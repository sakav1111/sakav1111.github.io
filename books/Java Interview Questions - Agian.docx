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1335B8" w14:textId="3F7215FA" w:rsidR="00D92EEF" w:rsidRDefault="00F24DA3" w:rsidP="00D92EEF">
      <w:pPr>
        <w:spacing w:after="320"/>
        <w:rPr>
          <w:rFonts w:asciiTheme="majorHAnsi" w:eastAsiaTheme="majorEastAsia" w:hAnsiTheme="majorHAnsi" w:cstheme="majorBidi"/>
          <w:color w:val="F24F4F" w:themeColor="accent1"/>
          <w:sz w:val="36"/>
          <w:szCs w:val="36"/>
        </w:rPr>
      </w:pPr>
      <w:r>
        <w:rPr>
          <w:noProof/>
        </w:rPr>
        <w:drawing>
          <wp:anchor distT="0" distB="0" distL="114300" distR="114300" simplePos="0" relativeHeight="251670528" behindDoc="0" locked="0" layoutInCell="1" allowOverlap="1" wp14:anchorId="48365EF6" wp14:editId="5C21330D">
            <wp:simplePos x="0" y="0"/>
            <wp:positionH relativeFrom="column">
              <wp:posOffset>327660</wp:posOffset>
            </wp:positionH>
            <wp:positionV relativeFrom="paragraph">
              <wp:posOffset>2379345</wp:posOffset>
            </wp:positionV>
            <wp:extent cx="6395720" cy="3340100"/>
            <wp:effectExtent l="0" t="0" r="5080" b="0"/>
            <wp:wrapThrough wrapText="bothSides">
              <wp:wrapPolygon edited="0">
                <wp:start x="0" y="0"/>
                <wp:lineTo x="0" y="21436"/>
                <wp:lineTo x="21553" y="21436"/>
                <wp:lineTo x="21553" y="0"/>
                <wp:lineTo x="0" y="0"/>
              </wp:wrapPolygon>
            </wp:wrapThrough>
            <wp:docPr id="239" name="Picture 239" descr="A picture containing text, person, player, pos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descr="A picture containing text, person, player, posing&#10;&#10;Description automatically generated"/>
                    <pic:cNvPicPr/>
                  </pic:nvPicPr>
                  <pic:blipFill>
                    <a:blip r:embed="rId10"/>
                    <a:stretch>
                      <a:fillRect/>
                    </a:stretch>
                  </pic:blipFill>
                  <pic:spPr>
                    <a:xfrm>
                      <a:off x="0" y="0"/>
                      <a:ext cx="6395720" cy="3340100"/>
                    </a:xfrm>
                    <a:prstGeom prst="rect">
                      <a:avLst/>
                    </a:prstGeom>
                  </pic:spPr>
                </pic:pic>
              </a:graphicData>
            </a:graphic>
            <wp14:sizeRelH relativeFrom="margin">
              <wp14:pctWidth>0</wp14:pctWidth>
            </wp14:sizeRelH>
            <wp14:sizeRelV relativeFrom="margin">
              <wp14:pctHeight>0</wp14:pctHeight>
            </wp14:sizeRelV>
          </wp:anchor>
        </w:drawing>
      </w:r>
      <w:r w:rsidR="00D92EEF" w:rsidRPr="00AF72AD">
        <w:rPr>
          <w:noProof/>
        </w:rPr>
        <mc:AlternateContent>
          <mc:Choice Requires="wps">
            <w:drawing>
              <wp:anchor distT="0" distB="0" distL="114300" distR="114300" simplePos="0" relativeHeight="251664384" behindDoc="0" locked="0" layoutInCell="1" allowOverlap="1" wp14:anchorId="3C00BA92" wp14:editId="16C1EFDD">
                <wp:simplePos x="0" y="0"/>
                <wp:positionH relativeFrom="margin">
                  <wp:posOffset>3164469</wp:posOffset>
                </wp:positionH>
                <wp:positionV relativeFrom="paragraph">
                  <wp:posOffset>1008806</wp:posOffset>
                </wp:positionV>
                <wp:extent cx="4929505" cy="1612900"/>
                <wp:effectExtent l="0" t="0" r="0" b="6350"/>
                <wp:wrapNone/>
                <wp:docPr id="227" name="Text Box 227"/>
                <wp:cNvGraphicFramePr/>
                <a:graphic xmlns:a="http://schemas.openxmlformats.org/drawingml/2006/main">
                  <a:graphicData uri="http://schemas.microsoft.com/office/word/2010/wordprocessingShape">
                    <wps:wsp>
                      <wps:cNvSpPr txBox="1"/>
                      <wps:spPr>
                        <a:xfrm>
                          <a:off x="0" y="0"/>
                          <a:ext cx="4929505" cy="1612900"/>
                        </a:xfrm>
                        <a:prstGeom prst="rect">
                          <a:avLst/>
                        </a:prstGeom>
                        <a:noFill/>
                        <a:ln>
                          <a:noFill/>
                        </a:ln>
                      </wps:spPr>
                      <wps:txbx>
                        <w:txbxContent>
                          <w:p w14:paraId="73864E23" w14:textId="0B4C7B65" w:rsidR="00A237AC" w:rsidRDefault="00A237AC" w:rsidP="00D92EEF">
                            <w:pPr>
                              <w:spacing w:after="320"/>
                              <w:jc w:val="center"/>
                              <w:rPr>
                                <w:rFonts w:ascii="Brush Script MT" w:hAnsi="Brush Script MT"/>
                                <w:noProof/>
                                <w:color w:val="auto"/>
                                <w:sz w:val="160"/>
                                <w:szCs w:val="16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64C9C">
                              <w:rPr>
                                <w:rFonts w:ascii="Brush Script MT" w:hAnsi="Brush Script MT"/>
                                <w:noProof/>
                                <w:color w:val="auto"/>
                                <w:sz w:val="160"/>
                                <w:szCs w:val="16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again</w:t>
                            </w:r>
                          </w:p>
                          <w:p w14:paraId="102689D1" w14:textId="77777777" w:rsidR="00A237AC" w:rsidRPr="00D64C9C" w:rsidRDefault="00A237AC" w:rsidP="00D92EEF">
                            <w:pPr>
                              <w:spacing w:after="320"/>
                              <w:jc w:val="center"/>
                              <w:rPr>
                                <w:rFonts w:ascii="Brush Script MT" w:hAnsi="Brush Script MT"/>
                                <w:noProof/>
                                <w:color w:val="auto"/>
                                <w:sz w:val="160"/>
                                <w:szCs w:val="16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2709AC4" w14:textId="77777777" w:rsidR="00A237AC" w:rsidRPr="00D64C9C" w:rsidRDefault="00A237AC" w:rsidP="00D92EEF">
                            <w:pPr>
                              <w:rPr>
                                <w:color w:val="auto"/>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3C00BA92" id="_x0000_t202" coordsize="21600,21600" o:spt="202" path="m,l,21600r21600,l21600,xe">
                <v:stroke joinstyle="miter"/>
                <v:path gradientshapeok="t" o:connecttype="rect"/>
              </v:shapetype>
              <v:shape id="Text Box 227" o:spid="_x0000_s1026" type="#_x0000_t202" style="position:absolute;margin-left:249.15pt;margin-top:79.45pt;width:388.15pt;height:127pt;z-index:251664384;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" filled="f" stroked="f">
                <v:textbox>
                  <w:txbxContent>
                    <w:p w14:paraId="73864E23" w14:textId="0B4C7B65" w:rsidR="00A237AC" w:rsidRDefault="00A237AC" w:rsidP="00D92EEF">
                      <w:pPr>
                        <w:spacing w:after="320"/>
                        <w:jc w:val="center"/>
                        <w:rPr>
                          <w:rFonts w:ascii="Brush Script MT" w:hAnsi="Brush Script MT"/>
                          <w:noProof/>
                          <w:color w:val="auto"/>
                          <w:sz w:val="160"/>
                          <w:szCs w:val="16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64C9C">
                        <w:rPr>
                          <w:rFonts w:ascii="Brush Script MT" w:hAnsi="Brush Script MT"/>
                          <w:noProof/>
                          <w:color w:val="auto"/>
                          <w:sz w:val="160"/>
                          <w:szCs w:val="16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again</w:t>
                      </w:r>
                    </w:p>
                    <w:p w14:paraId="102689D1" w14:textId="77777777" w:rsidR="00A237AC" w:rsidRPr="00D64C9C" w:rsidRDefault="00A237AC" w:rsidP="00D92EEF">
                      <w:pPr>
                        <w:spacing w:after="320"/>
                        <w:jc w:val="center"/>
                        <w:rPr>
                          <w:rFonts w:ascii="Brush Script MT" w:hAnsi="Brush Script MT"/>
                          <w:noProof/>
                          <w:color w:val="auto"/>
                          <w:sz w:val="160"/>
                          <w:szCs w:val="16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2709AC4" w14:textId="77777777" w:rsidR="00A237AC" w:rsidRPr="00D64C9C" w:rsidRDefault="00A237AC" w:rsidP="00D92EEF">
                      <w:pPr>
                        <w:rPr>
                          <w:color w:val="auto"/>
                        </w:rPr>
                      </w:pPr>
                    </w:p>
                  </w:txbxContent>
                </v:textbox>
                <w10:wrap anchorx="margin"/>
              </v:shape>
            </w:pict>
          </mc:Fallback>
        </mc:AlternateContent>
      </w:r>
      <w:r w:rsidR="00D92EEF">
        <w:br w:type="page"/>
      </w:r>
      <w:r w:rsidR="00D92EEF" w:rsidRPr="00AF72AD">
        <w:rPr>
          <w:noProof/>
        </w:rPr>
        <mc:AlternateContent>
          <mc:Choice Requires="wps">
            <w:drawing>
              <wp:anchor distT="0" distB="0" distL="114300" distR="114300" simplePos="0" relativeHeight="251663360" behindDoc="0" locked="0" layoutInCell="1" allowOverlap="1" wp14:anchorId="0A774379" wp14:editId="0C4D4493">
                <wp:simplePos x="0" y="0"/>
                <wp:positionH relativeFrom="margin">
                  <wp:posOffset>396240</wp:posOffset>
                </wp:positionH>
                <wp:positionV relativeFrom="paragraph">
                  <wp:posOffset>0</wp:posOffset>
                </wp:positionV>
                <wp:extent cx="1828800" cy="1828800"/>
                <wp:effectExtent l="0" t="0" r="0" b="0"/>
                <wp:wrapNone/>
                <wp:docPr id="226" name="Text Box 22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4EE0308" w14:textId="47220E3A" w:rsidR="00A237AC" w:rsidRPr="00D92EEF" w:rsidRDefault="00A237AC" w:rsidP="00D92EEF">
                            <w:pPr>
                              <w:spacing w:after="320"/>
                              <w:jc w:val="center"/>
                              <w:rPr>
                                <w:rFonts w:ascii="Bahnschrift Condensed" w:hAnsi="Bahnschrift Condensed"/>
                                <w:noProof/>
                                <w:color w:val="FFFFFF" w:themeColor="background1"/>
                                <w:sz w:val="200"/>
                                <w:szCs w:val="200"/>
                                <w:shd w:val="clear" w:color="auto" w:fill="00B050"/>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pPr>
                            <w:r w:rsidRPr="00D92EEF">
                              <w:rPr>
                                <w:rFonts w:ascii="Bahnschrift Condensed" w:hAnsi="Bahnschrift Condensed"/>
                                <w:noProof/>
                                <w:color w:val="FFFFFF" w:themeColor="background1"/>
                                <w:sz w:val="200"/>
                                <w:szCs w:val="200"/>
                                <w:shd w:val="clear" w:color="auto" w:fill="00B050"/>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t>Interview Q’s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A774379" id="Text Box 226" o:spid="_x0000_s1027" type="#_x0000_t202" style="position:absolute;margin-left:31.2pt;margin-top:0;width:2in;height:2in;z-index:25166336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" filled="f" stroked="f">
                <v:textbox style="mso-fit-shape-to-text:t">
                  <w:txbxContent>
                    <w:p w14:paraId="34EE0308" w14:textId="47220E3A" w:rsidR="00A237AC" w:rsidRPr="00D92EEF" w:rsidRDefault="00A237AC" w:rsidP="00D92EEF">
                      <w:pPr>
                        <w:spacing w:after="320"/>
                        <w:jc w:val="center"/>
                        <w:rPr>
                          <w:rFonts w:ascii="Bahnschrift Condensed" w:hAnsi="Bahnschrift Condensed"/>
                          <w:noProof/>
                          <w:color w:val="FFFFFF" w:themeColor="background1"/>
                          <w:sz w:val="200"/>
                          <w:szCs w:val="200"/>
                          <w:shd w:val="clear" w:color="auto" w:fill="00B050"/>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pPr>
                      <w:r w:rsidRPr="00D92EEF">
                        <w:rPr>
                          <w:rFonts w:ascii="Bahnschrift Condensed" w:hAnsi="Bahnschrift Condensed"/>
                          <w:noProof/>
                          <w:color w:val="FFFFFF" w:themeColor="background1"/>
                          <w:sz w:val="200"/>
                          <w:szCs w:val="200"/>
                          <w:shd w:val="clear" w:color="auto" w:fill="00B050"/>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t>Interview Q’s</w:t>
                      </w:r>
                    </w:p>
                  </w:txbxContent>
                </v:textbox>
                <w10:wrap anchorx="margin"/>
              </v:shape>
            </w:pict>
          </mc:Fallback>
        </mc:AlternateContent>
      </w:r>
      <w:r w:rsidR="00D92EEF" w:rsidRPr="00AF72AD">
        <w:rPr>
          <w:noProof/>
        </w:rPr>
        <mc:AlternateContent>
          <mc:Choice Requires="wps">
            <w:drawing>
              <wp:anchor distT="0" distB="0" distL="114300" distR="114300" simplePos="0" relativeHeight="251665408" behindDoc="0" locked="0" layoutInCell="1" allowOverlap="1" wp14:anchorId="4C344E08" wp14:editId="0DA25440">
                <wp:simplePos x="0" y="0"/>
                <wp:positionH relativeFrom="margin">
                  <wp:posOffset>3818890</wp:posOffset>
                </wp:positionH>
                <wp:positionV relativeFrom="paragraph">
                  <wp:posOffset>6964045</wp:posOffset>
                </wp:positionV>
                <wp:extent cx="4929505" cy="776941"/>
                <wp:effectExtent l="0" t="0" r="0" b="4445"/>
                <wp:wrapNone/>
                <wp:docPr id="231" name="Text Box 231"/>
                <wp:cNvGraphicFramePr/>
                <a:graphic xmlns:a="http://schemas.openxmlformats.org/drawingml/2006/main">
                  <a:graphicData uri="http://schemas.microsoft.com/office/word/2010/wordprocessingShape">
                    <wps:wsp>
                      <wps:cNvSpPr txBox="1"/>
                      <wps:spPr>
                        <a:xfrm>
                          <a:off x="0" y="0"/>
                          <a:ext cx="4929505" cy="776941"/>
                        </a:xfrm>
                        <a:prstGeom prst="rect">
                          <a:avLst/>
                        </a:prstGeom>
                        <a:noFill/>
                        <a:ln>
                          <a:noFill/>
                        </a:ln>
                      </wps:spPr>
                      <wps:txbx>
                        <w:txbxContent>
                          <w:p w14:paraId="29F71BBB" w14:textId="77777777" w:rsidR="00A237AC" w:rsidRPr="00D64C9C" w:rsidRDefault="00A237AC" w:rsidP="00D92EEF">
                            <w:pPr>
                              <w:spacing w:after="320"/>
                              <w:jc w:val="center"/>
                              <w:rPr>
                                <w:rFonts w:ascii="Rage Italic" w:hAnsi="Rage Italic"/>
                                <w:b/>
                                <w:bCs/>
                                <w:noProof/>
                                <w:color w:val="00B05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64C9C">
                              <w:rPr>
                                <w:rFonts w:ascii="Rage Italic" w:hAnsi="Rage Italic"/>
                                <w:b/>
                                <w:bCs/>
                                <w:noProof/>
                                <w:color w:val="00B05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Satya Kaveti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C344E08" id="Text Box 231" o:spid="_x0000_s1028" type="#_x0000_t202" style="position:absolute;margin-left:300.7pt;margin-top:548.35pt;width:388.15pt;height:61.2pt;z-index:251665408;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" filled="f" stroked="f">
                <v:textbox>
                  <w:txbxContent>
                    <w:p w14:paraId="29F71BBB" w14:textId="77777777" w:rsidR="00A237AC" w:rsidRPr="00D64C9C" w:rsidRDefault="00A237AC" w:rsidP="00D92EEF">
                      <w:pPr>
                        <w:spacing w:after="320"/>
                        <w:jc w:val="center"/>
                        <w:rPr>
                          <w:rFonts w:ascii="Rage Italic" w:hAnsi="Rage Italic"/>
                          <w:b/>
                          <w:bCs/>
                          <w:noProof/>
                          <w:color w:val="00B05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64C9C">
                        <w:rPr>
                          <w:rFonts w:ascii="Rage Italic" w:hAnsi="Rage Italic"/>
                          <w:b/>
                          <w:bCs/>
                          <w:noProof/>
                          <w:color w:val="00B05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Satya Kaveti</w:t>
                      </w:r>
                    </w:p>
                  </w:txbxContent>
                </v:textbox>
                <w10:wrap anchorx="margin"/>
              </v:shape>
            </w:pict>
          </mc:Fallback>
        </mc:AlternateContent>
      </w:r>
      <w:r w:rsidR="00D92EEF" w:rsidRPr="00AF72AD">
        <w:rPr>
          <w:noProof/>
        </w:rPr>
        <mc:AlternateContent>
          <mc:Choice Requires="wps">
            <w:drawing>
              <wp:anchor distT="0" distB="0" distL="114300" distR="114300" simplePos="0" relativeHeight="251666432" behindDoc="0" locked="0" layoutInCell="1" allowOverlap="1" wp14:anchorId="2786D40C" wp14:editId="7A819E0F">
                <wp:simplePos x="0" y="0"/>
                <wp:positionH relativeFrom="column">
                  <wp:posOffset>4399915</wp:posOffset>
                </wp:positionH>
                <wp:positionV relativeFrom="paragraph">
                  <wp:posOffset>6638925</wp:posOffset>
                </wp:positionV>
                <wp:extent cx="1828800" cy="1828800"/>
                <wp:effectExtent l="0" t="0" r="0" b="0"/>
                <wp:wrapNone/>
                <wp:docPr id="232" name="Text Box 23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0C8D6D6" w14:textId="77777777" w:rsidR="00A237AC" w:rsidRPr="007343D0" w:rsidRDefault="00A237AC" w:rsidP="00D92EEF">
                            <w:pPr>
                              <w:spacing w:after="320"/>
                              <w:jc w:val="center"/>
                              <w:rPr>
                                <w:rFonts w:ascii="Bahnschrift Light Condensed" w:hAnsi="Bahnschrift Light Condensed"/>
                                <w:noProof/>
                                <w:color w:val="auto"/>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343D0">
                              <w:rPr>
                                <w:rFonts w:ascii="Bahnschrift Light Condensed" w:hAnsi="Bahnschrift Light Condensed"/>
                                <w:noProof/>
                                <w:color w:val="auto"/>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Written B</w:t>
                            </w:r>
                            <w:r>
                              <w:rPr>
                                <w:rFonts w:ascii="Bahnschrift Light Condensed" w:hAnsi="Bahnschrift Light Condensed"/>
                                <w:noProof/>
                                <w:color w:val="auto"/>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y</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786D40C" id="Text Box 232" o:spid="_x0000_s1029" type="#_x0000_t202" style="position:absolute;margin-left:346.45pt;margin-top:522.75pt;width:2in;height:2in;z-index:25166643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" filled="f" stroked="f">
                <v:textbox style="mso-fit-shape-to-text:t">
                  <w:txbxContent>
                    <w:p w14:paraId="10C8D6D6" w14:textId="77777777" w:rsidR="00A237AC" w:rsidRPr="007343D0" w:rsidRDefault="00A237AC" w:rsidP="00D92EEF">
                      <w:pPr>
                        <w:spacing w:after="320"/>
                        <w:jc w:val="center"/>
                        <w:rPr>
                          <w:rFonts w:ascii="Bahnschrift Light Condensed" w:hAnsi="Bahnschrift Light Condensed"/>
                          <w:noProof/>
                          <w:color w:val="auto"/>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343D0">
                        <w:rPr>
                          <w:rFonts w:ascii="Bahnschrift Light Condensed" w:hAnsi="Bahnschrift Light Condensed"/>
                          <w:noProof/>
                          <w:color w:val="auto"/>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Written B</w:t>
                      </w:r>
                      <w:r>
                        <w:rPr>
                          <w:rFonts w:ascii="Bahnschrift Light Condensed" w:hAnsi="Bahnschrift Light Condensed"/>
                          <w:noProof/>
                          <w:color w:val="auto"/>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y</w:t>
                      </w:r>
                    </w:p>
                  </w:txbxContent>
                </v:textbox>
              </v:shape>
            </w:pict>
          </mc:Fallback>
        </mc:AlternateContent>
      </w:r>
      <w:r w:rsidR="00D92EEF" w:rsidRPr="00AF72AD">
        <w:rPr>
          <w:noProof/>
        </w:rPr>
        <mc:AlternateContent>
          <mc:Choice Requires="wps">
            <w:drawing>
              <wp:anchor distT="0" distB="0" distL="114300" distR="114300" simplePos="0" relativeHeight="251667456" behindDoc="0" locked="0" layoutInCell="1" allowOverlap="1" wp14:anchorId="59998D26" wp14:editId="72C8D3A0">
                <wp:simplePos x="0" y="0"/>
                <wp:positionH relativeFrom="margin">
                  <wp:posOffset>0</wp:posOffset>
                </wp:positionH>
                <wp:positionV relativeFrom="paragraph">
                  <wp:posOffset>7327900</wp:posOffset>
                </wp:positionV>
                <wp:extent cx="1828800" cy="1828800"/>
                <wp:effectExtent l="0" t="0" r="0" b="0"/>
                <wp:wrapNone/>
                <wp:docPr id="224" name="Text Box 22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1248066" w14:textId="77777777" w:rsidR="00A237AC" w:rsidRPr="00784F1E" w:rsidRDefault="00A237AC" w:rsidP="00D92EEF">
                            <w:pPr>
                              <w:spacing w:after="0"/>
                              <w:jc w:val="center"/>
                              <w:rPr>
                                <w:rFonts w:ascii="Bahnschrift Light Condensed" w:hAnsi="Bahnschrift Light Condensed"/>
                                <w:noProof/>
                                <w:color w:val="aut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84F1E">
                              <w:rPr>
                                <w:rFonts w:ascii="Bahnschrift Light Condensed" w:hAnsi="Bahnschrift Light Condensed"/>
                                <w:noProof/>
                                <w:color w:val="aut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Latest Revision</w:t>
                            </w:r>
                          </w:p>
                          <w:p w14:paraId="305EA01F" w14:textId="77777777" w:rsidR="00A237AC" w:rsidRPr="00784F1E" w:rsidRDefault="00A237AC" w:rsidP="00D92EEF">
                            <w:pPr>
                              <w:spacing w:after="0"/>
                              <w:jc w:val="center"/>
                              <w:rPr>
                                <w:rFonts w:ascii="Consolas" w:hAnsi="Consolas"/>
                                <w:noProof/>
                                <w:color w:val="aut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84F1E">
                              <w:rPr>
                                <w:rFonts w:ascii="Consolas" w:hAnsi="Consolas"/>
                                <w:noProof/>
                                <w:color w:val="aut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Pr>
                                <w:rFonts w:ascii="Consolas" w:hAnsi="Consolas"/>
                                <w:noProof/>
                                <w:color w:val="aut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w:t>
                            </w:r>
                            <w:r w:rsidRPr="00784F1E">
                              <w:rPr>
                                <w:rFonts w:ascii="Consolas" w:hAnsi="Consolas"/>
                                <w:noProof/>
                                <w:color w:val="aut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ascii="Consolas" w:hAnsi="Consolas"/>
                                <w:noProof/>
                                <w:color w:val="aut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June</w:t>
                            </w:r>
                            <w:r w:rsidRPr="00784F1E">
                              <w:rPr>
                                <w:rFonts w:ascii="Consolas" w:hAnsi="Consolas"/>
                                <w:noProof/>
                                <w:color w:val="aut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-2021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9998D26" id="Text Box 224" o:spid="_x0000_s1030" type="#_x0000_t202" style="position:absolute;margin-left:0;margin-top:577pt;width:2in;height:2in;z-index:25166745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" filled="f" stroked="f">
                <v:textbox style="mso-fit-shape-to-text:t">
                  <w:txbxContent>
                    <w:p w14:paraId="41248066" w14:textId="77777777" w:rsidR="00A237AC" w:rsidRPr="00784F1E" w:rsidRDefault="00A237AC" w:rsidP="00D92EEF">
                      <w:pPr>
                        <w:spacing w:after="0"/>
                        <w:jc w:val="center"/>
                        <w:rPr>
                          <w:rFonts w:ascii="Bahnschrift Light Condensed" w:hAnsi="Bahnschrift Light Condensed"/>
                          <w:noProof/>
                          <w:color w:val="aut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84F1E">
                        <w:rPr>
                          <w:rFonts w:ascii="Bahnschrift Light Condensed" w:hAnsi="Bahnschrift Light Condensed"/>
                          <w:noProof/>
                          <w:color w:val="aut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Latest Revision</w:t>
                      </w:r>
                    </w:p>
                    <w:p w14:paraId="305EA01F" w14:textId="77777777" w:rsidR="00A237AC" w:rsidRPr="00784F1E" w:rsidRDefault="00A237AC" w:rsidP="00D92EEF">
                      <w:pPr>
                        <w:spacing w:after="0"/>
                        <w:jc w:val="center"/>
                        <w:rPr>
                          <w:rFonts w:ascii="Consolas" w:hAnsi="Consolas"/>
                          <w:noProof/>
                          <w:color w:val="aut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84F1E">
                        <w:rPr>
                          <w:rFonts w:ascii="Consolas" w:hAnsi="Consolas"/>
                          <w:noProof/>
                          <w:color w:val="aut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Pr>
                          <w:rFonts w:ascii="Consolas" w:hAnsi="Consolas"/>
                          <w:noProof/>
                          <w:color w:val="aut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w:t>
                      </w:r>
                      <w:r w:rsidRPr="00784F1E">
                        <w:rPr>
                          <w:rFonts w:ascii="Consolas" w:hAnsi="Consolas"/>
                          <w:noProof/>
                          <w:color w:val="aut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ascii="Consolas" w:hAnsi="Consolas"/>
                          <w:noProof/>
                          <w:color w:val="aut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June</w:t>
                      </w:r>
                      <w:r w:rsidRPr="00784F1E">
                        <w:rPr>
                          <w:rFonts w:ascii="Consolas" w:hAnsi="Consolas"/>
                          <w:noProof/>
                          <w:color w:val="aut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-2021</w:t>
                      </w:r>
                    </w:p>
                  </w:txbxContent>
                </v:textbox>
                <w10:wrap anchorx="margin"/>
              </v:shape>
            </w:pict>
          </mc:Fallback>
        </mc:AlternateContent>
      </w:r>
    </w:p>
    <w:p w14:paraId="59D80A4F" w14:textId="079EF257" w:rsidR="00F24DA3" w:rsidRDefault="00D92EEF">
      <w:pPr>
        <w:pStyle w:val="TOC1"/>
        <w:tabs>
          <w:tab w:val="right" w:leader="dot" w:pos="9350"/>
        </w:tabs>
        <w:rPr>
          <w:b w:val="0"/>
          <w:bCs w:val="0"/>
          <w:caps w:val="0"/>
          <w:noProof/>
          <w:color w:val="auto"/>
          <w:sz w:val="22"/>
          <w:szCs w:val="22"/>
          <w:lang w:eastAsia="en-US"/>
        </w:rPr>
      </w:pPr>
      <w:r>
        <w:lastRenderedPageBreak/>
        <w:fldChar w:fldCharType="begin"/>
      </w:r>
      <w:r>
        <w:instrText xml:space="preserve"> TOC \o "1-2" \h \z \u </w:instrText>
      </w:r>
      <w:r>
        <w:fldChar w:fldCharType="separate"/>
      </w:r>
      <w:hyperlink w:anchor="_Toc81318471" w:history="1">
        <w:r w:rsidR="00F24DA3" w:rsidRPr="006536AA">
          <w:rPr>
            <w:rStyle w:val="Hyperlink"/>
            <w:noProof/>
          </w:rPr>
          <w:t>Index</w:t>
        </w:r>
        <w:r w:rsidR="00F24DA3">
          <w:rPr>
            <w:noProof/>
            <w:webHidden/>
          </w:rPr>
          <w:tab/>
        </w:r>
        <w:r w:rsidR="00F24DA3">
          <w:rPr>
            <w:noProof/>
            <w:webHidden/>
          </w:rPr>
          <w:fldChar w:fldCharType="begin"/>
        </w:r>
        <w:r w:rsidR="00F24DA3">
          <w:rPr>
            <w:noProof/>
            <w:webHidden/>
          </w:rPr>
          <w:instrText xml:space="preserve"> PAGEREF _Toc81318471 \h </w:instrText>
        </w:r>
        <w:r w:rsidR="00F24DA3">
          <w:rPr>
            <w:noProof/>
            <w:webHidden/>
          </w:rPr>
        </w:r>
        <w:r w:rsidR="00F24DA3">
          <w:rPr>
            <w:noProof/>
            <w:webHidden/>
          </w:rPr>
          <w:fldChar w:fldCharType="separate"/>
        </w:r>
        <w:r w:rsidR="00F24DA3">
          <w:rPr>
            <w:noProof/>
            <w:webHidden/>
          </w:rPr>
          <w:t>3</w:t>
        </w:r>
        <w:r w:rsidR="00F24DA3">
          <w:rPr>
            <w:noProof/>
            <w:webHidden/>
          </w:rPr>
          <w:fldChar w:fldCharType="end"/>
        </w:r>
      </w:hyperlink>
    </w:p>
    <w:p w14:paraId="50105250" w14:textId="5D85B46E" w:rsidR="00F24DA3" w:rsidRDefault="00150760">
      <w:pPr>
        <w:pStyle w:val="TOC1"/>
        <w:tabs>
          <w:tab w:val="right" w:leader="dot" w:pos="9350"/>
        </w:tabs>
        <w:rPr>
          <w:b w:val="0"/>
          <w:bCs w:val="0"/>
          <w:caps w:val="0"/>
          <w:noProof/>
          <w:color w:val="auto"/>
          <w:sz w:val="22"/>
          <w:szCs w:val="22"/>
          <w:lang w:eastAsia="en-US"/>
        </w:rPr>
      </w:pPr>
      <w:hyperlink w:anchor="_Toc81318472" w:history="1">
        <w:r w:rsidR="00F24DA3" w:rsidRPr="006536AA">
          <w:rPr>
            <w:rStyle w:val="Hyperlink"/>
            <w:noProof/>
          </w:rPr>
          <w:t>Core Java</w:t>
        </w:r>
        <w:r w:rsidR="00F24DA3">
          <w:rPr>
            <w:noProof/>
            <w:webHidden/>
          </w:rPr>
          <w:tab/>
        </w:r>
        <w:r w:rsidR="00F24DA3">
          <w:rPr>
            <w:noProof/>
            <w:webHidden/>
          </w:rPr>
          <w:fldChar w:fldCharType="begin"/>
        </w:r>
        <w:r w:rsidR="00F24DA3">
          <w:rPr>
            <w:noProof/>
            <w:webHidden/>
          </w:rPr>
          <w:instrText xml:space="preserve"> PAGEREF _Toc81318472 \h </w:instrText>
        </w:r>
        <w:r w:rsidR="00F24DA3">
          <w:rPr>
            <w:noProof/>
            <w:webHidden/>
          </w:rPr>
        </w:r>
        <w:r w:rsidR="00F24DA3">
          <w:rPr>
            <w:noProof/>
            <w:webHidden/>
          </w:rPr>
          <w:fldChar w:fldCharType="separate"/>
        </w:r>
        <w:r w:rsidR="00F24DA3">
          <w:rPr>
            <w:noProof/>
            <w:webHidden/>
          </w:rPr>
          <w:t>4</w:t>
        </w:r>
        <w:r w:rsidR="00F24DA3">
          <w:rPr>
            <w:noProof/>
            <w:webHidden/>
          </w:rPr>
          <w:fldChar w:fldCharType="end"/>
        </w:r>
      </w:hyperlink>
    </w:p>
    <w:p w14:paraId="1D32AA32" w14:textId="553AA81D" w:rsidR="00F24DA3" w:rsidRDefault="00150760">
      <w:pPr>
        <w:pStyle w:val="TOC2"/>
        <w:tabs>
          <w:tab w:val="right" w:leader="dot" w:pos="9350"/>
        </w:tabs>
        <w:rPr>
          <w:smallCaps w:val="0"/>
          <w:noProof/>
          <w:color w:val="auto"/>
          <w:sz w:val="22"/>
          <w:szCs w:val="22"/>
          <w:lang w:eastAsia="en-US"/>
        </w:rPr>
      </w:pPr>
      <w:hyperlink w:anchor="_Toc81318473" w:history="1">
        <w:r w:rsidR="00F24DA3" w:rsidRPr="006536AA">
          <w:rPr>
            <w:rStyle w:val="Hyperlink"/>
            <w:noProof/>
          </w:rPr>
          <w:t>Basics</w:t>
        </w:r>
        <w:r w:rsidR="00F24DA3">
          <w:rPr>
            <w:noProof/>
            <w:webHidden/>
          </w:rPr>
          <w:tab/>
        </w:r>
        <w:r w:rsidR="00F24DA3">
          <w:rPr>
            <w:noProof/>
            <w:webHidden/>
          </w:rPr>
          <w:fldChar w:fldCharType="begin"/>
        </w:r>
        <w:r w:rsidR="00F24DA3">
          <w:rPr>
            <w:noProof/>
            <w:webHidden/>
          </w:rPr>
          <w:instrText xml:space="preserve"> PAGEREF _Toc81318473 \h </w:instrText>
        </w:r>
        <w:r w:rsidR="00F24DA3">
          <w:rPr>
            <w:noProof/>
            <w:webHidden/>
          </w:rPr>
        </w:r>
        <w:r w:rsidR="00F24DA3">
          <w:rPr>
            <w:noProof/>
            <w:webHidden/>
          </w:rPr>
          <w:fldChar w:fldCharType="separate"/>
        </w:r>
        <w:r w:rsidR="00F24DA3">
          <w:rPr>
            <w:noProof/>
            <w:webHidden/>
          </w:rPr>
          <w:t>4</w:t>
        </w:r>
        <w:r w:rsidR="00F24DA3">
          <w:rPr>
            <w:noProof/>
            <w:webHidden/>
          </w:rPr>
          <w:fldChar w:fldCharType="end"/>
        </w:r>
      </w:hyperlink>
    </w:p>
    <w:p w14:paraId="3BB7FF8E" w14:textId="6807ED8E" w:rsidR="00F24DA3" w:rsidRDefault="00150760">
      <w:pPr>
        <w:pStyle w:val="TOC2"/>
        <w:tabs>
          <w:tab w:val="right" w:leader="dot" w:pos="9350"/>
        </w:tabs>
        <w:rPr>
          <w:smallCaps w:val="0"/>
          <w:noProof/>
          <w:color w:val="auto"/>
          <w:sz w:val="22"/>
          <w:szCs w:val="22"/>
          <w:lang w:eastAsia="en-US"/>
        </w:rPr>
      </w:pPr>
      <w:hyperlink w:anchor="_Toc81318474" w:history="1">
        <w:r w:rsidR="00F24DA3" w:rsidRPr="006536AA">
          <w:rPr>
            <w:rStyle w:val="Hyperlink"/>
            <w:noProof/>
          </w:rPr>
          <w:t>JVM Internals and Garbage Collection</w:t>
        </w:r>
        <w:r w:rsidR="00F24DA3">
          <w:rPr>
            <w:noProof/>
            <w:webHidden/>
          </w:rPr>
          <w:tab/>
        </w:r>
        <w:r w:rsidR="00F24DA3">
          <w:rPr>
            <w:noProof/>
            <w:webHidden/>
          </w:rPr>
          <w:fldChar w:fldCharType="begin"/>
        </w:r>
        <w:r w:rsidR="00F24DA3">
          <w:rPr>
            <w:noProof/>
            <w:webHidden/>
          </w:rPr>
          <w:instrText xml:space="preserve"> PAGEREF _Toc81318474 \h </w:instrText>
        </w:r>
        <w:r w:rsidR="00F24DA3">
          <w:rPr>
            <w:noProof/>
            <w:webHidden/>
          </w:rPr>
        </w:r>
        <w:r w:rsidR="00F24DA3">
          <w:rPr>
            <w:noProof/>
            <w:webHidden/>
          </w:rPr>
          <w:fldChar w:fldCharType="separate"/>
        </w:r>
        <w:r w:rsidR="00F24DA3">
          <w:rPr>
            <w:noProof/>
            <w:webHidden/>
          </w:rPr>
          <w:t>5</w:t>
        </w:r>
        <w:r w:rsidR="00F24DA3">
          <w:rPr>
            <w:noProof/>
            <w:webHidden/>
          </w:rPr>
          <w:fldChar w:fldCharType="end"/>
        </w:r>
      </w:hyperlink>
    </w:p>
    <w:p w14:paraId="1CD3B7B1" w14:textId="7E80A951" w:rsidR="00F24DA3" w:rsidRDefault="00150760">
      <w:pPr>
        <w:pStyle w:val="TOC2"/>
        <w:tabs>
          <w:tab w:val="right" w:leader="dot" w:pos="9350"/>
        </w:tabs>
        <w:rPr>
          <w:smallCaps w:val="0"/>
          <w:noProof/>
          <w:color w:val="auto"/>
          <w:sz w:val="22"/>
          <w:szCs w:val="22"/>
          <w:lang w:eastAsia="en-US"/>
        </w:rPr>
      </w:pPr>
      <w:hyperlink w:anchor="_Toc81318475" w:history="1">
        <w:r w:rsidR="00F24DA3" w:rsidRPr="006536AA">
          <w:rPr>
            <w:rStyle w:val="Hyperlink"/>
            <w:noProof/>
          </w:rPr>
          <w:t>#### What’s the use of Innerclaases in Realtime?</w:t>
        </w:r>
        <w:r w:rsidR="00F24DA3">
          <w:rPr>
            <w:noProof/>
            <w:webHidden/>
          </w:rPr>
          <w:tab/>
        </w:r>
        <w:r w:rsidR="00F24DA3">
          <w:rPr>
            <w:noProof/>
            <w:webHidden/>
          </w:rPr>
          <w:fldChar w:fldCharType="begin"/>
        </w:r>
        <w:r w:rsidR="00F24DA3">
          <w:rPr>
            <w:noProof/>
            <w:webHidden/>
          </w:rPr>
          <w:instrText xml:space="preserve"> PAGEREF _Toc81318475 \h </w:instrText>
        </w:r>
        <w:r w:rsidR="00F24DA3">
          <w:rPr>
            <w:noProof/>
            <w:webHidden/>
          </w:rPr>
        </w:r>
        <w:r w:rsidR="00F24DA3">
          <w:rPr>
            <w:noProof/>
            <w:webHidden/>
          </w:rPr>
          <w:fldChar w:fldCharType="separate"/>
        </w:r>
        <w:r w:rsidR="00F24DA3">
          <w:rPr>
            <w:noProof/>
            <w:webHidden/>
          </w:rPr>
          <w:t>20</w:t>
        </w:r>
        <w:r w:rsidR="00F24DA3">
          <w:rPr>
            <w:noProof/>
            <w:webHidden/>
          </w:rPr>
          <w:fldChar w:fldCharType="end"/>
        </w:r>
      </w:hyperlink>
    </w:p>
    <w:p w14:paraId="013AB142" w14:textId="23D4D16E" w:rsidR="00F24DA3" w:rsidRDefault="00150760">
      <w:pPr>
        <w:pStyle w:val="TOC2"/>
        <w:tabs>
          <w:tab w:val="right" w:leader="dot" w:pos="9350"/>
        </w:tabs>
        <w:rPr>
          <w:smallCaps w:val="0"/>
          <w:noProof/>
          <w:color w:val="auto"/>
          <w:sz w:val="22"/>
          <w:szCs w:val="22"/>
          <w:lang w:eastAsia="en-US"/>
        </w:rPr>
      </w:pPr>
      <w:hyperlink w:anchor="_Toc81318476" w:history="1">
        <w:r w:rsidR="00F24DA3" w:rsidRPr="006536AA">
          <w:rPr>
            <w:rStyle w:val="Hyperlink"/>
            <w:noProof/>
          </w:rPr>
          <w:t>###String is Immtable. So, String class is Final ?</w:t>
        </w:r>
        <w:r w:rsidR="00F24DA3">
          <w:rPr>
            <w:noProof/>
            <w:webHidden/>
          </w:rPr>
          <w:tab/>
        </w:r>
        <w:r w:rsidR="00F24DA3">
          <w:rPr>
            <w:noProof/>
            <w:webHidden/>
          </w:rPr>
          <w:fldChar w:fldCharType="begin"/>
        </w:r>
        <w:r w:rsidR="00F24DA3">
          <w:rPr>
            <w:noProof/>
            <w:webHidden/>
          </w:rPr>
          <w:instrText xml:space="preserve"> PAGEREF _Toc81318476 \h </w:instrText>
        </w:r>
        <w:r w:rsidR="00F24DA3">
          <w:rPr>
            <w:noProof/>
            <w:webHidden/>
          </w:rPr>
        </w:r>
        <w:r w:rsidR="00F24DA3">
          <w:rPr>
            <w:noProof/>
            <w:webHidden/>
          </w:rPr>
          <w:fldChar w:fldCharType="separate"/>
        </w:r>
        <w:r w:rsidR="00F24DA3">
          <w:rPr>
            <w:noProof/>
            <w:webHidden/>
          </w:rPr>
          <w:t>20</w:t>
        </w:r>
        <w:r w:rsidR="00F24DA3">
          <w:rPr>
            <w:noProof/>
            <w:webHidden/>
          </w:rPr>
          <w:fldChar w:fldCharType="end"/>
        </w:r>
      </w:hyperlink>
    </w:p>
    <w:p w14:paraId="43AEEE0B" w14:textId="2E48D139" w:rsidR="00F24DA3" w:rsidRDefault="00150760">
      <w:pPr>
        <w:pStyle w:val="TOC2"/>
        <w:tabs>
          <w:tab w:val="right" w:leader="dot" w:pos="9350"/>
        </w:tabs>
        <w:rPr>
          <w:smallCaps w:val="0"/>
          <w:noProof/>
          <w:color w:val="auto"/>
          <w:sz w:val="22"/>
          <w:szCs w:val="22"/>
          <w:lang w:eastAsia="en-US"/>
        </w:rPr>
      </w:pPr>
      <w:hyperlink w:anchor="_Toc81318477" w:history="1">
        <w:r w:rsidR="00F24DA3" w:rsidRPr="006536AA">
          <w:rPr>
            <w:rStyle w:val="Hyperlink"/>
            <w:noProof/>
          </w:rPr>
          <w:t>Data Types</w:t>
        </w:r>
        <w:r w:rsidR="00F24DA3">
          <w:rPr>
            <w:noProof/>
            <w:webHidden/>
          </w:rPr>
          <w:tab/>
        </w:r>
        <w:r w:rsidR="00F24DA3">
          <w:rPr>
            <w:noProof/>
            <w:webHidden/>
          </w:rPr>
          <w:fldChar w:fldCharType="begin"/>
        </w:r>
        <w:r w:rsidR="00F24DA3">
          <w:rPr>
            <w:noProof/>
            <w:webHidden/>
          </w:rPr>
          <w:instrText xml:space="preserve"> PAGEREF _Toc81318477 \h </w:instrText>
        </w:r>
        <w:r w:rsidR="00F24DA3">
          <w:rPr>
            <w:noProof/>
            <w:webHidden/>
          </w:rPr>
        </w:r>
        <w:r w:rsidR="00F24DA3">
          <w:rPr>
            <w:noProof/>
            <w:webHidden/>
          </w:rPr>
          <w:fldChar w:fldCharType="separate"/>
        </w:r>
        <w:r w:rsidR="00F24DA3">
          <w:rPr>
            <w:noProof/>
            <w:webHidden/>
          </w:rPr>
          <w:t>20</w:t>
        </w:r>
        <w:r w:rsidR="00F24DA3">
          <w:rPr>
            <w:noProof/>
            <w:webHidden/>
          </w:rPr>
          <w:fldChar w:fldCharType="end"/>
        </w:r>
      </w:hyperlink>
    </w:p>
    <w:p w14:paraId="28EEF743" w14:textId="137D141C" w:rsidR="00F24DA3" w:rsidRDefault="00150760">
      <w:pPr>
        <w:pStyle w:val="TOC2"/>
        <w:tabs>
          <w:tab w:val="right" w:leader="dot" w:pos="9350"/>
        </w:tabs>
        <w:rPr>
          <w:smallCaps w:val="0"/>
          <w:noProof/>
          <w:color w:val="auto"/>
          <w:sz w:val="22"/>
          <w:szCs w:val="22"/>
          <w:lang w:eastAsia="en-US"/>
        </w:rPr>
      </w:pPr>
      <w:hyperlink w:anchor="_Toc81318478" w:history="1">
        <w:r w:rsidR="00F24DA3" w:rsidRPr="006536AA">
          <w:rPr>
            <w:rStyle w:val="Hyperlink"/>
            <w:noProof/>
          </w:rPr>
          <w:t>java.lang Package</w:t>
        </w:r>
        <w:r w:rsidR="00F24DA3">
          <w:rPr>
            <w:noProof/>
            <w:webHidden/>
          </w:rPr>
          <w:tab/>
        </w:r>
        <w:r w:rsidR="00F24DA3">
          <w:rPr>
            <w:noProof/>
            <w:webHidden/>
          </w:rPr>
          <w:fldChar w:fldCharType="begin"/>
        </w:r>
        <w:r w:rsidR="00F24DA3">
          <w:rPr>
            <w:noProof/>
            <w:webHidden/>
          </w:rPr>
          <w:instrText xml:space="preserve"> PAGEREF _Toc81318478 \h </w:instrText>
        </w:r>
        <w:r w:rsidR="00F24DA3">
          <w:rPr>
            <w:noProof/>
            <w:webHidden/>
          </w:rPr>
        </w:r>
        <w:r w:rsidR="00F24DA3">
          <w:rPr>
            <w:noProof/>
            <w:webHidden/>
          </w:rPr>
          <w:fldChar w:fldCharType="separate"/>
        </w:r>
        <w:r w:rsidR="00F24DA3">
          <w:rPr>
            <w:noProof/>
            <w:webHidden/>
          </w:rPr>
          <w:t>32</w:t>
        </w:r>
        <w:r w:rsidR="00F24DA3">
          <w:rPr>
            <w:noProof/>
            <w:webHidden/>
          </w:rPr>
          <w:fldChar w:fldCharType="end"/>
        </w:r>
      </w:hyperlink>
    </w:p>
    <w:p w14:paraId="72908D6B" w14:textId="664F1EB0" w:rsidR="00F24DA3" w:rsidRDefault="00150760">
      <w:pPr>
        <w:pStyle w:val="TOC2"/>
        <w:tabs>
          <w:tab w:val="right" w:leader="dot" w:pos="9350"/>
        </w:tabs>
        <w:rPr>
          <w:smallCaps w:val="0"/>
          <w:noProof/>
          <w:color w:val="auto"/>
          <w:sz w:val="22"/>
          <w:szCs w:val="22"/>
          <w:lang w:eastAsia="en-US"/>
        </w:rPr>
      </w:pPr>
      <w:hyperlink w:anchor="_Toc81318479" w:history="1">
        <w:r w:rsidR="00F24DA3" w:rsidRPr="006536AA">
          <w:rPr>
            <w:rStyle w:val="Hyperlink"/>
            <w:noProof/>
          </w:rPr>
          <w:t>Java OOPs Concepts</w:t>
        </w:r>
        <w:r w:rsidR="00F24DA3">
          <w:rPr>
            <w:noProof/>
            <w:webHidden/>
          </w:rPr>
          <w:tab/>
        </w:r>
        <w:r w:rsidR="00F24DA3">
          <w:rPr>
            <w:noProof/>
            <w:webHidden/>
          </w:rPr>
          <w:fldChar w:fldCharType="begin"/>
        </w:r>
        <w:r w:rsidR="00F24DA3">
          <w:rPr>
            <w:noProof/>
            <w:webHidden/>
          </w:rPr>
          <w:instrText xml:space="preserve"> PAGEREF _Toc81318479 \h </w:instrText>
        </w:r>
        <w:r w:rsidR="00F24DA3">
          <w:rPr>
            <w:noProof/>
            <w:webHidden/>
          </w:rPr>
        </w:r>
        <w:r w:rsidR="00F24DA3">
          <w:rPr>
            <w:noProof/>
            <w:webHidden/>
          </w:rPr>
          <w:fldChar w:fldCharType="separate"/>
        </w:r>
        <w:r w:rsidR="00F24DA3">
          <w:rPr>
            <w:noProof/>
            <w:webHidden/>
          </w:rPr>
          <w:t>39</w:t>
        </w:r>
        <w:r w:rsidR="00F24DA3">
          <w:rPr>
            <w:noProof/>
            <w:webHidden/>
          </w:rPr>
          <w:fldChar w:fldCharType="end"/>
        </w:r>
      </w:hyperlink>
    </w:p>
    <w:p w14:paraId="2E8E3809" w14:textId="6D248802" w:rsidR="00F24DA3" w:rsidRDefault="00150760">
      <w:pPr>
        <w:pStyle w:val="TOC2"/>
        <w:tabs>
          <w:tab w:val="right" w:leader="dot" w:pos="9350"/>
        </w:tabs>
        <w:rPr>
          <w:smallCaps w:val="0"/>
          <w:noProof/>
          <w:color w:val="auto"/>
          <w:sz w:val="22"/>
          <w:szCs w:val="22"/>
          <w:lang w:eastAsia="en-US"/>
        </w:rPr>
      </w:pPr>
      <w:hyperlink w:anchor="_Toc81318480" w:history="1">
        <w:r w:rsidR="00F24DA3" w:rsidRPr="006536AA">
          <w:rPr>
            <w:rStyle w:val="Hyperlink"/>
            <w:noProof/>
          </w:rPr>
          <w:t>Design Patterns</w:t>
        </w:r>
        <w:r w:rsidR="00F24DA3">
          <w:rPr>
            <w:noProof/>
            <w:webHidden/>
          </w:rPr>
          <w:tab/>
        </w:r>
        <w:r w:rsidR="00F24DA3">
          <w:rPr>
            <w:noProof/>
            <w:webHidden/>
          </w:rPr>
          <w:fldChar w:fldCharType="begin"/>
        </w:r>
        <w:r w:rsidR="00F24DA3">
          <w:rPr>
            <w:noProof/>
            <w:webHidden/>
          </w:rPr>
          <w:instrText xml:space="preserve"> PAGEREF _Toc81318480 \h </w:instrText>
        </w:r>
        <w:r w:rsidR="00F24DA3">
          <w:rPr>
            <w:noProof/>
            <w:webHidden/>
          </w:rPr>
        </w:r>
        <w:r w:rsidR="00F24DA3">
          <w:rPr>
            <w:noProof/>
            <w:webHidden/>
          </w:rPr>
          <w:fldChar w:fldCharType="separate"/>
        </w:r>
        <w:r w:rsidR="00F24DA3">
          <w:rPr>
            <w:noProof/>
            <w:webHidden/>
          </w:rPr>
          <w:t>41</w:t>
        </w:r>
        <w:r w:rsidR="00F24DA3">
          <w:rPr>
            <w:noProof/>
            <w:webHidden/>
          </w:rPr>
          <w:fldChar w:fldCharType="end"/>
        </w:r>
      </w:hyperlink>
    </w:p>
    <w:p w14:paraId="210875FB" w14:textId="0D4A88E0" w:rsidR="00F24DA3" w:rsidRDefault="00150760">
      <w:pPr>
        <w:pStyle w:val="TOC2"/>
        <w:tabs>
          <w:tab w:val="right" w:leader="dot" w:pos="9350"/>
        </w:tabs>
        <w:rPr>
          <w:smallCaps w:val="0"/>
          <w:noProof/>
          <w:color w:val="auto"/>
          <w:sz w:val="22"/>
          <w:szCs w:val="22"/>
          <w:lang w:eastAsia="en-US"/>
        </w:rPr>
      </w:pPr>
      <w:hyperlink w:anchor="_Toc81318481" w:history="1">
        <w:r w:rsidR="00F24DA3" w:rsidRPr="006536AA">
          <w:rPr>
            <w:rStyle w:val="Hyperlink"/>
            <w:noProof/>
          </w:rPr>
          <w:t>Strings</w:t>
        </w:r>
        <w:r w:rsidR="00F24DA3">
          <w:rPr>
            <w:noProof/>
            <w:webHidden/>
          </w:rPr>
          <w:tab/>
        </w:r>
        <w:r w:rsidR="00F24DA3">
          <w:rPr>
            <w:noProof/>
            <w:webHidden/>
          </w:rPr>
          <w:fldChar w:fldCharType="begin"/>
        </w:r>
        <w:r w:rsidR="00F24DA3">
          <w:rPr>
            <w:noProof/>
            <w:webHidden/>
          </w:rPr>
          <w:instrText xml:space="preserve"> PAGEREF _Toc81318481 \h </w:instrText>
        </w:r>
        <w:r w:rsidR="00F24DA3">
          <w:rPr>
            <w:noProof/>
            <w:webHidden/>
          </w:rPr>
        </w:r>
        <w:r w:rsidR="00F24DA3">
          <w:rPr>
            <w:noProof/>
            <w:webHidden/>
          </w:rPr>
          <w:fldChar w:fldCharType="separate"/>
        </w:r>
        <w:r w:rsidR="00F24DA3">
          <w:rPr>
            <w:noProof/>
            <w:webHidden/>
          </w:rPr>
          <w:t>46</w:t>
        </w:r>
        <w:r w:rsidR="00F24DA3">
          <w:rPr>
            <w:noProof/>
            <w:webHidden/>
          </w:rPr>
          <w:fldChar w:fldCharType="end"/>
        </w:r>
      </w:hyperlink>
    </w:p>
    <w:p w14:paraId="5CA2E750" w14:textId="01F75929" w:rsidR="00F24DA3" w:rsidRDefault="00150760">
      <w:pPr>
        <w:pStyle w:val="TOC2"/>
        <w:tabs>
          <w:tab w:val="right" w:leader="dot" w:pos="9350"/>
        </w:tabs>
        <w:rPr>
          <w:smallCaps w:val="0"/>
          <w:noProof/>
          <w:color w:val="auto"/>
          <w:sz w:val="22"/>
          <w:szCs w:val="22"/>
          <w:lang w:eastAsia="en-US"/>
        </w:rPr>
      </w:pPr>
      <w:hyperlink w:anchor="_Toc81318482" w:history="1">
        <w:r w:rsidR="00F24DA3" w:rsidRPr="006536AA">
          <w:rPr>
            <w:rStyle w:val="Hyperlink"/>
            <w:noProof/>
          </w:rPr>
          <w:t>Enum</w:t>
        </w:r>
        <w:r w:rsidR="00F24DA3">
          <w:rPr>
            <w:noProof/>
            <w:webHidden/>
          </w:rPr>
          <w:tab/>
        </w:r>
        <w:r w:rsidR="00F24DA3">
          <w:rPr>
            <w:noProof/>
            <w:webHidden/>
          </w:rPr>
          <w:fldChar w:fldCharType="begin"/>
        </w:r>
        <w:r w:rsidR="00F24DA3">
          <w:rPr>
            <w:noProof/>
            <w:webHidden/>
          </w:rPr>
          <w:instrText xml:space="preserve"> PAGEREF _Toc81318482 \h </w:instrText>
        </w:r>
        <w:r w:rsidR="00F24DA3">
          <w:rPr>
            <w:noProof/>
            <w:webHidden/>
          </w:rPr>
        </w:r>
        <w:r w:rsidR="00F24DA3">
          <w:rPr>
            <w:noProof/>
            <w:webHidden/>
          </w:rPr>
          <w:fldChar w:fldCharType="separate"/>
        </w:r>
        <w:r w:rsidR="00F24DA3">
          <w:rPr>
            <w:noProof/>
            <w:webHidden/>
          </w:rPr>
          <w:t>56</w:t>
        </w:r>
        <w:r w:rsidR="00F24DA3">
          <w:rPr>
            <w:noProof/>
            <w:webHidden/>
          </w:rPr>
          <w:fldChar w:fldCharType="end"/>
        </w:r>
      </w:hyperlink>
    </w:p>
    <w:p w14:paraId="7090CCB0" w14:textId="4E793ED6" w:rsidR="00F24DA3" w:rsidRDefault="00150760">
      <w:pPr>
        <w:pStyle w:val="TOC2"/>
        <w:tabs>
          <w:tab w:val="right" w:leader="dot" w:pos="9350"/>
        </w:tabs>
        <w:rPr>
          <w:smallCaps w:val="0"/>
          <w:noProof/>
          <w:color w:val="auto"/>
          <w:sz w:val="22"/>
          <w:szCs w:val="22"/>
          <w:lang w:eastAsia="en-US"/>
        </w:rPr>
      </w:pPr>
      <w:hyperlink w:anchor="_Toc81318483" w:history="1">
        <w:r w:rsidR="00F24DA3" w:rsidRPr="006536AA">
          <w:rPr>
            <w:rStyle w:val="Hyperlink"/>
            <w:noProof/>
          </w:rPr>
          <w:t>Exception Handling</w:t>
        </w:r>
        <w:r w:rsidR="00F24DA3">
          <w:rPr>
            <w:noProof/>
            <w:webHidden/>
          </w:rPr>
          <w:tab/>
        </w:r>
        <w:r w:rsidR="00F24DA3">
          <w:rPr>
            <w:noProof/>
            <w:webHidden/>
          </w:rPr>
          <w:fldChar w:fldCharType="begin"/>
        </w:r>
        <w:r w:rsidR="00F24DA3">
          <w:rPr>
            <w:noProof/>
            <w:webHidden/>
          </w:rPr>
          <w:instrText xml:space="preserve"> PAGEREF _Toc81318483 \h </w:instrText>
        </w:r>
        <w:r w:rsidR="00F24DA3">
          <w:rPr>
            <w:noProof/>
            <w:webHidden/>
          </w:rPr>
        </w:r>
        <w:r w:rsidR="00F24DA3">
          <w:rPr>
            <w:noProof/>
            <w:webHidden/>
          </w:rPr>
          <w:fldChar w:fldCharType="separate"/>
        </w:r>
        <w:r w:rsidR="00F24DA3">
          <w:rPr>
            <w:noProof/>
            <w:webHidden/>
          </w:rPr>
          <w:t>59</w:t>
        </w:r>
        <w:r w:rsidR="00F24DA3">
          <w:rPr>
            <w:noProof/>
            <w:webHidden/>
          </w:rPr>
          <w:fldChar w:fldCharType="end"/>
        </w:r>
      </w:hyperlink>
    </w:p>
    <w:p w14:paraId="7E0979F7" w14:textId="48319CA8" w:rsidR="00F24DA3" w:rsidRDefault="00150760">
      <w:pPr>
        <w:pStyle w:val="TOC2"/>
        <w:tabs>
          <w:tab w:val="right" w:leader="dot" w:pos="9350"/>
        </w:tabs>
        <w:rPr>
          <w:smallCaps w:val="0"/>
          <w:noProof/>
          <w:color w:val="auto"/>
          <w:sz w:val="22"/>
          <w:szCs w:val="22"/>
          <w:lang w:eastAsia="en-US"/>
        </w:rPr>
      </w:pPr>
      <w:hyperlink w:anchor="_Toc81318484" w:history="1">
        <w:r w:rsidR="00F24DA3" w:rsidRPr="006536AA">
          <w:rPr>
            <w:rStyle w:val="Hyperlink"/>
            <w:noProof/>
          </w:rPr>
          <w:t>I/O Streams</w:t>
        </w:r>
        <w:r w:rsidR="00F24DA3">
          <w:rPr>
            <w:noProof/>
            <w:webHidden/>
          </w:rPr>
          <w:tab/>
        </w:r>
        <w:r w:rsidR="00F24DA3">
          <w:rPr>
            <w:noProof/>
            <w:webHidden/>
          </w:rPr>
          <w:fldChar w:fldCharType="begin"/>
        </w:r>
        <w:r w:rsidR="00F24DA3">
          <w:rPr>
            <w:noProof/>
            <w:webHidden/>
          </w:rPr>
          <w:instrText xml:space="preserve"> PAGEREF _Toc81318484 \h </w:instrText>
        </w:r>
        <w:r w:rsidR="00F24DA3">
          <w:rPr>
            <w:noProof/>
            <w:webHidden/>
          </w:rPr>
        </w:r>
        <w:r w:rsidR="00F24DA3">
          <w:rPr>
            <w:noProof/>
            <w:webHidden/>
          </w:rPr>
          <w:fldChar w:fldCharType="separate"/>
        </w:r>
        <w:r w:rsidR="00F24DA3">
          <w:rPr>
            <w:noProof/>
            <w:webHidden/>
          </w:rPr>
          <w:t>61</w:t>
        </w:r>
        <w:r w:rsidR="00F24DA3">
          <w:rPr>
            <w:noProof/>
            <w:webHidden/>
          </w:rPr>
          <w:fldChar w:fldCharType="end"/>
        </w:r>
      </w:hyperlink>
    </w:p>
    <w:p w14:paraId="4C98E6A6" w14:textId="5FEA50D0" w:rsidR="00F24DA3" w:rsidRDefault="00150760">
      <w:pPr>
        <w:pStyle w:val="TOC2"/>
        <w:tabs>
          <w:tab w:val="right" w:leader="dot" w:pos="9350"/>
        </w:tabs>
        <w:rPr>
          <w:smallCaps w:val="0"/>
          <w:noProof/>
          <w:color w:val="auto"/>
          <w:sz w:val="22"/>
          <w:szCs w:val="22"/>
          <w:lang w:eastAsia="en-US"/>
        </w:rPr>
      </w:pPr>
      <w:hyperlink w:anchor="_Toc81318485" w:history="1">
        <w:r w:rsidR="00F24DA3" w:rsidRPr="006536AA">
          <w:rPr>
            <w:rStyle w:val="Hyperlink"/>
            <w:noProof/>
          </w:rPr>
          <w:t>Threads</w:t>
        </w:r>
        <w:r w:rsidR="00F24DA3">
          <w:rPr>
            <w:noProof/>
            <w:webHidden/>
          </w:rPr>
          <w:tab/>
        </w:r>
        <w:r w:rsidR="00F24DA3">
          <w:rPr>
            <w:noProof/>
            <w:webHidden/>
          </w:rPr>
          <w:fldChar w:fldCharType="begin"/>
        </w:r>
        <w:r w:rsidR="00F24DA3">
          <w:rPr>
            <w:noProof/>
            <w:webHidden/>
          </w:rPr>
          <w:instrText xml:space="preserve"> PAGEREF _Toc81318485 \h </w:instrText>
        </w:r>
        <w:r w:rsidR="00F24DA3">
          <w:rPr>
            <w:noProof/>
            <w:webHidden/>
          </w:rPr>
        </w:r>
        <w:r w:rsidR="00F24DA3">
          <w:rPr>
            <w:noProof/>
            <w:webHidden/>
          </w:rPr>
          <w:fldChar w:fldCharType="separate"/>
        </w:r>
        <w:r w:rsidR="00F24DA3">
          <w:rPr>
            <w:noProof/>
            <w:webHidden/>
          </w:rPr>
          <w:t>64</w:t>
        </w:r>
        <w:r w:rsidR="00F24DA3">
          <w:rPr>
            <w:noProof/>
            <w:webHidden/>
          </w:rPr>
          <w:fldChar w:fldCharType="end"/>
        </w:r>
      </w:hyperlink>
    </w:p>
    <w:p w14:paraId="20D55A21" w14:textId="7B77F3CB" w:rsidR="00F24DA3" w:rsidRDefault="00150760">
      <w:pPr>
        <w:pStyle w:val="TOC2"/>
        <w:tabs>
          <w:tab w:val="right" w:leader="dot" w:pos="9350"/>
        </w:tabs>
        <w:rPr>
          <w:smallCaps w:val="0"/>
          <w:noProof/>
          <w:color w:val="auto"/>
          <w:sz w:val="22"/>
          <w:szCs w:val="22"/>
          <w:lang w:eastAsia="en-US"/>
        </w:rPr>
      </w:pPr>
      <w:hyperlink w:anchor="_Toc81318486" w:history="1">
        <w:r w:rsidR="00F24DA3" w:rsidRPr="006536AA">
          <w:rPr>
            <w:rStyle w:val="Hyperlink"/>
            <w:noProof/>
          </w:rPr>
          <w:t>Collections</w:t>
        </w:r>
        <w:r w:rsidR="00F24DA3">
          <w:rPr>
            <w:noProof/>
            <w:webHidden/>
          </w:rPr>
          <w:tab/>
        </w:r>
        <w:r w:rsidR="00F24DA3">
          <w:rPr>
            <w:noProof/>
            <w:webHidden/>
          </w:rPr>
          <w:fldChar w:fldCharType="begin"/>
        </w:r>
        <w:r w:rsidR="00F24DA3">
          <w:rPr>
            <w:noProof/>
            <w:webHidden/>
          </w:rPr>
          <w:instrText xml:space="preserve"> PAGEREF _Toc81318486 \h </w:instrText>
        </w:r>
        <w:r w:rsidR="00F24DA3">
          <w:rPr>
            <w:noProof/>
            <w:webHidden/>
          </w:rPr>
        </w:r>
        <w:r w:rsidR="00F24DA3">
          <w:rPr>
            <w:noProof/>
            <w:webHidden/>
          </w:rPr>
          <w:fldChar w:fldCharType="separate"/>
        </w:r>
        <w:r w:rsidR="00F24DA3">
          <w:rPr>
            <w:noProof/>
            <w:webHidden/>
          </w:rPr>
          <w:t>85</w:t>
        </w:r>
        <w:r w:rsidR="00F24DA3">
          <w:rPr>
            <w:noProof/>
            <w:webHidden/>
          </w:rPr>
          <w:fldChar w:fldCharType="end"/>
        </w:r>
      </w:hyperlink>
    </w:p>
    <w:p w14:paraId="33EF6613" w14:textId="47953641" w:rsidR="00F24DA3" w:rsidRDefault="00150760">
      <w:pPr>
        <w:pStyle w:val="TOC2"/>
        <w:tabs>
          <w:tab w:val="right" w:leader="dot" w:pos="9350"/>
        </w:tabs>
        <w:rPr>
          <w:smallCaps w:val="0"/>
          <w:noProof/>
          <w:color w:val="auto"/>
          <w:sz w:val="22"/>
          <w:szCs w:val="22"/>
          <w:lang w:eastAsia="en-US"/>
        </w:rPr>
      </w:pPr>
      <w:hyperlink w:anchor="_Toc81318487" w:history="1">
        <w:r w:rsidR="00F24DA3" w:rsidRPr="006536AA">
          <w:rPr>
            <w:rStyle w:val="Hyperlink"/>
            <w:noProof/>
          </w:rPr>
          <w:t>Coding</w:t>
        </w:r>
        <w:r w:rsidR="00F24DA3">
          <w:rPr>
            <w:noProof/>
            <w:webHidden/>
          </w:rPr>
          <w:tab/>
        </w:r>
        <w:r w:rsidR="00F24DA3">
          <w:rPr>
            <w:noProof/>
            <w:webHidden/>
          </w:rPr>
          <w:fldChar w:fldCharType="begin"/>
        </w:r>
        <w:r w:rsidR="00F24DA3">
          <w:rPr>
            <w:noProof/>
            <w:webHidden/>
          </w:rPr>
          <w:instrText xml:space="preserve"> PAGEREF _Toc81318487 \h </w:instrText>
        </w:r>
        <w:r w:rsidR="00F24DA3">
          <w:rPr>
            <w:noProof/>
            <w:webHidden/>
          </w:rPr>
        </w:r>
        <w:r w:rsidR="00F24DA3">
          <w:rPr>
            <w:noProof/>
            <w:webHidden/>
          </w:rPr>
          <w:fldChar w:fldCharType="separate"/>
        </w:r>
        <w:r w:rsidR="00F24DA3">
          <w:rPr>
            <w:noProof/>
            <w:webHidden/>
          </w:rPr>
          <w:t>101</w:t>
        </w:r>
        <w:r w:rsidR="00F24DA3">
          <w:rPr>
            <w:noProof/>
            <w:webHidden/>
          </w:rPr>
          <w:fldChar w:fldCharType="end"/>
        </w:r>
      </w:hyperlink>
    </w:p>
    <w:p w14:paraId="022BC8B0" w14:textId="21D7DF00" w:rsidR="00F24DA3" w:rsidRDefault="00150760">
      <w:pPr>
        <w:pStyle w:val="TOC1"/>
        <w:tabs>
          <w:tab w:val="right" w:leader="dot" w:pos="9350"/>
        </w:tabs>
        <w:rPr>
          <w:b w:val="0"/>
          <w:bCs w:val="0"/>
          <w:caps w:val="0"/>
          <w:noProof/>
          <w:color w:val="auto"/>
          <w:sz w:val="22"/>
          <w:szCs w:val="22"/>
          <w:lang w:eastAsia="en-US"/>
        </w:rPr>
      </w:pPr>
      <w:hyperlink w:anchor="_Toc81318488" w:history="1">
        <w:r w:rsidR="00F24DA3" w:rsidRPr="006536AA">
          <w:rPr>
            <w:rStyle w:val="Hyperlink"/>
            <w:noProof/>
          </w:rPr>
          <w:t>Architecture</w:t>
        </w:r>
        <w:r w:rsidR="00F24DA3">
          <w:rPr>
            <w:noProof/>
            <w:webHidden/>
          </w:rPr>
          <w:tab/>
        </w:r>
        <w:r w:rsidR="00F24DA3">
          <w:rPr>
            <w:noProof/>
            <w:webHidden/>
          </w:rPr>
          <w:fldChar w:fldCharType="begin"/>
        </w:r>
        <w:r w:rsidR="00F24DA3">
          <w:rPr>
            <w:noProof/>
            <w:webHidden/>
          </w:rPr>
          <w:instrText xml:space="preserve"> PAGEREF _Toc81318488 \h </w:instrText>
        </w:r>
        <w:r w:rsidR="00F24DA3">
          <w:rPr>
            <w:noProof/>
            <w:webHidden/>
          </w:rPr>
        </w:r>
        <w:r w:rsidR="00F24DA3">
          <w:rPr>
            <w:noProof/>
            <w:webHidden/>
          </w:rPr>
          <w:fldChar w:fldCharType="separate"/>
        </w:r>
        <w:r w:rsidR="00F24DA3">
          <w:rPr>
            <w:noProof/>
            <w:webHidden/>
          </w:rPr>
          <w:t>109</w:t>
        </w:r>
        <w:r w:rsidR="00F24DA3">
          <w:rPr>
            <w:noProof/>
            <w:webHidden/>
          </w:rPr>
          <w:fldChar w:fldCharType="end"/>
        </w:r>
      </w:hyperlink>
    </w:p>
    <w:p w14:paraId="64BEBCFC" w14:textId="11FEF146" w:rsidR="00F24DA3" w:rsidRDefault="00150760">
      <w:pPr>
        <w:pStyle w:val="TOC1"/>
        <w:tabs>
          <w:tab w:val="right" w:leader="dot" w:pos="9350"/>
        </w:tabs>
        <w:rPr>
          <w:b w:val="0"/>
          <w:bCs w:val="0"/>
          <w:caps w:val="0"/>
          <w:noProof/>
          <w:color w:val="auto"/>
          <w:sz w:val="22"/>
          <w:szCs w:val="22"/>
          <w:lang w:eastAsia="en-US"/>
        </w:rPr>
      </w:pPr>
      <w:hyperlink w:anchor="_Toc81318489" w:history="1">
        <w:r w:rsidR="00F24DA3" w:rsidRPr="006536AA">
          <w:rPr>
            <w:rStyle w:val="Hyperlink"/>
            <w:noProof/>
          </w:rPr>
          <w:t>JDBC</w:t>
        </w:r>
        <w:r w:rsidR="00F24DA3">
          <w:rPr>
            <w:noProof/>
            <w:webHidden/>
          </w:rPr>
          <w:tab/>
        </w:r>
        <w:r w:rsidR="00F24DA3">
          <w:rPr>
            <w:noProof/>
            <w:webHidden/>
          </w:rPr>
          <w:fldChar w:fldCharType="begin"/>
        </w:r>
        <w:r w:rsidR="00F24DA3">
          <w:rPr>
            <w:noProof/>
            <w:webHidden/>
          </w:rPr>
          <w:instrText xml:space="preserve"> PAGEREF _Toc81318489 \h </w:instrText>
        </w:r>
        <w:r w:rsidR="00F24DA3">
          <w:rPr>
            <w:noProof/>
            <w:webHidden/>
          </w:rPr>
        </w:r>
        <w:r w:rsidR="00F24DA3">
          <w:rPr>
            <w:noProof/>
            <w:webHidden/>
          </w:rPr>
          <w:fldChar w:fldCharType="separate"/>
        </w:r>
        <w:r w:rsidR="00F24DA3">
          <w:rPr>
            <w:noProof/>
            <w:webHidden/>
          </w:rPr>
          <w:t>112</w:t>
        </w:r>
        <w:r w:rsidR="00F24DA3">
          <w:rPr>
            <w:noProof/>
            <w:webHidden/>
          </w:rPr>
          <w:fldChar w:fldCharType="end"/>
        </w:r>
      </w:hyperlink>
    </w:p>
    <w:p w14:paraId="04650078" w14:textId="013D9856" w:rsidR="00F24DA3" w:rsidRDefault="00150760">
      <w:pPr>
        <w:pStyle w:val="TOC1"/>
        <w:tabs>
          <w:tab w:val="right" w:leader="dot" w:pos="9350"/>
        </w:tabs>
        <w:rPr>
          <w:b w:val="0"/>
          <w:bCs w:val="0"/>
          <w:caps w:val="0"/>
          <w:noProof/>
          <w:color w:val="auto"/>
          <w:sz w:val="22"/>
          <w:szCs w:val="22"/>
          <w:lang w:eastAsia="en-US"/>
        </w:rPr>
      </w:pPr>
      <w:hyperlink w:anchor="_Toc81318490" w:history="1">
        <w:r w:rsidR="00F24DA3" w:rsidRPr="006536AA">
          <w:rPr>
            <w:rStyle w:val="Hyperlink"/>
            <w:noProof/>
            <w:shd w:val="clear" w:color="auto" w:fill="FFFFFF"/>
          </w:rPr>
          <w:t>Servlets</w:t>
        </w:r>
        <w:r w:rsidR="00F24DA3">
          <w:rPr>
            <w:noProof/>
            <w:webHidden/>
          </w:rPr>
          <w:tab/>
        </w:r>
        <w:r w:rsidR="00F24DA3">
          <w:rPr>
            <w:noProof/>
            <w:webHidden/>
          </w:rPr>
          <w:fldChar w:fldCharType="begin"/>
        </w:r>
        <w:r w:rsidR="00F24DA3">
          <w:rPr>
            <w:noProof/>
            <w:webHidden/>
          </w:rPr>
          <w:instrText xml:space="preserve"> PAGEREF _Toc81318490 \h </w:instrText>
        </w:r>
        <w:r w:rsidR="00F24DA3">
          <w:rPr>
            <w:noProof/>
            <w:webHidden/>
          </w:rPr>
        </w:r>
        <w:r w:rsidR="00F24DA3">
          <w:rPr>
            <w:noProof/>
            <w:webHidden/>
          </w:rPr>
          <w:fldChar w:fldCharType="separate"/>
        </w:r>
        <w:r w:rsidR="00F24DA3">
          <w:rPr>
            <w:noProof/>
            <w:webHidden/>
          </w:rPr>
          <w:t>114</w:t>
        </w:r>
        <w:r w:rsidR="00F24DA3">
          <w:rPr>
            <w:noProof/>
            <w:webHidden/>
          </w:rPr>
          <w:fldChar w:fldCharType="end"/>
        </w:r>
      </w:hyperlink>
    </w:p>
    <w:p w14:paraId="31CFBBCF" w14:textId="714F9961" w:rsidR="00F24DA3" w:rsidRDefault="00150760">
      <w:pPr>
        <w:pStyle w:val="TOC1"/>
        <w:tabs>
          <w:tab w:val="right" w:leader="dot" w:pos="9350"/>
        </w:tabs>
        <w:rPr>
          <w:b w:val="0"/>
          <w:bCs w:val="0"/>
          <w:caps w:val="0"/>
          <w:noProof/>
          <w:color w:val="auto"/>
          <w:sz w:val="22"/>
          <w:szCs w:val="22"/>
          <w:lang w:eastAsia="en-US"/>
        </w:rPr>
      </w:pPr>
      <w:hyperlink w:anchor="_Toc81318491" w:history="1">
        <w:r w:rsidR="00F24DA3" w:rsidRPr="006536AA">
          <w:rPr>
            <w:rStyle w:val="Hyperlink"/>
            <w:noProof/>
          </w:rPr>
          <w:t>Hibernate</w:t>
        </w:r>
        <w:r w:rsidR="00F24DA3">
          <w:rPr>
            <w:noProof/>
            <w:webHidden/>
          </w:rPr>
          <w:tab/>
        </w:r>
        <w:r w:rsidR="00F24DA3">
          <w:rPr>
            <w:noProof/>
            <w:webHidden/>
          </w:rPr>
          <w:fldChar w:fldCharType="begin"/>
        </w:r>
        <w:r w:rsidR="00F24DA3">
          <w:rPr>
            <w:noProof/>
            <w:webHidden/>
          </w:rPr>
          <w:instrText xml:space="preserve"> PAGEREF _Toc81318491 \h </w:instrText>
        </w:r>
        <w:r w:rsidR="00F24DA3">
          <w:rPr>
            <w:noProof/>
            <w:webHidden/>
          </w:rPr>
        </w:r>
        <w:r w:rsidR="00F24DA3">
          <w:rPr>
            <w:noProof/>
            <w:webHidden/>
          </w:rPr>
          <w:fldChar w:fldCharType="separate"/>
        </w:r>
        <w:r w:rsidR="00F24DA3">
          <w:rPr>
            <w:noProof/>
            <w:webHidden/>
          </w:rPr>
          <w:t>119</w:t>
        </w:r>
        <w:r w:rsidR="00F24DA3">
          <w:rPr>
            <w:noProof/>
            <w:webHidden/>
          </w:rPr>
          <w:fldChar w:fldCharType="end"/>
        </w:r>
      </w:hyperlink>
    </w:p>
    <w:p w14:paraId="0964C13B" w14:textId="623A9A7B" w:rsidR="00F24DA3" w:rsidRDefault="00150760">
      <w:pPr>
        <w:pStyle w:val="TOC1"/>
        <w:tabs>
          <w:tab w:val="right" w:leader="dot" w:pos="9350"/>
        </w:tabs>
        <w:rPr>
          <w:b w:val="0"/>
          <w:bCs w:val="0"/>
          <w:caps w:val="0"/>
          <w:noProof/>
          <w:color w:val="auto"/>
          <w:sz w:val="22"/>
          <w:szCs w:val="22"/>
          <w:lang w:eastAsia="en-US"/>
        </w:rPr>
      </w:pPr>
      <w:hyperlink w:anchor="_Toc81318492" w:history="1">
        <w:r w:rsidR="00F24DA3" w:rsidRPr="006536AA">
          <w:rPr>
            <w:rStyle w:val="Hyperlink"/>
            <w:noProof/>
          </w:rPr>
          <w:t>Web services</w:t>
        </w:r>
        <w:r w:rsidR="00F24DA3">
          <w:rPr>
            <w:noProof/>
            <w:webHidden/>
          </w:rPr>
          <w:tab/>
        </w:r>
        <w:r w:rsidR="00F24DA3">
          <w:rPr>
            <w:noProof/>
            <w:webHidden/>
          </w:rPr>
          <w:fldChar w:fldCharType="begin"/>
        </w:r>
        <w:r w:rsidR="00F24DA3">
          <w:rPr>
            <w:noProof/>
            <w:webHidden/>
          </w:rPr>
          <w:instrText xml:space="preserve"> PAGEREF _Toc81318492 \h </w:instrText>
        </w:r>
        <w:r w:rsidR="00F24DA3">
          <w:rPr>
            <w:noProof/>
            <w:webHidden/>
          </w:rPr>
        </w:r>
        <w:r w:rsidR="00F24DA3">
          <w:rPr>
            <w:noProof/>
            <w:webHidden/>
          </w:rPr>
          <w:fldChar w:fldCharType="separate"/>
        </w:r>
        <w:r w:rsidR="00F24DA3">
          <w:rPr>
            <w:noProof/>
            <w:webHidden/>
          </w:rPr>
          <w:t>136</w:t>
        </w:r>
        <w:r w:rsidR="00F24DA3">
          <w:rPr>
            <w:noProof/>
            <w:webHidden/>
          </w:rPr>
          <w:fldChar w:fldCharType="end"/>
        </w:r>
      </w:hyperlink>
    </w:p>
    <w:p w14:paraId="79559D6B" w14:textId="5CF85EF6" w:rsidR="00F24DA3" w:rsidRDefault="00150760">
      <w:pPr>
        <w:pStyle w:val="TOC1"/>
        <w:tabs>
          <w:tab w:val="right" w:leader="dot" w:pos="9350"/>
        </w:tabs>
        <w:rPr>
          <w:b w:val="0"/>
          <w:bCs w:val="0"/>
          <w:caps w:val="0"/>
          <w:noProof/>
          <w:color w:val="auto"/>
          <w:sz w:val="22"/>
          <w:szCs w:val="22"/>
          <w:lang w:eastAsia="en-US"/>
        </w:rPr>
      </w:pPr>
      <w:hyperlink w:anchor="_Toc81318493" w:history="1">
        <w:r w:rsidR="00F24DA3" w:rsidRPr="006536AA">
          <w:rPr>
            <w:rStyle w:val="Hyperlink"/>
            <w:noProof/>
          </w:rPr>
          <w:t>Spring</w:t>
        </w:r>
        <w:r w:rsidR="00F24DA3">
          <w:rPr>
            <w:noProof/>
            <w:webHidden/>
          </w:rPr>
          <w:tab/>
        </w:r>
        <w:r w:rsidR="00F24DA3">
          <w:rPr>
            <w:noProof/>
            <w:webHidden/>
          </w:rPr>
          <w:fldChar w:fldCharType="begin"/>
        </w:r>
        <w:r w:rsidR="00F24DA3">
          <w:rPr>
            <w:noProof/>
            <w:webHidden/>
          </w:rPr>
          <w:instrText xml:space="preserve"> PAGEREF _Toc81318493 \h </w:instrText>
        </w:r>
        <w:r w:rsidR="00F24DA3">
          <w:rPr>
            <w:noProof/>
            <w:webHidden/>
          </w:rPr>
        </w:r>
        <w:r w:rsidR="00F24DA3">
          <w:rPr>
            <w:noProof/>
            <w:webHidden/>
          </w:rPr>
          <w:fldChar w:fldCharType="separate"/>
        </w:r>
        <w:r w:rsidR="00F24DA3">
          <w:rPr>
            <w:noProof/>
            <w:webHidden/>
          </w:rPr>
          <w:t>149</w:t>
        </w:r>
        <w:r w:rsidR="00F24DA3">
          <w:rPr>
            <w:noProof/>
            <w:webHidden/>
          </w:rPr>
          <w:fldChar w:fldCharType="end"/>
        </w:r>
      </w:hyperlink>
    </w:p>
    <w:p w14:paraId="6484F96C" w14:textId="5D4E2984" w:rsidR="00F24DA3" w:rsidRDefault="00150760">
      <w:pPr>
        <w:pStyle w:val="TOC2"/>
        <w:tabs>
          <w:tab w:val="right" w:leader="dot" w:pos="9350"/>
        </w:tabs>
        <w:rPr>
          <w:smallCaps w:val="0"/>
          <w:noProof/>
          <w:color w:val="auto"/>
          <w:sz w:val="22"/>
          <w:szCs w:val="22"/>
          <w:lang w:eastAsia="en-US"/>
        </w:rPr>
      </w:pPr>
      <w:hyperlink w:anchor="_Toc81318494" w:history="1">
        <w:r w:rsidR="00F24DA3" w:rsidRPr="006536AA">
          <w:rPr>
            <w:rStyle w:val="Hyperlink"/>
            <w:noProof/>
          </w:rPr>
          <w:t>Spring Core</w:t>
        </w:r>
        <w:r w:rsidR="00F24DA3">
          <w:rPr>
            <w:noProof/>
            <w:webHidden/>
          </w:rPr>
          <w:tab/>
        </w:r>
        <w:r w:rsidR="00F24DA3">
          <w:rPr>
            <w:noProof/>
            <w:webHidden/>
          </w:rPr>
          <w:fldChar w:fldCharType="begin"/>
        </w:r>
        <w:r w:rsidR="00F24DA3">
          <w:rPr>
            <w:noProof/>
            <w:webHidden/>
          </w:rPr>
          <w:instrText xml:space="preserve"> PAGEREF _Toc81318494 \h </w:instrText>
        </w:r>
        <w:r w:rsidR="00F24DA3">
          <w:rPr>
            <w:noProof/>
            <w:webHidden/>
          </w:rPr>
        </w:r>
        <w:r w:rsidR="00F24DA3">
          <w:rPr>
            <w:noProof/>
            <w:webHidden/>
          </w:rPr>
          <w:fldChar w:fldCharType="separate"/>
        </w:r>
        <w:r w:rsidR="00F24DA3">
          <w:rPr>
            <w:noProof/>
            <w:webHidden/>
          </w:rPr>
          <w:t>149</w:t>
        </w:r>
        <w:r w:rsidR="00F24DA3">
          <w:rPr>
            <w:noProof/>
            <w:webHidden/>
          </w:rPr>
          <w:fldChar w:fldCharType="end"/>
        </w:r>
      </w:hyperlink>
    </w:p>
    <w:p w14:paraId="5C617F45" w14:textId="405DDFC9" w:rsidR="00F24DA3" w:rsidRDefault="00150760">
      <w:pPr>
        <w:pStyle w:val="TOC2"/>
        <w:tabs>
          <w:tab w:val="right" w:leader="dot" w:pos="9350"/>
        </w:tabs>
        <w:rPr>
          <w:smallCaps w:val="0"/>
          <w:noProof/>
          <w:color w:val="auto"/>
          <w:sz w:val="22"/>
          <w:szCs w:val="22"/>
          <w:lang w:eastAsia="en-US"/>
        </w:rPr>
      </w:pPr>
      <w:hyperlink w:anchor="_Toc81318495" w:history="1">
        <w:r w:rsidR="00F24DA3" w:rsidRPr="006536AA">
          <w:rPr>
            <w:rStyle w:val="Hyperlink"/>
            <w:noProof/>
          </w:rPr>
          <w:t>Spring MVC</w:t>
        </w:r>
        <w:r w:rsidR="00F24DA3">
          <w:rPr>
            <w:noProof/>
            <w:webHidden/>
          </w:rPr>
          <w:tab/>
        </w:r>
        <w:r w:rsidR="00F24DA3">
          <w:rPr>
            <w:noProof/>
            <w:webHidden/>
          </w:rPr>
          <w:fldChar w:fldCharType="begin"/>
        </w:r>
        <w:r w:rsidR="00F24DA3">
          <w:rPr>
            <w:noProof/>
            <w:webHidden/>
          </w:rPr>
          <w:instrText xml:space="preserve"> PAGEREF _Toc81318495 \h </w:instrText>
        </w:r>
        <w:r w:rsidR="00F24DA3">
          <w:rPr>
            <w:noProof/>
            <w:webHidden/>
          </w:rPr>
        </w:r>
        <w:r w:rsidR="00F24DA3">
          <w:rPr>
            <w:noProof/>
            <w:webHidden/>
          </w:rPr>
          <w:fldChar w:fldCharType="separate"/>
        </w:r>
        <w:r w:rsidR="00F24DA3">
          <w:rPr>
            <w:noProof/>
            <w:webHidden/>
          </w:rPr>
          <w:t>153</w:t>
        </w:r>
        <w:r w:rsidR="00F24DA3">
          <w:rPr>
            <w:noProof/>
            <w:webHidden/>
          </w:rPr>
          <w:fldChar w:fldCharType="end"/>
        </w:r>
      </w:hyperlink>
    </w:p>
    <w:p w14:paraId="235C6E82" w14:textId="66D695DB" w:rsidR="00F24DA3" w:rsidRDefault="00150760">
      <w:pPr>
        <w:pStyle w:val="TOC2"/>
        <w:tabs>
          <w:tab w:val="right" w:leader="dot" w:pos="9350"/>
        </w:tabs>
        <w:rPr>
          <w:smallCaps w:val="0"/>
          <w:noProof/>
          <w:color w:val="auto"/>
          <w:sz w:val="22"/>
          <w:szCs w:val="22"/>
          <w:lang w:eastAsia="en-US"/>
        </w:rPr>
      </w:pPr>
      <w:hyperlink w:anchor="_Toc81318496" w:history="1">
        <w:r w:rsidR="00F24DA3" w:rsidRPr="006536AA">
          <w:rPr>
            <w:rStyle w:val="Hyperlink"/>
            <w:noProof/>
          </w:rPr>
          <w:t>Spring Data</w:t>
        </w:r>
        <w:r w:rsidR="00F24DA3">
          <w:rPr>
            <w:noProof/>
            <w:webHidden/>
          </w:rPr>
          <w:tab/>
        </w:r>
        <w:r w:rsidR="00F24DA3">
          <w:rPr>
            <w:noProof/>
            <w:webHidden/>
          </w:rPr>
          <w:fldChar w:fldCharType="begin"/>
        </w:r>
        <w:r w:rsidR="00F24DA3">
          <w:rPr>
            <w:noProof/>
            <w:webHidden/>
          </w:rPr>
          <w:instrText xml:space="preserve"> PAGEREF _Toc81318496 \h </w:instrText>
        </w:r>
        <w:r w:rsidR="00F24DA3">
          <w:rPr>
            <w:noProof/>
            <w:webHidden/>
          </w:rPr>
        </w:r>
        <w:r w:rsidR="00F24DA3">
          <w:rPr>
            <w:noProof/>
            <w:webHidden/>
          </w:rPr>
          <w:fldChar w:fldCharType="separate"/>
        </w:r>
        <w:r w:rsidR="00F24DA3">
          <w:rPr>
            <w:noProof/>
            <w:webHidden/>
          </w:rPr>
          <w:t>156</w:t>
        </w:r>
        <w:r w:rsidR="00F24DA3">
          <w:rPr>
            <w:noProof/>
            <w:webHidden/>
          </w:rPr>
          <w:fldChar w:fldCharType="end"/>
        </w:r>
      </w:hyperlink>
    </w:p>
    <w:p w14:paraId="2C082F0B" w14:textId="59B70C17" w:rsidR="00F24DA3" w:rsidRDefault="00150760">
      <w:pPr>
        <w:pStyle w:val="TOC2"/>
        <w:tabs>
          <w:tab w:val="right" w:leader="dot" w:pos="9350"/>
        </w:tabs>
        <w:rPr>
          <w:smallCaps w:val="0"/>
          <w:noProof/>
          <w:color w:val="auto"/>
          <w:sz w:val="22"/>
          <w:szCs w:val="22"/>
          <w:lang w:eastAsia="en-US"/>
        </w:rPr>
      </w:pPr>
      <w:hyperlink w:anchor="_Toc81318497" w:history="1">
        <w:r w:rsidR="00F24DA3" w:rsidRPr="006536AA">
          <w:rPr>
            <w:rStyle w:val="Hyperlink"/>
            <w:noProof/>
          </w:rPr>
          <w:t>Spring Security</w:t>
        </w:r>
        <w:r w:rsidR="00F24DA3">
          <w:rPr>
            <w:noProof/>
            <w:webHidden/>
          </w:rPr>
          <w:tab/>
        </w:r>
        <w:r w:rsidR="00F24DA3">
          <w:rPr>
            <w:noProof/>
            <w:webHidden/>
          </w:rPr>
          <w:fldChar w:fldCharType="begin"/>
        </w:r>
        <w:r w:rsidR="00F24DA3">
          <w:rPr>
            <w:noProof/>
            <w:webHidden/>
          </w:rPr>
          <w:instrText xml:space="preserve"> PAGEREF _Toc81318497 \h </w:instrText>
        </w:r>
        <w:r w:rsidR="00F24DA3">
          <w:rPr>
            <w:noProof/>
            <w:webHidden/>
          </w:rPr>
        </w:r>
        <w:r w:rsidR="00F24DA3">
          <w:rPr>
            <w:noProof/>
            <w:webHidden/>
          </w:rPr>
          <w:fldChar w:fldCharType="separate"/>
        </w:r>
        <w:r w:rsidR="00F24DA3">
          <w:rPr>
            <w:noProof/>
            <w:webHidden/>
          </w:rPr>
          <w:t>157</w:t>
        </w:r>
        <w:r w:rsidR="00F24DA3">
          <w:rPr>
            <w:noProof/>
            <w:webHidden/>
          </w:rPr>
          <w:fldChar w:fldCharType="end"/>
        </w:r>
      </w:hyperlink>
    </w:p>
    <w:p w14:paraId="51018D37" w14:textId="4CF5A1D7" w:rsidR="00F24DA3" w:rsidRDefault="00150760">
      <w:pPr>
        <w:pStyle w:val="TOC1"/>
        <w:tabs>
          <w:tab w:val="right" w:leader="dot" w:pos="9350"/>
        </w:tabs>
        <w:rPr>
          <w:b w:val="0"/>
          <w:bCs w:val="0"/>
          <w:caps w:val="0"/>
          <w:noProof/>
          <w:color w:val="auto"/>
          <w:sz w:val="22"/>
          <w:szCs w:val="22"/>
          <w:lang w:eastAsia="en-US"/>
        </w:rPr>
      </w:pPr>
      <w:hyperlink w:anchor="_Toc81318498" w:history="1">
        <w:r w:rsidR="00F24DA3" w:rsidRPr="006536AA">
          <w:rPr>
            <w:rStyle w:val="Hyperlink"/>
            <w:noProof/>
          </w:rPr>
          <w:t>Spring MVC</w:t>
        </w:r>
        <w:r w:rsidR="00F24DA3">
          <w:rPr>
            <w:noProof/>
            <w:webHidden/>
          </w:rPr>
          <w:tab/>
        </w:r>
        <w:r w:rsidR="00F24DA3">
          <w:rPr>
            <w:noProof/>
            <w:webHidden/>
          </w:rPr>
          <w:fldChar w:fldCharType="begin"/>
        </w:r>
        <w:r w:rsidR="00F24DA3">
          <w:rPr>
            <w:noProof/>
            <w:webHidden/>
          </w:rPr>
          <w:instrText xml:space="preserve"> PAGEREF _Toc81318498 \h </w:instrText>
        </w:r>
        <w:r w:rsidR="00F24DA3">
          <w:rPr>
            <w:noProof/>
            <w:webHidden/>
          </w:rPr>
        </w:r>
        <w:r w:rsidR="00F24DA3">
          <w:rPr>
            <w:noProof/>
            <w:webHidden/>
          </w:rPr>
          <w:fldChar w:fldCharType="separate"/>
        </w:r>
        <w:r w:rsidR="00F24DA3">
          <w:rPr>
            <w:noProof/>
            <w:webHidden/>
          </w:rPr>
          <w:t>159</w:t>
        </w:r>
        <w:r w:rsidR="00F24DA3">
          <w:rPr>
            <w:noProof/>
            <w:webHidden/>
          </w:rPr>
          <w:fldChar w:fldCharType="end"/>
        </w:r>
      </w:hyperlink>
    </w:p>
    <w:p w14:paraId="4393571D" w14:textId="40B7B245" w:rsidR="00F24DA3" w:rsidRDefault="00150760">
      <w:pPr>
        <w:pStyle w:val="TOC1"/>
        <w:tabs>
          <w:tab w:val="right" w:leader="dot" w:pos="9350"/>
        </w:tabs>
        <w:rPr>
          <w:b w:val="0"/>
          <w:bCs w:val="0"/>
          <w:caps w:val="0"/>
          <w:noProof/>
          <w:color w:val="auto"/>
          <w:sz w:val="22"/>
          <w:szCs w:val="22"/>
          <w:lang w:eastAsia="en-US"/>
        </w:rPr>
      </w:pPr>
      <w:hyperlink w:anchor="_Toc81318499" w:history="1">
        <w:r w:rsidR="00F24DA3" w:rsidRPr="006536AA">
          <w:rPr>
            <w:rStyle w:val="Hyperlink"/>
            <w:noProof/>
          </w:rPr>
          <w:t>SpringBoot IQ’s</w:t>
        </w:r>
        <w:r w:rsidR="00F24DA3">
          <w:rPr>
            <w:noProof/>
            <w:webHidden/>
          </w:rPr>
          <w:tab/>
        </w:r>
        <w:r w:rsidR="00F24DA3">
          <w:rPr>
            <w:noProof/>
            <w:webHidden/>
          </w:rPr>
          <w:fldChar w:fldCharType="begin"/>
        </w:r>
        <w:r w:rsidR="00F24DA3">
          <w:rPr>
            <w:noProof/>
            <w:webHidden/>
          </w:rPr>
          <w:instrText xml:space="preserve"> PAGEREF _Toc81318499 \h </w:instrText>
        </w:r>
        <w:r w:rsidR="00F24DA3">
          <w:rPr>
            <w:noProof/>
            <w:webHidden/>
          </w:rPr>
        </w:r>
        <w:r w:rsidR="00F24DA3">
          <w:rPr>
            <w:noProof/>
            <w:webHidden/>
          </w:rPr>
          <w:fldChar w:fldCharType="separate"/>
        </w:r>
        <w:r w:rsidR="00F24DA3">
          <w:rPr>
            <w:noProof/>
            <w:webHidden/>
          </w:rPr>
          <w:t>167</w:t>
        </w:r>
        <w:r w:rsidR="00F24DA3">
          <w:rPr>
            <w:noProof/>
            <w:webHidden/>
          </w:rPr>
          <w:fldChar w:fldCharType="end"/>
        </w:r>
      </w:hyperlink>
    </w:p>
    <w:p w14:paraId="0681CF1A" w14:textId="54CE2DBE" w:rsidR="00F24DA3" w:rsidRDefault="00150760">
      <w:pPr>
        <w:pStyle w:val="TOC1"/>
        <w:tabs>
          <w:tab w:val="right" w:leader="dot" w:pos="9350"/>
        </w:tabs>
        <w:rPr>
          <w:b w:val="0"/>
          <w:bCs w:val="0"/>
          <w:caps w:val="0"/>
          <w:noProof/>
          <w:color w:val="auto"/>
          <w:sz w:val="22"/>
          <w:szCs w:val="22"/>
          <w:lang w:eastAsia="en-US"/>
        </w:rPr>
      </w:pPr>
      <w:hyperlink w:anchor="_Toc81318500" w:history="1">
        <w:r w:rsidR="00F24DA3" w:rsidRPr="006536AA">
          <w:rPr>
            <w:rStyle w:val="Hyperlink"/>
            <w:noProof/>
          </w:rPr>
          <w:t>SQL</w:t>
        </w:r>
        <w:r w:rsidR="00F24DA3">
          <w:rPr>
            <w:noProof/>
            <w:webHidden/>
          </w:rPr>
          <w:tab/>
        </w:r>
        <w:r w:rsidR="00F24DA3">
          <w:rPr>
            <w:noProof/>
            <w:webHidden/>
          </w:rPr>
          <w:fldChar w:fldCharType="begin"/>
        </w:r>
        <w:r w:rsidR="00F24DA3">
          <w:rPr>
            <w:noProof/>
            <w:webHidden/>
          </w:rPr>
          <w:instrText xml:space="preserve"> PAGEREF _Toc81318500 \h </w:instrText>
        </w:r>
        <w:r w:rsidR="00F24DA3">
          <w:rPr>
            <w:noProof/>
            <w:webHidden/>
          </w:rPr>
        </w:r>
        <w:r w:rsidR="00F24DA3">
          <w:rPr>
            <w:noProof/>
            <w:webHidden/>
          </w:rPr>
          <w:fldChar w:fldCharType="separate"/>
        </w:r>
        <w:r w:rsidR="00F24DA3">
          <w:rPr>
            <w:noProof/>
            <w:webHidden/>
          </w:rPr>
          <w:t>172</w:t>
        </w:r>
        <w:r w:rsidR="00F24DA3">
          <w:rPr>
            <w:noProof/>
            <w:webHidden/>
          </w:rPr>
          <w:fldChar w:fldCharType="end"/>
        </w:r>
      </w:hyperlink>
    </w:p>
    <w:p w14:paraId="3CF2CA93" w14:textId="06F827B1" w:rsidR="00F24DA3" w:rsidRDefault="00150760">
      <w:pPr>
        <w:pStyle w:val="TOC1"/>
        <w:tabs>
          <w:tab w:val="right" w:leader="dot" w:pos="9350"/>
        </w:tabs>
        <w:rPr>
          <w:b w:val="0"/>
          <w:bCs w:val="0"/>
          <w:caps w:val="0"/>
          <w:noProof/>
          <w:color w:val="auto"/>
          <w:sz w:val="22"/>
          <w:szCs w:val="22"/>
          <w:lang w:eastAsia="en-US"/>
        </w:rPr>
      </w:pPr>
      <w:hyperlink w:anchor="_Toc81318501" w:history="1">
        <w:r w:rsidR="00F24DA3" w:rsidRPr="006536AA">
          <w:rPr>
            <w:rStyle w:val="Hyperlink"/>
            <w:noProof/>
          </w:rPr>
          <w:t>AngularJs</w:t>
        </w:r>
        <w:r w:rsidR="00F24DA3">
          <w:rPr>
            <w:noProof/>
            <w:webHidden/>
          </w:rPr>
          <w:tab/>
        </w:r>
        <w:r w:rsidR="00F24DA3">
          <w:rPr>
            <w:noProof/>
            <w:webHidden/>
          </w:rPr>
          <w:fldChar w:fldCharType="begin"/>
        </w:r>
        <w:r w:rsidR="00F24DA3">
          <w:rPr>
            <w:noProof/>
            <w:webHidden/>
          </w:rPr>
          <w:instrText xml:space="preserve"> PAGEREF _Toc81318501 \h </w:instrText>
        </w:r>
        <w:r w:rsidR="00F24DA3">
          <w:rPr>
            <w:noProof/>
            <w:webHidden/>
          </w:rPr>
        </w:r>
        <w:r w:rsidR="00F24DA3">
          <w:rPr>
            <w:noProof/>
            <w:webHidden/>
          </w:rPr>
          <w:fldChar w:fldCharType="separate"/>
        </w:r>
        <w:r w:rsidR="00F24DA3">
          <w:rPr>
            <w:noProof/>
            <w:webHidden/>
          </w:rPr>
          <w:t>174</w:t>
        </w:r>
        <w:r w:rsidR="00F24DA3">
          <w:rPr>
            <w:noProof/>
            <w:webHidden/>
          </w:rPr>
          <w:fldChar w:fldCharType="end"/>
        </w:r>
      </w:hyperlink>
    </w:p>
    <w:p w14:paraId="495230BC" w14:textId="37911CB6" w:rsidR="00F24DA3" w:rsidRDefault="00150760">
      <w:pPr>
        <w:pStyle w:val="TOC1"/>
        <w:tabs>
          <w:tab w:val="right" w:leader="dot" w:pos="9350"/>
        </w:tabs>
        <w:rPr>
          <w:b w:val="0"/>
          <w:bCs w:val="0"/>
          <w:caps w:val="0"/>
          <w:noProof/>
          <w:color w:val="auto"/>
          <w:sz w:val="22"/>
          <w:szCs w:val="22"/>
          <w:lang w:eastAsia="en-US"/>
        </w:rPr>
      </w:pPr>
      <w:hyperlink w:anchor="_Toc81318502" w:history="1">
        <w:r w:rsidR="00F24DA3" w:rsidRPr="006536AA">
          <w:rPr>
            <w:rStyle w:val="Hyperlink"/>
            <w:noProof/>
          </w:rPr>
          <w:t>JUnit</w:t>
        </w:r>
        <w:r w:rsidR="00F24DA3">
          <w:rPr>
            <w:noProof/>
            <w:webHidden/>
          </w:rPr>
          <w:tab/>
        </w:r>
        <w:r w:rsidR="00F24DA3">
          <w:rPr>
            <w:noProof/>
            <w:webHidden/>
          </w:rPr>
          <w:fldChar w:fldCharType="begin"/>
        </w:r>
        <w:r w:rsidR="00F24DA3">
          <w:rPr>
            <w:noProof/>
            <w:webHidden/>
          </w:rPr>
          <w:instrText xml:space="preserve"> PAGEREF _Toc81318502 \h </w:instrText>
        </w:r>
        <w:r w:rsidR="00F24DA3">
          <w:rPr>
            <w:noProof/>
            <w:webHidden/>
          </w:rPr>
        </w:r>
        <w:r w:rsidR="00F24DA3">
          <w:rPr>
            <w:noProof/>
            <w:webHidden/>
          </w:rPr>
          <w:fldChar w:fldCharType="separate"/>
        </w:r>
        <w:r w:rsidR="00F24DA3">
          <w:rPr>
            <w:noProof/>
            <w:webHidden/>
          </w:rPr>
          <w:t>180</w:t>
        </w:r>
        <w:r w:rsidR="00F24DA3">
          <w:rPr>
            <w:noProof/>
            <w:webHidden/>
          </w:rPr>
          <w:fldChar w:fldCharType="end"/>
        </w:r>
      </w:hyperlink>
    </w:p>
    <w:p w14:paraId="71247323" w14:textId="5FE5A33D" w:rsidR="00F24DA3" w:rsidRDefault="00150760">
      <w:pPr>
        <w:pStyle w:val="TOC1"/>
        <w:tabs>
          <w:tab w:val="right" w:leader="dot" w:pos="9350"/>
        </w:tabs>
        <w:rPr>
          <w:b w:val="0"/>
          <w:bCs w:val="0"/>
          <w:caps w:val="0"/>
          <w:noProof/>
          <w:color w:val="auto"/>
          <w:sz w:val="22"/>
          <w:szCs w:val="22"/>
          <w:lang w:eastAsia="en-US"/>
        </w:rPr>
      </w:pPr>
      <w:hyperlink w:anchor="_Toc81318503" w:history="1">
        <w:r w:rsidR="00F24DA3" w:rsidRPr="006536AA">
          <w:rPr>
            <w:rStyle w:val="Hyperlink"/>
            <w:noProof/>
          </w:rPr>
          <w:t>MongoDB vs SQL</w:t>
        </w:r>
        <w:r w:rsidR="00F24DA3">
          <w:rPr>
            <w:noProof/>
            <w:webHidden/>
          </w:rPr>
          <w:tab/>
        </w:r>
        <w:r w:rsidR="00F24DA3">
          <w:rPr>
            <w:noProof/>
            <w:webHidden/>
          </w:rPr>
          <w:fldChar w:fldCharType="begin"/>
        </w:r>
        <w:r w:rsidR="00F24DA3">
          <w:rPr>
            <w:noProof/>
            <w:webHidden/>
          </w:rPr>
          <w:instrText xml:space="preserve"> PAGEREF _Toc81318503 \h </w:instrText>
        </w:r>
        <w:r w:rsidR="00F24DA3">
          <w:rPr>
            <w:noProof/>
            <w:webHidden/>
          </w:rPr>
        </w:r>
        <w:r w:rsidR="00F24DA3">
          <w:rPr>
            <w:noProof/>
            <w:webHidden/>
          </w:rPr>
          <w:fldChar w:fldCharType="separate"/>
        </w:r>
        <w:r w:rsidR="00F24DA3">
          <w:rPr>
            <w:noProof/>
            <w:webHidden/>
          </w:rPr>
          <w:t>181</w:t>
        </w:r>
        <w:r w:rsidR="00F24DA3">
          <w:rPr>
            <w:noProof/>
            <w:webHidden/>
          </w:rPr>
          <w:fldChar w:fldCharType="end"/>
        </w:r>
      </w:hyperlink>
    </w:p>
    <w:p w14:paraId="1E61F390" w14:textId="67D4B914" w:rsidR="00F24DA3" w:rsidRDefault="00150760">
      <w:pPr>
        <w:pStyle w:val="TOC1"/>
        <w:tabs>
          <w:tab w:val="right" w:leader="dot" w:pos="9350"/>
        </w:tabs>
        <w:rPr>
          <w:b w:val="0"/>
          <w:bCs w:val="0"/>
          <w:caps w:val="0"/>
          <w:noProof/>
          <w:color w:val="auto"/>
          <w:sz w:val="22"/>
          <w:szCs w:val="22"/>
          <w:lang w:eastAsia="en-US"/>
        </w:rPr>
      </w:pPr>
      <w:hyperlink w:anchor="_Toc81318504" w:history="1">
        <w:r w:rsidR="00F24DA3" w:rsidRPr="006536AA">
          <w:rPr>
            <w:rStyle w:val="Hyperlink"/>
            <w:noProof/>
          </w:rPr>
          <w:t>Real</w:t>
        </w:r>
        <w:r w:rsidR="00F24DA3">
          <w:rPr>
            <w:noProof/>
            <w:webHidden/>
          </w:rPr>
          <w:tab/>
        </w:r>
        <w:r w:rsidR="00F24DA3">
          <w:rPr>
            <w:noProof/>
            <w:webHidden/>
          </w:rPr>
          <w:fldChar w:fldCharType="begin"/>
        </w:r>
        <w:r w:rsidR="00F24DA3">
          <w:rPr>
            <w:noProof/>
            <w:webHidden/>
          </w:rPr>
          <w:instrText xml:space="preserve"> PAGEREF _Toc81318504 \h </w:instrText>
        </w:r>
        <w:r w:rsidR="00F24DA3">
          <w:rPr>
            <w:noProof/>
            <w:webHidden/>
          </w:rPr>
        </w:r>
        <w:r w:rsidR="00F24DA3">
          <w:rPr>
            <w:noProof/>
            <w:webHidden/>
          </w:rPr>
          <w:fldChar w:fldCharType="separate"/>
        </w:r>
        <w:r w:rsidR="00F24DA3">
          <w:rPr>
            <w:noProof/>
            <w:webHidden/>
          </w:rPr>
          <w:t>182</w:t>
        </w:r>
        <w:r w:rsidR="00F24DA3">
          <w:rPr>
            <w:noProof/>
            <w:webHidden/>
          </w:rPr>
          <w:fldChar w:fldCharType="end"/>
        </w:r>
      </w:hyperlink>
    </w:p>
    <w:p w14:paraId="2EC999E1" w14:textId="764E8C15" w:rsidR="00F24DA3" w:rsidRDefault="00150760">
      <w:pPr>
        <w:pStyle w:val="TOC1"/>
        <w:tabs>
          <w:tab w:val="right" w:leader="dot" w:pos="9350"/>
        </w:tabs>
        <w:rPr>
          <w:b w:val="0"/>
          <w:bCs w:val="0"/>
          <w:caps w:val="0"/>
          <w:noProof/>
          <w:color w:val="auto"/>
          <w:sz w:val="22"/>
          <w:szCs w:val="22"/>
          <w:lang w:eastAsia="en-US"/>
        </w:rPr>
      </w:pPr>
      <w:hyperlink w:anchor="_Toc81318505" w:history="1">
        <w:r w:rsidR="00F24DA3" w:rsidRPr="006536AA">
          <w:rPr>
            <w:rStyle w:val="Hyperlink"/>
            <w:noProof/>
          </w:rPr>
          <w:t>H R Mapping</w:t>
        </w:r>
        <w:r w:rsidR="00F24DA3">
          <w:rPr>
            <w:noProof/>
            <w:webHidden/>
          </w:rPr>
          <w:tab/>
        </w:r>
        <w:r w:rsidR="00F24DA3">
          <w:rPr>
            <w:noProof/>
            <w:webHidden/>
          </w:rPr>
          <w:fldChar w:fldCharType="begin"/>
        </w:r>
        <w:r w:rsidR="00F24DA3">
          <w:rPr>
            <w:noProof/>
            <w:webHidden/>
          </w:rPr>
          <w:instrText xml:space="preserve"> PAGEREF _Toc81318505 \h </w:instrText>
        </w:r>
        <w:r w:rsidR="00F24DA3">
          <w:rPr>
            <w:noProof/>
            <w:webHidden/>
          </w:rPr>
        </w:r>
        <w:r w:rsidR="00F24DA3">
          <w:rPr>
            <w:noProof/>
            <w:webHidden/>
          </w:rPr>
          <w:fldChar w:fldCharType="separate"/>
        </w:r>
        <w:r w:rsidR="00F24DA3">
          <w:rPr>
            <w:noProof/>
            <w:webHidden/>
          </w:rPr>
          <w:t>186</w:t>
        </w:r>
        <w:r w:rsidR="00F24DA3">
          <w:rPr>
            <w:noProof/>
            <w:webHidden/>
          </w:rPr>
          <w:fldChar w:fldCharType="end"/>
        </w:r>
      </w:hyperlink>
    </w:p>
    <w:p w14:paraId="072119EB" w14:textId="23DD4EC1" w:rsidR="00F24DA3" w:rsidRDefault="00150760">
      <w:pPr>
        <w:pStyle w:val="TOC1"/>
        <w:tabs>
          <w:tab w:val="right" w:leader="dot" w:pos="9350"/>
        </w:tabs>
        <w:rPr>
          <w:b w:val="0"/>
          <w:bCs w:val="0"/>
          <w:caps w:val="0"/>
          <w:noProof/>
          <w:color w:val="auto"/>
          <w:sz w:val="22"/>
          <w:szCs w:val="22"/>
          <w:lang w:eastAsia="en-US"/>
        </w:rPr>
      </w:pPr>
      <w:hyperlink w:anchor="_Toc81318506" w:history="1">
        <w:r w:rsidR="00F24DA3" w:rsidRPr="006536AA">
          <w:rPr>
            <w:rStyle w:val="Hyperlink"/>
            <w:noProof/>
          </w:rPr>
          <w:t>References</w:t>
        </w:r>
        <w:r w:rsidR="00F24DA3">
          <w:rPr>
            <w:noProof/>
            <w:webHidden/>
          </w:rPr>
          <w:tab/>
        </w:r>
        <w:r w:rsidR="00F24DA3">
          <w:rPr>
            <w:noProof/>
            <w:webHidden/>
          </w:rPr>
          <w:fldChar w:fldCharType="begin"/>
        </w:r>
        <w:r w:rsidR="00F24DA3">
          <w:rPr>
            <w:noProof/>
            <w:webHidden/>
          </w:rPr>
          <w:instrText xml:space="preserve"> PAGEREF _Toc81318506 \h </w:instrText>
        </w:r>
        <w:r w:rsidR="00F24DA3">
          <w:rPr>
            <w:noProof/>
            <w:webHidden/>
          </w:rPr>
        </w:r>
        <w:r w:rsidR="00F24DA3">
          <w:rPr>
            <w:noProof/>
            <w:webHidden/>
          </w:rPr>
          <w:fldChar w:fldCharType="separate"/>
        </w:r>
        <w:r w:rsidR="00F24DA3">
          <w:rPr>
            <w:noProof/>
            <w:webHidden/>
          </w:rPr>
          <w:t>186</w:t>
        </w:r>
        <w:r w:rsidR="00F24DA3">
          <w:rPr>
            <w:noProof/>
            <w:webHidden/>
          </w:rPr>
          <w:fldChar w:fldCharType="end"/>
        </w:r>
      </w:hyperlink>
    </w:p>
    <w:p w14:paraId="29CB07F5" w14:textId="1BEC034C" w:rsidR="00D92EEF" w:rsidRDefault="00D92EEF" w:rsidP="00D92EEF">
      <w:r>
        <w:fldChar w:fldCharType="end"/>
      </w:r>
    </w:p>
    <w:p w14:paraId="49D7BC2F" w14:textId="745B20B0" w:rsidR="00D92EEF" w:rsidRDefault="00D92EEF" w:rsidP="00D92EEF"/>
    <w:p w14:paraId="6701FEB7" w14:textId="52959935" w:rsidR="00D92EEF" w:rsidRDefault="00D92EEF" w:rsidP="00D92EEF"/>
    <w:p w14:paraId="50236137" w14:textId="78556873" w:rsidR="00D92EEF" w:rsidRDefault="00D92EEF" w:rsidP="00D92EEF"/>
    <w:p w14:paraId="722249E5" w14:textId="3D68854B" w:rsidR="00267CCD" w:rsidRDefault="009A06D9" w:rsidP="007A2217">
      <w:pPr>
        <w:pStyle w:val="Heading1"/>
      </w:pPr>
      <w:bookmarkStart w:id="0" w:name="_Toc81318471"/>
      <w:r>
        <w:lastRenderedPageBreak/>
        <w:t>Index</w:t>
      </w:r>
      <w:bookmarkEnd w:id="0"/>
    </w:p>
    <w:p w14:paraId="2879C6CF" w14:textId="77777777" w:rsidR="00267CCD" w:rsidRDefault="00267CCD" w:rsidP="009A06D9">
      <w:pPr>
        <w:spacing w:after="0"/>
        <w:rPr>
          <w:rFonts w:hAnsi="Symbol" w:hint="eastAsia"/>
        </w:rPr>
      </w:pPr>
    </w:p>
    <w:p w14:paraId="65EE49C9" w14:textId="411FB918" w:rsidR="009A06D9" w:rsidRPr="00DC0BD1" w:rsidRDefault="009A06D9" w:rsidP="00CB2B37">
      <w:pPr>
        <w:pStyle w:val="ListParagraph"/>
        <w:numPr>
          <w:ilvl w:val="0"/>
          <w:numId w:val="109"/>
        </w:numPr>
        <w:spacing w:after="0" w:line="480" w:lineRule="auto"/>
        <w:rPr>
          <w:rFonts w:cs="Segoe UI"/>
          <w:color w:val="auto"/>
          <w:sz w:val="22"/>
          <w:szCs w:val="22"/>
        </w:rPr>
      </w:pPr>
      <w:r w:rsidRPr="00DC0BD1">
        <w:rPr>
          <w:rFonts w:cs="Segoe UI"/>
          <w:sz w:val="22"/>
          <w:szCs w:val="22"/>
        </w:rPr>
        <w:t>Java Fundamentals(</w:t>
      </w:r>
      <w:hyperlink r:id="rId11" w:tgtFrame="_blank" w:history="1">
        <w:r w:rsidRPr="00DC0BD1">
          <w:rPr>
            <w:rStyle w:val="Hyperlink"/>
            <w:rFonts w:cs="Segoe UI"/>
            <w:color w:val="000066"/>
            <w:sz w:val="22"/>
            <w:szCs w:val="22"/>
            <w:shd w:val="clear" w:color="auto" w:fill="FFFFFF"/>
          </w:rPr>
          <w:t>Java fundamentals</w:t>
        </w:r>
      </w:hyperlink>
      <w:r w:rsidRPr="00DC0BD1">
        <w:rPr>
          <w:rFonts w:cs="Segoe UI"/>
          <w:sz w:val="22"/>
          <w:szCs w:val="22"/>
        </w:rPr>
        <w:t>)</w:t>
      </w:r>
    </w:p>
    <w:p w14:paraId="0191934B" w14:textId="5F46720B" w:rsidR="009A06D9" w:rsidRPr="00DC0BD1" w:rsidRDefault="009A06D9" w:rsidP="00CB2B37">
      <w:pPr>
        <w:pStyle w:val="ListParagraph"/>
        <w:numPr>
          <w:ilvl w:val="0"/>
          <w:numId w:val="109"/>
        </w:numPr>
        <w:spacing w:line="480" w:lineRule="auto"/>
        <w:rPr>
          <w:rFonts w:cs="Segoe UI"/>
          <w:sz w:val="22"/>
          <w:szCs w:val="22"/>
        </w:rPr>
      </w:pPr>
      <w:r w:rsidRPr="00DC0BD1">
        <w:rPr>
          <w:rFonts w:cs="Segoe UI"/>
          <w:sz w:val="22"/>
          <w:szCs w:val="22"/>
        </w:rPr>
        <w:t>Object-Oriented Concepts (</w:t>
      </w:r>
      <w:hyperlink r:id="rId12" w:tgtFrame="_blank" w:history="1">
        <w:r w:rsidRPr="00DC0BD1">
          <w:rPr>
            <w:rStyle w:val="Hyperlink"/>
            <w:rFonts w:cs="Segoe UI"/>
            <w:color w:val="660099"/>
            <w:sz w:val="22"/>
            <w:szCs w:val="22"/>
          </w:rPr>
          <w:t>questions</w:t>
        </w:r>
      </w:hyperlink>
      <w:r w:rsidRPr="00DC0BD1">
        <w:rPr>
          <w:rFonts w:cs="Segoe UI"/>
          <w:sz w:val="22"/>
          <w:szCs w:val="22"/>
        </w:rPr>
        <w:t>)</w:t>
      </w:r>
    </w:p>
    <w:p w14:paraId="48CC4D9B" w14:textId="7984FC50" w:rsidR="009A06D9" w:rsidRPr="00DC0BD1" w:rsidRDefault="009A06D9" w:rsidP="00CB2B37">
      <w:pPr>
        <w:pStyle w:val="ListParagraph"/>
        <w:numPr>
          <w:ilvl w:val="0"/>
          <w:numId w:val="109"/>
        </w:numPr>
        <w:spacing w:line="480" w:lineRule="auto"/>
        <w:rPr>
          <w:rFonts w:cs="Segoe UI"/>
          <w:sz w:val="22"/>
          <w:szCs w:val="22"/>
        </w:rPr>
      </w:pPr>
      <w:r w:rsidRPr="00DC0BD1">
        <w:rPr>
          <w:rFonts w:cs="Segoe UI"/>
          <w:sz w:val="22"/>
          <w:szCs w:val="22"/>
        </w:rPr>
        <w:t>Multithreading, concurrency, and thread basics (</w:t>
      </w:r>
      <w:hyperlink r:id="rId13" w:anchor="axzz4jaJmaqbE" w:tgtFrame="_blank" w:history="1">
        <w:r w:rsidRPr="00DC0BD1">
          <w:rPr>
            <w:rStyle w:val="Hyperlink"/>
            <w:rFonts w:cs="Segoe UI"/>
            <w:color w:val="660099"/>
            <w:sz w:val="22"/>
            <w:szCs w:val="22"/>
          </w:rPr>
          <w:t>questions</w:t>
        </w:r>
      </w:hyperlink>
      <w:r w:rsidRPr="00DC0BD1">
        <w:rPr>
          <w:rFonts w:cs="Segoe UI"/>
          <w:sz w:val="22"/>
          <w:szCs w:val="22"/>
        </w:rPr>
        <w:t>)</w:t>
      </w:r>
    </w:p>
    <w:p w14:paraId="60CA1756" w14:textId="6CF43AAF" w:rsidR="009A06D9" w:rsidRPr="00DC0BD1" w:rsidRDefault="009A06D9" w:rsidP="00CB2B37">
      <w:pPr>
        <w:pStyle w:val="ListParagraph"/>
        <w:numPr>
          <w:ilvl w:val="0"/>
          <w:numId w:val="109"/>
        </w:numPr>
        <w:spacing w:line="480" w:lineRule="auto"/>
        <w:rPr>
          <w:rFonts w:cs="Segoe UI"/>
          <w:sz w:val="22"/>
          <w:szCs w:val="22"/>
        </w:rPr>
      </w:pPr>
      <w:r w:rsidRPr="00DC0BD1">
        <w:rPr>
          <w:rFonts w:cs="Segoe UI"/>
          <w:sz w:val="22"/>
          <w:szCs w:val="22"/>
        </w:rPr>
        <w:t>Date type conversion and fundamentals (</w:t>
      </w:r>
      <w:hyperlink r:id="rId14" w:tgtFrame="_blank" w:history="1">
        <w:r w:rsidRPr="00DC0BD1">
          <w:rPr>
            <w:rStyle w:val="Hyperlink"/>
            <w:rFonts w:cs="Segoe UI"/>
            <w:color w:val="660099"/>
            <w:sz w:val="22"/>
            <w:szCs w:val="22"/>
          </w:rPr>
          <w:t>questions</w:t>
        </w:r>
      </w:hyperlink>
      <w:r w:rsidRPr="00DC0BD1">
        <w:rPr>
          <w:rFonts w:cs="Segoe UI"/>
          <w:sz w:val="22"/>
          <w:szCs w:val="22"/>
        </w:rPr>
        <w:t>)</w:t>
      </w:r>
    </w:p>
    <w:p w14:paraId="43EE365A" w14:textId="0BED16AA" w:rsidR="009A06D9" w:rsidRPr="00DC0BD1" w:rsidRDefault="009A06D9" w:rsidP="00CB2B37">
      <w:pPr>
        <w:pStyle w:val="ListParagraph"/>
        <w:numPr>
          <w:ilvl w:val="0"/>
          <w:numId w:val="109"/>
        </w:numPr>
        <w:spacing w:line="480" w:lineRule="auto"/>
        <w:rPr>
          <w:rFonts w:cs="Segoe UI"/>
          <w:sz w:val="22"/>
          <w:szCs w:val="22"/>
        </w:rPr>
      </w:pPr>
      <w:r w:rsidRPr="00DC0BD1">
        <w:rPr>
          <w:rFonts w:cs="Segoe UI"/>
          <w:sz w:val="22"/>
          <w:szCs w:val="22"/>
        </w:rPr>
        <w:t>Garbage Collection (</w:t>
      </w:r>
      <w:hyperlink r:id="rId15" w:tgtFrame="_blank" w:history="1">
        <w:r w:rsidRPr="00DC0BD1">
          <w:rPr>
            <w:rStyle w:val="Hyperlink"/>
            <w:rFonts w:cs="Segoe UI"/>
            <w:color w:val="660099"/>
            <w:sz w:val="22"/>
            <w:szCs w:val="22"/>
          </w:rPr>
          <w:t>questions</w:t>
        </w:r>
      </w:hyperlink>
      <w:r w:rsidRPr="00DC0BD1">
        <w:rPr>
          <w:rFonts w:cs="Segoe UI"/>
          <w:sz w:val="22"/>
          <w:szCs w:val="22"/>
        </w:rPr>
        <w:t>)</w:t>
      </w:r>
    </w:p>
    <w:p w14:paraId="24A7FB0E" w14:textId="55A2D2AE" w:rsidR="009A06D9" w:rsidRPr="00DC0BD1" w:rsidRDefault="009A06D9" w:rsidP="00CB2B37">
      <w:pPr>
        <w:pStyle w:val="ListParagraph"/>
        <w:numPr>
          <w:ilvl w:val="0"/>
          <w:numId w:val="109"/>
        </w:numPr>
        <w:spacing w:line="480" w:lineRule="auto"/>
        <w:rPr>
          <w:rFonts w:cs="Segoe UI"/>
          <w:sz w:val="22"/>
          <w:szCs w:val="22"/>
        </w:rPr>
      </w:pPr>
      <w:r w:rsidRPr="00DC0BD1">
        <w:rPr>
          <w:rFonts w:cs="Segoe UI"/>
          <w:sz w:val="22"/>
          <w:szCs w:val="22"/>
        </w:rPr>
        <w:t>Java Collections Framework (</w:t>
      </w:r>
      <w:hyperlink r:id="rId16" w:tgtFrame="_blank" w:history="1">
        <w:r w:rsidRPr="00DC0BD1">
          <w:rPr>
            <w:rStyle w:val="Hyperlink"/>
            <w:rFonts w:cs="Segoe UI"/>
            <w:color w:val="660099"/>
            <w:sz w:val="22"/>
            <w:szCs w:val="22"/>
          </w:rPr>
          <w:t>questions</w:t>
        </w:r>
      </w:hyperlink>
      <w:r w:rsidRPr="00DC0BD1">
        <w:rPr>
          <w:rFonts w:cs="Segoe UI"/>
          <w:sz w:val="22"/>
          <w:szCs w:val="22"/>
        </w:rPr>
        <w:t>)</w:t>
      </w:r>
    </w:p>
    <w:p w14:paraId="5B571230" w14:textId="39B6E334" w:rsidR="009A06D9" w:rsidRPr="00DC0BD1" w:rsidRDefault="009A06D9" w:rsidP="00CB2B37">
      <w:pPr>
        <w:pStyle w:val="ListParagraph"/>
        <w:numPr>
          <w:ilvl w:val="0"/>
          <w:numId w:val="109"/>
        </w:numPr>
        <w:spacing w:line="480" w:lineRule="auto"/>
        <w:rPr>
          <w:rFonts w:cs="Segoe UI"/>
          <w:sz w:val="22"/>
          <w:szCs w:val="22"/>
        </w:rPr>
      </w:pPr>
      <w:r w:rsidRPr="00DC0BD1">
        <w:rPr>
          <w:rFonts w:cs="Segoe UI"/>
          <w:sz w:val="22"/>
          <w:szCs w:val="22"/>
        </w:rPr>
        <w:t>Array (</w:t>
      </w:r>
      <w:hyperlink r:id="rId17" w:tgtFrame="_blank" w:history="1">
        <w:r w:rsidRPr="00DC0BD1">
          <w:rPr>
            <w:rStyle w:val="Hyperlink"/>
            <w:rFonts w:cs="Segoe UI"/>
            <w:color w:val="660099"/>
            <w:sz w:val="22"/>
            <w:szCs w:val="22"/>
          </w:rPr>
          <w:t>questions</w:t>
        </w:r>
      </w:hyperlink>
      <w:r w:rsidRPr="00DC0BD1">
        <w:rPr>
          <w:rFonts w:cs="Segoe UI"/>
          <w:sz w:val="22"/>
          <w:szCs w:val="22"/>
        </w:rPr>
        <w:t>)</w:t>
      </w:r>
    </w:p>
    <w:p w14:paraId="3661ADEE" w14:textId="49DE5C18" w:rsidR="009A06D9" w:rsidRPr="00DC0BD1" w:rsidRDefault="009A06D9" w:rsidP="00CB2B37">
      <w:pPr>
        <w:pStyle w:val="ListParagraph"/>
        <w:numPr>
          <w:ilvl w:val="0"/>
          <w:numId w:val="109"/>
        </w:numPr>
        <w:spacing w:line="480" w:lineRule="auto"/>
        <w:rPr>
          <w:rFonts w:cs="Segoe UI"/>
          <w:sz w:val="22"/>
          <w:szCs w:val="22"/>
        </w:rPr>
      </w:pPr>
      <w:r w:rsidRPr="00DC0BD1">
        <w:rPr>
          <w:rFonts w:cs="Segoe UI"/>
          <w:sz w:val="22"/>
          <w:szCs w:val="22"/>
        </w:rPr>
        <w:t>String (</w:t>
      </w:r>
      <w:hyperlink r:id="rId18" w:tgtFrame="_blank" w:history="1">
        <w:r w:rsidRPr="00DC0BD1">
          <w:rPr>
            <w:rStyle w:val="Hyperlink"/>
            <w:rFonts w:cs="Segoe UI"/>
            <w:color w:val="660099"/>
            <w:sz w:val="22"/>
            <w:szCs w:val="22"/>
          </w:rPr>
          <w:t>questions</w:t>
        </w:r>
      </w:hyperlink>
      <w:r w:rsidRPr="00DC0BD1">
        <w:rPr>
          <w:rFonts w:cs="Segoe UI"/>
          <w:sz w:val="22"/>
          <w:szCs w:val="22"/>
        </w:rPr>
        <w:t>)</w:t>
      </w:r>
    </w:p>
    <w:p w14:paraId="5C5A4BEA" w14:textId="6C48D68E" w:rsidR="009A06D9" w:rsidRPr="00DC0BD1" w:rsidRDefault="009A06D9" w:rsidP="00CB2B37">
      <w:pPr>
        <w:pStyle w:val="ListParagraph"/>
        <w:numPr>
          <w:ilvl w:val="0"/>
          <w:numId w:val="109"/>
        </w:numPr>
        <w:spacing w:line="480" w:lineRule="auto"/>
        <w:rPr>
          <w:rFonts w:cs="Segoe UI"/>
          <w:sz w:val="22"/>
          <w:szCs w:val="22"/>
        </w:rPr>
      </w:pPr>
      <w:r w:rsidRPr="00DC0BD1">
        <w:rPr>
          <w:rFonts w:cs="Segoe UI"/>
          <w:sz w:val="22"/>
          <w:szCs w:val="22"/>
        </w:rPr>
        <w:t>GOF Design Patterns (</w:t>
      </w:r>
      <w:hyperlink r:id="rId19" w:tgtFrame="_blank" w:history="1">
        <w:r w:rsidRPr="00DC0BD1">
          <w:rPr>
            <w:rStyle w:val="Hyperlink"/>
            <w:rFonts w:cs="Segoe UI"/>
            <w:color w:val="660099"/>
            <w:sz w:val="22"/>
            <w:szCs w:val="22"/>
          </w:rPr>
          <w:t>questions</w:t>
        </w:r>
      </w:hyperlink>
      <w:r w:rsidRPr="00DC0BD1">
        <w:rPr>
          <w:rFonts w:cs="Segoe UI"/>
          <w:sz w:val="22"/>
          <w:szCs w:val="22"/>
        </w:rPr>
        <w:t>)</w:t>
      </w:r>
    </w:p>
    <w:p w14:paraId="0F1F42A7" w14:textId="658E614F" w:rsidR="009A06D9" w:rsidRPr="00DC0BD1" w:rsidRDefault="009A06D9" w:rsidP="00CB2B37">
      <w:pPr>
        <w:pStyle w:val="ListParagraph"/>
        <w:numPr>
          <w:ilvl w:val="0"/>
          <w:numId w:val="109"/>
        </w:numPr>
        <w:spacing w:line="480" w:lineRule="auto"/>
        <w:rPr>
          <w:rFonts w:cs="Segoe UI"/>
          <w:sz w:val="22"/>
          <w:szCs w:val="22"/>
        </w:rPr>
      </w:pPr>
      <w:r w:rsidRPr="00DC0BD1">
        <w:rPr>
          <w:rFonts w:cs="Segoe UI"/>
          <w:sz w:val="22"/>
          <w:szCs w:val="22"/>
        </w:rPr>
        <w:t>SOLID design principles (</w:t>
      </w:r>
      <w:hyperlink r:id="rId20" w:history="1">
        <w:r w:rsidRPr="00DC0BD1">
          <w:rPr>
            <w:rStyle w:val="Hyperlink"/>
            <w:rFonts w:cs="Segoe UI"/>
            <w:sz w:val="22"/>
            <w:szCs w:val="22"/>
          </w:rPr>
          <w:t>questions</w:t>
        </w:r>
      </w:hyperlink>
      <w:r w:rsidRPr="00DC0BD1">
        <w:rPr>
          <w:rFonts w:cs="Segoe UI"/>
          <w:sz w:val="22"/>
          <w:szCs w:val="22"/>
        </w:rPr>
        <w:t>)</w:t>
      </w:r>
    </w:p>
    <w:p w14:paraId="3D4CB0B3" w14:textId="355775A6" w:rsidR="009A06D9" w:rsidRPr="00DC0BD1" w:rsidRDefault="009A06D9" w:rsidP="00CB2B37">
      <w:pPr>
        <w:pStyle w:val="ListParagraph"/>
        <w:numPr>
          <w:ilvl w:val="0"/>
          <w:numId w:val="109"/>
        </w:numPr>
        <w:spacing w:line="480" w:lineRule="auto"/>
        <w:rPr>
          <w:rFonts w:cs="Segoe UI"/>
          <w:sz w:val="22"/>
          <w:szCs w:val="22"/>
        </w:rPr>
      </w:pPr>
      <w:r w:rsidRPr="00DC0BD1">
        <w:rPr>
          <w:rFonts w:cs="Segoe UI"/>
          <w:sz w:val="22"/>
          <w:szCs w:val="22"/>
        </w:rPr>
        <w:t>Abstract class and interface (</w:t>
      </w:r>
      <w:hyperlink r:id="rId21" w:anchor="axzz4pk4W5ie3" w:tgtFrame="_blank" w:history="1">
        <w:r w:rsidRPr="00DC0BD1">
          <w:rPr>
            <w:rStyle w:val="Hyperlink"/>
            <w:rFonts w:cs="Segoe UI"/>
            <w:color w:val="660099"/>
            <w:sz w:val="22"/>
            <w:szCs w:val="22"/>
          </w:rPr>
          <w:t>questions</w:t>
        </w:r>
      </w:hyperlink>
      <w:r w:rsidRPr="00DC0BD1">
        <w:rPr>
          <w:rFonts w:cs="Segoe UI"/>
          <w:sz w:val="22"/>
          <w:szCs w:val="22"/>
        </w:rPr>
        <w:t>)</w:t>
      </w:r>
    </w:p>
    <w:p w14:paraId="42238710" w14:textId="04D1D8CB" w:rsidR="009A06D9" w:rsidRPr="00DC0BD1" w:rsidRDefault="009A06D9" w:rsidP="00CB2B37">
      <w:pPr>
        <w:pStyle w:val="ListParagraph"/>
        <w:numPr>
          <w:ilvl w:val="0"/>
          <w:numId w:val="109"/>
        </w:numPr>
        <w:spacing w:line="480" w:lineRule="auto"/>
        <w:rPr>
          <w:rFonts w:cs="Segoe UI"/>
          <w:sz w:val="22"/>
          <w:szCs w:val="22"/>
        </w:rPr>
      </w:pPr>
      <w:r w:rsidRPr="00DC0BD1">
        <w:rPr>
          <w:rFonts w:cs="Segoe UI"/>
          <w:sz w:val="22"/>
          <w:szCs w:val="22"/>
        </w:rPr>
        <w:t>Java basics e.g. equals and hashcode (</w:t>
      </w:r>
      <w:hyperlink r:id="rId22" w:tgtFrame="_blank" w:history="1">
        <w:r w:rsidRPr="00DC0BD1">
          <w:rPr>
            <w:rStyle w:val="Hyperlink"/>
            <w:rFonts w:cs="Segoe UI"/>
            <w:color w:val="660099"/>
            <w:sz w:val="22"/>
            <w:szCs w:val="22"/>
          </w:rPr>
          <w:t>questions</w:t>
        </w:r>
      </w:hyperlink>
      <w:r w:rsidRPr="00DC0BD1">
        <w:rPr>
          <w:rFonts w:cs="Segoe UI"/>
          <w:sz w:val="22"/>
          <w:szCs w:val="22"/>
        </w:rPr>
        <w:t>)</w:t>
      </w:r>
    </w:p>
    <w:p w14:paraId="680147F4" w14:textId="4AA89149" w:rsidR="009A06D9" w:rsidRPr="00DC0BD1" w:rsidRDefault="009A06D9" w:rsidP="00CB2B37">
      <w:pPr>
        <w:pStyle w:val="ListParagraph"/>
        <w:numPr>
          <w:ilvl w:val="0"/>
          <w:numId w:val="109"/>
        </w:numPr>
        <w:spacing w:line="480" w:lineRule="auto"/>
        <w:rPr>
          <w:rFonts w:cs="Segoe UI"/>
          <w:sz w:val="22"/>
          <w:szCs w:val="22"/>
        </w:rPr>
      </w:pPr>
      <w:r w:rsidRPr="00DC0BD1">
        <w:rPr>
          <w:rFonts w:cs="Segoe UI"/>
          <w:sz w:val="22"/>
          <w:szCs w:val="22"/>
        </w:rPr>
        <w:t>Generics and Enum (</w:t>
      </w:r>
      <w:hyperlink r:id="rId23" w:tgtFrame="_blank" w:history="1">
        <w:r w:rsidRPr="00DC0BD1">
          <w:rPr>
            <w:rStyle w:val="Hyperlink"/>
            <w:rFonts w:cs="Segoe UI"/>
            <w:color w:val="660099"/>
            <w:sz w:val="22"/>
            <w:szCs w:val="22"/>
          </w:rPr>
          <w:t>questions</w:t>
        </w:r>
      </w:hyperlink>
      <w:r w:rsidRPr="00DC0BD1">
        <w:rPr>
          <w:rFonts w:cs="Segoe UI"/>
          <w:sz w:val="22"/>
          <w:szCs w:val="22"/>
        </w:rPr>
        <w:t>)</w:t>
      </w:r>
    </w:p>
    <w:p w14:paraId="14323F00" w14:textId="4072EE29" w:rsidR="009A06D9" w:rsidRPr="00DC0BD1" w:rsidRDefault="009A06D9" w:rsidP="00CB2B37">
      <w:pPr>
        <w:pStyle w:val="ListParagraph"/>
        <w:numPr>
          <w:ilvl w:val="0"/>
          <w:numId w:val="109"/>
        </w:numPr>
        <w:spacing w:line="480" w:lineRule="auto"/>
        <w:rPr>
          <w:rFonts w:cs="Segoe UI"/>
          <w:sz w:val="22"/>
          <w:szCs w:val="22"/>
        </w:rPr>
      </w:pPr>
      <w:r w:rsidRPr="00DC0BD1">
        <w:rPr>
          <w:rFonts w:cs="Segoe UI"/>
          <w:sz w:val="22"/>
          <w:szCs w:val="22"/>
        </w:rPr>
        <w:t>Java Best Practices</w:t>
      </w:r>
      <w:r w:rsidR="00AE6C0F" w:rsidRPr="00DC0BD1">
        <w:rPr>
          <w:rFonts w:cs="Segoe UI"/>
          <w:sz w:val="22"/>
          <w:szCs w:val="22"/>
        </w:rPr>
        <w:t xml:space="preserve"> (</w:t>
      </w:r>
      <w:hyperlink r:id="rId24" w:history="1">
        <w:r w:rsidR="00AE6C0F" w:rsidRPr="00DC0BD1">
          <w:rPr>
            <w:rStyle w:val="Hyperlink"/>
            <w:rFonts w:cs="Segoe UI"/>
            <w:sz w:val="22"/>
            <w:szCs w:val="22"/>
          </w:rPr>
          <w:t>codegeek</w:t>
        </w:r>
      </w:hyperlink>
      <w:r w:rsidR="00AE6C0F" w:rsidRPr="00DC0BD1">
        <w:rPr>
          <w:rFonts w:cs="Segoe UI"/>
          <w:sz w:val="22"/>
          <w:szCs w:val="22"/>
        </w:rPr>
        <w:t xml:space="preserve">, </w:t>
      </w:r>
      <w:hyperlink r:id="rId25" w:history="1">
        <w:r w:rsidR="00AE6C0F" w:rsidRPr="00DC0BD1">
          <w:rPr>
            <w:rStyle w:val="Hyperlink"/>
            <w:rFonts w:cs="Segoe UI"/>
            <w:sz w:val="22"/>
            <w:szCs w:val="22"/>
          </w:rPr>
          <w:t>howtoinjava</w:t>
        </w:r>
      </w:hyperlink>
      <w:r w:rsidR="00AE6C0F" w:rsidRPr="00DC0BD1">
        <w:rPr>
          <w:rFonts w:cs="Segoe UI"/>
          <w:sz w:val="22"/>
          <w:szCs w:val="22"/>
        </w:rPr>
        <w:t>)</w:t>
      </w:r>
    </w:p>
    <w:p w14:paraId="66A790EE" w14:textId="1430CEED" w:rsidR="00D92EEF" w:rsidRDefault="0074580C" w:rsidP="009A06D9">
      <w:pPr>
        <w:rPr>
          <w:rStyle w:val="Hyperlink"/>
          <w:rFonts w:ascii="Trebuchet MS" w:hAnsi="Trebuchet MS"/>
          <w:color w:val="003399"/>
        </w:rPr>
      </w:pPr>
      <w:r>
        <w:rPr>
          <w:rFonts w:hAnsi="Symbol"/>
        </w:rPr>
        <w:t xml:space="preserve"> </w:t>
      </w:r>
      <w:r w:rsidR="009A06D9">
        <w:rPr>
          <w:rFonts w:ascii="Trebuchet MS" w:hAnsi="Trebuchet MS"/>
          <w:color w:val="000000"/>
        </w:rPr>
        <w:br/>
      </w:r>
      <w:r w:rsidR="009A06D9">
        <w:rPr>
          <w:rFonts w:ascii="Trebuchet MS" w:hAnsi="Trebuchet MS"/>
          <w:color w:val="000000"/>
        </w:rPr>
        <w:br/>
        <w:t>Read more: </w:t>
      </w:r>
      <w:hyperlink r:id="rId26" w:anchor="ixzz5foXyQowA" w:history="1">
        <w:r w:rsidR="009A06D9">
          <w:rPr>
            <w:rStyle w:val="Hyperlink"/>
            <w:rFonts w:ascii="Trebuchet MS" w:hAnsi="Trebuchet MS"/>
            <w:color w:val="003399"/>
          </w:rPr>
          <w:t>https://javarevisited.blogspot.com/2017/01/how-to-prepare-for-java-interviews.html#ixzz5foXyQowA</w:t>
        </w:r>
      </w:hyperlink>
    </w:p>
    <w:p w14:paraId="2F7F0615" w14:textId="0BB5B660" w:rsidR="00D92EEF" w:rsidRPr="00951875" w:rsidRDefault="00951875" w:rsidP="00951875">
      <w:pPr>
        <w:pStyle w:val="3Blue"/>
        <w:rPr>
          <w:rStyle w:val="Hyperlink"/>
          <w:rFonts w:ascii="Trebuchet MS" w:hAnsi="Trebuchet MS"/>
          <w:color w:val="0000FF"/>
        </w:rPr>
      </w:pPr>
      <w:r w:rsidRPr="00951875">
        <w:t>ClassNotFoundException </w:t>
      </w:r>
    </w:p>
    <w:p w14:paraId="1EBA93F3" w14:textId="77777777" w:rsidR="00951875" w:rsidRDefault="00951875">
      <w:pPr>
        <w:spacing w:after="320" w:line="300" w:lineRule="auto"/>
        <w:rPr>
          <w:rStyle w:val="Hyperlink"/>
          <w:rFonts w:ascii="Trebuchet MS" w:hAnsi="Trebuchet MS"/>
          <w:color w:val="003399"/>
        </w:rPr>
      </w:pPr>
    </w:p>
    <w:p w14:paraId="702D28C0" w14:textId="77777777" w:rsidR="00481845" w:rsidRDefault="000874B1" w:rsidP="0087306A">
      <w:pPr>
        <w:pStyle w:val="Heading1"/>
        <w:jc w:val="center"/>
      </w:pPr>
      <w:bookmarkStart w:id="1" w:name="_Toc2631407"/>
      <w:bookmarkStart w:id="2" w:name="_Toc81318472"/>
      <w:r>
        <w:lastRenderedPageBreak/>
        <w:t>C</w:t>
      </w:r>
      <w:r w:rsidR="00481845">
        <w:t>ore Java</w:t>
      </w:r>
      <w:bookmarkEnd w:id="1"/>
      <w:bookmarkEnd w:id="2"/>
    </w:p>
    <w:p w14:paraId="0F814CFB" w14:textId="77777777" w:rsidR="00E338DC" w:rsidRDefault="00E338DC" w:rsidP="00E338DC">
      <w:pPr>
        <w:pStyle w:val="Heading2"/>
      </w:pPr>
      <w:bookmarkStart w:id="3" w:name="_Toc81318473"/>
      <w:r>
        <w:t>Basics</w:t>
      </w:r>
      <w:bookmarkEnd w:id="3"/>
    </w:p>
    <w:p w14:paraId="6E72FD24" w14:textId="24A06265" w:rsidR="00E338DC" w:rsidRDefault="00E338DC" w:rsidP="008151C9">
      <w:pPr>
        <w:pStyle w:val="Heading30"/>
      </w:pPr>
      <w:r w:rsidRPr="009C76B9">
        <w:t>What is a strongly typed programming language?</w:t>
      </w:r>
    </w:p>
    <w:p w14:paraId="4C66449D" w14:textId="0003C722" w:rsidR="00E338DC" w:rsidRDefault="00E338DC" w:rsidP="00E338DC">
      <w:r w:rsidRPr="009C76B9">
        <w:t xml:space="preserve">In a strongly typed language compiler ensure type correctness, for example, you </w:t>
      </w:r>
      <w:r w:rsidRPr="009C76B9">
        <w:rPr>
          <w:b/>
          <w:color w:val="FF0000"/>
        </w:rPr>
        <w:t xml:space="preserve">can not store the </w:t>
      </w:r>
      <w:r w:rsidR="00D026D0">
        <w:rPr>
          <w:b/>
          <w:color w:val="FF0000"/>
        </w:rPr>
        <w:t>N</w:t>
      </w:r>
      <w:r w:rsidRPr="009C76B9">
        <w:rPr>
          <w:b/>
          <w:color w:val="FF0000"/>
        </w:rPr>
        <w:t xml:space="preserve">umber in String </w:t>
      </w:r>
      <w:r w:rsidR="00D026D0">
        <w:rPr>
          <w:b/>
          <w:color w:val="FF0000"/>
        </w:rPr>
        <w:t xml:space="preserve">/ String in Number </w:t>
      </w:r>
      <w:r w:rsidRPr="009C76B9">
        <w:rPr>
          <w:b/>
          <w:color w:val="FF0000"/>
        </w:rPr>
        <w:t>vice-versa</w:t>
      </w:r>
      <w:r w:rsidRPr="009C76B9">
        <w:t>.</w:t>
      </w:r>
    </w:p>
    <w:p w14:paraId="0A6322AA" w14:textId="6EB9BB3F" w:rsidR="00E338DC" w:rsidRDefault="00E338DC" w:rsidP="00E338DC">
      <w:r w:rsidRPr="006B6B5A">
        <w:rPr>
          <w:b/>
          <w:bCs/>
        </w:rPr>
        <w:t>Java is a strongly typed language</w:t>
      </w:r>
      <w:r w:rsidRPr="009C76B9">
        <w:t xml:space="preserve">, that's why you have different data types </w:t>
      </w:r>
      <w:r>
        <w:t>Ex</w:t>
      </w:r>
      <w:r w:rsidRPr="009C76B9">
        <w:t> </w:t>
      </w:r>
      <w:r w:rsidRPr="009C76B9">
        <w:rPr>
          <w:rStyle w:val="1OutputChar"/>
        </w:rPr>
        <w:t>int, float, String, char, boolean etc.</w:t>
      </w:r>
      <w:r w:rsidRPr="009C76B9">
        <w:t xml:space="preserve"> </w:t>
      </w:r>
    </w:p>
    <w:p w14:paraId="18358F41" w14:textId="3A2552CE" w:rsidR="00E338DC" w:rsidRPr="009C76B9" w:rsidRDefault="006B6B5A" w:rsidP="00E338DC">
      <w:r>
        <w:t xml:space="preserve">In </w:t>
      </w:r>
      <w:r w:rsidR="00E338DC" w:rsidRPr="009C76B9">
        <w:t>weakly typed language</w:t>
      </w:r>
      <w:r>
        <w:t xml:space="preserve">, it won’t </w:t>
      </w:r>
      <w:r w:rsidR="00E338DC" w:rsidRPr="009C76B9">
        <w:t xml:space="preserve">enforce type checking at compile time and </w:t>
      </w:r>
      <w:r>
        <w:t>their</w:t>
      </w:r>
      <w:r w:rsidR="00E338DC" w:rsidRPr="009C76B9">
        <w:t xml:space="preserve"> values based upon context. </w:t>
      </w:r>
      <w:r w:rsidR="00E338DC" w:rsidRPr="009C76B9">
        <w:rPr>
          <w:b/>
          <w:color w:val="FF0000"/>
        </w:rPr>
        <w:t>Python and Perl</w:t>
      </w:r>
      <w:r w:rsidR="00E338DC" w:rsidRPr="009C76B9">
        <w:rPr>
          <w:color w:val="FF0000"/>
        </w:rPr>
        <w:t xml:space="preserve"> </w:t>
      </w:r>
      <w:r w:rsidR="00E338DC" w:rsidRPr="009C76B9">
        <w:t>are two popular example of weakly typed programming language, where you can store a numeric string in number type.</w:t>
      </w:r>
    </w:p>
    <w:p w14:paraId="59C56CA1" w14:textId="77777777" w:rsidR="00E338DC" w:rsidRDefault="00E338DC" w:rsidP="00E338DC"/>
    <w:p w14:paraId="05E5494A" w14:textId="63739728" w:rsidR="00E338DC" w:rsidRDefault="00E338DC" w:rsidP="008151C9">
      <w:pPr>
        <w:pStyle w:val="Heading30"/>
      </w:pPr>
      <w:r w:rsidRPr="000302E1">
        <w:t>Can you describe three different kinds of testing that might be performed?</w:t>
      </w:r>
    </w:p>
    <w:p w14:paraId="48394578" w14:textId="7D0F03EC" w:rsidR="00E338DC" w:rsidRDefault="00E338DC" w:rsidP="00E56CC8">
      <w:pPr>
        <w:spacing w:after="0"/>
        <w:ind w:left="720"/>
      </w:pPr>
      <w:r w:rsidRPr="000302E1">
        <w:rPr>
          <w:b/>
          <w:color w:val="0070C0"/>
        </w:rPr>
        <w:t>Unit Testing</w:t>
      </w:r>
      <w:r w:rsidRPr="000302E1">
        <w:rPr>
          <w:b/>
        </w:rPr>
        <w:t xml:space="preserve">, </w:t>
      </w:r>
      <w:r w:rsidRPr="000302E1">
        <w:rPr>
          <w:b/>
          <w:color w:val="964805" w:themeColor="accent6" w:themeShade="80"/>
        </w:rPr>
        <w:t xml:space="preserve">Integration Testing </w:t>
      </w:r>
      <w:r w:rsidRPr="000302E1">
        <w:rPr>
          <w:b/>
        </w:rPr>
        <w:t xml:space="preserve">and </w:t>
      </w:r>
      <w:r w:rsidRPr="000302E1">
        <w:rPr>
          <w:b/>
          <w:color w:val="7030A0"/>
        </w:rPr>
        <w:t>Smoke Testing</w:t>
      </w:r>
      <w:r w:rsidRPr="000302E1">
        <w:t>.</w:t>
      </w:r>
      <w:r w:rsidR="00E56CC8">
        <w:rPr>
          <w:noProof/>
        </w:rPr>
        <w:drawing>
          <wp:inline distT="0" distB="0" distL="0" distR="0" wp14:anchorId="100CA01A" wp14:editId="644B724F">
            <wp:extent cx="3802651" cy="2258839"/>
            <wp:effectExtent l="0" t="0" r="7620" b="825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829110" cy="2274556"/>
                    </a:xfrm>
                    <a:prstGeom prst="rect">
                      <a:avLst/>
                    </a:prstGeom>
                    <a:noFill/>
                    <a:ln>
                      <a:noFill/>
                    </a:ln>
                  </pic:spPr>
                </pic:pic>
              </a:graphicData>
            </a:graphic>
          </wp:inline>
        </w:drawing>
      </w:r>
    </w:p>
    <w:p w14:paraId="582ADF2A" w14:textId="77777777" w:rsidR="00E338DC" w:rsidRDefault="00E338DC" w:rsidP="00151D89">
      <w:pPr>
        <w:pStyle w:val="ListParagraph"/>
        <w:numPr>
          <w:ilvl w:val="0"/>
          <w:numId w:val="99"/>
        </w:numPr>
      </w:pPr>
      <w:r w:rsidRPr="000302E1">
        <w:rPr>
          <w:b/>
        </w:rPr>
        <w:t>Unit testing</w:t>
      </w:r>
      <w:r w:rsidRPr="000302E1">
        <w:t xml:space="preserve"> is used to test individual units to verify wheth</w:t>
      </w:r>
      <w:r>
        <w:t>er they are working as expected</w:t>
      </w:r>
    </w:p>
    <w:p w14:paraId="50EBE366" w14:textId="4023C291" w:rsidR="006950FB" w:rsidRPr="006950FB" w:rsidRDefault="006950FB" w:rsidP="006950FB">
      <w:pPr>
        <w:pStyle w:val="ListParagraph"/>
        <w:numPr>
          <w:ilvl w:val="0"/>
          <w:numId w:val="99"/>
        </w:numPr>
      </w:pPr>
      <w:r w:rsidRPr="006950FB">
        <w:rPr>
          <w:b/>
          <w:bCs/>
          <w:shd w:val="clear" w:color="auto" w:fill="FFFFFF"/>
        </w:rPr>
        <w:t>Integration testing</w:t>
      </w:r>
      <w:r w:rsidRPr="006950FB">
        <w:rPr>
          <w:shd w:val="clear" w:color="auto" w:fill="FFFFFF"/>
        </w:rPr>
        <w:t xml:space="preserve"> is the phase in software testing in which individual software modules are combined and tested as a group. Integration testing is conducted to evaluate the compliance of a system or component with specified functional requirements.</w:t>
      </w:r>
      <w:r w:rsidRPr="006950FB">
        <w:rPr>
          <w:b/>
        </w:rPr>
        <w:t xml:space="preserve"> </w:t>
      </w:r>
    </w:p>
    <w:p w14:paraId="0AC64DA3" w14:textId="617497AE" w:rsidR="00E338DC" w:rsidRDefault="00E338DC" w:rsidP="00151D89">
      <w:pPr>
        <w:pStyle w:val="ListParagraph"/>
        <w:numPr>
          <w:ilvl w:val="0"/>
          <w:numId w:val="99"/>
        </w:numPr>
      </w:pPr>
      <w:r w:rsidRPr="000302E1">
        <w:rPr>
          <w:b/>
        </w:rPr>
        <w:t>Smoke Testing</w:t>
      </w:r>
      <w:r w:rsidRPr="000302E1">
        <w:t xml:space="preserve"> is a way to test whether most common functionality of software is working properly or not e.g. in a flight booking website, you should be able to book, cancel or change flights.</w:t>
      </w:r>
    </w:p>
    <w:p w14:paraId="6D7827DA" w14:textId="12D20ABB" w:rsidR="00590D4C" w:rsidRDefault="00590D4C" w:rsidP="00151D89">
      <w:pPr>
        <w:pStyle w:val="ListParagraph"/>
        <w:numPr>
          <w:ilvl w:val="0"/>
          <w:numId w:val="99"/>
        </w:numPr>
      </w:pPr>
      <w:r w:rsidRPr="00590D4C">
        <w:rPr>
          <w:b/>
          <w:bCs/>
        </w:rPr>
        <w:t>Penetration testing</w:t>
      </w:r>
      <w:r w:rsidRPr="00590D4C">
        <w:t xml:space="preserve"> is also known as pen testing or ethical hacking. It describes the intentional launching of simulated cyberattacks that seek out exploitable vulnerabilities in computer systems, networks, websites, and applications.</w:t>
      </w:r>
    </w:p>
    <w:p w14:paraId="749D1019" w14:textId="77777777" w:rsidR="00E338DC" w:rsidRDefault="00E338DC" w:rsidP="00E338DC"/>
    <w:p w14:paraId="487F7D87" w14:textId="77777777" w:rsidR="00E338DC" w:rsidRDefault="00E338DC" w:rsidP="008151C9">
      <w:pPr>
        <w:pStyle w:val="Heading30"/>
      </w:pPr>
      <w:r w:rsidRPr="00EF6625">
        <w:t>What is the difference between iteration and recursion? (</w:t>
      </w:r>
      <w:hyperlink r:id="rId28" w:tgtFrame="_blank" w:history="1">
        <w:r w:rsidRPr="00EF6625">
          <w:rPr>
            <w:rStyle w:val="Hyperlink"/>
          </w:rPr>
          <w:t>detailed answer</w:t>
        </w:r>
      </w:hyperlink>
      <w:r w:rsidRPr="00EF6625">
        <w:t>)</w:t>
      </w:r>
    </w:p>
    <w:p w14:paraId="5DFF73FD" w14:textId="77777777" w:rsidR="00E338DC" w:rsidRDefault="00E338DC" w:rsidP="00151D89">
      <w:pPr>
        <w:pStyle w:val="ListParagraph"/>
        <w:numPr>
          <w:ilvl w:val="0"/>
          <w:numId w:val="100"/>
        </w:numPr>
      </w:pPr>
      <w:r w:rsidRPr="00EF6625">
        <w:rPr>
          <w:b/>
          <w:color w:val="7030A0"/>
        </w:rPr>
        <w:t>Iteration</w:t>
      </w:r>
      <w:r w:rsidRPr="00EF6625">
        <w:t xml:space="preserve"> uses a </w:t>
      </w:r>
      <w:r w:rsidRPr="0037686A">
        <w:rPr>
          <w:b/>
          <w:bCs/>
        </w:rPr>
        <w:t>loop</w:t>
      </w:r>
      <w:r w:rsidRPr="00EF6625">
        <w:t xml:space="preserve"> to perfor</w:t>
      </w:r>
      <w:r>
        <w:t>m the same step again and again.</w:t>
      </w:r>
    </w:p>
    <w:p w14:paraId="2C11A9D9" w14:textId="77777777" w:rsidR="00E338DC" w:rsidRDefault="00E338DC" w:rsidP="00151D89">
      <w:pPr>
        <w:pStyle w:val="ListParagraph"/>
        <w:numPr>
          <w:ilvl w:val="0"/>
          <w:numId w:val="100"/>
        </w:numPr>
      </w:pPr>
      <w:r w:rsidRPr="00EF6625">
        <w:rPr>
          <w:b/>
          <w:color w:val="7030A0"/>
        </w:rPr>
        <w:t>Recursion</w:t>
      </w:r>
      <w:r w:rsidRPr="00EF6625">
        <w:rPr>
          <w:color w:val="7030A0"/>
        </w:rPr>
        <w:t xml:space="preserve"> </w:t>
      </w:r>
      <w:r w:rsidRPr="0037686A">
        <w:rPr>
          <w:b/>
          <w:bCs/>
          <w:color w:val="0000FF"/>
        </w:rPr>
        <w:t>calls the same method</w:t>
      </w:r>
      <w:r w:rsidRPr="00EF6625">
        <w:t xml:space="preserve"> itself to do the repetitive task</w:t>
      </w:r>
    </w:p>
    <w:p w14:paraId="6C6FE63F" w14:textId="77777777" w:rsidR="00E338DC" w:rsidRDefault="00E338DC" w:rsidP="008151C9">
      <w:pPr>
        <w:pStyle w:val="Heading30"/>
      </w:pPr>
      <w:r w:rsidRPr="00625188">
        <w:lastRenderedPageBreak/>
        <w:t>What is test-driven development?</w:t>
      </w:r>
    </w:p>
    <w:p w14:paraId="1BE0F580" w14:textId="77798DC3" w:rsidR="00E338DC" w:rsidRDefault="00E338DC" w:rsidP="00E338DC">
      <w:r w:rsidRPr="00625188">
        <w:t xml:space="preserve">Test driven is one of the popular development methodologies in which tests are written before writing any function code. In fact, test drives the structure of your program. Purists never wrote a single line of application code without writing a test for that. It greatly </w:t>
      </w:r>
      <w:r w:rsidR="006B6AEC" w:rsidRPr="00625188">
        <w:t>improves</w:t>
      </w:r>
      <w:r w:rsidRPr="00625188">
        <w:t xml:space="preserve"> code quality and often attributed as a quality of rockstar developers.</w:t>
      </w:r>
    </w:p>
    <w:p w14:paraId="2036F7A9" w14:textId="77777777" w:rsidR="00E338DC" w:rsidRDefault="00E338DC" w:rsidP="00E338DC"/>
    <w:p w14:paraId="77C7BECC" w14:textId="77777777" w:rsidR="00E338DC" w:rsidRDefault="00E338DC" w:rsidP="008151C9">
      <w:pPr>
        <w:pStyle w:val="Heading30"/>
      </w:pPr>
      <w:r w:rsidRPr="00D647F4">
        <w:t>How do you find a running Java process on UNIX? </w:t>
      </w:r>
    </w:p>
    <w:p w14:paraId="44EF7EFC" w14:textId="09303FF7" w:rsidR="00E338DC" w:rsidRDefault="00E338DC" w:rsidP="00B343E9">
      <w:r w:rsidRPr="00D647F4">
        <w:t>You can use the combination of </w:t>
      </w:r>
      <w:r w:rsidRPr="00D647F4">
        <w:rPr>
          <w:b/>
        </w:rPr>
        <w:t>'ps' and 'grep'</w:t>
      </w:r>
      <w:r w:rsidRPr="00D647F4">
        <w:t> command to find any process running on UNIX machine.</w:t>
      </w:r>
      <w:r w:rsidR="00B343E9">
        <w:t xml:space="preserve"> </w:t>
      </w:r>
      <w:r w:rsidRPr="00B343E9">
        <w:rPr>
          <w:rStyle w:val="2SyntaxChar"/>
        </w:rPr>
        <w:t>ps -e</w:t>
      </w:r>
      <w:r w:rsidR="00B343E9">
        <w:rPr>
          <w:rStyle w:val="2SyntaxChar"/>
        </w:rPr>
        <w:t>f</w:t>
      </w:r>
      <w:r w:rsidRPr="00B343E9">
        <w:rPr>
          <w:shd w:val="clear" w:color="auto" w:fill="FFFFFF"/>
        </w:rPr>
        <w:t xml:space="preserve"> will list every process </w:t>
      </w:r>
      <w:r w:rsidR="00B343E9" w:rsidRPr="00B343E9">
        <w:rPr>
          <w:shd w:val="clear" w:color="auto" w:fill="FFFFFF"/>
        </w:rPr>
        <w:t>detail</w:t>
      </w:r>
      <w:r w:rsidRPr="00B343E9">
        <w:rPr>
          <w:shd w:val="clear" w:color="auto" w:fill="FFFFFF"/>
        </w:rPr>
        <w:t xml:space="preserve"> including </w:t>
      </w:r>
      <w:r w:rsidR="00B343E9" w:rsidRPr="00B343E9">
        <w:rPr>
          <w:rFonts w:ascii="Courier New" w:hAnsi="Courier New" w:cs="Courier New"/>
          <w:shd w:val="clear" w:color="auto" w:fill="FFFFFF"/>
        </w:rPr>
        <w:t>PID</w:t>
      </w:r>
      <w:r w:rsidR="00B343E9">
        <w:rPr>
          <w:shd w:val="clear" w:color="auto" w:fill="FFFFFF"/>
        </w:rPr>
        <w:t xml:space="preserve">. Will use PID to </w:t>
      </w:r>
      <w:r w:rsidRPr="00B343E9">
        <w:rPr>
          <w:shd w:val="clear" w:color="auto" w:fill="FFFFFF"/>
        </w:rPr>
        <w:t>kill this process using </w:t>
      </w:r>
      <w:r w:rsidRPr="00B343E9">
        <w:rPr>
          <w:rStyle w:val="3BlueChar"/>
        </w:rPr>
        <w:t>kill</w:t>
      </w:r>
      <w:r w:rsidR="00B343E9" w:rsidRPr="00B343E9">
        <w:rPr>
          <w:rStyle w:val="3BlueChar"/>
        </w:rPr>
        <w:t xml:space="preserve"> -9</w:t>
      </w:r>
      <w:r w:rsidRPr="00B343E9">
        <w:rPr>
          <w:shd w:val="clear" w:color="auto" w:fill="FFFFFF"/>
        </w:rPr>
        <w:t>.</w:t>
      </w:r>
    </w:p>
    <w:p w14:paraId="74214483" w14:textId="1B129736" w:rsidR="00E338DC" w:rsidRPr="00675534" w:rsidRDefault="00B343E9" w:rsidP="00B343E9">
      <w:pPr>
        <w:pStyle w:val="1Output"/>
        <w:rPr>
          <w:b w:val="0"/>
          <w:bCs/>
          <w:szCs w:val="16"/>
        </w:rPr>
      </w:pPr>
      <w:r w:rsidRPr="00675534">
        <w:rPr>
          <w:rStyle w:val="2SyntaxChar"/>
          <w:b/>
          <w:bCs/>
          <w:sz w:val="16"/>
          <w:szCs w:val="16"/>
        </w:rPr>
        <w:t>ps -ef</w:t>
      </w:r>
      <w:r w:rsidRPr="00675534">
        <w:rPr>
          <w:b w:val="0"/>
          <w:bCs/>
          <w:szCs w:val="16"/>
        </w:rPr>
        <w:t xml:space="preserve"> | grep 'java'</w:t>
      </w:r>
    </w:p>
    <w:p w14:paraId="333FBA1A" w14:textId="0DB6A610" w:rsidR="00B343E9" w:rsidRDefault="00B343E9" w:rsidP="00B343E9">
      <w:pPr>
        <w:pStyle w:val="1Output"/>
        <w:rPr>
          <w:b w:val="0"/>
          <w:bCs/>
          <w:szCs w:val="16"/>
        </w:rPr>
      </w:pPr>
      <w:r w:rsidRPr="00675534">
        <w:rPr>
          <w:rStyle w:val="3BlueChar"/>
          <w:b/>
          <w:bCs/>
          <w:sz w:val="16"/>
          <w:szCs w:val="16"/>
        </w:rPr>
        <w:t>kill -9</w:t>
      </w:r>
      <w:r w:rsidRPr="00675534">
        <w:rPr>
          <w:b w:val="0"/>
          <w:bCs/>
          <w:szCs w:val="16"/>
        </w:rPr>
        <w:t xml:space="preserve"> 16</w:t>
      </w:r>
      <w:r w:rsidR="00675534">
        <w:rPr>
          <w:b w:val="0"/>
          <w:bCs/>
          <w:szCs w:val="16"/>
        </w:rPr>
        <w:t>9</w:t>
      </w:r>
      <w:r w:rsidRPr="00675534">
        <w:rPr>
          <w:b w:val="0"/>
          <w:bCs/>
          <w:szCs w:val="16"/>
        </w:rPr>
        <w:t>06</w:t>
      </w:r>
    </w:p>
    <w:p w14:paraId="330D6CE9" w14:textId="77777777" w:rsidR="004B3D29" w:rsidRPr="00675534" w:rsidRDefault="004B3D29" w:rsidP="004B3D29"/>
    <w:p w14:paraId="4327CD91" w14:textId="77777777" w:rsidR="00E338DC" w:rsidRDefault="00E338DC" w:rsidP="008151C9">
      <w:pPr>
        <w:pStyle w:val="Heading30"/>
      </w:pPr>
      <w:r w:rsidRPr="0081466C">
        <w:t xml:space="preserve">Difference between WeakReference vs SoftReference vs PhantomReference vs Strong reference in </w:t>
      </w:r>
      <w:r>
        <w:t>Garbage Collection?</w:t>
      </w:r>
    </w:p>
    <w:p w14:paraId="690617ED" w14:textId="342FB2F9" w:rsidR="00E338DC" w:rsidRPr="0081466C" w:rsidRDefault="00E338DC" w:rsidP="00E338DC">
      <w:pPr>
        <w:spacing w:after="0"/>
      </w:pPr>
      <w:r w:rsidRPr="0081466C">
        <w:t xml:space="preserve">there are four kind of reference in </w:t>
      </w:r>
      <w:r w:rsidR="00760C2F" w:rsidRPr="0081466C">
        <w:t>Java:</w:t>
      </w:r>
    </w:p>
    <w:p w14:paraId="29D0E0A6" w14:textId="77777777" w:rsidR="00E338DC" w:rsidRPr="00760C2F" w:rsidRDefault="00E338DC" w:rsidP="00151D89">
      <w:pPr>
        <w:pStyle w:val="ListParagraph"/>
        <w:numPr>
          <w:ilvl w:val="0"/>
          <w:numId w:val="101"/>
        </w:numPr>
        <w:rPr>
          <w:b/>
          <w:bCs/>
        </w:rPr>
      </w:pPr>
      <w:r w:rsidRPr="00760C2F">
        <w:rPr>
          <w:b/>
          <w:bCs/>
        </w:rPr>
        <w:t>Strong reference</w:t>
      </w:r>
    </w:p>
    <w:p w14:paraId="4D471C51" w14:textId="77777777" w:rsidR="00E338DC" w:rsidRPr="00760C2F" w:rsidRDefault="00E338DC" w:rsidP="00151D89">
      <w:pPr>
        <w:pStyle w:val="ListParagraph"/>
        <w:numPr>
          <w:ilvl w:val="0"/>
          <w:numId w:val="101"/>
        </w:numPr>
        <w:rPr>
          <w:b/>
          <w:bCs/>
        </w:rPr>
      </w:pPr>
      <w:r w:rsidRPr="00760C2F">
        <w:rPr>
          <w:b/>
          <w:bCs/>
        </w:rPr>
        <w:t>Weak Reference</w:t>
      </w:r>
    </w:p>
    <w:p w14:paraId="3C162B5D" w14:textId="77777777" w:rsidR="00E338DC" w:rsidRPr="00760C2F" w:rsidRDefault="00E338DC" w:rsidP="00151D89">
      <w:pPr>
        <w:pStyle w:val="ListParagraph"/>
        <w:numPr>
          <w:ilvl w:val="1"/>
          <w:numId w:val="101"/>
        </w:numPr>
      </w:pPr>
      <w:r w:rsidRPr="00760C2F">
        <w:t>Soft Reference</w:t>
      </w:r>
    </w:p>
    <w:p w14:paraId="398A63C1" w14:textId="5D637010" w:rsidR="00E338DC" w:rsidRDefault="00E338DC" w:rsidP="00151D89">
      <w:pPr>
        <w:pStyle w:val="ListParagraph"/>
        <w:numPr>
          <w:ilvl w:val="1"/>
          <w:numId w:val="101"/>
        </w:numPr>
      </w:pPr>
      <w:r w:rsidRPr="00760C2F">
        <w:t>Phantom Reference</w:t>
      </w:r>
    </w:p>
    <w:p w14:paraId="0D21BC35" w14:textId="5FAFF2F8" w:rsidR="00E338DC" w:rsidRDefault="00760C2F" w:rsidP="00CF5BAA">
      <w:pPr>
        <w:spacing w:after="0"/>
        <w:rPr>
          <w:b/>
          <w:bCs/>
        </w:rPr>
      </w:pPr>
      <w:r w:rsidRPr="00760C2F">
        <w:rPr>
          <w:b/>
          <w:bCs/>
        </w:rPr>
        <w:t>1.Strong Reference</w:t>
      </w:r>
    </w:p>
    <w:p w14:paraId="7EED0C5D" w14:textId="77777777" w:rsidR="00DC7DE3" w:rsidRPr="00C974B4" w:rsidRDefault="00DC7DE3" w:rsidP="00DC7DE3">
      <w:pPr>
        <w:pStyle w:val="1Output"/>
        <w:rPr>
          <w:sz w:val="18"/>
          <w:szCs w:val="22"/>
        </w:rPr>
      </w:pPr>
      <w:r w:rsidRPr="00C974B4">
        <w:rPr>
          <w:rStyle w:val="3BlueChar"/>
        </w:rPr>
        <w:t>StringBuilder</w:t>
      </w:r>
      <w:r w:rsidRPr="00C974B4">
        <w:rPr>
          <w:sz w:val="18"/>
          <w:szCs w:val="22"/>
        </w:rPr>
        <w:t xml:space="preserve"> builder = new </w:t>
      </w:r>
      <w:r w:rsidRPr="00C974B4">
        <w:rPr>
          <w:rStyle w:val="3BlueChar"/>
        </w:rPr>
        <w:t>StringBuilder</w:t>
      </w:r>
      <w:r w:rsidRPr="00C974B4">
        <w:rPr>
          <w:sz w:val="18"/>
          <w:szCs w:val="22"/>
        </w:rPr>
        <w:t>(</w:t>
      </w:r>
      <w:r>
        <w:rPr>
          <w:sz w:val="18"/>
          <w:szCs w:val="22"/>
        </w:rPr>
        <w:t>“Satya”</w:t>
      </w:r>
      <w:r w:rsidRPr="00C974B4">
        <w:rPr>
          <w:sz w:val="18"/>
          <w:szCs w:val="22"/>
        </w:rPr>
        <w:t>);</w:t>
      </w:r>
    </w:p>
    <w:p w14:paraId="7C08F6B2" w14:textId="51386556" w:rsidR="00DC7DE3" w:rsidRDefault="00C05CA5" w:rsidP="00E338DC">
      <w:pPr>
        <w:rPr>
          <w:b/>
          <w:bCs/>
        </w:rPr>
      </w:pPr>
      <w:r>
        <w:t>Here</w:t>
      </w:r>
      <w:r w:rsidRPr="00760C2F">
        <w:t xml:space="preserve"> reference variable</w:t>
      </w:r>
      <w:r w:rsidRPr="00760C2F">
        <w:rPr>
          <w:rStyle w:val="3BlueChar"/>
        </w:rPr>
        <w:t> </w:t>
      </w:r>
      <w:r w:rsidRPr="00DC7DE3">
        <w:rPr>
          <w:rStyle w:val="3BlueChar"/>
        </w:rPr>
        <w:t>builder</w:t>
      </w:r>
      <w:r>
        <w:rPr>
          <w:rStyle w:val="3BlueChar"/>
        </w:rPr>
        <w:t xml:space="preserve"> </w:t>
      </w:r>
      <w:r w:rsidRPr="00760C2F">
        <w:t>has strong reference to String</w:t>
      </w:r>
      <w:r>
        <w:t>Builder</w:t>
      </w:r>
      <w:r w:rsidRPr="00760C2F">
        <w:t xml:space="preserve"> object “</w:t>
      </w:r>
      <w:r>
        <w:t>Satya</w:t>
      </w:r>
      <w:r w:rsidRPr="00760C2F">
        <w:t>”.</w:t>
      </w:r>
      <w:r w:rsidRPr="00760C2F">
        <w:rPr>
          <w:rFonts w:ascii="Tahoma" w:hAnsi="Tahoma" w:cs="Tahoma"/>
          <w:color w:val="333333"/>
          <w:sz w:val="23"/>
          <w:szCs w:val="23"/>
          <w:shd w:val="clear" w:color="auto" w:fill="FFFFFF"/>
        </w:rPr>
        <w:t xml:space="preserve"> </w:t>
      </w:r>
      <w:r w:rsidRPr="00760C2F">
        <w:t>these are objects which is needed by Java program</w:t>
      </w:r>
      <w:r>
        <w:t>.</w:t>
      </w:r>
      <w:r w:rsidRPr="00760C2F">
        <w:t xml:space="preserve"> Any object which has Strong reference attached to it is </w:t>
      </w:r>
      <w:r w:rsidRPr="00760C2F">
        <w:rPr>
          <w:b/>
          <w:bCs/>
          <w:i/>
          <w:iCs/>
          <w:color w:val="FF0000"/>
        </w:rPr>
        <w:t>not eligible for garbage collection</w:t>
      </w:r>
      <w:r w:rsidRPr="00760C2F">
        <w:rPr>
          <w:b/>
          <w:bCs/>
          <w:color w:val="FF0000"/>
        </w:rPr>
        <w:t>.</w:t>
      </w:r>
    </w:p>
    <w:p w14:paraId="101BAE6A" w14:textId="77777777" w:rsidR="00760C2F" w:rsidRDefault="00760C2F" w:rsidP="00760C2F">
      <w:pPr>
        <w:spacing w:after="0" w:line="240" w:lineRule="auto"/>
        <w:rPr>
          <w:b/>
          <w:bCs/>
        </w:rPr>
      </w:pPr>
    </w:p>
    <w:p w14:paraId="2D44DFDE" w14:textId="3F613ADB" w:rsidR="00760C2F" w:rsidRPr="00760C2F" w:rsidRDefault="00760C2F" w:rsidP="00760C2F">
      <w:pPr>
        <w:spacing w:after="0"/>
        <w:rPr>
          <w:b/>
          <w:bCs/>
        </w:rPr>
      </w:pPr>
      <w:r>
        <w:rPr>
          <w:b/>
          <w:bCs/>
        </w:rPr>
        <w:t>2.</w:t>
      </w:r>
      <w:r w:rsidRPr="00760C2F">
        <w:rPr>
          <w:b/>
          <w:bCs/>
        </w:rPr>
        <w:t>Weak Reference</w:t>
      </w:r>
    </w:p>
    <w:p w14:paraId="0766CAB4" w14:textId="52222F5D" w:rsidR="005A0B62" w:rsidRDefault="00760C2F" w:rsidP="005A0B62">
      <w:pPr>
        <w:spacing w:after="0" w:line="240" w:lineRule="auto"/>
      </w:pPr>
      <w:r>
        <w:t>To make Strong Reference to Weak reference, we have two ways. One is nullfiing (</w:t>
      </w:r>
      <w:r w:rsidRPr="00760C2F">
        <w:rPr>
          <w:rStyle w:val="2SyntaxChar"/>
        </w:rPr>
        <w:t>s = null</w:t>
      </w:r>
      <w:r>
        <w:t xml:space="preserve">), second is using </w:t>
      </w:r>
      <w:r w:rsidRPr="00760C2F">
        <w:rPr>
          <w:rStyle w:val="2SyntaxChar"/>
        </w:rPr>
        <w:t>java.lang.ref.WeakReference</w:t>
      </w:r>
      <w:r w:rsidRPr="00760C2F">
        <w:t xml:space="preserve"> class</w:t>
      </w:r>
      <w:r>
        <w:t>.</w:t>
      </w:r>
    </w:p>
    <w:p w14:paraId="4849CB35" w14:textId="13A9D59A" w:rsidR="00760C2F" w:rsidRPr="005A0B62" w:rsidRDefault="005A0B62" w:rsidP="005A0B62">
      <w:pPr>
        <w:pStyle w:val="1Output"/>
        <w:rPr>
          <w:sz w:val="18"/>
          <w:szCs w:val="22"/>
        </w:rPr>
      </w:pPr>
      <w:r w:rsidRPr="005A0B62">
        <w:rPr>
          <w:sz w:val="18"/>
          <w:szCs w:val="22"/>
          <w:shd w:val="clear" w:color="auto" w:fill="E8F2FE"/>
        </w:rPr>
        <w:t xml:space="preserve">WeakReference&lt;String&gt; weakBuilder = </w:t>
      </w:r>
      <w:r w:rsidRPr="005A0B62">
        <w:rPr>
          <w:bCs/>
          <w:color w:val="7F0055"/>
          <w:sz w:val="18"/>
          <w:szCs w:val="22"/>
          <w:shd w:val="clear" w:color="auto" w:fill="E8F2FE"/>
        </w:rPr>
        <w:t>new</w:t>
      </w:r>
      <w:r w:rsidRPr="005A0B62">
        <w:rPr>
          <w:sz w:val="18"/>
          <w:szCs w:val="22"/>
          <w:shd w:val="clear" w:color="auto" w:fill="E8F2FE"/>
        </w:rPr>
        <w:t xml:space="preserve"> WeakReference&lt;String&gt;(name);</w:t>
      </w:r>
    </w:p>
    <w:p w14:paraId="6E83D232" w14:textId="77777777" w:rsidR="00C05CA5" w:rsidRDefault="00C05CA5" w:rsidP="00C05CA5">
      <w:pPr>
        <w:spacing w:after="0"/>
      </w:pPr>
    </w:p>
    <w:p w14:paraId="3636254D" w14:textId="77777777" w:rsidR="008E53D3" w:rsidRDefault="00C05CA5" w:rsidP="008E53D3">
      <w:pPr>
        <w:spacing w:after="0"/>
      </w:pPr>
      <w:r w:rsidRPr="00C05CA5">
        <w:t xml:space="preserve">Weak Reference Objects are not the default </w:t>
      </w:r>
      <w:r>
        <w:t>available. we</w:t>
      </w:r>
      <w:r w:rsidRPr="00C05CA5">
        <w:t xml:space="preserve"> should be explicitly specified like in the above example. This kind of reference makes the reference object eligible for GC.</w:t>
      </w:r>
    </w:p>
    <w:p w14:paraId="7C6FB0AD" w14:textId="5F28AB07" w:rsidR="00C05CA5" w:rsidRDefault="00C05CA5" w:rsidP="008E53D3">
      <w:pPr>
        <w:spacing w:after="0"/>
      </w:pPr>
      <w:r w:rsidRPr="00C05CA5">
        <w:t> </w:t>
      </w:r>
      <w:r>
        <w:rPr>
          <w:noProof/>
        </w:rPr>
        <w:drawing>
          <wp:inline distT="0" distB="0" distL="0" distR="0" wp14:anchorId="411B9F6F" wp14:editId="76E2356E">
            <wp:extent cx="3478399" cy="1901227"/>
            <wp:effectExtent l="0" t="0" r="8255" b="381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518254" cy="1923011"/>
                    </a:xfrm>
                    <a:prstGeom prst="rect">
                      <a:avLst/>
                    </a:prstGeom>
                  </pic:spPr>
                </pic:pic>
              </a:graphicData>
            </a:graphic>
          </wp:inline>
        </w:drawing>
      </w:r>
    </w:p>
    <w:p w14:paraId="2DE1BA75" w14:textId="77777777" w:rsidR="00C05CA5" w:rsidRPr="00C05CA5" w:rsidRDefault="00C05CA5" w:rsidP="002B42A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4C483D" w:themeColor="text2"/>
          <w:sz w:val="16"/>
          <w:szCs w:val="16"/>
        </w:rPr>
      </w:pPr>
      <w:r w:rsidRPr="00C05CA5">
        <w:rPr>
          <w:rFonts w:ascii="Consolas" w:hAnsi="Consolas" w:cs="Consolas"/>
          <w:b/>
          <w:bCs/>
          <w:color w:val="7F0055"/>
          <w:sz w:val="16"/>
          <w:szCs w:val="16"/>
        </w:rPr>
        <w:lastRenderedPageBreak/>
        <w:t>public</w:t>
      </w:r>
      <w:r w:rsidRPr="00C05CA5">
        <w:rPr>
          <w:rFonts w:ascii="Consolas" w:hAnsi="Consolas" w:cs="Consolas"/>
          <w:color w:val="000000"/>
          <w:sz w:val="16"/>
          <w:szCs w:val="16"/>
        </w:rPr>
        <w:t xml:space="preserve"> </w:t>
      </w:r>
      <w:r w:rsidRPr="00C05CA5">
        <w:rPr>
          <w:rFonts w:ascii="Consolas" w:hAnsi="Consolas" w:cs="Consolas"/>
          <w:b/>
          <w:bCs/>
          <w:color w:val="7F0055"/>
          <w:sz w:val="16"/>
          <w:szCs w:val="16"/>
        </w:rPr>
        <w:t>class</w:t>
      </w:r>
      <w:r w:rsidRPr="00C05CA5">
        <w:rPr>
          <w:rFonts w:ascii="Consolas" w:hAnsi="Consolas" w:cs="Consolas"/>
          <w:color w:val="000000"/>
          <w:sz w:val="16"/>
          <w:szCs w:val="16"/>
        </w:rPr>
        <w:t xml:space="preserve"> Example</w:t>
      </w:r>
    </w:p>
    <w:p w14:paraId="47BAF611" w14:textId="77777777" w:rsidR="00C05CA5" w:rsidRPr="00C05CA5" w:rsidRDefault="00C05CA5" w:rsidP="002B42A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4C483D" w:themeColor="text2"/>
          <w:sz w:val="16"/>
          <w:szCs w:val="16"/>
        </w:rPr>
      </w:pPr>
      <w:r w:rsidRPr="00C05CA5">
        <w:rPr>
          <w:rFonts w:ascii="Consolas" w:hAnsi="Consolas" w:cs="Consolas"/>
          <w:color w:val="000000"/>
          <w:sz w:val="16"/>
          <w:szCs w:val="16"/>
        </w:rPr>
        <w:t>{</w:t>
      </w:r>
    </w:p>
    <w:p w14:paraId="6A7EC2AA" w14:textId="77777777" w:rsidR="00C05CA5" w:rsidRPr="00C05CA5" w:rsidRDefault="00C05CA5" w:rsidP="002B42A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4C483D" w:themeColor="text2"/>
          <w:sz w:val="16"/>
          <w:szCs w:val="16"/>
        </w:rPr>
      </w:pPr>
      <w:r w:rsidRPr="00C05CA5">
        <w:rPr>
          <w:rFonts w:ascii="Consolas" w:hAnsi="Consolas" w:cs="Consolas"/>
          <w:color w:val="000000"/>
          <w:sz w:val="16"/>
          <w:szCs w:val="16"/>
        </w:rPr>
        <w:t xml:space="preserve">    </w:t>
      </w:r>
      <w:r w:rsidRPr="00C05CA5">
        <w:rPr>
          <w:rFonts w:ascii="Consolas" w:hAnsi="Consolas" w:cs="Consolas"/>
          <w:b/>
          <w:bCs/>
          <w:color w:val="7F0055"/>
          <w:sz w:val="16"/>
          <w:szCs w:val="16"/>
        </w:rPr>
        <w:t>public</w:t>
      </w:r>
      <w:r w:rsidRPr="00C05CA5">
        <w:rPr>
          <w:rFonts w:ascii="Consolas" w:hAnsi="Consolas" w:cs="Consolas"/>
          <w:color w:val="000000"/>
          <w:sz w:val="16"/>
          <w:szCs w:val="16"/>
        </w:rPr>
        <w:t xml:space="preserve"> </w:t>
      </w:r>
      <w:r w:rsidRPr="00C05CA5">
        <w:rPr>
          <w:rFonts w:ascii="Consolas" w:hAnsi="Consolas" w:cs="Consolas"/>
          <w:b/>
          <w:bCs/>
          <w:color w:val="7F0055"/>
          <w:sz w:val="16"/>
          <w:szCs w:val="16"/>
        </w:rPr>
        <w:t>static</w:t>
      </w:r>
      <w:r w:rsidRPr="00C05CA5">
        <w:rPr>
          <w:rFonts w:ascii="Consolas" w:hAnsi="Consolas" w:cs="Consolas"/>
          <w:color w:val="000000"/>
          <w:sz w:val="16"/>
          <w:szCs w:val="16"/>
        </w:rPr>
        <w:t xml:space="preserve"> </w:t>
      </w:r>
      <w:r w:rsidRPr="00C05CA5">
        <w:rPr>
          <w:rFonts w:ascii="Consolas" w:hAnsi="Consolas" w:cs="Consolas"/>
          <w:b/>
          <w:bCs/>
          <w:color w:val="7F0055"/>
          <w:sz w:val="16"/>
          <w:szCs w:val="16"/>
        </w:rPr>
        <w:t>void</w:t>
      </w:r>
      <w:r w:rsidRPr="00C05CA5">
        <w:rPr>
          <w:rFonts w:ascii="Consolas" w:hAnsi="Consolas" w:cs="Consolas"/>
          <w:color w:val="000000"/>
          <w:sz w:val="16"/>
          <w:szCs w:val="16"/>
        </w:rPr>
        <w:t xml:space="preserve"> main(String[] </w:t>
      </w:r>
      <w:r w:rsidRPr="00C05CA5">
        <w:rPr>
          <w:rFonts w:ascii="Consolas" w:hAnsi="Consolas" w:cs="Consolas"/>
          <w:color w:val="6A3E3E"/>
          <w:sz w:val="16"/>
          <w:szCs w:val="16"/>
        </w:rPr>
        <w:t>args</w:t>
      </w:r>
      <w:r w:rsidRPr="00C05CA5">
        <w:rPr>
          <w:rFonts w:ascii="Consolas" w:hAnsi="Consolas" w:cs="Consolas"/>
          <w:color w:val="000000"/>
          <w:sz w:val="16"/>
          <w:szCs w:val="16"/>
        </w:rPr>
        <w:t>)</w:t>
      </w:r>
    </w:p>
    <w:p w14:paraId="1BFEE175" w14:textId="77777777" w:rsidR="00C05CA5" w:rsidRPr="00C05CA5" w:rsidRDefault="00C05CA5" w:rsidP="002B42A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4C483D" w:themeColor="text2"/>
          <w:sz w:val="16"/>
          <w:szCs w:val="16"/>
        </w:rPr>
      </w:pPr>
      <w:r w:rsidRPr="00C05CA5">
        <w:rPr>
          <w:rFonts w:ascii="Consolas" w:hAnsi="Consolas" w:cs="Consolas"/>
          <w:color w:val="000000"/>
          <w:sz w:val="16"/>
          <w:szCs w:val="16"/>
        </w:rPr>
        <w:t xml:space="preserve">    {</w:t>
      </w:r>
    </w:p>
    <w:p w14:paraId="1C1BF5FC" w14:textId="77777777" w:rsidR="00C05CA5" w:rsidRPr="00C05CA5" w:rsidRDefault="00C05CA5" w:rsidP="002B42A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4C483D" w:themeColor="text2"/>
          <w:sz w:val="16"/>
          <w:szCs w:val="16"/>
        </w:rPr>
      </w:pPr>
      <w:r w:rsidRPr="00C05CA5">
        <w:rPr>
          <w:rFonts w:ascii="Consolas" w:hAnsi="Consolas" w:cs="Consolas"/>
          <w:color w:val="000000"/>
          <w:sz w:val="16"/>
          <w:szCs w:val="16"/>
        </w:rPr>
        <w:t xml:space="preserve">        </w:t>
      </w:r>
      <w:r w:rsidRPr="00C05CA5">
        <w:rPr>
          <w:rFonts w:ascii="Consolas" w:hAnsi="Consolas" w:cs="Consolas"/>
          <w:color w:val="3F7F5F"/>
          <w:sz w:val="16"/>
          <w:szCs w:val="16"/>
        </w:rPr>
        <w:t>// Strong Reference</w:t>
      </w:r>
    </w:p>
    <w:p w14:paraId="77B88C07" w14:textId="77777777" w:rsidR="00C05CA5" w:rsidRPr="00C05CA5" w:rsidRDefault="00C05CA5" w:rsidP="002B42A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4C483D" w:themeColor="text2"/>
          <w:sz w:val="16"/>
          <w:szCs w:val="16"/>
        </w:rPr>
      </w:pPr>
      <w:r w:rsidRPr="00C05CA5">
        <w:rPr>
          <w:rFonts w:ascii="Consolas" w:hAnsi="Consolas" w:cs="Consolas"/>
          <w:color w:val="000000"/>
          <w:sz w:val="16"/>
          <w:szCs w:val="16"/>
        </w:rPr>
        <w:t xml:space="preserve">        Gfg </w:t>
      </w:r>
      <w:r w:rsidRPr="00C05CA5">
        <w:rPr>
          <w:rFonts w:ascii="Consolas" w:hAnsi="Consolas" w:cs="Consolas"/>
          <w:color w:val="6A3E3E"/>
          <w:sz w:val="16"/>
          <w:szCs w:val="16"/>
        </w:rPr>
        <w:t>g</w:t>
      </w:r>
      <w:r w:rsidRPr="00C05CA5">
        <w:rPr>
          <w:rFonts w:ascii="Consolas" w:hAnsi="Consolas" w:cs="Consolas"/>
          <w:color w:val="000000"/>
          <w:sz w:val="16"/>
          <w:szCs w:val="16"/>
        </w:rPr>
        <w:t xml:space="preserve"> = </w:t>
      </w:r>
      <w:r w:rsidRPr="00C05CA5">
        <w:rPr>
          <w:rFonts w:ascii="Consolas" w:hAnsi="Consolas" w:cs="Consolas"/>
          <w:b/>
          <w:bCs/>
          <w:color w:val="7F0055"/>
          <w:sz w:val="16"/>
          <w:szCs w:val="16"/>
        </w:rPr>
        <w:t>new</w:t>
      </w:r>
      <w:r w:rsidRPr="00C05CA5">
        <w:rPr>
          <w:rFonts w:ascii="Consolas" w:hAnsi="Consolas" w:cs="Consolas"/>
          <w:color w:val="000000"/>
          <w:sz w:val="16"/>
          <w:szCs w:val="16"/>
        </w:rPr>
        <w:t xml:space="preserve"> Gfg();     </w:t>
      </w:r>
    </w:p>
    <w:p w14:paraId="7DE0CD51" w14:textId="5B89A2A6" w:rsidR="00C05CA5" w:rsidRPr="00C05CA5" w:rsidRDefault="00C05CA5" w:rsidP="002B42A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4C483D" w:themeColor="text2"/>
          <w:sz w:val="16"/>
          <w:szCs w:val="16"/>
        </w:rPr>
      </w:pPr>
      <w:r w:rsidRPr="00C05CA5">
        <w:rPr>
          <w:rFonts w:ascii="Consolas" w:hAnsi="Consolas" w:cs="Consolas"/>
          <w:color w:val="000000"/>
          <w:sz w:val="16"/>
          <w:szCs w:val="16"/>
        </w:rPr>
        <w:t xml:space="preserve">        </w:t>
      </w:r>
      <w:r w:rsidRPr="00C05CA5">
        <w:rPr>
          <w:rFonts w:ascii="Consolas" w:hAnsi="Consolas" w:cs="Consolas"/>
          <w:color w:val="6A3E3E"/>
          <w:sz w:val="16"/>
          <w:szCs w:val="16"/>
        </w:rPr>
        <w:t>g</w:t>
      </w:r>
      <w:r w:rsidRPr="00C05CA5">
        <w:rPr>
          <w:rFonts w:ascii="Consolas" w:hAnsi="Consolas" w:cs="Consolas"/>
          <w:color w:val="000000"/>
          <w:sz w:val="16"/>
          <w:szCs w:val="16"/>
        </w:rPr>
        <w:t>.</w:t>
      </w:r>
      <w:r w:rsidR="008E53D3">
        <w:rPr>
          <w:rFonts w:ascii="Consolas" w:hAnsi="Consolas" w:cs="Consolas"/>
          <w:color w:val="000000"/>
          <w:sz w:val="16"/>
          <w:szCs w:val="16"/>
        </w:rPr>
        <w:t>sumMethod</w:t>
      </w:r>
      <w:r w:rsidRPr="00C05CA5">
        <w:rPr>
          <w:rFonts w:ascii="Consolas" w:hAnsi="Consolas" w:cs="Consolas"/>
          <w:color w:val="000000"/>
          <w:sz w:val="16"/>
          <w:szCs w:val="16"/>
        </w:rPr>
        <w:t>();</w:t>
      </w:r>
    </w:p>
    <w:p w14:paraId="3431A878" w14:textId="77777777" w:rsidR="00C05CA5" w:rsidRPr="00C05CA5" w:rsidRDefault="00C05CA5" w:rsidP="002B42A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4C483D" w:themeColor="text2"/>
          <w:sz w:val="16"/>
          <w:szCs w:val="16"/>
        </w:rPr>
      </w:pPr>
      <w:r w:rsidRPr="00C05CA5">
        <w:rPr>
          <w:rFonts w:ascii="Consolas" w:hAnsi="Consolas" w:cs="Consolas"/>
          <w:color w:val="000000"/>
          <w:sz w:val="16"/>
          <w:szCs w:val="16"/>
        </w:rPr>
        <w:t xml:space="preserve">          </w:t>
      </w:r>
    </w:p>
    <w:p w14:paraId="02029EE2" w14:textId="0F9B0AA6" w:rsidR="00C05CA5" w:rsidRPr="00C05CA5" w:rsidRDefault="00C05CA5" w:rsidP="002B42A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4C483D" w:themeColor="text2"/>
          <w:sz w:val="16"/>
          <w:szCs w:val="16"/>
        </w:rPr>
      </w:pPr>
      <w:r w:rsidRPr="00C05CA5">
        <w:rPr>
          <w:rFonts w:ascii="Consolas" w:hAnsi="Consolas" w:cs="Consolas"/>
          <w:color w:val="000000"/>
          <w:sz w:val="16"/>
          <w:szCs w:val="16"/>
        </w:rPr>
        <w:t xml:space="preserve">        </w:t>
      </w:r>
      <w:r w:rsidRPr="00C05CA5">
        <w:rPr>
          <w:rFonts w:ascii="Consolas" w:hAnsi="Consolas" w:cs="Consolas"/>
          <w:color w:val="3F7F5F"/>
          <w:sz w:val="16"/>
          <w:szCs w:val="16"/>
        </w:rPr>
        <w:t>// Creating Weak Reference to Gfg-type object to which 'g'is also pointing.</w:t>
      </w:r>
    </w:p>
    <w:p w14:paraId="3995FCAC" w14:textId="77777777" w:rsidR="00C05CA5" w:rsidRPr="00C05CA5" w:rsidRDefault="00C05CA5" w:rsidP="002B42A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4C483D" w:themeColor="text2"/>
          <w:sz w:val="16"/>
          <w:szCs w:val="16"/>
        </w:rPr>
      </w:pPr>
      <w:r w:rsidRPr="00C05CA5">
        <w:rPr>
          <w:rFonts w:ascii="Consolas" w:hAnsi="Consolas" w:cs="Consolas"/>
          <w:color w:val="000000"/>
          <w:sz w:val="16"/>
          <w:szCs w:val="16"/>
        </w:rPr>
        <w:t xml:space="preserve">        WeakReference&lt;Gfg&gt; </w:t>
      </w:r>
      <w:r w:rsidRPr="00C05CA5">
        <w:rPr>
          <w:rFonts w:ascii="Consolas" w:hAnsi="Consolas" w:cs="Consolas"/>
          <w:color w:val="6A3E3E"/>
          <w:sz w:val="16"/>
          <w:szCs w:val="16"/>
        </w:rPr>
        <w:t>weakref</w:t>
      </w:r>
      <w:r w:rsidRPr="00C05CA5">
        <w:rPr>
          <w:rFonts w:ascii="Consolas" w:hAnsi="Consolas" w:cs="Consolas"/>
          <w:color w:val="000000"/>
          <w:sz w:val="16"/>
          <w:szCs w:val="16"/>
        </w:rPr>
        <w:t xml:space="preserve"> = </w:t>
      </w:r>
      <w:r w:rsidRPr="00C05CA5">
        <w:rPr>
          <w:rFonts w:ascii="Consolas" w:hAnsi="Consolas" w:cs="Consolas"/>
          <w:b/>
          <w:bCs/>
          <w:color w:val="7F0055"/>
          <w:sz w:val="16"/>
          <w:szCs w:val="16"/>
        </w:rPr>
        <w:t>new</w:t>
      </w:r>
      <w:r w:rsidRPr="00C05CA5">
        <w:rPr>
          <w:rFonts w:ascii="Consolas" w:hAnsi="Consolas" w:cs="Consolas"/>
          <w:color w:val="000000"/>
          <w:sz w:val="16"/>
          <w:szCs w:val="16"/>
        </w:rPr>
        <w:t xml:space="preserve"> WeakReference&lt;Gfg&gt;(</w:t>
      </w:r>
      <w:r w:rsidRPr="00C05CA5">
        <w:rPr>
          <w:rFonts w:ascii="Consolas" w:hAnsi="Consolas" w:cs="Consolas"/>
          <w:color w:val="6A3E3E"/>
          <w:sz w:val="16"/>
          <w:szCs w:val="16"/>
        </w:rPr>
        <w:t>g</w:t>
      </w:r>
      <w:r w:rsidRPr="00C05CA5">
        <w:rPr>
          <w:rFonts w:ascii="Consolas" w:hAnsi="Consolas" w:cs="Consolas"/>
          <w:color w:val="000000"/>
          <w:sz w:val="16"/>
          <w:szCs w:val="16"/>
        </w:rPr>
        <w:t>);</w:t>
      </w:r>
    </w:p>
    <w:p w14:paraId="4A0B31A5" w14:textId="77777777" w:rsidR="00C05CA5" w:rsidRPr="00C05CA5" w:rsidRDefault="00C05CA5" w:rsidP="002B42A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4C483D" w:themeColor="text2"/>
          <w:sz w:val="16"/>
          <w:szCs w:val="16"/>
        </w:rPr>
      </w:pPr>
      <w:r w:rsidRPr="00C05CA5">
        <w:rPr>
          <w:rFonts w:ascii="Consolas" w:hAnsi="Consolas" w:cs="Consolas"/>
          <w:color w:val="000000"/>
          <w:sz w:val="16"/>
          <w:szCs w:val="16"/>
        </w:rPr>
        <w:t xml:space="preserve">          </w:t>
      </w:r>
    </w:p>
    <w:p w14:paraId="023A7794" w14:textId="18E2957C" w:rsidR="00C05CA5" w:rsidRPr="00C05CA5" w:rsidRDefault="00C05CA5" w:rsidP="002B42A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4C483D" w:themeColor="text2"/>
          <w:sz w:val="16"/>
          <w:szCs w:val="16"/>
        </w:rPr>
      </w:pPr>
      <w:r w:rsidRPr="00C05CA5">
        <w:rPr>
          <w:rFonts w:ascii="Consolas" w:hAnsi="Consolas" w:cs="Consolas"/>
          <w:color w:val="000000"/>
          <w:sz w:val="16"/>
          <w:szCs w:val="16"/>
        </w:rPr>
        <w:t xml:space="preserve">        </w:t>
      </w:r>
      <w:r w:rsidRPr="00C05CA5">
        <w:rPr>
          <w:rFonts w:ascii="Consolas" w:hAnsi="Consolas" w:cs="Consolas"/>
          <w:color w:val="3F7F5F"/>
          <w:sz w:val="16"/>
          <w:szCs w:val="16"/>
        </w:rPr>
        <w:t>//Now, Gfg-type object to which 'g' was pointing earlier</w:t>
      </w:r>
      <w:r w:rsidR="00E50713">
        <w:rPr>
          <w:rFonts w:ascii="Consolas" w:hAnsi="Consolas" w:cs="Consolas"/>
          <w:color w:val="3F7F5F"/>
          <w:sz w:val="16"/>
          <w:szCs w:val="16"/>
        </w:rPr>
        <w:t xml:space="preserve"> </w:t>
      </w:r>
      <w:r w:rsidRPr="00C05CA5">
        <w:rPr>
          <w:rFonts w:ascii="Consolas" w:hAnsi="Consolas" w:cs="Consolas"/>
          <w:color w:val="3F7F5F"/>
          <w:sz w:val="16"/>
          <w:szCs w:val="16"/>
        </w:rPr>
        <w:t>is available for garbage collection.</w:t>
      </w:r>
    </w:p>
    <w:p w14:paraId="180A2C0E" w14:textId="77777777" w:rsidR="00C05CA5" w:rsidRPr="00C05CA5" w:rsidRDefault="00C05CA5" w:rsidP="002B42A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4C483D" w:themeColor="text2"/>
          <w:sz w:val="16"/>
          <w:szCs w:val="16"/>
        </w:rPr>
      </w:pPr>
      <w:r w:rsidRPr="00C05CA5">
        <w:rPr>
          <w:rFonts w:ascii="Consolas" w:hAnsi="Consolas" w:cs="Consolas"/>
          <w:color w:val="000000"/>
          <w:sz w:val="16"/>
          <w:szCs w:val="16"/>
        </w:rPr>
        <w:t xml:space="preserve">        </w:t>
      </w:r>
      <w:r w:rsidRPr="00C05CA5">
        <w:rPr>
          <w:rFonts w:ascii="Consolas" w:hAnsi="Consolas" w:cs="Consolas"/>
          <w:color w:val="3F7F5F"/>
          <w:sz w:val="16"/>
          <w:szCs w:val="16"/>
        </w:rPr>
        <w:t>//But, it will be garbage collected only when JVM needs memory.</w:t>
      </w:r>
    </w:p>
    <w:p w14:paraId="5948CCE9" w14:textId="77777777" w:rsidR="00C05CA5" w:rsidRPr="00C05CA5" w:rsidRDefault="00C05CA5" w:rsidP="002B42A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4C483D" w:themeColor="text2"/>
          <w:sz w:val="16"/>
          <w:szCs w:val="16"/>
        </w:rPr>
      </w:pPr>
      <w:r w:rsidRPr="00C05CA5">
        <w:rPr>
          <w:rFonts w:ascii="Consolas" w:hAnsi="Consolas" w:cs="Consolas"/>
          <w:color w:val="000000"/>
          <w:sz w:val="16"/>
          <w:szCs w:val="16"/>
        </w:rPr>
        <w:t xml:space="preserve">        </w:t>
      </w:r>
      <w:r w:rsidRPr="00C05CA5">
        <w:rPr>
          <w:rFonts w:ascii="Consolas" w:hAnsi="Consolas" w:cs="Consolas"/>
          <w:color w:val="6A3E3E"/>
          <w:sz w:val="16"/>
          <w:szCs w:val="16"/>
        </w:rPr>
        <w:t>g</w:t>
      </w:r>
      <w:r w:rsidRPr="00C05CA5">
        <w:rPr>
          <w:rFonts w:ascii="Consolas" w:hAnsi="Consolas" w:cs="Consolas"/>
          <w:color w:val="000000"/>
          <w:sz w:val="16"/>
          <w:szCs w:val="16"/>
        </w:rPr>
        <w:t xml:space="preserve"> = </w:t>
      </w:r>
      <w:r w:rsidRPr="00C05CA5">
        <w:rPr>
          <w:rFonts w:ascii="Consolas" w:hAnsi="Consolas" w:cs="Consolas"/>
          <w:b/>
          <w:bCs/>
          <w:color w:val="7F0055"/>
          <w:sz w:val="16"/>
          <w:szCs w:val="16"/>
        </w:rPr>
        <w:t>null</w:t>
      </w:r>
      <w:r w:rsidRPr="00C05CA5">
        <w:rPr>
          <w:rFonts w:ascii="Consolas" w:hAnsi="Consolas" w:cs="Consolas"/>
          <w:color w:val="000000"/>
          <w:sz w:val="16"/>
          <w:szCs w:val="16"/>
        </w:rPr>
        <w:t xml:space="preserve">; </w:t>
      </w:r>
    </w:p>
    <w:p w14:paraId="58E9DD7C" w14:textId="77777777" w:rsidR="00C05CA5" w:rsidRPr="00C05CA5" w:rsidRDefault="00C05CA5" w:rsidP="002B42A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4C483D" w:themeColor="text2"/>
          <w:sz w:val="16"/>
          <w:szCs w:val="16"/>
        </w:rPr>
      </w:pPr>
      <w:r w:rsidRPr="00C05CA5">
        <w:rPr>
          <w:rFonts w:ascii="Consolas" w:hAnsi="Consolas" w:cs="Consolas"/>
          <w:color w:val="000000"/>
          <w:sz w:val="16"/>
          <w:szCs w:val="16"/>
        </w:rPr>
        <w:t xml:space="preserve">          </w:t>
      </w:r>
    </w:p>
    <w:p w14:paraId="7DB4CE9A" w14:textId="4A707DC1" w:rsidR="00C05CA5" w:rsidRPr="00C05CA5" w:rsidRDefault="00C05CA5" w:rsidP="002B42A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4C483D" w:themeColor="text2"/>
          <w:sz w:val="16"/>
          <w:szCs w:val="16"/>
        </w:rPr>
      </w:pPr>
      <w:r w:rsidRPr="00C05CA5">
        <w:rPr>
          <w:rFonts w:ascii="Consolas" w:hAnsi="Consolas" w:cs="Consolas"/>
          <w:color w:val="000000"/>
          <w:sz w:val="16"/>
          <w:szCs w:val="16"/>
        </w:rPr>
        <w:t xml:space="preserve">        </w:t>
      </w:r>
      <w:r w:rsidRPr="00C05CA5">
        <w:rPr>
          <w:rFonts w:ascii="Consolas" w:hAnsi="Consolas" w:cs="Consolas"/>
          <w:color w:val="3F7F5F"/>
          <w:sz w:val="16"/>
          <w:szCs w:val="16"/>
        </w:rPr>
        <w:t>// You can retrieve back the object which</w:t>
      </w:r>
      <w:r w:rsidR="00E50713">
        <w:rPr>
          <w:rFonts w:ascii="Consolas" w:hAnsi="Consolas" w:cs="Consolas"/>
          <w:color w:val="3F7F5F"/>
          <w:sz w:val="16"/>
          <w:szCs w:val="16"/>
        </w:rPr>
        <w:t xml:space="preserve"> </w:t>
      </w:r>
      <w:r w:rsidRPr="00C05CA5">
        <w:rPr>
          <w:rFonts w:ascii="Consolas" w:hAnsi="Consolas" w:cs="Consolas"/>
          <w:color w:val="3F7F5F"/>
          <w:sz w:val="16"/>
          <w:szCs w:val="16"/>
        </w:rPr>
        <w:t>has been weakly referenced.</w:t>
      </w:r>
    </w:p>
    <w:p w14:paraId="163CAE2E" w14:textId="467AFCE7" w:rsidR="00C05CA5" w:rsidRPr="00C05CA5" w:rsidRDefault="00C05CA5" w:rsidP="002B42A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4C483D" w:themeColor="text2"/>
          <w:sz w:val="16"/>
          <w:szCs w:val="16"/>
        </w:rPr>
      </w:pPr>
      <w:r w:rsidRPr="00C05CA5">
        <w:rPr>
          <w:rFonts w:ascii="Consolas" w:hAnsi="Consolas" w:cs="Consolas"/>
          <w:color w:val="000000"/>
          <w:sz w:val="16"/>
          <w:szCs w:val="16"/>
        </w:rPr>
        <w:t xml:space="preserve">        </w:t>
      </w:r>
      <w:r w:rsidRPr="00C05CA5">
        <w:rPr>
          <w:rFonts w:ascii="Consolas" w:hAnsi="Consolas" w:cs="Consolas"/>
          <w:color w:val="6A3E3E"/>
          <w:sz w:val="16"/>
          <w:szCs w:val="16"/>
        </w:rPr>
        <w:t>g</w:t>
      </w:r>
      <w:r w:rsidRPr="00C05CA5">
        <w:rPr>
          <w:rFonts w:ascii="Consolas" w:hAnsi="Consolas" w:cs="Consolas"/>
          <w:color w:val="000000"/>
          <w:sz w:val="16"/>
          <w:szCs w:val="16"/>
        </w:rPr>
        <w:t xml:space="preserve"> = </w:t>
      </w:r>
      <w:r w:rsidRPr="00C05CA5">
        <w:rPr>
          <w:rFonts w:ascii="Consolas" w:hAnsi="Consolas" w:cs="Consolas"/>
          <w:color w:val="6A3E3E"/>
          <w:sz w:val="16"/>
          <w:szCs w:val="16"/>
        </w:rPr>
        <w:t>weakref</w:t>
      </w:r>
      <w:r w:rsidRPr="00C05CA5">
        <w:rPr>
          <w:rFonts w:ascii="Consolas" w:hAnsi="Consolas" w:cs="Consolas"/>
          <w:color w:val="000000"/>
          <w:sz w:val="16"/>
          <w:szCs w:val="16"/>
        </w:rPr>
        <w:t xml:space="preserve">.get(); </w:t>
      </w:r>
    </w:p>
    <w:p w14:paraId="30F2D6A8" w14:textId="77777777" w:rsidR="00C05CA5" w:rsidRPr="00C05CA5" w:rsidRDefault="00C05CA5" w:rsidP="002B42A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4C483D" w:themeColor="text2"/>
          <w:sz w:val="16"/>
          <w:szCs w:val="16"/>
        </w:rPr>
      </w:pPr>
      <w:r w:rsidRPr="00C05CA5">
        <w:rPr>
          <w:rFonts w:ascii="Consolas" w:hAnsi="Consolas" w:cs="Consolas"/>
          <w:color w:val="000000"/>
          <w:sz w:val="16"/>
          <w:szCs w:val="16"/>
        </w:rPr>
        <w:t xml:space="preserve">    }</w:t>
      </w:r>
    </w:p>
    <w:p w14:paraId="2E12E508" w14:textId="6F21AA7E" w:rsidR="00C05CA5" w:rsidRPr="00C05CA5" w:rsidRDefault="00C05CA5" w:rsidP="002B42AE">
      <w:pPr>
        <w:pBdr>
          <w:top w:val="single" w:sz="4" w:space="1" w:color="auto"/>
          <w:left w:val="single" w:sz="4" w:space="4" w:color="auto"/>
          <w:bottom w:val="single" w:sz="4" w:space="1" w:color="auto"/>
          <w:right w:val="single" w:sz="4" w:space="4" w:color="auto"/>
        </w:pBdr>
        <w:spacing w:line="240" w:lineRule="auto"/>
        <w:rPr>
          <w:sz w:val="16"/>
          <w:szCs w:val="16"/>
        </w:rPr>
      </w:pPr>
      <w:r w:rsidRPr="00C05CA5">
        <w:rPr>
          <w:rFonts w:ascii="Consolas" w:hAnsi="Consolas" w:cs="Consolas"/>
          <w:color w:val="000000"/>
          <w:sz w:val="16"/>
          <w:szCs w:val="16"/>
        </w:rPr>
        <w:t>}</w:t>
      </w:r>
    </w:p>
    <w:p w14:paraId="2919EF24" w14:textId="4C069C05" w:rsidR="00E50713" w:rsidRDefault="00E50713" w:rsidP="00E50713">
      <w:r>
        <w:t xml:space="preserve">We have Two levels in </w:t>
      </w:r>
      <w:r w:rsidRPr="00E50713">
        <w:rPr>
          <w:b/>
          <w:bCs/>
        </w:rPr>
        <w:t>Weak Reference</w:t>
      </w:r>
      <w:r>
        <w:rPr>
          <w:b/>
          <w:bCs/>
        </w:rPr>
        <w:t xml:space="preserve"> – </w:t>
      </w:r>
      <w:r w:rsidRPr="00760C2F">
        <w:t>Soft</w:t>
      </w:r>
      <w:r>
        <w:t xml:space="preserve"> </w:t>
      </w:r>
      <w:r w:rsidRPr="00760C2F">
        <w:t>Reference</w:t>
      </w:r>
      <w:r>
        <w:t>, P</w:t>
      </w:r>
      <w:r w:rsidRPr="00760C2F">
        <w:t>hantom Reference</w:t>
      </w:r>
    </w:p>
    <w:p w14:paraId="7AFEF317" w14:textId="3C055028" w:rsidR="00C05CA5" w:rsidRDefault="00E50713" w:rsidP="00131B77">
      <w:pPr>
        <w:spacing w:after="0"/>
      </w:pPr>
      <w:r>
        <w:rPr>
          <w:b/>
          <w:bCs/>
        </w:rPr>
        <w:t xml:space="preserve">a. </w:t>
      </w:r>
      <w:r w:rsidRPr="00E50713">
        <w:rPr>
          <w:b/>
          <w:bCs/>
        </w:rPr>
        <w:t>Soft References:</w:t>
      </w:r>
      <w:r w:rsidRPr="00E50713">
        <w:t> In Soft reference, even if the object is free for garbage collection</w:t>
      </w:r>
      <w:r w:rsidR="001C75EF">
        <w:t>, but</w:t>
      </w:r>
      <w:r w:rsidRPr="00E50713">
        <w:t xml:space="preserve"> </w:t>
      </w:r>
      <w:r w:rsidR="001C75EF">
        <w:t>it is</w:t>
      </w:r>
      <w:r w:rsidRPr="00E50713">
        <w:t xml:space="preserve"> not garbage collected until JVM is in need of memory badly.The objects gets cleared from the memory when JVM runs out of memory.To create such references </w:t>
      </w:r>
      <w:hyperlink r:id="rId30" w:tgtFrame="_blank" w:history="1">
        <w:r w:rsidRPr="00E50713">
          <w:rPr>
            <w:rStyle w:val="Hyperlink"/>
          </w:rPr>
          <w:t>java.lang.ref.SoftReference</w:t>
        </w:r>
      </w:hyperlink>
      <w:r w:rsidRPr="00E50713">
        <w:t> class is used.</w:t>
      </w:r>
      <w:r w:rsidR="004141BA" w:rsidRPr="004141BA">
        <w:rPr>
          <w:noProof/>
        </w:rPr>
        <w:t xml:space="preserve"> </w:t>
      </w:r>
    </w:p>
    <w:p w14:paraId="32E7C5FE" w14:textId="77777777" w:rsidR="00A51E58" w:rsidRPr="00A51E58" w:rsidRDefault="00A51E58" w:rsidP="00A51E5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4C483D" w:themeColor="text2"/>
          <w:sz w:val="16"/>
          <w:szCs w:val="16"/>
        </w:rPr>
      </w:pPr>
      <w:r w:rsidRPr="00A51E58">
        <w:rPr>
          <w:rFonts w:ascii="Consolas" w:hAnsi="Consolas" w:cs="Consolas"/>
          <w:b/>
          <w:bCs/>
          <w:color w:val="7F0055"/>
          <w:sz w:val="16"/>
          <w:szCs w:val="16"/>
        </w:rPr>
        <w:t>public</w:t>
      </w:r>
      <w:r w:rsidRPr="00A51E58">
        <w:rPr>
          <w:rFonts w:ascii="Consolas" w:hAnsi="Consolas" w:cs="Consolas"/>
          <w:color w:val="000000"/>
          <w:sz w:val="16"/>
          <w:szCs w:val="16"/>
        </w:rPr>
        <w:t xml:space="preserve"> </w:t>
      </w:r>
      <w:r w:rsidRPr="00A51E58">
        <w:rPr>
          <w:rFonts w:ascii="Consolas" w:hAnsi="Consolas" w:cs="Consolas"/>
          <w:b/>
          <w:bCs/>
          <w:color w:val="7F0055"/>
          <w:sz w:val="16"/>
          <w:szCs w:val="16"/>
        </w:rPr>
        <w:t>class</w:t>
      </w:r>
      <w:r w:rsidRPr="00A51E58">
        <w:rPr>
          <w:rFonts w:ascii="Consolas" w:hAnsi="Consolas" w:cs="Consolas"/>
          <w:color w:val="000000"/>
          <w:sz w:val="16"/>
          <w:szCs w:val="16"/>
        </w:rPr>
        <w:t xml:space="preserve"> MainClass</w:t>
      </w:r>
    </w:p>
    <w:p w14:paraId="00A361F1" w14:textId="77777777" w:rsidR="00A51E58" w:rsidRPr="00A51E58" w:rsidRDefault="00A51E58" w:rsidP="00A51E5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4C483D" w:themeColor="text2"/>
          <w:sz w:val="16"/>
          <w:szCs w:val="16"/>
        </w:rPr>
      </w:pPr>
      <w:r w:rsidRPr="00A51E58">
        <w:rPr>
          <w:rFonts w:ascii="Consolas" w:hAnsi="Consolas" w:cs="Consolas"/>
          <w:color w:val="000000"/>
          <w:sz w:val="16"/>
          <w:szCs w:val="16"/>
        </w:rPr>
        <w:t>{</w:t>
      </w:r>
    </w:p>
    <w:p w14:paraId="16F104AA" w14:textId="77777777" w:rsidR="00A51E58" w:rsidRPr="00A51E58" w:rsidRDefault="00A51E58" w:rsidP="00A51E5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4C483D" w:themeColor="text2"/>
          <w:sz w:val="16"/>
          <w:szCs w:val="16"/>
        </w:rPr>
      </w:pPr>
      <w:r w:rsidRPr="00A51E58">
        <w:rPr>
          <w:rFonts w:ascii="Consolas" w:hAnsi="Consolas" w:cs="Consolas"/>
          <w:color w:val="000000"/>
          <w:sz w:val="16"/>
          <w:szCs w:val="16"/>
        </w:rPr>
        <w:t xml:space="preserve">    </w:t>
      </w:r>
      <w:r w:rsidRPr="00A51E58">
        <w:rPr>
          <w:rFonts w:ascii="Consolas" w:hAnsi="Consolas" w:cs="Consolas"/>
          <w:b/>
          <w:bCs/>
          <w:color w:val="7F0055"/>
          <w:sz w:val="16"/>
          <w:szCs w:val="16"/>
        </w:rPr>
        <w:t>public</w:t>
      </w:r>
      <w:r w:rsidRPr="00A51E58">
        <w:rPr>
          <w:rFonts w:ascii="Consolas" w:hAnsi="Consolas" w:cs="Consolas"/>
          <w:color w:val="000000"/>
          <w:sz w:val="16"/>
          <w:szCs w:val="16"/>
        </w:rPr>
        <w:t xml:space="preserve"> </w:t>
      </w:r>
      <w:r w:rsidRPr="00A51E58">
        <w:rPr>
          <w:rFonts w:ascii="Consolas" w:hAnsi="Consolas" w:cs="Consolas"/>
          <w:b/>
          <w:bCs/>
          <w:color w:val="7F0055"/>
          <w:sz w:val="16"/>
          <w:szCs w:val="16"/>
        </w:rPr>
        <w:t>static</w:t>
      </w:r>
      <w:r w:rsidRPr="00A51E58">
        <w:rPr>
          <w:rFonts w:ascii="Consolas" w:hAnsi="Consolas" w:cs="Consolas"/>
          <w:color w:val="000000"/>
          <w:sz w:val="16"/>
          <w:szCs w:val="16"/>
        </w:rPr>
        <w:t xml:space="preserve"> </w:t>
      </w:r>
      <w:r w:rsidRPr="00A51E58">
        <w:rPr>
          <w:rFonts w:ascii="Consolas" w:hAnsi="Consolas" w:cs="Consolas"/>
          <w:b/>
          <w:bCs/>
          <w:color w:val="7F0055"/>
          <w:sz w:val="16"/>
          <w:szCs w:val="16"/>
        </w:rPr>
        <w:t>void</w:t>
      </w:r>
      <w:r w:rsidRPr="00A51E58">
        <w:rPr>
          <w:rFonts w:ascii="Consolas" w:hAnsi="Consolas" w:cs="Consolas"/>
          <w:color w:val="000000"/>
          <w:sz w:val="16"/>
          <w:szCs w:val="16"/>
        </w:rPr>
        <w:t xml:space="preserve"> main(String[] </w:t>
      </w:r>
      <w:r w:rsidRPr="00A51E58">
        <w:rPr>
          <w:rFonts w:ascii="Consolas" w:hAnsi="Consolas" w:cs="Consolas"/>
          <w:color w:val="6A3E3E"/>
          <w:sz w:val="16"/>
          <w:szCs w:val="16"/>
        </w:rPr>
        <w:t>args</w:t>
      </w:r>
      <w:r w:rsidRPr="00A51E58">
        <w:rPr>
          <w:rFonts w:ascii="Consolas" w:hAnsi="Consolas" w:cs="Consolas"/>
          <w:color w:val="000000"/>
          <w:sz w:val="16"/>
          <w:szCs w:val="16"/>
        </w:rPr>
        <w:t>)</w:t>
      </w:r>
    </w:p>
    <w:p w14:paraId="374CA462" w14:textId="77777777" w:rsidR="00A51E58" w:rsidRPr="00A51E58" w:rsidRDefault="00A51E58" w:rsidP="00A51E5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4C483D" w:themeColor="text2"/>
          <w:sz w:val="16"/>
          <w:szCs w:val="16"/>
        </w:rPr>
      </w:pPr>
      <w:r w:rsidRPr="00A51E58">
        <w:rPr>
          <w:rFonts w:ascii="Consolas" w:hAnsi="Consolas" w:cs="Consolas"/>
          <w:color w:val="000000"/>
          <w:sz w:val="16"/>
          <w:szCs w:val="16"/>
        </w:rPr>
        <w:t xml:space="preserve">    {</w:t>
      </w:r>
    </w:p>
    <w:p w14:paraId="124B128B" w14:textId="77777777" w:rsidR="00A51E58" w:rsidRPr="00A51E58" w:rsidRDefault="00A51E58" w:rsidP="00A51E5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4C483D" w:themeColor="text2"/>
          <w:sz w:val="16"/>
          <w:szCs w:val="16"/>
        </w:rPr>
      </w:pPr>
      <w:r w:rsidRPr="00A51E58">
        <w:rPr>
          <w:rFonts w:ascii="Consolas" w:hAnsi="Consolas" w:cs="Consolas"/>
          <w:color w:val="000000"/>
          <w:sz w:val="16"/>
          <w:szCs w:val="16"/>
        </w:rPr>
        <w:t xml:space="preserve">        Gfg </w:t>
      </w:r>
      <w:r w:rsidRPr="00A51E58">
        <w:rPr>
          <w:rFonts w:ascii="Consolas" w:hAnsi="Consolas" w:cs="Consolas"/>
          <w:color w:val="6A3E3E"/>
          <w:sz w:val="16"/>
          <w:szCs w:val="16"/>
        </w:rPr>
        <w:t>g</w:t>
      </w:r>
      <w:r w:rsidRPr="00A51E58">
        <w:rPr>
          <w:rFonts w:ascii="Consolas" w:hAnsi="Consolas" w:cs="Consolas"/>
          <w:color w:val="000000"/>
          <w:sz w:val="16"/>
          <w:szCs w:val="16"/>
        </w:rPr>
        <w:t xml:space="preserve"> = </w:t>
      </w:r>
      <w:r w:rsidRPr="00A51E58">
        <w:rPr>
          <w:rFonts w:ascii="Consolas" w:hAnsi="Consolas" w:cs="Consolas"/>
          <w:b/>
          <w:bCs/>
          <w:color w:val="7F0055"/>
          <w:sz w:val="16"/>
          <w:szCs w:val="16"/>
        </w:rPr>
        <w:t>new</w:t>
      </w:r>
      <w:r w:rsidRPr="00A51E58">
        <w:rPr>
          <w:rFonts w:ascii="Consolas" w:hAnsi="Consolas" w:cs="Consolas"/>
          <w:color w:val="000000"/>
          <w:sz w:val="16"/>
          <w:szCs w:val="16"/>
        </w:rPr>
        <w:t xml:space="preserve"> Gfg();      </w:t>
      </w:r>
      <w:r w:rsidRPr="00A51E58">
        <w:rPr>
          <w:rFonts w:ascii="Consolas" w:hAnsi="Consolas" w:cs="Consolas"/>
          <w:color w:val="3F7F5F"/>
          <w:sz w:val="16"/>
          <w:szCs w:val="16"/>
        </w:rPr>
        <w:t>//Strong Reference</w:t>
      </w:r>
    </w:p>
    <w:p w14:paraId="65130C80" w14:textId="77777777" w:rsidR="00A51E58" w:rsidRPr="00A51E58" w:rsidRDefault="00A51E58" w:rsidP="00A51E5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4C483D" w:themeColor="text2"/>
          <w:sz w:val="16"/>
          <w:szCs w:val="16"/>
        </w:rPr>
      </w:pPr>
      <w:r w:rsidRPr="00A51E58">
        <w:rPr>
          <w:rFonts w:ascii="Consolas" w:hAnsi="Consolas" w:cs="Consolas"/>
          <w:color w:val="000000"/>
          <w:sz w:val="16"/>
          <w:szCs w:val="16"/>
        </w:rPr>
        <w:t xml:space="preserve"> </w:t>
      </w:r>
    </w:p>
    <w:p w14:paraId="26D37892" w14:textId="77777777" w:rsidR="00A51E58" w:rsidRPr="00A51E58" w:rsidRDefault="00A51E58" w:rsidP="00A51E5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4C483D" w:themeColor="text2"/>
          <w:sz w:val="16"/>
          <w:szCs w:val="16"/>
        </w:rPr>
      </w:pPr>
      <w:r w:rsidRPr="00A51E58">
        <w:rPr>
          <w:rFonts w:ascii="Consolas" w:hAnsi="Consolas" w:cs="Consolas"/>
          <w:color w:val="000000"/>
          <w:sz w:val="16"/>
          <w:szCs w:val="16"/>
        </w:rPr>
        <w:t xml:space="preserve">        </w:t>
      </w:r>
      <w:r w:rsidRPr="00A51E58">
        <w:rPr>
          <w:rFonts w:ascii="Consolas" w:hAnsi="Consolas" w:cs="Consolas"/>
          <w:color w:val="3F7F5F"/>
          <w:sz w:val="16"/>
          <w:szCs w:val="16"/>
        </w:rPr>
        <w:t xml:space="preserve">//Creating Soft Reference to Gfg-type object to which 'g' is also pointing </w:t>
      </w:r>
    </w:p>
    <w:p w14:paraId="19C54C5D" w14:textId="1F1AD875" w:rsidR="00A51E58" w:rsidRPr="00A51E58" w:rsidRDefault="00A51E58" w:rsidP="00A51E5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4C483D" w:themeColor="text2"/>
          <w:sz w:val="16"/>
          <w:szCs w:val="16"/>
        </w:rPr>
      </w:pPr>
      <w:r w:rsidRPr="00A51E58">
        <w:rPr>
          <w:rFonts w:ascii="Consolas" w:hAnsi="Consolas" w:cs="Consolas"/>
          <w:color w:val="000000"/>
          <w:sz w:val="16"/>
          <w:szCs w:val="16"/>
        </w:rPr>
        <w:t xml:space="preserve">        SoftReference&lt;Gfg&gt; </w:t>
      </w:r>
      <w:r w:rsidRPr="00A51E58">
        <w:rPr>
          <w:rFonts w:ascii="Consolas" w:hAnsi="Consolas" w:cs="Consolas"/>
          <w:color w:val="6A3E3E"/>
          <w:sz w:val="16"/>
          <w:szCs w:val="16"/>
        </w:rPr>
        <w:t>softGfg</w:t>
      </w:r>
      <w:r w:rsidRPr="00A51E58">
        <w:rPr>
          <w:rFonts w:ascii="Consolas" w:hAnsi="Consolas" w:cs="Consolas"/>
          <w:color w:val="000000"/>
          <w:sz w:val="16"/>
          <w:szCs w:val="16"/>
        </w:rPr>
        <w:t xml:space="preserve"> = </w:t>
      </w:r>
      <w:r w:rsidRPr="00A51E58">
        <w:rPr>
          <w:rFonts w:ascii="Consolas" w:hAnsi="Consolas" w:cs="Consolas"/>
          <w:b/>
          <w:bCs/>
          <w:color w:val="7F0055"/>
          <w:sz w:val="16"/>
          <w:szCs w:val="16"/>
        </w:rPr>
        <w:t>new</w:t>
      </w:r>
      <w:r w:rsidRPr="00A51E58">
        <w:rPr>
          <w:rFonts w:ascii="Consolas" w:hAnsi="Consolas" w:cs="Consolas"/>
          <w:color w:val="000000"/>
          <w:sz w:val="16"/>
          <w:szCs w:val="16"/>
        </w:rPr>
        <w:t xml:space="preserve"> SoftReference&lt;Gfg&gt;(</w:t>
      </w:r>
      <w:r w:rsidR="003D7D2F">
        <w:rPr>
          <w:rFonts w:ascii="Consolas" w:hAnsi="Consolas" w:cs="Consolas"/>
          <w:color w:val="000000"/>
          <w:sz w:val="16"/>
          <w:szCs w:val="16"/>
        </w:rPr>
        <w:t>g</w:t>
      </w:r>
      <w:r w:rsidRPr="00A51E58">
        <w:rPr>
          <w:rFonts w:ascii="Consolas" w:hAnsi="Consolas" w:cs="Consolas"/>
          <w:color w:val="000000"/>
          <w:sz w:val="16"/>
          <w:szCs w:val="16"/>
        </w:rPr>
        <w:t>);</w:t>
      </w:r>
    </w:p>
    <w:p w14:paraId="410F3EA9" w14:textId="77777777" w:rsidR="00A51E58" w:rsidRPr="00A51E58" w:rsidRDefault="00A51E58" w:rsidP="00A51E5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4C483D" w:themeColor="text2"/>
          <w:sz w:val="16"/>
          <w:szCs w:val="16"/>
        </w:rPr>
      </w:pPr>
      <w:r w:rsidRPr="00A51E58">
        <w:rPr>
          <w:rFonts w:ascii="Consolas" w:hAnsi="Consolas" w:cs="Consolas"/>
          <w:color w:val="000000"/>
          <w:sz w:val="16"/>
          <w:szCs w:val="16"/>
        </w:rPr>
        <w:t xml:space="preserve"> </w:t>
      </w:r>
    </w:p>
    <w:p w14:paraId="6C489D13" w14:textId="77777777" w:rsidR="00A51E58" w:rsidRDefault="00A51E58" w:rsidP="00A51E5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720"/>
        <w:rPr>
          <w:rFonts w:ascii="Consolas" w:hAnsi="Consolas" w:cs="Consolas"/>
          <w:color w:val="3F7F5F"/>
          <w:sz w:val="16"/>
          <w:szCs w:val="16"/>
        </w:rPr>
      </w:pPr>
      <w:r w:rsidRPr="00A51E58">
        <w:rPr>
          <w:rFonts w:ascii="Consolas" w:hAnsi="Consolas" w:cs="Consolas"/>
          <w:color w:val="3F7F5F"/>
          <w:sz w:val="16"/>
          <w:szCs w:val="16"/>
        </w:rPr>
        <w:t>//Now, Gfg-type object to which 'g' is pointing earlier is eligible for garbage collection.</w:t>
      </w:r>
    </w:p>
    <w:p w14:paraId="00E3C00D" w14:textId="3DEF4009" w:rsidR="00A51E58" w:rsidRDefault="002C31AB" w:rsidP="00A51E5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720"/>
        <w:rPr>
          <w:rFonts w:ascii="Consolas" w:hAnsi="Consolas" w:cs="Consolas"/>
          <w:color w:val="3F7F5F"/>
          <w:sz w:val="16"/>
          <w:szCs w:val="16"/>
        </w:rPr>
      </w:pPr>
      <w:r>
        <w:rPr>
          <w:rFonts w:ascii="Consolas" w:hAnsi="Consolas" w:cs="Consolas"/>
          <w:color w:val="3F7F5F"/>
          <w:sz w:val="16"/>
          <w:szCs w:val="16"/>
        </w:rPr>
        <w:t>//</w:t>
      </w:r>
      <w:r w:rsidR="00A51E58" w:rsidRPr="00A51E58">
        <w:rPr>
          <w:rFonts w:ascii="Consolas" w:hAnsi="Consolas" w:cs="Consolas"/>
          <w:color w:val="3F7F5F"/>
          <w:sz w:val="16"/>
          <w:szCs w:val="16"/>
        </w:rPr>
        <w:t xml:space="preserve">But it will </w:t>
      </w:r>
      <w:r w:rsidR="00A51E58">
        <w:rPr>
          <w:rFonts w:ascii="Consolas" w:hAnsi="Consolas" w:cs="Consolas"/>
          <w:color w:val="3F7F5F"/>
          <w:sz w:val="16"/>
          <w:szCs w:val="16"/>
        </w:rPr>
        <w:t>be</w:t>
      </w:r>
      <w:r w:rsidR="00A51E58" w:rsidRPr="00A51E58">
        <w:rPr>
          <w:rFonts w:ascii="Consolas" w:hAnsi="Consolas" w:cs="Consolas"/>
          <w:color w:val="3F7F5F"/>
          <w:sz w:val="16"/>
          <w:szCs w:val="16"/>
        </w:rPr>
        <w:t xml:space="preserve"> garbage collected only when JVM needs memory.</w:t>
      </w:r>
    </w:p>
    <w:p w14:paraId="00DAD2A4" w14:textId="67F3CCA3" w:rsidR="00A51E58" w:rsidRDefault="00A51E58" w:rsidP="00A51E5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6"/>
          <w:szCs w:val="16"/>
        </w:rPr>
      </w:pPr>
      <w:r w:rsidRPr="00A51E58">
        <w:rPr>
          <w:rFonts w:ascii="Consolas" w:hAnsi="Consolas" w:cs="Consolas"/>
          <w:color w:val="000000"/>
          <w:sz w:val="16"/>
          <w:szCs w:val="16"/>
        </w:rPr>
        <w:t xml:space="preserve">        </w:t>
      </w:r>
      <w:r w:rsidRPr="00A51E58">
        <w:rPr>
          <w:rFonts w:ascii="Consolas" w:hAnsi="Consolas" w:cs="Consolas"/>
          <w:color w:val="6A3E3E"/>
          <w:sz w:val="16"/>
          <w:szCs w:val="16"/>
        </w:rPr>
        <w:t>g</w:t>
      </w:r>
      <w:r w:rsidRPr="00A51E58">
        <w:rPr>
          <w:rFonts w:ascii="Consolas" w:hAnsi="Consolas" w:cs="Consolas"/>
          <w:color w:val="000000"/>
          <w:sz w:val="16"/>
          <w:szCs w:val="16"/>
        </w:rPr>
        <w:t xml:space="preserve"> = </w:t>
      </w:r>
      <w:r w:rsidRPr="00A51E58">
        <w:rPr>
          <w:rFonts w:ascii="Consolas" w:hAnsi="Consolas" w:cs="Consolas"/>
          <w:b/>
          <w:bCs/>
          <w:color w:val="7F0055"/>
          <w:sz w:val="16"/>
          <w:szCs w:val="16"/>
        </w:rPr>
        <w:t>null</w:t>
      </w:r>
      <w:r w:rsidRPr="00A51E58">
        <w:rPr>
          <w:rFonts w:ascii="Consolas" w:hAnsi="Consolas" w:cs="Consolas"/>
          <w:color w:val="000000"/>
          <w:sz w:val="16"/>
          <w:szCs w:val="16"/>
        </w:rPr>
        <w:t xml:space="preserve">;    </w:t>
      </w:r>
    </w:p>
    <w:p w14:paraId="0EFE64EE" w14:textId="703C9CC2" w:rsidR="00A51E58" w:rsidRDefault="00A51E58" w:rsidP="00A51E5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4C483D" w:themeColor="text2"/>
          <w:sz w:val="16"/>
          <w:szCs w:val="16"/>
        </w:rPr>
      </w:pPr>
    </w:p>
    <w:p w14:paraId="77A4EFFF" w14:textId="77777777" w:rsidR="00A51E58" w:rsidRPr="00A51E58" w:rsidRDefault="00A51E58" w:rsidP="00A51E5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720"/>
        <w:rPr>
          <w:rFonts w:ascii="Consolas" w:hAnsi="Consolas" w:cs="Consolas"/>
          <w:color w:val="4C483D" w:themeColor="text2"/>
          <w:sz w:val="16"/>
          <w:szCs w:val="16"/>
        </w:rPr>
      </w:pPr>
      <w:r w:rsidRPr="00A51E58">
        <w:rPr>
          <w:rFonts w:ascii="Consolas" w:hAnsi="Consolas" w:cs="Consolas"/>
          <w:color w:val="3F7F5F"/>
          <w:sz w:val="16"/>
          <w:szCs w:val="16"/>
        </w:rPr>
        <w:t>//You can retrieve back the object which has been softly referenced</w:t>
      </w:r>
    </w:p>
    <w:p w14:paraId="3C4B605B" w14:textId="243DC1B2" w:rsidR="00A51E58" w:rsidRPr="00A51E58" w:rsidRDefault="00A51E58" w:rsidP="00A51E5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4C483D" w:themeColor="text2"/>
          <w:sz w:val="16"/>
          <w:szCs w:val="16"/>
        </w:rPr>
      </w:pPr>
      <w:r w:rsidRPr="00A51E58">
        <w:rPr>
          <w:rFonts w:ascii="Consolas" w:hAnsi="Consolas" w:cs="Consolas"/>
          <w:color w:val="000000"/>
          <w:sz w:val="16"/>
          <w:szCs w:val="16"/>
        </w:rPr>
        <w:t xml:space="preserve">        </w:t>
      </w:r>
      <w:r w:rsidRPr="00A51E58">
        <w:rPr>
          <w:rFonts w:ascii="Consolas" w:hAnsi="Consolas" w:cs="Consolas"/>
          <w:color w:val="6A3E3E"/>
          <w:sz w:val="16"/>
          <w:szCs w:val="16"/>
        </w:rPr>
        <w:t>g</w:t>
      </w:r>
      <w:r w:rsidRPr="00A51E58">
        <w:rPr>
          <w:rFonts w:ascii="Consolas" w:hAnsi="Consolas" w:cs="Consolas"/>
          <w:color w:val="000000"/>
          <w:sz w:val="16"/>
          <w:szCs w:val="16"/>
        </w:rPr>
        <w:t xml:space="preserve"> = </w:t>
      </w:r>
      <w:r w:rsidRPr="00A51E58">
        <w:rPr>
          <w:rFonts w:ascii="Consolas" w:hAnsi="Consolas" w:cs="Consolas"/>
          <w:color w:val="6A3E3E"/>
          <w:sz w:val="16"/>
          <w:szCs w:val="16"/>
        </w:rPr>
        <w:t>softGfg</w:t>
      </w:r>
      <w:r w:rsidRPr="00A51E58">
        <w:rPr>
          <w:rFonts w:ascii="Consolas" w:hAnsi="Consolas" w:cs="Consolas"/>
          <w:color w:val="000000"/>
          <w:sz w:val="16"/>
          <w:szCs w:val="16"/>
        </w:rPr>
        <w:t xml:space="preserve">.get();    </w:t>
      </w:r>
    </w:p>
    <w:p w14:paraId="32BC4E4A" w14:textId="77777777" w:rsidR="00A51E58" w:rsidRPr="00A51E58" w:rsidRDefault="00A51E58" w:rsidP="00A51E5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4C483D" w:themeColor="text2"/>
          <w:sz w:val="16"/>
          <w:szCs w:val="16"/>
        </w:rPr>
      </w:pPr>
      <w:r w:rsidRPr="00A51E58">
        <w:rPr>
          <w:rFonts w:ascii="Consolas" w:hAnsi="Consolas" w:cs="Consolas"/>
          <w:color w:val="000000"/>
          <w:sz w:val="16"/>
          <w:szCs w:val="16"/>
        </w:rPr>
        <w:t xml:space="preserve">    }</w:t>
      </w:r>
    </w:p>
    <w:p w14:paraId="7E4B213C" w14:textId="7D1439E8" w:rsidR="00C05CA5" w:rsidRPr="00A51E58" w:rsidRDefault="00A51E58" w:rsidP="00327A63">
      <w:pPr>
        <w:pBdr>
          <w:top w:val="single" w:sz="4" w:space="1" w:color="auto"/>
          <w:left w:val="single" w:sz="4" w:space="4" w:color="auto"/>
          <w:bottom w:val="single" w:sz="4" w:space="1" w:color="auto"/>
          <w:right w:val="single" w:sz="4" w:space="4" w:color="auto"/>
        </w:pBdr>
        <w:spacing w:line="240" w:lineRule="auto"/>
        <w:rPr>
          <w:sz w:val="16"/>
          <w:szCs w:val="16"/>
        </w:rPr>
      </w:pPr>
      <w:r w:rsidRPr="00A51E58">
        <w:rPr>
          <w:rFonts w:ascii="Consolas" w:hAnsi="Consolas" w:cs="Consolas"/>
          <w:color w:val="000000"/>
          <w:sz w:val="16"/>
          <w:szCs w:val="16"/>
        </w:rPr>
        <w:t>}</w:t>
      </w:r>
    </w:p>
    <w:p w14:paraId="4141C967" w14:textId="77777777" w:rsidR="00131B77" w:rsidRDefault="00131B77" w:rsidP="00327A63">
      <w:pPr>
        <w:spacing w:after="0"/>
        <w:rPr>
          <w:b/>
          <w:bCs/>
        </w:rPr>
      </w:pPr>
    </w:p>
    <w:p w14:paraId="64510E43" w14:textId="44A67776" w:rsidR="00C05CA5" w:rsidRDefault="002C31AB" w:rsidP="00327A63">
      <w:pPr>
        <w:spacing w:after="0"/>
        <w:rPr>
          <w:b/>
          <w:bCs/>
        </w:rPr>
      </w:pPr>
      <w:r w:rsidRPr="002C31AB">
        <w:rPr>
          <w:b/>
          <w:bCs/>
        </w:rPr>
        <w:t>b. Phantom References</w:t>
      </w:r>
    </w:p>
    <w:p w14:paraId="6EC26069" w14:textId="73C7A6FB" w:rsidR="002C31AB" w:rsidRDefault="00327A63" w:rsidP="002B42AE">
      <w:pPr>
        <w:spacing w:after="0"/>
      </w:pPr>
      <w:r w:rsidRPr="00327A63">
        <w:t>The objects which are being referenced by phantom references are eligible for garbage collection. But, before removing them from the memory, JVM puts them in a queue called ‘reference queue’ . They are put in a reference queue after calling finalize() method on them.To create such references </w:t>
      </w:r>
      <w:hyperlink r:id="rId31" w:tgtFrame="_blank" w:history="1">
        <w:r w:rsidRPr="00327A63">
          <w:rPr>
            <w:rStyle w:val="Hyperlink"/>
          </w:rPr>
          <w:t>java.lang.ref.PhantomReference</w:t>
        </w:r>
      </w:hyperlink>
      <w:r w:rsidRPr="00327A63">
        <w:t> class is used.</w:t>
      </w:r>
    </w:p>
    <w:p w14:paraId="4D445AA0" w14:textId="77777777" w:rsidR="00327A63" w:rsidRPr="00131B77" w:rsidRDefault="00327A63" w:rsidP="00327A6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4C483D" w:themeColor="text2"/>
          <w:sz w:val="16"/>
          <w:szCs w:val="16"/>
        </w:rPr>
      </w:pPr>
      <w:r w:rsidRPr="00131B77">
        <w:rPr>
          <w:rFonts w:ascii="Consolas" w:hAnsi="Consolas" w:cs="Consolas"/>
          <w:b/>
          <w:bCs/>
          <w:color w:val="7F0055"/>
          <w:sz w:val="16"/>
          <w:szCs w:val="16"/>
        </w:rPr>
        <w:t>public</w:t>
      </w:r>
      <w:r w:rsidRPr="00131B77">
        <w:rPr>
          <w:rFonts w:ascii="Consolas" w:hAnsi="Consolas" w:cs="Consolas"/>
          <w:color w:val="000000"/>
          <w:sz w:val="16"/>
          <w:szCs w:val="16"/>
        </w:rPr>
        <w:t xml:space="preserve"> </w:t>
      </w:r>
      <w:r w:rsidRPr="00131B77">
        <w:rPr>
          <w:rFonts w:ascii="Consolas" w:hAnsi="Consolas" w:cs="Consolas"/>
          <w:b/>
          <w:bCs/>
          <w:color w:val="7F0055"/>
          <w:sz w:val="16"/>
          <w:szCs w:val="16"/>
        </w:rPr>
        <w:t>class</w:t>
      </w:r>
      <w:r w:rsidRPr="00131B77">
        <w:rPr>
          <w:rFonts w:ascii="Consolas" w:hAnsi="Consolas" w:cs="Consolas"/>
          <w:color w:val="000000"/>
          <w:sz w:val="16"/>
          <w:szCs w:val="16"/>
        </w:rPr>
        <w:t xml:space="preserve"> Example</w:t>
      </w:r>
    </w:p>
    <w:p w14:paraId="525592B3" w14:textId="77777777" w:rsidR="00327A63" w:rsidRPr="00131B77" w:rsidRDefault="00327A63" w:rsidP="00327A6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4C483D" w:themeColor="text2"/>
          <w:sz w:val="16"/>
          <w:szCs w:val="16"/>
        </w:rPr>
      </w:pPr>
      <w:r w:rsidRPr="00131B77">
        <w:rPr>
          <w:rFonts w:ascii="Consolas" w:hAnsi="Consolas" w:cs="Consolas"/>
          <w:color w:val="000000"/>
          <w:sz w:val="16"/>
          <w:szCs w:val="16"/>
        </w:rPr>
        <w:t>{</w:t>
      </w:r>
    </w:p>
    <w:p w14:paraId="37E9D06B" w14:textId="77777777" w:rsidR="00327A63" w:rsidRPr="00131B77" w:rsidRDefault="00327A63" w:rsidP="00327A6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4C483D" w:themeColor="text2"/>
          <w:sz w:val="16"/>
          <w:szCs w:val="16"/>
        </w:rPr>
      </w:pPr>
      <w:r w:rsidRPr="00131B77">
        <w:rPr>
          <w:rFonts w:ascii="Consolas" w:hAnsi="Consolas" w:cs="Consolas"/>
          <w:color w:val="000000"/>
          <w:sz w:val="16"/>
          <w:szCs w:val="16"/>
        </w:rPr>
        <w:t xml:space="preserve">    </w:t>
      </w:r>
      <w:r w:rsidRPr="00131B77">
        <w:rPr>
          <w:rFonts w:ascii="Consolas" w:hAnsi="Consolas" w:cs="Consolas"/>
          <w:b/>
          <w:bCs/>
          <w:color w:val="7F0055"/>
          <w:sz w:val="16"/>
          <w:szCs w:val="16"/>
        </w:rPr>
        <w:t>public</w:t>
      </w:r>
      <w:r w:rsidRPr="00131B77">
        <w:rPr>
          <w:rFonts w:ascii="Consolas" w:hAnsi="Consolas" w:cs="Consolas"/>
          <w:color w:val="000000"/>
          <w:sz w:val="16"/>
          <w:szCs w:val="16"/>
        </w:rPr>
        <w:t xml:space="preserve"> </w:t>
      </w:r>
      <w:r w:rsidRPr="00131B77">
        <w:rPr>
          <w:rFonts w:ascii="Consolas" w:hAnsi="Consolas" w:cs="Consolas"/>
          <w:b/>
          <w:bCs/>
          <w:color w:val="7F0055"/>
          <w:sz w:val="16"/>
          <w:szCs w:val="16"/>
        </w:rPr>
        <w:t>static</w:t>
      </w:r>
      <w:r w:rsidRPr="00131B77">
        <w:rPr>
          <w:rFonts w:ascii="Consolas" w:hAnsi="Consolas" w:cs="Consolas"/>
          <w:color w:val="000000"/>
          <w:sz w:val="16"/>
          <w:szCs w:val="16"/>
        </w:rPr>
        <w:t xml:space="preserve"> </w:t>
      </w:r>
      <w:r w:rsidRPr="00131B77">
        <w:rPr>
          <w:rFonts w:ascii="Consolas" w:hAnsi="Consolas" w:cs="Consolas"/>
          <w:b/>
          <w:bCs/>
          <w:color w:val="7F0055"/>
          <w:sz w:val="16"/>
          <w:szCs w:val="16"/>
        </w:rPr>
        <w:t>void</w:t>
      </w:r>
      <w:r w:rsidRPr="00131B77">
        <w:rPr>
          <w:rFonts w:ascii="Consolas" w:hAnsi="Consolas" w:cs="Consolas"/>
          <w:color w:val="000000"/>
          <w:sz w:val="16"/>
          <w:szCs w:val="16"/>
        </w:rPr>
        <w:t xml:space="preserve"> main(String[] </w:t>
      </w:r>
      <w:r w:rsidRPr="00131B77">
        <w:rPr>
          <w:rFonts w:ascii="Consolas" w:hAnsi="Consolas" w:cs="Consolas"/>
          <w:color w:val="6A3E3E"/>
          <w:sz w:val="16"/>
          <w:szCs w:val="16"/>
        </w:rPr>
        <w:t>args</w:t>
      </w:r>
      <w:r w:rsidRPr="00131B77">
        <w:rPr>
          <w:rFonts w:ascii="Consolas" w:hAnsi="Consolas" w:cs="Consolas"/>
          <w:color w:val="000000"/>
          <w:sz w:val="16"/>
          <w:szCs w:val="16"/>
        </w:rPr>
        <w:t>)</w:t>
      </w:r>
    </w:p>
    <w:p w14:paraId="1FED6839" w14:textId="77777777" w:rsidR="00327A63" w:rsidRPr="00131B77" w:rsidRDefault="00327A63" w:rsidP="00327A6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4C483D" w:themeColor="text2"/>
          <w:sz w:val="16"/>
          <w:szCs w:val="16"/>
        </w:rPr>
      </w:pPr>
      <w:r w:rsidRPr="00131B77">
        <w:rPr>
          <w:rFonts w:ascii="Consolas" w:hAnsi="Consolas" w:cs="Consolas"/>
          <w:color w:val="000000"/>
          <w:sz w:val="16"/>
          <w:szCs w:val="16"/>
        </w:rPr>
        <w:t xml:space="preserve">    {</w:t>
      </w:r>
    </w:p>
    <w:p w14:paraId="71C413E4" w14:textId="77777777" w:rsidR="00327A63" w:rsidRPr="00131B77" w:rsidRDefault="00327A63" w:rsidP="00327A6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4C483D" w:themeColor="text2"/>
          <w:sz w:val="16"/>
          <w:szCs w:val="16"/>
        </w:rPr>
      </w:pPr>
      <w:r w:rsidRPr="00131B77">
        <w:rPr>
          <w:rFonts w:ascii="Consolas" w:hAnsi="Consolas" w:cs="Consolas"/>
          <w:color w:val="000000"/>
          <w:sz w:val="16"/>
          <w:szCs w:val="16"/>
        </w:rPr>
        <w:t xml:space="preserve">        </w:t>
      </w:r>
      <w:r w:rsidRPr="00131B77">
        <w:rPr>
          <w:rFonts w:ascii="Consolas" w:hAnsi="Consolas" w:cs="Consolas"/>
          <w:color w:val="3F7F5F"/>
          <w:sz w:val="16"/>
          <w:szCs w:val="16"/>
        </w:rPr>
        <w:t>//Strong Reference</w:t>
      </w:r>
    </w:p>
    <w:p w14:paraId="0A3C1315" w14:textId="77777777" w:rsidR="00327A63" w:rsidRPr="00131B77" w:rsidRDefault="00327A63" w:rsidP="00327A6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4C483D" w:themeColor="text2"/>
          <w:sz w:val="16"/>
          <w:szCs w:val="16"/>
        </w:rPr>
      </w:pPr>
      <w:r w:rsidRPr="00131B77">
        <w:rPr>
          <w:rFonts w:ascii="Consolas" w:hAnsi="Consolas" w:cs="Consolas"/>
          <w:color w:val="000000"/>
          <w:sz w:val="16"/>
          <w:szCs w:val="16"/>
        </w:rPr>
        <w:t xml:space="preserve">        Gfg </w:t>
      </w:r>
      <w:r w:rsidRPr="00131B77">
        <w:rPr>
          <w:rFonts w:ascii="Consolas" w:hAnsi="Consolas" w:cs="Consolas"/>
          <w:color w:val="6A3E3E"/>
          <w:sz w:val="16"/>
          <w:szCs w:val="16"/>
        </w:rPr>
        <w:t>g</w:t>
      </w:r>
      <w:r w:rsidRPr="00131B77">
        <w:rPr>
          <w:rFonts w:ascii="Consolas" w:hAnsi="Consolas" w:cs="Consolas"/>
          <w:color w:val="000000"/>
          <w:sz w:val="16"/>
          <w:szCs w:val="16"/>
        </w:rPr>
        <w:t xml:space="preserve"> = </w:t>
      </w:r>
      <w:r w:rsidRPr="00131B77">
        <w:rPr>
          <w:rFonts w:ascii="Consolas" w:hAnsi="Consolas" w:cs="Consolas"/>
          <w:b/>
          <w:bCs/>
          <w:color w:val="7F0055"/>
          <w:sz w:val="16"/>
          <w:szCs w:val="16"/>
        </w:rPr>
        <w:t>new</w:t>
      </w:r>
      <w:r w:rsidRPr="00131B77">
        <w:rPr>
          <w:rFonts w:ascii="Consolas" w:hAnsi="Consolas" w:cs="Consolas"/>
          <w:color w:val="000000"/>
          <w:sz w:val="16"/>
          <w:szCs w:val="16"/>
        </w:rPr>
        <w:t xml:space="preserve"> Gfg();     </w:t>
      </w:r>
    </w:p>
    <w:p w14:paraId="3DB4CCD8" w14:textId="77777777" w:rsidR="00327A63" w:rsidRPr="00131B77" w:rsidRDefault="00327A63" w:rsidP="00327A6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4C483D" w:themeColor="text2"/>
          <w:sz w:val="16"/>
          <w:szCs w:val="16"/>
        </w:rPr>
      </w:pPr>
      <w:r w:rsidRPr="00131B77">
        <w:rPr>
          <w:rFonts w:ascii="Consolas" w:hAnsi="Consolas" w:cs="Consolas"/>
          <w:color w:val="000000"/>
          <w:sz w:val="16"/>
          <w:szCs w:val="16"/>
        </w:rPr>
        <w:t xml:space="preserve">        </w:t>
      </w:r>
      <w:r w:rsidRPr="00131B77">
        <w:rPr>
          <w:rFonts w:ascii="Consolas" w:hAnsi="Consolas" w:cs="Consolas"/>
          <w:color w:val="6A3E3E"/>
          <w:sz w:val="16"/>
          <w:szCs w:val="16"/>
        </w:rPr>
        <w:t>g</w:t>
      </w:r>
      <w:r w:rsidRPr="00131B77">
        <w:rPr>
          <w:rFonts w:ascii="Consolas" w:hAnsi="Consolas" w:cs="Consolas"/>
          <w:color w:val="000000"/>
          <w:sz w:val="16"/>
          <w:szCs w:val="16"/>
        </w:rPr>
        <w:t>.x();</w:t>
      </w:r>
    </w:p>
    <w:p w14:paraId="5C23477E" w14:textId="77777777" w:rsidR="00327A63" w:rsidRPr="00131B77" w:rsidRDefault="00327A63" w:rsidP="00327A6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4C483D" w:themeColor="text2"/>
          <w:sz w:val="16"/>
          <w:szCs w:val="16"/>
        </w:rPr>
      </w:pPr>
      <w:r w:rsidRPr="00131B77">
        <w:rPr>
          <w:rFonts w:ascii="Consolas" w:hAnsi="Consolas" w:cs="Consolas"/>
          <w:color w:val="000000"/>
          <w:sz w:val="16"/>
          <w:szCs w:val="16"/>
        </w:rPr>
        <w:t xml:space="preserve">          </w:t>
      </w:r>
    </w:p>
    <w:p w14:paraId="507AA27C" w14:textId="77777777" w:rsidR="00327A63" w:rsidRPr="00131B77" w:rsidRDefault="00327A63" w:rsidP="00327A6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4C483D" w:themeColor="text2"/>
          <w:sz w:val="16"/>
          <w:szCs w:val="16"/>
        </w:rPr>
      </w:pPr>
      <w:r w:rsidRPr="00131B77">
        <w:rPr>
          <w:rFonts w:ascii="Consolas" w:hAnsi="Consolas" w:cs="Consolas"/>
          <w:color w:val="000000"/>
          <w:sz w:val="16"/>
          <w:szCs w:val="16"/>
        </w:rPr>
        <w:t xml:space="preserve">        </w:t>
      </w:r>
      <w:r w:rsidRPr="00131B77">
        <w:rPr>
          <w:rFonts w:ascii="Consolas" w:hAnsi="Consolas" w:cs="Consolas"/>
          <w:color w:val="3F7F5F"/>
          <w:sz w:val="16"/>
          <w:szCs w:val="16"/>
        </w:rPr>
        <w:t>//Creating reference queue</w:t>
      </w:r>
    </w:p>
    <w:p w14:paraId="0BB8569A" w14:textId="77777777" w:rsidR="00327A63" w:rsidRPr="00131B77" w:rsidRDefault="00327A63" w:rsidP="00327A6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4C483D" w:themeColor="text2"/>
          <w:sz w:val="16"/>
          <w:szCs w:val="16"/>
        </w:rPr>
      </w:pPr>
      <w:r w:rsidRPr="00131B77">
        <w:rPr>
          <w:rFonts w:ascii="Consolas" w:hAnsi="Consolas" w:cs="Consolas"/>
          <w:color w:val="000000"/>
          <w:sz w:val="16"/>
          <w:szCs w:val="16"/>
        </w:rPr>
        <w:t xml:space="preserve">        ReferenceQueue&lt;Gfg&gt; </w:t>
      </w:r>
      <w:r w:rsidRPr="00131B77">
        <w:rPr>
          <w:rFonts w:ascii="Consolas" w:hAnsi="Consolas" w:cs="Consolas"/>
          <w:color w:val="6A3E3E"/>
          <w:sz w:val="16"/>
          <w:szCs w:val="16"/>
        </w:rPr>
        <w:t>refQueue</w:t>
      </w:r>
      <w:r w:rsidRPr="00131B77">
        <w:rPr>
          <w:rFonts w:ascii="Consolas" w:hAnsi="Consolas" w:cs="Consolas"/>
          <w:color w:val="000000"/>
          <w:sz w:val="16"/>
          <w:szCs w:val="16"/>
        </w:rPr>
        <w:t xml:space="preserve"> = </w:t>
      </w:r>
      <w:r w:rsidRPr="00131B77">
        <w:rPr>
          <w:rFonts w:ascii="Consolas" w:hAnsi="Consolas" w:cs="Consolas"/>
          <w:b/>
          <w:bCs/>
          <w:color w:val="7F0055"/>
          <w:sz w:val="16"/>
          <w:szCs w:val="16"/>
        </w:rPr>
        <w:t>new</w:t>
      </w:r>
      <w:r w:rsidRPr="00131B77">
        <w:rPr>
          <w:rFonts w:ascii="Consolas" w:hAnsi="Consolas" w:cs="Consolas"/>
          <w:color w:val="000000"/>
          <w:sz w:val="16"/>
          <w:szCs w:val="16"/>
        </w:rPr>
        <w:t xml:space="preserve"> ReferenceQueue&lt;Gfg&gt;();</w:t>
      </w:r>
    </w:p>
    <w:p w14:paraId="39DF0679" w14:textId="77777777" w:rsidR="00327A63" w:rsidRPr="00131B77" w:rsidRDefault="00327A63" w:rsidP="00327A6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4C483D" w:themeColor="text2"/>
          <w:sz w:val="16"/>
          <w:szCs w:val="16"/>
        </w:rPr>
      </w:pPr>
      <w:r w:rsidRPr="00131B77">
        <w:rPr>
          <w:rFonts w:ascii="Consolas" w:hAnsi="Consolas" w:cs="Consolas"/>
          <w:color w:val="000000"/>
          <w:sz w:val="16"/>
          <w:szCs w:val="16"/>
        </w:rPr>
        <w:t xml:space="preserve">  </w:t>
      </w:r>
    </w:p>
    <w:p w14:paraId="3C081019" w14:textId="77777777" w:rsidR="00327A63" w:rsidRPr="00131B77" w:rsidRDefault="00327A63" w:rsidP="00327A6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4C483D" w:themeColor="text2"/>
          <w:sz w:val="16"/>
          <w:szCs w:val="16"/>
        </w:rPr>
      </w:pPr>
      <w:r w:rsidRPr="00131B77">
        <w:rPr>
          <w:rFonts w:ascii="Consolas" w:hAnsi="Consolas" w:cs="Consolas"/>
          <w:color w:val="000000"/>
          <w:sz w:val="16"/>
          <w:szCs w:val="16"/>
        </w:rPr>
        <w:t xml:space="preserve">        </w:t>
      </w:r>
      <w:r w:rsidRPr="00131B77">
        <w:rPr>
          <w:rFonts w:ascii="Consolas" w:hAnsi="Consolas" w:cs="Consolas"/>
          <w:color w:val="3F7F5F"/>
          <w:sz w:val="16"/>
          <w:szCs w:val="16"/>
        </w:rPr>
        <w:t>//Creating Phantom Reference to Gfg-type object to which 'g' is also pointing.</w:t>
      </w:r>
    </w:p>
    <w:p w14:paraId="1C5E5524" w14:textId="77777777" w:rsidR="00327A63" w:rsidRPr="00131B77" w:rsidRDefault="00327A63" w:rsidP="00327A6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4C483D" w:themeColor="text2"/>
          <w:sz w:val="16"/>
          <w:szCs w:val="16"/>
        </w:rPr>
      </w:pPr>
      <w:r w:rsidRPr="00131B77">
        <w:rPr>
          <w:rFonts w:ascii="Consolas" w:hAnsi="Consolas" w:cs="Consolas"/>
          <w:color w:val="000000"/>
          <w:sz w:val="16"/>
          <w:szCs w:val="16"/>
        </w:rPr>
        <w:t xml:space="preserve">        PhantomReference&lt;Gfg&gt; </w:t>
      </w:r>
      <w:r w:rsidRPr="00131B77">
        <w:rPr>
          <w:rFonts w:ascii="Consolas" w:hAnsi="Consolas" w:cs="Consolas"/>
          <w:color w:val="6A3E3E"/>
          <w:sz w:val="16"/>
          <w:szCs w:val="16"/>
        </w:rPr>
        <w:t>phantomRef</w:t>
      </w:r>
      <w:r w:rsidRPr="00131B77">
        <w:rPr>
          <w:rFonts w:ascii="Consolas" w:hAnsi="Consolas" w:cs="Consolas"/>
          <w:color w:val="000000"/>
          <w:sz w:val="16"/>
          <w:szCs w:val="16"/>
        </w:rPr>
        <w:t xml:space="preserve"> = </w:t>
      </w:r>
      <w:r w:rsidRPr="00131B77">
        <w:rPr>
          <w:rFonts w:ascii="Consolas" w:hAnsi="Consolas" w:cs="Consolas"/>
          <w:b/>
          <w:bCs/>
          <w:color w:val="7F0055"/>
          <w:sz w:val="16"/>
          <w:szCs w:val="16"/>
        </w:rPr>
        <w:t>new</w:t>
      </w:r>
      <w:r w:rsidRPr="00131B77">
        <w:rPr>
          <w:rFonts w:ascii="Consolas" w:hAnsi="Consolas" w:cs="Consolas"/>
          <w:color w:val="000000"/>
          <w:sz w:val="16"/>
          <w:szCs w:val="16"/>
        </w:rPr>
        <w:t xml:space="preserve"> PhantomReference&lt;Gfg&gt;(</w:t>
      </w:r>
      <w:r w:rsidRPr="00131B77">
        <w:rPr>
          <w:rFonts w:ascii="Consolas" w:hAnsi="Consolas" w:cs="Consolas"/>
          <w:color w:val="6A3E3E"/>
          <w:sz w:val="16"/>
          <w:szCs w:val="16"/>
        </w:rPr>
        <w:t>g</w:t>
      </w:r>
      <w:r w:rsidRPr="00131B77">
        <w:rPr>
          <w:rFonts w:ascii="Consolas" w:hAnsi="Consolas" w:cs="Consolas"/>
          <w:color w:val="000000"/>
          <w:sz w:val="16"/>
          <w:szCs w:val="16"/>
        </w:rPr>
        <w:t>,</w:t>
      </w:r>
      <w:r w:rsidRPr="00131B77">
        <w:rPr>
          <w:rFonts w:ascii="Consolas" w:hAnsi="Consolas" w:cs="Consolas"/>
          <w:color w:val="6A3E3E"/>
          <w:sz w:val="16"/>
          <w:szCs w:val="16"/>
        </w:rPr>
        <w:t>refQueue</w:t>
      </w:r>
      <w:r w:rsidRPr="00131B77">
        <w:rPr>
          <w:rFonts w:ascii="Consolas" w:hAnsi="Consolas" w:cs="Consolas"/>
          <w:color w:val="000000"/>
          <w:sz w:val="16"/>
          <w:szCs w:val="16"/>
        </w:rPr>
        <w:t>);</w:t>
      </w:r>
    </w:p>
    <w:p w14:paraId="2B42B405" w14:textId="77777777" w:rsidR="00131B77" w:rsidRDefault="00327A63" w:rsidP="00327A6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6"/>
          <w:szCs w:val="16"/>
        </w:rPr>
      </w:pPr>
      <w:r w:rsidRPr="00131B77">
        <w:rPr>
          <w:rFonts w:ascii="Consolas" w:hAnsi="Consolas" w:cs="Consolas"/>
          <w:color w:val="000000"/>
          <w:sz w:val="16"/>
          <w:szCs w:val="16"/>
        </w:rPr>
        <w:t xml:space="preserve">       </w:t>
      </w:r>
    </w:p>
    <w:p w14:paraId="7AE1F708" w14:textId="5940EFF7" w:rsidR="00327A63" w:rsidRPr="00131B77" w:rsidRDefault="00327A63" w:rsidP="00131B7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720"/>
        <w:rPr>
          <w:rFonts w:ascii="Consolas" w:hAnsi="Consolas" w:cs="Consolas"/>
          <w:color w:val="4C483D" w:themeColor="text2"/>
          <w:sz w:val="16"/>
          <w:szCs w:val="16"/>
        </w:rPr>
      </w:pPr>
      <w:r w:rsidRPr="00131B77">
        <w:rPr>
          <w:rFonts w:ascii="Consolas" w:hAnsi="Consolas" w:cs="Consolas"/>
          <w:color w:val="3F7F5F"/>
          <w:sz w:val="16"/>
          <w:szCs w:val="16"/>
        </w:rPr>
        <w:t>//Now, Gfg-type object to which 'g' was pointing earlier is available for garbage collection.</w:t>
      </w:r>
    </w:p>
    <w:p w14:paraId="49CEF2AE" w14:textId="77777777" w:rsidR="00327A63" w:rsidRPr="00131B77" w:rsidRDefault="00327A63" w:rsidP="00327A6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4C483D" w:themeColor="text2"/>
          <w:sz w:val="16"/>
          <w:szCs w:val="16"/>
        </w:rPr>
      </w:pPr>
      <w:r w:rsidRPr="00131B77">
        <w:rPr>
          <w:rFonts w:ascii="Consolas" w:hAnsi="Consolas" w:cs="Consolas"/>
          <w:color w:val="000000"/>
          <w:sz w:val="16"/>
          <w:szCs w:val="16"/>
        </w:rPr>
        <w:t xml:space="preserve">        </w:t>
      </w:r>
      <w:r w:rsidRPr="00131B77">
        <w:rPr>
          <w:rFonts w:ascii="Consolas" w:hAnsi="Consolas" w:cs="Consolas"/>
          <w:color w:val="3F7F5F"/>
          <w:sz w:val="16"/>
          <w:szCs w:val="16"/>
        </w:rPr>
        <w:t>//But, this object is kept in 'refQueue' before removing it from the memory.</w:t>
      </w:r>
    </w:p>
    <w:p w14:paraId="2340D1F5" w14:textId="77777777" w:rsidR="00327A63" w:rsidRPr="00131B77" w:rsidRDefault="00327A63" w:rsidP="00327A6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4C483D" w:themeColor="text2"/>
          <w:sz w:val="16"/>
          <w:szCs w:val="16"/>
        </w:rPr>
      </w:pPr>
      <w:r w:rsidRPr="00131B77">
        <w:rPr>
          <w:rFonts w:ascii="Consolas" w:hAnsi="Consolas" w:cs="Consolas"/>
          <w:color w:val="000000"/>
          <w:sz w:val="16"/>
          <w:szCs w:val="16"/>
        </w:rPr>
        <w:lastRenderedPageBreak/>
        <w:t xml:space="preserve">        </w:t>
      </w:r>
      <w:r w:rsidRPr="00131B77">
        <w:rPr>
          <w:rFonts w:ascii="Consolas" w:hAnsi="Consolas" w:cs="Consolas"/>
          <w:color w:val="6A3E3E"/>
          <w:sz w:val="16"/>
          <w:szCs w:val="16"/>
        </w:rPr>
        <w:t>g</w:t>
      </w:r>
      <w:r w:rsidRPr="00131B77">
        <w:rPr>
          <w:rFonts w:ascii="Consolas" w:hAnsi="Consolas" w:cs="Consolas"/>
          <w:color w:val="000000"/>
          <w:sz w:val="16"/>
          <w:szCs w:val="16"/>
        </w:rPr>
        <w:t xml:space="preserve"> = </w:t>
      </w:r>
      <w:r w:rsidRPr="00131B77">
        <w:rPr>
          <w:rFonts w:ascii="Consolas" w:hAnsi="Consolas" w:cs="Consolas"/>
          <w:b/>
          <w:bCs/>
          <w:color w:val="7F0055"/>
          <w:sz w:val="16"/>
          <w:szCs w:val="16"/>
        </w:rPr>
        <w:t>null</w:t>
      </w:r>
      <w:r w:rsidRPr="00131B77">
        <w:rPr>
          <w:rFonts w:ascii="Consolas" w:hAnsi="Consolas" w:cs="Consolas"/>
          <w:color w:val="000000"/>
          <w:sz w:val="16"/>
          <w:szCs w:val="16"/>
        </w:rPr>
        <w:t xml:space="preserve">; </w:t>
      </w:r>
    </w:p>
    <w:p w14:paraId="08C36831" w14:textId="77777777" w:rsidR="00327A63" w:rsidRPr="00131B77" w:rsidRDefault="00327A63" w:rsidP="00327A6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4C483D" w:themeColor="text2"/>
          <w:sz w:val="16"/>
          <w:szCs w:val="16"/>
        </w:rPr>
      </w:pPr>
      <w:r w:rsidRPr="00131B77">
        <w:rPr>
          <w:rFonts w:ascii="Consolas" w:hAnsi="Consolas" w:cs="Consolas"/>
          <w:color w:val="000000"/>
          <w:sz w:val="16"/>
          <w:szCs w:val="16"/>
        </w:rPr>
        <w:t xml:space="preserve">          </w:t>
      </w:r>
    </w:p>
    <w:p w14:paraId="4B80DE84" w14:textId="77777777" w:rsidR="00327A63" w:rsidRPr="00131B77" w:rsidRDefault="00327A63" w:rsidP="00327A6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4C483D" w:themeColor="text2"/>
          <w:sz w:val="16"/>
          <w:szCs w:val="16"/>
        </w:rPr>
      </w:pPr>
      <w:r w:rsidRPr="00131B77">
        <w:rPr>
          <w:rFonts w:ascii="Consolas" w:hAnsi="Consolas" w:cs="Consolas"/>
          <w:color w:val="000000"/>
          <w:sz w:val="16"/>
          <w:szCs w:val="16"/>
        </w:rPr>
        <w:t xml:space="preserve">        </w:t>
      </w:r>
      <w:r w:rsidRPr="00131B77">
        <w:rPr>
          <w:rFonts w:ascii="Consolas" w:hAnsi="Consolas" w:cs="Consolas"/>
          <w:color w:val="3F7F5F"/>
          <w:sz w:val="16"/>
          <w:szCs w:val="16"/>
        </w:rPr>
        <w:t xml:space="preserve">//It always returns null. </w:t>
      </w:r>
    </w:p>
    <w:p w14:paraId="29E54911" w14:textId="77777777" w:rsidR="00327A63" w:rsidRPr="00131B77" w:rsidRDefault="00327A63" w:rsidP="00327A6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4C483D" w:themeColor="text2"/>
          <w:sz w:val="16"/>
          <w:szCs w:val="16"/>
        </w:rPr>
      </w:pPr>
      <w:r w:rsidRPr="00131B77">
        <w:rPr>
          <w:rFonts w:ascii="Consolas" w:hAnsi="Consolas" w:cs="Consolas"/>
          <w:color w:val="000000"/>
          <w:sz w:val="16"/>
          <w:szCs w:val="16"/>
        </w:rPr>
        <w:t xml:space="preserve">        </w:t>
      </w:r>
      <w:r w:rsidRPr="00131B77">
        <w:rPr>
          <w:rFonts w:ascii="Consolas" w:hAnsi="Consolas" w:cs="Consolas"/>
          <w:color w:val="6A3E3E"/>
          <w:sz w:val="16"/>
          <w:szCs w:val="16"/>
        </w:rPr>
        <w:t>g</w:t>
      </w:r>
      <w:r w:rsidRPr="00131B77">
        <w:rPr>
          <w:rFonts w:ascii="Consolas" w:hAnsi="Consolas" w:cs="Consolas"/>
          <w:color w:val="000000"/>
          <w:sz w:val="16"/>
          <w:szCs w:val="16"/>
        </w:rPr>
        <w:t xml:space="preserve"> = </w:t>
      </w:r>
      <w:r w:rsidRPr="00131B77">
        <w:rPr>
          <w:rFonts w:ascii="Consolas" w:hAnsi="Consolas" w:cs="Consolas"/>
          <w:color w:val="6A3E3E"/>
          <w:sz w:val="16"/>
          <w:szCs w:val="16"/>
        </w:rPr>
        <w:t>phantomRef</w:t>
      </w:r>
      <w:r w:rsidRPr="00131B77">
        <w:rPr>
          <w:rFonts w:ascii="Consolas" w:hAnsi="Consolas" w:cs="Consolas"/>
          <w:color w:val="000000"/>
          <w:sz w:val="16"/>
          <w:szCs w:val="16"/>
        </w:rPr>
        <w:t xml:space="preserve">.get(); </w:t>
      </w:r>
    </w:p>
    <w:p w14:paraId="5C30E638" w14:textId="77777777" w:rsidR="00327A63" w:rsidRPr="00131B77" w:rsidRDefault="00327A63" w:rsidP="00327A6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4C483D" w:themeColor="text2"/>
          <w:sz w:val="16"/>
          <w:szCs w:val="16"/>
        </w:rPr>
      </w:pPr>
      <w:r w:rsidRPr="00131B77">
        <w:rPr>
          <w:rFonts w:ascii="Consolas" w:hAnsi="Consolas" w:cs="Consolas"/>
          <w:color w:val="000000"/>
          <w:sz w:val="16"/>
          <w:szCs w:val="16"/>
        </w:rPr>
        <w:t xml:space="preserve">          </w:t>
      </w:r>
    </w:p>
    <w:p w14:paraId="5AFCD267" w14:textId="77777777" w:rsidR="00327A63" w:rsidRPr="00131B77" w:rsidRDefault="00327A63" w:rsidP="00327A6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4C483D" w:themeColor="text2"/>
          <w:sz w:val="16"/>
          <w:szCs w:val="16"/>
        </w:rPr>
      </w:pPr>
      <w:r w:rsidRPr="00131B77">
        <w:rPr>
          <w:rFonts w:ascii="Consolas" w:hAnsi="Consolas" w:cs="Consolas"/>
          <w:color w:val="000000"/>
          <w:sz w:val="16"/>
          <w:szCs w:val="16"/>
        </w:rPr>
        <w:t xml:space="preserve">        </w:t>
      </w:r>
      <w:r w:rsidRPr="00131B77">
        <w:rPr>
          <w:rFonts w:ascii="Consolas" w:hAnsi="Consolas" w:cs="Consolas"/>
          <w:color w:val="3F7F5F"/>
          <w:sz w:val="16"/>
          <w:szCs w:val="16"/>
        </w:rPr>
        <w:t>//It shows NullPointerException.</w:t>
      </w:r>
    </w:p>
    <w:p w14:paraId="30208E03" w14:textId="77777777" w:rsidR="00327A63" w:rsidRPr="00131B77" w:rsidRDefault="00327A63" w:rsidP="00327A6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4C483D" w:themeColor="text2"/>
          <w:sz w:val="16"/>
          <w:szCs w:val="16"/>
        </w:rPr>
      </w:pPr>
      <w:r w:rsidRPr="00131B77">
        <w:rPr>
          <w:rFonts w:ascii="Consolas" w:hAnsi="Consolas" w:cs="Consolas"/>
          <w:color w:val="000000"/>
          <w:sz w:val="16"/>
          <w:szCs w:val="16"/>
        </w:rPr>
        <w:t xml:space="preserve">        </w:t>
      </w:r>
      <w:r w:rsidRPr="00131B77">
        <w:rPr>
          <w:rFonts w:ascii="Consolas" w:hAnsi="Consolas" w:cs="Consolas"/>
          <w:color w:val="6A3E3E"/>
          <w:sz w:val="16"/>
          <w:szCs w:val="16"/>
        </w:rPr>
        <w:t>g</w:t>
      </w:r>
      <w:r w:rsidRPr="00131B77">
        <w:rPr>
          <w:rFonts w:ascii="Consolas" w:hAnsi="Consolas" w:cs="Consolas"/>
          <w:color w:val="000000"/>
          <w:sz w:val="16"/>
          <w:szCs w:val="16"/>
        </w:rPr>
        <w:t>.x();</w:t>
      </w:r>
    </w:p>
    <w:p w14:paraId="6BF4E5B3" w14:textId="77777777" w:rsidR="00327A63" w:rsidRPr="00131B77" w:rsidRDefault="00327A63" w:rsidP="00327A6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4C483D" w:themeColor="text2"/>
          <w:sz w:val="16"/>
          <w:szCs w:val="16"/>
        </w:rPr>
      </w:pPr>
      <w:r w:rsidRPr="00131B77">
        <w:rPr>
          <w:rFonts w:ascii="Consolas" w:hAnsi="Consolas" w:cs="Consolas"/>
          <w:color w:val="000000"/>
          <w:sz w:val="16"/>
          <w:szCs w:val="16"/>
        </w:rPr>
        <w:t xml:space="preserve">    }</w:t>
      </w:r>
    </w:p>
    <w:p w14:paraId="4D5DD668" w14:textId="500A92AA" w:rsidR="00327A63" w:rsidRDefault="00327A63" w:rsidP="00327A63">
      <w:pPr>
        <w:pBdr>
          <w:top w:val="single" w:sz="4" w:space="1" w:color="auto"/>
          <w:left w:val="single" w:sz="4" w:space="4" w:color="auto"/>
          <w:bottom w:val="single" w:sz="4" w:space="1" w:color="auto"/>
          <w:right w:val="single" w:sz="4" w:space="4" w:color="auto"/>
        </w:pBdr>
        <w:rPr>
          <w:rFonts w:ascii="Consolas" w:hAnsi="Consolas" w:cs="Consolas"/>
          <w:color w:val="000000"/>
          <w:sz w:val="16"/>
          <w:szCs w:val="16"/>
        </w:rPr>
      </w:pPr>
      <w:r w:rsidRPr="00131B77">
        <w:rPr>
          <w:rFonts w:ascii="Consolas" w:hAnsi="Consolas" w:cs="Consolas"/>
          <w:color w:val="000000"/>
          <w:sz w:val="16"/>
          <w:szCs w:val="16"/>
        </w:rPr>
        <w:t>}</w:t>
      </w:r>
    </w:p>
    <w:p w14:paraId="7D1DE98B" w14:textId="77777777" w:rsidR="00481845" w:rsidRDefault="00481845" w:rsidP="00EA1D7B">
      <w:pPr>
        <w:pStyle w:val="Heading2"/>
      </w:pPr>
      <w:bookmarkStart w:id="4" w:name="_Toc2631408"/>
      <w:bookmarkStart w:id="5" w:name="_Toc81318474"/>
      <w:r w:rsidRPr="00D80079">
        <w:t>JVM Internals and Garbage Collection</w:t>
      </w:r>
      <w:bookmarkEnd w:id="4"/>
      <w:bookmarkEnd w:id="5"/>
    </w:p>
    <w:p w14:paraId="7F956A56" w14:textId="77777777" w:rsidR="009B4368" w:rsidRPr="009B4368" w:rsidRDefault="009B4368" w:rsidP="009B4368">
      <w:pPr>
        <w:pBdr>
          <w:top w:val="single" w:sz="8" w:space="1" w:color="808080" w:themeColor="background1" w:themeShade="80"/>
          <w:left w:val="single" w:sz="8" w:space="4" w:color="808080" w:themeColor="background1" w:themeShade="80"/>
          <w:bottom w:val="single" w:sz="8" w:space="1" w:color="808080" w:themeColor="background1" w:themeShade="80"/>
          <w:right w:val="single" w:sz="8" w:space="4" w:color="808080" w:themeColor="background1" w:themeShade="80"/>
        </w:pBdr>
        <w:shd w:val="solid" w:color="F2F2F2" w:themeColor="background1" w:themeShade="F2" w:fill="auto"/>
        <w:spacing w:after="0" w:line="240" w:lineRule="auto"/>
        <w:rPr>
          <w:rFonts w:ascii="Consolas" w:hAnsi="Consolas" w:cs="Consolas"/>
          <w:color w:val="000000" w:themeColor="text1" w:themeShade="F2"/>
          <w:sz w:val="16"/>
        </w:rPr>
      </w:pPr>
      <w:r w:rsidRPr="009B4368">
        <w:rPr>
          <w:rFonts w:ascii="Consolas" w:hAnsi="Consolas" w:cs="Consolas"/>
          <w:color w:val="000000" w:themeColor="text1" w:themeShade="F2"/>
          <w:sz w:val="16"/>
        </w:rPr>
        <w:t>public class Zoo {</w:t>
      </w:r>
    </w:p>
    <w:p w14:paraId="221D545D" w14:textId="77777777" w:rsidR="009B4368" w:rsidRPr="009B4368" w:rsidRDefault="009B4368" w:rsidP="009B4368">
      <w:pPr>
        <w:pBdr>
          <w:top w:val="single" w:sz="8" w:space="1" w:color="808080" w:themeColor="background1" w:themeShade="80"/>
          <w:left w:val="single" w:sz="8" w:space="4" w:color="808080" w:themeColor="background1" w:themeShade="80"/>
          <w:bottom w:val="single" w:sz="8" w:space="1" w:color="808080" w:themeColor="background1" w:themeShade="80"/>
          <w:right w:val="single" w:sz="8" w:space="4" w:color="808080" w:themeColor="background1" w:themeShade="80"/>
        </w:pBdr>
        <w:shd w:val="solid" w:color="F2F2F2" w:themeColor="background1" w:themeShade="F2" w:fill="auto"/>
        <w:spacing w:after="0" w:line="240" w:lineRule="auto"/>
        <w:rPr>
          <w:rFonts w:ascii="Consolas" w:hAnsi="Consolas" w:cs="Consolas"/>
          <w:color w:val="000000" w:themeColor="text1" w:themeShade="F2"/>
          <w:sz w:val="16"/>
        </w:rPr>
      </w:pPr>
      <w:r w:rsidRPr="009B4368">
        <w:rPr>
          <w:rFonts w:ascii="Consolas" w:hAnsi="Consolas" w:cs="Consolas"/>
          <w:color w:val="000000" w:themeColor="text1" w:themeShade="F2"/>
          <w:sz w:val="16"/>
        </w:rPr>
        <w:t>public static void main(String[] args) {</w:t>
      </w:r>
    </w:p>
    <w:p w14:paraId="5A3A35A5" w14:textId="634039BA" w:rsidR="009B4368" w:rsidRPr="009B4368" w:rsidRDefault="00A97076" w:rsidP="00A97076">
      <w:pPr>
        <w:pBdr>
          <w:top w:val="single" w:sz="8" w:space="1" w:color="808080" w:themeColor="background1" w:themeShade="80"/>
          <w:left w:val="single" w:sz="8" w:space="4" w:color="808080" w:themeColor="background1" w:themeShade="80"/>
          <w:bottom w:val="single" w:sz="8" w:space="1" w:color="808080" w:themeColor="background1" w:themeShade="80"/>
          <w:right w:val="single" w:sz="8" w:space="4" w:color="808080" w:themeColor="background1" w:themeShade="80"/>
        </w:pBdr>
        <w:shd w:val="solid" w:color="F2F2F2" w:themeColor="background1" w:themeShade="F2" w:fill="auto"/>
        <w:spacing w:after="0" w:line="240" w:lineRule="auto"/>
        <w:rPr>
          <w:rFonts w:ascii="Consolas" w:hAnsi="Consolas" w:cs="Consolas"/>
          <w:color w:val="000000" w:themeColor="text1" w:themeShade="F2"/>
          <w:sz w:val="16"/>
        </w:rPr>
      </w:pPr>
      <w:r>
        <w:rPr>
          <w:rFonts w:ascii="Consolas" w:hAnsi="Consolas" w:cs="Consolas"/>
          <w:color w:val="000000" w:themeColor="text1" w:themeShade="F2"/>
          <w:sz w:val="16"/>
        </w:rPr>
        <w:t xml:space="preserve">     </w:t>
      </w:r>
      <w:r w:rsidR="009B4368" w:rsidRPr="009B4368">
        <w:rPr>
          <w:rFonts w:ascii="Consolas" w:hAnsi="Consolas" w:cs="Consolas"/>
          <w:color w:val="000000" w:themeColor="text1" w:themeShade="F2"/>
          <w:sz w:val="16"/>
        </w:rPr>
        <w:t>System.out.println(args[0]);</w:t>
      </w:r>
    </w:p>
    <w:p w14:paraId="0628EE2F" w14:textId="2C375EE5" w:rsidR="009B4368" w:rsidRPr="009B4368" w:rsidRDefault="00A97076" w:rsidP="00A97076">
      <w:pPr>
        <w:pBdr>
          <w:top w:val="single" w:sz="8" w:space="1" w:color="808080" w:themeColor="background1" w:themeShade="80"/>
          <w:left w:val="single" w:sz="8" w:space="4" w:color="808080" w:themeColor="background1" w:themeShade="80"/>
          <w:bottom w:val="single" w:sz="8" w:space="1" w:color="808080" w:themeColor="background1" w:themeShade="80"/>
          <w:right w:val="single" w:sz="8" w:space="4" w:color="808080" w:themeColor="background1" w:themeShade="80"/>
        </w:pBdr>
        <w:shd w:val="solid" w:color="F2F2F2" w:themeColor="background1" w:themeShade="F2" w:fill="auto"/>
        <w:spacing w:after="0" w:line="240" w:lineRule="auto"/>
        <w:rPr>
          <w:rFonts w:ascii="Consolas" w:hAnsi="Consolas" w:cs="Consolas"/>
          <w:color w:val="000000" w:themeColor="text1" w:themeShade="F2"/>
          <w:sz w:val="16"/>
        </w:rPr>
      </w:pPr>
      <w:r>
        <w:rPr>
          <w:rFonts w:ascii="Consolas" w:hAnsi="Consolas" w:cs="Consolas"/>
          <w:color w:val="000000" w:themeColor="text1" w:themeShade="F2"/>
          <w:sz w:val="16"/>
        </w:rPr>
        <w:t xml:space="preserve">     </w:t>
      </w:r>
      <w:r w:rsidR="009B4368" w:rsidRPr="009B4368">
        <w:rPr>
          <w:rFonts w:ascii="Consolas" w:hAnsi="Consolas" w:cs="Consolas"/>
          <w:color w:val="000000" w:themeColor="text1" w:themeShade="F2"/>
          <w:sz w:val="16"/>
        </w:rPr>
        <w:t>System.out.println(args[1]);</w:t>
      </w:r>
    </w:p>
    <w:p w14:paraId="2D9F8D84" w14:textId="2D9FA1B3" w:rsidR="00A33D78" w:rsidRDefault="00A33D78" w:rsidP="00A33D78">
      <w:pPr>
        <w:pBdr>
          <w:top w:val="single" w:sz="8" w:space="1" w:color="808080" w:themeColor="background1" w:themeShade="80"/>
          <w:left w:val="single" w:sz="8" w:space="4" w:color="808080" w:themeColor="background1" w:themeShade="80"/>
          <w:bottom w:val="single" w:sz="8" w:space="1" w:color="808080" w:themeColor="background1" w:themeShade="80"/>
          <w:right w:val="single" w:sz="8" w:space="4" w:color="808080" w:themeColor="background1" w:themeShade="80"/>
        </w:pBdr>
        <w:shd w:val="solid" w:color="F2F2F2" w:themeColor="background1" w:themeShade="F2" w:fill="auto"/>
        <w:spacing w:after="0" w:line="240" w:lineRule="auto"/>
        <w:rPr>
          <w:rFonts w:ascii="Consolas" w:hAnsi="Consolas" w:cs="Consolas"/>
          <w:color w:val="000000" w:themeColor="text1" w:themeShade="F2"/>
          <w:sz w:val="16"/>
        </w:rPr>
      </w:pPr>
      <w:r>
        <w:rPr>
          <w:rFonts w:ascii="Consolas" w:hAnsi="Consolas" w:cs="Consolas"/>
          <w:color w:val="000000" w:themeColor="text1" w:themeShade="F2"/>
          <w:sz w:val="16"/>
        </w:rPr>
        <w:t xml:space="preserve">  </w:t>
      </w:r>
      <w:r w:rsidR="009B4368" w:rsidRPr="009B4368">
        <w:rPr>
          <w:rFonts w:ascii="Consolas" w:hAnsi="Consolas" w:cs="Consolas"/>
          <w:color w:val="000000" w:themeColor="text1" w:themeShade="F2"/>
          <w:sz w:val="16"/>
        </w:rPr>
        <w:t xml:space="preserve">} </w:t>
      </w:r>
    </w:p>
    <w:p w14:paraId="6B46427C" w14:textId="6D77F283" w:rsidR="009B4368" w:rsidRPr="009B4368" w:rsidRDefault="009B4368" w:rsidP="009B4368">
      <w:pPr>
        <w:pBdr>
          <w:top w:val="single" w:sz="8" w:space="1" w:color="808080" w:themeColor="background1" w:themeShade="80"/>
          <w:left w:val="single" w:sz="8" w:space="4" w:color="808080" w:themeColor="background1" w:themeShade="80"/>
          <w:bottom w:val="single" w:sz="8" w:space="1" w:color="808080" w:themeColor="background1" w:themeShade="80"/>
          <w:right w:val="single" w:sz="8" w:space="4" w:color="808080" w:themeColor="background1" w:themeShade="80"/>
        </w:pBdr>
        <w:shd w:val="solid" w:color="F2F2F2" w:themeColor="background1" w:themeShade="F2" w:fill="auto"/>
        <w:spacing w:after="0" w:line="240" w:lineRule="auto"/>
        <w:rPr>
          <w:rFonts w:ascii="Consolas" w:hAnsi="Consolas" w:cs="Consolas"/>
          <w:color w:val="000000" w:themeColor="text1" w:themeShade="F2"/>
          <w:sz w:val="16"/>
        </w:rPr>
      </w:pPr>
      <w:r w:rsidRPr="009B4368">
        <w:rPr>
          <w:rFonts w:ascii="Consolas" w:hAnsi="Consolas" w:cs="Consolas"/>
          <w:color w:val="000000" w:themeColor="text1" w:themeShade="F2"/>
          <w:sz w:val="16"/>
        </w:rPr>
        <w:t>}</w:t>
      </w:r>
    </w:p>
    <w:p w14:paraId="01717ED8" w14:textId="77777777" w:rsidR="009B4368" w:rsidRPr="00267CCD" w:rsidRDefault="009B4368" w:rsidP="009B4368">
      <w:pPr>
        <w:spacing w:after="0" w:line="240" w:lineRule="auto"/>
        <w:rPr>
          <w:b/>
          <w:sz w:val="16"/>
        </w:rPr>
      </w:pPr>
      <w:r w:rsidRPr="009B4368">
        <w:rPr>
          <w:sz w:val="16"/>
        </w:rPr>
        <w:t xml:space="preserve">The program correctly identifies the first two “words” as the arguments. Spaces are used to separate the arguments. </w:t>
      </w:r>
      <w:r w:rsidRPr="00267CCD">
        <w:rPr>
          <w:sz w:val="16"/>
          <w:highlight w:val="yellow"/>
        </w:rPr>
        <w:t>If you want spaces inside an argument, you need to use quotes as in this example:</w:t>
      </w:r>
    </w:p>
    <w:p w14:paraId="7A1BD83E" w14:textId="77777777" w:rsidR="009B4368" w:rsidRPr="009B4368" w:rsidRDefault="009B4368" w:rsidP="009B4368">
      <w:pPr>
        <w:pBdr>
          <w:top w:val="single" w:sz="8" w:space="1" w:color="808080" w:themeColor="background1" w:themeShade="80"/>
          <w:left w:val="single" w:sz="8" w:space="4" w:color="808080" w:themeColor="background1" w:themeShade="80"/>
          <w:bottom w:val="single" w:sz="8" w:space="1" w:color="808080" w:themeColor="background1" w:themeShade="80"/>
          <w:right w:val="single" w:sz="8" w:space="4" w:color="808080" w:themeColor="background1" w:themeShade="80"/>
        </w:pBdr>
        <w:shd w:val="solid" w:color="F2F2F2" w:themeColor="background1" w:themeShade="F2" w:fill="auto"/>
        <w:spacing w:after="0" w:line="240" w:lineRule="auto"/>
        <w:rPr>
          <w:rFonts w:ascii="Consolas" w:hAnsi="Consolas" w:cs="Consolas"/>
          <w:color w:val="000000" w:themeColor="text1" w:themeShade="F2"/>
          <w:sz w:val="16"/>
        </w:rPr>
      </w:pPr>
      <w:r w:rsidRPr="009B4368">
        <w:rPr>
          <w:rFonts w:ascii="Consolas" w:hAnsi="Consolas" w:cs="Consolas"/>
          <w:color w:val="000000" w:themeColor="text1" w:themeShade="F2"/>
          <w:sz w:val="16"/>
        </w:rPr>
        <w:t>$ javac Zoo.java</w:t>
      </w:r>
    </w:p>
    <w:p w14:paraId="1943B013" w14:textId="77777777" w:rsidR="009B4368" w:rsidRPr="009B4368" w:rsidRDefault="009B4368" w:rsidP="009B4368">
      <w:pPr>
        <w:pBdr>
          <w:top w:val="single" w:sz="8" w:space="1" w:color="808080" w:themeColor="background1" w:themeShade="80"/>
          <w:left w:val="single" w:sz="8" w:space="4" w:color="808080" w:themeColor="background1" w:themeShade="80"/>
          <w:bottom w:val="single" w:sz="8" w:space="1" w:color="808080" w:themeColor="background1" w:themeShade="80"/>
          <w:right w:val="single" w:sz="8" w:space="4" w:color="808080" w:themeColor="background1" w:themeShade="80"/>
        </w:pBdr>
        <w:shd w:val="solid" w:color="F2F2F2" w:themeColor="background1" w:themeShade="F2" w:fill="auto"/>
        <w:spacing w:after="0" w:line="240" w:lineRule="auto"/>
        <w:rPr>
          <w:rFonts w:ascii="Consolas" w:hAnsi="Consolas" w:cs="Consolas"/>
          <w:color w:val="000000" w:themeColor="text1" w:themeShade="F2"/>
          <w:sz w:val="16"/>
        </w:rPr>
      </w:pPr>
      <w:r w:rsidRPr="009B4368">
        <w:rPr>
          <w:rFonts w:ascii="Consolas" w:hAnsi="Consolas" w:cs="Consolas"/>
          <w:color w:val="000000" w:themeColor="text1" w:themeShade="F2"/>
          <w:sz w:val="16"/>
        </w:rPr>
        <w:t>$ java Zoo "San Diego" Zoo</w:t>
      </w:r>
    </w:p>
    <w:p w14:paraId="54C676FB" w14:textId="77777777" w:rsidR="009B4368" w:rsidRPr="009B4368" w:rsidRDefault="009B4368" w:rsidP="009B4368">
      <w:pPr>
        <w:spacing w:after="0" w:line="240" w:lineRule="auto"/>
        <w:rPr>
          <w:sz w:val="16"/>
        </w:rPr>
      </w:pPr>
    </w:p>
    <w:p w14:paraId="5CCF7038" w14:textId="77777777" w:rsidR="009B4368" w:rsidRPr="009B4368" w:rsidRDefault="009B4368" w:rsidP="009B4368">
      <w:pPr>
        <w:spacing w:after="0" w:line="240" w:lineRule="auto"/>
        <w:rPr>
          <w:sz w:val="16"/>
        </w:rPr>
      </w:pPr>
      <w:r w:rsidRPr="009B4368">
        <w:rPr>
          <w:sz w:val="16"/>
        </w:rPr>
        <w:t>All command-line arguments are treated as String objects, even if they represent another data type:</w:t>
      </w:r>
    </w:p>
    <w:p w14:paraId="1D1109E9" w14:textId="77777777" w:rsidR="009B4368" w:rsidRPr="009B4368" w:rsidRDefault="009B4368" w:rsidP="009B4368">
      <w:pPr>
        <w:pBdr>
          <w:top w:val="single" w:sz="8" w:space="1" w:color="808080" w:themeColor="background1" w:themeShade="80"/>
          <w:left w:val="single" w:sz="8" w:space="4" w:color="808080" w:themeColor="background1" w:themeShade="80"/>
          <w:bottom w:val="single" w:sz="8" w:space="1" w:color="808080" w:themeColor="background1" w:themeShade="80"/>
          <w:right w:val="single" w:sz="8" w:space="4" w:color="808080" w:themeColor="background1" w:themeShade="80"/>
        </w:pBdr>
        <w:shd w:val="solid" w:color="F2F2F2" w:themeColor="background1" w:themeShade="F2" w:fill="auto"/>
        <w:spacing w:after="0" w:line="240" w:lineRule="auto"/>
        <w:rPr>
          <w:rFonts w:ascii="Consolas" w:hAnsi="Consolas" w:cs="Consolas"/>
          <w:color w:val="000000" w:themeColor="text1" w:themeShade="F2"/>
          <w:sz w:val="16"/>
        </w:rPr>
      </w:pPr>
      <w:r w:rsidRPr="009B4368">
        <w:rPr>
          <w:rFonts w:ascii="Consolas" w:hAnsi="Consolas" w:cs="Consolas"/>
          <w:color w:val="000000" w:themeColor="text1" w:themeShade="F2"/>
          <w:sz w:val="16"/>
        </w:rPr>
        <w:t>$ javac Zoo.java</w:t>
      </w:r>
    </w:p>
    <w:p w14:paraId="31B5E2E6" w14:textId="77777777" w:rsidR="009B4368" w:rsidRPr="009B4368" w:rsidRDefault="009B4368" w:rsidP="009B4368">
      <w:pPr>
        <w:pBdr>
          <w:top w:val="single" w:sz="8" w:space="1" w:color="808080" w:themeColor="background1" w:themeShade="80"/>
          <w:left w:val="single" w:sz="8" w:space="4" w:color="808080" w:themeColor="background1" w:themeShade="80"/>
          <w:bottom w:val="single" w:sz="8" w:space="1" w:color="808080" w:themeColor="background1" w:themeShade="80"/>
          <w:right w:val="single" w:sz="8" w:space="4" w:color="808080" w:themeColor="background1" w:themeShade="80"/>
        </w:pBdr>
        <w:shd w:val="solid" w:color="F2F2F2" w:themeColor="background1" w:themeShade="F2" w:fill="auto"/>
        <w:spacing w:after="0" w:line="240" w:lineRule="auto"/>
        <w:rPr>
          <w:rFonts w:ascii="Consolas" w:hAnsi="Consolas" w:cs="Consolas"/>
          <w:color w:val="000000" w:themeColor="text1" w:themeShade="F2"/>
          <w:sz w:val="16"/>
        </w:rPr>
      </w:pPr>
      <w:r w:rsidRPr="009B4368">
        <w:rPr>
          <w:rFonts w:ascii="Consolas" w:hAnsi="Consolas" w:cs="Consolas"/>
          <w:color w:val="000000" w:themeColor="text1" w:themeShade="F2"/>
          <w:sz w:val="16"/>
        </w:rPr>
        <w:t>$ java Zoo Zoo 2</w:t>
      </w:r>
    </w:p>
    <w:p w14:paraId="29CE4E53" w14:textId="77777777" w:rsidR="009B4368" w:rsidRPr="009B4368" w:rsidRDefault="009B4368" w:rsidP="009B4368">
      <w:pPr>
        <w:spacing w:after="0" w:line="240" w:lineRule="auto"/>
        <w:rPr>
          <w:sz w:val="16"/>
        </w:rPr>
      </w:pPr>
    </w:p>
    <w:p w14:paraId="6A9F858A" w14:textId="77777777" w:rsidR="009B4368" w:rsidRPr="009B4368" w:rsidRDefault="009B4368" w:rsidP="009B4368">
      <w:pPr>
        <w:spacing w:after="0" w:line="240" w:lineRule="auto"/>
        <w:rPr>
          <w:sz w:val="16"/>
        </w:rPr>
      </w:pPr>
      <w:r w:rsidRPr="009B4368">
        <w:rPr>
          <w:sz w:val="16"/>
        </w:rPr>
        <w:t>Finally, what happens if you don’t pass in enough arguments?</w:t>
      </w:r>
    </w:p>
    <w:p w14:paraId="04D2F29A" w14:textId="77777777" w:rsidR="009B4368" w:rsidRPr="009B4368" w:rsidRDefault="009B4368" w:rsidP="009B4368">
      <w:pPr>
        <w:pBdr>
          <w:top w:val="single" w:sz="8" w:space="1" w:color="808080" w:themeColor="background1" w:themeShade="80"/>
          <w:left w:val="single" w:sz="8" w:space="4" w:color="808080" w:themeColor="background1" w:themeShade="80"/>
          <w:bottom w:val="single" w:sz="8" w:space="1" w:color="808080" w:themeColor="background1" w:themeShade="80"/>
          <w:right w:val="single" w:sz="8" w:space="4" w:color="808080" w:themeColor="background1" w:themeShade="80"/>
        </w:pBdr>
        <w:shd w:val="solid" w:color="F2F2F2" w:themeColor="background1" w:themeShade="F2" w:fill="auto"/>
        <w:spacing w:after="0" w:line="240" w:lineRule="auto"/>
        <w:rPr>
          <w:rFonts w:ascii="Consolas" w:hAnsi="Consolas" w:cs="Consolas"/>
          <w:color w:val="000000" w:themeColor="text1" w:themeShade="F2"/>
          <w:sz w:val="16"/>
        </w:rPr>
      </w:pPr>
      <w:r w:rsidRPr="009B4368">
        <w:rPr>
          <w:rFonts w:ascii="Consolas" w:hAnsi="Consolas" w:cs="Consolas"/>
          <w:color w:val="000000" w:themeColor="text1" w:themeShade="F2"/>
          <w:sz w:val="16"/>
        </w:rPr>
        <w:t>$ javac Zoo.java</w:t>
      </w:r>
    </w:p>
    <w:p w14:paraId="2BB1ADE7" w14:textId="77777777" w:rsidR="009B4368" w:rsidRPr="009B4368" w:rsidRDefault="009B4368" w:rsidP="009B4368">
      <w:pPr>
        <w:pBdr>
          <w:top w:val="single" w:sz="8" w:space="1" w:color="808080" w:themeColor="background1" w:themeShade="80"/>
          <w:left w:val="single" w:sz="8" w:space="4" w:color="808080" w:themeColor="background1" w:themeShade="80"/>
          <w:bottom w:val="single" w:sz="8" w:space="1" w:color="808080" w:themeColor="background1" w:themeShade="80"/>
          <w:right w:val="single" w:sz="8" w:space="4" w:color="808080" w:themeColor="background1" w:themeShade="80"/>
        </w:pBdr>
        <w:shd w:val="solid" w:color="F2F2F2" w:themeColor="background1" w:themeShade="F2" w:fill="auto"/>
        <w:spacing w:after="0" w:line="240" w:lineRule="auto"/>
        <w:rPr>
          <w:rFonts w:ascii="Consolas" w:hAnsi="Consolas" w:cs="Consolas"/>
          <w:color w:val="000000" w:themeColor="text1" w:themeShade="F2"/>
          <w:sz w:val="16"/>
        </w:rPr>
      </w:pPr>
      <w:r w:rsidRPr="009B4368">
        <w:rPr>
          <w:rFonts w:ascii="Consolas" w:hAnsi="Consolas" w:cs="Consolas"/>
          <w:color w:val="000000" w:themeColor="text1" w:themeShade="F2"/>
          <w:sz w:val="16"/>
        </w:rPr>
        <w:t>$ java Zoo Zoo</w:t>
      </w:r>
    </w:p>
    <w:p w14:paraId="5A6933FC" w14:textId="77777777" w:rsidR="009B4368" w:rsidRPr="009B4368" w:rsidRDefault="009B4368" w:rsidP="009B4368">
      <w:pPr>
        <w:pBdr>
          <w:top w:val="single" w:sz="8" w:space="1" w:color="808080" w:themeColor="background1" w:themeShade="80"/>
          <w:left w:val="single" w:sz="8" w:space="4" w:color="808080" w:themeColor="background1" w:themeShade="80"/>
          <w:bottom w:val="single" w:sz="8" w:space="1" w:color="808080" w:themeColor="background1" w:themeShade="80"/>
          <w:right w:val="single" w:sz="8" w:space="4" w:color="808080" w:themeColor="background1" w:themeShade="80"/>
        </w:pBdr>
        <w:shd w:val="solid" w:color="F2F2F2" w:themeColor="background1" w:themeShade="F2" w:fill="auto"/>
        <w:spacing w:after="0" w:line="240" w:lineRule="auto"/>
        <w:rPr>
          <w:rFonts w:ascii="Consolas" w:hAnsi="Consolas" w:cs="Consolas"/>
          <w:color w:val="000000" w:themeColor="text1" w:themeShade="F2"/>
          <w:sz w:val="16"/>
        </w:rPr>
      </w:pPr>
      <w:r w:rsidRPr="009B4368">
        <w:rPr>
          <w:rFonts w:ascii="Consolas" w:hAnsi="Consolas" w:cs="Consolas"/>
          <w:color w:val="000000" w:themeColor="text1" w:themeShade="F2"/>
          <w:sz w:val="16"/>
        </w:rPr>
        <w:t>Zoo</w:t>
      </w:r>
    </w:p>
    <w:p w14:paraId="10FC25D0" w14:textId="77777777" w:rsidR="009B4368" w:rsidRPr="009B4368" w:rsidRDefault="009B4368" w:rsidP="009B4368">
      <w:pPr>
        <w:spacing w:after="0" w:line="240" w:lineRule="auto"/>
        <w:rPr>
          <w:b/>
          <w:color w:val="FF0000"/>
          <w:sz w:val="16"/>
        </w:rPr>
      </w:pPr>
      <w:r w:rsidRPr="009B4368">
        <w:rPr>
          <w:b/>
          <w:color w:val="FF0000"/>
          <w:sz w:val="16"/>
        </w:rPr>
        <w:t>Exception in thread "main" java.lang.ArrayIndexOutOfBoundsException: 1 at mainmethod.Zoo.main(Zoo.java:7)</w:t>
      </w:r>
    </w:p>
    <w:p w14:paraId="3443592E" w14:textId="77777777" w:rsidR="009B4368" w:rsidRPr="009B4368" w:rsidRDefault="009B4368" w:rsidP="009B4368">
      <w:pPr>
        <w:spacing w:after="0" w:line="240" w:lineRule="auto"/>
        <w:rPr>
          <w:sz w:val="16"/>
        </w:rPr>
      </w:pPr>
    </w:p>
    <w:p w14:paraId="16C11188" w14:textId="77777777" w:rsidR="009B4368" w:rsidRPr="009B4368" w:rsidRDefault="009B4368" w:rsidP="009B4368">
      <w:pPr>
        <w:pBdr>
          <w:top w:val="single" w:sz="8" w:space="1" w:color="808080" w:themeColor="background1" w:themeShade="80"/>
          <w:left w:val="single" w:sz="8" w:space="4" w:color="808080" w:themeColor="background1" w:themeShade="80"/>
          <w:bottom w:val="single" w:sz="8" w:space="1" w:color="808080" w:themeColor="background1" w:themeShade="80"/>
          <w:right w:val="single" w:sz="8" w:space="4" w:color="808080" w:themeColor="background1" w:themeShade="80"/>
        </w:pBdr>
        <w:shd w:val="solid" w:color="F2F2F2" w:themeColor="background1" w:themeShade="F2" w:fill="auto"/>
        <w:spacing w:after="0" w:line="240" w:lineRule="auto"/>
        <w:rPr>
          <w:rFonts w:ascii="Consolas" w:hAnsi="Consolas" w:cs="Consolas"/>
          <w:color w:val="000000" w:themeColor="text1" w:themeShade="F2"/>
          <w:sz w:val="16"/>
        </w:rPr>
      </w:pPr>
      <w:r w:rsidRPr="009B4368">
        <w:rPr>
          <w:rFonts w:ascii="Consolas" w:hAnsi="Consolas" w:cs="Consolas"/>
          <w:color w:val="000000" w:themeColor="text1" w:themeShade="F2"/>
          <w:sz w:val="16"/>
        </w:rPr>
        <w:t>public class Conflicts {</w:t>
      </w:r>
    </w:p>
    <w:p w14:paraId="07CA3D64" w14:textId="77777777" w:rsidR="009B4368" w:rsidRPr="009B4368" w:rsidRDefault="009B4368" w:rsidP="009B4368">
      <w:pPr>
        <w:pBdr>
          <w:top w:val="single" w:sz="8" w:space="1" w:color="808080" w:themeColor="background1" w:themeShade="80"/>
          <w:left w:val="single" w:sz="8" w:space="4" w:color="808080" w:themeColor="background1" w:themeShade="80"/>
          <w:bottom w:val="single" w:sz="8" w:space="1" w:color="808080" w:themeColor="background1" w:themeShade="80"/>
          <w:right w:val="single" w:sz="8" w:space="4" w:color="808080" w:themeColor="background1" w:themeShade="80"/>
        </w:pBdr>
        <w:shd w:val="solid" w:color="F2F2F2" w:themeColor="background1" w:themeShade="F2" w:fill="auto"/>
        <w:spacing w:after="0" w:line="240" w:lineRule="auto"/>
        <w:rPr>
          <w:rFonts w:ascii="Consolas" w:hAnsi="Consolas" w:cs="Consolas"/>
          <w:color w:val="000000" w:themeColor="text1" w:themeShade="F2"/>
          <w:sz w:val="16"/>
        </w:rPr>
      </w:pPr>
      <w:r w:rsidRPr="009B4368">
        <w:rPr>
          <w:rFonts w:ascii="Consolas" w:hAnsi="Consolas" w:cs="Consolas"/>
          <w:color w:val="000000" w:themeColor="text1" w:themeShade="F2"/>
          <w:sz w:val="16"/>
        </w:rPr>
        <w:t>Date date;</w:t>
      </w:r>
    </w:p>
    <w:p w14:paraId="74A1D488" w14:textId="77777777" w:rsidR="009B4368" w:rsidRPr="009B4368" w:rsidRDefault="009B4368" w:rsidP="009B4368">
      <w:pPr>
        <w:pBdr>
          <w:top w:val="single" w:sz="8" w:space="1" w:color="808080" w:themeColor="background1" w:themeShade="80"/>
          <w:left w:val="single" w:sz="8" w:space="4" w:color="808080" w:themeColor="background1" w:themeShade="80"/>
          <w:bottom w:val="single" w:sz="8" w:space="1" w:color="808080" w:themeColor="background1" w:themeShade="80"/>
          <w:right w:val="single" w:sz="8" w:space="4" w:color="808080" w:themeColor="background1" w:themeShade="80"/>
        </w:pBdr>
        <w:shd w:val="solid" w:color="F2F2F2" w:themeColor="background1" w:themeShade="F2" w:fill="auto"/>
        <w:spacing w:after="0" w:line="240" w:lineRule="auto"/>
        <w:rPr>
          <w:rFonts w:ascii="Consolas" w:hAnsi="Consolas" w:cs="Consolas"/>
          <w:color w:val="000000" w:themeColor="text1" w:themeShade="F2"/>
          <w:sz w:val="16"/>
        </w:rPr>
      </w:pPr>
      <w:r w:rsidRPr="009B4368">
        <w:rPr>
          <w:rFonts w:ascii="Consolas" w:hAnsi="Consolas" w:cs="Consolas"/>
          <w:color w:val="000000" w:themeColor="text1" w:themeShade="F2"/>
          <w:sz w:val="16"/>
        </w:rPr>
        <w:t>// some more code</w:t>
      </w:r>
    </w:p>
    <w:p w14:paraId="7F634FE0" w14:textId="77777777" w:rsidR="009B4368" w:rsidRPr="009B4368" w:rsidRDefault="009B4368" w:rsidP="009B4368">
      <w:pPr>
        <w:pBdr>
          <w:top w:val="single" w:sz="8" w:space="1" w:color="808080" w:themeColor="background1" w:themeShade="80"/>
          <w:left w:val="single" w:sz="8" w:space="4" w:color="808080" w:themeColor="background1" w:themeShade="80"/>
          <w:bottom w:val="single" w:sz="8" w:space="1" w:color="808080" w:themeColor="background1" w:themeShade="80"/>
          <w:right w:val="single" w:sz="8" w:space="4" w:color="808080" w:themeColor="background1" w:themeShade="80"/>
        </w:pBdr>
        <w:shd w:val="solid" w:color="F2F2F2" w:themeColor="background1" w:themeShade="F2" w:fill="auto"/>
        <w:spacing w:after="0" w:line="240" w:lineRule="auto"/>
        <w:rPr>
          <w:rFonts w:ascii="Consolas" w:hAnsi="Consolas" w:cs="Consolas"/>
          <w:color w:val="000000" w:themeColor="text1" w:themeShade="F2"/>
          <w:sz w:val="16"/>
        </w:rPr>
      </w:pPr>
      <w:r w:rsidRPr="009B4368">
        <w:rPr>
          <w:rFonts w:ascii="Consolas" w:hAnsi="Consolas" w:cs="Consolas"/>
          <w:color w:val="000000" w:themeColor="text1" w:themeShade="F2"/>
          <w:sz w:val="16"/>
        </w:rPr>
        <w:t>}</w:t>
      </w:r>
    </w:p>
    <w:p w14:paraId="1FFC48ED" w14:textId="77777777" w:rsidR="009B4368" w:rsidRPr="009B4368" w:rsidRDefault="009B4368" w:rsidP="009B4368">
      <w:pPr>
        <w:spacing w:after="0" w:line="240" w:lineRule="auto"/>
        <w:rPr>
          <w:sz w:val="16"/>
        </w:rPr>
      </w:pPr>
      <w:r w:rsidRPr="009B4368">
        <w:rPr>
          <w:sz w:val="16"/>
        </w:rPr>
        <w:t>The answer should be easy by now. You can write either import java.util.*; or import java.util.Date;. The tricky cases come about when other imports are present:</w:t>
      </w:r>
    </w:p>
    <w:p w14:paraId="2C866C03" w14:textId="77777777" w:rsidR="009B4368" w:rsidRPr="009B4368" w:rsidRDefault="009B4368" w:rsidP="009B4368">
      <w:pPr>
        <w:spacing w:after="0" w:line="240" w:lineRule="auto"/>
        <w:rPr>
          <w:sz w:val="16"/>
        </w:rPr>
      </w:pPr>
    </w:p>
    <w:p w14:paraId="3BEA869B" w14:textId="77777777" w:rsidR="009B4368" w:rsidRPr="009B4368" w:rsidRDefault="009B4368" w:rsidP="009B4368">
      <w:pPr>
        <w:pBdr>
          <w:top w:val="single" w:sz="8" w:space="1" w:color="808080" w:themeColor="background1" w:themeShade="80"/>
          <w:left w:val="single" w:sz="8" w:space="4" w:color="808080" w:themeColor="background1" w:themeShade="80"/>
          <w:bottom w:val="single" w:sz="8" w:space="1" w:color="808080" w:themeColor="background1" w:themeShade="80"/>
          <w:right w:val="single" w:sz="8" w:space="4" w:color="808080" w:themeColor="background1" w:themeShade="80"/>
        </w:pBdr>
        <w:shd w:val="solid" w:color="F2F2F2" w:themeColor="background1" w:themeShade="F2" w:fill="auto"/>
        <w:spacing w:after="0" w:line="240" w:lineRule="auto"/>
        <w:rPr>
          <w:rFonts w:ascii="Consolas" w:hAnsi="Consolas" w:cs="Consolas"/>
          <w:color w:val="000000" w:themeColor="text1" w:themeShade="F2"/>
          <w:sz w:val="16"/>
        </w:rPr>
      </w:pPr>
      <w:r w:rsidRPr="009B4368">
        <w:rPr>
          <w:rFonts w:ascii="Consolas" w:hAnsi="Consolas" w:cs="Consolas"/>
          <w:color w:val="000000" w:themeColor="text1" w:themeShade="F2"/>
          <w:sz w:val="16"/>
        </w:rPr>
        <w:t>import java.util.*;</w:t>
      </w:r>
    </w:p>
    <w:p w14:paraId="2F3AC825" w14:textId="77777777" w:rsidR="009B4368" w:rsidRPr="009B4368" w:rsidRDefault="009B4368" w:rsidP="009B4368">
      <w:pPr>
        <w:pBdr>
          <w:top w:val="single" w:sz="8" w:space="1" w:color="808080" w:themeColor="background1" w:themeShade="80"/>
          <w:left w:val="single" w:sz="8" w:space="4" w:color="808080" w:themeColor="background1" w:themeShade="80"/>
          <w:bottom w:val="single" w:sz="8" w:space="1" w:color="808080" w:themeColor="background1" w:themeShade="80"/>
          <w:right w:val="single" w:sz="8" w:space="4" w:color="808080" w:themeColor="background1" w:themeShade="80"/>
        </w:pBdr>
        <w:shd w:val="solid" w:color="F2F2F2" w:themeColor="background1" w:themeShade="F2" w:fill="auto"/>
        <w:spacing w:after="0" w:line="240" w:lineRule="auto"/>
        <w:rPr>
          <w:rFonts w:ascii="Consolas" w:hAnsi="Consolas" w:cs="Consolas"/>
          <w:color w:val="000000" w:themeColor="text1" w:themeShade="F2"/>
          <w:sz w:val="16"/>
        </w:rPr>
      </w:pPr>
      <w:r w:rsidRPr="009B4368">
        <w:rPr>
          <w:rFonts w:ascii="Consolas" w:hAnsi="Consolas" w:cs="Consolas"/>
          <w:color w:val="000000" w:themeColor="text1" w:themeShade="F2"/>
          <w:sz w:val="16"/>
        </w:rPr>
        <w:t>import java.sql.*; // DOES NOT COMPILE</w:t>
      </w:r>
    </w:p>
    <w:p w14:paraId="7D1CF321" w14:textId="77777777" w:rsidR="009B4368" w:rsidRPr="009B4368" w:rsidRDefault="009B4368" w:rsidP="009B4368">
      <w:pPr>
        <w:pBdr>
          <w:top w:val="single" w:sz="8" w:space="1" w:color="808080" w:themeColor="background1" w:themeShade="80"/>
          <w:left w:val="single" w:sz="8" w:space="4" w:color="808080" w:themeColor="background1" w:themeShade="80"/>
          <w:bottom w:val="single" w:sz="8" w:space="1" w:color="808080" w:themeColor="background1" w:themeShade="80"/>
          <w:right w:val="single" w:sz="8" w:space="4" w:color="808080" w:themeColor="background1" w:themeShade="80"/>
        </w:pBdr>
        <w:shd w:val="solid" w:color="F2F2F2" w:themeColor="background1" w:themeShade="F2" w:fill="auto"/>
        <w:spacing w:after="0" w:line="240" w:lineRule="auto"/>
        <w:rPr>
          <w:rFonts w:ascii="Consolas" w:hAnsi="Consolas" w:cs="Consolas"/>
          <w:color w:val="000000" w:themeColor="text1" w:themeShade="F2"/>
          <w:sz w:val="16"/>
        </w:rPr>
      </w:pPr>
    </w:p>
    <w:p w14:paraId="5AA821F6" w14:textId="77777777" w:rsidR="009B4368" w:rsidRPr="009B4368" w:rsidRDefault="009B4368" w:rsidP="009B4368">
      <w:pPr>
        <w:pBdr>
          <w:top w:val="single" w:sz="8" w:space="1" w:color="808080" w:themeColor="background1" w:themeShade="80"/>
          <w:left w:val="single" w:sz="8" w:space="4" w:color="808080" w:themeColor="background1" w:themeShade="80"/>
          <w:bottom w:val="single" w:sz="8" w:space="1" w:color="808080" w:themeColor="background1" w:themeShade="80"/>
          <w:right w:val="single" w:sz="8" w:space="4" w:color="808080" w:themeColor="background1" w:themeShade="80"/>
        </w:pBdr>
        <w:shd w:val="solid" w:color="F2F2F2" w:themeColor="background1" w:themeShade="F2" w:fill="auto"/>
        <w:spacing w:after="0" w:line="240" w:lineRule="auto"/>
        <w:rPr>
          <w:rFonts w:ascii="Consolas" w:hAnsi="Consolas" w:cs="Consolas"/>
          <w:color w:val="000000" w:themeColor="text1" w:themeShade="F2"/>
          <w:sz w:val="16"/>
        </w:rPr>
      </w:pPr>
      <w:r w:rsidRPr="009B4368">
        <w:rPr>
          <w:rFonts w:ascii="Consolas" w:hAnsi="Consolas" w:cs="Consolas"/>
          <w:color w:val="000000" w:themeColor="text1" w:themeShade="F2"/>
          <w:sz w:val="16"/>
        </w:rPr>
        <w:t>import java.util.Date;</w:t>
      </w:r>
    </w:p>
    <w:p w14:paraId="7F2BC6A3" w14:textId="77777777" w:rsidR="009B4368" w:rsidRPr="009B4368" w:rsidRDefault="009B4368" w:rsidP="009B4368">
      <w:pPr>
        <w:pBdr>
          <w:top w:val="single" w:sz="8" w:space="1" w:color="808080" w:themeColor="background1" w:themeShade="80"/>
          <w:left w:val="single" w:sz="8" w:space="4" w:color="808080" w:themeColor="background1" w:themeShade="80"/>
          <w:bottom w:val="single" w:sz="8" w:space="1" w:color="808080" w:themeColor="background1" w:themeShade="80"/>
          <w:right w:val="single" w:sz="8" w:space="4" w:color="808080" w:themeColor="background1" w:themeShade="80"/>
        </w:pBdr>
        <w:shd w:val="solid" w:color="F2F2F2" w:themeColor="background1" w:themeShade="F2" w:fill="auto"/>
        <w:spacing w:after="0" w:line="240" w:lineRule="auto"/>
        <w:rPr>
          <w:rFonts w:ascii="Consolas" w:hAnsi="Consolas" w:cs="Consolas"/>
          <w:color w:val="000000" w:themeColor="text1" w:themeShade="F2"/>
          <w:sz w:val="16"/>
        </w:rPr>
      </w:pPr>
      <w:r w:rsidRPr="009B4368">
        <w:rPr>
          <w:rFonts w:ascii="Consolas" w:hAnsi="Consolas" w:cs="Consolas"/>
          <w:color w:val="000000" w:themeColor="text1" w:themeShade="F2"/>
          <w:sz w:val="16"/>
        </w:rPr>
        <w:t>import java.sql.*;</w:t>
      </w:r>
    </w:p>
    <w:p w14:paraId="4D70471C" w14:textId="77777777" w:rsidR="009B4368" w:rsidRPr="009B4368" w:rsidRDefault="009B4368" w:rsidP="009B4368">
      <w:pPr>
        <w:spacing w:after="0" w:line="240" w:lineRule="auto"/>
        <w:rPr>
          <w:sz w:val="16"/>
        </w:rPr>
      </w:pPr>
      <w:r w:rsidRPr="009B4368">
        <w:rPr>
          <w:sz w:val="16"/>
        </w:rPr>
        <w:t>If you explicitly import a class name, it takes precedence over any wildcards present.</w:t>
      </w:r>
    </w:p>
    <w:p w14:paraId="6764EC97" w14:textId="77777777" w:rsidR="009B4368" w:rsidRPr="009B4368" w:rsidRDefault="009B4368" w:rsidP="009B4368">
      <w:pPr>
        <w:spacing w:after="0" w:line="240" w:lineRule="auto"/>
        <w:rPr>
          <w:sz w:val="16"/>
        </w:rPr>
      </w:pPr>
    </w:p>
    <w:p w14:paraId="74B0CF2F" w14:textId="293E606B" w:rsidR="004C7AB0" w:rsidRDefault="009B4368" w:rsidP="009B4368">
      <w:pPr>
        <w:spacing w:after="0" w:line="240" w:lineRule="auto"/>
        <w:rPr>
          <w:sz w:val="16"/>
        </w:rPr>
      </w:pPr>
      <w:r w:rsidRPr="009B4368">
        <w:rPr>
          <w:rFonts w:hint="eastAsia"/>
          <w:sz w:val="16"/>
        </w:rPr>
        <w:t>■</w:t>
      </w:r>
      <w:r w:rsidR="004C7AB0">
        <w:rPr>
          <w:rFonts w:hint="eastAsia"/>
          <w:sz w:val="16"/>
        </w:rPr>
        <w:t xml:space="preserve"> </w:t>
      </w:r>
      <w:r w:rsidR="004C7AB0" w:rsidRPr="009B4368">
        <w:rPr>
          <w:sz w:val="16"/>
        </w:rPr>
        <w:t>binary (digits 0–1), which uses the number 0 followed by b or B as a prefix—for example, 0b10</w:t>
      </w:r>
      <w:r w:rsidRPr="009B4368">
        <w:rPr>
          <w:sz w:val="16"/>
        </w:rPr>
        <w:t xml:space="preserve"> </w:t>
      </w:r>
    </w:p>
    <w:p w14:paraId="25D53A85" w14:textId="34548350" w:rsidR="009B4368" w:rsidRPr="009B4368" w:rsidRDefault="004C7AB0" w:rsidP="009B4368">
      <w:pPr>
        <w:spacing w:after="0" w:line="240" w:lineRule="auto"/>
        <w:rPr>
          <w:sz w:val="16"/>
        </w:rPr>
      </w:pPr>
      <w:r w:rsidRPr="009B4368">
        <w:rPr>
          <w:rFonts w:hint="eastAsia"/>
          <w:sz w:val="16"/>
        </w:rPr>
        <w:t>■</w:t>
      </w:r>
      <w:r w:rsidRPr="009B4368">
        <w:rPr>
          <w:sz w:val="16"/>
        </w:rPr>
        <w:t xml:space="preserve"> </w:t>
      </w:r>
      <w:r w:rsidR="009B4368" w:rsidRPr="009B4368">
        <w:rPr>
          <w:sz w:val="16"/>
        </w:rPr>
        <w:t>octal (digits 0–7), which uses the number 0 as a prefix—for example, 017</w:t>
      </w:r>
    </w:p>
    <w:p w14:paraId="0032B5BF" w14:textId="77777777" w:rsidR="009B4368" w:rsidRPr="009B4368" w:rsidRDefault="009B4368" w:rsidP="009B4368">
      <w:pPr>
        <w:spacing w:after="0" w:line="240" w:lineRule="auto"/>
        <w:rPr>
          <w:sz w:val="16"/>
        </w:rPr>
      </w:pPr>
      <w:r w:rsidRPr="009B4368">
        <w:rPr>
          <w:rFonts w:hint="eastAsia"/>
          <w:sz w:val="16"/>
        </w:rPr>
        <w:t>■</w:t>
      </w:r>
      <w:r w:rsidRPr="009B4368">
        <w:rPr>
          <w:sz w:val="16"/>
        </w:rPr>
        <w:t xml:space="preserve"> hexadecimal (digits 0–9 and letters A–F), which uses the number 0 followed by x or X as a prefix—for example, 0xFF</w:t>
      </w:r>
    </w:p>
    <w:p w14:paraId="3AFC576B" w14:textId="77777777" w:rsidR="009B4368" w:rsidRPr="009B4368" w:rsidRDefault="009B4368" w:rsidP="009B4368">
      <w:pPr>
        <w:pBdr>
          <w:top w:val="single" w:sz="8" w:space="1" w:color="808080" w:themeColor="background1" w:themeShade="80"/>
          <w:left w:val="single" w:sz="8" w:space="4" w:color="808080" w:themeColor="background1" w:themeShade="80"/>
          <w:bottom w:val="single" w:sz="8" w:space="1" w:color="808080" w:themeColor="background1" w:themeShade="80"/>
          <w:right w:val="single" w:sz="8" w:space="4" w:color="808080" w:themeColor="background1" w:themeShade="80"/>
        </w:pBdr>
        <w:shd w:val="solid" w:color="F2F2F2" w:themeColor="background1" w:themeShade="F2" w:fill="auto"/>
        <w:spacing w:after="0" w:line="240" w:lineRule="auto"/>
        <w:rPr>
          <w:rFonts w:ascii="Consolas" w:hAnsi="Consolas" w:cs="Consolas"/>
          <w:color w:val="000000" w:themeColor="text1" w:themeShade="F2"/>
          <w:sz w:val="16"/>
        </w:rPr>
      </w:pPr>
      <w:r w:rsidRPr="009B4368">
        <w:rPr>
          <w:rFonts w:ascii="Consolas" w:hAnsi="Consolas" w:cs="Consolas"/>
          <w:color w:val="000000" w:themeColor="text1" w:themeShade="F2"/>
          <w:sz w:val="16"/>
        </w:rPr>
        <w:t>System.out.println(56); // 56</w:t>
      </w:r>
    </w:p>
    <w:p w14:paraId="7DB28A38" w14:textId="77777777" w:rsidR="009B4368" w:rsidRPr="009B4368" w:rsidRDefault="009B4368" w:rsidP="009B4368">
      <w:pPr>
        <w:pBdr>
          <w:top w:val="single" w:sz="8" w:space="1" w:color="808080" w:themeColor="background1" w:themeShade="80"/>
          <w:left w:val="single" w:sz="8" w:space="4" w:color="808080" w:themeColor="background1" w:themeShade="80"/>
          <w:bottom w:val="single" w:sz="8" w:space="1" w:color="808080" w:themeColor="background1" w:themeShade="80"/>
          <w:right w:val="single" w:sz="8" w:space="4" w:color="808080" w:themeColor="background1" w:themeShade="80"/>
        </w:pBdr>
        <w:shd w:val="solid" w:color="F2F2F2" w:themeColor="background1" w:themeShade="F2" w:fill="auto"/>
        <w:spacing w:after="0" w:line="240" w:lineRule="auto"/>
        <w:rPr>
          <w:rFonts w:ascii="Consolas" w:hAnsi="Consolas" w:cs="Consolas"/>
          <w:color w:val="000000" w:themeColor="text1" w:themeShade="F2"/>
          <w:sz w:val="16"/>
        </w:rPr>
      </w:pPr>
      <w:r w:rsidRPr="009B4368">
        <w:rPr>
          <w:rFonts w:ascii="Consolas" w:hAnsi="Consolas" w:cs="Consolas"/>
          <w:color w:val="000000" w:themeColor="text1" w:themeShade="F2"/>
          <w:sz w:val="16"/>
        </w:rPr>
        <w:t>System.out.println(0b11); // 3</w:t>
      </w:r>
    </w:p>
    <w:p w14:paraId="456D8B31" w14:textId="77777777" w:rsidR="009B4368" w:rsidRPr="009B4368" w:rsidRDefault="009B4368" w:rsidP="009B4368">
      <w:pPr>
        <w:pBdr>
          <w:top w:val="single" w:sz="8" w:space="1" w:color="808080" w:themeColor="background1" w:themeShade="80"/>
          <w:left w:val="single" w:sz="8" w:space="4" w:color="808080" w:themeColor="background1" w:themeShade="80"/>
          <w:bottom w:val="single" w:sz="8" w:space="1" w:color="808080" w:themeColor="background1" w:themeShade="80"/>
          <w:right w:val="single" w:sz="8" w:space="4" w:color="808080" w:themeColor="background1" w:themeShade="80"/>
        </w:pBdr>
        <w:shd w:val="solid" w:color="F2F2F2" w:themeColor="background1" w:themeShade="F2" w:fill="auto"/>
        <w:spacing w:after="0" w:line="240" w:lineRule="auto"/>
        <w:rPr>
          <w:rFonts w:ascii="Consolas" w:hAnsi="Consolas" w:cs="Consolas"/>
          <w:color w:val="000000" w:themeColor="text1" w:themeShade="F2"/>
          <w:sz w:val="16"/>
        </w:rPr>
      </w:pPr>
      <w:r w:rsidRPr="009B4368">
        <w:rPr>
          <w:rFonts w:ascii="Consolas" w:hAnsi="Consolas" w:cs="Consolas"/>
          <w:color w:val="000000" w:themeColor="text1" w:themeShade="F2"/>
          <w:sz w:val="16"/>
        </w:rPr>
        <w:t>System.out.println(017); // 15</w:t>
      </w:r>
    </w:p>
    <w:p w14:paraId="1681B297" w14:textId="77777777" w:rsidR="009B4368" w:rsidRPr="009B4368" w:rsidRDefault="009B4368" w:rsidP="009B4368">
      <w:pPr>
        <w:pBdr>
          <w:top w:val="single" w:sz="8" w:space="1" w:color="808080" w:themeColor="background1" w:themeShade="80"/>
          <w:left w:val="single" w:sz="8" w:space="4" w:color="808080" w:themeColor="background1" w:themeShade="80"/>
          <w:bottom w:val="single" w:sz="8" w:space="1" w:color="808080" w:themeColor="background1" w:themeShade="80"/>
          <w:right w:val="single" w:sz="8" w:space="4" w:color="808080" w:themeColor="background1" w:themeShade="80"/>
        </w:pBdr>
        <w:shd w:val="solid" w:color="F2F2F2" w:themeColor="background1" w:themeShade="F2" w:fill="auto"/>
        <w:spacing w:after="0" w:line="240" w:lineRule="auto"/>
        <w:rPr>
          <w:rFonts w:ascii="Consolas" w:hAnsi="Consolas" w:cs="Consolas"/>
          <w:color w:val="000000" w:themeColor="text1" w:themeShade="F2"/>
          <w:sz w:val="16"/>
        </w:rPr>
      </w:pPr>
      <w:r w:rsidRPr="009B4368">
        <w:rPr>
          <w:rFonts w:ascii="Consolas" w:hAnsi="Consolas" w:cs="Consolas"/>
          <w:color w:val="000000" w:themeColor="text1" w:themeShade="F2"/>
          <w:sz w:val="16"/>
        </w:rPr>
        <w:t>System.out.println(0x1F); // 31</w:t>
      </w:r>
    </w:p>
    <w:p w14:paraId="08AD11E4" w14:textId="77777777" w:rsidR="009B4368" w:rsidRPr="009B4368" w:rsidRDefault="009B4368" w:rsidP="009B4368">
      <w:pPr>
        <w:spacing w:after="0" w:line="240" w:lineRule="auto"/>
        <w:rPr>
          <w:sz w:val="16"/>
        </w:rPr>
      </w:pPr>
    </w:p>
    <w:p w14:paraId="729412CB" w14:textId="77777777" w:rsidR="009B4368" w:rsidRPr="009B4368" w:rsidRDefault="009B4368" w:rsidP="009B4368">
      <w:pPr>
        <w:spacing w:after="0" w:line="240" w:lineRule="auto"/>
        <w:rPr>
          <w:sz w:val="16"/>
        </w:rPr>
      </w:pPr>
      <w:r w:rsidRPr="009B4368">
        <w:rPr>
          <w:sz w:val="16"/>
        </w:rPr>
        <w:t>added in Java 7. You can have underscores in numbers to make them easier to read:</w:t>
      </w:r>
    </w:p>
    <w:p w14:paraId="35A1F413" w14:textId="77777777" w:rsidR="009B4368" w:rsidRPr="009B4368" w:rsidRDefault="009B4368" w:rsidP="009B4368">
      <w:pPr>
        <w:pBdr>
          <w:top w:val="single" w:sz="8" w:space="1" w:color="808080" w:themeColor="background1" w:themeShade="80"/>
          <w:left w:val="single" w:sz="8" w:space="4" w:color="808080" w:themeColor="background1" w:themeShade="80"/>
          <w:bottom w:val="single" w:sz="8" w:space="1" w:color="808080" w:themeColor="background1" w:themeShade="80"/>
          <w:right w:val="single" w:sz="8" w:space="4" w:color="808080" w:themeColor="background1" w:themeShade="80"/>
        </w:pBdr>
        <w:shd w:val="solid" w:color="F2F2F2" w:themeColor="background1" w:themeShade="F2" w:fill="auto"/>
        <w:spacing w:after="0" w:line="240" w:lineRule="auto"/>
        <w:rPr>
          <w:rFonts w:ascii="Consolas" w:hAnsi="Consolas" w:cs="Consolas"/>
          <w:color w:val="000000" w:themeColor="text1" w:themeShade="F2"/>
          <w:sz w:val="16"/>
        </w:rPr>
      </w:pPr>
      <w:r w:rsidRPr="009B4368">
        <w:rPr>
          <w:rFonts w:ascii="Consolas" w:hAnsi="Consolas" w:cs="Consolas"/>
          <w:color w:val="000000" w:themeColor="text1" w:themeShade="F2"/>
          <w:sz w:val="16"/>
        </w:rPr>
        <w:t>int million1 = 1000000;</w:t>
      </w:r>
    </w:p>
    <w:p w14:paraId="211D6056" w14:textId="77777777" w:rsidR="009B4368" w:rsidRPr="009B4368" w:rsidRDefault="009B4368" w:rsidP="009B4368">
      <w:pPr>
        <w:pBdr>
          <w:top w:val="single" w:sz="8" w:space="1" w:color="808080" w:themeColor="background1" w:themeShade="80"/>
          <w:left w:val="single" w:sz="8" w:space="4" w:color="808080" w:themeColor="background1" w:themeShade="80"/>
          <w:bottom w:val="single" w:sz="8" w:space="1" w:color="808080" w:themeColor="background1" w:themeShade="80"/>
          <w:right w:val="single" w:sz="8" w:space="4" w:color="808080" w:themeColor="background1" w:themeShade="80"/>
        </w:pBdr>
        <w:shd w:val="solid" w:color="F2F2F2" w:themeColor="background1" w:themeShade="F2" w:fill="auto"/>
        <w:spacing w:after="0" w:line="240" w:lineRule="auto"/>
        <w:rPr>
          <w:rFonts w:ascii="Consolas" w:hAnsi="Consolas" w:cs="Consolas"/>
          <w:color w:val="000000" w:themeColor="text1" w:themeShade="F2"/>
          <w:sz w:val="16"/>
        </w:rPr>
      </w:pPr>
      <w:r w:rsidRPr="009B4368">
        <w:rPr>
          <w:rFonts w:ascii="Consolas" w:hAnsi="Consolas" w:cs="Consolas"/>
          <w:color w:val="000000" w:themeColor="text1" w:themeShade="F2"/>
          <w:sz w:val="16"/>
        </w:rPr>
        <w:t>int million2 = 1_000_000;</w:t>
      </w:r>
    </w:p>
    <w:p w14:paraId="7F057823" w14:textId="77777777" w:rsidR="009B4368" w:rsidRPr="009B4368" w:rsidRDefault="009B4368" w:rsidP="009B4368">
      <w:pPr>
        <w:pBdr>
          <w:top w:val="single" w:sz="8" w:space="1" w:color="808080" w:themeColor="background1" w:themeShade="80"/>
          <w:left w:val="single" w:sz="8" w:space="4" w:color="808080" w:themeColor="background1" w:themeShade="80"/>
          <w:bottom w:val="single" w:sz="8" w:space="1" w:color="808080" w:themeColor="background1" w:themeShade="80"/>
          <w:right w:val="single" w:sz="8" w:space="4" w:color="808080" w:themeColor="background1" w:themeShade="80"/>
        </w:pBdr>
        <w:shd w:val="solid" w:color="F2F2F2" w:themeColor="background1" w:themeShade="F2" w:fill="auto"/>
        <w:spacing w:after="0" w:line="240" w:lineRule="auto"/>
        <w:rPr>
          <w:rFonts w:ascii="Consolas" w:hAnsi="Consolas" w:cs="Consolas"/>
          <w:color w:val="000000" w:themeColor="text1" w:themeShade="F2"/>
          <w:sz w:val="16"/>
        </w:rPr>
      </w:pPr>
    </w:p>
    <w:p w14:paraId="0FDEE010" w14:textId="77777777" w:rsidR="009B4368" w:rsidRPr="009B4368" w:rsidRDefault="009B4368" w:rsidP="009B4368">
      <w:pPr>
        <w:pBdr>
          <w:top w:val="single" w:sz="8" w:space="1" w:color="808080" w:themeColor="background1" w:themeShade="80"/>
          <w:left w:val="single" w:sz="8" w:space="4" w:color="808080" w:themeColor="background1" w:themeShade="80"/>
          <w:bottom w:val="single" w:sz="8" w:space="1" w:color="808080" w:themeColor="background1" w:themeShade="80"/>
          <w:right w:val="single" w:sz="8" w:space="4" w:color="808080" w:themeColor="background1" w:themeShade="80"/>
        </w:pBdr>
        <w:shd w:val="solid" w:color="F2F2F2" w:themeColor="background1" w:themeShade="F2" w:fill="auto"/>
        <w:spacing w:after="0" w:line="240" w:lineRule="auto"/>
        <w:rPr>
          <w:rFonts w:ascii="Consolas" w:hAnsi="Consolas" w:cs="Consolas"/>
          <w:color w:val="000000" w:themeColor="text1" w:themeShade="F2"/>
          <w:sz w:val="16"/>
        </w:rPr>
      </w:pPr>
      <w:r w:rsidRPr="009B4368">
        <w:rPr>
          <w:rFonts w:ascii="Consolas" w:hAnsi="Consolas" w:cs="Consolas"/>
          <w:color w:val="000000" w:themeColor="text1" w:themeShade="F2"/>
          <w:sz w:val="16"/>
        </w:rPr>
        <w:t>double notAtStart = _1000.00; // DOES NOT COMPILE</w:t>
      </w:r>
    </w:p>
    <w:p w14:paraId="74467756" w14:textId="77777777" w:rsidR="009B4368" w:rsidRPr="009B4368" w:rsidRDefault="009B4368" w:rsidP="009B4368">
      <w:pPr>
        <w:pBdr>
          <w:top w:val="single" w:sz="8" w:space="1" w:color="808080" w:themeColor="background1" w:themeShade="80"/>
          <w:left w:val="single" w:sz="8" w:space="4" w:color="808080" w:themeColor="background1" w:themeShade="80"/>
          <w:bottom w:val="single" w:sz="8" w:space="1" w:color="808080" w:themeColor="background1" w:themeShade="80"/>
          <w:right w:val="single" w:sz="8" w:space="4" w:color="808080" w:themeColor="background1" w:themeShade="80"/>
        </w:pBdr>
        <w:shd w:val="solid" w:color="F2F2F2" w:themeColor="background1" w:themeShade="F2" w:fill="auto"/>
        <w:spacing w:after="0" w:line="240" w:lineRule="auto"/>
        <w:rPr>
          <w:rFonts w:ascii="Consolas" w:hAnsi="Consolas" w:cs="Consolas"/>
          <w:color w:val="000000" w:themeColor="text1" w:themeShade="F2"/>
          <w:sz w:val="16"/>
        </w:rPr>
      </w:pPr>
      <w:r w:rsidRPr="009B4368">
        <w:rPr>
          <w:rFonts w:ascii="Consolas" w:hAnsi="Consolas" w:cs="Consolas"/>
          <w:color w:val="000000" w:themeColor="text1" w:themeShade="F2"/>
          <w:sz w:val="16"/>
        </w:rPr>
        <w:t>double notAtEnd = 1000.00_; // DOES NOT COMPILE</w:t>
      </w:r>
    </w:p>
    <w:p w14:paraId="4E5D20EB" w14:textId="77777777" w:rsidR="009B4368" w:rsidRPr="009B4368" w:rsidRDefault="009B4368" w:rsidP="009B4368">
      <w:pPr>
        <w:pBdr>
          <w:top w:val="single" w:sz="8" w:space="1" w:color="808080" w:themeColor="background1" w:themeShade="80"/>
          <w:left w:val="single" w:sz="8" w:space="4" w:color="808080" w:themeColor="background1" w:themeShade="80"/>
          <w:bottom w:val="single" w:sz="8" w:space="1" w:color="808080" w:themeColor="background1" w:themeShade="80"/>
          <w:right w:val="single" w:sz="8" w:space="4" w:color="808080" w:themeColor="background1" w:themeShade="80"/>
        </w:pBdr>
        <w:shd w:val="solid" w:color="F2F2F2" w:themeColor="background1" w:themeShade="F2" w:fill="auto"/>
        <w:spacing w:after="0" w:line="240" w:lineRule="auto"/>
        <w:rPr>
          <w:rFonts w:ascii="Consolas" w:hAnsi="Consolas" w:cs="Consolas"/>
          <w:color w:val="000000" w:themeColor="text1" w:themeShade="F2"/>
          <w:sz w:val="16"/>
        </w:rPr>
      </w:pPr>
    </w:p>
    <w:p w14:paraId="65C4A8D1" w14:textId="77777777" w:rsidR="009B4368" w:rsidRPr="009B4368" w:rsidRDefault="009B4368" w:rsidP="009B4368">
      <w:pPr>
        <w:pBdr>
          <w:top w:val="single" w:sz="8" w:space="1" w:color="808080" w:themeColor="background1" w:themeShade="80"/>
          <w:left w:val="single" w:sz="8" w:space="4" w:color="808080" w:themeColor="background1" w:themeShade="80"/>
          <w:bottom w:val="single" w:sz="8" w:space="1" w:color="808080" w:themeColor="background1" w:themeShade="80"/>
          <w:right w:val="single" w:sz="8" w:space="4" w:color="808080" w:themeColor="background1" w:themeShade="80"/>
        </w:pBdr>
        <w:shd w:val="solid" w:color="F2F2F2" w:themeColor="background1" w:themeShade="F2" w:fill="auto"/>
        <w:spacing w:after="0" w:line="240" w:lineRule="auto"/>
        <w:rPr>
          <w:rFonts w:ascii="Consolas" w:hAnsi="Consolas" w:cs="Consolas"/>
          <w:color w:val="000000" w:themeColor="text1" w:themeShade="F2"/>
          <w:sz w:val="16"/>
        </w:rPr>
      </w:pPr>
      <w:r w:rsidRPr="009B4368">
        <w:rPr>
          <w:rFonts w:ascii="Consolas" w:hAnsi="Consolas" w:cs="Consolas"/>
          <w:color w:val="000000" w:themeColor="text1" w:themeShade="F2"/>
          <w:sz w:val="16"/>
        </w:rPr>
        <w:t>double notByDecimal = 1000_.00; // DOES NOT COMPILE</w:t>
      </w:r>
    </w:p>
    <w:p w14:paraId="448D44C6" w14:textId="77777777" w:rsidR="009B4368" w:rsidRPr="009B4368" w:rsidRDefault="009B4368" w:rsidP="009B4368">
      <w:pPr>
        <w:pBdr>
          <w:top w:val="single" w:sz="8" w:space="1" w:color="808080" w:themeColor="background1" w:themeShade="80"/>
          <w:left w:val="single" w:sz="8" w:space="4" w:color="808080" w:themeColor="background1" w:themeShade="80"/>
          <w:bottom w:val="single" w:sz="8" w:space="1" w:color="808080" w:themeColor="background1" w:themeShade="80"/>
          <w:right w:val="single" w:sz="8" w:space="4" w:color="808080" w:themeColor="background1" w:themeShade="80"/>
        </w:pBdr>
        <w:shd w:val="solid" w:color="F2F2F2" w:themeColor="background1" w:themeShade="F2" w:fill="auto"/>
        <w:spacing w:after="0" w:line="240" w:lineRule="auto"/>
        <w:rPr>
          <w:rFonts w:ascii="Consolas" w:hAnsi="Consolas" w:cs="Consolas"/>
          <w:color w:val="000000" w:themeColor="text1" w:themeShade="F2"/>
          <w:sz w:val="16"/>
        </w:rPr>
      </w:pPr>
      <w:r w:rsidRPr="009B4368">
        <w:rPr>
          <w:rFonts w:ascii="Consolas" w:hAnsi="Consolas" w:cs="Consolas"/>
          <w:color w:val="000000" w:themeColor="text1" w:themeShade="F2"/>
          <w:sz w:val="16"/>
        </w:rPr>
        <w:t>double annoyingButLegal = 1_00_0.0_0; // this one compiles</w:t>
      </w:r>
    </w:p>
    <w:p w14:paraId="7A943A84" w14:textId="77777777" w:rsidR="009B4368" w:rsidRPr="009B4368" w:rsidRDefault="009B4368" w:rsidP="009B4368">
      <w:pPr>
        <w:spacing w:after="0" w:line="240" w:lineRule="auto"/>
        <w:rPr>
          <w:b/>
          <w:sz w:val="16"/>
          <w:u w:val="single"/>
        </w:rPr>
      </w:pPr>
    </w:p>
    <w:p w14:paraId="2395CAF2" w14:textId="77777777" w:rsidR="009B4368" w:rsidRPr="009B4368" w:rsidRDefault="009B4368" w:rsidP="009B4368">
      <w:pPr>
        <w:spacing w:after="0" w:line="240" w:lineRule="auto"/>
        <w:rPr>
          <w:b/>
          <w:sz w:val="16"/>
          <w:u w:val="single"/>
        </w:rPr>
      </w:pPr>
      <w:r w:rsidRPr="009B4368">
        <w:rPr>
          <w:b/>
          <w:sz w:val="16"/>
          <w:u w:val="single"/>
        </w:rPr>
        <w:lastRenderedPageBreak/>
        <w:t>Declaring Multiple Variables</w:t>
      </w:r>
    </w:p>
    <w:p w14:paraId="44977C75" w14:textId="77777777" w:rsidR="009B4368" w:rsidRPr="009B4368" w:rsidRDefault="009B4368" w:rsidP="009B4368">
      <w:pPr>
        <w:pBdr>
          <w:top w:val="single" w:sz="8" w:space="1" w:color="808080" w:themeColor="background1" w:themeShade="80"/>
          <w:left w:val="single" w:sz="8" w:space="4" w:color="808080" w:themeColor="background1" w:themeShade="80"/>
          <w:bottom w:val="single" w:sz="8" w:space="1" w:color="808080" w:themeColor="background1" w:themeShade="80"/>
          <w:right w:val="single" w:sz="8" w:space="4" w:color="808080" w:themeColor="background1" w:themeShade="80"/>
        </w:pBdr>
        <w:shd w:val="solid" w:color="F2F2F2" w:themeColor="background1" w:themeShade="F2" w:fill="auto"/>
        <w:spacing w:after="0" w:line="240" w:lineRule="auto"/>
        <w:rPr>
          <w:rFonts w:ascii="Consolas" w:hAnsi="Consolas" w:cs="Consolas"/>
          <w:color w:val="000000" w:themeColor="text1" w:themeShade="F2"/>
          <w:sz w:val="16"/>
        </w:rPr>
      </w:pPr>
      <w:r w:rsidRPr="009B4368">
        <w:rPr>
          <w:rFonts w:ascii="Consolas" w:hAnsi="Consolas" w:cs="Consolas"/>
          <w:color w:val="000000" w:themeColor="text1" w:themeShade="F2"/>
          <w:sz w:val="16"/>
        </w:rPr>
        <w:t>int i1, i2, i3 = 0;</w:t>
      </w:r>
    </w:p>
    <w:p w14:paraId="028E667B" w14:textId="77777777" w:rsidR="009B4368" w:rsidRPr="009B4368" w:rsidRDefault="009B4368" w:rsidP="009B4368">
      <w:pPr>
        <w:spacing w:after="0" w:line="240" w:lineRule="auto"/>
        <w:rPr>
          <w:sz w:val="16"/>
        </w:rPr>
      </w:pPr>
      <w:r w:rsidRPr="009B4368">
        <w:rPr>
          <w:sz w:val="16"/>
        </w:rPr>
        <w:t>As you should expect, three variables were declared: i1, i2, and i3. However, only one of those values was initialized: i3. The other two remain declared but not yet initialized.</w:t>
      </w:r>
    </w:p>
    <w:p w14:paraId="2BFE2539" w14:textId="77777777" w:rsidR="009B4368" w:rsidRPr="009B4368" w:rsidRDefault="009B4368" w:rsidP="009B4368">
      <w:pPr>
        <w:spacing w:after="0" w:line="240" w:lineRule="auto"/>
        <w:rPr>
          <w:sz w:val="16"/>
        </w:rPr>
      </w:pPr>
    </w:p>
    <w:p w14:paraId="4FE6B973" w14:textId="77777777" w:rsidR="009B4368" w:rsidRPr="009B4368" w:rsidRDefault="009B4368" w:rsidP="009B4368">
      <w:pPr>
        <w:pBdr>
          <w:top w:val="single" w:sz="8" w:space="1" w:color="808080" w:themeColor="background1" w:themeShade="80"/>
          <w:left w:val="single" w:sz="8" w:space="4" w:color="808080" w:themeColor="background1" w:themeShade="80"/>
          <w:bottom w:val="single" w:sz="8" w:space="1" w:color="808080" w:themeColor="background1" w:themeShade="80"/>
          <w:right w:val="single" w:sz="8" w:space="4" w:color="808080" w:themeColor="background1" w:themeShade="80"/>
        </w:pBdr>
        <w:shd w:val="solid" w:color="F2F2F2" w:themeColor="background1" w:themeShade="F2" w:fill="auto"/>
        <w:spacing w:after="0" w:line="240" w:lineRule="auto"/>
        <w:rPr>
          <w:rFonts w:ascii="Consolas" w:hAnsi="Consolas" w:cs="Consolas"/>
          <w:color w:val="000000" w:themeColor="text1" w:themeShade="F2"/>
          <w:sz w:val="16"/>
        </w:rPr>
      </w:pPr>
      <w:r w:rsidRPr="009B4368">
        <w:rPr>
          <w:rFonts w:ascii="Consolas" w:hAnsi="Consolas" w:cs="Consolas"/>
          <w:color w:val="000000" w:themeColor="text1" w:themeShade="F2"/>
          <w:sz w:val="16"/>
        </w:rPr>
        <w:t>int num, String value; // DOES NOT COMPILE</w:t>
      </w:r>
    </w:p>
    <w:p w14:paraId="61655508" w14:textId="77777777" w:rsidR="009B4368" w:rsidRPr="009B4368" w:rsidRDefault="009B4368" w:rsidP="009B4368">
      <w:pPr>
        <w:spacing w:after="0" w:line="240" w:lineRule="auto"/>
        <w:rPr>
          <w:sz w:val="16"/>
        </w:rPr>
      </w:pPr>
      <w:r w:rsidRPr="009B4368">
        <w:rPr>
          <w:sz w:val="16"/>
        </w:rPr>
        <w:t>This code doesn’t compile because it tries to declare multiple variables of different types in the same statement.</w:t>
      </w:r>
    </w:p>
    <w:p w14:paraId="077BEF19" w14:textId="77777777" w:rsidR="009B4368" w:rsidRPr="009B4368" w:rsidRDefault="009B4368" w:rsidP="009B4368">
      <w:pPr>
        <w:spacing w:after="0" w:line="240" w:lineRule="auto"/>
        <w:rPr>
          <w:sz w:val="16"/>
        </w:rPr>
      </w:pPr>
    </w:p>
    <w:p w14:paraId="389047BB" w14:textId="77777777" w:rsidR="009B4368" w:rsidRPr="009B4368" w:rsidRDefault="009B4368" w:rsidP="009B4368">
      <w:pPr>
        <w:spacing w:after="0" w:line="240" w:lineRule="auto"/>
        <w:rPr>
          <w:sz w:val="16"/>
        </w:rPr>
      </w:pPr>
    </w:p>
    <w:p w14:paraId="121CACE0" w14:textId="77777777" w:rsidR="009B4368" w:rsidRPr="009B4368" w:rsidRDefault="009B4368" w:rsidP="009B4368">
      <w:pPr>
        <w:pBdr>
          <w:top w:val="single" w:sz="8" w:space="1" w:color="808080" w:themeColor="background1" w:themeShade="80"/>
          <w:left w:val="single" w:sz="8" w:space="4" w:color="808080" w:themeColor="background1" w:themeShade="80"/>
          <w:bottom w:val="single" w:sz="8" w:space="1" w:color="808080" w:themeColor="background1" w:themeShade="80"/>
          <w:right w:val="single" w:sz="8" w:space="4" w:color="808080" w:themeColor="background1" w:themeShade="80"/>
        </w:pBdr>
        <w:shd w:val="solid" w:color="F2F2F2" w:themeColor="background1" w:themeShade="F2" w:fill="auto"/>
        <w:spacing w:after="0" w:line="240" w:lineRule="auto"/>
        <w:rPr>
          <w:rFonts w:ascii="Consolas" w:hAnsi="Consolas" w:cs="Consolas"/>
          <w:color w:val="000000" w:themeColor="text1" w:themeShade="F2"/>
          <w:sz w:val="16"/>
        </w:rPr>
      </w:pPr>
      <w:r w:rsidRPr="009B4368">
        <w:rPr>
          <w:rFonts w:ascii="Consolas" w:hAnsi="Consolas" w:cs="Consolas"/>
          <w:color w:val="000000" w:themeColor="text1" w:themeShade="F2"/>
          <w:sz w:val="16"/>
        </w:rPr>
        <w:t>double d1, double d2;  // DOES NOT COMPILE</w:t>
      </w:r>
    </w:p>
    <w:p w14:paraId="7120BBFA" w14:textId="77777777" w:rsidR="009B4368" w:rsidRPr="009B4368" w:rsidRDefault="009B4368" w:rsidP="009B4368">
      <w:pPr>
        <w:spacing w:after="0" w:line="240" w:lineRule="auto"/>
        <w:rPr>
          <w:sz w:val="16"/>
        </w:rPr>
      </w:pPr>
      <w:r w:rsidRPr="009B4368">
        <w:rPr>
          <w:sz w:val="16"/>
        </w:rPr>
        <w:t>If you want to declare multiple variables in the same statement, they must share the same type declaration and not repeat it. double d1, d2; would have been legal.</w:t>
      </w:r>
    </w:p>
    <w:p w14:paraId="0FD86547" w14:textId="77777777" w:rsidR="009B4368" w:rsidRPr="009B4368" w:rsidRDefault="009B4368" w:rsidP="009B4368">
      <w:pPr>
        <w:spacing w:after="0" w:line="240" w:lineRule="auto"/>
        <w:rPr>
          <w:sz w:val="16"/>
        </w:rPr>
      </w:pPr>
    </w:p>
    <w:p w14:paraId="7BB20737" w14:textId="77777777" w:rsidR="009B4368" w:rsidRPr="009B4368" w:rsidRDefault="009B4368" w:rsidP="009B4368">
      <w:pPr>
        <w:pBdr>
          <w:top w:val="single" w:sz="8" w:space="1" w:color="808080" w:themeColor="background1" w:themeShade="80"/>
          <w:left w:val="single" w:sz="8" w:space="4" w:color="808080" w:themeColor="background1" w:themeShade="80"/>
          <w:bottom w:val="single" w:sz="8" w:space="1" w:color="808080" w:themeColor="background1" w:themeShade="80"/>
          <w:right w:val="single" w:sz="8" w:space="4" w:color="808080" w:themeColor="background1" w:themeShade="80"/>
        </w:pBdr>
        <w:shd w:val="solid" w:color="F2F2F2" w:themeColor="background1" w:themeShade="F2" w:fill="auto"/>
        <w:spacing w:after="0" w:line="240" w:lineRule="auto"/>
        <w:rPr>
          <w:rFonts w:ascii="Consolas" w:hAnsi="Consolas" w:cs="Consolas"/>
          <w:color w:val="000000" w:themeColor="text1" w:themeShade="F2"/>
          <w:sz w:val="16"/>
        </w:rPr>
      </w:pPr>
      <w:r w:rsidRPr="009B4368">
        <w:rPr>
          <w:rFonts w:ascii="Consolas" w:hAnsi="Consolas" w:cs="Consolas"/>
          <w:color w:val="000000" w:themeColor="text1" w:themeShade="F2"/>
          <w:sz w:val="16"/>
        </w:rPr>
        <w:t>boolean b1, b2;</w:t>
      </w:r>
    </w:p>
    <w:p w14:paraId="77CBD28C" w14:textId="77777777" w:rsidR="009B4368" w:rsidRPr="009B4368" w:rsidRDefault="009B4368" w:rsidP="009B4368">
      <w:pPr>
        <w:pBdr>
          <w:top w:val="single" w:sz="8" w:space="1" w:color="808080" w:themeColor="background1" w:themeShade="80"/>
          <w:left w:val="single" w:sz="8" w:space="4" w:color="808080" w:themeColor="background1" w:themeShade="80"/>
          <w:bottom w:val="single" w:sz="8" w:space="1" w:color="808080" w:themeColor="background1" w:themeShade="80"/>
          <w:right w:val="single" w:sz="8" w:space="4" w:color="808080" w:themeColor="background1" w:themeShade="80"/>
        </w:pBdr>
        <w:shd w:val="solid" w:color="F2F2F2" w:themeColor="background1" w:themeShade="F2" w:fill="auto"/>
        <w:spacing w:after="0" w:line="240" w:lineRule="auto"/>
        <w:rPr>
          <w:rFonts w:ascii="Consolas" w:hAnsi="Consolas" w:cs="Consolas"/>
          <w:color w:val="000000" w:themeColor="text1" w:themeShade="F2"/>
          <w:sz w:val="16"/>
        </w:rPr>
      </w:pPr>
      <w:r w:rsidRPr="009B4368">
        <w:rPr>
          <w:rFonts w:ascii="Consolas" w:hAnsi="Consolas" w:cs="Consolas"/>
          <w:color w:val="000000" w:themeColor="text1" w:themeShade="F2"/>
          <w:sz w:val="16"/>
        </w:rPr>
        <w:t>String s1 = "1", s2;</w:t>
      </w:r>
    </w:p>
    <w:p w14:paraId="61593194" w14:textId="77777777" w:rsidR="009B4368" w:rsidRPr="009B4368" w:rsidRDefault="009B4368" w:rsidP="009B4368">
      <w:pPr>
        <w:pBdr>
          <w:top w:val="single" w:sz="8" w:space="1" w:color="808080" w:themeColor="background1" w:themeShade="80"/>
          <w:left w:val="single" w:sz="8" w:space="4" w:color="808080" w:themeColor="background1" w:themeShade="80"/>
          <w:bottom w:val="single" w:sz="8" w:space="1" w:color="808080" w:themeColor="background1" w:themeShade="80"/>
          <w:right w:val="single" w:sz="8" w:space="4" w:color="808080" w:themeColor="background1" w:themeShade="80"/>
        </w:pBdr>
        <w:shd w:val="solid" w:color="F2F2F2" w:themeColor="background1" w:themeShade="F2" w:fill="auto"/>
        <w:spacing w:after="0" w:line="240" w:lineRule="auto"/>
        <w:rPr>
          <w:rFonts w:ascii="Consolas" w:hAnsi="Consolas" w:cs="Consolas"/>
          <w:color w:val="000000" w:themeColor="text1" w:themeShade="F2"/>
          <w:sz w:val="16"/>
        </w:rPr>
      </w:pPr>
      <w:r w:rsidRPr="009B4368">
        <w:rPr>
          <w:rFonts w:ascii="Consolas" w:hAnsi="Consolas" w:cs="Consolas"/>
          <w:color w:val="000000" w:themeColor="text1" w:themeShade="F2"/>
          <w:sz w:val="16"/>
        </w:rPr>
        <w:t>double d1, double d2;</w:t>
      </w:r>
    </w:p>
    <w:p w14:paraId="35CFEA2F" w14:textId="77777777" w:rsidR="009B4368" w:rsidRPr="009B4368" w:rsidRDefault="009B4368" w:rsidP="009B4368">
      <w:pPr>
        <w:pBdr>
          <w:top w:val="single" w:sz="8" w:space="1" w:color="808080" w:themeColor="background1" w:themeShade="80"/>
          <w:left w:val="single" w:sz="8" w:space="4" w:color="808080" w:themeColor="background1" w:themeShade="80"/>
          <w:bottom w:val="single" w:sz="8" w:space="1" w:color="808080" w:themeColor="background1" w:themeShade="80"/>
          <w:right w:val="single" w:sz="8" w:space="4" w:color="808080" w:themeColor="background1" w:themeShade="80"/>
        </w:pBdr>
        <w:shd w:val="solid" w:color="F2F2F2" w:themeColor="background1" w:themeShade="F2" w:fill="auto"/>
        <w:spacing w:after="0" w:line="240" w:lineRule="auto"/>
        <w:rPr>
          <w:rFonts w:ascii="Consolas" w:hAnsi="Consolas" w:cs="Consolas"/>
          <w:color w:val="000000" w:themeColor="text1" w:themeShade="F2"/>
          <w:sz w:val="16"/>
        </w:rPr>
      </w:pPr>
      <w:r w:rsidRPr="009B4368">
        <w:rPr>
          <w:rFonts w:ascii="Consolas" w:hAnsi="Consolas" w:cs="Consolas"/>
          <w:color w:val="000000" w:themeColor="text1" w:themeShade="F2"/>
          <w:sz w:val="16"/>
        </w:rPr>
        <w:t>int i1; int i2;</w:t>
      </w:r>
    </w:p>
    <w:p w14:paraId="0457EABD" w14:textId="77777777" w:rsidR="009B4368" w:rsidRPr="009B4368" w:rsidRDefault="009B4368" w:rsidP="009B4368">
      <w:pPr>
        <w:pBdr>
          <w:top w:val="single" w:sz="8" w:space="1" w:color="808080" w:themeColor="background1" w:themeShade="80"/>
          <w:left w:val="single" w:sz="8" w:space="4" w:color="808080" w:themeColor="background1" w:themeShade="80"/>
          <w:bottom w:val="single" w:sz="8" w:space="1" w:color="808080" w:themeColor="background1" w:themeShade="80"/>
          <w:right w:val="single" w:sz="8" w:space="4" w:color="808080" w:themeColor="background1" w:themeShade="80"/>
        </w:pBdr>
        <w:shd w:val="solid" w:color="F2F2F2" w:themeColor="background1" w:themeShade="F2" w:fill="auto"/>
        <w:spacing w:after="0" w:line="240" w:lineRule="auto"/>
        <w:rPr>
          <w:rFonts w:ascii="Consolas" w:hAnsi="Consolas" w:cs="Consolas"/>
          <w:color w:val="000000" w:themeColor="text1" w:themeShade="F2"/>
          <w:sz w:val="16"/>
        </w:rPr>
      </w:pPr>
      <w:r w:rsidRPr="009B4368">
        <w:rPr>
          <w:rFonts w:ascii="Consolas" w:hAnsi="Consolas" w:cs="Consolas"/>
          <w:color w:val="000000" w:themeColor="text1" w:themeShade="F2"/>
          <w:sz w:val="16"/>
        </w:rPr>
        <w:t>int i3; i4;</w:t>
      </w:r>
    </w:p>
    <w:p w14:paraId="3BD50A16" w14:textId="77777777" w:rsidR="009B4368" w:rsidRPr="009B4368" w:rsidRDefault="009B4368" w:rsidP="009B4368">
      <w:pPr>
        <w:spacing w:after="0" w:line="240" w:lineRule="auto"/>
        <w:rPr>
          <w:sz w:val="16"/>
        </w:rPr>
      </w:pPr>
      <w:r w:rsidRPr="009B4368">
        <w:rPr>
          <w:sz w:val="16"/>
        </w:rPr>
        <w:t>The first statement is legal. It declares two variables without initializing them. second statement is also legal. It declares two variables and initializes only one of them. The third statement is not legal. Variables d1 and d2 are the same type &amp; breaks between them.</w:t>
      </w:r>
    </w:p>
    <w:p w14:paraId="76F0B505" w14:textId="77777777" w:rsidR="009B4368" w:rsidRPr="009B4368" w:rsidRDefault="009B4368" w:rsidP="009B4368">
      <w:pPr>
        <w:spacing w:after="0" w:line="240" w:lineRule="auto"/>
        <w:rPr>
          <w:sz w:val="16"/>
        </w:rPr>
      </w:pPr>
      <w:r w:rsidRPr="009B4368">
        <w:rPr>
          <w:sz w:val="16"/>
        </w:rPr>
        <w:t>The fourth statement is legal.The fifth statement is not legal.The second one is not a valid declaration because it omits the type.</w:t>
      </w:r>
    </w:p>
    <w:p w14:paraId="0B5D8884" w14:textId="77777777" w:rsidR="009B4368" w:rsidRPr="009B4368" w:rsidRDefault="009B4368" w:rsidP="009B4368">
      <w:pPr>
        <w:spacing w:after="0" w:line="240" w:lineRule="auto"/>
        <w:rPr>
          <w:sz w:val="16"/>
        </w:rPr>
      </w:pPr>
    </w:p>
    <w:p w14:paraId="1E4AE1A2" w14:textId="77777777" w:rsidR="009B4368" w:rsidRDefault="009B4368" w:rsidP="009B4368">
      <w:pPr>
        <w:spacing w:after="0" w:line="240" w:lineRule="auto"/>
        <w:rPr>
          <w:b/>
          <w:sz w:val="16"/>
          <w:u w:val="single"/>
        </w:rPr>
      </w:pPr>
      <w:r w:rsidRPr="009B4368">
        <w:rPr>
          <w:b/>
          <w:sz w:val="16"/>
          <w:u w:val="single"/>
        </w:rPr>
        <w:t>Garbage Collection</w:t>
      </w:r>
    </w:p>
    <w:p w14:paraId="39BEC7BD" w14:textId="77777777" w:rsidR="009B4368" w:rsidRDefault="009B4368" w:rsidP="009B4368">
      <w:pPr>
        <w:spacing w:after="0" w:line="240" w:lineRule="auto"/>
        <w:rPr>
          <w:bCs/>
          <w:sz w:val="16"/>
        </w:rPr>
      </w:pPr>
      <w:r w:rsidRPr="009B4368">
        <w:rPr>
          <w:bCs/>
          <w:sz w:val="16"/>
        </w:rPr>
        <w:t>The methods to request JVM to run Garbage Collector</w:t>
      </w:r>
    </w:p>
    <w:p w14:paraId="670166DD" w14:textId="77777777" w:rsidR="009B4368" w:rsidRDefault="009B4368" w:rsidP="009B4368">
      <w:pPr>
        <w:spacing w:after="0" w:line="240" w:lineRule="auto"/>
        <w:rPr>
          <w:bCs/>
          <w:sz w:val="16"/>
        </w:rPr>
      </w:pPr>
      <w:r w:rsidRPr="009B4368">
        <w:rPr>
          <w:b/>
          <w:bCs/>
          <w:sz w:val="16"/>
        </w:rPr>
        <w:t>System.gc()</w:t>
      </w:r>
      <w:r>
        <w:rPr>
          <w:bCs/>
          <w:sz w:val="16"/>
        </w:rPr>
        <w:t xml:space="preserve"> : </w:t>
      </w:r>
      <w:r w:rsidRPr="009B4368">
        <w:rPr>
          <w:bCs/>
          <w:sz w:val="16"/>
        </w:rPr>
        <w:t xml:space="preserve"> ‘System’ class contains a static ‘gc’ method for requesting JVM to run Garbage Collector.</w:t>
      </w:r>
    </w:p>
    <w:p w14:paraId="3BD417E2" w14:textId="77777777" w:rsidR="00AB1C18" w:rsidRDefault="00AB1C18" w:rsidP="00AB1C18">
      <w:pPr>
        <w:spacing w:after="0" w:line="240" w:lineRule="auto"/>
        <w:rPr>
          <w:bCs/>
          <w:sz w:val="16"/>
        </w:rPr>
      </w:pPr>
      <w:r w:rsidRPr="00AB1C18">
        <w:rPr>
          <w:b/>
          <w:bCs/>
          <w:sz w:val="16"/>
        </w:rPr>
        <w:t>Runtime.getRuntime().gc()</w:t>
      </w:r>
      <w:r>
        <w:rPr>
          <w:bCs/>
          <w:sz w:val="16"/>
        </w:rPr>
        <w:t xml:space="preserve"> : </w:t>
      </w:r>
      <w:r w:rsidRPr="00AB1C18">
        <w:rPr>
          <w:bCs/>
          <w:sz w:val="16"/>
        </w:rPr>
        <w:t>gc() method available in Runtime class</w:t>
      </w:r>
      <w:r>
        <w:rPr>
          <w:bCs/>
          <w:sz w:val="16"/>
        </w:rPr>
        <w:t xml:space="preserve"> </w:t>
      </w:r>
      <w:r w:rsidRPr="00AB1C18">
        <w:rPr>
          <w:bCs/>
          <w:sz w:val="16"/>
        </w:rPr>
        <w:t>is an instance method.</w:t>
      </w:r>
    </w:p>
    <w:p w14:paraId="52A50CA5" w14:textId="77777777" w:rsidR="002A3B82" w:rsidRDefault="002A3B82" w:rsidP="00AB1C18">
      <w:pPr>
        <w:spacing w:after="0" w:line="240" w:lineRule="auto"/>
        <w:rPr>
          <w:bCs/>
          <w:sz w:val="16"/>
        </w:rPr>
      </w:pPr>
    </w:p>
    <w:p w14:paraId="20E30417" w14:textId="77777777" w:rsidR="002A3B82" w:rsidRPr="002A3B82" w:rsidRDefault="002A3B82" w:rsidP="002A3B82">
      <w:pPr>
        <w:spacing w:after="0" w:line="240" w:lineRule="auto"/>
        <w:rPr>
          <w:b/>
          <w:bCs/>
          <w:sz w:val="16"/>
        </w:rPr>
      </w:pPr>
      <w:r w:rsidRPr="002A3B82">
        <w:rPr>
          <w:b/>
          <w:bCs/>
          <w:sz w:val="16"/>
        </w:rPr>
        <w:t>1.Nullifying the reference Variable</w:t>
      </w:r>
    </w:p>
    <w:p w14:paraId="40209A48" w14:textId="77777777" w:rsidR="002A3B82" w:rsidRPr="002A3B82" w:rsidRDefault="002A3B82" w:rsidP="002A3B82">
      <w:pPr>
        <w:pStyle w:val="1Output"/>
      </w:pPr>
      <w:r w:rsidRPr="002A3B82">
        <w:t>Student s1 = new Student();</w:t>
      </w:r>
    </w:p>
    <w:p w14:paraId="3DCB9146" w14:textId="77777777" w:rsidR="002A3B82" w:rsidRPr="002A3B82" w:rsidRDefault="002A3B82" w:rsidP="002A3B82">
      <w:pPr>
        <w:pStyle w:val="1Output"/>
      </w:pPr>
      <w:r w:rsidRPr="002A3B82">
        <w:t>Student s2 = new Student();</w:t>
      </w:r>
    </w:p>
    <w:p w14:paraId="45911175" w14:textId="77777777" w:rsidR="002A3B82" w:rsidRPr="002A3B82" w:rsidRDefault="002A3B82" w:rsidP="002A3B82">
      <w:pPr>
        <w:pStyle w:val="1Output"/>
      </w:pPr>
      <w:r w:rsidRPr="002A3B82">
        <w:t>//No Object eligible for Garbage Collector</w:t>
      </w:r>
    </w:p>
    <w:p w14:paraId="695785FA" w14:textId="77777777" w:rsidR="002A3B82" w:rsidRPr="002A3B82" w:rsidRDefault="002A3B82" w:rsidP="002A3B82">
      <w:pPr>
        <w:pStyle w:val="1Output"/>
      </w:pPr>
    </w:p>
    <w:p w14:paraId="5DBBA4CE" w14:textId="77777777" w:rsidR="002A3B82" w:rsidRPr="002A3B82" w:rsidRDefault="002A3B82" w:rsidP="002A3B82">
      <w:pPr>
        <w:pStyle w:val="1Output"/>
      </w:pPr>
      <w:r w:rsidRPr="002A3B82">
        <w:t>s1 = null;</w:t>
      </w:r>
    </w:p>
    <w:p w14:paraId="02AE5CA4" w14:textId="77777777" w:rsidR="002A3B82" w:rsidRPr="002A3B82" w:rsidRDefault="002A3B82" w:rsidP="002A3B82">
      <w:pPr>
        <w:pStyle w:val="1Output"/>
      </w:pPr>
      <w:r w:rsidRPr="002A3B82">
        <w:t>//One Object eligible for Garbage Collector</w:t>
      </w:r>
    </w:p>
    <w:p w14:paraId="76249EF8" w14:textId="77777777" w:rsidR="002A3B82" w:rsidRPr="002A3B82" w:rsidRDefault="002A3B82" w:rsidP="002A3B82">
      <w:pPr>
        <w:pStyle w:val="1Output"/>
      </w:pPr>
    </w:p>
    <w:p w14:paraId="75F3946B" w14:textId="77777777" w:rsidR="002A3B82" w:rsidRPr="002A3B82" w:rsidRDefault="002A3B82" w:rsidP="002A3B82">
      <w:pPr>
        <w:pStyle w:val="1Output"/>
      </w:pPr>
      <w:r w:rsidRPr="002A3B82">
        <w:t>s2 = null;</w:t>
      </w:r>
    </w:p>
    <w:p w14:paraId="1C91B540" w14:textId="77777777" w:rsidR="002A3B82" w:rsidRPr="002A3B82" w:rsidRDefault="002A3B82" w:rsidP="002A3B82">
      <w:pPr>
        <w:pStyle w:val="1Output"/>
      </w:pPr>
      <w:r w:rsidRPr="002A3B82">
        <w:t>Both Objects eligible for Garbage Collector</w:t>
      </w:r>
    </w:p>
    <w:p w14:paraId="1CE30CC7" w14:textId="77777777" w:rsidR="002A3B82" w:rsidRPr="002A3B82" w:rsidRDefault="002A3B82" w:rsidP="002A3B82">
      <w:pPr>
        <w:spacing w:after="0" w:line="240" w:lineRule="auto"/>
        <w:rPr>
          <w:bCs/>
          <w:sz w:val="16"/>
        </w:rPr>
      </w:pPr>
    </w:p>
    <w:p w14:paraId="4D6DEE6E" w14:textId="77777777" w:rsidR="002A3B82" w:rsidRPr="002A3B82" w:rsidRDefault="002A3B82" w:rsidP="002A3B82">
      <w:pPr>
        <w:spacing w:after="0" w:line="240" w:lineRule="auto"/>
        <w:rPr>
          <w:b/>
          <w:bCs/>
          <w:sz w:val="16"/>
        </w:rPr>
      </w:pPr>
      <w:r w:rsidRPr="002A3B82">
        <w:rPr>
          <w:b/>
          <w:bCs/>
          <w:sz w:val="16"/>
        </w:rPr>
        <w:t>2.Reassigning the reference Variable</w:t>
      </w:r>
    </w:p>
    <w:p w14:paraId="0D60DE63" w14:textId="77777777" w:rsidR="002A3B82" w:rsidRPr="002A3B82" w:rsidRDefault="002A3B82" w:rsidP="002A3B82">
      <w:pPr>
        <w:pStyle w:val="1Output"/>
      </w:pPr>
      <w:r w:rsidRPr="002A3B82">
        <w:t>Student s1 = new Student();</w:t>
      </w:r>
    </w:p>
    <w:p w14:paraId="58402912" w14:textId="77777777" w:rsidR="002A3B82" w:rsidRPr="002A3B82" w:rsidRDefault="002A3B82" w:rsidP="002A3B82">
      <w:pPr>
        <w:pStyle w:val="1Output"/>
      </w:pPr>
      <w:r w:rsidRPr="002A3B82">
        <w:t>Student s2 = new Student();</w:t>
      </w:r>
    </w:p>
    <w:p w14:paraId="30747EB7" w14:textId="77777777" w:rsidR="002A3B82" w:rsidRPr="002A3B82" w:rsidRDefault="002A3B82" w:rsidP="002A3B82">
      <w:pPr>
        <w:pStyle w:val="1Output"/>
      </w:pPr>
    </w:p>
    <w:p w14:paraId="002E10E5" w14:textId="77777777" w:rsidR="002A3B82" w:rsidRPr="002A3B82" w:rsidRDefault="002A3B82" w:rsidP="002A3B82">
      <w:pPr>
        <w:pStyle w:val="1Output"/>
      </w:pPr>
      <w:r w:rsidRPr="002A3B82">
        <w:t>s1 = s2;</w:t>
      </w:r>
    </w:p>
    <w:p w14:paraId="024ACF93" w14:textId="77777777" w:rsidR="002A3B82" w:rsidRPr="002A3B82" w:rsidRDefault="002A3B82" w:rsidP="002A3B82">
      <w:pPr>
        <w:pStyle w:val="1Output"/>
      </w:pPr>
      <w:r w:rsidRPr="002A3B82">
        <w:t>//One Object eligible for Garbage Collector</w:t>
      </w:r>
    </w:p>
    <w:p w14:paraId="0B09FE98" w14:textId="77777777" w:rsidR="002A3B82" w:rsidRPr="002A3B82" w:rsidRDefault="002A3B82" w:rsidP="002A3B82">
      <w:pPr>
        <w:spacing w:after="0" w:line="240" w:lineRule="auto"/>
        <w:rPr>
          <w:bCs/>
          <w:sz w:val="16"/>
        </w:rPr>
      </w:pPr>
    </w:p>
    <w:p w14:paraId="1978B3F3" w14:textId="77777777" w:rsidR="002A3B82" w:rsidRPr="002A3B82" w:rsidRDefault="002A3B82" w:rsidP="002A3B82">
      <w:pPr>
        <w:spacing w:after="0" w:line="240" w:lineRule="auto"/>
        <w:rPr>
          <w:b/>
          <w:bCs/>
          <w:sz w:val="16"/>
        </w:rPr>
      </w:pPr>
      <w:r w:rsidRPr="002A3B82">
        <w:rPr>
          <w:b/>
          <w:bCs/>
          <w:sz w:val="16"/>
        </w:rPr>
        <w:t>3.The Objects Created inside a method</w:t>
      </w:r>
    </w:p>
    <w:p w14:paraId="469C2158" w14:textId="77777777" w:rsidR="002A3B82" w:rsidRPr="002A3B82" w:rsidRDefault="002A3B82" w:rsidP="002A3B82">
      <w:pPr>
        <w:spacing w:after="0" w:line="240" w:lineRule="auto"/>
        <w:rPr>
          <w:bCs/>
          <w:sz w:val="16"/>
        </w:rPr>
      </w:pPr>
      <w:r w:rsidRPr="002A3B82">
        <w:rPr>
          <w:bCs/>
          <w:sz w:val="16"/>
        </w:rPr>
        <w:t>The objects which are created in a method are by default eligible for Garbage Collector once the</w:t>
      </w:r>
    </w:p>
    <w:p w14:paraId="250B136C" w14:textId="619BAA5F" w:rsidR="009B4368" w:rsidRPr="009B4368" w:rsidRDefault="002A3B82" w:rsidP="009B4368">
      <w:pPr>
        <w:spacing w:after="0" w:line="240" w:lineRule="auto"/>
        <w:rPr>
          <w:b/>
          <w:sz w:val="16"/>
          <w:u w:val="single"/>
        </w:rPr>
      </w:pPr>
      <w:r w:rsidRPr="002A3B82">
        <w:rPr>
          <w:bCs/>
          <w:sz w:val="16"/>
        </w:rPr>
        <w:t>method completes</w:t>
      </w:r>
    </w:p>
    <w:p w14:paraId="34F4EA15" w14:textId="77777777" w:rsidR="009B4368" w:rsidRPr="009B4368" w:rsidRDefault="009B4368" w:rsidP="009B4368">
      <w:pPr>
        <w:pBdr>
          <w:top w:val="single" w:sz="8" w:space="1" w:color="808080" w:themeColor="background1" w:themeShade="80"/>
          <w:left w:val="single" w:sz="8" w:space="4" w:color="808080" w:themeColor="background1" w:themeShade="80"/>
          <w:bottom w:val="single" w:sz="8" w:space="1" w:color="808080" w:themeColor="background1" w:themeShade="80"/>
          <w:right w:val="single" w:sz="8" w:space="4" w:color="808080" w:themeColor="background1" w:themeShade="80"/>
        </w:pBdr>
        <w:shd w:val="solid" w:color="F2F2F2" w:themeColor="background1" w:themeShade="F2" w:fill="auto"/>
        <w:spacing w:after="0" w:line="240" w:lineRule="auto"/>
        <w:rPr>
          <w:rFonts w:ascii="Consolas" w:hAnsi="Consolas" w:cs="Consolas"/>
          <w:color w:val="000000" w:themeColor="text1" w:themeShade="F2"/>
          <w:sz w:val="16"/>
        </w:rPr>
      </w:pPr>
      <w:r w:rsidRPr="009B4368">
        <w:rPr>
          <w:rFonts w:ascii="Consolas" w:hAnsi="Consolas" w:cs="Consolas"/>
          <w:color w:val="000000" w:themeColor="text1" w:themeShade="F2"/>
          <w:sz w:val="16"/>
        </w:rPr>
        <w:t>1: public class Scope {</w:t>
      </w:r>
    </w:p>
    <w:p w14:paraId="32C4E4EC" w14:textId="77777777" w:rsidR="009B4368" w:rsidRPr="009B4368" w:rsidRDefault="009B4368" w:rsidP="009B4368">
      <w:pPr>
        <w:pBdr>
          <w:top w:val="single" w:sz="8" w:space="1" w:color="808080" w:themeColor="background1" w:themeShade="80"/>
          <w:left w:val="single" w:sz="8" w:space="4" w:color="808080" w:themeColor="background1" w:themeShade="80"/>
          <w:bottom w:val="single" w:sz="8" w:space="1" w:color="808080" w:themeColor="background1" w:themeShade="80"/>
          <w:right w:val="single" w:sz="8" w:space="4" w:color="808080" w:themeColor="background1" w:themeShade="80"/>
        </w:pBdr>
        <w:shd w:val="solid" w:color="F2F2F2" w:themeColor="background1" w:themeShade="F2" w:fill="auto"/>
        <w:spacing w:after="0" w:line="240" w:lineRule="auto"/>
        <w:rPr>
          <w:rFonts w:ascii="Consolas" w:hAnsi="Consolas" w:cs="Consolas"/>
          <w:color w:val="000000" w:themeColor="text1" w:themeShade="F2"/>
          <w:sz w:val="16"/>
        </w:rPr>
      </w:pPr>
      <w:r w:rsidRPr="009B4368">
        <w:rPr>
          <w:rFonts w:ascii="Consolas" w:hAnsi="Consolas" w:cs="Consolas"/>
          <w:color w:val="000000" w:themeColor="text1" w:themeShade="F2"/>
          <w:sz w:val="16"/>
        </w:rPr>
        <w:t>2: public static void main(String[] args) {</w:t>
      </w:r>
    </w:p>
    <w:p w14:paraId="468EFB8A" w14:textId="77777777" w:rsidR="009B4368" w:rsidRPr="009B4368" w:rsidRDefault="009B4368" w:rsidP="009B4368">
      <w:pPr>
        <w:pBdr>
          <w:top w:val="single" w:sz="8" w:space="1" w:color="808080" w:themeColor="background1" w:themeShade="80"/>
          <w:left w:val="single" w:sz="8" w:space="4" w:color="808080" w:themeColor="background1" w:themeShade="80"/>
          <w:bottom w:val="single" w:sz="8" w:space="1" w:color="808080" w:themeColor="background1" w:themeShade="80"/>
          <w:right w:val="single" w:sz="8" w:space="4" w:color="808080" w:themeColor="background1" w:themeShade="80"/>
        </w:pBdr>
        <w:shd w:val="solid" w:color="F2F2F2" w:themeColor="background1" w:themeShade="F2" w:fill="auto"/>
        <w:spacing w:after="0" w:line="240" w:lineRule="auto"/>
        <w:rPr>
          <w:rFonts w:ascii="Consolas" w:hAnsi="Consolas" w:cs="Consolas"/>
          <w:color w:val="000000" w:themeColor="text1" w:themeShade="F2"/>
          <w:sz w:val="16"/>
        </w:rPr>
      </w:pPr>
      <w:r w:rsidRPr="009B4368">
        <w:rPr>
          <w:rFonts w:ascii="Consolas" w:hAnsi="Consolas" w:cs="Consolas"/>
          <w:color w:val="000000" w:themeColor="text1" w:themeShade="F2"/>
          <w:sz w:val="16"/>
        </w:rPr>
        <w:t>3: String one, two;</w:t>
      </w:r>
    </w:p>
    <w:p w14:paraId="7654B3BF" w14:textId="77777777" w:rsidR="009B4368" w:rsidRPr="009B4368" w:rsidRDefault="009B4368" w:rsidP="009B4368">
      <w:pPr>
        <w:pBdr>
          <w:top w:val="single" w:sz="8" w:space="1" w:color="808080" w:themeColor="background1" w:themeShade="80"/>
          <w:left w:val="single" w:sz="8" w:space="4" w:color="808080" w:themeColor="background1" w:themeShade="80"/>
          <w:bottom w:val="single" w:sz="8" w:space="1" w:color="808080" w:themeColor="background1" w:themeShade="80"/>
          <w:right w:val="single" w:sz="8" w:space="4" w:color="808080" w:themeColor="background1" w:themeShade="80"/>
        </w:pBdr>
        <w:shd w:val="solid" w:color="F2F2F2" w:themeColor="background1" w:themeShade="F2" w:fill="auto"/>
        <w:spacing w:after="0" w:line="240" w:lineRule="auto"/>
        <w:rPr>
          <w:rFonts w:ascii="Consolas" w:hAnsi="Consolas" w:cs="Consolas"/>
          <w:color w:val="000000" w:themeColor="text1" w:themeShade="F2"/>
          <w:sz w:val="16"/>
        </w:rPr>
      </w:pPr>
      <w:r w:rsidRPr="009B4368">
        <w:rPr>
          <w:rFonts w:ascii="Consolas" w:hAnsi="Consolas" w:cs="Consolas"/>
          <w:color w:val="000000" w:themeColor="text1" w:themeShade="F2"/>
          <w:sz w:val="16"/>
        </w:rPr>
        <w:t>4: one = new String("a");</w:t>
      </w:r>
    </w:p>
    <w:p w14:paraId="2A80A5B1" w14:textId="77777777" w:rsidR="009B4368" w:rsidRPr="009B4368" w:rsidRDefault="009B4368" w:rsidP="009B4368">
      <w:pPr>
        <w:pBdr>
          <w:top w:val="single" w:sz="8" w:space="1" w:color="808080" w:themeColor="background1" w:themeShade="80"/>
          <w:left w:val="single" w:sz="8" w:space="4" w:color="808080" w:themeColor="background1" w:themeShade="80"/>
          <w:bottom w:val="single" w:sz="8" w:space="1" w:color="808080" w:themeColor="background1" w:themeShade="80"/>
          <w:right w:val="single" w:sz="8" w:space="4" w:color="808080" w:themeColor="background1" w:themeShade="80"/>
        </w:pBdr>
        <w:shd w:val="solid" w:color="F2F2F2" w:themeColor="background1" w:themeShade="F2" w:fill="auto"/>
        <w:spacing w:after="0" w:line="240" w:lineRule="auto"/>
        <w:rPr>
          <w:rFonts w:ascii="Consolas" w:hAnsi="Consolas" w:cs="Consolas"/>
          <w:color w:val="000000" w:themeColor="text1" w:themeShade="F2"/>
          <w:sz w:val="16"/>
        </w:rPr>
      </w:pPr>
      <w:r w:rsidRPr="009B4368">
        <w:rPr>
          <w:rFonts w:ascii="Consolas" w:hAnsi="Consolas" w:cs="Consolas"/>
          <w:color w:val="000000" w:themeColor="text1" w:themeShade="F2"/>
          <w:sz w:val="16"/>
        </w:rPr>
        <w:t>5: two = new String("b");</w:t>
      </w:r>
    </w:p>
    <w:p w14:paraId="24614228" w14:textId="77777777" w:rsidR="009B4368" w:rsidRPr="009B4368" w:rsidRDefault="009B4368" w:rsidP="009B4368">
      <w:pPr>
        <w:pBdr>
          <w:top w:val="single" w:sz="8" w:space="1" w:color="808080" w:themeColor="background1" w:themeShade="80"/>
          <w:left w:val="single" w:sz="8" w:space="4" w:color="808080" w:themeColor="background1" w:themeShade="80"/>
          <w:bottom w:val="single" w:sz="8" w:space="1" w:color="808080" w:themeColor="background1" w:themeShade="80"/>
          <w:right w:val="single" w:sz="8" w:space="4" w:color="808080" w:themeColor="background1" w:themeShade="80"/>
        </w:pBdr>
        <w:shd w:val="solid" w:color="F2F2F2" w:themeColor="background1" w:themeShade="F2" w:fill="auto"/>
        <w:spacing w:after="0" w:line="240" w:lineRule="auto"/>
        <w:rPr>
          <w:rFonts w:ascii="Consolas" w:hAnsi="Consolas" w:cs="Consolas"/>
          <w:color w:val="000000" w:themeColor="text1" w:themeShade="F2"/>
          <w:sz w:val="16"/>
        </w:rPr>
      </w:pPr>
      <w:r w:rsidRPr="009B4368">
        <w:rPr>
          <w:rFonts w:ascii="Consolas" w:hAnsi="Consolas" w:cs="Consolas"/>
          <w:color w:val="000000" w:themeColor="text1" w:themeShade="F2"/>
          <w:sz w:val="16"/>
        </w:rPr>
        <w:t>6: one = two;</w:t>
      </w:r>
    </w:p>
    <w:p w14:paraId="4233BD9E" w14:textId="77777777" w:rsidR="009B4368" w:rsidRPr="009B4368" w:rsidRDefault="009B4368" w:rsidP="009B4368">
      <w:pPr>
        <w:pBdr>
          <w:top w:val="single" w:sz="8" w:space="1" w:color="808080" w:themeColor="background1" w:themeShade="80"/>
          <w:left w:val="single" w:sz="8" w:space="4" w:color="808080" w:themeColor="background1" w:themeShade="80"/>
          <w:bottom w:val="single" w:sz="8" w:space="1" w:color="808080" w:themeColor="background1" w:themeShade="80"/>
          <w:right w:val="single" w:sz="8" w:space="4" w:color="808080" w:themeColor="background1" w:themeShade="80"/>
        </w:pBdr>
        <w:shd w:val="solid" w:color="F2F2F2" w:themeColor="background1" w:themeShade="F2" w:fill="auto"/>
        <w:spacing w:after="0" w:line="240" w:lineRule="auto"/>
        <w:rPr>
          <w:rFonts w:ascii="Consolas" w:hAnsi="Consolas" w:cs="Consolas"/>
          <w:color w:val="000000" w:themeColor="text1" w:themeShade="F2"/>
          <w:sz w:val="16"/>
        </w:rPr>
      </w:pPr>
      <w:r w:rsidRPr="009B4368">
        <w:rPr>
          <w:rFonts w:ascii="Consolas" w:hAnsi="Consolas" w:cs="Consolas"/>
          <w:color w:val="000000" w:themeColor="text1" w:themeShade="F2"/>
          <w:sz w:val="16"/>
        </w:rPr>
        <w:t>7: String three = one;</w:t>
      </w:r>
    </w:p>
    <w:p w14:paraId="55FE1C01" w14:textId="77777777" w:rsidR="009B4368" w:rsidRPr="009B4368" w:rsidRDefault="009B4368" w:rsidP="009B4368">
      <w:pPr>
        <w:pBdr>
          <w:top w:val="single" w:sz="8" w:space="1" w:color="808080" w:themeColor="background1" w:themeShade="80"/>
          <w:left w:val="single" w:sz="8" w:space="4" w:color="808080" w:themeColor="background1" w:themeShade="80"/>
          <w:bottom w:val="single" w:sz="8" w:space="1" w:color="808080" w:themeColor="background1" w:themeShade="80"/>
          <w:right w:val="single" w:sz="8" w:space="4" w:color="808080" w:themeColor="background1" w:themeShade="80"/>
        </w:pBdr>
        <w:shd w:val="solid" w:color="F2F2F2" w:themeColor="background1" w:themeShade="F2" w:fill="auto"/>
        <w:spacing w:after="0" w:line="240" w:lineRule="auto"/>
        <w:rPr>
          <w:rFonts w:ascii="Consolas" w:hAnsi="Consolas" w:cs="Consolas"/>
          <w:color w:val="000000" w:themeColor="text1" w:themeShade="F2"/>
          <w:sz w:val="16"/>
        </w:rPr>
      </w:pPr>
      <w:r w:rsidRPr="009B4368">
        <w:rPr>
          <w:rFonts w:ascii="Consolas" w:hAnsi="Consolas" w:cs="Consolas"/>
          <w:color w:val="000000" w:themeColor="text1" w:themeShade="F2"/>
          <w:sz w:val="16"/>
        </w:rPr>
        <w:t>8: one = null;</w:t>
      </w:r>
    </w:p>
    <w:p w14:paraId="108548C1" w14:textId="77777777" w:rsidR="009B4368" w:rsidRPr="009B4368" w:rsidRDefault="009B4368" w:rsidP="009B4368">
      <w:pPr>
        <w:pBdr>
          <w:top w:val="single" w:sz="8" w:space="1" w:color="808080" w:themeColor="background1" w:themeShade="80"/>
          <w:left w:val="single" w:sz="8" w:space="4" w:color="808080" w:themeColor="background1" w:themeShade="80"/>
          <w:bottom w:val="single" w:sz="8" w:space="1" w:color="808080" w:themeColor="background1" w:themeShade="80"/>
          <w:right w:val="single" w:sz="8" w:space="4" w:color="808080" w:themeColor="background1" w:themeShade="80"/>
        </w:pBdr>
        <w:shd w:val="solid" w:color="F2F2F2" w:themeColor="background1" w:themeShade="F2" w:fill="auto"/>
        <w:spacing w:after="0" w:line="240" w:lineRule="auto"/>
        <w:rPr>
          <w:rFonts w:ascii="Consolas" w:hAnsi="Consolas" w:cs="Consolas"/>
          <w:color w:val="000000" w:themeColor="text1" w:themeShade="F2"/>
          <w:sz w:val="16"/>
        </w:rPr>
      </w:pPr>
      <w:r w:rsidRPr="009B4368">
        <w:rPr>
          <w:rFonts w:ascii="Consolas" w:hAnsi="Consolas" w:cs="Consolas"/>
          <w:color w:val="000000" w:themeColor="text1" w:themeShade="F2"/>
          <w:sz w:val="16"/>
        </w:rPr>
        <w:t>9: } }</w:t>
      </w:r>
    </w:p>
    <w:p w14:paraId="6444C74A" w14:textId="77777777" w:rsidR="007F2EA6" w:rsidRDefault="007F2EA6" w:rsidP="007F2EA6"/>
    <w:p w14:paraId="7ABF15DE" w14:textId="45DF3900" w:rsidR="003A600A" w:rsidRDefault="003A600A" w:rsidP="003A600A">
      <w:bookmarkStart w:id="6" w:name="_Toc2631409"/>
      <w:r w:rsidRPr="003A600A">
        <w:rPr>
          <w:rStyle w:val="Heading3Char0"/>
        </w:rPr>
        <w:t>Difference between PATH and Classpath in Java?</w:t>
      </w:r>
      <w:bookmarkEnd w:id="6"/>
      <w:r w:rsidRPr="003A600A">
        <w:br/>
      </w:r>
      <w:r w:rsidR="0040707E" w:rsidRPr="003A600A">
        <w:t>Answer:</w:t>
      </w:r>
      <w:r w:rsidRPr="003A600A">
        <w:t xml:space="preserve"> PATH is a environment variable in Java which is used to help Java program to compile and </w:t>
      </w:r>
      <w:r w:rsidR="00BE2860" w:rsidRPr="003A600A">
        <w:t>run. To</w:t>
      </w:r>
      <w:r w:rsidRPr="003A600A">
        <w:t xml:space="preserve"> set the PATH variable we have to include JDK_HOME/bin directory in PATH environment variable and also we cannot override this variable. </w:t>
      </w:r>
    </w:p>
    <w:p w14:paraId="0FB6D8BE" w14:textId="3C919DE1" w:rsidR="003A600A" w:rsidRDefault="003A600A" w:rsidP="003A600A">
      <w:r w:rsidRPr="003A600A">
        <w:lastRenderedPageBreak/>
        <w:t>On the other hand,  </w:t>
      </w:r>
      <w:hyperlink r:id="rId32" w:history="1">
        <w:r w:rsidRPr="003A600A">
          <w:rPr>
            <w:rStyle w:val="Hyperlink"/>
          </w:rPr>
          <w:t>ClassPath variable</w:t>
        </w:r>
      </w:hyperlink>
      <w:r w:rsidRPr="003A600A">
        <w:t xml:space="preserve"> is used by class loader to locate and load compiled Java codes stored in .class file. </w:t>
      </w:r>
      <w:r>
        <w:t xml:space="preserve">We you want to run JUnit from any where from cmdline you </w:t>
      </w:r>
      <w:r w:rsidR="004D30C9">
        <w:t>n</w:t>
      </w:r>
      <w:r>
        <w:t xml:space="preserve">eed to add </w:t>
      </w:r>
      <w:r w:rsidRPr="00D94F18">
        <w:rPr>
          <w:rStyle w:val="3BlueChar"/>
        </w:rPr>
        <w:t>Junit.jar</w:t>
      </w:r>
      <w:r>
        <w:t xml:space="preserve"> in class path.</w:t>
      </w:r>
      <w:r w:rsidRPr="003A600A">
        <w:t xml:space="preserve"> </w:t>
      </w:r>
    </w:p>
    <w:p w14:paraId="74A5A47F" w14:textId="77777777" w:rsidR="003A600A" w:rsidRDefault="003A600A" w:rsidP="00AF054D"/>
    <w:p w14:paraId="11A4942D" w14:textId="77777777" w:rsidR="00700F21" w:rsidRPr="00700F21" w:rsidRDefault="00700F21" w:rsidP="008151C9">
      <w:pPr>
        <w:pStyle w:val="Heading30"/>
      </w:pPr>
      <w:bookmarkStart w:id="7" w:name="_Toc2631410"/>
      <w:r w:rsidRPr="00700F21">
        <w:t>Difference between interpreter and JIT compiler?</w:t>
      </w:r>
      <w:bookmarkEnd w:id="7"/>
    </w:p>
    <w:p w14:paraId="71D53585" w14:textId="00D2D126" w:rsidR="00700F21" w:rsidRDefault="00700F21" w:rsidP="00700F21">
      <w:r w:rsidRPr="00700F21">
        <w:t xml:space="preserve">The interpreter interprets the bytecode line by line and executes it sequentially. It results in poor performance. JIT </w:t>
      </w:r>
      <w:r w:rsidR="00DA0E2D" w:rsidRPr="00700F21">
        <w:t>compiler</w:t>
      </w:r>
      <w:r w:rsidRPr="00700F21">
        <w:t xml:space="preserve"> add optimization to this process by analyzing the code in blocks and then prepare more optimized machine code.</w:t>
      </w:r>
    </w:p>
    <w:p w14:paraId="32AE4A90" w14:textId="77777777" w:rsidR="00DA0E2D" w:rsidRPr="00700F21" w:rsidRDefault="00DA0E2D" w:rsidP="00700F21"/>
    <w:p w14:paraId="1B7331D8" w14:textId="77777777" w:rsidR="007A31DB" w:rsidRPr="007A31DB" w:rsidRDefault="007A31DB" w:rsidP="008151C9">
      <w:pPr>
        <w:pStyle w:val="Heading30"/>
      </w:pPr>
      <w:bookmarkStart w:id="8" w:name="_Toc2631411"/>
      <w:r w:rsidRPr="007A31DB">
        <w:t>Difference between JRE and JVM?</w:t>
      </w:r>
      <w:bookmarkEnd w:id="8"/>
    </w:p>
    <w:p w14:paraId="2D4BEF21" w14:textId="77777777" w:rsidR="007A31DB" w:rsidRPr="007A31DB" w:rsidRDefault="007A31DB" w:rsidP="007A31DB">
      <w:r w:rsidRPr="007A31DB">
        <w:t xml:space="preserve">JVM is the specification for runtime environment which executes the Java applications. </w:t>
      </w:r>
      <w:r w:rsidRPr="0054060F">
        <w:rPr>
          <w:b/>
          <w:bCs/>
        </w:rPr>
        <w:t>Hotspot JVM</w:t>
      </w:r>
      <w:r w:rsidRPr="007A31DB">
        <w:t xml:space="preserve"> is such one implementation of the specification. It loads the class files and uses interpreter and JIT compiler to convert bytecode into machine code and execute it.</w:t>
      </w:r>
    </w:p>
    <w:p w14:paraId="55219FA7" w14:textId="77777777" w:rsidR="00700F21" w:rsidRPr="008E09E2" w:rsidRDefault="00700F21" w:rsidP="008E09E2"/>
    <w:p w14:paraId="05F69B45" w14:textId="77777777" w:rsidR="00481845" w:rsidRDefault="00481845" w:rsidP="008151C9">
      <w:pPr>
        <w:pStyle w:val="Heading30"/>
      </w:pPr>
      <w:bookmarkStart w:id="9" w:name="_Toc2631412"/>
      <w:r w:rsidRPr="009A2246">
        <w:t>Difference Between JVM &amp; HotSpot VM</w:t>
      </w:r>
      <w:bookmarkEnd w:id="9"/>
    </w:p>
    <w:p w14:paraId="6257608C" w14:textId="77777777" w:rsidR="0054060F" w:rsidRDefault="00481845" w:rsidP="00481845">
      <w:pPr>
        <w:rPr>
          <w:b/>
        </w:rPr>
      </w:pPr>
      <w:r>
        <w:rPr>
          <w:b/>
        </w:rPr>
        <w:t xml:space="preserve">JVM : </w:t>
      </w:r>
      <w:r w:rsidRPr="00DB34DF">
        <w:t>is a Specification</w:t>
      </w:r>
      <w:r>
        <w:t xml:space="preserve">, </w:t>
      </w:r>
      <w:r>
        <w:rPr>
          <w:b/>
        </w:rPr>
        <w:t xml:space="preserve">HotSpot </w:t>
      </w:r>
      <w:r w:rsidRPr="003F7138">
        <w:t>: is a implementation of JVM.</w:t>
      </w:r>
      <w:r>
        <w:rPr>
          <w:b/>
        </w:rPr>
        <w:t xml:space="preserve"> </w:t>
      </w:r>
    </w:p>
    <w:p w14:paraId="40EE67F9" w14:textId="7DF96ECA" w:rsidR="00481845" w:rsidRDefault="00150760" w:rsidP="00481845">
      <w:hyperlink r:id="rId33" w:history="1">
        <w:r w:rsidR="00481845" w:rsidRPr="00AE495B">
          <w:rPr>
            <w:rStyle w:val="Hyperlink"/>
            <w:b/>
          </w:rPr>
          <w:t>HotSpot</w:t>
        </w:r>
      </w:hyperlink>
      <w:r w:rsidR="00481845" w:rsidRPr="00DB34DF">
        <w:rPr>
          <w:b/>
        </w:rPr>
        <w:t> </w:t>
      </w:r>
      <w:r w:rsidR="00481845" w:rsidRPr="00AE495B">
        <w:t>is an implementation of the JVM concept, originally developed by Sun and now owned by Oracle.</w:t>
      </w:r>
      <w:r w:rsidR="00481845" w:rsidRPr="00AE495B">
        <w:rPr>
          <w:rFonts w:ascii="Arial" w:hAnsi="Arial" w:cs="Arial"/>
          <w:color w:val="242729"/>
          <w:sz w:val="23"/>
          <w:szCs w:val="23"/>
          <w:shd w:val="clear" w:color="auto" w:fill="FFFFFF"/>
        </w:rPr>
        <w:t xml:space="preserve"> </w:t>
      </w:r>
      <w:r w:rsidR="00481845" w:rsidRPr="00AE495B">
        <w:t>There are other implementations of the JVM specification, like </w:t>
      </w:r>
      <w:hyperlink r:id="rId34" w:history="1">
        <w:r w:rsidR="00481845" w:rsidRPr="0054060F">
          <w:rPr>
            <w:rStyle w:val="3BlueChar"/>
          </w:rPr>
          <w:t>JRockit</w:t>
        </w:r>
      </w:hyperlink>
      <w:r w:rsidR="00481845" w:rsidRPr="0054060F">
        <w:rPr>
          <w:rStyle w:val="3BlueChar"/>
        </w:rPr>
        <w:t>,</w:t>
      </w:r>
      <w:r w:rsidR="0054060F">
        <w:rPr>
          <w:rStyle w:val="3BlueChar"/>
        </w:rPr>
        <w:t xml:space="preserve"> OpenJDK,</w:t>
      </w:r>
      <w:r w:rsidR="00481845" w:rsidRPr="0054060F">
        <w:rPr>
          <w:rStyle w:val="3BlueChar"/>
        </w:rPr>
        <w:t> </w:t>
      </w:r>
      <w:hyperlink r:id="rId35" w:history="1">
        <w:r w:rsidR="00481845" w:rsidRPr="0054060F">
          <w:rPr>
            <w:rStyle w:val="3BlueChar"/>
          </w:rPr>
          <w:t>IBM J9</w:t>
        </w:r>
      </w:hyperlink>
      <w:r w:rsidR="00481845" w:rsidRPr="0054060F">
        <w:rPr>
          <w:rStyle w:val="3BlueChar"/>
        </w:rPr>
        <w:t>,</w:t>
      </w:r>
      <w:r w:rsidR="008E2A82">
        <w:rPr>
          <w:rStyle w:val="3BlueChar"/>
        </w:rPr>
        <w:t xml:space="preserve"> Azure Zulu</w:t>
      </w:r>
      <w:r w:rsidR="00481845" w:rsidRPr="00AE495B">
        <w:t xml:space="preserve"> among many others.</w:t>
      </w:r>
    </w:p>
    <w:p w14:paraId="43256C91" w14:textId="77777777" w:rsidR="00246030" w:rsidRDefault="00246030" w:rsidP="00481845"/>
    <w:p w14:paraId="151786D6" w14:textId="0C1876CE" w:rsidR="00AF054D" w:rsidRDefault="00AF054D" w:rsidP="00481845">
      <w:pPr>
        <w:rPr>
          <w:rFonts w:ascii="Arial" w:hAnsi="Arial" w:cs="Arial"/>
          <w:color w:val="000000"/>
          <w:sz w:val="21"/>
          <w:szCs w:val="21"/>
          <w:shd w:val="clear" w:color="auto" w:fill="FFFFFF"/>
        </w:rPr>
      </w:pPr>
      <w:bookmarkStart w:id="10" w:name="_Toc2631413"/>
      <w:r w:rsidRPr="00AF054D">
        <w:rPr>
          <w:rStyle w:val="Heading3Char0"/>
        </w:rPr>
        <w:t xml:space="preserve">Is Java a pure </w:t>
      </w:r>
      <w:r w:rsidR="003A4789" w:rsidRPr="00AF054D">
        <w:rPr>
          <w:rStyle w:val="Heading3Char0"/>
        </w:rPr>
        <w:t>object-oriented</w:t>
      </w:r>
      <w:r w:rsidRPr="00AF054D">
        <w:rPr>
          <w:rStyle w:val="Heading3Char0"/>
        </w:rPr>
        <w:t xml:space="preserve"> language? (</w:t>
      </w:r>
      <w:bookmarkEnd w:id="10"/>
      <w:r w:rsidR="00013F2F">
        <w:fldChar w:fldCharType="begin"/>
      </w:r>
      <w:r w:rsidR="00013F2F">
        <w:instrText xml:space="preserve"> HYPERLINK "http://java67.blogspot.com/2014/03/is-java-pure-object-oriented-programming-language.html" </w:instrText>
      </w:r>
      <w:r w:rsidR="00013F2F">
        <w:fldChar w:fldCharType="separate"/>
      </w:r>
      <w:r w:rsidRPr="00AF054D">
        <w:rPr>
          <w:rStyle w:val="Heading3Char0"/>
        </w:rPr>
        <w:t>answer</w:t>
      </w:r>
      <w:r w:rsidR="00013F2F">
        <w:rPr>
          <w:rStyle w:val="Heading3Char0"/>
        </w:rPr>
        <w:fldChar w:fldCharType="end"/>
      </w:r>
      <w:r w:rsidRPr="00AF054D">
        <w:rPr>
          <w:rStyle w:val="Heading3Char0"/>
        </w:rPr>
        <w:t>)</w:t>
      </w:r>
      <w:r w:rsidRPr="00AF054D">
        <w:br/>
        <w:t>Java is not a pure object-oriented programming language e.g. There are many things in Java which are not objects e.g. primitive data types e.g. boolean, char, short, int, long, float, double, different kinds of arithmetic, logical and bitwise operator e.g. +, -. *, /, &amp;&amp;, || etc. Few pure OO languages are </w:t>
      </w:r>
      <w:r w:rsidRPr="00AF054D">
        <w:rPr>
          <w:b/>
        </w:rPr>
        <w:t>Smalltalk</w:t>
      </w:r>
      <w:r w:rsidRPr="00AF054D">
        <w:t> and </w:t>
      </w:r>
      <w:r w:rsidRPr="00AF054D">
        <w:rPr>
          <w:b/>
        </w:rPr>
        <w:t>Eiffel</w:t>
      </w:r>
      <w:r w:rsidRPr="00AF054D">
        <w:t>.</w:t>
      </w:r>
    </w:p>
    <w:p w14:paraId="429C8F3E" w14:textId="77777777" w:rsidR="00AF054D" w:rsidRPr="00AF054D" w:rsidRDefault="00AF054D" w:rsidP="00AF054D">
      <w:pPr>
        <w:rPr>
          <w:b/>
        </w:rPr>
      </w:pPr>
      <w:r w:rsidRPr="00AF054D">
        <w:rPr>
          <w:b/>
        </w:rPr>
        <w:t>There are seven qualities to be satisfied for a programming language to be pure Object Oriented. They are:</w:t>
      </w:r>
      <w:r w:rsidRPr="00AF054D">
        <w:rPr>
          <w:b/>
        </w:rPr>
        <w:br/>
        <w:t>1. </w:t>
      </w:r>
      <w:hyperlink r:id="rId36" w:history="1">
        <w:r w:rsidRPr="00AF054D">
          <w:rPr>
            <w:rStyle w:val="Hyperlink"/>
            <w:b/>
          </w:rPr>
          <w:t>Encapsulation/Data Hiding</w:t>
        </w:r>
      </w:hyperlink>
      <w:r w:rsidRPr="00AF054D">
        <w:rPr>
          <w:b/>
        </w:rPr>
        <w:br/>
        <w:t>2. </w:t>
      </w:r>
      <w:hyperlink r:id="rId37" w:history="1">
        <w:r w:rsidRPr="00AF054D">
          <w:rPr>
            <w:rStyle w:val="Hyperlink"/>
            <w:b/>
          </w:rPr>
          <w:t>Inheritance</w:t>
        </w:r>
      </w:hyperlink>
      <w:r w:rsidRPr="00AF054D">
        <w:rPr>
          <w:b/>
        </w:rPr>
        <w:br/>
        <w:t>3. </w:t>
      </w:r>
      <w:hyperlink r:id="rId38" w:history="1">
        <w:r w:rsidRPr="00AF054D">
          <w:rPr>
            <w:rStyle w:val="Hyperlink"/>
            <w:b/>
          </w:rPr>
          <w:t>Polymorphism</w:t>
        </w:r>
      </w:hyperlink>
      <w:r w:rsidRPr="00AF054D">
        <w:rPr>
          <w:b/>
        </w:rPr>
        <w:br/>
        <w:t>4. </w:t>
      </w:r>
      <w:hyperlink r:id="rId39" w:history="1">
        <w:r w:rsidRPr="00AF054D">
          <w:rPr>
            <w:rStyle w:val="Hyperlink"/>
            <w:b/>
          </w:rPr>
          <w:t>Abstraction</w:t>
        </w:r>
      </w:hyperlink>
      <w:r w:rsidRPr="00AF054D">
        <w:rPr>
          <w:b/>
        </w:rPr>
        <w:br/>
      </w:r>
      <w:r w:rsidRPr="00AF054D">
        <w:rPr>
          <w:b/>
          <w:color w:val="FF0000"/>
        </w:rPr>
        <w:t>5. All predefined types are objects</w:t>
      </w:r>
      <w:r w:rsidRPr="00AF054D">
        <w:rPr>
          <w:b/>
          <w:color w:val="FF0000"/>
        </w:rPr>
        <w:br/>
        <w:t>6. All operations are performed by sending messages to objects</w:t>
      </w:r>
      <w:r w:rsidRPr="00AF054D">
        <w:rPr>
          <w:b/>
          <w:color w:val="FF0000"/>
        </w:rPr>
        <w:br/>
        <w:t>7. All user defined types are objects</w:t>
      </w:r>
      <w:r w:rsidRPr="00AF054D">
        <w:rPr>
          <w:b/>
        </w:rPr>
        <w:br/>
      </w:r>
    </w:p>
    <w:p w14:paraId="0B300CA7" w14:textId="77777777" w:rsidR="00481845" w:rsidRDefault="00481845" w:rsidP="008151C9">
      <w:pPr>
        <w:pStyle w:val="Heading30"/>
      </w:pPr>
      <w:bookmarkStart w:id="11" w:name="_Toc2631414"/>
      <w:r>
        <w:t>How does WeakHashMap work?</w:t>
      </w:r>
      <w:bookmarkEnd w:id="11"/>
    </w:p>
    <w:p w14:paraId="4525FAA5" w14:textId="77777777" w:rsidR="003A4789" w:rsidRDefault="003A4789" w:rsidP="003A4789">
      <w:pPr>
        <w:spacing w:line="240" w:lineRule="auto"/>
      </w:pPr>
      <w:bookmarkStart w:id="12" w:name="_Toc2631415"/>
      <w:r>
        <w:t>It is exactly same as HashMap except following difference</w:t>
      </w:r>
    </w:p>
    <w:p w14:paraId="67B887CC" w14:textId="4E331CF1" w:rsidR="003A4789" w:rsidRDefault="003A4789" w:rsidP="00CB2B37">
      <w:pPr>
        <w:pStyle w:val="ListParagraph"/>
        <w:numPr>
          <w:ilvl w:val="0"/>
          <w:numId w:val="110"/>
        </w:numPr>
        <w:spacing w:after="0"/>
      </w:pPr>
      <w:r>
        <w:lastRenderedPageBreak/>
        <w:t xml:space="preserve">In the case of HashMap even though Object doesn’t have any reference it is </w:t>
      </w:r>
      <w:r w:rsidRPr="003A4789">
        <w:rPr>
          <w:b/>
          <w:color w:val="FF0000"/>
        </w:rPr>
        <w:t>NOT eligible</w:t>
      </w:r>
      <w:r w:rsidRPr="003A4789">
        <w:rPr>
          <w:color w:val="FF0000"/>
        </w:rPr>
        <w:t xml:space="preserve"> </w:t>
      </w:r>
      <w:r>
        <w:t xml:space="preserve">for garbage collection, if it is associated with HashMap. </w:t>
      </w:r>
    </w:p>
    <w:p w14:paraId="2D3E9466" w14:textId="359F6CE5" w:rsidR="003A4789" w:rsidRDefault="003A4789" w:rsidP="00CB2B37">
      <w:pPr>
        <w:pStyle w:val="ListParagraph"/>
        <w:numPr>
          <w:ilvl w:val="0"/>
          <w:numId w:val="110"/>
        </w:numPr>
        <w:spacing w:after="0" w:line="300" w:lineRule="auto"/>
      </w:pPr>
      <w:r>
        <w:t xml:space="preserve">In case of </w:t>
      </w:r>
      <w:r w:rsidRPr="00290695">
        <w:rPr>
          <w:rStyle w:val="2SyntaxChar"/>
        </w:rPr>
        <w:t>WeakHashMap</w:t>
      </w:r>
      <w:r>
        <w:t xml:space="preserve"> if Object doesn’t have any references it is </w:t>
      </w:r>
      <w:r w:rsidRPr="00695E2B">
        <w:rPr>
          <w:b/>
          <w:color w:val="00B050"/>
        </w:rPr>
        <w:t>eligible</w:t>
      </w:r>
      <w:r>
        <w:t xml:space="preserve"> for </w:t>
      </w:r>
      <w:r>
        <w:rPr>
          <w:rStyle w:val="HowitworksChar"/>
        </w:rPr>
        <w:t xml:space="preserve">gc() </w:t>
      </w:r>
      <w:r>
        <w:t xml:space="preserve"> even though object associated with WeakHashMap. that means Garbage collector dominates WeakHashMap.</w:t>
      </w:r>
    </w:p>
    <w:p w14:paraId="40215100" w14:textId="77777777" w:rsidR="003A4789" w:rsidRDefault="003A4789" w:rsidP="003A4789">
      <w:pPr>
        <w:pStyle w:val="ListParagraph"/>
        <w:spacing w:after="0" w:line="300" w:lineRule="auto"/>
      </w:pPr>
    </w:p>
    <w:p w14:paraId="54CFC720" w14:textId="77777777" w:rsidR="003A4789" w:rsidRPr="00D518EB" w:rsidRDefault="003A4789" w:rsidP="003A4789">
      <w:pPr>
        <w:pStyle w:val="Qsns"/>
        <w:spacing w:after="0"/>
        <w:rPr>
          <w:rFonts w:ascii="Consolas" w:hAnsi="Consolas"/>
          <w:sz w:val="18"/>
          <w:szCs w:val="18"/>
        </w:rPr>
      </w:pPr>
      <w:r w:rsidRPr="00D518EB">
        <w:rPr>
          <w:rFonts w:ascii="Consolas" w:hAnsi="Consolas"/>
          <w:sz w:val="18"/>
          <w:szCs w:val="18"/>
        </w:rPr>
        <w:t>This Temp class is common for HashMap &amp; WeakHapMap Demo’s</w:t>
      </w:r>
    </w:p>
    <w:p w14:paraId="4216E7B3" w14:textId="77777777" w:rsidR="003A4789" w:rsidRPr="00D518EB" w:rsidRDefault="003A4789" w:rsidP="003A478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urier New"/>
          <w:color w:val="auto"/>
          <w:sz w:val="18"/>
          <w:szCs w:val="18"/>
        </w:rPr>
      </w:pPr>
      <w:r w:rsidRPr="00D518EB">
        <w:rPr>
          <w:rFonts w:ascii="Consolas" w:hAnsi="Consolas" w:cs="Courier New"/>
          <w:b/>
          <w:bCs/>
          <w:color w:val="7F0055"/>
          <w:sz w:val="18"/>
          <w:szCs w:val="18"/>
        </w:rPr>
        <w:t>class</w:t>
      </w:r>
      <w:r w:rsidRPr="00D518EB">
        <w:rPr>
          <w:rFonts w:ascii="Consolas" w:hAnsi="Consolas" w:cs="Courier New"/>
          <w:color w:val="000000"/>
          <w:sz w:val="18"/>
          <w:szCs w:val="18"/>
        </w:rPr>
        <w:t xml:space="preserve"> Temp {</w:t>
      </w:r>
    </w:p>
    <w:p w14:paraId="03C3860A" w14:textId="77777777" w:rsidR="003A4789" w:rsidRPr="00D518EB" w:rsidRDefault="003A4789" w:rsidP="003A478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urier New"/>
          <w:color w:val="auto"/>
          <w:sz w:val="18"/>
          <w:szCs w:val="18"/>
        </w:rPr>
      </w:pPr>
      <w:r w:rsidRPr="00D518EB">
        <w:rPr>
          <w:rFonts w:ascii="Consolas" w:hAnsi="Consolas" w:cs="Courier New"/>
          <w:color w:val="000000"/>
          <w:sz w:val="18"/>
          <w:szCs w:val="18"/>
        </w:rPr>
        <w:tab/>
      </w:r>
      <w:r w:rsidRPr="00D518EB">
        <w:rPr>
          <w:rFonts w:ascii="Consolas" w:hAnsi="Consolas" w:cs="Courier New"/>
          <w:color w:val="646464"/>
          <w:sz w:val="18"/>
          <w:szCs w:val="18"/>
        </w:rPr>
        <w:t>@</w:t>
      </w:r>
      <w:r w:rsidRPr="00D518EB">
        <w:rPr>
          <w:rFonts w:ascii="Consolas" w:hAnsi="Consolas" w:cs="Courier New"/>
          <w:color w:val="646464"/>
          <w:sz w:val="18"/>
          <w:szCs w:val="18"/>
          <w:highlight w:val="lightGray"/>
        </w:rPr>
        <w:t>Override</w:t>
      </w:r>
    </w:p>
    <w:p w14:paraId="7EF9D019" w14:textId="77777777" w:rsidR="003A4789" w:rsidRPr="00D518EB" w:rsidRDefault="003A4789" w:rsidP="003A478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urier New"/>
          <w:color w:val="auto"/>
          <w:sz w:val="18"/>
          <w:szCs w:val="18"/>
        </w:rPr>
      </w:pPr>
      <w:r w:rsidRPr="00D518EB">
        <w:rPr>
          <w:rFonts w:ascii="Consolas" w:hAnsi="Consolas" w:cs="Courier New"/>
          <w:color w:val="000000"/>
          <w:sz w:val="18"/>
          <w:szCs w:val="18"/>
        </w:rPr>
        <w:tab/>
      </w:r>
      <w:r w:rsidRPr="00D518EB">
        <w:rPr>
          <w:rFonts w:ascii="Consolas" w:hAnsi="Consolas" w:cs="Courier New"/>
          <w:b/>
          <w:bCs/>
          <w:color w:val="7F0055"/>
          <w:sz w:val="18"/>
          <w:szCs w:val="18"/>
        </w:rPr>
        <w:t>public</w:t>
      </w:r>
      <w:r w:rsidRPr="00D518EB">
        <w:rPr>
          <w:rFonts w:ascii="Consolas" w:hAnsi="Consolas" w:cs="Courier New"/>
          <w:color w:val="000000"/>
          <w:sz w:val="18"/>
          <w:szCs w:val="18"/>
        </w:rPr>
        <w:t xml:space="preserve"> String toString() {</w:t>
      </w:r>
    </w:p>
    <w:p w14:paraId="50B13E33" w14:textId="77777777" w:rsidR="003A4789" w:rsidRPr="00D518EB" w:rsidRDefault="003A4789" w:rsidP="003A478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urier New"/>
          <w:color w:val="auto"/>
          <w:sz w:val="18"/>
          <w:szCs w:val="18"/>
        </w:rPr>
      </w:pPr>
      <w:r w:rsidRPr="00D518EB">
        <w:rPr>
          <w:rFonts w:ascii="Consolas" w:hAnsi="Consolas" w:cs="Courier New"/>
          <w:color w:val="000000"/>
          <w:sz w:val="18"/>
          <w:szCs w:val="18"/>
        </w:rPr>
        <w:tab/>
      </w:r>
      <w:r w:rsidRPr="00D518EB">
        <w:rPr>
          <w:rFonts w:ascii="Consolas" w:hAnsi="Consolas" w:cs="Courier New"/>
          <w:color w:val="000000"/>
          <w:sz w:val="18"/>
          <w:szCs w:val="18"/>
        </w:rPr>
        <w:tab/>
      </w:r>
      <w:r w:rsidRPr="00D518EB">
        <w:rPr>
          <w:rFonts w:ascii="Consolas" w:hAnsi="Consolas" w:cs="Courier New"/>
          <w:b/>
          <w:bCs/>
          <w:color w:val="7F0055"/>
          <w:sz w:val="18"/>
          <w:szCs w:val="18"/>
        </w:rPr>
        <w:t>return</w:t>
      </w:r>
      <w:r w:rsidRPr="00D518EB">
        <w:rPr>
          <w:rFonts w:ascii="Consolas" w:hAnsi="Consolas" w:cs="Courier New"/>
          <w:color w:val="000000"/>
          <w:sz w:val="18"/>
          <w:szCs w:val="18"/>
        </w:rPr>
        <w:t xml:space="preserve"> </w:t>
      </w:r>
      <w:r w:rsidRPr="00D518EB">
        <w:rPr>
          <w:rFonts w:ascii="Consolas" w:hAnsi="Consolas" w:cs="Courier New"/>
          <w:color w:val="2A00FF"/>
          <w:sz w:val="18"/>
          <w:szCs w:val="18"/>
        </w:rPr>
        <w:t>"Temp"</w:t>
      </w:r>
      <w:r w:rsidRPr="00D518EB">
        <w:rPr>
          <w:rFonts w:ascii="Consolas" w:hAnsi="Consolas" w:cs="Courier New"/>
          <w:color w:val="000000"/>
          <w:sz w:val="18"/>
          <w:szCs w:val="18"/>
        </w:rPr>
        <w:t>;</w:t>
      </w:r>
    </w:p>
    <w:p w14:paraId="3AAC12C1" w14:textId="77777777" w:rsidR="003A4789" w:rsidRPr="00D518EB" w:rsidRDefault="003A4789" w:rsidP="003A478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urier New"/>
          <w:color w:val="auto"/>
          <w:sz w:val="18"/>
          <w:szCs w:val="18"/>
        </w:rPr>
      </w:pPr>
      <w:r w:rsidRPr="00D518EB">
        <w:rPr>
          <w:rFonts w:ascii="Consolas" w:hAnsi="Consolas" w:cs="Courier New"/>
          <w:color w:val="000000"/>
          <w:sz w:val="18"/>
          <w:szCs w:val="18"/>
        </w:rPr>
        <w:tab/>
        <w:t>}</w:t>
      </w:r>
    </w:p>
    <w:p w14:paraId="765842FD" w14:textId="77777777" w:rsidR="003A4789" w:rsidRPr="00D518EB" w:rsidRDefault="003A4789" w:rsidP="003A478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urier New"/>
          <w:color w:val="auto"/>
          <w:sz w:val="18"/>
          <w:szCs w:val="18"/>
        </w:rPr>
      </w:pPr>
      <w:r w:rsidRPr="00D518EB">
        <w:rPr>
          <w:rFonts w:ascii="Consolas" w:hAnsi="Consolas" w:cs="Courier New"/>
          <w:color w:val="000000"/>
          <w:sz w:val="18"/>
          <w:szCs w:val="18"/>
        </w:rPr>
        <w:tab/>
      </w:r>
      <w:r w:rsidRPr="00D518EB">
        <w:rPr>
          <w:rFonts w:ascii="Consolas" w:hAnsi="Consolas" w:cs="Courier New"/>
          <w:color w:val="646464"/>
          <w:sz w:val="18"/>
          <w:szCs w:val="18"/>
        </w:rPr>
        <w:t>@</w:t>
      </w:r>
      <w:r w:rsidRPr="00D518EB">
        <w:rPr>
          <w:rFonts w:ascii="Consolas" w:hAnsi="Consolas" w:cs="Courier New"/>
          <w:color w:val="646464"/>
          <w:sz w:val="18"/>
          <w:szCs w:val="18"/>
          <w:highlight w:val="lightGray"/>
        </w:rPr>
        <w:t>Override</w:t>
      </w:r>
    </w:p>
    <w:p w14:paraId="330ECBB0" w14:textId="77777777" w:rsidR="003A4789" w:rsidRPr="00D518EB" w:rsidRDefault="003A4789" w:rsidP="003A478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urier New"/>
          <w:color w:val="auto"/>
          <w:sz w:val="18"/>
          <w:szCs w:val="18"/>
        </w:rPr>
      </w:pPr>
      <w:r w:rsidRPr="00D518EB">
        <w:rPr>
          <w:rFonts w:ascii="Consolas" w:hAnsi="Consolas" w:cs="Courier New"/>
          <w:color w:val="000000"/>
          <w:sz w:val="18"/>
          <w:szCs w:val="18"/>
        </w:rPr>
        <w:tab/>
      </w:r>
      <w:r w:rsidRPr="00D518EB">
        <w:rPr>
          <w:rFonts w:ascii="Consolas" w:hAnsi="Consolas" w:cs="Courier New"/>
          <w:b/>
          <w:bCs/>
          <w:color w:val="7F0055"/>
          <w:sz w:val="18"/>
          <w:szCs w:val="18"/>
        </w:rPr>
        <w:t>protected</w:t>
      </w:r>
      <w:r w:rsidRPr="00D518EB">
        <w:rPr>
          <w:rFonts w:ascii="Consolas" w:hAnsi="Consolas" w:cs="Courier New"/>
          <w:color w:val="000000"/>
          <w:sz w:val="18"/>
          <w:szCs w:val="18"/>
        </w:rPr>
        <w:t xml:space="preserve"> </w:t>
      </w:r>
      <w:r w:rsidRPr="00D518EB">
        <w:rPr>
          <w:rFonts w:ascii="Consolas" w:hAnsi="Consolas" w:cs="Courier New"/>
          <w:b/>
          <w:bCs/>
          <w:color w:val="7F0055"/>
          <w:sz w:val="18"/>
          <w:szCs w:val="18"/>
        </w:rPr>
        <w:t>void</w:t>
      </w:r>
      <w:r w:rsidRPr="00D518EB">
        <w:rPr>
          <w:rFonts w:ascii="Consolas" w:hAnsi="Consolas" w:cs="Courier New"/>
          <w:color w:val="000000"/>
          <w:sz w:val="18"/>
          <w:szCs w:val="18"/>
        </w:rPr>
        <w:t xml:space="preserve"> finalize() </w:t>
      </w:r>
      <w:r w:rsidRPr="00D518EB">
        <w:rPr>
          <w:rFonts w:ascii="Consolas" w:hAnsi="Consolas" w:cs="Courier New"/>
          <w:b/>
          <w:bCs/>
          <w:color w:val="7F0055"/>
          <w:sz w:val="18"/>
          <w:szCs w:val="18"/>
        </w:rPr>
        <w:t>throws</w:t>
      </w:r>
      <w:r w:rsidRPr="00D518EB">
        <w:rPr>
          <w:rFonts w:ascii="Consolas" w:hAnsi="Consolas" w:cs="Courier New"/>
          <w:color w:val="000000"/>
          <w:sz w:val="18"/>
          <w:szCs w:val="18"/>
        </w:rPr>
        <w:t xml:space="preserve"> Throwable {</w:t>
      </w:r>
    </w:p>
    <w:p w14:paraId="59A8E871" w14:textId="77777777" w:rsidR="003A4789" w:rsidRPr="00D518EB" w:rsidRDefault="003A4789" w:rsidP="003A478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urier New"/>
          <w:color w:val="auto"/>
          <w:sz w:val="18"/>
          <w:szCs w:val="18"/>
        </w:rPr>
      </w:pPr>
      <w:r w:rsidRPr="00D518EB">
        <w:rPr>
          <w:rFonts w:ascii="Consolas" w:hAnsi="Consolas" w:cs="Courier New"/>
          <w:color w:val="000000"/>
          <w:sz w:val="18"/>
          <w:szCs w:val="18"/>
        </w:rPr>
        <w:tab/>
      </w:r>
      <w:r w:rsidRPr="00D518EB">
        <w:rPr>
          <w:rFonts w:ascii="Consolas" w:hAnsi="Consolas" w:cs="Courier New"/>
          <w:color w:val="000000"/>
          <w:sz w:val="18"/>
          <w:szCs w:val="18"/>
        </w:rPr>
        <w:tab/>
        <w:t>System.</w:t>
      </w:r>
      <w:r w:rsidRPr="00D518EB">
        <w:rPr>
          <w:rFonts w:ascii="Consolas" w:hAnsi="Consolas" w:cs="Courier New"/>
          <w:b/>
          <w:bCs/>
          <w:i/>
          <w:iCs/>
          <w:color w:val="0000C0"/>
          <w:sz w:val="18"/>
          <w:szCs w:val="18"/>
        </w:rPr>
        <w:t>out</w:t>
      </w:r>
      <w:r w:rsidRPr="00D518EB">
        <w:rPr>
          <w:rFonts w:ascii="Consolas" w:hAnsi="Consolas" w:cs="Courier New"/>
          <w:color w:val="000000"/>
          <w:sz w:val="18"/>
          <w:szCs w:val="18"/>
        </w:rPr>
        <w:t>.println(</w:t>
      </w:r>
      <w:r w:rsidRPr="00D518EB">
        <w:rPr>
          <w:rFonts w:ascii="Consolas" w:hAnsi="Consolas" w:cs="Courier New"/>
          <w:color w:val="2A00FF"/>
          <w:sz w:val="18"/>
          <w:szCs w:val="18"/>
        </w:rPr>
        <w:t>"Finalize Called"</w:t>
      </w:r>
      <w:r w:rsidRPr="00D518EB">
        <w:rPr>
          <w:rFonts w:ascii="Consolas" w:hAnsi="Consolas" w:cs="Courier New"/>
          <w:color w:val="000000"/>
          <w:sz w:val="18"/>
          <w:szCs w:val="18"/>
        </w:rPr>
        <w:t>);</w:t>
      </w:r>
    </w:p>
    <w:p w14:paraId="3FEA1828" w14:textId="77777777" w:rsidR="003A4789" w:rsidRPr="00D518EB" w:rsidRDefault="003A4789" w:rsidP="003A478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urier New"/>
          <w:color w:val="auto"/>
          <w:sz w:val="18"/>
          <w:szCs w:val="18"/>
        </w:rPr>
      </w:pPr>
      <w:r w:rsidRPr="00D518EB">
        <w:rPr>
          <w:rFonts w:ascii="Consolas" w:hAnsi="Consolas" w:cs="Courier New"/>
          <w:color w:val="000000"/>
          <w:sz w:val="18"/>
          <w:szCs w:val="18"/>
        </w:rPr>
        <w:tab/>
        <w:t>}</w:t>
      </w:r>
    </w:p>
    <w:p w14:paraId="12AD9FF5" w14:textId="77777777" w:rsidR="003A4789" w:rsidRPr="00D518EB" w:rsidRDefault="003A4789" w:rsidP="003A4789">
      <w:pPr>
        <w:pBdr>
          <w:top w:val="single" w:sz="4" w:space="1" w:color="auto"/>
          <w:left w:val="single" w:sz="4" w:space="4" w:color="auto"/>
          <w:bottom w:val="single" w:sz="4" w:space="1" w:color="auto"/>
          <w:right w:val="single" w:sz="4" w:space="4" w:color="auto"/>
        </w:pBdr>
        <w:spacing w:after="0" w:line="240" w:lineRule="auto"/>
        <w:rPr>
          <w:rFonts w:ascii="Consolas" w:hAnsi="Consolas" w:cs="Courier New"/>
          <w:color w:val="000000"/>
          <w:sz w:val="18"/>
          <w:szCs w:val="18"/>
        </w:rPr>
      </w:pPr>
      <w:r w:rsidRPr="00D518EB">
        <w:rPr>
          <w:rFonts w:ascii="Consolas" w:hAnsi="Consolas" w:cs="Courier New"/>
          <w:color w:val="000000"/>
          <w:sz w:val="18"/>
          <w:szCs w:val="18"/>
        </w:rPr>
        <w:t>}</w:t>
      </w:r>
    </w:p>
    <w:p w14:paraId="29DE4349" w14:textId="77777777" w:rsidR="003A4789" w:rsidRPr="00D518EB" w:rsidRDefault="003A4789" w:rsidP="003A4789">
      <w:pPr>
        <w:pStyle w:val="Qsns"/>
        <w:spacing w:after="0" w:line="276" w:lineRule="auto"/>
        <w:rPr>
          <w:rFonts w:ascii="Consolas" w:hAnsi="Consolas" w:cs="Consolas"/>
          <w:sz w:val="18"/>
          <w:szCs w:val="18"/>
        </w:rPr>
      </w:pPr>
      <w:r w:rsidRPr="00D518EB">
        <w:rPr>
          <w:rFonts w:ascii="Consolas" w:hAnsi="Consolas"/>
          <w:sz w:val="18"/>
          <w:szCs w:val="18"/>
        </w:rPr>
        <w:t>HashMap Demo with GC</w:t>
      </w:r>
    </w:p>
    <w:p w14:paraId="4EC813B9" w14:textId="77777777" w:rsidR="003A4789" w:rsidRPr="0054300A" w:rsidRDefault="003A4789" w:rsidP="003A478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urier New"/>
          <w:color w:val="auto"/>
          <w:sz w:val="18"/>
          <w:szCs w:val="18"/>
        </w:rPr>
      </w:pPr>
      <w:r w:rsidRPr="0054300A">
        <w:rPr>
          <w:rFonts w:ascii="Consolas" w:hAnsi="Consolas" w:cs="Courier New"/>
          <w:b/>
          <w:bCs/>
          <w:color w:val="7F0055"/>
          <w:sz w:val="18"/>
          <w:szCs w:val="18"/>
        </w:rPr>
        <w:t>public</w:t>
      </w:r>
      <w:r w:rsidRPr="0054300A">
        <w:rPr>
          <w:rFonts w:ascii="Consolas" w:hAnsi="Consolas" w:cs="Courier New"/>
          <w:color w:val="000000"/>
          <w:sz w:val="18"/>
          <w:szCs w:val="18"/>
        </w:rPr>
        <w:t xml:space="preserve"> </w:t>
      </w:r>
      <w:r w:rsidRPr="0054300A">
        <w:rPr>
          <w:rFonts w:ascii="Consolas" w:hAnsi="Consolas" w:cs="Courier New"/>
          <w:b/>
          <w:bCs/>
          <w:color w:val="7F0055"/>
          <w:sz w:val="18"/>
          <w:szCs w:val="18"/>
        </w:rPr>
        <w:t>class</w:t>
      </w:r>
      <w:r w:rsidRPr="0054300A">
        <w:rPr>
          <w:rFonts w:ascii="Consolas" w:hAnsi="Consolas" w:cs="Courier New"/>
          <w:color w:val="000000"/>
          <w:sz w:val="18"/>
          <w:szCs w:val="18"/>
        </w:rPr>
        <w:t xml:space="preserve"> HashMapdemo {</w:t>
      </w:r>
    </w:p>
    <w:p w14:paraId="6CA96FA1" w14:textId="77777777" w:rsidR="003A4789" w:rsidRPr="0054300A" w:rsidRDefault="003A4789" w:rsidP="003A478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urier New"/>
          <w:color w:val="auto"/>
          <w:sz w:val="18"/>
          <w:szCs w:val="18"/>
        </w:rPr>
      </w:pPr>
      <w:r w:rsidRPr="0054300A">
        <w:rPr>
          <w:rFonts w:ascii="Consolas" w:hAnsi="Consolas" w:cs="Courier New"/>
          <w:color w:val="000000"/>
          <w:sz w:val="18"/>
          <w:szCs w:val="18"/>
        </w:rPr>
        <w:tab/>
      </w:r>
      <w:r w:rsidRPr="0054300A">
        <w:rPr>
          <w:rFonts w:ascii="Consolas" w:hAnsi="Consolas" w:cs="Courier New"/>
          <w:b/>
          <w:bCs/>
          <w:color w:val="7F0055"/>
          <w:sz w:val="18"/>
          <w:szCs w:val="18"/>
        </w:rPr>
        <w:t>public</w:t>
      </w:r>
      <w:r w:rsidRPr="0054300A">
        <w:rPr>
          <w:rFonts w:ascii="Consolas" w:hAnsi="Consolas" w:cs="Courier New"/>
          <w:color w:val="000000"/>
          <w:sz w:val="18"/>
          <w:szCs w:val="18"/>
        </w:rPr>
        <w:t xml:space="preserve"> </w:t>
      </w:r>
      <w:r w:rsidRPr="0054300A">
        <w:rPr>
          <w:rFonts w:ascii="Consolas" w:hAnsi="Consolas" w:cs="Courier New"/>
          <w:b/>
          <w:bCs/>
          <w:color w:val="7F0055"/>
          <w:sz w:val="18"/>
          <w:szCs w:val="18"/>
        </w:rPr>
        <w:t>static</w:t>
      </w:r>
      <w:r w:rsidRPr="0054300A">
        <w:rPr>
          <w:rFonts w:ascii="Consolas" w:hAnsi="Consolas" w:cs="Courier New"/>
          <w:color w:val="000000"/>
          <w:sz w:val="18"/>
          <w:szCs w:val="18"/>
        </w:rPr>
        <w:t xml:space="preserve"> </w:t>
      </w:r>
      <w:r w:rsidRPr="0054300A">
        <w:rPr>
          <w:rFonts w:ascii="Consolas" w:hAnsi="Consolas" w:cs="Courier New"/>
          <w:b/>
          <w:bCs/>
          <w:color w:val="7F0055"/>
          <w:sz w:val="18"/>
          <w:szCs w:val="18"/>
        </w:rPr>
        <w:t>void</w:t>
      </w:r>
      <w:r w:rsidRPr="0054300A">
        <w:rPr>
          <w:rFonts w:ascii="Consolas" w:hAnsi="Consolas" w:cs="Courier New"/>
          <w:color w:val="000000"/>
          <w:sz w:val="18"/>
          <w:szCs w:val="18"/>
        </w:rPr>
        <w:t xml:space="preserve"> main(String[] </w:t>
      </w:r>
      <w:r w:rsidRPr="0054300A">
        <w:rPr>
          <w:rFonts w:ascii="Consolas" w:hAnsi="Consolas" w:cs="Courier New"/>
          <w:color w:val="6A3E3E"/>
          <w:sz w:val="18"/>
          <w:szCs w:val="18"/>
        </w:rPr>
        <w:t>args</w:t>
      </w:r>
      <w:r w:rsidRPr="0054300A">
        <w:rPr>
          <w:rFonts w:ascii="Consolas" w:hAnsi="Consolas" w:cs="Courier New"/>
          <w:color w:val="000000"/>
          <w:sz w:val="18"/>
          <w:szCs w:val="18"/>
        </w:rPr>
        <w:t xml:space="preserve">) </w:t>
      </w:r>
      <w:r w:rsidRPr="0054300A">
        <w:rPr>
          <w:rFonts w:ascii="Consolas" w:hAnsi="Consolas" w:cs="Courier New"/>
          <w:b/>
          <w:bCs/>
          <w:color w:val="7F0055"/>
          <w:sz w:val="18"/>
          <w:szCs w:val="18"/>
        </w:rPr>
        <w:t>throws</w:t>
      </w:r>
      <w:r w:rsidRPr="0054300A">
        <w:rPr>
          <w:rFonts w:ascii="Consolas" w:hAnsi="Consolas" w:cs="Courier New"/>
          <w:color w:val="000000"/>
          <w:sz w:val="18"/>
          <w:szCs w:val="18"/>
        </w:rPr>
        <w:t xml:space="preserve"> InterruptedException {</w:t>
      </w:r>
    </w:p>
    <w:p w14:paraId="3B2C6202" w14:textId="77777777" w:rsidR="003A4789" w:rsidRPr="0054300A" w:rsidRDefault="003A4789" w:rsidP="003A478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urier New"/>
          <w:color w:val="auto"/>
          <w:sz w:val="18"/>
          <w:szCs w:val="18"/>
        </w:rPr>
      </w:pPr>
      <w:r w:rsidRPr="0054300A">
        <w:rPr>
          <w:rFonts w:ascii="Consolas" w:hAnsi="Consolas" w:cs="Courier New"/>
          <w:color w:val="000000"/>
          <w:sz w:val="18"/>
          <w:szCs w:val="18"/>
        </w:rPr>
        <w:tab/>
      </w:r>
      <w:r w:rsidRPr="0054300A">
        <w:rPr>
          <w:rFonts w:ascii="Consolas" w:hAnsi="Consolas" w:cs="Courier New"/>
          <w:color w:val="000000"/>
          <w:sz w:val="18"/>
          <w:szCs w:val="18"/>
        </w:rPr>
        <w:tab/>
        <w:t xml:space="preserve">HashMap </w:t>
      </w:r>
      <w:r w:rsidRPr="0054300A">
        <w:rPr>
          <w:rFonts w:ascii="Consolas" w:hAnsi="Consolas" w:cs="Courier New"/>
          <w:color w:val="6A3E3E"/>
          <w:sz w:val="18"/>
          <w:szCs w:val="18"/>
        </w:rPr>
        <w:t>m</w:t>
      </w:r>
      <w:r w:rsidRPr="0054300A">
        <w:rPr>
          <w:rFonts w:ascii="Consolas" w:hAnsi="Consolas" w:cs="Courier New"/>
          <w:color w:val="000000"/>
          <w:sz w:val="18"/>
          <w:szCs w:val="18"/>
        </w:rPr>
        <w:t xml:space="preserve"> = </w:t>
      </w:r>
      <w:r w:rsidRPr="0054300A">
        <w:rPr>
          <w:rFonts w:ascii="Consolas" w:hAnsi="Consolas" w:cs="Courier New"/>
          <w:b/>
          <w:bCs/>
          <w:color w:val="7F0055"/>
          <w:sz w:val="18"/>
          <w:szCs w:val="18"/>
        </w:rPr>
        <w:t>new</w:t>
      </w:r>
      <w:r w:rsidRPr="0054300A">
        <w:rPr>
          <w:rFonts w:ascii="Consolas" w:hAnsi="Consolas" w:cs="Courier New"/>
          <w:color w:val="000000"/>
          <w:sz w:val="18"/>
          <w:szCs w:val="18"/>
        </w:rPr>
        <w:t xml:space="preserve"> HashMap();</w:t>
      </w:r>
    </w:p>
    <w:p w14:paraId="30B8BD92" w14:textId="77777777" w:rsidR="003A4789" w:rsidRPr="0054300A" w:rsidRDefault="003A4789" w:rsidP="003A478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urier New"/>
          <w:color w:val="auto"/>
          <w:sz w:val="18"/>
          <w:szCs w:val="18"/>
        </w:rPr>
      </w:pPr>
      <w:r w:rsidRPr="0054300A">
        <w:rPr>
          <w:rFonts w:ascii="Consolas" w:hAnsi="Consolas" w:cs="Courier New"/>
          <w:color w:val="000000"/>
          <w:sz w:val="18"/>
          <w:szCs w:val="18"/>
        </w:rPr>
        <w:tab/>
      </w:r>
      <w:r w:rsidRPr="0054300A">
        <w:rPr>
          <w:rFonts w:ascii="Consolas" w:hAnsi="Consolas" w:cs="Courier New"/>
          <w:color w:val="000000"/>
          <w:sz w:val="18"/>
          <w:szCs w:val="18"/>
        </w:rPr>
        <w:tab/>
        <w:t xml:space="preserve">Temp </w:t>
      </w:r>
      <w:r w:rsidRPr="0054300A">
        <w:rPr>
          <w:rFonts w:ascii="Consolas" w:hAnsi="Consolas" w:cs="Courier New"/>
          <w:color w:val="6A3E3E"/>
          <w:sz w:val="18"/>
          <w:szCs w:val="18"/>
        </w:rPr>
        <w:t>t</w:t>
      </w:r>
      <w:r w:rsidRPr="0054300A">
        <w:rPr>
          <w:rFonts w:ascii="Consolas" w:hAnsi="Consolas" w:cs="Courier New"/>
          <w:color w:val="000000"/>
          <w:sz w:val="18"/>
          <w:szCs w:val="18"/>
        </w:rPr>
        <w:t xml:space="preserve"> = </w:t>
      </w:r>
      <w:r w:rsidRPr="0054300A">
        <w:rPr>
          <w:rFonts w:ascii="Consolas" w:hAnsi="Consolas" w:cs="Courier New"/>
          <w:b/>
          <w:bCs/>
          <w:color w:val="7F0055"/>
          <w:sz w:val="18"/>
          <w:szCs w:val="18"/>
        </w:rPr>
        <w:t>new</w:t>
      </w:r>
      <w:r w:rsidRPr="0054300A">
        <w:rPr>
          <w:rFonts w:ascii="Consolas" w:hAnsi="Consolas" w:cs="Courier New"/>
          <w:color w:val="000000"/>
          <w:sz w:val="18"/>
          <w:szCs w:val="18"/>
        </w:rPr>
        <w:t xml:space="preserve"> Temp();</w:t>
      </w:r>
    </w:p>
    <w:p w14:paraId="3A4D5185" w14:textId="77777777" w:rsidR="003A4789" w:rsidRPr="0054300A" w:rsidRDefault="003A4789" w:rsidP="003A478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urier New"/>
          <w:color w:val="auto"/>
          <w:sz w:val="18"/>
          <w:szCs w:val="18"/>
        </w:rPr>
      </w:pPr>
      <w:r w:rsidRPr="0054300A">
        <w:rPr>
          <w:rFonts w:ascii="Consolas" w:hAnsi="Consolas" w:cs="Courier New"/>
          <w:color w:val="000000"/>
          <w:sz w:val="18"/>
          <w:szCs w:val="18"/>
        </w:rPr>
        <w:tab/>
      </w:r>
      <w:r w:rsidRPr="0054300A">
        <w:rPr>
          <w:rFonts w:ascii="Consolas" w:hAnsi="Consolas" w:cs="Courier New"/>
          <w:color w:val="000000"/>
          <w:sz w:val="18"/>
          <w:szCs w:val="18"/>
        </w:rPr>
        <w:tab/>
      </w:r>
      <w:r w:rsidRPr="0054300A">
        <w:rPr>
          <w:rFonts w:ascii="Consolas" w:hAnsi="Consolas" w:cs="Courier New"/>
          <w:color w:val="6A3E3E"/>
          <w:sz w:val="18"/>
          <w:szCs w:val="18"/>
        </w:rPr>
        <w:t>m</w:t>
      </w:r>
      <w:r w:rsidRPr="0054300A">
        <w:rPr>
          <w:rFonts w:ascii="Consolas" w:hAnsi="Consolas" w:cs="Courier New"/>
          <w:color w:val="000000"/>
          <w:sz w:val="18"/>
          <w:szCs w:val="18"/>
        </w:rPr>
        <w:t>.put(</w:t>
      </w:r>
      <w:r w:rsidRPr="0054300A">
        <w:rPr>
          <w:rFonts w:ascii="Consolas" w:hAnsi="Consolas" w:cs="Courier New"/>
          <w:color w:val="6A3E3E"/>
          <w:sz w:val="18"/>
          <w:szCs w:val="18"/>
        </w:rPr>
        <w:t>t</w:t>
      </w:r>
      <w:r w:rsidRPr="0054300A">
        <w:rPr>
          <w:rFonts w:ascii="Consolas" w:hAnsi="Consolas" w:cs="Courier New"/>
          <w:color w:val="000000"/>
          <w:sz w:val="18"/>
          <w:szCs w:val="18"/>
        </w:rPr>
        <w:t xml:space="preserve">, </w:t>
      </w:r>
      <w:r w:rsidRPr="0054300A">
        <w:rPr>
          <w:rFonts w:ascii="Consolas" w:hAnsi="Consolas" w:cs="Courier New"/>
          <w:color w:val="2A00FF"/>
          <w:sz w:val="18"/>
          <w:szCs w:val="18"/>
        </w:rPr>
        <w:t>"Satya"</w:t>
      </w:r>
      <w:r w:rsidRPr="0054300A">
        <w:rPr>
          <w:rFonts w:ascii="Consolas" w:hAnsi="Consolas" w:cs="Courier New"/>
          <w:color w:val="000000"/>
          <w:sz w:val="18"/>
          <w:szCs w:val="18"/>
        </w:rPr>
        <w:t>);</w:t>
      </w:r>
    </w:p>
    <w:p w14:paraId="433D4018" w14:textId="45E73F24" w:rsidR="003A4789" w:rsidRDefault="003A4789" w:rsidP="003A478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urier New"/>
          <w:color w:val="000000"/>
          <w:sz w:val="18"/>
          <w:szCs w:val="18"/>
        </w:rPr>
      </w:pPr>
      <w:r w:rsidRPr="0054300A">
        <w:rPr>
          <w:rFonts w:ascii="Consolas" w:hAnsi="Consolas" w:cs="Courier New"/>
          <w:color w:val="000000"/>
          <w:sz w:val="18"/>
          <w:szCs w:val="18"/>
        </w:rPr>
        <w:tab/>
      </w:r>
      <w:r w:rsidRPr="0054300A">
        <w:rPr>
          <w:rFonts w:ascii="Consolas" w:hAnsi="Consolas" w:cs="Courier New"/>
          <w:color w:val="000000"/>
          <w:sz w:val="18"/>
          <w:szCs w:val="18"/>
        </w:rPr>
        <w:tab/>
        <w:t>System.</w:t>
      </w:r>
      <w:r w:rsidRPr="0054300A">
        <w:rPr>
          <w:rFonts w:ascii="Consolas" w:hAnsi="Consolas" w:cs="Courier New"/>
          <w:b/>
          <w:bCs/>
          <w:i/>
          <w:iCs/>
          <w:color w:val="0000C0"/>
          <w:sz w:val="18"/>
          <w:szCs w:val="18"/>
        </w:rPr>
        <w:t>out</w:t>
      </w:r>
      <w:r w:rsidRPr="0054300A">
        <w:rPr>
          <w:rFonts w:ascii="Consolas" w:hAnsi="Consolas" w:cs="Courier New"/>
          <w:color w:val="000000"/>
          <w:sz w:val="18"/>
          <w:szCs w:val="18"/>
        </w:rPr>
        <w:t>.println(</w:t>
      </w:r>
      <w:r w:rsidRPr="0054300A">
        <w:rPr>
          <w:rFonts w:ascii="Consolas" w:hAnsi="Consolas" w:cs="Courier New"/>
          <w:color w:val="6A3E3E"/>
          <w:sz w:val="18"/>
          <w:szCs w:val="18"/>
        </w:rPr>
        <w:t>m</w:t>
      </w:r>
      <w:r w:rsidRPr="0054300A">
        <w:rPr>
          <w:rFonts w:ascii="Consolas" w:hAnsi="Consolas" w:cs="Courier New"/>
          <w:color w:val="000000"/>
          <w:sz w:val="18"/>
          <w:szCs w:val="18"/>
        </w:rPr>
        <w:t>);</w:t>
      </w:r>
    </w:p>
    <w:p w14:paraId="536E27EA" w14:textId="77777777" w:rsidR="0077021A" w:rsidRPr="0054300A" w:rsidRDefault="0077021A" w:rsidP="003A478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urier New"/>
          <w:color w:val="auto"/>
          <w:sz w:val="18"/>
          <w:szCs w:val="18"/>
        </w:rPr>
      </w:pPr>
    </w:p>
    <w:p w14:paraId="1FD0BE53" w14:textId="77777777" w:rsidR="003A4789" w:rsidRPr="0054300A" w:rsidRDefault="003A4789" w:rsidP="003A478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urier New"/>
          <w:color w:val="auto"/>
          <w:sz w:val="18"/>
          <w:szCs w:val="18"/>
        </w:rPr>
      </w:pPr>
      <w:r w:rsidRPr="0054300A">
        <w:rPr>
          <w:rFonts w:ascii="Consolas" w:hAnsi="Consolas" w:cs="Courier New"/>
          <w:color w:val="000000"/>
          <w:sz w:val="18"/>
          <w:szCs w:val="18"/>
        </w:rPr>
        <w:tab/>
      </w:r>
      <w:r w:rsidRPr="0054300A">
        <w:rPr>
          <w:rFonts w:ascii="Consolas" w:hAnsi="Consolas" w:cs="Courier New"/>
          <w:color w:val="000000"/>
          <w:sz w:val="18"/>
          <w:szCs w:val="18"/>
        </w:rPr>
        <w:tab/>
      </w:r>
      <w:r w:rsidRPr="0054300A">
        <w:rPr>
          <w:rFonts w:ascii="Consolas" w:hAnsi="Consolas" w:cs="Courier New"/>
          <w:color w:val="6A3E3E"/>
          <w:sz w:val="18"/>
          <w:szCs w:val="18"/>
        </w:rPr>
        <w:t>t</w:t>
      </w:r>
      <w:r w:rsidRPr="0054300A">
        <w:rPr>
          <w:rFonts w:ascii="Consolas" w:hAnsi="Consolas" w:cs="Courier New"/>
          <w:color w:val="000000"/>
          <w:sz w:val="18"/>
          <w:szCs w:val="18"/>
        </w:rPr>
        <w:t>=</w:t>
      </w:r>
      <w:r w:rsidRPr="0054300A">
        <w:rPr>
          <w:rFonts w:ascii="Consolas" w:hAnsi="Consolas" w:cs="Courier New"/>
          <w:b/>
          <w:bCs/>
          <w:color w:val="7F0055"/>
          <w:sz w:val="18"/>
          <w:szCs w:val="18"/>
        </w:rPr>
        <w:t>null</w:t>
      </w:r>
      <w:r w:rsidRPr="0054300A">
        <w:rPr>
          <w:rFonts w:ascii="Consolas" w:hAnsi="Consolas" w:cs="Courier New"/>
          <w:color w:val="000000"/>
          <w:sz w:val="18"/>
          <w:szCs w:val="18"/>
        </w:rPr>
        <w:t>;</w:t>
      </w:r>
    </w:p>
    <w:p w14:paraId="26223552" w14:textId="77777777" w:rsidR="003A4789" w:rsidRPr="0054300A" w:rsidRDefault="003A4789" w:rsidP="003A478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urier New"/>
          <w:color w:val="auto"/>
          <w:sz w:val="18"/>
          <w:szCs w:val="18"/>
        </w:rPr>
      </w:pPr>
      <w:r w:rsidRPr="0054300A">
        <w:rPr>
          <w:rFonts w:ascii="Consolas" w:hAnsi="Consolas" w:cs="Courier New"/>
          <w:color w:val="000000"/>
          <w:sz w:val="18"/>
          <w:szCs w:val="18"/>
        </w:rPr>
        <w:tab/>
      </w:r>
      <w:r w:rsidRPr="0054300A">
        <w:rPr>
          <w:rFonts w:ascii="Consolas" w:hAnsi="Consolas" w:cs="Courier New"/>
          <w:color w:val="000000"/>
          <w:sz w:val="18"/>
          <w:szCs w:val="18"/>
        </w:rPr>
        <w:tab/>
        <w:t>System.</w:t>
      </w:r>
      <w:r w:rsidRPr="0054300A">
        <w:rPr>
          <w:rFonts w:ascii="Consolas" w:hAnsi="Consolas" w:cs="Courier New"/>
          <w:i/>
          <w:iCs/>
          <w:color w:val="000000"/>
          <w:sz w:val="18"/>
          <w:szCs w:val="18"/>
        </w:rPr>
        <w:t>gc</w:t>
      </w:r>
      <w:r w:rsidRPr="0054300A">
        <w:rPr>
          <w:rFonts w:ascii="Consolas" w:hAnsi="Consolas" w:cs="Courier New"/>
          <w:color w:val="000000"/>
          <w:sz w:val="18"/>
          <w:szCs w:val="18"/>
        </w:rPr>
        <w:t xml:space="preserve">(); </w:t>
      </w:r>
    </w:p>
    <w:p w14:paraId="096442FD" w14:textId="77777777" w:rsidR="003A4789" w:rsidRPr="0054300A" w:rsidRDefault="003A4789" w:rsidP="003A478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urier New"/>
          <w:color w:val="auto"/>
          <w:sz w:val="18"/>
          <w:szCs w:val="18"/>
        </w:rPr>
      </w:pPr>
      <w:r w:rsidRPr="0054300A">
        <w:rPr>
          <w:rFonts w:ascii="Consolas" w:hAnsi="Consolas" w:cs="Courier New"/>
          <w:color w:val="000000"/>
          <w:sz w:val="18"/>
          <w:szCs w:val="18"/>
        </w:rPr>
        <w:tab/>
      </w:r>
      <w:r w:rsidRPr="0054300A">
        <w:rPr>
          <w:rFonts w:ascii="Consolas" w:hAnsi="Consolas" w:cs="Courier New"/>
          <w:color w:val="000000"/>
          <w:sz w:val="18"/>
          <w:szCs w:val="18"/>
        </w:rPr>
        <w:tab/>
        <w:t>Thread.</w:t>
      </w:r>
      <w:r w:rsidRPr="0054300A">
        <w:rPr>
          <w:rFonts w:ascii="Consolas" w:hAnsi="Consolas" w:cs="Courier New"/>
          <w:i/>
          <w:iCs/>
          <w:color w:val="000000"/>
          <w:sz w:val="18"/>
          <w:szCs w:val="18"/>
        </w:rPr>
        <w:t>sleep</w:t>
      </w:r>
      <w:r w:rsidRPr="0054300A">
        <w:rPr>
          <w:rFonts w:ascii="Consolas" w:hAnsi="Consolas" w:cs="Courier New"/>
          <w:color w:val="000000"/>
          <w:sz w:val="18"/>
          <w:szCs w:val="18"/>
        </w:rPr>
        <w:t>(5000);</w:t>
      </w:r>
    </w:p>
    <w:p w14:paraId="2391B361" w14:textId="46CB1E5C" w:rsidR="003A4789" w:rsidRPr="0054300A" w:rsidRDefault="003A4789" w:rsidP="003A478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urier New"/>
          <w:color w:val="auto"/>
          <w:sz w:val="18"/>
          <w:szCs w:val="18"/>
        </w:rPr>
      </w:pPr>
      <w:r w:rsidRPr="0054300A">
        <w:rPr>
          <w:rFonts w:ascii="Consolas" w:hAnsi="Consolas" w:cs="Courier New"/>
          <w:color w:val="3F7F5F"/>
          <w:sz w:val="18"/>
          <w:szCs w:val="18"/>
        </w:rPr>
        <w:t>//main Thread Sleeping for 5 seconds</w:t>
      </w:r>
      <w:r w:rsidR="0077021A">
        <w:rPr>
          <w:rFonts w:ascii="Consolas" w:hAnsi="Consolas" w:cs="Courier New"/>
          <w:color w:val="3F7F5F"/>
          <w:sz w:val="18"/>
          <w:szCs w:val="18"/>
        </w:rPr>
        <w:t>,</w:t>
      </w:r>
      <w:r w:rsidRPr="0054300A">
        <w:rPr>
          <w:rFonts w:ascii="Consolas" w:hAnsi="Consolas" w:cs="Courier New"/>
          <w:color w:val="3F7F5F"/>
          <w:sz w:val="18"/>
          <w:szCs w:val="18"/>
        </w:rPr>
        <w:t>Garbage collector takes control for 5 seconds</w:t>
      </w:r>
    </w:p>
    <w:p w14:paraId="279B4FB4" w14:textId="77777777" w:rsidR="003A4789" w:rsidRPr="0054300A" w:rsidRDefault="003A4789" w:rsidP="003A478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urier New"/>
          <w:color w:val="auto"/>
          <w:sz w:val="18"/>
          <w:szCs w:val="18"/>
        </w:rPr>
      </w:pPr>
      <w:r w:rsidRPr="0054300A">
        <w:rPr>
          <w:rFonts w:ascii="Consolas" w:hAnsi="Consolas" w:cs="Courier New"/>
          <w:color w:val="000000"/>
          <w:sz w:val="18"/>
          <w:szCs w:val="18"/>
        </w:rPr>
        <w:tab/>
      </w:r>
      <w:r w:rsidRPr="0054300A">
        <w:rPr>
          <w:rFonts w:ascii="Consolas" w:hAnsi="Consolas" w:cs="Courier New"/>
          <w:color w:val="000000"/>
          <w:sz w:val="18"/>
          <w:szCs w:val="18"/>
        </w:rPr>
        <w:tab/>
        <w:t>System.</w:t>
      </w:r>
      <w:r w:rsidRPr="0054300A">
        <w:rPr>
          <w:rFonts w:ascii="Consolas" w:hAnsi="Consolas" w:cs="Courier New"/>
          <w:b/>
          <w:bCs/>
          <w:i/>
          <w:iCs/>
          <w:color w:val="0000C0"/>
          <w:sz w:val="18"/>
          <w:szCs w:val="18"/>
        </w:rPr>
        <w:t>out</w:t>
      </w:r>
      <w:r w:rsidRPr="0054300A">
        <w:rPr>
          <w:rFonts w:ascii="Consolas" w:hAnsi="Consolas" w:cs="Courier New"/>
          <w:color w:val="000000"/>
          <w:sz w:val="18"/>
          <w:szCs w:val="18"/>
        </w:rPr>
        <w:t>.println(</w:t>
      </w:r>
      <w:r w:rsidRPr="0054300A">
        <w:rPr>
          <w:rFonts w:ascii="Consolas" w:hAnsi="Consolas" w:cs="Courier New"/>
          <w:color w:val="6A3E3E"/>
          <w:sz w:val="18"/>
          <w:szCs w:val="18"/>
        </w:rPr>
        <w:t>m</w:t>
      </w:r>
      <w:r w:rsidRPr="0054300A">
        <w:rPr>
          <w:rFonts w:ascii="Consolas" w:hAnsi="Consolas" w:cs="Courier New"/>
          <w:color w:val="000000"/>
          <w:sz w:val="18"/>
          <w:szCs w:val="18"/>
        </w:rPr>
        <w:t>);</w:t>
      </w:r>
    </w:p>
    <w:p w14:paraId="0C4D8077" w14:textId="77777777" w:rsidR="003A4789" w:rsidRPr="0054300A" w:rsidRDefault="003A4789" w:rsidP="003A478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urier New"/>
          <w:color w:val="auto"/>
          <w:sz w:val="18"/>
          <w:szCs w:val="18"/>
        </w:rPr>
      </w:pPr>
      <w:r w:rsidRPr="0054300A">
        <w:rPr>
          <w:rFonts w:ascii="Consolas" w:hAnsi="Consolas" w:cs="Courier New"/>
          <w:color w:val="000000"/>
          <w:sz w:val="18"/>
          <w:szCs w:val="18"/>
        </w:rPr>
        <w:tab/>
        <w:t>}</w:t>
      </w:r>
    </w:p>
    <w:p w14:paraId="14460111" w14:textId="77777777" w:rsidR="003A4789" w:rsidRPr="0054300A" w:rsidRDefault="003A4789" w:rsidP="003A4789">
      <w:pPr>
        <w:pBdr>
          <w:top w:val="single" w:sz="4" w:space="1" w:color="auto"/>
          <w:left w:val="single" w:sz="4" w:space="4" w:color="auto"/>
          <w:bottom w:val="single" w:sz="4" w:space="1" w:color="auto"/>
          <w:right w:val="single" w:sz="4" w:space="4" w:color="auto"/>
        </w:pBdr>
        <w:spacing w:after="0"/>
        <w:rPr>
          <w:rFonts w:ascii="Consolas" w:hAnsi="Consolas"/>
          <w:sz w:val="18"/>
          <w:szCs w:val="18"/>
        </w:rPr>
      </w:pPr>
      <w:r w:rsidRPr="0054300A">
        <w:rPr>
          <w:rFonts w:ascii="Consolas" w:hAnsi="Consolas" w:cs="Courier New"/>
          <w:color w:val="000000"/>
          <w:sz w:val="18"/>
          <w:szCs w:val="18"/>
        </w:rPr>
        <w:t>}</w:t>
      </w:r>
    </w:p>
    <w:p w14:paraId="5CA3A69E" w14:textId="77777777" w:rsidR="003A4789" w:rsidRDefault="003A4789" w:rsidP="003A4789">
      <w:pPr>
        <w:pStyle w:val="1Output"/>
      </w:pPr>
      <w:r>
        <w:t>{Temp=Satya}</w:t>
      </w:r>
    </w:p>
    <w:p w14:paraId="0D3BD325" w14:textId="77777777" w:rsidR="003A4789" w:rsidRDefault="003A4789" w:rsidP="003A4789">
      <w:pPr>
        <w:pStyle w:val="1Output"/>
      </w:pPr>
      <w:r>
        <w:t>{Temp=Satya}</w:t>
      </w:r>
    </w:p>
    <w:p w14:paraId="4B1FDA74" w14:textId="77777777" w:rsidR="003A4789" w:rsidRDefault="003A4789" w:rsidP="003A4789">
      <w:pPr>
        <w:spacing w:after="0" w:line="240" w:lineRule="auto"/>
        <w:rPr>
          <w:rStyle w:val="1OutputChar"/>
        </w:rPr>
      </w:pPr>
      <w:r>
        <w:t xml:space="preserve">In the above example Temp object is not eligible for gc() because it is associated with HashMap.in this case output is </w:t>
      </w:r>
      <w:r>
        <w:rPr>
          <w:rStyle w:val="1OutputChar"/>
        </w:rPr>
        <w:t>{Temp=Satya} {Temp=Satya}</w:t>
      </w:r>
    </w:p>
    <w:p w14:paraId="200C6DD5" w14:textId="77777777" w:rsidR="003A4789" w:rsidRDefault="003A4789" w:rsidP="003A4789">
      <w:pPr>
        <w:spacing w:after="0"/>
      </w:pPr>
    </w:p>
    <w:p w14:paraId="17DE481E" w14:textId="77777777" w:rsidR="003A4789" w:rsidRPr="0054300A" w:rsidRDefault="003A4789" w:rsidP="003A4789">
      <w:pPr>
        <w:pStyle w:val="Qsns"/>
        <w:spacing w:after="0" w:line="276" w:lineRule="auto"/>
        <w:rPr>
          <w:rFonts w:ascii="Consolas" w:hAnsi="Consolas" w:cs="Consolas"/>
          <w:sz w:val="14"/>
          <w:szCs w:val="18"/>
        </w:rPr>
      </w:pPr>
      <w:r w:rsidRPr="0054300A">
        <w:rPr>
          <w:rFonts w:ascii="Consolas" w:hAnsi="Consolas"/>
          <w:sz w:val="18"/>
          <w:szCs w:val="18"/>
        </w:rPr>
        <w:t>WeakHashMap Demo with GC</w:t>
      </w:r>
    </w:p>
    <w:p w14:paraId="4581622B" w14:textId="77777777" w:rsidR="003A4789" w:rsidRPr="0054300A" w:rsidRDefault="003A4789" w:rsidP="003A478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urier New"/>
          <w:color w:val="auto"/>
          <w:sz w:val="18"/>
          <w:szCs w:val="18"/>
        </w:rPr>
      </w:pPr>
      <w:r w:rsidRPr="0054300A">
        <w:rPr>
          <w:rFonts w:ascii="Consolas" w:hAnsi="Consolas" w:cs="Courier New"/>
          <w:b/>
          <w:bCs/>
          <w:color w:val="7F0055"/>
          <w:sz w:val="18"/>
          <w:szCs w:val="18"/>
        </w:rPr>
        <w:t>public</w:t>
      </w:r>
      <w:r w:rsidRPr="0054300A">
        <w:rPr>
          <w:rFonts w:ascii="Consolas" w:hAnsi="Consolas" w:cs="Courier New"/>
          <w:color w:val="000000"/>
          <w:sz w:val="18"/>
          <w:szCs w:val="18"/>
        </w:rPr>
        <w:t xml:space="preserve"> </w:t>
      </w:r>
      <w:r w:rsidRPr="0054300A">
        <w:rPr>
          <w:rFonts w:ascii="Consolas" w:hAnsi="Consolas" w:cs="Courier New"/>
          <w:b/>
          <w:bCs/>
          <w:color w:val="7F0055"/>
          <w:sz w:val="18"/>
          <w:szCs w:val="18"/>
        </w:rPr>
        <w:t>class</w:t>
      </w:r>
      <w:r w:rsidRPr="0054300A">
        <w:rPr>
          <w:rFonts w:ascii="Consolas" w:hAnsi="Consolas" w:cs="Courier New"/>
          <w:color w:val="000000"/>
          <w:sz w:val="18"/>
          <w:szCs w:val="18"/>
        </w:rPr>
        <w:t xml:space="preserve"> WeakHashMapdemo {</w:t>
      </w:r>
    </w:p>
    <w:p w14:paraId="0F9FD91A" w14:textId="77777777" w:rsidR="003A4789" w:rsidRPr="0054300A" w:rsidRDefault="003A4789" w:rsidP="003A478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urier New"/>
          <w:color w:val="auto"/>
          <w:sz w:val="18"/>
          <w:szCs w:val="18"/>
        </w:rPr>
      </w:pPr>
      <w:r w:rsidRPr="0054300A">
        <w:rPr>
          <w:rFonts w:ascii="Consolas" w:hAnsi="Consolas" w:cs="Courier New"/>
          <w:color w:val="000000"/>
          <w:sz w:val="18"/>
          <w:szCs w:val="18"/>
        </w:rPr>
        <w:tab/>
      </w:r>
      <w:r w:rsidRPr="0054300A">
        <w:rPr>
          <w:rFonts w:ascii="Consolas" w:hAnsi="Consolas" w:cs="Courier New"/>
          <w:b/>
          <w:bCs/>
          <w:color w:val="7F0055"/>
          <w:sz w:val="18"/>
          <w:szCs w:val="18"/>
        </w:rPr>
        <w:t>public</w:t>
      </w:r>
      <w:r w:rsidRPr="0054300A">
        <w:rPr>
          <w:rFonts w:ascii="Consolas" w:hAnsi="Consolas" w:cs="Courier New"/>
          <w:color w:val="000000"/>
          <w:sz w:val="18"/>
          <w:szCs w:val="18"/>
        </w:rPr>
        <w:t xml:space="preserve"> </w:t>
      </w:r>
      <w:r w:rsidRPr="0054300A">
        <w:rPr>
          <w:rFonts w:ascii="Consolas" w:hAnsi="Consolas" w:cs="Courier New"/>
          <w:b/>
          <w:bCs/>
          <w:color w:val="7F0055"/>
          <w:sz w:val="18"/>
          <w:szCs w:val="18"/>
        </w:rPr>
        <w:t>static</w:t>
      </w:r>
      <w:r w:rsidRPr="0054300A">
        <w:rPr>
          <w:rFonts w:ascii="Consolas" w:hAnsi="Consolas" w:cs="Courier New"/>
          <w:color w:val="000000"/>
          <w:sz w:val="18"/>
          <w:szCs w:val="18"/>
        </w:rPr>
        <w:t xml:space="preserve"> </w:t>
      </w:r>
      <w:r w:rsidRPr="0054300A">
        <w:rPr>
          <w:rFonts w:ascii="Consolas" w:hAnsi="Consolas" w:cs="Courier New"/>
          <w:b/>
          <w:bCs/>
          <w:color w:val="7F0055"/>
          <w:sz w:val="18"/>
          <w:szCs w:val="18"/>
        </w:rPr>
        <w:t>void</w:t>
      </w:r>
      <w:r w:rsidRPr="0054300A">
        <w:rPr>
          <w:rFonts w:ascii="Consolas" w:hAnsi="Consolas" w:cs="Courier New"/>
          <w:color w:val="000000"/>
          <w:sz w:val="18"/>
          <w:szCs w:val="18"/>
        </w:rPr>
        <w:t xml:space="preserve"> main(String[] </w:t>
      </w:r>
      <w:r w:rsidRPr="0054300A">
        <w:rPr>
          <w:rFonts w:ascii="Consolas" w:hAnsi="Consolas" w:cs="Courier New"/>
          <w:color w:val="6A3E3E"/>
          <w:sz w:val="18"/>
          <w:szCs w:val="18"/>
        </w:rPr>
        <w:t>args</w:t>
      </w:r>
      <w:r w:rsidRPr="0054300A">
        <w:rPr>
          <w:rFonts w:ascii="Consolas" w:hAnsi="Consolas" w:cs="Courier New"/>
          <w:color w:val="000000"/>
          <w:sz w:val="18"/>
          <w:szCs w:val="18"/>
        </w:rPr>
        <w:t xml:space="preserve">) </w:t>
      </w:r>
      <w:r w:rsidRPr="0054300A">
        <w:rPr>
          <w:rFonts w:ascii="Consolas" w:hAnsi="Consolas" w:cs="Courier New"/>
          <w:b/>
          <w:bCs/>
          <w:color w:val="7F0055"/>
          <w:sz w:val="18"/>
          <w:szCs w:val="18"/>
        </w:rPr>
        <w:t>throws</w:t>
      </w:r>
      <w:r w:rsidRPr="0054300A">
        <w:rPr>
          <w:rFonts w:ascii="Consolas" w:hAnsi="Consolas" w:cs="Courier New"/>
          <w:color w:val="000000"/>
          <w:sz w:val="18"/>
          <w:szCs w:val="18"/>
        </w:rPr>
        <w:t xml:space="preserve"> InterruptedException {</w:t>
      </w:r>
    </w:p>
    <w:p w14:paraId="025866E2" w14:textId="77777777" w:rsidR="003A4789" w:rsidRPr="0054300A" w:rsidRDefault="003A4789" w:rsidP="003A478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urier New"/>
          <w:color w:val="auto"/>
          <w:sz w:val="18"/>
          <w:szCs w:val="18"/>
        </w:rPr>
      </w:pPr>
      <w:r w:rsidRPr="0054300A">
        <w:rPr>
          <w:rFonts w:ascii="Consolas" w:hAnsi="Consolas" w:cs="Courier New"/>
          <w:color w:val="000000"/>
          <w:sz w:val="18"/>
          <w:szCs w:val="18"/>
        </w:rPr>
        <w:tab/>
      </w:r>
      <w:r w:rsidRPr="0054300A">
        <w:rPr>
          <w:rFonts w:ascii="Consolas" w:hAnsi="Consolas" w:cs="Courier New"/>
          <w:color w:val="000000"/>
          <w:sz w:val="18"/>
          <w:szCs w:val="18"/>
        </w:rPr>
        <w:tab/>
      </w:r>
      <w:r w:rsidRPr="0054300A">
        <w:rPr>
          <w:rFonts w:ascii="Consolas" w:hAnsi="Consolas" w:cs="Courier New"/>
          <w:color w:val="000000"/>
          <w:sz w:val="18"/>
          <w:szCs w:val="18"/>
          <w:highlight w:val="lightGray"/>
        </w:rPr>
        <w:t>WeakHashMap</w:t>
      </w:r>
      <w:r w:rsidRPr="0054300A">
        <w:rPr>
          <w:rFonts w:ascii="Consolas" w:hAnsi="Consolas" w:cs="Courier New"/>
          <w:color w:val="000000"/>
          <w:sz w:val="18"/>
          <w:szCs w:val="18"/>
        </w:rPr>
        <w:t xml:space="preserve"> </w:t>
      </w:r>
      <w:r w:rsidRPr="0054300A">
        <w:rPr>
          <w:rFonts w:ascii="Consolas" w:hAnsi="Consolas" w:cs="Courier New"/>
          <w:color w:val="6A3E3E"/>
          <w:sz w:val="18"/>
          <w:szCs w:val="18"/>
        </w:rPr>
        <w:t>m</w:t>
      </w:r>
      <w:r w:rsidRPr="0054300A">
        <w:rPr>
          <w:rFonts w:ascii="Consolas" w:hAnsi="Consolas" w:cs="Courier New"/>
          <w:color w:val="000000"/>
          <w:sz w:val="18"/>
          <w:szCs w:val="18"/>
        </w:rPr>
        <w:t xml:space="preserve"> = </w:t>
      </w:r>
      <w:r w:rsidRPr="0054300A">
        <w:rPr>
          <w:rFonts w:ascii="Consolas" w:hAnsi="Consolas" w:cs="Courier New"/>
          <w:b/>
          <w:bCs/>
          <w:color w:val="7F0055"/>
          <w:sz w:val="18"/>
          <w:szCs w:val="18"/>
        </w:rPr>
        <w:t>new</w:t>
      </w:r>
      <w:r w:rsidRPr="0054300A">
        <w:rPr>
          <w:rFonts w:ascii="Consolas" w:hAnsi="Consolas" w:cs="Courier New"/>
          <w:color w:val="000000"/>
          <w:sz w:val="18"/>
          <w:szCs w:val="18"/>
        </w:rPr>
        <w:t xml:space="preserve"> </w:t>
      </w:r>
      <w:r w:rsidRPr="0054300A">
        <w:rPr>
          <w:rFonts w:ascii="Consolas" w:hAnsi="Consolas" w:cs="Courier New"/>
          <w:color w:val="000000"/>
          <w:sz w:val="18"/>
          <w:szCs w:val="18"/>
          <w:highlight w:val="lightGray"/>
        </w:rPr>
        <w:t>WeakHashMap</w:t>
      </w:r>
      <w:r w:rsidRPr="0054300A">
        <w:rPr>
          <w:rFonts w:ascii="Consolas" w:hAnsi="Consolas" w:cs="Courier New"/>
          <w:color w:val="000000"/>
          <w:sz w:val="18"/>
          <w:szCs w:val="18"/>
        </w:rPr>
        <w:t>();</w:t>
      </w:r>
    </w:p>
    <w:p w14:paraId="146F9491" w14:textId="77777777" w:rsidR="003A4789" w:rsidRPr="0054300A" w:rsidRDefault="003A4789" w:rsidP="003A478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urier New"/>
          <w:color w:val="auto"/>
          <w:sz w:val="18"/>
          <w:szCs w:val="18"/>
        </w:rPr>
      </w:pPr>
      <w:r w:rsidRPr="0054300A">
        <w:rPr>
          <w:rFonts w:ascii="Consolas" w:hAnsi="Consolas" w:cs="Courier New"/>
          <w:color w:val="000000"/>
          <w:sz w:val="18"/>
          <w:szCs w:val="18"/>
        </w:rPr>
        <w:tab/>
      </w:r>
      <w:r w:rsidRPr="0054300A">
        <w:rPr>
          <w:rFonts w:ascii="Consolas" w:hAnsi="Consolas" w:cs="Courier New"/>
          <w:color w:val="000000"/>
          <w:sz w:val="18"/>
          <w:szCs w:val="18"/>
        </w:rPr>
        <w:tab/>
        <w:t xml:space="preserve">Temp </w:t>
      </w:r>
      <w:r w:rsidRPr="0054300A">
        <w:rPr>
          <w:rFonts w:ascii="Consolas" w:hAnsi="Consolas" w:cs="Courier New"/>
          <w:color w:val="6A3E3E"/>
          <w:sz w:val="18"/>
          <w:szCs w:val="18"/>
        </w:rPr>
        <w:t>t</w:t>
      </w:r>
      <w:r w:rsidRPr="0054300A">
        <w:rPr>
          <w:rFonts w:ascii="Consolas" w:hAnsi="Consolas" w:cs="Courier New"/>
          <w:color w:val="000000"/>
          <w:sz w:val="18"/>
          <w:szCs w:val="18"/>
        </w:rPr>
        <w:t xml:space="preserve"> = </w:t>
      </w:r>
      <w:r w:rsidRPr="0054300A">
        <w:rPr>
          <w:rFonts w:ascii="Consolas" w:hAnsi="Consolas" w:cs="Courier New"/>
          <w:b/>
          <w:bCs/>
          <w:color w:val="7F0055"/>
          <w:sz w:val="18"/>
          <w:szCs w:val="18"/>
        </w:rPr>
        <w:t>new</w:t>
      </w:r>
      <w:r w:rsidRPr="0054300A">
        <w:rPr>
          <w:rFonts w:ascii="Consolas" w:hAnsi="Consolas" w:cs="Courier New"/>
          <w:color w:val="000000"/>
          <w:sz w:val="18"/>
          <w:szCs w:val="18"/>
        </w:rPr>
        <w:t xml:space="preserve"> Temp();</w:t>
      </w:r>
    </w:p>
    <w:p w14:paraId="17A33574" w14:textId="77777777" w:rsidR="003A4789" w:rsidRPr="0054300A" w:rsidRDefault="003A4789" w:rsidP="003A478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urier New"/>
          <w:color w:val="auto"/>
          <w:sz w:val="18"/>
          <w:szCs w:val="18"/>
        </w:rPr>
      </w:pPr>
      <w:r w:rsidRPr="0054300A">
        <w:rPr>
          <w:rFonts w:ascii="Consolas" w:hAnsi="Consolas" w:cs="Courier New"/>
          <w:color w:val="000000"/>
          <w:sz w:val="18"/>
          <w:szCs w:val="18"/>
        </w:rPr>
        <w:tab/>
      </w:r>
      <w:r w:rsidRPr="0054300A">
        <w:rPr>
          <w:rFonts w:ascii="Consolas" w:hAnsi="Consolas" w:cs="Courier New"/>
          <w:color w:val="000000"/>
          <w:sz w:val="18"/>
          <w:szCs w:val="18"/>
        </w:rPr>
        <w:tab/>
      </w:r>
      <w:r w:rsidRPr="0054300A">
        <w:rPr>
          <w:rFonts w:ascii="Consolas" w:hAnsi="Consolas" w:cs="Courier New"/>
          <w:color w:val="6A3E3E"/>
          <w:sz w:val="18"/>
          <w:szCs w:val="18"/>
        </w:rPr>
        <w:t>m</w:t>
      </w:r>
      <w:r w:rsidRPr="0054300A">
        <w:rPr>
          <w:rFonts w:ascii="Consolas" w:hAnsi="Consolas" w:cs="Courier New"/>
          <w:color w:val="000000"/>
          <w:sz w:val="18"/>
          <w:szCs w:val="18"/>
        </w:rPr>
        <w:t>.put(</w:t>
      </w:r>
      <w:r w:rsidRPr="0054300A">
        <w:rPr>
          <w:rFonts w:ascii="Consolas" w:hAnsi="Consolas" w:cs="Courier New"/>
          <w:color w:val="6A3E3E"/>
          <w:sz w:val="18"/>
          <w:szCs w:val="18"/>
        </w:rPr>
        <w:t>t</w:t>
      </w:r>
      <w:r w:rsidRPr="0054300A">
        <w:rPr>
          <w:rFonts w:ascii="Consolas" w:hAnsi="Consolas" w:cs="Courier New"/>
          <w:color w:val="000000"/>
          <w:sz w:val="18"/>
          <w:szCs w:val="18"/>
        </w:rPr>
        <w:t xml:space="preserve">, </w:t>
      </w:r>
      <w:r w:rsidRPr="0054300A">
        <w:rPr>
          <w:rFonts w:ascii="Consolas" w:hAnsi="Consolas" w:cs="Courier New"/>
          <w:color w:val="2A00FF"/>
          <w:sz w:val="18"/>
          <w:szCs w:val="18"/>
        </w:rPr>
        <w:t>"Satya"</w:t>
      </w:r>
      <w:r w:rsidRPr="0054300A">
        <w:rPr>
          <w:rFonts w:ascii="Consolas" w:hAnsi="Consolas" w:cs="Courier New"/>
          <w:color w:val="000000"/>
          <w:sz w:val="18"/>
          <w:szCs w:val="18"/>
        </w:rPr>
        <w:t>);</w:t>
      </w:r>
    </w:p>
    <w:p w14:paraId="6B466526" w14:textId="77777777" w:rsidR="003A4789" w:rsidRPr="0054300A" w:rsidRDefault="003A4789" w:rsidP="003A478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urier New"/>
          <w:color w:val="auto"/>
          <w:sz w:val="18"/>
          <w:szCs w:val="18"/>
        </w:rPr>
      </w:pPr>
      <w:r w:rsidRPr="0054300A">
        <w:rPr>
          <w:rFonts w:ascii="Consolas" w:hAnsi="Consolas" w:cs="Courier New"/>
          <w:color w:val="000000"/>
          <w:sz w:val="18"/>
          <w:szCs w:val="18"/>
        </w:rPr>
        <w:tab/>
      </w:r>
      <w:r w:rsidRPr="0054300A">
        <w:rPr>
          <w:rFonts w:ascii="Consolas" w:hAnsi="Consolas" w:cs="Courier New"/>
          <w:color w:val="000000"/>
          <w:sz w:val="18"/>
          <w:szCs w:val="18"/>
        </w:rPr>
        <w:tab/>
        <w:t>System.</w:t>
      </w:r>
      <w:r w:rsidRPr="0054300A">
        <w:rPr>
          <w:rFonts w:ascii="Consolas" w:hAnsi="Consolas" w:cs="Courier New"/>
          <w:b/>
          <w:bCs/>
          <w:i/>
          <w:iCs/>
          <w:color w:val="0000C0"/>
          <w:sz w:val="18"/>
          <w:szCs w:val="18"/>
        </w:rPr>
        <w:t>out</w:t>
      </w:r>
      <w:r w:rsidRPr="0054300A">
        <w:rPr>
          <w:rFonts w:ascii="Consolas" w:hAnsi="Consolas" w:cs="Courier New"/>
          <w:color w:val="000000"/>
          <w:sz w:val="18"/>
          <w:szCs w:val="18"/>
        </w:rPr>
        <w:t>.println(</w:t>
      </w:r>
      <w:r w:rsidRPr="0054300A">
        <w:rPr>
          <w:rFonts w:ascii="Consolas" w:hAnsi="Consolas" w:cs="Courier New"/>
          <w:color w:val="6A3E3E"/>
          <w:sz w:val="18"/>
          <w:szCs w:val="18"/>
        </w:rPr>
        <w:t>m</w:t>
      </w:r>
      <w:r w:rsidRPr="0054300A">
        <w:rPr>
          <w:rFonts w:ascii="Consolas" w:hAnsi="Consolas" w:cs="Courier New"/>
          <w:color w:val="000000"/>
          <w:sz w:val="18"/>
          <w:szCs w:val="18"/>
        </w:rPr>
        <w:t>);</w:t>
      </w:r>
    </w:p>
    <w:p w14:paraId="06A363FC" w14:textId="77777777" w:rsidR="003A4789" w:rsidRPr="0054300A" w:rsidRDefault="003A4789" w:rsidP="003A478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urier New"/>
          <w:color w:val="auto"/>
          <w:sz w:val="18"/>
          <w:szCs w:val="18"/>
        </w:rPr>
      </w:pPr>
      <w:r w:rsidRPr="0054300A">
        <w:rPr>
          <w:rFonts w:ascii="Consolas" w:hAnsi="Consolas" w:cs="Courier New"/>
          <w:color w:val="000000"/>
          <w:sz w:val="18"/>
          <w:szCs w:val="18"/>
        </w:rPr>
        <w:tab/>
      </w:r>
      <w:r w:rsidRPr="0054300A">
        <w:rPr>
          <w:rFonts w:ascii="Consolas" w:hAnsi="Consolas" w:cs="Courier New"/>
          <w:color w:val="000000"/>
          <w:sz w:val="18"/>
          <w:szCs w:val="18"/>
        </w:rPr>
        <w:tab/>
      </w:r>
      <w:r w:rsidRPr="0054300A">
        <w:rPr>
          <w:rFonts w:ascii="Consolas" w:hAnsi="Consolas" w:cs="Courier New"/>
          <w:color w:val="6A3E3E"/>
          <w:sz w:val="18"/>
          <w:szCs w:val="18"/>
        </w:rPr>
        <w:t>t</w:t>
      </w:r>
      <w:r w:rsidRPr="0054300A">
        <w:rPr>
          <w:rFonts w:ascii="Consolas" w:hAnsi="Consolas" w:cs="Courier New"/>
          <w:color w:val="000000"/>
          <w:sz w:val="18"/>
          <w:szCs w:val="18"/>
        </w:rPr>
        <w:t>=</w:t>
      </w:r>
      <w:r w:rsidRPr="0054300A">
        <w:rPr>
          <w:rFonts w:ascii="Consolas" w:hAnsi="Consolas" w:cs="Courier New"/>
          <w:b/>
          <w:bCs/>
          <w:color w:val="7F0055"/>
          <w:sz w:val="18"/>
          <w:szCs w:val="18"/>
        </w:rPr>
        <w:t>null</w:t>
      </w:r>
      <w:r w:rsidRPr="0054300A">
        <w:rPr>
          <w:rFonts w:ascii="Consolas" w:hAnsi="Consolas" w:cs="Courier New"/>
          <w:color w:val="000000"/>
          <w:sz w:val="18"/>
          <w:szCs w:val="18"/>
        </w:rPr>
        <w:t>;</w:t>
      </w:r>
    </w:p>
    <w:p w14:paraId="453F73B8" w14:textId="77777777" w:rsidR="003A4789" w:rsidRPr="0054300A" w:rsidRDefault="003A4789" w:rsidP="003A478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urier New"/>
          <w:color w:val="auto"/>
          <w:sz w:val="18"/>
          <w:szCs w:val="18"/>
        </w:rPr>
      </w:pPr>
      <w:r w:rsidRPr="0054300A">
        <w:rPr>
          <w:rFonts w:ascii="Consolas" w:hAnsi="Consolas" w:cs="Courier New"/>
          <w:color w:val="000000"/>
          <w:sz w:val="18"/>
          <w:szCs w:val="18"/>
        </w:rPr>
        <w:tab/>
      </w:r>
      <w:r w:rsidRPr="0054300A">
        <w:rPr>
          <w:rFonts w:ascii="Consolas" w:hAnsi="Consolas" w:cs="Courier New"/>
          <w:color w:val="000000"/>
          <w:sz w:val="18"/>
          <w:szCs w:val="18"/>
        </w:rPr>
        <w:tab/>
        <w:t>System.</w:t>
      </w:r>
      <w:r w:rsidRPr="0054300A">
        <w:rPr>
          <w:rFonts w:ascii="Consolas" w:hAnsi="Consolas" w:cs="Courier New"/>
          <w:i/>
          <w:iCs/>
          <w:color w:val="000000"/>
          <w:sz w:val="18"/>
          <w:szCs w:val="18"/>
        </w:rPr>
        <w:t>gc</w:t>
      </w:r>
      <w:r w:rsidRPr="0054300A">
        <w:rPr>
          <w:rFonts w:ascii="Consolas" w:hAnsi="Consolas" w:cs="Courier New"/>
          <w:color w:val="000000"/>
          <w:sz w:val="18"/>
          <w:szCs w:val="18"/>
        </w:rPr>
        <w:t xml:space="preserve">(); </w:t>
      </w:r>
    </w:p>
    <w:p w14:paraId="2E472406" w14:textId="77777777" w:rsidR="003A4789" w:rsidRPr="0054300A" w:rsidRDefault="003A4789" w:rsidP="003A478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urier New"/>
          <w:color w:val="auto"/>
          <w:sz w:val="18"/>
          <w:szCs w:val="18"/>
        </w:rPr>
      </w:pPr>
      <w:r w:rsidRPr="0054300A">
        <w:rPr>
          <w:rFonts w:ascii="Consolas" w:hAnsi="Consolas" w:cs="Courier New"/>
          <w:color w:val="000000"/>
          <w:sz w:val="18"/>
          <w:szCs w:val="18"/>
        </w:rPr>
        <w:tab/>
      </w:r>
      <w:r w:rsidRPr="0054300A">
        <w:rPr>
          <w:rFonts w:ascii="Consolas" w:hAnsi="Consolas" w:cs="Courier New"/>
          <w:color w:val="000000"/>
          <w:sz w:val="18"/>
          <w:szCs w:val="18"/>
        </w:rPr>
        <w:tab/>
        <w:t>Thread.</w:t>
      </w:r>
      <w:r w:rsidRPr="0054300A">
        <w:rPr>
          <w:rFonts w:ascii="Consolas" w:hAnsi="Consolas" w:cs="Courier New"/>
          <w:i/>
          <w:iCs/>
          <w:color w:val="000000"/>
          <w:sz w:val="18"/>
          <w:szCs w:val="18"/>
        </w:rPr>
        <w:t>sleep</w:t>
      </w:r>
      <w:r w:rsidRPr="0054300A">
        <w:rPr>
          <w:rFonts w:ascii="Consolas" w:hAnsi="Consolas" w:cs="Courier New"/>
          <w:color w:val="000000"/>
          <w:sz w:val="18"/>
          <w:szCs w:val="18"/>
        </w:rPr>
        <w:t>(5000);</w:t>
      </w:r>
    </w:p>
    <w:p w14:paraId="7A3DCD46" w14:textId="77777777" w:rsidR="003A4789" w:rsidRPr="0054300A" w:rsidRDefault="003A4789" w:rsidP="003A478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urier New"/>
          <w:color w:val="auto"/>
          <w:sz w:val="18"/>
          <w:szCs w:val="18"/>
        </w:rPr>
      </w:pPr>
      <w:r w:rsidRPr="0054300A">
        <w:rPr>
          <w:rFonts w:ascii="Consolas" w:hAnsi="Consolas" w:cs="Courier New"/>
          <w:color w:val="000000"/>
          <w:sz w:val="18"/>
          <w:szCs w:val="18"/>
        </w:rPr>
        <w:tab/>
      </w:r>
      <w:r w:rsidRPr="0054300A">
        <w:rPr>
          <w:rFonts w:ascii="Consolas" w:hAnsi="Consolas" w:cs="Courier New"/>
          <w:color w:val="000000"/>
          <w:sz w:val="18"/>
          <w:szCs w:val="18"/>
        </w:rPr>
        <w:tab/>
        <w:t>System.</w:t>
      </w:r>
      <w:r w:rsidRPr="0054300A">
        <w:rPr>
          <w:rFonts w:ascii="Consolas" w:hAnsi="Consolas" w:cs="Courier New"/>
          <w:b/>
          <w:bCs/>
          <w:i/>
          <w:iCs/>
          <w:color w:val="0000C0"/>
          <w:sz w:val="18"/>
          <w:szCs w:val="18"/>
        </w:rPr>
        <w:t>out</w:t>
      </w:r>
      <w:r w:rsidRPr="0054300A">
        <w:rPr>
          <w:rFonts w:ascii="Consolas" w:hAnsi="Consolas" w:cs="Courier New"/>
          <w:color w:val="000000"/>
          <w:sz w:val="18"/>
          <w:szCs w:val="18"/>
        </w:rPr>
        <w:t>.println(</w:t>
      </w:r>
      <w:r w:rsidRPr="0054300A">
        <w:rPr>
          <w:rFonts w:ascii="Consolas" w:hAnsi="Consolas" w:cs="Courier New"/>
          <w:color w:val="6A3E3E"/>
          <w:sz w:val="18"/>
          <w:szCs w:val="18"/>
        </w:rPr>
        <w:t>m</w:t>
      </w:r>
      <w:r w:rsidRPr="0054300A">
        <w:rPr>
          <w:rFonts w:ascii="Consolas" w:hAnsi="Consolas" w:cs="Courier New"/>
          <w:color w:val="000000"/>
          <w:sz w:val="18"/>
          <w:szCs w:val="18"/>
        </w:rPr>
        <w:t>);</w:t>
      </w:r>
    </w:p>
    <w:p w14:paraId="2FF8E121" w14:textId="77777777" w:rsidR="003A4789" w:rsidRPr="0054300A" w:rsidRDefault="003A4789" w:rsidP="003A478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urier New"/>
          <w:color w:val="auto"/>
          <w:sz w:val="18"/>
          <w:szCs w:val="18"/>
        </w:rPr>
      </w:pPr>
      <w:r w:rsidRPr="0054300A">
        <w:rPr>
          <w:rFonts w:ascii="Consolas" w:hAnsi="Consolas" w:cs="Courier New"/>
          <w:color w:val="000000"/>
          <w:sz w:val="18"/>
          <w:szCs w:val="18"/>
        </w:rPr>
        <w:tab/>
        <w:t>}</w:t>
      </w:r>
    </w:p>
    <w:p w14:paraId="79E17BA3" w14:textId="77777777" w:rsidR="003A4789" w:rsidRPr="0054300A" w:rsidRDefault="003A4789" w:rsidP="003A4789">
      <w:pPr>
        <w:pBdr>
          <w:top w:val="single" w:sz="4" w:space="1" w:color="auto"/>
          <w:left w:val="single" w:sz="4" w:space="4" w:color="auto"/>
          <w:bottom w:val="single" w:sz="4" w:space="1" w:color="auto"/>
          <w:right w:val="single" w:sz="4" w:space="4" w:color="auto"/>
        </w:pBdr>
        <w:spacing w:after="0"/>
        <w:rPr>
          <w:rFonts w:ascii="Consolas" w:hAnsi="Consolas"/>
          <w:sz w:val="18"/>
          <w:szCs w:val="18"/>
        </w:rPr>
      </w:pPr>
      <w:r w:rsidRPr="0054300A">
        <w:rPr>
          <w:rFonts w:ascii="Consolas" w:hAnsi="Consolas" w:cs="Courier New"/>
          <w:color w:val="000000"/>
          <w:sz w:val="18"/>
          <w:szCs w:val="18"/>
        </w:rPr>
        <w:t>}</w:t>
      </w:r>
    </w:p>
    <w:p w14:paraId="5A511573" w14:textId="77777777" w:rsidR="003A4789" w:rsidRDefault="003A4789" w:rsidP="003A4789">
      <w:pPr>
        <w:pStyle w:val="1Output"/>
      </w:pPr>
      <w:r>
        <w:t>{Temp=Satya}</w:t>
      </w:r>
    </w:p>
    <w:p w14:paraId="73B0B2B8" w14:textId="77777777" w:rsidR="003A4789" w:rsidRDefault="003A4789" w:rsidP="003A4789">
      <w:pPr>
        <w:pStyle w:val="1Output"/>
      </w:pPr>
      <w:r>
        <w:t>Finalize Called</w:t>
      </w:r>
    </w:p>
    <w:p w14:paraId="5CC523CB" w14:textId="77777777" w:rsidR="003A4789" w:rsidRDefault="003A4789" w:rsidP="003A4789">
      <w:pPr>
        <w:pStyle w:val="1Output"/>
      </w:pPr>
      <w:r>
        <w:t>{}</w:t>
      </w:r>
    </w:p>
    <w:p w14:paraId="11FB12C4" w14:textId="795890D3" w:rsidR="003A4789" w:rsidRDefault="003A4789" w:rsidP="003A4789">
      <w:pPr>
        <w:spacing w:line="240" w:lineRule="auto"/>
        <w:rPr>
          <w:rStyle w:val="1OutputChar"/>
        </w:rPr>
      </w:pPr>
      <w:r>
        <w:t xml:space="preserve">In the above example Temp object is eligible for gc() because it is associated with HashMap.in this case output is </w:t>
      </w:r>
      <w:r>
        <w:rPr>
          <w:rStyle w:val="1OutputChar"/>
        </w:rPr>
        <w:t>{Temp=Satya} Finalize Called {}</w:t>
      </w:r>
    </w:p>
    <w:p w14:paraId="55B8F3F3" w14:textId="77777777" w:rsidR="0077021A" w:rsidRDefault="0077021A" w:rsidP="003A4789">
      <w:pPr>
        <w:spacing w:line="240" w:lineRule="auto"/>
        <w:rPr>
          <w:rStyle w:val="1OutputChar"/>
        </w:rPr>
      </w:pPr>
    </w:p>
    <w:p w14:paraId="45E46787" w14:textId="4E61AAA6" w:rsidR="00481845" w:rsidRDefault="00481845" w:rsidP="008151C9">
      <w:pPr>
        <w:pStyle w:val="Heading30"/>
      </w:pPr>
      <w:r>
        <w:lastRenderedPageBreak/>
        <w:t>How do you locate memory usage from a Java program?</w:t>
      </w:r>
      <w:bookmarkEnd w:id="12"/>
      <w:r>
        <w:t xml:space="preserve">  </w:t>
      </w:r>
    </w:p>
    <w:p w14:paraId="66648B6B" w14:textId="37882870" w:rsidR="00481845" w:rsidRDefault="00481845" w:rsidP="002468F2">
      <w:pPr>
        <w:spacing w:after="0"/>
      </w:pPr>
      <w:r>
        <w:t xml:space="preserve">Answer: You can use memory related methods from </w:t>
      </w:r>
      <w:r w:rsidRPr="009C0DCE">
        <w:rPr>
          <w:b/>
        </w:rPr>
        <w:t>java.lang.Runtime</w:t>
      </w:r>
      <w:r>
        <w:t xml:space="preserve"> class to get the </w:t>
      </w:r>
      <w:r w:rsidR="00C27FED" w:rsidRPr="00C27FED">
        <w:rPr>
          <w:rStyle w:val="3BlueChar"/>
        </w:rPr>
        <w:t>totalMemory</w:t>
      </w:r>
      <w:r w:rsidR="00C27FED">
        <w:rPr>
          <w:rStyle w:val="3BlueChar"/>
        </w:rPr>
        <w:t>()</w:t>
      </w:r>
      <w:r>
        <w:t xml:space="preserve">, </w:t>
      </w:r>
      <w:r w:rsidR="00C27FED" w:rsidRPr="00C27FED">
        <w:rPr>
          <w:rStyle w:val="3BlueChar"/>
        </w:rPr>
        <w:t>freeMemory</w:t>
      </w:r>
      <w:r w:rsidR="00C27FED">
        <w:rPr>
          <w:rStyle w:val="3BlueChar"/>
        </w:rPr>
        <w:t>()</w:t>
      </w:r>
      <w:r w:rsidR="00C27FED">
        <w:t xml:space="preserve"> </w:t>
      </w:r>
      <w:r>
        <w:t xml:space="preserve">and </w:t>
      </w:r>
      <w:r w:rsidR="00467FB1">
        <w:t>M</w:t>
      </w:r>
      <w:r>
        <w:t xml:space="preserve">aximum </w:t>
      </w:r>
      <w:r w:rsidR="00467FB1">
        <w:t>H</w:t>
      </w:r>
      <w:r>
        <w:t>eap memory in Java</w:t>
      </w:r>
      <w:r w:rsidR="0082648F">
        <w:t>.</w:t>
      </w:r>
    </w:p>
    <w:tbl>
      <w:tblPr>
        <w:tblW w:w="9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8F8F8"/>
        <w:tblCellMar>
          <w:top w:w="15" w:type="dxa"/>
          <w:left w:w="15" w:type="dxa"/>
          <w:bottom w:w="15" w:type="dxa"/>
          <w:right w:w="15" w:type="dxa"/>
        </w:tblCellMar>
        <w:tblLook w:val="04A0" w:firstRow="1" w:lastRow="0" w:firstColumn="1" w:lastColumn="0" w:noHBand="0" w:noVBand="1"/>
      </w:tblPr>
      <w:tblGrid>
        <w:gridCol w:w="4714"/>
        <w:gridCol w:w="4641"/>
      </w:tblGrid>
      <w:tr w:rsidR="0082648F" w:rsidRPr="0082648F" w14:paraId="553A8A3D" w14:textId="77777777" w:rsidTr="00650715">
        <w:trPr>
          <w:trHeight w:val="147"/>
        </w:trPr>
        <w:tc>
          <w:tcPr>
            <w:tcW w:w="0" w:type="auto"/>
            <w:shd w:val="clear" w:color="auto" w:fill="F8F8F8"/>
            <w:tcMar>
              <w:top w:w="120" w:type="dxa"/>
              <w:left w:w="120" w:type="dxa"/>
              <w:bottom w:w="120" w:type="dxa"/>
              <w:right w:w="120" w:type="dxa"/>
            </w:tcMar>
            <w:hideMark/>
          </w:tcPr>
          <w:p w14:paraId="3A457EDC" w14:textId="77777777" w:rsidR="0082648F" w:rsidRPr="002468F2" w:rsidRDefault="0082648F" w:rsidP="0082648F">
            <w:pPr>
              <w:spacing w:after="0" w:line="240" w:lineRule="auto"/>
              <w:rPr>
                <w:b/>
                <w:color w:val="0070C0"/>
                <w:lang w:eastAsia="en-US"/>
              </w:rPr>
            </w:pPr>
            <w:r w:rsidRPr="002468F2">
              <w:rPr>
                <w:b/>
                <w:color w:val="0070C0"/>
                <w:lang w:eastAsia="en-US"/>
              </w:rPr>
              <w:t>public static Runtime getRuntime()</w:t>
            </w:r>
          </w:p>
        </w:tc>
        <w:tc>
          <w:tcPr>
            <w:tcW w:w="0" w:type="auto"/>
            <w:shd w:val="clear" w:color="auto" w:fill="F8F8F8"/>
            <w:tcMar>
              <w:top w:w="120" w:type="dxa"/>
              <w:left w:w="120" w:type="dxa"/>
              <w:bottom w:w="120" w:type="dxa"/>
              <w:right w:w="120" w:type="dxa"/>
            </w:tcMar>
            <w:hideMark/>
          </w:tcPr>
          <w:p w14:paraId="1720827C" w14:textId="77777777" w:rsidR="0082648F" w:rsidRPr="0082648F" w:rsidRDefault="0082648F" w:rsidP="0082648F">
            <w:pPr>
              <w:spacing w:after="0" w:line="240" w:lineRule="auto"/>
              <w:rPr>
                <w:lang w:eastAsia="en-US"/>
              </w:rPr>
            </w:pPr>
            <w:r w:rsidRPr="0082648F">
              <w:rPr>
                <w:lang w:eastAsia="en-US"/>
              </w:rPr>
              <w:t>returns the instance of Runtime class.</w:t>
            </w:r>
          </w:p>
        </w:tc>
      </w:tr>
      <w:tr w:rsidR="0082648F" w:rsidRPr="0082648F" w14:paraId="6670BD1A" w14:textId="77777777" w:rsidTr="00650715">
        <w:trPr>
          <w:trHeight w:val="147"/>
        </w:trPr>
        <w:tc>
          <w:tcPr>
            <w:tcW w:w="0" w:type="auto"/>
            <w:shd w:val="clear" w:color="auto" w:fill="F8F8F8"/>
            <w:tcMar>
              <w:top w:w="120" w:type="dxa"/>
              <w:left w:w="120" w:type="dxa"/>
              <w:bottom w:w="120" w:type="dxa"/>
              <w:right w:w="120" w:type="dxa"/>
            </w:tcMar>
            <w:hideMark/>
          </w:tcPr>
          <w:p w14:paraId="41D63308" w14:textId="77777777" w:rsidR="0082648F" w:rsidRPr="002468F2" w:rsidRDefault="0082648F" w:rsidP="0082648F">
            <w:pPr>
              <w:spacing w:after="0" w:line="240" w:lineRule="auto"/>
              <w:rPr>
                <w:b/>
                <w:color w:val="0070C0"/>
                <w:lang w:eastAsia="en-US"/>
              </w:rPr>
            </w:pPr>
            <w:r w:rsidRPr="002468F2">
              <w:rPr>
                <w:b/>
                <w:color w:val="0070C0"/>
                <w:lang w:eastAsia="en-US"/>
              </w:rPr>
              <w:t>public void exit(int status)</w:t>
            </w:r>
          </w:p>
        </w:tc>
        <w:tc>
          <w:tcPr>
            <w:tcW w:w="0" w:type="auto"/>
            <w:shd w:val="clear" w:color="auto" w:fill="F8F8F8"/>
            <w:tcMar>
              <w:top w:w="120" w:type="dxa"/>
              <w:left w:w="120" w:type="dxa"/>
              <w:bottom w:w="120" w:type="dxa"/>
              <w:right w:w="120" w:type="dxa"/>
            </w:tcMar>
            <w:hideMark/>
          </w:tcPr>
          <w:p w14:paraId="517090D3" w14:textId="77777777" w:rsidR="0082648F" w:rsidRPr="0082648F" w:rsidRDefault="0082648F" w:rsidP="0082648F">
            <w:pPr>
              <w:spacing w:after="0" w:line="240" w:lineRule="auto"/>
              <w:rPr>
                <w:lang w:eastAsia="en-US"/>
              </w:rPr>
            </w:pPr>
            <w:r w:rsidRPr="0082648F">
              <w:rPr>
                <w:lang w:eastAsia="en-US"/>
              </w:rPr>
              <w:t>terminates the current virtual machine.</w:t>
            </w:r>
          </w:p>
        </w:tc>
      </w:tr>
      <w:tr w:rsidR="0082648F" w:rsidRPr="0082648F" w14:paraId="258DF73E" w14:textId="77777777" w:rsidTr="00650715">
        <w:trPr>
          <w:trHeight w:val="147"/>
        </w:trPr>
        <w:tc>
          <w:tcPr>
            <w:tcW w:w="0" w:type="auto"/>
            <w:shd w:val="clear" w:color="auto" w:fill="F8F8F8"/>
            <w:tcMar>
              <w:top w:w="120" w:type="dxa"/>
              <w:left w:w="120" w:type="dxa"/>
              <w:bottom w:w="120" w:type="dxa"/>
              <w:right w:w="120" w:type="dxa"/>
            </w:tcMar>
            <w:hideMark/>
          </w:tcPr>
          <w:p w14:paraId="0E136F1B" w14:textId="77777777" w:rsidR="0082648F" w:rsidRPr="002468F2" w:rsidRDefault="0082648F" w:rsidP="0082648F">
            <w:pPr>
              <w:spacing w:after="0" w:line="240" w:lineRule="auto"/>
              <w:rPr>
                <w:b/>
                <w:color w:val="0070C0"/>
                <w:lang w:eastAsia="en-US"/>
              </w:rPr>
            </w:pPr>
            <w:r w:rsidRPr="002468F2">
              <w:rPr>
                <w:b/>
                <w:color w:val="0070C0"/>
                <w:lang w:eastAsia="en-US"/>
              </w:rPr>
              <w:t>public void addShutdownHook(Thread hook)</w:t>
            </w:r>
          </w:p>
        </w:tc>
        <w:tc>
          <w:tcPr>
            <w:tcW w:w="0" w:type="auto"/>
            <w:shd w:val="clear" w:color="auto" w:fill="F8F8F8"/>
            <w:tcMar>
              <w:top w:w="120" w:type="dxa"/>
              <w:left w:w="120" w:type="dxa"/>
              <w:bottom w:w="120" w:type="dxa"/>
              <w:right w:w="120" w:type="dxa"/>
            </w:tcMar>
            <w:hideMark/>
          </w:tcPr>
          <w:p w14:paraId="1A9A1E6D" w14:textId="77777777" w:rsidR="0082648F" w:rsidRPr="0082648F" w:rsidRDefault="0082648F" w:rsidP="0082648F">
            <w:pPr>
              <w:spacing w:after="0" w:line="240" w:lineRule="auto"/>
              <w:rPr>
                <w:lang w:eastAsia="en-US"/>
              </w:rPr>
            </w:pPr>
            <w:r w:rsidRPr="0082648F">
              <w:rPr>
                <w:lang w:eastAsia="en-US"/>
              </w:rPr>
              <w:t>registers new hook thread.</w:t>
            </w:r>
          </w:p>
        </w:tc>
      </w:tr>
      <w:tr w:rsidR="0082648F" w:rsidRPr="0082648F" w14:paraId="4CE0E513" w14:textId="77777777" w:rsidTr="00650715">
        <w:trPr>
          <w:trHeight w:val="147"/>
        </w:trPr>
        <w:tc>
          <w:tcPr>
            <w:tcW w:w="0" w:type="auto"/>
            <w:shd w:val="clear" w:color="auto" w:fill="F8F8F8"/>
            <w:tcMar>
              <w:top w:w="120" w:type="dxa"/>
              <w:left w:w="120" w:type="dxa"/>
              <w:bottom w:w="120" w:type="dxa"/>
              <w:right w:w="120" w:type="dxa"/>
            </w:tcMar>
            <w:hideMark/>
          </w:tcPr>
          <w:p w14:paraId="5252CF7A" w14:textId="77777777" w:rsidR="0082648F" w:rsidRPr="002468F2" w:rsidRDefault="0082648F" w:rsidP="0082648F">
            <w:pPr>
              <w:spacing w:after="0" w:line="240" w:lineRule="auto"/>
              <w:rPr>
                <w:b/>
                <w:color w:val="0070C0"/>
                <w:lang w:eastAsia="en-US"/>
              </w:rPr>
            </w:pPr>
            <w:r w:rsidRPr="002468F2">
              <w:rPr>
                <w:b/>
                <w:color w:val="0070C0"/>
                <w:lang w:eastAsia="en-US"/>
              </w:rPr>
              <w:t>public Process exec(String command)</w:t>
            </w:r>
          </w:p>
        </w:tc>
        <w:tc>
          <w:tcPr>
            <w:tcW w:w="0" w:type="auto"/>
            <w:shd w:val="clear" w:color="auto" w:fill="F8F8F8"/>
            <w:tcMar>
              <w:top w:w="120" w:type="dxa"/>
              <w:left w:w="120" w:type="dxa"/>
              <w:bottom w:w="120" w:type="dxa"/>
              <w:right w:w="120" w:type="dxa"/>
            </w:tcMar>
            <w:hideMark/>
          </w:tcPr>
          <w:p w14:paraId="4DEE5FE0" w14:textId="77777777" w:rsidR="0082648F" w:rsidRPr="0082648F" w:rsidRDefault="0082648F" w:rsidP="0082648F">
            <w:pPr>
              <w:spacing w:after="0" w:line="240" w:lineRule="auto"/>
              <w:rPr>
                <w:lang w:eastAsia="en-US"/>
              </w:rPr>
            </w:pPr>
            <w:r w:rsidRPr="0082648F">
              <w:rPr>
                <w:lang w:eastAsia="en-US"/>
              </w:rPr>
              <w:t>executes given command in a separate process.</w:t>
            </w:r>
          </w:p>
        </w:tc>
      </w:tr>
      <w:tr w:rsidR="0082648F" w:rsidRPr="0082648F" w14:paraId="69A3A1EF" w14:textId="77777777" w:rsidTr="00650715">
        <w:trPr>
          <w:trHeight w:val="147"/>
        </w:trPr>
        <w:tc>
          <w:tcPr>
            <w:tcW w:w="0" w:type="auto"/>
            <w:shd w:val="clear" w:color="auto" w:fill="F8F8F8"/>
            <w:tcMar>
              <w:top w:w="120" w:type="dxa"/>
              <w:left w:w="120" w:type="dxa"/>
              <w:bottom w:w="120" w:type="dxa"/>
              <w:right w:w="120" w:type="dxa"/>
            </w:tcMar>
            <w:hideMark/>
          </w:tcPr>
          <w:p w14:paraId="6AC0D56E" w14:textId="77777777" w:rsidR="0082648F" w:rsidRPr="002468F2" w:rsidRDefault="0082648F" w:rsidP="0082648F">
            <w:pPr>
              <w:spacing w:after="0" w:line="240" w:lineRule="auto"/>
              <w:rPr>
                <w:b/>
                <w:color w:val="0070C0"/>
                <w:lang w:eastAsia="en-US"/>
              </w:rPr>
            </w:pPr>
            <w:r w:rsidRPr="002468F2">
              <w:rPr>
                <w:b/>
                <w:color w:val="0070C0"/>
                <w:lang w:eastAsia="en-US"/>
              </w:rPr>
              <w:t>public int availableProcessors()</w:t>
            </w:r>
          </w:p>
        </w:tc>
        <w:tc>
          <w:tcPr>
            <w:tcW w:w="0" w:type="auto"/>
            <w:shd w:val="clear" w:color="auto" w:fill="F8F8F8"/>
            <w:tcMar>
              <w:top w:w="120" w:type="dxa"/>
              <w:left w:w="120" w:type="dxa"/>
              <w:bottom w:w="120" w:type="dxa"/>
              <w:right w:w="120" w:type="dxa"/>
            </w:tcMar>
            <w:hideMark/>
          </w:tcPr>
          <w:p w14:paraId="02C8BA67" w14:textId="77777777" w:rsidR="0082648F" w:rsidRPr="0082648F" w:rsidRDefault="0082648F" w:rsidP="0082648F">
            <w:pPr>
              <w:spacing w:after="0" w:line="240" w:lineRule="auto"/>
              <w:rPr>
                <w:lang w:eastAsia="en-US"/>
              </w:rPr>
            </w:pPr>
            <w:r w:rsidRPr="0082648F">
              <w:rPr>
                <w:lang w:eastAsia="en-US"/>
              </w:rPr>
              <w:t>returns no. of available processors.</w:t>
            </w:r>
          </w:p>
        </w:tc>
      </w:tr>
      <w:tr w:rsidR="0082648F" w:rsidRPr="0082648F" w14:paraId="6178E111" w14:textId="77777777" w:rsidTr="00650715">
        <w:trPr>
          <w:trHeight w:val="157"/>
        </w:trPr>
        <w:tc>
          <w:tcPr>
            <w:tcW w:w="0" w:type="auto"/>
            <w:shd w:val="clear" w:color="auto" w:fill="F8F8F8"/>
            <w:tcMar>
              <w:top w:w="120" w:type="dxa"/>
              <w:left w:w="120" w:type="dxa"/>
              <w:bottom w:w="120" w:type="dxa"/>
              <w:right w:w="120" w:type="dxa"/>
            </w:tcMar>
            <w:hideMark/>
          </w:tcPr>
          <w:p w14:paraId="45884796" w14:textId="77777777" w:rsidR="0082648F" w:rsidRPr="002468F2" w:rsidRDefault="0082648F" w:rsidP="0082648F">
            <w:pPr>
              <w:spacing w:after="0" w:line="240" w:lineRule="auto"/>
              <w:rPr>
                <w:b/>
                <w:color w:val="0070C0"/>
                <w:lang w:eastAsia="en-US"/>
              </w:rPr>
            </w:pPr>
            <w:r w:rsidRPr="002468F2">
              <w:rPr>
                <w:b/>
                <w:color w:val="0070C0"/>
                <w:lang w:eastAsia="en-US"/>
              </w:rPr>
              <w:t>public long freeMemory()</w:t>
            </w:r>
          </w:p>
        </w:tc>
        <w:tc>
          <w:tcPr>
            <w:tcW w:w="0" w:type="auto"/>
            <w:shd w:val="clear" w:color="auto" w:fill="F8F8F8"/>
            <w:tcMar>
              <w:top w:w="120" w:type="dxa"/>
              <w:left w:w="120" w:type="dxa"/>
              <w:bottom w:w="120" w:type="dxa"/>
              <w:right w:w="120" w:type="dxa"/>
            </w:tcMar>
            <w:hideMark/>
          </w:tcPr>
          <w:p w14:paraId="182F1658" w14:textId="77777777" w:rsidR="0082648F" w:rsidRPr="0082648F" w:rsidRDefault="0082648F" w:rsidP="0082648F">
            <w:pPr>
              <w:spacing w:after="0" w:line="240" w:lineRule="auto"/>
              <w:rPr>
                <w:lang w:eastAsia="en-US"/>
              </w:rPr>
            </w:pPr>
            <w:r w:rsidRPr="0082648F">
              <w:rPr>
                <w:lang w:eastAsia="en-US"/>
              </w:rPr>
              <w:t>returns amount of free memory in JVM.</w:t>
            </w:r>
          </w:p>
        </w:tc>
      </w:tr>
      <w:tr w:rsidR="0082648F" w:rsidRPr="0082648F" w14:paraId="462321D0" w14:textId="77777777" w:rsidTr="00650715">
        <w:trPr>
          <w:trHeight w:val="137"/>
        </w:trPr>
        <w:tc>
          <w:tcPr>
            <w:tcW w:w="0" w:type="auto"/>
            <w:shd w:val="clear" w:color="auto" w:fill="F8F8F8"/>
            <w:tcMar>
              <w:top w:w="120" w:type="dxa"/>
              <w:left w:w="120" w:type="dxa"/>
              <w:bottom w:w="120" w:type="dxa"/>
              <w:right w:w="120" w:type="dxa"/>
            </w:tcMar>
            <w:hideMark/>
          </w:tcPr>
          <w:p w14:paraId="755F44BB" w14:textId="77777777" w:rsidR="0082648F" w:rsidRPr="002468F2" w:rsidRDefault="0082648F" w:rsidP="0082648F">
            <w:pPr>
              <w:spacing w:after="0" w:line="240" w:lineRule="auto"/>
              <w:rPr>
                <w:b/>
                <w:color w:val="0070C0"/>
                <w:lang w:eastAsia="en-US"/>
              </w:rPr>
            </w:pPr>
            <w:r w:rsidRPr="002468F2">
              <w:rPr>
                <w:b/>
                <w:color w:val="0070C0"/>
                <w:lang w:eastAsia="en-US"/>
              </w:rPr>
              <w:t>public long totalMemory()</w:t>
            </w:r>
          </w:p>
        </w:tc>
        <w:tc>
          <w:tcPr>
            <w:tcW w:w="0" w:type="auto"/>
            <w:shd w:val="clear" w:color="auto" w:fill="F8F8F8"/>
            <w:tcMar>
              <w:top w:w="120" w:type="dxa"/>
              <w:left w:w="120" w:type="dxa"/>
              <w:bottom w:w="120" w:type="dxa"/>
              <w:right w:w="120" w:type="dxa"/>
            </w:tcMar>
            <w:hideMark/>
          </w:tcPr>
          <w:p w14:paraId="62DCA7ED" w14:textId="77777777" w:rsidR="0082648F" w:rsidRPr="0082648F" w:rsidRDefault="0082648F" w:rsidP="0082648F">
            <w:pPr>
              <w:spacing w:after="0" w:line="240" w:lineRule="auto"/>
              <w:rPr>
                <w:lang w:eastAsia="en-US"/>
              </w:rPr>
            </w:pPr>
            <w:r w:rsidRPr="0082648F">
              <w:rPr>
                <w:lang w:eastAsia="en-US"/>
              </w:rPr>
              <w:t>returns amount of total memory in JVM.</w:t>
            </w:r>
          </w:p>
        </w:tc>
      </w:tr>
    </w:tbl>
    <w:p w14:paraId="4CD505EC" w14:textId="77777777" w:rsidR="00F5194A" w:rsidRDefault="00F5194A" w:rsidP="00F5194A">
      <w:pPr>
        <w:pStyle w:val="1Output"/>
        <w:rPr>
          <w:color w:val="4C483D" w:themeColor="text2"/>
        </w:rPr>
      </w:pPr>
      <w:r>
        <w:rPr>
          <w:bCs/>
        </w:rPr>
        <w:t>public</w:t>
      </w:r>
      <w:r>
        <w:rPr>
          <w:color w:val="000000"/>
        </w:rPr>
        <w:t xml:space="preserve"> </w:t>
      </w:r>
      <w:r>
        <w:rPr>
          <w:bCs/>
        </w:rPr>
        <w:t>class</w:t>
      </w:r>
      <w:r>
        <w:rPr>
          <w:color w:val="000000"/>
        </w:rPr>
        <w:t xml:space="preserve"> TestApp {</w:t>
      </w:r>
    </w:p>
    <w:p w14:paraId="23511503" w14:textId="77777777" w:rsidR="00F5194A" w:rsidRDefault="00F5194A" w:rsidP="00F5194A">
      <w:pPr>
        <w:pStyle w:val="1Output"/>
        <w:rPr>
          <w:color w:val="4C483D" w:themeColor="text2"/>
        </w:rPr>
      </w:pPr>
      <w:r>
        <w:rPr>
          <w:color w:val="000000"/>
        </w:rPr>
        <w:tab/>
      </w:r>
      <w:r>
        <w:rPr>
          <w:bCs/>
        </w:rPr>
        <w:t>public</w:t>
      </w:r>
      <w:r>
        <w:rPr>
          <w:color w:val="000000"/>
        </w:rPr>
        <w:t xml:space="preserve"> </w:t>
      </w:r>
      <w:r>
        <w:rPr>
          <w:bCs/>
        </w:rPr>
        <w:t>static</w:t>
      </w:r>
      <w:r>
        <w:rPr>
          <w:color w:val="000000"/>
        </w:rPr>
        <w:t xml:space="preserve"> </w:t>
      </w:r>
      <w:r>
        <w:rPr>
          <w:bCs/>
        </w:rPr>
        <w:t>void</w:t>
      </w:r>
      <w:r>
        <w:rPr>
          <w:color w:val="000000"/>
        </w:rPr>
        <w:t xml:space="preserve"> main(String[] </w:t>
      </w:r>
      <w:r>
        <w:rPr>
          <w:color w:val="6A3E3E"/>
        </w:rPr>
        <w:t>args</w:t>
      </w:r>
      <w:r>
        <w:rPr>
          <w:color w:val="000000"/>
        </w:rPr>
        <w:t>) {</w:t>
      </w:r>
    </w:p>
    <w:p w14:paraId="789FEB9A" w14:textId="77777777" w:rsidR="00F5194A" w:rsidRDefault="00F5194A" w:rsidP="00F5194A">
      <w:pPr>
        <w:pStyle w:val="1Output"/>
        <w:rPr>
          <w:color w:val="4C483D" w:themeColor="text2"/>
        </w:rPr>
      </w:pPr>
      <w:r>
        <w:rPr>
          <w:color w:val="000000"/>
        </w:rPr>
        <w:tab/>
      </w:r>
      <w:r>
        <w:rPr>
          <w:color w:val="000000"/>
        </w:rPr>
        <w:tab/>
        <w:t xml:space="preserve">Runtime </w:t>
      </w:r>
      <w:r>
        <w:rPr>
          <w:color w:val="6A3E3E"/>
        </w:rPr>
        <w:t>r</w:t>
      </w:r>
      <w:r>
        <w:rPr>
          <w:color w:val="000000"/>
        </w:rPr>
        <w:t xml:space="preserve"> = Runtime.</w:t>
      </w:r>
      <w:r>
        <w:rPr>
          <w:i/>
          <w:iCs/>
          <w:color w:val="000000"/>
        </w:rPr>
        <w:t>getRuntime</w:t>
      </w:r>
      <w:r>
        <w:rPr>
          <w:color w:val="000000"/>
        </w:rPr>
        <w:t>();</w:t>
      </w:r>
    </w:p>
    <w:p w14:paraId="2A1E7925" w14:textId="77777777" w:rsidR="00F5194A" w:rsidRDefault="00F5194A" w:rsidP="00F5194A">
      <w:pPr>
        <w:pStyle w:val="1Output"/>
        <w:rPr>
          <w:color w:val="4C483D" w:themeColor="text2"/>
        </w:rPr>
      </w:pPr>
      <w:r>
        <w:rPr>
          <w:color w:val="000000"/>
        </w:rPr>
        <w:tab/>
      </w:r>
      <w:r>
        <w:rPr>
          <w:color w:val="000000"/>
        </w:rPr>
        <w:tab/>
        <w:t>System.</w:t>
      </w:r>
      <w:r>
        <w:rPr>
          <w:bCs/>
          <w:i/>
          <w:iCs/>
          <w:color w:val="0000C0"/>
        </w:rPr>
        <w:t>out</w:t>
      </w:r>
      <w:r>
        <w:rPr>
          <w:color w:val="000000"/>
        </w:rPr>
        <w:t>.println(</w:t>
      </w:r>
      <w:r>
        <w:rPr>
          <w:color w:val="6A3E3E"/>
        </w:rPr>
        <w:t>r</w:t>
      </w:r>
      <w:r>
        <w:rPr>
          <w:color w:val="000000"/>
        </w:rPr>
        <w:t xml:space="preserve">.totalMemory()); </w:t>
      </w:r>
      <w:r>
        <w:rPr>
          <w:color w:val="3F7F5F"/>
        </w:rPr>
        <w:t>//16252928</w:t>
      </w:r>
    </w:p>
    <w:p w14:paraId="6E1A4034" w14:textId="77777777" w:rsidR="00F5194A" w:rsidRDefault="00F5194A" w:rsidP="00F5194A">
      <w:pPr>
        <w:pStyle w:val="1Output"/>
        <w:rPr>
          <w:color w:val="4C483D" w:themeColor="text2"/>
        </w:rPr>
      </w:pPr>
      <w:r>
        <w:rPr>
          <w:color w:val="000000"/>
        </w:rPr>
        <w:tab/>
      </w:r>
      <w:r>
        <w:rPr>
          <w:color w:val="000000"/>
        </w:rPr>
        <w:tab/>
        <w:t>System.</w:t>
      </w:r>
      <w:r>
        <w:rPr>
          <w:bCs/>
          <w:i/>
          <w:iCs/>
          <w:color w:val="0000C0"/>
        </w:rPr>
        <w:t>out</w:t>
      </w:r>
      <w:r>
        <w:rPr>
          <w:color w:val="000000"/>
        </w:rPr>
        <w:t>.println(</w:t>
      </w:r>
      <w:r>
        <w:rPr>
          <w:color w:val="6A3E3E"/>
        </w:rPr>
        <w:t>r</w:t>
      </w:r>
      <w:r>
        <w:rPr>
          <w:color w:val="000000"/>
        </w:rPr>
        <w:t xml:space="preserve">.freeMemory()); </w:t>
      </w:r>
      <w:r>
        <w:rPr>
          <w:color w:val="3F7F5F"/>
        </w:rPr>
        <w:t>//15709576</w:t>
      </w:r>
    </w:p>
    <w:p w14:paraId="001DFAD6" w14:textId="77777777" w:rsidR="00F5194A" w:rsidRDefault="00F5194A" w:rsidP="00F5194A">
      <w:pPr>
        <w:pStyle w:val="1Output"/>
        <w:rPr>
          <w:color w:val="4C483D" w:themeColor="text2"/>
        </w:rPr>
      </w:pPr>
      <w:r>
        <w:rPr>
          <w:color w:val="000000"/>
        </w:rPr>
        <w:tab/>
      </w:r>
      <w:r>
        <w:rPr>
          <w:color w:val="000000"/>
        </w:rPr>
        <w:tab/>
        <w:t>System.</w:t>
      </w:r>
      <w:r>
        <w:rPr>
          <w:bCs/>
          <w:i/>
          <w:iCs/>
          <w:color w:val="0000C0"/>
        </w:rPr>
        <w:t>out</w:t>
      </w:r>
      <w:r>
        <w:rPr>
          <w:color w:val="000000"/>
        </w:rPr>
        <w:t>.println(</w:t>
      </w:r>
      <w:r>
        <w:rPr>
          <w:color w:val="6A3E3E"/>
        </w:rPr>
        <w:t>r</w:t>
      </w:r>
      <w:r>
        <w:rPr>
          <w:color w:val="000000"/>
        </w:rPr>
        <w:t>.availableProcessors());</w:t>
      </w:r>
      <w:r>
        <w:rPr>
          <w:color w:val="3F7F5F"/>
        </w:rPr>
        <w:t>//24</w:t>
      </w:r>
    </w:p>
    <w:p w14:paraId="192CA59B" w14:textId="77777777" w:rsidR="00F5194A" w:rsidRDefault="00F5194A" w:rsidP="00F5194A">
      <w:pPr>
        <w:pStyle w:val="1Output"/>
        <w:rPr>
          <w:color w:val="4C483D" w:themeColor="text2"/>
        </w:rPr>
      </w:pPr>
      <w:r>
        <w:rPr>
          <w:color w:val="000000"/>
        </w:rPr>
        <w:tab/>
      </w:r>
      <w:r>
        <w:rPr>
          <w:color w:val="000000"/>
        </w:rPr>
        <w:tab/>
      </w:r>
      <w:r>
        <w:rPr>
          <w:color w:val="6A3E3E"/>
        </w:rPr>
        <w:t>r</w:t>
      </w:r>
      <w:r>
        <w:rPr>
          <w:color w:val="000000"/>
        </w:rPr>
        <w:t>.gc();</w:t>
      </w:r>
    </w:p>
    <w:p w14:paraId="60D9F82F" w14:textId="77777777" w:rsidR="00F5194A" w:rsidRDefault="00F5194A" w:rsidP="00F5194A">
      <w:pPr>
        <w:pStyle w:val="1Output"/>
        <w:rPr>
          <w:color w:val="4C483D" w:themeColor="text2"/>
        </w:rPr>
      </w:pPr>
      <w:r>
        <w:rPr>
          <w:color w:val="000000"/>
        </w:rPr>
        <w:tab/>
        <w:t>}</w:t>
      </w:r>
    </w:p>
    <w:p w14:paraId="25131938" w14:textId="77777777" w:rsidR="00F5194A" w:rsidRDefault="00F5194A" w:rsidP="00F5194A">
      <w:pPr>
        <w:pStyle w:val="1Output"/>
        <w:rPr>
          <w:color w:val="4C483D" w:themeColor="text2"/>
        </w:rPr>
      </w:pPr>
      <w:r>
        <w:rPr>
          <w:color w:val="000000"/>
        </w:rPr>
        <w:t>}</w:t>
      </w:r>
    </w:p>
    <w:p w14:paraId="68BB45D8" w14:textId="3548494A" w:rsidR="0082648F" w:rsidRDefault="0082648F" w:rsidP="00481845"/>
    <w:p w14:paraId="31306FCE" w14:textId="77777777" w:rsidR="00B74614" w:rsidRDefault="00B74614" w:rsidP="00B74614">
      <w:pPr>
        <w:spacing w:after="0"/>
      </w:pPr>
    </w:p>
    <w:p w14:paraId="73735AC3" w14:textId="34645E83" w:rsidR="00481845" w:rsidRDefault="00481845" w:rsidP="008151C9">
      <w:pPr>
        <w:pStyle w:val="Heading30"/>
      </w:pPr>
      <w:bookmarkStart w:id="13" w:name="_Toc2631416"/>
      <w:r w:rsidRPr="00797ACD">
        <w:lastRenderedPageBreak/>
        <w:t>What is ClassLoader in Java?</w:t>
      </w:r>
      <w:bookmarkEnd w:id="13"/>
    </w:p>
    <w:p w14:paraId="7AB96D26" w14:textId="0C26CFCC" w:rsidR="00487841" w:rsidRDefault="00487841" w:rsidP="00487841">
      <w:pPr>
        <w:jc w:val="center"/>
      </w:pPr>
      <w:r>
        <w:rPr>
          <w:noProof/>
        </w:rPr>
        <w:drawing>
          <wp:inline distT="0" distB="0" distL="0" distR="0" wp14:anchorId="29FB2ED6" wp14:editId="2440887B">
            <wp:extent cx="5205702" cy="4677711"/>
            <wp:effectExtent l="0" t="0" r="0" b="889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47774" cy="4715516"/>
                    </a:xfrm>
                    <a:prstGeom prst="rect">
                      <a:avLst/>
                    </a:prstGeom>
                    <a:noFill/>
                    <a:ln>
                      <a:noFill/>
                    </a:ln>
                  </pic:spPr>
                </pic:pic>
              </a:graphicData>
            </a:graphic>
          </wp:inline>
        </w:drawing>
      </w:r>
    </w:p>
    <w:p w14:paraId="369D5353" w14:textId="77777777" w:rsidR="00487841" w:rsidRPr="0040432E" w:rsidRDefault="00487841" w:rsidP="00487841">
      <w:pPr>
        <w:pStyle w:val="Howitworks"/>
      </w:pPr>
      <w:r w:rsidRPr="0040432E">
        <w:t>ClassLoader</w:t>
      </w:r>
    </w:p>
    <w:p w14:paraId="4C926F31" w14:textId="77777777" w:rsidR="00487841" w:rsidRPr="0040432E" w:rsidRDefault="00487841" w:rsidP="00487841">
      <w:pPr>
        <w:spacing w:after="0"/>
        <w:rPr>
          <w:b/>
          <w:u w:val="single"/>
        </w:rPr>
      </w:pPr>
      <w:r w:rsidRPr="0040432E">
        <w:rPr>
          <w:b/>
          <w:u w:val="single"/>
        </w:rPr>
        <w:t>1.Loading</w:t>
      </w:r>
      <w:r>
        <w:rPr>
          <w:b/>
          <w:u w:val="single"/>
        </w:rPr>
        <w:t xml:space="preserve"> the Class</w:t>
      </w:r>
      <w:r w:rsidRPr="0040432E">
        <w:rPr>
          <w:b/>
          <w:u w:val="single"/>
        </w:rPr>
        <w:t xml:space="preserve">: </w:t>
      </w:r>
    </w:p>
    <w:p w14:paraId="77825BB1" w14:textId="664F3802" w:rsidR="00487841" w:rsidRPr="0040432E" w:rsidRDefault="00487841" w:rsidP="00487841">
      <w:r w:rsidRPr="0040432E">
        <w:t xml:space="preserve">When a Java program is converted into </w:t>
      </w:r>
      <w:r w:rsidRPr="0040432E">
        <w:rPr>
          <w:b/>
        </w:rPr>
        <w:t xml:space="preserve">.class </w:t>
      </w:r>
      <w:r w:rsidRPr="0040432E">
        <w:t xml:space="preserve">file by Java compiler </w:t>
      </w:r>
      <w:r w:rsidRPr="0040432E">
        <w:rPr>
          <w:b/>
        </w:rPr>
        <w:t>ClassLoader</w:t>
      </w:r>
      <w:r w:rsidRPr="0040432E">
        <w:t xml:space="preserve"> is responsible to load that class file from file system or any other location</w:t>
      </w:r>
      <w:r>
        <w:t xml:space="preserve">. Our Java class is depending up on any other class, let’s say </w:t>
      </w:r>
      <w:r w:rsidRPr="00965DF0">
        <w:rPr>
          <w:rStyle w:val="0SyntaxPinkChar"/>
        </w:rPr>
        <w:t>JdbcDriver.class</w:t>
      </w:r>
      <w:r>
        <w:t>, it will search by following Class Loaders</w:t>
      </w:r>
    </w:p>
    <w:p w14:paraId="5F048F35" w14:textId="77777777" w:rsidR="00487841" w:rsidRDefault="00487841" w:rsidP="00CB2B37">
      <w:pPr>
        <w:numPr>
          <w:ilvl w:val="0"/>
          <w:numId w:val="165"/>
        </w:numPr>
        <w:spacing w:after="0"/>
        <w:rPr>
          <w:b/>
        </w:rPr>
      </w:pPr>
      <w:r w:rsidRPr="004E48A0">
        <w:rPr>
          <w:b/>
          <w:color w:val="FF3399"/>
        </w:rPr>
        <w:t>Bootstrap ClassLoader</w:t>
      </w:r>
      <w:r w:rsidRPr="004E48A0">
        <w:rPr>
          <w:color w:val="7030A0"/>
        </w:rPr>
        <w:t xml:space="preserve"> </w:t>
      </w:r>
      <w:r w:rsidRPr="0040432E">
        <w:t xml:space="preserve">- </w:t>
      </w:r>
      <w:r w:rsidRPr="0040432E">
        <w:rPr>
          <w:b/>
        </w:rPr>
        <w:t>JRE/lib/rt.jar</w:t>
      </w:r>
    </w:p>
    <w:p w14:paraId="4CF6D279" w14:textId="77777777" w:rsidR="00487841" w:rsidRPr="004E48A0" w:rsidRDefault="00487841" w:rsidP="00487841">
      <w:pPr>
        <w:pStyle w:val="ListParagraph"/>
        <w:ind w:left="360"/>
      </w:pPr>
      <w:r w:rsidRPr="004E48A0">
        <w:t>First bootstrap class loader tries to find the class. It scans the </w:t>
      </w:r>
      <w:r w:rsidRPr="008F338B">
        <w:rPr>
          <w:b/>
        </w:rPr>
        <w:t>rt.jar</w:t>
      </w:r>
      <w:r w:rsidRPr="004E48A0">
        <w:t> file in JRE </w:t>
      </w:r>
      <w:r w:rsidRPr="008F338B">
        <w:rPr>
          <w:b/>
        </w:rPr>
        <w:t>lib</w:t>
      </w:r>
      <w:r w:rsidRPr="004E48A0">
        <w:t> folder</w:t>
      </w:r>
      <w:r>
        <w:t>.</w:t>
      </w:r>
    </w:p>
    <w:p w14:paraId="33F54D37" w14:textId="77777777" w:rsidR="00487841" w:rsidRDefault="00487841" w:rsidP="00CB2B37">
      <w:pPr>
        <w:numPr>
          <w:ilvl w:val="0"/>
          <w:numId w:val="165"/>
        </w:numPr>
        <w:spacing w:after="0"/>
      </w:pPr>
      <w:r w:rsidRPr="004E48A0">
        <w:rPr>
          <w:b/>
          <w:color w:val="FF3399"/>
        </w:rPr>
        <w:t>Extension ClassLoader</w:t>
      </w:r>
      <w:r w:rsidRPr="004E48A0">
        <w:rPr>
          <w:color w:val="FF3399"/>
        </w:rPr>
        <w:t xml:space="preserve"> </w:t>
      </w:r>
      <w:r w:rsidRPr="0040432E">
        <w:t xml:space="preserve">- </w:t>
      </w:r>
      <w:r w:rsidRPr="0040432E">
        <w:rPr>
          <w:b/>
        </w:rPr>
        <w:t>JRE/lib/ext</w:t>
      </w:r>
      <w:r w:rsidRPr="0040432E">
        <w:t xml:space="preserve"> or any directory denoted by java.ext.dirs</w:t>
      </w:r>
    </w:p>
    <w:p w14:paraId="64A007FA" w14:textId="77777777" w:rsidR="00487841" w:rsidRPr="0040432E" w:rsidRDefault="00487841" w:rsidP="00487841">
      <w:pPr>
        <w:pStyle w:val="ListParagraph"/>
        <w:ind w:left="360"/>
      </w:pPr>
      <w:r w:rsidRPr="004E48A0">
        <w:t>If class is not found, then extension class loader searches the class file in inside </w:t>
      </w:r>
      <w:r w:rsidRPr="008F338B">
        <w:rPr>
          <w:b/>
          <w:bCs/>
        </w:rPr>
        <w:t>jre\lib\ext</w:t>
      </w:r>
      <w:r>
        <w:rPr>
          <w:b/>
          <w:bCs/>
        </w:rPr>
        <w:t xml:space="preserve"> </w:t>
      </w:r>
      <w:r w:rsidRPr="004E48A0">
        <w:t>folder</w:t>
      </w:r>
    </w:p>
    <w:p w14:paraId="6A5EE938" w14:textId="77777777" w:rsidR="00487841" w:rsidRPr="004E48A0" w:rsidRDefault="00487841" w:rsidP="00CB2B37">
      <w:pPr>
        <w:numPr>
          <w:ilvl w:val="0"/>
          <w:numId w:val="165"/>
        </w:numPr>
        <w:spacing w:after="0"/>
      </w:pPr>
      <w:r w:rsidRPr="004E48A0">
        <w:rPr>
          <w:b/>
          <w:color w:val="FF3399"/>
        </w:rPr>
        <w:t>Application ClassLoader</w:t>
      </w:r>
      <w:r w:rsidRPr="004E48A0">
        <w:rPr>
          <w:color w:val="FF3399"/>
        </w:rPr>
        <w:t xml:space="preserve"> </w:t>
      </w:r>
      <w:r w:rsidRPr="0040432E">
        <w:t>- </w:t>
      </w:r>
      <w:r w:rsidRPr="004E48A0">
        <w:rPr>
          <w:b/>
        </w:rPr>
        <w:t>CLASSPATH environment variable, -classpath or -cp option</w:t>
      </w:r>
    </w:p>
    <w:p w14:paraId="5625FCA8" w14:textId="77777777" w:rsidR="00487841" w:rsidRDefault="00487841" w:rsidP="00487841">
      <w:pPr>
        <w:pStyle w:val="ListParagraph"/>
        <w:ind w:left="360"/>
        <w:rPr>
          <w:shd w:val="clear" w:color="auto" w:fill="FFFFFF"/>
        </w:rPr>
      </w:pPr>
      <w:r w:rsidRPr="008F338B">
        <w:rPr>
          <w:shd w:val="clear" w:color="auto" w:fill="FFFFFF"/>
        </w:rPr>
        <w:t>Again, if class is not found then application ClassLoader searches all the Jar files and classes in </w:t>
      </w:r>
      <w:r w:rsidRPr="008F338B">
        <w:rPr>
          <w:rStyle w:val="HTMLCode"/>
          <w:rFonts w:ascii="Consolas" w:eastAsiaTheme="minorEastAsia" w:hAnsi="Consolas"/>
          <w:color w:val="FF0779"/>
          <w:sz w:val="21"/>
          <w:szCs w:val="21"/>
          <w:shd w:val="clear" w:color="auto" w:fill="FFFFFF"/>
        </w:rPr>
        <w:t>CLASSPATH</w:t>
      </w:r>
      <w:r w:rsidRPr="008F338B">
        <w:rPr>
          <w:shd w:val="clear" w:color="auto" w:fill="FFFFFF"/>
        </w:rPr>
        <w:t> environment variable of system.</w:t>
      </w:r>
    </w:p>
    <w:p w14:paraId="0A5AA7C7" w14:textId="77777777" w:rsidR="00487841" w:rsidRPr="008F338B" w:rsidRDefault="00487841" w:rsidP="00487841">
      <w:pPr>
        <w:pStyle w:val="ListParagraph"/>
        <w:ind w:left="360"/>
        <w:rPr>
          <w:shd w:val="clear" w:color="auto" w:fill="FFFFFF"/>
        </w:rPr>
      </w:pPr>
    </w:p>
    <w:p w14:paraId="52E3429A" w14:textId="77777777" w:rsidR="00487841" w:rsidRPr="0040432E" w:rsidRDefault="00487841" w:rsidP="00487841">
      <w:r w:rsidRPr="004E48A0">
        <w:rPr>
          <w:lang w:eastAsia="en-US"/>
        </w:rPr>
        <w:t>If class is found by any loader then class is loaded by class loader; else </w:t>
      </w:r>
      <w:r w:rsidRPr="004E48A0">
        <w:rPr>
          <w:rFonts w:ascii="Consolas" w:hAnsi="Consolas" w:cs="Courier New"/>
          <w:color w:val="FF0779"/>
          <w:sz w:val="21"/>
          <w:szCs w:val="21"/>
          <w:lang w:eastAsia="en-US"/>
        </w:rPr>
        <w:t>ClassNotFoundException</w:t>
      </w:r>
      <w:r w:rsidRPr="004E48A0">
        <w:rPr>
          <w:lang w:eastAsia="en-US"/>
        </w:rPr>
        <w:t> is thrown</w:t>
      </w:r>
      <w:r w:rsidRPr="0040432E">
        <w:t xml:space="preserve"> </w:t>
      </w:r>
    </w:p>
    <w:p w14:paraId="737EE875" w14:textId="77777777" w:rsidR="00487841" w:rsidRPr="00AB5146" w:rsidRDefault="00487841" w:rsidP="00525380">
      <w:pPr>
        <w:spacing w:after="0"/>
        <w:rPr>
          <w:b/>
        </w:rPr>
      </w:pPr>
      <w:r w:rsidRPr="0040432E">
        <w:rPr>
          <w:b/>
          <w:u w:val="single"/>
        </w:rPr>
        <w:lastRenderedPageBreak/>
        <w:t>2.Linking</w:t>
      </w:r>
      <w:r w:rsidRPr="00AB5146">
        <w:rPr>
          <w:bCs/>
        </w:rPr>
        <w:t>: once Class is loaded it performs below operations</w:t>
      </w:r>
      <w:r>
        <w:rPr>
          <w:b/>
        </w:rPr>
        <w:t xml:space="preserve"> </w:t>
      </w:r>
    </w:p>
    <w:p w14:paraId="66A8BA87" w14:textId="77777777" w:rsidR="00487841" w:rsidRPr="0040432E" w:rsidRDefault="00487841" w:rsidP="00487841">
      <w:pPr>
        <w:pStyle w:val="ListParagraph"/>
        <w:numPr>
          <w:ilvl w:val="0"/>
          <w:numId w:val="7"/>
        </w:numPr>
        <w:spacing w:after="0"/>
      </w:pPr>
      <w:r w:rsidRPr="004E48A0">
        <w:rPr>
          <w:b/>
          <w:bCs/>
        </w:rPr>
        <w:t>Bytecode verifier</w:t>
      </w:r>
      <w:r w:rsidRPr="0040432E">
        <w:t> will verify whether the generated bytecode is proper or not.</w:t>
      </w:r>
    </w:p>
    <w:p w14:paraId="7208A7C7" w14:textId="77777777" w:rsidR="00487841" w:rsidRPr="003A1E4F" w:rsidRDefault="00487841" w:rsidP="00487841">
      <w:pPr>
        <w:pStyle w:val="ListParagraph"/>
        <w:numPr>
          <w:ilvl w:val="0"/>
          <w:numId w:val="7"/>
        </w:numPr>
        <w:spacing w:after="0"/>
        <w:rPr>
          <w:b/>
        </w:rPr>
      </w:pPr>
      <w:r w:rsidRPr="004E48A0">
        <w:rPr>
          <w:b/>
        </w:rPr>
        <w:t>Prepare (memory allocation)</w:t>
      </w:r>
      <w:r w:rsidRPr="0040432E">
        <w:t xml:space="preserve">: allocates memory </w:t>
      </w:r>
      <w:r w:rsidRPr="004E48A0">
        <w:rPr>
          <w:b/>
        </w:rPr>
        <w:t>to static variables &amp; methods</w:t>
      </w:r>
      <w:r w:rsidRPr="0040432E">
        <w:t>.</w:t>
      </w:r>
    </w:p>
    <w:p w14:paraId="51197C39" w14:textId="77777777" w:rsidR="00487841" w:rsidRPr="003A1E4F" w:rsidRDefault="00487841" w:rsidP="00487841">
      <w:pPr>
        <w:pStyle w:val="ListParagraph"/>
        <w:numPr>
          <w:ilvl w:val="0"/>
          <w:numId w:val="7"/>
        </w:numPr>
        <w:spacing w:after="0"/>
        <w:rPr>
          <w:b/>
        </w:rPr>
      </w:pPr>
      <w:r w:rsidRPr="003A1E4F">
        <w:rPr>
          <w:b/>
        </w:rPr>
        <w:t xml:space="preserve">Resolve </w:t>
      </w:r>
      <w:r w:rsidRPr="003A1E4F">
        <w:rPr>
          <w:bCs/>
        </w:rPr>
        <w:t>– All symbolic memory references are replaced with original references from Method Area</w:t>
      </w:r>
      <w:r w:rsidRPr="003A1E4F">
        <w:rPr>
          <w:b/>
        </w:rPr>
        <w:t>.</w:t>
      </w:r>
    </w:p>
    <w:p w14:paraId="59BF6528" w14:textId="77777777" w:rsidR="00487841" w:rsidRPr="001764E8" w:rsidRDefault="00487841" w:rsidP="00487841">
      <w:pPr>
        <w:rPr>
          <w:b/>
        </w:rPr>
      </w:pPr>
    </w:p>
    <w:p w14:paraId="1E989031" w14:textId="77777777" w:rsidR="00487841" w:rsidRDefault="00487841" w:rsidP="00487841">
      <w:pPr>
        <w:rPr>
          <w:bCs/>
        </w:rPr>
      </w:pPr>
      <w:r w:rsidRPr="0040432E">
        <w:rPr>
          <w:b/>
          <w:bCs/>
          <w:u w:val="single"/>
        </w:rPr>
        <w:t>3.Initialization</w:t>
      </w:r>
      <w:r w:rsidRPr="0040432E">
        <w:rPr>
          <w:b/>
          <w:bCs/>
        </w:rPr>
        <w:t xml:space="preserve">: </w:t>
      </w:r>
      <w:r w:rsidRPr="0040432E">
        <w:rPr>
          <w:bCs/>
        </w:rPr>
        <w:t xml:space="preserve">In prepare only memory is allocated, here all </w:t>
      </w:r>
      <w:r w:rsidRPr="0040432E">
        <w:rPr>
          <w:b/>
          <w:bCs/>
        </w:rPr>
        <w:t>static variables will be assigned</w:t>
      </w:r>
      <w:r w:rsidRPr="0040432E">
        <w:rPr>
          <w:bCs/>
        </w:rPr>
        <w:t xml:space="preserve"> with the original values and the </w:t>
      </w:r>
      <w:r w:rsidRPr="0040432E">
        <w:rPr>
          <w:b/>
          <w:bCs/>
        </w:rPr>
        <w:t>static blocks will be executed</w:t>
      </w:r>
      <w:r w:rsidRPr="0040432E">
        <w:rPr>
          <w:bCs/>
        </w:rPr>
        <w:t>.</w:t>
      </w:r>
    </w:p>
    <w:p w14:paraId="04EC2F85" w14:textId="77777777" w:rsidR="00487841" w:rsidRPr="0040432E" w:rsidRDefault="00487841" w:rsidP="00487841">
      <w:pPr>
        <w:pStyle w:val="Howitworks"/>
      </w:pPr>
      <w:r w:rsidRPr="0040432E">
        <w:t>Runtime area</w:t>
      </w:r>
    </w:p>
    <w:p w14:paraId="18AE3CD6" w14:textId="76A3F996" w:rsidR="00487841" w:rsidRPr="0040432E" w:rsidRDefault="00487841" w:rsidP="00487841">
      <w:pPr>
        <w:spacing w:line="240" w:lineRule="auto"/>
      </w:pPr>
      <w:r>
        <w:rPr>
          <w:b/>
          <w:bCs/>
        </w:rPr>
        <w:t>f</w:t>
      </w:r>
      <w:r w:rsidRPr="0040432E">
        <w:rPr>
          <w:b/>
          <w:bCs/>
        </w:rPr>
        <w:t>ields (Data members)</w:t>
      </w:r>
      <w:r w:rsidRPr="0040432E">
        <w:t> and </w:t>
      </w:r>
      <w:r w:rsidRPr="0040432E">
        <w:rPr>
          <w:b/>
          <w:bCs/>
        </w:rPr>
        <w:t>methods</w:t>
      </w:r>
      <w:r w:rsidRPr="0040432E">
        <w:t> are also known as </w:t>
      </w:r>
      <w:r w:rsidRPr="0040432E">
        <w:rPr>
          <w:b/>
          <w:bCs/>
        </w:rPr>
        <w:t>class members</w:t>
      </w:r>
      <w:r>
        <w:rPr>
          <w:b/>
          <w:bCs/>
        </w:rPr>
        <w:t>.</w:t>
      </w:r>
    </w:p>
    <w:p w14:paraId="6F60AE96" w14:textId="77777777" w:rsidR="00487841" w:rsidRPr="00414BCC" w:rsidRDefault="00487841" w:rsidP="00CB2B37">
      <w:pPr>
        <w:pStyle w:val="ListParagraph"/>
        <w:numPr>
          <w:ilvl w:val="0"/>
          <w:numId w:val="168"/>
        </w:numPr>
        <w:spacing w:after="0" w:line="480" w:lineRule="auto"/>
      </w:pPr>
      <w:r w:rsidRPr="00F870E0">
        <w:rPr>
          <w:b/>
          <w:bCs/>
        </w:rPr>
        <w:t>Method Area</w:t>
      </w:r>
      <w:r w:rsidRPr="0040432E">
        <w:t xml:space="preserve">: all </w:t>
      </w:r>
      <w:r w:rsidRPr="00F870E0">
        <w:rPr>
          <w:b/>
        </w:rPr>
        <w:t>Class level</w:t>
      </w:r>
      <w:r w:rsidRPr="0040432E">
        <w:t xml:space="preserve"> Data members, Method definitions stored here</w:t>
      </w:r>
      <w:r>
        <w:t>.</w:t>
      </w:r>
    </w:p>
    <w:p w14:paraId="6B16B051" w14:textId="77777777" w:rsidR="00487841" w:rsidRPr="0040432E" w:rsidRDefault="00487841" w:rsidP="00CB2B37">
      <w:pPr>
        <w:pStyle w:val="ListParagraph"/>
        <w:numPr>
          <w:ilvl w:val="0"/>
          <w:numId w:val="168"/>
        </w:numPr>
        <w:spacing w:after="0" w:line="480" w:lineRule="auto"/>
      </w:pPr>
      <w:r w:rsidRPr="00F870E0">
        <w:rPr>
          <w:b/>
          <w:bCs/>
        </w:rPr>
        <w:t>Heap</w:t>
      </w:r>
      <w:r w:rsidRPr="0040432E">
        <w:t xml:space="preserve"> All </w:t>
      </w:r>
      <w:r w:rsidRPr="00F870E0">
        <w:rPr>
          <w:b/>
        </w:rPr>
        <w:t>Objects</w:t>
      </w:r>
      <w:r w:rsidRPr="0040432E">
        <w:t xml:space="preserve"> &amp; instance variable Data stored Here.</w:t>
      </w:r>
    </w:p>
    <w:p w14:paraId="60770F21" w14:textId="77777777" w:rsidR="00487841" w:rsidRDefault="00487841" w:rsidP="00CB2B37">
      <w:pPr>
        <w:pStyle w:val="ListParagraph"/>
        <w:numPr>
          <w:ilvl w:val="0"/>
          <w:numId w:val="168"/>
        </w:numPr>
        <w:spacing w:after="0"/>
      </w:pPr>
      <w:r w:rsidRPr="00F870E0">
        <w:rPr>
          <w:b/>
          <w:bCs/>
        </w:rPr>
        <w:t>Stacks</w:t>
      </w:r>
      <w:r w:rsidRPr="0040432E">
        <w:t xml:space="preserve">: All </w:t>
      </w:r>
      <w:r w:rsidRPr="00F870E0">
        <w:rPr>
          <w:b/>
        </w:rPr>
        <w:t>Methods executions &amp; Thread Executions</w:t>
      </w:r>
      <w:r w:rsidRPr="0040432E">
        <w:t xml:space="preserve"> done here. </w:t>
      </w:r>
      <w:r>
        <w:t>S</w:t>
      </w:r>
      <w:r w:rsidRPr="0040432E">
        <w:t>tore</w:t>
      </w:r>
      <w:r>
        <w:t>s</w:t>
      </w:r>
      <w:r w:rsidRPr="0040432E">
        <w:t xml:space="preserve"> local variables, and intermediate results. Each thread has its own JVM stack, created simultaneously as the thread is created. So, all such local variable</w:t>
      </w:r>
      <w:r>
        <w:t>s</w:t>
      </w:r>
      <w:r w:rsidRPr="0040432E">
        <w:t xml:space="preserve"> are called </w:t>
      </w:r>
      <w:r w:rsidRPr="00F870E0">
        <w:rPr>
          <w:b/>
          <w:bCs/>
        </w:rPr>
        <w:t>thread-local variables</w:t>
      </w:r>
      <w:r w:rsidRPr="0040432E">
        <w:t>.</w:t>
      </w:r>
    </w:p>
    <w:p w14:paraId="528C60FE" w14:textId="77777777" w:rsidR="00487841" w:rsidRPr="0040432E" w:rsidRDefault="00487841" w:rsidP="00C6226F">
      <w:pPr>
        <w:pStyle w:val="ListParagraph"/>
        <w:spacing w:after="0" w:line="240" w:lineRule="auto"/>
      </w:pPr>
    </w:p>
    <w:p w14:paraId="6E71E1B6" w14:textId="77777777" w:rsidR="00487841" w:rsidRPr="00414BCC" w:rsidRDefault="00487841" w:rsidP="00CB2B37">
      <w:pPr>
        <w:pStyle w:val="ListParagraph"/>
        <w:numPr>
          <w:ilvl w:val="0"/>
          <w:numId w:val="168"/>
        </w:numPr>
        <w:spacing w:after="0"/>
      </w:pPr>
      <w:r w:rsidRPr="00F870E0">
        <w:rPr>
          <w:b/>
          <w:bCs/>
        </w:rPr>
        <w:t>PC registers:</w:t>
      </w:r>
      <w:r w:rsidRPr="0040432E">
        <w:t> store the physical memory address of the statements which is currently executing. In Java, each thread has its separate PC register.</w:t>
      </w:r>
    </w:p>
    <w:p w14:paraId="21ED0379" w14:textId="77777777" w:rsidR="00487841" w:rsidRPr="005C0639" w:rsidRDefault="00487841" w:rsidP="00C6226F">
      <w:pPr>
        <w:spacing w:after="0" w:line="240" w:lineRule="auto"/>
        <w:ind w:left="720"/>
      </w:pPr>
    </w:p>
    <w:p w14:paraId="1CAAF248" w14:textId="77777777" w:rsidR="00487841" w:rsidRDefault="00487841" w:rsidP="00CB2B37">
      <w:pPr>
        <w:pStyle w:val="ListParagraph"/>
        <w:numPr>
          <w:ilvl w:val="0"/>
          <w:numId w:val="168"/>
        </w:numPr>
        <w:spacing w:after="0"/>
      </w:pPr>
      <w:r w:rsidRPr="00F870E0">
        <w:rPr>
          <w:b/>
        </w:rPr>
        <w:t xml:space="preserve">Native Method Stack: </w:t>
      </w:r>
      <w:r w:rsidRPr="00F870E0">
        <w:rPr>
          <w:bCs/>
        </w:rPr>
        <w:t>Java</w:t>
      </w:r>
      <w:r w:rsidRPr="0040432E">
        <w:t xml:space="preserve"> supports and uses </w:t>
      </w:r>
      <w:r w:rsidRPr="00F870E0">
        <w:rPr>
          <w:b/>
          <w:bCs/>
        </w:rPr>
        <w:t>native code</w:t>
      </w:r>
      <w:r w:rsidRPr="0040432E">
        <w:t> as well. Many low-level codes is written in languages like C and C++. Native method stacks hold the instruction of native code.</w:t>
      </w:r>
    </w:p>
    <w:p w14:paraId="651D65E8" w14:textId="77777777" w:rsidR="00487841" w:rsidRPr="0040432E" w:rsidRDefault="00487841" w:rsidP="00C6226F">
      <w:pPr>
        <w:spacing w:after="0" w:line="240" w:lineRule="auto"/>
        <w:ind w:left="720"/>
      </w:pPr>
    </w:p>
    <w:p w14:paraId="33DB6680" w14:textId="77777777" w:rsidR="00487841" w:rsidRPr="0040432E" w:rsidRDefault="00487841" w:rsidP="00C6226F">
      <w:pPr>
        <w:pStyle w:val="Howitworks"/>
        <w:spacing w:after="0"/>
      </w:pPr>
      <w:r w:rsidRPr="0040432E">
        <w:t>Execution Engine</w:t>
      </w:r>
    </w:p>
    <w:p w14:paraId="7F619D19" w14:textId="203D209A" w:rsidR="00487841" w:rsidRPr="0040432E" w:rsidRDefault="00487841" w:rsidP="00C6226F">
      <w:r w:rsidRPr="0040432E">
        <w:t>All code assigned to JVM is executed by an </w:t>
      </w:r>
      <w:r w:rsidRPr="0040432E">
        <w:rPr>
          <w:b/>
          <w:bCs/>
        </w:rPr>
        <w:t>execution engine</w:t>
      </w:r>
      <w:r w:rsidRPr="0040432E">
        <w:t xml:space="preserve">. The execution engine reads the byte code and executes </w:t>
      </w:r>
      <w:r>
        <w:t>line</w:t>
      </w:r>
      <w:r w:rsidRPr="0040432E">
        <w:t xml:space="preserve"> by </w:t>
      </w:r>
      <w:r>
        <w:t>line</w:t>
      </w:r>
      <w:r w:rsidRPr="0040432E">
        <w:t>. It uses two inbuilt</w:t>
      </w:r>
      <w:r>
        <w:t xml:space="preserve"> tools – </w:t>
      </w:r>
      <w:r w:rsidRPr="00B11B82">
        <w:rPr>
          <w:rStyle w:val="0SyntaxPinkChar"/>
        </w:rPr>
        <w:t>interprete</w:t>
      </w:r>
      <w:r>
        <w:rPr>
          <w:rStyle w:val="0SyntaxPinkChar"/>
        </w:rPr>
        <w:t xml:space="preserve">r </w:t>
      </w:r>
      <w:r w:rsidRPr="0040432E">
        <w:t>and </w:t>
      </w:r>
      <w:r w:rsidRPr="00B11B82">
        <w:rPr>
          <w:rStyle w:val="0SyntaxPinkChar"/>
        </w:rPr>
        <w:t>JIT compiler</w:t>
      </w:r>
      <w:r w:rsidRPr="0040432E">
        <w:t> </w:t>
      </w:r>
      <w:r w:rsidRPr="0040432E">
        <w:rPr>
          <w:b/>
          <w:bCs/>
        </w:rPr>
        <w:t>to convert the bytecode to machine code and execute it</w:t>
      </w:r>
      <w:r w:rsidRPr="0040432E">
        <w:t>.</w:t>
      </w:r>
    </w:p>
    <w:p w14:paraId="5ED4BE78" w14:textId="42349B3D" w:rsidR="00487841" w:rsidRDefault="00487841" w:rsidP="00CB2B37">
      <w:pPr>
        <w:pStyle w:val="ListParagraph"/>
        <w:numPr>
          <w:ilvl w:val="0"/>
          <w:numId w:val="166"/>
        </w:numPr>
        <w:spacing w:after="0"/>
        <w:rPr>
          <w:b/>
        </w:rPr>
      </w:pPr>
      <w:r w:rsidRPr="008C6993">
        <w:rPr>
          <w:b/>
          <w:bCs/>
        </w:rPr>
        <w:t xml:space="preserve">Interpreter </w:t>
      </w:r>
      <w:r w:rsidRPr="0040432E">
        <w:t>converts each byte-code instruction to native instruction. It </w:t>
      </w:r>
      <w:r w:rsidRPr="008C6993">
        <w:t>directly</w:t>
      </w:r>
      <w:r w:rsidRPr="0040432E">
        <w:t xml:space="preserve"> executes the bytecode only one instruction at a time and </w:t>
      </w:r>
      <w:r w:rsidRPr="005C0639">
        <w:rPr>
          <w:b/>
        </w:rPr>
        <w:t>does not perform any optimization.</w:t>
      </w:r>
    </w:p>
    <w:p w14:paraId="229BF237" w14:textId="77777777" w:rsidR="00487841" w:rsidRPr="005C0639" w:rsidRDefault="00487841" w:rsidP="00C6226F">
      <w:pPr>
        <w:pStyle w:val="ListParagraph"/>
        <w:spacing w:after="0" w:line="240" w:lineRule="auto"/>
        <w:rPr>
          <w:b/>
        </w:rPr>
      </w:pPr>
    </w:p>
    <w:p w14:paraId="53A7DBAE" w14:textId="77777777" w:rsidR="00487841" w:rsidRPr="005C0639" w:rsidRDefault="00487841" w:rsidP="00CB2B37">
      <w:pPr>
        <w:pStyle w:val="ListParagraph"/>
        <w:numPr>
          <w:ilvl w:val="0"/>
          <w:numId w:val="166"/>
        </w:numPr>
        <w:spacing w:after="0"/>
        <w:rPr>
          <w:b/>
          <w:bCs/>
        </w:rPr>
      </w:pPr>
      <w:r w:rsidRPr="008C6993">
        <w:rPr>
          <w:b/>
          <w:bCs/>
        </w:rPr>
        <w:t>JIT Compiler</w:t>
      </w:r>
      <w:r w:rsidRPr="005C0639">
        <w:rPr>
          <w:b/>
          <w:bCs/>
        </w:rPr>
        <w:t xml:space="preserve"> takes a block of code</w:t>
      </w:r>
      <w:r w:rsidRPr="005C0639">
        <w:rPr>
          <w:bCs/>
        </w:rPr>
        <w:t xml:space="preserve"> (not one statement at a time as interpreter), optimize the code and then translate it to optimized machine code.</w:t>
      </w:r>
      <w:r w:rsidRPr="005C0639">
        <w:rPr>
          <w:b/>
          <w:bCs/>
        </w:rPr>
        <w:t xml:space="preserve"> To improve performance, it will Optimizes the bytecode</w:t>
      </w:r>
    </w:p>
    <w:p w14:paraId="69A388C9" w14:textId="77777777" w:rsidR="00487841" w:rsidRDefault="00487841" w:rsidP="00487841">
      <w:pPr>
        <w:pStyle w:val="ListParagraph"/>
        <w:spacing w:line="240" w:lineRule="auto"/>
        <w:rPr>
          <w:b/>
          <w:bCs/>
        </w:rPr>
      </w:pPr>
    </w:p>
    <w:p w14:paraId="033BDD7F" w14:textId="682D48E9" w:rsidR="00487841" w:rsidRPr="00C6226F" w:rsidRDefault="00487841" w:rsidP="00CB2B37">
      <w:pPr>
        <w:pStyle w:val="ListParagraph"/>
        <w:numPr>
          <w:ilvl w:val="0"/>
          <w:numId w:val="166"/>
        </w:numPr>
        <w:spacing w:after="0"/>
        <w:rPr>
          <w:bCs/>
        </w:rPr>
      </w:pPr>
      <w:r w:rsidRPr="00C6226F">
        <w:rPr>
          <w:b/>
          <w:bCs/>
        </w:rPr>
        <w:t xml:space="preserve">Garbage Collection:  </w:t>
      </w:r>
      <w:r w:rsidRPr="00427604">
        <w:t>Once code Execution done, it will clear the memory</w:t>
      </w:r>
      <w:r w:rsidRPr="00C6226F">
        <w:rPr>
          <w:b/>
          <w:bCs/>
        </w:rPr>
        <w:t>.</w:t>
      </w:r>
    </w:p>
    <w:p w14:paraId="083AF533" w14:textId="77777777" w:rsidR="00C6226F" w:rsidRPr="00C6226F" w:rsidRDefault="00C6226F" w:rsidP="00C6226F">
      <w:pPr>
        <w:pStyle w:val="ListParagraph"/>
        <w:spacing w:after="0"/>
        <w:rPr>
          <w:bCs/>
        </w:rPr>
      </w:pPr>
    </w:p>
    <w:p w14:paraId="2AAD1253" w14:textId="77777777" w:rsidR="00487841" w:rsidRDefault="00487841" w:rsidP="00C6226F">
      <w:pPr>
        <w:pStyle w:val="Howitworks"/>
        <w:spacing w:after="0"/>
      </w:pPr>
      <w:r w:rsidRPr="00B33F8D">
        <w:rPr>
          <w:bCs/>
        </w:rPr>
        <w:t>Java Native Interface</w:t>
      </w:r>
    </w:p>
    <w:p w14:paraId="4CA4D50B" w14:textId="77777777" w:rsidR="00487841" w:rsidRDefault="00487841" w:rsidP="00CB2B37">
      <w:pPr>
        <w:pStyle w:val="ListParagraph"/>
        <w:numPr>
          <w:ilvl w:val="0"/>
          <w:numId w:val="167"/>
        </w:numPr>
        <w:spacing w:after="0" w:line="240" w:lineRule="auto"/>
        <w:rPr>
          <w:bCs/>
        </w:rPr>
      </w:pPr>
      <w:r w:rsidRPr="00637C06">
        <w:rPr>
          <w:b/>
          <w:bCs/>
        </w:rPr>
        <w:t>Java Native Interface (JNI):</w:t>
      </w:r>
      <w:r w:rsidRPr="00637C06">
        <w:rPr>
          <w:bCs/>
        </w:rPr>
        <w:t xml:space="preserve"> It is an interface which interacts with the Native Method Libraries and provides the native libraries (C, C++) required for the execution.  </w:t>
      </w:r>
    </w:p>
    <w:p w14:paraId="6A8DDE23" w14:textId="77777777" w:rsidR="00487841" w:rsidRPr="00637C06" w:rsidRDefault="00487841" w:rsidP="00487841">
      <w:pPr>
        <w:pStyle w:val="ListParagraph"/>
        <w:spacing w:line="240" w:lineRule="auto"/>
        <w:rPr>
          <w:bCs/>
        </w:rPr>
      </w:pPr>
    </w:p>
    <w:p w14:paraId="5F8FC811" w14:textId="77777777" w:rsidR="00487841" w:rsidRPr="00637C06" w:rsidRDefault="00487841" w:rsidP="00CB2B37">
      <w:pPr>
        <w:pStyle w:val="ListParagraph"/>
        <w:numPr>
          <w:ilvl w:val="0"/>
          <w:numId w:val="167"/>
        </w:numPr>
        <w:spacing w:after="0" w:line="240" w:lineRule="auto"/>
        <w:rPr>
          <w:b/>
          <w:bCs/>
        </w:rPr>
      </w:pPr>
      <w:r w:rsidRPr="00637C06">
        <w:rPr>
          <w:b/>
          <w:bCs/>
        </w:rPr>
        <w:t>Native Method Libraries:</w:t>
      </w:r>
      <w:r w:rsidRPr="00637C06">
        <w:rPr>
          <w:bCs/>
        </w:rPr>
        <w:t> It is a collection of the Native Libraries</w:t>
      </w:r>
      <w:r>
        <w:rPr>
          <w:bCs/>
        </w:rPr>
        <w:t xml:space="preserve"> </w:t>
      </w:r>
      <w:r w:rsidRPr="00637C06">
        <w:rPr>
          <w:bCs/>
        </w:rPr>
        <w:t>which are required by the Execution Engine</w:t>
      </w:r>
      <w:r w:rsidRPr="00637C06">
        <w:rPr>
          <w:b/>
          <w:bCs/>
        </w:rPr>
        <w:t>.</w:t>
      </w:r>
    </w:p>
    <w:p w14:paraId="34341C52" w14:textId="0340DA3D" w:rsidR="00481845" w:rsidRDefault="00481845" w:rsidP="008151C9">
      <w:pPr>
        <w:pStyle w:val="Heading30"/>
      </w:pPr>
      <w:bookmarkStart w:id="14" w:name="_Toc2631417"/>
      <w:r w:rsidRPr="00B67971">
        <w:lastRenderedPageBreak/>
        <w:t>Java heap memory</w:t>
      </w:r>
      <w:bookmarkEnd w:id="14"/>
    </w:p>
    <w:p w14:paraId="047F6E29" w14:textId="3E82A5D7" w:rsidR="00481845" w:rsidRDefault="00481845" w:rsidP="00481845">
      <w:r w:rsidRPr="006E7089">
        <w:t>When a Java program started</w:t>
      </w:r>
      <w:r w:rsidR="00C80DA8">
        <w:t>,</w:t>
      </w:r>
      <w:r w:rsidRPr="006E7089">
        <w:t xml:space="preserve"> Java Virtual Machine gets some memory from Operating System.whenever we create an object using </w:t>
      </w:r>
      <w:r w:rsidRPr="00C80DA8">
        <w:rPr>
          <w:rStyle w:val="2SyntaxChar"/>
        </w:rPr>
        <w:t>new</w:t>
      </w:r>
      <w:r w:rsidRPr="006E7089">
        <w:t xml:space="preserve"> operator or by any another means the object is allocated memory from Heap and When object dies or garbage collected, memory goes back to Heap space</w:t>
      </w:r>
      <w:r>
        <w:t>.</w:t>
      </w:r>
    </w:p>
    <w:p w14:paraId="27B1CFF2" w14:textId="77777777" w:rsidR="00481845" w:rsidRDefault="00481845" w:rsidP="00E242A6">
      <w:pPr>
        <w:spacing w:after="0"/>
        <w:rPr>
          <w:b/>
          <w:bCs/>
          <w:u w:val="single"/>
        </w:rPr>
      </w:pPr>
      <w:r w:rsidRPr="006E7089">
        <w:rPr>
          <w:b/>
          <w:bCs/>
          <w:u w:val="single"/>
        </w:rPr>
        <w:t>How to increase heap size in Java</w:t>
      </w:r>
    </w:p>
    <w:p w14:paraId="6B834177" w14:textId="10B17F72" w:rsidR="00481845" w:rsidRDefault="00481845" w:rsidP="00481845">
      <w:r w:rsidRPr="006E7089">
        <w:t xml:space="preserve">Default size of Heap space in Java is 128MB on most of </w:t>
      </w:r>
      <w:r w:rsidR="00C80DA8" w:rsidRPr="006E7089">
        <w:t>32-bit</w:t>
      </w:r>
      <w:r w:rsidRPr="006E7089">
        <w:t xml:space="preserve"> Sun's </w:t>
      </w:r>
      <w:hyperlink r:id="rId41" w:history="1">
        <w:r w:rsidRPr="006E7089">
          <w:rPr>
            <w:rStyle w:val="Hyperlink"/>
          </w:rPr>
          <w:t>JVM</w:t>
        </w:r>
      </w:hyperlink>
      <w:r w:rsidRPr="006E7089">
        <w:t> but its highly varies from JVM to JVM</w:t>
      </w:r>
      <w:r>
        <w:t>.</w:t>
      </w:r>
      <w:r w:rsidRPr="006E7089">
        <w:rPr>
          <w:rFonts w:ascii="Trebuchet MS" w:hAnsi="Trebuchet MS"/>
          <w:color w:val="000000"/>
          <w:shd w:val="clear" w:color="auto" w:fill="FFFFFF"/>
        </w:rPr>
        <w:t xml:space="preserve"> </w:t>
      </w:r>
      <w:r w:rsidRPr="006E7089">
        <w:t xml:space="preserve">change size of heap space by using JVM </w:t>
      </w:r>
      <w:r w:rsidRPr="006E7089">
        <w:rPr>
          <w:b/>
        </w:rPr>
        <w:t>options -Xms and -Xmx</w:t>
      </w:r>
      <w:r w:rsidRPr="006E7089">
        <w:t>. Xms denotes starting size of Heap while -Xmx denotes maximum size of Heap in Java.</w:t>
      </w:r>
    </w:p>
    <w:p w14:paraId="2573682B" w14:textId="77777777" w:rsidR="00481845" w:rsidRPr="006B18A0" w:rsidRDefault="00481845" w:rsidP="00E242A6">
      <w:pPr>
        <w:spacing w:after="0"/>
        <w:rPr>
          <w:b/>
          <w:bCs/>
        </w:rPr>
      </w:pPr>
      <w:r w:rsidRPr="006B18A0">
        <w:rPr>
          <w:b/>
          <w:bCs/>
          <w:u w:val="single"/>
        </w:rPr>
        <w:t>Java Heap and Garbage Collection</w:t>
      </w:r>
    </w:p>
    <w:p w14:paraId="57700FDD" w14:textId="77777777" w:rsidR="00481845" w:rsidRDefault="00481845" w:rsidP="00481845">
      <w:r w:rsidRPr="006B18A0">
        <w:t>As we know objects are created inside heap memory and Garbage Collection is a process which removes dead objects from Java Heap space and returns memory back to Heap in Java.</w:t>
      </w:r>
    </w:p>
    <w:p w14:paraId="011D6DC0" w14:textId="0EFC46C2" w:rsidR="00481845" w:rsidRDefault="00481845" w:rsidP="00481845">
      <w:r w:rsidRPr="006B18A0">
        <w:t xml:space="preserve">For the sake of Garbage collection Heap is divided into </w:t>
      </w:r>
      <w:r w:rsidRPr="00871EA9">
        <w:rPr>
          <w:b/>
          <w:bCs/>
        </w:rPr>
        <w:t>three</w:t>
      </w:r>
      <w:r w:rsidRPr="006B18A0">
        <w:t xml:space="preserve"> main regions named as </w:t>
      </w:r>
      <w:r w:rsidRPr="001E1D2F">
        <w:rPr>
          <w:b/>
        </w:rPr>
        <w:t>New Generation, Old Generation, and Perm space</w:t>
      </w:r>
      <w:r>
        <w:rPr>
          <w:noProof/>
          <w:lang w:eastAsia="en-US"/>
        </w:rPr>
        <w:drawing>
          <wp:inline distT="0" distB="0" distL="0" distR="0" wp14:anchorId="51D1A1E8" wp14:editId="723D18CB">
            <wp:extent cx="5037826" cy="1211580"/>
            <wp:effectExtent l="0" t="0" r="0" b="7620"/>
            <wp:docPr id="13" name="Picture 13"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24DA15.tmp"/>
                    <pic:cNvPicPr/>
                  </pic:nvPicPr>
                  <pic:blipFill>
                    <a:blip r:embed="rId42"/>
                    <a:stretch>
                      <a:fillRect/>
                    </a:stretch>
                  </pic:blipFill>
                  <pic:spPr>
                    <a:xfrm>
                      <a:off x="0" y="0"/>
                      <a:ext cx="5051059" cy="1214762"/>
                    </a:xfrm>
                    <a:prstGeom prst="rect">
                      <a:avLst/>
                    </a:prstGeom>
                  </pic:spPr>
                </pic:pic>
              </a:graphicData>
            </a:graphic>
          </wp:inline>
        </w:drawing>
      </w:r>
    </w:p>
    <w:p w14:paraId="610817C5" w14:textId="311F4EB0" w:rsidR="00481845" w:rsidRDefault="00481845" w:rsidP="000C6B71">
      <w:pPr>
        <w:pStyle w:val="ListParagraph"/>
        <w:numPr>
          <w:ilvl w:val="0"/>
          <w:numId w:val="10"/>
        </w:numPr>
      </w:pPr>
      <w:r w:rsidRPr="00017D23">
        <w:rPr>
          <w:b/>
        </w:rPr>
        <w:t>New</w:t>
      </w:r>
      <w:r w:rsidR="00BE4EB2">
        <w:rPr>
          <w:b/>
        </w:rPr>
        <w:t>/Young</w:t>
      </w:r>
      <w:r w:rsidRPr="00017D23">
        <w:rPr>
          <w:b/>
        </w:rPr>
        <w:t xml:space="preserve"> Generation</w:t>
      </w:r>
      <w:r w:rsidRPr="00017D23">
        <w:t xml:space="preserve"> of Java Heap is part of Java Heap memory where a newly created object is stored, </w:t>
      </w:r>
    </w:p>
    <w:p w14:paraId="0E84C32D" w14:textId="77777777" w:rsidR="00481845" w:rsidRDefault="00481845" w:rsidP="000C6B71">
      <w:pPr>
        <w:pStyle w:val="ListParagraph"/>
        <w:numPr>
          <w:ilvl w:val="0"/>
          <w:numId w:val="10"/>
        </w:numPr>
      </w:pPr>
      <w:r w:rsidRPr="00017D23">
        <w:rPr>
          <w:b/>
        </w:rPr>
        <w:t>Old Generation</w:t>
      </w:r>
      <w:r w:rsidRPr="00017D23">
        <w:t xml:space="preserve"> During the course of application many objects created and died but those remain live they got moved to Old Generation by Java Garbage collector thread </w:t>
      </w:r>
    </w:p>
    <w:p w14:paraId="3D27E1F4" w14:textId="7FE2182F" w:rsidR="00633B72" w:rsidRDefault="00481845" w:rsidP="000C6B71">
      <w:pPr>
        <w:pStyle w:val="ListParagraph"/>
        <w:numPr>
          <w:ilvl w:val="0"/>
          <w:numId w:val="10"/>
        </w:numPr>
      </w:pPr>
      <w:r w:rsidRPr="00CE6380">
        <w:rPr>
          <w:b/>
        </w:rPr>
        <w:t>Perm space</w:t>
      </w:r>
      <w:r w:rsidRPr="00017D23">
        <w:t xml:space="preserve"> of Java Heap is where JVM stores Metadata about classes and methods, String pool and Class level </w:t>
      </w:r>
      <w:r w:rsidR="00A22A33" w:rsidRPr="00017D23">
        <w:t>details.</w:t>
      </w:r>
      <w:r w:rsidR="00A22A33">
        <w:t xml:space="preserve"> Perm</w:t>
      </w:r>
      <w:r w:rsidR="00633B72">
        <w:t xml:space="preserve"> Gen stands for permanent generation which holds the meta-data information about the classes.</w:t>
      </w:r>
    </w:p>
    <w:p w14:paraId="1FC6C7D9" w14:textId="77777777" w:rsidR="008E17FA" w:rsidRDefault="008E17FA" w:rsidP="008E17FA">
      <w:pPr>
        <w:pStyle w:val="ListParagraph"/>
      </w:pPr>
    </w:p>
    <w:p w14:paraId="3E1410A1" w14:textId="77777777" w:rsidR="00633B72" w:rsidRDefault="00633B72" w:rsidP="000C6B71">
      <w:pPr>
        <w:pStyle w:val="ListParagraph"/>
        <w:numPr>
          <w:ilvl w:val="0"/>
          <w:numId w:val="10"/>
        </w:numPr>
      </w:pPr>
      <w:r>
        <w:t>Suppose if you create a class name A, it's instance variable will be stored in heap memory and class A along with static classloaders will be stored in permanent generation.</w:t>
      </w:r>
    </w:p>
    <w:p w14:paraId="22CEB2CD" w14:textId="77777777" w:rsidR="00633B72" w:rsidRDefault="00633B72" w:rsidP="000C6B71">
      <w:pPr>
        <w:pStyle w:val="ListParagraph"/>
        <w:numPr>
          <w:ilvl w:val="0"/>
          <w:numId w:val="10"/>
        </w:numPr>
      </w:pPr>
      <w:r>
        <w:t>Garbage collectors will find it difficult to clear or free the memory space stored in permanent generation memory. Hence it is always recommended to keep the permgen memory settings to the advisable limit.</w:t>
      </w:r>
    </w:p>
    <w:p w14:paraId="2BDF8B29" w14:textId="6DC86DF8" w:rsidR="00CB5CA5" w:rsidRDefault="00633B72" w:rsidP="000C6B71">
      <w:pPr>
        <w:pStyle w:val="ListParagraph"/>
        <w:numPr>
          <w:ilvl w:val="0"/>
          <w:numId w:val="10"/>
        </w:numPr>
      </w:pPr>
      <w:r>
        <w:t>JAVA8 has introduced the concept called meta-space generation, hence permgen is no longer needed when you use jdk 1.8 versions.</w:t>
      </w:r>
    </w:p>
    <w:p w14:paraId="39EA6FA6" w14:textId="74D97132" w:rsidR="00CB5CA5" w:rsidRPr="0007146C" w:rsidRDefault="0007146C" w:rsidP="005252DD">
      <w:pPr>
        <w:spacing w:after="0"/>
        <w:rPr>
          <w:b/>
          <w:bCs/>
        </w:rPr>
      </w:pPr>
      <w:r>
        <w:rPr>
          <w:b/>
          <w:bCs/>
          <w:noProof/>
          <w:lang w:eastAsia="en-US"/>
        </w:rPr>
        <w:t>1.</w:t>
      </w:r>
      <w:r w:rsidRPr="0007146C">
        <w:rPr>
          <w:b/>
          <w:bCs/>
          <w:noProof/>
          <w:lang w:eastAsia="en-US"/>
        </w:rPr>
        <w:t>New Generation has two parts</w:t>
      </w:r>
    </w:p>
    <w:p w14:paraId="71C9FF47" w14:textId="77777777" w:rsidR="00CB5CA5" w:rsidRDefault="00CB5CA5" w:rsidP="00CB2B37">
      <w:pPr>
        <w:pStyle w:val="ListParagraph"/>
        <w:numPr>
          <w:ilvl w:val="0"/>
          <w:numId w:val="169"/>
        </w:numPr>
      </w:pPr>
      <w:r w:rsidRPr="005A48BA">
        <w:rPr>
          <w:b/>
        </w:rPr>
        <w:t>Eden Space</w:t>
      </w:r>
      <w:r>
        <w:t xml:space="preserve"> – New Objects are Created </w:t>
      </w:r>
    </w:p>
    <w:p w14:paraId="2EA9D1D4" w14:textId="77777777" w:rsidR="005A48BA" w:rsidRDefault="00CB5CA5" w:rsidP="00CB2B37">
      <w:pPr>
        <w:pStyle w:val="ListParagraph"/>
        <w:numPr>
          <w:ilvl w:val="0"/>
          <w:numId w:val="169"/>
        </w:numPr>
        <w:rPr>
          <w:noProof/>
          <w:lang w:eastAsia="en-US"/>
        </w:rPr>
      </w:pPr>
      <w:r w:rsidRPr="005A48BA">
        <w:rPr>
          <w:b/>
        </w:rPr>
        <w:t>Survivor Space –</w:t>
      </w:r>
      <w:r>
        <w:t xml:space="preserve"> Once Eden space is full, </w:t>
      </w:r>
      <w:r w:rsidR="003A4296">
        <w:t>Minor</w:t>
      </w:r>
      <w:r>
        <w:t xml:space="preserve"> thread try to clear </w:t>
      </w:r>
      <w:r w:rsidR="003A4296">
        <w:t xml:space="preserve">the Space, </w:t>
      </w:r>
      <w:r>
        <w:t xml:space="preserve">the objects which are survived </w:t>
      </w:r>
      <w:r w:rsidR="003A4296">
        <w:t>by</w:t>
      </w:r>
      <w:r>
        <w:t xml:space="preserve"> GC will be placed in Survivor space.</w:t>
      </w:r>
      <w:r w:rsidR="005A48BA" w:rsidRPr="005A48BA">
        <w:rPr>
          <w:noProof/>
          <w:lang w:eastAsia="en-US"/>
        </w:rPr>
        <w:t xml:space="preserve"> </w:t>
      </w:r>
    </w:p>
    <w:p w14:paraId="6D534E09" w14:textId="57664BB9" w:rsidR="00CB5CA5" w:rsidRDefault="00CB5CA5" w:rsidP="00CB5CA5"/>
    <w:p w14:paraId="137E8770" w14:textId="77777777" w:rsidR="00487461" w:rsidRDefault="005A48BA" w:rsidP="00CB5CA5">
      <w:r>
        <w:rPr>
          <w:b/>
        </w:rPr>
        <w:lastRenderedPageBreak/>
        <w:t>2.</w:t>
      </w:r>
      <w:r w:rsidR="00257AA2" w:rsidRPr="001919A1">
        <w:rPr>
          <w:b/>
        </w:rPr>
        <w:t>Old Gen</w:t>
      </w:r>
      <w:r w:rsidR="00257AA2">
        <w:t xml:space="preserve"> – Objects which are </w:t>
      </w:r>
      <w:r w:rsidR="004958DD">
        <w:t>survived</w:t>
      </w:r>
      <w:r w:rsidR="00257AA2">
        <w:t xml:space="preserve"> from a long time, let say 16 </w:t>
      </w:r>
      <w:r w:rsidR="001919A1">
        <w:t>Cycles (</w:t>
      </w:r>
      <w:r w:rsidR="004D14C1">
        <w:t>GC cycle Threshold)</w:t>
      </w:r>
      <w:r w:rsidR="00257AA2">
        <w:t xml:space="preserve"> of </w:t>
      </w:r>
      <w:r w:rsidR="005E6138">
        <w:t>Minor Garbage Collector</w:t>
      </w:r>
      <w:r w:rsidR="004D14C1">
        <w:t xml:space="preserve">, those objects moved to Old Gen. </w:t>
      </w:r>
      <w:r w:rsidR="005E6138">
        <w:t xml:space="preserve">The Old Gen space finally collected by Main </w:t>
      </w:r>
      <w:r w:rsidR="004D14C1">
        <w:t>Garbage</w:t>
      </w:r>
      <w:r w:rsidR="005E6138">
        <w:t xml:space="preserve"> collector</w:t>
      </w:r>
      <w:r w:rsidR="004958DD">
        <w:t>.</w:t>
      </w:r>
    </w:p>
    <w:p w14:paraId="2FE5AA3A" w14:textId="467F0F66" w:rsidR="005E6138" w:rsidRDefault="00487461" w:rsidP="00CB5CA5">
      <w:r w:rsidRPr="00487461">
        <w:rPr>
          <w:noProof/>
          <w:lang w:eastAsia="en-US"/>
        </w:rPr>
        <w:t xml:space="preserve"> </w:t>
      </w:r>
      <w:r>
        <w:rPr>
          <w:noProof/>
          <w:lang w:eastAsia="en-US"/>
        </w:rPr>
        <w:drawing>
          <wp:inline distT="0" distB="0" distL="0" distR="0" wp14:anchorId="3109F659" wp14:editId="663C77FE">
            <wp:extent cx="4724400" cy="25146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724400" cy="2514600"/>
                    </a:xfrm>
                    <a:prstGeom prst="rect">
                      <a:avLst/>
                    </a:prstGeom>
                  </pic:spPr>
                </pic:pic>
              </a:graphicData>
            </a:graphic>
          </wp:inline>
        </w:drawing>
      </w:r>
    </w:p>
    <w:p w14:paraId="68F1A012" w14:textId="77777777" w:rsidR="00867354" w:rsidRDefault="001919A1" w:rsidP="00CB5CA5">
      <w:r>
        <w:t>Finally,</w:t>
      </w:r>
      <w:r w:rsidR="004958DD">
        <w:t xml:space="preserve"> </w:t>
      </w:r>
    </w:p>
    <w:p w14:paraId="12D3F05D" w14:textId="77777777" w:rsidR="00867354" w:rsidRDefault="004958DD" w:rsidP="00CB2B37">
      <w:pPr>
        <w:pStyle w:val="ListParagraph"/>
        <w:numPr>
          <w:ilvl w:val="0"/>
          <w:numId w:val="111"/>
        </w:numPr>
      </w:pPr>
      <w:r w:rsidRPr="00867354">
        <w:rPr>
          <w:b/>
          <w:bCs/>
        </w:rPr>
        <w:t>Minor Garbage collector</w:t>
      </w:r>
      <w:r>
        <w:t xml:space="preserve"> will </w:t>
      </w:r>
      <w:r w:rsidR="00867354">
        <w:t>run</w:t>
      </w:r>
      <w:r>
        <w:t xml:space="preserve"> only on </w:t>
      </w:r>
      <w:r w:rsidRPr="00867354">
        <w:rPr>
          <w:b/>
          <w:bCs/>
          <w:color w:val="00B050"/>
        </w:rPr>
        <w:t>Young Gen</w:t>
      </w:r>
      <w:r>
        <w:t xml:space="preserve">, </w:t>
      </w:r>
    </w:p>
    <w:p w14:paraId="18C04FC2" w14:textId="3471F515" w:rsidR="004958DD" w:rsidRDefault="004958DD" w:rsidP="00CB2B37">
      <w:pPr>
        <w:pStyle w:val="ListParagraph"/>
        <w:numPr>
          <w:ilvl w:val="0"/>
          <w:numId w:val="111"/>
        </w:numPr>
      </w:pPr>
      <w:r w:rsidRPr="00867354">
        <w:rPr>
          <w:b/>
          <w:bCs/>
        </w:rPr>
        <w:t>Main Garbage Collector</w:t>
      </w:r>
      <w:r>
        <w:t xml:space="preserve"> will run on </w:t>
      </w:r>
      <w:r w:rsidRPr="00867354">
        <w:rPr>
          <w:b/>
          <w:bCs/>
          <w:color w:val="0000FF"/>
        </w:rPr>
        <w:t>whole heap space</w:t>
      </w:r>
      <w:r w:rsidRPr="00867354">
        <w:rPr>
          <w:color w:val="0000FF"/>
        </w:rPr>
        <w:t xml:space="preserve"> </w:t>
      </w:r>
    </w:p>
    <w:p w14:paraId="24C09367" w14:textId="77777777" w:rsidR="00005B65" w:rsidRDefault="00005B65" w:rsidP="00CB5CA5">
      <w:r>
        <w:rPr>
          <w:noProof/>
          <w:lang w:eastAsia="en-US"/>
        </w:rPr>
        <w:drawing>
          <wp:inline distT="0" distB="0" distL="0" distR="0" wp14:anchorId="36E124CB" wp14:editId="764D4175">
            <wp:extent cx="3394310" cy="195129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412349" cy="1961660"/>
                    </a:xfrm>
                    <a:prstGeom prst="rect">
                      <a:avLst/>
                    </a:prstGeom>
                  </pic:spPr>
                </pic:pic>
              </a:graphicData>
            </a:graphic>
          </wp:inline>
        </w:drawing>
      </w:r>
    </w:p>
    <w:p w14:paraId="0AE3ACAA" w14:textId="77777777" w:rsidR="00005B65" w:rsidRDefault="00005B65" w:rsidP="00CB5CA5">
      <w:r>
        <w:rPr>
          <w:noProof/>
          <w:lang w:eastAsia="en-US"/>
        </w:rPr>
        <w:drawing>
          <wp:inline distT="0" distB="0" distL="0" distR="0" wp14:anchorId="0CD50ACF" wp14:editId="640C70DA">
            <wp:extent cx="3433755" cy="175723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445903" cy="1763455"/>
                    </a:xfrm>
                    <a:prstGeom prst="rect">
                      <a:avLst/>
                    </a:prstGeom>
                  </pic:spPr>
                </pic:pic>
              </a:graphicData>
            </a:graphic>
          </wp:inline>
        </w:drawing>
      </w:r>
    </w:p>
    <w:p w14:paraId="5B63ABDB" w14:textId="77777777" w:rsidR="00005B65" w:rsidRDefault="00BE53C1" w:rsidP="00CB5CA5">
      <w:r>
        <w:rPr>
          <w:noProof/>
          <w:lang w:eastAsia="en-US"/>
        </w:rPr>
        <w:lastRenderedPageBreak/>
        <w:drawing>
          <wp:inline distT="0" distB="0" distL="0" distR="0" wp14:anchorId="4C524A3D" wp14:editId="0BF6E758">
            <wp:extent cx="3602272" cy="1827052"/>
            <wp:effectExtent l="0" t="0" r="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613708" cy="1832852"/>
                    </a:xfrm>
                    <a:prstGeom prst="rect">
                      <a:avLst/>
                    </a:prstGeom>
                  </pic:spPr>
                </pic:pic>
              </a:graphicData>
            </a:graphic>
          </wp:inline>
        </w:drawing>
      </w:r>
    </w:p>
    <w:p w14:paraId="19C4CFF2" w14:textId="77777777" w:rsidR="001216AA" w:rsidRDefault="001216AA" w:rsidP="00CB5CA5">
      <w:r>
        <w:rPr>
          <w:noProof/>
          <w:lang w:eastAsia="en-US"/>
        </w:rPr>
        <w:drawing>
          <wp:inline distT="0" distB="0" distL="0" distR="0" wp14:anchorId="1A15E500" wp14:editId="54FEF628">
            <wp:extent cx="3640372" cy="209971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646930" cy="2103498"/>
                    </a:xfrm>
                    <a:prstGeom prst="rect">
                      <a:avLst/>
                    </a:prstGeom>
                  </pic:spPr>
                </pic:pic>
              </a:graphicData>
            </a:graphic>
          </wp:inline>
        </w:drawing>
      </w:r>
    </w:p>
    <w:p w14:paraId="2E6A3328" w14:textId="77777777" w:rsidR="001216AA" w:rsidRDefault="001216AA" w:rsidP="00CB5CA5">
      <w:r>
        <w:rPr>
          <w:noProof/>
          <w:lang w:eastAsia="en-US"/>
        </w:rPr>
        <w:drawing>
          <wp:inline distT="0" distB="0" distL="0" distR="0" wp14:anchorId="54364F78" wp14:editId="4293A0DC">
            <wp:extent cx="3676981" cy="191097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688987" cy="1917216"/>
                    </a:xfrm>
                    <a:prstGeom prst="rect">
                      <a:avLst/>
                    </a:prstGeom>
                  </pic:spPr>
                </pic:pic>
              </a:graphicData>
            </a:graphic>
          </wp:inline>
        </w:drawing>
      </w:r>
    </w:p>
    <w:p w14:paraId="3B3960DF" w14:textId="77777777" w:rsidR="00E745E8" w:rsidRDefault="00E745E8" w:rsidP="00CB5CA5">
      <w:r>
        <w:rPr>
          <w:noProof/>
          <w:lang w:eastAsia="en-US"/>
        </w:rPr>
        <w:drawing>
          <wp:inline distT="0" distB="0" distL="0" distR="0" wp14:anchorId="348EF1D6" wp14:editId="6AE07761">
            <wp:extent cx="3815257" cy="2011680"/>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846389" cy="2028095"/>
                    </a:xfrm>
                    <a:prstGeom prst="rect">
                      <a:avLst/>
                    </a:prstGeom>
                  </pic:spPr>
                </pic:pic>
              </a:graphicData>
            </a:graphic>
          </wp:inline>
        </w:drawing>
      </w:r>
    </w:p>
    <w:p w14:paraId="23460E99" w14:textId="77777777" w:rsidR="00751567" w:rsidRDefault="00751567" w:rsidP="00CB5CA5">
      <w:r>
        <w:rPr>
          <w:noProof/>
          <w:lang w:eastAsia="en-US"/>
        </w:rPr>
        <w:lastRenderedPageBreak/>
        <w:drawing>
          <wp:inline distT="0" distB="0" distL="0" distR="0" wp14:anchorId="4050BFDF" wp14:editId="74DD9CC2">
            <wp:extent cx="2664929" cy="2066142"/>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673304" cy="2072636"/>
                    </a:xfrm>
                    <a:prstGeom prst="rect">
                      <a:avLst/>
                    </a:prstGeom>
                  </pic:spPr>
                </pic:pic>
              </a:graphicData>
            </a:graphic>
          </wp:inline>
        </w:drawing>
      </w:r>
    </w:p>
    <w:p w14:paraId="22119483" w14:textId="77777777" w:rsidR="00F634B3" w:rsidRPr="00F634B3" w:rsidRDefault="00F634B3" w:rsidP="008151C9">
      <w:pPr>
        <w:pStyle w:val="Heading30"/>
      </w:pPr>
      <w:bookmarkStart w:id="15" w:name="_Toc2631418"/>
      <w:r w:rsidRPr="00F634B3">
        <w:t>Does Garbage collection occur in permanent generation space in JVM?</w:t>
      </w:r>
      <w:bookmarkEnd w:id="15"/>
    </w:p>
    <w:p w14:paraId="6C0B47F1" w14:textId="77777777" w:rsidR="00013418" w:rsidRDefault="004B7D0B" w:rsidP="00F634B3">
      <w:pPr>
        <w:rPr>
          <w:b/>
          <w:color w:val="FF0000"/>
        </w:rPr>
      </w:pPr>
      <w:r>
        <w:rPr>
          <w:b/>
          <w:color w:val="FF0000"/>
        </w:rPr>
        <w:t xml:space="preserve">YES, </w:t>
      </w:r>
      <w:r w:rsidR="00F634B3" w:rsidRPr="004B7D0B">
        <w:rPr>
          <w:b/>
          <w:color w:val="FF0000"/>
        </w:rPr>
        <w:t xml:space="preserve">Garbage Collection occur in PermGen space </w:t>
      </w:r>
      <w:r>
        <w:rPr>
          <w:b/>
          <w:color w:val="FF0000"/>
        </w:rPr>
        <w:t xml:space="preserve">as well. </w:t>
      </w:r>
      <w:r w:rsidR="00F634B3" w:rsidRPr="004B7D0B">
        <w:rPr>
          <w:b/>
          <w:color w:val="FF0000"/>
        </w:rPr>
        <w:t xml:space="preserve">and if PermGen space is full or cross a threshold, it can trigger </w:t>
      </w:r>
      <w:r w:rsidR="00F634B3" w:rsidRPr="004B7D0B">
        <w:rPr>
          <w:b/>
          <w:color w:val="7030A0"/>
        </w:rPr>
        <w:t>Full GC</w:t>
      </w:r>
      <w:r w:rsidR="00953860">
        <w:rPr>
          <w:b/>
          <w:color w:val="7030A0"/>
        </w:rPr>
        <w:t>(Main Thread)</w:t>
      </w:r>
      <w:r w:rsidR="00F634B3" w:rsidRPr="004B7D0B">
        <w:rPr>
          <w:b/>
          <w:color w:val="FF0000"/>
        </w:rPr>
        <w:t>.</w:t>
      </w:r>
    </w:p>
    <w:p w14:paraId="177B37A4" w14:textId="07D3D2BA" w:rsidR="00F634B3" w:rsidRPr="00F634B3" w:rsidRDefault="00F634B3" w:rsidP="006F6255">
      <w:pPr>
        <w:spacing w:after="0"/>
      </w:pPr>
      <w:r w:rsidRPr="00F634B3">
        <w:t>If you look at output of GC you will find that PermGen space is also garbage collected. This is why correct sizing of PermGen space is important to avoid frequent full GC. You can control size of PermGen space by </w:t>
      </w:r>
      <w:hyperlink r:id="rId51" w:history="1">
        <w:r w:rsidRPr="00F634B3">
          <w:rPr>
            <w:rStyle w:val="Hyperlink"/>
          </w:rPr>
          <w:t>JVM options</w:t>
        </w:r>
      </w:hyperlink>
      <w:r w:rsidRPr="00F634B3">
        <w:t> -XX:PermGenSize and -XX:MaxPermGenSize.</w:t>
      </w:r>
    </w:p>
    <w:p w14:paraId="6D123E15" w14:textId="77777777" w:rsidR="00F634B3" w:rsidRDefault="00F634B3" w:rsidP="00F634B3"/>
    <w:p w14:paraId="6FE48B9C" w14:textId="77777777" w:rsidR="0071570B" w:rsidRDefault="0071570B" w:rsidP="008151C9">
      <w:pPr>
        <w:pStyle w:val="Heading30"/>
      </w:pPr>
      <w:bookmarkStart w:id="16" w:name="_Toc2631419"/>
      <w:r>
        <w:t>Types of Garbage Collectors</w:t>
      </w:r>
      <w:bookmarkEnd w:id="16"/>
    </w:p>
    <w:p w14:paraId="2DCCD3BD" w14:textId="15059238" w:rsidR="0071570B" w:rsidRDefault="0071570B" w:rsidP="006F6255">
      <w:pPr>
        <w:spacing w:after="0"/>
      </w:pPr>
      <w:r w:rsidRPr="00C05735">
        <w:t xml:space="preserve">When an object is no longer used, the garbage collector reclaims the underlying memory and reuses it for future object allocation. This means there is no explicit </w:t>
      </w:r>
      <w:r w:rsidR="00013418" w:rsidRPr="00C05735">
        <w:t>deletion,</w:t>
      </w:r>
      <w:r w:rsidRPr="00C05735">
        <w:t xml:space="preserve"> and no memory is given back to the operating system.</w:t>
      </w:r>
      <w:r>
        <w:t xml:space="preserve"> </w:t>
      </w:r>
    </w:p>
    <w:p w14:paraId="25E3BB13" w14:textId="77777777" w:rsidR="0008393B" w:rsidRDefault="0008393B" w:rsidP="0071570B">
      <w:r>
        <w:rPr>
          <w:noProof/>
          <w:lang w:eastAsia="en-US"/>
        </w:rPr>
        <w:drawing>
          <wp:inline distT="0" distB="0" distL="0" distR="0" wp14:anchorId="74D3BB01" wp14:editId="391A3573">
            <wp:extent cx="3154256" cy="1315367"/>
            <wp:effectExtent l="0" t="0" r="825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168026" cy="1321109"/>
                    </a:xfrm>
                    <a:prstGeom prst="rect">
                      <a:avLst/>
                    </a:prstGeom>
                    <a:noFill/>
                    <a:ln>
                      <a:noFill/>
                    </a:ln>
                  </pic:spPr>
                </pic:pic>
              </a:graphicData>
            </a:graphic>
          </wp:inline>
        </w:drawing>
      </w:r>
      <w:r>
        <w:rPr>
          <w:noProof/>
          <w:lang w:eastAsia="en-US"/>
        </w:rPr>
        <w:drawing>
          <wp:inline distT="0" distB="0" distL="0" distR="0" wp14:anchorId="723934A9" wp14:editId="1050F804">
            <wp:extent cx="3200926" cy="1496291"/>
            <wp:effectExtent l="0" t="0" r="0"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216048" cy="1503360"/>
                    </a:xfrm>
                    <a:prstGeom prst="rect">
                      <a:avLst/>
                    </a:prstGeom>
                  </pic:spPr>
                </pic:pic>
              </a:graphicData>
            </a:graphic>
          </wp:inline>
        </w:drawing>
      </w:r>
    </w:p>
    <w:p w14:paraId="2C8C9155" w14:textId="77777777" w:rsidR="0071570B" w:rsidRPr="00C05735" w:rsidRDefault="0071570B" w:rsidP="0071570B">
      <w:pPr>
        <w:spacing w:after="0"/>
      </w:pPr>
      <w:r w:rsidRPr="00C05735">
        <w:t>Java has </w:t>
      </w:r>
      <w:r w:rsidRPr="00C05735">
        <w:rPr>
          <w:b/>
          <w:bCs/>
        </w:rPr>
        <w:t>four types of garbage collectors</w:t>
      </w:r>
      <w:r w:rsidRPr="00C05735">
        <w:t>,</w:t>
      </w:r>
    </w:p>
    <w:p w14:paraId="27B04405" w14:textId="77777777" w:rsidR="0071570B" w:rsidRPr="00496E57" w:rsidRDefault="00150760" w:rsidP="00151D89">
      <w:pPr>
        <w:pStyle w:val="ListParagraph"/>
        <w:numPr>
          <w:ilvl w:val="0"/>
          <w:numId w:val="38"/>
        </w:numPr>
        <w:rPr>
          <w:b/>
          <w:color w:val="FF0000"/>
        </w:rPr>
      </w:pPr>
      <w:hyperlink r:id="rId54" w:anchor="serial-garbage-collector" w:history="1">
        <w:r w:rsidR="0071570B" w:rsidRPr="00496E57">
          <w:rPr>
            <w:rStyle w:val="Hyperlink"/>
            <w:b/>
            <w:color w:val="FF0000"/>
          </w:rPr>
          <w:t>Serial Garbage Collector</w:t>
        </w:r>
      </w:hyperlink>
    </w:p>
    <w:p w14:paraId="302E3B00" w14:textId="77777777" w:rsidR="0071570B" w:rsidRPr="00496E57" w:rsidRDefault="00150760" w:rsidP="00151D89">
      <w:pPr>
        <w:pStyle w:val="ListParagraph"/>
        <w:numPr>
          <w:ilvl w:val="0"/>
          <w:numId w:val="38"/>
        </w:numPr>
        <w:rPr>
          <w:b/>
          <w:color w:val="FF0000"/>
        </w:rPr>
      </w:pPr>
      <w:hyperlink r:id="rId55" w:anchor="parallel-garbage-collector" w:history="1">
        <w:r w:rsidR="0071570B" w:rsidRPr="00496E57">
          <w:rPr>
            <w:rStyle w:val="Hyperlink"/>
            <w:b/>
            <w:color w:val="FF0000"/>
          </w:rPr>
          <w:t>Parallel Garbage Collector</w:t>
        </w:r>
      </w:hyperlink>
    </w:p>
    <w:p w14:paraId="789A37E7" w14:textId="77777777" w:rsidR="0071570B" w:rsidRPr="00496E57" w:rsidRDefault="00150760" w:rsidP="00151D89">
      <w:pPr>
        <w:pStyle w:val="ListParagraph"/>
        <w:numPr>
          <w:ilvl w:val="0"/>
          <w:numId w:val="38"/>
        </w:numPr>
        <w:rPr>
          <w:b/>
          <w:color w:val="FF0000"/>
        </w:rPr>
      </w:pPr>
      <w:hyperlink r:id="rId56" w:anchor="cms-garbage-collector" w:history="1">
        <w:r w:rsidR="0071570B" w:rsidRPr="00496E57">
          <w:rPr>
            <w:rStyle w:val="Hyperlink"/>
            <w:b/>
            <w:color w:val="FF0000"/>
          </w:rPr>
          <w:t>CMS Garbage Collector</w:t>
        </w:r>
      </w:hyperlink>
    </w:p>
    <w:p w14:paraId="4F5F8F01" w14:textId="77777777" w:rsidR="0071570B" w:rsidRDefault="00150760" w:rsidP="00151D89">
      <w:pPr>
        <w:pStyle w:val="ListParagraph"/>
        <w:numPr>
          <w:ilvl w:val="0"/>
          <w:numId w:val="38"/>
        </w:numPr>
      </w:pPr>
      <w:hyperlink r:id="rId57" w:anchor="g1-garbage-collector" w:history="1">
        <w:r w:rsidR="0071570B" w:rsidRPr="00BC778F">
          <w:rPr>
            <w:rStyle w:val="Hyperlink"/>
            <w:b/>
            <w:color w:val="FF0000"/>
          </w:rPr>
          <w:t>G1 Garbage Collector</w:t>
        </w:r>
      </w:hyperlink>
    </w:p>
    <w:p w14:paraId="6DEED1F9" w14:textId="0D475D84" w:rsidR="0071570B" w:rsidRDefault="0071570B" w:rsidP="0071570B">
      <w:r w:rsidRPr="00C05735">
        <w:lastRenderedPageBreak/>
        <w:t>Each of these four types has its own advantages and disadvantages. Most importantly, we the programmers can choose the type of garbage collector to be used by the JVM. We can choose them by passing the choice as JVM argument</w:t>
      </w:r>
    </w:p>
    <w:p w14:paraId="7DFA25D4" w14:textId="77777777" w:rsidR="0071570B" w:rsidRPr="00496E57" w:rsidRDefault="0071570B" w:rsidP="0071570B">
      <w:pPr>
        <w:pStyle w:val="Heading4"/>
        <w:spacing w:after="0"/>
      </w:pPr>
      <w:r w:rsidRPr="00496E57">
        <w:t>1. Serial Garbage Collector</w:t>
      </w:r>
    </w:p>
    <w:p w14:paraId="008A3745" w14:textId="77777777" w:rsidR="0071570B" w:rsidRDefault="0071570B" w:rsidP="00151D89">
      <w:pPr>
        <w:pStyle w:val="ListParagraph"/>
        <w:numPr>
          <w:ilvl w:val="0"/>
          <w:numId w:val="39"/>
        </w:numPr>
      </w:pPr>
      <w:r>
        <w:t xml:space="preserve">It </w:t>
      </w:r>
      <w:r w:rsidRPr="00496E57">
        <w:t xml:space="preserve">is designed for </w:t>
      </w:r>
      <w:r w:rsidRPr="00496E57">
        <w:rPr>
          <w:b/>
        </w:rPr>
        <w:t>the single-threaded environments</w:t>
      </w:r>
      <w:r w:rsidRPr="00496E57">
        <w:t xml:space="preserve">. </w:t>
      </w:r>
    </w:p>
    <w:p w14:paraId="51771247" w14:textId="77777777" w:rsidR="0071570B" w:rsidRDefault="0071570B" w:rsidP="00151D89">
      <w:pPr>
        <w:pStyle w:val="ListParagraph"/>
        <w:numPr>
          <w:ilvl w:val="0"/>
          <w:numId w:val="39"/>
        </w:numPr>
      </w:pPr>
      <w:r w:rsidRPr="00496E57">
        <w:t xml:space="preserve">It </w:t>
      </w:r>
      <w:r w:rsidRPr="00496E57">
        <w:rPr>
          <w:b/>
        </w:rPr>
        <w:t>uses just a single thread for garbage collection</w:t>
      </w:r>
      <w:r w:rsidRPr="00496E57">
        <w:t xml:space="preserve">. </w:t>
      </w:r>
    </w:p>
    <w:p w14:paraId="6005212F" w14:textId="77777777" w:rsidR="0071570B" w:rsidRPr="00496E57" w:rsidRDefault="0071570B" w:rsidP="00151D89">
      <w:pPr>
        <w:pStyle w:val="ListParagraph"/>
        <w:numPr>
          <w:ilvl w:val="0"/>
          <w:numId w:val="39"/>
        </w:numPr>
      </w:pPr>
      <w:r>
        <w:t xml:space="preserve">It </w:t>
      </w:r>
      <w:r w:rsidRPr="00496E57">
        <w:t>freezes</w:t>
      </w:r>
      <w:r>
        <w:t>(stops)</w:t>
      </w:r>
      <w:r w:rsidRPr="00496E57">
        <w:t xml:space="preserve"> all the application threads while performing garbage collection.</w:t>
      </w:r>
    </w:p>
    <w:p w14:paraId="3FD6E2E3" w14:textId="77777777" w:rsidR="0071570B" w:rsidRPr="00496E57" w:rsidRDefault="0071570B" w:rsidP="00151D89">
      <w:pPr>
        <w:pStyle w:val="ListParagraph"/>
        <w:numPr>
          <w:ilvl w:val="0"/>
          <w:numId w:val="39"/>
        </w:numPr>
      </w:pPr>
      <w:r>
        <w:t>it</w:t>
      </w:r>
      <w:r w:rsidRPr="00496E57">
        <w:t xml:space="preserve"> may not be suitable for a server environment. It is best suited for simple command-line programs.</w:t>
      </w:r>
    </w:p>
    <w:p w14:paraId="31CAFE00" w14:textId="77777777" w:rsidR="0071570B" w:rsidRPr="00496E57" w:rsidRDefault="0071570B" w:rsidP="0071570B">
      <w:r w:rsidRPr="00496E57">
        <w:t>Turn on the </w:t>
      </w:r>
      <w:r w:rsidRPr="00496E57">
        <w:rPr>
          <w:b/>
          <w:color w:val="00B050"/>
        </w:rPr>
        <w:t>-XX:+UseSerialGC </w:t>
      </w:r>
      <w:r w:rsidRPr="00496E57">
        <w:t>JVM argument to use the serial garbage collector.</w:t>
      </w:r>
    </w:p>
    <w:p w14:paraId="4C9C87CE" w14:textId="77777777" w:rsidR="0071570B" w:rsidRPr="00496E57" w:rsidRDefault="0071570B" w:rsidP="0071570B">
      <w:pPr>
        <w:pStyle w:val="Heading4"/>
        <w:spacing w:after="0"/>
      </w:pPr>
      <w:r w:rsidRPr="00496E57">
        <w:t>2. Parallel Garbage Collector</w:t>
      </w:r>
    </w:p>
    <w:p w14:paraId="2C12D489" w14:textId="77777777" w:rsidR="0071570B" w:rsidRDefault="0071570B" w:rsidP="00151D89">
      <w:pPr>
        <w:pStyle w:val="ListParagraph"/>
        <w:numPr>
          <w:ilvl w:val="0"/>
          <w:numId w:val="40"/>
        </w:numPr>
      </w:pPr>
      <w:r w:rsidRPr="00496E57">
        <w:t xml:space="preserve">It is the </w:t>
      </w:r>
      <w:r w:rsidRPr="00496E57">
        <w:rPr>
          <w:b/>
        </w:rPr>
        <w:t>default garbage</w:t>
      </w:r>
      <w:r w:rsidRPr="00496E57">
        <w:t xml:space="preserve"> collector of the JVM. </w:t>
      </w:r>
    </w:p>
    <w:p w14:paraId="6970586B" w14:textId="77777777" w:rsidR="0071570B" w:rsidRDefault="0071570B" w:rsidP="00151D89">
      <w:pPr>
        <w:pStyle w:val="ListParagraph"/>
        <w:numPr>
          <w:ilvl w:val="0"/>
          <w:numId w:val="40"/>
        </w:numPr>
      </w:pPr>
      <w:r>
        <w:t>It</w:t>
      </w:r>
      <w:r w:rsidRPr="00496E57">
        <w:t xml:space="preserve"> uses </w:t>
      </w:r>
      <w:r w:rsidRPr="00496E57">
        <w:rPr>
          <w:b/>
        </w:rPr>
        <w:t>multiple threads for garbage collection</w:t>
      </w:r>
      <w:r w:rsidRPr="00496E57">
        <w:t xml:space="preserve">. </w:t>
      </w:r>
    </w:p>
    <w:p w14:paraId="15FCFA1C" w14:textId="148A78F3" w:rsidR="0071570B" w:rsidRPr="00496E57" w:rsidRDefault="0071570B" w:rsidP="00151D89">
      <w:pPr>
        <w:pStyle w:val="ListParagraph"/>
        <w:numPr>
          <w:ilvl w:val="0"/>
          <w:numId w:val="40"/>
        </w:numPr>
      </w:pPr>
      <w:r w:rsidRPr="00496E57">
        <w:t>Similar to serial garbage collector this also freezes</w:t>
      </w:r>
      <w:r>
        <w:t>(s</w:t>
      </w:r>
      <w:r w:rsidR="00B273E3">
        <w:t>t</w:t>
      </w:r>
      <w:r>
        <w:t>ops)</w:t>
      </w:r>
      <w:r w:rsidRPr="00496E57">
        <w:t xml:space="preserve"> all the application threads while performing garbage collection.</w:t>
      </w:r>
    </w:p>
    <w:p w14:paraId="2513B39A" w14:textId="77777777" w:rsidR="0071570B" w:rsidRDefault="0071570B" w:rsidP="00A47319">
      <w:pPr>
        <w:spacing w:after="0"/>
        <w:rPr>
          <w:b/>
          <w:bCs/>
        </w:rPr>
      </w:pPr>
    </w:p>
    <w:p w14:paraId="7FDDF3F5" w14:textId="43419E54" w:rsidR="0071570B" w:rsidRDefault="0071570B" w:rsidP="0071570B">
      <w:pPr>
        <w:pStyle w:val="Heading4"/>
        <w:spacing w:after="0"/>
      </w:pPr>
      <w:r w:rsidRPr="00496E57">
        <w:t>3. C</w:t>
      </w:r>
      <w:r w:rsidR="00751567">
        <w:t xml:space="preserve">oncurrent </w:t>
      </w:r>
      <w:r w:rsidR="005D6BBF" w:rsidRPr="00751567">
        <w:t>Mark</w:t>
      </w:r>
      <w:r w:rsidR="005D6BBF">
        <w:t>&amp;</w:t>
      </w:r>
      <w:r w:rsidR="005D6BBF" w:rsidRPr="00751567">
        <w:t xml:space="preserve"> Sweep </w:t>
      </w:r>
      <w:r w:rsidRPr="00496E57">
        <w:t>Garbage Collector</w:t>
      </w:r>
    </w:p>
    <w:p w14:paraId="00E4F61E" w14:textId="042D9AE1" w:rsidR="00A30333" w:rsidRDefault="0071570B" w:rsidP="00151D89">
      <w:pPr>
        <w:pStyle w:val="ListParagraph"/>
        <w:numPr>
          <w:ilvl w:val="0"/>
          <w:numId w:val="42"/>
        </w:numPr>
      </w:pPr>
      <w:r w:rsidRPr="00751567">
        <w:t xml:space="preserve">Concurrent Mark </w:t>
      </w:r>
      <w:r w:rsidR="005D6BBF">
        <w:t xml:space="preserve">&amp; </w:t>
      </w:r>
      <w:r w:rsidRPr="00751567">
        <w:t>Sweep (CMS)</w:t>
      </w:r>
      <w:r w:rsidRPr="00496E57">
        <w:t xml:space="preserve"> garbage collector uses </w:t>
      </w:r>
      <w:r w:rsidRPr="00A30333">
        <w:rPr>
          <w:color w:val="00B050"/>
        </w:rPr>
        <w:t xml:space="preserve">multiple threads to scan the heap memory </w:t>
      </w:r>
      <w:r w:rsidRPr="00496E57">
        <w:t xml:space="preserve">to </w:t>
      </w:r>
      <w:r w:rsidRPr="00A30333">
        <w:rPr>
          <w:color w:val="00B050"/>
        </w:rPr>
        <w:t xml:space="preserve">mark instances </w:t>
      </w:r>
      <w:r w:rsidRPr="00496E57">
        <w:t xml:space="preserve">for eviction and </w:t>
      </w:r>
      <w:r w:rsidRPr="00A30333">
        <w:rPr>
          <w:color w:val="FF0000"/>
        </w:rPr>
        <w:t>then sweep the marked instances</w:t>
      </w:r>
      <w:r w:rsidRPr="00496E57">
        <w:t>.</w:t>
      </w:r>
    </w:p>
    <w:p w14:paraId="6AC296F7" w14:textId="77777777" w:rsidR="0071570B" w:rsidRDefault="00583DDF" w:rsidP="00151D89">
      <w:pPr>
        <w:pStyle w:val="ListParagraph"/>
        <w:numPr>
          <w:ilvl w:val="0"/>
          <w:numId w:val="42"/>
        </w:numPr>
      </w:pPr>
      <w:r>
        <w:t>It runs along with our Application.</w:t>
      </w:r>
      <w:r w:rsidR="00013F2F" w:rsidRPr="00013F2F">
        <w:t xml:space="preserve"> </w:t>
      </w:r>
      <w:r w:rsidR="00013F2F">
        <w:t>Uses multiple cores(cpus) to run multiple GC’s</w:t>
      </w:r>
      <w:r w:rsidR="00EE5077">
        <w:t xml:space="preserve"> concurrently.</w:t>
      </w:r>
    </w:p>
    <w:p w14:paraId="4626792B" w14:textId="77777777" w:rsidR="00A30333" w:rsidRDefault="00A30333" w:rsidP="00151D89">
      <w:pPr>
        <w:pStyle w:val="ListParagraph"/>
        <w:numPr>
          <w:ilvl w:val="0"/>
          <w:numId w:val="42"/>
        </w:numPr>
      </w:pPr>
      <w:r>
        <w:t>Here your application won’t pass/stop</w:t>
      </w:r>
    </w:p>
    <w:p w14:paraId="4D033A17" w14:textId="533B7736" w:rsidR="0071570B" w:rsidRPr="00496E57" w:rsidRDefault="0071570B" w:rsidP="00A47319">
      <w:pPr>
        <w:spacing w:after="0"/>
      </w:pPr>
      <w:r w:rsidRPr="00496E57">
        <w:t>Turn on the </w:t>
      </w:r>
      <w:r w:rsidRPr="00496E57">
        <w:rPr>
          <w:b/>
        </w:rPr>
        <w:t>XX:+</w:t>
      </w:r>
      <w:r w:rsidR="00825B6F" w:rsidRPr="00825B6F">
        <w:rPr>
          <w:b/>
        </w:rPr>
        <w:t>UseConcMarkSweepGC</w:t>
      </w:r>
      <w:r w:rsidRPr="00496E57">
        <w:t> JVM argument to use the CMS garbage collector.</w:t>
      </w:r>
    </w:p>
    <w:p w14:paraId="0FD86B89" w14:textId="77777777" w:rsidR="0071570B" w:rsidRDefault="00EE5077" w:rsidP="0071570B">
      <w:pPr>
        <w:rPr>
          <w:b/>
          <w:bCs/>
        </w:rPr>
      </w:pPr>
      <w:r>
        <w:rPr>
          <w:noProof/>
          <w:lang w:eastAsia="en-US"/>
        </w:rPr>
        <w:drawing>
          <wp:inline distT="0" distB="0" distL="0" distR="0" wp14:anchorId="5FC3ADE9" wp14:editId="70F3BE60">
            <wp:extent cx="2918129" cy="179343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921667" cy="1795607"/>
                    </a:xfrm>
                    <a:prstGeom prst="rect">
                      <a:avLst/>
                    </a:prstGeom>
                  </pic:spPr>
                </pic:pic>
              </a:graphicData>
            </a:graphic>
          </wp:inline>
        </w:drawing>
      </w:r>
    </w:p>
    <w:p w14:paraId="7CA21ED0" w14:textId="77777777" w:rsidR="0071570B" w:rsidRPr="00496E57" w:rsidRDefault="0071570B" w:rsidP="0071570B">
      <w:pPr>
        <w:pStyle w:val="Heading4"/>
      </w:pPr>
      <w:r w:rsidRPr="00496E57">
        <w:t>4. G1 Garbage Collector</w:t>
      </w:r>
    </w:p>
    <w:p w14:paraId="72850CAB" w14:textId="77777777" w:rsidR="0071570B" w:rsidRDefault="0071570B" w:rsidP="00151D89">
      <w:pPr>
        <w:pStyle w:val="ListParagraph"/>
        <w:numPr>
          <w:ilvl w:val="0"/>
          <w:numId w:val="41"/>
        </w:numPr>
      </w:pPr>
      <w:r w:rsidRPr="00496E57">
        <w:t xml:space="preserve">G1 </w:t>
      </w:r>
      <w:r w:rsidRPr="00BF6472">
        <w:rPr>
          <w:b/>
        </w:rPr>
        <w:t>garbage collector is used for large heap memory areas.</w:t>
      </w:r>
    </w:p>
    <w:p w14:paraId="7543E6BE" w14:textId="415ADC29" w:rsidR="0071570B" w:rsidRDefault="0071570B" w:rsidP="00151D89">
      <w:pPr>
        <w:pStyle w:val="ListParagraph"/>
        <w:numPr>
          <w:ilvl w:val="0"/>
          <w:numId w:val="41"/>
        </w:numPr>
      </w:pPr>
      <w:r w:rsidRPr="00496E57">
        <w:t>It separates the heap memory into regions and does collection within them in parallel.</w:t>
      </w:r>
    </w:p>
    <w:p w14:paraId="48F7F325" w14:textId="77777777" w:rsidR="0071570B" w:rsidRDefault="0071570B" w:rsidP="00151D89">
      <w:pPr>
        <w:pStyle w:val="ListParagraph"/>
        <w:numPr>
          <w:ilvl w:val="0"/>
          <w:numId w:val="41"/>
        </w:numPr>
      </w:pPr>
      <w:r w:rsidRPr="00496E57">
        <w:t xml:space="preserve">G1 also does compacts the free heap space on the go just after reclaiming the memory. </w:t>
      </w:r>
    </w:p>
    <w:p w14:paraId="6B37B079" w14:textId="77777777" w:rsidR="0071570B" w:rsidRPr="00496E57" w:rsidRDefault="0071570B" w:rsidP="00151D89">
      <w:pPr>
        <w:pStyle w:val="ListParagraph"/>
        <w:numPr>
          <w:ilvl w:val="0"/>
          <w:numId w:val="41"/>
        </w:numPr>
      </w:pPr>
      <w:r w:rsidRPr="00496E57">
        <w:t>G1 collector prioritizes the region based on most garbage first.</w:t>
      </w:r>
    </w:p>
    <w:p w14:paraId="527A1096" w14:textId="77777777" w:rsidR="0071570B" w:rsidRPr="00496E57" w:rsidRDefault="0071570B" w:rsidP="0071570B">
      <w:pPr>
        <w:spacing w:after="0"/>
      </w:pPr>
      <w:r w:rsidRPr="00496E57">
        <w:t xml:space="preserve">Turn on </w:t>
      </w:r>
      <w:r w:rsidRPr="00496E57">
        <w:rPr>
          <w:b/>
        </w:rPr>
        <w:t>the –XX:+UseG1GC JVM</w:t>
      </w:r>
      <w:r w:rsidRPr="00496E57">
        <w:t xml:space="preserve"> argument to use the G1 garbage collector.</w:t>
      </w:r>
    </w:p>
    <w:p w14:paraId="2FDB236F" w14:textId="77777777" w:rsidR="0071570B" w:rsidRDefault="00EE5077" w:rsidP="0071570B">
      <w:pPr>
        <w:rPr>
          <w:b/>
          <w:bCs/>
        </w:rPr>
      </w:pPr>
      <w:r>
        <w:rPr>
          <w:noProof/>
          <w:lang w:eastAsia="en-US"/>
        </w:rPr>
        <w:lastRenderedPageBreak/>
        <w:drawing>
          <wp:inline distT="0" distB="0" distL="0" distR="0" wp14:anchorId="51DB56F2" wp14:editId="68E35954">
            <wp:extent cx="3253262" cy="2039063"/>
            <wp:effectExtent l="0" t="0" r="444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270195" cy="2049676"/>
                    </a:xfrm>
                    <a:prstGeom prst="rect">
                      <a:avLst/>
                    </a:prstGeom>
                  </pic:spPr>
                </pic:pic>
              </a:graphicData>
            </a:graphic>
          </wp:inline>
        </w:drawing>
      </w:r>
    </w:p>
    <w:p w14:paraId="04EB241B" w14:textId="77777777" w:rsidR="00937E6F" w:rsidRDefault="00150760" w:rsidP="0071570B">
      <w:pPr>
        <w:rPr>
          <w:b/>
          <w:bCs/>
        </w:rPr>
      </w:pPr>
      <w:hyperlink r:id="rId60" w:history="1">
        <w:r w:rsidR="00937E6F" w:rsidRPr="00672CB0">
          <w:rPr>
            <w:rStyle w:val="Hyperlink"/>
            <w:b/>
            <w:bCs/>
          </w:rPr>
          <w:t>https://www.youtube.com/watch?v=UnaNQgzw4zY</w:t>
        </w:r>
      </w:hyperlink>
    </w:p>
    <w:p w14:paraId="4BD4DDEC" w14:textId="77777777" w:rsidR="00751567" w:rsidRDefault="00751567" w:rsidP="0071570B">
      <w:pPr>
        <w:rPr>
          <w:b/>
          <w:bCs/>
        </w:rPr>
      </w:pPr>
      <w:r>
        <w:rPr>
          <w:noProof/>
          <w:lang w:eastAsia="en-US"/>
        </w:rPr>
        <w:drawing>
          <wp:inline distT="0" distB="0" distL="0" distR="0" wp14:anchorId="230C97E9" wp14:editId="352C81D0">
            <wp:extent cx="3450700" cy="2070420"/>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451710" cy="2071026"/>
                    </a:xfrm>
                    <a:prstGeom prst="rect">
                      <a:avLst/>
                    </a:prstGeom>
                  </pic:spPr>
                </pic:pic>
              </a:graphicData>
            </a:graphic>
          </wp:inline>
        </w:drawing>
      </w:r>
    </w:p>
    <w:p w14:paraId="3B7112AA" w14:textId="77777777" w:rsidR="0071570B" w:rsidRPr="00C81102" w:rsidRDefault="0071570B" w:rsidP="0071570B">
      <w:pPr>
        <w:spacing w:after="0"/>
        <w:rPr>
          <w:b/>
          <w:bCs/>
          <w:u w:val="single"/>
        </w:rPr>
      </w:pPr>
      <w:r w:rsidRPr="00C81102">
        <w:rPr>
          <w:b/>
          <w:bCs/>
          <w:u w:val="single"/>
        </w:rPr>
        <w:t>Java 8 Improvement</w:t>
      </w:r>
    </w:p>
    <w:p w14:paraId="7BE5E0D1" w14:textId="77777777" w:rsidR="0071570B" w:rsidRPr="00496E57" w:rsidRDefault="0071570B" w:rsidP="0071570B">
      <w:r w:rsidRPr="00496E57">
        <w:t>Turn on the </w:t>
      </w:r>
      <w:r w:rsidRPr="007E58AE">
        <w:rPr>
          <w:b/>
        </w:rPr>
        <w:t>-XX:+UseStringDeduplication </w:t>
      </w:r>
      <w:r w:rsidRPr="00496E57">
        <w:t>JVM argument while using G1 garbage collector</w:t>
      </w:r>
      <w:r w:rsidRPr="007E58AE">
        <w:rPr>
          <w:b/>
        </w:rPr>
        <w:t>. This optimizes the heap memory by removing duplicate String values to a single char[] array</w:t>
      </w:r>
      <w:r w:rsidRPr="00496E57">
        <w:t>. This option is introduced in </w:t>
      </w:r>
      <w:hyperlink r:id="rId62" w:tooltip="Java 8 Features" w:history="1">
        <w:r w:rsidRPr="00496E57">
          <w:rPr>
            <w:rStyle w:val="Hyperlink"/>
          </w:rPr>
          <w:t>Java 8</w:t>
        </w:r>
      </w:hyperlink>
      <w:r w:rsidRPr="00496E57">
        <w:t> u 20.</w:t>
      </w:r>
    </w:p>
    <w:p w14:paraId="3CEEA2B2" w14:textId="77777777" w:rsidR="0071570B" w:rsidRDefault="0071570B" w:rsidP="00A47319">
      <w:pPr>
        <w:spacing w:after="0" w:line="240" w:lineRule="auto"/>
      </w:pPr>
      <w:r w:rsidRPr="00496E57">
        <w:t>Given all the above four types of Java garbage collectors, which one to use depends on the application scenario, hardware available and the throughput requirements.</w:t>
      </w:r>
    </w:p>
    <w:p w14:paraId="29E44861" w14:textId="77777777" w:rsidR="0071570B" w:rsidRPr="00496E57" w:rsidRDefault="0071570B" w:rsidP="0071570B"/>
    <w:p w14:paraId="35B9702E" w14:textId="77777777" w:rsidR="0071570B" w:rsidRDefault="0071570B" w:rsidP="0071570B">
      <w:pPr>
        <w:pStyle w:val="Heading4"/>
      </w:pPr>
      <w:r w:rsidRPr="00496E57">
        <w:t>Garbage Collection JVM Options</w:t>
      </w:r>
    </w:p>
    <w:p w14:paraId="26115E5E" w14:textId="77777777" w:rsidR="0071570B" w:rsidRPr="00496E57" w:rsidRDefault="0071570B" w:rsidP="0071570B">
      <w:pPr>
        <w:spacing w:after="0"/>
        <w:rPr>
          <w:b/>
          <w:bCs/>
        </w:rPr>
      </w:pPr>
      <w:r w:rsidRPr="00496E57">
        <w:rPr>
          <w:b/>
          <w:bCs/>
        </w:rPr>
        <w:t>Type of Garbage Collector to run</w:t>
      </w:r>
    </w:p>
    <w:tbl>
      <w:tblPr>
        <w:tblW w:w="8250" w:type="dxa"/>
        <w:tblCellSpacing w:w="15" w:type="dxa"/>
        <w:tblBorders>
          <w:top w:val="single" w:sz="6" w:space="0" w:color="E5E5E5"/>
        </w:tblBorders>
        <w:tblCellMar>
          <w:top w:w="15" w:type="dxa"/>
          <w:left w:w="15" w:type="dxa"/>
          <w:bottom w:w="15" w:type="dxa"/>
          <w:right w:w="15" w:type="dxa"/>
        </w:tblCellMar>
        <w:tblLook w:val="04A0" w:firstRow="1" w:lastRow="0" w:firstColumn="1" w:lastColumn="0" w:noHBand="0" w:noVBand="1"/>
      </w:tblPr>
      <w:tblGrid>
        <w:gridCol w:w="3423"/>
        <w:gridCol w:w="4827"/>
      </w:tblGrid>
      <w:tr w:rsidR="0071570B" w:rsidRPr="00BC778F" w14:paraId="24B5E08F" w14:textId="77777777" w:rsidTr="00013F2F">
        <w:trPr>
          <w:tblCellSpacing w:w="15" w:type="dxa"/>
        </w:trPr>
        <w:tc>
          <w:tcPr>
            <w:tcW w:w="0" w:type="auto"/>
            <w:shd w:val="clear" w:color="auto" w:fill="F5F5F5"/>
            <w:tcMar>
              <w:top w:w="75" w:type="dxa"/>
              <w:left w:w="75" w:type="dxa"/>
              <w:bottom w:w="75" w:type="dxa"/>
              <w:right w:w="75" w:type="dxa"/>
            </w:tcMar>
            <w:vAlign w:val="center"/>
            <w:hideMark/>
          </w:tcPr>
          <w:p w14:paraId="035E04D5" w14:textId="77777777" w:rsidR="0071570B" w:rsidRPr="00BC778F" w:rsidRDefault="0071570B" w:rsidP="00013F2F">
            <w:pPr>
              <w:spacing w:after="0" w:line="240" w:lineRule="auto"/>
              <w:rPr>
                <w:b/>
                <w:bCs/>
                <w:sz w:val="16"/>
              </w:rPr>
            </w:pPr>
            <w:r w:rsidRPr="00BC778F">
              <w:rPr>
                <w:b/>
                <w:bCs/>
                <w:sz w:val="16"/>
              </w:rPr>
              <w:t>Option</w:t>
            </w:r>
          </w:p>
        </w:tc>
        <w:tc>
          <w:tcPr>
            <w:tcW w:w="0" w:type="auto"/>
            <w:shd w:val="clear" w:color="auto" w:fill="F5F5F5"/>
            <w:tcMar>
              <w:top w:w="75" w:type="dxa"/>
              <w:left w:w="75" w:type="dxa"/>
              <w:bottom w:w="75" w:type="dxa"/>
              <w:right w:w="75" w:type="dxa"/>
            </w:tcMar>
            <w:vAlign w:val="center"/>
            <w:hideMark/>
          </w:tcPr>
          <w:p w14:paraId="48EC1A33" w14:textId="77777777" w:rsidR="0071570B" w:rsidRPr="00BC778F" w:rsidRDefault="0071570B" w:rsidP="00013F2F">
            <w:pPr>
              <w:spacing w:after="0" w:line="240" w:lineRule="auto"/>
              <w:rPr>
                <w:b/>
                <w:bCs/>
                <w:sz w:val="16"/>
              </w:rPr>
            </w:pPr>
            <w:r w:rsidRPr="00BC778F">
              <w:rPr>
                <w:b/>
                <w:bCs/>
                <w:sz w:val="16"/>
              </w:rPr>
              <w:t>Description</w:t>
            </w:r>
          </w:p>
        </w:tc>
      </w:tr>
      <w:tr w:rsidR="0071570B" w:rsidRPr="00BC778F" w14:paraId="7F1842CC" w14:textId="77777777" w:rsidTr="00013F2F">
        <w:trPr>
          <w:tblCellSpacing w:w="15" w:type="dxa"/>
        </w:trPr>
        <w:tc>
          <w:tcPr>
            <w:tcW w:w="0" w:type="auto"/>
            <w:tcBorders>
              <w:bottom w:val="single" w:sz="6" w:space="0" w:color="F0F0F0"/>
            </w:tcBorders>
            <w:shd w:val="clear" w:color="auto" w:fill="FFFFFF"/>
            <w:tcMar>
              <w:top w:w="75" w:type="dxa"/>
              <w:left w:w="75" w:type="dxa"/>
              <w:bottom w:w="75" w:type="dxa"/>
              <w:right w:w="75" w:type="dxa"/>
            </w:tcMar>
            <w:vAlign w:val="center"/>
            <w:hideMark/>
          </w:tcPr>
          <w:p w14:paraId="7074931B" w14:textId="77777777" w:rsidR="0071570B" w:rsidRPr="00BC778F" w:rsidRDefault="0071570B" w:rsidP="00013F2F">
            <w:pPr>
              <w:spacing w:after="0" w:line="240" w:lineRule="auto"/>
              <w:rPr>
                <w:b/>
                <w:bCs/>
                <w:sz w:val="16"/>
              </w:rPr>
            </w:pPr>
            <w:r w:rsidRPr="00BC778F">
              <w:rPr>
                <w:b/>
                <w:bCs/>
                <w:sz w:val="16"/>
              </w:rPr>
              <w:t>-XX:+UseSerialGC</w:t>
            </w:r>
          </w:p>
        </w:tc>
        <w:tc>
          <w:tcPr>
            <w:tcW w:w="0" w:type="auto"/>
            <w:tcBorders>
              <w:bottom w:val="single" w:sz="6" w:space="0" w:color="F0F0F0"/>
            </w:tcBorders>
            <w:shd w:val="clear" w:color="auto" w:fill="FFFFFF"/>
            <w:tcMar>
              <w:top w:w="75" w:type="dxa"/>
              <w:left w:w="75" w:type="dxa"/>
              <w:bottom w:w="75" w:type="dxa"/>
              <w:right w:w="75" w:type="dxa"/>
            </w:tcMar>
            <w:vAlign w:val="center"/>
            <w:hideMark/>
          </w:tcPr>
          <w:p w14:paraId="433C65C0" w14:textId="77777777" w:rsidR="0071570B" w:rsidRPr="00BC778F" w:rsidRDefault="0071570B" w:rsidP="00013F2F">
            <w:pPr>
              <w:spacing w:after="0" w:line="240" w:lineRule="auto"/>
              <w:rPr>
                <w:b/>
                <w:bCs/>
                <w:sz w:val="16"/>
              </w:rPr>
            </w:pPr>
            <w:r w:rsidRPr="00BC778F">
              <w:rPr>
                <w:b/>
                <w:bCs/>
                <w:sz w:val="16"/>
              </w:rPr>
              <w:t>Serial Garbage Collector</w:t>
            </w:r>
          </w:p>
        </w:tc>
      </w:tr>
      <w:tr w:rsidR="0071570B" w:rsidRPr="00BC778F" w14:paraId="723DE0FB" w14:textId="77777777" w:rsidTr="00013F2F">
        <w:trPr>
          <w:tblCellSpacing w:w="15" w:type="dxa"/>
        </w:trPr>
        <w:tc>
          <w:tcPr>
            <w:tcW w:w="0" w:type="auto"/>
            <w:tcBorders>
              <w:bottom w:val="single" w:sz="6" w:space="0" w:color="F0F0F0"/>
            </w:tcBorders>
            <w:shd w:val="clear" w:color="auto" w:fill="FFFFFF"/>
            <w:tcMar>
              <w:top w:w="75" w:type="dxa"/>
              <w:left w:w="75" w:type="dxa"/>
              <w:bottom w:w="75" w:type="dxa"/>
              <w:right w:w="75" w:type="dxa"/>
            </w:tcMar>
            <w:vAlign w:val="center"/>
            <w:hideMark/>
          </w:tcPr>
          <w:p w14:paraId="60C79A52" w14:textId="77777777" w:rsidR="0071570B" w:rsidRPr="00BC778F" w:rsidRDefault="0071570B" w:rsidP="00013F2F">
            <w:pPr>
              <w:spacing w:after="0" w:line="240" w:lineRule="auto"/>
              <w:rPr>
                <w:b/>
                <w:bCs/>
                <w:sz w:val="16"/>
              </w:rPr>
            </w:pPr>
            <w:r w:rsidRPr="00BC778F">
              <w:rPr>
                <w:b/>
                <w:bCs/>
                <w:sz w:val="16"/>
              </w:rPr>
              <w:t>-XX:+UseParallelGC</w:t>
            </w:r>
          </w:p>
        </w:tc>
        <w:tc>
          <w:tcPr>
            <w:tcW w:w="0" w:type="auto"/>
            <w:tcBorders>
              <w:bottom w:val="single" w:sz="6" w:space="0" w:color="F0F0F0"/>
            </w:tcBorders>
            <w:shd w:val="clear" w:color="auto" w:fill="FFFFFF"/>
            <w:tcMar>
              <w:top w:w="75" w:type="dxa"/>
              <w:left w:w="75" w:type="dxa"/>
              <w:bottom w:w="75" w:type="dxa"/>
              <w:right w:w="75" w:type="dxa"/>
            </w:tcMar>
            <w:vAlign w:val="center"/>
            <w:hideMark/>
          </w:tcPr>
          <w:p w14:paraId="647832B3" w14:textId="77777777" w:rsidR="0071570B" w:rsidRPr="00BC778F" w:rsidRDefault="0071570B" w:rsidP="00013F2F">
            <w:pPr>
              <w:spacing w:after="0" w:line="240" w:lineRule="auto"/>
              <w:rPr>
                <w:b/>
                <w:bCs/>
                <w:sz w:val="16"/>
              </w:rPr>
            </w:pPr>
            <w:r w:rsidRPr="00BC778F">
              <w:rPr>
                <w:b/>
                <w:bCs/>
                <w:sz w:val="16"/>
              </w:rPr>
              <w:t>Parallel Garbage Collector</w:t>
            </w:r>
          </w:p>
        </w:tc>
      </w:tr>
      <w:tr w:rsidR="0071570B" w:rsidRPr="00BC778F" w14:paraId="1F7B092F" w14:textId="77777777" w:rsidTr="00013F2F">
        <w:trPr>
          <w:tblCellSpacing w:w="15" w:type="dxa"/>
        </w:trPr>
        <w:tc>
          <w:tcPr>
            <w:tcW w:w="0" w:type="auto"/>
            <w:tcBorders>
              <w:bottom w:val="single" w:sz="6" w:space="0" w:color="F0F0F0"/>
            </w:tcBorders>
            <w:shd w:val="clear" w:color="auto" w:fill="FFFFFF"/>
            <w:tcMar>
              <w:top w:w="75" w:type="dxa"/>
              <w:left w:w="75" w:type="dxa"/>
              <w:bottom w:w="75" w:type="dxa"/>
              <w:right w:w="75" w:type="dxa"/>
            </w:tcMar>
            <w:vAlign w:val="center"/>
            <w:hideMark/>
          </w:tcPr>
          <w:p w14:paraId="4AECE2DC" w14:textId="77777777" w:rsidR="0071570B" w:rsidRPr="00BC778F" w:rsidRDefault="0071570B" w:rsidP="00013F2F">
            <w:pPr>
              <w:spacing w:after="0" w:line="240" w:lineRule="auto"/>
              <w:rPr>
                <w:b/>
                <w:bCs/>
                <w:sz w:val="16"/>
              </w:rPr>
            </w:pPr>
            <w:r w:rsidRPr="00BC778F">
              <w:rPr>
                <w:b/>
                <w:bCs/>
                <w:sz w:val="16"/>
              </w:rPr>
              <w:t>-XX:+UseConcMarkSweepGC</w:t>
            </w:r>
          </w:p>
        </w:tc>
        <w:tc>
          <w:tcPr>
            <w:tcW w:w="0" w:type="auto"/>
            <w:tcBorders>
              <w:bottom w:val="single" w:sz="6" w:space="0" w:color="F0F0F0"/>
            </w:tcBorders>
            <w:shd w:val="clear" w:color="auto" w:fill="FFFFFF"/>
            <w:tcMar>
              <w:top w:w="75" w:type="dxa"/>
              <w:left w:w="75" w:type="dxa"/>
              <w:bottom w:w="75" w:type="dxa"/>
              <w:right w:w="75" w:type="dxa"/>
            </w:tcMar>
            <w:vAlign w:val="center"/>
            <w:hideMark/>
          </w:tcPr>
          <w:p w14:paraId="7CC7FE7D" w14:textId="77777777" w:rsidR="0071570B" w:rsidRPr="00BC778F" w:rsidRDefault="0071570B" w:rsidP="00013F2F">
            <w:pPr>
              <w:spacing w:after="0" w:line="240" w:lineRule="auto"/>
              <w:rPr>
                <w:b/>
                <w:bCs/>
                <w:sz w:val="16"/>
              </w:rPr>
            </w:pPr>
            <w:r w:rsidRPr="00BC778F">
              <w:rPr>
                <w:b/>
                <w:bCs/>
                <w:sz w:val="16"/>
              </w:rPr>
              <w:t>CMS Garbage Collector</w:t>
            </w:r>
          </w:p>
        </w:tc>
      </w:tr>
      <w:tr w:rsidR="0071570B" w:rsidRPr="00BC778F" w14:paraId="0A599026" w14:textId="77777777" w:rsidTr="00013F2F">
        <w:trPr>
          <w:tblCellSpacing w:w="15" w:type="dxa"/>
        </w:trPr>
        <w:tc>
          <w:tcPr>
            <w:tcW w:w="0" w:type="auto"/>
            <w:tcBorders>
              <w:bottom w:val="single" w:sz="6" w:space="0" w:color="F0F0F0"/>
            </w:tcBorders>
            <w:shd w:val="clear" w:color="auto" w:fill="FFFFFF"/>
            <w:tcMar>
              <w:top w:w="75" w:type="dxa"/>
              <w:left w:w="75" w:type="dxa"/>
              <w:bottom w:w="75" w:type="dxa"/>
              <w:right w:w="75" w:type="dxa"/>
            </w:tcMar>
            <w:vAlign w:val="center"/>
            <w:hideMark/>
          </w:tcPr>
          <w:p w14:paraId="4E1C08A5" w14:textId="77777777" w:rsidR="0071570B" w:rsidRPr="00BC778F" w:rsidRDefault="0071570B" w:rsidP="00013F2F">
            <w:pPr>
              <w:spacing w:after="0" w:line="240" w:lineRule="auto"/>
              <w:rPr>
                <w:b/>
                <w:bCs/>
                <w:sz w:val="16"/>
              </w:rPr>
            </w:pPr>
            <w:r w:rsidRPr="00BC778F">
              <w:rPr>
                <w:b/>
                <w:bCs/>
                <w:sz w:val="16"/>
              </w:rPr>
              <w:t>-XX:ParallelCMSThreads=</w:t>
            </w:r>
          </w:p>
        </w:tc>
        <w:tc>
          <w:tcPr>
            <w:tcW w:w="0" w:type="auto"/>
            <w:tcBorders>
              <w:bottom w:val="single" w:sz="6" w:space="0" w:color="F0F0F0"/>
            </w:tcBorders>
            <w:shd w:val="clear" w:color="auto" w:fill="FFFFFF"/>
            <w:tcMar>
              <w:top w:w="75" w:type="dxa"/>
              <w:left w:w="75" w:type="dxa"/>
              <w:bottom w:w="75" w:type="dxa"/>
              <w:right w:w="75" w:type="dxa"/>
            </w:tcMar>
            <w:vAlign w:val="center"/>
            <w:hideMark/>
          </w:tcPr>
          <w:p w14:paraId="2484811A" w14:textId="77777777" w:rsidR="0071570B" w:rsidRPr="00BC778F" w:rsidRDefault="0071570B" w:rsidP="00013F2F">
            <w:pPr>
              <w:spacing w:after="0" w:line="240" w:lineRule="auto"/>
              <w:rPr>
                <w:b/>
                <w:bCs/>
                <w:sz w:val="16"/>
              </w:rPr>
            </w:pPr>
            <w:r w:rsidRPr="00BC778F">
              <w:rPr>
                <w:b/>
                <w:bCs/>
                <w:sz w:val="16"/>
              </w:rPr>
              <w:t>CMS Collector – number of threads to use</w:t>
            </w:r>
          </w:p>
        </w:tc>
      </w:tr>
      <w:tr w:rsidR="0071570B" w:rsidRPr="00BC778F" w14:paraId="31E6902E" w14:textId="77777777" w:rsidTr="00013F2F">
        <w:trPr>
          <w:tblCellSpacing w:w="15" w:type="dxa"/>
        </w:trPr>
        <w:tc>
          <w:tcPr>
            <w:tcW w:w="0" w:type="auto"/>
            <w:tcBorders>
              <w:bottom w:val="single" w:sz="6" w:space="0" w:color="F0F0F0"/>
            </w:tcBorders>
            <w:shd w:val="clear" w:color="auto" w:fill="FFFFFF"/>
            <w:tcMar>
              <w:top w:w="75" w:type="dxa"/>
              <w:left w:w="75" w:type="dxa"/>
              <w:bottom w:w="75" w:type="dxa"/>
              <w:right w:w="75" w:type="dxa"/>
            </w:tcMar>
            <w:vAlign w:val="center"/>
            <w:hideMark/>
          </w:tcPr>
          <w:p w14:paraId="28FBC325" w14:textId="77777777" w:rsidR="0071570B" w:rsidRPr="00BC778F" w:rsidRDefault="0071570B" w:rsidP="00013F2F">
            <w:pPr>
              <w:spacing w:after="0" w:line="240" w:lineRule="auto"/>
              <w:rPr>
                <w:b/>
                <w:bCs/>
                <w:sz w:val="16"/>
              </w:rPr>
            </w:pPr>
            <w:r w:rsidRPr="00BC778F">
              <w:rPr>
                <w:b/>
                <w:bCs/>
                <w:sz w:val="16"/>
              </w:rPr>
              <w:t>-XX:+UseG1GC</w:t>
            </w:r>
          </w:p>
        </w:tc>
        <w:tc>
          <w:tcPr>
            <w:tcW w:w="0" w:type="auto"/>
            <w:tcBorders>
              <w:bottom w:val="single" w:sz="6" w:space="0" w:color="F0F0F0"/>
            </w:tcBorders>
            <w:shd w:val="clear" w:color="auto" w:fill="FFFFFF"/>
            <w:tcMar>
              <w:top w:w="75" w:type="dxa"/>
              <w:left w:w="75" w:type="dxa"/>
              <w:bottom w:w="75" w:type="dxa"/>
              <w:right w:w="75" w:type="dxa"/>
            </w:tcMar>
            <w:vAlign w:val="center"/>
            <w:hideMark/>
          </w:tcPr>
          <w:p w14:paraId="5D7A24E7" w14:textId="77777777" w:rsidR="0071570B" w:rsidRPr="00BC778F" w:rsidRDefault="0071570B" w:rsidP="00013F2F">
            <w:pPr>
              <w:spacing w:after="0" w:line="240" w:lineRule="auto"/>
              <w:rPr>
                <w:b/>
                <w:bCs/>
                <w:sz w:val="16"/>
              </w:rPr>
            </w:pPr>
            <w:r w:rsidRPr="00BC778F">
              <w:rPr>
                <w:b/>
                <w:bCs/>
                <w:sz w:val="16"/>
              </w:rPr>
              <w:t>G1 Gargbage Collector</w:t>
            </w:r>
          </w:p>
        </w:tc>
      </w:tr>
    </w:tbl>
    <w:p w14:paraId="7535FB84" w14:textId="77777777" w:rsidR="0071570B" w:rsidRPr="00BC778F" w:rsidRDefault="0071570B" w:rsidP="0071570B">
      <w:pPr>
        <w:spacing w:line="240" w:lineRule="auto"/>
        <w:rPr>
          <w:b/>
          <w:bCs/>
          <w:sz w:val="16"/>
        </w:rPr>
      </w:pPr>
    </w:p>
    <w:p w14:paraId="32FEE9BF" w14:textId="77777777" w:rsidR="0071570B" w:rsidRPr="00BC778F" w:rsidRDefault="0071570B" w:rsidP="0071570B">
      <w:pPr>
        <w:spacing w:after="0" w:line="240" w:lineRule="auto"/>
        <w:rPr>
          <w:b/>
          <w:bCs/>
          <w:sz w:val="16"/>
        </w:rPr>
      </w:pPr>
      <w:r w:rsidRPr="00BC778F">
        <w:rPr>
          <w:b/>
          <w:bCs/>
          <w:sz w:val="16"/>
        </w:rPr>
        <w:lastRenderedPageBreak/>
        <w:t>GC Optimization Options</w:t>
      </w:r>
    </w:p>
    <w:tbl>
      <w:tblPr>
        <w:tblW w:w="8250" w:type="dxa"/>
        <w:tblCellSpacing w:w="15" w:type="dxa"/>
        <w:tblBorders>
          <w:top w:val="single" w:sz="6" w:space="0" w:color="E5E5E5"/>
        </w:tblBorders>
        <w:tblCellMar>
          <w:top w:w="15" w:type="dxa"/>
          <w:left w:w="15" w:type="dxa"/>
          <w:bottom w:w="15" w:type="dxa"/>
          <w:right w:w="15" w:type="dxa"/>
        </w:tblCellMar>
        <w:tblLook w:val="04A0" w:firstRow="1" w:lastRow="0" w:firstColumn="1" w:lastColumn="0" w:noHBand="0" w:noVBand="1"/>
      </w:tblPr>
      <w:tblGrid>
        <w:gridCol w:w="2761"/>
        <w:gridCol w:w="5489"/>
      </w:tblGrid>
      <w:tr w:rsidR="0071570B" w:rsidRPr="00BC778F" w14:paraId="4DDB3B3C" w14:textId="77777777" w:rsidTr="00013F2F">
        <w:trPr>
          <w:tblCellSpacing w:w="15" w:type="dxa"/>
        </w:trPr>
        <w:tc>
          <w:tcPr>
            <w:tcW w:w="0" w:type="auto"/>
            <w:shd w:val="clear" w:color="auto" w:fill="F5F5F5"/>
            <w:tcMar>
              <w:top w:w="75" w:type="dxa"/>
              <w:left w:w="75" w:type="dxa"/>
              <w:bottom w:w="75" w:type="dxa"/>
              <w:right w:w="75" w:type="dxa"/>
            </w:tcMar>
            <w:vAlign w:val="center"/>
            <w:hideMark/>
          </w:tcPr>
          <w:p w14:paraId="785A0259" w14:textId="77777777" w:rsidR="0071570B" w:rsidRPr="00BC778F" w:rsidRDefault="0071570B" w:rsidP="00013F2F">
            <w:pPr>
              <w:spacing w:after="0" w:line="240" w:lineRule="auto"/>
              <w:rPr>
                <w:b/>
                <w:bCs/>
                <w:sz w:val="16"/>
              </w:rPr>
            </w:pPr>
            <w:r w:rsidRPr="00BC778F">
              <w:rPr>
                <w:b/>
                <w:bCs/>
                <w:sz w:val="16"/>
              </w:rPr>
              <w:t>Option</w:t>
            </w:r>
          </w:p>
        </w:tc>
        <w:tc>
          <w:tcPr>
            <w:tcW w:w="0" w:type="auto"/>
            <w:shd w:val="clear" w:color="auto" w:fill="F5F5F5"/>
            <w:tcMar>
              <w:top w:w="75" w:type="dxa"/>
              <w:left w:w="75" w:type="dxa"/>
              <w:bottom w:w="75" w:type="dxa"/>
              <w:right w:w="75" w:type="dxa"/>
            </w:tcMar>
            <w:vAlign w:val="center"/>
            <w:hideMark/>
          </w:tcPr>
          <w:p w14:paraId="301918DA" w14:textId="77777777" w:rsidR="0071570B" w:rsidRPr="00BC778F" w:rsidRDefault="0071570B" w:rsidP="00013F2F">
            <w:pPr>
              <w:spacing w:after="0" w:line="240" w:lineRule="auto"/>
              <w:rPr>
                <w:b/>
                <w:bCs/>
                <w:sz w:val="16"/>
              </w:rPr>
            </w:pPr>
            <w:r w:rsidRPr="00BC778F">
              <w:rPr>
                <w:b/>
                <w:bCs/>
                <w:sz w:val="16"/>
              </w:rPr>
              <w:t>Description</w:t>
            </w:r>
          </w:p>
        </w:tc>
      </w:tr>
      <w:tr w:rsidR="0071570B" w:rsidRPr="00BC778F" w14:paraId="0E67EFFD" w14:textId="77777777" w:rsidTr="00013F2F">
        <w:trPr>
          <w:tblCellSpacing w:w="15" w:type="dxa"/>
        </w:trPr>
        <w:tc>
          <w:tcPr>
            <w:tcW w:w="0" w:type="auto"/>
            <w:tcBorders>
              <w:bottom w:val="single" w:sz="6" w:space="0" w:color="F0F0F0"/>
            </w:tcBorders>
            <w:shd w:val="clear" w:color="auto" w:fill="FFFFFF"/>
            <w:tcMar>
              <w:top w:w="75" w:type="dxa"/>
              <w:left w:w="75" w:type="dxa"/>
              <w:bottom w:w="75" w:type="dxa"/>
              <w:right w:w="75" w:type="dxa"/>
            </w:tcMar>
            <w:vAlign w:val="center"/>
            <w:hideMark/>
          </w:tcPr>
          <w:p w14:paraId="6E7C570B" w14:textId="77777777" w:rsidR="0071570B" w:rsidRPr="00BC778F" w:rsidRDefault="0071570B" w:rsidP="00013F2F">
            <w:pPr>
              <w:spacing w:after="0" w:line="240" w:lineRule="auto"/>
              <w:rPr>
                <w:b/>
                <w:bCs/>
                <w:sz w:val="16"/>
              </w:rPr>
            </w:pPr>
            <w:r w:rsidRPr="00BC778F">
              <w:rPr>
                <w:b/>
                <w:bCs/>
                <w:sz w:val="16"/>
              </w:rPr>
              <w:t>-Xms</w:t>
            </w:r>
          </w:p>
        </w:tc>
        <w:tc>
          <w:tcPr>
            <w:tcW w:w="0" w:type="auto"/>
            <w:tcBorders>
              <w:bottom w:val="single" w:sz="6" w:space="0" w:color="F0F0F0"/>
            </w:tcBorders>
            <w:shd w:val="clear" w:color="auto" w:fill="FFFFFF"/>
            <w:tcMar>
              <w:top w:w="75" w:type="dxa"/>
              <w:left w:w="75" w:type="dxa"/>
              <w:bottom w:w="75" w:type="dxa"/>
              <w:right w:w="75" w:type="dxa"/>
            </w:tcMar>
            <w:vAlign w:val="center"/>
            <w:hideMark/>
          </w:tcPr>
          <w:p w14:paraId="33243091" w14:textId="77777777" w:rsidR="0071570B" w:rsidRPr="00BC778F" w:rsidRDefault="0071570B" w:rsidP="00013F2F">
            <w:pPr>
              <w:spacing w:after="0" w:line="240" w:lineRule="auto"/>
              <w:rPr>
                <w:b/>
                <w:bCs/>
                <w:sz w:val="16"/>
              </w:rPr>
            </w:pPr>
            <w:r w:rsidRPr="00BC778F">
              <w:rPr>
                <w:b/>
                <w:bCs/>
                <w:sz w:val="16"/>
              </w:rPr>
              <w:t>Initial heap memory size</w:t>
            </w:r>
          </w:p>
        </w:tc>
      </w:tr>
      <w:tr w:rsidR="0071570B" w:rsidRPr="00BC778F" w14:paraId="42DA9A9F" w14:textId="77777777" w:rsidTr="00013F2F">
        <w:trPr>
          <w:tblCellSpacing w:w="15" w:type="dxa"/>
        </w:trPr>
        <w:tc>
          <w:tcPr>
            <w:tcW w:w="0" w:type="auto"/>
            <w:tcBorders>
              <w:bottom w:val="single" w:sz="6" w:space="0" w:color="F0F0F0"/>
            </w:tcBorders>
            <w:shd w:val="clear" w:color="auto" w:fill="FFFFFF"/>
            <w:tcMar>
              <w:top w:w="75" w:type="dxa"/>
              <w:left w:w="75" w:type="dxa"/>
              <w:bottom w:w="75" w:type="dxa"/>
              <w:right w:w="75" w:type="dxa"/>
            </w:tcMar>
            <w:vAlign w:val="center"/>
            <w:hideMark/>
          </w:tcPr>
          <w:p w14:paraId="446E710F" w14:textId="77777777" w:rsidR="0071570B" w:rsidRPr="00BC778F" w:rsidRDefault="0071570B" w:rsidP="00013F2F">
            <w:pPr>
              <w:spacing w:after="0" w:line="240" w:lineRule="auto"/>
              <w:rPr>
                <w:b/>
                <w:bCs/>
                <w:sz w:val="16"/>
              </w:rPr>
            </w:pPr>
            <w:r w:rsidRPr="00BC778F">
              <w:rPr>
                <w:b/>
                <w:bCs/>
                <w:sz w:val="16"/>
              </w:rPr>
              <w:t>-Xmx</w:t>
            </w:r>
          </w:p>
        </w:tc>
        <w:tc>
          <w:tcPr>
            <w:tcW w:w="0" w:type="auto"/>
            <w:tcBorders>
              <w:bottom w:val="single" w:sz="6" w:space="0" w:color="F0F0F0"/>
            </w:tcBorders>
            <w:shd w:val="clear" w:color="auto" w:fill="FFFFFF"/>
            <w:tcMar>
              <w:top w:w="75" w:type="dxa"/>
              <w:left w:w="75" w:type="dxa"/>
              <w:bottom w:w="75" w:type="dxa"/>
              <w:right w:w="75" w:type="dxa"/>
            </w:tcMar>
            <w:vAlign w:val="center"/>
            <w:hideMark/>
          </w:tcPr>
          <w:p w14:paraId="5BF43679" w14:textId="77777777" w:rsidR="0071570B" w:rsidRPr="00BC778F" w:rsidRDefault="0071570B" w:rsidP="00013F2F">
            <w:pPr>
              <w:spacing w:after="0" w:line="240" w:lineRule="auto"/>
              <w:rPr>
                <w:b/>
                <w:bCs/>
                <w:sz w:val="16"/>
              </w:rPr>
            </w:pPr>
            <w:r w:rsidRPr="00BC778F">
              <w:rPr>
                <w:b/>
                <w:bCs/>
                <w:sz w:val="16"/>
              </w:rPr>
              <w:t>Maximum heap memory size</w:t>
            </w:r>
          </w:p>
        </w:tc>
      </w:tr>
      <w:tr w:rsidR="0071570B" w:rsidRPr="00BC778F" w14:paraId="64050ED0" w14:textId="77777777" w:rsidTr="00013F2F">
        <w:trPr>
          <w:tblCellSpacing w:w="15" w:type="dxa"/>
        </w:trPr>
        <w:tc>
          <w:tcPr>
            <w:tcW w:w="0" w:type="auto"/>
            <w:tcBorders>
              <w:bottom w:val="single" w:sz="6" w:space="0" w:color="F0F0F0"/>
            </w:tcBorders>
            <w:shd w:val="clear" w:color="auto" w:fill="FFFFFF"/>
            <w:tcMar>
              <w:top w:w="75" w:type="dxa"/>
              <w:left w:w="75" w:type="dxa"/>
              <w:bottom w:w="75" w:type="dxa"/>
              <w:right w:w="75" w:type="dxa"/>
            </w:tcMar>
            <w:vAlign w:val="center"/>
            <w:hideMark/>
          </w:tcPr>
          <w:p w14:paraId="576A975C" w14:textId="77777777" w:rsidR="0071570B" w:rsidRPr="00BC778F" w:rsidRDefault="0071570B" w:rsidP="00013F2F">
            <w:pPr>
              <w:spacing w:after="0" w:line="240" w:lineRule="auto"/>
              <w:rPr>
                <w:b/>
                <w:bCs/>
                <w:sz w:val="16"/>
              </w:rPr>
            </w:pPr>
            <w:r w:rsidRPr="00BC778F">
              <w:rPr>
                <w:b/>
                <w:bCs/>
                <w:sz w:val="16"/>
              </w:rPr>
              <w:t>-Xmn</w:t>
            </w:r>
          </w:p>
        </w:tc>
        <w:tc>
          <w:tcPr>
            <w:tcW w:w="0" w:type="auto"/>
            <w:tcBorders>
              <w:bottom w:val="single" w:sz="6" w:space="0" w:color="F0F0F0"/>
            </w:tcBorders>
            <w:shd w:val="clear" w:color="auto" w:fill="FFFFFF"/>
            <w:tcMar>
              <w:top w:w="75" w:type="dxa"/>
              <w:left w:w="75" w:type="dxa"/>
              <w:bottom w:w="75" w:type="dxa"/>
              <w:right w:w="75" w:type="dxa"/>
            </w:tcMar>
            <w:vAlign w:val="center"/>
            <w:hideMark/>
          </w:tcPr>
          <w:p w14:paraId="2F3D76D8" w14:textId="77777777" w:rsidR="0071570B" w:rsidRPr="00BC778F" w:rsidRDefault="0071570B" w:rsidP="00013F2F">
            <w:pPr>
              <w:spacing w:after="0" w:line="240" w:lineRule="auto"/>
              <w:rPr>
                <w:b/>
                <w:bCs/>
                <w:sz w:val="16"/>
              </w:rPr>
            </w:pPr>
            <w:r w:rsidRPr="00BC778F">
              <w:rPr>
                <w:b/>
                <w:bCs/>
                <w:sz w:val="16"/>
              </w:rPr>
              <w:t>Size of Young Generation</w:t>
            </w:r>
          </w:p>
        </w:tc>
      </w:tr>
      <w:tr w:rsidR="0071570B" w:rsidRPr="00BC778F" w14:paraId="11020EDF" w14:textId="77777777" w:rsidTr="00013F2F">
        <w:trPr>
          <w:tblCellSpacing w:w="15" w:type="dxa"/>
        </w:trPr>
        <w:tc>
          <w:tcPr>
            <w:tcW w:w="0" w:type="auto"/>
            <w:tcBorders>
              <w:bottom w:val="single" w:sz="6" w:space="0" w:color="F0F0F0"/>
            </w:tcBorders>
            <w:shd w:val="clear" w:color="auto" w:fill="FFFFFF"/>
            <w:tcMar>
              <w:top w:w="75" w:type="dxa"/>
              <w:left w:w="75" w:type="dxa"/>
              <w:bottom w:w="75" w:type="dxa"/>
              <w:right w:w="75" w:type="dxa"/>
            </w:tcMar>
            <w:vAlign w:val="center"/>
            <w:hideMark/>
          </w:tcPr>
          <w:p w14:paraId="3116334E" w14:textId="77777777" w:rsidR="0071570B" w:rsidRPr="00BC778F" w:rsidRDefault="0071570B" w:rsidP="00013F2F">
            <w:pPr>
              <w:spacing w:after="0" w:line="240" w:lineRule="auto"/>
              <w:rPr>
                <w:b/>
                <w:bCs/>
                <w:sz w:val="16"/>
              </w:rPr>
            </w:pPr>
            <w:r w:rsidRPr="00BC778F">
              <w:rPr>
                <w:b/>
                <w:bCs/>
                <w:sz w:val="16"/>
              </w:rPr>
              <w:t>-XX:PermSize</w:t>
            </w:r>
          </w:p>
        </w:tc>
        <w:tc>
          <w:tcPr>
            <w:tcW w:w="0" w:type="auto"/>
            <w:tcBorders>
              <w:bottom w:val="single" w:sz="6" w:space="0" w:color="F0F0F0"/>
            </w:tcBorders>
            <w:shd w:val="clear" w:color="auto" w:fill="FFFFFF"/>
            <w:tcMar>
              <w:top w:w="75" w:type="dxa"/>
              <w:left w:w="75" w:type="dxa"/>
              <w:bottom w:w="75" w:type="dxa"/>
              <w:right w:w="75" w:type="dxa"/>
            </w:tcMar>
            <w:vAlign w:val="center"/>
            <w:hideMark/>
          </w:tcPr>
          <w:p w14:paraId="3BBB06D6" w14:textId="77777777" w:rsidR="0071570B" w:rsidRPr="00BC778F" w:rsidRDefault="0071570B" w:rsidP="00013F2F">
            <w:pPr>
              <w:spacing w:after="0" w:line="240" w:lineRule="auto"/>
              <w:rPr>
                <w:b/>
                <w:bCs/>
                <w:sz w:val="16"/>
              </w:rPr>
            </w:pPr>
            <w:r w:rsidRPr="00BC778F">
              <w:rPr>
                <w:b/>
                <w:bCs/>
                <w:sz w:val="16"/>
              </w:rPr>
              <w:t>Initial Permanent Generation size</w:t>
            </w:r>
          </w:p>
        </w:tc>
      </w:tr>
      <w:tr w:rsidR="0071570B" w:rsidRPr="00BC778F" w14:paraId="09625685" w14:textId="77777777" w:rsidTr="00013F2F">
        <w:trPr>
          <w:tblCellSpacing w:w="15" w:type="dxa"/>
        </w:trPr>
        <w:tc>
          <w:tcPr>
            <w:tcW w:w="0" w:type="auto"/>
            <w:tcBorders>
              <w:bottom w:val="single" w:sz="6" w:space="0" w:color="F0F0F0"/>
            </w:tcBorders>
            <w:shd w:val="clear" w:color="auto" w:fill="FFFFFF"/>
            <w:tcMar>
              <w:top w:w="75" w:type="dxa"/>
              <w:left w:w="75" w:type="dxa"/>
              <w:bottom w:w="75" w:type="dxa"/>
              <w:right w:w="75" w:type="dxa"/>
            </w:tcMar>
            <w:vAlign w:val="center"/>
            <w:hideMark/>
          </w:tcPr>
          <w:p w14:paraId="17012D4C" w14:textId="77777777" w:rsidR="0071570B" w:rsidRPr="00BC778F" w:rsidRDefault="0071570B" w:rsidP="00013F2F">
            <w:pPr>
              <w:spacing w:after="0" w:line="240" w:lineRule="auto"/>
              <w:rPr>
                <w:b/>
                <w:bCs/>
                <w:sz w:val="16"/>
              </w:rPr>
            </w:pPr>
            <w:r w:rsidRPr="00BC778F">
              <w:rPr>
                <w:b/>
                <w:bCs/>
                <w:sz w:val="16"/>
              </w:rPr>
              <w:t>-XX:MaxPermSize</w:t>
            </w:r>
          </w:p>
        </w:tc>
        <w:tc>
          <w:tcPr>
            <w:tcW w:w="0" w:type="auto"/>
            <w:tcBorders>
              <w:bottom w:val="single" w:sz="6" w:space="0" w:color="F0F0F0"/>
            </w:tcBorders>
            <w:shd w:val="clear" w:color="auto" w:fill="FFFFFF"/>
            <w:tcMar>
              <w:top w:w="75" w:type="dxa"/>
              <w:left w:w="75" w:type="dxa"/>
              <w:bottom w:w="75" w:type="dxa"/>
              <w:right w:w="75" w:type="dxa"/>
            </w:tcMar>
            <w:vAlign w:val="center"/>
            <w:hideMark/>
          </w:tcPr>
          <w:p w14:paraId="23337D80" w14:textId="77777777" w:rsidR="0071570B" w:rsidRPr="00BC778F" w:rsidRDefault="0071570B" w:rsidP="00013F2F">
            <w:pPr>
              <w:spacing w:after="0" w:line="240" w:lineRule="auto"/>
              <w:rPr>
                <w:b/>
                <w:bCs/>
                <w:sz w:val="16"/>
              </w:rPr>
            </w:pPr>
            <w:r w:rsidRPr="00BC778F">
              <w:rPr>
                <w:b/>
                <w:bCs/>
                <w:sz w:val="16"/>
              </w:rPr>
              <w:t>Maximum Permanent Generation size</w:t>
            </w:r>
          </w:p>
        </w:tc>
      </w:tr>
    </w:tbl>
    <w:p w14:paraId="1C9DD694" w14:textId="77777777" w:rsidR="0071570B" w:rsidRDefault="0071570B" w:rsidP="0071570B"/>
    <w:p w14:paraId="6E3DB053" w14:textId="77777777" w:rsidR="00161820" w:rsidRPr="0082648F" w:rsidRDefault="00161820" w:rsidP="00161820">
      <w:pPr>
        <w:pBdr>
          <w:top w:val="single" w:sz="4" w:space="1" w:color="auto"/>
          <w:left w:val="single" w:sz="4" w:space="4" w:color="auto"/>
          <w:bottom w:val="single" w:sz="4" w:space="1" w:color="auto"/>
          <w:right w:val="single" w:sz="4" w:space="4" w:color="auto"/>
        </w:pBdr>
        <w:rPr>
          <w:b/>
          <w:color w:val="00B050"/>
        </w:rPr>
      </w:pPr>
      <w:r w:rsidRPr="0082648F">
        <w:rPr>
          <w:b/>
          <w:color w:val="00B050"/>
        </w:rPr>
        <w:t>Garbage collection is performed by a daemon thread called Garbage Collector(GC). This thread calls the finalize() method before object is garbage collected.</w:t>
      </w:r>
    </w:p>
    <w:p w14:paraId="4FA241B5" w14:textId="77777777" w:rsidR="00161820" w:rsidRPr="0082648F" w:rsidRDefault="00161820" w:rsidP="00161820">
      <w:pPr>
        <w:pBdr>
          <w:top w:val="single" w:sz="4" w:space="1" w:color="auto"/>
          <w:left w:val="single" w:sz="4" w:space="4" w:color="auto"/>
          <w:bottom w:val="single" w:sz="4" w:space="1" w:color="auto"/>
          <w:right w:val="single" w:sz="4" w:space="4" w:color="auto"/>
        </w:pBdr>
        <w:rPr>
          <w:b/>
          <w:color w:val="00B050"/>
        </w:rPr>
      </w:pPr>
      <w:r w:rsidRPr="0082648F">
        <w:rPr>
          <w:b/>
          <w:color w:val="00B050"/>
        </w:rPr>
        <w:t>The Garbage collector of JVM collects only those objects that are created by new keyword. So if you have created any object without new, you can use finalize method to perform cleanup processing (destroying remaining objects).</w:t>
      </w:r>
    </w:p>
    <w:p w14:paraId="1EBFA9C7" w14:textId="77777777" w:rsidR="00161820" w:rsidRPr="0082648F" w:rsidRDefault="00161820" w:rsidP="00161820">
      <w:pPr>
        <w:pBdr>
          <w:top w:val="single" w:sz="4" w:space="1" w:color="auto"/>
          <w:left w:val="single" w:sz="4" w:space="4" w:color="auto"/>
          <w:bottom w:val="single" w:sz="4" w:space="1" w:color="auto"/>
          <w:right w:val="single" w:sz="4" w:space="4" w:color="auto"/>
        </w:pBdr>
        <w:rPr>
          <w:b/>
          <w:color w:val="00B050"/>
        </w:rPr>
      </w:pPr>
      <w:r w:rsidRPr="0082648F">
        <w:rPr>
          <w:b/>
          <w:color w:val="00B050"/>
        </w:rPr>
        <w:t>Neither finalization nor garbage collection is guaranteed.</w:t>
      </w:r>
    </w:p>
    <w:p w14:paraId="39E0F5C9" w14:textId="77777777" w:rsidR="00161820" w:rsidRDefault="00161820" w:rsidP="00F634B3"/>
    <w:p w14:paraId="0641E63B" w14:textId="50E26686" w:rsidR="00161820" w:rsidRPr="00F634B3" w:rsidRDefault="00161820" w:rsidP="008151C9">
      <w:pPr>
        <w:pStyle w:val="Heading30"/>
      </w:pPr>
      <w:bookmarkStart w:id="17" w:name="_Toc2631420"/>
      <w:r>
        <w:t xml:space="preserve">How String </w:t>
      </w:r>
      <w:r w:rsidR="00CF1FBA">
        <w:t>Literals</w:t>
      </w:r>
      <w:r>
        <w:t xml:space="preserve"> Garbage Collected?</w:t>
      </w:r>
      <w:bookmarkEnd w:id="17"/>
    </w:p>
    <w:p w14:paraId="292A207B" w14:textId="73D58C9A" w:rsidR="00994BCA" w:rsidRDefault="00CF1FBA" w:rsidP="00F634B3">
      <w:r w:rsidRPr="00CF1FBA">
        <w:t xml:space="preserve">Strings created without using the new keyword are </w:t>
      </w:r>
      <w:r w:rsidRPr="004E5D77">
        <w:rPr>
          <w:b/>
          <w:color w:val="FF0000"/>
        </w:rPr>
        <w:t>NEVER garbage collected</w:t>
      </w:r>
      <w:r w:rsidRPr="00CF1FBA">
        <w:t>. Even if there are no references to them. All such strings go into the String pool and just sit there till the w</w:t>
      </w:r>
      <w:r w:rsidR="00933D12">
        <w:t>hole program ends (ie. the JVM</w:t>
      </w:r>
      <w:r w:rsidR="008B5170">
        <w:t>).</w:t>
      </w:r>
      <w:r w:rsidR="008B5170">
        <w:rPr>
          <w:rFonts w:ascii="Arial" w:hAnsi="Arial" w:cs="Arial"/>
          <w:color w:val="000000"/>
          <w:sz w:val="21"/>
          <w:szCs w:val="21"/>
          <w:shd w:val="clear" w:color="auto" w:fill="F1E8D6"/>
        </w:rPr>
        <w:t xml:space="preserve"> The</w:t>
      </w:r>
      <w:r w:rsidR="00994BCA" w:rsidRPr="00994BCA">
        <w:t xml:space="preserve"> </w:t>
      </w:r>
      <w:r w:rsidR="00994BCA">
        <w:t xml:space="preserve">String Const. pool </w:t>
      </w:r>
      <w:r w:rsidR="00994BCA" w:rsidRPr="00994BCA">
        <w:t xml:space="preserve">cleaned up when the </w:t>
      </w:r>
      <w:r w:rsidR="00994BCA" w:rsidRPr="008B5170">
        <w:rPr>
          <w:b/>
          <w:bCs/>
          <w:color w:val="00B050"/>
        </w:rPr>
        <w:t>class is unloaded by the JVM</w:t>
      </w:r>
      <w:r w:rsidR="00994BCA" w:rsidRPr="00994BCA">
        <w:t>.</w:t>
      </w:r>
    </w:p>
    <w:p w14:paraId="502CC741" w14:textId="77777777" w:rsidR="00994BCA" w:rsidRDefault="00994BCA" w:rsidP="00F634B3"/>
    <w:p w14:paraId="292DA3E4" w14:textId="16E961EA" w:rsidR="003F075C" w:rsidRDefault="00994BCA" w:rsidP="00F634B3">
      <w:r w:rsidRPr="00F634B3">
        <w:rPr>
          <w:rStyle w:val="Heading3Char0"/>
        </w:rPr>
        <w:t xml:space="preserve"> </w:t>
      </w:r>
      <w:bookmarkStart w:id="18" w:name="_Toc2631421"/>
      <w:r w:rsidR="00F634B3" w:rsidRPr="00F634B3">
        <w:rPr>
          <w:rStyle w:val="Heading3Char0"/>
        </w:rPr>
        <w:t>## How to you monitor garbage collection activities?</w:t>
      </w:r>
      <w:bookmarkEnd w:id="18"/>
      <w:r w:rsidR="00F634B3" w:rsidRPr="00F634B3">
        <w:br/>
        <w:t>just to check whether candidate has ever monitored GC activities or not. You can monitor garbage collection activities either offline or real-time. You can use tools like </w:t>
      </w:r>
      <w:r w:rsidR="00F634B3" w:rsidRPr="00F634B3">
        <w:rPr>
          <w:b/>
          <w:bCs/>
          <w:sz w:val="32"/>
        </w:rPr>
        <w:t>JConsole</w:t>
      </w:r>
      <w:r w:rsidR="00F634B3" w:rsidRPr="00F634B3">
        <w:rPr>
          <w:sz w:val="32"/>
        </w:rPr>
        <w:t> </w:t>
      </w:r>
      <w:r w:rsidR="00F634B3" w:rsidRPr="00F634B3">
        <w:t>and</w:t>
      </w:r>
      <w:r w:rsidR="00F634B3" w:rsidRPr="00F634B3">
        <w:rPr>
          <w:sz w:val="28"/>
        </w:rPr>
        <w:t> </w:t>
      </w:r>
      <w:r w:rsidR="00F634B3" w:rsidRPr="00F634B3">
        <w:rPr>
          <w:b/>
          <w:bCs/>
          <w:sz w:val="28"/>
        </w:rPr>
        <w:t>VisualVM</w:t>
      </w:r>
      <w:r w:rsidR="003F075C" w:rsidRPr="003F075C">
        <w:rPr>
          <w:rStyle w:val="2SyntaxChar"/>
        </w:rPr>
        <w:t>(https://visualvm.github.io/)</w:t>
      </w:r>
      <w:r w:rsidR="00F634B3" w:rsidRPr="00F634B3">
        <w:rPr>
          <w:sz w:val="28"/>
        </w:rPr>
        <w:t> </w:t>
      </w:r>
      <w:r w:rsidR="00F634B3" w:rsidRPr="00F634B3">
        <w:t xml:space="preserve">with its Visual GC plug-in to monitor real time garbage collection activities and memory status of JVM or you can redirect Garbage collection output to a log file for offline analysis by using -XlogGC=&amp;lt;PATH&amp;gt; JVM parameter. </w:t>
      </w:r>
    </w:p>
    <w:p w14:paraId="60E4E7C5" w14:textId="60F4C4C5" w:rsidR="007411C9" w:rsidRDefault="00F634B3" w:rsidP="00F634B3">
      <w:r w:rsidRPr="00F634B3">
        <w:t>Anyway you should always enable GC options like -XX:PrintGCDetails -X:verboseGCand -XX:PrintGCTimeStamps as it doesn't impact </w:t>
      </w:r>
      <w:hyperlink r:id="rId63" w:history="1">
        <w:r w:rsidRPr="00F634B3">
          <w:rPr>
            <w:rStyle w:val="Hyperlink"/>
          </w:rPr>
          <w:t>application performance</w:t>
        </w:r>
      </w:hyperlink>
      <w:r w:rsidRPr="00F634B3">
        <w:t> much but provide useful states for performance monitoring.</w:t>
      </w:r>
    </w:p>
    <w:p w14:paraId="489C64A1" w14:textId="256C1345" w:rsidR="0077095C" w:rsidRDefault="00F634B3" w:rsidP="00F634B3">
      <w:r w:rsidRPr="00F634B3">
        <w:lastRenderedPageBreak/>
        <w:br/>
      </w:r>
      <w:r w:rsidR="003F075C">
        <w:rPr>
          <w:noProof/>
        </w:rPr>
        <w:drawing>
          <wp:inline distT="0" distB="0" distL="0" distR="0" wp14:anchorId="0CFBDB8F" wp14:editId="7165F05B">
            <wp:extent cx="4873276" cy="3998301"/>
            <wp:effectExtent l="0" t="0" r="3810" b="254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886961" cy="4009529"/>
                    </a:xfrm>
                    <a:prstGeom prst="rect">
                      <a:avLst/>
                    </a:prstGeom>
                    <a:noFill/>
                    <a:ln>
                      <a:noFill/>
                    </a:ln>
                  </pic:spPr>
                </pic:pic>
              </a:graphicData>
            </a:graphic>
          </wp:inline>
        </w:drawing>
      </w:r>
    </w:p>
    <w:p w14:paraId="32CD5C31" w14:textId="77777777" w:rsidR="007411C9" w:rsidRPr="00F634B3" w:rsidRDefault="007411C9" w:rsidP="00F634B3">
      <w:r>
        <w:rPr>
          <w:noProof/>
          <w:lang w:eastAsia="en-US"/>
        </w:rPr>
        <w:drawing>
          <wp:inline distT="0" distB="0" distL="0" distR="0" wp14:anchorId="65CD28B9" wp14:editId="2E45ABB5">
            <wp:extent cx="5507540" cy="3366895"/>
            <wp:effectExtent l="0" t="0" r="0"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32968" cy="3382440"/>
                    </a:xfrm>
                    <a:prstGeom prst="rect">
                      <a:avLst/>
                    </a:prstGeom>
                  </pic:spPr>
                </pic:pic>
              </a:graphicData>
            </a:graphic>
          </wp:inline>
        </w:drawing>
      </w:r>
    </w:p>
    <w:p w14:paraId="1169969A" w14:textId="50ECBFCC" w:rsidR="00251334" w:rsidRPr="00251334" w:rsidRDefault="00251334" w:rsidP="008151C9">
      <w:pPr>
        <w:pStyle w:val="Heading30"/>
      </w:pPr>
      <w:bookmarkStart w:id="19" w:name="_Toc2631422"/>
      <w:r w:rsidRPr="00251334">
        <w:t>How do you identify minor and major garbage collection in Java?</w:t>
      </w:r>
      <w:bookmarkEnd w:id="19"/>
    </w:p>
    <w:p w14:paraId="1AC358C1" w14:textId="77777777" w:rsidR="00B85E83" w:rsidRPr="00B85E83" w:rsidRDefault="00251334" w:rsidP="00151D89">
      <w:pPr>
        <w:pStyle w:val="ListParagraph"/>
        <w:numPr>
          <w:ilvl w:val="0"/>
          <w:numId w:val="43"/>
        </w:numPr>
      </w:pPr>
      <w:r w:rsidRPr="00251334">
        <w:t>Minor collection prints </w:t>
      </w:r>
      <w:r w:rsidRPr="00B85E83">
        <w:rPr>
          <w:b/>
          <w:color w:val="FF0000"/>
        </w:rPr>
        <w:t>“GC” </w:t>
      </w:r>
      <w:r w:rsidRPr="00251334">
        <w:t>if garbage collection </w:t>
      </w:r>
      <w:hyperlink r:id="rId66" w:history="1">
        <w:r w:rsidRPr="00251334">
          <w:rPr>
            <w:rStyle w:val="Hyperlink"/>
          </w:rPr>
          <w:t>logging</w:t>
        </w:r>
      </w:hyperlink>
      <w:r w:rsidRPr="00251334">
        <w:t> is enable using </w:t>
      </w:r>
      <w:r w:rsidRPr="00B85E83">
        <w:rPr>
          <w:b/>
        </w:rPr>
        <w:t>–verbose:gc or -XX:PrintGCDetails</w:t>
      </w:r>
    </w:p>
    <w:p w14:paraId="5330B08A" w14:textId="77777777" w:rsidR="00D651B8" w:rsidRDefault="00251334" w:rsidP="00151D89">
      <w:pPr>
        <w:pStyle w:val="ListParagraph"/>
        <w:numPr>
          <w:ilvl w:val="0"/>
          <w:numId w:val="43"/>
        </w:numPr>
      </w:pPr>
      <w:r w:rsidRPr="00251334">
        <w:t>Major collection prints </w:t>
      </w:r>
      <w:r w:rsidRPr="00AE6C95">
        <w:rPr>
          <w:b/>
          <w:color w:val="FF0000"/>
        </w:rPr>
        <w:t>“Full GC”.</w:t>
      </w:r>
      <w:r w:rsidRPr="00AE6C95">
        <w:rPr>
          <w:color w:val="FF0000"/>
        </w:rPr>
        <w:t> </w:t>
      </w:r>
    </w:p>
    <w:p w14:paraId="0526CB07" w14:textId="2348A066" w:rsidR="00AE6C95" w:rsidRPr="00AE6C95" w:rsidRDefault="00AE6C95" w:rsidP="008151C9">
      <w:pPr>
        <w:pStyle w:val="Heading30"/>
      </w:pPr>
      <w:bookmarkStart w:id="20" w:name="_Toc2631423"/>
      <w:r w:rsidRPr="00AE6C95">
        <w:lastRenderedPageBreak/>
        <w:t>How to Generate GC Log File?</w:t>
      </w:r>
      <w:bookmarkEnd w:id="20"/>
    </w:p>
    <w:p w14:paraId="3C477D12" w14:textId="77777777" w:rsidR="00AE6C95" w:rsidRDefault="00AE6C95" w:rsidP="00D651B8">
      <w:r w:rsidRPr="00AE6C95">
        <w:t>In order to understand the GC log, you first need to generate one. Passing the following system properties to your JVM would generate GC logs</w:t>
      </w:r>
    </w:p>
    <w:p w14:paraId="1D95F7DA" w14:textId="77777777" w:rsidR="00AE6C95" w:rsidRPr="00AE6C95" w:rsidRDefault="00AE6C95" w:rsidP="00AE6C95">
      <w:pPr>
        <w:pStyle w:val="1Output"/>
        <w:rPr>
          <w:lang w:eastAsia="en-US"/>
        </w:rPr>
      </w:pPr>
      <w:r w:rsidRPr="00AE6C95">
        <w:rPr>
          <w:lang w:eastAsia="en-US"/>
        </w:rPr>
        <w:t xml:space="preserve">-XX:+PrintGCDetails -XX:+PrintGCDateStamps </w:t>
      </w:r>
      <w:r w:rsidR="0022387B">
        <w:rPr>
          <w:lang w:eastAsia="en-US"/>
        </w:rPr>
        <w:t>–</w:t>
      </w:r>
      <w:r w:rsidRPr="00AE6C95">
        <w:rPr>
          <w:lang w:eastAsia="en-US"/>
        </w:rPr>
        <w:t>Xloggc:</w:t>
      </w:r>
      <w:r w:rsidR="0022387B">
        <w:rPr>
          <w:lang w:eastAsia="en-US"/>
        </w:rPr>
        <w:t>D://gc.log</w:t>
      </w:r>
    </w:p>
    <w:p w14:paraId="762D796C" w14:textId="3DAD2AD9" w:rsidR="0030426A" w:rsidRDefault="0030426A" w:rsidP="00D651B8">
      <w:r>
        <w:t>Or add visual-gc plugin to visualVM</w:t>
      </w:r>
    </w:p>
    <w:p w14:paraId="37518FE3" w14:textId="77777777" w:rsidR="00255764" w:rsidRDefault="00255764" w:rsidP="00D0117D">
      <w:pPr>
        <w:spacing w:after="0"/>
      </w:pPr>
    </w:p>
    <w:p w14:paraId="49982530" w14:textId="731D14A0" w:rsidR="00AE6C95" w:rsidRDefault="00D04287" w:rsidP="008151C9">
      <w:pPr>
        <w:pStyle w:val="Heading30"/>
      </w:pPr>
      <w:r>
        <w:t>What Security model used by Java?</w:t>
      </w:r>
    </w:p>
    <w:p w14:paraId="6CD76D23" w14:textId="77777777" w:rsidR="00D04287" w:rsidRDefault="008705FB" w:rsidP="00D651B8">
      <w:r w:rsidRPr="00EF6CA3">
        <w:rPr>
          <w:b/>
          <w:color w:val="FF0000"/>
        </w:rPr>
        <w:t>Sandbox</w:t>
      </w:r>
      <w:r w:rsidR="00EF6CA3">
        <w:t xml:space="preserve">. </w:t>
      </w:r>
      <w:r w:rsidR="00EF6CA3" w:rsidRPr="00EF6CA3">
        <w:t>The sandbox security model makes it easier to work with software that comes from sources you don't fully trust. </w:t>
      </w:r>
    </w:p>
    <w:p w14:paraId="1F82DB97" w14:textId="77777777" w:rsidR="008705FB" w:rsidRDefault="008705FB" w:rsidP="00D0117D">
      <w:pPr>
        <w:spacing w:after="0"/>
      </w:pPr>
    </w:p>
    <w:p w14:paraId="7A2EFDB4" w14:textId="4B49918A" w:rsidR="008705FB" w:rsidRDefault="008705FB" w:rsidP="008151C9">
      <w:pPr>
        <w:pStyle w:val="Heading30"/>
      </w:pPr>
      <w:r>
        <w:t>What is “Phontom” memory</w:t>
      </w:r>
    </w:p>
    <w:p w14:paraId="77C7D806" w14:textId="77777777" w:rsidR="008705FB" w:rsidRPr="00EF6CA3" w:rsidRDefault="008705FB" w:rsidP="00D651B8">
      <w:pPr>
        <w:rPr>
          <w:b/>
          <w:color w:val="FF0000"/>
        </w:rPr>
      </w:pPr>
      <w:r w:rsidRPr="00EF6CA3">
        <w:rPr>
          <w:b/>
          <w:color w:val="FF0000"/>
        </w:rPr>
        <w:t>A memory that doesn’t exist in reality.</w:t>
      </w:r>
    </w:p>
    <w:p w14:paraId="48B76546" w14:textId="77777777" w:rsidR="00EF6CA3" w:rsidRPr="00EF6CA3" w:rsidRDefault="00EF6CA3" w:rsidP="00EF6CA3">
      <w:r w:rsidRPr="00EF6CA3">
        <w:t>A phantom reference lets you do final touch up closing on an object, even after it has been declared dead — no longer referenced by any live object.</w:t>
      </w:r>
    </w:p>
    <w:p w14:paraId="3EB51B73" w14:textId="77777777" w:rsidR="00EF6CA3" w:rsidRPr="00EF6CA3" w:rsidRDefault="00EF6CA3" w:rsidP="00D0117D">
      <w:pPr>
        <w:spacing w:after="0"/>
      </w:pPr>
      <w:r w:rsidRPr="00EF6CA3">
        <w:t>During garbage collection, these reference objects are handled specially; that is, the referent field is not traced during the marking phase. When marking is complete, the references are processed in sequence for sweeping phase.</w:t>
      </w:r>
    </w:p>
    <w:p w14:paraId="6A034772" w14:textId="77777777" w:rsidR="00EF515F" w:rsidRPr="00EF6CA3" w:rsidRDefault="00EF515F" w:rsidP="00151D89">
      <w:pPr>
        <w:pStyle w:val="ListParagraph"/>
        <w:numPr>
          <w:ilvl w:val="0"/>
          <w:numId w:val="94"/>
        </w:numPr>
      </w:pPr>
      <w:r w:rsidRPr="00EF6CA3">
        <w:t>Weak</w:t>
      </w:r>
    </w:p>
    <w:p w14:paraId="44EAEFA1" w14:textId="77777777" w:rsidR="00EF6CA3" w:rsidRPr="00EF6CA3" w:rsidRDefault="00EF6CA3" w:rsidP="00151D89">
      <w:pPr>
        <w:pStyle w:val="ListParagraph"/>
        <w:numPr>
          <w:ilvl w:val="0"/>
          <w:numId w:val="94"/>
        </w:numPr>
      </w:pPr>
      <w:r w:rsidRPr="00EF6CA3">
        <w:t>Soft</w:t>
      </w:r>
    </w:p>
    <w:p w14:paraId="7D8627B9" w14:textId="77777777" w:rsidR="00EF515F" w:rsidRDefault="00EF6CA3" w:rsidP="00151D89">
      <w:pPr>
        <w:pStyle w:val="ListParagraph"/>
        <w:numPr>
          <w:ilvl w:val="0"/>
          <w:numId w:val="94"/>
        </w:numPr>
      </w:pPr>
      <w:r w:rsidRPr="00EF6CA3">
        <w:t>Phantom</w:t>
      </w:r>
      <w:r w:rsidR="00EF515F" w:rsidRPr="00EF515F">
        <w:t xml:space="preserve"> </w:t>
      </w:r>
    </w:p>
    <w:p w14:paraId="6C6B307E" w14:textId="3547CC9B" w:rsidR="00EF6CA3" w:rsidRPr="00EF6CA3" w:rsidRDefault="00EF515F" w:rsidP="00151D89">
      <w:pPr>
        <w:pStyle w:val="ListParagraph"/>
        <w:numPr>
          <w:ilvl w:val="0"/>
          <w:numId w:val="94"/>
        </w:numPr>
      </w:pPr>
      <w:r w:rsidRPr="00EF6CA3">
        <w:t>Final</w:t>
      </w:r>
    </w:p>
    <w:p w14:paraId="673030EE" w14:textId="77777777" w:rsidR="00EF6CA3" w:rsidRDefault="00EF6CA3" w:rsidP="00D0117D">
      <w:pPr>
        <w:spacing w:after="0"/>
      </w:pPr>
    </w:p>
    <w:p w14:paraId="1B89D220" w14:textId="0D091586" w:rsidR="00011437" w:rsidRPr="00011437" w:rsidRDefault="00011437" w:rsidP="008151C9">
      <w:pPr>
        <w:pStyle w:val="Heading30"/>
      </w:pPr>
      <w:r w:rsidRPr="00011437">
        <w:t>How many JVMs can run on a single machine?</w:t>
      </w:r>
    </w:p>
    <w:p w14:paraId="114ECFD9" w14:textId="77777777" w:rsidR="00B04F34" w:rsidRPr="00B04F34" w:rsidRDefault="00930165" w:rsidP="00D0117D">
      <w:pPr>
        <w:spacing w:line="240" w:lineRule="auto"/>
      </w:pPr>
      <w:r w:rsidRPr="00E15DFC">
        <w:rPr>
          <w:b/>
          <w:color w:val="FF0000"/>
        </w:rPr>
        <w:t>Multiple</w:t>
      </w:r>
      <w:r w:rsidRPr="00E15DFC">
        <w:rPr>
          <w:color w:val="FF0000"/>
        </w:rPr>
        <w:t xml:space="preserve">, </w:t>
      </w:r>
      <w:r w:rsidRPr="00383EDD">
        <w:rPr>
          <w:b/>
          <w:bCs/>
          <w:color w:val="FF0000"/>
        </w:rPr>
        <w:t>yes</w:t>
      </w:r>
      <w:r w:rsidR="00B04F34">
        <w:t xml:space="preserve"> </w:t>
      </w:r>
      <w:r w:rsidR="00B04F34" w:rsidRPr="00B04F34">
        <w:t>You can run as many JVMs as you can fit on your disk and in memory :)</w:t>
      </w:r>
    </w:p>
    <w:p w14:paraId="1788707B" w14:textId="77777777" w:rsidR="00B04F34" w:rsidRDefault="00B04F34" w:rsidP="00B04F34">
      <w:r w:rsidRPr="00B04F34">
        <w:t xml:space="preserve">Whenever you start a Java application, you're first starting the JVM and then telling it which application to run. The answer to "which JVM" is simply: The JVM that you loaded the application with! </w:t>
      </w:r>
      <w:r w:rsidRPr="00E15DFC">
        <w:t>for example, for execution of applets a separate JVM may exist and another JVM can be started by the User for execution of Java Byte Code, on a single machine. </w:t>
      </w:r>
    </w:p>
    <w:p w14:paraId="684FDE72" w14:textId="77777777" w:rsidR="00B04F34" w:rsidRDefault="00B04F34" w:rsidP="00D0117D">
      <w:pPr>
        <w:spacing w:after="0"/>
      </w:pPr>
    </w:p>
    <w:p w14:paraId="5B15AB5B" w14:textId="77777777" w:rsidR="00B04F34" w:rsidRDefault="00930165" w:rsidP="008151C9">
      <w:pPr>
        <w:pStyle w:val="Heading30"/>
      </w:pPr>
      <w:r w:rsidRPr="00930165">
        <w:t>Difference between Object Oriented and Object Based language</w:t>
      </w:r>
    </w:p>
    <w:p w14:paraId="695BAA22" w14:textId="4881DF91" w:rsidR="002D54C1" w:rsidRPr="00110B77" w:rsidRDefault="002D54C1" w:rsidP="00D513E3">
      <w:pPr>
        <w:spacing w:after="0"/>
        <w:rPr>
          <w:b/>
          <w:bCs/>
        </w:rPr>
      </w:pPr>
      <w:r w:rsidRPr="00110B77">
        <w:rPr>
          <w:b/>
          <w:bCs/>
        </w:rPr>
        <w:t>Object Oriented Languages</w:t>
      </w:r>
    </w:p>
    <w:p w14:paraId="7C9ABFA7" w14:textId="77777777" w:rsidR="002D54C1" w:rsidRPr="00110B77" w:rsidRDefault="002D54C1" w:rsidP="00151D89">
      <w:pPr>
        <w:pStyle w:val="ListParagraph"/>
        <w:numPr>
          <w:ilvl w:val="0"/>
          <w:numId w:val="95"/>
        </w:numPr>
      </w:pPr>
      <w:r w:rsidRPr="00110B77">
        <w:t xml:space="preserve">Object Oriented Languages supports all the features of Oops </w:t>
      </w:r>
      <w:r>
        <w:t>Abstraction, Encapsulation, Polymorhisum, Inhertance</w:t>
      </w:r>
      <w:r w:rsidRPr="00110B77">
        <w:t>.</w:t>
      </w:r>
    </w:p>
    <w:p w14:paraId="57B759AF" w14:textId="3D24D165" w:rsidR="002D54C1" w:rsidRPr="00110B77" w:rsidRDefault="002D54C1" w:rsidP="00151D89">
      <w:pPr>
        <w:pStyle w:val="ListParagraph"/>
        <w:numPr>
          <w:ilvl w:val="0"/>
          <w:numId w:val="95"/>
        </w:numPr>
      </w:pPr>
      <w:r w:rsidRPr="00110B77">
        <w:t xml:space="preserve">C#, Java, VB. Net are the examples of </w:t>
      </w:r>
      <w:r w:rsidR="00D513E3" w:rsidRPr="00110B77">
        <w:t>object-oriented</w:t>
      </w:r>
      <w:r w:rsidRPr="00110B77">
        <w:t xml:space="preserve"> languages.</w:t>
      </w:r>
    </w:p>
    <w:p w14:paraId="6AFAD773" w14:textId="77777777" w:rsidR="00110B77" w:rsidRPr="00110B77" w:rsidRDefault="00110B77" w:rsidP="00D513E3">
      <w:pPr>
        <w:spacing w:after="0"/>
        <w:rPr>
          <w:b/>
          <w:bCs/>
        </w:rPr>
      </w:pPr>
      <w:r w:rsidRPr="00110B77">
        <w:rPr>
          <w:b/>
          <w:bCs/>
        </w:rPr>
        <w:t>Object Based Languages</w:t>
      </w:r>
    </w:p>
    <w:p w14:paraId="3428430D" w14:textId="77777777" w:rsidR="00110B77" w:rsidRPr="00110B77" w:rsidRDefault="00110B77" w:rsidP="00151D89">
      <w:pPr>
        <w:pStyle w:val="ListParagraph"/>
        <w:numPr>
          <w:ilvl w:val="0"/>
          <w:numId w:val="96"/>
        </w:numPr>
      </w:pPr>
      <w:r w:rsidRPr="00110B77">
        <w:t xml:space="preserve">Object based languages does not support </w:t>
      </w:r>
      <w:r w:rsidRPr="00D513E3">
        <w:rPr>
          <w:b/>
          <w:bCs/>
        </w:rPr>
        <w:t>inheritance or, polymorphism or, both</w:t>
      </w:r>
      <w:r w:rsidRPr="00110B77">
        <w:t>.</w:t>
      </w:r>
    </w:p>
    <w:p w14:paraId="07A10F56" w14:textId="77777777" w:rsidR="00110B77" w:rsidRPr="00D513E3" w:rsidRDefault="00110B77" w:rsidP="00151D89">
      <w:pPr>
        <w:pStyle w:val="ListParagraph"/>
        <w:numPr>
          <w:ilvl w:val="0"/>
          <w:numId w:val="96"/>
        </w:numPr>
        <w:rPr>
          <w:b/>
          <w:bCs/>
        </w:rPr>
      </w:pPr>
      <w:r w:rsidRPr="00110B77">
        <w:t xml:space="preserve">Object based languages does not </w:t>
      </w:r>
      <w:r w:rsidR="002D54C1" w:rsidRPr="00110B77">
        <w:t>support</w:t>
      </w:r>
      <w:r w:rsidRPr="00110B77">
        <w:t xml:space="preserve"> </w:t>
      </w:r>
      <w:r w:rsidRPr="00D513E3">
        <w:rPr>
          <w:b/>
          <w:bCs/>
        </w:rPr>
        <w:t>built-in objects.</w:t>
      </w:r>
    </w:p>
    <w:p w14:paraId="48D5FFE7" w14:textId="77777777" w:rsidR="00110B77" w:rsidRPr="00110B77" w:rsidRDefault="00110B77" w:rsidP="00151D89">
      <w:pPr>
        <w:pStyle w:val="ListParagraph"/>
        <w:numPr>
          <w:ilvl w:val="0"/>
          <w:numId w:val="96"/>
        </w:numPr>
      </w:pPr>
      <w:r w:rsidRPr="00110B77">
        <w:t>Javascript, VB are the examples of object bases languages.</w:t>
      </w:r>
    </w:p>
    <w:p w14:paraId="754ED6AA" w14:textId="66C60D61" w:rsidR="008705FB" w:rsidRDefault="00E25C47" w:rsidP="008151C9">
      <w:pPr>
        <w:pStyle w:val="Heading30"/>
      </w:pPr>
      <w:r>
        <w:lastRenderedPageBreak/>
        <w:t>If I don’t provide any arguments on commandline, then String array of main() is Empty or NULL?</w:t>
      </w:r>
    </w:p>
    <w:p w14:paraId="59A5E26E" w14:textId="3755356B" w:rsidR="00446DF1" w:rsidRDefault="00446DF1" w:rsidP="00CB2B37">
      <w:pPr>
        <w:pStyle w:val="ListParagraph"/>
        <w:numPr>
          <w:ilvl w:val="0"/>
          <w:numId w:val="112"/>
        </w:numPr>
      </w:pPr>
      <w:r>
        <w:t xml:space="preserve">Complete array </w:t>
      </w:r>
      <w:r w:rsidRPr="00446DF1">
        <w:rPr>
          <w:rStyle w:val="2SyntaxChar"/>
        </w:rPr>
        <w:t>args</w:t>
      </w:r>
      <w:r>
        <w:t xml:space="preserve"> is </w:t>
      </w:r>
      <w:r w:rsidRPr="00446DF1">
        <w:rPr>
          <w:b/>
          <w:bCs/>
        </w:rPr>
        <w:t>Empty</w:t>
      </w:r>
    </w:p>
    <w:p w14:paraId="1F265DBD" w14:textId="70F1F097" w:rsidR="00446DF1" w:rsidRDefault="00446DF1" w:rsidP="00CB2B37">
      <w:pPr>
        <w:pStyle w:val="ListParagraph"/>
        <w:numPr>
          <w:ilvl w:val="0"/>
          <w:numId w:val="112"/>
        </w:numPr>
        <w:spacing w:after="0"/>
      </w:pPr>
      <w:r>
        <w:t xml:space="preserve">Array element </w:t>
      </w:r>
      <w:r w:rsidRPr="00446DF1">
        <w:rPr>
          <w:rStyle w:val="2SyntaxChar"/>
        </w:rPr>
        <w:t>args</w:t>
      </w:r>
      <w:r>
        <w:rPr>
          <w:rStyle w:val="2SyntaxChar"/>
        </w:rPr>
        <w:t>[0]</w:t>
      </w:r>
      <w:r>
        <w:t xml:space="preserve"> is </w:t>
      </w:r>
      <w:r>
        <w:rPr>
          <w:b/>
          <w:bCs/>
        </w:rPr>
        <w:t>NULL</w:t>
      </w:r>
    </w:p>
    <w:p w14:paraId="30E44E46" w14:textId="77777777" w:rsidR="00446DF1" w:rsidRPr="00446DF1" w:rsidRDefault="00446DF1" w:rsidP="00446DF1">
      <w:pPr>
        <w:pStyle w:val="1Output"/>
        <w:ind w:left="720"/>
        <w:rPr>
          <w:color w:val="4C483D" w:themeColor="text2"/>
        </w:rPr>
      </w:pPr>
      <w:r w:rsidRPr="00446DF1">
        <w:rPr>
          <w:bCs/>
          <w:color w:val="7F0055"/>
        </w:rPr>
        <w:t>public</w:t>
      </w:r>
      <w:r w:rsidRPr="00446DF1">
        <w:t xml:space="preserve"> </w:t>
      </w:r>
      <w:r w:rsidRPr="00446DF1">
        <w:rPr>
          <w:bCs/>
          <w:color w:val="7F0055"/>
        </w:rPr>
        <w:t>class</w:t>
      </w:r>
      <w:r w:rsidRPr="00446DF1">
        <w:t xml:space="preserve"> ThreadDemo {</w:t>
      </w:r>
    </w:p>
    <w:p w14:paraId="419B9DAF" w14:textId="77777777" w:rsidR="00446DF1" w:rsidRPr="00446DF1" w:rsidRDefault="00446DF1" w:rsidP="00446DF1">
      <w:pPr>
        <w:pStyle w:val="1Output"/>
        <w:ind w:left="720"/>
        <w:rPr>
          <w:color w:val="4C483D" w:themeColor="text2"/>
        </w:rPr>
      </w:pPr>
      <w:r w:rsidRPr="00446DF1">
        <w:tab/>
      </w:r>
      <w:r w:rsidRPr="00446DF1">
        <w:rPr>
          <w:bCs/>
          <w:color w:val="7F0055"/>
        </w:rPr>
        <w:t>public</w:t>
      </w:r>
      <w:r w:rsidRPr="00446DF1">
        <w:t xml:space="preserve"> </w:t>
      </w:r>
      <w:r w:rsidRPr="00446DF1">
        <w:rPr>
          <w:bCs/>
          <w:color w:val="7F0055"/>
        </w:rPr>
        <w:t>static</w:t>
      </w:r>
      <w:r w:rsidRPr="00446DF1">
        <w:t xml:space="preserve"> </w:t>
      </w:r>
      <w:r w:rsidRPr="00446DF1">
        <w:rPr>
          <w:bCs/>
          <w:color w:val="7F0055"/>
        </w:rPr>
        <w:t>void</w:t>
      </w:r>
      <w:r w:rsidRPr="00446DF1">
        <w:t xml:space="preserve"> main(String </w:t>
      </w:r>
      <w:r w:rsidRPr="00446DF1">
        <w:rPr>
          <w:color w:val="6A3E3E"/>
        </w:rPr>
        <w:t>args</w:t>
      </w:r>
      <w:r w:rsidRPr="00446DF1">
        <w:t>[]) {</w:t>
      </w:r>
    </w:p>
    <w:p w14:paraId="09FD1CA4" w14:textId="77777777" w:rsidR="00446DF1" w:rsidRPr="00446DF1" w:rsidRDefault="00446DF1" w:rsidP="00446DF1">
      <w:pPr>
        <w:pStyle w:val="1Output"/>
        <w:ind w:left="720"/>
        <w:rPr>
          <w:color w:val="4C483D" w:themeColor="text2"/>
        </w:rPr>
      </w:pPr>
      <w:r w:rsidRPr="00446DF1">
        <w:tab/>
      </w:r>
      <w:r w:rsidRPr="00446DF1">
        <w:tab/>
        <w:t>System.</w:t>
      </w:r>
      <w:r w:rsidRPr="00446DF1">
        <w:rPr>
          <w:bCs/>
          <w:i/>
          <w:iCs/>
          <w:color w:val="0000C0"/>
        </w:rPr>
        <w:t>out</w:t>
      </w:r>
      <w:r w:rsidRPr="00446DF1">
        <w:t>.println(</w:t>
      </w:r>
      <w:r w:rsidRPr="00446DF1">
        <w:rPr>
          <w:color w:val="2A00FF"/>
        </w:rPr>
        <w:t>"arry[] : "</w:t>
      </w:r>
      <w:r w:rsidRPr="00446DF1">
        <w:t xml:space="preserve"> + </w:t>
      </w:r>
      <w:r w:rsidRPr="00446DF1">
        <w:rPr>
          <w:color w:val="6A3E3E"/>
        </w:rPr>
        <w:t>args</w:t>
      </w:r>
      <w:r w:rsidRPr="00446DF1">
        <w:t>.</w:t>
      </w:r>
      <w:r w:rsidRPr="00446DF1">
        <w:rPr>
          <w:color w:val="0000C0"/>
          <w:shd w:val="clear" w:color="auto" w:fill="D4D4D4"/>
        </w:rPr>
        <w:t>length</w:t>
      </w:r>
      <w:r w:rsidRPr="00446DF1">
        <w:t>);</w:t>
      </w:r>
    </w:p>
    <w:p w14:paraId="4E407FCB" w14:textId="77777777" w:rsidR="00446DF1" w:rsidRPr="00446DF1" w:rsidRDefault="00446DF1" w:rsidP="00446DF1">
      <w:pPr>
        <w:pStyle w:val="1Output"/>
        <w:ind w:left="720"/>
        <w:rPr>
          <w:color w:val="4C483D" w:themeColor="text2"/>
        </w:rPr>
      </w:pPr>
      <w:r w:rsidRPr="00446DF1">
        <w:tab/>
      </w:r>
      <w:r w:rsidRPr="00446DF1">
        <w:tab/>
        <w:t>System.</w:t>
      </w:r>
      <w:r w:rsidRPr="00446DF1">
        <w:rPr>
          <w:bCs/>
          <w:i/>
          <w:iCs/>
          <w:color w:val="0000C0"/>
        </w:rPr>
        <w:t>out</w:t>
      </w:r>
      <w:r w:rsidRPr="00446DF1">
        <w:t>.println(</w:t>
      </w:r>
      <w:r w:rsidRPr="00446DF1">
        <w:rPr>
          <w:color w:val="2A00FF"/>
        </w:rPr>
        <w:t>"arry[0] : "</w:t>
      </w:r>
      <w:r w:rsidRPr="00446DF1">
        <w:t xml:space="preserve"> + </w:t>
      </w:r>
      <w:r w:rsidRPr="00446DF1">
        <w:rPr>
          <w:color w:val="6A3E3E"/>
        </w:rPr>
        <w:t>args</w:t>
      </w:r>
      <w:r w:rsidRPr="00446DF1">
        <w:t>[0]);</w:t>
      </w:r>
    </w:p>
    <w:p w14:paraId="1B735BC6" w14:textId="77777777" w:rsidR="00446DF1" w:rsidRPr="00446DF1" w:rsidRDefault="00446DF1" w:rsidP="00446DF1">
      <w:pPr>
        <w:pStyle w:val="1Output"/>
        <w:ind w:left="720"/>
        <w:rPr>
          <w:color w:val="4C483D" w:themeColor="text2"/>
        </w:rPr>
      </w:pPr>
      <w:r w:rsidRPr="00446DF1">
        <w:tab/>
        <w:t>}</w:t>
      </w:r>
    </w:p>
    <w:p w14:paraId="33948A48" w14:textId="77777777" w:rsidR="00446DF1" w:rsidRPr="00446DF1" w:rsidRDefault="00446DF1" w:rsidP="00446DF1">
      <w:pPr>
        <w:pStyle w:val="1Output"/>
        <w:ind w:left="720"/>
        <w:rPr>
          <w:color w:val="4C483D" w:themeColor="text2"/>
        </w:rPr>
      </w:pPr>
      <w:r w:rsidRPr="00446DF1">
        <w:t>}</w:t>
      </w:r>
    </w:p>
    <w:p w14:paraId="755E1B8C" w14:textId="77777777" w:rsidR="00446DF1" w:rsidRDefault="00446DF1" w:rsidP="00446DF1">
      <w:pPr>
        <w:pStyle w:val="1Output"/>
        <w:shd w:val="clear" w:color="auto" w:fill="000000" w:themeFill="text1"/>
        <w:ind w:left="720"/>
        <w:rPr>
          <w:color w:val="4C483D" w:themeColor="text2"/>
        </w:rPr>
      </w:pPr>
      <w:r>
        <w:t>arry[] : 0</w:t>
      </w:r>
    </w:p>
    <w:p w14:paraId="3653C963" w14:textId="77777777" w:rsidR="00446DF1" w:rsidRDefault="00446DF1" w:rsidP="00446DF1">
      <w:pPr>
        <w:pStyle w:val="1Output"/>
        <w:shd w:val="clear" w:color="auto" w:fill="000000" w:themeFill="text1"/>
        <w:ind w:left="720"/>
        <w:rPr>
          <w:color w:val="4C483D" w:themeColor="text2"/>
        </w:rPr>
      </w:pPr>
      <w:r>
        <w:rPr>
          <w:color w:val="FF0000"/>
        </w:rPr>
        <w:t xml:space="preserve">Exception in thread "main" </w:t>
      </w:r>
      <w:r>
        <w:rPr>
          <w:color w:val="0066CC"/>
          <w:u w:val="single"/>
        </w:rPr>
        <w:t>java.lang.ArrayIndexOutOfBoundsException</w:t>
      </w:r>
      <w:r>
        <w:rPr>
          <w:color w:val="FF0000"/>
        </w:rPr>
        <w:t>: 0</w:t>
      </w:r>
    </w:p>
    <w:p w14:paraId="23AD10A8" w14:textId="29297ABA" w:rsidR="005F5C04" w:rsidRDefault="00446DF1" w:rsidP="00446DF1">
      <w:pPr>
        <w:pStyle w:val="1Output"/>
        <w:shd w:val="clear" w:color="auto" w:fill="000000" w:themeFill="text1"/>
        <w:ind w:left="720"/>
        <w:rPr>
          <w:color w:val="FF0000"/>
        </w:rPr>
      </w:pPr>
      <w:r>
        <w:rPr>
          <w:color w:val="FF0000"/>
        </w:rPr>
        <w:tab/>
        <w:t>at com.root.ThreadDemo.main(</w:t>
      </w:r>
      <w:r>
        <w:rPr>
          <w:color w:val="0066CC"/>
          <w:u w:val="single"/>
        </w:rPr>
        <w:t>ThreadDemo.java:6</w:t>
      </w:r>
      <w:r>
        <w:rPr>
          <w:color w:val="FF0000"/>
        </w:rPr>
        <w:t>)</w:t>
      </w:r>
    </w:p>
    <w:p w14:paraId="375603FE" w14:textId="77777777" w:rsidR="00541870" w:rsidRDefault="00541870" w:rsidP="00541870"/>
    <w:p w14:paraId="4164B78D" w14:textId="7E99D7B9" w:rsidR="005F5C04" w:rsidRPr="005F5C04" w:rsidRDefault="005F5C04" w:rsidP="008151C9">
      <w:pPr>
        <w:pStyle w:val="Heading30"/>
      </w:pPr>
      <w:r w:rsidRPr="005F5C04">
        <w:t>Is main</w:t>
      </w:r>
      <w:r w:rsidR="009D3E9C">
        <w:t>()</w:t>
      </w:r>
      <w:r w:rsidRPr="005F5C04">
        <w:t xml:space="preserve"> method compulsory in Java?</w:t>
      </w:r>
    </w:p>
    <w:p w14:paraId="4FE270BE" w14:textId="77777777" w:rsidR="005F5C04" w:rsidRPr="005F5C04" w:rsidRDefault="005F5C04" w:rsidP="005F5C04">
      <w:pPr>
        <w:spacing w:after="0"/>
        <w:rPr>
          <w:b/>
          <w:color w:val="FF0000"/>
        </w:rPr>
      </w:pPr>
      <w:r w:rsidRPr="005F5C04">
        <w:t xml:space="preserve">The answer to this question depends on version of java you are using. </w:t>
      </w:r>
      <w:r w:rsidRPr="005F5C04">
        <w:rPr>
          <w:b/>
          <w:color w:val="FF0000"/>
        </w:rPr>
        <w:t>Prior to JDK 5, main method was not mandatory in a java program.</w:t>
      </w:r>
    </w:p>
    <w:p w14:paraId="3D0BFEAB" w14:textId="77777777" w:rsidR="005F5C04" w:rsidRDefault="005F5C04" w:rsidP="00151D89">
      <w:pPr>
        <w:pStyle w:val="ListParagraph"/>
        <w:numPr>
          <w:ilvl w:val="0"/>
          <w:numId w:val="97"/>
        </w:numPr>
      </w:pPr>
      <w:r w:rsidRPr="005F5C04">
        <w:t>You could write your full code under </w:t>
      </w:r>
      <w:hyperlink r:id="rId67" w:history="1">
        <w:r w:rsidRPr="005F5C04">
          <w:rPr>
            <w:rStyle w:val="Hyperlink"/>
          </w:rPr>
          <w:t>static block</w:t>
        </w:r>
      </w:hyperlink>
      <w:r w:rsidRPr="005F5C04">
        <w:t> and it ran normally.</w:t>
      </w:r>
    </w:p>
    <w:p w14:paraId="1035B134" w14:textId="77777777" w:rsidR="005F5C04" w:rsidRPr="005F5C04" w:rsidRDefault="005F5C04" w:rsidP="00151D89">
      <w:pPr>
        <w:pStyle w:val="ListParagraph"/>
        <w:numPr>
          <w:ilvl w:val="0"/>
          <w:numId w:val="97"/>
        </w:numPr>
      </w:pPr>
      <w:r w:rsidRPr="005F5C04">
        <w:t>The static block is first executed as soon as the class is loaded before the main(); </w:t>
      </w:r>
    </w:p>
    <w:p w14:paraId="6288A49A" w14:textId="77777777" w:rsidR="00495E88" w:rsidRDefault="00495E88" w:rsidP="00D0117D">
      <w:pPr>
        <w:spacing w:after="0"/>
      </w:pPr>
    </w:p>
    <w:p w14:paraId="2F1FA1DB" w14:textId="5486866A" w:rsidR="00495E88" w:rsidRDefault="00A7651C" w:rsidP="008151C9">
      <w:pPr>
        <w:pStyle w:val="Heading30"/>
      </w:pPr>
      <w:bookmarkStart w:id="21" w:name="_Toc81318358"/>
      <w:bookmarkStart w:id="22" w:name="_Toc81318476"/>
      <w:r>
        <w:t xml:space="preserve">String is Immtable. So, String class is </w:t>
      </w:r>
      <w:bookmarkEnd w:id="21"/>
      <w:bookmarkEnd w:id="22"/>
      <w:r w:rsidR="00F059BA">
        <w:t>Final?</w:t>
      </w:r>
    </w:p>
    <w:p w14:paraId="6B911656" w14:textId="4EEAE6FE" w:rsidR="008705FB" w:rsidRDefault="00F059BA" w:rsidP="00F059BA">
      <w:pPr>
        <w:spacing w:after="0"/>
      </w:pPr>
      <w:r>
        <w:t>Yes, String Class in Final in Java. Check String class code</w:t>
      </w:r>
    </w:p>
    <w:p w14:paraId="20DE83B3" w14:textId="4A104D71" w:rsidR="00F059BA" w:rsidRDefault="00F059BA" w:rsidP="00F059B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6"/>
          <w:szCs w:val="16"/>
        </w:rPr>
      </w:pPr>
      <w:r w:rsidRPr="00F059BA">
        <w:rPr>
          <w:rFonts w:ascii="Consolas" w:hAnsi="Consolas" w:cs="Consolas"/>
          <w:b/>
          <w:bCs/>
          <w:color w:val="7F0055"/>
          <w:sz w:val="16"/>
          <w:szCs w:val="16"/>
        </w:rPr>
        <w:t>public</w:t>
      </w:r>
      <w:r w:rsidRPr="00F059BA">
        <w:rPr>
          <w:rFonts w:ascii="Consolas" w:hAnsi="Consolas" w:cs="Consolas"/>
          <w:color w:val="000000"/>
          <w:sz w:val="16"/>
          <w:szCs w:val="16"/>
        </w:rPr>
        <w:t xml:space="preserve"> </w:t>
      </w:r>
      <w:r w:rsidRPr="00F059BA">
        <w:rPr>
          <w:rFonts w:ascii="Consolas" w:hAnsi="Consolas" w:cs="Consolas"/>
          <w:b/>
          <w:bCs/>
          <w:color w:val="7F0055"/>
          <w:sz w:val="16"/>
          <w:szCs w:val="16"/>
          <w:highlight w:val="yellow"/>
        </w:rPr>
        <w:t>final</w:t>
      </w:r>
      <w:r w:rsidRPr="00F059BA">
        <w:rPr>
          <w:rFonts w:ascii="Consolas" w:hAnsi="Consolas" w:cs="Consolas"/>
          <w:color w:val="000000"/>
          <w:sz w:val="16"/>
          <w:szCs w:val="16"/>
        </w:rPr>
        <w:t xml:space="preserve"> </w:t>
      </w:r>
      <w:r w:rsidRPr="00F059BA">
        <w:rPr>
          <w:rFonts w:ascii="Consolas" w:hAnsi="Consolas" w:cs="Consolas"/>
          <w:b/>
          <w:bCs/>
          <w:color w:val="7F0055"/>
          <w:sz w:val="16"/>
          <w:szCs w:val="16"/>
        </w:rPr>
        <w:t>class</w:t>
      </w:r>
      <w:r w:rsidRPr="00F059BA">
        <w:rPr>
          <w:rFonts w:ascii="Consolas" w:hAnsi="Consolas" w:cs="Consolas"/>
          <w:color w:val="000000"/>
          <w:sz w:val="16"/>
          <w:szCs w:val="16"/>
        </w:rPr>
        <w:t xml:space="preserve"> String </w:t>
      </w:r>
      <w:r w:rsidRPr="00F059BA">
        <w:rPr>
          <w:rFonts w:ascii="Consolas" w:hAnsi="Consolas" w:cs="Consolas"/>
          <w:b/>
          <w:bCs/>
          <w:color w:val="7F0055"/>
          <w:sz w:val="16"/>
          <w:szCs w:val="16"/>
        </w:rPr>
        <w:t>implements</w:t>
      </w:r>
      <w:r w:rsidRPr="00F059BA">
        <w:rPr>
          <w:rFonts w:ascii="Consolas" w:hAnsi="Consolas" w:cs="Consolas"/>
          <w:color w:val="000000"/>
          <w:sz w:val="16"/>
          <w:szCs w:val="16"/>
        </w:rPr>
        <w:t xml:space="preserve"> Serializable, Comparable</w:t>
      </w:r>
      <w:r>
        <w:rPr>
          <w:rFonts w:ascii="Consolas" w:hAnsi="Consolas" w:cs="Consolas"/>
          <w:color w:val="000000"/>
          <w:sz w:val="16"/>
          <w:szCs w:val="16"/>
        </w:rPr>
        <w:t xml:space="preserve">, </w:t>
      </w:r>
      <w:r w:rsidRPr="00F059BA">
        <w:rPr>
          <w:rFonts w:ascii="Consolas" w:hAnsi="Consolas" w:cs="Consolas"/>
          <w:color w:val="000000"/>
          <w:sz w:val="16"/>
          <w:szCs w:val="16"/>
        </w:rPr>
        <w:t>CharSequence {</w:t>
      </w:r>
    </w:p>
    <w:p w14:paraId="6E77B4A0" w14:textId="77777777" w:rsidR="00F059BA" w:rsidRDefault="00F059BA" w:rsidP="00F059B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6"/>
          <w:szCs w:val="16"/>
        </w:rPr>
      </w:pPr>
    </w:p>
    <w:p w14:paraId="6B9BF2DE" w14:textId="2BC432D3" w:rsidR="00F059BA" w:rsidRPr="00F059BA" w:rsidRDefault="00F059BA" w:rsidP="00F059BA">
      <w:pPr>
        <w:pBdr>
          <w:top w:val="single" w:sz="4" w:space="1" w:color="auto"/>
          <w:left w:val="single" w:sz="4" w:space="4" w:color="auto"/>
          <w:bottom w:val="single" w:sz="4" w:space="1" w:color="auto"/>
          <w:right w:val="single" w:sz="4" w:space="4" w:color="auto"/>
        </w:pBdr>
        <w:rPr>
          <w:sz w:val="16"/>
          <w:szCs w:val="16"/>
        </w:rPr>
      </w:pPr>
      <w:r w:rsidRPr="00F059BA">
        <w:rPr>
          <w:rFonts w:ascii="Consolas" w:hAnsi="Consolas" w:cs="Consolas"/>
          <w:color w:val="000000"/>
          <w:sz w:val="16"/>
          <w:szCs w:val="16"/>
        </w:rPr>
        <w:t>}</w:t>
      </w:r>
    </w:p>
    <w:p w14:paraId="4A4ED18B" w14:textId="32802EC4" w:rsidR="00F059BA" w:rsidRDefault="00F059BA" w:rsidP="00D651B8"/>
    <w:p w14:paraId="24725879" w14:textId="75C96F8F" w:rsidR="00F059BA" w:rsidRPr="00F059BA" w:rsidRDefault="00F059BA" w:rsidP="008151C9">
      <w:pPr>
        <w:pStyle w:val="Heading30"/>
      </w:pPr>
      <w:r w:rsidRPr="00F059BA">
        <w:t>Why String is Immutable or Final in Java</w:t>
      </w:r>
      <w:r>
        <w:t>?</w:t>
      </w:r>
    </w:p>
    <w:p w14:paraId="7AD122B8" w14:textId="480C2A7F" w:rsidR="00F059BA" w:rsidRDefault="00F059BA" w:rsidP="00D651B8">
      <w:r w:rsidRPr="00F059BA">
        <w:t>In object-oriented programming, the </w:t>
      </w:r>
      <w:r w:rsidRPr="00F059BA">
        <w:rPr>
          <w:b/>
          <w:bCs/>
        </w:rPr>
        <w:t>immutable string or objects</w:t>
      </w:r>
      <w:r w:rsidRPr="00F059BA">
        <w:t> that cannot be modified once it is created. But we can only change the reference to the object.</w:t>
      </w:r>
      <w:r w:rsidRPr="00F059BA">
        <w:rPr>
          <w:rFonts w:cs="Segoe UI"/>
          <w:color w:val="333333"/>
          <w:shd w:val="clear" w:color="auto" w:fill="FFFFFF"/>
        </w:rPr>
        <w:t xml:space="preserve"> </w:t>
      </w:r>
      <w:r w:rsidRPr="00F059BA">
        <w:rPr>
          <w:b/>
          <w:bCs/>
        </w:rPr>
        <w:t>String is immutable</w:t>
      </w:r>
      <w:r w:rsidRPr="00F059BA">
        <w:t> in </w:t>
      </w:r>
      <w:hyperlink r:id="rId68" w:history="1">
        <w:r w:rsidRPr="00F059BA">
          <w:rPr>
            <w:rStyle w:val="Hyperlink"/>
          </w:rPr>
          <w:t>Java</w:t>
        </w:r>
      </w:hyperlink>
      <w:r w:rsidRPr="00F059BA">
        <w:t xml:space="preserve"> because of the security, synchronization and concurrency, caching, and class loading. </w:t>
      </w:r>
    </w:p>
    <w:p w14:paraId="3812E1E5" w14:textId="4285EAA4" w:rsidR="008705FB" w:rsidRDefault="00F059BA" w:rsidP="00D651B8">
      <w:r w:rsidRPr="00F059BA">
        <w:t xml:space="preserve">The reason of making string </w:t>
      </w:r>
      <w:r w:rsidRPr="00F059BA">
        <w:rPr>
          <w:rStyle w:val="2SyntaxChar"/>
        </w:rPr>
        <w:t>final</w:t>
      </w:r>
      <w:r w:rsidRPr="00F059BA">
        <w:t xml:space="preserve"> is </w:t>
      </w:r>
      <w:r>
        <w:t>– no one can extend final class, and we wont change value of it</w:t>
      </w:r>
      <w:r w:rsidR="00D0117D">
        <w:t>.</w:t>
      </w:r>
    </w:p>
    <w:p w14:paraId="4770E362" w14:textId="5B8BB999" w:rsidR="008705FB" w:rsidRDefault="00D0117D" w:rsidP="00CB2B37">
      <w:pPr>
        <w:pStyle w:val="ListParagraph"/>
        <w:numPr>
          <w:ilvl w:val="0"/>
          <w:numId w:val="113"/>
        </w:numPr>
      </w:pPr>
      <w:r w:rsidRPr="00D0117D">
        <w:t xml:space="preserve">The String objects are cached in the </w:t>
      </w:r>
      <w:r w:rsidRPr="00D0117D">
        <w:rPr>
          <w:b/>
          <w:bCs/>
        </w:rPr>
        <w:t>String pool</w:t>
      </w:r>
      <w:r>
        <w:t>.</w:t>
      </w:r>
      <w:r w:rsidRPr="00D0117D">
        <w:t xml:space="preserve"> The cached String literals are accessed by multiple clients. So, there is always a risk, where action performs by one client affects all other clients</w:t>
      </w:r>
      <w:r>
        <w:t>.</w:t>
      </w:r>
      <w:r w:rsidRPr="00D0117D">
        <w:rPr>
          <w:rFonts w:cs="Segoe UI"/>
          <w:color w:val="333333"/>
          <w:shd w:val="clear" w:color="auto" w:fill="FFFFFF"/>
        </w:rPr>
        <w:t xml:space="preserve"> </w:t>
      </w:r>
      <w:r w:rsidRPr="00D0117D">
        <w:t xml:space="preserve">For example, if one client performs an action and changes the string value from </w:t>
      </w:r>
      <w:r w:rsidRPr="00D0117D">
        <w:rPr>
          <w:rStyle w:val="2SyntaxChar"/>
        </w:rPr>
        <w:t>Pressure</w:t>
      </w:r>
      <w:r w:rsidRPr="00D0117D">
        <w:t xml:space="preserve"> to </w:t>
      </w:r>
      <w:r w:rsidRPr="00D0117D">
        <w:rPr>
          <w:rStyle w:val="3BlueChar"/>
        </w:rPr>
        <w:t>PRESSURE</w:t>
      </w:r>
      <w:r w:rsidRPr="00D0117D">
        <w:t>, all remaining clients will also read that value.</w:t>
      </w:r>
    </w:p>
    <w:p w14:paraId="1A5C0BB6" w14:textId="77777777" w:rsidR="00D0117D" w:rsidRDefault="00D0117D" w:rsidP="00D0117D">
      <w:pPr>
        <w:pStyle w:val="ListParagraph"/>
      </w:pPr>
    </w:p>
    <w:p w14:paraId="42CA9439" w14:textId="77777777" w:rsidR="00D0117D" w:rsidRDefault="00D0117D" w:rsidP="00CB2B37">
      <w:pPr>
        <w:pStyle w:val="ListParagraph"/>
        <w:numPr>
          <w:ilvl w:val="0"/>
          <w:numId w:val="113"/>
        </w:numPr>
      </w:pPr>
      <w:r>
        <w:t>The String pool cannot be possible if String is not immutable in Java. A lot of heap space is saved by </w:t>
      </w:r>
      <w:hyperlink r:id="rId69" w:history="1">
        <w:r w:rsidRPr="00D0117D">
          <w:rPr>
            <w:rStyle w:val="Hyperlink"/>
            <w:rFonts w:cs="Segoe UI"/>
            <w:color w:val="008000"/>
          </w:rPr>
          <w:t>JRE</w:t>
        </w:r>
      </w:hyperlink>
      <w:r>
        <w:t>. The same string variable can be referred to by more than one string variable in the pool. String interning can also not be possible if the String would not be immutable.</w:t>
      </w:r>
    </w:p>
    <w:p w14:paraId="7AC5FF47" w14:textId="77777777" w:rsidR="006A5D62" w:rsidRDefault="006A5D62" w:rsidP="00D651B8"/>
    <w:p w14:paraId="42C4972F" w14:textId="7CEBBD31" w:rsidR="00D651B8" w:rsidRPr="00251334" w:rsidRDefault="00D651B8" w:rsidP="00D651B8">
      <w:r w:rsidRPr="00D651B8">
        <w:br/>
        <w:t>Read more: </w:t>
      </w:r>
      <w:hyperlink r:id="rId70" w:anchor="ixzz5fwmNzRHE" w:history="1">
        <w:r w:rsidRPr="00D651B8">
          <w:rPr>
            <w:rStyle w:val="Hyperlink"/>
          </w:rPr>
          <w:t>https://javarevisited.blogspot.com/2012/10/10-garbage-collection-interview-question-answer.html#ixzz5fwmNzRHE</w:t>
        </w:r>
      </w:hyperlink>
    </w:p>
    <w:p w14:paraId="2C01CCD5" w14:textId="77777777" w:rsidR="000076F2" w:rsidRDefault="000076F2" w:rsidP="000076F2">
      <w:pPr>
        <w:pStyle w:val="Heading2"/>
      </w:pPr>
      <w:bookmarkStart w:id="23" w:name="_Toc2631424"/>
      <w:bookmarkStart w:id="24" w:name="_Toc81318477"/>
      <w:r>
        <w:lastRenderedPageBreak/>
        <w:t>Data Types</w:t>
      </w:r>
      <w:bookmarkEnd w:id="23"/>
      <w:bookmarkEnd w:id="24"/>
    </w:p>
    <w:p w14:paraId="5C1BCA23" w14:textId="77777777" w:rsidR="000076F2" w:rsidRDefault="000076F2" w:rsidP="008151C9">
      <w:pPr>
        <w:pStyle w:val="Heading30"/>
      </w:pPr>
      <w:bookmarkStart w:id="25" w:name="_Toc2631425"/>
      <w:r w:rsidRPr="00FD0D60">
        <w:t>How do you convert bytes to String?</w:t>
      </w:r>
      <w:bookmarkEnd w:id="25"/>
    </w:p>
    <w:p w14:paraId="31269AD9" w14:textId="77777777" w:rsidR="000076F2" w:rsidRDefault="000076F2" w:rsidP="000076F2">
      <w:pPr>
        <w:spacing w:after="0"/>
      </w:pPr>
      <w:r w:rsidRPr="00FD0D60">
        <w:t xml:space="preserve">you can convert </w:t>
      </w:r>
      <w:r w:rsidRPr="0072471D">
        <w:rPr>
          <w:rStyle w:val="2SyntaxChar"/>
        </w:rPr>
        <w:t>bytes</w:t>
      </w:r>
      <w:r w:rsidRPr="00FD0D60">
        <w:t xml:space="preserve"> to the </w:t>
      </w:r>
      <w:r w:rsidRPr="0072471D">
        <w:rPr>
          <w:rStyle w:val="2SyntaxChar"/>
        </w:rPr>
        <w:t>string</w:t>
      </w:r>
      <w:r w:rsidRPr="00FD0D60">
        <w:t xml:space="preserve"> using string constructor which accepts </w:t>
      </w:r>
      <w:r w:rsidRPr="0072471D">
        <w:rPr>
          <w:rStyle w:val="3BlueChar"/>
        </w:rPr>
        <w:t>byte[],</w:t>
      </w:r>
      <w:r w:rsidRPr="00FD0D60">
        <w:t xml:space="preserve"> just make sure that right character encoding otherwise platform's default character encoding will be used which may or may not be same.</w:t>
      </w:r>
    </w:p>
    <w:p w14:paraId="310F5385" w14:textId="77777777" w:rsidR="000076F2" w:rsidRPr="00FD0D60" w:rsidRDefault="000076F2" w:rsidP="000076F2">
      <w:pPr>
        <w:pStyle w:val="1Output"/>
        <w:rPr>
          <w:lang w:eastAsia="en-US"/>
        </w:rPr>
      </w:pPr>
      <w:r w:rsidRPr="00FD0D60">
        <w:rPr>
          <w:color w:val="FF7800"/>
          <w:lang w:eastAsia="en-US"/>
        </w:rPr>
        <w:t>String</w:t>
      </w:r>
      <w:r w:rsidRPr="00FD0D60">
        <w:rPr>
          <w:lang w:eastAsia="en-US"/>
        </w:rPr>
        <w:t xml:space="preserve"> str </w:t>
      </w:r>
      <w:r w:rsidRPr="00FD0D60">
        <w:rPr>
          <w:color w:val="FF7800"/>
          <w:lang w:eastAsia="en-US"/>
        </w:rPr>
        <w:t>=</w:t>
      </w:r>
      <w:r w:rsidRPr="00FD0D60">
        <w:rPr>
          <w:lang w:eastAsia="en-US"/>
        </w:rPr>
        <w:t xml:space="preserve"> </w:t>
      </w:r>
      <w:r w:rsidRPr="00FD0D60">
        <w:rPr>
          <w:color w:val="FF7800"/>
          <w:lang w:eastAsia="en-US"/>
        </w:rPr>
        <w:t>new</w:t>
      </w:r>
      <w:r w:rsidRPr="00FD0D60">
        <w:rPr>
          <w:lang w:eastAsia="en-US"/>
        </w:rPr>
        <w:t xml:space="preserve"> </w:t>
      </w:r>
      <w:r w:rsidRPr="00FD0D60">
        <w:rPr>
          <w:color w:val="FF7800"/>
          <w:lang w:eastAsia="en-US"/>
        </w:rPr>
        <w:t>String</w:t>
      </w:r>
      <w:r w:rsidRPr="00FD0D60">
        <w:rPr>
          <w:lang w:eastAsia="en-US"/>
        </w:rPr>
        <w:t xml:space="preserve">(bytes, </w:t>
      </w:r>
      <w:r w:rsidRPr="00FD0D60">
        <w:rPr>
          <w:color w:val="409B1C"/>
          <w:lang w:eastAsia="en-US"/>
        </w:rPr>
        <w:t>"UTF-8"</w:t>
      </w:r>
      <w:r w:rsidRPr="00FD0D60">
        <w:rPr>
          <w:lang w:eastAsia="en-US"/>
        </w:rPr>
        <w:t>);</w:t>
      </w:r>
    </w:p>
    <w:p w14:paraId="3403E33E" w14:textId="639A851E" w:rsidR="000076F2" w:rsidRDefault="000076F2" w:rsidP="001925AF">
      <w:pPr>
        <w:spacing w:after="0" w:line="240" w:lineRule="auto"/>
      </w:pPr>
    </w:p>
    <w:p w14:paraId="4A9E4059" w14:textId="77777777" w:rsidR="001925AF" w:rsidRPr="001925AF" w:rsidRDefault="001925AF" w:rsidP="001925AF">
      <w:pPr>
        <w:pStyle w:val="1Output"/>
        <w:rPr>
          <w:color w:val="00B050"/>
        </w:rPr>
      </w:pPr>
      <w:r>
        <w:rPr>
          <w:color w:val="000000"/>
        </w:rPr>
        <w:tab/>
      </w:r>
      <w:r>
        <w:rPr>
          <w:color w:val="000000"/>
        </w:rPr>
        <w:tab/>
      </w:r>
      <w:r>
        <w:rPr>
          <w:bCs/>
          <w:color w:val="7F0055"/>
        </w:rPr>
        <w:t>byte</w:t>
      </w:r>
      <w:r>
        <w:rPr>
          <w:color w:val="000000"/>
        </w:rPr>
        <w:t xml:space="preserve"> </w:t>
      </w:r>
      <w:r>
        <w:rPr>
          <w:color w:val="6A3E3E"/>
        </w:rPr>
        <w:t>b</w:t>
      </w:r>
      <w:r>
        <w:rPr>
          <w:color w:val="000000"/>
        </w:rPr>
        <w:t xml:space="preserve"> =100; </w:t>
      </w:r>
      <w:r w:rsidRPr="001925AF">
        <w:rPr>
          <w:color w:val="00B050"/>
        </w:rPr>
        <w:t>//-127 to 128</w:t>
      </w:r>
    </w:p>
    <w:p w14:paraId="34177052" w14:textId="77777777" w:rsidR="001925AF" w:rsidRDefault="001925AF" w:rsidP="001925AF">
      <w:pPr>
        <w:pStyle w:val="1Output"/>
        <w:rPr>
          <w:color w:val="4C483D" w:themeColor="text2"/>
        </w:rPr>
      </w:pPr>
      <w:r>
        <w:rPr>
          <w:color w:val="000000"/>
        </w:rPr>
        <w:tab/>
      </w:r>
      <w:r>
        <w:rPr>
          <w:color w:val="000000"/>
        </w:rPr>
        <w:tab/>
        <w:t>System.</w:t>
      </w:r>
      <w:r>
        <w:rPr>
          <w:bCs/>
          <w:i/>
          <w:iCs/>
          <w:color w:val="0000C0"/>
        </w:rPr>
        <w:t>out</w:t>
      </w:r>
      <w:r>
        <w:rPr>
          <w:color w:val="000000"/>
        </w:rPr>
        <w:t>.println(</w:t>
      </w:r>
      <w:r>
        <w:rPr>
          <w:color w:val="2A00FF"/>
        </w:rPr>
        <w:t>"Byte : "</w:t>
      </w:r>
      <w:r>
        <w:rPr>
          <w:color w:val="000000"/>
        </w:rPr>
        <w:t>+</w:t>
      </w:r>
      <w:r>
        <w:rPr>
          <w:color w:val="6A3E3E"/>
        </w:rPr>
        <w:t>b</w:t>
      </w:r>
      <w:r>
        <w:rPr>
          <w:color w:val="000000"/>
        </w:rPr>
        <w:t>);</w:t>
      </w:r>
    </w:p>
    <w:p w14:paraId="023CD967" w14:textId="77777777" w:rsidR="001925AF" w:rsidRDefault="001925AF" w:rsidP="001925AF">
      <w:pPr>
        <w:pStyle w:val="1Output"/>
        <w:rPr>
          <w:color w:val="4C483D" w:themeColor="text2"/>
        </w:rPr>
      </w:pPr>
      <w:r>
        <w:rPr>
          <w:color w:val="000000"/>
        </w:rPr>
        <w:tab/>
      </w:r>
      <w:r>
        <w:rPr>
          <w:color w:val="000000"/>
        </w:rPr>
        <w:tab/>
      </w:r>
    </w:p>
    <w:p w14:paraId="736CEF33" w14:textId="77777777" w:rsidR="001925AF" w:rsidRDefault="001925AF" w:rsidP="001925AF">
      <w:pPr>
        <w:pStyle w:val="1Output"/>
        <w:rPr>
          <w:color w:val="4C483D" w:themeColor="text2"/>
        </w:rPr>
      </w:pPr>
      <w:r>
        <w:rPr>
          <w:color w:val="000000"/>
        </w:rPr>
        <w:tab/>
      </w:r>
      <w:r>
        <w:rPr>
          <w:color w:val="000000"/>
        </w:rPr>
        <w:tab/>
      </w:r>
      <w:r>
        <w:rPr>
          <w:bCs/>
          <w:color w:val="7F0055"/>
        </w:rPr>
        <w:t>byte</w:t>
      </w:r>
      <w:r>
        <w:rPr>
          <w:color w:val="000000"/>
        </w:rPr>
        <w:t xml:space="preserve"> </w:t>
      </w:r>
      <w:r>
        <w:rPr>
          <w:color w:val="6A3E3E"/>
        </w:rPr>
        <w:t>arr</w:t>
      </w:r>
      <w:r>
        <w:rPr>
          <w:color w:val="000000"/>
        </w:rPr>
        <w:t>[] = {10, 30, 50, 70, 100, 120};</w:t>
      </w:r>
    </w:p>
    <w:p w14:paraId="35216CDE" w14:textId="77777777" w:rsidR="001925AF" w:rsidRDefault="001925AF" w:rsidP="001925AF">
      <w:pPr>
        <w:pStyle w:val="1Output"/>
        <w:rPr>
          <w:color w:val="4C483D" w:themeColor="text2"/>
        </w:rPr>
      </w:pPr>
      <w:r>
        <w:rPr>
          <w:color w:val="000000"/>
        </w:rPr>
        <w:tab/>
      </w:r>
      <w:r>
        <w:rPr>
          <w:color w:val="000000"/>
        </w:rPr>
        <w:tab/>
        <w:t xml:space="preserve">String </w:t>
      </w:r>
      <w:r>
        <w:rPr>
          <w:color w:val="6A3E3E"/>
        </w:rPr>
        <w:t>s</w:t>
      </w:r>
      <w:r>
        <w:rPr>
          <w:color w:val="000000"/>
        </w:rPr>
        <w:t xml:space="preserve"> = </w:t>
      </w:r>
      <w:r>
        <w:rPr>
          <w:bCs/>
          <w:color w:val="7F0055"/>
        </w:rPr>
        <w:t>new</w:t>
      </w:r>
      <w:r>
        <w:rPr>
          <w:color w:val="000000"/>
        </w:rPr>
        <w:t xml:space="preserve"> String(</w:t>
      </w:r>
      <w:r>
        <w:rPr>
          <w:color w:val="6A3E3E"/>
        </w:rPr>
        <w:t>arr</w:t>
      </w:r>
      <w:r>
        <w:rPr>
          <w:color w:val="000000"/>
        </w:rPr>
        <w:t>);</w:t>
      </w:r>
    </w:p>
    <w:p w14:paraId="5E5A5C6F" w14:textId="77777777" w:rsidR="001925AF" w:rsidRDefault="001925AF" w:rsidP="001925AF">
      <w:pPr>
        <w:pStyle w:val="1Output"/>
        <w:rPr>
          <w:color w:val="4C483D" w:themeColor="text2"/>
        </w:rPr>
      </w:pPr>
      <w:r>
        <w:rPr>
          <w:color w:val="000000"/>
        </w:rPr>
        <w:tab/>
      </w:r>
      <w:r>
        <w:rPr>
          <w:color w:val="000000"/>
        </w:rPr>
        <w:tab/>
        <w:t>System.</w:t>
      </w:r>
      <w:r>
        <w:rPr>
          <w:bCs/>
          <w:i/>
          <w:iCs/>
          <w:color w:val="0000C0"/>
        </w:rPr>
        <w:t>out</w:t>
      </w:r>
      <w:r>
        <w:rPr>
          <w:color w:val="000000"/>
        </w:rPr>
        <w:t>.println(</w:t>
      </w:r>
      <w:r>
        <w:rPr>
          <w:color w:val="2A00FF"/>
        </w:rPr>
        <w:t>"String : "</w:t>
      </w:r>
      <w:r>
        <w:rPr>
          <w:color w:val="000000"/>
        </w:rPr>
        <w:t>+</w:t>
      </w:r>
      <w:r>
        <w:rPr>
          <w:color w:val="6A3E3E"/>
        </w:rPr>
        <w:t>s</w:t>
      </w:r>
      <w:r>
        <w:rPr>
          <w:color w:val="000000"/>
        </w:rPr>
        <w:t>);</w:t>
      </w:r>
    </w:p>
    <w:p w14:paraId="0BFCAA30" w14:textId="77777777" w:rsidR="001925AF" w:rsidRDefault="001925AF" w:rsidP="001925AF">
      <w:pPr>
        <w:pStyle w:val="1Output"/>
        <w:rPr>
          <w:color w:val="000000"/>
        </w:rPr>
      </w:pPr>
      <w:r>
        <w:rPr>
          <w:color w:val="000000"/>
        </w:rPr>
        <w:tab/>
      </w:r>
      <w:r>
        <w:rPr>
          <w:color w:val="000000"/>
        </w:rPr>
        <w:tab/>
      </w:r>
    </w:p>
    <w:p w14:paraId="5C5DBCA9" w14:textId="1BA7B5F8" w:rsidR="001925AF" w:rsidRPr="001925AF" w:rsidRDefault="001925AF" w:rsidP="001925AF">
      <w:pPr>
        <w:pStyle w:val="1Output"/>
        <w:shd w:val="clear" w:color="auto" w:fill="000000" w:themeFill="text1"/>
        <w:rPr>
          <w:color w:val="FFFFFF" w:themeColor="background1"/>
        </w:rPr>
      </w:pPr>
      <w:r w:rsidRPr="001925AF">
        <w:rPr>
          <w:color w:val="FFFFFF" w:themeColor="background1"/>
        </w:rPr>
        <w:t>Byte : 100</w:t>
      </w:r>
    </w:p>
    <w:p w14:paraId="131B7BEF" w14:textId="77777777" w:rsidR="001925AF" w:rsidRPr="001925AF" w:rsidRDefault="001925AF" w:rsidP="001925AF">
      <w:pPr>
        <w:pStyle w:val="1Output"/>
        <w:shd w:val="clear" w:color="auto" w:fill="000000" w:themeFill="text1"/>
        <w:rPr>
          <w:color w:val="FFFFFF" w:themeColor="background1"/>
        </w:rPr>
      </w:pPr>
      <w:r w:rsidRPr="001925AF">
        <w:rPr>
          <w:color w:val="FFFFFF" w:themeColor="background1"/>
        </w:rPr>
        <w:t xml:space="preserve">String : </w:t>
      </w:r>
    </w:p>
    <w:p w14:paraId="39F1CD67" w14:textId="206E3FD1" w:rsidR="001925AF" w:rsidRPr="001925AF" w:rsidRDefault="001925AF" w:rsidP="001925AF">
      <w:pPr>
        <w:pStyle w:val="1Output"/>
        <w:shd w:val="clear" w:color="auto" w:fill="000000" w:themeFill="text1"/>
        <w:rPr>
          <w:color w:val="FFFFFF" w:themeColor="background1"/>
        </w:rPr>
      </w:pPr>
      <w:r w:rsidRPr="001925AF">
        <w:rPr>
          <w:color w:val="FFFFFF" w:themeColor="background1"/>
        </w:rPr>
        <w:t>_2Fdx</w:t>
      </w:r>
    </w:p>
    <w:p w14:paraId="1ED33F3A" w14:textId="41B9ED2E" w:rsidR="001925AF" w:rsidRDefault="00C96805" w:rsidP="000076F2">
      <w:r>
        <w:rPr>
          <w:noProof/>
        </w:rPr>
        <w:drawing>
          <wp:inline distT="0" distB="0" distL="0" distR="0" wp14:anchorId="13BEBBF9" wp14:editId="4A3C9AEB">
            <wp:extent cx="5943600" cy="1554480"/>
            <wp:effectExtent l="0" t="0" r="0" b="762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1554480"/>
                    </a:xfrm>
                    <a:prstGeom prst="rect">
                      <a:avLst/>
                    </a:prstGeom>
                    <a:noFill/>
                    <a:ln>
                      <a:noFill/>
                    </a:ln>
                  </pic:spPr>
                </pic:pic>
              </a:graphicData>
            </a:graphic>
          </wp:inline>
        </w:drawing>
      </w:r>
    </w:p>
    <w:p w14:paraId="14CCC5CB" w14:textId="77777777" w:rsidR="002975AC" w:rsidRDefault="002975AC" w:rsidP="000076F2"/>
    <w:p w14:paraId="143197C5" w14:textId="77777777" w:rsidR="000076F2" w:rsidRPr="00BE7089" w:rsidRDefault="000076F2" w:rsidP="00567A81">
      <w:pPr>
        <w:spacing w:after="0"/>
      </w:pPr>
      <w:bookmarkStart w:id="26" w:name="_Toc2631426"/>
      <w:r w:rsidRPr="00EA4A0F">
        <w:rPr>
          <w:rStyle w:val="Heading3Char0"/>
        </w:rPr>
        <w:t>How do you convert bytes to long in Java</w:t>
      </w:r>
      <w:bookmarkEnd w:id="26"/>
      <w:r w:rsidRPr="00BE7089">
        <w:br/>
        <w:t>The byte takes 1 byte of memory and long takes 8 bytes of memory. Assignment 1 byte value to 8 bytes is done implicitly by the JVM.</w:t>
      </w:r>
    </w:p>
    <w:p w14:paraId="4D9816AA" w14:textId="77777777" w:rsidR="000076F2" w:rsidRPr="00BE7089" w:rsidRDefault="000076F2" w:rsidP="000076F2">
      <w:pPr>
        <w:rPr>
          <w:b/>
        </w:rPr>
      </w:pPr>
      <w:r w:rsidRPr="00BE7089">
        <w:rPr>
          <w:b/>
        </w:rPr>
        <w:t>byte –&gt; short –&gt; int –&gt; long –&gt; float –&gt; double</w:t>
      </w:r>
    </w:p>
    <w:p w14:paraId="5EAA5724" w14:textId="77777777" w:rsidR="000076F2" w:rsidRPr="00BE7089" w:rsidRDefault="000076F2" w:rsidP="000076F2">
      <w:pPr>
        <w:spacing w:after="0"/>
      </w:pPr>
      <w:r w:rsidRPr="00BE7089">
        <w:t>The left-side value can be assigned to any right-side value and is done implicitly. The reverse requires explicit casting.</w:t>
      </w:r>
    </w:p>
    <w:p w14:paraId="47DDE2AF" w14:textId="3DD0301E" w:rsidR="000076F2" w:rsidRPr="00BE7089" w:rsidRDefault="000076F2" w:rsidP="000076F2">
      <w:pPr>
        <w:pStyle w:val="1Output"/>
        <w:rPr>
          <w:rFonts w:ascii="Arial" w:hAnsi="Arial"/>
          <w:lang w:eastAsia="en-US"/>
        </w:rPr>
      </w:pPr>
      <w:r w:rsidRPr="00BE7089">
        <w:rPr>
          <w:bdr w:val="none" w:sz="0" w:space="0" w:color="auto" w:frame="1"/>
          <w:lang w:eastAsia="en-US"/>
        </w:rPr>
        <w:t xml:space="preserve"> byte b1 = </w:t>
      </w:r>
      <w:r w:rsidR="00567A81" w:rsidRPr="00BE7089">
        <w:rPr>
          <w:bdr w:val="none" w:sz="0" w:space="0" w:color="auto" w:frame="1"/>
          <w:lang w:eastAsia="en-US"/>
        </w:rPr>
        <w:t xml:space="preserve">10;  </w:t>
      </w:r>
      <w:r w:rsidRPr="00BE7089">
        <w:rPr>
          <w:bdr w:val="none" w:sz="0" w:space="0" w:color="auto" w:frame="1"/>
          <w:lang w:eastAsia="en-US"/>
        </w:rPr>
        <w:t>             // 1 byte  </w:t>
      </w:r>
    </w:p>
    <w:p w14:paraId="264E2EEA" w14:textId="0EF031E5" w:rsidR="000076F2" w:rsidRPr="00BE7089" w:rsidRDefault="000076F2" w:rsidP="000076F2">
      <w:pPr>
        <w:pStyle w:val="1Output"/>
        <w:rPr>
          <w:rFonts w:ascii="Arial" w:hAnsi="Arial"/>
          <w:lang w:eastAsia="en-US"/>
        </w:rPr>
      </w:pPr>
      <w:r>
        <w:rPr>
          <w:bdr w:val="none" w:sz="0" w:space="0" w:color="auto" w:frame="1"/>
          <w:lang w:eastAsia="en-US"/>
        </w:rPr>
        <w:t> </w:t>
      </w:r>
      <w:r w:rsidRPr="00BE7089">
        <w:rPr>
          <w:bdr w:val="none" w:sz="0" w:space="0" w:color="auto" w:frame="1"/>
          <w:lang w:eastAsia="en-US"/>
        </w:rPr>
        <w:t>long l1 = b</w:t>
      </w:r>
      <w:r w:rsidR="00567A81" w:rsidRPr="00BE7089">
        <w:rPr>
          <w:bdr w:val="none" w:sz="0" w:space="0" w:color="auto" w:frame="1"/>
          <w:lang w:eastAsia="en-US"/>
        </w:rPr>
        <w:t xml:space="preserve">1;  </w:t>
      </w:r>
      <w:r w:rsidRPr="00BE7089">
        <w:rPr>
          <w:bdr w:val="none" w:sz="0" w:space="0" w:color="auto" w:frame="1"/>
          <w:lang w:eastAsia="en-US"/>
        </w:rPr>
        <w:t>             //  one byte to 8 bytes, assigned implicitly</w:t>
      </w:r>
    </w:p>
    <w:p w14:paraId="206A8A98" w14:textId="7EEA09D5" w:rsidR="000076F2" w:rsidRDefault="000076F2" w:rsidP="00F158A4">
      <w:pPr>
        <w:spacing w:after="0"/>
      </w:pPr>
    </w:p>
    <w:p w14:paraId="73881CA6" w14:textId="77777777" w:rsidR="00567A81" w:rsidRDefault="00567A81" w:rsidP="00F158A4">
      <w:pPr>
        <w:spacing w:after="0"/>
      </w:pPr>
    </w:p>
    <w:p w14:paraId="3253BCEA" w14:textId="77777777" w:rsidR="000076F2" w:rsidRDefault="000076F2" w:rsidP="008151C9">
      <w:pPr>
        <w:pStyle w:val="Heading30"/>
      </w:pPr>
      <w:bookmarkStart w:id="27" w:name="_Toc2631427"/>
      <w:r w:rsidRPr="0034403D">
        <w:t>Is ++ operator is thread-safe in Java?</w:t>
      </w:r>
      <w:bookmarkEnd w:id="27"/>
    </w:p>
    <w:p w14:paraId="518332BA" w14:textId="38658BCC" w:rsidR="00A07ED7" w:rsidRDefault="00065C25" w:rsidP="00F158A4">
      <w:pPr>
        <w:spacing w:after="0"/>
      </w:pPr>
      <w:r w:rsidRPr="0034403D">
        <w:t>No,</w:t>
      </w:r>
      <w:r w:rsidR="000076F2" w:rsidRPr="0034403D">
        <w:t xml:space="preserve"> it's not a thread safe operator because its involve multiple instructions like reading a value, incr</w:t>
      </w:r>
      <w:r w:rsidR="00C96805">
        <w:t>e</w:t>
      </w:r>
      <w:r w:rsidR="000076F2" w:rsidRPr="0034403D">
        <w:t>m</w:t>
      </w:r>
      <w:r w:rsidR="00C96805">
        <w:t>e</w:t>
      </w:r>
      <w:r w:rsidR="000076F2" w:rsidRPr="0034403D">
        <w:t>nting it and storing it back into memory which can be overlapped between multiple threads.</w:t>
      </w:r>
    </w:p>
    <w:p w14:paraId="2AB0DB84" w14:textId="77777777" w:rsidR="00AC2BF3" w:rsidRDefault="00AC2BF3" w:rsidP="00F158A4">
      <w:pPr>
        <w:spacing w:after="0"/>
      </w:pPr>
    </w:p>
    <w:p w14:paraId="313DDB9E" w14:textId="77777777" w:rsidR="00A07ED7" w:rsidRDefault="00A07ED7" w:rsidP="00F158A4">
      <w:pPr>
        <w:spacing w:after="0"/>
      </w:pPr>
    </w:p>
    <w:p w14:paraId="2D1F1245" w14:textId="77777777" w:rsidR="00A07ED7" w:rsidRDefault="00A07ED7" w:rsidP="008151C9">
      <w:pPr>
        <w:pStyle w:val="Heading30"/>
      </w:pPr>
      <w:bookmarkStart w:id="28" w:name="_Toc2631428"/>
      <w:r>
        <w:t>Volatile Vs Atomic variables?</w:t>
      </w:r>
      <w:bookmarkEnd w:id="28"/>
    </w:p>
    <w:p w14:paraId="1C0C9AB0" w14:textId="77777777" w:rsidR="00A07ED7" w:rsidRPr="00D4522F" w:rsidRDefault="00A07ED7" w:rsidP="00A07ED7">
      <w:pPr>
        <w:pStyle w:val="Qsns"/>
        <w:rPr>
          <w:lang w:eastAsia="en-US"/>
        </w:rPr>
      </w:pPr>
      <w:r>
        <w:rPr>
          <w:lang w:eastAsia="en-US"/>
        </w:rPr>
        <w:t>Volatile Example</w:t>
      </w:r>
    </w:p>
    <w:p w14:paraId="02A2B80D" w14:textId="30D5F7CC" w:rsidR="00A07ED7" w:rsidRDefault="00A07ED7" w:rsidP="00A07ED7">
      <w:pPr>
        <w:rPr>
          <w:lang w:eastAsia="en-US"/>
        </w:rPr>
      </w:pPr>
      <w:r>
        <w:rPr>
          <w:noProof/>
          <w:lang w:eastAsia="en-US"/>
        </w:rPr>
        <w:lastRenderedPageBreak/>
        <w:drawing>
          <wp:inline distT="0" distB="0" distL="0" distR="0" wp14:anchorId="40E32BDA" wp14:editId="1EEBDD71">
            <wp:extent cx="3504931" cy="2249787"/>
            <wp:effectExtent l="0" t="0" r="635"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529294" cy="2265425"/>
                    </a:xfrm>
                    <a:prstGeom prst="rect">
                      <a:avLst/>
                    </a:prstGeom>
                  </pic:spPr>
                </pic:pic>
              </a:graphicData>
            </a:graphic>
          </wp:inline>
        </w:drawing>
      </w:r>
      <w:r>
        <w:rPr>
          <w:noProof/>
          <w:lang w:eastAsia="en-US"/>
        </w:rPr>
        <w:drawing>
          <wp:inline distT="0" distB="0" distL="0" distR="0" wp14:anchorId="79910907" wp14:editId="3BF13DA0">
            <wp:extent cx="4712507" cy="240369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723269" cy="2409185"/>
                    </a:xfrm>
                    <a:prstGeom prst="rect">
                      <a:avLst/>
                    </a:prstGeom>
                  </pic:spPr>
                </pic:pic>
              </a:graphicData>
            </a:graphic>
          </wp:inline>
        </w:drawing>
      </w:r>
      <w:r>
        <w:rPr>
          <w:noProof/>
          <w:lang w:eastAsia="en-US"/>
        </w:rPr>
        <w:drawing>
          <wp:inline distT="0" distB="0" distL="0" distR="0" wp14:anchorId="3EED8809" wp14:editId="0CD425C7">
            <wp:extent cx="5504041" cy="1828800"/>
            <wp:effectExtent l="0" t="0" r="1905"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14395" cy="1832240"/>
                    </a:xfrm>
                    <a:prstGeom prst="rect">
                      <a:avLst/>
                    </a:prstGeom>
                  </pic:spPr>
                </pic:pic>
              </a:graphicData>
            </a:graphic>
          </wp:inline>
        </w:drawing>
      </w:r>
    </w:p>
    <w:p w14:paraId="377B6AF1" w14:textId="77777777" w:rsidR="00A07ED7" w:rsidRDefault="00A07ED7" w:rsidP="00151D89">
      <w:pPr>
        <w:pStyle w:val="ListParagraph"/>
        <w:numPr>
          <w:ilvl w:val="0"/>
          <w:numId w:val="46"/>
        </w:numPr>
        <w:rPr>
          <w:lang w:eastAsia="en-US"/>
        </w:rPr>
      </w:pPr>
      <w:r>
        <w:rPr>
          <w:lang w:eastAsia="en-US"/>
        </w:rPr>
        <w:t xml:space="preserve">If </w:t>
      </w:r>
      <w:r w:rsidRPr="00FA726A">
        <w:rPr>
          <w:b/>
          <w:lang w:eastAsia="en-US"/>
        </w:rPr>
        <w:t>writerThread()</w:t>
      </w:r>
      <w:r>
        <w:rPr>
          <w:lang w:eastAsia="en-US"/>
        </w:rPr>
        <w:t xml:space="preserve"> is executed by one thread &amp; </w:t>
      </w:r>
      <w:r w:rsidRPr="00FA726A">
        <w:rPr>
          <w:b/>
          <w:lang w:eastAsia="en-US"/>
        </w:rPr>
        <w:t>readerThread()</w:t>
      </w:r>
      <w:r>
        <w:rPr>
          <w:lang w:eastAsia="en-US"/>
        </w:rPr>
        <w:t xml:space="preserve"> is executed by another thread </w:t>
      </w:r>
    </w:p>
    <w:p w14:paraId="14C27D71" w14:textId="77777777" w:rsidR="00A07ED7" w:rsidRDefault="00A07ED7" w:rsidP="00151D89">
      <w:pPr>
        <w:pStyle w:val="ListParagraph"/>
        <w:numPr>
          <w:ilvl w:val="0"/>
          <w:numId w:val="46"/>
        </w:numPr>
        <w:rPr>
          <w:lang w:eastAsia="en-US"/>
        </w:rPr>
      </w:pPr>
      <w:r>
        <w:rPr>
          <w:lang w:eastAsia="en-US"/>
        </w:rPr>
        <w:t xml:space="preserve">the ‘x’ value is different for two threads because they are reading value from their LocalCache. </w:t>
      </w:r>
    </w:p>
    <w:p w14:paraId="04531306" w14:textId="6C6B5D05" w:rsidR="00A07ED7" w:rsidRPr="00FA726A" w:rsidRDefault="00A07ED7" w:rsidP="00151D89">
      <w:pPr>
        <w:pStyle w:val="ListParagraph"/>
        <w:numPr>
          <w:ilvl w:val="0"/>
          <w:numId w:val="46"/>
        </w:numPr>
        <w:rPr>
          <w:b/>
          <w:lang w:eastAsia="en-US"/>
        </w:rPr>
      </w:pPr>
      <w:r>
        <w:rPr>
          <w:lang w:eastAsia="en-US"/>
        </w:rPr>
        <w:t xml:space="preserve">Here the changes of X value </w:t>
      </w:r>
      <w:r w:rsidR="00065C25">
        <w:rPr>
          <w:lang w:eastAsia="en-US"/>
        </w:rPr>
        <w:t>is</w:t>
      </w:r>
      <w:r>
        <w:rPr>
          <w:lang w:eastAsia="en-US"/>
        </w:rPr>
        <w:t xml:space="preserve"> not </w:t>
      </w:r>
      <w:r w:rsidRPr="00FA726A">
        <w:rPr>
          <w:b/>
          <w:lang w:eastAsia="en-US"/>
        </w:rPr>
        <w:t>visible</w:t>
      </w:r>
      <w:r>
        <w:rPr>
          <w:lang w:eastAsia="en-US"/>
        </w:rPr>
        <w:t xml:space="preserve"> globally (Field Visibility), because they are changing in </w:t>
      </w:r>
      <w:r w:rsidRPr="00FA726A">
        <w:rPr>
          <w:b/>
          <w:lang w:eastAsia="en-US"/>
        </w:rPr>
        <w:t>LocalCache.</w:t>
      </w:r>
    </w:p>
    <w:p w14:paraId="5AC5A1EF" w14:textId="77777777" w:rsidR="00A07ED7" w:rsidRPr="004B30C1" w:rsidRDefault="00A07ED7" w:rsidP="00A07ED7">
      <w:pPr>
        <w:spacing w:after="0"/>
        <w:rPr>
          <w:color w:val="FF0000"/>
          <w:lang w:eastAsia="en-US"/>
        </w:rPr>
      </w:pPr>
      <w:r w:rsidRPr="004B30C1">
        <w:rPr>
          <w:b/>
          <w:color w:val="FF0000"/>
          <w:lang w:eastAsia="en-US"/>
        </w:rPr>
        <w:t xml:space="preserve">To avoid this, we need to use ‘volatile’ keyword for fields. </w:t>
      </w:r>
    </w:p>
    <w:p w14:paraId="6AE24183" w14:textId="77777777" w:rsidR="00A07ED7" w:rsidRPr="00FA726A" w:rsidRDefault="00A07ED7" w:rsidP="00151D89">
      <w:pPr>
        <w:pStyle w:val="ListParagraph"/>
        <w:numPr>
          <w:ilvl w:val="0"/>
          <w:numId w:val="47"/>
        </w:numPr>
        <w:rPr>
          <w:lang w:eastAsia="en-US"/>
        </w:rPr>
      </w:pPr>
      <w:r w:rsidRPr="00FA726A">
        <w:rPr>
          <w:shd w:val="clear" w:color="auto" w:fill="FFFFFF"/>
        </w:rPr>
        <w:t>The Java </w:t>
      </w:r>
      <w:r w:rsidRPr="00FA726A">
        <w:rPr>
          <w:b/>
        </w:rPr>
        <w:t>volatile</w:t>
      </w:r>
      <w:r w:rsidRPr="00FA726A">
        <w:rPr>
          <w:shd w:val="clear" w:color="auto" w:fill="FFFFFF"/>
        </w:rPr>
        <w:t xml:space="preserve"> keyword is used to mark a Java variable as </w:t>
      </w:r>
      <w:r w:rsidRPr="00FA726A">
        <w:rPr>
          <w:b/>
          <w:shd w:val="clear" w:color="auto" w:fill="FFFFFF"/>
        </w:rPr>
        <w:t>"being stored in main memory</w:t>
      </w:r>
      <w:r w:rsidRPr="00FA726A">
        <w:rPr>
          <w:shd w:val="clear" w:color="auto" w:fill="FFFFFF"/>
        </w:rPr>
        <w:t>".</w:t>
      </w:r>
    </w:p>
    <w:p w14:paraId="04F840D2" w14:textId="77777777" w:rsidR="00A07ED7" w:rsidRPr="00FA726A" w:rsidRDefault="00A07ED7" w:rsidP="00151D89">
      <w:pPr>
        <w:pStyle w:val="ListParagraph"/>
        <w:numPr>
          <w:ilvl w:val="0"/>
          <w:numId w:val="47"/>
        </w:numPr>
        <w:rPr>
          <w:lang w:eastAsia="en-US"/>
        </w:rPr>
      </w:pPr>
      <w:r>
        <w:rPr>
          <w:shd w:val="clear" w:color="auto" w:fill="FFFFFF"/>
        </w:rPr>
        <w:t>that means,</w:t>
      </w:r>
      <w:r w:rsidRPr="00FA726A">
        <w:rPr>
          <w:shd w:val="clear" w:color="auto" w:fill="FFFFFF"/>
        </w:rPr>
        <w:t xml:space="preserve"> every </w:t>
      </w:r>
      <w:r w:rsidRPr="00FA726A">
        <w:rPr>
          <w:b/>
          <w:shd w:val="clear" w:color="auto" w:fill="FFFFFF"/>
        </w:rPr>
        <w:t xml:space="preserve">read </w:t>
      </w:r>
      <w:r w:rsidRPr="00FA726A">
        <w:rPr>
          <w:shd w:val="clear" w:color="auto" w:fill="FFFFFF"/>
        </w:rPr>
        <w:t xml:space="preserve">of a volatile variable will </w:t>
      </w:r>
      <w:r w:rsidRPr="00FA726A">
        <w:rPr>
          <w:b/>
          <w:shd w:val="clear" w:color="auto" w:fill="FFFFFF"/>
        </w:rPr>
        <w:t>be read from the</w:t>
      </w:r>
      <w:r w:rsidRPr="00FA726A">
        <w:rPr>
          <w:shd w:val="clear" w:color="auto" w:fill="FFFFFF"/>
        </w:rPr>
        <w:t xml:space="preserve"> </w:t>
      </w:r>
      <w:r w:rsidRPr="00FA726A">
        <w:rPr>
          <w:b/>
          <w:shd w:val="clear" w:color="auto" w:fill="FFFFFF"/>
        </w:rPr>
        <w:t>main memory(Shared Memory)</w:t>
      </w:r>
      <w:r w:rsidRPr="00FA726A">
        <w:rPr>
          <w:shd w:val="clear" w:color="auto" w:fill="FFFFFF"/>
        </w:rPr>
        <w:t>, and not from the CPU cache</w:t>
      </w:r>
    </w:p>
    <w:p w14:paraId="42DB6013" w14:textId="77777777" w:rsidR="00A07ED7" w:rsidRDefault="00A07ED7" w:rsidP="00151D89">
      <w:pPr>
        <w:pStyle w:val="ListParagraph"/>
        <w:numPr>
          <w:ilvl w:val="0"/>
          <w:numId w:val="47"/>
        </w:numPr>
        <w:rPr>
          <w:lang w:eastAsia="en-US"/>
        </w:rPr>
      </w:pPr>
      <w:r w:rsidRPr="00FA726A">
        <w:rPr>
          <w:b/>
          <w:shd w:val="clear" w:color="auto" w:fill="FFFFFF"/>
        </w:rPr>
        <w:t>every write</w:t>
      </w:r>
      <w:r w:rsidRPr="00FA726A">
        <w:rPr>
          <w:shd w:val="clear" w:color="auto" w:fill="FFFFFF"/>
        </w:rPr>
        <w:t xml:space="preserve"> to a volatile variable will be </w:t>
      </w:r>
      <w:r w:rsidRPr="00FA726A">
        <w:rPr>
          <w:b/>
          <w:shd w:val="clear" w:color="auto" w:fill="FFFFFF"/>
        </w:rPr>
        <w:t>written to main memory</w:t>
      </w:r>
      <w:r w:rsidRPr="00FA726A">
        <w:rPr>
          <w:shd w:val="clear" w:color="auto" w:fill="FFFFFF"/>
        </w:rPr>
        <w:t>, and not just to the CPU cache.</w:t>
      </w:r>
    </w:p>
    <w:p w14:paraId="1012FA32" w14:textId="77777777" w:rsidR="00A07ED7" w:rsidRDefault="00A07ED7" w:rsidP="00A07ED7">
      <w:pPr>
        <w:pStyle w:val="Qsns"/>
        <w:rPr>
          <w:lang w:eastAsia="en-US"/>
        </w:rPr>
      </w:pPr>
      <w:r>
        <w:rPr>
          <w:lang w:eastAsia="en-US"/>
        </w:rPr>
        <w:lastRenderedPageBreak/>
        <w:t>Amtomic Problem</w:t>
      </w:r>
    </w:p>
    <w:p w14:paraId="43150AFC" w14:textId="6BB99E14" w:rsidR="00A07ED7" w:rsidRPr="00BD0FCA" w:rsidRDefault="00A07ED7" w:rsidP="00A07ED7">
      <w:pPr>
        <w:rPr>
          <w:i/>
          <w:iCs/>
          <w:lang w:eastAsia="en-US"/>
        </w:rPr>
      </w:pPr>
      <w:r w:rsidRPr="00BD0FCA">
        <w:rPr>
          <w:b/>
          <w:bCs/>
          <w:i/>
          <w:iCs/>
          <w:lang w:eastAsia="en-US"/>
        </w:rPr>
        <w:t>Atomic</w:t>
      </w:r>
      <w:r w:rsidRPr="00BD0FCA">
        <w:rPr>
          <w:i/>
          <w:iCs/>
          <w:lang w:eastAsia="en-US"/>
        </w:rPr>
        <w:t xml:space="preserve"> - forming a single irreducible unit or component in a larger system.</w:t>
      </w:r>
    </w:p>
    <w:p w14:paraId="19532F94" w14:textId="4CCA4558" w:rsidR="00A07ED7" w:rsidRDefault="00A07ED7" w:rsidP="00A07ED7">
      <w:pPr>
        <w:rPr>
          <w:lang w:eastAsia="en-US"/>
        </w:rPr>
      </w:pPr>
      <w:r w:rsidRPr="00160199">
        <w:rPr>
          <w:color w:val="auto"/>
          <w:lang w:eastAsia="en-US"/>
        </w:rPr>
        <w:t xml:space="preserve">Increment (++) is </w:t>
      </w:r>
      <w:r w:rsidR="00BD0FCA" w:rsidRPr="00160199">
        <w:rPr>
          <w:color w:val="auto"/>
          <w:lang w:eastAsia="en-US"/>
        </w:rPr>
        <w:t>a</w:t>
      </w:r>
      <w:r w:rsidRPr="00160199">
        <w:rPr>
          <w:color w:val="auto"/>
          <w:lang w:eastAsia="en-US"/>
        </w:rPr>
        <w:t xml:space="preserve"> </w:t>
      </w:r>
      <w:r w:rsidRPr="00160199">
        <w:rPr>
          <w:b/>
          <w:color w:val="FF0000"/>
          <w:lang w:eastAsia="en-US"/>
        </w:rPr>
        <w:t>Compound Operation(multiple).</w:t>
      </w:r>
      <w:r w:rsidRPr="00160199">
        <w:rPr>
          <w:color w:val="FF0000"/>
          <w:lang w:eastAsia="en-US"/>
        </w:rPr>
        <w:t xml:space="preserve"> </w:t>
      </w:r>
      <w:r w:rsidRPr="00160199">
        <w:rPr>
          <w:b/>
          <w:lang w:eastAsia="en-US"/>
        </w:rPr>
        <w:t>AtomicVaribles</w:t>
      </w:r>
      <w:r>
        <w:rPr>
          <w:lang w:eastAsia="en-US"/>
        </w:rPr>
        <w:t xml:space="preserve"> makes compound operations as </w:t>
      </w:r>
      <w:r w:rsidRPr="00160199">
        <w:rPr>
          <w:b/>
          <w:color w:val="FF0000"/>
          <w:lang w:eastAsia="en-US"/>
        </w:rPr>
        <w:t>Atomic(Single)</w:t>
      </w:r>
    </w:p>
    <w:p w14:paraId="275505ED" w14:textId="77777777" w:rsidR="00A07ED7" w:rsidRDefault="00A07ED7" w:rsidP="00A07ED7">
      <w:pPr>
        <w:rPr>
          <w:lang w:eastAsia="en-US"/>
        </w:rPr>
      </w:pPr>
      <w:r>
        <w:rPr>
          <w:noProof/>
          <w:lang w:eastAsia="en-US"/>
        </w:rPr>
        <w:drawing>
          <wp:inline distT="0" distB="0" distL="0" distR="0" wp14:anchorId="2C3A1083" wp14:editId="4A9844C3">
            <wp:extent cx="5046453" cy="2567437"/>
            <wp:effectExtent l="0" t="0" r="1905" b="444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047001" cy="2567716"/>
                    </a:xfrm>
                    <a:prstGeom prst="rect">
                      <a:avLst/>
                    </a:prstGeom>
                  </pic:spPr>
                </pic:pic>
              </a:graphicData>
            </a:graphic>
          </wp:inline>
        </w:drawing>
      </w:r>
      <w:r>
        <w:rPr>
          <w:noProof/>
          <w:lang w:eastAsia="en-US"/>
        </w:rPr>
        <w:drawing>
          <wp:inline distT="0" distB="0" distL="0" distR="0" wp14:anchorId="4E92B824" wp14:editId="6DAF2BF8">
            <wp:extent cx="5348377" cy="2269632"/>
            <wp:effectExtent l="0" t="0" r="508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349586" cy="2270145"/>
                    </a:xfrm>
                    <a:prstGeom prst="rect">
                      <a:avLst/>
                    </a:prstGeom>
                  </pic:spPr>
                </pic:pic>
              </a:graphicData>
            </a:graphic>
          </wp:inline>
        </w:drawing>
      </w:r>
    </w:p>
    <w:p w14:paraId="03D121AE" w14:textId="77777777" w:rsidR="00A07ED7" w:rsidRDefault="00A07ED7" w:rsidP="00C61F93">
      <w:pPr>
        <w:spacing w:after="0"/>
        <w:rPr>
          <w:lang w:eastAsia="en-US"/>
        </w:rPr>
      </w:pPr>
      <w:r>
        <w:rPr>
          <w:lang w:eastAsia="en-US"/>
        </w:rPr>
        <w:t>We can solve this problem using Synchronization</w:t>
      </w:r>
    </w:p>
    <w:p w14:paraId="0905B5C1" w14:textId="77777777" w:rsidR="00A07ED7" w:rsidRPr="001721F8" w:rsidRDefault="00A07ED7" w:rsidP="00A07ED7">
      <w:pPr>
        <w:rPr>
          <w:b/>
          <w:lang w:eastAsia="en-US"/>
        </w:rPr>
      </w:pPr>
      <w:r>
        <w:rPr>
          <w:noProof/>
          <w:lang w:eastAsia="en-US"/>
        </w:rPr>
        <w:drawing>
          <wp:inline distT="0" distB="0" distL="0" distR="0" wp14:anchorId="7436C2B3" wp14:editId="0850ECF3">
            <wp:extent cx="4360814" cy="2104931"/>
            <wp:effectExtent l="0" t="0" r="1905"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369393" cy="2109072"/>
                    </a:xfrm>
                    <a:prstGeom prst="rect">
                      <a:avLst/>
                    </a:prstGeom>
                  </pic:spPr>
                </pic:pic>
              </a:graphicData>
            </a:graphic>
          </wp:inline>
        </w:drawing>
      </w:r>
    </w:p>
    <w:p w14:paraId="7DFB3265" w14:textId="77777777" w:rsidR="00A07ED7" w:rsidRDefault="00A07ED7" w:rsidP="00E75C86">
      <w:pPr>
        <w:spacing w:after="0"/>
        <w:rPr>
          <w:lang w:eastAsia="en-US"/>
        </w:rPr>
      </w:pPr>
      <w:r>
        <w:rPr>
          <w:lang w:eastAsia="en-US"/>
        </w:rPr>
        <w:lastRenderedPageBreak/>
        <w:t>Another Way using Atomic Variables</w:t>
      </w:r>
    </w:p>
    <w:p w14:paraId="28C94853" w14:textId="77777777" w:rsidR="00A07ED7" w:rsidRDefault="00A07ED7" w:rsidP="00A07ED7">
      <w:pPr>
        <w:rPr>
          <w:lang w:eastAsia="en-US"/>
        </w:rPr>
      </w:pPr>
      <w:r>
        <w:rPr>
          <w:noProof/>
          <w:lang w:eastAsia="en-US"/>
        </w:rPr>
        <w:drawing>
          <wp:inline distT="0" distB="0" distL="0" distR="0" wp14:anchorId="4AF82F1D" wp14:editId="6450A428">
            <wp:extent cx="5112989" cy="2430855"/>
            <wp:effectExtent l="0" t="0" r="0" b="762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122691" cy="2435468"/>
                    </a:xfrm>
                    <a:prstGeom prst="rect">
                      <a:avLst/>
                    </a:prstGeom>
                  </pic:spPr>
                </pic:pic>
              </a:graphicData>
            </a:graphic>
          </wp:inline>
        </w:drawing>
      </w:r>
    </w:p>
    <w:p w14:paraId="4CE866E7" w14:textId="77777777" w:rsidR="00A07ED7" w:rsidRDefault="00A07ED7" w:rsidP="00A07ED7">
      <w:pPr>
        <w:rPr>
          <w:lang w:eastAsia="en-US"/>
        </w:rPr>
      </w:pPr>
      <w:r>
        <w:rPr>
          <w:noProof/>
          <w:lang w:eastAsia="en-US"/>
        </w:rPr>
        <w:drawing>
          <wp:inline distT="0" distB="0" distL="0" distR="0" wp14:anchorId="25D7CB3D" wp14:editId="629CB20F">
            <wp:extent cx="5186273" cy="2395735"/>
            <wp:effectExtent l="0" t="0" r="0" b="508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188176" cy="2396614"/>
                    </a:xfrm>
                    <a:prstGeom prst="rect">
                      <a:avLst/>
                    </a:prstGeom>
                  </pic:spPr>
                </pic:pic>
              </a:graphicData>
            </a:graphic>
          </wp:inline>
        </w:drawing>
      </w:r>
    </w:p>
    <w:p w14:paraId="0AC08217" w14:textId="77777777" w:rsidR="00A07ED7" w:rsidRDefault="00A07ED7" w:rsidP="00A07ED7">
      <w:pPr>
        <w:rPr>
          <w:lang w:eastAsia="en-US"/>
        </w:rPr>
      </w:pPr>
    </w:p>
    <w:p w14:paraId="164B5B7D" w14:textId="77777777" w:rsidR="00A07ED7" w:rsidRDefault="00A07ED7" w:rsidP="00A07ED7">
      <w:pPr>
        <w:pStyle w:val="Qsns"/>
        <w:spacing w:after="0"/>
        <w:rPr>
          <w:lang w:eastAsia="en-US"/>
        </w:rPr>
      </w:pPr>
      <w:r>
        <w:rPr>
          <w:lang w:eastAsia="en-US"/>
        </w:rPr>
        <w:t>Atomic Varibles</w:t>
      </w:r>
    </w:p>
    <w:p w14:paraId="6401878D" w14:textId="77777777" w:rsidR="00A07ED7" w:rsidRPr="00F469C2" w:rsidRDefault="00A07ED7" w:rsidP="00A07ED7">
      <w:pPr>
        <w:rPr>
          <w:lang w:eastAsia="en-US"/>
        </w:rPr>
      </w:pPr>
      <w:r w:rsidRPr="00FA7C9A">
        <w:rPr>
          <w:lang w:eastAsia="en-US"/>
        </w:rPr>
        <w:t>The </w:t>
      </w:r>
      <w:hyperlink r:id="rId80" w:tgtFrame="_blank" w:history="1">
        <w:r w:rsidRPr="00FA7C9A">
          <w:rPr>
            <w:rStyle w:val="Hyperlink"/>
            <w:lang w:eastAsia="en-US"/>
          </w:rPr>
          <w:t>java.util.concurrent.atomic</w:t>
        </w:r>
      </w:hyperlink>
      <w:r w:rsidRPr="00FA7C9A">
        <w:rPr>
          <w:lang w:eastAsia="en-US"/>
        </w:rPr>
        <w:t> package defines classes that support atomic operations on single variables. All classes have </w:t>
      </w:r>
      <w:r w:rsidRPr="00F469C2">
        <w:rPr>
          <w:b/>
          <w:lang w:eastAsia="en-US"/>
        </w:rPr>
        <w:t xml:space="preserve">get and set methods </w:t>
      </w:r>
      <w:r w:rsidRPr="00F469C2">
        <w:rPr>
          <w:lang w:eastAsia="en-US"/>
        </w:rPr>
        <w:t>that work like reads and writes on volatile variables.</w:t>
      </w:r>
    </w:p>
    <w:p w14:paraId="29BA0E75" w14:textId="77777777" w:rsidR="00A07ED7" w:rsidRDefault="00A07ED7" w:rsidP="00A07ED7">
      <w:pPr>
        <w:rPr>
          <w:lang w:eastAsia="en-US"/>
        </w:rPr>
      </w:pPr>
      <w:r>
        <w:rPr>
          <w:lang w:eastAsia="en-US"/>
        </w:rPr>
        <w:t>We have following Atomic classes</w:t>
      </w:r>
    </w:p>
    <w:p w14:paraId="61C95700" w14:textId="77777777" w:rsidR="00A07ED7" w:rsidRDefault="00A07ED7" w:rsidP="00151D89">
      <w:pPr>
        <w:pStyle w:val="ListParagraph"/>
        <w:numPr>
          <w:ilvl w:val="0"/>
          <w:numId w:val="44"/>
        </w:numPr>
        <w:rPr>
          <w:lang w:eastAsia="en-US"/>
        </w:rPr>
      </w:pPr>
      <w:r>
        <w:rPr>
          <w:lang w:eastAsia="en-US"/>
        </w:rPr>
        <w:t>AtomicInteger</w:t>
      </w:r>
    </w:p>
    <w:p w14:paraId="041B7332" w14:textId="77777777" w:rsidR="00A07ED7" w:rsidRDefault="00A07ED7" w:rsidP="00151D89">
      <w:pPr>
        <w:pStyle w:val="ListParagraph"/>
        <w:numPr>
          <w:ilvl w:val="0"/>
          <w:numId w:val="44"/>
        </w:numPr>
        <w:rPr>
          <w:lang w:eastAsia="en-US"/>
        </w:rPr>
      </w:pPr>
      <w:r>
        <w:rPr>
          <w:lang w:eastAsia="en-US"/>
        </w:rPr>
        <w:t>AtomicLong</w:t>
      </w:r>
    </w:p>
    <w:p w14:paraId="2C1EF0A0" w14:textId="77777777" w:rsidR="00A07ED7" w:rsidRDefault="00A07ED7" w:rsidP="00151D89">
      <w:pPr>
        <w:pStyle w:val="ListParagraph"/>
        <w:numPr>
          <w:ilvl w:val="0"/>
          <w:numId w:val="44"/>
        </w:numPr>
        <w:rPr>
          <w:lang w:eastAsia="en-US"/>
        </w:rPr>
      </w:pPr>
      <w:r>
        <w:rPr>
          <w:lang w:eastAsia="en-US"/>
        </w:rPr>
        <w:t>AtomicBoolean</w:t>
      </w:r>
    </w:p>
    <w:p w14:paraId="3A01EB17" w14:textId="77777777" w:rsidR="00A07ED7" w:rsidRDefault="00A07ED7" w:rsidP="00151D89">
      <w:pPr>
        <w:pStyle w:val="ListParagraph"/>
        <w:numPr>
          <w:ilvl w:val="0"/>
          <w:numId w:val="44"/>
        </w:numPr>
        <w:rPr>
          <w:lang w:eastAsia="en-US"/>
        </w:rPr>
      </w:pPr>
      <w:r>
        <w:rPr>
          <w:lang w:eastAsia="en-US"/>
        </w:rPr>
        <w:t>AtomicReference</w:t>
      </w:r>
    </w:p>
    <w:p w14:paraId="76A49756" w14:textId="77777777" w:rsidR="00A07ED7" w:rsidRDefault="00A07ED7" w:rsidP="00151D89">
      <w:pPr>
        <w:pStyle w:val="ListParagraph"/>
        <w:numPr>
          <w:ilvl w:val="0"/>
          <w:numId w:val="44"/>
        </w:numPr>
        <w:rPr>
          <w:lang w:eastAsia="en-US"/>
        </w:rPr>
      </w:pPr>
      <w:r>
        <w:rPr>
          <w:lang w:eastAsia="en-US"/>
        </w:rPr>
        <w:t>AtomicIntegerArray</w:t>
      </w:r>
    </w:p>
    <w:p w14:paraId="234EB11C" w14:textId="77777777" w:rsidR="00A07ED7" w:rsidRDefault="00A07ED7" w:rsidP="00151D89">
      <w:pPr>
        <w:pStyle w:val="ListParagraph"/>
        <w:numPr>
          <w:ilvl w:val="0"/>
          <w:numId w:val="44"/>
        </w:numPr>
        <w:rPr>
          <w:lang w:eastAsia="en-US"/>
        </w:rPr>
      </w:pPr>
      <w:r>
        <w:rPr>
          <w:lang w:eastAsia="en-US"/>
        </w:rPr>
        <w:t>AtomicLongArray</w:t>
      </w:r>
    </w:p>
    <w:p w14:paraId="1CED442F" w14:textId="77777777" w:rsidR="00A07ED7" w:rsidRDefault="00A07ED7" w:rsidP="00151D89">
      <w:pPr>
        <w:pStyle w:val="ListParagraph"/>
        <w:numPr>
          <w:ilvl w:val="0"/>
          <w:numId w:val="44"/>
        </w:numPr>
        <w:rPr>
          <w:lang w:eastAsia="en-US"/>
        </w:rPr>
      </w:pPr>
      <w:r>
        <w:rPr>
          <w:lang w:eastAsia="en-US"/>
        </w:rPr>
        <w:t>AtomicReferenceArray</w:t>
      </w:r>
    </w:p>
    <w:p w14:paraId="555D7DB7" w14:textId="77777777" w:rsidR="00A07ED7" w:rsidRDefault="00A07ED7" w:rsidP="00A07ED7">
      <w:pPr>
        <w:pStyle w:val="Howitworks"/>
        <w:spacing w:after="0"/>
        <w:rPr>
          <w:lang w:eastAsia="en-US"/>
        </w:rPr>
      </w:pPr>
      <w:r>
        <w:rPr>
          <w:lang w:eastAsia="en-US"/>
        </w:rPr>
        <w:t xml:space="preserve">Common methods </w:t>
      </w:r>
    </w:p>
    <w:p w14:paraId="7EACA99F" w14:textId="77777777" w:rsidR="00A07ED7" w:rsidRDefault="00A07ED7" w:rsidP="00151D89">
      <w:pPr>
        <w:pStyle w:val="ListParagraph"/>
        <w:numPr>
          <w:ilvl w:val="0"/>
          <w:numId w:val="45"/>
        </w:numPr>
        <w:rPr>
          <w:lang w:eastAsia="en-US"/>
        </w:rPr>
      </w:pPr>
      <w:r w:rsidRPr="00F469C2">
        <w:rPr>
          <w:b/>
          <w:bCs/>
          <w:lang w:eastAsia="en-US"/>
        </w:rPr>
        <w:t>incrementAndGet()</w:t>
      </w:r>
      <w:r w:rsidRPr="00F469C2">
        <w:rPr>
          <w:lang w:eastAsia="en-US"/>
        </w:rPr>
        <w:t>: Atomically increments by one the current value.</w:t>
      </w:r>
    </w:p>
    <w:p w14:paraId="40F4384A" w14:textId="77777777" w:rsidR="00A07ED7" w:rsidRPr="00F469C2" w:rsidRDefault="00A07ED7" w:rsidP="00151D89">
      <w:pPr>
        <w:pStyle w:val="ListParagraph"/>
        <w:numPr>
          <w:ilvl w:val="0"/>
          <w:numId w:val="45"/>
        </w:numPr>
        <w:rPr>
          <w:lang w:eastAsia="en-US"/>
        </w:rPr>
      </w:pPr>
      <w:r w:rsidRPr="00F469C2">
        <w:rPr>
          <w:b/>
          <w:bCs/>
          <w:lang w:eastAsia="en-US"/>
        </w:rPr>
        <w:lastRenderedPageBreak/>
        <w:t>decrementAndGet()</w:t>
      </w:r>
      <w:r w:rsidRPr="00F469C2">
        <w:rPr>
          <w:lang w:eastAsia="en-US"/>
        </w:rPr>
        <w:t>: Atomically decrements by one the current value.</w:t>
      </w:r>
    </w:p>
    <w:p w14:paraId="74204EB7" w14:textId="77777777" w:rsidR="00A07ED7" w:rsidRDefault="00A07ED7" w:rsidP="00151D89">
      <w:pPr>
        <w:pStyle w:val="ListParagraph"/>
        <w:numPr>
          <w:ilvl w:val="0"/>
          <w:numId w:val="45"/>
        </w:numPr>
        <w:rPr>
          <w:lang w:eastAsia="en-US"/>
        </w:rPr>
      </w:pPr>
      <w:r w:rsidRPr="00F469C2">
        <w:rPr>
          <w:b/>
          <w:bCs/>
          <w:lang w:eastAsia="en-US"/>
        </w:rPr>
        <w:t>addAndGet(int delta)</w:t>
      </w:r>
      <w:r w:rsidRPr="00F469C2">
        <w:rPr>
          <w:lang w:eastAsia="en-US"/>
        </w:rPr>
        <w:t>: Atomically adds the given value to the current value.</w:t>
      </w:r>
    </w:p>
    <w:p w14:paraId="1678A889" w14:textId="77777777" w:rsidR="00A07ED7" w:rsidRDefault="00A07ED7" w:rsidP="00151D89">
      <w:pPr>
        <w:pStyle w:val="ListParagraph"/>
        <w:numPr>
          <w:ilvl w:val="0"/>
          <w:numId w:val="45"/>
        </w:numPr>
        <w:rPr>
          <w:lang w:eastAsia="en-US"/>
        </w:rPr>
      </w:pPr>
      <w:r w:rsidRPr="00F469C2">
        <w:rPr>
          <w:b/>
          <w:lang w:eastAsia="en-US"/>
        </w:rPr>
        <w:t>compareAndSet(int expect, int update):</w:t>
      </w:r>
      <w:r w:rsidRPr="00F469C2">
        <w:rPr>
          <w:lang w:eastAsia="en-US"/>
        </w:rPr>
        <w:t xml:space="preserve"> Atomically sets the value to the given updated value if the current value == the expected value.</w:t>
      </w:r>
    </w:p>
    <w:p w14:paraId="2DE65288" w14:textId="77777777" w:rsidR="00A07ED7" w:rsidRDefault="00A07ED7" w:rsidP="00151D89">
      <w:pPr>
        <w:pStyle w:val="ListParagraph"/>
        <w:numPr>
          <w:ilvl w:val="0"/>
          <w:numId w:val="45"/>
        </w:numPr>
        <w:rPr>
          <w:lang w:eastAsia="en-US"/>
        </w:rPr>
      </w:pPr>
      <w:r w:rsidRPr="00F469C2">
        <w:rPr>
          <w:b/>
          <w:lang w:eastAsia="en-US"/>
        </w:rPr>
        <w:t xml:space="preserve">getAndAdd(int delta): </w:t>
      </w:r>
      <w:r w:rsidRPr="00F469C2">
        <w:rPr>
          <w:lang w:eastAsia="en-US"/>
        </w:rPr>
        <w:t>Atomically adds the given value to the current value.</w:t>
      </w:r>
    </w:p>
    <w:p w14:paraId="77F8FF2C" w14:textId="77777777" w:rsidR="00A07ED7" w:rsidRPr="00F469C2" w:rsidRDefault="00A07ED7" w:rsidP="00151D89">
      <w:pPr>
        <w:pStyle w:val="ListParagraph"/>
        <w:numPr>
          <w:ilvl w:val="0"/>
          <w:numId w:val="45"/>
        </w:numPr>
        <w:rPr>
          <w:lang w:eastAsia="en-US"/>
        </w:rPr>
      </w:pPr>
      <w:r w:rsidRPr="00F469C2">
        <w:rPr>
          <w:b/>
          <w:lang w:eastAsia="en-US"/>
        </w:rPr>
        <w:t>set(int newValue):</w:t>
      </w:r>
      <w:r w:rsidRPr="00F469C2">
        <w:rPr>
          <w:lang w:eastAsia="en-US"/>
        </w:rPr>
        <w:t xml:space="preserve"> Sets to the given value.</w:t>
      </w:r>
    </w:p>
    <w:p w14:paraId="26623E09" w14:textId="32C34909" w:rsidR="000076F2" w:rsidRDefault="000076F2" w:rsidP="00A07ED7"/>
    <w:p w14:paraId="21F2AD46" w14:textId="77777777" w:rsidR="00F158A4" w:rsidRDefault="00F158A4" w:rsidP="008151C9">
      <w:pPr>
        <w:pStyle w:val="Heading30"/>
      </w:pPr>
      <w:bookmarkStart w:id="29" w:name="_Toc2631429"/>
      <w:r w:rsidRPr="00F158A4">
        <w:t>What will this return 3*0.1 == 0.3? true or false?</w:t>
      </w:r>
      <w:bookmarkEnd w:id="29"/>
    </w:p>
    <w:p w14:paraId="75EE0D46" w14:textId="77777777" w:rsidR="000076F2" w:rsidRDefault="00F158A4" w:rsidP="000076F2">
      <w:r w:rsidRPr="00F158A4">
        <w:t>Both are not equal, because floating point arithmetic has a certain precision. Check the difference (a-b) it should be really small</w:t>
      </w:r>
      <w:r>
        <w:t>.</w:t>
      </w:r>
    </w:p>
    <w:p w14:paraId="48803522" w14:textId="77777777" w:rsidR="00B17A66" w:rsidRPr="00C0271E" w:rsidRDefault="00B17A66" w:rsidP="00792B76">
      <w:pPr>
        <w:spacing w:after="0"/>
        <w:rPr>
          <w:b/>
        </w:rPr>
      </w:pPr>
      <w:r w:rsidRPr="00C0271E">
        <w:rPr>
          <w:b/>
        </w:rPr>
        <w:t> In computer memory, floats and doubles are stored using </w:t>
      </w:r>
      <w:hyperlink r:id="rId81" w:history="1">
        <w:r w:rsidRPr="00C0271E">
          <w:rPr>
            <w:rStyle w:val="Hyperlink"/>
            <w:b/>
          </w:rPr>
          <w:t>IEEE 754</w:t>
        </w:r>
      </w:hyperlink>
      <w:r w:rsidRPr="00C0271E">
        <w:rPr>
          <w:b/>
        </w:rPr>
        <w:t> standard format. </w:t>
      </w:r>
    </w:p>
    <w:p w14:paraId="7983392F" w14:textId="77777777" w:rsidR="00792B76" w:rsidRDefault="00792B76" w:rsidP="00151D89">
      <w:pPr>
        <w:pStyle w:val="ListParagraph"/>
        <w:numPr>
          <w:ilvl w:val="0"/>
          <w:numId w:val="22"/>
        </w:numPr>
      </w:pPr>
      <w:r>
        <w:t>f1 = (</w:t>
      </w:r>
      <w:r w:rsidR="00B17A66">
        <w:t>0.1+0.1+0.1….</w:t>
      </w:r>
      <w:r>
        <w:t>11 times</w:t>
      </w:r>
      <w:r w:rsidR="00B17A66">
        <w:t>)</w:t>
      </w:r>
      <w:r>
        <w:t xml:space="preserve"> </w:t>
      </w:r>
      <w:r>
        <w:tab/>
        <w:t xml:space="preserve">= </w:t>
      </w:r>
      <w:r w:rsidRPr="00792B76">
        <w:t>1.0999999999999999</w:t>
      </w:r>
    </w:p>
    <w:p w14:paraId="3A35A621" w14:textId="77777777" w:rsidR="00B17A66" w:rsidRDefault="00792B76" w:rsidP="00151D89">
      <w:pPr>
        <w:pStyle w:val="ListParagraph"/>
        <w:numPr>
          <w:ilvl w:val="0"/>
          <w:numId w:val="22"/>
        </w:numPr>
      </w:pPr>
      <w:r>
        <w:t>f2 = 0.1*11</w:t>
      </w:r>
      <w:r>
        <w:tab/>
      </w:r>
      <w:r>
        <w:tab/>
      </w:r>
      <w:r>
        <w:tab/>
        <w:t>= 1.1</w:t>
      </w:r>
    </w:p>
    <w:p w14:paraId="373302C0" w14:textId="462F7FD3" w:rsidR="00792B76" w:rsidRDefault="00792B76" w:rsidP="00792B76">
      <w:pPr>
        <w:spacing w:after="0"/>
      </w:pPr>
      <w:r w:rsidRPr="00792B76">
        <w:t>In </w:t>
      </w:r>
      <w:hyperlink r:id="rId82" w:history="1">
        <w:r w:rsidRPr="00792B76">
          <w:rPr>
            <w:rStyle w:val="Hyperlink"/>
            <w:b/>
            <w:color w:val="FF0000"/>
          </w:rPr>
          <w:t>BigDecimal</w:t>
        </w:r>
      </w:hyperlink>
      <w:r w:rsidRPr="00792B76">
        <w:rPr>
          <w:color w:val="FF0000"/>
        </w:rPr>
        <w:t> </w:t>
      </w:r>
      <w:r w:rsidRPr="00792B76">
        <w:t xml:space="preserve">class, </w:t>
      </w:r>
      <w:r w:rsidRPr="00C0271E">
        <w:rPr>
          <w:b/>
        </w:rPr>
        <w:t>you can specify the rounding mode</w:t>
      </w:r>
      <w:r w:rsidRPr="00792B76">
        <w:t xml:space="preserve"> and exact precision which you want to use. </w:t>
      </w:r>
      <w:r w:rsidRPr="00C0271E">
        <w:rPr>
          <w:b/>
        </w:rPr>
        <w:t>Using the exact precision limit, rounding errors are mostly solved.</w:t>
      </w:r>
      <w:r w:rsidRPr="00C0271E">
        <w:rPr>
          <w:rFonts w:cs="Segoe UI"/>
          <w:b/>
          <w:color w:val="000000"/>
          <w:shd w:val="clear" w:color="auto" w:fill="FFFFFF"/>
        </w:rPr>
        <w:t xml:space="preserve"> </w:t>
      </w:r>
      <w:r w:rsidRPr="00C0271E">
        <w:rPr>
          <w:b/>
        </w:rPr>
        <w:t>Best part is that BigDecimal numbers are immutable</w:t>
      </w:r>
      <w:r w:rsidRPr="00792B76">
        <w:t xml:space="preserve"> i.e. if you create a BigDecimal BD with value “1.23”, that object will remain “1.23” and can never be changed. You can use </w:t>
      </w:r>
      <w:r w:rsidR="00E75C86" w:rsidRPr="00792B76">
        <w:t>it’s. compareTo</w:t>
      </w:r>
      <w:r w:rsidRPr="00792B76">
        <w:t>() method to compare to BigDecimal numbers</w:t>
      </w:r>
    </w:p>
    <w:p w14:paraId="3AFD5385" w14:textId="77777777" w:rsidR="00792B76" w:rsidRPr="00792B76" w:rsidRDefault="00792B76" w:rsidP="00792B76">
      <w:pPr>
        <w:pStyle w:val="1Output"/>
        <w:rPr>
          <w:rFonts w:cs="Times New Roman"/>
          <w:lang w:eastAsia="en-US"/>
        </w:rPr>
      </w:pPr>
      <w:r w:rsidRPr="00792B76">
        <w:rPr>
          <w:lang w:eastAsia="en-US"/>
        </w:rPr>
        <w:t>private</w:t>
      </w:r>
      <w:r w:rsidRPr="00792B76">
        <w:rPr>
          <w:rFonts w:cs="Times New Roman"/>
          <w:lang w:eastAsia="en-US"/>
        </w:rPr>
        <w:t> </w:t>
      </w:r>
      <w:r w:rsidRPr="00792B76">
        <w:rPr>
          <w:lang w:eastAsia="en-US"/>
        </w:rPr>
        <w:t>static</w:t>
      </w:r>
      <w:r w:rsidRPr="00792B76">
        <w:rPr>
          <w:rFonts w:cs="Times New Roman"/>
          <w:lang w:eastAsia="en-US"/>
        </w:rPr>
        <w:t> </w:t>
      </w:r>
      <w:r w:rsidRPr="00792B76">
        <w:rPr>
          <w:lang w:eastAsia="en-US"/>
        </w:rPr>
        <w:t>void</w:t>
      </w:r>
      <w:r w:rsidRPr="00792B76">
        <w:rPr>
          <w:rFonts w:cs="Times New Roman"/>
          <w:lang w:eastAsia="en-US"/>
        </w:rPr>
        <w:t> </w:t>
      </w:r>
      <w:r w:rsidRPr="00792B76">
        <w:rPr>
          <w:lang w:eastAsia="en-US"/>
        </w:rPr>
        <w:t>testBdEquality()</w:t>
      </w:r>
    </w:p>
    <w:p w14:paraId="2379F201" w14:textId="77777777" w:rsidR="00792B76" w:rsidRPr="00792B76" w:rsidRDefault="00792B76" w:rsidP="00792B76">
      <w:pPr>
        <w:pStyle w:val="1Output"/>
        <w:rPr>
          <w:rFonts w:cs="Times New Roman"/>
          <w:lang w:eastAsia="en-US"/>
        </w:rPr>
      </w:pPr>
      <w:r w:rsidRPr="00792B76">
        <w:rPr>
          <w:lang w:eastAsia="en-US"/>
        </w:rPr>
        <w:t>{</w:t>
      </w:r>
    </w:p>
    <w:p w14:paraId="1845DE4B" w14:textId="77777777" w:rsidR="00792B76" w:rsidRPr="00792B76" w:rsidRDefault="00792B76" w:rsidP="00792B76">
      <w:pPr>
        <w:pStyle w:val="1Output"/>
        <w:rPr>
          <w:rFonts w:cs="Times New Roman"/>
          <w:lang w:eastAsia="en-US"/>
        </w:rPr>
      </w:pPr>
      <w:r w:rsidRPr="00792B76">
        <w:rPr>
          <w:color w:val="FF0779"/>
          <w:lang w:eastAsia="en-US"/>
        </w:rPr>
        <w:t>     </w:t>
      </w:r>
      <w:r w:rsidRPr="00792B76">
        <w:rPr>
          <w:lang w:eastAsia="en-US"/>
        </w:rPr>
        <w:t>BigDecimal a = new</w:t>
      </w:r>
      <w:r w:rsidRPr="00792B76">
        <w:rPr>
          <w:rFonts w:cs="Times New Roman"/>
          <w:lang w:eastAsia="en-US"/>
        </w:rPr>
        <w:t> </w:t>
      </w:r>
      <w:r w:rsidRPr="00792B76">
        <w:rPr>
          <w:lang w:eastAsia="en-US"/>
        </w:rPr>
        <w:t>BigDecimal("2.00");</w:t>
      </w:r>
    </w:p>
    <w:p w14:paraId="4B6D9320" w14:textId="77777777" w:rsidR="00792B76" w:rsidRPr="00792B76" w:rsidRDefault="00792B76" w:rsidP="00792B76">
      <w:pPr>
        <w:pStyle w:val="1Output"/>
        <w:rPr>
          <w:rFonts w:cs="Times New Roman"/>
          <w:lang w:eastAsia="en-US"/>
        </w:rPr>
      </w:pPr>
      <w:r w:rsidRPr="00792B76">
        <w:rPr>
          <w:color w:val="FF0779"/>
          <w:lang w:eastAsia="en-US"/>
        </w:rPr>
        <w:t>     </w:t>
      </w:r>
      <w:r w:rsidRPr="00792B76">
        <w:rPr>
          <w:lang w:eastAsia="en-US"/>
        </w:rPr>
        <w:t>BigDecimal b = new</w:t>
      </w:r>
      <w:r w:rsidRPr="00792B76">
        <w:rPr>
          <w:rFonts w:cs="Times New Roman"/>
          <w:lang w:eastAsia="en-US"/>
        </w:rPr>
        <w:t> </w:t>
      </w:r>
      <w:r w:rsidRPr="00792B76">
        <w:rPr>
          <w:lang w:eastAsia="en-US"/>
        </w:rPr>
        <w:t>BigDecimal("2.0");</w:t>
      </w:r>
    </w:p>
    <w:p w14:paraId="45B20F16" w14:textId="77777777" w:rsidR="00792B76" w:rsidRPr="00792B76" w:rsidRDefault="00792B76" w:rsidP="00792B76">
      <w:pPr>
        <w:pStyle w:val="1Output"/>
        <w:rPr>
          <w:rFonts w:cs="Times New Roman"/>
          <w:lang w:eastAsia="en-US"/>
        </w:rPr>
      </w:pPr>
      <w:r w:rsidRPr="00792B76">
        <w:rPr>
          <w:rFonts w:cs="Times New Roman"/>
          <w:lang w:eastAsia="en-US"/>
        </w:rPr>
        <w:t> </w:t>
      </w:r>
    </w:p>
    <w:p w14:paraId="5AF99E60" w14:textId="77777777" w:rsidR="00792B76" w:rsidRPr="00792B76" w:rsidRDefault="00792B76" w:rsidP="00792B76">
      <w:pPr>
        <w:pStyle w:val="1Output"/>
        <w:rPr>
          <w:rFonts w:cs="Times New Roman"/>
          <w:lang w:eastAsia="en-US"/>
        </w:rPr>
      </w:pPr>
      <w:r w:rsidRPr="00792B76">
        <w:rPr>
          <w:color w:val="FF0779"/>
          <w:lang w:eastAsia="en-US"/>
        </w:rPr>
        <w:t>     </w:t>
      </w:r>
      <w:r w:rsidRPr="00792B76">
        <w:rPr>
          <w:lang w:eastAsia="en-US"/>
        </w:rPr>
        <w:t>System.out.println(a.equals(b));           // false</w:t>
      </w:r>
    </w:p>
    <w:p w14:paraId="353DAB7B" w14:textId="77777777" w:rsidR="00792B76" w:rsidRPr="00792B76" w:rsidRDefault="00792B76" w:rsidP="00792B76">
      <w:pPr>
        <w:pStyle w:val="1Output"/>
        <w:rPr>
          <w:rFonts w:cs="Times New Roman"/>
          <w:lang w:eastAsia="en-US"/>
        </w:rPr>
      </w:pPr>
      <w:r w:rsidRPr="00792B76">
        <w:rPr>
          <w:rFonts w:cs="Times New Roman"/>
          <w:lang w:eastAsia="en-US"/>
        </w:rPr>
        <w:t> </w:t>
      </w:r>
    </w:p>
    <w:p w14:paraId="19E86906" w14:textId="77777777" w:rsidR="00792B76" w:rsidRPr="00792B76" w:rsidRDefault="00792B76" w:rsidP="00792B76">
      <w:pPr>
        <w:pStyle w:val="1Output"/>
        <w:rPr>
          <w:rFonts w:cs="Times New Roman"/>
          <w:lang w:eastAsia="en-US"/>
        </w:rPr>
      </w:pPr>
      <w:r w:rsidRPr="00792B76">
        <w:rPr>
          <w:color w:val="FF0779"/>
          <w:lang w:eastAsia="en-US"/>
        </w:rPr>
        <w:t>     </w:t>
      </w:r>
      <w:r w:rsidRPr="00792B76">
        <w:rPr>
          <w:lang w:eastAsia="en-US"/>
        </w:rPr>
        <w:t>System.out.println(a.compareTo(b) == 0);   // true</w:t>
      </w:r>
    </w:p>
    <w:p w14:paraId="0411CEC5" w14:textId="77777777" w:rsidR="00792B76" w:rsidRPr="00792B76" w:rsidRDefault="00792B76" w:rsidP="00792B76">
      <w:pPr>
        <w:pStyle w:val="1Output"/>
        <w:rPr>
          <w:rFonts w:cs="Times New Roman"/>
          <w:lang w:eastAsia="en-US"/>
        </w:rPr>
      </w:pPr>
      <w:r w:rsidRPr="00792B76">
        <w:rPr>
          <w:lang w:eastAsia="en-US"/>
        </w:rPr>
        <w:t>}</w:t>
      </w:r>
    </w:p>
    <w:p w14:paraId="3A3608E6" w14:textId="77777777" w:rsidR="00792B76" w:rsidRPr="00792B76" w:rsidRDefault="00792B76" w:rsidP="00792B76"/>
    <w:p w14:paraId="1108907B" w14:textId="6A984E6F" w:rsidR="000076F2" w:rsidRDefault="00F158A4" w:rsidP="000076F2">
      <w:bookmarkStart w:id="30" w:name="_Toc2631430"/>
      <w:r w:rsidRPr="00F158A4">
        <w:rPr>
          <w:rStyle w:val="Heading3Char0"/>
        </w:rPr>
        <w:t>Which one will take more memory, an int or Integer? (answer)</w:t>
      </w:r>
      <w:bookmarkEnd w:id="30"/>
      <w:r w:rsidRPr="00F158A4">
        <w:br/>
        <w:t>An Integer object will take more memory</w:t>
      </w:r>
      <w:r w:rsidR="00FD71FD">
        <w:t>.</w:t>
      </w:r>
      <w:r w:rsidRPr="00F158A4">
        <w:t xml:space="preserve"> an Integer is </w:t>
      </w:r>
      <w:r w:rsidR="005F6E9E" w:rsidRPr="00F158A4">
        <w:t>an</w:t>
      </w:r>
      <w:r w:rsidRPr="00F158A4">
        <w:t xml:space="preserve"> object and </w:t>
      </w:r>
      <w:r w:rsidR="00980980" w:rsidRPr="00F158A4">
        <w:t>it store</w:t>
      </w:r>
      <w:r w:rsidRPr="00F158A4">
        <w:t xml:space="preserve"> meta data overhead about the object and int is primitive type so its takes less space.</w:t>
      </w:r>
    </w:p>
    <w:p w14:paraId="2C6390FE" w14:textId="77777777" w:rsidR="0067717F" w:rsidRDefault="0067717F" w:rsidP="00980980">
      <w:pPr>
        <w:spacing w:after="0"/>
      </w:pPr>
    </w:p>
    <w:p w14:paraId="109B6E31" w14:textId="77777777" w:rsidR="00767176" w:rsidRDefault="00767176" w:rsidP="008151C9">
      <w:pPr>
        <w:pStyle w:val="Heading30"/>
      </w:pPr>
      <w:bookmarkStart w:id="31" w:name="_Toc2631431"/>
      <w:r w:rsidRPr="00AC13B3">
        <w:t>Autoboxing and Unboxing</w:t>
      </w:r>
      <w:r>
        <w:t>?</w:t>
      </w:r>
      <w:bookmarkEnd w:id="31"/>
    </w:p>
    <w:p w14:paraId="35DF076C" w14:textId="77777777" w:rsidR="00767176" w:rsidRDefault="00767176" w:rsidP="00767176">
      <w:r>
        <w:t xml:space="preserve">If a </w:t>
      </w:r>
      <w:r w:rsidRPr="001A07DA">
        <w:rPr>
          <w:b/>
        </w:rPr>
        <w:t>method</w:t>
      </w:r>
      <w:r>
        <w:rPr>
          <w:b/>
        </w:rPr>
        <w:t>(remember only method – not direct)</w:t>
      </w:r>
      <w:r>
        <w:t xml:space="preserve"> requires Integer Object value, we can directly pass primitive value without issue. Autoboxing will take care about these.</w:t>
      </w:r>
    </w:p>
    <w:p w14:paraId="482C87DC" w14:textId="77777777" w:rsidR="00767176" w:rsidRDefault="00767176" w:rsidP="00767176">
      <w:pPr>
        <w:spacing w:after="0"/>
      </w:pPr>
      <w:r>
        <w:t>We can also do direct initializations (1.8 V)</w:t>
      </w:r>
    </w:p>
    <w:p w14:paraId="6F64E3A7" w14:textId="77777777" w:rsidR="00767176" w:rsidRPr="00AC13B3" w:rsidRDefault="00767176" w:rsidP="00767176">
      <w:pPr>
        <w:pStyle w:val="1Output"/>
        <w:rPr>
          <w:color w:val="FF0000"/>
        </w:rPr>
      </w:pPr>
      <w:r>
        <w:t xml:space="preserve">Integer </w:t>
      </w:r>
      <w:r>
        <w:rPr>
          <w:color w:val="6A3E3E"/>
        </w:rPr>
        <w:t>i</w:t>
      </w:r>
      <w:r>
        <w:t xml:space="preserve"> = </w:t>
      </w:r>
      <w:r>
        <w:rPr>
          <w:u w:val="single"/>
        </w:rPr>
        <w:t>10</w:t>
      </w:r>
      <w:r>
        <w:t xml:space="preserve">;// </w:t>
      </w:r>
      <w:r w:rsidRPr="00E87F5A">
        <w:rPr>
          <w:color w:val="00B050"/>
        </w:rPr>
        <w:t>it will create Integer value of 10 using Autoboxing</w:t>
      </w:r>
    </w:p>
    <w:p w14:paraId="0C7E6A9E" w14:textId="77777777" w:rsidR="00767176" w:rsidRDefault="00767176" w:rsidP="00767176">
      <w:pPr>
        <w:pStyle w:val="1Output"/>
      </w:pPr>
      <w:r>
        <w:rPr>
          <w:bCs/>
          <w:color w:val="7F0055"/>
        </w:rPr>
        <w:t>int</w:t>
      </w:r>
      <w:r>
        <w:t xml:space="preserve"> </w:t>
      </w:r>
      <w:r>
        <w:rPr>
          <w:color w:val="6A3E3E"/>
        </w:rPr>
        <w:t>j</w:t>
      </w:r>
      <w:r>
        <w:t xml:space="preserve"> = </w:t>
      </w:r>
      <w:r>
        <w:rPr>
          <w:color w:val="6A3E3E"/>
          <w:u w:val="single"/>
        </w:rPr>
        <w:t>i</w:t>
      </w:r>
      <w:r>
        <w:t>;//</w:t>
      </w:r>
      <w:r w:rsidRPr="005747D2">
        <w:t xml:space="preserve"> </w:t>
      </w:r>
      <w:r>
        <w:t xml:space="preserve">;// </w:t>
      </w:r>
      <w:r w:rsidRPr="00E87F5A">
        <w:rPr>
          <w:color w:val="00B050"/>
        </w:rPr>
        <w:t xml:space="preserve">it will </w:t>
      </w:r>
      <w:r>
        <w:rPr>
          <w:color w:val="00B050"/>
        </w:rPr>
        <w:t>convert Integer to int</w:t>
      </w:r>
      <w:r w:rsidRPr="00E87F5A">
        <w:rPr>
          <w:color w:val="00B050"/>
        </w:rPr>
        <w:t xml:space="preserve"> using Autoboxing</w:t>
      </w:r>
    </w:p>
    <w:p w14:paraId="08CB89F2" w14:textId="77777777" w:rsidR="00980980" w:rsidRDefault="00980980" w:rsidP="00980980">
      <w:pPr>
        <w:spacing w:after="0" w:line="240" w:lineRule="auto"/>
      </w:pPr>
    </w:p>
    <w:p w14:paraId="17C975CF" w14:textId="08D5AFF2" w:rsidR="00767176" w:rsidRDefault="00767176" w:rsidP="00767176">
      <w:pPr>
        <w:spacing w:after="0"/>
      </w:pPr>
      <w:r>
        <w:t xml:space="preserve">Previously it shows </w:t>
      </w:r>
    </w:p>
    <w:p w14:paraId="26B938A1" w14:textId="77777777" w:rsidR="00767176" w:rsidRPr="00AC13B3" w:rsidRDefault="00767176" w:rsidP="00767176">
      <w:pPr>
        <w:pStyle w:val="1Output"/>
        <w:pBdr>
          <w:bottom w:val="single" w:sz="8" w:space="0" w:color="auto"/>
        </w:pBdr>
        <w:rPr>
          <w:color w:val="FF0000"/>
        </w:rPr>
      </w:pPr>
      <w:r>
        <w:t xml:space="preserve">Integer </w:t>
      </w:r>
      <w:r>
        <w:rPr>
          <w:color w:val="6A3E3E"/>
        </w:rPr>
        <w:t>i</w:t>
      </w:r>
      <w:r>
        <w:t xml:space="preserve"> = </w:t>
      </w:r>
      <w:r>
        <w:rPr>
          <w:u w:val="single"/>
        </w:rPr>
        <w:t>10</w:t>
      </w:r>
      <w:r>
        <w:t xml:space="preserve">;// </w:t>
      </w:r>
      <w:r w:rsidRPr="00E87F5A">
        <w:rPr>
          <w:color w:val="00B050"/>
        </w:rPr>
        <w:t>it will create Integer value of 10 using Autoboxing</w:t>
      </w:r>
    </w:p>
    <w:p w14:paraId="2ABE3555" w14:textId="7005DFF3" w:rsidR="00767176" w:rsidRDefault="00767176" w:rsidP="00767176">
      <w:pPr>
        <w:pStyle w:val="1Output"/>
        <w:pBdr>
          <w:bottom w:val="single" w:sz="8" w:space="0" w:color="auto"/>
        </w:pBdr>
        <w:rPr>
          <w:color w:val="FF0000"/>
        </w:rPr>
      </w:pPr>
      <w:r>
        <w:rPr>
          <w:bCs/>
          <w:color w:val="7F0055"/>
        </w:rPr>
        <w:t>int</w:t>
      </w:r>
      <w:r>
        <w:t xml:space="preserve"> </w:t>
      </w:r>
      <w:r>
        <w:rPr>
          <w:color w:val="6A3E3E"/>
        </w:rPr>
        <w:t>j</w:t>
      </w:r>
      <w:r>
        <w:t xml:space="preserve"> = </w:t>
      </w:r>
      <w:r>
        <w:rPr>
          <w:color w:val="6A3E3E"/>
          <w:u w:val="single"/>
        </w:rPr>
        <w:t>i</w:t>
      </w:r>
      <w:r>
        <w:t>;//But we cant assign int to Integer</w:t>
      </w:r>
      <w:r w:rsidRPr="00E87F5A">
        <w:rPr>
          <w:color w:val="FF0000"/>
        </w:rPr>
        <w:t xml:space="preserve"> </w:t>
      </w:r>
      <w:r w:rsidRPr="00AC13B3">
        <w:rPr>
          <w:color w:val="FF0000"/>
        </w:rPr>
        <w:t>Type mismatch: cannot convert from Integer to int</w:t>
      </w:r>
    </w:p>
    <w:p w14:paraId="2C6D4F23" w14:textId="77777777" w:rsidR="005F6E9E" w:rsidRDefault="005F6E9E" w:rsidP="005F6E9E"/>
    <w:p w14:paraId="2B1538C6" w14:textId="77777777" w:rsidR="00F158A4" w:rsidRDefault="00FF17F9" w:rsidP="008151C9">
      <w:pPr>
        <w:pStyle w:val="Heading30"/>
      </w:pPr>
      <w:bookmarkStart w:id="32" w:name="_Toc2631432"/>
      <w:r>
        <w:lastRenderedPageBreak/>
        <w:t xml:space="preserve">How to convert Primitives to </w:t>
      </w:r>
      <w:r w:rsidR="00972A2C">
        <w:t>Wrapper</w:t>
      </w:r>
      <w:r>
        <w:t xml:space="preserve"> </w:t>
      </w:r>
      <w:r w:rsidR="00ED6A9D">
        <w:t xml:space="preserve"> &amp; Wrapper to Primitive ?</w:t>
      </w:r>
      <w:r>
        <w:t>?</w:t>
      </w:r>
      <w:bookmarkEnd w:id="32"/>
    </w:p>
    <w:p w14:paraId="682FBD79" w14:textId="77777777" w:rsidR="007549A1" w:rsidRPr="00DD1714" w:rsidRDefault="007549A1" w:rsidP="007549A1">
      <w:pPr>
        <w:pStyle w:val="1Output"/>
        <w:rPr>
          <w:rFonts w:cs="Times New Roman"/>
          <w:color w:val="0000FF"/>
          <w:lang w:eastAsia="en-US"/>
        </w:rPr>
      </w:pPr>
      <w:r w:rsidRPr="00DD1714">
        <w:rPr>
          <w:color w:val="0000FF"/>
          <w:lang w:eastAsia="en-US"/>
        </w:rPr>
        <w:t>// 1. using constructor</w:t>
      </w:r>
    </w:p>
    <w:p w14:paraId="0A84B7FB" w14:textId="77777777" w:rsidR="007549A1" w:rsidRPr="007549A1" w:rsidRDefault="007549A1" w:rsidP="007549A1">
      <w:pPr>
        <w:pStyle w:val="1Output"/>
        <w:rPr>
          <w:rFonts w:cs="Times New Roman"/>
          <w:lang w:eastAsia="en-US"/>
        </w:rPr>
      </w:pPr>
      <w:r w:rsidRPr="007549A1">
        <w:rPr>
          <w:lang w:eastAsia="en-US"/>
        </w:rPr>
        <w:t xml:space="preserve">Integer </w:t>
      </w:r>
      <w:r>
        <w:rPr>
          <w:lang w:eastAsia="en-US"/>
        </w:rPr>
        <w:t>i</w:t>
      </w:r>
      <w:r w:rsidRPr="007549A1">
        <w:rPr>
          <w:lang w:eastAsia="en-US"/>
        </w:rPr>
        <w:t xml:space="preserve"> = new</w:t>
      </w:r>
      <w:r w:rsidRPr="007549A1">
        <w:rPr>
          <w:rFonts w:cs="Times New Roman"/>
          <w:lang w:eastAsia="en-US"/>
        </w:rPr>
        <w:t> </w:t>
      </w:r>
      <w:r w:rsidRPr="007549A1">
        <w:rPr>
          <w:lang w:eastAsia="en-US"/>
        </w:rPr>
        <w:t>Integer(10);</w:t>
      </w:r>
    </w:p>
    <w:p w14:paraId="2092D6AD" w14:textId="77777777" w:rsidR="007549A1" w:rsidRPr="007549A1" w:rsidRDefault="007549A1" w:rsidP="007549A1">
      <w:pPr>
        <w:pStyle w:val="1Output"/>
        <w:rPr>
          <w:rFonts w:cs="Times New Roman"/>
          <w:lang w:eastAsia="en-US"/>
        </w:rPr>
      </w:pPr>
      <w:r w:rsidRPr="007549A1">
        <w:rPr>
          <w:rFonts w:cs="Times New Roman"/>
          <w:lang w:eastAsia="en-US"/>
        </w:rPr>
        <w:t> </w:t>
      </w:r>
    </w:p>
    <w:p w14:paraId="3C42710E" w14:textId="77777777" w:rsidR="007549A1" w:rsidRPr="00DD1714" w:rsidRDefault="007549A1" w:rsidP="007549A1">
      <w:pPr>
        <w:pStyle w:val="1Output"/>
        <w:rPr>
          <w:rFonts w:cs="Times New Roman"/>
          <w:color w:val="0000FF"/>
          <w:lang w:eastAsia="en-US"/>
        </w:rPr>
      </w:pPr>
      <w:r w:rsidRPr="00DD1714">
        <w:rPr>
          <w:color w:val="0000FF"/>
          <w:lang w:eastAsia="en-US"/>
        </w:rPr>
        <w:t>// 2. using static factory method</w:t>
      </w:r>
    </w:p>
    <w:p w14:paraId="5BF8077E" w14:textId="77777777" w:rsidR="007549A1" w:rsidRDefault="007549A1" w:rsidP="007549A1">
      <w:pPr>
        <w:pStyle w:val="1Output"/>
        <w:rPr>
          <w:lang w:eastAsia="en-US"/>
        </w:rPr>
      </w:pPr>
      <w:r w:rsidRPr="007549A1">
        <w:rPr>
          <w:lang w:eastAsia="en-US"/>
        </w:rPr>
        <w:t xml:space="preserve">Integer </w:t>
      </w:r>
      <w:r>
        <w:rPr>
          <w:lang w:eastAsia="en-US"/>
        </w:rPr>
        <w:t>i</w:t>
      </w:r>
      <w:r w:rsidRPr="007549A1">
        <w:rPr>
          <w:lang w:eastAsia="en-US"/>
        </w:rPr>
        <w:t xml:space="preserve"> = Integer.valueOf(10);</w:t>
      </w:r>
    </w:p>
    <w:p w14:paraId="55444BB5" w14:textId="77777777" w:rsidR="00ED6A9D" w:rsidRDefault="00ED6A9D" w:rsidP="00ED6A9D">
      <w:pPr>
        <w:pStyle w:val="1Output"/>
        <w:rPr>
          <w:rFonts w:cs="Times New Roman"/>
          <w:lang w:eastAsia="en-US"/>
        </w:rPr>
      </w:pPr>
    </w:p>
    <w:p w14:paraId="38193DEA" w14:textId="26DCE3DC" w:rsidR="00ED6A9D" w:rsidRPr="00DD1714" w:rsidRDefault="00ED6A9D" w:rsidP="007549A1">
      <w:pPr>
        <w:pStyle w:val="1Output"/>
        <w:rPr>
          <w:color w:val="0000FF"/>
          <w:lang w:eastAsia="en-US"/>
        </w:rPr>
      </w:pPr>
      <w:r w:rsidRPr="00DD1714">
        <w:rPr>
          <w:rFonts w:cs="Times New Roman"/>
          <w:color w:val="0000FF"/>
          <w:lang w:eastAsia="en-US"/>
        </w:rPr>
        <w:t>//</w:t>
      </w:r>
      <w:r w:rsidR="00DD1714" w:rsidRPr="00DD1714">
        <w:rPr>
          <w:rFonts w:cs="Times New Roman"/>
          <w:color w:val="0000FF"/>
          <w:lang w:eastAsia="en-US"/>
        </w:rPr>
        <w:t>3. wrapper</w:t>
      </w:r>
      <w:r w:rsidRPr="00DD1714">
        <w:rPr>
          <w:rFonts w:cs="Times New Roman"/>
          <w:color w:val="0000FF"/>
          <w:lang w:eastAsia="en-US"/>
        </w:rPr>
        <w:t xml:space="preserve"> to primitive</w:t>
      </w:r>
    </w:p>
    <w:p w14:paraId="3B6907B6" w14:textId="77777777" w:rsidR="00ED6A9D" w:rsidRPr="007549A1" w:rsidRDefault="00ED6A9D" w:rsidP="007549A1">
      <w:pPr>
        <w:pStyle w:val="1Output"/>
        <w:rPr>
          <w:rFonts w:cs="Times New Roman"/>
          <w:lang w:eastAsia="en-US"/>
        </w:rPr>
      </w:pPr>
      <w:r w:rsidRPr="00ED6A9D">
        <w:rPr>
          <w:rFonts w:cs="Times New Roman"/>
          <w:lang w:eastAsia="en-US"/>
        </w:rPr>
        <w:t xml:space="preserve">int val = </w:t>
      </w:r>
      <w:r>
        <w:rPr>
          <w:rFonts w:cs="Times New Roman"/>
          <w:lang w:eastAsia="en-US"/>
        </w:rPr>
        <w:t>i</w:t>
      </w:r>
      <w:r w:rsidRPr="00ED6A9D">
        <w:rPr>
          <w:rFonts w:cs="Times New Roman"/>
          <w:lang w:eastAsia="en-US"/>
        </w:rPr>
        <w:t>.intValue();    </w:t>
      </w:r>
    </w:p>
    <w:p w14:paraId="47599274" w14:textId="77777777" w:rsidR="00972A2C" w:rsidRDefault="00ED6A9D" w:rsidP="00AC13B3">
      <w:r>
        <w:t xml:space="preserve"> </w:t>
      </w:r>
    </w:p>
    <w:p w14:paraId="525454F7" w14:textId="6E4303B3" w:rsidR="00767176" w:rsidRPr="00D0286A" w:rsidRDefault="00767176" w:rsidP="008151C9">
      <w:pPr>
        <w:pStyle w:val="Heading30"/>
        <w:rPr>
          <w:rStyle w:val="Heading3Char0"/>
          <w:b/>
          <w:bCs/>
          <w:iCs/>
        </w:rPr>
      </w:pPr>
      <w:bookmarkStart w:id="33" w:name="_Toc2631433"/>
      <w:r w:rsidRPr="00D0286A">
        <w:rPr>
          <w:rStyle w:val="Heading3Char0"/>
          <w:b/>
          <w:bCs/>
          <w:iCs/>
        </w:rPr>
        <w:t xml:space="preserve">How does Autoboxing of Integer </w:t>
      </w:r>
      <w:r w:rsidR="00DD1714" w:rsidRPr="00D0286A">
        <w:rPr>
          <w:rStyle w:val="Heading3Char0"/>
          <w:b/>
          <w:bCs/>
          <w:iCs/>
        </w:rPr>
        <w:t>work</w:t>
      </w:r>
      <w:r w:rsidRPr="00D0286A">
        <w:rPr>
          <w:rStyle w:val="Heading3Char0"/>
          <w:b/>
          <w:bCs/>
          <w:iCs/>
        </w:rPr>
        <w:t xml:space="preserve"> in Java? (</w:t>
      </w:r>
      <w:hyperlink r:id="rId83" w:anchor="axzz59AWpr6cb" w:history="1">
        <w:r w:rsidRPr="00D0286A">
          <w:rPr>
            <w:rStyle w:val="Heading3Char0"/>
            <w:b/>
            <w:bCs/>
            <w:iCs/>
          </w:rPr>
          <w:t>answer</w:t>
        </w:r>
      </w:hyperlink>
      <w:r w:rsidRPr="00D0286A">
        <w:rPr>
          <w:rStyle w:val="Heading3Char0"/>
          <w:b/>
          <w:bCs/>
          <w:iCs/>
        </w:rPr>
        <w:t>)</w:t>
      </w:r>
      <w:bookmarkEnd w:id="33"/>
    </w:p>
    <w:p w14:paraId="084C65FE" w14:textId="031E301D" w:rsidR="00767176" w:rsidRDefault="00767176" w:rsidP="00AC13B3">
      <w:r w:rsidRPr="00D24E1D">
        <w:t>Compiler uses </w:t>
      </w:r>
      <w:r w:rsidRPr="00DD1714">
        <w:rPr>
          <w:rStyle w:val="2SyntaxChar"/>
        </w:rPr>
        <w:t>valueOf()</w:t>
      </w:r>
      <w:r w:rsidRPr="00D24E1D">
        <w:t> method to convert primitive to Object  uses </w:t>
      </w:r>
      <w:r w:rsidRPr="00DD1714">
        <w:rPr>
          <w:rStyle w:val="3BlueChar"/>
        </w:rPr>
        <w:t>intValue(),</w:t>
      </w:r>
      <w:r w:rsidRPr="00D24E1D">
        <w:t> </w:t>
      </w:r>
      <w:r w:rsidRPr="00DD1714">
        <w:rPr>
          <w:rStyle w:val="3BlueChar"/>
        </w:rPr>
        <w:t>doubleValue()</w:t>
      </w:r>
      <w:r w:rsidRPr="00D24E1D">
        <w:t xml:space="preserve"> etc to get primitive value from Object.</w:t>
      </w:r>
    </w:p>
    <w:p w14:paraId="38287D10" w14:textId="77777777" w:rsidR="00DD1714" w:rsidRDefault="00DD1714" w:rsidP="00AC13B3"/>
    <w:p w14:paraId="75F18814" w14:textId="77777777" w:rsidR="00E83715" w:rsidRDefault="00E83715" w:rsidP="008151C9">
      <w:pPr>
        <w:pStyle w:val="Heading30"/>
      </w:pPr>
      <w:bookmarkStart w:id="34" w:name="_Toc2631434"/>
      <w:r>
        <w:t>what if I make main() private/protected ?</w:t>
      </w:r>
      <w:bookmarkEnd w:id="34"/>
    </w:p>
    <w:p w14:paraId="4DFE5A0E" w14:textId="3BE37D6C" w:rsidR="00E83715" w:rsidRDefault="00E83715" w:rsidP="00E83715">
      <w:pPr>
        <w:spacing w:after="0"/>
      </w:pPr>
      <w:r w:rsidRPr="00E83715">
        <w:rPr>
          <w:shd w:val="clear" w:color="auto" w:fill="FFFFFF"/>
        </w:rPr>
        <w:t>if you do not make </w:t>
      </w:r>
      <w:r w:rsidRPr="00E83715">
        <w:rPr>
          <w:rFonts w:ascii="Consolas" w:hAnsi="Consolas" w:cs="Courier New"/>
          <w:color w:val="FF0779"/>
          <w:sz w:val="21"/>
          <w:szCs w:val="21"/>
          <w:shd w:val="clear" w:color="auto" w:fill="FFFFFF"/>
        </w:rPr>
        <w:t>main()</w:t>
      </w:r>
      <w:r w:rsidRPr="00E83715">
        <w:rPr>
          <w:shd w:val="clear" w:color="auto" w:fill="FFFFFF"/>
        </w:rPr>
        <w:t> method </w:t>
      </w:r>
      <w:r w:rsidRPr="00E83715">
        <w:rPr>
          <w:rFonts w:ascii="Consolas" w:hAnsi="Consolas" w:cs="Courier New"/>
          <w:color w:val="FF0779"/>
          <w:sz w:val="21"/>
          <w:szCs w:val="21"/>
          <w:shd w:val="clear" w:color="auto" w:fill="FFFFFF"/>
        </w:rPr>
        <w:t>public</w:t>
      </w:r>
      <w:r w:rsidRPr="00E83715">
        <w:rPr>
          <w:shd w:val="clear" w:color="auto" w:fill="FFFFFF"/>
        </w:rPr>
        <w:t>, there is no compilation error. You will </w:t>
      </w:r>
      <w:r w:rsidRPr="00E83715">
        <w:rPr>
          <w:b/>
          <w:bCs/>
          <w:shd w:val="clear" w:color="auto" w:fill="FFFFFF"/>
        </w:rPr>
        <w:t>runtime error</w:t>
      </w:r>
      <w:r w:rsidRPr="00E83715">
        <w:rPr>
          <w:shd w:val="clear" w:color="auto" w:fill="FFFFFF"/>
        </w:rPr>
        <w:t> because matching </w:t>
      </w:r>
      <w:r w:rsidRPr="00E83715">
        <w:rPr>
          <w:rFonts w:ascii="Consolas" w:hAnsi="Consolas" w:cs="Courier New"/>
          <w:color w:val="FF0779"/>
          <w:sz w:val="21"/>
          <w:szCs w:val="21"/>
          <w:shd w:val="clear" w:color="auto" w:fill="FFFFFF"/>
        </w:rPr>
        <w:t>main()</w:t>
      </w:r>
      <w:r w:rsidRPr="00E83715">
        <w:rPr>
          <w:shd w:val="clear" w:color="auto" w:fill="FFFFFF"/>
        </w:rPr>
        <w:t> method is not present. Remember that whole syntax should match to execute </w:t>
      </w:r>
      <w:r w:rsidRPr="00E83715">
        <w:rPr>
          <w:rFonts w:ascii="Consolas" w:hAnsi="Consolas" w:cs="Courier New"/>
          <w:color w:val="FF0779"/>
          <w:sz w:val="21"/>
          <w:szCs w:val="21"/>
          <w:shd w:val="clear" w:color="auto" w:fill="FFFFFF"/>
        </w:rPr>
        <w:t>main()</w:t>
      </w:r>
      <w:r w:rsidRPr="00E83715">
        <w:rPr>
          <w:shd w:val="clear" w:color="auto" w:fill="FFFFFF"/>
        </w:rPr>
        <w:t> method</w:t>
      </w:r>
      <w:r w:rsidR="007C6043">
        <w:rPr>
          <w:shd w:val="clear" w:color="auto" w:fill="FFFFFF"/>
        </w:rPr>
        <w:t xml:space="preserve"> – including </w:t>
      </w:r>
      <w:r w:rsidR="007C6043" w:rsidRPr="007C6043">
        <w:rPr>
          <w:rStyle w:val="3BlueChar"/>
        </w:rPr>
        <w:t>public</w:t>
      </w:r>
      <w:r w:rsidRPr="00E83715">
        <w:rPr>
          <w:shd w:val="clear" w:color="auto" w:fill="FFFFFF"/>
        </w:rPr>
        <w:t>.</w:t>
      </w:r>
    </w:p>
    <w:p w14:paraId="31D1AF6B" w14:textId="77777777" w:rsidR="00E83715" w:rsidRPr="00E83715" w:rsidRDefault="00E83715" w:rsidP="00E83715">
      <w:pPr>
        <w:pStyle w:val="1Output"/>
        <w:rPr>
          <w:rFonts w:cs="Times New Roman"/>
          <w:color w:val="FF0000"/>
          <w:lang w:eastAsia="en-US"/>
        </w:rPr>
      </w:pPr>
      <w:r w:rsidRPr="00E83715">
        <w:rPr>
          <w:color w:val="FF0000"/>
          <w:lang w:eastAsia="en-US"/>
        </w:rPr>
        <w:t>Error: Main method not found in class</w:t>
      </w:r>
      <w:r w:rsidRPr="00E83715">
        <w:rPr>
          <w:rFonts w:cs="Times New Roman"/>
          <w:color w:val="FF0000"/>
          <w:lang w:eastAsia="en-US"/>
        </w:rPr>
        <w:t> </w:t>
      </w:r>
      <w:r w:rsidRPr="00E83715">
        <w:rPr>
          <w:color w:val="FF0000"/>
          <w:lang w:eastAsia="en-US"/>
        </w:rPr>
        <w:t>Main, please define the main method as:</w:t>
      </w:r>
    </w:p>
    <w:p w14:paraId="544357AA" w14:textId="77777777" w:rsidR="00E83715" w:rsidRPr="00E83715" w:rsidRDefault="00E83715" w:rsidP="00E83715">
      <w:pPr>
        <w:pStyle w:val="1Output"/>
        <w:rPr>
          <w:rFonts w:cs="Times New Roman"/>
          <w:color w:val="FF0000"/>
          <w:lang w:eastAsia="en-US"/>
        </w:rPr>
      </w:pPr>
      <w:r w:rsidRPr="00E83715">
        <w:rPr>
          <w:color w:val="FF0000"/>
          <w:lang w:eastAsia="en-US"/>
        </w:rPr>
        <w:t>   public</w:t>
      </w:r>
      <w:r w:rsidRPr="00E83715">
        <w:rPr>
          <w:rFonts w:cs="Times New Roman"/>
          <w:color w:val="FF0000"/>
          <w:lang w:eastAsia="en-US"/>
        </w:rPr>
        <w:t> </w:t>
      </w:r>
      <w:r w:rsidRPr="00E83715">
        <w:rPr>
          <w:color w:val="FF0000"/>
          <w:lang w:eastAsia="en-US"/>
        </w:rPr>
        <w:t>static</w:t>
      </w:r>
      <w:r w:rsidRPr="00E83715">
        <w:rPr>
          <w:rFonts w:cs="Times New Roman"/>
          <w:color w:val="FF0000"/>
          <w:lang w:eastAsia="en-US"/>
        </w:rPr>
        <w:t> </w:t>
      </w:r>
      <w:r w:rsidRPr="00E83715">
        <w:rPr>
          <w:color w:val="FF0000"/>
          <w:lang w:eastAsia="en-US"/>
        </w:rPr>
        <w:t>void</w:t>
      </w:r>
      <w:r w:rsidRPr="00E83715">
        <w:rPr>
          <w:rFonts w:cs="Times New Roman"/>
          <w:color w:val="FF0000"/>
          <w:lang w:eastAsia="en-US"/>
        </w:rPr>
        <w:t> </w:t>
      </w:r>
      <w:r w:rsidRPr="00E83715">
        <w:rPr>
          <w:color w:val="FF0000"/>
          <w:lang w:eastAsia="en-US"/>
        </w:rPr>
        <w:t>main(String[] args)</w:t>
      </w:r>
    </w:p>
    <w:p w14:paraId="3686ECA6" w14:textId="0CC9190B" w:rsidR="00E83715" w:rsidRDefault="00E83715" w:rsidP="00E83715"/>
    <w:p w14:paraId="19D2760B" w14:textId="77777777" w:rsidR="009E48F1" w:rsidRDefault="009E48F1" w:rsidP="009E48F1">
      <w:pPr>
        <w:spacing w:after="0"/>
      </w:pPr>
    </w:p>
    <w:p w14:paraId="7131789D" w14:textId="77777777" w:rsidR="00566989" w:rsidRDefault="00566989" w:rsidP="008151C9">
      <w:pPr>
        <w:pStyle w:val="Heading30"/>
      </w:pPr>
      <w:r>
        <w:t>What is blank final variable?</w:t>
      </w:r>
    </w:p>
    <w:p w14:paraId="11ED16D9" w14:textId="77777777" w:rsidR="00566989" w:rsidRPr="00566989" w:rsidRDefault="00566989" w:rsidP="00566989">
      <w:pPr>
        <w:spacing w:after="0"/>
      </w:pPr>
      <w:r w:rsidRPr="00566989">
        <w:t>A </w:t>
      </w:r>
      <w:r w:rsidRPr="00566989">
        <w:rPr>
          <w:b/>
          <w:bCs/>
        </w:rPr>
        <w:t>blank final</w:t>
      </w:r>
      <w:r w:rsidRPr="00566989">
        <w:t> variable in Java is a </w:t>
      </w:r>
      <w:hyperlink r:id="rId84" w:history="1">
        <w:r w:rsidRPr="00566989">
          <w:rPr>
            <w:rStyle w:val="Hyperlink"/>
          </w:rPr>
          <w:t>final</w:t>
        </w:r>
      </w:hyperlink>
      <w:r w:rsidRPr="00566989">
        <w:t> variable that is not initialized during declaration. Below is a simple example of blank final.</w:t>
      </w:r>
    </w:p>
    <w:p w14:paraId="4F924764" w14:textId="77777777" w:rsidR="00566989" w:rsidRPr="00566989" w:rsidRDefault="00566989" w:rsidP="00566989">
      <w:pPr>
        <w:pStyle w:val="1Output"/>
      </w:pPr>
      <w:r w:rsidRPr="00566989">
        <w:t xml:space="preserve">    // A simple blank final example </w:t>
      </w:r>
    </w:p>
    <w:p w14:paraId="39C9A8E3" w14:textId="77777777" w:rsidR="00566989" w:rsidRPr="00566989" w:rsidRDefault="00566989" w:rsidP="00566989">
      <w:pPr>
        <w:pStyle w:val="1Output"/>
      </w:pPr>
      <w:r w:rsidRPr="00566989">
        <w:t xml:space="preserve">    </w:t>
      </w:r>
      <w:r w:rsidRPr="00566989">
        <w:rPr>
          <w:color w:val="FF0000"/>
        </w:rPr>
        <w:t>final int i;</w:t>
      </w:r>
    </w:p>
    <w:p w14:paraId="0860D2FA" w14:textId="77777777" w:rsidR="00566989" w:rsidRPr="00566989" w:rsidRDefault="00566989" w:rsidP="00566989">
      <w:pPr>
        <w:pStyle w:val="1Output"/>
      </w:pPr>
      <w:r w:rsidRPr="00566989">
        <w:t xml:space="preserve">    </w:t>
      </w:r>
    </w:p>
    <w:p w14:paraId="058A7161" w14:textId="2C1922CF" w:rsidR="00566989" w:rsidRDefault="00C27D42" w:rsidP="00151D89">
      <w:pPr>
        <w:pStyle w:val="ListParagraph"/>
        <w:numPr>
          <w:ilvl w:val="0"/>
          <w:numId w:val="98"/>
        </w:numPr>
      </w:pPr>
      <w:r>
        <w:t xml:space="preserve">Value </w:t>
      </w:r>
      <w:r w:rsidRPr="00C27D42">
        <w:t xml:space="preserve">must be assigned in </w:t>
      </w:r>
      <w:r w:rsidRPr="00A82CE3">
        <w:rPr>
          <w:rStyle w:val="2SyntaxChar"/>
        </w:rPr>
        <w:t>constructor/</w:t>
      </w:r>
      <w:r w:rsidR="00A82CE3">
        <w:rPr>
          <w:rStyle w:val="2SyntaxChar"/>
        </w:rPr>
        <w:t xml:space="preserve"> s</w:t>
      </w:r>
      <w:r w:rsidRPr="00A82CE3">
        <w:rPr>
          <w:rStyle w:val="2SyntaxChar"/>
        </w:rPr>
        <w:t>tatic</w:t>
      </w:r>
      <w:r w:rsidR="00E077C9" w:rsidRPr="00A82CE3">
        <w:rPr>
          <w:rStyle w:val="2SyntaxChar"/>
        </w:rPr>
        <w:t xml:space="preserve"> </w:t>
      </w:r>
      <w:r w:rsidRPr="00A82CE3">
        <w:rPr>
          <w:rStyle w:val="2SyntaxChar"/>
        </w:rPr>
        <w:t>/</w:t>
      </w:r>
      <w:r w:rsidR="00A82CE3">
        <w:rPr>
          <w:rStyle w:val="2SyntaxChar"/>
        </w:rPr>
        <w:t>i</w:t>
      </w:r>
      <w:r w:rsidRPr="00A82CE3">
        <w:rPr>
          <w:rStyle w:val="2SyntaxChar"/>
        </w:rPr>
        <w:t>nstance block</w:t>
      </w:r>
      <w:r>
        <w:t xml:space="preserve"> before using it</w:t>
      </w:r>
      <w:r w:rsidRPr="00C27D42">
        <w:t>.</w:t>
      </w:r>
    </w:p>
    <w:p w14:paraId="2B2C3E54" w14:textId="03E9201E" w:rsidR="00547F14" w:rsidRPr="00547F14" w:rsidRDefault="00547F14" w:rsidP="00151D89">
      <w:pPr>
        <w:pStyle w:val="ListParagraph"/>
        <w:numPr>
          <w:ilvl w:val="0"/>
          <w:numId w:val="98"/>
        </w:numPr>
      </w:pPr>
      <w:r w:rsidRPr="00547F14">
        <w:t xml:space="preserve">If we have more than one </w:t>
      </w:r>
      <w:r w:rsidR="00A82CE3" w:rsidRPr="00547F14">
        <w:t>constructor</w:t>
      </w:r>
      <w:r w:rsidRPr="00547F14">
        <w:t xml:space="preserve"> or overloaded constructor in class, then blank final variable must be initialized in all of them.</w:t>
      </w:r>
    </w:p>
    <w:p w14:paraId="2827055B" w14:textId="663185E5" w:rsidR="00E83715" w:rsidRDefault="00602713" w:rsidP="008151C9">
      <w:pPr>
        <w:pStyle w:val="Heading30"/>
      </w:pPr>
      <w:bookmarkStart w:id="35" w:name="_Toc2631435"/>
      <w:r>
        <w:t>Difference between java.util.Date &amp; java.sql.Date?</w:t>
      </w:r>
      <w:bookmarkEnd w:id="35"/>
    </w:p>
    <w:p w14:paraId="7C053E02" w14:textId="2235ADB3" w:rsidR="00E2033F" w:rsidRDefault="00A82CE3" w:rsidP="00B85A9C">
      <w:pPr>
        <w:ind w:left="360"/>
      </w:pPr>
      <w:r>
        <w:rPr>
          <w:noProof/>
          <w:lang w:eastAsia="en-US"/>
        </w:rPr>
        <w:drawing>
          <wp:anchor distT="0" distB="0" distL="114300" distR="114300" simplePos="0" relativeHeight="251658240" behindDoc="1" locked="0" layoutInCell="1" allowOverlap="1" wp14:anchorId="3067CD8E" wp14:editId="582E1CC3">
            <wp:simplePos x="0" y="0"/>
            <wp:positionH relativeFrom="column">
              <wp:posOffset>165705</wp:posOffset>
            </wp:positionH>
            <wp:positionV relativeFrom="paragraph">
              <wp:posOffset>101600</wp:posOffset>
            </wp:positionV>
            <wp:extent cx="1129030" cy="1330325"/>
            <wp:effectExtent l="0" t="0" r="0" b="3175"/>
            <wp:wrapTight wrapText="bothSides">
              <wp:wrapPolygon edited="0">
                <wp:start x="0" y="0"/>
                <wp:lineTo x="0" y="21342"/>
                <wp:lineTo x="21138" y="21342"/>
                <wp:lineTo x="21138" y="0"/>
                <wp:lineTo x="0" y="0"/>
              </wp:wrapPolygon>
            </wp:wrapTight>
            <wp:docPr id="32" name="Picture 32" descr="Image result for Difference between java.util.Date &amp; java.sql.D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result for Difference between java.util.Date &amp; java.sql.Date?"/>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129030" cy="13303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2033F" w:rsidRPr="00B85A9C">
        <w:rPr>
          <w:b/>
        </w:rPr>
        <w:t>java.util.Date</w:t>
      </w:r>
      <w:r w:rsidR="00E2033F" w:rsidRPr="00AC5DD3">
        <w:t xml:space="preserve"> represent </w:t>
      </w:r>
      <w:r w:rsidR="00E2033F" w:rsidRPr="00B85A9C">
        <w:rPr>
          <w:b/>
          <w:color w:val="0070C0"/>
        </w:rPr>
        <w:t>both Date and Time information</w:t>
      </w:r>
      <w:r w:rsidR="00E2033F" w:rsidRPr="00AC5DD3">
        <w:t xml:space="preserve">. </w:t>
      </w:r>
    </w:p>
    <w:p w14:paraId="7028DDA4" w14:textId="77777777" w:rsidR="00E2033F" w:rsidRDefault="00AC5DD3" w:rsidP="00B85A9C">
      <w:pPr>
        <w:ind w:left="360"/>
      </w:pPr>
      <w:r w:rsidRPr="00B85A9C">
        <w:rPr>
          <w:b/>
        </w:rPr>
        <w:t>java.sql.Date</w:t>
      </w:r>
      <w:r w:rsidRPr="00AC5DD3">
        <w:t xml:space="preserve"> just represent DATE </w:t>
      </w:r>
      <w:r w:rsidRPr="00B85A9C">
        <w:rPr>
          <w:b/>
          <w:color w:val="FF0000"/>
        </w:rPr>
        <w:t>without time information</w:t>
      </w:r>
      <w:r w:rsidR="00E2033F">
        <w:t>.</w:t>
      </w:r>
    </w:p>
    <w:p w14:paraId="6ACBD3C9" w14:textId="77777777" w:rsidR="0065248F" w:rsidRDefault="00E2033F" w:rsidP="00B85A9C">
      <w:pPr>
        <w:ind w:left="360"/>
      </w:pPr>
      <w:r w:rsidRPr="00B85A9C">
        <w:rPr>
          <w:b/>
        </w:rPr>
        <w:t>java.sql.Time and java.sql.TimeStamp</w:t>
      </w:r>
      <w:r>
        <w:t xml:space="preserve"> which represents TIME and TIMESTAMP </w:t>
      </w:r>
      <w:r w:rsidR="0065248F">
        <w:t xml:space="preserve">     </w:t>
      </w:r>
      <w:r>
        <w:t xml:space="preserve">type of SQL database </w:t>
      </w:r>
      <w:r w:rsidR="0065248F">
        <w:t>is more close to java.util.Date.</w:t>
      </w:r>
    </w:p>
    <w:p w14:paraId="221DCAF9" w14:textId="4B4AD97F" w:rsidR="0065248F" w:rsidRDefault="0065248F" w:rsidP="003F25FE">
      <w:pPr>
        <w:ind w:left="360"/>
      </w:pPr>
      <w:r w:rsidRPr="00BE1A91">
        <w:rPr>
          <w:b/>
          <w:bCs/>
        </w:rPr>
        <w:t xml:space="preserve">java.util.Date </w:t>
      </w:r>
      <w:r>
        <w:t xml:space="preserve">is Super class of </w:t>
      </w:r>
      <w:r w:rsidRPr="00BE1A91">
        <w:rPr>
          <w:b/>
          <w:bCs/>
        </w:rPr>
        <w:t>java.sql.Date</w:t>
      </w:r>
    </w:p>
    <w:p w14:paraId="6C007CEF" w14:textId="77777777" w:rsidR="0065248F" w:rsidRDefault="0065248F" w:rsidP="0065248F"/>
    <w:p w14:paraId="69C5CBCA" w14:textId="77777777" w:rsidR="00602713" w:rsidRDefault="00715635" w:rsidP="008151C9">
      <w:pPr>
        <w:pStyle w:val="Heading30"/>
      </w:pPr>
      <w:bookmarkStart w:id="36" w:name="_Toc2631436"/>
      <w:r w:rsidRPr="00715635">
        <w:t>Why Java does not support Operator Overloading?</w:t>
      </w:r>
      <w:bookmarkEnd w:id="36"/>
    </w:p>
    <w:p w14:paraId="64280508" w14:textId="77777777" w:rsidR="003D7887" w:rsidRPr="003D7887" w:rsidRDefault="003D7887" w:rsidP="003D7887">
      <w:r w:rsidRPr="003D7887">
        <w:t>The meaning of an operator is always same for variable of basic types like: int, float, double etc. For example: To add two integers, </w:t>
      </w:r>
      <w:r w:rsidRPr="003D7887">
        <w:rPr>
          <w:i/>
          <w:iCs/>
        </w:rPr>
        <w:t>+</w:t>
      </w:r>
      <w:r w:rsidRPr="003D7887">
        <w:t> operator is used. </w:t>
      </w:r>
    </w:p>
    <w:p w14:paraId="6E55FF63" w14:textId="77777777" w:rsidR="003D7887" w:rsidRPr="003D7887" w:rsidRDefault="003D7887" w:rsidP="003D7887">
      <w:r w:rsidRPr="003D7887">
        <w:lastRenderedPageBreak/>
        <w:t xml:space="preserve">However, for user-defined types (like: objects), you can redefine the way operator works. For </w:t>
      </w:r>
      <w:r w:rsidR="00373736" w:rsidRPr="003D7887">
        <w:t>example: If</w:t>
      </w:r>
      <w:r w:rsidRPr="003D7887">
        <w:t xml:space="preserve"> there are two objects of a class that contains string as its data members. You can redefine the meaning of + operator and use it to concatenate those strings. </w:t>
      </w:r>
    </w:p>
    <w:p w14:paraId="74335FFD" w14:textId="77777777" w:rsidR="003D7887" w:rsidRPr="003D7887" w:rsidRDefault="003D7887" w:rsidP="003D7887">
      <w:pPr>
        <w:spacing w:after="0"/>
      </w:pPr>
      <w:r w:rsidRPr="003D7887">
        <w:t>To overload an operator, a special operator function is defined inside the class as</w:t>
      </w:r>
    </w:p>
    <w:p w14:paraId="71F663D2" w14:textId="77777777" w:rsidR="003D7887" w:rsidRPr="003D7887" w:rsidRDefault="003D7887" w:rsidP="003D7887">
      <w:pPr>
        <w:pStyle w:val="1Output"/>
      </w:pPr>
      <w:r w:rsidRPr="003D7887">
        <w:t>class className</w:t>
      </w:r>
    </w:p>
    <w:p w14:paraId="14605352" w14:textId="77777777" w:rsidR="003D7887" w:rsidRPr="003D7887" w:rsidRDefault="003D7887" w:rsidP="003D7887">
      <w:pPr>
        <w:pStyle w:val="1Output"/>
      </w:pPr>
      <w:r w:rsidRPr="003D7887">
        <w:t>{</w:t>
      </w:r>
    </w:p>
    <w:p w14:paraId="4E693725" w14:textId="77777777" w:rsidR="003D7887" w:rsidRPr="003D7887" w:rsidRDefault="003D7887" w:rsidP="003D7887">
      <w:pPr>
        <w:pStyle w:val="1Output"/>
      </w:pPr>
      <w:r w:rsidRPr="003D7887">
        <w:t xml:space="preserve">    ... .. ...</w:t>
      </w:r>
    </w:p>
    <w:p w14:paraId="357575C9" w14:textId="77777777" w:rsidR="003D7887" w:rsidRPr="003D7887" w:rsidRDefault="003D7887" w:rsidP="003D7887">
      <w:pPr>
        <w:pStyle w:val="1Output"/>
      </w:pPr>
      <w:r w:rsidRPr="003D7887">
        <w:t xml:space="preserve">    public</w:t>
      </w:r>
    </w:p>
    <w:p w14:paraId="763476B5" w14:textId="77777777" w:rsidR="003D7887" w:rsidRPr="003D7887" w:rsidRDefault="003D7887" w:rsidP="003D7887">
      <w:pPr>
        <w:pStyle w:val="1Output"/>
      </w:pPr>
      <w:r w:rsidRPr="003D7887">
        <w:t xml:space="preserve">       returnType operator symbol (arguments)</w:t>
      </w:r>
    </w:p>
    <w:p w14:paraId="55BB0406" w14:textId="77777777" w:rsidR="003D7887" w:rsidRPr="003D7887" w:rsidRDefault="003D7887" w:rsidP="003D7887">
      <w:pPr>
        <w:pStyle w:val="1Output"/>
      </w:pPr>
      <w:r w:rsidRPr="003D7887">
        <w:t xml:space="preserve">       {</w:t>
      </w:r>
    </w:p>
    <w:p w14:paraId="02964734" w14:textId="77777777" w:rsidR="003D7887" w:rsidRPr="003D7887" w:rsidRDefault="003D7887" w:rsidP="003D7887">
      <w:pPr>
        <w:pStyle w:val="1Output"/>
      </w:pPr>
      <w:r w:rsidRPr="003D7887">
        <w:t xml:space="preserve">           ... .. ...</w:t>
      </w:r>
    </w:p>
    <w:p w14:paraId="5A365461" w14:textId="77777777" w:rsidR="003D7887" w:rsidRPr="003D7887" w:rsidRDefault="003D7887" w:rsidP="003D7887">
      <w:pPr>
        <w:pStyle w:val="1Output"/>
      </w:pPr>
      <w:r w:rsidRPr="003D7887">
        <w:t xml:space="preserve">       } </w:t>
      </w:r>
    </w:p>
    <w:p w14:paraId="714FF9CF" w14:textId="77777777" w:rsidR="003D7887" w:rsidRPr="003D7887" w:rsidRDefault="003D7887" w:rsidP="003D7887">
      <w:pPr>
        <w:pStyle w:val="1Output"/>
      </w:pPr>
      <w:r w:rsidRPr="003D7887">
        <w:t xml:space="preserve">    ... .. ...</w:t>
      </w:r>
    </w:p>
    <w:p w14:paraId="242F729C" w14:textId="77777777" w:rsidR="003D7887" w:rsidRPr="003D7887" w:rsidRDefault="003D7887" w:rsidP="003D7887">
      <w:pPr>
        <w:pStyle w:val="1Output"/>
      </w:pPr>
      <w:r w:rsidRPr="003D7887">
        <w:t>};</w:t>
      </w:r>
    </w:p>
    <w:p w14:paraId="4B4CA09D" w14:textId="77777777" w:rsidR="003D7887" w:rsidRPr="003D7887" w:rsidRDefault="003D7887" w:rsidP="003D7887">
      <w:pPr>
        <w:pStyle w:val="1Output"/>
      </w:pPr>
      <w:r w:rsidRPr="003D7887">
        <w:t>#include &lt;iostream&gt;</w:t>
      </w:r>
    </w:p>
    <w:p w14:paraId="55BA8DFC" w14:textId="77777777" w:rsidR="003D7887" w:rsidRPr="003D7887" w:rsidRDefault="003D7887" w:rsidP="003D7887">
      <w:pPr>
        <w:pStyle w:val="1Output"/>
      </w:pPr>
      <w:r w:rsidRPr="003D7887">
        <w:t>using namespace std;</w:t>
      </w:r>
    </w:p>
    <w:p w14:paraId="70E5EC6A" w14:textId="77777777" w:rsidR="003D7887" w:rsidRPr="003D7887" w:rsidRDefault="003D7887" w:rsidP="003D7887">
      <w:pPr>
        <w:pStyle w:val="1Output"/>
      </w:pPr>
    </w:p>
    <w:p w14:paraId="3FAB7F9D" w14:textId="77777777" w:rsidR="003D7887" w:rsidRPr="003D7887" w:rsidRDefault="003D7887" w:rsidP="003D7887">
      <w:pPr>
        <w:pStyle w:val="1Output"/>
      </w:pPr>
      <w:r w:rsidRPr="003D7887">
        <w:t>class Test</w:t>
      </w:r>
    </w:p>
    <w:p w14:paraId="314B9376" w14:textId="77777777" w:rsidR="003D7887" w:rsidRPr="003D7887" w:rsidRDefault="003D7887" w:rsidP="003D7887">
      <w:pPr>
        <w:pStyle w:val="1Output"/>
      </w:pPr>
      <w:r w:rsidRPr="003D7887">
        <w:t>{</w:t>
      </w:r>
    </w:p>
    <w:p w14:paraId="3B64DF26" w14:textId="77777777" w:rsidR="003D7887" w:rsidRPr="003D7887" w:rsidRDefault="003D7887" w:rsidP="003D7887">
      <w:pPr>
        <w:pStyle w:val="1Output"/>
      </w:pPr>
      <w:r w:rsidRPr="003D7887">
        <w:t xml:space="preserve">   private:</w:t>
      </w:r>
    </w:p>
    <w:p w14:paraId="27D18102" w14:textId="77777777" w:rsidR="003D7887" w:rsidRPr="003D7887" w:rsidRDefault="003D7887" w:rsidP="003D7887">
      <w:pPr>
        <w:pStyle w:val="1Output"/>
      </w:pPr>
      <w:r w:rsidRPr="003D7887">
        <w:t xml:space="preserve">      int count;</w:t>
      </w:r>
    </w:p>
    <w:p w14:paraId="2B4EF927" w14:textId="77777777" w:rsidR="003D7887" w:rsidRPr="003D7887" w:rsidRDefault="003D7887" w:rsidP="003D7887">
      <w:pPr>
        <w:pStyle w:val="1Output"/>
      </w:pPr>
    </w:p>
    <w:p w14:paraId="0FB91554" w14:textId="77777777" w:rsidR="003D7887" w:rsidRPr="003D7887" w:rsidRDefault="003D7887" w:rsidP="003D7887">
      <w:pPr>
        <w:pStyle w:val="1Output"/>
      </w:pPr>
      <w:r w:rsidRPr="003D7887">
        <w:t xml:space="preserve">   public:</w:t>
      </w:r>
    </w:p>
    <w:p w14:paraId="4A73E7EB" w14:textId="77777777" w:rsidR="003D7887" w:rsidRPr="003D7887" w:rsidRDefault="003D7887" w:rsidP="003D7887">
      <w:pPr>
        <w:pStyle w:val="1Output"/>
      </w:pPr>
      <w:r w:rsidRPr="003D7887">
        <w:t xml:space="preserve">       Test(): count(5){}</w:t>
      </w:r>
    </w:p>
    <w:p w14:paraId="5B95093F" w14:textId="77777777" w:rsidR="003D7887" w:rsidRPr="003D7887" w:rsidRDefault="003D7887" w:rsidP="003D7887">
      <w:pPr>
        <w:pStyle w:val="1Output"/>
      </w:pPr>
    </w:p>
    <w:p w14:paraId="7F909EC8" w14:textId="77777777" w:rsidR="003D7887" w:rsidRPr="003D7887" w:rsidRDefault="003D7887" w:rsidP="003D7887">
      <w:pPr>
        <w:pStyle w:val="1Output"/>
        <w:rPr>
          <w:color w:val="FF0000"/>
        </w:rPr>
      </w:pPr>
      <w:r w:rsidRPr="003D7887">
        <w:t xml:space="preserve">       </w:t>
      </w:r>
      <w:r w:rsidRPr="003D7887">
        <w:rPr>
          <w:color w:val="FF0000"/>
        </w:rPr>
        <w:t xml:space="preserve">void operator ++() </w:t>
      </w:r>
    </w:p>
    <w:p w14:paraId="6A286A3F" w14:textId="77777777" w:rsidR="003D7887" w:rsidRPr="003D7887" w:rsidRDefault="003D7887" w:rsidP="003D7887">
      <w:pPr>
        <w:pStyle w:val="1Output"/>
        <w:rPr>
          <w:color w:val="FF0000"/>
        </w:rPr>
      </w:pPr>
      <w:r w:rsidRPr="003D7887">
        <w:rPr>
          <w:color w:val="FF0000"/>
        </w:rPr>
        <w:t xml:space="preserve">       { </w:t>
      </w:r>
    </w:p>
    <w:p w14:paraId="2B80DC03" w14:textId="77777777" w:rsidR="003D7887" w:rsidRPr="003D7887" w:rsidRDefault="003D7887" w:rsidP="003D7887">
      <w:pPr>
        <w:pStyle w:val="1Output"/>
        <w:rPr>
          <w:color w:val="FF0000"/>
        </w:rPr>
      </w:pPr>
      <w:r w:rsidRPr="003D7887">
        <w:rPr>
          <w:color w:val="FF0000"/>
        </w:rPr>
        <w:t xml:space="preserve">          count = count+1; </w:t>
      </w:r>
    </w:p>
    <w:p w14:paraId="098532DD" w14:textId="77777777" w:rsidR="003D7887" w:rsidRPr="003D7887" w:rsidRDefault="003D7887" w:rsidP="003D7887">
      <w:pPr>
        <w:pStyle w:val="1Output"/>
        <w:rPr>
          <w:color w:val="FF0000"/>
        </w:rPr>
      </w:pPr>
      <w:r w:rsidRPr="003D7887">
        <w:rPr>
          <w:color w:val="FF0000"/>
        </w:rPr>
        <w:t xml:space="preserve">       }</w:t>
      </w:r>
    </w:p>
    <w:p w14:paraId="55FCFE9B" w14:textId="77777777" w:rsidR="003D7887" w:rsidRPr="003D7887" w:rsidRDefault="003D7887" w:rsidP="003D7887">
      <w:pPr>
        <w:pStyle w:val="1Output"/>
      </w:pPr>
      <w:r w:rsidRPr="003D7887">
        <w:t xml:space="preserve">       void Display() { cout&lt;&lt;"Count: "&lt;&lt;count; }</w:t>
      </w:r>
    </w:p>
    <w:p w14:paraId="65C07498" w14:textId="77777777" w:rsidR="003D7887" w:rsidRPr="003D7887" w:rsidRDefault="003D7887" w:rsidP="003D7887">
      <w:pPr>
        <w:pStyle w:val="1Output"/>
      </w:pPr>
      <w:r w:rsidRPr="003D7887">
        <w:t>};</w:t>
      </w:r>
    </w:p>
    <w:p w14:paraId="2345E7D4" w14:textId="77777777" w:rsidR="003D7887" w:rsidRPr="003D7887" w:rsidRDefault="003D7887" w:rsidP="003D7887">
      <w:pPr>
        <w:pStyle w:val="1Output"/>
      </w:pPr>
    </w:p>
    <w:p w14:paraId="4BDB661D" w14:textId="77777777" w:rsidR="003D7887" w:rsidRPr="003D7887" w:rsidRDefault="003D7887" w:rsidP="003D7887">
      <w:pPr>
        <w:pStyle w:val="1Output"/>
      </w:pPr>
      <w:r w:rsidRPr="003D7887">
        <w:t>int main()</w:t>
      </w:r>
    </w:p>
    <w:p w14:paraId="3AE945EB" w14:textId="77777777" w:rsidR="003D7887" w:rsidRPr="003D7887" w:rsidRDefault="003D7887" w:rsidP="003D7887">
      <w:pPr>
        <w:pStyle w:val="1Output"/>
      </w:pPr>
      <w:r w:rsidRPr="003D7887">
        <w:t>{</w:t>
      </w:r>
    </w:p>
    <w:p w14:paraId="222C2AFB" w14:textId="77777777" w:rsidR="003D7887" w:rsidRPr="003D7887" w:rsidRDefault="003D7887" w:rsidP="003D7887">
      <w:pPr>
        <w:pStyle w:val="1Output"/>
      </w:pPr>
      <w:r w:rsidRPr="003D7887">
        <w:t xml:space="preserve">    Test t;</w:t>
      </w:r>
    </w:p>
    <w:p w14:paraId="13799429" w14:textId="77777777" w:rsidR="003D7887" w:rsidRPr="003D7887" w:rsidRDefault="003D7887" w:rsidP="003D7887">
      <w:pPr>
        <w:pStyle w:val="1Output"/>
      </w:pPr>
      <w:r w:rsidRPr="003D7887">
        <w:t xml:space="preserve">    // this calls "function void operator ++()" function</w:t>
      </w:r>
    </w:p>
    <w:p w14:paraId="3A35AC7B" w14:textId="77777777" w:rsidR="003D7887" w:rsidRPr="003D7887" w:rsidRDefault="003D7887" w:rsidP="003D7887">
      <w:pPr>
        <w:pStyle w:val="1Output"/>
      </w:pPr>
      <w:r w:rsidRPr="003D7887">
        <w:t xml:space="preserve">    ++t;    </w:t>
      </w:r>
    </w:p>
    <w:p w14:paraId="3826BE61" w14:textId="77777777" w:rsidR="003D7887" w:rsidRPr="003D7887" w:rsidRDefault="003D7887" w:rsidP="003D7887">
      <w:pPr>
        <w:pStyle w:val="1Output"/>
      </w:pPr>
      <w:r w:rsidRPr="003D7887">
        <w:t xml:space="preserve">    t.Display();</w:t>
      </w:r>
    </w:p>
    <w:p w14:paraId="416264F5" w14:textId="77777777" w:rsidR="003D7887" w:rsidRPr="003D7887" w:rsidRDefault="003D7887" w:rsidP="003D7887">
      <w:pPr>
        <w:pStyle w:val="1Output"/>
      </w:pPr>
      <w:r w:rsidRPr="003D7887">
        <w:t xml:space="preserve">    return 0;</w:t>
      </w:r>
    </w:p>
    <w:p w14:paraId="76C7DD0C" w14:textId="77777777" w:rsidR="003D7887" w:rsidRPr="003D7887" w:rsidRDefault="003D7887" w:rsidP="003D7887">
      <w:pPr>
        <w:pStyle w:val="1Output"/>
      </w:pPr>
      <w:r w:rsidRPr="003D7887">
        <w:t>}</w:t>
      </w:r>
    </w:p>
    <w:p w14:paraId="6C781197" w14:textId="77777777" w:rsidR="003D7887" w:rsidRPr="003D7887" w:rsidRDefault="003D7887" w:rsidP="00CB2B37">
      <w:pPr>
        <w:pStyle w:val="ListParagraph"/>
        <w:numPr>
          <w:ilvl w:val="0"/>
          <w:numId w:val="114"/>
        </w:numPr>
        <w:spacing w:line="360" w:lineRule="auto"/>
      </w:pPr>
      <w:r w:rsidRPr="003D7887">
        <w:t>This function is called when </w:t>
      </w:r>
      <w:r w:rsidRPr="00611698">
        <w:rPr>
          <w:i/>
          <w:iCs/>
        </w:rPr>
        <w:t>++</w:t>
      </w:r>
      <w:r w:rsidRPr="003D7887">
        <w:t> operator operates on the object of </w:t>
      </w:r>
      <w:r w:rsidRPr="00611698">
        <w:rPr>
          <w:i/>
          <w:iCs/>
        </w:rPr>
        <w:t>Test</w:t>
      </w:r>
      <w:r w:rsidRPr="003D7887">
        <w:t> class (object </w:t>
      </w:r>
      <w:r w:rsidRPr="00611698">
        <w:rPr>
          <w:i/>
          <w:iCs/>
        </w:rPr>
        <w:t>t</w:t>
      </w:r>
      <w:r w:rsidRPr="003D7887">
        <w:t> in this case).</w:t>
      </w:r>
    </w:p>
    <w:p w14:paraId="5547ADFD" w14:textId="77777777" w:rsidR="003D7887" w:rsidRPr="003D7887" w:rsidRDefault="003D7887" w:rsidP="00CB2B37">
      <w:pPr>
        <w:pStyle w:val="ListParagraph"/>
        <w:numPr>
          <w:ilvl w:val="0"/>
          <w:numId w:val="114"/>
        </w:numPr>
        <w:spacing w:line="360" w:lineRule="auto"/>
      </w:pPr>
      <w:r w:rsidRPr="003D7887">
        <w:t>In the program, void operator ++ () operator function is defined (inside </w:t>
      </w:r>
      <w:r w:rsidRPr="00611698">
        <w:rPr>
          <w:i/>
          <w:iCs/>
        </w:rPr>
        <w:t>Test</w:t>
      </w:r>
      <w:r w:rsidRPr="003D7887">
        <w:t> class).</w:t>
      </w:r>
    </w:p>
    <w:p w14:paraId="39EA9E8C" w14:textId="77777777" w:rsidR="003D7887" w:rsidRPr="003D7887" w:rsidRDefault="003D7887" w:rsidP="00CB2B37">
      <w:pPr>
        <w:pStyle w:val="ListParagraph"/>
        <w:numPr>
          <w:ilvl w:val="0"/>
          <w:numId w:val="114"/>
        </w:numPr>
        <w:spacing w:line="360" w:lineRule="auto"/>
      </w:pPr>
      <w:r w:rsidRPr="003D7887">
        <w:t>This function increments the value of </w:t>
      </w:r>
      <w:r w:rsidRPr="00611698">
        <w:rPr>
          <w:i/>
          <w:iCs/>
        </w:rPr>
        <w:t>count</w:t>
      </w:r>
      <w:r w:rsidRPr="003D7887">
        <w:t> by 1 for </w:t>
      </w:r>
      <w:r w:rsidRPr="00611698">
        <w:rPr>
          <w:i/>
          <w:iCs/>
        </w:rPr>
        <w:t>t</w:t>
      </w:r>
      <w:r w:rsidRPr="003D7887">
        <w:t> object.</w:t>
      </w:r>
    </w:p>
    <w:p w14:paraId="0E9D4D01" w14:textId="3388087E" w:rsidR="003D7887" w:rsidRPr="003D7887" w:rsidRDefault="003D7887" w:rsidP="003D7887">
      <w:r w:rsidRPr="003D7887">
        <w:t> </w:t>
      </w:r>
      <w:r w:rsidRPr="003D7887">
        <w:rPr>
          <w:b/>
          <w:bCs/>
        </w:rPr>
        <w:t>Why Java Doesn't Support it?</w:t>
      </w:r>
      <w:r w:rsidRPr="003D7887">
        <w:t> </w:t>
      </w:r>
    </w:p>
    <w:p w14:paraId="439FD04B" w14:textId="77777777" w:rsidR="003D7887" w:rsidRPr="003D7887" w:rsidRDefault="003D7887" w:rsidP="003D7887">
      <w:pPr>
        <w:spacing w:after="0"/>
        <w:rPr>
          <w:b/>
          <w:bCs/>
        </w:rPr>
      </w:pPr>
      <w:r w:rsidRPr="003D7887">
        <w:rPr>
          <w:b/>
          <w:bCs/>
        </w:rPr>
        <w:t>1.Java is Simple, No Confusions Please!!</w:t>
      </w:r>
    </w:p>
    <w:p w14:paraId="6506982C" w14:textId="77777777" w:rsidR="003D7887" w:rsidRPr="003D7887" w:rsidRDefault="003D7887" w:rsidP="003D7887">
      <w:r w:rsidRPr="003D7887">
        <w:t>Java does not support operator overloading: Java is relatively a very simple language to use compared C/C++ with the non-support of complex and confusing features like </w:t>
      </w:r>
      <w:r w:rsidRPr="003D7887">
        <w:rPr>
          <w:b/>
          <w:bCs/>
        </w:rPr>
        <w:t>pointers</w:t>
      </w:r>
      <w:r w:rsidRPr="003D7887">
        <w:t>, </w:t>
      </w:r>
      <w:r w:rsidRPr="003D7887">
        <w:rPr>
          <w:b/>
          <w:bCs/>
        </w:rPr>
        <w:t>multiple inheritance</w:t>
      </w:r>
      <w:r w:rsidRPr="003D7887">
        <w:t> and </w:t>
      </w:r>
      <w:r w:rsidRPr="003D7887">
        <w:rPr>
          <w:b/>
          <w:bCs/>
        </w:rPr>
        <w:t>operator overloading</w:t>
      </w:r>
      <w:r w:rsidRPr="003D7887">
        <w:t>. These features are rarely used in practice and at the same time poorly understood by the language beginners. </w:t>
      </w:r>
    </w:p>
    <w:p w14:paraId="4908C266" w14:textId="77777777" w:rsidR="003D7887" w:rsidRPr="003D7887" w:rsidRDefault="003D7887" w:rsidP="003D7887">
      <w:pPr>
        <w:spacing w:after="0"/>
        <w:rPr>
          <w:b/>
          <w:bCs/>
        </w:rPr>
      </w:pPr>
      <w:r w:rsidRPr="003D7887">
        <w:rPr>
          <w:b/>
          <w:bCs/>
        </w:rPr>
        <w:t>2.JVM Performance: How many things Should i do?</w:t>
      </w:r>
    </w:p>
    <w:p w14:paraId="7016AAE7" w14:textId="71F11B75" w:rsidR="003D7887" w:rsidRPr="003D7887" w:rsidRDefault="000B3C95" w:rsidP="003D7887">
      <w:r>
        <w:t>From</w:t>
      </w:r>
      <w:r w:rsidR="003D7887" w:rsidRPr="003D7887">
        <w:t xml:space="preserve"> JVM perspective supporting operator overloading is more difficult and if the </w:t>
      </w:r>
      <w:r w:rsidR="003D7887" w:rsidRPr="003D7887">
        <w:rPr>
          <w:b/>
          <w:color w:val="FF0000"/>
        </w:rPr>
        <w:t>same thing can be achieved by using method overloading in more intuitive and clean way it does make sense to not support operator overloading in java</w:t>
      </w:r>
      <w:r w:rsidR="003D7887" w:rsidRPr="003D7887">
        <w:t>. a complex JVM will result in slower JVM</w:t>
      </w:r>
    </w:p>
    <w:p w14:paraId="30A756AE" w14:textId="77777777" w:rsidR="00602713" w:rsidRDefault="003D7887" w:rsidP="00767176">
      <w:pPr>
        <w:spacing w:after="0"/>
      </w:pPr>
      <w:r w:rsidRPr="003D7887">
        <w:t> </w:t>
      </w:r>
    </w:p>
    <w:p w14:paraId="1EB5274E" w14:textId="77777777" w:rsidR="00D0286A" w:rsidRPr="00D0286A" w:rsidRDefault="006463C2" w:rsidP="008151C9">
      <w:pPr>
        <w:pStyle w:val="Heading30"/>
        <w:rPr>
          <w:rStyle w:val="Heading3Char0"/>
          <w:b/>
        </w:rPr>
      </w:pPr>
      <w:bookmarkStart w:id="37" w:name="_Toc2631437"/>
      <w:r w:rsidRPr="00D0286A">
        <w:rPr>
          <w:rStyle w:val="Heading3Char0"/>
          <w:b/>
        </w:rPr>
        <w:lastRenderedPageBreak/>
        <w:t xml:space="preserve">Can you store String in an Integer </w:t>
      </w:r>
      <w:r w:rsidR="00957303">
        <w:rPr>
          <w:rStyle w:val="Heading3Char0"/>
          <w:b/>
        </w:rPr>
        <w:t xml:space="preserve">array </w:t>
      </w:r>
      <w:r w:rsidRPr="00D0286A">
        <w:rPr>
          <w:rStyle w:val="Heading3Char0"/>
          <w:b/>
        </w:rPr>
        <w:t>in Java? compile time error or runtime exception? [</w:t>
      </w:r>
      <w:hyperlink r:id="rId86" w:history="1">
        <w:r w:rsidRPr="00D0286A">
          <w:rPr>
            <w:rStyle w:val="Heading3Char0"/>
            <w:b/>
          </w:rPr>
          <w:t>answer</w:t>
        </w:r>
      </w:hyperlink>
      <w:r w:rsidRPr="00D0286A">
        <w:rPr>
          <w:rStyle w:val="Heading3Char0"/>
          <w:b/>
        </w:rPr>
        <w:t>]</w:t>
      </w:r>
      <w:bookmarkEnd w:id="37"/>
    </w:p>
    <w:p w14:paraId="26B1A9DD" w14:textId="77777777" w:rsidR="00957303" w:rsidRDefault="006463C2" w:rsidP="00151D89">
      <w:pPr>
        <w:pStyle w:val="ListParagraph"/>
        <w:numPr>
          <w:ilvl w:val="0"/>
          <w:numId w:val="48"/>
        </w:numPr>
      </w:pPr>
      <w:r w:rsidRPr="006463C2">
        <w:t xml:space="preserve">You cannot store an String in an array of primitive int, it will result in compile time error as shown below, </w:t>
      </w:r>
    </w:p>
    <w:p w14:paraId="08CE448D" w14:textId="77777777" w:rsidR="006463C2" w:rsidRDefault="006463C2" w:rsidP="00151D89">
      <w:pPr>
        <w:pStyle w:val="ListParagraph"/>
        <w:numPr>
          <w:ilvl w:val="0"/>
          <w:numId w:val="48"/>
        </w:numPr>
        <w:spacing w:after="0"/>
      </w:pPr>
      <w:r w:rsidRPr="006463C2">
        <w:t>but if you create an array of Object and assign String[] to it and then try to store Integer object on it. Compiler won't be able to detect that and it will throw ArrayStoreExcpetion at runtime</w:t>
      </w:r>
      <w:r>
        <w:t xml:space="preserve"> </w:t>
      </w:r>
      <w:r w:rsidR="00AD7BEE">
        <w:t xml:space="preserve"> </w:t>
      </w:r>
    </w:p>
    <w:p w14:paraId="6C2890B7" w14:textId="0AC193B8" w:rsidR="00AD7BEE" w:rsidRPr="00AD7BEE" w:rsidRDefault="00AD7BEE" w:rsidP="00AD2985">
      <w:pPr>
        <w:pStyle w:val="1Output"/>
        <w:ind w:left="360"/>
        <w:rPr>
          <w:color w:val="4C483D" w:themeColor="text2"/>
        </w:rPr>
      </w:pPr>
      <w:r w:rsidRPr="00AD7BEE">
        <w:rPr>
          <w:bCs/>
          <w:color w:val="7F0055"/>
        </w:rPr>
        <w:t>int</w:t>
      </w:r>
      <w:r w:rsidRPr="00AD7BEE">
        <w:t xml:space="preserve">[] </w:t>
      </w:r>
      <w:r w:rsidRPr="00AD7BEE">
        <w:rPr>
          <w:color w:val="6A3E3E"/>
        </w:rPr>
        <w:t>primes</w:t>
      </w:r>
      <w:r w:rsidRPr="00AD7BEE">
        <w:t xml:space="preserve"> = </w:t>
      </w:r>
      <w:r w:rsidRPr="00AD7BEE">
        <w:rPr>
          <w:bCs/>
          <w:color w:val="7F0055"/>
        </w:rPr>
        <w:t>new</w:t>
      </w:r>
      <w:r w:rsidRPr="00AD7BEE">
        <w:t xml:space="preserve"> </w:t>
      </w:r>
      <w:r w:rsidRPr="00AD7BEE">
        <w:rPr>
          <w:bCs/>
          <w:color w:val="7F0055"/>
        </w:rPr>
        <w:t>int</w:t>
      </w:r>
      <w:r w:rsidRPr="00AD7BEE">
        <w:t>[10];</w:t>
      </w:r>
    </w:p>
    <w:p w14:paraId="6B449EDC" w14:textId="3F4CA6A7" w:rsidR="00AD7BEE" w:rsidRPr="00AD7BEE" w:rsidRDefault="00AD7BEE" w:rsidP="00AD2985">
      <w:pPr>
        <w:pStyle w:val="1Output"/>
        <w:ind w:left="360"/>
        <w:rPr>
          <w:color w:val="4C483D" w:themeColor="text2"/>
        </w:rPr>
      </w:pPr>
      <w:r w:rsidRPr="00AD7BEE">
        <w:rPr>
          <w:color w:val="6A3E3E"/>
        </w:rPr>
        <w:t>primes</w:t>
      </w:r>
      <w:r w:rsidRPr="00AD7BEE">
        <w:t xml:space="preserve">[0] = </w:t>
      </w:r>
      <w:r w:rsidRPr="00AD7BEE">
        <w:rPr>
          <w:color w:val="2A00FF"/>
        </w:rPr>
        <w:t>"a"</w:t>
      </w:r>
      <w:r w:rsidRPr="00AD7BEE">
        <w:t xml:space="preserve">; </w:t>
      </w:r>
      <w:r w:rsidRPr="00AD7BEE">
        <w:rPr>
          <w:color w:val="FF0000"/>
          <w:sz w:val="20"/>
          <w:highlight w:val="yellow"/>
        </w:rPr>
        <w:t>// compile time error</w:t>
      </w:r>
    </w:p>
    <w:p w14:paraId="428F4ACB" w14:textId="7AA21FF8" w:rsidR="00AD7BEE" w:rsidRPr="00AD7BEE" w:rsidRDefault="00AD7BEE" w:rsidP="00AD2985">
      <w:pPr>
        <w:pStyle w:val="1Output"/>
        <w:ind w:left="360"/>
        <w:rPr>
          <w:color w:val="4C483D" w:themeColor="text2"/>
        </w:rPr>
      </w:pPr>
    </w:p>
    <w:p w14:paraId="0E3524BE" w14:textId="70FAF3FD" w:rsidR="00AD7BEE" w:rsidRPr="00AD7BEE" w:rsidRDefault="00AD7BEE" w:rsidP="00AD2985">
      <w:pPr>
        <w:pStyle w:val="1Output"/>
        <w:ind w:left="360"/>
        <w:rPr>
          <w:color w:val="4C483D" w:themeColor="text2"/>
        </w:rPr>
      </w:pPr>
      <w:r w:rsidRPr="00AD7BEE">
        <w:t xml:space="preserve">Object[] </w:t>
      </w:r>
      <w:r w:rsidRPr="00AD7BEE">
        <w:rPr>
          <w:color w:val="6A3E3E"/>
        </w:rPr>
        <w:t>names</w:t>
      </w:r>
      <w:r w:rsidRPr="00AD7BEE">
        <w:t xml:space="preserve"> = </w:t>
      </w:r>
      <w:r w:rsidRPr="00AD7BEE">
        <w:rPr>
          <w:bCs/>
          <w:color w:val="7F0055"/>
        </w:rPr>
        <w:t>new</w:t>
      </w:r>
      <w:r w:rsidRPr="00AD7BEE">
        <w:t xml:space="preserve"> </w:t>
      </w:r>
      <w:r w:rsidR="0066146F">
        <w:t>Integer</w:t>
      </w:r>
      <w:r w:rsidRPr="00AD7BEE">
        <w:t xml:space="preserve">[3]; </w:t>
      </w:r>
    </w:p>
    <w:p w14:paraId="27CF3C15" w14:textId="75DCE26B" w:rsidR="00AD7BEE" w:rsidRDefault="00AD7BEE" w:rsidP="00AD2985">
      <w:pPr>
        <w:pStyle w:val="1Output"/>
        <w:ind w:left="360"/>
        <w:rPr>
          <w:color w:val="FF0000"/>
          <w:sz w:val="20"/>
        </w:rPr>
      </w:pPr>
      <w:r w:rsidRPr="00AD7BEE">
        <w:rPr>
          <w:color w:val="6A3E3E"/>
        </w:rPr>
        <w:t>names</w:t>
      </w:r>
      <w:r w:rsidRPr="00AD7BEE">
        <w:t xml:space="preserve">[0] = </w:t>
      </w:r>
      <w:r w:rsidRPr="00AD7BEE">
        <w:rPr>
          <w:bCs/>
          <w:color w:val="7F0055"/>
        </w:rPr>
        <w:t>new</w:t>
      </w:r>
      <w:r w:rsidRPr="00AD7BEE">
        <w:t xml:space="preserve"> </w:t>
      </w:r>
      <w:r w:rsidR="0066146F">
        <w:t>String</w:t>
      </w:r>
      <w:r w:rsidRPr="00AD7BEE">
        <w:t>(</w:t>
      </w:r>
      <w:r w:rsidR="0066146F" w:rsidRPr="00AD7BEE">
        <w:rPr>
          <w:color w:val="2A00FF"/>
        </w:rPr>
        <w:t>"a"</w:t>
      </w:r>
      <w:r w:rsidRPr="00AD7BEE">
        <w:t>);</w:t>
      </w:r>
      <w:r w:rsidRPr="00AD7BEE">
        <w:rPr>
          <w:color w:val="3F7F5F"/>
        </w:rPr>
        <w:t>/</w:t>
      </w:r>
      <w:r w:rsidRPr="00AD7BEE">
        <w:rPr>
          <w:color w:val="FF0000"/>
          <w:sz w:val="20"/>
          <w:highlight w:val="yellow"/>
        </w:rPr>
        <w:t>/ ArrayStoreException at runtime</w:t>
      </w:r>
    </w:p>
    <w:p w14:paraId="35E717E9" w14:textId="7D8D14FD" w:rsidR="00604614" w:rsidRPr="00AD7BEE" w:rsidRDefault="00604614" w:rsidP="00AD2985">
      <w:pPr>
        <w:pStyle w:val="1Output"/>
        <w:ind w:left="360"/>
        <w:rPr>
          <w:rFonts w:ascii="Arial" w:hAnsi="Arial" w:cs="Arial"/>
          <w:sz w:val="21"/>
          <w:szCs w:val="21"/>
        </w:rPr>
      </w:pPr>
      <w:r>
        <w:rPr>
          <w:color w:val="FF0000"/>
        </w:rPr>
        <w:t xml:space="preserve">Exception in thread "main" </w:t>
      </w:r>
      <w:r>
        <w:rPr>
          <w:color w:val="0066CC"/>
          <w:u w:val="single"/>
        </w:rPr>
        <w:t>java.lang.ArrayStoreException</w:t>
      </w:r>
      <w:r>
        <w:rPr>
          <w:color w:val="FF0000"/>
        </w:rPr>
        <w:t>: java.lang.String</w:t>
      </w:r>
    </w:p>
    <w:p w14:paraId="5440A7CD" w14:textId="77777777" w:rsidR="00AD7BEE" w:rsidRDefault="006463C2" w:rsidP="00E83715">
      <w:pPr>
        <w:rPr>
          <w:rStyle w:val="Heading3Char0"/>
        </w:rPr>
      </w:pPr>
      <w:r w:rsidRPr="006463C2">
        <w:rPr>
          <w:rStyle w:val="Heading3Char0"/>
        </w:rPr>
        <w:t xml:space="preserve"> </w:t>
      </w:r>
    </w:p>
    <w:p w14:paraId="4F7249D3" w14:textId="77777777" w:rsidR="008B2B29" w:rsidRPr="008B2B29" w:rsidRDefault="006463C2" w:rsidP="008151C9">
      <w:pPr>
        <w:pStyle w:val="Heading30"/>
        <w:rPr>
          <w:rStyle w:val="Heading3Char0"/>
          <w:b/>
        </w:rPr>
      </w:pPr>
      <w:bookmarkStart w:id="38" w:name="_Toc2631438"/>
      <w:r w:rsidRPr="008B2B29">
        <w:rPr>
          <w:rStyle w:val="Heading3Char0"/>
          <w:b/>
        </w:rPr>
        <w:t>What is difference between ArrayIndexOutfOBounds and ArrayStoreException? [</w:t>
      </w:r>
      <w:hyperlink r:id="rId87" w:history="1">
        <w:r w:rsidRPr="008B2B29">
          <w:rPr>
            <w:rStyle w:val="Heading3Char0"/>
            <w:b/>
          </w:rPr>
          <w:t>answer</w:t>
        </w:r>
      </w:hyperlink>
      <w:r w:rsidRPr="008B2B29">
        <w:rPr>
          <w:rStyle w:val="Heading3Char0"/>
          <w:b/>
        </w:rPr>
        <w:t>]</w:t>
      </w:r>
      <w:bookmarkEnd w:id="38"/>
    </w:p>
    <w:p w14:paraId="6E870222" w14:textId="77777777" w:rsidR="002D1738" w:rsidRDefault="006463C2" w:rsidP="00CB2B37">
      <w:pPr>
        <w:pStyle w:val="ListParagraph"/>
        <w:numPr>
          <w:ilvl w:val="0"/>
          <w:numId w:val="115"/>
        </w:numPr>
      </w:pPr>
      <w:r w:rsidRPr="003B6FA9">
        <w:rPr>
          <w:rStyle w:val="2SyntaxChar"/>
        </w:rPr>
        <w:t>ArrayIndexOutOfBoundsException</w:t>
      </w:r>
      <w:r w:rsidRPr="006463C2">
        <w:t> comes when your code tries to access an invalid index for a given array e.g. negative index or higher index than length - 1.</w:t>
      </w:r>
    </w:p>
    <w:p w14:paraId="4C69D46D" w14:textId="5F36DD4C" w:rsidR="006463C2" w:rsidRDefault="006463C2" w:rsidP="00CB2B37">
      <w:pPr>
        <w:pStyle w:val="ListParagraph"/>
        <w:numPr>
          <w:ilvl w:val="0"/>
          <w:numId w:val="115"/>
        </w:numPr>
      </w:pPr>
      <w:r w:rsidRPr="003B6FA9">
        <w:rPr>
          <w:rStyle w:val="2SyntaxChar"/>
        </w:rPr>
        <w:t>ArrayStoreException</w:t>
      </w:r>
      <w:r w:rsidRPr="006463C2">
        <w:t> comes when you have stored an element of type other than type of array, as shown in above example.</w:t>
      </w:r>
      <w:r>
        <w:t xml:space="preserve"> </w:t>
      </w:r>
    </w:p>
    <w:p w14:paraId="56D49FD9" w14:textId="77777777" w:rsidR="003B6FA9" w:rsidRDefault="003B6FA9" w:rsidP="003B6FA9">
      <w:pPr>
        <w:pStyle w:val="ListParagraph"/>
      </w:pPr>
    </w:p>
    <w:p w14:paraId="13074007" w14:textId="77777777" w:rsidR="002456DD" w:rsidRPr="002456DD" w:rsidRDefault="0002534E" w:rsidP="008151C9">
      <w:pPr>
        <w:pStyle w:val="Heading30"/>
        <w:rPr>
          <w:rStyle w:val="Heading3Char0"/>
          <w:b/>
        </w:rPr>
      </w:pPr>
      <w:bookmarkStart w:id="39" w:name="_Toc2631439"/>
      <w:r w:rsidRPr="002456DD">
        <w:rPr>
          <w:rStyle w:val="Heading3Char0"/>
          <w:b/>
        </w:rPr>
        <w:t>Is it legal to initialize an array int i[] = {1, 2, 3, 4, 5}; [answer]</w:t>
      </w:r>
      <w:bookmarkEnd w:id="39"/>
    </w:p>
    <w:p w14:paraId="18300BA3" w14:textId="0B23A9E4" w:rsidR="0002534E" w:rsidRDefault="0002534E" w:rsidP="00675F45">
      <w:pPr>
        <w:spacing w:line="240" w:lineRule="auto"/>
      </w:pPr>
      <w:r w:rsidRPr="002456DD">
        <w:t>Yes, it’s perfectly legal. You can create and initialize array in same line in Java.</w:t>
      </w:r>
      <w:r w:rsidRPr="0002534E">
        <w:br/>
      </w:r>
    </w:p>
    <w:p w14:paraId="65486B62" w14:textId="77777777" w:rsidR="00EB50ED" w:rsidRDefault="00EB50ED" w:rsidP="008151C9">
      <w:pPr>
        <w:pStyle w:val="Heading30"/>
      </w:pPr>
      <w:r w:rsidRPr="00DD79CB">
        <w:t>How do you print Array in Java?</w:t>
      </w:r>
    </w:p>
    <w:p w14:paraId="264C872A" w14:textId="77777777" w:rsidR="00EB50ED" w:rsidRPr="00DD79CB" w:rsidRDefault="00EB50ED" w:rsidP="00EB50ED">
      <w:pPr>
        <w:spacing w:after="0"/>
        <w:rPr>
          <w:bCs/>
        </w:rPr>
      </w:pPr>
      <w:r w:rsidRPr="00BC62C7">
        <w:rPr>
          <w:b/>
          <w:bCs/>
          <w:color w:val="FF0000"/>
        </w:rPr>
        <w:t>array doesn't implement toString() by itself,</w:t>
      </w:r>
      <w:r w:rsidRPr="00BC62C7">
        <w:rPr>
          <w:bCs/>
          <w:color w:val="FF0000"/>
        </w:rPr>
        <w:t xml:space="preserve"> </w:t>
      </w:r>
      <w:r w:rsidRPr="00DD79CB">
        <w:rPr>
          <w:bCs/>
        </w:rPr>
        <w:t xml:space="preserve">just passing an array to System.out.println() will not print its contents but </w:t>
      </w:r>
      <w:r w:rsidRPr="00DD79CB">
        <w:rPr>
          <w:b/>
          <w:bCs/>
        </w:rPr>
        <w:t>Arrays.toString()</w:t>
      </w:r>
      <w:r w:rsidRPr="00DD79CB">
        <w:rPr>
          <w:bCs/>
        </w:rPr>
        <w:t xml:space="preserve"> will print each element</w:t>
      </w:r>
    </w:p>
    <w:p w14:paraId="60EA13B3" w14:textId="77777777" w:rsidR="00EB50ED" w:rsidRDefault="00EB50ED" w:rsidP="00EB50ED">
      <w:pPr>
        <w:pStyle w:val="1Output"/>
        <w:rPr>
          <w:color w:val="4C483D" w:themeColor="text2"/>
        </w:rPr>
      </w:pPr>
      <w:r>
        <w:t>public</w:t>
      </w:r>
      <w:r>
        <w:rPr>
          <w:color w:val="000000"/>
        </w:rPr>
        <w:t xml:space="preserve"> </w:t>
      </w:r>
      <w:r>
        <w:t>class</w:t>
      </w:r>
      <w:r>
        <w:rPr>
          <w:color w:val="000000"/>
        </w:rPr>
        <w:t xml:space="preserve"> Test {</w:t>
      </w:r>
    </w:p>
    <w:p w14:paraId="0F0291C6" w14:textId="77777777" w:rsidR="00EB50ED" w:rsidRDefault="00EB50ED" w:rsidP="00EB50ED">
      <w:pPr>
        <w:pStyle w:val="1Output"/>
        <w:rPr>
          <w:color w:val="4C483D" w:themeColor="text2"/>
        </w:rPr>
      </w:pPr>
      <w:r>
        <w:rPr>
          <w:color w:val="000000"/>
        </w:rPr>
        <w:tab/>
      </w:r>
      <w:r>
        <w:t>public</w:t>
      </w:r>
      <w:r>
        <w:rPr>
          <w:color w:val="000000"/>
        </w:rPr>
        <w:t xml:space="preserve"> </w:t>
      </w:r>
      <w:r>
        <w:t>static</w:t>
      </w:r>
      <w:r>
        <w:rPr>
          <w:color w:val="000000"/>
        </w:rPr>
        <w:t xml:space="preserve"> </w:t>
      </w:r>
      <w:r>
        <w:t>void</w:t>
      </w:r>
      <w:r>
        <w:rPr>
          <w:color w:val="000000"/>
        </w:rPr>
        <w:t xml:space="preserve"> main(String </w:t>
      </w:r>
      <w:r>
        <w:rPr>
          <w:color w:val="6A3E3E"/>
        </w:rPr>
        <w:t>args</w:t>
      </w:r>
      <w:r>
        <w:rPr>
          <w:color w:val="000000"/>
        </w:rPr>
        <w:t>[]) {</w:t>
      </w:r>
    </w:p>
    <w:p w14:paraId="709F00F0" w14:textId="77777777" w:rsidR="00EB50ED" w:rsidRDefault="00EB50ED" w:rsidP="00EB50ED">
      <w:pPr>
        <w:pStyle w:val="1Output"/>
        <w:rPr>
          <w:color w:val="4C483D" w:themeColor="text2"/>
        </w:rPr>
      </w:pPr>
    </w:p>
    <w:p w14:paraId="1EF3F73E" w14:textId="77777777" w:rsidR="00EB50ED" w:rsidRDefault="00EB50ED" w:rsidP="00EB50ED">
      <w:pPr>
        <w:pStyle w:val="1Output"/>
        <w:rPr>
          <w:color w:val="4C483D" w:themeColor="text2"/>
        </w:rPr>
      </w:pPr>
      <w:r>
        <w:rPr>
          <w:color w:val="000000"/>
        </w:rPr>
        <w:tab/>
      </w:r>
      <w:r>
        <w:rPr>
          <w:color w:val="000000"/>
        </w:rPr>
        <w:tab/>
        <w:t xml:space="preserve">String </w:t>
      </w:r>
      <w:r>
        <w:rPr>
          <w:color w:val="6A3E3E"/>
        </w:rPr>
        <w:t>a</w:t>
      </w:r>
      <w:r>
        <w:rPr>
          <w:color w:val="000000"/>
        </w:rPr>
        <w:t xml:space="preserve">[] = { </w:t>
      </w:r>
      <w:r>
        <w:rPr>
          <w:color w:val="2A00FF"/>
        </w:rPr>
        <w:t>"a"</w:t>
      </w:r>
      <w:r>
        <w:rPr>
          <w:color w:val="000000"/>
        </w:rPr>
        <w:t xml:space="preserve">, </w:t>
      </w:r>
      <w:r>
        <w:rPr>
          <w:color w:val="2A00FF"/>
        </w:rPr>
        <w:t>"b"</w:t>
      </w:r>
      <w:r>
        <w:rPr>
          <w:color w:val="000000"/>
        </w:rPr>
        <w:t xml:space="preserve">, </w:t>
      </w:r>
      <w:r>
        <w:rPr>
          <w:color w:val="2A00FF"/>
        </w:rPr>
        <w:t>"c"</w:t>
      </w:r>
      <w:r>
        <w:rPr>
          <w:color w:val="000000"/>
        </w:rPr>
        <w:t xml:space="preserve"> };</w:t>
      </w:r>
    </w:p>
    <w:p w14:paraId="1060C956" w14:textId="77777777" w:rsidR="00EB50ED" w:rsidRDefault="00EB50ED" w:rsidP="00EB50ED">
      <w:pPr>
        <w:pStyle w:val="1Output"/>
        <w:rPr>
          <w:color w:val="4C483D" w:themeColor="text2"/>
        </w:rPr>
      </w:pPr>
      <w:r>
        <w:rPr>
          <w:color w:val="000000"/>
        </w:rPr>
        <w:tab/>
      </w:r>
      <w:r>
        <w:rPr>
          <w:color w:val="000000"/>
        </w:rPr>
        <w:tab/>
        <w:t>System.</w:t>
      </w:r>
      <w:r>
        <w:rPr>
          <w:i/>
          <w:iCs/>
          <w:color w:val="0000C0"/>
        </w:rPr>
        <w:t>out</w:t>
      </w:r>
      <w:r>
        <w:rPr>
          <w:color w:val="000000"/>
        </w:rPr>
        <w:t>.println(</w:t>
      </w:r>
      <w:r>
        <w:rPr>
          <w:color w:val="6A3E3E"/>
        </w:rPr>
        <w:t>a</w:t>
      </w:r>
      <w:r>
        <w:rPr>
          <w:color w:val="000000"/>
        </w:rPr>
        <w:t>.toString());</w:t>
      </w:r>
    </w:p>
    <w:p w14:paraId="6C18AA7A" w14:textId="77777777" w:rsidR="00EB50ED" w:rsidRDefault="00EB50ED" w:rsidP="00EB50ED">
      <w:pPr>
        <w:pStyle w:val="1Output"/>
        <w:rPr>
          <w:color w:val="4C483D" w:themeColor="text2"/>
        </w:rPr>
      </w:pPr>
    </w:p>
    <w:p w14:paraId="0950FA0B" w14:textId="77777777" w:rsidR="00EB50ED" w:rsidRDefault="00EB50ED" w:rsidP="00EB50ED">
      <w:pPr>
        <w:pStyle w:val="1Output"/>
        <w:rPr>
          <w:color w:val="4C483D" w:themeColor="text2"/>
        </w:rPr>
      </w:pPr>
      <w:r>
        <w:rPr>
          <w:color w:val="000000"/>
        </w:rPr>
        <w:tab/>
      </w:r>
      <w:r>
        <w:rPr>
          <w:color w:val="000000"/>
        </w:rPr>
        <w:tab/>
      </w:r>
      <w:r>
        <w:rPr>
          <w:color w:val="3F7F5F"/>
        </w:rPr>
        <w:t>// 1. Using Arrays.toString(a)</w:t>
      </w:r>
    </w:p>
    <w:p w14:paraId="029524E2" w14:textId="77777777" w:rsidR="00EB50ED" w:rsidRDefault="00EB50ED" w:rsidP="00EB50ED">
      <w:pPr>
        <w:pStyle w:val="1Output"/>
        <w:rPr>
          <w:color w:val="4C483D" w:themeColor="text2"/>
        </w:rPr>
      </w:pPr>
      <w:r>
        <w:rPr>
          <w:color w:val="000000"/>
        </w:rPr>
        <w:tab/>
      </w:r>
      <w:r>
        <w:rPr>
          <w:color w:val="000000"/>
        </w:rPr>
        <w:tab/>
        <w:t>System.</w:t>
      </w:r>
      <w:r>
        <w:rPr>
          <w:i/>
          <w:iCs/>
          <w:color w:val="0000C0"/>
        </w:rPr>
        <w:t>out</w:t>
      </w:r>
      <w:r>
        <w:rPr>
          <w:color w:val="000000"/>
        </w:rPr>
        <w:t>.println(Arrays.</w:t>
      </w:r>
      <w:r>
        <w:rPr>
          <w:i/>
          <w:iCs/>
          <w:color w:val="000000"/>
        </w:rPr>
        <w:t>toString</w:t>
      </w:r>
      <w:r>
        <w:rPr>
          <w:color w:val="000000"/>
        </w:rPr>
        <w:t>(</w:t>
      </w:r>
      <w:r>
        <w:rPr>
          <w:color w:val="6A3E3E"/>
        </w:rPr>
        <w:t>a</w:t>
      </w:r>
      <w:r>
        <w:rPr>
          <w:color w:val="000000"/>
        </w:rPr>
        <w:t>));</w:t>
      </w:r>
    </w:p>
    <w:p w14:paraId="2EB49E03" w14:textId="77777777" w:rsidR="00EB50ED" w:rsidRDefault="00EB50ED" w:rsidP="00EB50ED">
      <w:pPr>
        <w:pStyle w:val="1Output"/>
        <w:rPr>
          <w:color w:val="4C483D" w:themeColor="text2"/>
        </w:rPr>
      </w:pPr>
    </w:p>
    <w:p w14:paraId="621E9D80" w14:textId="77777777" w:rsidR="00EB50ED" w:rsidRDefault="00EB50ED" w:rsidP="00EB50ED">
      <w:pPr>
        <w:pStyle w:val="1Output"/>
        <w:rPr>
          <w:color w:val="4C483D" w:themeColor="text2"/>
        </w:rPr>
      </w:pPr>
      <w:r>
        <w:rPr>
          <w:color w:val="000000"/>
        </w:rPr>
        <w:tab/>
      </w:r>
      <w:r>
        <w:rPr>
          <w:color w:val="000000"/>
        </w:rPr>
        <w:tab/>
      </w:r>
      <w:r>
        <w:rPr>
          <w:color w:val="3F7F5F"/>
        </w:rPr>
        <w:t>// 2. Using Arrays.asList(a)</w:t>
      </w:r>
    </w:p>
    <w:p w14:paraId="0062EB50" w14:textId="53E36FDD" w:rsidR="00EB50ED" w:rsidRDefault="00EB50ED" w:rsidP="00EB50ED">
      <w:pPr>
        <w:pStyle w:val="1Output"/>
        <w:rPr>
          <w:color w:val="4C483D" w:themeColor="text2"/>
        </w:rPr>
      </w:pPr>
      <w:r>
        <w:rPr>
          <w:color w:val="000000"/>
        </w:rPr>
        <w:tab/>
      </w:r>
      <w:r>
        <w:rPr>
          <w:color w:val="000000"/>
        </w:rPr>
        <w:tab/>
        <w:t>System.</w:t>
      </w:r>
      <w:r>
        <w:rPr>
          <w:i/>
          <w:iCs/>
          <w:color w:val="0000C0"/>
        </w:rPr>
        <w:t>out</w:t>
      </w:r>
      <w:r>
        <w:rPr>
          <w:color w:val="000000"/>
        </w:rPr>
        <w:t>.println(Arrays.</w:t>
      </w:r>
      <w:r>
        <w:rPr>
          <w:i/>
          <w:iCs/>
          <w:color w:val="000000"/>
        </w:rPr>
        <w:t>asList</w:t>
      </w:r>
      <w:r>
        <w:rPr>
          <w:color w:val="000000"/>
        </w:rPr>
        <w:t>(</w:t>
      </w:r>
      <w:r>
        <w:rPr>
          <w:color w:val="6A3E3E"/>
        </w:rPr>
        <w:t>a</w:t>
      </w:r>
      <w:r>
        <w:rPr>
          <w:color w:val="000000"/>
        </w:rPr>
        <w:t>).toString());</w:t>
      </w:r>
    </w:p>
    <w:p w14:paraId="6DEA0CB0" w14:textId="77777777" w:rsidR="00EB50ED" w:rsidRDefault="00EB50ED" w:rsidP="00EB50ED">
      <w:pPr>
        <w:pStyle w:val="1Output"/>
        <w:rPr>
          <w:color w:val="4C483D" w:themeColor="text2"/>
        </w:rPr>
      </w:pPr>
      <w:r>
        <w:rPr>
          <w:color w:val="000000"/>
        </w:rPr>
        <w:tab/>
        <w:t>}</w:t>
      </w:r>
    </w:p>
    <w:p w14:paraId="46F5B7B8" w14:textId="77777777" w:rsidR="00EB50ED" w:rsidRDefault="00EB50ED" w:rsidP="00EB50ED">
      <w:pPr>
        <w:pStyle w:val="1Output"/>
        <w:rPr>
          <w:color w:val="000000"/>
        </w:rPr>
      </w:pPr>
      <w:r>
        <w:rPr>
          <w:color w:val="000000"/>
        </w:rPr>
        <w:t>}</w:t>
      </w:r>
    </w:p>
    <w:p w14:paraId="5B95F8C4" w14:textId="77777777" w:rsidR="00EB50ED" w:rsidRDefault="00EB50ED" w:rsidP="00EB50ED">
      <w:pPr>
        <w:pStyle w:val="1Output"/>
        <w:shd w:val="clear" w:color="auto" w:fill="000000" w:themeFill="text1"/>
      </w:pPr>
      <w:r>
        <w:t>[Ljava.lang.String;@15db9742</w:t>
      </w:r>
    </w:p>
    <w:p w14:paraId="237558C3" w14:textId="77777777" w:rsidR="00EB50ED" w:rsidRDefault="00EB50ED" w:rsidP="00EB50ED">
      <w:pPr>
        <w:pStyle w:val="1Output"/>
        <w:shd w:val="clear" w:color="auto" w:fill="000000" w:themeFill="text1"/>
      </w:pPr>
      <w:r>
        <w:t>[a, b, c]</w:t>
      </w:r>
    </w:p>
    <w:p w14:paraId="67DAF758" w14:textId="77777777" w:rsidR="00EB50ED" w:rsidRDefault="00EB50ED" w:rsidP="00EB50ED">
      <w:pPr>
        <w:pStyle w:val="1Output"/>
        <w:shd w:val="clear" w:color="auto" w:fill="000000" w:themeFill="text1"/>
      </w:pPr>
      <w:r>
        <w:t>[a, b, c]</w:t>
      </w:r>
    </w:p>
    <w:p w14:paraId="72394314" w14:textId="77777777" w:rsidR="00EB50ED" w:rsidRDefault="00EB50ED" w:rsidP="002456DD"/>
    <w:p w14:paraId="063B1D72" w14:textId="77777777" w:rsidR="00C0271E" w:rsidRPr="00C0271E" w:rsidRDefault="007B6A6A" w:rsidP="008151C9">
      <w:pPr>
        <w:pStyle w:val="Heading30"/>
        <w:rPr>
          <w:rStyle w:val="Heading3Char0"/>
          <w:b/>
        </w:rPr>
      </w:pPr>
      <w:bookmarkStart w:id="40" w:name="_Toc2631440"/>
      <w:r w:rsidRPr="00C0271E">
        <w:rPr>
          <w:rStyle w:val="Heading3Char0"/>
          <w:b/>
        </w:rPr>
        <w:t>Where does array stored in memory? [answer]</w:t>
      </w:r>
      <w:bookmarkEnd w:id="40"/>
    </w:p>
    <w:p w14:paraId="24E55EDB" w14:textId="3D6DB577" w:rsidR="007B6A6A" w:rsidRPr="007B6A6A" w:rsidRDefault="00AA5644" w:rsidP="003B6FA9">
      <w:pPr>
        <w:spacing w:after="0"/>
      </w:pPr>
      <w:r w:rsidRPr="00D100D6">
        <w:rPr>
          <w:b/>
        </w:rPr>
        <w:t>Since array is object in Java</w:t>
      </w:r>
      <w:r w:rsidRPr="007B6A6A">
        <w:t xml:space="preserve"> </w:t>
      </w:r>
      <w:r>
        <w:t>,</w:t>
      </w:r>
      <w:r w:rsidR="007B6A6A" w:rsidRPr="007B6A6A">
        <w:t>Array is created in heap space of JVM memory</w:t>
      </w:r>
      <w:r w:rsidR="007B6A6A" w:rsidRPr="00D100D6">
        <w:rPr>
          <w:b/>
        </w:rPr>
        <w:t>.</w:t>
      </w:r>
      <w:r w:rsidR="007B6A6A" w:rsidRPr="007B6A6A">
        <w:t xml:space="preserve"> even if you create array locally inside a method or block, object is always allocated memory from heap.</w:t>
      </w:r>
    </w:p>
    <w:p w14:paraId="0E74B321" w14:textId="2434E896" w:rsidR="00D24E1D" w:rsidRDefault="007B6A6A" w:rsidP="00670594">
      <w:r w:rsidRPr="007B6A6A">
        <w:rPr>
          <w:noProof/>
          <w:lang w:eastAsia="en-US"/>
        </w:rPr>
        <w:lastRenderedPageBreak/>
        <w:drawing>
          <wp:inline distT="0" distB="0" distL="0" distR="0" wp14:anchorId="1C5F2F00" wp14:editId="3C0B7F31">
            <wp:extent cx="2811658" cy="2107100"/>
            <wp:effectExtent l="0" t="0" r="8255" b="7620"/>
            <wp:docPr id="15" name="Picture 15" descr="Array concept interview questions and answers in Java">
              <a:hlinkClick xmlns:a="http://schemas.openxmlformats.org/drawingml/2006/main" r:id="rId8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rray concept interview questions and answers in Java">
                      <a:hlinkClick r:id="rId88"/>
                    </pic:cNvPr>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845148" cy="2132198"/>
                    </a:xfrm>
                    <a:prstGeom prst="rect">
                      <a:avLst/>
                    </a:prstGeom>
                    <a:noFill/>
                    <a:ln>
                      <a:noFill/>
                    </a:ln>
                  </pic:spPr>
                </pic:pic>
              </a:graphicData>
            </a:graphic>
          </wp:inline>
        </w:drawing>
      </w:r>
      <w:r w:rsidR="00670594">
        <w:t xml:space="preserve"> </w:t>
      </w:r>
    </w:p>
    <w:p w14:paraId="2E08BBFA" w14:textId="77777777" w:rsidR="00373736" w:rsidRDefault="00373736" w:rsidP="008151C9">
      <w:pPr>
        <w:pStyle w:val="Heading30"/>
      </w:pPr>
      <w:bookmarkStart w:id="41" w:name="_Toc2631441"/>
      <w:r w:rsidRPr="00373736">
        <w:t>Reverse Array using Iterative and Recursive approaches</w:t>
      </w:r>
      <w:bookmarkEnd w:id="41"/>
    </w:p>
    <w:p w14:paraId="20202822" w14:textId="77777777" w:rsidR="00373736" w:rsidRDefault="00373736" w:rsidP="003B6FA9">
      <w:pPr>
        <w:spacing w:after="0"/>
      </w:pPr>
      <w:r w:rsidRPr="00373736">
        <w:t>Steps to Solve this</w:t>
      </w:r>
    </w:p>
    <w:p w14:paraId="0CB070AE" w14:textId="2EF2009B" w:rsidR="00373736" w:rsidRPr="00373736" w:rsidRDefault="003B6FA9" w:rsidP="00CB2B37">
      <w:pPr>
        <w:pStyle w:val="ListParagraph"/>
        <w:numPr>
          <w:ilvl w:val="0"/>
          <w:numId w:val="116"/>
        </w:numPr>
      </w:pPr>
      <w:r w:rsidRPr="003B6FA9">
        <w:rPr>
          <w:b/>
          <w:bCs/>
        </w:rPr>
        <w:t>I</w:t>
      </w:r>
      <w:r w:rsidR="00373736" w:rsidRPr="003B6FA9">
        <w:rPr>
          <w:b/>
          <w:bCs/>
        </w:rPr>
        <w:t>nitialize</w:t>
      </w:r>
      <w:r w:rsidR="00373736" w:rsidRPr="00373736">
        <w:t xml:space="preserve"> array </w:t>
      </w:r>
    </w:p>
    <w:p w14:paraId="67DF6BE5" w14:textId="0C8A75B3" w:rsidR="00373736" w:rsidRPr="00373736" w:rsidRDefault="00373736" w:rsidP="00CB2B37">
      <w:pPr>
        <w:pStyle w:val="ListParagraph"/>
        <w:numPr>
          <w:ilvl w:val="0"/>
          <w:numId w:val="116"/>
        </w:numPr>
      </w:pPr>
      <w:r w:rsidRPr="00373736">
        <w:t xml:space="preserve">Choose </w:t>
      </w:r>
      <w:r w:rsidRPr="003B6FA9">
        <w:rPr>
          <w:b/>
          <w:bCs/>
        </w:rPr>
        <w:t>start</w:t>
      </w:r>
      <w:r w:rsidRPr="00373736">
        <w:t xml:space="preserve"> index</w:t>
      </w:r>
    </w:p>
    <w:p w14:paraId="013B223D" w14:textId="36D2045B" w:rsidR="00373736" w:rsidRPr="00373736" w:rsidRDefault="00373736" w:rsidP="00CB2B37">
      <w:pPr>
        <w:pStyle w:val="ListParagraph"/>
        <w:numPr>
          <w:ilvl w:val="0"/>
          <w:numId w:val="116"/>
        </w:numPr>
      </w:pPr>
      <w:r w:rsidRPr="00373736">
        <w:t xml:space="preserve">Choose </w:t>
      </w:r>
      <w:r w:rsidRPr="003B6FA9">
        <w:rPr>
          <w:b/>
          <w:bCs/>
        </w:rPr>
        <w:t>end</w:t>
      </w:r>
      <w:r w:rsidRPr="00373736">
        <w:t xml:space="preserve"> index </w:t>
      </w:r>
    </w:p>
    <w:p w14:paraId="549D1CCE" w14:textId="31FDF6F8" w:rsidR="00373736" w:rsidRPr="00373736" w:rsidRDefault="00373736" w:rsidP="00CB2B37">
      <w:pPr>
        <w:pStyle w:val="ListParagraph"/>
        <w:numPr>
          <w:ilvl w:val="0"/>
          <w:numId w:val="116"/>
        </w:numPr>
        <w:spacing w:after="0"/>
      </w:pPr>
      <w:r w:rsidRPr="00373736">
        <w:t xml:space="preserve">Swap the elements using </w:t>
      </w:r>
      <w:r w:rsidRPr="003B6FA9">
        <w:rPr>
          <w:b/>
          <w:bCs/>
        </w:rPr>
        <w:t>temp</w:t>
      </w:r>
      <w:r w:rsidRPr="00373736">
        <w:t xml:space="preserve"> variable</w:t>
      </w:r>
    </w:p>
    <w:p w14:paraId="3DF547AE" w14:textId="77777777" w:rsidR="008C5ACF" w:rsidRPr="00F1462A" w:rsidRDefault="008C5ACF" w:rsidP="008C5A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4C483D" w:themeColor="text2"/>
          <w:sz w:val="16"/>
          <w:szCs w:val="16"/>
        </w:rPr>
      </w:pPr>
      <w:r w:rsidRPr="00F1462A">
        <w:rPr>
          <w:rFonts w:ascii="Consolas" w:hAnsi="Consolas" w:cs="Consolas"/>
          <w:b/>
          <w:bCs/>
          <w:color w:val="7F0055"/>
          <w:sz w:val="16"/>
          <w:szCs w:val="16"/>
        </w:rPr>
        <w:t>public</w:t>
      </w:r>
      <w:r w:rsidRPr="00F1462A">
        <w:rPr>
          <w:rFonts w:ascii="Consolas" w:hAnsi="Consolas" w:cs="Consolas"/>
          <w:color w:val="000000"/>
          <w:sz w:val="16"/>
          <w:szCs w:val="16"/>
        </w:rPr>
        <w:t xml:space="preserve"> </w:t>
      </w:r>
      <w:r w:rsidRPr="00F1462A">
        <w:rPr>
          <w:rFonts w:ascii="Consolas" w:hAnsi="Consolas" w:cs="Consolas"/>
          <w:b/>
          <w:bCs/>
          <w:color w:val="7F0055"/>
          <w:sz w:val="16"/>
          <w:szCs w:val="16"/>
        </w:rPr>
        <w:t>class</w:t>
      </w:r>
      <w:r w:rsidRPr="00F1462A">
        <w:rPr>
          <w:rFonts w:ascii="Consolas" w:hAnsi="Consolas" w:cs="Consolas"/>
          <w:color w:val="000000"/>
          <w:sz w:val="16"/>
          <w:szCs w:val="16"/>
        </w:rPr>
        <w:t xml:space="preserve"> ReverseArry {</w:t>
      </w:r>
    </w:p>
    <w:p w14:paraId="05CBAD6A" w14:textId="77777777" w:rsidR="008C5ACF" w:rsidRPr="00F1462A" w:rsidRDefault="008C5ACF" w:rsidP="008C5A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4C483D" w:themeColor="text2"/>
          <w:sz w:val="16"/>
          <w:szCs w:val="16"/>
        </w:rPr>
      </w:pPr>
    </w:p>
    <w:p w14:paraId="314DEB9C" w14:textId="2796DC1E" w:rsidR="008C5ACF" w:rsidRPr="00F1462A" w:rsidRDefault="008C5ACF" w:rsidP="008C5A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4C483D" w:themeColor="text2"/>
          <w:sz w:val="16"/>
          <w:szCs w:val="16"/>
        </w:rPr>
      </w:pPr>
      <w:r w:rsidRPr="00F1462A">
        <w:rPr>
          <w:rFonts w:ascii="Consolas" w:hAnsi="Consolas" w:cs="Consolas"/>
          <w:color w:val="000000"/>
          <w:sz w:val="16"/>
          <w:szCs w:val="16"/>
        </w:rPr>
        <w:tab/>
      </w:r>
      <w:r w:rsidRPr="00F1462A">
        <w:rPr>
          <w:rFonts w:ascii="Consolas" w:hAnsi="Consolas" w:cs="Consolas"/>
          <w:color w:val="3F7F5F"/>
          <w:sz w:val="16"/>
          <w:szCs w:val="16"/>
        </w:rPr>
        <w:t xml:space="preserve">/* </w:t>
      </w:r>
      <w:r w:rsidRPr="00F1462A">
        <w:rPr>
          <w:rFonts w:ascii="Consolas" w:hAnsi="Consolas" w:cs="Consolas"/>
          <w:b/>
          <w:bCs/>
          <w:color w:val="FF0000"/>
          <w:sz w:val="16"/>
          <w:szCs w:val="16"/>
        </w:rPr>
        <w:t>Recursive approach:</w:t>
      </w:r>
      <w:r w:rsidRPr="00F1462A">
        <w:rPr>
          <w:rFonts w:ascii="Consolas" w:hAnsi="Consolas" w:cs="Consolas"/>
          <w:color w:val="FF0000"/>
          <w:sz w:val="16"/>
          <w:szCs w:val="16"/>
        </w:rPr>
        <w:t xml:space="preserve"> </w:t>
      </w:r>
      <w:r w:rsidRPr="00F1462A">
        <w:rPr>
          <w:rFonts w:ascii="Consolas" w:hAnsi="Consolas" w:cs="Consolas"/>
          <w:color w:val="3F7F5F"/>
          <w:sz w:val="16"/>
          <w:szCs w:val="16"/>
        </w:rPr>
        <w:t>In recursive approach the function calls itself until the</w:t>
      </w:r>
    </w:p>
    <w:p w14:paraId="15547F24" w14:textId="77777777" w:rsidR="008C5ACF" w:rsidRPr="00F1462A" w:rsidRDefault="008C5ACF" w:rsidP="008C5A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4C483D" w:themeColor="text2"/>
          <w:sz w:val="16"/>
          <w:szCs w:val="16"/>
        </w:rPr>
      </w:pPr>
      <w:r w:rsidRPr="00F1462A">
        <w:rPr>
          <w:rFonts w:ascii="Consolas" w:hAnsi="Consolas" w:cs="Consolas"/>
          <w:color w:val="3F7F5F"/>
          <w:sz w:val="16"/>
          <w:szCs w:val="16"/>
        </w:rPr>
        <w:tab/>
        <w:t xml:space="preserve"> * condition is met. And it is slower than iteration, which means it uses more</w:t>
      </w:r>
    </w:p>
    <w:p w14:paraId="659E35C8" w14:textId="77777777" w:rsidR="008C5ACF" w:rsidRPr="00F1462A" w:rsidRDefault="008C5ACF" w:rsidP="008C5A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4C483D" w:themeColor="text2"/>
          <w:sz w:val="16"/>
          <w:szCs w:val="16"/>
        </w:rPr>
      </w:pPr>
      <w:r w:rsidRPr="00F1462A">
        <w:rPr>
          <w:rFonts w:ascii="Consolas" w:hAnsi="Consolas" w:cs="Consolas"/>
          <w:color w:val="3F7F5F"/>
          <w:sz w:val="16"/>
          <w:szCs w:val="16"/>
        </w:rPr>
        <w:tab/>
        <w:t xml:space="preserve"> * memory than iteration. recursion is like a selection structure, and which</w:t>
      </w:r>
    </w:p>
    <w:p w14:paraId="01823238" w14:textId="77777777" w:rsidR="008C5ACF" w:rsidRPr="00F1462A" w:rsidRDefault="008C5ACF" w:rsidP="008C5A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4C483D" w:themeColor="text2"/>
          <w:sz w:val="16"/>
          <w:szCs w:val="16"/>
        </w:rPr>
      </w:pPr>
      <w:r w:rsidRPr="00F1462A">
        <w:rPr>
          <w:rFonts w:ascii="Consolas" w:hAnsi="Consolas" w:cs="Consolas"/>
          <w:color w:val="3F7F5F"/>
          <w:sz w:val="16"/>
          <w:szCs w:val="16"/>
        </w:rPr>
        <w:tab/>
        <w:t xml:space="preserve"> * makes code smaller and clean. And a function partially defined by itself.</w:t>
      </w:r>
    </w:p>
    <w:p w14:paraId="7ACD4BC8" w14:textId="77777777" w:rsidR="008C5ACF" w:rsidRPr="00F1462A" w:rsidRDefault="008C5ACF" w:rsidP="008C5A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4C483D" w:themeColor="text2"/>
          <w:sz w:val="16"/>
          <w:szCs w:val="16"/>
        </w:rPr>
      </w:pPr>
      <w:r w:rsidRPr="00F1462A">
        <w:rPr>
          <w:rFonts w:ascii="Consolas" w:hAnsi="Consolas" w:cs="Consolas"/>
          <w:color w:val="3F7F5F"/>
          <w:sz w:val="16"/>
          <w:szCs w:val="16"/>
        </w:rPr>
        <w:tab/>
        <w:t xml:space="preserve"> * Here tracing the code will be more difficult in the case large programs</w:t>
      </w:r>
    </w:p>
    <w:p w14:paraId="4AD853D4" w14:textId="3D142E1A" w:rsidR="008C5ACF" w:rsidRDefault="008C5ACF" w:rsidP="008C5A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3F7F5F"/>
          <w:sz w:val="16"/>
          <w:szCs w:val="16"/>
        </w:rPr>
      </w:pPr>
      <w:r w:rsidRPr="00F1462A">
        <w:rPr>
          <w:rFonts w:ascii="Consolas" w:hAnsi="Consolas" w:cs="Consolas"/>
          <w:color w:val="3F7F5F"/>
          <w:sz w:val="16"/>
          <w:szCs w:val="16"/>
        </w:rPr>
        <w:tab/>
        <w:t xml:space="preserve"> */</w:t>
      </w:r>
    </w:p>
    <w:p w14:paraId="4A396CE4" w14:textId="77777777" w:rsidR="00810D12" w:rsidRPr="00F1462A" w:rsidRDefault="00810D12" w:rsidP="008C5A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4C483D" w:themeColor="text2"/>
          <w:sz w:val="16"/>
          <w:szCs w:val="16"/>
        </w:rPr>
      </w:pPr>
    </w:p>
    <w:p w14:paraId="6814CB9F" w14:textId="77777777" w:rsidR="008C5ACF" w:rsidRPr="00F1462A" w:rsidRDefault="008C5ACF" w:rsidP="008C5A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4C483D" w:themeColor="text2"/>
          <w:sz w:val="16"/>
          <w:szCs w:val="16"/>
        </w:rPr>
      </w:pPr>
      <w:r w:rsidRPr="00F1462A">
        <w:rPr>
          <w:rFonts w:ascii="Consolas" w:hAnsi="Consolas" w:cs="Consolas"/>
          <w:color w:val="000000"/>
          <w:sz w:val="16"/>
          <w:szCs w:val="16"/>
        </w:rPr>
        <w:tab/>
      </w:r>
      <w:r w:rsidRPr="00F1462A">
        <w:rPr>
          <w:rFonts w:ascii="Consolas" w:hAnsi="Consolas" w:cs="Consolas"/>
          <w:b/>
          <w:bCs/>
          <w:color w:val="7F0055"/>
          <w:sz w:val="16"/>
          <w:szCs w:val="16"/>
        </w:rPr>
        <w:t>public</w:t>
      </w:r>
      <w:r w:rsidRPr="00F1462A">
        <w:rPr>
          <w:rFonts w:ascii="Consolas" w:hAnsi="Consolas" w:cs="Consolas"/>
          <w:color w:val="000000"/>
          <w:sz w:val="16"/>
          <w:szCs w:val="16"/>
        </w:rPr>
        <w:t xml:space="preserve"> </w:t>
      </w:r>
      <w:r w:rsidRPr="00F1462A">
        <w:rPr>
          <w:rFonts w:ascii="Consolas" w:hAnsi="Consolas" w:cs="Consolas"/>
          <w:b/>
          <w:bCs/>
          <w:color w:val="7F0055"/>
          <w:sz w:val="16"/>
          <w:szCs w:val="16"/>
        </w:rPr>
        <w:t>static</w:t>
      </w:r>
      <w:r w:rsidRPr="00F1462A">
        <w:rPr>
          <w:rFonts w:ascii="Consolas" w:hAnsi="Consolas" w:cs="Consolas"/>
          <w:color w:val="000000"/>
          <w:sz w:val="16"/>
          <w:szCs w:val="16"/>
        </w:rPr>
        <w:t xml:space="preserve"> </w:t>
      </w:r>
      <w:r w:rsidRPr="00F1462A">
        <w:rPr>
          <w:rFonts w:ascii="Consolas" w:hAnsi="Consolas" w:cs="Consolas"/>
          <w:b/>
          <w:bCs/>
          <w:color w:val="7F0055"/>
          <w:sz w:val="16"/>
          <w:szCs w:val="16"/>
        </w:rPr>
        <w:t>int</w:t>
      </w:r>
      <w:r w:rsidRPr="00F1462A">
        <w:rPr>
          <w:rFonts w:ascii="Consolas" w:hAnsi="Consolas" w:cs="Consolas"/>
          <w:color w:val="000000"/>
          <w:sz w:val="16"/>
          <w:szCs w:val="16"/>
        </w:rPr>
        <w:t>[] recursiveArry(</w:t>
      </w:r>
      <w:r w:rsidRPr="00F1462A">
        <w:rPr>
          <w:rFonts w:ascii="Consolas" w:hAnsi="Consolas" w:cs="Consolas"/>
          <w:b/>
          <w:bCs/>
          <w:color w:val="7F0055"/>
          <w:sz w:val="16"/>
          <w:szCs w:val="16"/>
        </w:rPr>
        <w:t>int</w:t>
      </w:r>
      <w:r w:rsidRPr="00F1462A">
        <w:rPr>
          <w:rFonts w:ascii="Consolas" w:hAnsi="Consolas" w:cs="Consolas"/>
          <w:color w:val="000000"/>
          <w:sz w:val="16"/>
          <w:szCs w:val="16"/>
        </w:rPr>
        <w:t xml:space="preserve"> </w:t>
      </w:r>
      <w:r w:rsidRPr="00F1462A">
        <w:rPr>
          <w:rFonts w:ascii="Consolas" w:hAnsi="Consolas" w:cs="Consolas"/>
          <w:color w:val="6A3E3E"/>
          <w:sz w:val="16"/>
          <w:szCs w:val="16"/>
        </w:rPr>
        <w:t>a</w:t>
      </w:r>
      <w:r w:rsidRPr="00F1462A">
        <w:rPr>
          <w:rFonts w:ascii="Consolas" w:hAnsi="Consolas" w:cs="Consolas"/>
          <w:color w:val="000000"/>
          <w:sz w:val="16"/>
          <w:szCs w:val="16"/>
        </w:rPr>
        <w:t xml:space="preserve">[], </w:t>
      </w:r>
      <w:r w:rsidRPr="00F1462A">
        <w:rPr>
          <w:rFonts w:ascii="Consolas" w:hAnsi="Consolas" w:cs="Consolas"/>
          <w:b/>
          <w:bCs/>
          <w:color w:val="7F0055"/>
          <w:sz w:val="16"/>
          <w:szCs w:val="16"/>
        </w:rPr>
        <w:t>int</w:t>
      </w:r>
      <w:r w:rsidRPr="00F1462A">
        <w:rPr>
          <w:rFonts w:ascii="Consolas" w:hAnsi="Consolas" w:cs="Consolas"/>
          <w:color w:val="000000"/>
          <w:sz w:val="16"/>
          <w:szCs w:val="16"/>
        </w:rPr>
        <w:t xml:space="preserve"> </w:t>
      </w:r>
      <w:r w:rsidRPr="00F1462A">
        <w:rPr>
          <w:rFonts w:ascii="Consolas" w:hAnsi="Consolas" w:cs="Consolas"/>
          <w:color w:val="6A3E3E"/>
          <w:sz w:val="16"/>
          <w:szCs w:val="16"/>
        </w:rPr>
        <w:t>start</w:t>
      </w:r>
      <w:r w:rsidRPr="00F1462A">
        <w:rPr>
          <w:rFonts w:ascii="Consolas" w:hAnsi="Consolas" w:cs="Consolas"/>
          <w:color w:val="000000"/>
          <w:sz w:val="16"/>
          <w:szCs w:val="16"/>
        </w:rPr>
        <w:t xml:space="preserve">, </w:t>
      </w:r>
      <w:r w:rsidRPr="00F1462A">
        <w:rPr>
          <w:rFonts w:ascii="Consolas" w:hAnsi="Consolas" w:cs="Consolas"/>
          <w:b/>
          <w:bCs/>
          <w:color w:val="7F0055"/>
          <w:sz w:val="16"/>
          <w:szCs w:val="16"/>
        </w:rPr>
        <w:t>int</w:t>
      </w:r>
      <w:r w:rsidRPr="00F1462A">
        <w:rPr>
          <w:rFonts w:ascii="Consolas" w:hAnsi="Consolas" w:cs="Consolas"/>
          <w:color w:val="000000"/>
          <w:sz w:val="16"/>
          <w:szCs w:val="16"/>
        </w:rPr>
        <w:t xml:space="preserve"> </w:t>
      </w:r>
      <w:r w:rsidRPr="00F1462A">
        <w:rPr>
          <w:rFonts w:ascii="Consolas" w:hAnsi="Consolas" w:cs="Consolas"/>
          <w:color w:val="6A3E3E"/>
          <w:sz w:val="16"/>
          <w:szCs w:val="16"/>
        </w:rPr>
        <w:t>end</w:t>
      </w:r>
      <w:r w:rsidRPr="00F1462A">
        <w:rPr>
          <w:rFonts w:ascii="Consolas" w:hAnsi="Consolas" w:cs="Consolas"/>
          <w:color w:val="000000"/>
          <w:sz w:val="16"/>
          <w:szCs w:val="16"/>
        </w:rPr>
        <w:t>) {</w:t>
      </w:r>
    </w:p>
    <w:p w14:paraId="00D48A47" w14:textId="77777777" w:rsidR="008C5ACF" w:rsidRPr="00F1462A" w:rsidRDefault="008C5ACF" w:rsidP="008C5A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4C483D" w:themeColor="text2"/>
          <w:sz w:val="16"/>
          <w:szCs w:val="16"/>
        </w:rPr>
      </w:pPr>
      <w:r w:rsidRPr="00F1462A">
        <w:rPr>
          <w:rFonts w:ascii="Consolas" w:hAnsi="Consolas" w:cs="Consolas"/>
          <w:color w:val="000000"/>
          <w:sz w:val="16"/>
          <w:szCs w:val="16"/>
        </w:rPr>
        <w:tab/>
      </w:r>
      <w:r w:rsidRPr="00F1462A">
        <w:rPr>
          <w:rFonts w:ascii="Consolas" w:hAnsi="Consolas" w:cs="Consolas"/>
          <w:color w:val="000000"/>
          <w:sz w:val="16"/>
          <w:szCs w:val="16"/>
        </w:rPr>
        <w:tab/>
      </w:r>
      <w:r w:rsidRPr="00F1462A">
        <w:rPr>
          <w:rFonts w:ascii="Consolas" w:hAnsi="Consolas" w:cs="Consolas"/>
          <w:b/>
          <w:bCs/>
          <w:color w:val="7F0055"/>
          <w:sz w:val="16"/>
          <w:szCs w:val="16"/>
        </w:rPr>
        <w:t>if</w:t>
      </w:r>
      <w:r w:rsidRPr="00F1462A">
        <w:rPr>
          <w:rFonts w:ascii="Consolas" w:hAnsi="Consolas" w:cs="Consolas"/>
          <w:color w:val="000000"/>
          <w:sz w:val="16"/>
          <w:szCs w:val="16"/>
        </w:rPr>
        <w:t xml:space="preserve"> (</w:t>
      </w:r>
      <w:r w:rsidRPr="00F1462A">
        <w:rPr>
          <w:rFonts w:ascii="Consolas" w:hAnsi="Consolas" w:cs="Consolas"/>
          <w:color w:val="6A3E3E"/>
          <w:sz w:val="16"/>
          <w:szCs w:val="16"/>
        </w:rPr>
        <w:t>start</w:t>
      </w:r>
      <w:r w:rsidRPr="00F1462A">
        <w:rPr>
          <w:rFonts w:ascii="Consolas" w:hAnsi="Consolas" w:cs="Consolas"/>
          <w:color w:val="000000"/>
          <w:sz w:val="16"/>
          <w:szCs w:val="16"/>
        </w:rPr>
        <w:t xml:space="preserve"> &lt;= </w:t>
      </w:r>
      <w:r w:rsidRPr="00F1462A">
        <w:rPr>
          <w:rFonts w:ascii="Consolas" w:hAnsi="Consolas" w:cs="Consolas"/>
          <w:color w:val="6A3E3E"/>
          <w:sz w:val="16"/>
          <w:szCs w:val="16"/>
        </w:rPr>
        <w:t>end</w:t>
      </w:r>
      <w:r w:rsidRPr="00F1462A">
        <w:rPr>
          <w:rFonts w:ascii="Consolas" w:hAnsi="Consolas" w:cs="Consolas"/>
          <w:color w:val="000000"/>
          <w:sz w:val="16"/>
          <w:szCs w:val="16"/>
        </w:rPr>
        <w:t>) {</w:t>
      </w:r>
    </w:p>
    <w:p w14:paraId="74C96E67" w14:textId="77777777" w:rsidR="008C5ACF" w:rsidRPr="00F1462A" w:rsidRDefault="008C5ACF" w:rsidP="008C5A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4C483D" w:themeColor="text2"/>
          <w:sz w:val="16"/>
          <w:szCs w:val="16"/>
        </w:rPr>
      </w:pPr>
      <w:r w:rsidRPr="00F1462A">
        <w:rPr>
          <w:rFonts w:ascii="Consolas" w:hAnsi="Consolas" w:cs="Consolas"/>
          <w:color w:val="000000"/>
          <w:sz w:val="16"/>
          <w:szCs w:val="16"/>
        </w:rPr>
        <w:tab/>
      </w:r>
      <w:r w:rsidRPr="00F1462A">
        <w:rPr>
          <w:rFonts w:ascii="Consolas" w:hAnsi="Consolas" w:cs="Consolas"/>
          <w:color w:val="000000"/>
          <w:sz w:val="16"/>
          <w:szCs w:val="16"/>
        </w:rPr>
        <w:tab/>
      </w:r>
      <w:r w:rsidRPr="00F1462A">
        <w:rPr>
          <w:rFonts w:ascii="Consolas" w:hAnsi="Consolas" w:cs="Consolas"/>
          <w:color w:val="000000"/>
          <w:sz w:val="16"/>
          <w:szCs w:val="16"/>
        </w:rPr>
        <w:tab/>
      </w:r>
      <w:r w:rsidRPr="00F1462A">
        <w:rPr>
          <w:rFonts w:ascii="Consolas" w:hAnsi="Consolas" w:cs="Consolas"/>
          <w:b/>
          <w:bCs/>
          <w:color w:val="7F0055"/>
          <w:sz w:val="16"/>
          <w:szCs w:val="16"/>
        </w:rPr>
        <w:t>int</w:t>
      </w:r>
      <w:r w:rsidRPr="00F1462A">
        <w:rPr>
          <w:rFonts w:ascii="Consolas" w:hAnsi="Consolas" w:cs="Consolas"/>
          <w:color w:val="000000"/>
          <w:sz w:val="16"/>
          <w:szCs w:val="16"/>
        </w:rPr>
        <w:t xml:space="preserve"> </w:t>
      </w:r>
      <w:r w:rsidRPr="00F1462A">
        <w:rPr>
          <w:rFonts w:ascii="Consolas" w:hAnsi="Consolas" w:cs="Consolas"/>
          <w:color w:val="6A3E3E"/>
          <w:sz w:val="16"/>
          <w:szCs w:val="16"/>
        </w:rPr>
        <w:t>temp</w:t>
      </w:r>
      <w:r w:rsidRPr="00F1462A">
        <w:rPr>
          <w:rFonts w:ascii="Consolas" w:hAnsi="Consolas" w:cs="Consolas"/>
          <w:color w:val="000000"/>
          <w:sz w:val="16"/>
          <w:szCs w:val="16"/>
        </w:rPr>
        <w:t>;</w:t>
      </w:r>
    </w:p>
    <w:p w14:paraId="6E9D507D" w14:textId="77777777" w:rsidR="008C5ACF" w:rsidRPr="00F1462A" w:rsidRDefault="008C5ACF" w:rsidP="008C5A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4C483D" w:themeColor="text2"/>
          <w:sz w:val="16"/>
          <w:szCs w:val="16"/>
        </w:rPr>
      </w:pPr>
      <w:r w:rsidRPr="00F1462A">
        <w:rPr>
          <w:rFonts w:ascii="Consolas" w:hAnsi="Consolas" w:cs="Consolas"/>
          <w:color w:val="000000"/>
          <w:sz w:val="16"/>
          <w:szCs w:val="16"/>
        </w:rPr>
        <w:tab/>
      </w:r>
      <w:r w:rsidRPr="00F1462A">
        <w:rPr>
          <w:rFonts w:ascii="Consolas" w:hAnsi="Consolas" w:cs="Consolas"/>
          <w:color w:val="000000"/>
          <w:sz w:val="16"/>
          <w:szCs w:val="16"/>
        </w:rPr>
        <w:tab/>
      </w:r>
      <w:r w:rsidRPr="00F1462A">
        <w:rPr>
          <w:rFonts w:ascii="Consolas" w:hAnsi="Consolas" w:cs="Consolas"/>
          <w:color w:val="000000"/>
          <w:sz w:val="16"/>
          <w:szCs w:val="16"/>
        </w:rPr>
        <w:tab/>
      </w:r>
      <w:r w:rsidRPr="00F1462A">
        <w:rPr>
          <w:rFonts w:ascii="Consolas" w:hAnsi="Consolas" w:cs="Consolas"/>
          <w:color w:val="6A3E3E"/>
          <w:sz w:val="16"/>
          <w:szCs w:val="16"/>
        </w:rPr>
        <w:t>temp</w:t>
      </w:r>
      <w:r w:rsidRPr="00F1462A">
        <w:rPr>
          <w:rFonts w:ascii="Consolas" w:hAnsi="Consolas" w:cs="Consolas"/>
          <w:color w:val="000000"/>
          <w:sz w:val="16"/>
          <w:szCs w:val="16"/>
        </w:rPr>
        <w:t xml:space="preserve"> = </w:t>
      </w:r>
      <w:r w:rsidRPr="00F1462A">
        <w:rPr>
          <w:rFonts w:ascii="Consolas" w:hAnsi="Consolas" w:cs="Consolas"/>
          <w:color w:val="6A3E3E"/>
          <w:sz w:val="16"/>
          <w:szCs w:val="16"/>
        </w:rPr>
        <w:t>a</w:t>
      </w:r>
      <w:r w:rsidRPr="00F1462A">
        <w:rPr>
          <w:rFonts w:ascii="Consolas" w:hAnsi="Consolas" w:cs="Consolas"/>
          <w:color w:val="000000"/>
          <w:sz w:val="16"/>
          <w:szCs w:val="16"/>
        </w:rPr>
        <w:t>[</w:t>
      </w:r>
      <w:r w:rsidRPr="00F1462A">
        <w:rPr>
          <w:rFonts w:ascii="Consolas" w:hAnsi="Consolas" w:cs="Consolas"/>
          <w:color w:val="6A3E3E"/>
          <w:sz w:val="16"/>
          <w:szCs w:val="16"/>
        </w:rPr>
        <w:t>start</w:t>
      </w:r>
      <w:r w:rsidRPr="00F1462A">
        <w:rPr>
          <w:rFonts w:ascii="Consolas" w:hAnsi="Consolas" w:cs="Consolas"/>
          <w:color w:val="000000"/>
          <w:sz w:val="16"/>
          <w:szCs w:val="16"/>
        </w:rPr>
        <w:t>];</w:t>
      </w:r>
    </w:p>
    <w:p w14:paraId="2425C685" w14:textId="77777777" w:rsidR="008C5ACF" w:rsidRPr="00F1462A" w:rsidRDefault="008C5ACF" w:rsidP="008C5A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4C483D" w:themeColor="text2"/>
          <w:sz w:val="16"/>
          <w:szCs w:val="16"/>
        </w:rPr>
      </w:pPr>
      <w:r w:rsidRPr="00F1462A">
        <w:rPr>
          <w:rFonts w:ascii="Consolas" w:hAnsi="Consolas" w:cs="Consolas"/>
          <w:color w:val="000000"/>
          <w:sz w:val="16"/>
          <w:szCs w:val="16"/>
        </w:rPr>
        <w:tab/>
      </w:r>
      <w:r w:rsidRPr="00F1462A">
        <w:rPr>
          <w:rFonts w:ascii="Consolas" w:hAnsi="Consolas" w:cs="Consolas"/>
          <w:color w:val="000000"/>
          <w:sz w:val="16"/>
          <w:szCs w:val="16"/>
        </w:rPr>
        <w:tab/>
      </w:r>
      <w:r w:rsidRPr="00F1462A">
        <w:rPr>
          <w:rFonts w:ascii="Consolas" w:hAnsi="Consolas" w:cs="Consolas"/>
          <w:color w:val="000000"/>
          <w:sz w:val="16"/>
          <w:szCs w:val="16"/>
        </w:rPr>
        <w:tab/>
      </w:r>
      <w:r w:rsidRPr="00F1462A">
        <w:rPr>
          <w:rFonts w:ascii="Consolas" w:hAnsi="Consolas" w:cs="Consolas"/>
          <w:color w:val="6A3E3E"/>
          <w:sz w:val="16"/>
          <w:szCs w:val="16"/>
        </w:rPr>
        <w:t>a</w:t>
      </w:r>
      <w:r w:rsidRPr="00F1462A">
        <w:rPr>
          <w:rFonts w:ascii="Consolas" w:hAnsi="Consolas" w:cs="Consolas"/>
          <w:color w:val="000000"/>
          <w:sz w:val="16"/>
          <w:szCs w:val="16"/>
        </w:rPr>
        <w:t>[</w:t>
      </w:r>
      <w:r w:rsidRPr="00F1462A">
        <w:rPr>
          <w:rFonts w:ascii="Consolas" w:hAnsi="Consolas" w:cs="Consolas"/>
          <w:color w:val="6A3E3E"/>
          <w:sz w:val="16"/>
          <w:szCs w:val="16"/>
        </w:rPr>
        <w:t>start</w:t>
      </w:r>
      <w:r w:rsidRPr="00F1462A">
        <w:rPr>
          <w:rFonts w:ascii="Consolas" w:hAnsi="Consolas" w:cs="Consolas"/>
          <w:color w:val="000000"/>
          <w:sz w:val="16"/>
          <w:szCs w:val="16"/>
        </w:rPr>
        <w:t xml:space="preserve">] = </w:t>
      </w:r>
      <w:r w:rsidRPr="00F1462A">
        <w:rPr>
          <w:rFonts w:ascii="Consolas" w:hAnsi="Consolas" w:cs="Consolas"/>
          <w:color w:val="6A3E3E"/>
          <w:sz w:val="16"/>
          <w:szCs w:val="16"/>
        </w:rPr>
        <w:t>a</w:t>
      </w:r>
      <w:r w:rsidRPr="00F1462A">
        <w:rPr>
          <w:rFonts w:ascii="Consolas" w:hAnsi="Consolas" w:cs="Consolas"/>
          <w:color w:val="000000"/>
          <w:sz w:val="16"/>
          <w:szCs w:val="16"/>
        </w:rPr>
        <w:t>[</w:t>
      </w:r>
      <w:r w:rsidRPr="00F1462A">
        <w:rPr>
          <w:rFonts w:ascii="Consolas" w:hAnsi="Consolas" w:cs="Consolas"/>
          <w:color w:val="6A3E3E"/>
          <w:sz w:val="16"/>
          <w:szCs w:val="16"/>
        </w:rPr>
        <w:t>end</w:t>
      </w:r>
      <w:r w:rsidRPr="00F1462A">
        <w:rPr>
          <w:rFonts w:ascii="Consolas" w:hAnsi="Consolas" w:cs="Consolas"/>
          <w:color w:val="000000"/>
          <w:sz w:val="16"/>
          <w:szCs w:val="16"/>
        </w:rPr>
        <w:t>];</w:t>
      </w:r>
    </w:p>
    <w:p w14:paraId="583DA093" w14:textId="77777777" w:rsidR="008C5ACF" w:rsidRPr="00F1462A" w:rsidRDefault="008C5ACF" w:rsidP="008C5A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4C483D" w:themeColor="text2"/>
          <w:sz w:val="16"/>
          <w:szCs w:val="16"/>
        </w:rPr>
      </w:pPr>
      <w:r w:rsidRPr="00F1462A">
        <w:rPr>
          <w:rFonts w:ascii="Consolas" w:hAnsi="Consolas" w:cs="Consolas"/>
          <w:color w:val="000000"/>
          <w:sz w:val="16"/>
          <w:szCs w:val="16"/>
        </w:rPr>
        <w:tab/>
      </w:r>
      <w:r w:rsidRPr="00F1462A">
        <w:rPr>
          <w:rFonts w:ascii="Consolas" w:hAnsi="Consolas" w:cs="Consolas"/>
          <w:color w:val="000000"/>
          <w:sz w:val="16"/>
          <w:szCs w:val="16"/>
        </w:rPr>
        <w:tab/>
      </w:r>
      <w:r w:rsidRPr="00F1462A">
        <w:rPr>
          <w:rFonts w:ascii="Consolas" w:hAnsi="Consolas" w:cs="Consolas"/>
          <w:color w:val="000000"/>
          <w:sz w:val="16"/>
          <w:szCs w:val="16"/>
        </w:rPr>
        <w:tab/>
      </w:r>
      <w:r w:rsidRPr="00F1462A">
        <w:rPr>
          <w:rFonts w:ascii="Consolas" w:hAnsi="Consolas" w:cs="Consolas"/>
          <w:color w:val="6A3E3E"/>
          <w:sz w:val="16"/>
          <w:szCs w:val="16"/>
        </w:rPr>
        <w:t>a</w:t>
      </w:r>
      <w:r w:rsidRPr="00F1462A">
        <w:rPr>
          <w:rFonts w:ascii="Consolas" w:hAnsi="Consolas" w:cs="Consolas"/>
          <w:color w:val="000000"/>
          <w:sz w:val="16"/>
          <w:szCs w:val="16"/>
        </w:rPr>
        <w:t>[</w:t>
      </w:r>
      <w:r w:rsidRPr="00F1462A">
        <w:rPr>
          <w:rFonts w:ascii="Consolas" w:hAnsi="Consolas" w:cs="Consolas"/>
          <w:color w:val="6A3E3E"/>
          <w:sz w:val="16"/>
          <w:szCs w:val="16"/>
        </w:rPr>
        <w:t>end</w:t>
      </w:r>
      <w:r w:rsidRPr="00F1462A">
        <w:rPr>
          <w:rFonts w:ascii="Consolas" w:hAnsi="Consolas" w:cs="Consolas"/>
          <w:color w:val="000000"/>
          <w:sz w:val="16"/>
          <w:szCs w:val="16"/>
        </w:rPr>
        <w:t xml:space="preserve">] = </w:t>
      </w:r>
      <w:r w:rsidRPr="00F1462A">
        <w:rPr>
          <w:rFonts w:ascii="Consolas" w:hAnsi="Consolas" w:cs="Consolas"/>
          <w:color w:val="6A3E3E"/>
          <w:sz w:val="16"/>
          <w:szCs w:val="16"/>
        </w:rPr>
        <w:t>temp</w:t>
      </w:r>
      <w:r w:rsidRPr="00F1462A">
        <w:rPr>
          <w:rFonts w:ascii="Consolas" w:hAnsi="Consolas" w:cs="Consolas"/>
          <w:color w:val="000000"/>
          <w:sz w:val="16"/>
          <w:szCs w:val="16"/>
        </w:rPr>
        <w:t>;</w:t>
      </w:r>
    </w:p>
    <w:p w14:paraId="4F461373" w14:textId="77777777" w:rsidR="008C5ACF" w:rsidRPr="00F1462A" w:rsidRDefault="008C5ACF" w:rsidP="008C5A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4C483D" w:themeColor="text2"/>
          <w:sz w:val="16"/>
          <w:szCs w:val="16"/>
        </w:rPr>
      </w:pPr>
      <w:r w:rsidRPr="00F1462A">
        <w:rPr>
          <w:rFonts w:ascii="Consolas" w:hAnsi="Consolas" w:cs="Consolas"/>
          <w:color w:val="000000"/>
          <w:sz w:val="16"/>
          <w:szCs w:val="16"/>
        </w:rPr>
        <w:tab/>
      </w:r>
      <w:r w:rsidRPr="00F1462A">
        <w:rPr>
          <w:rFonts w:ascii="Consolas" w:hAnsi="Consolas" w:cs="Consolas"/>
          <w:color w:val="000000"/>
          <w:sz w:val="16"/>
          <w:szCs w:val="16"/>
        </w:rPr>
        <w:tab/>
      </w:r>
      <w:r w:rsidRPr="00F1462A">
        <w:rPr>
          <w:rFonts w:ascii="Consolas" w:hAnsi="Consolas" w:cs="Consolas"/>
          <w:color w:val="000000"/>
          <w:sz w:val="16"/>
          <w:szCs w:val="16"/>
        </w:rPr>
        <w:tab/>
      </w:r>
      <w:r w:rsidRPr="00F1462A">
        <w:rPr>
          <w:rFonts w:ascii="Consolas" w:hAnsi="Consolas" w:cs="Consolas"/>
          <w:i/>
          <w:iCs/>
          <w:color w:val="000000"/>
          <w:sz w:val="16"/>
          <w:szCs w:val="16"/>
        </w:rPr>
        <w:t>recursiveArry</w:t>
      </w:r>
      <w:r w:rsidRPr="00F1462A">
        <w:rPr>
          <w:rFonts w:ascii="Consolas" w:hAnsi="Consolas" w:cs="Consolas"/>
          <w:color w:val="000000"/>
          <w:sz w:val="16"/>
          <w:szCs w:val="16"/>
        </w:rPr>
        <w:t>(</w:t>
      </w:r>
      <w:r w:rsidRPr="00F1462A">
        <w:rPr>
          <w:rFonts w:ascii="Consolas" w:hAnsi="Consolas" w:cs="Consolas"/>
          <w:color w:val="6A3E3E"/>
          <w:sz w:val="16"/>
          <w:szCs w:val="16"/>
        </w:rPr>
        <w:t>a</w:t>
      </w:r>
      <w:r w:rsidRPr="00F1462A">
        <w:rPr>
          <w:rFonts w:ascii="Consolas" w:hAnsi="Consolas" w:cs="Consolas"/>
          <w:color w:val="000000"/>
          <w:sz w:val="16"/>
          <w:szCs w:val="16"/>
        </w:rPr>
        <w:t xml:space="preserve">, </w:t>
      </w:r>
      <w:r w:rsidRPr="00F1462A">
        <w:rPr>
          <w:rFonts w:ascii="Consolas" w:hAnsi="Consolas" w:cs="Consolas"/>
          <w:color w:val="6A3E3E"/>
          <w:sz w:val="16"/>
          <w:szCs w:val="16"/>
        </w:rPr>
        <w:t>start</w:t>
      </w:r>
      <w:r w:rsidRPr="00F1462A">
        <w:rPr>
          <w:rFonts w:ascii="Consolas" w:hAnsi="Consolas" w:cs="Consolas"/>
          <w:color w:val="000000"/>
          <w:sz w:val="16"/>
          <w:szCs w:val="16"/>
        </w:rPr>
        <w:t xml:space="preserve"> + 1, </w:t>
      </w:r>
      <w:r w:rsidRPr="00F1462A">
        <w:rPr>
          <w:rFonts w:ascii="Consolas" w:hAnsi="Consolas" w:cs="Consolas"/>
          <w:color w:val="6A3E3E"/>
          <w:sz w:val="16"/>
          <w:szCs w:val="16"/>
        </w:rPr>
        <w:t>end</w:t>
      </w:r>
      <w:r w:rsidRPr="00F1462A">
        <w:rPr>
          <w:rFonts w:ascii="Consolas" w:hAnsi="Consolas" w:cs="Consolas"/>
          <w:color w:val="000000"/>
          <w:sz w:val="16"/>
          <w:szCs w:val="16"/>
        </w:rPr>
        <w:t xml:space="preserve"> - 1);</w:t>
      </w:r>
      <w:r w:rsidRPr="00F1462A">
        <w:rPr>
          <w:rFonts w:ascii="Consolas" w:hAnsi="Consolas" w:cs="Consolas"/>
          <w:color w:val="3F7F5F"/>
          <w:sz w:val="16"/>
          <w:szCs w:val="16"/>
        </w:rPr>
        <w:t>// calling it again</w:t>
      </w:r>
    </w:p>
    <w:p w14:paraId="4E64F9C5" w14:textId="77777777" w:rsidR="008C5ACF" w:rsidRPr="00F1462A" w:rsidRDefault="008C5ACF" w:rsidP="008C5A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4C483D" w:themeColor="text2"/>
          <w:sz w:val="16"/>
          <w:szCs w:val="16"/>
        </w:rPr>
      </w:pPr>
      <w:r w:rsidRPr="00F1462A">
        <w:rPr>
          <w:rFonts w:ascii="Consolas" w:hAnsi="Consolas" w:cs="Consolas"/>
          <w:color w:val="000000"/>
          <w:sz w:val="16"/>
          <w:szCs w:val="16"/>
        </w:rPr>
        <w:tab/>
      </w:r>
      <w:r w:rsidRPr="00F1462A">
        <w:rPr>
          <w:rFonts w:ascii="Consolas" w:hAnsi="Consolas" w:cs="Consolas"/>
          <w:color w:val="000000"/>
          <w:sz w:val="16"/>
          <w:szCs w:val="16"/>
        </w:rPr>
        <w:tab/>
        <w:t>}</w:t>
      </w:r>
    </w:p>
    <w:p w14:paraId="12CECFFD" w14:textId="77777777" w:rsidR="008C5ACF" w:rsidRPr="00F1462A" w:rsidRDefault="008C5ACF" w:rsidP="008C5A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4C483D" w:themeColor="text2"/>
          <w:sz w:val="16"/>
          <w:szCs w:val="16"/>
        </w:rPr>
      </w:pPr>
      <w:r w:rsidRPr="00F1462A">
        <w:rPr>
          <w:rFonts w:ascii="Consolas" w:hAnsi="Consolas" w:cs="Consolas"/>
          <w:color w:val="000000"/>
          <w:sz w:val="16"/>
          <w:szCs w:val="16"/>
        </w:rPr>
        <w:tab/>
      </w:r>
      <w:r w:rsidRPr="00F1462A">
        <w:rPr>
          <w:rFonts w:ascii="Consolas" w:hAnsi="Consolas" w:cs="Consolas"/>
          <w:color w:val="000000"/>
          <w:sz w:val="16"/>
          <w:szCs w:val="16"/>
        </w:rPr>
        <w:tab/>
      </w:r>
      <w:r w:rsidRPr="00F1462A">
        <w:rPr>
          <w:rFonts w:ascii="Consolas" w:hAnsi="Consolas" w:cs="Consolas"/>
          <w:b/>
          <w:bCs/>
          <w:color w:val="7F0055"/>
          <w:sz w:val="16"/>
          <w:szCs w:val="16"/>
        </w:rPr>
        <w:t>return</w:t>
      </w:r>
      <w:r w:rsidRPr="00F1462A">
        <w:rPr>
          <w:rFonts w:ascii="Consolas" w:hAnsi="Consolas" w:cs="Consolas"/>
          <w:color w:val="000000"/>
          <w:sz w:val="16"/>
          <w:szCs w:val="16"/>
        </w:rPr>
        <w:t xml:space="preserve"> </w:t>
      </w:r>
      <w:r w:rsidRPr="00F1462A">
        <w:rPr>
          <w:rFonts w:ascii="Consolas" w:hAnsi="Consolas" w:cs="Consolas"/>
          <w:color w:val="6A3E3E"/>
          <w:sz w:val="16"/>
          <w:szCs w:val="16"/>
        </w:rPr>
        <w:t>a</w:t>
      </w:r>
      <w:r w:rsidRPr="00F1462A">
        <w:rPr>
          <w:rFonts w:ascii="Consolas" w:hAnsi="Consolas" w:cs="Consolas"/>
          <w:color w:val="000000"/>
          <w:sz w:val="16"/>
          <w:szCs w:val="16"/>
        </w:rPr>
        <w:t>;</w:t>
      </w:r>
    </w:p>
    <w:p w14:paraId="230DD316" w14:textId="77777777" w:rsidR="008C5ACF" w:rsidRPr="00F1462A" w:rsidRDefault="008C5ACF" w:rsidP="008C5A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4C483D" w:themeColor="text2"/>
          <w:sz w:val="16"/>
          <w:szCs w:val="16"/>
        </w:rPr>
      </w:pPr>
      <w:r w:rsidRPr="00F1462A">
        <w:rPr>
          <w:rFonts w:ascii="Consolas" w:hAnsi="Consolas" w:cs="Consolas"/>
          <w:color w:val="000000"/>
          <w:sz w:val="16"/>
          <w:szCs w:val="16"/>
        </w:rPr>
        <w:tab/>
        <w:t>}</w:t>
      </w:r>
    </w:p>
    <w:p w14:paraId="6467B2FB" w14:textId="77777777" w:rsidR="008C5ACF" w:rsidRPr="00F1462A" w:rsidRDefault="008C5ACF" w:rsidP="008C5A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4C483D" w:themeColor="text2"/>
          <w:sz w:val="16"/>
          <w:szCs w:val="16"/>
        </w:rPr>
      </w:pPr>
    </w:p>
    <w:p w14:paraId="2C93ECD6" w14:textId="15DC6EE7" w:rsidR="008C5ACF" w:rsidRPr="00F1462A" w:rsidRDefault="008C5ACF" w:rsidP="008C5A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4C483D" w:themeColor="text2"/>
          <w:sz w:val="16"/>
          <w:szCs w:val="16"/>
        </w:rPr>
      </w:pPr>
      <w:r w:rsidRPr="00F1462A">
        <w:rPr>
          <w:rFonts w:ascii="Consolas" w:hAnsi="Consolas" w:cs="Consolas"/>
          <w:color w:val="000000"/>
          <w:sz w:val="16"/>
          <w:szCs w:val="16"/>
        </w:rPr>
        <w:tab/>
      </w:r>
      <w:r w:rsidRPr="00F1462A">
        <w:rPr>
          <w:rFonts w:ascii="Consolas" w:hAnsi="Consolas" w:cs="Consolas"/>
          <w:color w:val="3F7F5F"/>
          <w:sz w:val="16"/>
          <w:szCs w:val="16"/>
        </w:rPr>
        <w:t xml:space="preserve">/* </w:t>
      </w:r>
      <w:r w:rsidRPr="00F1462A">
        <w:rPr>
          <w:rFonts w:ascii="Consolas" w:hAnsi="Consolas" w:cs="Consolas"/>
          <w:b/>
          <w:bCs/>
          <w:color w:val="FF0000"/>
          <w:sz w:val="16"/>
          <w:szCs w:val="16"/>
        </w:rPr>
        <w:t>Iterative approach:</w:t>
      </w:r>
      <w:r w:rsidRPr="00F1462A">
        <w:rPr>
          <w:rFonts w:ascii="Consolas" w:hAnsi="Consolas" w:cs="Consolas"/>
          <w:color w:val="FF0000"/>
          <w:sz w:val="16"/>
          <w:szCs w:val="16"/>
        </w:rPr>
        <w:t xml:space="preserve"> </w:t>
      </w:r>
      <w:r w:rsidRPr="00F1462A">
        <w:rPr>
          <w:rFonts w:ascii="Consolas" w:hAnsi="Consolas" w:cs="Consolas"/>
          <w:color w:val="3F7F5F"/>
          <w:sz w:val="16"/>
          <w:szCs w:val="16"/>
        </w:rPr>
        <w:t>Iterative approach is a repetition process until the</w:t>
      </w:r>
    </w:p>
    <w:p w14:paraId="41F18DCE" w14:textId="28D74A59" w:rsidR="008C5ACF" w:rsidRPr="00F1462A" w:rsidRDefault="008C5ACF" w:rsidP="008C5A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4C483D" w:themeColor="text2"/>
          <w:sz w:val="16"/>
          <w:szCs w:val="16"/>
        </w:rPr>
      </w:pPr>
      <w:r w:rsidRPr="00F1462A">
        <w:rPr>
          <w:rFonts w:ascii="Consolas" w:hAnsi="Consolas" w:cs="Consolas"/>
          <w:color w:val="3F7F5F"/>
          <w:sz w:val="16"/>
          <w:szCs w:val="16"/>
        </w:rPr>
        <w:tab/>
        <w:t xml:space="preserve"> * condition fails. here loops are used such as for, while etc. Here code may be</w:t>
      </w:r>
    </w:p>
    <w:p w14:paraId="6AD9FD49" w14:textId="77777777" w:rsidR="008C5ACF" w:rsidRPr="00F1462A" w:rsidRDefault="008C5ACF" w:rsidP="008C5A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4C483D" w:themeColor="text2"/>
          <w:sz w:val="16"/>
          <w:szCs w:val="16"/>
        </w:rPr>
      </w:pPr>
      <w:r w:rsidRPr="00F1462A">
        <w:rPr>
          <w:rFonts w:ascii="Consolas" w:hAnsi="Consolas" w:cs="Consolas"/>
          <w:color w:val="3F7F5F"/>
          <w:sz w:val="16"/>
          <w:szCs w:val="16"/>
        </w:rPr>
        <w:tab/>
        <w:t xml:space="preserve"> * longer but it is faster than recursive. And it consumes less memory compared</w:t>
      </w:r>
    </w:p>
    <w:p w14:paraId="47D6D779" w14:textId="69FA1107" w:rsidR="008C5ACF" w:rsidRPr="00F1462A" w:rsidRDefault="008C5ACF" w:rsidP="008C5A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4C483D" w:themeColor="text2"/>
          <w:sz w:val="16"/>
          <w:szCs w:val="16"/>
        </w:rPr>
      </w:pPr>
      <w:r w:rsidRPr="00F1462A">
        <w:rPr>
          <w:rFonts w:ascii="Consolas" w:hAnsi="Consolas" w:cs="Consolas"/>
          <w:color w:val="3F7F5F"/>
          <w:sz w:val="16"/>
          <w:szCs w:val="16"/>
        </w:rPr>
        <w:tab/>
        <w:t xml:space="preserve"> * to recursive approach. If the loop condition is always true in such cases it</w:t>
      </w:r>
    </w:p>
    <w:p w14:paraId="2221505A" w14:textId="6B0DDDE6" w:rsidR="008C5ACF" w:rsidRPr="00F1462A" w:rsidRDefault="008C5ACF" w:rsidP="008C5A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4C483D" w:themeColor="text2"/>
          <w:sz w:val="16"/>
          <w:szCs w:val="16"/>
        </w:rPr>
      </w:pPr>
      <w:r w:rsidRPr="00F1462A">
        <w:rPr>
          <w:rFonts w:ascii="Consolas" w:hAnsi="Consolas" w:cs="Consolas"/>
          <w:color w:val="3F7F5F"/>
          <w:sz w:val="16"/>
          <w:szCs w:val="16"/>
        </w:rPr>
        <w:tab/>
        <w:t xml:space="preserve"> * will be an infinite loop*/</w:t>
      </w:r>
    </w:p>
    <w:p w14:paraId="42480805" w14:textId="77777777" w:rsidR="008C5ACF" w:rsidRPr="00F1462A" w:rsidRDefault="008C5ACF" w:rsidP="008C5A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4C483D" w:themeColor="text2"/>
          <w:sz w:val="16"/>
          <w:szCs w:val="16"/>
        </w:rPr>
      </w:pPr>
      <w:r w:rsidRPr="00F1462A">
        <w:rPr>
          <w:rFonts w:ascii="Consolas" w:hAnsi="Consolas" w:cs="Consolas"/>
          <w:color w:val="000000"/>
          <w:sz w:val="16"/>
          <w:szCs w:val="16"/>
        </w:rPr>
        <w:tab/>
      </w:r>
      <w:r w:rsidRPr="00F1462A">
        <w:rPr>
          <w:rFonts w:ascii="Consolas" w:hAnsi="Consolas" w:cs="Consolas"/>
          <w:b/>
          <w:bCs/>
          <w:color w:val="7F0055"/>
          <w:sz w:val="16"/>
          <w:szCs w:val="16"/>
        </w:rPr>
        <w:t>public</w:t>
      </w:r>
      <w:r w:rsidRPr="00F1462A">
        <w:rPr>
          <w:rFonts w:ascii="Consolas" w:hAnsi="Consolas" w:cs="Consolas"/>
          <w:color w:val="000000"/>
          <w:sz w:val="16"/>
          <w:szCs w:val="16"/>
        </w:rPr>
        <w:t xml:space="preserve"> </w:t>
      </w:r>
      <w:r w:rsidRPr="00F1462A">
        <w:rPr>
          <w:rFonts w:ascii="Consolas" w:hAnsi="Consolas" w:cs="Consolas"/>
          <w:b/>
          <w:bCs/>
          <w:color w:val="7F0055"/>
          <w:sz w:val="16"/>
          <w:szCs w:val="16"/>
        </w:rPr>
        <w:t>static</w:t>
      </w:r>
      <w:r w:rsidRPr="00F1462A">
        <w:rPr>
          <w:rFonts w:ascii="Consolas" w:hAnsi="Consolas" w:cs="Consolas"/>
          <w:color w:val="000000"/>
          <w:sz w:val="16"/>
          <w:szCs w:val="16"/>
        </w:rPr>
        <w:t xml:space="preserve"> </w:t>
      </w:r>
      <w:r w:rsidRPr="00F1462A">
        <w:rPr>
          <w:rFonts w:ascii="Consolas" w:hAnsi="Consolas" w:cs="Consolas"/>
          <w:b/>
          <w:bCs/>
          <w:color w:val="7F0055"/>
          <w:sz w:val="16"/>
          <w:szCs w:val="16"/>
        </w:rPr>
        <w:t>int</w:t>
      </w:r>
      <w:r w:rsidRPr="00F1462A">
        <w:rPr>
          <w:rFonts w:ascii="Consolas" w:hAnsi="Consolas" w:cs="Consolas"/>
          <w:color w:val="000000"/>
          <w:sz w:val="16"/>
          <w:szCs w:val="16"/>
        </w:rPr>
        <w:t>[] iteravtiveArray(</w:t>
      </w:r>
      <w:r w:rsidRPr="00F1462A">
        <w:rPr>
          <w:rFonts w:ascii="Consolas" w:hAnsi="Consolas" w:cs="Consolas"/>
          <w:b/>
          <w:bCs/>
          <w:color w:val="7F0055"/>
          <w:sz w:val="16"/>
          <w:szCs w:val="16"/>
        </w:rPr>
        <w:t>int</w:t>
      </w:r>
      <w:r w:rsidRPr="00F1462A">
        <w:rPr>
          <w:rFonts w:ascii="Consolas" w:hAnsi="Consolas" w:cs="Consolas"/>
          <w:color w:val="000000"/>
          <w:sz w:val="16"/>
          <w:szCs w:val="16"/>
        </w:rPr>
        <w:t xml:space="preserve"> </w:t>
      </w:r>
      <w:r w:rsidRPr="00F1462A">
        <w:rPr>
          <w:rFonts w:ascii="Consolas" w:hAnsi="Consolas" w:cs="Consolas"/>
          <w:color w:val="6A3E3E"/>
          <w:sz w:val="16"/>
          <w:szCs w:val="16"/>
        </w:rPr>
        <w:t>a</w:t>
      </w:r>
      <w:r w:rsidRPr="00F1462A">
        <w:rPr>
          <w:rFonts w:ascii="Consolas" w:hAnsi="Consolas" w:cs="Consolas"/>
          <w:color w:val="000000"/>
          <w:sz w:val="16"/>
          <w:szCs w:val="16"/>
        </w:rPr>
        <w:t xml:space="preserve">[], </w:t>
      </w:r>
      <w:r w:rsidRPr="00F1462A">
        <w:rPr>
          <w:rFonts w:ascii="Consolas" w:hAnsi="Consolas" w:cs="Consolas"/>
          <w:b/>
          <w:bCs/>
          <w:color w:val="7F0055"/>
          <w:sz w:val="16"/>
          <w:szCs w:val="16"/>
        </w:rPr>
        <w:t>int</w:t>
      </w:r>
      <w:r w:rsidRPr="00F1462A">
        <w:rPr>
          <w:rFonts w:ascii="Consolas" w:hAnsi="Consolas" w:cs="Consolas"/>
          <w:color w:val="000000"/>
          <w:sz w:val="16"/>
          <w:szCs w:val="16"/>
        </w:rPr>
        <w:t xml:space="preserve"> </w:t>
      </w:r>
      <w:r w:rsidRPr="00F1462A">
        <w:rPr>
          <w:rFonts w:ascii="Consolas" w:hAnsi="Consolas" w:cs="Consolas"/>
          <w:color w:val="6A3E3E"/>
          <w:sz w:val="16"/>
          <w:szCs w:val="16"/>
        </w:rPr>
        <w:t>start</w:t>
      </w:r>
      <w:r w:rsidRPr="00F1462A">
        <w:rPr>
          <w:rFonts w:ascii="Consolas" w:hAnsi="Consolas" w:cs="Consolas"/>
          <w:color w:val="000000"/>
          <w:sz w:val="16"/>
          <w:szCs w:val="16"/>
        </w:rPr>
        <w:t xml:space="preserve">, </w:t>
      </w:r>
      <w:r w:rsidRPr="00F1462A">
        <w:rPr>
          <w:rFonts w:ascii="Consolas" w:hAnsi="Consolas" w:cs="Consolas"/>
          <w:b/>
          <w:bCs/>
          <w:color w:val="7F0055"/>
          <w:sz w:val="16"/>
          <w:szCs w:val="16"/>
        </w:rPr>
        <w:t>int</w:t>
      </w:r>
      <w:r w:rsidRPr="00F1462A">
        <w:rPr>
          <w:rFonts w:ascii="Consolas" w:hAnsi="Consolas" w:cs="Consolas"/>
          <w:color w:val="000000"/>
          <w:sz w:val="16"/>
          <w:szCs w:val="16"/>
        </w:rPr>
        <w:t xml:space="preserve"> </w:t>
      </w:r>
      <w:r w:rsidRPr="00F1462A">
        <w:rPr>
          <w:rFonts w:ascii="Consolas" w:hAnsi="Consolas" w:cs="Consolas"/>
          <w:color w:val="6A3E3E"/>
          <w:sz w:val="16"/>
          <w:szCs w:val="16"/>
        </w:rPr>
        <w:t>end</w:t>
      </w:r>
      <w:r w:rsidRPr="00F1462A">
        <w:rPr>
          <w:rFonts w:ascii="Consolas" w:hAnsi="Consolas" w:cs="Consolas"/>
          <w:color w:val="000000"/>
          <w:sz w:val="16"/>
          <w:szCs w:val="16"/>
        </w:rPr>
        <w:t>) {</w:t>
      </w:r>
    </w:p>
    <w:p w14:paraId="606890F0" w14:textId="77777777" w:rsidR="008C5ACF" w:rsidRPr="00F1462A" w:rsidRDefault="008C5ACF" w:rsidP="008C5A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4C483D" w:themeColor="text2"/>
          <w:sz w:val="16"/>
          <w:szCs w:val="16"/>
        </w:rPr>
      </w:pPr>
      <w:r w:rsidRPr="00F1462A">
        <w:rPr>
          <w:rFonts w:ascii="Consolas" w:hAnsi="Consolas" w:cs="Consolas"/>
          <w:color w:val="000000"/>
          <w:sz w:val="16"/>
          <w:szCs w:val="16"/>
        </w:rPr>
        <w:tab/>
      </w:r>
      <w:r w:rsidRPr="00F1462A">
        <w:rPr>
          <w:rFonts w:ascii="Consolas" w:hAnsi="Consolas" w:cs="Consolas"/>
          <w:color w:val="000000"/>
          <w:sz w:val="16"/>
          <w:szCs w:val="16"/>
        </w:rPr>
        <w:tab/>
      </w:r>
      <w:r w:rsidRPr="00F1462A">
        <w:rPr>
          <w:rFonts w:ascii="Consolas" w:hAnsi="Consolas" w:cs="Consolas"/>
          <w:b/>
          <w:bCs/>
          <w:color w:val="7F0055"/>
          <w:sz w:val="16"/>
          <w:szCs w:val="16"/>
        </w:rPr>
        <w:t>while</w:t>
      </w:r>
      <w:r w:rsidRPr="00F1462A">
        <w:rPr>
          <w:rFonts w:ascii="Consolas" w:hAnsi="Consolas" w:cs="Consolas"/>
          <w:color w:val="000000"/>
          <w:sz w:val="16"/>
          <w:szCs w:val="16"/>
        </w:rPr>
        <w:t xml:space="preserve"> (</w:t>
      </w:r>
      <w:r w:rsidRPr="00F1462A">
        <w:rPr>
          <w:rFonts w:ascii="Consolas" w:hAnsi="Consolas" w:cs="Consolas"/>
          <w:color w:val="6A3E3E"/>
          <w:sz w:val="16"/>
          <w:szCs w:val="16"/>
        </w:rPr>
        <w:t>start</w:t>
      </w:r>
      <w:r w:rsidRPr="00F1462A">
        <w:rPr>
          <w:rFonts w:ascii="Consolas" w:hAnsi="Consolas" w:cs="Consolas"/>
          <w:color w:val="000000"/>
          <w:sz w:val="16"/>
          <w:szCs w:val="16"/>
        </w:rPr>
        <w:t xml:space="preserve"> &lt; </w:t>
      </w:r>
      <w:r w:rsidRPr="00F1462A">
        <w:rPr>
          <w:rFonts w:ascii="Consolas" w:hAnsi="Consolas" w:cs="Consolas"/>
          <w:color w:val="6A3E3E"/>
          <w:sz w:val="16"/>
          <w:szCs w:val="16"/>
        </w:rPr>
        <w:t>end</w:t>
      </w:r>
      <w:r w:rsidRPr="00F1462A">
        <w:rPr>
          <w:rFonts w:ascii="Consolas" w:hAnsi="Consolas" w:cs="Consolas"/>
          <w:color w:val="000000"/>
          <w:sz w:val="16"/>
          <w:szCs w:val="16"/>
        </w:rPr>
        <w:t>) {</w:t>
      </w:r>
    </w:p>
    <w:p w14:paraId="268D4153" w14:textId="77777777" w:rsidR="008C5ACF" w:rsidRPr="00F1462A" w:rsidRDefault="008C5ACF" w:rsidP="008C5A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4C483D" w:themeColor="text2"/>
          <w:sz w:val="16"/>
          <w:szCs w:val="16"/>
        </w:rPr>
      </w:pPr>
      <w:r w:rsidRPr="00F1462A">
        <w:rPr>
          <w:rFonts w:ascii="Consolas" w:hAnsi="Consolas" w:cs="Consolas"/>
          <w:color w:val="000000"/>
          <w:sz w:val="16"/>
          <w:szCs w:val="16"/>
        </w:rPr>
        <w:tab/>
      </w:r>
      <w:r w:rsidRPr="00F1462A">
        <w:rPr>
          <w:rFonts w:ascii="Consolas" w:hAnsi="Consolas" w:cs="Consolas"/>
          <w:color w:val="000000"/>
          <w:sz w:val="16"/>
          <w:szCs w:val="16"/>
        </w:rPr>
        <w:tab/>
      </w:r>
      <w:r w:rsidRPr="00F1462A">
        <w:rPr>
          <w:rFonts w:ascii="Consolas" w:hAnsi="Consolas" w:cs="Consolas"/>
          <w:color w:val="000000"/>
          <w:sz w:val="16"/>
          <w:szCs w:val="16"/>
        </w:rPr>
        <w:tab/>
      </w:r>
      <w:r w:rsidRPr="00F1462A">
        <w:rPr>
          <w:rFonts w:ascii="Consolas" w:hAnsi="Consolas" w:cs="Consolas"/>
          <w:b/>
          <w:bCs/>
          <w:color w:val="7F0055"/>
          <w:sz w:val="16"/>
          <w:szCs w:val="16"/>
        </w:rPr>
        <w:t>int</w:t>
      </w:r>
      <w:r w:rsidRPr="00F1462A">
        <w:rPr>
          <w:rFonts w:ascii="Consolas" w:hAnsi="Consolas" w:cs="Consolas"/>
          <w:color w:val="000000"/>
          <w:sz w:val="16"/>
          <w:szCs w:val="16"/>
        </w:rPr>
        <w:t xml:space="preserve"> </w:t>
      </w:r>
      <w:r w:rsidRPr="00F1462A">
        <w:rPr>
          <w:rFonts w:ascii="Consolas" w:hAnsi="Consolas" w:cs="Consolas"/>
          <w:color w:val="6A3E3E"/>
          <w:sz w:val="16"/>
          <w:szCs w:val="16"/>
        </w:rPr>
        <w:t>temp</w:t>
      </w:r>
      <w:r w:rsidRPr="00F1462A">
        <w:rPr>
          <w:rFonts w:ascii="Consolas" w:hAnsi="Consolas" w:cs="Consolas"/>
          <w:color w:val="000000"/>
          <w:sz w:val="16"/>
          <w:szCs w:val="16"/>
        </w:rPr>
        <w:t>;</w:t>
      </w:r>
    </w:p>
    <w:p w14:paraId="140FC37A" w14:textId="77777777" w:rsidR="008C5ACF" w:rsidRPr="00F1462A" w:rsidRDefault="008C5ACF" w:rsidP="008C5A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4C483D" w:themeColor="text2"/>
          <w:sz w:val="16"/>
          <w:szCs w:val="16"/>
        </w:rPr>
      </w:pPr>
      <w:r w:rsidRPr="00F1462A">
        <w:rPr>
          <w:rFonts w:ascii="Consolas" w:hAnsi="Consolas" w:cs="Consolas"/>
          <w:color w:val="000000"/>
          <w:sz w:val="16"/>
          <w:szCs w:val="16"/>
        </w:rPr>
        <w:tab/>
      </w:r>
      <w:r w:rsidRPr="00F1462A">
        <w:rPr>
          <w:rFonts w:ascii="Consolas" w:hAnsi="Consolas" w:cs="Consolas"/>
          <w:color w:val="000000"/>
          <w:sz w:val="16"/>
          <w:szCs w:val="16"/>
        </w:rPr>
        <w:tab/>
      </w:r>
      <w:r w:rsidRPr="00F1462A">
        <w:rPr>
          <w:rFonts w:ascii="Consolas" w:hAnsi="Consolas" w:cs="Consolas"/>
          <w:color w:val="000000"/>
          <w:sz w:val="16"/>
          <w:szCs w:val="16"/>
        </w:rPr>
        <w:tab/>
      </w:r>
      <w:r w:rsidRPr="00F1462A">
        <w:rPr>
          <w:rFonts w:ascii="Consolas" w:hAnsi="Consolas" w:cs="Consolas"/>
          <w:color w:val="6A3E3E"/>
          <w:sz w:val="16"/>
          <w:szCs w:val="16"/>
        </w:rPr>
        <w:t>temp</w:t>
      </w:r>
      <w:r w:rsidRPr="00F1462A">
        <w:rPr>
          <w:rFonts w:ascii="Consolas" w:hAnsi="Consolas" w:cs="Consolas"/>
          <w:color w:val="000000"/>
          <w:sz w:val="16"/>
          <w:szCs w:val="16"/>
        </w:rPr>
        <w:t xml:space="preserve"> = </w:t>
      </w:r>
      <w:r w:rsidRPr="00F1462A">
        <w:rPr>
          <w:rFonts w:ascii="Consolas" w:hAnsi="Consolas" w:cs="Consolas"/>
          <w:color w:val="6A3E3E"/>
          <w:sz w:val="16"/>
          <w:szCs w:val="16"/>
        </w:rPr>
        <w:t>a</w:t>
      </w:r>
      <w:r w:rsidRPr="00F1462A">
        <w:rPr>
          <w:rFonts w:ascii="Consolas" w:hAnsi="Consolas" w:cs="Consolas"/>
          <w:color w:val="000000"/>
          <w:sz w:val="16"/>
          <w:szCs w:val="16"/>
        </w:rPr>
        <w:t>[</w:t>
      </w:r>
      <w:r w:rsidRPr="00F1462A">
        <w:rPr>
          <w:rFonts w:ascii="Consolas" w:hAnsi="Consolas" w:cs="Consolas"/>
          <w:color w:val="6A3E3E"/>
          <w:sz w:val="16"/>
          <w:szCs w:val="16"/>
        </w:rPr>
        <w:t>start</w:t>
      </w:r>
      <w:r w:rsidRPr="00F1462A">
        <w:rPr>
          <w:rFonts w:ascii="Consolas" w:hAnsi="Consolas" w:cs="Consolas"/>
          <w:color w:val="000000"/>
          <w:sz w:val="16"/>
          <w:szCs w:val="16"/>
        </w:rPr>
        <w:t>];</w:t>
      </w:r>
    </w:p>
    <w:p w14:paraId="3BCAED3F" w14:textId="77777777" w:rsidR="008C5ACF" w:rsidRPr="00F1462A" w:rsidRDefault="008C5ACF" w:rsidP="008C5A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4C483D" w:themeColor="text2"/>
          <w:sz w:val="16"/>
          <w:szCs w:val="16"/>
        </w:rPr>
      </w:pPr>
      <w:r w:rsidRPr="00F1462A">
        <w:rPr>
          <w:rFonts w:ascii="Consolas" w:hAnsi="Consolas" w:cs="Consolas"/>
          <w:color w:val="000000"/>
          <w:sz w:val="16"/>
          <w:szCs w:val="16"/>
        </w:rPr>
        <w:tab/>
      </w:r>
      <w:r w:rsidRPr="00F1462A">
        <w:rPr>
          <w:rFonts w:ascii="Consolas" w:hAnsi="Consolas" w:cs="Consolas"/>
          <w:color w:val="000000"/>
          <w:sz w:val="16"/>
          <w:szCs w:val="16"/>
        </w:rPr>
        <w:tab/>
      </w:r>
      <w:r w:rsidRPr="00F1462A">
        <w:rPr>
          <w:rFonts w:ascii="Consolas" w:hAnsi="Consolas" w:cs="Consolas"/>
          <w:color w:val="000000"/>
          <w:sz w:val="16"/>
          <w:szCs w:val="16"/>
        </w:rPr>
        <w:tab/>
      </w:r>
      <w:r w:rsidRPr="00F1462A">
        <w:rPr>
          <w:rFonts w:ascii="Consolas" w:hAnsi="Consolas" w:cs="Consolas"/>
          <w:color w:val="6A3E3E"/>
          <w:sz w:val="16"/>
          <w:szCs w:val="16"/>
        </w:rPr>
        <w:t>a</w:t>
      </w:r>
      <w:r w:rsidRPr="00F1462A">
        <w:rPr>
          <w:rFonts w:ascii="Consolas" w:hAnsi="Consolas" w:cs="Consolas"/>
          <w:color w:val="000000"/>
          <w:sz w:val="16"/>
          <w:szCs w:val="16"/>
        </w:rPr>
        <w:t>[</w:t>
      </w:r>
      <w:r w:rsidRPr="00F1462A">
        <w:rPr>
          <w:rFonts w:ascii="Consolas" w:hAnsi="Consolas" w:cs="Consolas"/>
          <w:color w:val="6A3E3E"/>
          <w:sz w:val="16"/>
          <w:szCs w:val="16"/>
        </w:rPr>
        <w:t>start</w:t>
      </w:r>
      <w:r w:rsidRPr="00F1462A">
        <w:rPr>
          <w:rFonts w:ascii="Consolas" w:hAnsi="Consolas" w:cs="Consolas"/>
          <w:color w:val="000000"/>
          <w:sz w:val="16"/>
          <w:szCs w:val="16"/>
        </w:rPr>
        <w:t xml:space="preserve">] = </w:t>
      </w:r>
      <w:r w:rsidRPr="00F1462A">
        <w:rPr>
          <w:rFonts w:ascii="Consolas" w:hAnsi="Consolas" w:cs="Consolas"/>
          <w:color w:val="6A3E3E"/>
          <w:sz w:val="16"/>
          <w:szCs w:val="16"/>
        </w:rPr>
        <w:t>a</w:t>
      </w:r>
      <w:r w:rsidRPr="00F1462A">
        <w:rPr>
          <w:rFonts w:ascii="Consolas" w:hAnsi="Consolas" w:cs="Consolas"/>
          <w:color w:val="000000"/>
          <w:sz w:val="16"/>
          <w:szCs w:val="16"/>
        </w:rPr>
        <w:t>[</w:t>
      </w:r>
      <w:r w:rsidRPr="00F1462A">
        <w:rPr>
          <w:rFonts w:ascii="Consolas" w:hAnsi="Consolas" w:cs="Consolas"/>
          <w:color w:val="6A3E3E"/>
          <w:sz w:val="16"/>
          <w:szCs w:val="16"/>
        </w:rPr>
        <w:t>end</w:t>
      </w:r>
      <w:r w:rsidRPr="00F1462A">
        <w:rPr>
          <w:rFonts w:ascii="Consolas" w:hAnsi="Consolas" w:cs="Consolas"/>
          <w:color w:val="000000"/>
          <w:sz w:val="16"/>
          <w:szCs w:val="16"/>
        </w:rPr>
        <w:t>];</w:t>
      </w:r>
    </w:p>
    <w:p w14:paraId="72FC6020" w14:textId="77777777" w:rsidR="008C5ACF" w:rsidRPr="00F1462A" w:rsidRDefault="008C5ACF" w:rsidP="008C5A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4C483D" w:themeColor="text2"/>
          <w:sz w:val="16"/>
          <w:szCs w:val="16"/>
        </w:rPr>
      </w:pPr>
      <w:r w:rsidRPr="00F1462A">
        <w:rPr>
          <w:rFonts w:ascii="Consolas" w:hAnsi="Consolas" w:cs="Consolas"/>
          <w:color w:val="000000"/>
          <w:sz w:val="16"/>
          <w:szCs w:val="16"/>
        </w:rPr>
        <w:tab/>
      </w:r>
      <w:r w:rsidRPr="00F1462A">
        <w:rPr>
          <w:rFonts w:ascii="Consolas" w:hAnsi="Consolas" w:cs="Consolas"/>
          <w:color w:val="000000"/>
          <w:sz w:val="16"/>
          <w:szCs w:val="16"/>
        </w:rPr>
        <w:tab/>
      </w:r>
      <w:r w:rsidRPr="00F1462A">
        <w:rPr>
          <w:rFonts w:ascii="Consolas" w:hAnsi="Consolas" w:cs="Consolas"/>
          <w:color w:val="000000"/>
          <w:sz w:val="16"/>
          <w:szCs w:val="16"/>
        </w:rPr>
        <w:tab/>
      </w:r>
      <w:r w:rsidRPr="00F1462A">
        <w:rPr>
          <w:rFonts w:ascii="Consolas" w:hAnsi="Consolas" w:cs="Consolas"/>
          <w:color w:val="6A3E3E"/>
          <w:sz w:val="16"/>
          <w:szCs w:val="16"/>
        </w:rPr>
        <w:t>a</w:t>
      </w:r>
      <w:r w:rsidRPr="00F1462A">
        <w:rPr>
          <w:rFonts w:ascii="Consolas" w:hAnsi="Consolas" w:cs="Consolas"/>
          <w:color w:val="000000"/>
          <w:sz w:val="16"/>
          <w:szCs w:val="16"/>
        </w:rPr>
        <w:t>[</w:t>
      </w:r>
      <w:r w:rsidRPr="00F1462A">
        <w:rPr>
          <w:rFonts w:ascii="Consolas" w:hAnsi="Consolas" w:cs="Consolas"/>
          <w:color w:val="6A3E3E"/>
          <w:sz w:val="16"/>
          <w:szCs w:val="16"/>
        </w:rPr>
        <w:t>end</w:t>
      </w:r>
      <w:r w:rsidRPr="00F1462A">
        <w:rPr>
          <w:rFonts w:ascii="Consolas" w:hAnsi="Consolas" w:cs="Consolas"/>
          <w:color w:val="000000"/>
          <w:sz w:val="16"/>
          <w:szCs w:val="16"/>
        </w:rPr>
        <w:t xml:space="preserve">] = </w:t>
      </w:r>
      <w:r w:rsidRPr="00F1462A">
        <w:rPr>
          <w:rFonts w:ascii="Consolas" w:hAnsi="Consolas" w:cs="Consolas"/>
          <w:color w:val="6A3E3E"/>
          <w:sz w:val="16"/>
          <w:szCs w:val="16"/>
        </w:rPr>
        <w:t>temp</w:t>
      </w:r>
      <w:r w:rsidRPr="00F1462A">
        <w:rPr>
          <w:rFonts w:ascii="Consolas" w:hAnsi="Consolas" w:cs="Consolas"/>
          <w:color w:val="000000"/>
          <w:sz w:val="16"/>
          <w:szCs w:val="16"/>
        </w:rPr>
        <w:t>;</w:t>
      </w:r>
    </w:p>
    <w:p w14:paraId="5700AE73" w14:textId="77777777" w:rsidR="008C5ACF" w:rsidRPr="00F1462A" w:rsidRDefault="008C5ACF" w:rsidP="008C5A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4C483D" w:themeColor="text2"/>
          <w:sz w:val="16"/>
          <w:szCs w:val="16"/>
        </w:rPr>
      </w:pPr>
      <w:r w:rsidRPr="00F1462A">
        <w:rPr>
          <w:rFonts w:ascii="Consolas" w:hAnsi="Consolas" w:cs="Consolas"/>
          <w:color w:val="000000"/>
          <w:sz w:val="16"/>
          <w:szCs w:val="16"/>
        </w:rPr>
        <w:tab/>
      </w:r>
      <w:r w:rsidRPr="00F1462A">
        <w:rPr>
          <w:rFonts w:ascii="Consolas" w:hAnsi="Consolas" w:cs="Consolas"/>
          <w:color w:val="000000"/>
          <w:sz w:val="16"/>
          <w:szCs w:val="16"/>
        </w:rPr>
        <w:tab/>
      </w:r>
      <w:r w:rsidRPr="00F1462A">
        <w:rPr>
          <w:rFonts w:ascii="Consolas" w:hAnsi="Consolas" w:cs="Consolas"/>
          <w:color w:val="000000"/>
          <w:sz w:val="16"/>
          <w:szCs w:val="16"/>
        </w:rPr>
        <w:tab/>
      </w:r>
      <w:r w:rsidRPr="00F1462A">
        <w:rPr>
          <w:rFonts w:ascii="Consolas" w:hAnsi="Consolas" w:cs="Consolas"/>
          <w:color w:val="6A3E3E"/>
          <w:sz w:val="16"/>
          <w:szCs w:val="16"/>
        </w:rPr>
        <w:t>start</w:t>
      </w:r>
      <w:r w:rsidRPr="00F1462A">
        <w:rPr>
          <w:rFonts w:ascii="Consolas" w:hAnsi="Consolas" w:cs="Consolas"/>
          <w:color w:val="000000"/>
          <w:sz w:val="16"/>
          <w:szCs w:val="16"/>
        </w:rPr>
        <w:t>++;</w:t>
      </w:r>
    </w:p>
    <w:p w14:paraId="5031514F" w14:textId="77777777" w:rsidR="008C5ACF" w:rsidRPr="00F1462A" w:rsidRDefault="008C5ACF" w:rsidP="008C5A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4C483D" w:themeColor="text2"/>
          <w:sz w:val="16"/>
          <w:szCs w:val="16"/>
        </w:rPr>
      </w:pPr>
      <w:r w:rsidRPr="00F1462A">
        <w:rPr>
          <w:rFonts w:ascii="Consolas" w:hAnsi="Consolas" w:cs="Consolas"/>
          <w:color w:val="000000"/>
          <w:sz w:val="16"/>
          <w:szCs w:val="16"/>
        </w:rPr>
        <w:tab/>
      </w:r>
      <w:r w:rsidRPr="00F1462A">
        <w:rPr>
          <w:rFonts w:ascii="Consolas" w:hAnsi="Consolas" w:cs="Consolas"/>
          <w:color w:val="000000"/>
          <w:sz w:val="16"/>
          <w:szCs w:val="16"/>
        </w:rPr>
        <w:tab/>
      </w:r>
      <w:r w:rsidRPr="00F1462A">
        <w:rPr>
          <w:rFonts w:ascii="Consolas" w:hAnsi="Consolas" w:cs="Consolas"/>
          <w:color w:val="000000"/>
          <w:sz w:val="16"/>
          <w:szCs w:val="16"/>
        </w:rPr>
        <w:tab/>
      </w:r>
      <w:r w:rsidRPr="00F1462A">
        <w:rPr>
          <w:rFonts w:ascii="Consolas" w:hAnsi="Consolas" w:cs="Consolas"/>
          <w:color w:val="6A3E3E"/>
          <w:sz w:val="16"/>
          <w:szCs w:val="16"/>
        </w:rPr>
        <w:t>end</w:t>
      </w:r>
      <w:r w:rsidRPr="00F1462A">
        <w:rPr>
          <w:rFonts w:ascii="Consolas" w:hAnsi="Consolas" w:cs="Consolas"/>
          <w:color w:val="000000"/>
          <w:sz w:val="16"/>
          <w:szCs w:val="16"/>
        </w:rPr>
        <w:t>--;</w:t>
      </w:r>
    </w:p>
    <w:p w14:paraId="6F26019E" w14:textId="6E332405" w:rsidR="008C5ACF" w:rsidRPr="00F1462A" w:rsidRDefault="008C5ACF" w:rsidP="008C5A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4C483D" w:themeColor="text2"/>
          <w:sz w:val="16"/>
          <w:szCs w:val="16"/>
        </w:rPr>
      </w:pPr>
      <w:r w:rsidRPr="00F1462A">
        <w:rPr>
          <w:rFonts w:ascii="Consolas" w:hAnsi="Consolas" w:cs="Consolas"/>
          <w:color w:val="000000"/>
          <w:sz w:val="16"/>
          <w:szCs w:val="16"/>
        </w:rPr>
        <w:tab/>
      </w:r>
      <w:r w:rsidRPr="00F1462A">
        <w:rPr>
          <w:rFonts w:ascii="Consolas" w:hAnsi="Consolas" w:cs="Consolas"/>
          <w:color w:val="000000"/>
          <w:sz w:val="16"/>
          <w:szCs w:val="16"/>
        </w:rPr>
        <w:tab/>
        <w:t>}</w:t>
      </w:r>
    </w:p>
    <w:p w14:paraId="2018F519" w14:textId="77777777" w:rsidR="008C5ACF" w:rsidRPr="00F1462A" w:rsidRDefault="008C5ACF" w:rsidP="008C5A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4C483D" w:themeColor="text2"/>
          <w:sz w:val="16"/>
          <w:szCs w:val="16"/>
        </w:rPr>
      </w:pPr>
      <w:r w:rsidRPr="00F1462A">
        <w:rPr>
          <w:rFonts w:ascii="Consolas" w:hAnsi="Consolas" w:cs="Consolas"/>
          <w:color w:val="000000"/>
          <w:sz w:val="16"/>
          <w:szCs w:val="16"/>
        </w:rPr>
        <w:tab/>
      </w:r>
      <w:r w:rsidRPr="00F1462A">
        <w:rPr>
          <w:rFonts w:ascii="Consolas" w:hAnsi="Consolas" w:cs="Consolas"/>
          <w:color w:val="000000"/>
          <w:sz w:val="16"/>
          <w:szCs w:val="16"/>
        </w:rPr>
        <w:tab/>
      </w:r>
      <w:r w:rsidRPr="00F1462A">
        <w:rPr>
          <w:rFonts w:ascii="Consolas" w:hAnsi="Consolas" w:cs="Consolas"/>
          <w:b/>
          <w:bCs/>
          <w:color w:val="7F0055"/>
          <w:sz w:val="16"/>
          <w:szCs w:val="16"/>
        </w:rPr>
        <w:t>return</w:t>
      </w:r>
      <w:r w:rsidRPr="00F1462A">
        <w:rPr>
          <w:rFonts w:ascii="Consolas" w:hAnsi="Consolas" w:cs="Consolas"/>
          <w:color w:val="000000"/>
          <w:sz w:val="16"/>
          <w:szCs w:val="16"/>
        </w:rPr>
        <w:t xml:space="preserve"> </w:t>
      </w:r>
      <w:r w:rsidRPr="00F1462A">
        <w:rPr>
          <w:rFonts w:ascii="Consolas" w:hAnsi="Consolas" w:cs="Consolas"/>
          <w:color w:val="6A3E3E"/>
          <w:sz w:val="16"/>
          <w:szCs w:val="16"/>
        </w:rPr>
        <w:t>a</w:t>
      </w:r>
      <w:r w:rsidRPr="00F1462A">
        <w:rPr>
          <w:rFonts w:ascii="Consolas" w:hAnsi="Consolas" w:cs="Consolas"/>
          <w:color w:val="000000"/>
          <w:sz w:val="16"/>
          <w:szCs w:val="16"/>
        </w:rPr>
        <w:t>;</w:t>
      </w:r>
    </w:p>
    <w:p w14:paraId="5046DB2B" w14:textId="761D6368" w:rsidR="008C5ACF" w:rsidRPr="00F1462A" w:rsidRDefault="008C5ACF" w:rsidP="008C5A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4C483D" w:themeColor="text2"/>
          <w:sz w:val="16"/>
          <w:szCs w:val="16"/>
        </w:rPr>
      </w:pPr>
      <w:r w:rsidRPr="00F1462A">
        <w:rPr>
          <w:rFonts w:ascii="Consolas" w:hAnsi="Consolas" w:cs="Consolas"/>
          <w:color w:val="000000"/>
          <w:sz w:val="16"/>
          <w:szCs w:val="16"/>
        </w:rPr>
        <w:tab/>
        <w:t>}</w:t>
      </w:r>
    </w:p>
    <w:p w14:paraId="4952D690" w14:textId="77777777" w:rsidR="008C5ACF" w:rsidRPr="00F1462A" w:rsidRDefault="008C5ACF" w:rsidP="008C5A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4C483D" w:themeColor="text2"/>
          <w:sz w:val="16"/>
          <w:szCs w:val="16"/>
        </w:rPr>
      </w:pPr>
      <w:r w:rsidRPr="00F1462A">
        <w:rPr>
          <w:rFonts w:ascii="Consolas" w:hAnsi="Consolas" w:cs="Consolas"/>
          <w:color w:val="000000"/>
          <w:sz w:val="16"/>
          <w:szCs w:val="16"/>
        </w:rPr>
        <w:tab/>
      </w:r>
      <w:r w:rsidRPr="00F1462A">
        <w:rPr>
          <w:rFonts w:ascii="Consolas" w:hAnsi="Consolas" w:cs="Consolas"/>
          <w:b/>
          <w:bCs/>
          <w:color w:val="7F0055"/>
          <w:sz w:val="16"/>
          <w:szCs w:val="16"/>
        </w:rPr>
        <w:t>static</w:t>
      </w:r>
      <w:r w:rsidRPr="00F1462A">
        <w:rPr>
          <w:rFonts w:ascii="Consolas" w:hAnsi="Consolas" w:cs="Consolas"/>
          <w:color w:val="000000"/>
          <w:sz w:val="16"/>
          <w:szCs w:val="16"/>
        </w:rPr>
        <w:t xml:space="preserve"> </w:t>
      </w:r>
      <w:r w:rsidRPr="00F1462A">
        <w:rPr>
          <w:rFonts w:ascii="Consolas" w:hAnsi="Consolas" w:cs="Consolas"/>
          <w:b/>
          <w:bCs/>
          <w:color w:val="7F0055"/>
          <w:sz w:val="16"/>
          <w:szCs w:val="16"/>
        </w:rPr>
        <w:t>void</w:t>
      </w:r>
      <w:r w:rsidRPr="00F1462A">
        <w:rPr>
          <w:rFonts w:ascii="Consolas" w:hAnsi="Consolas" w:cs="Consolas"/>
          <w:color w:val="000000"/>
          <w:sz w:val="16"/>
          <w:szCs w:val="16"/>
        </w:rPr>
        <w:t xml:space="preserve"> printArray(</w:t>
      </w:r>
      <w:r w:rsidRPr="00F1462A">
        <w:rPr>
          <w:rFonts w:ascii="Consolas" w:hAnsi="Consolas" w:cs="Consolas"/>
          <w:b/>
          <w:bCs/>
          <w:color w:val="7F0055"/>
          <w:sz w:val="16"/>
          <w:szCs w:val="16"/>
        </w:rPr>
        <w:t>int</w:t>
      </w:r>
      <w:r w:rsidRPr="00F1462A">
        <w:rPr>
          <w:rFonts w:ascii="Consolas" w:hAnsi="Consolas" w:cs="Consolas"/>
          <w:color w:val="000000"/>
          <w:sz w:val="16"/>
          <w:szCs w:val="16"/>
        </w:rPr>
        <w:t xml:space="preserve"> </w:t>
      </w:r>
      <w:r w:rsidRPr="00F1462A">
        <w:rPr>
          <w:rFonts w:ascii="Consolas" w:hAnsi="Consolas" w:cs="Consolas"/>
          <w:color w:val="6A3E3E"/>
          <w:sz w:val="16"/>
          <w:szCs w:val="16"/>
        </w:rPr>
        <w:t>arr</w:t>
      </w:r>
      <w:r w:rsidRPr="00F1462A">
        <w:rPr>
          <w:rFonts w:ascii="Consolas" w:hAnsi="Consolas" w:cs="Consolas"/>
          <w:color w:val="000000"/>
          <w:sz w:val="16"/>
          <w:szCs w:val="16"/>
        </w:rPr>
        <w:t xml:space="preserve">[], </w:t>
      </w:r>
      <w:r w:rsidRPr="00F1462A">
        <w:rPr>
          <w:rFonts w:ascii="Consolas" w:hAnsi="Consolas" w:cs="Consolas"/>
          <w:b/>
          <w:bCs/>
          <w:color w:val="7F0055"/>
          <w:sz w:val="16"/>
          <w:szCs w:val="16"/>
        </w:rPr>
        <w:t>int</w:t>
      </w:r>
      <w:r w:rsidRPr="00F1462A">
        <w:rPr>
          <w:rFonts w:ascii="Consolas" w:hAnsi="Consolas" w:cs="Consolas"/>
          <w:color w:val="000000"/>
          <w:sz w:val="16"/>
          <w:szCs w:val="16"/>
        </w:rPr>
        <w:t xml:space="preserve"> </w:t>
      </w:r>
      <w:r w:rsidRPr="00F1462A">
        <w:rPr>
          <w:rFonts w:ascii="Consolas" w:hAnsi="Consolas" w:cs="Consolas"/>
          <w:color w:val="6A3E3E"/>
          <w:sz w:val="16"/>
          <w:szCs w:val="16"/>
        </w:rPr>
        <w:t>size</w:t>
      </w:r>
      <w:r w:rsidRPr="00F1462A">
        <w:rPr>
          <w:rFonts w:ascii="Consolas" w:hAnsi="Consolas" w:cs="Consolas"/>
          <w:color w:val="000000"/>
          <w:sz w:val="16"/>
          <w:szCs w:val="16"/>
        </w:rPr>
        <w:t>) {</w:t>
      </w:r>
    </w:p>
    <w:p w14:paraId="09FE3945" w14:textId="77777777" w:rsidR="008C5ACF" w:rsidRPr="00F1462A" w:rsidRDefault="008C5ACF" w:rsidP="008C5A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4C483D" w:themeColor="text2"/>
          <w:sz w:val="16"/>
          <w:szCs w:val="16"/>
        </w:rPr>
      </w:pPr>
      <w:r w:rsidRPr="00F1462A">
        <w:rPr>
          <w:rFonts w:ascii="Consolas" w:hAnsi="Consolas" w:cs="Consolas"/>
          <w:color w:val="000000"/>
          <w:sz w:val="16"/>
          <w:szCs w:val="16"/>
        </w:rPr>
        <w:tab/>
      </w:r>
      <w:r w:rsidRPr="00F1462A">
        <w:rPr>
          <w:rFonts w:ascii="Consolas" w:hAnsi="Consolas" w:cs="Consolas"/>
          <w:color w:val="000000"/>
          <w:sz w:val="16"/>
          <w:szCs w:val="16"/>
        </w:rPr>
        <w:tab/>
      </w:r>
      <w:r w:rsidRPr="00F1462A">
        <w:rPr>
          <w:rFonts w:ascii="Consolas" w:hAnsi="Consolas" w:cs="Consolas"/>
          <w:b/>
          <w:bCs/>
          <w:color w:val="7F0055"/>
          <w:sz w:val="16"/>
          <w:szCs w:val="16"/>
        </w:rPr>
        <w:t>int</w:t>
      </w:r>
      <w:r w:rsidRPr="00F1462A">
        <w:rPr>
          <w:rFonts w:ascii="Consolas" w:hAnsi="Consolas" w:cs="Consolas"/>
          <w:color w:val="000000"/>
          <w:sz w:val="16"/>
          <w:szCs w:val="16"/>
        </w:rPr>
        <w:t xml:space="preserve"> </w:t>
      </w:r>
      <w:r w:rsidRPr="00F1462A">
        <w:rPr>
          <w:rFonts w:ascii="Consolas" w:hAnsi="Consolas" w:cs="Consolas"/>
          <w:color w:val="6A3E3E"/>
          <w:sz w:val="16"/>
          <w:szCs w:val="16"/>
        </w:rPr>
        <w:t>i</w:t>
      </w:r>
      <w:r w:rsidRPr="00F1462A">
        <w:rPr>
          <w:rFonts w:ascii="Consolas" w:hAnsi="Consolas" w:cs="Consolas"/>
          <w:color w:val="000000"/>
          <w:sz w:val="16"/>
          <w:szCs w:val="16"/>
        </w:rPr>
        <w:t>;</w:t>
      </w:r>
    </w:p>
    <w:p w14:paraId="78E7AF34" w14:textId="77777777" w:rsidR="008C5ACF" w:rsidRPr="00F1462A" w:rsidRDefault="008C5ACF" w:rsidP="008C5A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4C483D" w:themeColor="text2"/>
          <w:sz w:val="16"/>
          <w:szCs w:val="16"/>
        </w:rPr>
      </w:pPr>
      <w:r w:rsidRPr="00F1462A">
        <w:rPr>
          <w:rFonts w:ascii="Consolas" w:hAnsi="Consolas" w:cs="Consolas"/>
          <w:color w:val="000000"/>
          <w:sz w:val="16"/>
          <w:szCs w:val="16"/>
        </w:rPr>
        <w:tab/>
      </w:r>
      <w:r w:rsidRPr="00F1462A">
        <w:rPr>
          <w:rFonts w:ascii="Consolas" w:hAnsi="Consolas" w:cs="Consolas"/>
          <w:color w:val="000000"/>
          <w:sz w:val="16"/>
          <w:szCs w:val="16"/>
        </w:rPr>
        <w:tab/>
      </w:r>
      <w:r w:rsidRPr="00F1462A">
        <w:rPr>
          <w:rFonts w:ascii="Consolas" w:hAnsi="Consolas" w:cs="Consolas"/>
          <w:b/>
          <w:bCs/>
          <w:color w:val="7F0055"/>
          <w:sz w:val="16"/>
          <w:szCs w:val="16"/>
        </w:rPr>
        <w:t>for</w:t>
      </w:r>
      <w:r w:rsidRPr="00F1462A">
        <w:rPr>
          <w:rFonts w:ascii="Consolas" w:hAnsi="Consolas" w:cs="Consolas"/>
          <w:color w:val="000000"/>
          <w:sz w:val="16"/>
          <w:szCs w:val="16"/>
        </w:rPr>
        <w:t xml:space="preserve"> (</w:t>
      </w:r>
      <w:r w:rsidRPr="00F1462A">
        <w:rPr>
          <w:rFonts w:ascii="Consolas" w:hAnsi="Consolas" w:cs="Consolas"/>
          <w:color w:val="6A3E3E"/>
          <w:sz w:val="16"/>
          <w:szCs w:val="16"/>
        </w:rPr>
        <w:t>i</w:t>
      </w:r>
      <w:r w:rsidRPr="00F1462A">
        <w:rPr>
          <w:rFonts w:ascii="Consolas" w:hAnsi="Consolas" w:cs="Consolas"/>
          <w:color w:val="000000"/>
          <w:sz w:val="16"/>
          <w:szCs w:val="16"/>
        </w:rPr>
        <w:t xml:space="preserve"> = 0; </w:t>
      </w:r>
      <w:r w:rsidRPr="00F1462A">
        <w:rPr>
          <w:rFonts w:ascii="Consolas" w:hAnsi="Consolas" w:cs="Consolas"/>
          <w:color w:val="6A3E3E"/>
          <w:sz w:val="16"/>
          <w:szCs w:val="16"/>
        </w:rPr>
        <w:t>i</w:t>
      </w:r>
      <w:r w:rsidRPr="00F1462A">
        <w:rPr>
          <w:rFonts w:ascii="Consolas" w:hAnsi="Consolas" w:cs="Consolas"/>
          <w:color w:val="000000"/>
          <w:sz w:val="16"/>
          <w:szCs w:val="16"/>
        </w:rPr>
        <w:t xml:space="preserve"> &lt; </w:t>
      </w:r>
      <w:r w:rsidRPr="00F1462A">
        <w:rPr>
          <w:rFonts w:ascii="Consolas" w:hAnsi="Consolas" w:cs="Consolas"/>
          <w:color w:val="6A3E3E"/>
          <w:sz w:val="16"/>
          <w:szCs w:val="16"/>
        </w:rPr>
        <w:t>size</w:t>
      </w:r>
      <w:r w:rsidRPr="00F1462A">
        <w:rPr>
          <w:rFonts w:ascii="Consolas" w:hAnsi="Consolas" w:cs="Consolas"/>
          <w:color w:val="000000"/>
          <w:sz w:val="16"/>
          <w:szCs w:val="16"/>
        </w:rPr>
        <w:t xml:space="preserve">; </w:t>
      </w:r>
      <w:r w:rsidRPr="00F1462A">
        <w:rPr>
          <w:rFonts w:ascii="Consolas" w:hAnsi="Consolas" w:cs="Consolas"/>
          <w:color w:val="6A3E3E"/>
          <w:sz w:val="16"/>
          <w:szCs w:val="16"/>
        </w:rPr>
        <w:t>i</w:t>
      </w:r>
      <w:r w:rsidRPr="00F1462A">
        <w:rPr>
          <w:rFonts w:ascii="Consolas" w:hAnsi="Consolas" w:cs="Consolas"/>
          <w:color w:val="000000"/>
          <w:sz w:val="16"/>
          <w:szCs w:val="16"/>
        </w:rPr>
        <w:t>++)</w:t>
      </w:r>
    </w:p>
    <w:p w14:paraId="6B39655C" w14:textId="77777777" w:rsidR="008C5ACF" w:rsidRPr="00F1462A" w:rsidRDefault="008C5ACF" w:rsidP="008C5A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4C483D" w:themeColor="text2"/>
          <w:sz w:val="16"/>
          <w:szCs w:val="16"/>
        </w:rPr>
      </w:pPr>
      <w:r w:rsidRPr="00F1462A">
        <w:rPr>
          <w:rFonts w:ascii="Consolas" w:hAnsi="Consolas" w:cs="Consolas"/>
          <w:color w:val="000000"/>
          <w:sz w:val="16"/>
          <w:szCs w:val="16"/>
        </w:rPr>
        <w:tab/>
      </w:r>
      <w:r w:rsidRPr="00F1462A">
        <w:rPr>
          <w:rFonts w:ascii="Consolas" w:hAnsi="Consolas" w:cs="Consolas"/>
          <w:color w:val="000000"/>
          <w:sz w:val="16"/>
          <w:szCs w:val="16"/>
        </w:rPr>
        <w:tab/>
      </w:r>
      <w:r w:rsidRPr="00F1462A">
        <w:rPr>
          <w:rFonts w:ascii="Consolas" w:hAnsi="Consolas" w:cs="Consolas"/>
          <w:color w:val="000000"/>
          <w:sz w:val="16"/>
          <w:szCs w:val="16"/>
        </w:rPr>
        <w:tab/>
        <w:t>System.</w:t>
      </w:r>
      <w:r w:rsidRPr="00F1462A">
        <w:rPr>
          <w:rFonts w:ascii="Consolas" w:hAnsi="Consolas" w:cs="Consolas"/>
          <w:b/>
          <w:bCs/>
          <w:i/>
          <w:iCs/>
          <w:color w:val="0000C0"/>
          <w:sz w:val="16"/>
          <w:szCs w:val="16"/>
        </w:rPr>
        <w:t>out</w:t>
      </w:r>
      <w:r w:rsidRPr="00F1462A">
        <w:rPr>
          <w:rFonts w:ascii="Consolas" w:hAnsi="Consolas" w:cs="Consolas"/>
          <w:color w:val="000000"/>
          <w:sz w:val="16"/>
          <w:szCs w:val="16"/>
        </w:rPr>
        <w:t>.print(</w:t>
      </w:r>
      <w:r w:rsidRPr="00F1462A">
        <w:rPr>
          <w:rFonts w:ascii="Consolas" w:hAnsi="Consolas" w:cs="Consolas"/>
          <w:color w:val="6A3E3E"/>
          <w:sz w:val="16"/>
          <w:szCs w:val="16"/>
        </w:rPr>
        <w:t>arr</w:t>
      </w:r>
      <w:r w:rsidRPr="00F1462A">
        <w:rPr>
          <w:rFonts w:ascii="Consolas" w:hAnsi="Consolas" w:cs="Consolas"/>
          <w:color w:val="000000"/>
          <w:sz w:val="16"/>
          <w:szCs w:val="16"/>
        </w:rPr>
        <w:t>[</w:t>
      </w:r>
      <w:r w:rsidRPr="00F1462A">
        <w:rPr>
          <w:rFonts w:ascii="Consolas" w:hAnsi="Consolas" w:cs="Consolas"/>
          <w:color w:val="6A3E3E"/>
          <w:sz w:val="16"/>
          <w:szCs w:val="16"/>
        </w:rPr>
        <w:t>i</w:t>
      </w:r>
      <w:r w:rsidRPr="00F1462A">
        <w:rPr>
          <w:rFonts w:ascii="Consolas" w:hAnsi="Consolas" w:cs="Consolas"/>
          <w:color w:val="000000"/>
          <w:sz w:val="16"/>
          <w:szCs w:val="16"/>
        </w:rPr>
        <w:t xml:space="preserve">] + </w:t>
      </w:r>
      <w:r w:rsidRPr="00F1462A">
        <w:rPr>
          <w:rFonts w:ascii="Consolas" w:hAnsi="Consolas" w:cs="Consolas"/>
          <w:color w:val="2A00FF"/>
          <w:sz w:val="16"/>
          <w:szCs w:val="16"/>
        </w:rPr>
        <w:t>" "</w:t>
      </w:r>
      <w:r w:rsidRPr="00F1462A">
        <w:rPr>
          <w:rFonts w:ascii="Consolas" w:hAnsi="Consolas" w:cs="Consolas"/>
          <w:color w:val="000000"/>
          <w:sz w:val="16"/>
          <w:szCs w:val="16"/>
        </w:rPr>
        <w:t>);</w:t>
      </w:r>
    </w:p>
    <w:p w14:paraId="13F263D9" w14:textId="731455F9" w:rsidR="008C5ACF" w:rsidRPr="00F1462A" w:rsidRDefault="008C5ACF" w:rsidP="008C5A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4C483D" w:themeColor="text2"/>
          <w:sz w:val="16"/>
          <w:szCs w:val="16"/>
        </w:rPr>
      </w:pPr>
      <w:r w:rsidRPr="00F1462A">
        <w:rPr>
          <w:rFonts w:ascii="Consolas" w:hAnsi="Consolas" w:cs="Consolas"/>
          <w:color w:val="000000"/>
          <w:sz w:val="16"/>
          <w:szCs w:val="16"/>
        </w:rPr>
        <w:tab/>
      </w:r>
      <w:r w:rsidRPr="00F1462A">
        <w:rPr>
          <w:rFonts w:ascii="Consolas" w:hAnsi="Consolas" w:cs="Consolas"/>
          <w:color w:val="000000"/>
          <w:sz w:val="16"/>
          <w:szCs w:val="16"/>
        </w:rPr>
        <w:tab/>
      </w:r>
      <w:r w:rsidRPr="00F1462A">
        <w:rPr>
          <w:rFonts w:ascii="Consolas" w:hAnsi="Consolas" w:cs="Consolas"/>
          <w:color w:val="000000"/>
          <w:sz w:val="16"/>
          <w:szCs w:val="16"/>
        </w:rPr>
        <w:tab/>
        <w:t>System.</w:t>
      </w:r>
      <w:r w:rsidRPr="00F1462A">
        <w:rPr>
          <w:rFonts w:ascii="Consolas" w:hAnsi="Consolas" w:cs="Consolas"/>
          <w:b/>
          <w:bCs/>
          <w:i/>
          <w:iCs/>
          <w:color w:val="0000C0"/>
          <w:sz w:val="16"/>
          <w:szCs w:val="16"/>
        </w:rPr>
        <w:t>out</w:t>
      </w:r>
      <w:r w:rsidRPr="00F1462A">
        <w:rPr>
          <w:rFonts w:ascii="Consolas" w:hAnsi="Consolas" w:cs="Consolas"/>
          <w:color w:val="000000"/>
          <w:sz w:val="16"/>
          <w:szCs w:val="16"/>
        </w:rPr>
        <w:t>.println(</w:t>
      </w:r>
      <w:r w:rsidRPr="00F1462A">
        <w:rPr>
          <w:rFonts w:ascii="Consolas" w:hAnsi="Consolas" w:cs="Consolas"/>
          <w:color w:val="2A00FF"/>
          <w:sz w:val="16"/>
          <w:szCs w:val="16"/>
        </w:rPr>
        <w:t>""</w:t>
      </w:r>
      <w:r w:rsidRPr="00F1462A">
        <w:rPr>
          <w:rFonts w:ascii="Consolas" w:hAnsi="Consolas" w:cs="Consolas"/>
          <w:color w:val="000000"/>
          <w:sz w:val="16"/>
          <w:szCs w:val="16"/>
        </w:rPr>
        <w:t>);</w:t>
      </w:r>
    </w:p>
    <w:p w14:paraId="2D84159C" w14:textId="22BA1019" w:rsidR="008C5ACF" w:rsidRDefault="008C5ACF" w:rsidP="008C5A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6"/>
          <w:szCs w:val="16"/>
        </w:rPr>
      </w:pPr>
      <w:r w:rsidRPr="00F1462A">
        <w:rPr>
          <w:rFonts w:ascii="Consolas" w:hAnsi="Consolas" w:cs="Consolas"/>
          <w:color w:val="000000"/>
          <w:sz w:val="16"/>
          <w:szCs w:val="16"/>
        </w:rPr>
        <w:tab/>
        <w:t>}</w:t>
      </w:r>
    </w:p>
    <w:p w14:paraId="570854D7" w14:textId="77777777" w:rsidR="00810D12" w:rsidRPr="00F1462A" w:rsidRDefault="00810D12" w:rsidP="008C5A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4C483D" w:themeColor="text2"/>
          <w:sz w:val="16"/>
          <w:szCs w:val="16"/>
        </w:rPr>
      </w:pPr>
    </w:p>
    <w:p w14:paraId="40ED5B5A" w14:textId="78E99AE4" w:rsidR="008C5ACF" w:rsidRPr="00F1462A" w:rsidRDefault="008C5ACF" w:rsidP="008C5A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4C483D" w:themeColor="text2"/>
          <w:sz w:val="16"/>
          <w:szCs w:val="16"/>
        </w:rPr>
      </w:pPr>
      <w:r w:rsidRPr="00F1462A">
        <w:rPr>
          <w:rFonts w:ascii="Consolas" w:hAnsi="Consolas" w:cs="Consolas"/>
          <w:color w:val="000000"/>
          <w:sz w:val="16"/>
          <w:szCs w:val="16"/>
        </w:rPr>
        <w:lastRenderedPageBreak/>
        <w:tab/>
      </w:r>
      <w:r w:rsidRPr="00F1462A">
        <w:rPr>
          <w:rFonts w:ascii="Consolas" w:hAnsi="Consolas" w:cs="Consolas"/>
          <w:b/>
          <w:bCs/>
          <w:color w:val="7F0055"/>
          <w:sz w:val="16"/>
          <w:szCs w:val="16"/>
        </w:rPr>
        <w:t>public</w:t>
      </w:r>
      <w:r w:rsidRPr="00F1462A">
        <w:rPr>
          <w:rFonts w:ascii="Consolas" w:hAnsi="Consolas" w:cs="Consolas"/>
          <w:color w:val="000000"/>
          <w:sz w:val="16"/>
          <w:szCs w:val="16"/>
        </w:rPr>
        <w:t xml:space="preserve"> </w:t>
      </w:r>
      <w:r w:rsidRPr="00F1462A">
        <w:rPr>
          <w:rFonts w:ascii="Consolas" w:hAnsi="Consolas" w:cs="Consolas"/>
          <w:b/>
          <w:bCs/>
          <w:color w:val="7F0055"/>
          <w:sz w:val="16"/>
          <w:szCs w:val="16"/>
        </w:rPr>
        <w:t>static</w:t>
      </w:r>
      <w:r w:rsidRPr="00F1462A">
        <w:rPr>
          <w:rFonts w:ascii="Consolas" w:hAnsi="Consolas" w:cs="Consolas"/>
          <w:color w:val="000000"/>
          <w:sz w:val="16"/>
          <w:szCs w:val="16"/>
        </w:rPr>
        <w:t xml:space="preserve"> </w:t>
      </w:r>
      <w:r w:rsidRPr="00F1462A">
        <w:rPr>
          <w:rFonts w:ascii="Consolas" w:hAnsi="Consolas" w:cs="Consolas"/>
          <w:b/>
          <w:bCs/>
          <w:color w:val="7F0055"/>
          <w:sz w:val="16"/>
          <w:szCs w:val="16"/>
        </w:rPr>
        <w:t>void</w:t>
      </w:r>
      <w:r w:rsidRPr="00F1462A">
        <w:rPr>
          <w:rFonts w:ascii="Consolas" w:hAnsi="Consolas" w:cs="Consolas"/>
          <w:color w:val="000000"/>
          <w:sz w:val="16"/>
          <w:szCs w:val="16"/>
        </w:rPr>
        <w:t xml:space="preserve"> main(String[] </w:t>
      </w:r>
      <w:r w:rsidRPr="00F1462A">
        <w:rPr>
          <w:rFonts w:ascii="Consolas" w:hAnsi="Consolas" w:cs="Consolas"/>
          <w:color w:val="6A3E3E"/>
          <w:sz w:val="16"/>
          <w:szCs w:val="16"/>
        </w:rPr>
        <w:t>args</w:t>
      </w:r>
      <w:r w:rsidRPr="00F1462A">
        <w:rPr>
          <w:rFonts w:ascii="Consolas" w:hAnsi="Consolas" w:cs="Consolas"/>
          <w:color w:val="000000"/>
          <w:sz w:val="16"/>
          <w:szCs w:val="16"/>
        </w:rPr>
        <w:t>) {</w:t>
      </w:r>
    </w:p>
    <w:p w14:paraId="6CD65EF0" w14:textId="77777777" w:rsidR="008C5ACF" w:rsidRPr="00F1462A" w:rsidRDefault="008C5ACF" w:rsidP="008C5A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4C483D" w:themeColor="text2"/>
          <w:sz w:val="16"/>
          <w:szCs w:val="16"/>
        </w:rPr>
      </w:pPr>
      <w:r w:rsidRPr="00F1462A">
        <w:rPr>
          <w:rFonts w:ascii="Consolas" w:hAnsi="Consolas" w:cs="Consolas"/>
          <w:color w:val="000000"/>
          <w:sz w:val="16"/>
          <w:szCs w:val="16"/>
        </w:rPr>
        <w:tab/>
      </w:r>
      <w:r w:rsidRPr="00F1462A">
        <w:rPr>
          <w:rFonts w:ascii="Consolas" w:hAnsi="Consolas" w:cs="Consolas"/>
          <w:color w:val="000000"/>
          <w:sz w:val="16"/>
          <w:szCs w:val="16"/>
        </w:rPr>
        <w:tab/>
      </w:r>
      <w:r w:rsidRPr="00F1462A">
        <w:rPr>
          <w:rFonts w:ascii="Consolas" w:hAnsi="Consolas" w:cs="Consolas"/>
          <w:color w:val="3F7F5F"/>
          <w:sz w:val="16"/>
          <w:szCs w:val="16"/>
        </w:rPr>
        <w:t>// 1. Initialize array</w:t>
      </w:r>
    </w:p>
    <w:p w14:paraId="770515D2" w14:textId="77777777" w:rsidR="008C5ACF" w:rsidRPr="00F1462A" w:rsidRDefault="008C5ACF" w:rsidP="008C5A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4C483D" w:themeColor="text2"/>
          <w:sz w:val="16"/>
          <w:szCs w:val="16"/>
        </w:rPr>
      </w:pPr>
      <w:r w:rsidRPr="00F1462A">
        <w:rPr>
          <w:rFonts w:ascii="Consolas" w:hAnsi="Consolas" w:cs="Consolas"/>
          <w:color w:val="000000"/>
          <w:sz w:val="16"/>
          <w:szCs w:val="16"/>
        </w:rPr>
        <w:tab/>
      </w:r>
      <w:r w:rsidRPr="00F1462A">
        <w:rPr>
          <w:rFonts w:ascii="Consolas" w:hAnsi="Consolas" w:cs="Consolas"/>
          <w:color w:val="000000"/>
          <w:sz w:val="16"/>
          <w:szCs w:val="16"/>
        </w:rPr>
        <w:tab/>
      </w:r>
      <w:r w:rsidRPr="00F1462A">
        <w:rPr>
          <w:rFonts w:ascii="Consolas" w:hAnsi="Consolas" w:cs="Consolas"/>
          <w:b/>
          <w:bCs/>
          <w:color w:val="7F0055"/>
          <w:sz w:val="16"/>
          <w:szCs w:val="16"/>
        </w:rPr>
        <w:t>int</w:t>
      </w:r>
      <w:r w:rsidRPr="00F1462A">
        <w:rPr>
          <w:rFonts w:ascii="Consolas" w:hAnsi="Consolas" w:cs="Consolas"/>
          <w:color w:val="000000"/>
          <w:sz w:val="16"/>
          <w:szCs w:val="16"/>
        </w:rPr>
        <w:t xml:space="preserve"> </w:t>
      </w:r>
      <w:r w:rsidRPr="00F1462A">
        <w:rPr>
          <w:rFonts w:ascii="Consolas" w:hAnsi="Consolas" w:cs="Consolas"/>
          <w:color w:val="6A3E3E"/>
          <w:sz w:val="16"/>
          <w:szCs w:val="16"/>
        </w:rPr>
        <w:t>arr</w:t>
      </w:r>
      <w:r w:rsidRPr="00F1462A">
        <w:rPr>
          <w:rFonts w:ascii="Consolas" w:hAnsi="Consolas" w:cs="Consolas"/>
          <w:color w:val="000000"/>
          <w:sz w:val="16"/>
          <w:szCs w:val="16"/>
        </w:rPr>
        <w:t>[] = { 1, 2, 3, 4, 5, 6 };</w:t>
      </w:r>
    </w:p>
    <w:p w14:paraId="19230437" w14:textId="77777777" w:rsidR="008C5ACF" w:rsidRPr="00F1462A" w:rsidRDefault="008C5ACF" w:rsidP="008C5A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4C483D" w:themeColor="text2"/>
          <w:sz w:val="16"/>
          <w:szCs w:val="16"/>
        </w:rPr>
      </w:pPr>
      <w:r w:rsidRPr="00F1462A">
        <w:rPr>
          <w:rFonts w:ascii="Consolas" w:hAnsi="Consolas" w:cs="Consolas"/>
          <w:color w:val="000000"/>
          <w:sz w:val="16"/>
          <w:szCs w:val="16"/>
        </w:rPr>
        <w:tab/>
      </w:r>
      <w:r w:rsidRPr="00F1462A">
        <w:rPr>
          <w:rFonts w:ascii="Consolas" w:hAnsi="Consolas" w:cs="Consolas"/>
          <w:color w:val="000000"/>
          <w:sz w:val="16"/>
          <w:szCs w:val="16"/>
        </w:rPr>
        <w:tab/>
        <w:t>System.</w:t>
      </w:r>
      <w:r w:rsidRPr="00F1462A">
        <w:rPr>
          <w:rFonts w:ascii="Consolas" w:hAnsi="Consolas" w:cs="Consolas"/>
          <w:b/>
          <w:bCs/>
          <w:i/>
          <w:iCs/>
          <w:color w:val="0000C0"/>
          <w:sz w:val="16"/>
          <w:szCs w:val="16"/>
        </w:rPr>
        <w:t>out</w:t>
      </w:r>
      <w:r w:rsidRPr="00F1462A">
        <w:rPr>
          <w:rFonts w:ascii="Consolas" w:hAnsi="Consolas" w:cs="Consolas"/>
          <w:color w:val="000000"/>
          <w:sz w:val="16"/>
          <w:szCs w:val="16"/>
        </w:rPr>
        <w:t>.println(</w:t>
      </w:r>
      <w:r w:rsidRPr="00F1462A">
        <w:rPr>
          <w:rFonts w:ascii="Consolas" w:hAnsi="Consolas" w:cs="Consolas"/>
          <w:color w:val="2A00FF"/>
          <w:sz w:val="16"/>
          <w:szCs w:val="16"/>
        </w:rPr>
        <w:t>"Input array is "</w:t>
      </w:r>
      <w:r w:rsidRPr="00F1462A">
        <w:rPr>
          <w:rFonts w:ascii="Consolas" w:hAnsi="Consolas" w:cs="Consolas"/>
          <w:color w:val="000000"/>
          <w:sz w:val="16"/>
          <w:szCs w:val="16"/>
        </w:rPr>
        <w:t>);</w:t>
      </w:r>
    </w:p>
    <w:p w14:paraId="6F656D3F" w14:textId="77777777" w:rsidR="008C5ACF" w:rsidRPr="00F1462A" w:rsidRDefault="008C5ACF" w:rsidP="008C5A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4C483D" w:themeColor="text2"/>
          <w:sz w:val="16"/>
          <w:szCs w:val="16"/>
        </w:rPr>
      </w:pPr>
      <w:r w:rsidRPr="00F1462A">
        <w:rPr>
          <w:rFonts w:ascii="Consolas" w:hAnsi="Consolas" w:cs="Consolas"/>
          <w:color w:val="000000"/>
          <w:sz w:val="16"/>
          <w:szCs w:val="16"/>
        </w:rPr>
        <w:tab/>
      </w:r>
      <w:r w:rsidRPr="00F1462A">
        <w:rPr>
          <w:rFonts w:ascii="Consolas" w:hAnsi="Consolas" w:cs="Consolas"/>
          <w:color w:val="000000"/>
          <w:sz w:val="16"/>
          <w:szCs w:val="16"/>
        </w:rPr>
        <w:tab/>
      </w:r>
      <w:r w:rsidRPr="00F1462A">
        <w:rPr>
          <w:rFonts w:ascii="Consolas" w:hAnsi="Consolas" w:cs="Consolas"/>
          <w:i/>
          <w:iCs/>
          <w:color w:val="000000"/>
          <w:sz w:val="16"/>
          <w:szCs w:val="16"/>
        </w:rPr>
        <w:t>printArray</w:t>
      </w:r>
      <w:r w:rsidRPr="00F1462A">
        <w:rPr>
          <w:rFonts w:ascii="Consolas" w:hAnsi="Consolas" w:cs="Consolas"/>
          <w:color w:val="000000"/>
          <w:sz w:val="16"/>
          <w:szCs w:val="16"/>
        </w:rPr>
        <w:t>(</w:t>
      </w:r>
      <w:r w:rsidRPr="00F1462A">
        <w:rPr>
          <w:rFonts w:ascii="Consolas" w:hAnsi="Consolas" w:cs="Consolas"/>
          <w:color w:val="6A3E3E"/>
          <w:sz w:val="16"/>
          <w:szCs w:val="16"/>
        </w:rPr>
        <w:t>arr</w:t>
      </w:r>
      <w:r w:rsidRPr="00F1462A">
        <w:rPr>
          <w:rFonts w:ascii="Consolas" w:hAnsi="Consolas" w:cs="Consolas"/>
          <w:color w:val="000000"/>
          <w:sz w:val="16"/>
          <w:szCs w:val="16"/>
        </w:rPr>
        <w:t>, 6);</w:t>
      </w:r>
    </w:p>
    <w:p w14:paraId="211CFDBA" w14:textId="77777777" w:rsidR="008C5ACF" w:rsidRPr="00F1462A" w:rsidRDefault="008C5ACF" w:rsidP="008C5A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4C483D" w:themeColor="text2"/>
          <w:sz w:val="16"/>
          <w:szCs w:val="16"/>
        </w:rPr>
      </w:pPr>
    </w:p>
    <w:p w14:paraId="703E9B83" w14:textId="77777777" w:rsidR="008C5ACF" w:rsidRPr="00F1462A" w:rsidRDefault="008C5ACF" w:rsidP="008C5A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4C483D" w:themeColor="text2"/>
          <w:sz w:val="16"/>
          <w:szCs w:val="16"/>
        </w:rPr>
      </w:pPr>
      <w:r w:rsidRPr="00F1462A">
        <w:rPr>
          <w:rFonts w:ascii="Consolas" w:hAnsi="Consolas" w:cs="Consolas"/>
          <w:color w:val="000000"/>
          <w:sz w:val="16"/>
          <w:szCs w:val="16"/>
        </w:rPr>
        <w:tab/>
      </w:r>
      <w:r w:rsidRPr="00F1462A">
        <w:rPr>
          <w:rFonts w:ascii="Consolas" w:hAnsi="Consolas" w:cs="Consolas"/>
          <w:color w:val="000000"/>
          <w:sz w:val="16"/>
          <w:szCs w:val="16"/>
        </w:rPr>
        <w:tab/>
      </w:r>
      <w:r w:rsidRPr="00F1462A">
        <w:rPr>
          <w:rFonts w:ascii="Consolas" w:hAnsi="Consolas" w:cs="Consolas"/>
          <w:color w:val="3F7F5F"/>
          <w:sz w:val="16"/>
          <w:szCs w:val="16"/>
        </w:rPr>
        <w:t>// 2. Choose Starting &amp; ending point</w:t>
      </w:r>
    </w:p>
    <w:p w14:paraId="2CE0F3B7" w14:textId="77777777" w:rsidR="008C5ACF" w:rsidRPr="00F1462A" w:rsidRDefault="008C5ACF" w:rsidP="008C5A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4C483D" w:themeColor="text2"/>
          <w:sz w:val="16"/>
          <w:szCs w:val="16"/>
        </w:rPr>
      </w:pPr>
      <w:r w:rsidRPr="00F1462A">
        <w:rPr>
          <w:rFonts w:ascii="Consolas" w:hAnsi="Consolas" w:cs="Consolas"/>
          <w:color w:val="000000"/>
          <w:sz w:val="16"/>
          <w:szCs w:val="16"/>
        </w:rPr>
        <w:tab/>
      </w:r>
      <w:r w:rsidRPr="00F1462A">
        <w:rPr>
          <w:rFonts w:ascii="Consolas" w:hAnsi="Consolas" w:cs="Consolas"/>
          <w:color w:val="000000"/>
          <w:sz w:val="16"/>
          <w:szCs w:val="16"/>
        </w:rPr>
        <w:tab/>
      </w:r>
      <w:r w:rsidRPr="00F1462A">
        <w:rPr>
          <w:rFonts w:ascii="Consolas" w:hAnsi="Consolas" w:cs="Consolas"/>
          <w:b/>
          <w:bCs/>
          <w:color w:val="7F0055"/>
          <w:sz w:val="16"/>
          <w:szCs w:val="16"/>
        </w:rPr>
        <w:t>int</w:t>
      </w:r>
      <w:r w:rsidRPr="00F1462A">
        <w:rPr>
          <w:rFonts w:ascii="Consolas" w:hAnsi="Consolas" w:cs="Consolas"/>
          <w:color w:val="000000"/>
          <w:sz w:val="16"/>
          <w:szCs w:val="16"/>
        </w:rPr>
        <w:t xml:space="preserve"> </w:t>
      </w:r>
      <w:r w:rsidRPr="00F1462A">
        <w:rPr>
          <w:rFonts w:ascii="Consolas" w:hAnsi="Consolas" w:cs="Consolas"/>
          <w:color w:val="6A3E3E"/>
          <w:sz w:val="16"/>
          <w:szCs w:val="16"/>
        </w:rPr>
        <w:t>b</w:t>
      </w:r>
      <w:r w:rsidRPr="00F1462A">
        <w:rPr>
          <w:rFonts w:ascii="Consolas" w:hAnsi="Consolas" w:cs="Consolas"/>
          <w:color w:val="000000"/>
          <w:sz w:val="16"/>
          <w:szCs w:val="16"/>
        </w:rPr>
        <w:t xml:space="preserve">[] = </w:t>
      </w:r>
      <w:r w:rsidRPr="00F1462A">
        <w:rPr>
          <w:rFonts w:ascii="Consolas" w:hAnsi="Consolas" w:cs="Consolas"/>
          <w:i/>
          <w:iCs/>
          <w:color w:val="000000"/>
          <w:sz w:val="16"/>
          <w:szCs w:val="16"/>
        </w:rPr>
        <w:t>recursiveArry</w:t>
      </w:r>
      <w:r w:rsidRPr="00F1462A">
        <w:rPr>
          <w:rFonts w:ascii="Consolas" w:hAnsi="Consolas" w:cs="Consolas"/>
          <w:color w:val="000000"/>
          <w:sz w:val="16"/>
          <w:szCs w:val="16"/>
        </w:rPr>
        <w:t>(</w:t>
      </w:r>
      <w:r w:rsidRPr="00F1462A">
        <w:rPr>
          <w:rFonts w:ascii="Consolas" w:hAnsi="Consolas" w:cs="Consolas"/>
          <w:color w:val="6A3E3E"/>
          <w:sz w:val="16"/>
          <w:szCs w:val="16"/>
        </w:rPr>
        <w:t>arr</w:t>
      </w:r>
      <w:r w:rsidRPr="00F1462A">
        <w:rPr>
          <w:rFonts w:ascii="Consolas" w:hAnsi="Consolas" w:cs="Consolas"/>
          <w:color w:val="000000"/>
          <w:sz w:val="16"/>
          <w:szCs w:val="16"/>
        </w:rPr>
        <w:t>, 0, 5);</w:t>
      </w:r>
    </w:p>
    <w:p w14:paraId="4CF28886" w14:textId="77777777" w:rsidR="008C5ACF" w:rsidRPr="00F1462A" w:rsidRDefault="008C5ACF" w:rsidP="008C5A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4C483D" w:themeColor="text2"/>
          <w:sz w:val="16"/>
          <w:szCs w:val="16"/>
        </w:rPr>
      </w:pPr>
      <w:r w:rsidRPr="00F1462A">
        <w:rPr>
          <w:rFonts w:ascii="Consolas" w:hAnsi="Consolas" w:cs="Consolas"/>
          <w:color w:val="000000"/>
          <w:sz w:val="16"/>
          <w:szCs w:val="16"/>
        </w:rPr>
        <w:tab/>
      </w:r>
      <w:r w:rsidRPr="00F1462A">
        <w:rPr>
          <w:rFonts w:ascii="Consolas" w:hAnsi="Consolas" w:cs="Consolas"/>
          <w:color w:val="000000"/>
          <w:sz w:val="16"/>
          <w:szCs w:val="16"/>
        </w:rPr>
        <w:tab/>
        <w:t>System.</w:t>
      </w:r>
      <w:r w:rsidRPr="00F1462A">
        <w:rPr>
          <w:rFonts w:ascii="Consolas" w:hAnsi="Consolas" w:cs="Consolas"/>
          <w:b/>
          <w:bCs/>
          <w:i/>
          <w:iCs/>
          <w:color w:val="0000C0"/>
          <w:sz w:val="16"/>
          <w:szCs w:val="16"/>
        </w:rPr>
        <w:t>out</w:t>
      </w:r>
      <w:r w:rsidRPr="00F1462A">
        <w:rPr>
          <w:rFonts w:ascii="Consolas" w:hAnsi="Consolas" w:cs="Consolas"/>
          <w:color w:val="000000"/>
          <w:sz w:val="16"/>
          <w:szCs w:val="16"/>
        </w:rPr>
        <w:t>.println(</w:t>
      </w:r>
      <w:r w:rsidRPr="00F1462A">
        <w:rPr>
          <w:rFonts w:ascii="Consolas" w:hAnsi="Consolas" w:cs="Consolas"/>
          <w:color w:val="2A00FF"/>
          <w:sz w:val="16"/>
          <w:szCs w:val="16"/>
        </w:rPr>
        <w:t>"Recursive -Reversed array is "</w:t>
      </w:r>
      <w:r w:rsidRPr="00F1462A">
        <w:rPr>
          <w:rFonts w:ascii="Consolas" w:hAnsi="Consolas" w:cs="Consolas"/>
          <w:color w:val="000000"/>
          <w:sz w:val="16"/>
          <w:szCs w:val="16"/>
        </w:rPr>
        <w:t>);</w:t>
      </w:r>
    </w:p>
    <w:p w14:paraId="0F6C5CBE" w14:textId="77777777" w:rsidR="008C5ACF" w:rsidRPr="00F1462A" w:rsidRDefault="008C5ACF" w:rsidP="008C5A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4C483D" w:themeColor="text2"/>
          <w:sz w:val="16"/>
          <w:szCs w:val="16"/>
        </w:rPr>
      </w:pPr>
      <w:r w:rsidRPr="00F1462A">
        <w:rPr>
          <w:rFonts w:ascii="Consolas" w:hAnsi="Consolas" w:cs="Consolas"/>
          <w:color w:val="000000"/>
          <w:sz w:val="16"/>
          <w:szCs w:val="16"/>
        </w:rPr>
        <w:tab/>
      </w:r>
      <w:r w:rsidRPr="00F1462A">
        <w:rPr>
          <w:rFonts w:ascii="Consolas" w:hAnsi="Consolas" w:cs="Consolas"/>
          <w:color w:val="000000"/>
          <w:sz w:val="16"/>
          <w:szCs w:val="16"/>
        </w:rPr>
        <w:tab/>
      </w:r>
      <w:r w:rsidRPr="00F1462A">
        <w:rPr>
          <w:rFonts w:ascii="Consolas" w:hAnsi="Consolas" w:cs="Consolas"/>
          <w:i/>
          <w:iCs/>
          <w:color w:val="000000"/>
          <w:sz w:val="16"/>
          <w:szCs w:val="16"/>
        </w:rPr>
        <w:t>printArray</w:t>
      </w:r>
      <w:r w:rsidRPr="00F1462A">
        <w:rPr>
          <w:rFonts w:ascii="Consolas" w:hAnsi="Consolas" w:cs="Consolas"/>
          <w:color w:val="000000"/>
          <w:sz w:val="16"/>
          <w:szCs w:val="16"/>
        </w:rPr>
        <w:t>(</w:t>
      </w:r>
      <w:r w:rsidRPr="00F1462A">
        <w:rPr>
          <w:rFonts w:ascii="Consolas" w:hAnsi="Consolas" w:cs="Consolas"/>
          <w:color w:val="6A3E3E"/>
          <w:sz w:val="16"/>
          <w:szCs w:val="16"/>
        </w:rPr>
        <w:t>b</w:t>
      </w:r>
      <w:r w:rsidRPr="00F1462A">
        <w:rPr>
          <w:rFonts w:ascii="Consolas" w:hAnsi="Consolas" w:cs="Consolas"/>
          <w:color w:val="000000"/>
          <w:sz w:val="16"/>
          <w:szCs w:val="16"/>
        </w:rPr>
        <w:t>, 6);</w:t>
      </w:r>
    </w:p>
    <w:p w14:paraId="4B2E9341" w14:textId="77777777" w:rsidR="008C5ACF" w:rsidRPr="00F1462A" w:rsidRDefault="008C5ACF" w:rsidP="008C5A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4C483D" w:themeColor="text2"/>
          <w:sz w:val="16"/>
          <w:szCs w:val="16"/>
        </w:rPr>
      </w:pPr>
    </w:p>
    <w:p w14:paraId="54D40139" w14:textId="77777777" w:rsidR="008C5ACF" w:rsidRPr="00F1462A" w:rsidRDefault="008C5ACF" w:rsidP="008C5A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4C483D" w:themeColor="text2"/>
          <w:sz w:val="16"/>
          <w:szCs w:val="16"/>
        </w:rPr>
      </w:pPr>
      <w:r w:rsidRPr="00F1462A">
        <w:rPr>
          <w:rFonts w:ascii="Consolas" w:hAnsi="Consolas" w:cs="Consolas"/>
          <w:color w:val="000000"/>
          <w:sz w:val="16"/>
          <w:szCs w:val="16"/>
        </w:rPr>
        <w:tab/>
      </w:r>
      <w:r w:rsidRPr="00F1462A">
        <w:rPr>
          <w:rFonts w:ascii="Consolas" w:hAnsi="Consolas" w:cs="Consolas"/>
          <w:color w:val="000000"/>
          <w:sz w:val="16"/>
          <w:szCs w:val="16"/>
        </w:rPr>
        <w:tab/>
      </w:r>
      <w:r w:rsidRPr="00F1462A">
        <w:rPr>
          <w:rFonts w:ascii="Consolas" w:hAnsi="Consolas" w:cs="Consolas"/>
          <w:b/>
          <w:bCs/>
          <w:color w:val="7F0055"/>
          <w:sz w:val="16"/>
          <w:szCs w:val="16"/>
        </w:rPr>
        <w:t>int</w:t>
      </w:r>
      <w:r w:rsidRPr="00F1462A">
        <w:rPr>
          <w:rFonts w:ascii="Consolas" w:hAnsi="Consolas" w:cs="Consolas"/>
          <w:color w:val="000000"/>
          <w:sz w:val="16"/>
          <w:szCs w:val="16"/>
        </w:rPr>
        <w:t xml:space="preserve"> </w:t>
      </w:r>
      <w:r w:rsidRPr="00F1462A">
        <w:rPr>
          <w:rFonts w:ascii="Consolas" w:hAnsi="Consolas" w:cs="Consolas"/>
          <w:color w:val="6A3E3E"/>
          <w:sz w:val="16"/>
          <w:szCs w:val="16"/>
        </w:rPr>
        <w:t>c</w:t>
      </w:r>
      <w:r w:rsidRPr="00F1462A">
        <w:rPr>
          <w:rFonts w:ascii="Consolas" w:hAnsi="Consolas" w:cs="Consolas"/>
          <w:color w:val="000000"/>
          <w:sz w:val="16"/>
          <w:szCs w:val="16"/>
        </w:rPr>
        <w:t xml:space="preserve">[] = </w:t>
      </w:r>
      <w:r w:rsidRPr="00F1462A">
        <w:rPr>
          <w:rFonts w:ascii="Consolas" w:hAnsi="Consolas" w:cs="Consolas"/>
          <w:i/>
          <w:iCs/>
          <w:color w:val="000000"/>
          <w:sz w:val="16"/>
          <w:szCs w:val="16"/>
        </w:rPr>
        <w:t>iteravtiveArray</w:t>
      </w:r>
      <w:r w:rsidRPr="00F1462A">
        <w:rPr>
          <w:rFonts w:ascii="Consolas" w:hAnsi="Consolas" w:cs="Consolas"/>
          <w:color w:val="000000"/>
          <w:sz w:val="16"/>
          <w:szCs w:val="16"/>
        </w:rPr>
        <w:t>(</w:t>
      </w:r>
      <w:r w:rsidRPr="00F1462A">
        <w:rPr>
          <w:rFonts w:ascii="Consolas" w:hAnsi="Consolas" w:cs="Consolas"/>
          <w:color w:val="6A3E3E"/>
          <w:sz w:val="16"/>
          <w:szCs w:val="16"/>
        </w:rPr>
        <w:t>arr</w:t>
      </w:r>
      <w:r w:rsidRPr="00F1462A">
        <w:rPr>
          <w:rFonts w:ascii="Consolas" w:hAnsi="Consolas" w:cs="Consolas"/>
          <w:color w:val="000000"/>
          <w:sz w:val="16"/>
          <w:szCs w:val="16"/>
        </w:rPr>
        <w:t>, 0, 5);</w:t>
      </w:r>
    </w:p>
    <w:p w14:paraId="643FD507" w14:textId="77777777" w:rsidR="008C5ACF" w:rsidRPr="00F1462A" w:rsidRDefault="008C5ACF" w:rsidP="008C5A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4C483D" w:themeColor="text2"/>
          <w:sz w:val="16"/>
          <w:szCs w:val="16"/>
        </w:rPr>
      </w:pPr>
      <w:r w:rsidRPr="00F1462A">
        <w:rPr>
          <w:rFonts w:ascii="Consolas" w:hAnsi="Consolas" w:cs="Consolas"/>
          <w:color w:val="000000"/>
          <w:sz w:val="16"/>
          <w:szCs w:val="16"/>
        </w:rPr>
        <w:tab/>
      </w:r>
      <w:r w:rsidRPr="00F1462A">
        <w:rPr>
          <w:rFonts w:ascii="Consolas" w:hAnsi="Consolas" w:cs="Consolas"/>
          <w:color w:val="000000"/>
          <w:sz w:val="16"/>
          <w:szCs w:val="16"/>
        </w:rPr>
        <w:tab/>
        <w:t>System.</w:t>
      </w:r>
      <w:r w:rsidRPr="00F1462A">
        <w:rPr>
          <w:rFonts w:ascii="Consolas" w:hAnsi="Consolas" w:cs="Consolas"/>
          <w:b/>
          <w:bCs/>
          <w:i/>
          <w:iCs/>
          <w:color w:val="0000C0"/>
          <w:sz w:val="16"/>
          <w:szCs w:val="16"/>
        </w:rPr>
        <w:t>out</w:t>
      </w:r>
      <w:r w:rsidRPr="00F1462A">
        <w:rPr>
          <w:rFonts w:ascii="Consolas" w:hAnsi="Consolas" w:cs="Consolas"/>
          <w:color w:val="000000"/>
          <w:sz w:val="16"/>
          <w:szCs w:val="16"/>
        </w:rPr>
        <w:t>.println(</w:t>
      </w:r>
      <w:r w:rsidRPr="00F1462A">
        <w:rPr>
          <w:rFonts w:ascii="Consolas" w:hAnsi="Consolas" w:cs="Consolas"/>
          <w:color w:val="2A00FF"/>
          <w:sz w:val="16"/>
          <w:szCs w:val="16"/>
        </w:rPr>
        <w:t>"IteravtiveArray -Reversed array is "</w:t>
      </w:r>
      <w:r w:rsidRPr="00F1462A">
        <w:rPr>
          <w:rFonts w:ascii="Consolas" w:hAnsi="Consolas" w:cs="Consolas"/>
          <w:color w:val="000000"/>
          <w:sz w:val="16"/>
          <w:szCs w:val="16"/>
        </w:rPr>
        <w:t>);</w:t>
      </w:r>
    </w:p>
    <w:p w14:paraId="7FDC47E7" w14:textId="77777777" w:rsidR="008C5ACF" w:rsidRPr="00F1462A" w:rsidRDefault="008C5ACF" w:rsidP="008C5A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4C483D" w:themeColor="text2"/>
          <w:sz w:val="16"/>
          <w:szCs w:val="16"/>
        </w:rPr>
      </w:pPr>
      <w:r w:rsidRPr="00F1462A">
        <w:rPr>
          <w:rFonts w:ascii="Consolas" w:hAnsi="Consolas" w:cs="Consolas"/>
          <w:color w:val="000000"/>
          <w:sz w:val="16"/>
          <w:szCs w:val="16"/>
        </w:rPr>
        <w:tab/>
      </w:r>
      <w:r w:rsidRPr="00F1462A">
        <w:rPr>
          <w:rFonts w:ascii="Consolas" w:hAnsi="Consolas" w:cs="Consolas"/>
          <w:color w:val="000000"/>
          <w:sz w:val="16"/>
          <w:szCs w:val="16"/>
        </w:rPr>
        <w:tab/>
      </w:r>
      <w:r w:rsidRPr="00F1462A">
        <w:rPr>
          <w:rFonts w:ascii="Consolas" w:hAnsi="Consolas" w:cs="Consolas"/>
          <w:i/>
          <w:iCs/>
          <w:color w:val="000000"/>
          <w:sz w:val="16"/>
          <w:szCs w:val="16"/>
        </w:rPr>
        <w:t>printArray</w:t>
      </w:r>
      <w:r w:rsidRPr="00F1462A">
        <w:rPr>
          <w:rFonts w:ascii="Consolas" w:hAnsi="Consolas" w:cs="Consolas"/>
          <w:color w:val="000000"/>
          <w:sz w:val="16"/>
          <w:szCs w:val="16"/>
        </w:rPr>
        <w:t>(</w:t>
      </w:r>
      <w:r w:rsidRPr="00F1462A">
        <w:rPr>
          <w:rFonts w:ascii="Consolas" w:hAnsi="Consolas" w:cs="Consolas"/>
          <w:color w:val="6A3E3E"/>
          <w:sz w:val="16"/>
          <w:szCs w:val="16"/>
        </w:rPr>
        <w:t>c</w:t>
      </w:r>
      <w:r w:rsidRPr="00F1462A">
        <w:rPr>
          <w:rFonts w:ascii="Consolas" w:hAnsi="Consolas" w:cs="Consolas"/>
          <w:color w:val="000000"/>
          <w:sz w:val="16"/>
          <w:szCs w:val="16"/>
        </w:rPr>
        <w:t>, 6);</w:t>
      </w:r>
    </w:p>
    <w:p w14:paraId="40BF6B5E" w14:textId="77777777" w:rsidR="008C5ACF" w:rsidRPr="00F1462A" w:rsidRDefault="008C5ACF" w:rsidP="008C5A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4C483D" w:themeColor="text2"/>
          <w:sz w:val="16"/>
          <w:szCs w:val="16"/>
        </w:rPr>
      </w:pPr>
      <w:r w:rsidRPr="00F1462A">
        <w:rPr>
          <w:rFonts w:ascii="Consolas" w:hAnsi="Consolas" w:cs="Consolas"/>
          <w:color w:val="000000"/>
          <w:sz w:val="16"/>
          <w:szCs w:val="16"/>
        </w:rPr>
        <w:tab/>
        <w:t>}</w:t>
      </w:r>
    </w:p>
    <w:p w14:paraId="721E41CD" w14:textId="34E816AA" w:rsidR="008C5ACF" w:rsidRPr="00F1462A" w:rsidRDefault="008C5ACF" w:rsidP="008C5A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4C483D" w:themeColor="text2"/>
          <w:sz w:val="16"/>
          <w:szCs w:val="16"/>
        </w:rPr>
      </w:pPr>
      <w:r w:rsidRPr="00F1462A">
        <w:rPr>
          <w:rFonts w:ascii="Consolas" w:hAnsi="Consolas" w:cs="Consolas"/>
          <w:color w:val="000000"/>
          <w:sz w:val="16"/>
          <w:szCs w:val="16"/>
        </w:rPr>
        <w:t>}</w:t>
      </w:r>
    </w:p>
    <w:p w14:paraId="0DCF512F" w14:textId="77777777" w:rsidR="008C5ACF" w:rsidRPr="00810D12" w:rsidRDefault="008C5ACF" w:rsidP="00810D12">
      <w:pPr>
        <w:pBdr>
          <w:top w:val="single" w:sz="4" w:space="1" w:color="auto"/>
          <w:left w:val="single" w:sz="4" w:space="1" w:color="auto"/>
          <w:bottom w:val="single" w:sz="4" w:space="1" w:color="auto"/>
          <w:right w:val="single" w:sz="4" w:space="1" w:color="auto"/>
        </w:pBdr>
        <w:shd w:val="clear" w:color="auto" w:fill="000000" w:themeFill="text1"/>
        <w:autoSpaceDE w:val="0"/>
        <w:autoSpaceDN w:val="0"/>
        <w:adjustRightInd w:val="0"/>
        <w:spacing w:after="0" w:line="240" w:lineRule="auto"/>
        <w:rPr>
          <w:rFonts w:ascii="Consolas" w:hAnsi="Consolas" w:cs="Consolas"/>
          <w:color w:val="FFFFFF" w:themeColor="background1"/>
          <w:sz w:val="16"/>
          <w:szCs w:val="16"/>
        </w:rPr>
      </w:pPr>
      <w:r w:rsidRPr="00810D12">
        <w:rPr>
          <w:rFonts w:ascii="Consolas" w:hAnsi="Consolas" w:cs="Consolas"/>
          <w:color w:val="FFFFFF" w:themeColor="background1"/>
          <w:sz w:val="16"/>
          <w:szCs w:val="16"/>
        </w:rPr>
        <w:t>Input array is 1 2 3 4 5 6 Recursive-</w:t>
      </w:r>
    </w:p>
    <w:p w14:paraId="656A275A" w14:textId="77777777" w:rsidR="008C5ACF" w:rsidRPr="00810D12" w:rsidRDefault="008C5ACF" w:rsidP="00810D12">
      <w:pPr>
        <w:pBdr>
          <w:top w:val="single" w:sz="4" w:space="1" w:color="auto"/>
          <w:left w:val="single" w:sz="4" w:space="1" w:color="auto"/>
          <w:bottom w:val="single" w:sz="4" w:space="1" w:color="auto"/>
          <w:right w:val="single" w:sz="4" w:space="1" w:color="auto"/>
        </w:pBdr>
        <w:shd w:val="clear" w:color="auto" w:fill="000000" w:themeFill="text1"/>
        <w:autoSpaceDE w:val="0"/>
        <w:autoSpaceDN w:val="0"/>
        <w:adjustRightInd w:val="0"/>
        <w:spacing w:after="0" w:line="240" w:lineRule="auto"/>
        <w:rPr>
          <w:rFonts w:ascii="Consolas" w:hAnsi="Consolas" w:cs="Consolas"/>
          <w:color w:val="FFFFFF" w:themeColor="background1"/>
          <w:sz w:val="16"/>
          <w:szCs w:val="16"/>
        </w:rPr>
      </w:pPr>
      <w:r w:rsidRPr="00810D12">
        <w:rPr>
          <w:rFonts w:ascii="Consolas" w:hAnsi="Consolas" w:cs="Consolas"/>
          <w:color w:val="FFFFFF" w:themeColor="background1"/>
          <w:sz w:val="16"/>
          <w:szCs w:val="16"/>
        </w:rPr>
        <w:t>Reversed array is 6 5 4 3 2</w:t>
      </w:r>
    </w:p>
    <w:p w14:paraId="073EAEAF" w14:textId="181351AE" w:rsidR="00452422" w:rsidRPr="00F1462A" w:rsidRDefault="008C5ACF" w:rsidP="00810D12">
      <w:pPr>
        <w:pBdr>
          <w:top w:val="single" w:sz="4" w:space="1" w:color="auto"/>
          <w:left w:val="single" w:sz="4" w:space="1" w:color="auto"/>
          <w:bottom w:val="single" w:sz="4" w:space="1" w:color="auto"/>
          <w:right w:val="single" w:sz="4" w:space="1" w:color="auto"/>
        </w:pBdr>
        <w:shd w:val="clear" w:color="auto" w:fill="000000" w:themeFill="text1"/>
        <w:autoSpaceDE w:val="0"/>
        <w:autoSpaceDN w:val="0"/>
        <w:adjustRightInd w:val="0"/>
        <w:spacing w:after="0" w:line="240" w:lineRule="auto"/>
        <w:rPr>
          <w:rFonts w:ascii="Consolas" w:hAnsi="Consolas" w:cs="Consolas"/>
          <w:color w:val="4C483D" w:themeColor="text2"/>
          <w:sz w:val="16"/>
          <w:szCs w:val="16"/>
        </w:rPr>
      </w:pPr>
      <w:r w:rsidRPr="00810D12">
        <w:rPr>
          <w:rFonts w:ascii="Consolas" w:hAnsi="Consolas" w:cs="Consolas"/>
          <w:color w:val="FFFFFF" w:themeColor="background1"/>
          <w:sz w:val="16"/>
          <w:szCs w:val="16"/>
        </w:rPr>
        <w:t>1</w:t>
      </w:r>
      <w:r w:rsidR="00452422" w:rsidRPr="00F1462A">
        <w:rPr>
          <w:rFonts w:ascii="Consolas" w:hAnsi="Consolas" w:cs="Consolas"/>
          <w:color w:val="000000"/>
          <w:sz w:val="16"/>
          <w:szCs w:val="16"/>
        </w:rPr>
        <w:tab/>
      </w:r>
    </w:p>
    <w:p w14:paraId="53B8E72E" w14:textId="77777777" w:rsidR="00AA5644" w:rsidRDefault="00AA5644" w:rsidP="00AA5644">
      <w:pPr>
        <w:rPr>
          <w:rStyle w:val="Heading3Char0"/>
        </w:rPr>
      </w:pPr>
      <w:bookmarkStart w:id="42" w:name="_Toc2631442"/>
    </w:p>
    <w:p w14:paraId="33D87976" w14:textId="201B55D7" w:rsidR="00F25C0A" w:rsidRPr="00B31AE2" w:rsidRDefault="00F25C0A" w:rsidP="00772FD4">
      <w:pPr>
        <w:spacing w:after="0"/>
        <w:rPr>
          <w:rStyle w:val="0SyntaxPinkChar"/>
        </w:rPr>
      </w:pPr>
      <w:r w:rsidRPr="00B6420A">
        <w:rPr>
          <w:rStyle w:val="Heading3Char0"/>
        </w:rPr>
        <w:t>How do you reverse an array in Java?</w:t>
      </w:r>
      <w:bookmarkEnd w:id="42"/>
      <w:r w:rsidRPr="00B6420A">
        <w:br/>
      </w:r>
      <w:r w:rsidRPr="00BD703E">
        <w:t>org.apache.commons.lang.ArrayUtils class to reverse Array in Java.</w:t>
      </w:r>
      <w:r w:rsidR="00B31AE2" w:rsidRPr="00B31AE2">
        <w:rPr>
          <w:rStyle w:val="0SyntaxPinkChar"/>
        </w:rPr>
        <w:t>ArrayUtils.</w:t>
      </w:r>
      <w:r w:rsidR="00B31AE2" w:rsidRPr="00B31AE2">
        <w:rPr>
          <w:rStyle w:val="0BlueChar"/>
        </w:rPr>
        <w:t>reverse</w:t>
      </w:r>
      <w:r w:rsidR="00B31AE2" w:rsidRPr="00B31AE2">
        <w:rPr>
          <w:rStyle w:val="0SyntaxPinkChar"/>
        </w:rPr>
        <w:t>(arry)</w:t>
      </w:r>
    </w:p>
    <w:p w14:paraId="12B87564" w14:textId="2EAF199E" w:rsidR="00B4476B" w:rsidRDefault="00B4476B" w:rsidP="007D581D">
      <w:pPr>
        <w:pStyle w:val="1Output"/>
        <w:rPr>
          <w:color w:val="4C483D" w:themeColor="text2"/>
        </w:rPr>
      </w:pPr>
      <w:r>
        <w:rPr>
          <w:bCs/>
          <w:color w:val="7F0055"/>
        </w:rPr>
        <w:t>int</w:t>
      </w:r>
      <w:r>
        <w:t xml:space="preserve">[] iArray = </w:t>
      </w:r>
      <w:r>
        <w:rPr>
          <w:bCs/>
          <w:color w:val="7F0055"/>
        </w:rPr>
        <w:t>new</w:t>
      </w:r>
      <w:r>
        <w:t xml:space="preserve"> </w:t>
      </w:r>
      <w:r>
        <w:rPr>
          <w:bCs/>
          <w:color w:val="7F0055"/>
        </w:rPr>
        <w:t>int</w:t>
      </w:r>
      <w:r>
        <w:t>[] {101,102,103,104,105};</w:t>
      </w:r>
    </w:p>
    <w:p w14:paraId="310DB4AD" w14:textId="77777777" w:rsidR="0011331F" w:rsidRDefault="00B4476B" w:rsidP="007D581D">
      <w:pPr>
        <w:pStyle w:val="1Output"/>
      </w:pPr>
      <w:r>
        <w:t xml:space="preserve">String[] sArray = </w:t>
      </w:r>
      <w:r>
        <w:rPr>
          <w:bCs/>
          <w:color w:val="7F0055"/>
        </w:rPr>
        <w:t>new</w:t>
      </w:r>
      <w:r>
        <w:t xml:space="preserve"> String[] {</w:t>
      </w:r>
      <w:r>
        <w:rPr>
          <w:color w:val="2A00FF"/>
        </w:rPr>
        <w:t>"one"</w:t>
      </w:r>
      <w:r>
        <w:t xml:space="preserve">, </w:t>
      </w:r>
      <w:r>
        <w:rPr>
          <w:color w:val="2A00FF"/>
        </w:rPr>
        <w:t>"two"</w:t>
      </w:r>
      <w:r>
        <w:t xml:space="preserve">, </w:t>
      </w:r>
      <w:r>
        <w:rPr>
          <w:color w:val="2A00FF"/>
        </w:rPr>
        <w:t>"three"</w:t>
      </w:r>
      <w:r>
        <w:t xml:space="preserve">, </w:t>
      </w:r>
      <w:r>
        <w:rPr>
          <w:color w:val="2A00FF"/>
        </w:rPr>
        <w:t>"four"</w:t>
      </w:r>
      <w:r>
        <w:t xml:space="preserve">, </w:t>
      </w:r>
      <w:r>
        <w:rPr>
          <w:color w:val="2A00FF"/>
        </w:rPr>
        <w:t>"five"</w:t>
      </w:r>
      <w:r>
        <w:t xml:space="preserve">}; </w:t>
      </w:r>
    </w:p>
    <w:p w14:paraId="2561A978" w14:textId="77777777" w:rsidR="0011331F" w:rsidRDefault="0011331F" w:rsidP="007D581D">
      <w:pPr>
        <w:pStyle w:val="1Output"/>
      </w:pPr>
    </w:p>
    <w:p w14:paraId="497C48C8" w14:textId="75D91E05" w:rsidR="00B4476B" w:rsidRDefault="00B4476B" w:rsidP="007D581D">
      <w:pPr>
        <w:pStyle w:val="1Output"/>
        <w:rPr>
          <w:color w:val="4C483D" w:themeColor="text2"/>
        </w:rPr>
      </w:pPr>
      <w:r>
        <w:rPr>
          <w:color w:val="3F7F5F"/>
        </w:rPr>
        <w:t xml:space="preserve">// reverse </w:t>
      </w:r>
      <w:r>
        <w:rPr>
          <w:color w:val="3F7F5F"/>
          <w:u w:val="single"/>
        </w:rPr>
        <w:t>int</w:t>
      </w:r>
      <w:r>
        <w:rPr>
          <w:color w:val="3F7F5F"/>
        </w:rPr>
        <w:t xml:space="preserve"> array using Apache commons ArrayUtils.reverse() method </w:t>
      </w:r>
    </w:p>
    <w:p w14:paraId="4000F720" w14:textId="72E534EA" w:rsidR="00B4476B" w:rsidRDefault="00B4476B" w:rsidP="007D581D">
      <w:pPr>
        <w:pStyle w:val="1Output"/>
        <w:rPr>
          <w:color w:val="4C483D" w:themeColor="text2"/>
        </w:rPr>
      </w:pPr>
      <w:r>
        <w:t>System.out.println(</w:t>
      </w:r>
      <w:r>
        <w:rPr>
          <w:color w:val="2A00FF"/>
        </w:rPr>
        <w:t>"Original int array : "</w:t>
      </w:r>
      <w:r>
        <w:t xml:space="preserve"> + </w:t>
      </w:r>
      <w:r>
        <w:rPr>
          <w:u w:val="single"/>
        </w:rPr>
        <w:t>Arrays</w:t>
      </w:r>
      <w:r>
        <w:t>.toString(iArray));</w:t>
      </w:r>
    </w:p>
    <w:p w14:paraId="001551A2" w14:textId="541530D9" w:rsidR="00B6420A" w:rsidRDefault="00B4476B" w:rsidP="007D581D">
      <w:pPr>
        <w:pStyle w:val="1Output"/>
      </w:pPr>
      <w:r>
        <w:rPr>
          <w:u w:val="single"/>
        </w:rPr>
        <w:t>ArrayUtils</w:t>
      </w:r>
      <w:r>
        <w:t>.reverse(iArray);</w:t>
      </w:r>
    </w:p>
    <w:p w14:paraId="30283EF5" w14:textId="77777777" w:rsidR="00670594" w:rsidRPr="00AC13B3" w:rsidRDefault="00670594" w:rsidP="00670594"/>
    <w:p w14:paraId="13041B6B" w14:textId="77777777" w:rsidR="00363E33" w:rsidRDefault="001E6415" w:rsidP="00363E33">
      <w:pPr>
        <w:pStyle w:val="Heading2"/>
      </w:pPr>
      <w:bookmarkStart w:id="43" w:name="_Toc2631443"/>
      <w:bookmarkStart w:id="44" w:name="_Toc81318478"/>
      <w:r>
        <w:t>java.lang Package</w:t>
      </w:r>
      <w:bookmarkEnd w:id="43"/>
      <w:bookmarkEnd w:id="44"/>
    </w:p>
    <w:p w14:paraId="1F9C8641" w14:textId="77777777" w:rsidR="001E6415" w:rsidRPr="001E6415" w:rsidRDefault="001E6415" w:rsidP="001E6415">
      <w:pPr>
        <w:spacing w:after="0"/>
      </w:pPr>
      <w:r w:rsidRPr="001E6415">
        <w:t>We have mainly five classes in java.lang. Which are most commonly used in any java program</w:t>
      </w:r>
    </w:p>
    <w:p w14:paraId="52D72FCC" w14:textId="77777777" w:rsidR="001E6415" w:rsidRPr="001E6415" w:rsidRDefault="001E6415" w:rsidP="00151D89">
      <w:pPr>
        <w:pStyle w:val="ListParagraph"/>
        <w:numPr>
          <w:ilvl w:val="0"/>
          <w:numId w:val="24"/>
        </w:numPr>
      </w:pPr>
      <w:r w:rsidRPr="001E6415">
        <w:rPr>
          <w:b/>
          <w:bCs/>
        </w:rPr>
        <w:t>Object</w:t>
      </w:r>
    </w:p>
    <w:p w14:paraId="24518A31" w14:textId="77777777" w:rsidR="001E6415" w:rsidRPr="001E6415" w:rsidRDefault="001E6415" w:rsidP="00151D89">
      <w:pPr>
        <w:pStyle w:val="ListParagraph"/>
        <w:numPr>
          <w:ilvl w:val="0"/>
          <w:numId w:val="24"/>
        </w:numPr>
      </w:pPr>
      <w:r w:rsidRPr="001E6415">
        <w:rPr>
          <w:b/>
          <w:bCs/>
        </w:rPr>
        <w:t>String</w:t>
      </w:r>
    </w:p>
    <w:p w14:paraId="672F2E8C" w14:textId="77777777" w:rsidR="001E6415" w:rsidRPr="001E6415" w:rsidRDefault="001E6415" w:rsidP="00151D89">
      <w:pPr>
        <w:pStyle w:val="ListParagraph"/>
        <w:numPr>
          <w:ilvl w:val="0"/>
          <w:numId w:val="24"/>
        </w:numPr>
      </w:pPr>
      <w:r w:rsidRPr="001E6415">
        <w:rPr>
          <w:b/>
          <w:bCs/>
        </w:rPr>
        <w:t>StringBuffer</w:t>
      </w:r>
    </w:p>
    <w:p w14:paraId="1819AC45" w14:textId="77777777" w:rsidR="001E6415" w:rsidRPr="001E6415" w:rsidRDefault="001E6415" w:rsidP="00151D89">
      <w:pPr>
        <w:pStyle w:val="ListParagraph"/>
        <w:numPr>
          <w:ilvl w:val="0"/>
          <w:numId w:val="24"/>
        </w:numPr>
      </w:pPr>
      <w:r w:rsidRPr="001E6415">
        <w:rPr>
          <w:b/>
          <w:bCs/>
        </w:rPr>
        <w:t>StringBuilder</w:t>
      </w:r>
    </w:p>
    <w:p w14:paraId="2BF28CC3" w14:textId="4354AAE3" w:rsidR="001E6415" w:rsidRPr="00CD6B1B" w:rsidRDefault="001E6415" w:rsidP="00151D89">
      <w:pPr>
        <w:pStyle w:val="ListParagraph"/>
        <w:numPr>
          <w:ilvl w:val="0"/>
          <w:numId w:val="24"/>
        </w:numPr>
      </w:pPr>
      <w:r w:rsidRPr="001E6415">
        <w:rPr>
          <w:b/>
          <w:bCs/>
        </w:rPr>
        <w:t>Wrapper Classes (AutoBoxing / AutoUnboxing)</w:t>
      </w:r>
    </w:p>
    <w:p w14:paraId="222C92D2" w14:textId="77777777" w:rsidR="00CD6B1B" w:rsidRPr="001E6415" w:rsidRDefault="00CD6B1B" w:rsidP="00CD6B1B"/>
    <w:p w14:paraId="130EE970" w14:textId="77777777" w:rsidR="00CC4F4D" w:rsidRDefault="00CC4F4D" w:rsidP="008151C9">
      <w:pPr>
        <w:pStyle w:val="Heading30"/>
      </w:pPr>
      <w:bookmarkStart w:id="45" w:name="_Toc2631444"/>
      <w:r>
        <w:t>Object Class</w:t>
      </w:r>
      <w:bookmarkEnd w:id="45"/>
    </w:p>
    <w:p w14:paraId="25557526" w14:textId="5263A9DF" w:rsidR="00CC4F4D" w:rsidRDefault="00CC4F4D" w:rsidP="00CC4F4D">
      <w:r>
        <w:t xml:space="preserve">The most common general methods which can be applicable on any java object are defined in object class. Object class is the parent class of any java class, whether it is </w:t>
      </w:r>
      <w:r w:rsidR="00536E8E">
        <w:t>predefined,</w:t>
      </w:r>
      <w:r>
        <w:t xml:space="preserve"> or programmer defined, hence all the object class methods are by default available to any java </w:t>
      </w:r>
      <w:r w:rsidR="00FE10BF">
        <w:t>class. Object</w:t>
      </w:r>
      <w:r>
        <w:t xml:space="preserve"> class define the following </w:t>
      </w:r>
      <w:r w:rsidRPr="007D52FA">
        <w:rPr>
          <w:b/>
          <w:bCs/>
        </w:rPr>
        <w:t>11 methods</w:t>
      </w:r>
    </w:p>
    <w:p w14:paraId="5A7BE6CE" w14:textId="77777777" w:rsidR="00917A46" w:rsidRDefault="00917A46" w:rsidP="00917A46">
      <w:pPr>
        <w:spacing w:after="0"/>
      </w:pPr>
      <w:r>
        <w:rPr>
          <w:b/>
          <w:bCs/>
          <w:color w:val="0000FF"/>
        </w:rPr>
        <w:t>1.</w:t>
      </w:r>
      <w:r w:rsidRPr="00CC4F4D">
        <w:rPr>
          <w:b/>
          <w:bCs/>
          <w:color w:val="0000FF"/>
        </w:rPr>
        <w:t>toString</w:t>
      </w:r>
      <w:r>
        <w:t>():Returns a string representation of the object.</w:t>
      </w:r>
    </w:p>
    <w:p w14:paraId="5E5248EC" w14:textId="77777777" w:rsidR="00917A46" w:rsidRDefault="00917A46" w:rsidP="00917A46">
      <w:pPr>
        <w:pStyle w:val="1Output"/>
        <w:rPr>
          <w:color w:val="4C483D" w:themeColor="text2"/>
        </w:rPr>
      </w:pPr>
      <w:r>
        <w:rPr>
          <w:bCs/>
          <w:color w:val="7F0055"/>
        </w:rPr>
        <w:t>public</w:t>
      </w:r>
      <w:r>
        <w:t xml:space="preserve"> String toString() {</w:t>
      </w:r>
    </w:p>
    <w:p w14:paraId="15C468A5" w14:textId="77777777" w:rsidR="00917A46" w:rsidRDefault="00917A46" w:rsidP="00917A46">
      <w:pPr>
        <w:pStyle w:val="1Output"/>
        <w:rPr>
          <w:color w:val="4C483D" w:themeColor="text2"/>
        </w:rPr>
      </w:pPr>
      <w:r>
        <w:tab/>
      </w:r>
      <w:r>
        <w:tab/>
      </w:r>
      <w:r>
        <w:rPr>
          <w:bCs/>
          <w:color w:val="7F0055"/>
        </w:rPr>
        <w:t>return</w:t>
      </w:r>
      <w:r>
        <w:t xml:space="preserve"> </w:t>
      </w:r>
      <w:r>
        <w:rPr>
          <w:u w:val="single"/>
        </w:rPr>
        <w:t>getClass</w:t>
      </w:r>
      <w:r>
        <w:t xml:space="preserve">.getName() + </w:t>
      </w:r>
      <w:r>
        <w:rPr>
          <w:color w:val="2A00FF"/>
        </w:rPr>
        <w:t>'@'</w:t>
      </w:r>
      <w:r>
        <w:t xml:space="preserve"> + Integer.</w:t>
      </w:r>
      <w:r>
        <w:rPr>
          <w:i/>
          <w:iCs/>
        </w:rPr>
        <w:t>toHexString</w:t>
      </w:r>
      <w:r>
        <w:t>(</w:t>
      </w:r>
      <w:r>
        <w:rPr>
          <w:u w:val="single"/>
        </w:rPr>
        <w:t>HashCode</w:t>
      </w:r>
      <w:r>
        <w:t>);</w:t>
      </w:r>
    </w:p>
    <w:p w14:paraId="2AEF2C6D" w14:textId="77777777" w:rsidR="00917A46" w:rsidRDefault="00917A46" w:rsidP="00917A46">
      <w:pPr>
        <w:pStyle w:val="1Output"/>
      </w:pPr>
      <w:r>
        <w:tab/>
        <w:t>}</w:t>
      </w:r>
    </w:p>
    <w:p w14:paraId="3AB1C705" w14:textId="77777777" w:rsidR="009663F4" w:rsidRDefault="009663F4" w:rsidP="009663F4">
      <w:pPr>
        <w:spacing w:after="0"/>
        <w:rPr>
          <w:b/>
          <w:bCs/>
          <w:color w:val="0000FF"/>
        </w:rPr>
      </w:pPr>
    </w:p>
    <w:p w14:paraId="29CF8C99" w14:textId="082F3983" w:rsidR="00AE44A3" w:rsidRDefault="007F361F" w:rsidP="00FE10BF">
      <w:pPr>
        <w:rPr>
          <w:b/>
          <w:bCs/>
          <w:color w:val="0000FF"/>
        </w:rPr>
      </w:pPr>
      <w:r>
        <w:rPr>
          <w:b/>
          <w:bCs/>
          <w:color w:val="0000FF"/>
        </w:rPr>
        <w:t>2</w:t>
      </w:r>
      <w:r w:rsidR="00604886">
        <w:rPr>
          <w:b/>
          <w:bCs/>
          <w:color w:val="0000FF"/>
        </w:rPr>
        <w:t>.e</w:t>
      </w:r>
      <w:r w:rsidR="00B14DF9" w:rsidRPr="00CC4F4D">
        <w:rPr>
          <w:b/>
          <w:bCs/>
          <w:color w:val="0000FF"/>
        </w:rPr>
        <w:t>quals</w:t>
      </w:r>
      <w:r w:rsidR="00B14DF9">
        <w:t>(Object): Compares two Objects for equality.</w:t>
      </w:r>
      <w:r w:rsidR="002130FC" w:rsidRPr="002130FC">
        <w:t xml:space="preserve"> String class(not StringBuilder, StringBuffer) &amp; All Wrapper classes equals() method is overridden for Content Comparison</w:t>
      </w:r>
      <w:r w:rsidR="002130FC">
        <w:t>.</w:t>
      </w:r>
    </w:p>
    <w:p w14:paraId="34A16EC4" w14:textId="57B3DA6E" w:rsidR="00FE10BF" w:rsidRPr="002D0D19" w:rsidRDefault="00FE10BF" w:rsidP="00FE10BF">
      <w:r>
        <w:rPr>
          <w:b/>
          <w:bCs/>
          <w:color w:val="0000FF"/>
        </w:rPr>
        <w:lastRenderedPageBreak/>
        <w:t>3.</w:t>
      </w:r>
      <w:r w:rsidRPr="00CC4F4D">
        <w:rPr>
          <w:b/>
          <w:bCs/>
          <w:color w:val="0000FF"/>
        </w:rPr>
        <w:t>hashCode</w:t>
      </w:r>
      <w:r>
        <w:t xml:space="preserve">():returns the integer representation of memory location. which is </w:t>
      </w:r>
      <w:r w:rsidRPr="002D0D19">
        <w:t>used by JVM while</w:t>
      </w:r>
      <w:r>
        <w:t xml:space="preserve"> </w:t>
      </w:r>
      <w:r w:rsidRPr="002D0D19">
        <w:t>saving/adding Objects into Hashsets, Hashtables or Hashmap</w:t>
      </w:r>
      <w:r>
        <w:t xml:space="preserve"> for calculating bucket location.</w:t>
      </w:r>
    </w:p>
    <w:p w14:paraId="3B9803C6" w14:textId="5DA09443" w:rsidR="00CC4F4D" w:rsidRDefault="00802A51" w:rsidP="00802A51">
      <w:pPr>
        <w:spacing w:after="0"/>
      </w:pPr>
      <w:r>
        <w:rPr>
          <w:b/>
          <w:bCs/>
          <w:color w:val="0000FF"/>
        </w:rPr>
        <w:t>4.c</w:t>
      </w:r>
      <w:r w:rsidR="00CC4F4D" w:rsidRPr="00CC4F4D">
        <w:rPr>
          <w:b/>
          <w:bCs/>
          <w:color w:val="0000FF"/>
        </w:rPr>
        <w:t>lone</w:t>
      </w:r>
      <w:r w:rsidR="00CC4F4D">
        <w:t>(): Creates a new object of the same class as this object</w:t>
      </w:r>
      <w:r>
        <w:t xml:space="preserve"> which implements </w:t>
      </w:r>
      <w:r w:rsidRPr="002A768A">
        <w:rPr>
          <w:b/>
          <w:color w:val="FF0000"/>
        </w:rPr>
        <w:t>Clonable interface</w:t>
      </w:r>
      <w:r w:rsidR="00CC4F4D" w:rsidRPr="002A768A">
        <w:rPr>
          <w:b/>
          <w:color w:val="FF0000"/>
        </w:rPr>
        <w:t>.</w:t>
      </w:r>
    </w:p>
    <w:p w14:paraId="51D5A04A" w14:textId="77777777" w:rsidR="00802A51" w:rsidRDefault="00802A51" w:rsidP="00802A51">
      <w:pPr>
        <w:pStyle w:val="1Output"/>
      </w:pPr>
      <w:r>
        <w:t>Test t1 = new Test();</w:t>
      </w:r>
    </w:p>
    <w:p w14:paraId="0B731D2A" w14:textId="77777777" w:rsidR="00802A51" w:rsidRDefault="00802A51" w:rsidP="00802A51">
      <w:pPr>
        <w:pStyle w:val="1Output"/>
      </w:pPr>
      <w:r>
        <w:t>Test t2 = (Test)t1.clone();</w:t>
      </w:r>
    </w:p>
    <w:p w14:paraId="5A328569" w14:textId="77777777" w:rsidR="001E6415" w:rsidRDefault="001E6415" w:rsidP="009663F4">
      <w:pPr>
        <w:spacing w:after="0"/>
        <w:rPr>
          <w:b/>
          <w:bCs/>
          <w:color w:val="0000FF"/>
        </w:rPr>
      </w:pPr>
    </w:p>
    <w:p w14:paraId="5F34ECFA" w14:textId="77777777" w:rsidR="00CC4F4D" w:rsidRDefault="001E6415" w:rsidP="00CC4F4D">
      <w:r>
        <w:rPr>
          <w:b/>
          <w:bCs/>
          <w:color w:val="0000FF"/>
        </w:rPr>
        <w:t>5.</w:t>
      </w:r>
      <w:r w:rsidR="00CC4F4D" w:rsidRPr="00CC4F4D">
        <w:rPr>
          <w:b/>
          <w:bCs/>
          <w:color w:val="0000FF"/>
        </w:rPr>
        <w:t>finalize</w:t>
      </w:r>
      <w:r w:rsidR="00CC4F4D">
        <w:t>():Called by the garbage collector on an object when garbage collection determines that there are no more references to the object.</w:t>
      </w:r>
    </w:p>
    <w:p w14:paraId="0C7418E0" w14:textId="77777777" w:rsidR="00F20DD0" w:rsidRPr="00F20DD0" w:rsidRDefault="001E6415" w:rsidP="007D52FA">
      <w:pPr>
        <w:spacing w:after="0"/>
      </w:pPr>
      <w:r>
        <w:rPr>
          <w:b/>
          <w:bCs/>
          <w:color w:val="0000FF"/>
        </w:rPr>
        <w:t>6.</w:t>
      </w:r>
      <w:r w:rsidR="00CC4F4D" w:rsidRPr="00CC4F4D">
        <w:rPr>
          <w:b/>
          <w:bCs/>
          <w:color w:val="0000FF"/>
        </w:rPr>
        <w:t>getClass</w:t>
      </w:r>
      <w:r w:rsidR="00CC4F4D">
        <w:t xml:space="preserve">():Returns the runtime class of an </w:t>
      </w:r>
      <w:r w:rsidR="002A768A" w:rsidRPr="002A768A">
        <w:rPr>
          <w:rStyle w:val="1OutputChar"/>
        </w:rPr>
        <w:t>obj</w:t>
      </w:r>
      <w:r w:rsidR="00CC4F4D" w:rsidRPr="002A768A">
        <w:rPr>
          <w:rStyle w:val="1OutputChar"/>
        </w:rPr>
        <w:t>.</w:t>
      </w:r>
      <w:r w:rsidR="002A768A" w:rsidRPr="002A768A">
        <w:rPr>
          <w:rStyle w:val="1OutputChar"/>
        </w:rPr>
        <w:t>g</w:t>
      </w:r>
      <w:r w:rsidR="00F20DD0" w:rsidRPr="002A768A">
        <w:rPr>
          <w:rStyle w:val="1OutputChar"/>
        </w:rPr>
        <w:t xml:space="preserve">etClass(), </w:t>
      </w:r>
      <w:r w:rsidR="002A768A">
        <w:t>or the class-literal (</w:t>
      </w:r>
      <w:r w:rsidR="00F20DD0" w:rsidRPr="002A768A">
        <w:rPr>
          <w:rStyle w:val="1OutputChar"/>
        </w:rPr>
        <w:t>Foo.class</w:t>
      </w:r>
      <w:r w:rsidR="002A768A">
        <w:t>)</w:t>
      </w:r>
      <w:r w:rsidR="00F20DD0" w:rsidRPr="00F20DD0">
        <w:t> return a Class object, which contains some metadata about the class:</w:t>
      </w:r>
    </w:p>
    <w:p w14:paraId="5CEB0BFC" w14:textId="77777777" w:rsidR="00F20DD0" w:rsidRPr="00F20DD0" w:rsidRDefault="00F20DD0" w:rsidP="00151D89">
      <w:pPr>
        <w:pStyle w:val="ListParagraph"/>
        <w:numPr>
          <w:ilvl w:val="0"/>
          <w:numId w:val="25"/>
        </w:numPr>
        <w:spacing w:line="240" w:lineRule="auto"/>
      </w:pPr>
      <w:r w:rsidRPr="00F20DD0">
        <w:t>name</w:t>
      </w:r>
    </w:p>
    <w:p w14:paraId="4037AEBE" w14:textId="77777777" w:rsidR="00F20DD0" w:rsidRPr="00F20DD0" w:rsidRDefault="00F20DD0" w:rsidP="00151D89">
      <w:pPr>
        <w:pStyle w:val="ListParagraph"/>
        <w:numPr>
          <w:ilvl w:val="0"/>
          <w:numId w:val="25"/>
        </w:numPr>
        <w:spacing w:line="240" w:lineRule="auto"/>
      </w:pPr>
      <w:r w:rsidRPr="00F20DD0">
        <w:t>package</w:t>
      </w:r>
    </w:p>
    <w:p w14:paraId="333793F4" w14:textId="77777777" w:rsidR="00F20DD0" w:rsidRPr="00F20DD0" w:rsidRDefault="00F20DD0" w:rsidP="00151D89">
      <w:pPr>
        <w:pStyle w:val="ListParagraph"/>
        <w:numPr>
          <w:ilvl w:val="0"/>
          <w:numId w:val="25"/>
        </w:numPr>
        <w:spacing w:line="240" w:lineRule="auto"/>
      </w:pPr>
      <w:r w:rsidRPr="00F20DD0">
        <w:t>methods</w:t>
      </w:r>
    </w:p>
    <w:p w14:paraId="7633C4D0" w14:textId="77777777" w:rsidR="00F20DD0" w:rsidRPr="00F20DD0" w:rsidRDefault="00F20DD0" w:rsidP="00151D89">
      <w:pPr>
        <w:pStyle w:val="ListParagraph"/>
        <w:numPr>
          <w:ilvl w:val="0"/>
          <w:numId w:val="25"/>
        </w:numPr>
        <w:spacing w:line="240" w:lineRule="auto"/>
      </w:pPr>
      <w:r w:rsidRPr="00F20DD0">
        <w:t>fields</w:t>
      </w:r>
    </w:p>
    <w:p w14:paraId="3B126336" w14:textId="77777777" w:rsidR="00F20DD0" w:rsidRPr="00F20DD0" w:rsidRDefault="00F20DD0" w:rsidP="00151D89">
      <w:pPr>
        <w:pStyle w:val="ListParagraph"/>
        <w:numPr>
          <w:ilvl w:val="0"/>
          <w:numId w:val="25"/>
        </w:numPr>
        <w:spacing w:line="240" w:lineRule="auto"/>
      </w:pPr>
      <w:r w:rsidRPr="00F20DD0">
        <w:t>constructors</w:t>
      </w:r>
    </w:p>
    <w:p w14:paraId="4B74EE00" w14:textId="77777777" w:rsidR="00F20DD0" w:rsidRDefault="00F20DD0" w:rsidP="00151D89">
      <w:pPr>
        <w:pStyle w:val="ListParagraph"/>
        <w:numPr>
          <w:ilvl w:val="0"/>
          <w:numId w:val="25"/>
        </w:numPr>
        <w:spacing w:line="240" w:lineRule="auto"/>
      </w:pPr>
      <w:r w:rsidRPr="00F20DD0">
        <w:t>annotations</w:t>
      </w:r>
    </w:p>
    <w:p w14:paraId="5FDB589B" w14:textId="77777777" w:rsidR="00F20DD0" w:rsidRDefault="00F20DD0" w:rsidP="00F20DD0">
      <w:pPr>
        <w:spacing w:after="0"/>
        <w:jc w:val="both"/>
      </w:pPr>
      <w:r>
        <w:t>we can create Class object by following ways</w:t>
      </w:r>
    </w:p>
    <w:p w14:paraId="7CE30DA5" w14:textId="77777777" w:rsidR="00F20DD0" w:rsidRPr="00F20DD0" w:rsidRDefault="00F20DD0" w:rsidP="00F20DD0">
      <w:pPr>
        <w:pStyle w:val="1Output"/>
      </w:pPr>
      <w:r w:rsidRPr="00F20DD0">
        <w:t>Class c = Class.forName(</w:t>
      </w:r>
      <w:r>
        <w:t>“StudentBO”</w:t>
      </w:r>
      <w:r w:rsidRPr="00F20DD0">
        <w:t>)</w:t>
      </w:r>
    </w:p>
    <w:p w14:paraId="2D8F5CE4" w14:textId="77777777" w:rsidR="00F20DD0" w:rsidRDefault="00F20DD0" w:rsidP="00F20DD0">
      <w:pPr>
        <w:pStyle w:val="1Output"/>
      </w:pPr>
      <w:r w:rsidRPr="00F20DD0">
        <w:t xml:space="preserve">Class c = </w:t>
      </w:r>
      <w:r>
        <w:t>StudentBO.class</w:t>
      </w:r>
    </w:p>
    <w:p w14:paraId="6FEB6AAC" w14:textId="77777777" w:rsidR="00F20DD0" w:rsidRPr="00F20DD0" w:rsidRDefault="00F20DD0" w:rsidP="00F20DD0">
      <w:pPr>
        <w:pStyle w:val="1Output"/>
      </w:pPr>
      <w:r w:rsidRPr="00F20DD0">
        <w:t>Class c = a.getClass();</w:t>
      </w:r>
    </w:p>
    <w:p w14:paraId="35682C24" w14:textId="77777777" w:rsidR="00F20DD0" w:rsidRDefault="00F20DD0" w:rsidP="007D52FA">
      <w:pPr>
        <w:spacing w:after="0"/>
      </w:pPr>
    </w:p>
    <w:p w14:paraId="78722B07" w14:textId="77777777" w:rsidR="00F20DD0" w:rsidRDefault="00F20DD0" w:rsidP="00F20DD0">
      <w:pPr>
        <w:pStyle w:val="1Output"/>
        <w:rPr>
          <w:color w:val="4C483D" w:themeColor="text2"/>
        </w:rPr>
      </w:pPr>
      <w:r>
        <w:rPr>
          <w:bCs/>
          <w:color w:val="7F0055"/>
        </w:rPr>
        <w:t>public</w:t>
      </w:r>
      <w:r>
        <w:t xml:space="preserve"> </w:t>
      </w:r>
      <w:r>
        <w:rPr>
          <w:bCs/>
          <w:color w:val="7F0055"/>
        </w:rPr>
        <w:t>static</w:t>
      </w:r>
      <w:r>
        <w:t xml:space="preserve"> </w:t>
      </w:r>
      <w:r>
        <w:rPr>
          <w:bCs/>
          <w:color w:val="7F0055"/>
        </w:rPr>
        <w:t>void</w:t>
      </w:r>
      <w:r>
        <w:t xml:space="preserve"> main(String[] </w:t>
      </w:r>
      <w:r>
        <w:rPr>
          <w:color w:val="6A3E3E"/>
        </w:rPr>
        <w:t>args</w:t>
      </w:r>
      <w:r>
        <w:t xml:space="preserve">) </w:t>
      </w:r>
      <w:r>
        <w:rPr>
          <w:bCs/>
          <w:color w:val="7F0055"/>
        </w:rPr>
        <w:t>throws</w:t>
      </w:r>
      <w:r>
        <w:t xml:space="preserve"> Exception {</w:t>
      </w:r>
    </w:p>
    <w:p w14:paraId="4EE9B676" w14:textId="77777777" w:rsidR="00F20DD0" w:rsidRDefault="00F20DD0" w:rsidP="00F20DD0">
      <w:pPr>
        <w:pStyle w:val="1Output"/>
        <w:rPr>
          <w:color w:val="4C483D" w:themeColor="text2"/>
        </w:rPr>
      </w:pPr>
      <w:r>
        <w:tab/>
      </w:r>
      <w:r>
        <w:tab/>
        <w:t xml:space="preserve">TestApp </w:t>
      </w:r>
      <w:r>
        <w:rPr>
          <w:color w:val="6A3E3E"/>
        </w:rPr>
        <w:t>a</w:t>
      </w:r>
      <w:r>
        <w:t xml:space="preserve"> = </w:t>
      </w:r>
      <w:r>
        <w:rPr>
          <w:bCs/>
          <w:color w:val="7F0055"/>
        </w:rPr>
        <w:t>new</w:t>
      </w:r>
      <w:r>
        <w:t xml:space="preserve"> TestApp();</w:t>
      </w:r>
    </w:p>
    <w:p w14:paraId="77099DB6" w14:textId="77777777" w:rsidR="00F20DD0" w:rsidRDefault="00F20DD0" w:rsidP="00F20DD0">
      <w:pPr>
        <w:pStyle w:val="1Output"/>
        <w:rPr>
          <w:color w:val="4C483D" w:themeColor="text2"/>
        </w:rPr>
      </w:pPr>
      <w:r>
        <w:tab/>
      </w:r>
      <w:r>
        <w:tab/>
      </w:r>
      <w:r>
        <w:rPr>
          <w:u w:val="single"/>
        </w:rPr>
        <w:t>Class</w:t>
      </w:r>
      <w:r>
        <w:t xml:space="preserve"> </w:t>
      </w:r>
      <w:r>
        <w:rPr>
          <w:color w:val="6A3E3E"/>
          <w:u w:val="single"/>
        </w:rPr>
        <w:t>c1</w:t>
      </w:r>
      <w:r>
        <w:t xml:space="preserve"> = </w:t>
      </w:r>
      <w:r>
        <w:rPr>
          <w:color w:val="6A3E3E"/>
        </w:rPr>
        <w:t>a</w:t>
      </w:r>
      <w:r>
        <w:t>.getClass();</w:t>
      </w:r>
    </w:p>
    <w:p w14:paraId="46F44EF2" w14:textId="77777777" w:rsidR="00F20DD0" w:rsidRDefault="00F20DD0" w:rsidP="00F20DD0">
      <w:pPr>
        <w:pStyle w:val="1Output"/>
        <w:rPr>
          <w:color w:val="4C483D" w:themeColor="text2"/>
        </w:rPr>
      </w:pPr>
      <w:r>
        <w:tab/>
      </w:r>
      <w:r>
        <w:tab/>
      </w:r>
    </w:p>
    <w:p w14:paraId="25856F42" w14:textId="77777777" w:rsidR="00F20DD0" w:rsidRDefault="00F20DD0" w:rsidP="00F20DD0">
      <w:pPr>
        <w:pStyle w:val="1Output"/>
        <w:rPr>
          <w:color w:val="4C483D" w:themeColor="text2"/>
        </w:rPr>
      </w:pPr>
      <w:r>
        <w:tab/>
      </w:r>
      <w:r>
        <w:tab/>
        <w:t xml:space="preserve"> </w:t>
      </w:r>
      <w:r>
        <w:rPr>
          <w:u w:val="single"/>
        </w:rPr>
        <w:t>Class</w:t>
      </w:r>
      <w:r>
        <w:t xml:space="preserve"> </w:t>
      </w:r>
      <w:r>
        <w:rPr>
          <w:color w:val="6A3E3E"/>
        </w:rPr>
        <w:t>c</w:t>
      </w:r>
      <w:r>
        <w:t xml:space="preserve"> = Class.</w:t>
      </w:r>
      <w:r>
        <w:rPr>
          <w:i/>
          <w:iCs/>
        </w:rPr>
        <w:t>forName</w:t>
      </w:r>
      <w:r>
        <w:t>(</w:t>
      </w:r>
      <w:r>
        <w:rPr>
          <w:color w:val="2A00FF"/>
        </w:rPr>
        <w:t>"java.lang.String"</w:t>
      </w:r>
      <w:r>
        <w:t>);</w:t>
      </w:r>
    </w:p>
    <w:p w14:paraId="0B0A0C8C" w14:textId="77777777" w:rsidR="00F20DD0" w:rsidRDefault="00F20DD0" w:rsidP="00F20DD0">
      <w:pPr>
        <w:pStyle w:val="1Output"/>
        <w:rPr>
          <w:color w:val="4C483D" w:themeColor="text2"/>
        </w:rPr>
      </w:pPr>
      <w:r>
        <w:tab/>
      </w:r>
      <w:r>
        <w:tab/>
        <w:t xml:space="preserve"> System.</w:t>
      </w:r>
      <w:r>
        <w:rPr>
          <w:bCs/>
          <w:i/>
          <w:iCs/>
          <w:color w:val="0000C0"/>
        </w:rPr>
        <w:t>out</w:t>
      </w:r>
      <w:r>
        <w:t>.print(</w:t>
      </w:r>
      <w:r>
        <w:rPr>
          <w:color w:val="2A00FF"/>
        </w:rPr>
        <w:t>"Class represented by c : "</w:t>
      </w:r>
      <w:r>
        <w:t xml:space="preserve"> + </w:t>
      </w:r>
      <w:r>
        <w:rPr>
          <w:color w:val="6A3E3E"/>
        </w:rPr>
        <w:t>c</w:t>
      </w:r>
      <w:r>
        <w:t>.toString());</w:t>
      </w:r>
    </w:p>
    <w:p w14:paraId="1B901AF9" w14:textId="77777777" w:rsidR="00F20DD0" w:rsidRDefault="00F20DD0" w:rsidP="00F20DD0">
      <w:pPr>
        <w:pStyle w:val="1Output"/>
        <w:rPr>
          <w:color w:val="4C483D" w:themeColor="text2"/>
        </w:rPr>
      </w:pPr>
      <w:r>
        <w:tab/>
      </w:r>
      <w:r>
        <w:tab/>
        <w:t xml:space="preserve"> </w:t>
      </w:r>
    </w:p>
    <w:p w14:paraId="02677A35" w14:textId="77777777" w:rsidR="00F20DD0" w:rsidRDefault="00F20DD0" w:rsidP="00F20DD0">
      <w:pPr>
        <w:pStyle w:val="1Output"/>
        <w:rPr>
          <w:color w:val="4C483D" w:themeColor="text2"/>
        </w:rPr>
      </w:pPr>
      <w:r>
        <w:tab/>
      </w:r>
      <w:r>
        <w:tab/>
        <w:t xml:space="preserve"> Object </w:t>
      </w:r>
      <w:r>
        <w:rPr>
          <w:color w:val="6A3E3E"/>
          <w:u w:val="single"/>
        </w:rPr>
        <w:t>obj</w:t>
      </w:r>
      <w:r>
        <w:t xml:space="preserve"> = </w:t>
      </w:r>
      <w:r>
        <w:rPr>
          <w:color w:val="6A3E3E"/>
        </w:rPr>
        <w:t>c</w:t>
      </w:r>
      <w:r>
        <w:t>.newInstance();</w:t>
      </w:r>
    </w:p>
    <w:p w14:paraId="56C7FC20" w14:textId="77777777" w:rsidR="00CC4F4D" w:rsidRDefault="00F20DD0" w:rsidP="00F20DD0">
      <w:pPr>
        <w:pStyle w:val="1Output"/>
      </w:pPr>
      <w:r>
        <w:tab/>
        <w:t>}</w:t>
      </w:r>
    </w:p>
    <w:p w14:paraId="51202C4C" w14:textId="77777777" w:rsidR="001E6415" w:rsidRDefault="001E6415" w:rsidP="001E6415">
      <w:r>
        <w:rPr>
          <w:b/>
          <w:bCs/>
          <w:color w:val="0000FF"/>
        </w:rPr>
        <w:t>7.</w:t>
      </w:r>
      <w:r w:rsidRPr="00CC4F4D">
        <w:rPr>
          <w:b/>
          <w:bCs/>
          <w:color w:val="0000FF"/>
        </w:rPr>
        <w:t>wait</w:t>
      </w:r>
      <w:r>
        <w:t>():Waits to be notified by another thread of a change in this object.</w:t>
      </w:r>
    </w:p>
    <w:p w14:paraId="5A5033D4" w14:textId="63CC6A25" w:rsidR="001E6415" w:rsidRDefault="001E6415" w:rsidP="001E6415">
      <w:r>
        <w:rPr>
          <w:b/>
          <w:bCs/>
          <w:color w:val="0000FF"/>
        </w:rPr>
        <w:t>8.</w:t>
      </w:r>
      <w:r w:rsidRPr="00CC4F4D">
        <w:rPr>
          <w:b/>
          <w:bCs/>
          <w:color w:val="0000FF"/>
        </w:rPr>
        <w:t>wait</w:t>
      </w:r>
      <w:r>
        <w:t>(long</w:t>
      </w:r>
      <w:r w:rsidR="007D52FA">
        <w:t>): Waits</w:t>
      </w:r>
      <w:r>
        <w:t xml:space="preserve"> to be notified by another thread of a change in this object.</w:t>
      </w:r>
    </w:p>
    <w:p w14:paraId="51E12C26" w14:textId="77777777" w:rsidR="00CC4F4D" w:rsidRDefault="003134A0" w:rsidP="002D0D19">
      <w:r>
        <w:rPr>
          <w:b/>
          <w:bCs/>
          <w:color w:val="0000FF"/>
        </w:rPr>
        <w:t>9.</w:t>
      </w:r>
      <w:r w:rsidR="001E6415" w:rsidRPr="00CC4F4D">
        <w:rPr>
          <w:b/>
          <w:bCs/>
          <w:color w:val="0000FF"/>
        </w:rPr>
        <w:t>wait</w:t>
      </w:r>
      <w:r w:rsidR="001E6415">
        <w:t>(long, int):Waits to be notified by another thread of a change in this object.</w:t>
      </w:r>
    </w:p>
    <w:p w14:paraId="4667895E" w14:textId="77777777" w:rsidR="00CC4F4D" w:rsidRDefault="003134A0" w:rsidP="00CC4F4D">
      <w:r>
        <w:rPr>
          <w:b/>
          <w:bCs/>
          <w:color w:val="0000FF"/>
        </w:rPr>
        <w:t>10</w:t>
      </w:r>
      <w:r w:rsidR="001E6415">
        <w:rPr>
          <w:b/>
          <w:bCs/>
          <w:color w:val="0000FF"/>
        </w:rPr>
        <w:t>.</w:t>
      </w:r>
      <w:r w:rsidR="00CC4F4D" w:rsidRPr="00CC4F4D">
        <w:rPr>
          <w:b/>
          <w:bCs/>
          <w:color w:val="0000FF"/>
        </w:rPr>
        <w:t>notify</w:t>
      </w:r>
      <w:r w:rsidR="00CC4F4D">
        <w:t>():Wakes up a single thread that is waiting on this object's monitor.</w:t>
      </w:r>
    </w:p>
    <w:p w14:paraId="0D0DB3A4" w14:textId="77516D3A" w:rsidR="00CC4F4D" w:rsidRDefault="003134A0" w:rsidP="00CC4F4D">
      <w:r>
        <w:rPr>
          <w:b/>
          <w:bCs/>
          <w:color w:val="0000FF"/>
        </w:rPr>
        <w:t>11.</w:t>
      </w:r>
      <w:r w:rsidR="00CC4F4D" w:rsidRPr="00CC4F4D">
        <w:rPr>
          <w:b/>
          <w:bCs/>
          <w:color w:val="0000FF"/>
        </w:rPr>
        <w:t>notifyAll</w:t>
      </w:r>
      <w:r w:rsidR="00CC4F4D">
        <w:t>():Wakes up all threads that are waiting on this object's monitor.</w:t>
      </w:r>
    </w:p>
    <w:p w14:paraId="09D851FE" w14:textId="4ACE43EE" w:rsidR="00455B8A" w:rsidRDefault="00455B8A" w:rsidP="00CC4F4D"/>
    <w:p w14:paraId="6610E650" w14:textId="63F4C17E" w:rsidR="00455B8A" w:rsidRDefault="00455B8A" w:rsidP="00455B8A">
      <w:pPr>
        <w:pStyle w:val="Qsns"/>
        <w:spacing w:after="0"/>
      </w:pPr>
      <w:r>
        <w:t xml:space="preserve">Relationship between </w:t>
      </w:r>
      <w:r w:rsidRPr="00455B8A">
        <w:rPr>
          <w:rFonts w:ascii="Consolas" w:hAnsi="Consolas" w:cs="Courier New"/>
          <w:color w:val="FFFF00"/>
          <w:sz w:val="21"/>
          <w:szCs w:val="21"/>
          <w:lang w:eastAsia="en-US"/>
        </w:rPr>
        <w:t xml:space="preserve">equals() &amp; </w:t>
      </w:r>
      <w:r w:rsidRPr="00455B8A">
        <w:rPr>
          <w:rFonts w:ascii="Consolas" w:hAnsi="Consolas" w:cs="Courier New"/>
          <w:color w:val="FFFF00"/>
          <w:szCs w:val="18"/>
          <w:lang w:eastAsia="en-US"/>
        </w:rPr>
        <w:t>hashcode()</w:t>
      </w:r>
    </w:p>
    <w:p w14:paraId="61B161E8" w14:textId="167DE89C" w:rsidR="00BD22D6" w:rsidRPr="000D03C6" w:rsidRDefault="00BD22D6" w:rsidP="00BD22D6">
      <w:pPr>
        <w:rPr>
          <w:b/>
          <w:lang w:eastAsia="en-US"/>
        </w:rPr>
      </w:pPr>
      <w:r w:rsidRPr="00BD22D6">
        <w:rPr>
          <w:rFonts w:ascii="Consolas" w:hAnsi="Consolas" w:cs="Courier New"/>
          <w:color w:val="FF0779"/>
          <w:sz w:val="21"/>
          <w:szCs w:val="21"/>
          <w:lang w:eastAsia="en-US"/>
        </w:rPr>
        <w:t>equals(Object otherObject)</w:t>
      </w:r>
      <w:r w:rsidRPr="00BD22D6">
        <w:rPr>
          <w:lang w:eastAsia="en-US"/>
        </w:rPr>
        <w:t> – As method name suggests, is used to simply verify the equality of two objects. It’s default implementation simply check the object references of two objects to verify their equality</w:t>
      </w:r>
      <w:r w:rsidRPr="000D03C6">
        <w:rPr>
          <w:b/>
          <w:lang w:eastAsia="en-US"/>
        </w:rPr>
        <w:t>. </w:t>
      </w:r>
      <w:r w:rsidRPr="000D03C6">
        <w:rPr>
          <w:b/>
          <w:i/>
          <w:iCs/>
          <w:lang w:eastAsia="en-US"/>
        </w:rPr>
        <w:t>By default, two objects are equal if and only if they are stored in the same memory address.</w:t>
      </w:r>
    </w:p>
    <w:p w14:paraId="6D05FE7C" w14:textId="77777777" w:rsidR="00BD22D6" w:rsidRDefault="00BD22D6" w:rsidP="00BD22D6">
      <w:pPr>
        <w:rPr>
          <w:lang w:eastAsia="en-US"/>
        </w:rPr>
      </w:pPr>
      <w:r w:rsidRPr="00BD22D6">
        <w:rPr>
          <w:rFonts w:ascii="Consolas" w:hAnsi="Consolas" w:cs="Courier New"/>
          <w:color w:val="FF0779"/>
          <w:szCs w:val="18"/>
          <w:lang w:eastAsia="en-US"/>
        </w:rPr>
        <w:t>hashcode()</w:t>
      </w:r>
      <w:r w:rsidRPr="00BD22D6">
        <w:rPr>
          <w:lang w:eastAsia="en-US"/>
        </w:rPr>
        <w:t> – Returns a unique integer value for the object in runtime. By default, integer value is mostly derived from memory address of the object in heap (but it’s not mandatory always).</w:t>
      </w:r>
    </w:p>
    <w:p w14:paraId="1A00C8E5" w14:textId="77777777" w:rsidR="005B20E7" w:rsidRDefault="005B20E7" w:rsidP="00BD22D6">
      <w:pPr>
        <w:rPr>
          <w:lang w:eastAsia="en-US"/>
        </w:rPr>
      </w:pPr>
      <w:r w:rsidRPr="005B20E7">
        <w:rPr>
          <w:lang w:eastAsia="en-US"/>
        </w:rPr>
        <w:lastRenderedPageBreak/>
        <w:t>If two objects are equal according to the </w:t>
      </w:r>
      <w:r w:rsidRPr="005B20E7">
        <w:rPr>
          <w:rFonts w:ascii="Consolas" w:hAnsi="Consolas" w:cs="Courier New"/>
          <w:color w:val="FF0779"/>
          <w:sz w:val="21"/>
          <w:szCs w:val="21"/>
          <w:lang w:eastAsia="en-US"/>
        </w:rPr>
        <w:t>equals(Object)</w:t>
      </w:r>
      <w:r w:rsidRPr="005B20E7">
        <w:rPr>
          <w:lang w:eastAsia="en-US"/>
        </w:rPr>
        <w:t> method, then calling the </w:t>
      </w:r>
      <w:r w:rsidRPr="005B20E7">
        <w:rPr>
          <w:rFonts w:ascii="Consolas" w:hAnsi="Consolas" w:cs="Courier New"/>
          <w:color w:val="FF0779"/>
          <w:sz w:val="21"/>
          <w:szCs w:val="21"/>
          <w:lang w:eastAsia="en-US"/>
        </w:rPr>
        <w:t>hashCode</w:t>
      </w:r>
      <w:r>
        <w:rPr>
          <w:rFonts w:ascii="Consolas" w:hAnsi="Consolas" w:cs="Courier New"/>
          <w:color w:val="FF0779"/>
          <w:sz w:val="21"/>
          <w:szCs w:val="21"/>
          <w:lang w:eastAsia="en-US"/>
        </w:rPr>
        <w:t xml:space="preserve"> </w:t>
      </w:r>
      <w:r w:rsidRPr="005B20E7">
        <w:rPr>
          <w:lang w:eastAsia="en-US"/>
        </w:rPr>
        <w:t>method on each of the two objects must produce the same integer result.</w:t>
      </w:r>
    </w:p>
    <w:p w14:paraId="2B27B7C2" w14:textId="77777777" w:rsidR="00F45B21" w:rsidRPr="001C22DD" w:rsidRDefault="00F45B21" w:rsidP="001C22DD">
      <w:pPr>
        <w:rPr>
          <w:b/>
          <w:lang w:eastAsia="en-US"/>
        </w:rPr>
      </w:pPr>
      <w:r w:rsidRPr="001C22DD">
        <w:rPr>
          <w:b/>
          <w:lang w:eastAsia="en-US"/>
        </w:rPr>
        <w:t>Whenever we override the equals() method, we should override hashcode() method</w:t>
      </w:r>
    </w:p>
    <w:p w14:paraId="2DC15AA7" w14:textId="59FA903F" w:rsidR="00EC7207" w:rsidRDefault="001C22DD" w:rsidP="001C22DD">
      <w:pPr>
        <w:pStyle w:val="Howitworks"/>
        <w:jc w:val="left"/>
      </w:pPr>
      <w:r>
        <w:t>In String class(not StringBuilder, StringBuffer) &amp; All Wrapper classes equals() method is overridden for Content Comparison</w:t>
      </w:r>
    </w:p>
    <w:p w14:paraId="00F2093F" w14:textId="016BD767" w:rsidR="007E21AE" w:rsidRDefault="007E21AE" w:rsidP="007E21AE">
      <w:pPr>
        <w:pStyle w:val="1Output"/>
        <w:rPr>
          <w:color w:val="4C483D" w:themeColor="text2"/>
        </w:rPr>
      </w:pPr>
      <w:r>
        <w:tab/>
      </w:r>
      <w:r>
        <w:rPr>
          <w:bCs/>
          <w:color w:val="7F0055"/>
        </w:rPr>
        <w:t>public</w:t>
      </w:r>
      <w:r>
        <w:t xml:space="preserve"> </w:t>
      </w:r>
      <w:r>
        <w:rPr>
          <w:bCs/>
          <w:color w:val="7F0055"/>
        </w:rPr>
        <w:t>static</w:t>
      </w:r>
      <w:r>
        <w:t xml:space="preserve"> </w:t>
      </w:r>
      <w:r>
        <w:rPr>
          <w:bCs/>
          <w:color w:val="7F0055"/>
        </w:rPr>
        <w:t>void</w:t>
      </w:r>
      <w:r>
        <w:t xml:space="preserve"> main(String[] </w:t>
      </w:r>
      <w:r>
        <w:rPr>
          <w:color w:val="6A3E3E"/>
        </w:rPr>
        <w:t>args</w:t>
      </w:r>
      <w:r>
        <w:t>) {</w:t>
      </w:r>
    </w:p>
    <w:p w14:paraId="6059562E" w14:textId="77777777" w:rsidR="007E21AE" w:rsidRDefault="007E21AE" w:rsidP="007E21AE">
      <w:pPr>
        <w:pStyle w:val="1Output"/>
        <w:rPr>
          <w:color w:val="4C483D" w:themeColor="text2"/>
        </w:rPr>
      </w:pPr>
      <w:r>
        <w:tab/>
      </w:r>
      <w:r>
        <w:tab/>
        <w:t xml:space="preserve">StringBuffer </w:t>
      </w:r>
      <w:r>
        <w:rPr>
          <w:color w:val="6A3E3E"/>
        </w:rPr>
        <w:t>sb1</w:t>
      </w:r>
      <w:r>
        <w:t xml:space="preserve"> = </w:t>
      </w:r>
      <w:r>
        <w:rPr>
          <w:bCs/>
          <w:color w:val="7F0055"/>
        </w:rPr>
        <w:t>new</w:t>
      </w:r>
      <w:r>
        <w:t xml:space="preserve"> StringBuffer(</w:t>
      </w:r>
      <w:r>
        <w:rPr>
          <w:color w:val="2A00FF"/>
        </w:rPr>
        <w:t>"Satya"</w:t>
      </w:r>
      <w:r>
        <w:t>);</w:t>
      </w:r>
    </w:p>
    <w:p w14:paraId="5E4C0790" w14:textId="77777777" w:rsidR="007E21AE" w:rsidRDefault="007E21AE" w:rsidP="007E21AE">
      <w:pPr>
        <w:pStyle w:val="1Output"/>
        <w:rPr>
          <w:color w:val="4C483D" w:themeColor="text2"/>
        </w:rPr>
      </w:pPr>
      <w:r>
        <w:tab/>
      </w:r>
      <w:r>
        <w:tab/>
        <w:t xml:space="preserve">StringBuffer </w:t>
      </w:r>
      <w:r>
        <w:rPr>
          <w:color w:val="6A3E3E"/>
        </w:rPr>
        <w:t>sb2</w:t>
      </w:r>
      <w:r>
        <w:t xml:space="preserve"> = </w:t>
      </w:r>
      <w:r>
        <w:rPr>
          <w:bCs/>
          <w:color w:val="7F0055"/>
        </w:rPr>
        <w:t>new</w:t>
      </w:r>
      <w:r>
        <w:t xml:space="preserve"> StringBuffer(</w:t>
      </w:r>
      <w:r>
        <w:rPr>
          <w:color w:val="2A00FF"/>
        </w:rPr>
        <w:t>"Satya"</w:t>
      </w:r>
      <w:r>
        <w:t>);</w:t>
      </w:r>
    </w:p>
    <w:p w14:paraId="25CB1759" w14:textId="77777777" w:rsidR="007E21AE" w:rsidRDefault="007E21AE" w:rsidP="007E21AE">
      <w:pPr>
        <w:pStyle w:val="1Output"/>
        <w:rPr>
          <w:color w:val="4C483D" w:themeColor="text2"/>
        </w:rPr>
      </w:pPr>
    </w:p>
    <w:p w14:paraId="7B4B8AB8" w14:textId="77777777" w:rsidR="007E21AE" w:rsidRDefault="007E21AE" w:rsidP="007E21AE">
      <w:pPr>
        <w:pStyle w:val="1Output"/>
        <w:rPr>
          <w:color w:val="4C483D" w:themeColor="text2"/>
        </w:rPr>
      </w:pPr>
      <w:r>
        <w:tab/>
      </w:r>
      <w:r>
        <w:tab/>
      </w:r>
      <w:r>
        <w:rPr>
          <w:bCs/>
          <w:color w:val="7F0055"/>
        </w:rPr>
        <w:t>if</w:t>
      </w:r>
      <w:r>
        <w:t xml:space="preserve"> (</w:t>
      </w:r>
      <w:r>
        <w:rPr>
          <w:color w:val="6A3E3E"/>
        </w:rPr>
        <w:t>sb1</w:t>
      </w:r>
      <w:r>
        <w:t>.equals(</w:t>
      </w:r>
      <w:r>
        <w:rPr>
          <w:color w:val="6A3E3E"/>
        </w:rPr>
        <w:t>sb2</w:t>
      </w:r>
      <w:r>
        <w:t>)) {</w:t>
      </w:r>
    </w:p>
    <w:p w14:paraId="1C15A96F" w14:textId="77777777" w:rsidR="007E21AE" w:rsidRDefault="007E21AE" w:rsidP="007E21AE">
      <w:pPr>
        <w:pStyle w:val="1Output"/>
        <w:rPr>
          <w:color w:val="4C483D" w:themeColor="text2"/>
        </w:rPr>
      </w:pPr>
      <w:r>
        <w:tab/>
      </w:r>
      <w:r>
        <w:tab/>
      </w:r>
      <w:r>
        <w:tab/>
        <w:t>System.</w:t>
      </w:r>
      <w:r>
        <w:rPr>
          <w:bCs/>
          <w:i/>
          <w:iCs/>
          <w:color w:val="0000C0"/>
        </w:rPr>
        <w:t>out</w:t>
      </w:r>
      <w:r>
        <w:t>.println(</w:t>
      </w:r>
      <w:r>
        <w:rPr>
          <w:color w:val="2A00FF"/>
        </w:rPr>
        <w:t>"EQUAL"</w:t>
      </w:r>
      <w:r>
        <w:t>);</w:t>
      </w:r>
    </w:p>
    <w:p w14:paraId="0611D315" w14:textId="77777777" w:rsidR="007E21AE" w:rsidRDefault="007E21AE" w:rsidP="007E21AE">
      <w:pPr>
        <w:pStyle w:val="1Output"/>
        <w:rPr>
          <w:color w:val="4C483D" w:themeColor="text2"/>
        </w:rPr>
      </w:pPr>
      <w:r>
        <w:tab/>
      </w:r>
      <w:r>
        <w:tab/>
        <w:t xml:space="preserve">} </w:t>
      </w:r>
      <w:r>
        <w:rPr>
          <w:bCs/>
          <w:color w:val="7F0055"/>
        </w:rPr>
        <w:t>else</w:t>
      </w:r>
      <w:r>
        <w:t xml:space="preserve"> {</w:t>
      </w:r>
    </w:p>
    <w:p w14:paraId="74DB723D" w14:textId="77777777" w:rsidR="007E21AE" w:rsidRDefault="007E21AE" w:rsidP="007E21AE">
      <w:pPr>
        <w:pStyle w:val="1Output"/>
        <w:rPr>
          <w:color w:val="4C483D" w:themeColor="text2"/>
        </w:rPr>
      </w:pPr>
      <w:r>
        <w:tab/>
      </w:r>
      <w:r>
        <w:tab/>
      </w:r>
      <w:r>
        <w:tab/>
        <w:t>System.</w:t>
      </w:r>
      <w:r>
        <w:rPr>
          <w:bCs/>
          <w:i/>
          <w:iCs/>
          <w:color w:val="0000C0"/>
        </w:rPr>
        <w:t>out</w:t>
      </w:r>
      <w:r>
        <w:t>.println(</w:t>
      </w:r>
      <w:r>
        <w:rPr>
          <w:color w:val="2A00FF"/>
        </w:rPr>
        <w:t>"NOT EQUAL"</w:t>
      </w:r>
      <w:r>
        <w:t>);</w:t>
      </w:r>
    </w:p>
    <w:p w14:paraId="21BA9568" w14:textId="77777777" w:rsidR="007E21AE" w:rsidRDefault="007E21AE" w:rsidP="007E21AE">
      <w:pPr>
        <w:pStyle w:val="1Output"/>
        <w:rPr>
          <w:color w:val="4C483D" w:themeColor="text2"/>
        </w:rPr>
      </w:pPr>
      <w:r>
        <w:tab/>
      </w:r>
      <w:r>
        <w:tab/>
        <w:t>}</w:t>
      </w:r>
    </w:p>
    <w:p w14:paraId="7C7CB65F" w14:textId="170C50C1" w:rsidR="007E21AE" w:rsidRDefault="007E21AE" w:rsidP="007E21AE">
      <w:pPr>
        <w:pStyle w:val="1Output"/>
      </w:pPr>
      <w:r>
        <w:tab/>
        <w:t>}</w:t>
      </w:r>
    </w:p>
    <w:p w14:paraId="4E82CCF6" w14:textId="3298018D" w:rsidR="007E21AE" w:rsidRDefault="007E21AE" w:rsidP="007E21AE">
      <w:pPr>
        <w:pStyle w:val="1Output"/>
        <w:shd w:val="clear" w:color="auto" w:fill="000000" w:themeFill="text1"/>
      </w:pPr>
      <w:r w:rsidRPr="007E21AE">
        <w:t>NOT EQUAL</w:t>
      </w:r>
    </w:p>
    <w:p w14:paraId="0C804076" w14:textId="77777777" w:rsidR="004A46AA" w:rsidRDefault="004A46AA" w:rsidP="00D4260A">
      <w:pPr>
        <w:spacing w:after="0"/>
      </w:pPr>
    </w:p>
    <w:p w14:paraId="6DBF95F4" w14:textId="77777777" w:rsidR="00EC7207" w:rsidRDefault="00EC7207" w:rsidP="008151C9">
      <w:pPr>
        <w:pStyle w:val="Heading30"/>
      </w:pPr>
      <w:bookmarkStart w:id="46" w:name="_Toc2631445"/>
      <w:r>
        <w:t>Compare two employee Objects based on Their Id?</w:t>
      </w:r>
      <w:bookmarkEnd w:id="46"/>
    </w:p>
    <w:p w14:paraId="69E890F2" w14:textId="77777777" w:rsidR="00EC7207" w:rsidRPr="00975446" w:rsidRDefault="00EC7207" w:rsidP="00EC7207">
      <w:pPr>
        <w:pStyle w:val="1Output"/>
        <w:rPr>
          <w:color w:val="4C483D" w:themeColor="text2"/>
          <w:szCs w:val="16"/>
        </w:rPr>
      </w:pPr>
      <w:r w:rsidRPr="00975446">
        <w:rPr>
          <w:bCs/>
          <w:szCs w:val="16"/>
        </w:rPr>
        <w:t>public</w:t>
      </w:r>
      <w:r w:rsidRPr="00975446">
        <w:rPr>
          <w:color w:val="000000"/>
          <w:szCs w:val="16"/>
        </w:rPr>
        <w:t xml:space="preserve"> </w:t>
      </w:r>
      <w:r w:rsidRPr="00975446">
        <w:rPr>
          <w:bCs/>
          <w:szCs w:val="16"/>
        </w:rPr>
        <w:t>class</w:t>
      </w:r>
      <w:r w:rsidRPr="00975446">
        <w:rPr>
          <w:color w:val="000000"/>
          <w:szCs w:val="16"/>
        </w:rPr>
        <w:t xml:space="preserve"> Employe {</w:t>
      </w:r>
    </w:p>
    <w:p w14:paraId="1A0D95EB" w14:textId="77777777" w:rsidR="00EC7207" w:rsidRPr="00975446" w:rsidRDefault="00EC7207" w:rsidP="00EC7207">
      <w:pPr>
        <w:pStyle w:val="1Output"/>
        <w:rPr>
          <w:color w:val="4C483D" w:themeColor="text2"/>
          <w:szCs w:val="16"/>
        </w:rPr>
      </w:pPr>
      <w:r w:rsidRPr="00975446">
        <w:rPr>
          <w:color w:val="000000"/>
          <w:szCs w:val="16"/>
        </w:rPr>
        <w:tab/>
      </w:r>
      <w:r w:rsidRPr="00975446">
        <w:rPr>
          <w:bCs/>
          <w:szCs w:val="16"/>
        </w:rPr>
        <w:t>int</w:t>
      </w:r>
      <w:r w:rsidRPr="00975446">
        <w:rPr>
          <w:color w:val="000000"/>
          <w:szCs w:val="16"/>
        </w:rPr>
        <w:t xml:space="preserve"> </w:t>
      </w:r>
      <w:r w:rsidRPr="00975446">
        <w:rPr>
          <w:color w:val="0000C0"/>
          <w:szCs w:val="16"/>
        </w:rPr>
        <w:t>id</w:t>
      </w:r>
      <w:r w:rsidRPr="00975446">
        <w:rPr>
          <w:color w:val="000000"/>
          <w:szCs w:val="16"/>
        </w:rPr>
        <w:t>;</w:t>
      </w:r>
    </w:p>
    <w:p w14:paraId="163D1178" w14:textId="77777777" w:rsidR="00EC7207" w:rsidRPr="00975446" w:rsidRDefault="00EC7207" w:rsidP="00EC7207">
      <w:pPr>
        <w:pStyle w:val="1Output"/>
        <w:rPr>
          <w:color w:val="4C483D" w:themeColor="text2"/>
          <w:szCs w:val="16"/>
        </w:rPr>
      </w:pPr>
      <w:r w:rsidRPr="00975446">
        <w:rPr>
          <w:color w:val="000000"/>
          <w:szCs w:val="16"/>
        </w:rPr>
        <w:tab/>
        <w:t xml:space="preserve">String </w:t>
      </w:r>
      <w:r w:rsidRPr="00975446">
        <w:rPr>
          <w:color w:val="0000C0"/>
          <w:szCs w:val="16"/>
        </w:rPr>
        <w:t>name</w:t>
      </w:r>
      <w:r w:rsidRPr="00975446">
        <w:rPr>
          <w:color w:val="000000"/>
          <w:szCs w:val="16"/>
        </w:rPr>
        <w:t>;</w:t>
      </w:r>
    </w:p>
    <w:p w14:paraId="28F9498A" w14:textId="6CEFF8E5" w:rsidR="00455B8A" w:rsidRPr="00975446" w:rsidRDefault="00EC7207" w:rsidP="009663F4">
      <w:pPr>
        <w:pStyle w:val="1Output"/>
        <w:ind w:firstLine="720"/>
        <w:rPr>
          <w:color w:val="000000"/>
          <w:szCs w:val="16"/>
        </w:rPr>
      </w:pPr>
      <w:r w:rsidRPr="00975446">
        <w:rPr>
          <w:color w:val="0000FF"/>
          <w:szCs w:val="16"/>
        </w:rPr>
        <w:t>//Setters &amp; Getters</w:t>
      </w:r>
      <w:r w:rsidRPr="00975446">
        <w:rPr>
          <w:color w:val="000000"/>
          <w:szCs w:val="16"/>
        </w:rPr>
        <w:tab/>
      </w:r>
    </w:p>
    <w:p w14:paraId="400A150E" w14:textId="72AE6F86" w:rsidR="00EC7207" w:rsidRPr="00975446" w:rsidRDefault="00EC7207" w:rsidP="00455B8A">
      <w:pPr>
        <w:pStyle w:val="1Output"/>
        <w:ind w:firstLine="720"/>
        <w:rPr>
          <w:color w:val="4C483D" w:themeColor="text2"/>
          <w:szCs w:val="16"/>
        </w:rPr>
      </w:pPr>
      <w:r w:rsidRPr="00975446">
        <w:rPr>
          <w:color w:val="646464"/>
          <w:szCs w:val="16"/>
        </w:rPr>
        <w:t>@Override</w:t>
      </w:r>
    </w:p>
    <w:p w14:paraId="5DD67E0B" w14:textId="77777777" w:rsidR="00EC7207" w:rsidRPr="00975446" w:rsidRDefault="00EC7207" w:rsidP="00EC7207">
      <w:pPr>
        <w:pStyle w:val="1Output"/>
        <w:rPr>
          <w:color w:val="4C483D" w:themeColor="text2"/>
          <w:szCs w:val="16"/>
        </w:rPr>
      </w:pPr>
      <w:r w:rsidRPr="00975446">
        <w:rPr>
          <w:color w:val="000000"/>
          <w:szCs w:val="16"/>
        </w:rPr>
        <w:tab/>
      </w:r>
      <w:r w:rsidRPr="00975446">
        <w:rPr>
          <w:bCs/>
          <w:szCs w:val="16"/>
        </w:rPr>
        <w:t>public</w:t>
      </w:r>
      <w:r w:rsidRPr="00975446">
        <w:rPr>
          <w:color w:val="000000"/>
          <w:szCs w:val="16"/>
        </w:rPr>
        <w:t xml:space="preserve"> </w:t>
      </w:r>
      <w:r w:rsidRPr="00975446">
        <w:rPr>
          <w:bCs/>
          <w:szCs w:val="16"/>
        </w:rPr>
        <w:t>boolean</w:t>
      </w:r>
      <w:r w:rsidRPr="00975446">
        <w:rPr>
          <w:color w:val="000000"/>
          <w:szCs w:val="16"/>
        </w:rPr>
        <w:t xml:space="preserve"> equals(Object </w:t>
      </w:r>
      <w:r w:rsidRPr="00975446">
        <w:rPr>
          <w:color w:val="6A3E3E"/>
          <w:szCs w:val="16"/>
        </w:rPr>
        <w:t>obj</w:t>
      </w:r>
      <w:r w:rsidRPr="00975446">
        <w:rPr>
          <w:color w:val="000000"/>
          <w:szCs w:val="16"/>
        </w:rPr>
        <w:t>) {</w:t>
      </w:r>
      <w:r w:rsidRPr="00975446">
        <w:rPr>
          <w:color w:val="000000"/>
          <w:szCs w:val="16"/>
        </w:rPr>
        <w:tab/>
      </w:r>
      <w:r w:rsidRPr="00975446">
        <w:rPr>
          <w:color w:val="000000"/>
          <w:szCs w:val="16"/>
        </w:rPr>
        <w:tab/>
      </w:r>
    </w:p>
    <w:p w14:paraId="08AE6289" w14:textId="77777777" w:rsidR="00EC7207" w:rsidRPr="00975446" w:rsidRDefault="00EC7207" w:rsidP="00EC7207">
      <w:pPr>
        <w:pStyle w:val="1Output"/>
        <w:rPr>
          <w:color w:val="4C483D" w:themeColor="text2"/>
          <w:szCs w:val="16"/>
        </w:rPr>
      </w:pPr>
      <w:r w:rsidRPr="00975446">
        <w:rPr>
          <w:color w:val="000000"/>
          <w:szCs w:val="16"/>
        </w:rPr>
        <w:tab/>
      </w:r>
      <w:r w:rsidRPr="00975446">
        <w:rPr>
          <w:color w:val="000000"/>
          <w:szCs w:val="16"/>
        </w:rPr>
        <w:tab/>
        <w:t xml:space="preserve">Employe </w:t>
      </w:r>
      <w:r w:rsidRPr="00975446">
        <w:rPr>
          <w:color w:val="6A3E3E"/>
          <w:szCs w:val="16"/>
        </w:rPr>
        <w:t>e</w:t>
      </w:r>
      <w:r w:rsidRPr="00975446">
        <w:rPr>
          <w:color w:val="000000"/>
          <w:szCs w:val="16"/>
        </w:rPr>
        <w:t xml:space="preserve"> = (Employe) </w:t>
      </w:r>
      <w:r w:rsidRPr="00975446">
        <w:rPr>
          <w:color w:val="6A3E3E"/>
          <w:szCs w:val="16"/>
        </w:rPr>
        <w:t>obj</w:t>
      </w:r>
      <w:r w:rsidRPr="00975446">
        <w:rPr>
          <w:color w:val="000000"/>
          <w:szCs w:val="16"/>
        </w:rPr>
        <w:t>;</w:t>
      </w:r>
    </w:p>
    <w:p w14:paraId="2506E2E2" w14:textId="77777777" w:rsidR="00EC7207" w:rsidRPr="00975446" w:rsidRDefault="00EC7207" w:rsidP="00EC7207">
      <w:pPr>
        <w:pStyle w:val="1Output"/>
        <w:rPr>
          <w:color w:val="4C483D" w:themeColor="text2"/>
          <w:szCs w:val="16"/>
        </w:rPr>
      </w:pPr>
      <w:r w:rsidRPr="00975446">
        <w:rPr>
          <w:color w:val="000000"/>
          <w:szCs w:val="16"/>
        </w:rPr>
        <w:tab/>
      </w:r>
      <w:r w:rsidRPr="00975446">
        <w:rPr>
          <w:color w:val="000000"/>
          <w:szCs w:val="16"/>
        </w:rPr>
        <w:tab/>
      </w:r>
      <w:r w:rsidRPr="00975446">
        <w:rPr>
          <w:bCs/>
          <w:szCs w:val="16"/>
        </w:rPr>
        <w:t>boolean</w:t>
      </w:r>
      <w:r w:rsidRPr="00975446">
        <w:rPr>
          <w:color w:val="000000"/>
          <w:szCs w:val="16"/>
        </w:rPr>
        <w:t xml:space="preserve"> </w:t>
      </w:r>
      <w:r w:rsidRPr="00975446">
        <w:rPr>
          <w:color w:val="6A3E3E"/>
          <w:szCs w:val="16"/>
        </w:rPr>
        <w:t>flag</w:t>
      </w:r>
      <w:r w:rsidRPr="00975446">
        <w:rPr>
          <w:color w:val="000000"/>
          <w:szCs w:val="16"/>
        </w:rPr>
        <w:t xml:space="preserve"> = </w:t>
      </w:r>
      <w:r w:rsidRPr="00975446">
        <w:rPr>
          <w:bCs/>
          <w:szCs w:val="16"/>
        </w:rPr>
        <w:t>false</w:t>
      </w:r>
      <w:r w:rsidRPr="00975446">
        <w:rPr>
          <w:color w:val="000000"/>
          <w:szCs w:val="16"/>
        </w:rPr>
        <w:t>;</w:t>
      </w:r>
    </w:p>
    <w:p w14:paraId="143ACC06" w14:textId="77777777" w:rsidR="00EC7207" w:rsidRPr="00975446" w:rsidRDefault="00EC7207" w:rsidP="00EC7207">
      <w:pPr>
        <w:pStyle w:val="1Output"/>
        <w:rPr>
          <w:color w:val="4C483D" w:themeColor="text2"/>
          <w:szCs w:val="16"/>
        </w:rPr>
      </w:pPr>
      <w:r w:rsidRPr="00975446">
        <w:rPr>
          <w:color w:val="000000"/>
          <w:szCs w:val="16"/>
        </w:rPr>
        <w:tab/>
      </w:r>
      <w:r w:rsidRPr="00975446">
        <w:rPr>
          <w:color w:val="000000"/>
          <w:szCs w:val="16"/>
        </w:rPr>
        <w:tab/>
      </w:r>
      <w:r w:rsidRPr="00975446">
        <w:rPr>
          <w:bCs/>
          <w:szCs w:val="16"/>
        </w:rPr>
        <w:t>if</w:t>
      </w:r>
      <w:r w:rsidRPr="00975446">
        <w:rPr>
          <w:color w:val="000000"/>
          <w:szCs w:val="16"/>
        </w:rPr>
        <w:t xml:space="preserve"> (</w:t>
      </w:r>
      <w:r w:rsidRPr="00975446">
        <w:rPr>
          <w:bCs/>
          <w:szCs w:val="16"/>
        </w:rPr>
        <w:t>this</w:t>
      </w:r>
      <w:r w:rsidRPr="00975446">
        <w:rPr>
          <w:color w:val="000000"/>
          <w:szCs w:val="16"/>
        </w:rPr>
        <w:t xml:space="preserve">.getId() == </w:t>
      </w:r>
      <w:r w:rsidRPr="00975446">
        <w:rPr>
          <w:color w:val="6A3E3E"/>
          <w:szCs w:val="16"/>
        </w:rPr>
        <w:t>e</w:t>
      </w:r>
      <w:r w:rsidRPr="00975446">
        <w:rPr>
          <w:color w:val="000000"/>
          <w:szCs w:val="16"/>
        </w:rPr>
        <w:t>.getId()) {</w:t>
      </w:r>
    </w:p>
    <w:p w14:paraId="2EB1C671" w14:textId="77777777" w:rsidR="00EC7207" w:rsidRPr="00975446" w:rsidRDefault="00EC7207" w:rsidP="00EC7207">
      <w:pPr>
        <w:pStyle w:val="1Output"/>
        <w:rPr>
          <w:color w:val="4C483D" w:themeColor="text2"/>
          <w:szCs w:val="16"/>
        </w:rPr>
      </w:pPr>
      <w:r w:rsidRPr="00975446">
        <w:rPr>
          <w:color w:val="000000"/>
          <w:szCs w:val="16"/>
        </w:rPr>
        <w:tab/>
      </w:r>
      <w:r w:rsidRPr="00975446">
        <w:rPr>
          <w:color w:val="000000"/>
          <w:szCs w:val="16"/>
        </w:rPr>
        <w:tab/>
      </w:r>
      <w:r w:rsidRPr="00975446">
        <w:rPr>
          <w:color w:val="000000"/>
          <w:szCs w:val="16"/>
        </w:rPr>
        <w:tab/>
      </w:r>
      <w:r w:rsidRPr="00975446">
        <w:rPr>
          <w:color w:val="6A3E3E"/>
          <w:szCs w:val="16"/>
        </w:rPr>
        <w:t>flag</w:t>
      </w:r>
      <w:r w:rsidRPr="00975446">
        <w:rPr>
          <w:color w:val="000000"/>
          <w:szCs w:val="16"/>
        </w:rPr>
        <w:t xml:space="preserve"> = </w:t>
      </w:r>
      <w:r w:rsidRPr="00975446">
        <w:rPr>
          <w:bCs/>
          <w:szCs w:val="16"/>
        </w:rPr>
        <w:t>true</w:t>
      </w:r>
      <w:r w:rsidRPr="00975446">
        <w:rPr>
          <w:color w:val="000000"/>
          <w:szCs w:val="16"/>
        </w:rPr>
        <w:t>;</w:t>
      </w:r>
    </w:p>
    <w:p w14:paraId="7516A2BB" w14:textId="77777777" w:rsidR="00EC7207" w:rsidRPr="00975446" w:rsidRDefault="00EC7207" w:rsidP="00EC7207">
      <w:pPr>
        <w:pStyle w:val="1Output"/>
        <w:rPr>
          <w:color w:val="4C483D" w:themeColor="text2"/>
          <w:szCs w:val="16"/>
        </w:rPr>
      </w:pPr>
      <w:r w:rsidRPr="00975446">
        <w:rPr>
          <w:color w:val="000000"/>
          <w:szCs w:val="16"/>
        </w:rPr>
        <w:tab/>
      </w:r>
      <w:r w:rsidRPr="00975446">
        <w:rPr>
          <w:color w:val="000000"/>
          <w:szCs w:val="16"/>
        </w:rPr>
        <w:tab/>
        <w:t>}</w:t>
      </w:r>
    </w:p>
    <w:p w14:paraId="006DDD4B" w14:textId="77777777" w:rsidR="00EC7207" w:rsidRPr="00975446" w:rsidRDefault="00EC7207" w:rsidP="00EC7207">
      <w:pPr>
        <w:pStyle w:val="1Output"/>
        <w:rPr>
          <w:color w:val="4C483D" w:themeColor="text2"/>
          <w:szCs w:val="16"/>
        </w:rPr>
      </w:pPr>
      <w:r w:rsidRPr="00975446">
        <w:rPr>
          <w:color w:val="000000"/>
          <w:szCs w:val="16"/>
        </w:rPr>
        <w:tab/>
      </w:r>
      <w:r w:rsidRPr="00975446">
        <w:rPr>
          <w:color w:val="000000"/>
          <w:szCs w:val="16"/>
        </w:rPr>
        <w:tab/>
      </w:r>
      <w:r w:rsidRPr="00975446">
        <w:rPr>
          <w:bCs/>
          <w:szCs w:val="16"/>
        </w:rPr>
        <w:t>return</w:t>
      </w:r>
      <w:r w:rsidRPr="00975446">
        <w:rPr>
          <w:color w:val="000000"/>
          <w:szCs w:val="16"/>
        </w:rPr>
        <w:t xml:space="preserve"> </w:t>
      </w:r>
      <w:r w:rsidRPr="00975446">
        <w:rPr>
          <w:color w:val="6A3E3E"/>
          <w:szCs w:val="16"/>
        </w:rPr>
        <w:t>flag</w:t>
      </w:r>
      <w:r w:rsidRPr="00975446">
        <w:rPr>
          <w:color w:val="000000"/>
          <w:szCs w:val="16"/>
        </w:rPr>
        <w:t>;</w:t>
      </w:r>
    </w:p>
    <w:p w14:paraId="19973158" w14:textId="7C18C172" w:rsidR="00455B8A" w:rsidRPr="00975446" w:rsidRDefault="00EC7207" w:rsidP="00EC7207">
      <w:pPr>
        <w:pStyle w:val="1Output"/>
        <w:rPr>
          <w:color w:val="4C483D" w:themeColor="text2"/>
          <w:szCs w:val="16"/>
        </w:rPr>
      </w:pPr>
      <w:r w:rsidRPr="00975446">
        <w:rPr>
          <w:color w:val="000000"/>
          <w:szCs w:val="16"/>
        </w:rPr>
        <w:tab/>
        <w:t>}</w:t>
      </w:r>
    </w:p>
    <w:p w14:paraId="553F8761" w14:textId="77777777" w:rsidR="00EC7207" w:rsidRPr="00975446" w:rsidRDefault="00EC7207" w:rsidP="00EC7207">
      <w:pPr>
        <w:pStyle w:val="1Output"/>
        <w:rPr>
          <w:color w:val="4C483D" w:themeColor="text2"/>
          <w:szCs w:val="16"/>
        </w:rPr>
      </w:pPr>
      <w:r w:rsidRPr="00975446">
        <w:rPr>
          <w:color w:val="000000"/>
          <w:szCs w:val="16"/>
        </w:rPr>
        <w:tab/>
      </w:r>
      <w:r w:rsidRPr="00975446">
        <w:rPr>
          <w:bCs/>
          <w:szCs w:val="16"/>
        </w:rPr>
        <w:t>public</w:t>
      </w:r>
      <w:r w:rsidRPr="00975446">
        <w:rPr>
          <w:color w:val="000000"/>
          <w:szCs w:val="16"/>
        </w:rPr>
        <w:t xml:space="preserve"> </w:t>
      </w:r>
      <w:r w:rsidRPr="00975446">
        <w:rPr>
          <w:bCs/>
          <w:szCs w:val="16"/>
        </w:rPr>
        <w:t>static</w:t>
      </w:r>
      <w:r w:rsidRPr="00975446">
        <w:rPr>
          <w:color w:val="000000"/>
          <w:szCs w:val="16"/>
        </w:rPr>
        <w:t xml:space="preserve"> </w:t>
      </w:r>
      <w:r w:rsidRPr="00975446">
        <w:rPr>
          <w:bCs/>
          <w:szCs w:val="16"/>
        </w:rPr>
        <w:t>void</w:t>
      </w:r>
      <w:r w:rsidRPr="00975446">
        <w:rPr>
          <w:color w:val="000000"/>
          <w:szCs w:val="16"/>
        </w:rPr>
        <w:t xml:space="preserve"> main(String[] </w:t>
      </w:r>
      <w:r w:rsidRPr="00975446">
        <w:rPr>
          <w:color w:val="6A3E3E"/>
          <w:szCs w:val="16"/>
        </w:rPr>
        <w:t>args</w:t>
      </w:r>
      <w:r w:rsidRPr="00975446">
        <w:rPr>
          <w:color w:val="000000"/>
          <w:szCs w:val="16"/>
        </w:rPr>
        <w:t>) {</w:t>
      </w:r>
    </w:p>
    <w:p w14:paraId="013981FA" w14:textId="77777777" w:rsidR="00EC7207" w:rsidRPr="00975446" w:rsidRDefault="00EC7207" w:rsidP="00EC7207">
      <w:pPr>
        <w:pStyle w:val="1Output"/>
        <w:rPr>
          <w:color w:val="4C483D" w:themeColor="text2"/>
          <w:szCs w:val="16"/>
        </w:rPr>
      </w:pPr>
      <w:r w:rsidRPr="00975446">
        <w:rPr>
          <w:color w:val="000000"/>
          <w:szCs w:val="16"/>
        </w:rPr>
        <w:tab/>
      </w:r>
      <w:r w:rsidRPr="00975446">
        <w:rPr>
          <w:color w:val="000000"/>
          <w:szCs w:val="16"/>
        </w:rPr>
        <w:tab/>
        <w:t xml:space="preserve">Employe </w:t>
      </w:r>
      <w:r w:rsidRPr="00975446">
        <w:rPr>
          <w:color w:val="6A3E3E"/>
          <w:szCs w:val="16"/>
        </w:rPr>
        <w:t>e1</w:t>
      </w:r>
      <w:r w:rsidRPr="00975446">
        <w:rPr>
          <w:color w:val="000000"/>
          <w:szCs w:val="16"/>
        </w:rPr>
        <w:t xml:space="preserve"> = </w:t>
      </w:r>
      <w:r w:rsidRPr="00975446">
        <w:rPr>
          <w:bCs/>
          <w:szCs w:val="16"/>
        </w:rPr>
        <w:t>new</w:t>
      </w:r>
      <w:r w:rsidRPr="00975446">
        <w:rPr>
          <w:color w:val="000000"/>
          <w:szCs w:val="16"/>
        </w:rPr>
        <w:t xml:space="preserve"> Employe();</w:t>
      </w:r>
    </w:p>
    <w:p w14:paraId="163BF4A4" w14:textId="77777777" w:rsidR="00EC7207" w:rsidRPr="00975446" w:rsidRDefault="00EC7207" w:rsidP="00EC7207">
      <w:pPr>
        <w:pStyle w:val="1Output"/>
        <w:rPr>
          <w:color w:val="4C483D" w:themeColor="text2"/>
          <w:szCs w:val="16"/>
        </w:rPr>
      </w:pPr>
      <w:r w:rsidRPr="00975446">
        <w:rPr>
          <w:color w:val="000000"/>
          <w:szCs w:val="16"/>
        </w:rPr>
        <w:tab/>
      </w:r>
      <w:r w:rsidRPr="00975446">
        <w:rPr>
          <w:color w:val="000000"/>
          <w:szCs w:val="16"/>
        </w:rPr>
        <w:tab/>
        <w:t xml:space="preserve">Employe </w:t>
      </w:r>
      <w:r w:rsidRPr="00975446">
        <w:rPr>
          <w:color w:val="6A3E3E"/>
          <w:szCs w:val="16"/>
        </w:rPr>
        <w:t>e2</w:t>
      </w:r>
      <w:r w:rsidRPr="00975446">
        <w:rPr>
          <w:color w:val="000000"/>
          <w:szCs w:val="16"/>
        </w:rPr>
        <w:t xml:space="preserve"> = </w:t>
      </w:r>
      <w:r w:rsidRPr="00975446">
        <w:rPr>
          <w:bCs/>
          <w:szCs w:val="16"/>
        </w:rPr>
        <w:t>new</w:t>
      </w:r>
      <w:r w:rsidRPr="00975446">
        <w:rPr>
          <w:color w:val="000000"/>
          <w:szCs w:val="16"/>
        </w:rPr>
        <w:t xml:space="preserve"> Employe();</w:t>
      </w:r>
    </w:p>
    <w:p w14:paraId="1525007D" w14:textId="77777777" w:rsidR="00EC7207" w:rsidRPr="00975446" w:rsidRDefault="00EC7207" w:rsidP="00EC7207">
      <w:pPr>
        <w:pStyle w:val="1Output"/>
        <w:rPr>
          <w:color w:val="4C483D" w:themeColor="text2"/>
          <w:szCs w:val="16"/>
        </w:rPr>
      </w:pPr>
      <w:r w:rsidRPr="00975446">
        <w:rPr>
          <w:color w:val="000000"/>
          <w:szCs w:val="16"/>
        </w:rPr>
        <w:tab/>
      </w:r>
      <w:r w:rsidRPr="00975446">
        <w:rPr>
          <w:color w:val="000000"/>
          <w:szCs w:val="16"/>
        </w:rPr>
        <w:tab/>
      </w:r>
      <w:r w:rsidRPr="00975446">
        <w:rPr>
          <w:color w:val="6A3E3E"/>
          <w:szCs w:val="16"/>
        </w:rPr>
        <w:t>e1</w:t>
      </w:r>
      <w:r w:rsidRPr="00975446">
        <w:rPr>
          <w:color w:val="000000"/>
          <w:szCs w:val="16"/>
        </w:rPr>
        <w:t>.setId(101);</w:t>
      </w:r>
    </w:p>
    <w:p w14:paraId="47907046" w14:textId="77777777" w:rsidR="00EC7207" w:rsidRPr="00975446" w:rsidRDefault="00EC7207" w:rsidP="00EC7207">
      <w:pPr>
        <w:pStyle w:val="1Output"/>
        <w:rPr>
          <w:color w:val="4C483D" w:themeColor="text2"/>
          <w:szCs w:val="16"/>
        </w:rPr>
      </w:pPr>
      <w:r w:rsidRPr="00975446">
        <w:rPr>
          <w:color w:val="000000"/>
          <w:szCs w:val="16"/>
        </w:rPr>
        <w:tab/>
      </w:r>
      <w:r w:rsidRPr="00975446">
        <w:rPr>
          <w:color w:val="000000"/>
          <w:szCs w:val="16"/>
        </w:rPr>
        <w:tab/>
      </w:r>
      <w:r w:rsidRPr="00975446">
        <w:rPr>
          <w:color w:val="6A3E3E"/>
          <w:szCs w:val="16"/>
        </w:rPr>
        <w:t>e2</w:t>
      </w:r>
      <w:r w:rsidRPr="00975446">
        <w:rPr>
          <w:color w:val="000000"/>
          <w:szCs w:val="16"/>
        </w:rPr>
        <w:t>.setId(101);</w:t>
      </w:r>
    </w:p>
    <w:p w14:paraId="0B2FF9BF" w14:textId="77777777" w:rsidR="00EC7207" w:rsidRPr="00975446" w:rsidRDefault="00EC7207" w:rsidP="00EC7207">
      <w:pPr>
        <w:pStyle w:val="1Output"/>
        <w:rPr>
          <w:color w:val="000000"/>
          <w:szCs w:val="16"/>
        </w:rPr>
      </w:pPr>
      <w:r w:rsidRPr="00975446">
        <w:rPr>
          <w:color w:val="000000"/>
          <w:szCs w:val="16"/>
        </w:rPr>
        <w:tab/>
      </w:r>
      <w:r w:rsidRPr="00975446">
        <w:rPr>
          <w:color w:val="000000"/>
          <w:szCs w:val="16"/>
        </w:rPr>
        <w:tab/>
        <w:t>System.</w:t>
      </w:r>
      <w:r w:rsidRPr="00975446">
        <w:rPr>
          <w:bCs/>
          <w:i/>
          <w:iCs/>
          <w:color w:val="0000C0"/>
          <w:szCs w:val="16"/>
        </w:rPr>
        <w:t>out</w:t>
      </w:r>
      <w:r w:rsidRPr="00975446">
        <w:rPr>
          <w:color w:val="000000"/>
          <w:szCs w:val="16"/>
        </w:rPr>
        <w:t>.println(</w:t>
      </w:r>
      <w:r w:rsidRPr="00975446">
        <w:rPr>
          <w:color w:val="6A3E3E"/>
          <w:szCs w:val="16"/>
        </w:rPr>
        <w:t>e1</w:t>
      </w:r>
      <w:r w:rsidRPr="00975446">
        <w:rPr>
          <w:color w:val="000000"/>
          <w:szCs w:val="16"/>
        </w:rPr>
        <w:t>.equals(</w:t>
      </w:r>
      <w:r w:rsidRPr="00975446">
        <w:rPr>
          <w:color w:val="6A3E3E"/>
          <w:szCs w:val="16"/>
        </w:rPr>
        <w:t>e2</w:t>
      </w:r>
      <w:r w:rsidRPr="00975446">
        <w:rPr>
          <w:color w:val="000000"/>
          <w:szCs w:val="16"/>
        </w:rPr>
        <w:t>));//true</w:t>
      </w:r>
    </w:p>
    <w:p w14:paraId="4A8CDB1E" w14:textId="3178A64A" w:rsidR="00641AB3" w:rsidRPr="00975446" w:rsidRDefault="00641AB3" w:rsidP="00641AB3">
      <w:pPr>
        <w:pStyle w:val="1Output"/>
        <w:rPr>
          <w:color w:val="4C483D" w:themeColor="text2"/>
          <w:szCs w:val="16"/>
        </w:rPr>
      </w:pPr>
      <w:r w:rsidRPr="00975446">
        <w:rPr>
          <w:szCs w:val="16"/>
        </w:rPr>
        <w:tab/>
      </w:r>
      <w:r w:rsidRPr="00975446">
        <w:rPr>
          <w:szCs w:val="16"/>
        </w:rPr>
        <w:tab/>
        <w:t>System.</w:t>
      </w:r>
      <w:r w:rsidRPr="00975446">
        <w:rPr>
          <w:bCs/>
          <w:i/>
          <w:iCs/>
          <w:color w:val="0000C0"/>
          <w:szCs w:val="16"/>
        </w:rPr>
        <w:t>out</w:t>
      </w:r>
      <w:r w:rsidRPr="00975446">
        <w:rPr>
          <w:szCs w:val="16"/>
        </w:rPr>
        <w:t>.println(</w:t>
      </w:r>
      <w:r w:rsidRPr="00975446">
        <w:rPr>
          <w:color w:val="6A3E3E"/>
          <w:szCs w:val="16"/>
        </w:rPr>
        <w:t>e1</w:t>
      </w:r>
      <w:r w:rsidRPr="00975446">
        <w:rPr>
          <w:szCs w:val="16"/>
        </w:rPr>
        <w:t xml:space="preserve">.hashCode());  </w:t>
      </w:r>
      <w:r w:rsidRPr="00975446">
        <w:rPr>
          <w:color w:val="FF0000"/>
          <w:szCs w:val="16"/>
        </w:rPr>
        <w:t>//366712642</w:t>
      </w:r>
    </w:p>
    <w:p w14:paraId="18BEF9B9" w14:textId="647E1455" w:rsidR="00641AB3" w:rsidRPr="00975446" w:rsidRDefault="00641AB3" w:rsidP="00641AB3">
      <w:pPr>
        <w:pStyle w:val="1Output"/>
        <w:rPr>
          <w:color w:val="4C483D" w:themeColor="text2"/>
          <w:szCs w:val="16"/>
        </w:rPr>
      </w:pPr>
      <w:r w:rsidRPr="00975446">
        <w:rPr>
          <w:color w:val="000000"/>
          <w:szCs w:val="16"/>
        </w:rPr>
        <w:tab/>
      </w:r>
      <w:r w:rsidRPr="00975446">
        <w:rPr>
          <w:color w:val="000000"/>
          <w:szCs w:val="16"/>
        </w:rPr>
        <w:tab/>
        <w:t>System.</w:t>
      </w:r>
      <w:r w:rsidRPr="00975446">
        <w:rPr>
          <w:b w:val="0"/>
          <w:bCs/>
          <w:i/>
          <w:iCs/>
          <w:color w:val="0000C0"/>
          <w:szCs w:val="16"/>
        </w:rPr>
        <w:t>out</w:t>
      </w:r>
      <w:r w:rsidRPr="00975446">
        <w:rPr>
          <w:color w:val="000000"/>
          <w:szCs w:val="16"/>
        </w:rPr>
        <w:t>.println(</w:t>
      </w:r>
      <w:r w:rsidRPr="00975446">
        <w:rPr>
          <w:color w:val="6A3E3E"/>
          <w:szCs w:val="16"/>
          <w:shd w:val="clear" w:color="auto" w:fill="D4D4D4"/>
        </w:rPr>
        <w:t>e2</w:t>
      </w:r>
      <w:r w:rsidRPr="00975446">
        <w:rPr>
          <w:color w:val="000000"/>
          <w:szCs w:val="16"/>
        </w:rPr>
        <w:t xml:space="preserve">.hashCode()); </w:t>
      </w:r>
      <w:r w:rsidR="00975446">
        <w:rPr>
          <w:color w:val="000000"/>
          <w:szCs w:val="16"/>
        </w:rPr>
        <w:t xml:space="preserve"> </w:t>
      </w:r>
      <w:r w:rsidRPr="00975446">
        <w:rPr>
          <w:color w:val="FF0000"/>
          <w:szCs w:val="16"/>
        </w:rPr>
        <w:t>//1829164700</w:t>
      </w:r>
      <w:r w:rsidR="00CA7772" w:rsidRPr="00975446">
        <w:rPr>
          <w:color w:val="FF0000"/>
          <w:szCs w:val="16"/>
        </w:rPr>
        <w:t xml:space="preserve"> – here different</w:t>
      </w:r>
    </w:p>
    <w:p w14:paraId="717EF04B" w14:textId="77777777" w:rsidR="00EC7207" w:rsidRPr="00975446" w:rsidRDefault="00EC7207" w:rsidP="00641AB3">
      <w:pPr>
        <w:pStyle w:val="1Output"/>
        <w:rPr>
          <w:szCs w:val="16"/>
        </w:rPr>
      </w:pPr>
      <w:r w:rsidRPr="00975446">
        <w:rPr>
          <w:szCs w:val="16"/>
        </w:rPr>
        <w:tab/>
        <w:t>}</w:t>
      </w:r>
    </w:p>
    <w:p w14:paraId="2DD54F07" w14:textId="77777777" w:rsidR="00641AB3" w:rsidRPr="00975446" w:rsidRDefault="00641AB3" w:rsidP="00641AB3">
      <w:pPr>
        <w:pStyle w:val="1Output"/>
        <w:rPr>
          <w:color w:val="4C483D" w:themeColor="text2"/>
          <w:szCs w:val="16"/>
        </w:rPr>
      </w:pPr>
      <w:r w:rsidRPr="00975446">
        <w:rPr>
          <w:szCs w:val="16"/>
        </w:rPr>
        <w:t>}</w:t>
      </w:r>
    </w:p>
    <w:p w14:paraId="6B459B07" w14:textId="49B79534" w:rsidR="00CA7772" w:rsidRDefault="00EC7207" w:rsidP="009663F4">
      <w:pPr>
        <w:spacing w:after="0"/>
        <w:rPr>
          <w:shd w:val="clear" w:color="auto" w:fill="FFFFFF"/>
        </w:rPr>
      </w:pPr>
      <w:r>
        <w:rPr>
          <w:shd w:val="clear" w:color="auto" w:fill="FFFFFF"/>
        </w:rPr>
        <w:t xml:space="preserve">So are we done? </w:t>
      </w:r>
      <w:r w:rsidR="00CA7772" w:rsidRPr="005B20E7">
        <w:rPr>
          <w:lang w:eastAsia="en-US"/>
        </w:rPr>
        <w:t>If two objects are equal according to the </w:t>
      </w:r>
      <w:r w:rsidR="00CA7772" w:rsidRPr="005B20E7">
        <w:rPr>
          <w:rFonts w:ascii="Consolas" w:hAnsi="Consolas" w:cs="Courier New"/>
          <w:color w:val="FF0779"/>
          <w:sz w:val="21"/>
          <w:szCs w:val="21"/>
          <w:lang w:eastAsia="en-US"/>
        </w:rPr>
        <w:t>equals(Object)</w:t>
      </w:r>
      <w:r w:rsidR="00CA7772" w:rsidRPr="005B20E7">
        <w:rPr>
          <w:lang w:eastAsia="en-US"/>
        </w:rPr>
        <w:t> method, then calling the </w:t>
      </w:r>
      <w:r w:rsidR="009663F4">
        <w:rPr>
          <w:rFonts w:ascii="Consolas" w:hAnsi="Consolas" w:cs="Courier New"/>
          <w:color w:val="FF0779"/>
          <w:sz w:val="21"/>
          <w:szCs w:val="21"/>
          <w:lang w:eastAsia="en-US"/>
        </w:rPr>
        <w:t xml:space="preserve">hashcode </w:t>
      </w:r>
      <w:r w:rsidR="00CA7772" w:rsidRPr="005B20E7">
        <w:rPr>
          <w:lang w:eastAsia="en-US"/>
        </w:rPr>
        <w:t>method on each of the two objects must produce the same integer result</w:t>
      </w:r>
      <w:r w:rsidR="00CA7772">
        <w:rPr>
          <w:lang w:eastAsia="en-US"/>
        </w:rPr>
        <w:t xml:space="preserve">. </w:t>
      </w:r>
      <w:r w:rsidR="00CA7772" w:rsidRPr="00CA7772">
        <w:rPr>
          <w:b/>
          <w:color w:val="FF0000"/>
          <w:lang w:eastAsia="en-US"/>
        </w:rPr>
        <w:t>But here it is not</w:t>
      </w:r>
      <w:r w:rsidR="00CA7772">
        <w:rPr>
          <w:b/>
          <w:color w:val="FF0000"/>
          <w:lang w:eastAsia="en-US"/>
        </w:rPr>
        <w:t>!!</w:t>
      </w:r>
    </w:p>
    <w:p w14:paraId="6859536D" w14:textId="77777777" w:rsidR="00EC7207" w:rsidRDefault="00EC7207" w:rsidP="00EC7207">
      <w:pPr>
        <w:spacing w:before="240" w:after="0"/>
      </w:pPr>
      <w:r>
        <w:rPr>
          <w:shd w:val="clear" w:color="auto" w:fill="FFFFFF"/>
        </w:rPr>
        <w:t>Not yet. Lets test again above modified </w:t>
      </w:r>
      <w:r>
        <w:rPr>
          <w:rStyle w:val="HTMLCode"/>
          <w:rFonts w:ascii="Consolas" w:eastAsiaTheme="minorEastAsia" w:hAnsi="Consolas"/>
          <w:color w:val="FF0779"/>
          <w:sz w:val="21"/>
          <w:szCs w:val="21"/>
          <w:shd w:val="clear" w:color="auto" w:fill="FFFFFF"/>
        </w:rPr>
        <w:t>Employee</w:t>
      </w:r>
      <w:r>
        <w:rPr>
          <w:shd w:val="clear" w:color="auto" w:fill="FFFFFF"/>
        </w:rPr>
        <w:t> class in different way.</w:t>
      </w:r>
    </w:p>
    <w:p w14:paraId="45E26E6A" w14:textId="77777777" w:rsidR="00EC7207" w:rsidRDefault="00EC7207" w:rsidP="00EC7207">
      <w:pPr>
        <w:pStyle w:val="1Output"/>
        <w:rPr>
          <w:color w:val="4C483D" w:themeColor="text2"/>
        </w:rPr>
      </w:pPr>
      <w:r>
        <w:rPr>
          <w:bCs/>
          <w:color w:val="7F0055"/>
        </w:rPr>
        <w:t>public</w:t>
      </w:r>
      <w:r>
        <w:t xml:space="preserve"> </w:t>
      </w:r>
      <w:r>
        <w:rPr>
          <w:bCs/>
          <w:color w:val="7F0055"/>
        </w:rPr>
        <w:t>static</w:t>
      </w:r>
      <w:r>
        <w:t xml:space="preserve"> </w:t>
      </w:r>
      <w:r>
        <w:rPr>
          <w:bCs/>
          <w:color w:val="7F0055"/>
        </w:rPr>
        <w:t>void</w:t>
      </w:r>
      <w:r>
        <w:t xml:space="preserve"> main(String[] </w:t>
      </w:r>
      <w:r>
        <w:rPr>
          <w:color w:val="6A3E3E"/>
        </w:rPr>
        <w:t>args</w:t>
      </w:r>
      <w:r>
        <w:t>) {</w:t>
      </w:r>
    </w:p>
    <w:p w14:paraId="1AB2AEFA" w14:textId="77777777" w:rsidR="00EC7207" w:rsidRDefault="00EC7207" w:rsidP="00EC7207">
      <w:pPr>
        <w:pStyle w:val="1Output"/>
        <w:rPr>
          <w:color w:val="4C483D" w:themeColor="text2"/>
        </w:rPr>
      </w:pPr>
      <w:r>
        <w:tab/>
      </w:r>
      <w:r>
        <w:tab/>
        <w:t xml:space="preserve">Employe </w:t>
      </w:r>
      <w:r>
        <w:rPr>
          <w:color w:val="6A3E3E"/>
        </w:rPr>
        <w:t>e1</w:t>
      </w:r>
      <w:r>
        <w:t xml:space="preserve"> = </w:t>
      </w:r>
      <w:r>
        <w:rPr>
          <w:bCs/>
          <w:color w:val="7F0055"/>
        </w:rPr>
        <w:t>new</w:t>
      </w:r>
      <w:r>
        <w:t xml:space="preserve"> Employe();</w:t>
      </w:r>
    </w:p>
    <w:p w14:paraId="53EF77D3" w14:textId="77777777" w:rsidR="00EC7207" w:rsidRDefault="00EC7207" w:rsidP="00EC7207">
      <w:pPr>
        <w:pStyle w:val="1Output"/>
        <w:rPr>
          <w:color w:val="4C483D" w:themeColor="text2"/>
        </w:rPr>
      </w:pPr>
      <w:r>
        <w:tab/>
      </w:r>
      <w:r>
        <w:tab/>
        <w:t xml:space="preserve">Employe </w:t>
      </w:r>
      <w:r>
        <w:rPr>
          <w:color w:val="6A3E3E"/>
        </w:rPr>
        <w:t>e2</w:t>
      </w:r>
      <w:r>
        <w:t xml:space="preserve"> = </w:t>
      </w:r>
      <w:r>
        <w:rPr>
          <w:bCs/>
          <w:color w:val="7F0055"/>
        </w:rPr>
        <w:t>new</w:t>
      </w:r>
      <w:r>
        <w:t xml:space="preserve"> Employe();</w:t>
      </w:r>
    </w:p>
    <w:p w14:paraId="24D4ACAD" w14:textId="77777777" w:rsidR="00EC7207" w:rsidRDefault="00EC7207" w:rsidP="00EC7207">
      <w:pPr>
        <w:pStyle w:val="1Output"/>
        <w:rPr>
          <w:color w:val="4C483D" w:themeColor="text2"/>
        </w:rPr>
      </w:pPr>
      <w:r>
        <w:tab/>
      </w:r>
      <w:r>
        <w:tab/>
      </w:r>
      <w:r>
        <w:rPr>
          <w:color w:val="6A3E3E"/>
        </w:rPr>
        <w:t>e1</w:t>
      </w:r>
      <w:r>
        <w:t>.setId(101);</w:t>
      </w:r>
    </w:p>
    <w:p w14:paraId="0DF12638" w14:textId="77777777" w:rsidR="00EC7207" w:rsidRDefault="00EC7207" w:rsidP="00EC7207">
      <w:pPr>
        <w:pStyle w:val="1Output"/>
        <w:rPr>
          <w:color w:val="4C483D" w:themeColor="text2"/>
        </w:rPr>
      </w:pPr>
      <w:r>
        <w:tab/>
      </w:r>
      <w:r>
        <w:tab/>
      </w:r>
      <w:r>
        <w:rPr>
          <w:color w:val="6A3E3E"/>
        </w:rPr>
        <w:t>e2</w:t>
      </w:r>
      <w:r>
        <w:t>.setId(101);</w:t>
      </w:r>
    </w:p>
    <w:p w14:paraId="7753DCC0" w14:textId="77777777" w:rsidR="00EC7207" w:rsidRDefault="00EC7207" w:rsidP="00EC7207">
      <w:pPr>
        <w:pStyle w:val="1Output"/>
        <w:rPr>
          <w:color w:val="4C483D" w:themeColor="text2"/>
        </w:rPr>
      </w:pPr>
      <w:r>
        <w:tab/>
      </w:r>
      <w:r>
        <w:tab/>
      </w:r>
    </w:p>
    <w:p w14:paraId="6748AA9B" w14:textId="77777777" w:rsidR="00EC7207" w:rsidRDefault="00EC7207" w:rsidP="00EC7207">
      <w:pPr>
        <w:pStyle w:val="1Output"/>
        <w:rPr>
          <w:color w:val="4C483D" w:themeColor="text2"/>
        </w:rPr>
      </w:pPr>
      <w:r>
        <w:tab/>
      </w:r>
      <w:r>
        <w:tab/>
        <w:t xml:space="preserve">Set&lt;Employe&gt; </w:t>
      </w:r>
      <w:r>
        <w:rPr>
          <w:color w:val="6A3E3E"/>
        </w:rPr>
        <w:t>set</w:t>
      </w:r>
      <w:r>
        <w:t xml:space="preserve"> = </w:t>
      </w:r>
      <w:r>
        <w:rPr>
          <w:bCs/>
          <w:color w:val="7F0055"/>
        </w:rPr>
        <w:t>new</w:t>
      </w:r>
      <w:r>
        <w:t xml:space="preserve"> HashSet&lt;&gt;();</w:t>
      </w:r>
    </w:p>
    <w:p w14:paraId="69C5FC0F" w14:textId="77777777" w:rsidR="00EC7207" w:rsidRDefault="00EC7207" w:rsidP="00EC7207">
      <w:pPr>
        <w:pStyle w:val="1Output"/>
        <w:rPr>
          <w:color w:val="4C483D" w:themeColor="text2"/>
        </w:rPr>
      </w:pPr>
      <w:r>
        <w:tab/>
      </w:r>
      <w:r>
        <w:tab/>
      </w:r>
      <w:r>
        <w:rPr>
          <w:color w:val="6A3E3E"/>
        </w:rPr>
        <w:t>set</w:t>
      </w:r>
      <w:r>
        <w:t>.add(</w:t>
      </w:r>
      <w:r>
        <w:rPr>
          <w:color w:val="6A3E3E"/>
        </w:rPr>
        <w:t>e1</w:t>
      </w:r>
      <w:r>
        <w:t>);</w:t>
      </w:r>
    </w:p>
    <w:p w14:paraId="6B63C009" w14:textId="77777777" w:rsidR="00EC7207" w:rsidRDefault="00EC7207" w:rsidP="00EC7207">
      <w:pPr>
        <w:pStyle w:val="1Output"/>
        <w:rPr>
          <w:color w:val="4C483D" w:themeColor="text2"/>
        </w:rPr>
      </w:pPr>
      <w:r>
        <w:tab/>
      </w:r>
      <w:r>
        <w:tab/>
      </w:r>
      <w:r>
        <w:rPr>
          <w:color w:val="6A3E3E"/>
        </w:rPr>
        <w:t>set</w:t>
      </w:r>
      <w:r>
        <w:t>.add(</w:t>
      </w:r>
      <w:r>
        <w:rPr>
          <w:color w:val="6A3E3E"/>
        </w:rPr>
        <w:t>e2</w:t>
      </w:r>
      <w:r>
        <w:t>);</w:t>
      </w:r>
    </w:p>
    <w:p w14:paraId="6CCB0B62" w14:textId="77777777" w:rsidR="00EC7207" w:rsidRDefault="00EC7207" w:rsidP="00EC7207">
      <w:pPr>
        <w:pStyle w:val="1Output"/>
        <w:rPr>
          <w:color w:val="4C483D" w:themeColor="text2"/>
        </w:rPr>
      </w:pPr>
      <w:r>
        <w:tab/>
      </w:r>
      <w:r>
        <w:tab/>
        <w:t>System.</w:t>
      </w:r>
      <w:r>
        <w:rPr>
          <w:bCs/>
          <w:i/>
          <w:iCs/>
          <w:color w:val="0000C0"/>
        </w:rPr>
        <w:t>out</w:t>
      </w:r>
      <w:r>
        <w:t>.println(</w:t>
      </w:r>
      <w:r>
        <w:rPr>
          <w:color w:val="6A3E3E"/>
        </w:rPr>
        <w:t>set</w:t>
      </w:r>
      <w:r>
        <w:t>); //</w:t>
      </w:r>
      <w:r>
        <w:rPr>
          <w:color w:val="000000"/>
        </w:rPr>
        <w:t>[basic.Employe@15db9742, basic.Employe@6d06d69c]</w:t>
      </w:r>
      <w:r>
        <w:tab/>
      </w:r>
    </w:p>
    <w:p w14:paraId="4480A104" w14:textId="77777777" w:rsidR="00EC7207" w:rsidRDefault="00EC7207" w:rsidP="00EC7207">
      <w:pPr>
        <w:pStyle w:val="1Output"/>
      </w:pPr>
      <w:r>
        <w:tab/>
        <w:t>}</w:t>
      </w:r>
    </w:p>
    <w:p w14:paraId="15ADFE62" w14:textId="77777777" w:rsidR="00EC7207" w:rsidRDefault="00EC7207" w:rsidP="00EC7207">
      <w:r>
        <w:rPr>
          <w:shd w:val="clear" w:color="auto" w:fill="FFFFFF"/>
        </w:rPr>
        <w:t>Above class prints two objects in the second print statement. If both employee objects have been equal, in a </w:t>
      </w:r>
      <w:r>
        <w:rPr>
          <w:rStyle w:val="HTMLCode"/>
          <w:rFonts w:ascii="Consolas" w:eastAsiaTheme="minorEastAsia" w:hAnsi="Consolas"/>
          <w:color w:val="FF0779"/>
          <w:sz w:val="21"/>
          <w:szCs w:val="21"/>
          <w:shd w:val="clear" w:color="auto" w:fill="FFFFFF"/>
        </w:rPr>
        <w:t>Set</w:t>
      </w:r>
      <w:r>
        <w:rPr>
          <w:shd w:val="clear" w:color="auto" w:fill="FFFFFF"/>
        </w:rPr>
        <w:t> which stores only unique objects, there must be only one instance inside </w:t>
      </w:r>
      <w:r>
        <w:rPr>
          <w:rStyle w:val="HTMLCode"/>
          <w:rFonts w:ascii="Consolas" w:eastAsiaTheme="minorEastAsia" w:hAnsi="Consolas"/>
          <w:color w:val="FF0779"/>
          <w:sz w:val="21"/>
          <w:szCs w:val="21"/>
          <w:shd w:val="clear" w:color="auto" w:fill="FFFFFF"/>
        </w:rPr>
        <w:t>HashSet</w:t>
      </w:r>
    </w:p>
    <w:p w14:paraId="4F04A69B" w14:textId="77777777" w:rsidR="00EC7207" w:rsidRDefault="00EC7207" w:rsidP="00EC7207">
      <w:pPr>
        <w:spacing w:after="0"/>
      </w:pPr>
      <w:r>
        <w:rPr>
          <w:shd w:val="clear" w:color="auto" w:fill="FFFFFF"/>
        </w:rPr>
        <w:lastRenderedPageBreak/>
        <w:t>We are missing the second important method </w:t>
      </w:r>
      <w:r>
        <w:rPr>
          <w:rStyle w:val="HTMLCode"/>
          <w:rFonts w:ascii="Consolas" w:eastAsiaTheme="minorEastAsia" w:hAnsi="Consolas"/>
          <w:color w:val="FF0779"/>
          <w:sz w:val="21"/>
          <w:szCs w:val="21"/>
          <w:shd w:val="clear" w:color="auto" w:fill="FFFFFF"/>
        </w:rPr>
        <w:t>hashCode()</w:t>
      </w:r>
      <w:r>
        <w:rPr>
          <w:shd w:val="clear" w:color="auto" w:fill="FFFFFF"/>
        </w:rPr>
        <w:t>. As java docs say, if you override </w:t>
      </w:r>
      <w:r>
        <w:rPr>
          <w:rStyle w:val="HTMLCode"/>
          <w:rFonts w:ascii="Consolas" w:eastAsiaTheme="minorEastAsia" w:hAnsi="Consolas"/>
          <w:color w:val="FF0779"/>
          <w:sz w:val="21"/>
          <w:szCs w:val="21"/>
          <w:shd w:val="clear" w:color="auto" w:fill="FFFFFF"/>
        </w:rPr>
        <w:t>equals()</w:t>
      </w:r>
      <w:r>
        <w:rPr>
          <w:shd w:val="clear" w:color="auto" w:fill="FFFFFF"/>
        </w:rPr>
        <w:t>method then you </w:t>
      </w:r>
      <w:r>
        <w:rPr>
          <w:rStyle w:val="Emphasis"/>
          <w:rFonts w:cs="Segoe UI"/>
          <w:b/>
          <w:bCs/>
          <w:color w:val="000000"/>
          <w:shd w:val="clear" w:color="auto" w:fill="FFFFFF"/>
        </w:rPr>
        <w:t>must</w:t>
      </w:r>
      <w:r>
        <w:rPr>
          <w:shd w:val="clear" w:color="auto" w:fill="FFFFFF"/>
        </w:rPr>
        <w:t> override </w:t>
      </w:r>
      <w:r>
        <w:rPr>
          <w:rStyle w:val="HTMLCode"/>
          <w:rFonts w:ascii="Consolas" w:eastAsiaTheme="minorEastAsia" w:hAnsi="Consolas"/>
          <w:color w:val="FF0779"/>
          <w:sz w:val="21"/>
          <w:szCs w:val="21"/>
          <w:shd w:val="clear" w:color="auto" w:fill="FFFFFF"/>
        </w:rPr>
        <w:t>hashCode()</w:t>
      </w:r>
      <w:r>
        <w:rPr>
          <w:shd w:val="clear" w:color="auto" w:fill="FFFFFF"/>
        </w:rPr>
        <w:t> method</w:t>
      </w:r>
    </w:p>
    <w:p w14:paraId="00785A36" w14:textId="77777777" w:rsidR="00EC7207" w:rsidRDefault="00EC7207" w:rsidP="00EC7207">
      <w:pPr>
        <w:pStyle w:val="1Output"/>
        <w:rPr>
          <w:color w:val="4C483D" w:themeColor="text2"/>
        </w:rPr>
      </w:pPr>
      <w:r>
        <w:rPr>
          <w:bCs/>
        </w:rPr>
        <w:t>public</w:t>
      </w:r>
      <w:r>
        <w:rPr>
          <w:color w:val="000000"/>
        </w:rPr>
        <w:t xml:space="preserve"> </w:t>
      </w:r>
      <w:r>
        <w:rPr>
          <w:bCs/>
        </w:rPr>
        <w:t>class</w:t>
      </w:r>
      <w:r>
        <w:rPr>
          <w:color w:val="000000"/>
        </w:rPr>
        <w:t xml:space="preserve"> Employe {</w:t>
      </w:r>
    </w:p>
    <w:p w14:paraId="24296B30" w14:textId="77777777" w:rsidR="00EC7207" w:rsidRDefault="00EC7207" w:rsidP="00EC7207">
      <w:pPr>
        <w:pStyle w:val="1Output"/>
        <w:rPr>
          <w:color w:val="4C483D" w:themeColor="text2"/>
        </w:rPr>
      </w:pPr>
      <w:r>
        <w:rPr>
          <w:color w:val="000000"/>
        </w:rPr>
        <w:tab/>
      </w:r>
      <w:r>
        <w:rPr>
          <w:bCs/>
        </w:rPr>
        <w:t>int</w:t>
      </w:r>
      <w:r>
        <w:rPr>
          <w:color w:val="000000"/>
        </w:rPr>
        <w:t xml:space="preserve"> </w:t>
      </w:r>
      <w:r>
        <w:rPr>
          <w:color w:val="0000C0"/>
        </w:rPr>
        <w:t>id</w:t>
      </w:r>
      <w:r>
        <w:rPr>
          <w:color w:val="000000"/>
        </w:rPr>
        <w:t>;</w:t>
      </w:r>
    </w:p>
    <w:p w14:paraId="6401D24C" w14:textId="77777777" w:rsidR="00EC7207" w:rsidRDefault="00EC7207" w:rsidP="00EC7207">
      <w:pPr>
        <w:pStyle w:val="1Output"/>
        <w:rPr>
          <w:color w:val="4C483D" w:themeColor="text2"/>
        </w:rPr>
      </w:pPr>
      <w:r>
        <w:rPr>
          <w:color w:val="000000"/>
        </w:rPr>
        <w:tab/>
        <w:t xml:space="preserve">String </w:t>
      </w:r>
      <w:r>
        <w:rPr>
          <w:color w:val="0000C0"/>
        </w:rPr>
        <w:t>name</w:t>
      </w:r>
      <w:r>
        <w:rPr>
          <w:color w:val="000000"/>
        </w:rPr>
        <w:t>;</w:t>
      </w:r>
    </w:p>
    <w:p w14:paraId="34EDAC5A" w14:textId="77777777" w:rsidR="00EC7207" w:rsidRDefault="00EC7207" w:rsidP="00EC7207">
      <w:pPr>
        <w:pStyle w:val="1Output"/>
        <w:rPr>
          <w:color w:val="4C483D" w:themeColor="text2"/>
        </w:rPr>
      </w:pPr>
    </w:p>
    <w:p w14:paraId="1CF9C8B9" w14:textId="77777777" w:rsidR="00EC7207" w:rsidRDefault="00EC7207" w:rsidP="00EC7207">
      <w:pPr>
        <w:pStyle w:val="1Output"/>
        <w:rPr>
          <w:color w:val="4C483D" w:themeColor="text2"/>
        </w:rPr>
      </w:pPr>
      <w:r>
        <w:rPr>
          <w:color w:val="000000"/>
        </w:rPr>
        <w:tab/>
      </w:r>
      <w:r>
        <w:rPr>
          <w:color w:val="646464"/>
        </w:rPr>
        <w:t>@Override</w:t>
      </w:r>
    </w:p>
    <w:p w14:paraId="35961462" w14:textId="77777777" w:rsidR="00EC7207" w:rsidRDefault="00EC7207" w:rsidP="00EC7207">
      <w:pPr>
        <w:pStyle w:val="1Output"/>
        <w:rPr>
          <w:color w:val="4C483D" w:themeColor="text2"/>
        </w:rPr>
      </w:pPr>
      <w:r>
        <w:rPr>
          <w:color w:val="000000"/>
        </w:rPr>
        <w:tab/>
      </w:r>
      <w:r>
        <w:rPr>
          <w:bCs/>
        </w:rPr>
        <w:t>public</w:t>
      </w:r>
      <w:r>
        <w:rPr>
          <w:color w:val="000000"/>
        </w:rPr>
        <w:t xml:space="preserve"> </w:t>
      </w:r>
      <w:r>
        <w:rPr>
          <w:bCs/>
        </w:rPr>
        <w:t>boolean</w:t>
      </w:r>
      <w:r>
        <w:rPr>
          <w:color w:val="000000"/>
        </w:rPr>
        <w:t xml:space="preserve"> equals(Object </w:t>
      </w:r>
      <w:r>
        <w:rPr>
          <w:color w:val="6A3E3E"/>
        </w:rPr>
        <w:t>obj</w:t>
      </w:r>
      <w:r>
        <w:rPr>
          <w:color w:val="000000"/>
        </w:rPr>
        <w:t>) {</w:t>
      </w:r>
      <w:r>
        <w:rPr>
          <w:color w:val="000000"/>
        </w:rPr>
        <w:tab/>
      </w:r>
      <w:r>
        <w:rPr>
          <w:color w:val="000000"/>
        </w:rPr>
        <w:tab/>
      </w:r>
    </w:p>
    <w:p w14:paraId="5998CFC3" w14:textId="77777777" w:rsidR="00EC7207" w:rsidRDefault="00EC7207" w:rsidP="00EC7207">
      <w:pPr>
        <w:pStyle w:val="1Output"/>
        <w:rPr>
          <w:color w:val="4C483D" w:themeColor="text2"/>
        </w:rPr>
      </w:pPr>
      <w:r>
        <w:rPr>
          <w:color w:val="000000"/>
        </w:rPr>
        <w:tab/>
      </w:r>
      <w:r>
        <w:rPr>
          <w:color w:val="000000"/>
        </w:rPr>
        <w:tab/>
        <w:t xml:space="preserve">Employe </w:t>
      </w:r>
      <w:r>
        <w:rPr>
          <w:color w:val="6A3E3E"/>
        </w:rPr>
        <w:t>e</w:t>
      </w:r>
      <w:r>
        <w:rPr>
          <w:color w:val="000000"/>
        </w:rPr>
        <w:t xml:space="preserve"> = (Employe) </w:t>
      </w:r>
      <w:r>
        <w:rPr>
          <w:color w:val="6A3E3E"/>
        </w:rPr>
        <w:t>obj</w:t>
      </w:r>
      <w:r>
        <w:rPr>
          <w:color w:val="000000"/>
        </w:rPr>
        <w:t>;</w:t>
      </w:r>
    </w:p>
    <w:p w14:paraId="566755B6" w14:textId="77777777" w:rsidR="00EC7207" w:rsidRDefault="00EC7207" w:rsidP="00EC7207">
      <w:pPr>
        <w:pStyle w:val="1Output"/>
        <w:rPr>
          <w:color w:val="4C483D" w:themeColor="text2"/>
        </w:rPr>
      </w:pPr>
      <w:r>
        <w:rPr>
          <w:color w:val="000000"/>
        </w:rPr>
        <w:tab/>
      </w:r>
      <w:r>
        <w:rPr>
          <w:color w:val="000000"/>
        </w:rPr>
        <w:tab/>
      </w:r>
      <w:r>
        <w:rPr>
          <w:bCs/>
        </w:rPr>
        <w:t>boolean</w:t>
      </w:r>
      <w:r>
        <w:rPr>
          <w:color w:val="000000"/>
        </w:rPr>
        <w:t xml:space="preserve"> </w:t>
      </w:r>
      <w:r>
        <w:rPr>
          <w:color w:val="6A3E3E"/>
        </w:rPr>
        <w:t>flag</w:t>
      </w:r>
      <w:r>
        <w:rPr>
          <w:color w:val="000000"/>
        </w:rPr>
        <w:t xml:space="preserve"> = </w:t>
      </w:r>
      <w:r>
        <w:rPr>
          <w:bCs/>
        </w:rPr>
        <w:t>false</w:t>
      </w:r>
      <w:r>
        <w:rPr>
          <w:color w:val="000000"/>
        </w:rPr>
        <w:t>;</w:t>
      </w:r>
    </w:p>
    <w:p w14:paraId="55501A35" w14:textId="77777777" w:rsidR="00EC7207" w:rsidRDefault="00EC7207" w:rsidP="00EC7207">
      <w:pPr>
        <w:pStyle w:val="1Output"/>
        <w:rPr>
          <w:color w:val="4C483D" w:themeColor="text2"/>
        </w:rPr>
      </w:pPr>
      <w:r>
        <w:rPr>
          <w:color w:val="000000"/>
        </w:rPr>
        <w:tab/>
      </w:r>
      <w:r>
        <w:rPr>
          <w:color w:val="000000"/>
        </w:rPr>
        <w:tab/>
      </w:r>
      <w:r>
        <w:rPr>
          <w:bCs/>
        </w:rPr>
        <w:t>if</w:t>
      </w:r>
      <w:r>
        <w:rPr>
          <w:color w:val="000000"/>
        </w:rPr>
        <w:t xml:space="preserve"> (</w:t>
      </w:r>
      <w:r>
        <w:rPr>
          <w:bCs/>
        </w:rPr>
        <w:t>this</w:t>
      </w:r>
      <w:r>
        <w:rPr>
          <w:color w:val="000000"/>
        </w:rPr>
        <w:t xml:space="preserve">.getId() == </w:t>
      </w:r>
      <w:r>
        <w:rPr>
          <w:color w:val="6A3E3E"/>
        </w:rPr>
        <w:t>e</w:t>
      </w:r>
      <w:r>
        <w:rPr>
          <w:color w:val="000000"/>
        </w:rPr>
        <w:t>.getId()) {</w:t>
      </w:r>
    </w:p>
    <w:p w14:paraId="7D0A3D17" w14:textId="77777777" w:rsidR="00EC7207" w:rsidRDefault="00EC7207" w:rsidP="00EC7207">
      <w:pPr>
        <w:pStyle w:val="1Output"/>
        <w:rPr>
          <w:color w:val="4C483D" w:themeColor="text2"/>
        </w:rPr>
      </w:pPr>
      <w:r>
        <w:rPr>
          <w:color w:val="000000"/>
        </w:rPr>
        <w:tab/>
      </w:r>
      <w:r>
        <w:rPr>
          <w:color w:val="000000"/>
        </w:rPr>
        <w:tab/>
      </w:r>
      <w:r>
        <w:rPr>
          <w:color w:val="000000"/>
        </w:rPr>
        <w:tab/>
      </w:r>
      <w:r>
        <w:rPr>
          <w:color w:val="6A3E3E"/>
        </w:rPr>
        <w:t>flag</w:t>
      </w:r>
      <w:r>
        <w:rPr>
          <w:color w:val="000000"/>
        </w:rPr>
        <w:t xml:space="preserve"> = </w:t>
      </w:r>
      <w:r>
        <w:rPr>
          <w:bCs/>
        </w:rPr>
        <w:t>true</w:t>
      </w:r>
      <w:r>
        <w:rPr>
          <w:color w:val="000000"/>
        </w:rPr>
        <w:t>;</w:t>
      </w:r>
    </w:p>
    <w:p w14:paraId="0CD69365" w14:textId="77777777" w:rsidR="00EC7207" w:rsidRDefault="00EC7207" w:rsidP="00EC7207">
      <w:pPr>
        <w:pStyle w:val="1Output"/>
        <w:rPr>
          <w:color w:val="4C483D" w:themeColor="text2"/>
        </w:rPr>
      </w:pPr>
      <w:r>
        <w:rPr>
          <w:color w:val="000000"/>
        </w:rPr>
        <w:tab/>
      </w:r>
      <w:r>
        <w:rPr>
          <w:color w:val="000000"/>
        </w:rPr>
        <w:tab/>
        <w:t>}</w:t>
      </w:r>
    </w:p>
    <w:p w14:paraId="1EE13CDF" w14:textId="77777777" w:rsidR="00EC7207" w:rsidRDefault="00EC7207" w:rsidP="00EC7207">
      <w:pPr>
        <w:pStyle w:val="1Output"/>
        <w:rPr>
          <w:color w:val="4C483D" w:themeColor="text2"/>
        </w:rPr>
      </w:pPr>
      <w:r>
        <w:rPr>
          <w:color w:val="000000"/>
        </w:rPr>
        <w:tab/>
      </w:r>
      <w:r>
        <w:rPr>
          <w:color w:val="000000"/>
        </w:rPr>
        <w:tab/>
      </w:r>
      <w:r>
        <w:rPr>
          <w:bCs/>
        </w:rPr>
        <w:t>return</w:t>
      </w:r>
      <w:r>
        <w:rPr>
          <w:color w:val="000000"/>
        </w:rPr>
        <w:t xml:space="preserve"> </w:t>
      </w:r>
      <w:r>
        <w:rPr>
          <w:color w:val="6A3E3E"/>
        </w:rPr>
        <w:t>flag</w:t>
      </w:r>
      <w:r>
        <w:rPr>
          <w:color w:val="000000"/>
        </w:rPr>
        <w:t>;</w:t>
      </w:r>
    </w:p>
    <w:p w14:paraId="41E8ECCF" w14:textId="77777777" w:rsidR="00EC7207" w:rsidRDefault="00EC7207" w:rsidP="00EC7207">
      <w:pPr>
        <w:pStyle w:val="1Output"/>
        <w:rPr>
          <w:color w:val="4C483D" w:themeColor="text2"/>
        </w:rPr>
      </w:pPr>
      <w:r>
        <w:rPr>
          <w:color w:val="000000"/>
        </w:rPr>
        <w:tab/>
        <w:t>}</w:t>
      </w:r>
    </w:p>
    <w:p w14:paraId="1FD1AB13" w14:textId="77777777" w:rsidR="00EC7207" w:rsidRDefault="00EC7207" w:rsidP="00EC7207">
      <w:pPr>
        <w:pStyle w:val="1Output"/>
        <w:rPr>
          <w:color w:val="4C483D" w:themeColor="text2"/>
        </w:rPr>
      </w:pPr>
      <w:r>
        <w:rPr>
          <w:color w:val="000000"/>
        </w:rPr>
        <w:tab/>
      </w:r>
    </w:p>
    <w:p w14:paraId="499CC4A1" w14:textId="77777777" w:rsidR="00EC7207" w:rsidRDefault="00EC7207" w:rsidP="00EC7207">
      <w:pPr>
        <w:pStyle w:val="1Output"/>
        <w:rPr>
          <w:color w:val="4C483D" w:themeColor="text2"/>
        </w:rPr>
      </w:pPr>
      <w:r>
        <w:rPr>
          <w:color w:val="000000"/>
        </w:rPr>
        <w:tab/>
      </w:r>
      <w:r>
        <w:rPr>
          <w:color w:val="646464"/>
        </w:rPr>
        <w:t>@Override</w:t>
      </w:r>
    </w:p>
    <w:p w14:paraId="1E302E54" w14:textId="77777777" w:rsidR="00EC7207" w:rsidRDefault="00EC7207" w:rsidP="00EC7207">
      <w:pPr>
        <w:pStyle w:val="1Output"/>
        <w:rPr>
          <w:color w:val="4C483D" w:themeColor="text2"/>
        </w:rPr>
      </w:pPr>
      <w:r>
        <w:rPr>
          <w:color w:val="000000"/>
        </w:rPr>
        <w:tab/>
      </w:r>
      <w:r>
        <w:rPr>
          <w:bCs/>
        </w:rPr>
        <w:t>public</w:t>
      </w:r>
      <w:r>
        <w:rPr>
          <w:color w:val="000000"/>
        </w:rPr>
        <w:t xml:space="preserve"> </w:t>
      </w:r>
      <w:r>
        <w:rPr>
          <w:bCs/>
        </w:rPr>
        <w:t>int</w:t>
      </w:r>
      <w:r>
        <w:rPr>
          <w:color w:val="000000"/>
        </w:rPr>
        <w:t xml:space="preserve"> hashCode() {</w:t>
      </w:r>
      <w:r>
        <w:rPr>
          <w:color w:val="000000"/>
        </w:rPr>
        <w:tab/>
      </w:r>
      <w:r>
        <w:rPr>
          <w:color w:val="000000"/>
        </w:rPr>
        <w:tab/>
      </w:r>
    </w:p>
    <w:p w14:paraId="396E1E30" w14:textId="77777777" w:rsidR="00EC7207" w:rsidRDefault="00EC7207" w:rsidP="00EC7207">
      <w:pPr>
        <w:pStyle w:val="1Output"/>
        <w:rPr>
          <w:color w:val="4C483D" w:themeColor="text2"/>
        </w:rPr>
      </w:pPr>
      <w:r>
        <w:rPr>
          <w:color w:val="000000"/>
        </w:rPr>
        <w:tab/>
      </w:r>
      <w:r>
        <w:rPr>
          <w:color w:val="000000"/>
        </w:rPr>
        <w:tab/>
      </w:r>
      <w:r>
        <w:rPr>
          <w:bCs/>
        </w:rPr>
        <w:t>return</w:t>
      </w:r>
      <w:r>
        <w:rPr>
          <w:color w:val="000000"/>
        </w:rPr>
        <w:t xml:space="preserve"> getId();</w:t>
      </w:r>
    </w:p>
    <w:p w14:paraId="308BC33E" w14:textId="638896C3" w:rsidR="00EC7207" w:rsidRDefault="00EC7207" w:rsidP="00EC7207">
      <w:pPr>
        <w:pStyle w:val="1Output"/>
        <w:rPr>
          <w:color w:val="4C483D" w:themeColor="text2"/>
        </w:rPr>
      </w:pPr>
      <w:r>
        <w:rPr>
          <w:color w:val="000000"/>
        </w:rPr>
        <w:tab/>
        <w:t>}</w:t>
      </w:r>
    </w:p>
    <w:p w14:paraId="7CCDED46" w14:textId="77777777" w:rsidR="00EC7207" w:rsidRDefault="00EC7207" w:rsidP="00EC7207">
      <w:pPr>
        <w:pStyle w:val="1Output"/>
        <w:rPr>
          <w:color w:val="4C483D" w:themeColor="text2"/>
        </w:rPr>
      </w:pPr>
      <w:r>
        <w:rPr>
          <w:color w:val="000000"/>
        </w:rPr>
        <w:tab/>
      </w:r>
      <w:r>
        <w:rPr>
          <w:bCs/>
        </w:rPr>
        <w:t>public</w:t>
      </w:r>
      <w:r>
        <w:rPr>
          <w:color w:val="000000"/>
        </w:rPr>
        <w:t xml:space="preserve"> </w:t>
      </w:r>
      <w:r>
        <w:rPr>
          <w:bCs/>
        </w:rPr>
        <w:t>static</w:t>
      </w:r>
      <w:r>
        <w:rPr>
          <w:color w:val="000000"/>
        </w:rPr>
        <w:t xml:space="preserve"> </w:t>
      </w:r>
      <w:r>
        <w:rPr>
          <w:bCs/>
        </w:rPr>
        <w:t>void</w:t>
      </w:r>
      <w:r>
        <w:rPr>
          <w:color w:val="000000"/>
        </w:rPr>
        <w:t xml:space="preserve"> main(String[] </w:t>
      </w:r>
      <w:r>
        <w:rPr>
          <w:color w:val="6A3E3E"/>
        </w:rPr>
        <w:t>args</w:t>
      </w:r>
      <w:r>
        <w:rPr>
          <w:color w:val="000000"/>
        </w:rPr>
        <w:t>) {</w:t>
      </w:r>
    </w:p>
    <w:p w14:paraId="031488C6" w14:textId="77777777" w:rsidR="00EC7207" w:rsidRDefault="00EC7207" w:rsidP="00EC7207">
      <w:pPr>
        <w:pStyle w:val="1Output"/>
        <w:rPr>
          <w:color w:val="4C483D" w:themeColor="text2"/>
        </w:rPr>
      </w:pPr>
      <w:r>
        <w:rPr>
          <w:color w:val="000000"/>
        </w:rPr>
        <w:tab/>
      </w:r>
      <w:r>
        <w:rPr>
          <w:color w:val="000000"/>
        </w:rPr>
        <w:tab/>
        <w:t xml:space="preserve">Employe </w:t>
      </w:r>
      <w:r>
        <w:rPr>
          <w:color w:val="6A3E3E"/>
        </w:rPr>
        <w:t>e1</w:t>
      </w:r>
      <w:r>
        <w:rPr>
          <w:color w:val="000000"/>
        </w:rPr>
        <w:t xml:space="preserve"> = </w:t>
      </w:r>
      <w:r>
        <w:rPr>
          <w:bCs/>
        </w:rPr>
        <w:t>new</w:t>
      </w:r>
      <w:r>
        <w:rPr>
          <w:color w:val="000000"/>
        </w:rPr>
        <w:t xml:space="preserve"> Employe();</w:t>
      </w:r>
    </w:p>
    <w:p w14:paraId="45CFCE99" w14:textId="77777777" w:rsidR="00EC7207" w:rsidRDefault="00EC7207" w:rsidP="00EC7207">
      <w:pPr>
        <w:pStyle w:val="1Output"/>
        <w:rPr>
          <w:color w:val="4C483D" w:themeColor="text2"/>
        </w:rPr>
      </w:pPr>
      <w:r>
        <w:rPr>
          <w:color w:val="000000"/>
        </w:rPr>
        <w:tab/>
      </w:r>
      <w:r>
        <w:rPr>
          <w:color w:val="000000"/>
        </w:rPr>
        <w:tab/>
        <w:t xml:space="preserve">Employe </w:t>
      </w:r>
      <w:r>
        <w:rPr>
          <w:color w:val="6A3E3E"/>
        </w:rPr>
        <w:t>e2</w:t>
      </w:r>
      <w:r>
        <w:rPr>
          <w:color w:val="000000"/>
        </w:rPr>
        <w:t xml:space="preserve"> = </w:t>
      </w:r>
      <w:r>
        <w:rPr>
          <w:bCs/>
        </w:rPr>
        <w:t>new</w:t>
      </w:r>
      <w:r>
        <w:rPr>
          <w:color w:val="000000"/>
        </w:rPr>
        <w:t xml:space="preserve"> Employe();</w:t>
      </w:r>
    </w:p>
    <w:p w14:paraId="5035A60A" w14:textId="77777777" w:rsidR="00EC7207" w:rsidRDefault="00EC7207" w:rsidP="00EC7207">
      <w:pPr>
        <w:pStyle w:val="1Output"/>
        <w:rPr>
          <w:color w:val="4C483D" w:themeColor="text2"/>
        </w:rPr>
      </w:pPr>
      <w:r>
        <w:rPr>
          <w:color w:val="000000"/>
        </w:rPr>
        <w:tab/>
      </w:r>
      <w:r>
        <w:rPr>
          <w:color w:val="000000"/>
        </w:rPr>
        <w:tab/>
      </w:r>
      <w:r>
        <w:rPr>
          <w:color w:val="6A3E3E"/>
        </w:rPr>
        <w:t>e1</w:t>
      </w:r>
      <w:r>
        <w:rPr>
          <w:color w:val="000000"/>
        </w:rPr>
        <w:t>.setId(101);</w:t>
      </w:r>
    </w:p>
    <w:p w14:paraId="352FB20A" w14:textId="77777777" w:rsidR="00EC7207" w:rsidRDefault="00EC7207" w:rsidP="00EC7207">
      <w:pPr>
        <w:pStyle w:val="1Output"/>
        <w:rPr>
          <w:color w:val="4C483D" w:themeColor="text2"/>
        </w:rPr>
      </w:pPr>
      <w:r>
        <w:rPr>
          <w:color w:val="000000"/>
        </w:rPr>
        <w:tab/>
      </w:r>
      <w:r>
        <w:rPr>
          <w:color w:val="000000"/>
        </w:rPr>
        <w:tab/>
      </w:r>
      <w:r>
        <w:rPr>
          <w:color w:val="6A3E3E"/>
        </w:rPr>
        <w:t>e2</w:t>
      </w:r>
      <w:r>
        <w:rPr>
          <w:color w:val="000000"/>
        </w:rPr>
        <w:t>.setId(101);</w:t>
      </w:r>
    </w:p>
    <w:p w14:paraId="01CDEC66" w14:textId="77777777" w:rsidR="00EC7207" w:rsidRDefault="00EC7207" w:rsidP="00EC7207">
      <w:pPr>
        <w:pStyle w:val="1Output"/>
        <w:rPr>
          <w:color w:val="4C483D" w:themeColor="text2"/>
        </w:rPr>
      </w:pPr>
      <w:r>
        <w:rPr>
          <w:color w:val="000000"/>
        </w:rPr>
        <w:tab/>
      </w:r>
      <w:r>
        <w:rPr>
          <w:color w:val="000000"/>
        </w:rPr>
        <w:tab/>
      </w:r>
    </w:p>
    <w:p w14:paraId="53F2B276" w14:textId="77777777" w:rsidR="00EC7207" w:rsidRDefault="00EC7207" w:rsidP="00EC7207">
      <w:pPr>
        <w:pStyle w:val="1Output"/>
        <w:rPr>
          <w:color w:val="4C483D" w:themeColor="text2"/>
        </w:rPr>
      </w:pPr>
      <w:r>
        <w:rPr>
          <w:color w:val="000000"/>
        </w:rPr>
        <w:tab/>
      </w:r>
      <w:r>
        <w:rPr>
          <w:color w:val="000000"/>
        </w:rPr>
        <w:tab/>
        <w:t xml:space="preserve">Set&lt;Employe&gt; </w:t>
      </w:r>
      <w:r>
        <w:rPr>
          <w:color w:val="6A3E3E"/>
        </w:rPr>
        <w:t>set</w:t>
      </w:r>
      <w:r>
        <w:rPr>
          <w:color w:val="000000"/>
        </w:rPr>
        <w:t xml:space="preserve"> = </w:t>
      </w:r>
      <w:r>
        <w:rPr>
          <w:bCs/>
        </w:rPr>
        <w:t>new</w:t>
      </w:r>
      <w:r>
        <w:rPr>
          <w:color w:val="000000"/>
        </w:rPr>
        <w:t xml:space="preserve"> HashSet&lt;&gt;();</w:t>
      </w:r>
    </w:p>
    <w:p w14:paraId="20B5358F" w14:textId="77777777" w:rsidR="00EC7207" w:rsidRDefault="00EC7207" w:rsidP="00EC7207">
      <w:pPr>
        <w:pStyle w:val="1Output"/>
        <w:rPr>
          <w:color w:val="4C483D" w:themeColor="text2"/>
        </w:rPr>
      </w:pPr>
      <w:r>
        <w:rPr>
          <w:color w:val="000000"/>
        </w:rPr>
        <w:tab/>
      </w:r>
      <w:r>
        <w:rPr>
          <w:color w:val="000000"/>
        </w:rPr>
        <w:tab/>
      </w:r>
      <w:r>
        <w:rPr>
          <w:color w:val="6A3E3E"/>
        </w:rPr>
        <w:t>set</w:t>
      </w:r>
      <w:r>
        <w:rPr>
          <w:color w:val="000000"/>
        </w:rPr>
        <w:t>.add(</w:t>
      </w:r>
      <w:r>
        <w:rPr>
          <w:color w:val="6A3E3E"/>
        </w:rPr>
        <w:t>e1</w:t>
      </w:r>
      <w:r>
        <w:rPr>
          <w:color w:val="000000"/>
        </w:rPr>
        <w:t>);</w:t>
      </w:r>
    </w:p>
    <w:p w14:paraId="62D46D83" w14:textId="77777777" w:rsidR="00EC7207" w:rsidRDefault="00EC7207" w:rsidP="00EC7207">
      <w:pPr>
        <w:pStyle w:val="1Output"/>
        <w:rPr>
          <w:color w:val="4C483D" w:themeColor="text2"/>
        </w:rPr>
      </w:pPr>
      <w:r>
        <w:rPr>
          <w:color w:val="000000"/>
        </w:rPr>
        <w:tab/>
      </w:r>
      <w:r>
        <w:rPr>
          <w:color w:val="000000"/>
        </w:rPr>
        <w:tab/>
      </w:r>
      <w:r>
        <w:rPr>
          <w:color w:val="6A3E3E"/>
        </w:rPr>
        <w:t>set</w:t>
      </w:r>
      <w:r>
        <w:rPr>
          <w:color w:val="000000"/>
        </w:rPr>
        <w:t>.add(</w:t>
      </w:r>
      <w:r>
        <w:rPr>
          <w:color w:val="6A3E3E"/>
        </w:rPr>
        <w:t>e2</w:t>
      </w:r>
      <w:r>
        <w:rPr>
          <w:color w:val="000000"/>
        </w:rPr>
        <w:t>);</w:t>
      </w:r>
    </w:p>
    <w:p w14:paraId="0A7A2E22" w14:textId="77777777" w:rsidR="00EC7207" w:rsidRDefault="00EC7207" w:rsidP="00EC7207">
      <w:pPr>
        <w:pStyle w:val="1Output"/>
        <w:rPr>
          <w:color w:val="4C483D" w:themeColor="text2"/>
        </w:rPr>
      </w:pPr>
      <w:r>
        <w:rPr>
          <w:color w:val="000000"/>
        </w:rPr>
        <w:tab/>
      </w:r>
      <w:r>
        <w:rPr>
          <w:color w:val="000000"/>
        </w:rPr>
        <w:tab/>
        <w:t>System.</w:t>
      </w:r>
      <w:r>
        <w:rPr>
          <w:bCs/>
          <w:i/>
          <w:iCs/>
          <w:color w:val="0000C0"/>
        </w:rPr>
        <w:t>out</w:t>
      </w:r>
      <w:r>
        <w:rPr>
          <w:color w:val="000000"/>
        </w:rPr>
        <w:t>.println(</w:t>
      </w:r>
      <w:r>
        <w:rPr>
          <w:color w:val="6A3E3E"/>
        </w:rPr>
        <w:t>set</w:t>
      </w:r>
      <w:r>
        <w:rPr>
          <w:color w:val="000000"/>
        </w:rPr>
        <w:t>); //[basic.Employe@65]</w:t>
      </w:r>
      <w:r>
        <w:rPr>
          <w:color w:val="000000"/>
        </w:rPr>
        <w:tab/>
      </w:r>
      <w:r>
        <w:rPr>
          <w:color w:val="000000"/>
        </w:rPr>
        <w:tab/>
      </w:r>
    </w:p>
    <w:p w14:paraId="0C488547" w14:textId="77777777" w:rsidR="00EC7207" w:rsidRDefault="00EC7207" w:rsidP="00EC7207">
      <w:pPr>
        <w:pStyle w:val="1Output"/>
        <w:rPr>
          <w:color w:val="4C483D" w:themeColor="text2"/>
        </w:rPr>
      </w:pPr>
      <w:r>
        <w:rPr>
          <w:color w:val="000000"/>
        </w:rPr>
        <w:tab/>
        <w:t>}</w:t>
      </w:r>
    </w:p>
    <w:p w14:paraId="552DADBD" w14:textId="77777777" w:rsidR="00EC7207" w:rsidRDefault="00EC7207" w:rsidP="00EC7207">
      <w:pPr>
        <w:pStyle w:val="1Output"/>
        <w:rPr>
          <w:color w:val="4C483D" w:themeColor="text2"/>
        </w:rPr>
      </w:pPr>
      <w:r>
        <w:rPr>
          <w:color w:val="000000"/>
        </w:rPr>
        <w:t>}</w:t>
      </w:r>
    </w:p>
    <w:p w14:paraId="546F074C" w14:textId="77777777" w:rsidR="00EC7207" w:rsidRDefault="00150760" w:rsidP="00EC7207">
      <w:hyperlink r:id="rId90" w:tgtFrame="_blank" w:history="1">
        <w:r w:rsidR="00065126" w:rsidRPr="00065126">
          <w:rPr>
            <w:rStyle w:val="Hyperlink"/>
          </w:rPr>
          <w:t>Apache commons</w:t>
        </w:r>
      </w:hyperlink>
      <w:r w:rsidR="00065126" w:rsidRPr="00065126">
        <w:t> provide two excellent utility classes </w:t>
      </w:r>
      <w:hyperlink r:id="rId91" w:tgtFrame="_blank" w:history="1">
        <w:r w:rsidR="00700F13" w:rsidRPr="00065126">
          <w:rPr>
            <w:rStyle w:val="Hyperlink"/>
            <w:b/>
            <w:color w:val="FF0000"/>
          </w:rPr>
          <w:t>EqualsBuilder</w:t>
        </w:r>
      </w:hyperlink>
      <w:r w:rsidR="00700F13">
        <w:rPr>
          <w:b/>
          <w:color w:val="FF0000"/>
        </w:rPr>
        <w:t xml:space="preserve"> &amp; </w:t>
      </w:r>
      <w:hyperlink r:id="rId92" w:tgtFrame="_blank" w:history="1">
        <w:r w:rsidR="00065126" w:rsidRPr="00065126">
          <w:rPr>
            <w:rStyle w:val="Hyperlink"/>
            <w:b/>
            <w:color w:val="FF0000"/>
          </w:rPr>
          <w:t>HashCodeBuilder</w:t>
        </w:r>
      </w:hyperlink>
      <w:r w:rsidR="00065126" w:rsidRPr="00065126">
        <w:rPr>
          <w:color w:val="FF0000"/>
        </w:rPr>
        <w:t> </w:t>
      </w:r>
      <w:r w:rsidR="00700F13" w:rsidRPr="00065126">
        <w:t xml:space="preserve"> </w:t>
      </w:r>
      <w:r w:rsidR="00065126" w:rsidRPr="00065126">
        <w:t>for generating hash code and equals methods.</w:t>
      </w:r>
    </w:p>
    <w:p w14:paraId="16C45243" w14:textId="77777777" w:rsidR="00363E33" w:rsidRDefault="00363E33" w:rsidP="008151C9">
      <w:pPr>
        <w:pStyle w:val="Heading30"/>
      </w:pPr>
      <w:bookmarkStart w:id="47" w:name="_Toc2631446"/>
      <w:r w:rsidRPr="002F0FBC">
        <w:t>Can a top-level class be private or protected?</w:t>
      </w:r>
      <w:bookmarkEnd w:id="47"/>
    </w:p>
    <w:p w14:paraId="04949575" w14:textId="606379EB" w:rsidR="00363E33" w:rsidRDefault="00363E33" w:rsidP="005F37CD">
      <w:pPr>
        <w:spacing w:after="0"/>
      </w:pPr>
      <w:r w:rsidRPr="002F0FBC">
        <w:t>Top level classes in java can’t be private or protected, but inner classes in java can. The reason for not making a top-level class as private is very obvious, because nobody can see a private class and thus they cannot use it</w:t>
      </w:r>
      <w:r w:rsidR="005F37CD">
        <w:t>.</w:t>
      </w:r>
    </w:p>
    <w:p w14:paraId="6BC1980E" w14:textId="77777777" w:rsidR="005F37CD" w:rsidRPr="005F37CD" w:rsidRDefault="005F37CD" w:rsidP="005F37CD">
      <w:pPr>
        <w:pStyle w:val="1Output"/>
        <w:rPr>
          <w:color w:val="FF0000"/>
        </w:rPr>
      </w:pPr>
      <w:r w:rsidRPr="005F37CD">
        <w:rPr>
          <w:color w:val="FF0000"/>
        </w:rPr>
        <w:t>Demo.java:1: error: modifier private not allowed here</w:t>
      </w:r>
    </w:p>
    <w:p w14:paraId="7CF3436C" w14:textId="77777777" w:rsidR="005F37CD" w:rsidRDefault="005F37CD" w:rsidP="005F37CD">
      <w:pPr>
        <w:pStyle w:val="1Output"/>
      </w:pPr>
      <w:r>
        <w:t xml:space="preserve">private class </w:t>
      </w:r>
      <w:r w:rsidRPr="005F37CD">
        <w:rPr>
          <w:color w:val="0000FF"/>
        </w:rPr>
        <w:t xml:space="preserve">Demo </w:t>
      </w:r>
      <w:r>
        <w:t>{</w:t>
      </w:r>
    </w:p>
    <w:p w14:paraId="63491019" w14:textId="53C34797" w:rsidR="005F37CD" w:rsidRDefault="005F37CD" w:rsidP="005F37CD">
      <w:pPr>
        <w:pStyle w:val="1Output"/>
      </w:pPr>
      <w:r>
        <w:t xml:space="preserve">        ^</w:t>
      </w:r>
    </w:p>
    <w:p w14:paraId="059E5895" w14:textId="77777777" w:rsidR="005F37CD" w:rsidRDefault="005F37CD" w:rsidP="005975F0">
      <w:pPr>
        <w:spacing w:after="0"/>
      </w:pPr>
    </w:p>
    <w:p w14:paraId="5336570F" w14:textId="77777777" w:rsidR="00363E33" w:rsidRDefault="00363E33" w:rsidP="008151C9">
      <w:pPr>
        <w:pStyle w:val="Heading30"/>
      </w:pPr>
      <w:bookmarkStart w:id="48" w:name="_Toc2631447"/>
      <w:r>
        <w:t>What Happens if we compile Empty java file</w:t>
      </w:r>
      <w:r w:rsidRPr="002F0FBC">
        <w:t>?</w:t>
      </w:r>
      <w:bookmarkEnd w:id="48"/>
    </w:p>
    <w:p w14:paraId="66B6C512" w14:textId="77777777" w:rsidR="00363E33" w:rsidRDefault="00363E33" w:rsidP="00363E33">
      <w:pPr>
        <w:spacing w:after="0"/>
      </w:pPr>
      <w:r>
        <w:t>Compiles but Runtime Error.</w:t>
      </w:r>
    </w:p>
    <w:p w14:paraId="0CB32F97" w14:textId="5568E050" w:rsidR="00363E33" w:rsidRDefault="00363E33" w:rsidP="00363E33">
      <w:pPr>
        <w:rPr>
          <w:noProof/>
        </w:rPr>
      </w:pPr>
      <w:r w:rsidRPr="005B4813">
        <w:rPr>
          <w:noProof/>
        </w:rPr>
        <w:t xml:space="preserve"> </w:t>
      </w:r>
      <w:r>
        <w:rPr>
          <w:noProof/>
          <w:lang w:eastAsia="en-US"/>
        </w:rPr>
        <w:drawing>
          <wp:inline distT="0" distB="0" distL="0" distR="0" wp14:anchorId="6EF0C5A9" wp14:editId="65B1EA16">
            <wp:extent cx="2397494" cy="497941"/>
            <wp:effectExtent l="0" t="0" r="317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476670" cy="514385"/>
                    </a:xfrm>
                    <a:prstGeom prst="rect">
                      <a:avLst/>
                    </a:prstGeom>
                  </pic:spPr>
                </pic:pic>
              </a:graphicData>
            </a:graphic>
          </wp:inline>
        </w:drawing>
      </w:r>
    </w:p>
    <w:p w14:paraId="5135647C" w14:textId="77777777" w:rsidR="00363E33" w:rsidRPr="004630BD" w:rsidRDefault="00363E33" w:rsidP="008151C9">
      <w:pPr>
        <w:pStyle w:val="Heading30"/>
      </w:pPr>
      <w:bookmarkStart w:id="49" w:name="_Toc2631448"/>
      <w:r w:rsidRPr="004630BD">
        <w:t>Is it possible to make array volatile in Java?</w:t>
      </w:r>
      <w:bookmarkEnd w:id="49"/>
    </w:p>
    <w:p w14:paraId="085CBE78" w14:textId="64018BD0" w:rsidR="00E14374" w:rsidRDefault="00E14374" w:rsidP="00363E33">
      <w:r w:rsidRPr="00E14374">
        <w:t>Yes, you can make an array (both primitive and reference type array e.g. an </w:t>
      </w:r>
      <w:hyperlink r:id="rId94" w:history="1">
        <w:r w:rsidRPr="00E14374">
          <w:rPr>
            <w:rStyle w:val="Hyperlink"/>
            <w:b/>
            <w:color w:val="FF0000"/>
          </w:rPr>
          <w:t>int array</w:t>
        </w:r>
      </w:hyperlink>
      <w:r w:rsidRPr="00E14374">
        <w:t> and </w:t>
      </w:r>
      <w:hyperlink r:id="rId95" w:history="1">
        <w:r w:rsidRPr="00E14374">
          <w:rPr>
            <w:rStyle w:val="Hyperlink"/>
            <w:b/>
            <w:color w:val="FF0000"/>
          </w:rPr>
          <w:t>String array</w:t>
        </w:r>
      </w:hyperlink>
      <w:r w:rsidRPr="00E14374">
        <w:t>) volatile in Java</w:t>
      </w:r>
      <w:r>
        <w:t xml:space="preserve">, </w:t>
      </w:r>
      <w:r w:rsidRPr="00E14374">
        <w:t xml:space="preserve"> but only changes to reference pointing to an array will be visible to all threads, not the whole array. </w:t>
      </w:r>
    </w:p>
    <w:p w14:paraId="2A5D841A" w14:textId="532D7308" w:rsidR="00C54BF6" w:rsidRDefault="00C54BF6" w:rsidP="00837EE1">
      <w:pPr>
        <w:spacing w:after="0"/>
        <w:rPr>
          <w:b/>
          <w:bCs/>
        </w:rPr>
      </w:pPr>
      <w:r>
        <w:t xml:space="preserve">This is all about </w:t>
      </w:r>
      <w:r w:rsidRPr="00C54BF6">
        <w:rPr>
          <w:b/>
          <w:bCs/>
        </w:rPr>
        <w:t>Individual Array Elements</w:t>
      </w:r>
      <w:r>
        <w:t xml:space="preserve"> VS </w:t>
      </w:r>
      <w:r w:rsidRPr="00C54BF6">
        <w:rPr>
          <w:b/>
          <w:bCs/>
        </w:rPr>
        <w:t>complete Array</w:t>
      </w:r>
    </w:p>
    <w:p w14:paraId="11A2D3F9" w14:textId="2EA67654" w:rsidR="00C54BF6" w:rsidRDefault="00C54BF6" w:rsidP="00CB2B37">
      <w:pPr>
        <w:pStyle w:val="ListParagraph"/>
        <w:numPr>
          <w:ilvl w:val="0"/>
          <w:numId w:val="117"/>
        </w:numPr>
        <w:spacing w:after="0"/>
      </w:pPr>
      <w:r>
        <w:t>Complete Array (</w:t>
      </w:r>
      <w:r w:rsidRPr="00EC532B">
        <w:rPr>
          <w:rStyle w:val="1OutputChar"/>
        </w:rPr>
        <w:t>primes = new int[20];</w:t>
      </w:r>
      <w:r>
        <w:t xml:space="preserve">) – Changes will visible, </w:t>
      </w:r>
      <w:r w:rsidRPr="00C54BF6">
        <w:rPr>
          <w:b/>
          <w:bCs/>
          <w:color w:val="00B050"/>
        </w:rPr>
        <w:t>volatile work properly</w:t>
      </w:r>
    </w:p>
    <w:p w14:paraId="402D64D8" w14:textId="4680CCAA" w:rsidR="00C54BF6" w:rsidRPr="00C54BF6" w:rsidRDefault="00C54BF6" w:rsidP="00CB2B37">
      <w:pPr>
        <w:pStyle w:val="ListParagraph"/>
        <w:numPr>
          <w:ilvl w:val="0"/>
          <w:numId w:val="117"/>
        </w:numPr>
        <w:spacing w:after="0"/>
        <w:rPr>
          <w:b/>
          <w:bCs/>
          <w:color w:val="FF0000"/>
        </w:rPr>
      </w:pPr>
      <w:r w:rsidRPr="00C54BF6">
        <w:rPr>
          <w:b/>
          <w:bCs/>
        </w:rPr>
        <w:t>Individual Array Elements</w:t>
      </w:r>
      <w:r>
        <w:t xml:space="preserve"> (</w:t>
      </w:r>
      <w:r>
        <w:rPr>
          <w:rStyle w:val="1OutputChar"/>
        </w:rPr>
        <w:t>a</w:t>
      </w:r>
      <w:r w:rsidRPr="00ED5F94">
        <w:rPr>
          <w:rStyle w:val="1OutputChar"/>
        </w:rPr>
        <w:t>[0]=10</w:t>
      </w:r>
      <w:r>
        <w:rPr>
          <w:rStyle w:val="1OutputChar"/>
        </w:rPr>
        <w:t>,</w:t>
      </w:r>
      <w:r w:rsidRPr="00C54BF6">
        <w:rPr>
          <w:rStyle w:val="1OutputChar"/>
        </w:rPr>
        <w:t xml:space="preserve"> </w:t>
      </w:r>
      <w:r>
        <w:rPr>
          <w:rStyle w:val="1OutputChar"/>
        </w:rPr>
        <w:t>a</w:t>
      </w:r>
      <w:r w:rsidRPr="00ED5F94">
        <w:rPr>
          <w:rStyle w:val="1OutputChar"/>
        </w:rPr>
        <w:t>[</w:t>
      </w:r>
      <w:r>
        <w:rPr>
          <w:rStyle w:val="1OutputChar"/>
        </w:rPr>
        <w:t>1</w:t>
      </w:r>
      <w:r w:rsidRPr="00ED5F94">
        <w:rPr>
          <w:rStyle w:val="1OutputChar"/>
        </w:rPr>
        <w:t>]=</w:t>
      </w:r>
      <w:r>
        <w:rPr>
          <w:rStyle w:val="1OutputChar"/>
        </w:rPr>
        <w:t>2</w:t>
      </w:r>
      <w:r w:rsidRPr="00ED5F94">
        <w:rPr>
          <w:rStyle w:val="1OutputChar"/>
        </w:rPr>
        <w:t>0</w:t>
      </w:r>
      <w:r>
        <w:rPr>
          <w:rStyle w:val="1OutputChar"/>
        </w:rPr>
        <w:t xml:space="preserve">) </w:t>
      </w:r>
      <w:r>
        <w:t xml:space="preserve">– Changes May/May not visible, </w:t>
      </w:r>
      <w:r w:rsidRPr="00C54BF6">
        <w:rPr>
          <w:b/>
          <w:bCs/>
          <w:color w:val="FF0000"/>
        </w:rPr>
        <w:t xml:space="preserve">volatile </w:t>
      </w:r>
      <w:r>
        <w:rPr>
          <w:b/>
          <w:bCs/>
          <w:color w:val="FF0000"/>
        </w:rPr>
        <w:t>won’t</w:t>
      </w:r>
      <w:r w:rsidRPr="00C54BF6">
        <w:rPr>
          <w:b/>
          <w:bCs/>
          <w:color w:val="FF0000"/>
        </w:rPr>
        <w:t xml:space="preserve"> work properly</w:t>
      </w:r>
    </w:p>
    <w:p w14:paraId="1F7F7DEC" w14:textId="77777777" w:rsidR="00C54BF6" w:rsidRDefault="00C54BF6" w:rsidP="00C54BF6">
      <w:pPr>
        <w:pStyle w:val="ListParagraph"/>
        <w:spacing w:after="0"/>
      </w:pPr>
    </w:p>
    <w:p w14:paraId="29C1F863" w14:textId="373BDE00" w:rsidR="00C54BF6" w:rsidRPr="00C54BF6" w:rsidRDefault="00837EE1" w:rsidP="00837EE1">
      <w:pPr>
        <w:pStyle w:val="3Blue"/>
        <w:spacing w:after="0"/>
        <w:rPr>
          <w:shd w:val="solid" w:color="F2F2F2" w:themeColor="background1" w:themeShade="F2" w:fill="auto"/>
        </w:rPr>
      </w:pPr>
      <w:r>
        <w:rPr>
          <w:shd w:val="solid" w:color="F2F2F2" w:themeColor="background1" w:themeShade="F2" w:fill="auto"/>
        </w:rPr>
        <w:t>Indepth Complete Explanation</w:t>
      </w:r>
    </w:p>
    <w:p w14:paraId="255422C0" w14:textId="4939C007" w:rsidR="00C54BF6" w:rsidRDefault="00E14374" w:rsidP="00ED5F94">
      <w:pPr>
        <w:spacing w:after="0"/>
      </w:pPr>
      <w:r w:rsidRPr="00E14374">
        <w:t xml:space="preserve">What this means is that suppose you have a reference variable called </w:t>
      </w:r>
      <w:r w:rsidRPr="00E14374">
        <w:rPr>
          <w:rStyle w:val="1OutputChar"/>
        </w:rPr>
        <w:t xml:space="preserve">primes </w:t>
      </w:r>
      <w:r w:rsidRPr="00E14374">
        <w:t>as shown below:</w:t>
      </w:r>
      <w:r w:rsidRPr="00E14374">
        <w:br/>
      </w:r>
      <w:r w:rsidRPr="00E14374">
        <w:rPr>
          <w:rStyle w:val="1OutputChar"/>
        </w:rPr>
        <w:t>protected volatile int[] primes = new int[10];</w:t>
      </w:r>
      <w:r w:rsidRPr="00E14374">
        <w:br/>
      </w:r>
      <w:r w:rsidRPr="00E14374">
        <w:br/>
      </w:r>
      <w:r w:rsidR="00EC532B" w:rsidRPr="00EC532B">
        <w:t xml:space="preserve">then if you assign a new array to primes variable, </w:t>
      </w:r>
      <w:r w:rsidR="00C54BF6">
        <w:t>like below</w:t>
      </w:r>
    </w:p>
    <w:p w14:paraId="4788AE2D" w14:textId="3CAE8E73" w:rsidR="00C54BF6" w:rsidRDefault="00C54BF6" w:rsidP="00ED5F94">
      <w:pPr>
        <w:spacing w:after="0"/>
        <w:rPr>
          <w:rStyle w:val="1OutputChar"/>
        </w:rPr>
      </w:pPr>
      <w:r w:rsidRPr="00EC532B">
        <w:rPr>
          <w:rStyle w:val="1OutputChar"/>
        </w:rPr>
        <w:t>primes = new int[20];</w:t>
      </w:r>
    </w:p>
    <w:p w14:paraId="0F9BA09B" w14:textId="77777777" w:rsidR="00C54BF6" w:rsidRDefault="00C54BF6" w:rsidP="00ED5F94">
      <w:pPr>
        <w:spacing w:after="0"/>
      </w:pPr>
    </w:p>
    <w:p w14:paraId="6903B7C4" w14:textId="03006622" w:rsidR="00ED5F94" w:rsidRDefault="00EC532B" w:rsidP="00ED5F94">
      <w:pPr>
        <w:spacing w:after="0"/>
        <w:rPr>
          <w:rStyle w:val="1OutputChar"/>
        </w:rPr>
      </w:pPr>
      <w:r w:rsidRPr="00EC532B">
        <w:t xml:space="preserve">change will </w:t>
      </w:r>
      <w:r w:rsidRPr="00C54BF6">
        <w:rPr>
          <w:b/>
          <w:bCs/>
          <w:color w:val="00B050"/>
        </w:rPr>
        <w:t>be visible to all threads</w:t>
      </w:r>
      <w:r w:rsidRPr="00EC532B">
        <w:t>, but changes to individual indices</w:t>
      </w:r>
      <w:r>
        <w:t>(a[0], a[1]…a[n])</w:t>
      </w:r>
      <w:r w:rsidRPr="00EC532B">
        <w:t xml:space="preserve"> will not be covered under volatile guarantee i.e.</w:t>
      </w:r>
    </w:p>
    <w:p w14:paraId="694B35F7" w14:textId="77777777" w:rsidR="00C54BF6" w:rsidRDefault="00C54BF6" w:rsidP="00ED5F94">
      <w:pPr>
        <w:spacing w:after="0"/>
        <w:rPr>
          <w:rStyle w:val="1OutputChar"/>
        </w:rPr>
      </w:pPr>
    </w:p>
    <w:p w14:paraId="4EADC08E" w14:textId="77777777" w:rsidR="00ED5F94" w:rsidRDefault="00ED5F94" w:rsidP="00363E33">
      <w:r>
        <w:t xml:space="preserve">It </w:t>
      </w:r>
      <w:r w:rsidRPr="00ED5F94">
        <w:t>will follow the </w:t>
      </w:r>
      <w:r w:rsidRPr="00ED5F94">
        <w:rPr>
          <w:b/>
          <w:bCs/>
        </w:rPr>
        <w:t>"happens-before"</w:t>
      </w:r>
      <w:r w:rsidRPr="00ED5F94">
        <w:t> rule</w:t>
      </w:r>
      <w:r w:rsidR="00C26B9F">
        <w:t>(</w:t>
      </w:r>
      <w:r w:rsidR="00C26B9F" w:rsidRPr="00C26B9F">
        <w:rPr>
          <w:rFonts w:ascii="Consolas" w:hAnsi="Consolas"/>
          <w:b/>
          <w:i/>
        </w:rPr>
        <w:t>Happens-before relationship is a guarantee that action performed by one thread is visible to another action in different thread</w:t>
      </w:r>
      <w:r w:rsidR="00C26B9F" w:rsidRPr="00C26B9F">
        <w:t>.</w:t>
      </w:r>
      <w:r w:rsidR="00C26B9F">
        <w:t>)</w:t>
      </w:r>
      <w:r w:rsidRPr="00ED5F94">
        <w:t xml:space="preserve"> and cause memory refresh, but following code will not do so</w:t>
      </w:r>
    </w:p>
    <w:p w14:paraId="7AC0E611" w14:textId="77777777" w:rsidR="00ED5F94" w:rsidRDefault="00ED5F94" w:rsidP="00ED5F94">
      <w:pPr>
        <w:spacing w:after="0"/>
      </w:pPr>
      <w:r w:rsidRPr="00ED5F94">
        <w:t>if multiple threads are changing individual array elements e.g. storing updates, there won’t be any happens-before guarantee provided by the </w:t>
      </w:r>
      <w:hyperlink r:id="rId96" w:history="1">
        <w:r w:rsidRPr="00ED5F94">
          <w:rPr>
            <w:rStyle w:val="Hyperlink"/>
          </w:rPr>
          <w:t>volatile modifier</w:t>
        </w:r>
      </w:hyperlink>
      <w:r w:rsidRPr="00ED5F94">
        <w:t> for such modification</w:t>
      </w:r>
    </w:p>
    <w:p w14:paraId="0CED4AA6" w14:textId="1EA93B7E" w:rsidR="00A16F75" w:rsidRDefault="00ED5F94" w:rsidP="00ED5F94">
      <w:pPr>
        <w:rPr>
          <w:b/>
          <w:color w:val="0070C0"/>
        </w:rPr>
      </w:pPr>
      <w:r w:rsidRPr="00ED5F94">
        <w:rPr>
          <w:rStyle w:val="1OutputChar"/>
        </w:rPr>
        <w:t>primes[0] = 10;</w:t>
      </w:r>
      <w:r w:rsidRPr="00ED5F94">
        <w:rPr>
          <w:rStyle w:val="1OutputChar"/>
        </w:rPr>
        <w:br/>
        <w:t>primes[1] = 20;</w:t>
      </w:r>
      <w:r w:rsidRPr="00ED5F94">
        <w:rPr>
          <w:rStyle w:val="1OutputChar"/>
        </w:rPr>
        <w:br/>
        <w:t>primes[2] = 30;</w:t>
      </w:r>
      <w:r w:rsidRPr="00ED5F94">
        <w:rPr>
          <w:rStyle w:val="1OutputChar"/>
        </w:rPr>
        <w:br/>
      </w:r>
      <w:r w:rsidRPr="00ED5F94">
        <w:t xml:space="preserve">So, if your use-case is to provide memory visibility guarantee for </w:t>
      </w:r>
      <w:r w:rsidRPr="00C54BF6">
        <w:rPr>
          <w:b/>
          <w:bCs/>
        </w:rPr>
        <w:t xml:space="preserve">individual array elements </w:t>
      </w:r>
      <w:r w:rsidRPr="00354945">
        <w:t>than</w:t>
      </w:r>
      <w:r w:rsidRPr="00ED5F94">
        <w:t xml:space="preserve"> </w:t>
      </w:r>
      <w:r w:rsidRPr="00ED5F94">
        <w:rPr>
          <w:b/>
          <w:color w:val="FF0000"/>
        </w:rPr>
        <w:t>volatile is not the right choice</w:t>
      </w:r>
      <w:r w:rsidRPr="00ED5F94">
        <w:t>. You must rely on other synchronization and a thread-safety mechanism to cover this case e.g. </w:t>
      </w:r>
      <w:hyperlink r:id="rId97" w:history="1">
        <w:r w:rsidRPr="00ED5F94">
          <w:rPr>
            <w:rStyle w:val="Hyperlink"/>
            <w:b/>
            <w:color w:val="0070C0"/>
          </w:rPr>
          <w:t>synchronized</w:t>
        </w:r>
      </w:hyperlink>
      <w:r w:rsidRPr="00ED5F94">
        <w:rPr>
          <w:b/>
          <w:color w:val="0070C0"/>
        </w:rPr>
        <w:t> keyword, </w:t>
      </w:r>
      <w:hyperlink r:id="rId98" w:history="1">
        <w:r w:rsidRPr="00ED5F94">
          <w:rPr>
            <w:rStyle w:val="Hyperlink"/>
            <w:b/>
            <w:color w:val="0070C0"/>
          </w:rPr>
          <w:t>atomic variables</w:t>
        </w:r>
      </w:hyperlink>
      <w:r w:rsidRPr="00ED5F94">
        <w:rPr>
          <w:b/>
          <w:color w:val="0070C0"/>
        </w:rPr>
        <w:t>, or </w:t>
      </w:r>
      <w:hyperlink r:id="rId99" w:history="1">
        <w:r w:rsidRPr="00ED5F94">
          <w:rPr>
            <w:rStyle w:val="Hyperlink"/>
            <w:b/>
            <w:color w:val="0070C0"/>
          </w:rPr>
          <w:t>ReentrantLock</w:t>
        </w:r>
      </w:hyperlink>
      <w:r w:rsidRPr="00ED5F94">
        <w:rPr>
          <w:b/>
          <w:color w:val="0070C0"/>
        </w:rPr>
        <w:t>.</w:t>
      </w:r>
    </w:p>
    <w:p w14:paraId="2413A9AE" w14:textId="77777777" w:rsidR="00ED5F94" w:rsidRPr="004630BD" w:rsidRDefault="00ED5F94" w:rsidP="008151C9">
      <w:pPr>
        <w:pStyle w:val="Heading30"/>
      </w:pPr>
      <w:bookmarkStart w:id="50" w:name="_Toc2631449"/>
      <w:r w:rsidRPr="004630BD">
        <w:t xml:space="preserve">Is it possible to make </w:t>
      </w:r>
      <w:r>
        <w:t>ArrayList, Hashset</w:t>
      </w:r>
      <w:r w:rsidRPr="004630BD">
        <w:t xml:space="preserve"> volatile in Java?</w:t>
      </w:r>
      <w:bookmarkEnd w:id="50"/>
    </w:p>
    <w:p w14:paraId="2161374E" w14:textId="05575311" w:rsidR="00ED5F94" w:rsidRDefault="00ED5F94" w:rsidP="0011277E">
      <w:pPr>
        <w:spacing w:after="0"/>
      </w:pPr>
      <w:r w:rsidRPr="00ED5F94">
        <w:t>On a similar note, sometimes instead of an array, Interviewer put the collection i.e. they will ask </w:t>
      </w:r>
      <w:r w:rsidRPr="00ED5F94">
        <w:rPr>
          <w:i/>
          <w:iCs/>
        </w:rPr>
        <w:t>can you make a collection variable volatile in Java or not</w:t>
      </w:r>
      <w:r w:rsidRPr="00ED5F94">
        <w:t> e.g. an </w:t>
      </w:r>
      <w:hyperlink r:id="rId100" w:history="1">
        <w:r w:rsidRPr="00ED5F94">
          <w:rPr>
            <w:rStyle w:val="Hyperlink"/>
          </w:rPr>
          <w:t>ArrayList</w:t>
        </w:r>
      </w:hyperlink>
      <w:r w:rsidRPr="00ED5F94">
        <w:t> or </w:t>
      </w:r>
      <w:hyperlink r:id="rId101" w:history="1">
        <w:r w:rsidRPr="00ED5F94">
          <w:rPr>
            <w:rStyle w:val="Hyperlink"/>
          </w:rPr>
          <w:t>HashMap</w:t>
        </w:r>
      </w:hyperlink>
      <w:r w:rsidRPr="00ED5F94">
        <w:t>. The answer is same, of course, you can make a reference variable pointing to a Collection volatile in Java, but the happens-before guarantee will only be provided if the value of that reference variable is changed e.g. you assign a new collection to it.</w:t>
      </w:r>
      <w:r w:rsidRPr="00ED5F94">
        <w:br/>
        <w:t>Any modification done on actual collection object e.g. adding or removing elements from ArrayList will not invoke happens-before guarantee or memory barrier refresh. </w:t>
      </w:r>
      <w:r>
        <w:t xml:space="preserve"> </w:t>
      </w:r>
    </w:p>
    <w:p w14:paraId="29935C91" w14:textId="77777777" w:rsidR="00E14374" w:rsidRDefault="00EC532B" w:rsidP="00A5306C">
      <w:pPr>
        <w:spacing w:after="0"/>
      </w:pPr>
      <w:r>
        <w:t xml:space="preserve"> </w:t>
      </w:r>
    </w:p>
    <w:p w14:paraId="1552E71E" w14:textId="77777777" w:rsidR="00363E33" w:rsidRDefault="00363E33" w:rsidP="008151C9">
      <w:pPr>
        <w:pStyle w:val="Heading30"/>
      </w:pPr>
      <w:bookmarkStart w:id="51" w:name="_Toc2631450"/>
      <w:r>
        <w:t>What is a.hashCode() used for? How is it related to a.equals(b)?</w:t>
      </w:r>
      <w:bookmarkEnd w:id="51"/>
    </w:p>
    <w:p w14:paraId="28792578" w14:textId="3D588BC1" w:rsidR="00363E33" w:rsidRDefault="00363E33" w:rsidP="00363E33">
      <w:pPr>
        <w:rPr>
          <w:rStyle w:val="3BlueChar"/>
        </w:rPr>
      </w:pPr>
      <w:r>
        <w:t>According to the Java specification, two objects which are identical to each other using</w:t>
      </w:r>
      <w:r w:rsidRPr="008E1C5F">
        <w:rPr>
          <w:rStyle w:val="2SyntaxChar"/>
        </w:rPr>
        <w:t xml:space="preserve"> equals() </w:t>
      </w:r>
      <w:r>
        <w:t xml:space="preserve">method needs to have the same </w:t>
      </w:r>
      <w:r w:rsidRPr="008E1C5F">
        <w:rPr>
          <w:rStyle w:val="3BlueChar"/>
        </w:rPr>
        <w:t>hashcode</w:t>
      </w:r>
    </w:p>
    <w:p w14:paraId="4A9F2F94" w14:textId="77777777" w:rsidR="00363E33" w:rsidRDefault="00363E33" w:rsidP="008151C9">
      <w:pPr>
        <w:pStyle w:val="Heading30"/>
      </w:pPr>
      <w:bookmarkStart w:id="52" w:name="_Toc2631451"/>
      <w:r>
        <w:t>What is a compile time constant in Java? What is the risk of using it?</w:t>
      </w:r>
      <w:bookmarkEnd w:id="52"/>
    </w:p>
    <w:p w14:paraId="57F12970" w14:textId="67D88986" w:rsidR="00363E33" w:rsidRDefault="00363E33" w:rsidP="0011277E">
      <w:pPr>
        <w:spacing w:after="0"/>
      </w:pPr>
      <w:r>
        <w:t xml:space="preserve">Answer: </w:t>
      </w:r>
      <w:r w:rsidRPr="004201EA">
        <w:rPr>
          <w:b/>
        </w:rPr>
        <w:t>Public static final variables</w:t>
      </w:r>
      <w:r>
        <w:t xml:space="preserve"> are also known as the compile time </w:t>
      </w:r>
      <w:r w:rsidR="001B1189">
        <w:t>constant;</w:t>
      </w:r>
      <w:r>
        <w:t xml:space="preserve"> the public is optional there. They are substituted with actual values at compile time because compiler recognizes their value up-front, and also recognize that it cannot be altered during runtime.</w:t>
      </w:r>
    </w:p>
    <w:p w14:paraId="2CCCA71F" w14:textId="77777777" w:rsidR="0011277E" w:rsidRDefault="0011277E" w:rsidP="0011277E">
      <w:pPr>
        <w:spacing w:after="0"/>
      </w:pPr>
    </w:p>
    <w:p w14:paraId="59CFA45F" w14:textId="42CC25A3" w:rsidR="00363E33" w:rsidRDefault="00363E33" w:rsidP="00363E33">
      <w:r>
        <w:t>One of the issues is that</w:t>
      </w:r>
      <w:r w:rsidR="001B1189">
        <w:t>,</w:t>
      </w:r>
      <w:r>
        <w:t xml:space="preserve"> if you choose to use a public static final variable from in-house or a </w:t>
      </w:r>
      <w:r w:rsidR="001B1189">
        <w:t>third-party</w:t>
      </w:r>
      <w:r>
        <w:t xml:space="preserve"> library, and their value changed later, then your client will still be using the old value even after you deploy a new version of JARs.</w:t>
      </w:r>
    </w:p>
    <w:p w14:paraId="0DE1C5ED" w14:textId="77777777" w:rsidR="00363E33" w:rsidRDefault="00363E33" w:rsidP="008151C9">
      <w:pPr>
        <w:pStyle w:val="Heading30"/>
      </w:pPr>
      <w:bookmarkStart w:id="53" w:name="_Toc2631452"/>
      <w:r>
        <w:lastRenderedPageBreak/>
        <w:t>Explain Liskov Substitution Principle.</w:t>
      </w:r>
      <w:bookmarkEnd w:id="53"/>
    </w:p>
    <w:p w14:paraId="2972E0C7" w14:textId="2DAEC8C5" w:rsidR="00363E33" w:rsidRDefault="00363E33" w:rsidP="00363E33">
      <w:pPr>
        <w:rPr>
          <w:b/>
        </w:rPr>
      </w:pPr>
      <w:r>
        <w:t xml:space="preserve">According to the Liskov Substitution Principle, </w:t>
      </w:r>
      <w:r w:rsidRPr="007050A7">
        <w:rPr>
          <w:b/>
        </w:rPr>
        <w:t>Subtypes must be appropriate for super type</w:t>
      </w:r>
      <w:r>
        <w:t xml:space="preserve"> i.e. methods or functions which use super class type must be able to work with object of subclass without issues.</w:t>
      </w:r>
      <w:r w:rsidR="00A72640">
        <w:t xml:space="preserve"> </w:t>
      </w:r>
      <w:r w:rsidR="00A72640" w:rsidRPr="00DE2171">
        <w:rPr>
          <w:b/>
        </w:rPr>
        <w:t xml:space="preserve">Co-Variant return types are implemented based on this </w:t>
      </w:r>
      <w:r w:rsidR="00DE2171" w:rsidRPr="00DE2171">
        <w:rPr>
          <w:b/>
        </w:rPr>
        <w:t>principle.</w:t>
      </w:r>
      <w:r w:rsidR="00A72640" w:rsidRPr="00DE2171">
        <w:rPr>
          <w:b/>
        </w:rPr>
        <w:t xml:space="preserve"> </w:t>
      </w:r>
    </w:p>
    <w:p w14:paraId="2558FCD8" w14:textId="77777777" w:rsidR="00E6642C" w:rsidRPr="00DE2171" w:rsidRDefault="00E6642C" w:rsidP="002A06D8">
      <w:pPr>
        <w:spacing w:after="0" w:line="240" w:lineRule="auto"/>
        <w:rPr>
          <w:b/>
        </w:rPr>
      </w:pPr>
    </w:p>
    <w:p w14:paraId="3725F74E" w14:textId="77777777" w:rsidR="00363E33" w:rsidRDefault="00363E33" w:rsidP="008151C9">
      <w:pPr>
        <w:pStyle w:val="Heading30"/>
      </w:pPr>
      <w:bookmarkStart w:id="54" w:name="_Toc2631453"/>
      <w:r w:rsidRPr="00341FEF">
        <w:t>What is double checked locking in Singleton?</w:t>
      </w:r>
      <w:bookmarkEnd w:id="54"/>
    </w:p>
    <w:p w14:paraId="468D29FA" w14:textId="77777777" w:rsidR="00363E33" w:rsidRDefault="00363E33" w:rsidP="00363E33">
      <w:r w:rsidRPr="00341FEF">
        <w:rPr>
          <w:b/>
        </w:rPr>
        <w:t>Singleton</w:t>
      </w:r>
      <w:r w:rsidRPr="00341FEF">
        <w:t xml:space="preserve"> means we can create only one instance of that class</w:t>
      </w:r>
    </w:p>
    <w:p w14:paraId="30902FF7" w14:textId="77777777" w:rsidR="00363E33" w:rsidRPr="00C92371" w:rsidRDefault="00363E33" w:rsidP="00A5306C">
      <w:pPr>
        <w:spacing w:after="0" w:line="240" w:lineRule="auto"/>
        <w:rPr>
          <w:rFonts w:ascii="Arial" w:hAnsi="Arial" w:cs="Arial"/>
          <w:color w:val="000000"/>
          <w:sz w:val="21"/>
          <w:szCs w:val="21"/>
          <w:shd w:val="clear" w:color="auto" w:fill="FFFFFF"/>
        </w:rPr>
      </w:pPr>
      <w:r w:rsidRPr="00C92371">
        <w:rPr>
          <w:rFonts w:ascii="Arial" w:hAnsi="Arial" w:cs="Arial"/>
          <w:b/>
          <w:bCs/>
          <w:color w:val="000000"/>
          <w:sz w:val="21"/>
          <w:szCs w:val="21"/>
          <w:u w:val="single"/>
          <w:shd w:val="clear" w:color="auto" w:fill="FFFFFF"/>
        </w:rPr>
        <w:t>Rules:</w:t>
      </w:r>
    </w:p>
    <w:p w14:paraId="268CEFE6" w14:textId="77777777" w:rsidR="00363E33" w:rsidRPr="00C92371" w:rsidRDefault="00363E33" w:rsidP="000C6B71">
      <w:pPr>
        <w:pStyle w:val="ListParagraph"/>
        <w:numPr>
          <w:ilvl w:val="0"/>
          <w:numId w:val="8"/>
        </w:numPr>
        <w:rPr>
          <w:shd w:val="clear" w:color="auto" w:fill="FFFFFF"/>
        </w:rPr>
      </w:pPr>
      <w:r w:rsidRPr="00C92371">
        <w:rPr>
          <w:shd w:val="clear" w:color="auto" w:fill="FFFFFF"/>
        </w:rPr>
        <w:t>Create Singleton class Object make it as PRIVATE</w:t>
      </w:r>
    </w:p>
    <w:p w14:paraId="07DC03E1" w14:textId="77777777" w:rsidR="00363E33" w:rsidRPr="00C92371" w:rsidRDefault="00363E33" w:rsidP="000C6B71">
      <w:pPr>
        <w:pStyle w:val="ListParagraph"/>
        <w:numPr>
          <w:ilvl w:val="0"/>
          <w:numId w:val="8"/>
        </w:numPr>
        <w:rPr>
          <w:shd w:val="clear" w:color="auto" w:fill="FFFFFF"/>
        </w:rPr>
      </w:pPr>
      <w:r w:rsidRPr="00C92371">
        <w:rPr>
          <w:shd w:val="clear" w:color="auto" w:fill="FFFFFF"/>
        </w:rPr>
        <w:t>Create PRIVATE constructor</w:t>
      </w:r>
    </w:p>
    <w:p w14:paraId="1E8D807E" w14:textId="77777777" w:rsidR="00363E33" w:rsidRPr="00C92371" w:rsidRDefault="00363E33" w:rsidP="000C6B71">
      <w:pPr>
        <w:pStyle w:val="ListParagraph"/>
        <w:numPr>
          <w:ilvl w:val="0"/>
          <w:numId w:val="8"/>
        </w:numPr>
        <w:spacing w:after="0"/>
        <w:rPr>
          <w:shd w:val="clear" w:color="auto" w:fill="FFFFFF"/>
        </w:rPr>
      </w:pPr>
      <w:r w:rsidRPr="00C92371">
        <w:rPr>
          <w:shd w:val="clear" w:color="auto" w:fill="FFFFFF"/>
        </w:rPr>
        <w:t>Every Singleton class contains at least one factory method</w:t>
      </w:r>
    </w:p>
    <w:p w14:paraId="35872CA1" w14:textId="77777777" w:rsidR="00363E33" w:rsidRPr="00C92371" w:rsidRDefault="00363E33" w:rsidP="00363E33">
      <w:pPr>
        <w:pStyle w:val="1Output"/>
        <w:rPr>
          <w:rFonts w:ascii="Courier New" w:hAnsi="Courier New"/>
          <w:lang w:eastAsia="en-US"/>
        </w:rPr>
      </w:pPr>
      <w:r w:rsidRPr="00C92371">
        <w:rPr>
          <w:lang w:eastAsia="en-US"/>
        </w:rPr>
        <w:t>class Student {</w:t>
      </w:r>
    </w:p>
    <w:p w14:paraId="1DC7E193" w14:textId="77777777" w:rsidR="00363E33" w:rsidRPr="00C92371" w:rsidRDefault="00363E33" w:rsidP="00363E33">
      <w:pPr>
        <w:pStyle w:val="1Output"/>
        <w:rPr>
          <w:rFonts w:ascii="Courier New" w:hAnsi="Courier New"/>
          <w:lang w:eastAsia="en-US"/>
        </w:rPr>
      </w:pPr>
      <w:r w:rsidRPr="00C92371">
        <w:rPr>
          <w:lang w:eastAsia="en-US"/>
        </w:rPr>
        <w:t>    private static Student st;</w:t>
      </w:r>
    </w:p>
    <w:p w14:paraId="18258A03" w14:textId="77777777" w:rsidR="00363E33" w:rsidRPr="00C92371" w:rsidRDefault="00363E33" w:rsidP="00363E33">
      <w:pPr>
        <w:pStyle w:val="1Output"/>
        <w:rPr>
          <w:rFonts w:ascii="Courier New" w:hAnsi="Courier New"/>
          <w:lang w:eastAsia="en-US"/>
        </w:rPr>
      </w:pPr>
      <w:r w:rsidRPr="00C92371">
        <w:rPr>
          <w:lang w:eastAsia="en-US"/>
        </w:rPr>
        <w:t>    private Student() {</w:t>
      </w:r>
    </w:p>
    <w:p w14:paraId="732C651C" w14:textId="77777777" w:rsidR="00363E33" w:rsidRPr="00C92371" w:rsidRDefault="00363E33" w:rsidP="00363E33">
      <w:pPr>
        <w:pStyle w:val="1Output"/>
        <w:rPr>
          <w:rFonts w:ascii="Courier New" w:hAnsi="Courier New"/>
          <w:lang w:eastAsia="en-US"/>
        </w:rPr>
      </w:pPr>
      <w:r w:rsidRPr="00C92371">
        <w:rPr>
          <w:lang w:eastAsia="en-US"/>
        </w:rPr>
        <w:t>        System.out.println("OBJECET Created FIRST TIME");</w:t>
      </w:r>
    </w:p>
    <w:p w14:paraId="092FE314" w14:textId="77777777" w:rsidR="00363E33" w:rsidRPr="00C92371" w:rsidRDefault="00363E33" w:rsidP="00363E33">
      <w:pPr>
        <w:pStyle w:val="1Output"/>
        <w:rPr>
          <w:rFonts w:ascii="Courier New" w:hAnsi="Courier New"/>
          <w:lang w:eastAsia="en-US"/>
        </w:rPr>
      </w:pPr>
      <w:r w:rsidRPr="00C92371">
        <w:rPr>
          <w:lang w:eastAsia="en-US"/>
        </w:rPr>
        <w:t>    }</w:t>
      </w:r>
    </w:p>
    <w:p w14:paraId="0D272C24" w14:textId="77777777" w:rsidR="00363E33" w:rsidRPr="00C92371" w:rsidRDefault="00363E33" w:rsidP="00363E33">
      <w:pPr>
        <w:pStyle w:val="1Output"/>
        <w:rPr>
          <w:rFonts w:ascii="Courier New" w:hAnsi="Courier New"/>
          <w:lang w:eastAsia="en-US"/>
        </w:rPr>
      </w:pPr>
      <w:r w:rsidRPr="00C92371">
        <w:rPr>
          <w:lang w:eastAsia="en-US"/>
        </w:rPr>
        <w:t>    public static Student getObject() {</w:t>
      </w:r>
    </w:p>
    <w:p w14:paraId="32D52B8F" w14:textId="77777777" w:rsidR="00363E33" w:rsidRPr="00C92371" w:rsidRDefault="00363E33" w:rsidP="00363E33">
      <w:pPr>
        <w:pStyle w:val="1Output"/>
        <w:rPr>
          <w:rFonts w:ascii="Courier New" w:hAnsi="Courier New"/>
          <w:lang w:eastAsia="en-US"/>
        </w:rPr>
      </w:pPr>
      <w:r w:rsidRPr="00C92371">
        <w:rPr>
          <w:lang w:eastAsia="en-US"/>
        </w:rPr>
        <w:t>        if (st == null) {</w:t>
      </w:r>
    </w:p>
    <w:p w14:paraId="36F4D58E" w14:textId="77777777" w:rsidR="00363E33" w:rsidRPr="00C92371" w:rsidRDefault="00363E33" w:rsidP="00363E33">
      <w:pPr>
        <w:pStyle w:val="1Output"/>
        <w:rPr>
          <w:rFonts w:ascii="Courier New" w:hAnsi="Courier New"/>
          <w:lang w:eastAsia="en-US"/>
        </w:rPr>
      </w:pPr>
      <w:r w:rsidRPr="00C92371">
        <w:rPr>
          <w:lang w:eastAsia="en-US"/>
        </w:rPr>
        <w:t>            st = new Student();</w:t>
      </w:r>
    </w:p>
    <w:p w14:paraId="69B182CC" w14:textId="77777777" w:rsidR="00363E33" w:rsidRPr="00C92371" w:rsidRDefault="00363E33" w:rsidP="00363E33">
      <w:pPr>
        <w:pStyle w:val="1Output"/>
        <w:rPr>
          <w:rFonts w:ascii="Courier New" w:hAnsi="Courier New"/>
          <w:lang w:eastAsia="en-US"/>
        </w:rPr>
      </w:pPr>
      <w:r w:rsidRPr="00C92371">
        <w:rPr>
          <w:lang w:eastAsia="en-US"/>
        </w:rPr>
        <w:t>        } else {</w:t>
      </w:r>
    </w:p>
    <w:p w14:paraId="59F3C09F" w14:textId="77777777" w:rsidR="00363E33" w:rsidRPr="00C92371" w:rsidRDefault="00363E33" w:rsidP="00363E33">
      <w:pPr>
        <w:pStyle w:val="1Output"/>
        <w:rPr>
          <w:rFonts w:ascii="Courier New" w:hAnsi="Courier New"/>
          <w:lang w:eastAsia="en-US"/>
        </w:rPr>
      </w:pPr>
      <w:r w:rsidRPr="00C92371">
        <w:rPr>
          <w:lang w:eastAsia="en-US"/>
        </w:rPr>
        <w:t>            System.out.println("OBJECET ALREDAY CREATED");</w:t>
      </w:r>
    </w:p>
    <w:p w14:paraId="77317EE8" w14:textId="77777777" w:rsidR="00363E33" w:rsidRPr="00C92371" w:rsidRDefault="00363E33" w:rsidP="00363E33">
      <w:pPr>
        <w:pStyle w:val="1Output"/>
        <w:rPr>
          <w:rFonts w:ascii="Courier New" w:hAnsi="Courier New"/>
          <w:lang w:eastAsia="en-US"/>
        </w:rPr>
      </w:pPr>
      <w:r w:rsidRPr="00C92371">
        <w:rPr>
          <w:lang w:eastAsia="en-US"/>
        </w:rPr>
        <w:t>        }</w:t>
      </w:r>
    </w:p>
    <w:p w14:paraId="40DE80BE" w14:textId="77777777" w:rsidR="00363E33" w:rsidRPr="00C92371" w:rsidRDefault="00363E33" w:rsidP="00363E33">
      <w:pPr>
        <w:pStyle w:val="1Output"/>
        <w:rPr>
          <w:rFonts w:ascii="Courier New" w:hAnsi="Courier New"/>
          <w:lang w:eastAsia="en-US"/>
        </w:rPr>
      </w:pPr>
      <w:r w:rsidRPr="00C92371">
        <w:rPr>
          <w:lang w:eastAsia="en-US"/>
        </w:rPr>
        <w:t>        return st;</w:t>
      </w:r>
    </w:p>
    <w:p w14:paraId="32FDD99B" w14:textId="77777777" w:rsidR="00363E33" w:rsidRPr="00C92371" w:rsidRDefault="00363E33" w:rsidP="00363E33">
      <w:pPr>
        <w:pStyle w:val="1Output"/>
        <w:rPr>
          <w:rFonts w:ascii="Courier New" w:hAnsi="Courier New"/>
          <w:lang w:eastAsia="en-US"/>
        </w:rPr>
      </w:pPr>
      <w:r w:rsidRPr="00C92371">
        <w:rPr>
          <w:lang w:eastAsia="en-US"/>
        </w:rPr>
        <w:t>    }</w:t>
      </w:r>
    </w:p>
    <w:p w14:paraId="2C707F8E" w14:textId="50BA46A6" w:rsidR="00363E33" w:rsidRPr="00C92371" w:rsidRDefault="00363E33" w:rsidP="00363E33">
      <w:pPr>
        <w:pStyle w:val="1Output"/>
        <w:rPr>
          <w:rFonts w:ascii="Courier New" w:hAnsi="Courier New"/>
          <w:lang w:eastAsia="en-US"/>
        </w:rPr>
      </w:pPr>
      <w:r w:rsidRPr="00C92371">
        <w:rPr>
          <w:lang w:eastAsia="en-US"/>
        </w:rPr>
        <w:t>}</w:t>
      </w:r>
      <w:r w:rsidRPr="00C92371">
        <w:rPr>
          <w:rFonts w:ascii="Courier New" w:hAnsi="Courier New"/>
          <w:lang w:eastAsia="en-US"/>
        </w:rPr>
        <w:t> </w:t>
      </w:r>
    </w:p>
    <w:p w14:paraId="72DA342A" w14:textId="77777777" w:rsidR="00363E33" w:rsidRPr="00C92371" w:rsidRDefault="00363E33" w:rsidP="00363E33">
      <w:pPr>
        <w:pStyle w:val="1Output"/>
        <w:rPr>
          <w:rFonts w:ascii="Courier New" w:hAnsi="Courier New"/>
          <w:lang w:eastAsia="en-US"/>
        </w:rPr>
      </w:pPr>
      <w:r w:rsidRPr="00C92371">
        <w:rPr>
          <w:lang w:eastAsia="en-US"/>
        </w:rPr>
        <w:t>public class Singleton {</w:t>
      </w:r>
    </w:p>
    <w:p w14:paraId="38101756" w14:textId="77777777" w:rsidR="00363E33" w:rsidRPr="00C92371" w:rsidRDefault="00363E33" w:rsidP="00363E33">
      <w:pPr>
        <w:pStyle w:val="1Output"/>
        <w:rPr>
          <w:rFonts w:ascii="Courier New" w:hAnsi="Courier New"/>
          <w:lang w:eastAsia="en-US"/>
        </w:rPr>
      </w:pPr>
      <w:r w:rsidRPr="00C92371">
        <w:rPr>
          <w:lang w:eastAsia="en-US"/>
        </w:rPr>
        <w:t>    public static void main(String[] args) {</w:t>
      </w:r>
    </w:p>
    <w:p w14:paraId="5C5BFD41" w14:textId="77777777" w:rsidR="00363E33" w:rsidRPr="00C92371" w:rsidRDefault="00363E33" w:rsidP="00363E33">
      <w:pPr>
        <w:pStyle w:val="1Output"/>
        <w:rPr>
          <w:rFonts w:ascii="Courier New" w:hAnsi="Courier New"/>
          <w:lang w:eastAsia="en-US"/>
        </w:rPr>
      </w:pPr>
      <w:r w:rsidRPr="00C92371">
        <w:rPr>
          <w:lang w:eastAsia="en-US"/>
        </w:rPr>
        <w:t>        Student s1 = Student.getObject();</w:t>
      </w:r>
    </w:p>
    <w:p w14:paraId="500F9D99" w14:textId="77777777" w:rsidR="00363E33" w:rsidRPr="00C92371" w:rsidRDefault="00363E33" w:rsidP="00363E33">
      <w:pPr>
        <w:pStyle w:val="1Output"/>
        <w:rPr>
          <w:rFonts w:ascii="Courier New" w:hAnsi="Courier New"/>
          <w:lang w:eastAsia="en-US"/>
        </w:rPr>
      </w:pPr>
      <w:r w:rsidRPr="00C92371">
        <w:rPr>
          <w:lang w:eastAsia="en-US"/>
        </w:rPr>
        <w:t>        Student s2 = Student.getObject();</w:t>
      </w:r>
    </w:p>
    <w:p w14:paraId="021DE182" w14:textId="77777777" w:rsidR="00363E33" w:rsidRPr="00C92371" w:rsidRDefault="00363E33" w:rsidP="00363E33">
      <w:pPr>
        <w:pStyle w:val="1Output"/>
        <w:rPr>
          <w:rFonts w:ascii="Courier New" w:hAnsi="Courier New"/>
          <w:lang w:eastAsia="en-US"/>
        </w:rPr>
      </w:pPr>
      <w:r w:rsidRPr="00C92371">
        <w:rPr>
          <w:lang w:eastAsia="en-US"/>
        </w:rPr>
        <w:t>        System.out.println(s1.hashCode());</w:t>
      </w:r>
      <w:r w:rsidR="00FD4C50">
        <w:rPr>
          <w:lang w:eastAsia="en-US"/>
        </w:rPr>
        <w:t>//</w:t>
      </w:r>
      <w:r w:rsidR="00FD4C50" w:rsidRPr="00FD4C50">
        <w:rPr>
          <w:color w:val="0070C0"/>
          <w:lang w:eastAsia="en-US"/>
        </w:rPr>
        <w:t>7855445</w:t>
      </w:r>
    </w:p>
    <w:p w14:paraId="4F60F36B" w14:textId="77777777" w:rsidR="00363E33" w:rsidRPr="00C92371" w:rsidRDefault="00363E33" w:rsidP="00363E33">
      <w:pPr>
        <w:pStyle w:val="1Output"/>
        <w:rPr>
          <w:rFonts w:ascii="Courier New" w:hAnsi="Courier New"/>
          <w:lang w:eastAsia="en-US"/>
        </w:rPr>
      </w:pPr>
      <w:r w:rsidRPr="00C92371">
        <w:rPr>
          <w:lang w:eastAsia="en-US"/>
        </w:rPr>
        <w:t>        System.out.println(s2.hashCode());</w:t>
      </w:r>
      <w:r w:rsidR="00FD4C50">
        <w:rPr>
          <w:lang w:eastAsia="en-US"/>
        </w:rPr>
        <w:t>//</w:t>
      </w:r>
      <w:r w:rsidR="00FD4C50" w:rsidRPr="00FD4C50">
        <w:rPr>
          <w:color w:val="0070C0"/>
          <w:lang w:eastAsia="en-US"/>
        </w:rPr>
        <w:t>7855445</w:t>
      </w:r>
    </w:p>
    <w:p w14:paraId="55673CBE" w14:textId="77777777" w:rsidR="00363E33" w:rsidRPr="00C92371" w:rsidRDefault="00363E33" w:rsidP="00363E33">
      <w:pPr>
        <w:pStyle w:val="1Output"/>
        <w:rPr>
          <w:rFonts w:ascii="Courier New" w:hAnsi="Courier New"/>
          <w:lang w:eastAsia="en-US"/>
        </w:rPr>
      </w:pPr>
      <w:r w:rsidRPr="00C92371">
        <w:rPr>
          <w:lang w:eastAsia="en-US"/>
        </w:rPr>
        <w:t>    }</w:t>
      </w:r>
    </w:p>
    <w:p w14:paraId="749232F1" w14:textId="77777777" w:rsidR="00363E33" w:rsidRPr="00C92371" w:rsidRDefault="00363E33" w:rsidP="00363E33">
      <w:pPr>
        <w:pStyle w:val="1Output"/>
        <w:rPr>
          <w:rFonts w:ascii="Courier New" w:hAnsi="Courier New"/>
          <w:lang w:eastAsia="en-US"/>
        </w:rPr>
      </w:pPr>
      <w:r w:rsidRPr="00C92371">
        <w:rPr>
          <w:lang w:eastAsia="en-US"/>
        </w:rPr>
        <w:t>}</w:t>
      </w:r>
    </w:p>
    <w:p w14:paraId="27B9334D" w14:textId="77777777" w:rsidR="00363E33" w:rsidRPr="00341FEF" w:rsidRDefault="00363E33" w:rsidP="00363E33">
      <w:pPr>
        <w:rPr>
          <w:rFonts w:ascii="Arial" w:hAnsi="Arial" w:cs="Arial"/>
          <w:color w:val="000000"/>
          <w:sz w:val="21"/>
          <w:szCs w:val="21"/>
          <w:shd w:val="clear" w:color="auto" w:fill="FFFFFF"/>
        </w:rPr>
      </w:pPr>
    </w:p>
    <w:p w14:paraId="05353401" w14:textId="29687D95" w:rsidR="00363E33" w:rsidRDefault="00363E33" w:rsidP="004A6527">
      <w:pPr>
        <w:spacing w:after="0" w:line="240" w:lineRule="auto"/>
      </w:pPr>
      <w:r>
        <w:rPr>
          <w:b/>
          <w:bCs/>
        </w:rPr>
        <w:t>D</w:t>
      </w:r>
      <w:r w:rsidRPr="00341FEF">
        <w:rPr>
          <w:b/>
          <w:bCs/>
        </w:rPr>
        <w:t xml:space="preserve">ouble checked locking in Singleton means, </w:t>
      </w:r>
      <w:r w:rsidRPr="00341FEF">
        <w:t>at any cost only one instance is created in multi-threaded environment.</w:t>
      </w:r>
      <w:r w:rsidR="00BD26FC">
        <w:t xml:space="preserve"> </w:t>
      </w:r>
      <w:r>
        <w:t xml:space="preserve">In this case at </w:t>
      </w:r>
      <w:r w:rsidRPr="00BD26FC">
        <w:rPr>
          <w:rStyle w:val="2SyntaxChar"/>
        </w:rPr>
        <w:t>null</w:t>
      </w:r>
      <w:r>
        <w:t xml:space="preserve"> checking make Block as Synchronized.</w:t>
      </w:r>
    </w:p>
    <w:p w14:paraId="6518B6CB" w14:textId="77777777" w:rsidR="00363E33" w:rsidRPr="00C92371" w:rsidRDefault="00363E33" w:rsidP="00120298">
      <w:pPr>
        <w:pStyle w:val="1Output"/>
        <w:rPr>
          <w:color w:val="080808"/>
        </w:rPr>
      </w:pPr>
      <w:r w:rsidRPr="00C92371">
        <w:t>public</w:t>
      </w:r>
      <w:r w:rsidRPr="00C92371">
        <w:rPr>
          <w:color w:val="080808"/>
        </w:rPr>
        <w:t xml:space="preserve"> </w:t>
      </w:r>
      <w:r w:rsidRPr="00C92371">
        <w:t>static</w:t>
      </w:r>
      <w:r w:rsidRPr="00C92371">
        <w:rPr>
          <w:color w:val="080808"/>
        </w:rPr>
        <w:t xml:space="preserve"> </w:t>
      </w:r>
      <w:r w:rsidRPr="00C92371">
        <w:t>Singleton</w:t>
      </w:r>
      <w:r w:rsidRPr="00C92371">
        <w:rPr>
          <w:color w:val="080808"/>
        </w:rPr>
        <w:t xml:space="preserve"> getInstanceDC() {</w:t>
      </w:r>
    </w:p>
    <w:p w14:paraId="00297EF0" w14:textId="77777777" w:rsidR="00363E33" w:rsidRPr="00C92371" w:rsidRDefault="00363E33" w:rsidP="00120298">
      <w:pPr>
        <w:pStyle w:val="1Output"/>
        <w:rPr>
          <w:color w:val="080808"/>
        </w:rPr>
      </w:pPr>
      <w:r w:rsidRPr="00C92371">
        <w:rPr>
          <w:color w:val="080808"/>
        </w:rPr>
        <w:t xml:space="preserve">        </w:t>
      </w:r>
      <w:r w:rsidRPr="00C92371">
        <w:rPr>
          <w:color w:val="794938"/>
        </w:rPr>
        <w:t>if</w:t>
      </w:r>
      <w:r w:rsidRPr="00C92371">
        <w:rPr>
          <w:color w:val="080808"/>
        </w:rPr>
        <w:t xml:space="preserve"> (_instance </w:t>
      </w:r>
      <w:r w:rsidRPr="00C92371">
        <w:rPr>
          <w:color w:val="794938"/>
        </w:rPr>
        <w:t>==</w:t>
      </w:r>
      <w:r w:rsidRPr="00C92371">
        <w:rPr>
          <w:color w:val="080808"/>
        </w:rPr>
        <w:t xml:space="preserve"> </w:t>
      </w:r>
      <w:r w:rsidRPr="00C92371">
        <w:rPr>
          <w:bCs/>
          <w:color w:val="811F24"/>
        </w:rPr>
        <w:t>null</w:t>
      </w:r>
      <w:r w:rsidRPr="00C92371">
        <w:rPr>
          <w:color w:val="080808"/>
        </w:rPr>
        <w:t xml:space="preserve">) {                </w:t>
      </w:r>
      <w:r w:rsidRPr="00C92371">
        <w:rPr>
          <w:color w:val="5A525F"/>
        </w:rPr>
        <w:t>// Single Checked</w:t>
      </w:r>
    </w:p>
    <w:p w14:paraId="52F773F6" w14:textId="77777777" w:rsidR="00363E33" w:rsidRPr="00C92371" w:rsidRDefault="00363E33" w:rsidP="00120298">
      <w:pPr>
        <w:pStyle w:val="1Output"/>
        <w:rPr>
          <w:color w:val="080808"/>
        </w:rPr>
      </w:pPr>
      <w:r w:rsidRPr="00C92371">
        <w:rPr>
          <w:color w:val="080808"/>
        </w:rPr>
        <w:t xml:space="preserve">            </w:t>
      </w:r>
      <w:r w:rsidRPr="00C92371">
        <w:t>synchronized</w:t>
      </w:r>
      <w:r w:rsidRPr="00C92371">
        <w:rPr>
          <w:color w:val="080808"/>
        </w:rPr>
        <w:t xml:space="preserve"> (</w:t>
      </w:r>
      <w:r w:rsidRPr="00C92371">
        <w:t>Singleton</w:t>
      </w:r>
      <w:r w:rsidRPr="00C92371">
        <w:rPr>
          <w:color w:val="794938"/>
        </w:rPr>
        <w:t>.</w:t>
      </w:r>
      <w:r w:rsidRPr="00C92371">
        <w:rPr>
          <w:color w:val="080808"/>
        </w:rPr>
        <w:t>class) {</w:t>
      </w:r>
    </w:p>
    <w:p w14:paraId="7A2875BD" w14:textId="77777777" w:rsidR="00363E33" w:rsidRPr="00C92371" w:rsidRDefault="00363E33" w:rsidP="00120298">
      <w:pPr>
        <w:pStyle w:val="1Output"/>
        <w:rPr>
          <w:color w:val="080808"/>
        </w:rPr>
      </w:pPr>
      <w:r w:rsidRPr="00C92371">
        <w:rPr>
          <w:color w:val="080808"/>
        </w:rPr>
        <w:t xml:space="preserve">                </w:t>
      </w:r>
      <w:r w:rsidRPr="00C92371">
        <w:rPr>
          <w:color w:val="794938"/>
        </w:rPr>
        <w:t>if</w:t>
      </w:r>
      <w:r w:rsidRPr="00C92371">
        <w:rPr>
          <w:color w:val="080808"/>
        </w:rPr>
        <w:t xml:space="preserve"> (_instance </w:t>
      </w:r>
      <w:r w:rsidRPr="00C92371">
        <w:rPr>
          <w:color w:val="794938"/>
        </w:rPr>
        <w:t>==</w:t>
      </w:r>
      <w:r w:rsidRPr="00C92371">
        <w:rPr>
          <w:color w:val="080808"/>
        </w:rPr>
        <w:t xml:space="preserve"> </w:t>
      </w:r>
      <w:r w:rsidRPr="00C92371">
        <w:rPr>
          <w:bCs/>
          <w:color w:val="811F24"/>
        </w:rPr>
        <w:t>null</w:t>
      </w:r>
      <w:r w:rsidRPr="00C92371">
        <w:rPr>
          <w:color w:val="080808"/>
        </w:rPr>
        <w:t xml:space="preserve">) {        </w:t>
      </w:r>
      <w:r w:rsidRPr="00C92371">
        <w:rPr>
          <w:color w:val="5A525F"/>
        </w:rPr>
        <w:t>// Double checked</w:t>
      </w:r>
    </w:p>
    <w:p w14:paraId="7D39C5EC" w14:textId="77777777" w:rsidR="00363E33" w:rsidRPr="00C92371" w:rsidRDefault="00363E33" w:rsidP="00120298">
      <w:pPr>
        <w:pStyle w:val="1Output"/>
        <w:rPr>
          <w:color w:val="080808"/>
        </w:rPr>
      </w:pPr>
      <w:r w:rsidRPr="00C92371">
        <w:rPr>
          <w:color w:val="080808"/>
        </w:rPr>
        <w:t xml:space="preserve">                    _instance </w:t>
      </w:r>
      <w:r w:rsidRPr="00C92371">
        <w:rPr>
          <w:color w:val="794938"/>
        </w:rPr>
        <w:t>=</w:t>
      </w:r>
      <w:r w:rsidRPr="00C92371">
        <w:rPr>
          <w:color w:val="080808"/>
        </w:rPr>
        <w:t xml:space="preserve"> </w:t>
      </w:r>
      <w:r w:rsidRPr="00C92371">
        <w:rPr>
          <w:color w:val="794938"/>
        </w:rPr>
        <w:t>new</w:t>
      </w:r>
      <w:r w:rsidRPr="00C92371">
        <w:rPr>
          <w:color w:val="080808"/>
        </w:rPr>
        <w:t xml:space="preserve"> </w:t>
      </w:r>
      <w:r w:rsidRPr="00C92371">
        <w:t>Singleton</w:t>
      </w:r>
      <w:r w:rsidRPr="00C92371">
        <w:rPr>
          <w:color w:val="080808"/>
        </w:rPr>
        <w:t>();</w:t>
      </w:r>
    </w:p>
    <w:p w14:paraId="2C6AEF17" w14:textId="77777777" w:rsidR="00363E33" w:rsidRPr="00C92371" w:rsidRDefault="00363E33" w:rsidP="00120298">
      <w:pPr>
        <w:pStyle w:val="1Output"/>
        <w:rPr>
          <w:color w:val="080808"/>
        </w:rPr>
      </w:pPr>
      <w:r w:rsidRPr="00C92371">
        <w:rPr>
          <w:color w:val="080808"/>
        </w:rPr>
        <w:t xml:space="preserve">                }</w:t>
      </w:r>
    </w:p>
    <w:p w14:paraId="1D62FEAE" w14:textId="77777777" w:rsidR="00363E33" w:rsidRPr="00C92371" w:rsidRDefault="00363E33" w:rsidP="00120298">
      <w:pPr>
        <w:pStyle w:val="1Output"/>
        <w:rPr>
          <w:color w:val="080808"/>
        </w:rPr>
      </w:pPr>
      <w:r w:rsidRPr="00C92371">
        <w:rPr>
          <w:color w:val="080808"/>
        </w:rPr>
        <w:t xml:space="preserve">            }</w:t>
      </w:r>
    </w:p>
    <w:p w14:paraId="79D10AF6" w14:textId="77777777" w:rsidR="00363E33" w:rsidRPr="00C92371" w:rsidRDefault="00363E33" w:rsidP="00120298">
      <w:pPr>
        <w:pStyle w:val="1Output"/>
        <w:rPr>
          <w:color w:val="080808"/>
        </w:rPr>
      </w:pPr>
      <w:r w:rsidRPr="00C92371">
        <w:rPr>
          <w:color w:val="080808"/>
        </w:rPr>
        <w:t xml:space="preserve">        }</w:t>
      </w:r>
    </w:p>
    <w:p w14:paraId="639E7095" w14:textId="77777777" w:rsidR="00363E33" w:rsidRPr="00C92371" w:rsidRDefault="00363E33" w:rsidP="00120298">
      <w:pPr>
        <w:pStyle w:val="1Output"/>
        <w:rPr>
          <w:color w:val="080808"/>
        </w:rPr>
      </w:pPr>
      <w:r w:rsidRPr="00C92371">
        <w:rPr>
          <w:color w:val="080808"/>
        </w:rPr>
        <w:t xml:space="preserve">        </w:t>
      </w:r>
      <w:r w:rsidRPr="00C92371">
        <w:rPr>
          <w:color w:val="794938"/>
        </w:rPr>
        <w:t>return</w:t>
      </w:r>
      <w:r w:rsidRPr="00C92371">
        <w:rPr>
          <w:color w:val="080808"/>
        </w:rPr>
        <w:t xml:space="preserve"> _instance;</w:t>
      </w:r>
    </w:p>
    <w:p w14:paraId="5051EFA6" w14:textId="0D80F82C" w:rsidR="00363E33" w:rsidRDefault="00363E33" w:rsidP="00120298">
      <w:pPr>
        <w:pStyle w:val="1Output"/>
        <w:rPr>
          <w:color w:val="080808"/>
        </w:rPr>
      </w:pPr>
      <w:r w:rsidRPr="00C92371">
        <w:rPr>
          <w:color w:val="080808"/>
        </w:rPr>
        <w:t>}</w:t>
      </w:r>
    </w:p>
    <w:p w14:paraId="27BD76DE" w14:textId="77777777" w:rsidR="0003376D" w:rsidRPr="00C92371" w:rsidRDefault="0003376D" w:rsidP="0003376D">
      <w:pPr>
        <w:spacing w:after="0"/>
      </w:pPr>
    </w:p>
    <w:p w14:paraId="73ED8AC9" w14:textId="77777777" w:rsidR="00363E33" w:rsidRDefault="00363E33" w:rsidP="008151C9">
      <w:pPr>
        <w:pStyle w:val="Heading30"/>
      </w:pPr>
      <w:bookmarkStart w:id="55" w:name="_Toc2631454"/>
      <w:r w:rsidRPr="005B4E9D">
        <w:t>When to use volatile variable in Java?</w:t>
      </w:r>
      <w:bookmarkEnd w:id="55"/>
    </w:p>
    <w:p w14:paraId="7AF2415E" w14:textId="77777777" w:rsidR="00363E33" w:rsidRDefault="00363E33" w:rsidP="000C6B71">
      <w:pPr>
        <w:pStyle w:val="ListParagraph"/>
        <w:numPr>
          <w:ilvl w:val="0"/>
          <w:numId w:val="9"/>
        </w:numPr>
      </w:pPr>
      <w:r w:rsidRPr="005B4E9D">
        <w:t>Volatile keyword is used with only variable in</w:t>
      </w:r>
      <w:r>
        <w:t xml:space="preserve"> Java</w:t>
      </w:r>
    </w:p>
    <w:p w14:paraId="3AC2B932" w14:textId="77777777" w:rsidR="00363E33" w:rsidRDefault="00363E33" w:rsidP="000C6B71">
      <w:pPr>
        <w:pStyle w:val="ListParagraph"/>
        <w:numPr>
          <w:ilvl w:val="0"/>
          <w:numId w:val="9"/>
        </w:numPr>
      </w:pPr>
      <w:r w:rsidRPr="005B4E9D">
        <w:t xml:space="preserve">it guarantees that value of volatile variable will always be read from main memory and not from Thread's local cache. </w:t>
      </w:r>
    </w:p>
    <w:p w14:paraId="5B478B5A" w14:textId="6BF6FBF7" w:rsidR="00363E33" w:rsidRDefault="00363E33" w:rsidP="000C6B71">
      <w:pPr>
        <w:pStyle w:val="ListParagraph"/>
        <w:numPr>
          <w:ilvl w:val="0"/>
          <w:numId w:val="9"/>
        </w:numPr>
      </w:pPr>
      <w:r w:rsidRPr="005B4E9D">
        <w:t>So, we can use volatile to achieve synchronization because its guaranteed that all reader thread will see updated value of volatile variable once write operation completed</w:t>
      </w:r>
      <w:r w:rsidR="00BE4D24">
        <w:t>.</w:t>
      </w:r>
    </w:p>
    <w:p w14:paraId="7D2D1196" w14:textId="77777777" w:rsidR="00BE4D24" w:rsidRDefault="00BE4D24" w:rsidP="00573662">
      <w:pPr>
        <w:spacing w:after="0"/>
      </w:pPr>
    </w:p>
    <w:p w14:paraId="62B9F3E1" w14:textId="77777777" w:rsidR="00363E33" w:rsidRDefault="00363E33" w:rsidP="008151C9">
      <w:pPr>
        <w:pStyle w:val="Heading30"/>
      </w:pPr>
      <w:bookmarkStart w:id="56" w:name="_Toc2631455"/>
      <w:r w:rsidRPr="0096162A">
        <w:lastRenderedPageBreak/>
        <w:t>Difference between Serializable and Externalizable in Java?</w:t>
      </w:r>
      <w:bookmarkEnd w:id="56"/>
    </w:p>
    <w:p w14:paraId="12CDE611" w14:textId="52EC43A1" w:rsidR="00363E33" w:rsidRDefault="004A6E41" w:rsidP="00363E33">
      <w:r>
        <w:t xml:space="preserve">Serialization is the </w:t>
      </w:r>
      <w:r w:rsidRPr="00D65C7C">
        <w:rPr>
          <w:b/>
        </w:rPr>
        <w:t>process of saving the state of the object permanently</w:t>
      </w:r>
      <w:r>
        <w:t xml:space="preserve"> in the form of a file/byte stream.</w:t>
      </w:r>
      <w:r w:rsidR="00363E33" w:rsidRPr="0096162A">
        <w:t xml:space="preserve"> It's </w:t>
      </w:r>
      <w:r>
        <w:t>acheved</w:t>
      </w:r>
      <w:r w:rsidR="00363E33" w:rsidRPr="0096162A">
        <w:t xml:space="preserve"> by implementing Serializable interface which is a marker interface (an interface without any method). </w:t>
      </w:r>
      <w:r w:rsidR="00363E33" w:rsidRPr="008F4DB2">
        <w:t>uses default implementation to handle the object serialization process.</w:t>
      </w:r>
    </w:p>
    <w:p w14:paraId="7D9872C9" w14:textId="77777777" w:rsidR="008C3EA0" w:rsidRPr="000A376D" w:rsidRDefault="008C3EA0" w:rsidP="008C3EA0">
      <w:pPr>
        <w:pStyle w:val="Output"/>
        <w:rPr>
          <w:color w:val="4C483D" w:themeColor="text2"/>
        </w:rPr>
      </w:pPr>
      <w:r w:rsidRPr="000A376D">
        <w:rPr>
          <w:bCs/>
          <w:color w:val="7F0055"/>
        </w:rPr>
        <w:t>class</w:t>
      </w:r>
      <w:r w:rsidRPr="000A376D">
        <w:t xml:space="preserve"> Student </w:t>
      </w:r>
      <w:r w:rsidRPr="000A376D">
        <w:rPr>
          <w:bCs/>
          <w:color w:val="7F0055"/>
        </w:rPr>
        <w:t>implements</w:t>
      </w:r>
      <w:r w:rsidRPr="000A376D">
        <w:t xml:space="preserve"> Serializable {</w:t>
      </w:r>
    </w:p>
    <w:p w14:paraId="5C7872BE" w14:textId="77777777" w:rsidR="008C3EA0" w:rsidRPr="000A376D" w:rsidRDefault="008C3EA0" w:rsidP="008C3EA0">
      <w:pPr>
        <w:pStyle w:val="Output"/>
        <w:rPr>
          <w:color w:val="4C483D" w:themeColor="text2"/>
        </w:rPr>
      </w:pPr>
      <w:r w:rsidRPr="000A376D">
        <w:tab/>
      </w:r>
      <w:r w:rsidRPr="000A376D">
        <w:rPr>
          <w:color w:val="3F7F5F"/>
        </w:rPr>
        <w:t xml:space="preserve">// Exception in thread </w:t>
      </w:r>
      <w:r w:rsidRPr="000A376D">
        <w:rPr>
          <w:color w:val="FF0000"/>
        </w:rPr>
        <w:t>"main" java.io.NotSerializableException</w:t>
      </w:r>
      <w:r w:rsidRPr="000A376D">
        <w:rPr>
          <w:color w:val="3F7F5F"/>
        </w:rPr>
        <w:t xml:space="preserve">: io.Student if it </w:t>
      </w:r>
      <w:r w:rsidRPr="000A376D">
        <w:rPr>
          <w:color w:val="FF0000"/>
        </w:rPr>
        <w:t>won’t implement Serializable</w:t>
      </w:r>
    </w:p>
    <w:p w14:paraId="13D6C841" w14:textId="77777777" w:rsidR="008C3EA0" w:rsidRPr="000A376D" w:rsidRDefault="008C3EA0" w:rsidP="008C3EA0">
      <w:pPr>
        <w:pStyle w:val="Output"/>
        <w:rPr>
          <w:color w:val="4C483D" w:themeColor="text2"/>
        </w:rPr>
      </w:pPr>
      <w:r w:rsidRPr="000A376D">
        <w:tab/>
      </w:r>
      <w:r w:rsidRPr="000A376D">
        <w:rPr>
          <w:bCs/>
          <w:color w:val="7F0055"/>
        </w:rPr>
        <w:t>private</w:t>
      </w:r>
      <w:r w:rsidRPr="000A376D">
        <w:t xml:space="preserve"> </w:t>
      </w:r>
      <w:r w:rsidRPr="000A376D">
        <w:rPr>
          <w:bCs/>
          <w:color w:val="7F0055"/>
        </w:rPr>
        <w:t>int</w:t>
      </w:r>
      <w:r w:rsidRPr="000A376D">
        <w:t xml:space="preserve"> </w:t>
      </w:r>
      <w:r w:rsidRPr="000A376D">
        <w:rPr>
          <w:color w:val="0000C0"/>
        </w:rPr>
        <w:t>sno</w:t>
      </w:r>
      <w:r w:rsidRPr="000A376D">
        <w:t>;</w:t>
      </w:r>
    </w:p>
    <w:p w14:paraId="31CD284D" w14:textId="77777777" w:rsidR="008C3EA0" w:rsidRPr="000A376D" w:rsidRDefault="008C3EA0" w:rsidP="008C3EA0">
      <w:pPr>
        <w:pStyle w:val="Output"/>
        <w:rPr>
          <w:color w:val="4C483D" w:themeColor="text2"/>
        </w:rPr>
      </w:pPr>
      <w:r w:rsidRPr="000A376D">
        <w:tab/>
      </w:r>
      <w:r w:rsidRPr="000A376D">
        <w:rPr>
          <w:bCs/>
          <w:color w:val="7F0055"/>
        </w:rPr>
        <w:t>private</w:t>
      </w:r>
      <w:r w:rsidRPr="000A376D">
        <w:t xml:space="preserve"> String </w:t>
      </w:r>
      <w:r w:rsidRPr="000A376D">
        <w:rPr>
          <w:color w:val="0000C0"/>
        </w:rPr>
        <w:t>name</w:t>
      </w:r>
      <w:r w:rsidRPr="000A376D">
        <w:t>;</w:t>
      </w:r>
    </w:p>
    <w:p w14:paraId="268FDEC7" w14:textId="77777777" w:rsidR="008C3EA0" w:rsidRPr="000A376D" w:rsidRDefault="008C3EA0" w:rsidP="008C3EA0">
      <w:pPr>
        <w:pStyle w:val="Output"/>
        <w:rPr>
          <w:color w:val="4C483D" w:themeColor="text2"/>
        </w:rPr>
      </w:pPr>
      <w:r w:rsidRPr="000A376D">
        <w:tab/>
      </w:r>
      <w:r w:rsidRPr="000A376D">
        <w:rPr>
          <w:bCs/>
          <w:color w:val="7F0055"/>
        </w:rPr>
        <w:t>private</w:t>
      </w:r>
      <w:r w:rsidRPr="000A376D">
        <w:t xml:space="preserve"> String </w:t>
      </w:r>
      <w:r w:rsidRPr="000A376D">
        <w:rPr>
          <w:color w:val="0000C0"/>
        </w:rPr>
        <w:t>addr</w:t>
      </w:r>
      <w:r w:rsidRPr="000A376D">
        <w:t>;</w:t>
      </w:r>
    </w:p>
    <w:p w14:paraId="786232BC" w14:textId="77777777" w:rsidR="008C3EA0" w:rsidRPr="000A376D" w:rsidRDefault="008C3EA0" w:rsidP="008C3EA0">
      <w:pPr>
        <w:pStyle w:val="Output"/>
      </w:pPr>
      <w:r w:rsidRPr="000A376D">
        <w:tab/>
      </w:r>
      <w:r w:rsidRPr="000A376D">
        <w:rPr>
          <w:bCs/>
          <w:color w:val="7F0055"/>
        </w:rPr>
        <w:t>/</w:t>
      </w:r>
      <w:r w:rsidRPr="000A376D">
        <w:t>/Se</w:t>
      </w:r>
      <w:r>
        <w:t>t</w:t>
      </w:r>
      <w:r w:rsidRPr="000A376D">
        <w:t>ters &amp; getters setName,SetAddr methods…</w:t>
      </w:r>
    </w:p>
    <w:p w14:paraId="6A414A35" w14:textId="77777777" w:rsidR="008C3EA0" w:rsidRDefault="008C3EA0" w:rsidP="008C3EA0">
      <w:pPr>
        <w:pStyle w:val="Output"/>
      </w:pPr>
      <w:r w:rsidRPr="000A376D">
        <w:t>}</w:t>
      </w:r>
    </w:p>
    <w:p w14:paraId="65C8D374" w14:textId="77777777" w:rsidR="008C3EA0" w:rsidRPr="000A376D" w:rsidRDefault="008C3EA0" w:rsidP="008C3EA0">
      <w:pPr>
        <w:pStyle w:val="Output"/>
        <w:rPr>
          <w:color w:val="4C483D" w:themeColor="text2"/>
        </w:rPr>
      </w:pPr>
    </w:p>
    <w:p w14:paraId="6465012D" w14:textId="77777777" w:rsidR="008C3EA0" w:rsidRPr="000A376D" w:rsidRDefault="008C3EA0" w:rsidP="008C3EA0">
      <w:pPr>
        <w:pStyle w:val="Output"/>
        <w:rPr>
          <w:color w:val="4C483D" w:themeColor="text2"/>
        </w:rPr>
      </w:pPr>
      <w:r w:rsidRPr="000A376D">
        <w:rPr>
          <w:bCs/>
          <w:color w:val="7F0055"/>
        </w:rPr>
        <w:t>public</w:t>
      </w:r>
      <w:r w:rsidRPr="000A376D">
        <w:t xml:space="preserve"> </w:t>
      </w:r>
      <w:r w:rsidRPr="000A376D">
        <w:rPr>
          <w:bCs/>
          <w:color w:val="7F0055"/>
        </w:rPr>
        <w:t>class</w:t>
      </w:r>
      <w:r w:rsidRPr="000A376D">
        <w:t xml:space="preserve"> Serialization {</w:t>
      </w:r>
    </w:p>
    <w:p w14:paraId="11EAF4BE" w14:textId="77777777" w:rsidR="008C3EA0" w:rsidRPr="000A376D" w:rsidRDefault="008C3EA0" w:rsidP="008C3EA0">
      <w:pPr>
        <w:pStyle w:val="Output"/>
        <w:rPr>
          <w:color w:val="4C483D" w:themeColor="text2"/>
        </w:rPr>
      </w:pPr>
      <w:r w:rsidRPr="000A376D">
        <w:rPr>
          <w:bCs/>
          <w:color w:val="7F0055"/>
        </w:rPr>
        <w:t>public</w:t>
      </w:r>
      <w:r w:rsidRPr="000A376D">
        <w:t xml:space="preserve"> </w:t>
      </w:r>
      <w:r w:rsidRPr="000A376D">
        <w:rPr>
          <w:bCs/>
          <w:color w:val="7F0055"/>
        </w:rPr>
        <w:t>static</w:t>
      </w:r>
      <w:r w:rsidRPr="000A376D">
        <w:t xml:space="preserve"> </w:t>
      </w:r>
      <w:r w:rsidRPr="000A376D">
        <w:rPr>
          <w:bCs/>
          <w:color w:val="7F0055"/>
        </w:rPr>
        <w:t>void</w:t>
      </w:r>
      <w:r w:rsidRPr="000A376D">
        <w:t xml:space="preserve"> main(String[] </w:t>
      </w:r>
      <w:r w:rsidRPr="000A376D">
        <w:rPr>
          <w:color w:val="6A3E3E"/>
        </w:rPr>
        <w:t>args</w:t>
      </w:r>
      <w:r w:rsidRPr="000A376D">
        <w:t xml:space="preserve">) </w:t>
      </w:r>
      <w:r w:rsidRPr="000A376D">
        <w:rPr>
          <w:bCs/>
          <w:color w:val="7F0055"/>
        </w:rPr>
        <w:t>throws</w:t>
      </w:r>
      <w:r w:rsidRPr="000A376D">
        <w:t xml:space="preserve">  Exception {</w:t>
      </w:r>
    </w:p>
    <w:p w14:paraId="7DBBC4E2" w14:textId="77777777" w:rsidR="008C3EA0" w:rsidRPr="000A376D" w:rsidRDefault="008C3EA0" w:rsidP="008C3EA0">
      <w:pPr>
        <w:pStyle w:val="Output"/>
        <w:rPr>
          <w:color w:val="4C483D" w:themeColor="text2"/>
        </w:rPr>
      </w:pPr>
      <w:r w:rsidRPr="000A376D">
        <w:tab/>
        <w:t xml:space="preserve">Student </w:t>
      </w:r>
      <w:r w:rsidRPr="000A376D">
        <w:rPr>
          <w:color w:val="6A3E3E"/>
        </w:rPr>
        <w:t>student</w:t>
      </w:r>
      <w:r w:rsidRPr="000A376D">
        <w:t xml:space="preserve"> = </w:t>
      </w:r>
      <w:r w:rsidRPr="000A376D">
        <w:rPr>
          <w:bCs/>
          <w:color w:val="7F0055"/>
        </w:rPr>
        <w:t>new</w:t>
      </w:r>
      <w:r w:rsidRPr="000A376D">
        <w:t xml:space="preserve"> Student();</w:t>
      </w:r>
    </w:p>
    <w:p w14:paraId="277D0438" w14:textId="77777777" w:rsidR="008C3EA0" w:rsidRPr="000A376D" w:rsidRDefault="008C3EA0" w:rsidP="008C3EA0">
      <w:pPr>
        <w:pStyle w:val="Output"/>
        <w:rPr>
          <w:color w:val="4C483D" w:themeColor="text2"/>
        </w:rPr>
      </w:pPr>
      <w:r w:rsidRPr="000A376D">
        <w:tab/>
      </w:r>
      <w:r w:rsidRPr="000A376D">
        <w:rPr>
          <w:color w:val="6A3E3E"/>
        </w:rPr>
        <w:t>student</w:t>
      </w:r>
      <w:r w:rsidRPr="000A376D">
        <w:t>.setSno(101);</w:t>
      </w:r>
    </w:p>
    <w:p w14:paraId="0217A466" w14:textId="77777777" w:rsidR="008C3EA0" w:rsidRPr="000A376D" w:rsidRDefault="008C3EA0" w:rsidP="008C3EA0">
      <w:pPr>
        <w:pStyle w:val="Output"/>
        <w:rPr>
          <w:color w:val="4C483D" w:themeColor="text2"/>
        </w:rPr>
      </w:pPr>
      <w:r w:rsidRPr="000A376D">
        <w:tab/>
      </w:r>
      <w:r w:rsidRPr="000A376D">
        <w:rPr>
          <w:color w:val="6A3E3E"/>
        </w:rPr>
        <w:t>student</w:t>
      </w:r>
      <w:r w:rsidRPr="000A376D">
        <w:t>.setName(</w:t>
      </w:r>
      <w:r w:rsidRPr="000A376D">
        <w:rPr>
          <w:color w:val="2A00FF"/>
        </w:rPr>
        <w:t>"Satya Kaveti"</w:t>
      </w:r>
      <w:r w:rsidRPr="000A376D">
        <w:t>);</w:t>
      </w:r>
    </w:p>
    <w:p w14:paraId="600A9E8A" w14:textId="77777777" w:rsidR="008C3EA0" w:rsidRPr="000A376D" w:rsidRDefault="008C3EA0" w:rsidP="008C3EA0">
      <w:pPr>
        <w:pStyle w:val="Output"/>
        <w:rPr>
          <w:color w:val="4C483D" w:themeColor="text2"/>
        </w:rPr>
      </w:pPr>
      <w:r w:rsidRPr="000A376D">
        <w:tab/>
      </w:r>
      <w:r w:rsidRPr="000A376D">
        <w:rPr>
          <w:color w:val="6A3E3E"/>
        </w:rPr>
        <w:t>student</w:t>
      </w:r>
      <w:r w:rsidRPr="000A376D">
        <w:t>.setAddr(</w:t>
      </w:r>
      <w:r w:rsidRPr="000A376D">
        <w:rPr>
          <w:color w:val="2A00FF"/>
        </w:rPr>
        <w:t>"VIJAYAWADA"</w:t>
      </w:r>
      <w:r w:rsidRPr="000A376D">
        <w:t>);</w:t>
      </w:r>
    </w:p>
    <w:p w14:paraId="12710AE6" w14:textId="77777777" w:rsidR="008C3EA0" w:rsidRPr="000A376D" w:rsidRDefault="008C3EA0" w:rsidP="008C3EA0">
      <w:pPr>
        <w:pStyle w:val="Output"/>
        <w:rPr>
          <w:color w:val="4C483D" w:themeColor="text2"/>
        </w:rPr>
      </w:pPr>
      <w:r w:rsidRPr="000A376D">
        <w:tab/>
      </w:r>
    </w:p>
    <w:p w14:paraId="15BBE037" w14:textId="77777777" w:rsidR="008C3EA0" w:rsidRPr="000A376D" w:rsidRDefault="008C3EA0" w:rsidP="008C3EA0">
      <w:pPr>
        <w:pStyle w:val="Output"/>
        <w:rPr>
          <w:color w:val="4C483D" w:themeColor="text2"/>
        </w:rPr>
      </w:pPr>
      <w:r w:rsidRPr="000A376D">
        <w:tab/>
        <w:t xml:space="preserve">FileOutputStream </w:t>
      </w:r>
      <w:r w:rsidRPr="000A376D">
        <w:rPr>
          <w:color w:val="6A3E3E"/>
        </w:rPr>
        <w:t>fos</w:t>
      </w:r>
      <w:r w:rsidRPr="000A376D">
        <w:t xml:space="preserve"> = </w:t>
      </w:r>
      <w:r w:rsidRPr="000A376D">
        <w:rPr>
          <w:bCs/>
          <w:color w:val="7F0055"/>
        </w:rPr>
        <w:t>new</w:t>
      </w:r>
      <w:r w:rsidRPr="000A376D">
        <w:t xml:space="preserve"> FileOutputStream(</w:t>
      </w:r>
      <w:r w:rsidRPr="000A376D">
        <w:rPr>
          <w:color w:val="2A00FF"/>
        </w:rPr>
        <w:t>"student.txt"</w:t>
      </w:r>
      <w:r w:rsidRPr="000A376D">
        <w:t>);</w:t>
      </w:r>
    </w:p>
    <w:p w14:paraId="63955C78" w14:textId="77777777" w:rsidR="008C3EA0" w:rsidRPr="000A376D" w:rsidRDefault="008C3EA0" w:rsidP="008C3EA0">
      <w:pPr>
        <w:pStyle w:val="Output"/>
        <w:rPr>
          <w:color w:val="4C483D" w:themeColor="text2"/>
        </w:rPr>
      </w:pPr>
      <w:r w:rsidRPr="000A376D">
        <w:tab/>
        <w:t xml:space="preserve">ObjectOutputStream </w:t>
      </w:r>
      <w:r w:rsidRPr="000A376D">
        <w:rPr>
          <w:color w:val="6A3E3E"/>
        </w:rPr>
        <w:t>oos</w:t>
      </w:r>
      <w:r w:rsidRPr="000A376D">
        <w:t xml:space="preserve"> = </w:t>
      </w:r>
      <w:r w:rsidRPr="000A376D">
        <w:rPr>
          <w:bCs/>
          <w:color w:val="7F0055"/>
        </w:rPr>
        <w:t>new</w:t>
      </w:r>
      <w:r w:rsidRPr="000A376D">
        <w:t xml:space="preserve"> ObjectOutputStream(</w:t>
      </w:r>
      <w:r w:rsidRPr="000A376D">
        <w:rPr>
          <w:color w:val="6A3E3E"/>
        </w:rPr>
        <w:t>fos</w:t>
      </w:r>
      <w:r w:rsidRPr="000A376D">
        <w:t>);</w:t>
      </w:r>
    </w:p>
    <w:p w14:paraId="74095429" w14:textId="77777777" w:rsidR="008C3EA0" w:rsidRPr="000A376D" w:rsidRDefault="008C3EA0" w:rsidP="008C3EA0">
      <w:pPr>
        <w:pStyle w:val="Output"/>
        <w:rPr>
          <w:color w:val="4C483D" w:themeColor="text2"/>
        </w:rPr>
      </w:pPr>
      <w:r w:rsidRPr="000A376D">
        <w:tab/>
      </w:r>
      <w:r w:rsidRPr="000A376D">
        <w:rPr>
          <w:color w:val="6A3E3E"/>
        </w:rPr>
        <w:t>oos</w:t>
      </w:r>
      <w:r w:rsidRPr="000A376D">
        <w:t>.writeObject(</w:t>
      </w:r>
      <w:r w:rsidRPr="000A376D">
        <w:rPr>
          <w:color w:val="6A3E3E"/>
        </w:rPr>
        <w:t>student</w:t>
      </w:r>
      <w:r w:rsidRPr="000A376D">
        <w:t>);</w:t>
      </w:r>
      <w:r w:rsidRPr="000A376D">
        <w:tab/>
      </w:r>
    </w:p>
    <w:p w14:paraId="24EEB0AB" w14:textId="77777777" w:rsidR="008C3EA0" w:rsidRPr="000A376D" w:rsidRDefault="008C3EA0" w:rsidP="008C3EA0">
      <w:pPr>
        <w:pStyle w:val="Output"/>
        <w:rPr>
          <w:color w:val="4C483D" w:themeColor="text2"/>
        </w:rPr>
      </w:pPr>
      <w:r w:rsidRPr="000A376D">
        <w:t>}</w:t>
      </w:r>
    </w:p>
    <w:p w14:paraId="73FC48B0" w14:textId="77777777" w:rsidR="008C3EA0" w:rsidRPr="000A376D" w:rsidRDefault="008C3EA0" w:rsidP="008C3EA0">
      <w:pPr>
        <w:pStyle w:val="Output"/>
      </w:pPr>
      <w:r w:rsidRPr="000A376D">
        <w:t>}</w:t>
      </w:r>
    </w:p>
    <w:p w14:paraId="307D8D76" w14:textId="77777777" w:rsidR="008C3EA0" w:rsidRPr="00F56745" w:rsidRDefault="008C3EA0" w:rsidP="008C3EA0">
      <w:pPr>
        <w:pStyle w:val="Output"/>
        <w:shd w:val="clear" w:color="auto" w:fill="000000" w:themeFill="text1"/>
        <w:rPr>
          <w:b w:val="0"/>
          <w:color w:val="FF0000"/>
        </w:rPr>
      </w:pPr>
      <w:r w:rsidRPr="00F56745">
        <w:rPr>
          <w:color w:val="FF0000"/>
        </w:rPr>
        <w:t>//data saved in student.txt</w:t>
      </w:r>
    </w:p>
    <w:p w14:paraId="5BA8B5B7" w14:textId="77777777" w:rsidR="008C3EA0" w:rsidRDefault="008C3EA0" w:rsidP="008C3EA0">
      <w:pPr>
        <w:pStyle w:val="Output"/>
        <w:shd w:val="clear" w:color="auto" w:fill="000000" w:themeFill="text1"/>
      </w:pPr>
      <w:r>
        <w:t xml:space="preserve">¬í sr </w:t>
      </w:r>
    </w:p>
    <w:p w14:paraId="7250231D" w14:textId="77777777" w:rsidR="008C3EA0" w:rsidRDefault="008C3EA0" w:rsidP="008C3EA0">
      <w:pPr>
        <w:pStyle w:val="Output"/>
        <w:shd w:val="clear" w:color="auto" w:fill="000000" w:themeFill="text1"/>
      </w:pPr>
      <w:r>
        <w:t xml:space="preserve">io.StudentÓÞ®(¦°¦ </w:t>
      </w:r>
      <w:r>
        <w:separator/>
      </w:r>
      <w:r>
        <w:t xml:space="preserve">I </w:t>
      </w:r>
      <w:r>
        <w:separator/>
      </w:r>
      <w:r>
        <w:t xml:space="preserve">snoL </w:t>
      </w:r>
      <w:r>
        <w:continuationSeparator/>
      </w:r>
      <w:r>
        <w:t xml:space="preserve">addrt Ljava/lang/String;L </w:t>
      </w:r>
      <w:r>
        <w:continuationSeparator/>
      </w:r>
      <w:r>
        <w:t xml:space="preserve">nameq ~ xp   et </w:t>
      </w:r>
    </w:p>
    <w:p w14:paraId="0760167C" w14:textId="77777777" w:rsidR="008C3EA0" w:rsidRDefault="008C3EA0" w:rsidP="008C3EA0">
      <w:pPr>
        <w:pStyle w:val="Output"/>
        <w:shd w:val="clear" w:color="auto" w:fill="000000" w:themeFill="text1"/>
      </w:pPr>
      <w:r>
        <w:t xml:space="preserve">VIJAYAWADAt  </w:t>
      </w:r>
    </w:p>
    <w:p w14:paraId="0C4B4BC5" w14:textId="77777777" w:rsidR="008C3EA0" w:rsidRDefault="008C3EA0" w:rsidP="008C3EA0"/>
    <w:p w14:paraId="3FA68B4D" w14:textId="77777777" w:rsidR="008C3EA0" w:rsidRDefault="008C3EA0" w:rsidP="008C3EA0">
      <w:pPr>
        <w:pStyle w:val="Heading3"/>
      </w:pPr>
      <w:r>
        <w:t xml:space="preserve">2.Deserialization </w:t>
      </w:r>
    </w:p>
    <w:p w14:paraId="733ACE6E" w14:textId="77777777" w:rsidR="008C3EA0" w:rsidRDefault="008C3EA0" w:rsidP="008C3EA0">
      <w:pPr>
        <w:spacing w:after="0"/>
      </w:pPr>
      <w:r>
        <w:t xml:space="preserve">De-serialization is a </w:t>
      </w:r>
      <w:r w:rsidRPr="00E45979">
        <w:rPr>
          <w:b/>
        </w:rPr>
        <w:t>process of</w:t>
      </w:r>
      <w:r>
        <w:t xml:space="preserve"> </w:t>
      </w:r>
      <w:r w:rsidRPr="00E45979">
        <w:rPr>
          <w:b/>
        </w:rPr>
        <w:t>retrieve the data from the file in the form of object</w:t>
      </w:r>
      <w:r>
        <w:t>.</w:t>
      </w:r>
    </w:p>
    <w:p w14:paraId="01E7C334" w14:textId="77777777" w:rsidR="008C3EA0" w:rsidRDefault="008C3EA0" w:rsidP="008C3EA0">
      <w:pPr>
        <w:pStyle w:val="Output"/>
        <w:rPr>
          <w:color w:val="4C483D" w:themeColor="text2"/>
        </w:rPr>
      </w:pPr>
      <w:r>
        <w:rPr>
          <w:bCs/>
          <w:color w:val="7F0055"/>
        </w:rPr>
        <w:t>public</w:t>
      </w:r>
      <w:r>
        <w:t xml:space="preserve"> </w:t>
      </w:r>
      <w:r>
        <w:rPr>
          <w:bCs/>
          <w:color w:val="7F0055"/>
        </w:rPr>
        <w:t>class</w:t>
      </w:r>
      <w:r>
        <w:t xml:space="preserve"> Deserialization {</w:t>
      </w:r>
    </w:p>
    <w:p w14:paraId="3338408A" w14:textId="77777777" w:rsidR="008C3EA0" w:rsidRDefault="008C3EA0" w:rsidP="008C3EA0">
      <w:pPr>
        <w:pStyle w:val="Output"/>
        <w:rPr>
          <w:color w:val="4C483D" w:themeColor="text2"/>
        </w:rPr>
      </w:pPr>
      <w:r>
        <w:tab/>
      </w:r>
      <w:r>
        <w:rPr>
          <w:bCs/>
          <w:color w:val="7F0055"/>
        </w:rPr>
        <w:t>public</w:t>
      </w:r>
      <w:r>
        <w:t xml:space="preserve"> </w:t>
      </w:r>
      <w:r>
        <w:rPr>
          <w:bCs/>
          <w:color w:val="7F0055"/>
        </w:rPr>
        <w:t>static</w:t>
      </w:r>
      <w:r>
        <w:t xml:space="preserve"> </w:t>
      </w:r>
      <w:r>
        <w:rPr>
          <w:bCs/>
          <w:color w:val="7F0055"/>
        </w:rPr>
        <w:t>void</w:t>
      </w:r>
      <w:r>
        <w:t xml:space="preserve"> main(String[] </w:t>
      </w:r>
      <w:r>
        <w:rPr>
          <w:color w:val="6A3E3E"/>
        </w:rPr>
        <w:t>args</w:t>
      </w:r>
      <w:r>
        <w:t xml:space="preserve">) </w:t>
      </w:r>
      <w:r>
        <w:rPr>
          <w:bCs/>
          <w:color w:val="7F0055"/>
        </w:rPr>
        <w:t>throws</w:t>
      </w:r>
      <w:r>
        <w:t xml:space="preserve"> Exception{</w:t>
      </w:r>
    </w:p>
    <w:p w14:paraId="1010ACC7" w14:textId="77777777" w:rsidR="008C3EA0" w:rsidRDefault="008C3EA0" w:rsidP="008C3EA0">
      <w:pPr>
        <w:pStyle w:val="Output"/>
        <w:rPr>
          <w:color w:val="4C483D" w:themeColor="text2"/>
        </w:rPr>
      </w:pPr>
      <w:r>
        <w:tab/>
      </w:r>
      <w:r>
        <w:tab/>
        <w:t xml:space="preserve">FileInputStream </w:t>
      </w:r>
      <w:r>
        <w:rPr>
          <w:color w:val="6A3E3E"/>
        </w:rPr>
        <w:t>fis</w:t>
      </w:r>
      <w:r>
        <w:t xml:space="preserve"> = </w:t>
      </w:r>
      <w:r>
        <w:rPr>
          <w:bCs/>
          <w:color w:val="7F0055"/>
        </w:rPr>
        <w:t>new</w:t>
      </w:r>
      <w:r>
        <w:t xml:space="preserve"> FileInputStream(</w:t>
      </w:r>
      <w:r>
        <w:rPr>
          <w:color w:val="2A00FF"/>
        </w:rPr>
        <w:t>"student.txt"</w:t>
      </w:r>
      <w:r>
        <w:t>);</w:t>
      </w:r>
    </w:p>
    <w:p w14:paraId="6AC11313" w14:textId="77777777" w:rsidR="008C3EA0" w:rsidRDefault="008C3EA0" w:rsidP="008C3EA0">
      <w:pPr>
        <w:pStyle w:val="Output"/>
        <w:rPr>
          <w:color w:val="4C483D" w:themeColor="text2"/>
        </w:rPr>
      </w:pPr>
      <w:r>
        <w:tab/>
      </w:r>
      <w:r>
        <w:tab/>
        <w:t xml:space="preserve">ObjectInputStream </w:t>
      </w:r>
      <w:r>
        <w:rPr>
          <w:color w:val="6A3E3E"/>
          <w:u w:val="single"/>
        </w:rPr>
        <w:t>ois</w:t>
      </w:r>
      <w:r>
        <w:t xml:space="preserve"> = </w:t>
      </w:r>
      <w:r>
        <w:rPr>
          <w:bCs/>
          <w:color w:val="7F0055"/>
        </w:rPr>
        <w:t>new</w:t>
      </w:r>
      <w:r>
        <w:t xml:space="preserve"> ObjectInputStream(</w:t>
      </w:r>
      <w:r>
        <w:rPr>
          <w:color w:val="6A3E3E"/>
        </w:rPr>
        <w:t>fis</w:t>
      </w:r>
      <w:r>
        <w:t>);</w:t>
      </w:r>
    </w:p>
    <w:p w14:paraId="0C05B65E" w14:textId="77777777" w:rsidR="008C3EA0" w:rsidRDefault="008C3EA0" w:rsidP="008C3EA0">
      <w:pPr>
        <w:pStyle w:val="Output"/>
        <w:rPr>
          <w:color w:val="4C483D" w:themeColor="text2"/>
        </w:rPr>
      </w:pPr>
      <w:r>
        <w:tab/>
      </w:r>
      <w:r>
        <w:tab/>
        <w:t xml:space="preserve">Student </w:t>
      </w:r>
      <w:r>
        <w:rPr>
          <w:color w:val="6A3E3E"/>
        </w:rPr>
        <w:t>st</w:t>
      </w:r>
      <w:r>
        <w:t xml:space="preserve"> = (Student)</w:t>
      </w:r>
      <w:r>
        <w:rPr>
          <w:color w:val="6A3E3E"/>
        </w:rPr>
        <w:t>ois</w:t>
      </w:r>
      <w:r>
        <w:t>.readObject();</w:t>
      </w:r>
    </w:p>
    <w:p w14:paraId="5231EE4B" w14:textId="77777777" w:rsidR="008C3EA0" w:rsidRDefault="008C3EA0" w:rsidP="008C3EA0">
      <w:pPr>
        <w:pStyle w:val="Output"/>
        <w:rPr>
          <w:color w:val="4C483D" w:themeColor="text2"/>
        </w:rPr>
      </w:pPr>
      <w:r>
        <w:tab/>
      </w:r>
      <w:r>
        <w:tab/>
        <w:t>System.</w:t>
      </w:r>
      <w:r>
        <w:rPr>
          <w:bCs/>
          <w:i/>
          <w:iCs/>
          <w:color w:val="0000C0"/>
        </w:rPr>
        <w:t>out</w:t>
      </w:r>
      <w:r>
        <w:t>.println(</w:t>
      </w:r>
      <w:r>
        <w:rPr>
          <w:color w:val="6A3E3E"/>
        </w:rPr>
        <w:t>st</w:t>
      </w:r>
      <w:r>
        <w:t>.getSno());</w:t>
      </w:r>
    </w:p>
    <w:p w14:paraId="608F8B49" w14:textId="77777777" w:rsidR="008C3EA0" w:rsidRDefault="008C3EA0" w:rsidP="008C3EA0">
      <w:pPr>
        <w:pStyle w:val="Output"/>
        <w:rPr>
          <w:color w:val="4C483D" w:themeColor="text2"/>
        </w:rPr>
      </w:pPr>
      <w:r>
        <w:tab/>
      </w:r>
      <w:r>
        <w:tab/>
        <w:t>System.</w:t>
      </w:r>
      <w:r>
        <w:rPr>
          <w:bCs/>
          <w:i/>
          <w:iCs/>
          <w:color w:val="0000C0"/>
        </w:rPr>
        <w:t>out</w:t>
      </w:r>
      <w:r>
        <w:t>.println(</w:t>
      </w:r>
      <w:r>
        <w:rPr>
          <w:color w:val="6A3E3E"/>
        </w:rPr>
        <w:t>st</w:t>
      </w:r>
      <w:r>
        <w:t>.getName());</w:t>
      </w:r>
    </w:p>
    <w:p w14:paraId="7DDF59C4" w14:textId="77777777" w:rsidR="008C3EA0" w:rsidRDefault="008C3EA0" w:rsidP="008C3EA0">
      <w:pPr>
        <w:pStyle w:val="Output"/>
        <w:rPr>
          <w:color w:val="4C483D" w:themeColor="text2"/>
        </w:rPr>
      </w:pPr>
      <w:r>
        <w:tab/>
      </w:r>
      <w:r>
        <w:tab/>
        <w:t>System.</w:t>
      </w:r>
      <w:r>
        <w:rPr>
          <w:bCs/>
          <w:i/>
          <w:iCs/>
          <w:color w:val="0000C0"/>
        </w:rPr>
        <w:t>out</w:t>
      </w:r>
      <w:r>
        <w:t>.println(</w:t>
      </w:r>
      <w:r>
        <w:rPr>
          <w:color w:val="6A3E3E"/>
        </w:rPr>
        <w:t>st</w:t>
      </w:r>
      <w:r>
        <w:t xml:space="preserve">.getAddr()); </w:t>
      </w:r>
    </w:p>
    <w:p w14:paraId="7C83A3C5" w14:textId="77777777" w:rsidR="008C3EA0" w:rsidRDefault="008C3EA0" w:rsidP="008C3EA0">
      <w:pPr>
        <w:pStyle w:val="Output"/>
        <w:rPr>
          <w:color w:val="4C483D" w:themeColor="text2"/>
        </w:rPr>
      </w:pPr>
      <w:r>
        <w:tab/>
        <w:t>}</w:t>
      </w:r>
    </w:p>
    <w:p w14:paraId="612EA83D" w14:textId="77777777" w:rsidR="008C3EA0" w:rsidRDefault="008C3EA0" w:rsidP="008C3EA0">
      <w:pPr>
        <w:pStyle w:val="Output"/>
      </w:pPr>
      <w:r>
        <w:t>}</w:t>
      </w:r>
    </w:p>
    <w:p w14:paraId="55F906BF" w14:textId="77777777" w:rsidR="008C3EA0" w:rsidRDefault="008C3EA0" w:rsidP="008C3EA0">
      <w:pPr>
        <w:pStyle w:val="Output"/>
        <w:shd w:val="clear" w:color="auto" w:fill="000000" w:themeFill="text1"/>
      </w:pPr>
      <w:r>
        <w:t>101</w:t>
      </w:r>
    </w:p>
    <w:p w14:paraId="4D84BE61" w14:textId="77777777" w:rsidR="008C3EA0" w:rsidRDefault="008C3EA0" w:rsidP="008C3EA0">
      <w:pPr>
        <w:pStyle w:val="Output"/>
        <w:shd w:val="clear" w:color="auto" w:fill="000000" w:themeFill="text1"/>
      </w:pPr>
      <w:r>
        <w:t>Satya Kaveti</w:t>
      </w:r>
    </w:p>
    <w:p w14:paraId="788865C7" w14:textId="77777777" w:rsidR="008C3EA0" w:rsidRDefault="008C3EA0" w:rsidP="008C3EA0">
      <w:pPr>
        <w:pStyle w:val="Output"/>
        <w:shd w:val="clear" w:color="auto" w:fill="000000" w:themeFill="text1"/>
      </w:pPr>
      <w:r>
        <w:t>VIJAYAWADA</w:t>
      </w:r>
    </w:p>
    <w:p w14:paraId="23B57BA1" w14:textId="439EEEB3" w:rsidR="008C3EA0" w:rsidRDefault="008C3EA0" w:rsidP="008C3EA0">
      <w:pPr>
        <w:spacing w:line="240" w:lineRule="auto"/>
      </w:pPr>
      <w:r>
        <w:t>If we use above process to implement serialization, all the data members will participate in Seri</w:t>
      </w:r>
      <w:r w:rsidR="0003376D">
        <w:t>a</w:t>
      </w:r>
      <w:r>
        <w:t xml:space="preserve">lization process. If you want to use selected data members for </w:t>
      </w:r>
      <w:r w:rsidR="0003376D">
        <w:t>serialization,</w:t>
      </w:r>
      <w:r>
        <w:t xml:space="preserve"> use </w:t>
      </w:r>
      <w:r w:rsidRPr="000554B1">
        <w:rPr>
          <w:b/>
        </w:rPr>
        <w:t>Transient</w:t>
      </w:r>
      <w:r>
        <w:t xml:space="preserve"> keyword.</w:t>
      </w:r>
    </w:p>
    <w:p w14:paraId="04549E8B" w14:textId="77777777" w:rsidR="008C3EA0" w:rsidRDefault="008C3EA0" w:rsidP="008C3EA0">
      <w:pPr>
        <w:spacing w:line="240" w:lineRule="auto"/>
      </w:pPr>
    </w:p>
    <w:p w14:paraId="7FFFE028" w14:textId="77777777" w:rsidR="00363E33" w:rsidRDefault="00363E33" w:rsidP="00363E33">
      <w:r w:rsidRPr="008F4DB2">
        <w:rPr>
          <w:b/>
        </w:rPr>
        <w:t>Externalizable</w:t>
      </w:r>
      <w:r w:rsidRPr="008F4DB2">
        <w:t xml:space="preserve"> is used to </w:t>
      </w:r>
      <w:r>
        <w:t>user defined serialization process</w:t>
      </w:r>
      <w:r w:rsidRPr="008F4DB2">
        <w:t xml:space="preserve"> and control default serialization process which is implemented by application.</w:t>
      </w:r>
    </w:p>
    <w:p w14:paraId="16475166" w14:textId="77777777" w:rsidR="00363E33" w:rsidRDefault="00363E33" w:rsidP="00220226">
      <w:pPr>
        <w:spacing w:after="0"/>
      </w:pPr>
      <w:r w:rsidRPr="008F4DB2">
        <w:t xml:space="preserve">Externalizable interface extends Serializable interface. It consists of two methods </w:t>
      </w:r>
    </w:p>
    <w:p w14:paraId="490A7B10" w14:textId="77777777" w:rsidR="00363E33" w:rsidRPr="008F4DB2" w:rsidRDefault="00363E33" w:rsidP="00B879B0">
      <w:pPr>
        <w:pStyle w:val="1Output"/>
      </w:pPr>
      <w:r w:rsidRPr="008F4DB2">
        <w:t>// to read object from stream</w:t>
      </w:r>
    </w:p>
    <w:p w14:paraId="321FF9D1" w14:textId="77777777" w:rsidR="00363E33" w:rsidRPr="00B879B0" w:rsidRDefault="00363E33" w:rsidP="00B879B0">
      <w:pPr>
        <w:pStyle w:val="1Output"/>
        <w:ind w:firstLine="720"/>
        <w:rPr>
          <w:color w:val="0000FF"/>
        </w:rPr>
      </w:pPr>
      <w:r w:rsidRPr="00B879B0">
        <w:rPr>
          <w:color w:val="0000FF"/>
        </w:rPr>
        <w:t xml:space="preserve">void readExternal(ObjectInput in) </w:t>
      </w:r>
    </w:p>
    <w:p w14:paraId="0FBF9B13" w14:textId="77777777" w:rsidR="00363E33" w:rsidRPr="008F4DB2" w:rsidRDefault="00363E33" w:rsidP="00B879B0">
      <w:pPr>
        <w:pStyle w:val="1Output"/>
      </w:pPr>
    </w:p>
    <w:p w14:paraId="44ACDAB4" w14:textId="77777777" w:rsidR="00363E33" w:rsidRPr="008F4DB2" w:rsidRDefault="00363E33" w:rsidP="00B879B0">
      <w:pPr>
        <w:pStyle w:val="1Output"/>
      </w:pPr>
      <w:r w:rsidRPr="008F4DB2">
        <w:t>// to write object into stream</w:t>
      </w:r>
    </w:p>
    <w:p w14:paraId="364F0B13" w14:textId="77777777" w:rsidR="00363E33" w:rsidRPr="00B879B0" w:rsidRDefault="00363E33" w:rsidP="00B879B0">
      <w:pPr>
        <w:pStyle w:val="1Output"/>
        <w:ind w:firstLine="720"/>
        <w:rPr>
          <w:color w:val="0000FF"/>
        </w:rPr>
      </w:pPr>
      <w:r w:rsidRPr="00B879B0">
        <w:rPr>
          <w:color w:val="0000FF"/>
        </w:rPr>
        <w:t xml:space="preserve">void writeExternal(ObjectOutput out) </w:t>
      </w:r>
    </w:p>
    <w:p w14:paraId="317E3891" w14:textId="77777777" w:rsidR="005C635E" w:rsidRDefault="00363E33" w:rsidP="005C635E">
      <w:pPr>
        <w:spacing w:after="0"/>
        <w:rPr>
          <w:rStyle w:val="Heading3Char0"/>
        </w:rPr>
      </w:pPr>
      <w:bookmarkStart w:id="57" w:name="_Toc2631456"/>
      <w:r w:rsidRPr="002427C5">
        <w:rPr>
          <w:rStyle w:val="Heading3Char0"/>
        </w:rPr>
        <w:lastRenderedPageBreak/>
        <w:t>Difference between static and dynamic binding in Java? (</w:t>
      </w:r>
      <w:bookmarkEnd w:id="57"/>
      <w:r w:rsidR="00013F2F">
        <w:fldChar w:fldCharType="begin"/>
      </w:r>
      <w:r w:rsidR="00013F2F">
        <w:instrText xml:space="preserve"> HYPERLINK "http://java67.blogspot.sg/2014/02/static-vs-dynamic-binding-in-java.html" \t "_blank" </w:instrText>
      </w:r>
      <w:r w:rsidR="00013F2F">
        <w:fldChar w:fldCharType="separate"/>
      </w:r>
      <w:r w:rsidRPr="002427C5">
        <w:rPr>
          <w:rStyle w:val="Heading3Char0"/>
        </w:rPr>
        <w:t>detailed answer</w:t>
      </w:r>
      <w:r w:rsidR="00013F2F">
        <w:rPr>
          <w:rStyle w:val="Heading3Char0"/>
        </w:rPr>
        <w:fldChar w:fldCharType="end"/>
      </w:r>
      <w:r w:rsidRPr="002427C5">
        <w:rPr>
          <w:rStyle w:val="Heading3Char0"/>
        </w:rPr>
        <w:t>)</w:t>
      </w:r>
    </w:p>
    <w:p w14:paraId="6E4B0CF4" w14:textId="77777777" w:rsidR="00C967AA" w:rsidRDefault="00363E33" w:rsidP="00CB2B37">
      <w:pPr>
        <w:pStyle w:val="ListParagraph"/>
        <w:numPr>
          <w:ilvl w:val="0"/>
          <w:numId w:val="118"/>
        </w:numPr>
      </w:pPr>
      <w:r w:rsidRPr="00C967AA">
        <w:rPr>
          <w:b/>
        </w:rPr>
        <w:t xml:space="preserve">static binding is related to </w:t>
      </w:r>
      <w:r w:rsidRPr="00C967AA">
        <w:rPr>
          <w:rStyle w:val="2SyntaxChar"/>
        </w:rPr>
        <w:t>overloaded</w:t>
      </w:r>
      <w:r w:rsidRPr="00C967AA">
        <w:rPr>
          <w:b/>
        </w:rPr>
        <w:t xml:space="preserve"> method</w:t>
      </w:r>
      <w:r w:rsidRPr="00A407E3">
        <w:t xml:space="preserve"> </w:t>
      </w:r>
    </w:p>
    <w:p w14:paraId="78357AAB" w14:textId="7FAEC1BB" w:rsidR="000E440A" w:rsidRDefault="00363E33" w:rsidP="00CB2B37">
      <w:pPr>
        <w:pStyle w:val="ListParagraph"/>
        <w:numPr>
          <w:ilvl w:val="0"/>
          <w:numId w:val="118"/>
        </w:numPr>
      </w:pPr>
      <w:r w:rsidRPr="00C967AA">
        <w:rPr>
          <w:b/>
        </w:rPr>
        <w:t xml:space="preserve">dynamic binding is related to </w:t>
      </w:r>
      <w:r w:rsidRPr="00C967AA">
        <w:rPr>
          <w:rStyle w:val="2SyntaxChar"/>
        </w:rPr>
        <w:t>overridden</w:t>
      </w:r>
      <w:r w:rsidRPr="00C967AA">
        <w:rPr>
          <w:b/>
        </w:rPr>
        <w:t xml:space="preserve"> method</w:t>
      </w:r>
      <w:r w:rsidRPr="00A407E3">
        <w:t>.</w:t>
      </w:r>
    </w:p>
    <w:p w14:paraId="36AFDD92" w14:textId="7217808D" w:rsidR="00363E33" w:rsidRDefault="00363E33" w:rsidP="00363E33">
      <w:r w:rsidRPr="000E440A">
        <w:rPr>
          <w:b/>
          <w:color w:val="FF0000"/>
        </w:rPr>
        <w:t xml:space="preserve">Method like </w:t>
      </w:r>
      <w:r w:rsidRPr="00C967AA">
        <w:rPr>
          <w:rStyle w:val="3BlueChar"/>
        </w:rPr>
        <w:t>private, final</w:t>
      </w:r>
      <w:r w:rsidRPr="000E440A">
        <w:rPr>
          <w:b/>
          <w:color w:val="FF0000"/>
        </w:rPr>
        <w:t xml:space="preserve"> and </w:t>
      </w:r>
      <w:r w:rsidRPr="00C967AA">
        <w:rPr>
          <w:rStyle w:val="3BlueChar"/>
        </w:rPr>
        <w:t>static</w:t>
      </w:r>
      <w:r w:rsidRPr="000E440A">
        <w:rPr>
          <w:b/>
          <w:color w:val="FF0000"/>
        </w:rPr>
        <w:t xml:space="preserve"> are resolved using static binding at compile time</w:t>
      </w:r>
      <w:r w:rsidRPr="000E440A">
        <w:rPr>
          <w:color w:val="FF0000"/>
        </w:rPr>
        <w:t xml:space="preserve"> </w:t>
      </w:r>
      <w:r w:rsidRPr="00A407E3">
        <w:t>but virtual methods which can be overridden are resolved using dynamic binding at runtime.</w:t>
      </w:r>
      <w:r>
        <w:t xml:space="preserve"> </w:t>
      </w:r>
    </w:p>
    <w:p w14:paraId="0AAB9E0F" w14:textId="77777777" w:rsidR="008C3EA0" w:rsidRDefault="008C3EA0" w:rsidP="008C3EA0">
      <w:pPr>
        <w:spacing w:after="0"/>
      </w:pPr>
    </w:p>
    <w:p w14:paraId="13D3EFCD" w14:textId="77777777" w:rsidR="00363E33" w:rsidRDefault="00363E33" w:rsidP="00363E33">
      <w:pPr>
        <w:spacing w:after="0"/>
        <w:rPr>
          <w:rStyle w:val="Heading3Char0"/>
        </w:rPr>
      </w:pPr>
      <w:bookmarkStart w:id="58" w:name="_Toc2631457"/>
      <w:r w:rsidRPr="00B12790">
        <w:rPr>
          <w:rStyle w:val="Heading3Char0"/>
        </w:rPr>
        <w:t>Which design pattern have you used in your production code</w:t>
      </w:r>
      <w:r>
        <w:rPr>
          <w:rStyle w:val="Heading3Char0"/>
        </w:rPr>
        <w:t>?</w:t>
      </w:r>
      <w:bookmarkEnd w:id="58"/>
    </w:p>
    <w:p w14:paraId="44A34312" w14:textId="03C87288" w:rsidR="00363E33" w:rsidRPr="00B12790" w:rsidRDefault="00363E33" w:rsidP="000C6B71">
      <w:pPr>
        <w:pStyle w:val="ListParagraph"/>
        <w:numPr>
          <w:ilvl w:val="0"/>
          <w:numId w:val="13"/>
        </w:numPr>
        <w:rPr>
          <w:b/>
        </w:rPr>
      </w:pPr>
      <w:r w:rsidRPr="00B12790">
        <w:rPr>
          <w:b/>
        </w:rPr>
        <w:t>Dependency injectio</w:t>
      </w:r>
      <w:r w:rsidR="002A1E27">
        <w:rPr>
          <w:b/>
        </w:rPr>
        <w:t>n</w:t>
      </w:r>
      <w:r w:rsidR="002A1E27">
        <w:rPr>
          <w:b/>
        </w:rPr>
        <w:tab/>
        <w:t>- Spring</w:t>
      </w:r>
    </w:p>
    <w:p w14:paraId="4650DAD6" w14:textId="77777777" w:rsidR="00363E33" w:rsidRDefault="00363E33" w:rsidP="000C6B71">
      <w:pPr>
        <w:pStyle w:val="ListParagraph"/>
        <w:numPr>
          <w:ilvl w:val="0"/>
          <w:numId w:val="13"/>
        </w:numPr>
        <w:rPr>
          <w:b/>
        </w:rPr>
      </w:pPr>
      <w:r w:rsidRPr="00B12790">
        <w:rPr>
          <w:b/>
        </w:rPr>
        <w:t>Factory pattern</w:t>
      </w:r>
    </w:p>
    <w:p w14:paraId="26E820A8" w14:textId="77777777" w:rsidR="00363E33" w:rsidRDefault="00363E33" w:rsidP="000C6B71">
      <w:pPr>
        <w:pStyle w:val="ListParagraph"/>
        <w:numPr>
          <w:ilvl w:val="0"/>
          <w:numId w:val="13"/>
        </w:numPr>
        <w:rPr>
          <w:b/>
        </w:rPr>
      </w:pPr>
      <w:r>
        <w:rPr>
          <w:b/>
          <w:bCs/>
        </w:rPr>
        <w:t>Adapter Design pattern</w:t>
      </w:r>
    </w:p>
    <w:p w14:paraId="32398980" w14:textId="77777777" w:rsidR="00363E33" w:rsidRDefault="00363E33" w:rsidP="000C6B71">
      <w:pPr>
        <w:pStyle w:val="ListParagraph"/>
        <w:numPr>
          <w:ilvl w:val="0"/>
          <w:numId w:val="13"/>
        </w:numPr>
        <w:spacing w:after="0"/>
        <w:rPr>
          <w:b/>
        </w:rPr>
      </w:pPr>
      <w:r>
        <w:rPr>
          <w:b/>
        </w:rPr>
        <w:t>Singleton</w:t>
      </w:r>
    </w:p>
    <w:p w14:paraId="645CBD61" w14:textId="77777777" w:rsidR="00363E33" w:rsidRDefault="00363E33" w:rsidP="000C6B71">
      <w:pPr>
        <w:pStyle w:val="ListParagraph"/>
        <w:numPr>
          <w:ilvl w:val="0"/>
          <w:numId w:val="13"/>
        </w:numPr>
      </w:pPr>
      <w:r w:rsidRPr="000E440A">
        <w:rPr>
          <w:b/>
          <w:bCs/>
        </w:rPr>
        <w:t>Decorator </w:t>
      </w:r>
      <w:hyperlink r:id="rId102" w:history="1">
        <w:r w:rsidRPr="00B12790">
          <w:rPr>
            <w:rStyle w:val="Hyperlink"/>
          </w:rPr>
          <w:t>design pattern</w:t>
        </w:r>
      </w:hyperlink>
      <w:r w:rsidRPr="00B12790">
        <w:t> is used to modify the functionality of an object at runtime.</w:t>
      </w:r>
    </w:p>
    <w:p w14:paraId="4C9DE679" w14:textId="2570C3E2" w:rsidR="00363E33" w:rsidRDefault="00363E33" w:rsidP="008C3EA0">
      <w:pPr>
        <w:spacing w:after="0" w:line="240" w:lineRule="auto"/>
      </w:pPr>
    </w:p>
    <w:p w14:paraId="609F7B1C" w14:textId="77777777" w:rsidR="009E1F90" w:rsidRPr="009E1F90" w:rsidRDefault="009E1F90" w:rsidP="008151C9">
      <w:pPr>
        <w:pStyle w:val="Heading30"/>
      </w:pPr>
      <w:bookmarkStart w:id="59" w:name="_Toc2631459"/>
      <w:r w:rsidRPr="009E1F90">
        <w:t>How to create an instance of any class without using new keyword</w:t>
      </w:r>
      <w:bookmarkEnd w:id="59"/>
    </w:p>
    <w:p w14:paraId="6142C221" w14:textId="77777777" w:rsidR="009E1F90" w:rsidRPr="009E1F90" w:rsidRDefault="009E1F90" w:rsidP="009E1F90">
      <w:pPr>
        <w:spacing w:after="0"/>
        <w:rPr>
          <w:lang w:eastAsia="en-US"/>
        </w:rPr>
      </w:pPr>
      <w:r w:rsidRPr="009E1F90">
        <w:rPr>
          <w:lang w:eastAsia="en-US"/>
        </w:rPr>
        <w:t>Using newInstance method of Class class</w:t>
      </w:r>
    </w:p>
    <w:p w14:paraId="591E4779" w14:textId="77777777" w:rsidR="009E1F90" w:rsidRPr="009E1F90" w:rsidRDefault="009E1F90" w:rsidP="009E1F90">
      <w:pPr>
        <w:pStyle w:val="1Output"/>
        <w:rPr>
          <w:lang w:eastAsia="en-US"/>
        </w:rPr>
      </w:pPr>
      <w:r w:rsidRPr="009E1F90">
        <w:rPr>
          <w:lang w:eastAsia="en-US"/>
        </w:rPr>
        <w:t xml:space="preserve">Class </w:t>
      </w:r>
      <w:r w:rsidR="00FD02B4">
        <w:rPr>
          <w:lang w:eastAsia="en-US"/>
        </w:rPr>
        <w:t>c</w:t>
      </w:r>
      <w:r w:rsidRPr="009E1F90">
        <w:rPr>
          <w:lang w:eastAsia="en-US"/>
        </w:rPr>
        <w:t xml:space="preserve"> = Class.forName("</w:t>
      </w:r>
      <w:r>
        <w:rPr>
          <w:lang w:eastAsia="en-US"/>
        </w:rPr>
        <w:t>StudentBo</w:t>
      </w:r>
      <w:r w:rsidRPr="009E1F90">
        <w:rPr>
          <w:lang w:eastAsia="en-US"/>
        </w:rPr>
        <w:t>");</w:t>
      </w:r>
    </w:p>
    <w:p w14:paraId="79A8E4D7" w14:textId="77777777" w:rsidR="009E1F90" w:rsidRPr="009E1F90" w:rsidRDefault="00FD02B4" w:rsidP="009E1F90">
      <w:pPr>
        <w:pStyle w:val="1Output"/>
        <w:rPr>
          <w:lang w:eastAsia="en-US"/>
        </w:rPr>
      </w:pPr>
      <w:r>
        <w:rPr>
          <w:lang w:eastAsia="en-US"/>
        </w:rPr>
        <w:t>StudentBo</w:t>
      </w:r>
      <w:r w:rsidRPr="009E1F90">
        <w:rPr>
          <w:lang w:eastAsia="en-US"/>
        </w:rPr>
        <w:t xml:space="preserve"> </w:t>
      </w:r>
      <w:r>
        <w:rPr>
          <w:lang w:eastAsia="en-US"/>
        </w:rPr>
        <w:t>bo</w:t>
      </w:r>
      <w:r w:rsidR="009E1F90" w:rsidRPr="009E1F90">
        <w:rPr>
          <w:lang w:eastAsia="en-US"/>
        </w:rPr>
        <w:t xml:space="preserve"> = (</w:t>
      </w:r>
      <w:r>
        <w:rPr>
          <w:lang w:eastAsia="en-US"/>
        </w:rPr>
        <w:t>StudentBo</w:t>
      </w:r>
      <w:r w:rsidR="009E1F90" w:rsidRPr="009E1F90">
        <w:rPr>
          <w:lang w:eastAsia="en-US"/>
        </w:rPr>
        <w:t xml:space="preserve">) </w:t>
      </w:r>
      <w:r w:rsidR="007A029A">
        <w:rPr>
          <w:lang w:eastAsia="en-US"/>
        </w:rPr>
        <w:t>c</w:t>
      </w:r>
      <w:r w:rsidR="009E1F90" w:rsidRPr="009E1F90">
        <w:rPr>
          <w:lang w:eastAsia="en-US"/>
        </w:rPr>
        <w:t>.newInstance();</w:t>
      </w:r>
    </w:p>
    <w:p w14:paraId="5F5FFDEC" w14:textId="77777777" w:rsidR="000E440A" w:rsidRDefault="000E440A" w:rsidP="009E66D2">
      <w:pPr>
        <w:spacing w:after="0" w:line="240" w:lineRule="auto"/>
        <w:rPr>
          <w:lang w:eastAsia="en-US"/>
        </w:rPr>
      </w:pPr>
    </w:p>
    <w:p w14:paraId="009D1D48" w14:textId="77777777" w:rsidR="009E1F90" w:rsidRPr="009E1F90" w:rsidRDefault="009E1F90" w:rsidP="009E1F90">
      <w:pPr>
        <w:spacing w:after="0"/>
        <w:rPr>
          <w:lang w:eastAsia="en-US"/>
        </w:rPr>
      </w:pPr>
      <w:r w:rsidRPr="009E1F90">
        <w:rPr>
          <w:lang w:eastAsia="en-US"/>
        </w:rPr>
        <w:t>Using clone() of java.lang.Object</w:t>
      </w:r>
    </w:p>
    <w:p w14:paraId="2678FEC4" w14:textId="77777777" w:rsidR="009E1F90" w:rsidRPr="009E1F90" w:rsidRDefault="009E1F90" w:rsidP="009E1F90">
      <w:pPr>
        <w:pStyle w:val="1Output"/>
        <w:rPr>
          <w:lang w:eastAsia="en-US"/>
        </w:rPr>
      </w:pPr>
      <w:r w:rsidRPr="009E1F90">
        <w:rPr>
          <w:lang w:eastAsia="en-US"/>
        </w:rPr>
        <w:t>NewClass obj = new NewClass();</w:t>
      </w:r>
    </w:p>
    <w:p w14:paraId="0AD2741B" w14:textId="77777777" w:rsidR="009E1F90" w:rsidRPr="009E1F90" w:rsidRDefault="009E1F90" w:rsidP="009E1F90">
      <w:pPr>
        <w:pStyle w:val="1Output"/>
        <w:rPr>
          <w:lang w:eastAsia="en-US"/>
        </w:rPr>
      </w:pPr>
      <w:r w:rsidRPr="009E1F90">
        <w:rPr>
          <w:lang w:eastAsia="en-US"/>
        </w:rPr>
        <w:t>NewClass obj2 = (NewClass) obj.clone();</w:t>
      </w:r>
    </w:p>
    <w:p w14:paraId="7F552E46" w14:textId="77777777" w:rsidR="00FD0B0C" w:rsidRDefault="00FD0B0C" w:rsidP="00363E33"/>
    <w:p w14:paraId="5AAB439F" w14:textId="77777777" w:rsidR="007372FC" w:rsidRDefault="007372FC" w:rsidP="008151C9">
      <w:pPr>
        <w:pStyle w:val="Heading30"/>
      </w:pPr>
      <w:r>
        <w:t>How can we invoke any external process in java?</w:t>
      </w:r>
    </w:p>
    <w:p w14:paraId="08B426DE" w14:textId="77777777" w:rsidR="007372FC" w:rsidRPr="007372FC" w:rsidRDefault="007372FC" w:rsidP="007372FC">
      <w:pPr>
        <w:pStyle w:val="1Output"/>
        <w:rPr>
          <w:color w:val="FF0000"/>
        </w:rPr>
      </w:pPr>
      <w:r w:rsidRPr="007372FC">
        <w:rPr>
          <w:color w:val="FF0000"/>
        </w:rPr>
        <w:t>Runtime.getRuntime().exec(…)</w:t>
      </w:r>
    </w:p>
    <w:p w14:paraId="1836FD67" w14:textId="77777777" w:rsidR="00FD0B0C" w:rsidRDefault="00FD0B0C" w:rsidP="00363E33"/>
    <w:p w14:paraId="7F75EFE0" w14:textId="77777777" w:rsidR="007372FC" w:rsidRDefault="009C4341" w:rsidP="008151C9">
      <w:pPr>
        <w:pStyle w:val="Heading30"/>
      </w:pPr>
      <w:r>
        <w:t>Static imports rules ?</w:t>
      </w:r>
    </w:p>
    <w:p w14:paraId="6A806CD2" w14:textId="77777777" w:rsidR="009C4341" w:rsidRDefault="009C4341" w:rsidP="009E66D2">
      <w:pPr>
        <w:spacing w:after="0"/>
      </w:pPr>
      <w:r w:rsidRPr="009C4341">
        <w:t>The static import feature of Java 5 facilitates the java programmer to access any static member of a class directly. There is no need to qualify it by the class name.</w:t>
      </w:r>
    </w:p>
    <w:p w14:paraId="5BDB9C37" w14:textId="77777777" w:rsidR="008C687E" w:rsidRDefault="009C4341" w:rsidP="009C4341">
      <w:pPr>
        <w:pStyle w:val="1Output"/>
        <w:rPr>
          <w:bdr w:val="none" w:sz="0" w:space="0" w:color="auto" w:frame="1"/>
          <w:lang w:eastAsia="en-US"/>
        </w:rPr>
      </w:pPr>
      <w:r w:rsidRPr="009C4341">
        <w:rPr>
          <w:bCs/>
          <w:color w:val="006699"/>
          <w:bdr w:val="none" w:sz="0" w:space="0" w:color="auto" w:frame="1"/>
          <w:lang w:eastAsia="en-US"/>
        </w:rPr>
        <w:t>import</w:t>
      </w:r>
      <w:r w:rsidRPr="009C4341">
        <w:rPr>
          <w:bdr w:val="none" w:sz="0" w:space="0" w:color="auto" w:frame="1"/>
          <w:lang w:eastAsia="en-US"/>
        </w:rPr>
        <w:t> </w:t>
      </w:r>
      <w:r w:rsidRPr="009C4341">
        <w:rPr>
          <w:bCs/>
          <w:color w:val="006699"/>
          <w:bdr w:val="none" w:sz="0" w:space="0" w:color="auto" w:frame="1"/>
          <w:lang w:eastAsia="en-US"/>
        </w:rPr>
        <w:t>static</w:t>
      </w:r>
      <w:r w:rsidRPr="009C4341">
        <w:rPr>
          <w:bdr w:val="none" w:sz="0" w:space="0" w:color="auto" w:frame="1"/>
          <w:lang w:eastAsia="en-US"/>
        </w:rPr>
        <w:t> java.lang.System.*;   </w:t>
      </w:r>
      <w:r w:rsidR="008C687E">
        <w:rPr>
          <w:bdr w:val="none" w:sz="0" w:space="0" w:color="auto" w:frame="1"/>
          <w:lang w:eastAsia="en-US"/>
        </w:rPr>
        <w:t>(or)</w:t>
      </w:r>
    </w:p>
    <w:p w14:paraId="1304C15A" w14:textId="77777777" w:rsidR="008C687E" w:rsidRDefault="008C687E" w:rsidP="009C4341">
      <w:pPr>
        <w:pStyle w:val="1Output"/>
        <w:rPr>
          <w:bdr w:val="none" w:sz="0" w:space="0" w:color="auto" w:frame="1"/>
          <w:lang w:eastAsia="en-US"/>
        </w:rPr>
      </w:pPr>
      <w:r w:rsidRPr="009C4341">
        <w:rPr>
          <w:bCs/>
          <w:color w:val="006699"/>
          <w:bdr w:val="none" w:sz="0" w:space="0" w:color="auto" w:frame="1"/>
          <w:lang w:eastAsia="en-US"/>
        </w:rPr>
        <w:t>import</w:t>
      </w:r>
      <w:r w:rsidRPr="009C4341">
        <w:rPr>
          <w:bdr w:val="none" w:sz="0" w:space="0" w:color="auto" w:frame="1"/>
          <w:lang w:eastAsia="en-US"/>
        </w:rPr>
        <w:t> </w:t>
      </w:r>
      <w:r w:rsidRPr="009C4341">
        <w:rPr>
          <w:bCs/>
          <w:color w:val="006699"/>
          <w:bdr w:val="none" w:sz="0" w:space="0" w:color="auto" w:frame="1"/>
          <w:lang w:eastAsia="en-US"/>
        </w:rPr>
        <w:t>static</w:t>
      </w:r>
      <w:r w:rsidRPr="009C4341">
        <w:rPr>
          <w:bdr w:val="none" w:sz="0" w:space="0" w:color="auto" w:frame="1"/>
          <w:lang w:eastAsia="en-US"/>
        </w:rPr>
        <w:t> </w:t>
      </w:r>
      <w:r>
        <w:rPr>
          <w:bdr w:val="none" w:sz="0" w:space="0" w:color="auto" w:frame="1"/>
          <w:lang w:eastAsia="en-US"/>
        </w:rPr>
        <w:t>java.lang.System.out;</w:t>
      </w:r>
    </w:p>
    <w:p w14:paraId="387A453B" w14:textId="77777777" w:rsidR="009C4341" w:rsidRPr="009C4341" w:rsidRDefault="009C4341" w:rsidP="009C4341">
      <w:pPr>
        <w:pStyle w:val="1Output"/>
        <w:rPr>
          <w:lang w:eastAsia="en-US"/>
        </w:rPr>
      </w:pPr>
      <w:r w:rsidRPr="009C4341">
        <w:rPr>
          <w:bdr w:val="none" w:sz="0" w:space="0" w:color="auto" w:frame="1"/>
          <w:lang w:eastAsia="en-US"/>
        </w:rPr>
        <w:t> </w:t>
      </w:r>
    </w:p>
    <w:p w14:paraId="45BEB05D" w14:textId="77777777" w:rsidR="009C4341" w:rsidRPr="009C4341" w:rsidRDefault="009C4341" w:rsidP="009C4341">
      <w:pPr>
        <w:pStyle w:val="1Output"/>
        <w:rPr>
          <w:lang w:eastAsia="en-US"/>
        </w:rPr>
      </w:pPr>
      <w:r w:rsidRPr="009C4341">
        <w:rPr>
          <w:bCs/>
          <w:color w:val="006699"/>
          <w:bdr w:val="none" w:sz="0" w:space="0" w:color="auto" w:frame="1"/>
          <w:lang w:eastAsia="en-US"/>
        </w:rPr>
        <w:t>class</w:t>
      </w:r>
      <w:r w:rsidRPr="009C4341">
        <w:rPr>
          <w:bdr w:val="none" w:sz="0" w:space="0" w:color="auto" w:frame="1"/>
          <w:lang w:eastAsia="en-US"/>
        </w:rPr>
        <w:t> StaticImportExample{  </w:t>
      </w:r>
    </w:p>
    <w:p w14:paraId="4A85E7F7" w14:textId="6525616F" w:rsidR="009C4341" w:rsidRPr="009C4341" w:rsidRDefault="009C4341" w:rsidP="009C4341">
      <w:pPr>
        <w:pStyle w:val="1Output"/>
        <w:rPr>
          <w:lang w:eastAsia="en-US"/>
        </w:rPr>
      </w:pPr>
      <w:r w:rsidRPr="009C4341">
        <w:rPr>
          <w:bdr w:val="none" w:sz="0" w:space="0" w:color="auto" w:frame="1"/>
          <w:lang w:eastAsia="en-US"/>
        </w:rPr>
        <w:t>  </w:t>
      </w:r>
      <w:r w:rsidRPr="009C4341">
        <w:rPr>
          <w:bCs/>
          <w:color w:val="006699"/>
          <w:bdr w:val="none" w:sz="0" w:space="0" w:color="auto" w:frame="1"/>
          <w:lang w:eastAsia="en-US"/>
        </w:rPr>
        <w:t>public</w:t>
      </w:r>
      <w:r w:rsidRPr="009C4341">
        <w:rPr>
          <w:bdr w:val="none" w:sz="0" w:space="0" w:color="auto" w:frame="1"/>
          <w:lang w:eastAsia="en-US"/>
        </w:rPr>
        <w:t> </w:t>
      </w:r>
      <w:r w:rsidRPr="009C4341">
        <w:rPr>
          <w:bCs/>
          <w:color w:val="006699"/>
          <w:bdr w:val="none" w:sz="0" w:space="0" w:color="auto" w:frame="1"/>
          <w:lang w:eastAsia="en-US"/>
        </w:rPr>
        <w:t>static</w:t>
      </w:r>
      <w:r w:rsidRPr="009C4341">
        <w:rPr>
          <w:bdr w:val="none" w:sz="0" w:space="0" w:color="auto" w:frame="1"/>
          <w:lang w:eastAsia="en-US"/>
        </w:rPr>
        <w:t> </w:t>
      </w:r>
      <w:r w:rsidRPr="009C4341">
        <w:rPr>
          <w:bCs/>
          <w:color w:val="006699"/>
          <w:bdr w:val="none" w:sz="0" w:space="0" w:color="auto" w:frame="1"/>
          <w:lang w:eastAsia="en-US"/>
        </w:rPr>
        <w:t>void</w:t>
      </w:r>
      <w:r w:rsidRPr="009C4341">
        <w:rPr>
          <w:bdr w:val="none" w:sz="0" w:space="0" w:color="auto" w:frame="1"/>
          <w:lang w:eastAsia="en-US"/>
        </w:rPr>
        <w:t> main(String args[]){       </w:t>
      </w:r>
    </w:p>
    <w:p w14:paraId="0E20D682" w14:textId="77777777" w:rsidR="009C4341" w:rsidRPr="009C4341" w:rsidRDefault="009C4341" w:rsidP="009C4341">
      <w:pPr>
        <w:pStyle w:val="1Output"/>
        <w:rPr>
          <w:lang w:eastAsia="en-US"/>
        </w:rPr>
      </w:pPr>
      <w:r w:rsidRPr="009C4341">
        <w:rPr>
          <w:bdr w:val="none" w:sz="0" w:space="0" w:color="auto" w:frame="1"/>
          <w:lang w:eastAsia="en-US"/>
        </w:rPr>
        <w:t>   out.println(</w:t>
      </w:r>
      <w:r w:rsidRPr="009C4341">
        <w:rPr>
          <w:color w:val="0000FF"/>
          <w:bdr w:val="none" w:sz="0" w:space="0" w:color="auto" w:frame="1"/>
          <w:lang w:eastAsia="en-US"/>
        </w:rPr>
        <w:t>"Hello"</w:t>
      </w:r>
      <w:r w:rsidRPr="009C4341">
        <w:rPr>
          <w:bdr w:val="none" w:sz="0" w:space="0" w:color="auto" w:frame="1"/>
          <w:lang w:eastAsia="en-US"/>
        </w:rPr>
        <w:t>);</w:t>
      </w:r>
      <w:r w:rsidRPr="009C4341">
        <w:rPr>
          <w:color w:val="008200"/>
          <w:bdr w:val="none" w:sz="0" w:space="0" w:color="auto" w:frame="1"/>
          <w:lang w:eastAsia="en-US"/>
        </w:rPr>
        <w:t>//Now no need of System.out</w:t>
      </w:r>
      <w:r w:rsidRPr="009C4341">
        <w:rPr>
          <w:bdr w:val="none" w:sz="0" w:space="0" w:color="auto" w:frame="1"/>
          <w:lang w:eastAsia="en-US"/>
        </w:rPr>
        <w:t>  </w:t>
      </w:r>
    </w:p>
    <w:p w14:paraId="3FBCC12C" w14:textId="6617CB5E" w:rsidR="009C4341" w:rsidRPr="009C4341" w:rsidRDefault="009C4341" w:rsidP="009C4341">
      <w:pPr>
        <w:pStyle w:val="1Output"/>
        <w:rPr>
          <w:lang w:eastAsia="en-US"/>
        </w:rPr>
      </w:pPr>
      <w:r w:rsidRPr="009C4341">
        <w:rPr>
          <w:bdr w:val="none" w:sz="0" w:space="0" w:color="auto" w:frame="1"/>
          <w:lang w:eastAsia="en-US"/>
        </w:rPr>
        <w:t>   out.println(</w:t>
      </w:r>
      <w:r w:rsidRPr="009C4341">
        <w:rPr>
          <w:color w:val="0000FF"/>
          <w:bdr w:val="none" w:sz="0" w:space="0" w:color="auto" w:frame="1"/>
          <w:lang w:eastAsia="en-US"/>
        </w:rPr>
        <w:t>"Java"</w:t>
      </w:r>
      <w:r w:rsidRPr="009C4341">
        <w:rPr>
          <w:bdr w:val="none" w:sz="0" w:space="0" w:color="auto" w:frame="1"/>
          <w:lang w:eastAsia="en-US"/>
        </w:rPr>
        <w:t>);    </w:t>
      </w:r>
    </w:p>
    <w:p w14:paraId="474B7C2B" w14:textId="77777777" w:rsidR="009C4341" w:rsidRPr="009C4341" w:rsidRDefault="009C4341" w:rsidP="009C4341">
      <w:pPr>
        <w:pStyle w:val="1Output"/>
        <w:rPr>
          <w:lang w:eastAsia="en-US"/>
        </w:rPr>
      </w:pPr>
      <w:r w:rsidRPr="009C4341">
        <w:rPr>
          <w:bdr w:val="none" w:sz="0" w:space="0" w:color="auto" w:frame="1"/>
          <w:lang w:eastAsia="en-US"/>
        </w:rPr>
        <w:t> }   </w:t>
      </w:r>
    </w:p>
    <w:p w14:paraId="35E74687" w14:textId="77777777" w:rsidR="009C4341" w:rsidRPr="009C4341" w:rsidRDefault="009C4341" w:rsidP="009C4341">
      <w:pPr>
        <w:pStyle w:val="1Output"/>
        <w:rPr>
          <w:lang w:eastAsia="en-US"/>
        </w:rPr>
      </w:pPr>
      <w:r w:rsidRPr="009C4341">
        <w:rPr>
          <w:bdr w:val="none" w:sz="0" w:space="0" w:color="auto" w:frame="1"/>
          <w:lang w:eastAsia="en-US"/>
        </w:rPr>
        <w:t>}     </w:t>
      </w:r>
    </w:p>
    <w:p w14:paraId="28EADB3C" w14:textId="77777777" w:rsidR="00A131DF" w:rsidRDefault="00A131DF" w:rsidP="009E66D2">
      <w:pPr>
        <w:spacing w:after="0"/>
        <w:rPr>
          <w:b/>
          <w:bCs/>
        </w:rPr>
      </w:pPr>
      <w:r w:rsidRPr="00A131DF">
        <w:rPr>
          <w:b/>
          <w:bCs/>
        </w:rPr>
        <w:t>Ambiguity in static import</w:t>
      </w:r>
    </w:p>
    <w:p w14:paraId="54E95314" w14:textId="77777777" w:rsidR="00A131DF" w:rsidRPr="00A131DF" w:rsidRDefault="00A131DF" w:rsidP="00A131DF">
      <w:pPr>
        <w:pStyle w:val="1Output"/>
        <w:rPr>
          <w:rFonts w:cs="Times New Roman"/>
          <w:sz w:val="24"/>
          <w:szCs w:val="24"/>
          <w:lang w:eastAsia="en-US"/>
        </w:rPr>
      </w:pPr>
      <w:r w:rsidRPr="00A131DF">
        <w:rPr>
          <w:lang w:eastAsia="en-US"/>
        </w:rPr>
        <w:t xml:space="preserve">// </w:t>
      </w:r>
      <w:r>
        <w:rPr>
          <w:lang w:eastAsia="en-US"/>
        </w:rPr>
        <w:t>both have MAX_VALUE as static</w:t>
      </w:r>
    </w:p>
    <w:p w14:paraId="16250EA5" w14:textId="77777777" w:rsidR="00A131DF" w:rsidRPr="00A131DF" w:rsidRDefault="00A131DF" w:rsidP="00A131DF">
      <w:pPr>
        <w:pStyle w:val="1Output"/>
        <w:rPr>
          <w:rFonts w:cs="Times New Roman"/>
          <w:sz w:val="24"/>
          <w:szCs w:val="24"/>
          <w:lang w:eastAsia="en-US"/>
        </w:rPr>
      </w:pPr>
      <w:r w:rsidRPr="00A131DF">
        <w:rPr>
          <w:lang w:eastAsia="en-US"/>
        </w:rPr>
        <w:t>import</w:t>
      </w:r>
      <w:r w:rsidRPr="00A131DF">
        <w:rPr>
          <w:rFonts w:cs="Times New Roman"/>
          <w:sz w:val="24"/>
          <w:szCs w:val="24"/>
          <w:lang w:eastAsia="en-US"/>
        </w:rPr>
        <w:t xml:space="preserve"> </w:t>
      </w:r>
      <w:r w:rsidRPr="00A131DF">
        <w:rPr>
          <w:lang w:eastAsia="en-US"/>
        </w:rPr>
        <w:t>static</w:t>
      </w:r>
      <w:r w:rsidRPr="00A131DF">
        <w:rPr>
          <w:rFonts w:cs="Times New Roman"/>
          <w:sz w:val="24"/>
          <w:szCs w:val="24"/>
          <w:lang w:eastAsia="en-US"/>
        </w:rPr>
        <w:t xml:space="preserve"> </w:t>
      </w:r>
      <w:r w:rsidRPr="00A131DF">
        <w:rPr>
          <w:lang w:eastAsia="en-US"/>
        </w:rPr>
        <w:t xml:space="preserve">java.lang.Integer.*; </w:t>
      </w:r>
    </w:p>
    <w:p w14:paraId="26AF8465" w14:textId="77777777" w:rsidR="00A131DF" w:rsidRPr="00A131DF" w:rsidRDefault="00A131DF" w:rsidP="00A131DF">
      <w:pPr>
        <w:pStyle w:val="1Output"/>
        <w:rPr>
          <w:rFonts w:cs="Times New Roman"/>
          <w:sz w:val="24"/>
          <w:szCs w:val="24"/>
          <w:lang w:eastAsia="en-US"/>
        </w:rPr>
      </w:pPr>
      <w:r w:rsidRPr="00A131DF">
        <w:rPr>
          <w:lang w:eastAsia="en-US"/>
        </w:rPr>
        <w:t>import</w:t>
      </w:r>
      <w:r w:rsidRPr="00A131DF">
        <w:rPr>
          <w:rFonts w:cs="Times New Roman"/>
          <w:sz w:val="24"/>
          <w:szCs w:val="24"/>
          <w:lang w:eastAsia="en-US"/>
        </w:rPr>
        <w:t xml:space="preserve"> </w:t>
      </w:r>
      <w:r w:rsidRPr="00A131DF">
        <w:rPr>
          <w:lang w:eastAsia="en-US"/>
        </w:rPr>
        <w:t>static</w:t>
      </w:r>
      <w:r w:rsidRPr="00A131DF">
        <w:rPr>
          <w:rFonts w:cs="Times New Roman"/>
          <w:sz w:val="24"/>
          <w:szCs w:val="24"/>
          <w:lang w:eastAsia="en-US"/>
        </w:rPr>
        <w:t xml:space="preserve"> </w:t>
      </w:r>
      <w:r w:rsidRPr="00A131DF">
        <w:rPr>
          <w:lang w:eastAsia="en-US"/>
        </w:rPr>
        <w:t xml:space="preserve">java.lang.Byte.*; </w:t>
      </w:r>
    </w:p>
    <w:p w14:paraId="3676CFDD" w14:textId="77777777" w:rsidR="00A131DF" w:rsidRPr="00A131DF" w:rsidRDefault="00A131DF" w:rsidP="00A131DF">
      <w:pPr>
        <w:pStyle w:val="1Output"/>
        <w:rPr>
          <w:rFonts w:cs="Times New Roman"/>
          <w:sz w:val="24"/>
          <w:szCs w:val="24"/>
          <w:lang w:eastAsia="en-US"/>
        </w:rPr>
      </w:pPr>
      <w:r w:rsidRPr="00A131DF">
        <w:rPr>
          <w:lang w:eastAsia="en-US"/>
        </w:rPr>
        <w:t>class</w:t>
      </w:r>
      <w:r w:rsidRPr="00A131DF">
        <w:rPr>
          <w:rFonts w:cs="Times New Roman"/>
          <w:sz w:val="24"/>
          <w:szCs w:val="24"/>
          <w:lang w:eastAsia="en-US"/>
        </w:rPr>
        <w:t xml:space="preserve"> </w:t>
      </w:r>
      <w:r w:rsidRPr="00A131DF">
        <w:rPr>
          <w:lang w:eastAsia="en-US"/>
        </w:rPr>
        <w:t xml:space="preserve">Geeks { </w:t>
      </w:r>
    </w:p>
    <w:p w14:paraId="07111B78" w14:textId="77777777" w:rsidR="00A131DF" w:rsidRPr="00A131DF" w:rsidRDefault="00A131DF" w:rsidP="00A131DF">
      <w:pPr>
        <w:pStyle w:val="1Output"/>
        <w:rPr>
          <w:rFonts w:cs="Times New Roman"/>
          <w:sz w:val="24"/>
          <w:szCs w:val="24"/>
          <w:lang w:eastAsia="en-US"/>
        </w:rPr>
      </w:pPr>
      <w:r w:rsidRPr="00A131DF">
        <w:rPr>
          <w:lang w:eastAsia="en-US"/>
        </w:rPr>
        <w:t>    public</w:t>
      </w:r>
      <w:r w:rsidRPr="00A131DF">
        <w:rPr>
          <w:rFonts w:cs="Times New Roman"/>
          <w:sz w:val="24"/>
          <w:szCs w:val="24"/>
          <w:lang w:eastAsia="en-US"/>
        </w:rPr>
        <w:t xml:space="preserve"> </w:t>
      </w:r>
      <w:r w:rsidRPr="00A131DF">
        <w:rPr>
          <w:lang w:eastAsia="en-US"/>
        </w:rPr>
        <w:t>static</w:t>
      </w:r>
      <w:r w:rsidRPr="00A131DF">
        <w:rPr>
          <w:rFonts w:cs="Times New Roman"/>
          <w:sz w:val="24"/>
          <w:szCs w:val="24"/>
          <w:lang w:eastAsia="en-US"/>
        </w:rPr>
        <w:t xml:space="preserve"> </w:t>
      </w:r>
      <w:r w:rsidRPr="00A131DF">
        <w:rPr>
          <w:lang w:eastAsia="en-US"/>
        </w:rPr>
        <w:t>void</w:t>
      </w:r>
      <w:r w:rsidRPr="00A131DF">
        <w:rPr>
          <w:rFonts w:cs="Times New Roman"/>
          <w:sz w:val="24"/>
          <w:szCs w:val="24"/>
          <w:lang w:eastAsia="en-US"/>
        </w:rPr>
        <w:t xml:space="preserve"> </w:t>
      </w:r>
      <w:r w:rsidRPr="00A131DF">
        <w:rPr>
          <w:lang w:eastAsia="en-US"/>
        </w:rPr>
        <w:t xml:space="preserve">main(String[] args) </w:t>
      </w:r>
    </w:p>
    <w:p w14:paraId="36577754" w14:textId="77777777" w:rsidR="00A131DF" w:rsidRPr="00A131DF" w:rsidRDefault="00A131DF" w:rsidP="00A131DF">
      <w:pPr>
        <w:pStyle w:val="1Output"/>
        <w:rPr>
          <w:rFonts w:cs="Times New Roman"/>
          <w:sz w:val="24"/>
          <w:szCs w:val="24"/>
          <w:lang w:eastAsia="en-US"/>
        </w:rPr>
      </w:pPr>
      <w:r w:rsidRPr="00A131DF">
        <w:rPr>
          <w:lang w:eastAsia="en-US"/>
        </w:rPr>
        <w:t xml:space="preserve">    { </w:t>
      </w:r>
    </w:p>
    <w:p w14:paraId="548995D9" w14:textId="77777777" w:rsidR="00A131DF" w:rsidRPr="00A131DF" w:rsidRDefault="00A131DF" w:rsidP="00A131DF">
      <w:pPr>
        <w:pStyle w:val="1Output"/>
        <w:rPr>
          <w:rFonts w:cs="Times New Roman"/>
          <w:sz w:val="24"/>
          <w:szCs w:val="24"/>
          <w:lang w:eastAsia="en-US"/>
        </w:rPr>
      </w:pPr>
      <w:r w:rsidRPr="00A131DF">
        <w:rPr>
          <w:lang w:eastAsia="en-US"/>
        </w:rPr>
        <w:t xml:space="preserve">        out.println(MAX_VALUE); </w:t>
      </w:r>
    </w:p>
    <w:p w14:paraId="3D4698D9" w14:textId="77777777" w:rsidR="00A131DF" w:rsidRPr="00A131DF" w:rsidRDefault="00A131DF" w:rsidP="00A131DF">
      <w:pPr>
        <w:pStyle w:val="1Output"/>
        <w:rPr>
          <w:rFonts w:cs="Times New Roman"/>
          <w:sz w:val="24"/>
          <w:szCs w:val="24"/>
          <w:lang w:eastAsia="en-US"/>
        </w:rPr>
      </w:pPr>
      <w:r w:rsidRPr="00A131DF">
        <w:rPr>
          <w:lang w:eastAsia="en-US"/>
        </w:rPr>
        <w:t xml:space="preserve">    } </w:t>
      </w:r>
    </w:p>
    <w:p w14:paraId="58628FB4" w14:textId="77777777" w:rsidR="00A131DF" w:rsidRDefault="00A131DF" w:rsidP="00A131DF">
      <w:pPr>
        <w:pStyle w:val="1Output"/>
        <w:rPr>
          <w:lang w:eastAsia="en-US"/>
        </w:rPr>
      </w:pPr>
      <w:r w:rsidRPr="00A131DF">
        <w:rPr>
          <w:lang w:eastAsia="en-US"/>
        </w:rPr>
        <w:t xml:space="preserve">} </w:t>
      </w:r>
    </w:p>
    <w:p w14:paraId="582FC22F" w14:textId="77777777" w:rsidR="00A131DF" w:rsidRPr="00A131DF" w:rsidRDefault="00A131DF" w:rsidP="00A131DF">
      <w:pPr>
        <w:pStyle w:val="1Output"/>
        <w:rPr>
          <w:color w:val="FF0000"/>
        </w:rPr>
      </w:pPr>
      <w:r w:rsidRPr="00A131DF">
        <w:rPr>
          <w:color w:val="FF0000"/>
        </w:rPr>
        <w:t>Error:Reference to MAX_VALUE is ambigious</w:t>
      </w:r>
    </w:p>
    <w:p w14:paraId="3B395E17" w14:textId="59BCB842" w:rsidR="00A131DF" w:rsidRDefault="00A36268" w:rsidP="00363E33">
      <w:r>
        <w:t xml:space="preserve">If we import fully Qualified name </w:t>
      </w:r>
      <w:r w:rsidRPr="00A36268">
        <w:rPr>
          <w:rStyle w:val="3BlueChar"/>
        </w:rPr>
        <w:t>java.lang.Integer.MAX_VALUE</w:t>
      </w:r>
      <w:r>
        <w:rPr>
          <w:rStyle w:val="3BlueChar"/>
        </w:rPr>
        <w:t xml:space="preserve">, </w:t>
      </w:r>
      <w:r w:rsidRPr="00FD0B0C">
        <w:rPr>
          <w:rStyle w:val="2SyntaxChar"/>
        </w:rPr>
        <w:t>Integer</w:t>
      </w:r>
      <w:r>
        <w:t xml:space="preserve"> will get more priority than </w:t>
      </w:r>
      <w:r w:rsidRPr="00FD0B0C">
        <w:rPr>
          <w:rStyle w:val="2SyntaxChar"/>
        </w:rPr>
        <w:t>Byte</w:t>
      </w:r>
      <w:r>
        <w:t>.</w:t>
      </w:r>
    </w:p>
    <w:p w14:paraId="5F0973F0" w14:textId="77777777" w:rsidR="00852877" w:rsidRDefault="00852877" w:rsidP="00852877">
      <w:pPr>
        <w:pStyle w:val="Heading2"/>
      </w:pPr>
      <w:bookmarkStart w:id="60" w:name="_Toc2631460"/>
      <w:bookmarkStart w:id="61" w:name="_Toc81318479"/>
      <w:r w:rsidRPr="00852877">
        <w:lastRenderedPageBreak/>
        <w:t>Java OOPs Concepts</w:t>
      </w:r>
      <w:bookmarkEnd w:id="60"/>
      <w:bookmarkEnd w:id="61"/>
      <w:r w:rsidRPr="00852877">
        <w:t> </w:t>
      </w:r>
    </w:p>
    <w:p w14:paraId="23D3CBAB" w14:textId="77777777" w:rsidR="00D638B9" w:rsidRPr="00D638B9" w:rsidRDefault="00AF054D" w:rsidP="008151C9">
      <w:pPr>
        <w:pStyle w:val="Heading30"/>
        <w:rPr>
          <w:rStyle w:val="Heading3Char0"/>
          <w:b/>
        </w:rPr>
      </w:pPr>
      <w:bookmarkStart w:id="62" w:name="_Toc2631461"/>
      <w:r w:rsidRPr="00D638B9">
        <w:rPr>
          <w:rStyle w:val="Heading3Char0"/>
          <w:b/>
        </w:rPr>
        <w:t>Can we prevent overriding a method without using the final modifier? (answer)</w:t>
      </w:r>
      <w:bookmarkEnd w:id="62"/>
    </w:p>
    <w:p w14:paraId="0F392B67" w14:textId="31E75150" w:rsidR="00002B52" w:rsidRDefault="00AF054D" w:rsidP="00D638B9">
      <w:pPr>
        <w:rPr>
          <w:b/>
          <w:color w:val="FF0000"/>
        </w:rPr>
      </w:pPr>
      <w:r w:rsidRPr="00AF054D">
        <w:t xml:space="preserve">Yes, you can prevent the method overriding in Java without using the final modifier. In fact, there are several ways to accomplish it e.g. you can mark the method </w:t>
      </w:r>
      <w:r w:rsidRPr="005B4E5D">
        <w:rPr>
          <w:rStyle w:val="3BlueChar"/>
        </w:rPr>
        <w:t>private</w:t>
      </w:r>
      <w:r w:rsidRPr="00AF054D">
        <w:rPr>
          <w:b/>
          <w:color w:val="FF0000"/>
        </w:rPr>
        <w:t xml:space="preserve"> or </w:t>
      </w:r>
      <w:r w:rsidRPr="005B4E5D">
        <w:rPr>
          <w:rStyle w:val="3BlueChar"/>
        </w:rPr>
        <w:t>static</w:t>
      </w:r>
      <w:r w:rsidRPr="00AF054D">
        <w:rPr>
          <w:b/>
          <w:color w:val="FF0000"/>
        </w:rPr>
        <w:t>, those cannot be overridden.</w:t>
      </w:r>
    </w:p>
    <w:p w14:paraId="12272AA7" w14:textId="77777777" w:rsidR="005B4E5D" w:rsidRPr="00AF054D" w:rsidRDefault="005B4E5D" w:rsidP="00D638B9">
      <w:pPr>
        <w:rPr>
          <w:b/>
          <w:color w:val="FF0000"/>
        </w:rPr>
      </w:pPr>
    </w:p>
    <w:p w14:paraId="1F42BE73" w14:textId="77777777" w:rsidR="004D2B8C" w:rsidRPr="004D2B8C" w:rsidRDefault="007935D1" w:rsidP="008151C9">
      <w:pPr>
        <w:pStyle w:val="Heading30"/>
        <w:rPr>
          <w:rStyle w:val="Heading3Char0"/>
          <w:b/>
        </w:rPr>
      </w:pPr>
      <w:bookmarkStart w:id="63" w:name="_Toc2631462"/>
      <w:r w:rsidRPr="004D2B8C">
        <w:rPr>
          <w:rStyle w:val="Heading3Char0"/>
          <w:b/>
        </w:rPr>
        <w:t>Can we override a private method in Java? (</w:t>
      </w:r>
      <w:hyperlink r:id="rId103" w:tgtFrame="_blank" w:history="1">
        <w:r w:rsidRPr="004D2B8C">
          <w:rPr>
            <w:rStyle w:val="Heading3Char0"/>
            <w:b/>
          </w:rPr>
          <w:t>answer</w:t>
        </w:r>
      </w:hyperlink>
      <w:r w:rsidRPr="004D2B8C">
        <w:rPr>
          <w:rStyle w:val="Heading3Char0"/>
          <w:b/>
        </w:rPr>
        <w:t>)</w:t>
      </w:r>
      <w:bookmarkEnd w:id="63"/>
    </w:p>
    <w:p w14:paraId="5E9105D0" w14:textId="0E39FA5F" w:rsidR="00471D0B" w:rsidRDefault="007935D1" w:rsidP="003D4F9F">
      <w:pPr>
        <w:spacing w:after="0"/>
      </w:pPr>
      <w:r w:rsidRPr="007935D1">
        <w:t xml:space="preserve">No, you cannot. Since the private method is only accessible and visible inside the class they are declared, it's not possible to override them in subclasses. </w:t>
      </w:r>
      <w:r w:rsidR="00471D0B">
        <w:t xml:space="preserve">But we can re-decalre in sub </w:t>
      </w:r>
      <w:r w:rsidR="003D4F9F">
        <w:t>class,</w:t>
      </w:r>
      <w:r w:rsidR="00471D0B">
        <w:t xml:space="preserve"> it will trated as a new method, bcoz parent class private method is not visible to subclass.</w:t>
      </w:r>
    </w:p>
    <w:p w14:paraId="7C98D3B3" w14:textId="77777777" w:rsidR="00471D0B" w:rsidRDefault="00471D0B" w:rsidP="00471D0B">
      <w:pPr>
        <w:pStyle w:val="1Output"/>
        <w:rPr>
          <w:color w:val="4C483D" w:themeColor="text2"/>
        </w:rPr>
      </w:pPr>
      <w:r>
        <w:t>class</w:t>
      </w:r>
      <w:r>
        <w:rPr>
          <w:color w:val="000000"/>
        </w:rPr>
        <w:t xml:space="preserve"> A{</w:t>
      </w:r>
    </w:p>
    <w:p w14:paraId="0DFE83C0" w14:textId="77777777" w:rsidR="00471D0B" w:rsidRDefault="00471D0B" w:rsidP="00471D0B">
      <w:pPr>
        <w:pStyle w:val="1Output"/>
        <w:rPr>
          <w:color w:val="4C483D" w:themeColor="text2"/>
        </w:rPr>
      </w:pPr>
      <w:r>
        <w:rPr>
          <w:color w:val="000000"/>
        </w:rPr>
        <w:tab/>
      </w:r>
      <w:r>
        <w:t>private</w:t>
      </w:r>
      <w:r>
        <w:rPr>
          <w:color w:val="000000"/>
        </w:rPr>
        <w:t xml:space="preserve"> </w:t>
      </w:r>
      <w:r>
        <w:t>void</w:t>
      </w:r>
      <w:r>
        <w:rPr>
          <w:color w:val="000000"/>
        </w:rPr>
        <w:t xml:space="preserve"> show() {</w:t>
      </w:r>
    </w:p>
    <w:p w14:paraId="78110AD4" w14:textId="77777777" w:rsidR="00471D0B" w:rsidRDefault="00471D0B" w:rsidP="00471D0B">
      <w:pPr>
        <w:pStyle w:val="1Output"/>
        <w:rPr>
          <w:color w:val="4C483D" w:themeColor="text2"/>
        </w:rPr>
      </w:pPr>
      <w:r>
        <w:rPr>
          <w:color w:val="000000"/>
        </w:rPr>
        <w:tab/>
      </w:r>
      <w:r>
        <w:rPr>
          <w:color w:val="000000"/>
        </w:rPr>
        <w:tab/>
        <w:t>System.</w:t>
      </w:r>
      <w:r>
        <w:rPr>
          <w:i/>
          <w:iCs/>
          <w:color w:val="0000C0"/>
        </w:rPr>
        <w:t>out</w:t>
      </w:r>
      <w:r>
        <w:rPr>
          <w:color w:val="000000"/>
        </w:rPr>
        <w:t>.println(</w:t>
      </w:r>
      <w:r>
        <w:rPr>
          <w:color w:val="2A00FF"/>
        </w:rPr>
        <w:t>"Parent"</w:t>
      </w:r>
      <w:r>
        <w:rPr>
          <w:color w:val="000000"/>
        </w:rPr>
        <w:t>);</w:t>
      </w:r>
    </w:p>
    <w:p w14:paraId="40D95C0E" w14:textId="77777777" w:rsidR="00471D0B" w:rsidRDefault="00471D0B" w:rsidP="00471D0B">
      <w:pPr>
        <w:pStyle w:val="1Output"/>
        <w:rPr>
          <w:color w:val="4C483D" w:themeColor="text2"/>
        </w:rPr>
      </w:pPr>
      <w:r>
        <w:rPr>
          <w:color w:val="000000"/>
        </w:rPr>
        <w:tab/>
        <w:t>}</w:t>
      </w:r>
    </w:p>
    <w:p w14:paraId="6DAD546F" w14:textId="77777777" w:rsidR="00471D0B" w:rsidRDefault="00471D0B" w:rsidP="00471D0B">
      <w:pPr>
        <w:pStyle w:val="1Output"/>
        <w:rPr>
          <w:color w:val="4C483D" w:themeColor="text2"/>
        </w:rPr>
      </w:pPr>
      <w:r>
        <w:rPr>
          <w:color w:val="000000"/>
        </w:rPr>
        <w:t>}</w:t>
      </w:r>
    </w:p>
    <w:p w14:paraId="2D8D0DE0" w14:textId="77777777" w:rsidR="00471D0B" w:rsidRDefault="00471D0B" w:rsidP="00471D0B">
      <w:pPr>
        <w:pStyle w:val="1Output"/>
        <w:rPr>
          <w:color w:val="4C483D" w:themeColor="text2"/>
        </w:rPr>
      </w:pPr>
      <w:r>
        <w:t>public</w:t>
      </w:r>
      <w:r>
        <w:rPr>
          <w:color w:val="000000"/>
        </w:rPr>
        <w:t xml:space="preserve"> </w:t>
      </w:r>
      <w:r>
        <w:t>class</w:t>
      </w:r>
      <w:r>
        <w:rPr>
          <w:color w:val="000000"/>
        </w:rPr>
        <w:t xml:space="preserve"> </w:t>
      </w:r>
      <w:r>
        <w:rPr>
          <w:color w:val="000000"/>
          <w:shd w:val="clear" w:color="auto" w:fill="D4D4D4"/>
        </w:rPr>
        <w:t>Demo</w:t>
      </w:r>
      <w:r>
        <w:rPr>
          <w:color w:val="000000"/>
        </w:rPr>
        <w:t xml:space="preserve"> </w:t>
      </w:r>
      <w:r>
        <w:t>extends</w:t>
      </w:r>
      <w:r>
        <w:rPr>
          <w:color w:val="000000"/>
        </w:rPr>
        <w:t xml:space="preserve"> A{</w:t>
      </w:r>
    </w:p>
    <w:p w14:paraId="175A256A" w14:textId="77777777" w:rsidR="00471D0B" w:rsidRDefault="00471D0B" w:rsidP="00471D0B">
      <w:pPr>
        <w:pStyle w:val="1Output"/>
        <w:rPr>
          <w:color w:val="4C483D" w:themeColor="text2"/>
        </w:rPr>
      </w:pPr>
      <w:r>
        <w:rPr>
          <w:color w:val="000000"/>
        </w:rPr>
        <w:tab/>
      </w:r>
      <w:r>
        <w:t>private</w:t>
      </w:r>
      <w:r>
        <w:rPr>
          <w:color w:val="000000"/>
        </w:rPr>
        <w:t xml:space="preserve"> </w:t>
      </w:r>
      <w:r>
        <w:t>void</w:t>
      </w:r>
      <w:r>
        <w:rPr>
          <w:color w:val="000000"/>
        </w:rPr>
        <w:t xml:space="preserve"> </w:t>
      </w:r>
      <w:r>
        <w:rPr>
          <w:color w:val="000000"/>
          <w:u w:val="single"/>
        </w:rPr>
        <w:t>show()</w:t>
      </w:r>
      <w:r>
        <w:rPr>
          <w:color w:val="000000"/>
        </w:rPr>
        <w:t xml:space="preserve"> {</w:t>
      </w:r>
    </w:p>
    <w:p w14:paraId="785A2194" w14:textId="77777777" w:rsidR="00471D0B" w:rsidRDefault="00471D0B" w:rsidP="00471D0B">
      <w:pPr>
        <w:pStyle w:val="1Output"/>
        <w:rPr>
          <w:color w:val="4C483D" w:themeColor="text2"/>
        </w:rPr>
      </w:pPr>
      <w:r>
        <w:rPr>
          <w:color w:val="000000"/>
        </w:rPr>
        <w:tab/>
      </w:r>
      <w:r>
        <w:rPr>
          <w:color w:val="000000"/>
        </w:rPr>
        <w:tab/>
        <w:t>System.</w:t>
      </w:r>
      <w:r>
        <w:rPr>
          <w:i/>
          <w:iCs/>
          <w:color w:val="0000C0"/>
        </w:rPr>
        <w:t>out</w:t>
      </w:r>
      <w:r>
        <w:rPr>
          <w:color w:val="000000"/>
        </w:rPr>
        <w:t>.println(</w:t>
      </w:r>
      <w:r>
        <w:rPr>
          <w:color w:val="2A00FF"/>
        </w:rPr>
        <w:t>"Child"</w:t>
      </w:r>
      <w:r>
        <w:rPr>
          <w:color w:val="000000"/>
        </w:rPr>
        <w:t>);</w:t>
      </w:r>
    </w:p>
    <w:p w14:paraId="34C7354F" w14:textId="77777777" w:rsidR="00471D0B" w:rsidRDefault="00471D0B" w:rsidP="00471D0B">
      <w:pPr>
        <w:pStyle w:val="1Output"/>
        <w:rPr>
          <w:color w:val="4C483D" w:themeColor="text2"/>
        </w:rPr>
      </w:pPr>
      <w:r>
        <w:rPr>
          <w:color w:val="000000"/>
        </w:rPr>
        <w:tab/>
        <w:t>}</w:t>
      </w:r>
    </w:p>
    <w:p w14:paraId="5954EBFE" w14:textId="77777777" w:rsidR="00471D0B" w:rsidRDefault="00471D0B" w:rsidP="00471D0B">
      <w:pPr>
        <w:pStyle w:val="1Output"/>
        <w:rPr>
          <w:color w:val="4C483D" w:themeColor="text2"/>
        </w:rPr>
      </w:pPr>
      <w:r>
        <w:rPr>
          <w:color w:val="000000"/>
        </w:rPr>
        <w:tab/>
      </w:r>
      <w:r>
        <w:t>public</w:t>
      </w:r>
      <w:r>
        <w:rPr>
          <w:color w:val="000000"/>
        </w:rPr>
        <w:t xml:space="preserve"> </w:t>
      </w:r>
      <w:r>
        <w:t>static</w:t>
      </w:r>
      <w:r>
        <w:rPr>
          <w:color w:val="000000"/>
        </w:rPr>
        <w:t xml:space="preserve"> </w:t>
      </w:r>
      <w:r>
        <w:t>void</w:t>
      </w:r>
      <w:r>
        <w:rPr>
          <w:color w:val="000000"/>
        </w:rPr>
        <w:t xml:space="preserve"> main(String[] </w:t>
      </w:r>
      <w:r>
        <w:rPr>
          <w:color w:val="6A3E3E"/>
        </w:rPr>
        <w:t>args</w:t>
      </w:r>
      <w:r>
        <w:rPr>
          <w:color w:val="000000"/>
        </w:rPr>
        <w:t>) {</w:t>
      </w:r>
    </w:p>
    <w:p w14:paraId="29EE5660" w14:textId="77777777" w:rsidR="00471D0B" w:rsidRDefault="00471D0B" w:rsidP="00471D0B">
      <w:pPr>
        <w:pStyle w:val="1Output"/>
        <w:rPr>
          <w:color w:val="4C483D" w:themeColor="text2"/>
        </w:rPr>
      </w:pPr>
      <w:r>
        <w:rPr>
          <w:color w:val="000000"/>
        </w:rPr>
        <w:tab/>
      </w:r>
      <w:r>
        <w:rPr>
          <w:color w:val="000000"/>
        </w:rPr>
        <w:tab/>
        <w:t xml:space="preserve">A </w:t>
      </w:r>
      <w:r>
        <w:rPr>
          <w:color w:val="6A3E3E"/>
        </w:rPr>
        <w:t>a</w:t>
      </w:r>
      <w:r>
        <w:rPr>
          <w:color w:val="000000"/>
        </w:rPr>
        <w:t xml:space="preserve"> = </w:t>
      </w:r>
      <w:r>
        <w:t>new</w:t>
      </w:r>
      <w:r>
        <w:rPr>
          <w:color w:val="000000"/>
        </w:rPr>
        <w:t xml:space="preserve"> </w:t>
      </w:r>
      <w:r>
        <w:rPr>
          <w:color w:val="000000"/>
          <w:shd w:val="clear" w:color="auto" w:fill="D4D4D4"/>
        </w:rPr>
        <w:t>Demo</w:t>
      </w:r>
      <w:r>
        <w:rPr>
          <w:color w:val="000000"/>
        </w:rPr>
        <w:t>();</w:t>
      </w:r>
    </w:p>
    <w:p w14:paraId="37747851" w14:textId="77777777" w:rsidR="00471D0B" w:rsidRDefault="00471D0B" w:rsidP="00471D0B">
      <w:pPr>
        <w:pStyle w:val="1Output"/>
        <w:rPr>
          <w:color w:val="4C483D" w:themeColor="text2"/>
        </w:rPr>
      </w:pPr>
      <w:r>
        <w:rPr>
          <w:color w:val="000000"/>
        </w:rPr>
        <w:tab/>
      </w:r>
      <w:r>
        <w:rPr>
          <w:color w:val="000000"/>
        </w:rPr>
        <w:tab/>
      </w:r>
      <w:r>
        <w:rPr>
          <w:color w:val="6A3E3E"/>
        </w:rPr>
        <w:t>a</w:t>
      </w:r>
      <w:r>
        <w:rPr>
          <w:color w:val="000000"/>
        </w:rPr>
        <w:t>.</w:t>
      </w:r>
      <w:r>
        <w:rPr>
          <w:color w:val="000000"/>
          <w:u w:val="single"/>
        </w:rPr>
        <w:t>show</w:t>
      </w:r>
      <w:r>
        <w:rPr>
          <w:color w:val="000000"/>
        </w:rPr>
        <w:t>();</w:t>
      </w:r>
    </w:p>
    <w:p w14:paraId="0A38944B" w14:textId="77777777" w:rsidR="00471D0B" w:rsidRDefault="00471D0B" w:rsidP="00471D0B">
      <w:pPr>
        <w:pStyle w:val="1Output"/>
        <w:rPr>
          <w:color w:val="4C483D" w:themeColor="text2"/>
        </w:rPr>
      </w:pPr>
      <w:r>
        <w:rPr>
          <w:color w:val="000000"/>
        </w:rPr>
        <w:tab/>
      </w:r>
    </w:p>
    <w:p w14:paraId="379DC50F" w14:textId="77777777" w:rsidR="00471D0B" w:rsidRDefault="00471D0B" w:rsidP="00471D0B">
      <w:pPr>
        <w:pStyle w:val="1Output"/>
        <w:rPr>
          <w:color w:val="4C483D" w:themeColor="text2"/>
        </w:rPr>
      </w:pPr>
      <w:r>
        <w:rPr>
          <w:color w:val="000000"/>
        </w:rPr>
        <w:tab/>
        <w:t>}</w:t>
      </w:r>
    </w:p>
    <w:p w14:paraId="3A9D92B0" w14:textId="77777777" w:rsidR="00471D0B" w:rsidRDefault="00471D0B" w:rsidP="00471D0B">
      <w:pPr>
        <w:pStyle w:val="1Output"/>
        <w:rPr>
          <w:color w:val="000000"/>
        </w:rPr>
      </w:pPr>
      <w:r>
        <w:rPr>
          <w:color w:val="000000"/>
        </w:rPr>
        <w:t>}</w:t>
      </w:r>
    </w:p>
    <w:p w14:paraId="4A11334B" w14:textId="77777777" w:rsidR="00471D0B" w:rsidRPr="00471D0B" w:rsidRDefault="00471D0B" w:rsidP="00471D0B">
      <w:pPr>
        <w:pStyle w:val="1Output"/>
        <w:shd w:val="clear" w:color="auto" w:fill="000000" w:themeFill="text1"/>
        <w:rPr>
          <w:color w:val="FF0000"/>
        </w:rPr>
      </w:pPr>
      <w:r w:rsidRPr="00471D0B">
        <w:rPr>
          <w:color w:val="FF0000"/>
        </w:rPr>
        <w:t xml:space="preserve">Exception in thread "main" java.lang.Error: Unresolved compilation problem: </w:t>
      </w:r>
    </w:p>
    <w:p w14:paraId="10E9976B" w14:textId="77777777" w:rsidR="00471D0B" w:rsidRPr="00471D0B" w:rsidRDefault="00471D0B" w:rsidP="00471D0B">
      <w:pPr>
        <w:pStyle w:val="1Output"/>
        <w:shd w:val="clear" w:color="auto" w:fill="000000" w:themeFill="text1"/>
        <w:rPr>
          <w:color w:val="FF0000"/>
        </w:rPr>
      </w:pPr>
      <w:r w:rsidRPr="00471D0B">
        <w:rPr>
          <w:color w:val="FF0000"/>
        </w:rPr>
        <w:tab/>
        <w:t>The method show() from the type A is not visible</w:t>
      </w:r>
    </w:p>
    <w:p w14:paraId="6C62AF2C" w14:textId="77777777" w:rsidR="00471D0B" w:rsidRPr="00471D0B" w:rsidRDefault="00471D0B" w:rsidP="00471D0B">
      <w:pPr>
        <w:pStyle w:val="1Output"/>
        <w:shd w:val="clear" w:color="auto" w:fill="000000" w:themeFill="text1"/>
        <w:rPr>
          <w:color w:val="FF0000"/>
        </w:rPr>
      </w:pPr>
      <w:r w:rsidRPr="00471D0B">
        <w:rPr>
          <w:color w:val="FF0000"/>
        </w:rPr>
        <w:tab/>
        <w:t>at Demo.main(Demo.java:12)</w:t>
      </w:r>
    </w:p>
    <w:p w14:paraId="20E719E1" w14:textId="698B243A" w:rsidR="000076F2" w:rsidRDefault="007935D1" w:rsidP="000076F2">
      <w:r w:rsidRPr="007935D1">
        <w:t>Though, you can override them inside the inner class as they are accessible there</w:t>
      </w:r>
      <w:r w:rsidR="00471D0B">
        <w:t>.</w:t>
      </w:r>
    </w:p>
    <w:p w14:paraId="19F9B252" w14:textId="4AB7310B" w:rsidR="00F62B61" w:rsidRDefault="00F62B61" w:rsidP="008151C9">
      <w:pPr>
        <w:pStyle w:val="Heading30"/>
      </w:pPr>
      <w:r>
        <w:t>Method overriding Rules</w:t>
      </w:r>
    </w:p>
    <w:p w14:paraId="09F6EF7E" w14:textId="77777777" w:rsidR="00F62B61" w:rsidRPr="00F62B61" w:rsidRDefault="00F62B61" w:rsidP="00F62B61">
      <w:pPr>
        <w:spacing w:after="0"/>
      </w:pPr>
      <w:r w:rsidRPr="00F62B61">
        <w:t>The compiler performs the following checks when you override a nonprivate method:</w:t>
      </w:r>
    </w:p>
    <w:p w14:paraId="16E87D99" w14:textId="3F58B21B" w:rsidR="00F62B61" w:rsidRDefault="00F62B61" w:rsidP="00CB2B37">
      <w:pPr>
        <w:pStyle w:val="ListParagraph"/>
        <w:numPr>
          <w:ilvl w:val="0"/>
          <w:numId w:val="119"/>
        </w:numPr>
      </w:pPr>
      <w:r w:rsidRPr="00F62B61">
        <w:t xml:space="preserve">The method in the child class must have the </w:t>
      </w:r>
      <w:r w:rsidRPr="00FA5A22">
        <w:rPr>
          <w:b/>
          <w:bCs/>
        </w:rPr>
        <w:t>same signature</w:t>
      </w:r>
      <w:r w:rsidRPr="00F62B61">
        <w:t xml:space="preserve"> as the method in the parent class</w:t>
      </w:r>
      <w:r>
        <w:t>.</w:t>
      </w:r>
    </w:p>
    <w:p w14:paraId="48B59EA2" w14:textId="77777777" w:rsidR="00FA5A22" w:rsidRPr="00F62B61" w:rsidRDefault="00FA5A22" w:rsidP="00FA5A22">
      <w:pPr>
        <w:pStyle w:val="ListParagraph"/>
        <w:ind w:left="360"/>
      </w:pPr>
    </w:p>
    <w:p w14:paraId="4BAF10E9" w14:textId="2F8CF6EF" w:rsidR="00FA5A22" w:rsidRDefault="00F62B61" w:rsidP="00CB2B37">
      <w:pPr>
        <w:pStyle w:val="ListParagraph"/>
        <w:numPr>
          <w:ilvl w:val="0"/>
          <w:numId w:val="119"/>
        </w:numPr>
      </w:pPr>
      <w:r w:rsidRPr="00F62B61">
        <w:t>The method in the child class must be at least as accessible or more accessible than the method in the parent class.</w:t>
      </w:r>
      <w:r w:rsidR="00FA5A22" w:rsidRPr="00FA5A22">
        <w:t xml:space="preserve"> </w:t>
      </w:r>
      <w:r w:rsidR="00FA5A22" w:rsidRPr="00F62B61">
        <w:t>.</w:t>
      </w:r>
      <w:r w:rsidR="00FA5A22">
        <w:t>(</w:t>
      </w:r>
      <w:r w:rsidR="00FA5A22" w:rsidRPr="00FA5A22">
        <w:t xml:space="preserve"> if overridden method in parent class is </w:t>
      </w:r>
      <w:r w:rsidR="00FA5A22" w:rsidRPr="000832E0">
        <w:rPr>
          <w:rStyle w:val="3BlueChar"/>
        </w:rPr>
        <w:t>protected</w:t>
      </w:r>
      <w:r w:rsidR="00FA5A22" w:rsidRPr="00FA5A22">
        <w:t xml:space="preserve">, then overriding method in child class can not be </w:t>
      </w:r>
      <w:r w:rsidR="00FA5A22" w:rsidRPr="000832E0">
        <w:rPr>
          <w:rStyle w:val="2SyntaxChar"/>
          <w:color w:val="FF0000"/>
        </w:rPr>
        <w:t>private</w:t>
      </w:r>
      <w:r w:rsidR="00FA5A22" w:rsidRPr="00FA5A22">
        <w:t xml:space="preserve">. It must be either </w:t>
      </w:r>
      <w:r w:rsidR="00FA5A22" w:rsidRPr="000832E0">
        <w:rPr>
          <w:rStyle w:val="3BlueChar"/>
        </w:rPr>
        <w:t>protected</w:t>
      </w:r>
      <w:r w:rsidR="00FA5A22" w:rsidRPr="00FA5A22">
        <w:t xml:space="preserve"> (same access) or </w:t>
      </w:r>
      <w:r w:rsidR="00FA5A22" w:rsidRPr="000832E0">
        <w:rPr>
          <w:rStyle w:val="3BlueChar"/>
        </w:rPr>
        <w:t>public</w:t>
      </w:r>
      <w:r w:rsidR="00FA5A22" w:rsidRPr="00FA5A22">
        <w:t xml:space="preserve"> (wider access</w:t>
      </w:r>
      <w:r w:rsidR="00FA5A22">
        <w:t>)</w:t>
      </w:r>
    </w:p>
    <w:p w14:paraId="27B090FB" w14:textId="16289FF3" w:rsidR="00F62B61" w:rsidRPr="00F62B61" w:rsidRDefault="00F62B61" w:rsidP="000832E0">
      <w:pPr>
        <w:pStyle w:val="ListParagraph"/>
        <w:ind w:left="360"/>
      </w:pPr>
    </w:p>
    <w:p w14:paraId="3BB6B8F0" w14:textId="7A938B1C" w:rsidR="00F62B61" w:rsidRDefault="00F62B61" w:rsidP="00CB2B37">
      <w:pPr>
        <w:pStyle w:val="ListParagraph"/>
        <w:numPr>
          <w:ilvl w:val="0"/>
          <w:numId w:val="119"/>
        </w:numPr>
      </w:pPr>
      <w:r w:rsidRPr="00F62B61">
        <w:t xml:space="preserve">The method in the child class may not throw a </w:t>
      </w:r>
      <w:r w:rsidRPr="00FA5A22">
        <w:rPr>
          <w:b/>
          <w:bCs/>
        </w:rPr>
        <w:t>New Exception</w:t>
      </w:r>
      <w:r w:rsidRPr="00F62B61">
        <w:t xml:space="preserve"> or Larger Exception their parent class method.</w:t>
      </w:r>
      <w:r w:rsidR="00FA5A22">
        <w:t>(</w:t>
      </w:r>
      <w:r w:rsidR="00FA5A22" w:rsidRPr="00FA5A22">
        <w:t xml:space="preserve"> parent class throws </w:t>
      </w:r>
      <w:r w:rsidR="00FA5A22" w:rsidRPr="00FA5A22">
        <w:rPr>
          <w:rStyle w:val="3BlueChar"/>
        </w:rPr>
        <w:t>FileNotFoundException</w:t>
      </w:r>
      <w:r w:rsidR="00FA5A22" w:rsidRPr="00FA5A22">
        <w:t xml:space="preserve">, the overriding method in child class can throw </w:t>
      </w:r>
      <w:r w:rsidR="00FA5A22" w:rsidRPr="00FA5A22">
        <w:rPr>
          <w:rStyle w:val="3BlueChar"/>
        </w:rPr>
        <w:t>FileNotFoundException</w:t>
      </w:r>
      <w:r w:rsidR="00FA5A22" w:rsidRPr="00FA5A22">
        <w:t xml:space="preserve">; but it is not allowed to throw </w:t>
      </w:r>
      <w:r w:rsidR="00FA5A22" w:rsidRPr="000832E0">
        <w:rPr>
          <w:rStyle w:val="2SyntaxChar"/>
          <w:color w:val="FF0000"/>
        </w:rPr>
        <w:t>IOException</w:t>
      </w:r>
      <w:r w:rsidR="00FA5A22" w:rsidRPr="00FA5A22">
        <w:t xml:space="preserve"> or </w:t>
      </w:r>
      <w:r w:rsidR="00FA5A22" w:rsidRPr="000832E0">
        <w:rPr>
          <w:rStyle w:val="2SyntaxChar"/>
          <w:color w:val="FF0000"/>
        </w:rPr>
        <w:t>Exception</w:t>
      </w:r>
      <w:r w:rsidR="00FA5A22">
        <w:t>)</w:t>
      </w:r>
    </w:p>
    <w:p w14:paraId="094C9E59" w14:textId="77777777" w:rsidR="00FA5A22" w:rsidRPr="00F62B61" w:rsidRDefault="00FA5A22" w:rsidP="00FA5A22">
      <w:pPr>
        <w:pStyle w:val="ListParagraph"/>
        <w:ind w:left="360"/>
      </w:pPr>
    </w:p>
    <w:p w14:paraId="295FA821" w14:textId="4E87D2CE" w:rsidR="00FA5A22" w:rsidRDefault="00F62B61" w:rsidP="00CB2B37">
      <w:pPr>
        <w:pStyle w:val="ListParagraph"/>
        <w:numPr>
          <w:ilvl w:val="0"/>
          <w:numId w:val="119"/>
        </w:numPr>
      </w:pPr>
      <w:r w:rsidRPr="00F62B61">
        <w:t xml:space="preserve">If the method returns a value, it must be the same or a subclass of the method in parent class, known as </w:t>
      </w:r>
      <w:r w:rsidRPr="000832E0">
        <w:rPr>
          <w:b/>
          <w:bCs/>
        </w:rPr>
        <w:t>covariant return types</w:t>
      </w:r>
    </w:p>
    <w:p w14:paraId="4D49F598" w14:textId="77777777" w:rsidR="00FA5A22" w:rsidRPr="00F62B61" w:rsidRDefault="00FA5A22" w:rsidP="00FA5A22">
      <w:pPr>
        <w:pStyle w:val="ListParagraph"/>
        <w:ind w:left="360"/>
      </w:pPr>
    </w:p>
    <w:p w14:paraId="6EFBE509" w14:textId="3628D360" w:rsidR="00F62B61" w:rsidRPr="00F62B61" w:rsidRDefault="00F62B61" w:rsidP="00CB2B37">
      <w:pPr>
        <w:pStyle w:val="ListParagraph"/>
        <w:numPr>
          <w:ilvl w:val="0"/>
          <w:numId w:val="119"/>
        </w:numPr>
      </w:pPr>
      <w:r w:rsidRPr="00F62B61">
        <w:t xml:space="preserve">The method defined in the child class must be marked as </w:t>
      </w:r>
      <w:r w:rsidRPr="00F85954">
        <w:rPr>
          <w:b/>
          <w:bCs/>
        </w:rPr>
        <w:t>static</w:t>
      </w:r>
      <w:r w:rsidRPr="00F62B61">
        <w:t xml:space="preserve"> if it is marked as static in the parent class (method hiding). Likewise, the method must not be marked as static in the child class if it is not marked as static in the parent class (method</w:t>
      </w:r>
      <w:r>
        <w:t xml:space="preserve"> </w:t>
      </w:r>
      <w:r w:rsidRPr="00F62B61">
        <w:t>overriding).</w:t>
      </w:r>
    </w:p>
    <w:p w14:paraId="5CD89FFB" w14:textId="77777777" w:rsidR="00470C6B" w:rsidRPr="00470C6B" w:rsidRDefault="007935D1" w:rsidP="008151C9">
      <w:pPr>
        <w:pStyle w:val="Heading30"/>
        <w:rPr>
          <w:rStyle w:val="Heading3Char0"/>
          <w:b/>
        </w:rPr>
      </w:pPr>
      <w:bookmarkStart w:id="64" w:name="_Toc2631463"/>
      <w:r w:rsidRPr="00470C6B">
        <w:rPr>
          <w:rStyle w:val="Heading3Char0"/>
          <w:b/>
        </w:rPr>
        <w:lastRenderedPageBreak/>
        <w:t>Can we change the return type of method to subclass while overriding? (answer)</w:t>
      </w:r>
      <w:bookmarkEnd w:id="64"/>
    </w:p>
    <w:p w14:paraId="7D7E58D1" w14:textId="0497F47E" w:rsidR="007935D1" w:rsidRDefault="007935D1" w:rsidP="000076F2">
      <w:r w:rsidRPr="007935D1">
        <w:t xml:space="preserve">Yes, you can, but only from Java 5 onward. This feature is known as </w:t>
      </w:r>
      <w:r w:rsidRPr="007935D1">
        <w:rPr>
          <w:b/>
        </w:rPr>
        <w:t>covariant method</w:t>
      </w:r>
      <w:r w:rsidRPr="007935D1">
        <w:t xml:space="preserve"> overriding and it was introduced in JDK 5 release. This is immensely helpful if original method return super-class e.g. clone() method return java.lang.Object. By using this, you can directly return the actual type, preventing client-side type casting of the result.</w:t>
      </w:r>
    </w:p>
    <w:p w14:paraId="548B4383" w14:textId="77777777" w:rsidR="00352055" w:rsidRDefault="00352055" w:rsidP="00031FA1">
      <w:pPr>
        <w:spacing w:after="0"/>
      </w:pPr>
    </w:p>
    <w:p w14:paraId="732234B2" w14:textId="77777777" w:rsidR="00471D0B" w:rsidRPr="00471D0B" w:rsidRDefault="00E2479F" w:rsidP="008151C9">
      <w:pPr>
        <w:pStyle w:val="Heading30"/>
        <w:rPr>
          <w:rStyle w:val="Heading3Char0"/>
          <w:b/>
        </w:rPr>
      </w:pPr>
      <w:bookmarkStart w:id="65" w:name="_Toc2631464"/>
      <w:r w:rsidRPr="00471D0B">
        <w:rPr>
          <w:rStyle w:val="Heading3Char0"/>
          <w:b/>
        </w:rPr>
        <w:t xml:space="preserve">Can we make a class both </w:t>
      </w:r>
      <w:r w:rsidRPr="00031FA1">
        <w:rPr>
          <w:rStyle w:val="2SyntaxChar"/>
        </w:rPr>
        <w:t>final</w:t>
      </w:r>
      <w:r w:rsidRPr="00471D0B">
        <w:rPr>
          <w:rStyle w:val="Heading3Char0"/>
          <w:b/>
        </w:rPr>
        <w:t xml:space="preserve"> and </w:t>
      </w:r>
      <w:r w:rsidRPr="00031FA1">
        <w:rPr>
          <w:rStyle w:val="2SyntaxChar"/>
        </w:rPr>
        <w:t>abstract</w:t>
      </w:r>
      <w:r w:rsidRPr="00471D0B">
        <w:rPr>
          <w:rStyle w:val="Heading3Char0"/>
          <w:b/>
        </w:rPr>
        <w:t xml:space="preserve"> at the same time? (</w:t>
      </w:r>
      <w:hyperlink r:id="rId104" w:tgtFrame="_blank" w:history="1">
        <w:r w:rsidRPr="00471D0B">
          <w:rPr>
            <w:rStyle w:val="Heading3Char0"/>
            <w:b/>
          </w:rPr>
          <w:t>answer</w:t>
        </w:r>
      </w:hyperlink>
      <w:r w:rsidRPr="00471D0B">
        <w:rPr>
          <w:rStyle w:val="Heading3Char0"/>
          <w:b/>
        </w:rPr>
        <w:t>)</w:t>
      </w:r>
      <w:bookmarkEnd w:id="65"/>
    </w:p>
    <w:p w14:paraId="024C8ABA" w14:textId="77777777" w:rsidR="007935D1" w:rsidRDefault="00E2479F" w:rsidP="00471D0B">
      <w:r w:rsidRPr="00E2479F">
        <w:t xml:space="preserve">No, you cannot apply both </w:t>
      </w:r>
      <w:r w:rsidRPr="004243E3">
        <w:rPr>
          <w:rStyle w:val="3BlueChar"/>
        </w:rPr>
        <w:t>final</w:t>
      </w:r>
      <w:r w:rsidRPr="00E2479F">
        <w:t xml:space="preserve"> and </w:t>
      </w:r>
      <w:r w:rsidRPr="004243E3">
        <w:rPr>
          <w:rStyle w:val="3BlueChar"/>
        </w:rPr>
        <w:t>abstract</w:t>
      </w:r>
      <w:r w:rsidRPr="00E2479F">
        <w:t xml:space="preserve"> keyword at the class same time because they are exactly opposite of each other. A final class in Java cannot be extended and you cannot use an abstract class without extending and make it a concrete class. As per Java specification, the compiler will throw an error if you try to make a class abstract and final at the same time.</w:t>
      </w:r>
    </w:p>
    <w:p w14:paraId="4D72B100" w14:textId="77777777" w:rsidR="00F54F97" w:rsidRDefault="00F54F97" w:rsidP="00031FA1">
      <w:pPr>
        <w:spacing w:after="0"/>
      </w:pPr>
    </w:p>
    <w:p w14:paraId="4A931941" w14:textId="1633CD0D" w:rsidR="00BE2B46" w:rsidRDefault="00F54F97" w:rsidP="000076F2">
      <w:bookmarkStart w:id="66" w:name="_Toc2631465"/>
      <w:r w:rsidRPr="00F54F97">
        <w:rPr>
          <w:rStyle w:val="Heading3Char0"/>
        </w:rPr>
        <w:t xml:space="preserve">Can we </w:t>
      </w:r>
      <w:r w:rsidRPr="004243E3">
        <w:rPr>
          <w:rStyle w:val="2SyntaxChar"/>
        </w:rPr>
        <w:t>overload</w:t>
      </w:r>
      <w:r w:rsidRPr="00F54F97">
        <w:rPr>
          <w:rStyle w:val="Heading3Char0"/>
        </w:rPr>
        <w:t xml:space="preserve"> or </w:t>
      </w:r>
      <w:r w:rsidRPr="004243E3">
        <w:rPr>
          <w:rStyle w:val="2SyntaxChar"/>
        </w:rPr>
        <w:t>override</w:t>
      </w:r>
      <w:r w:rsidRPr="00F54F97">
        <w:rPr>
          <w:rStyle w:val="Heading3Char0"/>
        </w:rPr>
        <w:t xml:space="preserve"> the main method in Java? (</w:t>
      </w:r>
      <w:bookmarkEnd w:id="66"/>
      <w:r w:rsidR="00013F2F">
        <w:fldChar w:fldCharType="begin"/>
      </w:r>
      <w:r w:rsidR="00013F2F">
        <w:instrText xml:space="preserve"> HYPERLINK "http://java67.blogspot.com/2015/06/can-you-overload-or-override-main-in-java.html" \t "_blank" </w:instrText>
      </w:r>
      <w:r w:rsidR="00013F2F">
        <w:fldChar w:fldCharType="separate"/>
      </w:r>
      <w:r w:rsidRPr="00F54F97">
        <w:rPr>
          <w:rStyle w:val="Heading3Char0"/>
        </w:rPr>
        <w:t>answer</w:t>
      </w:r>
      <w:r w:rsidR="00013F2F">
        <w:rPr>
          <w:rStyle w:val="Heading3Char0"/>
        </w:rPr>
        <w:fldChar w:fldCharType="end"/>
      </w:r>
      <w:r w:rsidRPr="00F54F97">
        <w:rPr>
          <w:rStyle w:val="Heading3Char0"/>
        </w:rPr>
        <w:t>)</w:t>
      </w:r>
      <w:r w:rsidRPr="00F54F97">
        <w:br/>
        <w:t xml:space="preserve">No, since main() is a static method, you can only </w:t>
      </w:r>
      <w:r w:rsidRPr="004243E3">
        <w:rPr>
          <w:rStyle w:val="3BlueChar"/>
        </w:rPr>
        <w:t>overload</w:t>
      </w:r>
      <w:r w:rsidRPr="00F54F97">
        <w:t xml:space="preserve"> it, you cannot </w:t>
      </w:r>
      <w:r w:rsidRPr="004243E3">
        <w:rPr>
          <w:rStyle w:val="2SyntaxChar"/>
          <w:color w:val="FF0000"/>
        </w:rPr>
        <w:t>override</w:t>
      </w:r>
      <w:r w:rsidRPr="004243E3">
        <w:rPr>
          <w:color w:val="FF0000"/>
        </w:rPr>
        <w:t xml:space="preserve"> </w:t>
      </w:r>
      <w:r w:rsidRPr="00F54F97">
        <w:t>it because the static method is resolved at compile time without needing object information hence we cannot override the main method in Java.</w:t>
      </w:r>
    </w:p>
    <w:p w14:paraId="49D71A17" w14:textId="77777777" w:rsidR="005560DC" w:rsidRDefault="005560DC" w:rsidP="005560DC">
      <w:pPr>
        <w:spacing w:after="0"/>
      </w:pPr>
    </w:p>
    <w:p w14:paraId="083CBE5D" w14:textId="77777777" w:rsidR="00BE2B46" w:rsidRDefault="00BE2B46" w:rsidP="00BE2B46">
      <w:pPr>
        <w:pStyle w:val="Heading2"/>
      </w:pPr>
      <w:bookmarkStart w:id="67" w:name="_Toc2631466"/>
      <w:bookmarkStart w:id="68" w:name="_Toc81318480"/>
      <w:r>
        <w:t>Design Patterns</w:t>
      </w:r>
      <w:bookmarkEnd w:id="67"/>
      <w:bookmarkEnd w:id="68"/>
    </w:p>
    <w:p w14:paraId="1D5FB0E8" w14:textId="77777777" w:rsidR="00832F54" w:rsidRDefault="00832F54" w:rsidP="00BE2B46">
      <w:r w:rsidRPr="00832F54">
        <w:t>SOLID design principles and GOF design patterns which take advantage of OOPS concept discussed here.</w:t>
      </w:r>
      <w:r>
        <w:t xml:space="preserve"> </w:t>
      </w:r>
    </w:p>
    <w:p w14:paraId="7B1273D1" w14:textId="77777777" w:rsidR="00BE2B46" w:rsidRDefault="00BE2B46" w:rsidP="008151C9">
      <w:pPr>
        <w:pStyle w:val="Heading30"/>
      </w:pPr>
      <w:bookmarkStart w:id="69" w:name="_Toc2631467"/>
      <w:r>
        <w:t>What are SOLID Design principles</w:t>
      </w:r>
      <w:bookmarkEnd w:id="69"/>
    </w:p>
    <w:p w14:paraId="0DF21A55" w14:textId="77777777" w:rsidR="00BE2B46" w:rsidRDefault="00BE2B46" w:rsidP="00BE2B46">
      <w:r w:rsidRPr="00BE2B46">
        <w:rPr>
          <w:noProof/>
          <w:lang w:eastAsia="en-US"/>
        </w:rPr>
        <w:drawing>
          <wp:inline distT="0" distB="0" distL="0" distR="0" wp14:anchorId="002E0FB6" wp14:editId="0A88C7AF">
            <wp:extent cx="5505091" cy="2489494"/>
            <wp:effectExtent l="0" t="0" r="635" b="6350"/>
            <wp:docPr id="6" name="Picture 6" descr="Image result for solid design princip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mage result for solid design principles"/>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544767" cy="2507436"/>
                    </a:xfrm>
                    <a:prstGeom prst="rect">
                      <a:avLst/>
                    </a:prstGeom>
                    <a:noFill/>
                    <a:ln>
                      <a:noFill/>
                    </a:ln>
                  </pic:spPr>
                </pic:pic>
              </a:graphicData>
            </a:graphic>
          </wp:inline>
        </w:drawing>
      </w:r>
    </w:p>
    <w:p w14:paraId="1BE8D6AB" w14:textId="77777777" w:rsidR="00BE2B46" w:rsidRDefault="00BE2B46" w:rsidP="00D26017">
      <w:pPr>
        <w:spacing w:after="0"/>
      </w:pPr>
    </w:p>
    <w:p w14:paraId="4E8022E8" w14:textId="05153A17" w:rsidR="00BE2B46" w:rsidRPr="00BE2B46" w:rsidRDefault="00BE2B46" w:rsidP="00D26017">
      <w:pPr>
        <w:spacing w:after="0"/>
        <w:rPr>
          <w:b/>
          <w:bCs/>
        </w:rPr>
      </w:pPr>
      <w:r w:rsidRPr="00BE2B46">
        <w:rPr>
          <w:b/>
          <w:bCs/>
        </w:rPr>
        <w:t>1. Single Responsibility Principle</w:t>
      </w:r>
      <w:r w:rsidR="007C2FB7">
        <w:rPr>
          <w:b/>
          <w:bCs/>
        </w:rPr>
        <w:t xml:space="preserve"> – Model class </w:t>
      </w:r>
    </w:p>
    <w:p w14:paraId="24C7EE62" w14:textId="77777777" w:rsidR="007935D1" w:rsidRPr="00E84B32" w:rsidRDefault="00BE2B46" w:rsidP="000076F2">
      <w:pPr>
        <w:rPr>
          <w:b/>
          <w:color w:val="FF0000"/>
        </w:rPr>
      </w:pPr>
      <w:r w:rsidRPr="00E84B32">
        <w:rPr>
          <w:b/>
          <w:color w:val="FF0000"/>
        </w:rPr>
        <w:t>“One class should have one and only one responsibility”</w:t>
      </w:r>
    </w:p>
    <w:p w14:paraId="2510DFBF" w14:textId="6F9F84CF" w:rsidR="00BE2B46" w:rsidRDefault="00BE2B46" w:rsidP="000076F2">
      <w:r w:rsidRPr="00BE2B46">
        <w:t>In other words, we should write, change and maintain a class for only one purpose</w:t>
      </w:r>
      <w:r w:rsidRPr="003848E5">
        <w:rPr>
          <w:b/>
        </w:rPr>
        <w:t xml:space="preserve">. </w:t>
      </w:r>
      <w:r w:rsidR="00D26017">
        <w:rPr>
          <w:b/>
        </w:rPr>
        <w:t>Model class is best example to this. Model class</w:t>
      </w:r>
      <w:r w:rsidRPr="003848E5">
        <w:rPr>
          <w:b/>
        </w:rPr>
        <w:t xml:space="preserve"> should strictly represent only one actor/ entity</w:t>
      </w:r>
      <w:r w:rsidRPr="00BE2B46">
        <w:t>. This will give we the flexibility to make changes in future without worrying the impacts of changes for another entity.</w:t>
      </w:r>
    </w:p>
    <w:p w14:paraId="10B991D9" w14:textId="242F9B96" w:rsidR="00BE2B46" w:rsidRPr="00BE2B46" w:rsidRDefault="00BE2B46" w:rsidP="003848E5">
      <w:pPr>
        <w:spacing w:after="0"/>
        <w:rPr>
          <w:b/>
          <w:bCs/>
        </w:rPr>
      </w:pPr>
      <w:r w:rsidRPr="00BE2B46">
        <w:rPr>
          <w:b/>
          <w:bCs/>
        </w:rPr>
        <w:lastRenderedPageBreak/>
        <w:t>2. Open Closed Principle</w:t>
      </w:r>
      <w:r w:rsidR="007C2FB7">
        <w:rPr>
          <w:b/>
          <w:bCs/>
        </w:rPr>
        <w:t xml:space="preserve"> – Spring Framework Classes</w:t>
      </w:r>
    </w:p>
    <w:p w14:paraId="3A1CFB0A" w14:textId="77777777" w:rsidR="00BE2B46" w:rsidRPr="00E84B32" w:rsidRDefault="00BE2B46" w:rsidP="000076F2">
      <w:pPr>
        <w:rPr>
          <w:b/>
          <w:color w:val="FF0000"/>
        </w:rPr>
      </w:pPr>
      <w:r w:rsidRPr="00E84B32">
        <w:rPr>
          <w:b/>
          <w:color w:val="FF0000"/>
        </w:rPr>
        <w:t>“Software components should be open for extension, but closed for modification”</w:t>
      </w:r>
    </w:p>
    <w:p w14:paraId="04D773DF" w14:textId="77777777" w:rsidR="00BE2B46" w:rsidRPr="003848E5" w:rsidRDefault="00C6440B" w:rsidP="000076F2">
      <w:pPr>
        <w:rPr>
          <w:b/>
          <w:color w:val="0070C0"/>
        </w:rPr>
      </w:pPr>
      <w:r w:rsidRPr="00C6440B">
        <w:t xml:space="preserve">If we take a look into any good framework like struts or spring, we will see that </w:t>
      </w:r>
      <w:r w:rsidRPr="003848E5">
        <w:rPr>
          <w:b/>
          <w:color w:val="FF0000"/>
        </w:rPr>
        <w:t xml:space="preserve">we </w:t>
      </w:r>
      <w:r w:rsidR="003848E5" w:rsidRPr="003848E5">
        <w:rPr>
          <w:b/>
          <w:color w:val="FF0000"/>
        </w:rPr>
        <w:t>cannot</w:t>
      </w:r>
      <w:r w:rsidRPr="003848E5">
        <w:rPr>
          <w:b/>
          <w:color w:val="FF0000"/>
        </w:rPr>
        <w:t xml:space="preserve"> change their core logic and request processing</w:t>
      </w:r>
      <w:r w:rsidRPr="00C6440B">
        <w:t xml:space="preserve">, </w:t>
      </w:r>
      <w:r w:rsidRPr="003848E5">
        <w:rPr>
          <w:b/>
          <w:color w:val="0070C0"/>
        </w:rPr>
        <w:t>but we modify the desired application flow just by extending some classes and plugin them in configuration files.</w:t>
      </w:r>
    </w:p>
    <w:p w14:paraId="5884DF31" w14:textId="1BAB1089" w:rsidR="00C6440B" w:rsidRDefault="00C6440B" w:rsidP="00C6440B">
      <w:pPr>
        <w:rPr>
          <w:b/>
          <w:color w:val="0070C0"/>
          <w:shd w:val="clear" w:color="auto" w:fill="FFFFFF"/>
        </w:rPr>
      </w:pPr>
      <w:r w:rsidRPr="00C6440B">
        <w:rPr>
          <w:shd w:val="clear" w:color="auto" w:fill="FFFFFF"/>
        </w:rPr>
        <w:t>For example, spring framework has class </w:t>
      </w:r>
      <w:r w:rsidRPr="00C6440B">
        <w:rPr>
          <w:rFonts w:ascii="Consolas" w:hAnsi="Consolas" w:cs="Courier New"/>
          <w:color w:val="FF0779"/>
          <w:sz w:val="21"/>
          <w:szCs w:val="21"/>
          <w:shd w:val="clear" w:color="auto" w:fill="FFFFFF"/>
        </w:rPr>
        <w:t>DispatcherServlet</w:t>
      </w:r>
      <w:r w:rsidRPr="00C6440B">
        <w:rPr>
          <w:shd w:val="clear" w:color="auto" w:fill="FFFFFF"/>
        </w:rPr>
        <w:t>. This class acts as </w:t>
      </w:r>
      <w:r w:rsidRPr="00C6440B">
        <w:rPr>
          <w:b/>
          <w:bCs/>
          <w:shd w:val="clear" w:color="auto" w:fill="FFFFFF"/>
        </w:rPr>
        <w:t>front controller</w:t>
      </w:r>
      <w:r w:rsidRPr="00C6440B">
        <w:rPr>
          <w:shd w:val="clear" w:color="auto" w:fill="FFFFFF"/>
        </w:rPr>
        <w:t> for S</w:t>
      </w:r>
      <w:r w:rsidR="00495B43">
        <w:rPr>
          <w:shd w:val="clear" w:color="auto" w:fill="FFFFFF"/>
        </w:rPr>
        <w:t>p</w:t>
      </w:r>
      <w:r w:rsidRPr="00C6440B">
        <w:rPr>
          <w:shd w:val="clear" w:color="auto" w:fill="FFFFFF"/>
        </w:rPr>
        <w:t>ring based web applications. To use this class, we are not required to modify this class</w:t>
      </w:r>
      <w:r w:rsidRPr="003848E5">
        <w:rPr>
          <w:b/>
          <w:color w:val="0070C0"/>
          <w:shd w:val="clear" w:color="auto" w:fill="FFFFFF"/>
        </w:rPr>
        <w:t>. All we need is to pass initialization parameters and we can extend it’s functionality the way we want.</w:t>
      </w:r>
    </w:p>
    <w:p w14:paraId="0CA6240D" w14:textId="406CD339" w:rsidR="00FB07D1" w:rsidRPr="003848E5" w:rsidRDefault="00FB07D1" w:rsidP="00C6440B">
      <w:pPr>
        <w:rPr>
          <w:b/>
          <w:color w:val="0070C0"/>
        </w:rPr>
      </w:pPr>
      <w:r>
        <w:rPr>
          <w:rFonts w:ascii="Consolas" w:hAnsi="Consolas" w:cs="Courier New"/>
          <w:color w:val="FF0779"/>
          <w:sz w:val="21"/>
          <w:szCs w:val="21"/>
          <w:shd w:val="clear" w:color="auto" w:fill="FFFFFF"/>
        </w:rPr>
        <w:t>CurdRepository, SpringBoot Configuration application.properts examples of it.</w:t>
      </w:r>
    </w:p>
    <w:p w14:paraId="7C7348F1" w14:textId="77777777" w:rsidR="007935D1" w:rsidRDefault="007935D1" w:rsidP="000076F2"/>
    <w:p w14:paraId="6DC24633" w14:textId="77777777" w:rsidR="00E84B32" w:rsidRPr="00E84B32" w:rsidRDefault="00E84B32" w:rsidP="003848E5">
      <w:pPr>
        <w:spacing w:after="0"/>
        <w:rPr>
          <w:b/>
          <w:bCs/>
        </w:rPr>
      </w:pPr>
      <w:r w:rsidRPr="00E84B32">
        <w:rPr>
          <w:b/>
          <w:bCs/>
        </w:rPr>
        <w:t>3. Liskov’s Substitution Principle</w:t>
      </w:r>
    </w:p>
    <w:p w14:paraId="510C0E15" w14:textId="77777777" w:rsidR="007935D1" w:rsidRPr="00E84B32" w:rsidRDefault="00E84B32" w:rsidP="000076F2">
      <w:pPr>
        <w:rPr>
          <w:color w:val="FF0000"/>
        </w:rPr>
      </w:pPr>
      <w:r w:rsidRPr="00E84B32">
        <w:rPr>
          <w:color w:val="FF0000"/>
        </w:rPr>
        <w:t>“Derived types must be completely substitutable for their base types”</w:t>
      </w:r>
    </w:p>
    <w:p w14:paraId="568529B3" w14:textId="77777777" w:rsidR="00E84B32" w:rsidRDefault="00E84B32" w:rsidP="000076F2"/>
    <w:p w14:paraId="4D9D8B59" w14:textId="77777777" w:rsidR="00E84B32" w:rsidRPr="00E84B32" w:rsidRDefault="00E84B32" w:rsidP="00191220">
      <w:pPr>
        <w:spacing w:after="0"/>
        <w:rPr>
          <w:b/>
          <w:bCs/>
        </w:rPr>
      </w:pPr>
      <w:r w:rsidRPr="00E84B32">
        <w:rPr>
          <w:b/>
          <w:bCs/>
        </w:rPr>
        <w:t>4. Interface Segregation</w:t>
      </w:r>
      <w:r>
        <w:rPr>
          <w:b/>
          <w:bCs/>
        </w:rPr>
        <w:t>/</w:t>
      </w:r>
      <w:r w:rsidR="00340A23">
        <w:rPr>
          <w:b/>
          <w:bCs/>
        </w:rPr>
        <w:t>Separation</w:t>
      </w:r>
      <w:r w:rsidRPr="00E84B32">
        <w:rPr>
          <w:b/>
          <w:bCs/>
        </w:rPr>
        <w:t xml:space="preserve"> Principle</w:t>
      </w:r>
    </w:p>
    <w:p w14:paraId="4BF0FDB1" w14:textId="77777777" w:rsidR="00E84B32" w:rsidRPr="00E84B32" w:rsidRDefault="00E84B32" w:rsidP="00E84B32">
      <w:pPr>
        <w:rPr>
          <w:color w:val="FF0000"/>
        </w:rPr>
      </w:pPr>
      <w:r w:rsidRPr="00E84B32">
        <w:rPr>
          <w:color w:val="FF0000"/>
        </w:rPr>
        <w:t>“Clients should not be forced to implement unnecessary methods which they will not use”</w:t>
      </w:r>
    </w:p>
    <w:p w14:paraId="7741434B" w14:textId="087653E2" w:rsidR="00340A23" w:rsidRPr="00340A23" w:rsidRDefault="00340A23" w:rsidP="00340A23">
      <w:r w:rsidRPr="00340A23">
        <w:t>Take an example. Developer Alex created an interface </w:t>
      </w:r>
      <w:r w:rsidRPr="00340A23">
        <w:rPr>
          <w:rStyle w:val="HTMLCode"/>
          <w:rFonts w:ascii="Consolas" w:eastAsiaTheme="minorEastAsia" w:hAnsi="Consolas"/>
          <w:color w:val="FF0779"/>
        </w:rPr>
        <w:t>Report</w:t>
      </w:r>
      <w:r w:rsidR="00867826">
        <w:rPr>
          <w:rStyle w:val="HTMLCode"/>
          <w:rFonts w:ascii="Consolas" w:eastAsiaTheme="minorEastAsia" w:hAnsi="Consolas"/>
          <w:color w:val="FF0779"/>
        </w:rPr>
        <w:t>Utils</w:t>
      </w:r>
      <w:r w:rsidRPr="00340A23">
        <w:t> and added two methods </w:t>
      </w:r>
      <w:r w:rsidRPr="00340A23">
        <w:rPr>
          <w:rStyle w:val="HTMLCode"/>
          <w:rFonts w:ascii="Consolas" w:eastAsiaTheme="minorEastAsia" w:hAnsi="Consolas"/>
          <w:color w:val="FF0779"/>
        </w:rPr>
        <w:t>generateExcel()</w:t>
      </w:r>
      <w:r w:rsidRPr="00340A23">
        <w:t> and </w:t>
      </w:r>
      <w:r w:rsidRPr="00340A23">
        <w:rPr>
          <w:rStyle w:val="HTMLCode"/>
          <w:rFonts w:ascii="Consolas" w:eastAsiaTheme="minorEastAsia" w:hAnsi="Consolas"/>
          <w:color w:val="FF0779"/>
        </w:rPr>
        <w:t>generatedPdf()</w:t>
      </w:r>
      <w:r w:rsidRPr="00340A23">
        <w:t xml:space="preserve">. Now client ‘A’ wants to use this </w:t>
      </w:r>
      <w:r w:rsidR="000E420F" w:rsidRPr="00340A23">
        <w:t>interface,</w:t>
      </w:r>
      <w:r w:rsidRPr="00340A23">
        <w:t xml:space="preserve"> but he </w:t>
      </w:r>
      <w:r w:rsidR="00DB2B99" w:rsidRPr="00340A23">
        <w:t>intends</w:t>
      </w:r>
      <w:r w:rsidRPr="00340A23">
        <w:t xml:space="preserve"> to use reports only in PDF format and not in excel. Will he be able to use the functionality easily?</w:t>
      </w:r>
    </w:p>
    <w:p w14:paraId="1DBF85D7" w14:textId="77777777" w:rsidR="00340A23" w:rsidRPr="00340A23" w:rsidRDefault="00340A23" w:rsidP="00340A23">
      <w:r w:rsidRPr="00340A23">
        <w:t>NO. He will have to implement both the methods, out of which one is extra burden put on him by designer of software. Either he will implement another method or leave it blank. This is not a good design.</w:t>
      </w:r>
    </w:p>
    <w:p w14:paraId="577E4AAB" w14:textId="77777777" w:rsidR="00E84B32" w:rsidRDefault="00E84B32" w:rsidP="000076F2"/>
    <w:p w14:paraId="537126D3" w14:textId="77777777" w:rsidR="00DB2B99" w:rsidRDefault="00340A23" w:rsidP="00DB2B99">
      <w:pPr>
        <w:spacing w:after="0"/>
        <w:rPr>
          <w:b/>
          <w:bCs/>
        </w:rPr>
      </w:pPr>
      <w:r w:rsidRPr="00340A23">
        <w:rPr>
          <w:b/>
          <w:bCs/>
        </w:rPr>
        <w:t>5. Dependency Inversion</w:t>
      </w:r>
      <w:r>
        <w:rPr>
          <w:b/>
          <w:bCs/>
        </w:rPr>
        <w:t>/Injection</w:t>
      </w:r>
      <w:r w:rsidRPr="00340A23">
        <w:rPr>
          <w:b/>
          <w:bCs/>
        </w:rPr>
        <w:t xml:space="preserve"> Principle</w:t>
      </w:r>
    </w:p>
    <w:p w14:paraId="528CE24E" w14:textId="6E47CC2F" w:rsidR="00340A23" w:rsidRPr="00F779CE" w:rsidRDefault="00340A23" w:rsidP="00DB2B99">
      <w:pPr>
        <w:spacing w:after="0"/>
        <w:rPr>
          <w:b/>
          <w:color w:val="FF0000"/>
        </w:rPr>
      </w:pPr>
      <w:r w:rsidRPr="00F779CE">
        <w:rPr>
          <w:b/>
          <w:color w:val="FF0000"/>
        </w:rPr>
        <w:t xml:space="preserve">Remove dependency </w:t>
      </w:r>
      <w:r w:rsidR="00F779CE" w:rsidRPr="00F779CE">
        <w:rPr>
          <w:b/>
          <w:color w:val="FF0000"/>
        </w:rPr>
        <w:t>from classes</w:t>
      </w:r>
    </w:p>
    <w:p w14:paraId="01D2B8A2" w14:textId="77777777" w:rsidR="00F779CE" w:rsidRDefault="00F779CE" w:rsidP="000076F2">
      <w:r w:rsidRPr="00F779CE">
        <w:t>In spring framework, all modules are provided as separate components which can work together by simply injected dependencies in other module. This dependency is managed externally in XML files.</w:t>
      </w:r>
    </w:p>
    <w:p w14:paraId="0C01E0B8" w14:textId="77777777" w:rsidR="005577F8" w:rsidRDefault="005577F8" w:rsidP="000076F2"/>
    <w:p w14:paraId="3F16995C" w14:textId="77777777" w:rsidR="005577F8" w:rsidRPr="005577F8" w:rsidRDefault="005577F8" w:rsidP="008151C9">
      <w:pPr>
        <w:pStyle w:val="Heading30"/>
      </w:pPr>
      <w:bookmarkStart w:id="70" w:name="_Toc2631468"/>
      <w:r w:rsidRPr="005577F8">
        <w:lastRenderedPageBreak/>
        <w:t>What are GOF(Gang of Four) design patterns?</w:t>
      </w:r>
      <w:bookmarkEnd w:id="70"/>
    </w:p>
    <w:p w14:paraId="610636D4" w14:textId="47343557" w:rsidR="005577F8" w:rsidRDefault="000E224E" w:rsidP="000076F2">
      <w:r>
        <w:rPr>
          <w:noProof/>
        </w:rPr>
        <w:drawing>
          <wp:inline distT="0" distB="0" distL="0" distR="0" wp14:anchorId="32541E3F" wp14:editId="641B85EF">
            <wp:extent cx="4248143" cy="3419750"/>
            <wp:effectExtent l="0" t="0" r="63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257971" cy="3427662"/>
                    </a:xfrm>
                    <a:prstGeom prst="rect">
                      <a:avLst/>
                    </a:prstGeom>
                    <a:noFill/>
                    <a:ln>
                      <a:noFill/>
                    </a:ln>
                  </pic:spPr>
                </pic:pic>
              </a:graphicData>
            </a:graphic>
          </wp:inline>
        </w:drawing>
      </w:r>
    </w:p>
    <w:p w14:paraId="46723A75" w14:textId="77777777" w:rsidR="00E705D2" w:rsidRPr="00184D8A" w:rsidRDefault="00E705D2" w:rsidP="00E56926">
      <w:pPr>
        <w:spacing w:after="0"/>
        <w:rPr>
          <w:b/>
          <w:bCs/>
        </w:rPr>
      </w:pPr>
      <w:r w:rsidRPr="00184D8A">
        <w:rPr>
          <w:b/>
          <w:bCs/>
        </w:rPr>
        <w:t xml:space="preserve">1. Creational Design </w:t>
      </w:r>
      <w:r w:rsidR="00D7539B" w:rsidRPr="00184D8A">
        <w:rPr>
          <w:b/>
          <w:bCs/>
        </w:rPr>
        <w:t>Patterns</w:t>
      </w:r>
      <w:r w:rsidR="00D7539B" w:rsidRPr="00D7539B">
        <w:rPr>
          <w:b/>
          <w:bCs/>
          <w:color w:val="FF0000"/>
        </w:rPr>
        <w:t xml:space="preserve"> (Object C</w:t>
      </w:r>
      <w:r w:rsidR="00184D8A" w:rsidRPr="00D7539B">
        <w:rPr>
          <w:b/>
          <w:bCs/>
          <w:color w:val="FF0000"/>
        </w:rPr>
        <w:t>r</w:t>
      </w:r>
      <w:r w:rsidR="00D7539B" w:rsidRPr="00D7539B">
        <w:rPr>
          <w:b/>
          <w:bCs/>
          <w:color w:val="FF0000"/>
        </w:rPr>
        <w:t>e</w:t>
      </w:r>
      <w:r w:rsidR="00184D8A" w:rsidRPr="00D7539B">
        <w:rPr>
          <w:b/>
          <w:bCs/>
          <w:color w:val="FF0000"/>
        </w:rPr>
        <w:t>ation)</w:t>
      </w:r>
    </w:p>
    <w:p w14:paraId="2739735F" w14:textId="77777777" w:rsidR="00E705D2" w:rsidRPr="00E705D2" w:rsidRDefault="00E705D2" w:rsidP="000E224E">
      <w:pPr>
        <w:spacing w:after="0"/>
      </w:pPr>
      <w:r w:rsidRPr="00E705D2">
        <w:t xml:space="preserve">Creational patterns often used in place of direct instantiation with constructors. They make the creation process more adaptable and dynamic. In particular, they can provide a great deal of flexibility about which objects are created, </w:t>
      </w:r>
      <w:r w:rsidRPr="00E73F73">
        <w:rPr>
          <w:b/>
          <w:color w:val="FF0000"/>
        </w:rPr>
        <w:t>how those objects are created, and how they are initialized</w:t>
      </w:r>
      <w:r w:rsidRPr="00E705D2">
        <w:t>.</w:t>
      </w:r>
    </w:p>
    <w:tbl>
      <w:tblPr>
        <w:tblW w:w="90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729"/>
        <w:gridCol w:w="6369"/>
      </w:tblGrid>
      <w:tr w:rsidR="00E705D2" w:rsidRPr="00E705D2" w14:paraId="56D92EAF" w14:textId="77777777" w:rsidTr="009A712A">
        <w:trPr>
          <w:trHeight w:val="363"/>
        </w:trPr>
        <w:tc>
          <w:tcPr>
            <w:tcW w:w="1500" w:type="pct"/>
            <w:shd w:val="clear" w:color="auto" w:fill="DADADA"/>
            <w:tcMar>
              <w:top w:w="120" w:type="dxa"/>
              <w:left w:w="120" w:type="dxa"/>
              <w:bottom w:w="120" w:type="dxa"/>
              <w:right w:w="120" w:type="dxa"/>
            </w:tcMar>
            <w:vAlign w:val="center"/>
            <w:hideMark/>
          </w:tcPr>
          <w:p w14:paraId="620BC752" w14:textId="77777777" w:rsidR="00E705D2" w:rsidRPr="009A712A" w:rsidRDefault="00E705D2" w:rsidP="00184D8A">
            <w:pPr>
              <w:spacing w:after="0" w:line="240" w:lineRule="auto"/>
              <w:rPr>
                <w:b/>
                <w:bCs/>
                <w:color w:val="00B050"/>
              </w:rPr>
            </w:pPr>
            <w:r w:rsidRPr="009A712A">
              <w:rPr>
                <w:b/>
                <w:bCs/>
                <w:color w:val="auto"/>
              </w:rPr>
              <w:t>DESIGN PATTERN NAME</w:t>
            </w:r>
          </w:p>
        </w:tc>
        <w:tc>
          <w:tcPr>
            <w:tcW w:w="3500" w:type="pct"/>
            <w:shd w:val="clear" w:color="auto" w:fill="DADADA"/>
            <w:tcMar>
              <w:top w:w="120" w:type="dxa"/>
              <w:left w:w="120" w:type="dxa"/>
              <w:bottom w:w="120" w:type="dxa"/>
              <w:right w:w="120" w:type="dxa"/>
            </w:tcMar>
            <w:vAlign w:val="center"/>
            <w:hideMark/>
          </w:tcPr>
          <w:p w14:paraId="78EA7D63" w14:textId="77777777" w:rsidR="00E705D2" w:rsidRPr="00E705D2" w:rsidRDefault="00E705D2" w:rsidP="00184D8A">
            <w:pPr>
              <w:spacing w:after="0" w:line="240" w:lineRule="auto"/>
              <w:rPr>
                <w:b/>
                <w:bCs/>
              </w:rPr>
            </w:pPr>
            <w:r w:rsidRPr="00E705D2">
              <w:rPr>
                <w:b/>
                <w:bCs/>
              </w:rPr>
              <w:t>PURPOSE</w:t>
            </w:r>
          </w:p>
        </w:tc>
      </w:tr>
      <w:tr w:rsidR="00E705D2" w:rsidRPr="00E705D2" w14:paraId="6EE78CB8" w14:textId="77777777" w:rsidTr="000E224E">
        <w:trPr>
          <w:trHeight w:val="662"/>
        </w:trPr>
        <w:tc>
          <w:tcPr>
            <w:tcW w:w="0" w:type="auto"/>
            <w:shd w:val="clear" w:color="auto" w:fill="FFFFFF"/>
            <w:tcMar>
              <w:top w:w="120" w:type="dxa"/>
              <w:left w:w="120" w:type="dxa"/>
              <w:bottom w:w="120" w:type="dxa"/>
              <w:right w:w="120" w:type="dxa"/>
            </w:tcMar>
            <w:vAlign w:val="center"/>
            <w:hideMark/>
          </w:tcPr>
          <w:p w14:paraId="64E0C2D1" w14:textId="77777777" w:rsidR="00E705D2" w:rsidRPr="009A712A" w:rsidRDefault="00150760" w:rsidP="00184D8A">
            <w:pPr>
              <w:spacing w:after="0" w:line="240" w:lineRule="auto"/>
              <w:rPr>
                <w:b/>
                <w:color w:val="00B050"/>
              </w:rPr>
            </w:pPr>
            <w:hyperlink r:id="rId107" w:tgtFrame="_blank" w:history="1">
              <w:r w:rsidR="00E705D2" w:rsidRPr="009A712A">
                <w:rPr>
                  <w:rStyle w:val="Hyperlink"/>
                  <w:b/>
                  <w:color w:val="00B050"/>
                </w:rPr>
                <w:t>Builder</w:t>
              </w:r>
            </w:hyperlink>
          </w:p>
        </w:tc>
        <w:tc>
          <w:tcPr>
            <w:tcW w:w="0" w:type="auto"/>
            <w:shd w:val="clear" w:color="auto" w:fill="FFFFFF"/>
            <w:tcMar>
              <w:top w:w="120" w:type="dxa"/>
              <w:left w:w="120" w:type="dxa"/>
              <w:bottom w:w="120" w:type="dxa"/>
              <w:right w:w="120" w:type="dxa"/>
            </w:tcMar>
            <w:vAlign w:val="center"/>
            <w:hideMark/>
          </w:tcPr>
          <w:p w14:paraId="1D9EC490" w14:textId="77777777" w:rsidR="00E705D2" w:rsidRPr="00E705D2" w:rsidRDefault="00E705D2" w:rsidP="00184D8A">
            <w:pPr>
              <w:spacing w:after="0" w:line="240" w:lineRule="auto"/>
            </w:pPr>
            <w:r w:rsidRPr="00E705D2">
              <w:t>Builder design pattern is an alternative way to construct complex objects and should be used only when we want to build different types of immutable objects using same object building process.</w:t>
            </w:r>
          </w:p>
        </w:tc>
      </w:tr>
      <w:tr w:rsidR="00E705D2" w:rsidRPr="00E705D2" w14:paraId="4245445F" w14:textId="77777777" w:rsidTr="009A712A">
        <w:trPr>
          <w:trHeight w:val="572"/>
        </w:trPr>
        <w:tc>
          <w:tcPr>
            <w:tcW w:w="0" w:type="auto"/>
            <w:shd w:val="clear" w:color="auto" w:fill="FFFFFF"/>
            <w:tcMar>
              <w:top w:w="120" w:type="dxa"/>
              <w:left w:w="120" w:type="dxa"/>
              <w:bottom w:w="120" w:type="dxa"/>
              <w:right w:w="120" w:type="dxa"/>
            </w:tcMar>
            <w:vAlign w:val="center"/>
            <w:hideMark/>
          </w:tcPr>
          <w:p w14:paraId="440E68D4" w14:textId="77777777" w:rsidR="00E705D2" w:rsidRPr="009A712A" w:rsidRDefault="00150760" w:rsidP="00184D8A">
            <w:pPr>
              <w:spacing w:after="0" w:line="240" w:lineRule="auto"/>
              <w:rPr>
                <w:b/>
                <w:color w:val="00B050"/>
              </w:rPr>
            </w:pPr>
            <w:hyperlink r:id="rId108" w:tgtFrame="_blank" w:history="1">
              <w:r w:rsidR="00E705D2" w:rsidRPr="009A712A">
                <w:rPr>
                  <w:rStyle w:val="Hyperlink"/>
                  <w:b/>
                  <w:color w:val="00B050"/>
                </w:rPr>
                <w:t>Prototype</w:t>
              </w:r>
            </w:hyperlink>
          </w:p>
        </w:tc>
        <w:tc>
          <w:tcPr>
            <w:tcW w:w="0" w:type="auto"/>
            <w:shd w:val="clear" w:color="auto" w:fill="FFFFFF"/>
            <w:tcMar>
              <w:top w:w="120" w:type="dxa"/>
              <w:left w:w="120" w:type="dxa"/>
              <w:bottom w:w="120" w:type="dxa"/>
              <w:right w:w="120" w:type="dxa"/>
            </w:tcMar>
            <w:vAlign w:val="center"/>
            <w:hideMark/>
          </w:tcPr>
          <w:p w14:paraId="77D85BC3" w14:textId="77777777" w:rsidR="00E705D2" w:rsidRPr="00E705D2" w:rsidRDefault="00E705D2" w:rsidP="00184D8A">
            <w:pPr>
              <w:spacing w:after="0" w:line="240" w:lineRule="auto"/>
            </w:pPr>
            <w:r w:rsidRPr="00E705D2">
              <w:t>Prototype design pattern is used in scenarios where application needs to create a large number of instances of a class, which have almost same state or differ very little.</w:t>
            </w:r>
          </w:p>
        </w:tc>
      </w:tr>
      <w:tr w:rsidR="00E705D2" w:rsidRPr="00E705D2" w14:paraId="61D2B5CF" w14:textId="77777777" w:rsidTr="009A712A">
        <w:trPr>
          <w:trHeight w:val="780"/>
        </w:trPr>
        <w:tc>
          <w:tcPr>
            <w:tcW w:w="0" w:type="auto"/>
            <w:shd w:val="clear" w:color="auto" w:fill="FFFFFF"/>
            <w:tcMar>
              <w:top w:w="120" w:type="dxa"/>
              <w:left w:w="120" w:type="dxa"/>
              <w:bottom w:w="120" w:type="dxa"/>
              <w:right w:w="120" w:type="dxa"/>
            </w:tcMar>
            <w:vAlign w:val="center"/>
            <w:hideMark/>
          </w:tcPr>
          <w:p w14:paraId="765CC627" w14:textId="77777777" w:rsidR="00E705D2" w:rsidRPr="009A712A" w:rsidRDefault="00150760" w:rsidP="00184D8A">
            <w:pPr>
              <w:spacing w:after="0" w:line="240" w:lineRule="auto"/>
              <w:rPr>
                <w:b/>
                <w:color w:val="00B050"/>
              </w:rPr>
            </w:pPr>
            <w:hyperlink r:id="rId109" w:tgtFrame="_blank" w:history="1">
              <w:r w:rsidR="00E705D2" w:rsidRPr="009A712A">
                <w:rPr>
                  <w:rStyle w:val="Hyperlink"/>
                  <w:b/>
                  <w:color w:val="00B050"/>
                </w:rPr>
                <w:t>Factory</w:t>
              </w:r>
            </w:hyperlink>
          </w:p>
        </w:tc>
        <w:tc>
          <w:tcPr>
            <w:tcW w:w="0" w:type="auto"/>
            <w:shd w:val="clear" w:color="auto" w:fill="FFFFFF"/>
            <w:tcMar>
              <w:top w:w="120" w:type="dxa"/>
              <w:left w:w="120" w:type="dxa"/>
              <w:bottom w:w="120" w:type="dxa"/>
              <w:right w:w="120" w:type="dxa"/>
            </w:tcMar>
            <w:vAlign w:val="center"/>
            <w:hideMark/>
          </w:tcPr>
          <w:p w14:paraId="602AB79C" w14:textId="77777777" w:rsidR="00E705D2" w:rsidRPr="00E705D2" w:rsidRDefault="00E705D2" w:rsidP="00184D8A">
            <w:pPr>
              <w:spacing w:after="0" w:line="240" w:lineRule="auto"/>
            </w:pPr>
            <w:r w:rsidRPr="00E705D2">
              <w:t>Factory design pattern is most suitable when complex object creation steps are involved. To ensure that these steps are centralized and not exposed to composing classes.</w:t>
            </w:r>
          </w:p>
        </w:tc>
      </w:tr>
      <w:tr w:rsidR="00E705D2" w:rsidRPr="00E705D2" w14:paraId="2943600C" w14:textId="77777777" w:rsidTr="009A712A">
        <w:trPr>
          <w:trHeight w:val="572"/>
        </w:trPr>
        <w:tc>
          <w:tcPr>
            <w:tcW w:w="0" w:type="auto"/>
            <w:shd w:val="clear" w:color="auto" w:fill="FFFFFF"/>
            <w:tcMar>
              <w:top w:w="120" w:type="dxa"/>
              <w:left w:w="120" w:type="dxa"/>
              <w:bottom w:w="120" w:type="dxa"/>
              <w:right w:w="120" w:type="dxa"/>
            </w:tcMar>
            <w:vAlign w:val="center"/>
            <w:hideMark/>
          </w:tcPr>
          <w:p w14:paraId="6B95B3BE" w14:textId="77777777" w:rsidR="00E705D2" w:rsidRPr="009A712A" w:rsidRDefault="00150760" w:rsidP="00184D8A">
            <w:pPr>
              <w:spacing w:after="0" w:line="240" w:lineRule="auto"/>
              <w:rPr>
                <w:b/>
                <w:color w:val="00B050"/>
              </w:rPr>
            </w:pPr>
            <w:hyperlink r:id="rId110" w:tgtFrame="_blank" w:history="1">
              <w:r w:rsidR="00E705D2" w:rsidRPr="009A712A">
                <w:rPr>
                  <w:rStyle w:val="Hyperlink"/>
                  <w:b/>
                  <w:color w:val="00B050"/>
                </w:rPr>
                <w:t>Abstract factory</w:t>
              </w:r>
            </w:hyperlink>
          </w:p>
        </w:tc>
        <w:tc>
          <w:tcPr>
            <w:tcW w:w="0" w:type="auto"/>
            <w:shd w:val="clear" w:color="auto" w:fill="FFFFFF"/>
            <w:tcMar>
              <w:top w:w="120" w:type="dxa"/>
              <w:left w:w="120" w:type="dxa"/>
              <w:bottom w:w="120" w:type="dxa"/>
              <w:right w:w="120" w:type="dxa"/>
            </w:tcMar>
            <w:vAlign w:val="center"/>
            <w:hideMark/>
          </w:tcPr>
          <w:p w14:paraId="691D6F4A" w14:textId="77777777" w:rsidR="00E705D2" w:rsidRPr="00E705D2" w:rsidRDefault="00E705D2" w:rsidP="00184D8A">
            <w:pPr>
              <w:spacing w:after="0" w:line="240" w:lineRule="auto"/>
            </w:pPr>
            <w:r w:rsidRPr="00E705D2">
              <w:t>Abstract factory pattern is used whenever we need another level of abstraction over a group of factories created using factory pattern.</w:t>
            </w:r>
          </w:p>
        </w:tc>
      </w:tr>
      <w:tr w:rsidR="00E705D2" w:rsidRPr="00E705D2" w14:paraId="0D8F82DD" w14:textId="77777777" w:rsidTr="009A712A">
        <w:trPr>
          <w:trHeight w:val="363"/>
        </w:trPr>
        <w:tc>
          <w:tcPr>
            <w:tcW w:w="0" w:type="auto"/>
            <w:shd w:val="clear" w:color="auto" w:fill="FFFFFF"/>
            <w:tcMar>
              <w:top w:w="120" w:type="dxa"/>
              <w:left w:w="120" w:type="dxa"/>
              <w:bottom w:w="120" w:type="dxa"/>
              <w:right w:w="120" w:type="dxa"/>
            </w:tcMar>
            <w:vAlign w:val="center"/>
            <w:hideMark/>
          </w:tcPr>
          <w:p w14:paraId="18C870FF" w14:textId="77777777" w:rsidR="00E705D2" w:rsidRPr="009A712A" w:rsidRDefault="00150760" w:rsidP="00184D8A">
            <w:pPr>
              <w:spacing w:after="0" w:line="240" w:lineRule="auto"/>
              <w:rPr>
                <w:b/>
                <w:color w:val="00B050"/>
              </w:rPr>
            </w:pPr>
            <w:hyperlink r:id="rId111" w:tgtFrame="_blank" w:history="1">
              <w:r w:rsidR="00E705D2" w:rsidRPr="009A712A">
                <w:rPr>
                  <w:rStyle w:val="Hyperlink"/>
                  <w:b/>
                  <w:color w:val="00B050"/>
                </w:rPr>
                <w:t>Singleton</w:t>
              </w:r>
            </w:hyperlink>
          </w:p>
        </w:tc>
        <w:tc>
          <w:tcPr>
            <w:tcW w:w="0" w:type="auto"/>
            <w:shd w:val="clear" w:color="auto" w:fill="FFFFFF"/>
            <w:tcMar>
              <w:top w:w="120" w:type="dxa"/>
              <w:left w:w="120" w:type="dxa"/>
              <w:bottom w:w="120" w:type="dxa"/>
              <w:right w:w="120" w:type="dxa"/>
            </w:tcMar>
            <w:vAlign w:val="center"/>
            <w:hideMark/>
          </w:tcPr>
          <w:p w14:paraId="5CA3A8CC" w14:textId="77777777" w:rsidR="00E705D2" w:rsidRPr="00E705D2" w:rsidRDefault="00E705D2" w:rsidP="00184D8A">
            <w:pPr>
              <w:spacing w:after="0" w:line="240" w:lineRule="auto"/>
            </w:pPr>
            <w:r w:rsidRPr="00E705D2">
              <w:t>Singleton enables an application to have one and only one instance of a class per JVM.</w:t>
            </w:r>
          </w:p>
        </w:tc>
      </w:tr>
    </w:tbl>
    <w:p w14:paraId="559C0936" w14:textId="2A53B71C" w:rsidR="00E73F73" w:rsidRDefault="00E73F73" w:rsidP="00E705D2">
      <w:pPr>
        <w:rPr>
          <w:b/>
          <w:bCs/>
        </w:rPr>
      </w:pPr>
    </w:p>
    <w:p w14:paraId="68A4649E" w14:textId="77777777" w:rsidR="000E224E" w:rsidRDefault="000E224E" w:rsidP="00E705D2">
      <w:pPr>
        <w:rPr>
          <w:b/>
          <w:bCs/>
        </w:rPr>
      </w:pPr>
    </w:p>
    <w:p w14:paraId="5E1A4DE8" w14:textId="77777777" w:rsidR="00E705D2" w:rsidRPr="00E705D2" w:rsidRDefault="00E705D2" w:rsidP="00E73F73">
      <w:pPr>
        <w:spacing w:after="0"/>
        <w:rPr>
          <w:b/>
          <w:bCs/>
        </w:rPr>
      </w:pPr>
      <w:r w:rsidRPr="00E705D2">
        <w:rPr>
          <w:b/>
          <w:bCs/>
        </w:rPr>
        <w:lastRenderedPageBreak/>
        <w:t>2. Structural Design Patterns</w:t>
      </w:r>
    </w:p>
    <w:p w14:paraId="322BAFB3" w14:textId="77777777" w:rsidR="00E705D2" w:rsidRPr="00E73F73" w:rsidRDefault="00E705D2" w:rsidP="00E705D2">
      <w:pPr>
        <w:rPr>
          <w:b/>
          <w:color w:val="FF0000"/>
        </w:rPr>
      </w:pPr>
      <w:r w:rsidRPr="00E705D2">
        <w:t xml:space="preserve">Structural design patterns show us how to glue different pieces of a system together in a flexible and extensible fashion. These patterns help us guarantee that </w:t>
      </w:r>
      <w:r w:rsidRPr="00E73F73">
        <w:rPr>
          <w:b/>
          <w:color w:val="FF0000"/>
        </w:rPr>
        <w:t>when one of the parts changes, the entire application structure does not need to change.</w:t>
      </w:r>
    </w:p>
    <w:tbl>
      <w:tblPr>
        <w:tblW w:w="9220" w:type="dxa"/>
        <w:tblLook w:val="04A0" w:firstRow="1" w:lastRow="0" w:firstColumn="1" w:lastColumn="0" w:noHBand="0" w:noVBand="1"/>
      </w:tblPr>
      <w:tblGrid>
        <w:gridCol w:w="2480"/>
        <w:gridCol w:w="6740"/>
      </w:tblGrid>
      <w:tr w:rsidR="00C05E97" w:rsidRPr="00C05E97" w14:paraId="3D903067" w14:textId="77777777" w:rsidTr="00C05E97">
        <w:trPr>
          <w:trHeight w:val="330"/>
        </w:trPr>
        <w:tc>
          <w:tcPr>
            <w:tcW w:w="2480" w:type="dxa"/>
            <w:tcBorders>
              <w:top w:val="single" w:sz="8" w:space="0" w:color="auto"/>
              <w:left w:val="single" w:sz="8" w:space="0" w:color="auto"/>
              <w:bottom w:val="single" w:sz="8" w:space="0" w:color="auto"/>
              <w:right w:val="single" w:sz="8" w:space="0" w:color="auto"/>
            </w:tcBorders>
            <w:shd w:val="clear" w:color="000000" w:fill="DADADA"/>
            <w:vAlign w:val="center"/>
            <w:hideMark/>
          </w:tcPr>
          <w:p w14:paraId="2E982928" w14:textId="77777777" w:rsidR="00C05E97" w:rsidRPr="00C05E97" w:rsidRDefault="00C05E97" w:rsidP="00C05E97">
            <w:pPr>
              <w:spacing w:after="0" w:line="240" w:lineRule="auto"/>
              <w:rPr>
                <w:rFonts w:eastAsia="Times New Roman" w:cs="Segoe UI"/>
                <w:b/>
                <w:bCs/>
                <w:color w:val="000000"/>
                <w:lang w:eastAsia="en-US"/>
              </w:rPr>
            </w:pPr>
            <w:r w:rsidRPr="00C05E97">
              <w:rPr>
                <w:rFonts w:eastAsia="Times New Roman" w:cs="Segoe UI"/>
                <w:b/>
                <w:bCs/>
                <w:color w:val="000000"/>
                <w:lang w:eastAsia="en-US"/>
              </w:rPr>
              <w:t>DESIGN PATTERN NAME</w:t>
            </w:r>
          </w:p>
        </w:tc>
        <w:tc>
          <w:tcPr>
            <w:tcW w:w="6740" w:type="dxa"/>
            <w:tcBorders>
              <w:top w:val="single" w:sz="8" w:space="0" w:color="auto"/>
              <w:left w:val="nil"/>
              <w:bottom w:val="single" w:sz="8" w:space="0" w:color="auto"/>
              <w:right w:val="single" w:sz="8" w:space="0" w:color="auto"/>
            </w:tcBorders>
            <w:shd w:val="clear" w:color="000000" w:fill="DADADA"/>
            <w:vAlign w:val="center"/>
            <w:hideMark/>
          </w:tcPr>
          <w:p w14:paraId="1E6FAEC3" w14:textId="77777777" w:rsidR="00C05E97" w:rsidRPr="00C05E97" w:rsidRDefault="00C05E97" w:rsidP="00C05E97">
            <w:pPr>
              <w:spacing w:after="0" w:line="240" w:lineRule="auto"/>
              <w:rPr>
                <w:rFonts w:eastAsia="Times New Roman" w:cs="Segoe UI"/>
                <w:b/>
                <w:bCs/>
                <w:color w:val="000000"/>
                <w:lang w:eastAsia="en-US"/>
              </w:rPr>
            </w:pPr>
            <w:r w:rsidRPr="00C05E97">
              <w:rPr>
                <w:rFonts w:eastAsia="Times New Roman" w:cs="Segoe UI"/>
                <w:b/>
                <w:bCs/>
                <w:color w:val="000000"/>
                <w:lang w:eastAsia="en-US"/>
              </w:rPr>
              <w:t>PURPOSE</w:t>
            </w:r>
          </w:p>
        </w:tc>
      </w:tr>
      <w:tr w:rsidR="00C05E97" w:rsidRPr="00C05E97" w14:paraId="259B154E" w14:textId="77777777" w:rsidTr="00C05E97">
        <w:trPr>
          <w:trHeight w:val="970"/>
        </w:trPr>
        <w:tc>
          <w:tcPr>
            <w:tcW w:w="2480" w:type="dxa"/>
            <w:tcBorders>
              <w:top w:val="nil"/>
              <w:left w:val="single" w:sz="8" w:space="0" w:color="auto"/>
              <w:bottom w:val="single" w:sz="8" w:space="0" w:color="auto"/>
              <w:right w:val="single" w:sz="8" w:space="0" w:color="auto"/>
            </w:tcBorders>
            <w:shd w:val="clear" w:color="000000" w:fill="FFFFFF"/>
            <w:vAlign w:val="center"/>
            <w:hideMark/>
          </w:tcPr>
          <w:p w14:paraId="5F9DB6C8" w14:textId="77777777" w:rsidR="00C05E97" w:rsidRPr="00C05E97" w:rsidRDefault="00150760" w:rsidP="00C05E97">
            <w:pPr>
              <w:spacing w:after="0" w:line="240" w:lineRule="auto"/>
              <w:rPr>
                <w:rFonts w:ascii="Calibri" w:eastAsia="Times New Roman" w:hAnsi="Calibri" w:cs="Times New Roman"/>
                <w:color w:val="0563C1"/>
                <w:sz w:val="22"/>
                <w:szCs w:val="22"/>
                <w:u w:val="single"/>
                <w:lang w:eastAsia="en-US"/>
              </w:rPr>
            </w:pPr>
            <w:hyperlink r:id="rId112" w:tgtFrame="_blank" w:history="1">
              <w:r w:rsidR="00C05E97" w:rsidRPr="00C05E97">
                <w:rPr>
                  <w:rFonts w:ascii="Calibri" w:eastAsia="Times New Roman" w:hAnsi="Calibri" w:cs="Times New Roman"/>
                  <w:color w:val="0563C1"/>
                  <w:sz w:val="22"/>
                  <w:szCs w:val="22"/>
                  <w:u w:val="single"/>
                  <w:lang w:eastAsia="en-US"/>
                </w:rPr>
                <w:t>Adapter</w:t>
              </w:r>
            </w:hyperlink>
          </w:p>
        </w:tc>
        <w:tc>
          <w:tcPr>
            <w:tcW w:w="6740" w:type="dxa"/>
            <w:tcBorders>
              <w:top w:val="nil"/>
              <w:left w:val="nil"/>
              <w:bottom w:val="single" w:sz="8" w:space="0" w:color="auto"/>
              <w:right w:val="single" w:sz="8" w:space="0" w:color="auto"/>
            </w:tcBorders>
            <w:shd w:val="clear" w:color="000000" w:fill="FFFFFF"/>
            <w:vAlign w:val="center"/>
            <w:hideMark/>
          </w:tcPr>
          <w:p w14:paraId="407A0EEB" w14:textId="77777777" w:rsidR="00C05E97" w:rsidRPr="00C05E97" w:rsidRDefault="00C05E97" w:rsidP="00C05E97">
            <w:pPr>
              <w:spacing w:after="0" w:line="240" w:lineRule="auto"/>
              <w:rPr>
                <w:rFonts w:eastAsia="Times New Roman" w:cs="Segoe UI"/>
                <w:color w:val="000000"/>
                <w:lang w:eastAsia="en-US"/>
              </w:rPr>
            </w:pPr>
            <w:r w:rsidRPr="00C05E97">
              <w:rPr>
                <w:rFonts w:eastAsia="Times New Roman" w:cs="Segoe UI"/>
                <w:color w:val="000000"/>
                <w:lang w:eastAsia="en-US"/>
              </w:rPr>
              <w:t>An adapter convert the interface of a class into another interface clients expect. It lets classes work together that couldn’t otherwise because of incompatible interfaces.</w:t>
            </w:r>
          </w:p>
        </w:tc>
      </w:tr>
      <w:tr w:rsidR="00C05E97" w:rsidRPr="00C05E97" w14:paraId="0E1A4F32" w14:textId="77777777" w:rsidTr="00C05E97">
        <w:trPr>
          <w:trHeight w:val="1290"/>
        </w:trPr>
        <w:tc>
          <w:tcPr>
            <w:tcW w:w="2480" w:type="dxa"/>
            <w:tcBorders>
              <w:top w:val="nil"/>
              <w:left w:val="single" w:sz="8" w:space="0" w:color="auto"/>
              <w:bottom w:val="single" w:sz="8" w:space="0" w:color="auto"/>
              <w:right w:val="single" w:sz="8" w:space="0" w:color="auto"/>
            </w:tcBorders>
            <w:shd w:val="clear" w:color="000000" w:fill="FFFFFF"/>
            <w:vAlign w:val="center"/>
            <w:hideMark/>
          </w:tcPr>
          <w:p w14:paraId="498D1333" w14:textId="77777777" w:rsidR="00C05E97" w:rsidRPr="00C05E97" w:rsidRDefault="00150760" w:rsidP="00C05E97">
            <w:pPr>
              <w:spacing w:after="0" w:line="240" w:lineRule="auto"/>
              <w:rPr>
                <w:rFonts w:ascii="Calibri" w:eastAsia="Times New Roman" w:hAnsi="Calibri" w:cs="Times New Roman"/>
                <w:color w:val="0563C1"/>
                <w:sz w:val="22"/>
                <w:szCs w:val="22"/>
                <w:u w:val="single"/>
                <w:lang w:eastAsia="en-US"/>
              </w:rPr>
            </w:pPr>
            <w:hyperlink r:id="rId113" w:tgtFrame="_blank" w:history="1">
              <w:r w:rsidR="00C05E97" w:rsidRPr="00C05E97">
                <w:rPr>
                  <w:rFonts w:ascii="Calibri" w:eastAsia="Times New Roman" w:hAnsi="Calibri" w:cs="Times New Roman"/>
                  <w:color w:val="0563C1"/>
                  <w:sz w:val="22"/>
                  <w:szCs w:val="22"/>
                  <w:u w:val="single"/>
                  <w:lang w:eastAsia="en-US"/>
                </w:rPr>
                <w:t>Bridge</w:t>
              </w:r>
            </w:hyperlink>
          </w:p>
        </w:tc>
        <w:tc>
          <w:tcPr>
            <w:tcW w:w="6740" w:type="dxa"/>
            <w:tcBorders>
              <w:top w:val="nil"/>
              <w:left w:val="nil"/>
              <w:bottom w:val="single" w:sz="8" w:space="0" w:color="auto"/>
              <w:right w:val="single" w:sz="8" w:space="0" w:color="auto"/>
            </w:tcBorders>
            <w:shd w:val="clear" w:color="000000" w:fill="FFFFFF"/>
            <w:vAlign w:val="center"/>
            <w:hideMark/>
          </w:tcPr>
          <w:p w14:paraId="44265867" w14:textId="77777777" w:rsidR="00C05E97" w:rsidRPr="00C05E97" w:rsidRDefault="00C05E97" w:rsidP="00C05E97">
            <w:pPr>
              <w:spacing w:after="0" w:line="240" w:lineRule="auto"/>
              <w:rPr>
                <w:rFonts w:eastAsia="Times New Roman" w:cs="Segoe UI"/>
                <w:color w:val="000000"/>
                <w:lang w:eastAsia="en-US"/>
              </w:rPr>
            </w:pPr>
            <w:r w:rsidRPr="00C05E97">
              <w:rPr>
                <w:rFonts w:eastAsia="Times New Roman" w:cs="Segoe UI"/>
                <w:color w:val="000000"/>
                <w:lang w:eastAsia="en-US"/>
              </w:rPr>
              <w:t>Bridge design pattern is used to decouple a class into two parts – </w:t>
            </w:r>
            <w:r w:rsidRPr="00C05E97">
              <w:rPr>
                <w:rFonts w:eastAsia="Times New Roman" w:cs="Segoe UI"/>
                <w:i/>
                <w:iCs/>
                <w:color w:val="000000"/>
                <w:lang w:eastAsia="en-US"/>
              </w:rPr>
              <w:t>abstraction</w:t>
            </w:r>
            <w:r w:rsidRPr="00C05E97">
              <w:rPr>
                <w:rFonts w:eastAsia="Times New Roman" w:cs="Segoe UI"/>
                <w:color w:val="000000"/>
                <w:lang w:eastAsia="en-US"/>
              </w:rPr>
              <w:t> and it’s </w:t>
            </w:r>
            <w:r w:rsidRPr="00C05E97">
              <w:rPr>
                <w:rFonts w:eastAsia="Times New Roman" w:cs="Segoe UI"/>
                <w:i/>
                <w:iCs/>
                <w:color w:val="000000"/>
                <w:lang w:eastAsia="en-US"/>
              </w:rPr>
              <w:t>implementation</w:t>
            </w:r>
            <w:r w:rsidRPr="00C05E97">
              <w:rPr>
                <w:rFonts w:eastAsia="Times New Roman" w:cs="Segoe UI"/>
                <w:color w:val="000000"/>
                <w:lang w:eastAsia="en-US"/>
              </w:rPr>
              <w:t> – so that both can evolve in future without affecting each other. It increases the loose coupling between class abstraction and it’s implementation.</w:t>
            </w:r>
          </w:p>
        </w:tc>
      </w:tr>
      <w:tr w:rsidR="00C05E97" w:rsidRPr="00C05E97" w14:paraId="6684579A" w14:textId="77777777" w:rsidTr="00C05E97">
        <w:trPr>
          <w:trHeight w:val="970"/>
        </w:trPr>
        <w:tc>
          <w:tcPr>
            <w:tcW w:w="2480" w:type="dxa"/>
            <w:tcBorders>
              <w:top w:val="nil"/>
              <w:left w:val="single" w:sz="8" w:space="0" w:color="auto"/>
              <w:bottom w:val="single" w:sz="8" w:space="0" w:color="auto"/>
              <w:right w:val="single" w:sz="8" w:space="0" w:color="auto"/>
            </w:tcBorders>
            <w:shd w:val="clear" w:color="000000" w:fill="FFFFFF"/>
            <w:vAlign w:val="center"/>
            <w:hideMark/>
          </w:tcPr>
          <w:p w14:paraId="225CFA99" w14:textId="77777777" w:rsidR="00C05E97" w:rsidRPr="00C05E97" w:rsidRDefault="00150760" w:rsidP="00C05E97">
            <w:pPr>
              <w:spacing w:after="0" w:line="240" w:lineRule="auto"/>
              <w:rPr>
                <w:rFonts w:ascii="Calibri" w:eastAsia="Times New Roman" w:hAnsi="Calibri" w:cs="Times New Roman"/>
                <w:color w:val="0563C1"/>
                <w:sz w:val="22"/>
                <w:szCs w:val="22"/>
                <w:u w:val="single"/>
                <w:lang w:eastAsia="en-US"/>
              </w:rPr>
            </w:pPr>
            <w:hyperlink r:id="rId114" w:tgtFrame="_blank" w:history="1">
              <w:r w:rsidR="00C05E97" w:rsidRPr="00C05E97">
                <w:rPr>
                  <w:rFonts w:ascii="Calibri" w:eastAsia="Times New Roman" w:hAnsi="Calibri" w:cs="Times New Roman"/>
                  <w:color w:val="0563C1"/>
                  <w:sz w:val="22"/>
                  <w:szCs w:val="22"/>
                  <w:u w:val="single"/>
                  <w:lang w:eastAsia="en-US"/>
                </w:rPr>
                <w:t>Composite</w:t>
              </w:r>
            </w:hyperlink>
          </w:p>
        </w:tc>
        <w:tc>
          <w:tcPr>
            <w:tcW w:w="6740" w:type="dxa"/>
            <w:tcBorders>
              <w:top w:val="nil"/>
              <w:left w:val="nil"/>
              <w:bottom w:val="single" w:sz="8" w:space="0" w:color="auto"/>
              <w:right w:val="single" w:sz="8" w:space="0" w:color="auto"/>
            </w:tcBorders>
            <w:shd w:val="clear" w:color="000000" w:fill="FFFFFF"/>
            <w:vAlign w:val="center"/>
            <w:hideMark/>
          </w:tcPr>
          <w:p w14:paraId="6406735B" w14:textId="77777777" w:rsidR="00C05E97" w:rsidRPr="00C05E97" w:rsidRDefault="00C05E97" w:rsidP="00C05E97">
            <w:pPr>
              <w:spacing w:after="0" w:line="240" w:lineRule="auto"/>
              <w:rPr>
                <w:rFonts w:eastAsia="Times New Roman" w:cs="Segoe UI"/>
                <w:color w:val="000000"/>
                <w:lang w:eastAsia="en-US"/>
              </w:rPr>
            </w:pPr>
            <w:r w:rsidRPr="00C05E97">
              <w:rPr>
                <w:rFonts w:eastAsia="Times New Roman" w:cs="Segoe UI"/>
                <w:color w:val="000000"/>
                <w:lang w:eastAsia="en-US"/>
              </w:rPr>
              <w:t>Composite design pattern helps to compose the objects into tree structures to represent whole-part hierarchies. Composite lets clients treat individual objects and compositions of objects uniformly.</w:t>
            </w:r>
          </w:p>
        </w:tc>
      </w:tr>
      <w:tr w:rsidR="00C05E97" w:rsidRPr="00C05E97" w14:paraId="4DC6A46B" w14:textId="77777777" w:rsidTr="00C05E97">
        <w:trPr>
          <w:trHeight w:val="970"/>
        </w:trPr>
        <w:tc>
          <w:tcPr>
            <w:tcW w:w="2480" w:type="dxa"/>
            <w:tcBorders>
              <w:top w:val="nil"/>
              <w:left w:val="single" w:sz="8" w:space="0" w:color="auto"/>
              <w:bottom w:val="single" w:sz="8" w:space="0" w:color="auto"/>
              <w:right w:val="single" w:sz="8" w:space="0" w:color="auto"/>
            </w:tcBorders>
            <w:shd w:val="clear" w:color="000000" w:fill="FFFFFF"/>
            <w:vAlign w:val="center"/>
            <w:hideMark/>
          </w:tcPr>
          <w:p w14:paraId="7E219E36" w14:textId="77777777" w:rsidR="00C05E97" w:rsidRPr="00C05E97" w:rsidRDefault="00150760" w:rsidP="00C05E97">
            <w:pPr>
              <w:spacing w:after="0" w:line="240" w:lineRule="auto"/>
              <w:rPr>
                <w:rFonts w:ascii="Calibri" w:eastAsia="Times New Roman" w:hAnsi="Calibri" w:cs="Times New Roman"/>
                <w:color w:val="0563C1"/>
                <w:sz w:val="22"/>
                <w:szCs w:val="22"/>
                <w:u w:val="single"/>
                <w:lang w:eastAsia="en-US"/>
              </w:rPr>
            </w:pPr>
            <w:hyperlink r:id="rId115" w:tgtFrame="_blank" w:history="1">
              <w:r w:rsidR="00C05E97" w:rsidRPr="00C05E97">
                <w:rPr>
                  <w:rFonts w:ascii="Calibri" w:eastAsia="Times New Roman" w:hAnsi="Calibri" w:cs="Times New Roman"/>
                  <w:color w:val="0563C1"/>
                  <w:sz w:val="22"/>
                  <w:szCs w:val="22"/>
                  <w:u w:val="single"/>
                  <w:lang w:eastAsia="en-US"/>
                </w:rPr>
                <w:t>Decorator</w:t>
              </w:r>
            </w:hyperlink>
          </w:p>
        </w:tc>
        <w:tc>
          <w:tcPr>
            <w:tcW w:w="6740" w:type="dxa"/>
            <w:tcBorders>
              <w:top w:val="nil"/>
              <w:left w:val="nil"/>
              <w:bottom w:val="single" w:sz="8" w:space="0" w:color="auto"/>
              <w:right w:val="single" w:sz="8" w:space="0" w:color="auto"/>
            </w:tcBorders>
            <w:shd w:val="clear" w:color="000000" w:fill="FFFFFF"/>
            <w:vAlign w:val="center"/>
            <w:hideMark/>
          </w:tcPr>
          <w:p w14:paraId="6ABF73B4" w14:textId="77777777" w:rsidR="00C05E97" w:rsidRPr="00C05E97" w:rsidRDefault="00C05E97" w:rsidP="00C05E97">
            <w:pPr>
              <w:spacing w:after="0" w:line="240" w:lineRule="auto"/>
              <w:rPr>
                <w:rFonts w:eastAsia="Times New Roman" w:cs="Segoe UI"/>
                <w:color w:val="000000"/>
                <w:lang w:eastAsia="en-US"/>
              </w:rPr>
            </w:pPr>
            <w:r w:rsidRPr="00C05E97">
              <w:rPr>
                <w:rFonts w:eastAsia="Times New Roman" w:cs="Segoe UI"/>
                <w:color w:val="000000"/>
                <w:lang w:eastAsia="en-US"/>
              </w:rPr>
              <w:t>Decorator design pattern is used to add additional features or behaviors to a particular instance of a class, while not modifying the other instances of same class.</w:t>
            </w:r>
          </w:p>
        </w:tc>
      </w:tr>
      <w:tr w:rsidR="00C05E97" w:rsidRPr="00C05E97" w14:paraId="26B7F255" w14:textId="77777777" w:rsidTr="00C05E97">
        <w:trPr>
          <w:trHeight w:val="970"/>
        </w:trPr>
        <w:tc>
          <w:tcPr>
            <w:tcW w:w="2480" w:type="dxa"/>
            <w:tcBorders>
              <w:top w:val="nil"/>
              <w:left w:val="single" w:sz="8" w:space="0" w:color="auto"/>
              <w:bottom w:val="single" w:sz="8" w:space="0" w:color="auto"/>
              <w:right w:val="single" w:sz="8" w:space="0" w:color="auto"/>
            </w:tcBorders>
            <w:shd w:val="clear" w:color="000000" w:fill="FFFFFF"/>
            <w:vAlign w:val="center"/>
            <w:hideMark/>
          </w:tcPr>
          <w:p w14:paraId="589E8984" w14:textId="77777777" w:rsidR="00C05E97" w:rsidRPr="00C05E97" w:rsidRDefault="00150760" w:rsidP="00C05E97">
            <w:pPr>
              <w:spacing w:after="0" w:line="240" w:lineRule="auto"/>
              <w:rPr>
                <w:rFonts w:ascii="Calibri" w:eastAsia="Times New Roman" w:hAnsi="Calibri" w:cs="Times New Roman"/>
                <w:color w:val="0563C1"/>
                <w:sz w:val="22"/>
                <w:szCs w:val="22"/>
                <w:u w:val="single"/>
                <w:lang w:eastAsia="en-US"/>
              </w:rPr>
            </w:pPr>
            <w:hyperlink r:id="rId116" w:tgtFrame="_blank" w:history="1">
              <w:r w:rsidR="00C05E97" w:rsidRPr="00C05E97">
                <w:rPr>
                  <w:rFonts w:ascii="Calibri" w:eastAsia="Times New Roman" w:hAnsi="Calibri" w:cs="Times New Roman"/>
                  <w:color w:val="0563C1"/>
                  <w:sz w:val="22"/>
                  <w:szCs w:val="22"/>
                  <w:u w:val="single"/>
                  <w:lang w:eastAsia="en-US"/>
                </w:rPr>
                <w:t>Facade</w:t>
              </w:r>
            </w:hyperlink>
          </w:p>
        </w:tc>
        <w:tc>
          <w:tcPr>
            <w:tcW w:w="6740" w:type="dxa"/>
            <w:tcBorders>
              <w:top w:val="nil"/>
              <w:left w:val="nil"/>
              <w:bottom w:val="single" w:sz="8" w:space="0" w:color="auto"/>
              <w:right w:val="single" w:sz="8" w:space="0" w:color="auto"/>
            </w:tcBorders>
            <w:shd w:val="clear" w:color="000000" w:fill="FFFFFF"/>
            <w:vAlign w:val="center"/>
            <w:hideMark/>
          </w:tcPr>
          <w:p w14:paraId="550E7554" w14:textId="77777777" w:rsidR="00C05E97" w:rsidRPr="00C05E97" w:rsidRDefault="00C05E97" w:rsidP="00C05E97">
            <w:pPr>
              <w:spacing w:after="0" w:line="240" w:lineRule="auto"/>
              <w:rPr>
                <w:rFonts w:eastAsia="Times New Roman" w:cs="Segoe UI"/>
                <w:color w:val="000000"/>
                <w:lang w:eastAsia="en-US"/>
              </w:rPr>
            </w:pPr>
            <w:r w:rsidRPr="00C05E97">
              <w:rPr>
                <w:rFonts w:eastAsia="Times New Roman" w:cs="Segoe UI"/>
                <w:color w:val="000000"/>
                <w:lang w:eastAsia="en-US"/>
              </w:rPr>
              <w:t>Facade design pattern provide a unified interface to a set of interfaces in a subsystem. Facade defines a higher-level interface that makes the subsystem easier to use.</w:t>
            </w:r>
          </w:p>
        </w:tc>
      </w:tr>
      <w:tr w:rsidR="00C05E97" w:rsidRPr="00C05E97" w14:paraId="29351D2A" w14:textId="77777777" w:rsidTr="00C05E97">
        <w:trPr>
          <w:trHeight w:val="1290"/>
        </w:trPr>
        <w:tc>
          <w:tcPr>
            <w:tcW w:w="2480" w:type="dxa"/>
            <w:tcBorders>
              <w:top w:val="nil"/>
              <w:left w:val="single" w:sz="8" w:space="0" w:color="auto"/>
              <w:bottom w:val="single" w:sz="8" w:space="0" w:color="auto"/>
              <w:right w:val="single" w:sz="8" w:space="0" w:color="auto"/>
            </w:tcBorders>
            <w:shd w:val="clear" w:color="000000" w:fill="FFFFFF"/>
            <w:vAlign w:val="center"/>
            <w:hideMark/>
          </w:tcPr>
          <w:p w14:paraId="79D8600C" w14:textId="77777777" w:rsidR="00C05E97" w:rsidRPr="00C05E97" w:rsidRDefault="00150760" w:rsidP="00C05E97">
            <w:pPr>
              <w:spacing w:after="0" w:line="240" w:lineRule="auto"/>
              <w:rPr>
                <w:rFonts w:ascii="Calibri" w:eastAsia="Times New Roman" w:hAnsi="Calibri" w:cs="Times New Roman"/>
                <w:color w:val="0563C1"/>
                <w:sz w:val="22"/>
                <w:szCs w:val="22"/>
                <w:u w:val="single"/>
                <w:lang w:eastAsia="en-US"/>
              </w:rPr>
            </w:pPr>
            <w:hyperlink r:id="rId117" w:tgtFrame="_blank" w:history="1">
              <w:r w:rsidR="00C05E97" w:rsidRPr="00C05E97">
                <w:rPr>
                  <w:rFonts w:ascii="Calibri" w:eastAsia="Times New Roman" w:hAnsi="Calibri" w:cs="Times New Roman"/>
                  <w:color w:val="0563C1"/>
                  <w:sz w:val="22"/>
                  <w:szCs w:val="22"/>
                  <w:u w:val="single"/>
                  <w:lang w:eastAsia="en-US"/>
                </w:rPr>
                <w:t>Flyweight</w:t>
              </w:r>
            </w:hyperlink>
          </w:p>
        </w:tc>
        <w:tc>
          <w:tcPr>
            <w:tcW w:w="6740" w:type="dxa"/>
            <w:tcBorders>
              <w:top w:val="nil"/>
              <w:left w:val="nil"/>
              <w:bottom w:val="single" w:sz="8" w:space="0" w:color="auto"/>
              <w:right w:val="single" w:sz="8" w:space="0" w:color="auto"/>
            </w:tcBorders>
            <w:shd w:val="clear" w:color="000000" w:fill="FFFFFF"/>
            <w:vAlign w:val="center"/>
            <w:hideMark/>
          </w:tcPr>
          <w:p w14:paraId="7CE99CE6" w14:textId="77777777" w:rsidR="00C05E97" w:rsidRPr="00C05E97" w:rsidRDefault="00C05E97" w:rsidP="00C05E97">
            <w:pPr>
              <w:spacing w:after="0" w:line="240" w:lineRule="auto"/>
              <w:rPr>
                <w:rFonts w:eastAsia="Times New Roman" w:cs="Segoe UI"/>
                <w:color w:val="000000"/>
                <w:lang w:eastAsia="en-US"/>
              </w:rPr>
            </w:pPr>
            <w:r w:rsidRPr="00C05E97">
              <w:rPr>
                <w:rFonts w:eastAsia="Times New Roman" w:cs="Segoe UI"/>
                <w:color w:val="000000"/>
                <w:lang w:eastAsia="en-US"/>
              </w:rPr>
              <w:t>Flyweight design pattern enables use sharing of objects to support large numbers of fine-grained objects efficiently. A flyweight is a shared object that can be used in multiple contexts simultaneously. The flyweight acts as an independent object in each context.</w:t>
            </w:r>
          </w:p>
        </w:tc>
      </w:tr>
      <w:tr w:rsidR="00C05E97" w:rsidRPr="00C05E97" w14:paraId="05175697" w14:textId="77777777" w:rsidTr="00C05E97">
        <w:trPr>
          <w:trHeight w:val="1290"/>
        </w:trPr>
        <w:tc>
          <w:tcPr>
            <w:tcW w:w="2480" w:type="dxa"/>
            <w:tcBorders>
              <w:top w:val="nil"/>
              <w:left w:val="single" w:sz="8" w:space="0" w:color="auto"/>
              <w:bottom w:val="single" w:sz="8" w:space="0" w:color="auto"/>
              <w:right w:val="single" w:sz="8" w:space="0" w:color="auto"/>
            </w:tcBorders>
            <w:shd w:val="clear" w:color="000000" w:fill="FFFFFF"/>
            <w:vAlign w:val="center"/>
            <w:hideMark/>
          </w:tcPr>
          <w:p w14:paraId="75ACA69A" w14:textId="77777777" w:rsidR="00C05E97" w:rsidRPr="00C05E97" w:rsidRDefault="00150760" w:rsidP="00C05E97">
            <w:pPr>
              <w:spacing w:after="0" w:line="240" w:lineRule="auto"/>
              <w:rPr>
                <w:rFonts w:ascii="Calibri" w:eastAsia="Times New Roman" w:hAnsi="Calibri" w:cs="Times New Roman"/>
                <w:color w:val="0563C1"/>
                <w:sz w:val="22"/>
                <w:szCs w:val="22"/>
                <w:u w:val="single"/>
                <w:lang w:eastAsia="en-US"/>
              </w:rPr>
            </w:pPr>
            <w:hyperlink r:id="rId118" w:tgtFrame="_blank" w:history="1">
              <w:r w:rsidR="00C05E97" w:rsidRPr="00C05E97">
                <w:rPr>
                  <w:rFonts w:ascii="Calibri" w:eastAsia="Times New Roman" w:hAnsi="Calibri" w:cs="Times New Roman"/>
                  <w:color w:val="0563C1"/>
                  <w:sz w:val="22"/>
                  <w:szCs w:val="22"/>
                  <w:u w:val="single"/>
                  <w:lang w:eastAsia="en-US"/>
                </w:rPr>
                <w:t>Proxy</w:t>
              </w:r>
            </w:hyperlink>
          </w:p>
        </w:tc>
        <w:tc>
          <w:tcPr>
            <w:tcW w:w="6740" w:type="dxa"/>
            <w:tcBorders>
              <w:top w:val="nil"/>
              <w:left w:val="nil"/>
              <w:bottom w:val="single" w:sz="8" w:space="0" w:color="auto"/>
              <w:right w:val="single" w:sz="8" w:space="0" w:color="auto"/>
            </w:tcBorders>
            <w:shd w:val="clear" w:color="000000" w:fill="FFFFFF"/>
            <w:vAlign w:val="center"/>
            <w:hideMark/>
          </w:tcPr>
          <w:p w14:paraId="7B8053AF" w14:textId="77777777" w:rsidR="00C05E97" w:rsidRPr="00C05E97" w:rsidRDefault="00C05E97" w:rsidP="00C05E97">
            <w:pPr>
              <w:spacing w:after="0" w:line="240" w:lineRule="auto"/>
              <w:rPr>
                <w:rFonts w:eastAsia="Times New Roman" w:cs="Segoe UI"/>
                <w:color w:val="000000"/>
                <w:lang w:eastAsia="en-US"/>
              </w:rPr>
            </w:pPr>
            <w:r w:rsidRPr="00C05E97">
              <w:rPr>
                <w:rFonts w:eastAsia="Times New Roman" w:cs="Segoe UI"/>
                <w:color w:val="000000"/>
                <w:lang w:eastAsia="en-US"/>
              </w:rPr>
              <w:t>In proxy design pattern, a proxy object provide a surrogate or placeholder for another object to control access to it. Proxy is heavily used to implement lazy loading related usecases where we do not want to create full object until it is actually needed.</w:t>
            </w:r>
          </w:p>
        </w:tc>
      </w:tr>
    </w:tbl>
    <w:p w14:paraId="5115A10A" w14:textId="77777777" w:rsidR="00E73F73" w:rsidRDefault="00E73F73" w:rsidP="00E705D2">
      <w:pPr>
        <w:rPr>
          <w:b/>
          <w:bCs/>
        </w:rPr>
      </w:pPr>
    </w:p>
    <w:p w14:paraId="45CFCDB5" w14:textId="77777777" w:rsidR="00E705D2" w:rsidRPr="00E705D2" w:rsidRDefault="00E705D2" w:rsidP="00E73F73">
      <w:pPr>
        <w:spacing w:after="0"/>
        <w:rPr>
          <w:b/>
          <w:bCs/>
        </w:rPr>
      </w:pPr>
      <w:r w:rsidRPr="00E705D2">
        <w:rPr>
          <w:b/>
          <w:bCs/>
        </w:rPr>
        <w:t>3. Behavioral Design Patterns</w:t>
      </w:r>
    </w:p>
    <w:p w14:paraId="501360C2" w14:textId="77777777" w:rsidR="00E705D2" w:rsidRPr="00E705D2" w:rsidRDefault="00E705D2" w:rsidP="00E705D2">
      <w:r w:rsidRPr="00E705D2">
        <w:t xml:space="preserve">Behavioral patterns abstract an action </w:t>
      </w:r>
      <w:r w:rsidRPr="00E73F73">
        <w:rPr>
          <w:b/>
          <w:color w:val="FF0000"/>
        </w:rPr>
        <w:t>we want to take on the object or class that takes the action</w:t>
      </w:r>
      <w:r w:rsidRPr="00E705D2">
        <w:t>. By changing the object or class, we can change the algorithm used, the objects affected, or the behavior, while still retaining the same basic interface for client classes.</w:t>
      </w:r>
    </w:p>
    <w:tbl>
      <w:tblPr>
        <w:tblW w:w="95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865"/>
        <w:gridCol w:w="6685"/>
      </w:tblGrid>
      <w:tr w:rsidR="00E705D2" w:rsidRPr="00E705D2" w14:paraId="1A6AA850" w14:textId="77777777" w:rsidTr="00D34396">
        <w:trPr>
          <w:trHeight w:val="421"/>
        </w:trPr>
        <w:tc>
          <w:tcPr>
            <w:tcW w:w="1500" w:type="pct"/>
            <w:shd w:val="clear" w:color="auto" w:fill="DADADA"/>
            <w:tcMar>
              <w:top w:w="120" w:type="dxa"/>
              <w:left w:w="120" w:type="dxa"/>
              <w:bottom w:w="120" w:type="dxa"/>
              <w:right w:w="120" w:type="dxa"/>
            </w:tcMar>
            <w:vAlign w:val="center"/>
            <w:hideMark/>
          </w:tcPr>
          <w:p w14:paraId="1273E1AC" w14:textId="77777777" w:rsidR="00E705D2" w:rsidRPr="00D34396" w:rsidRDefault="00E705D2" w:rsidP="00D34396">
            <w:pPr>
              <w:spacing w:after="0" w:line="240" w:lineRule="auto"/>
              <w:rPr>
                <w:b/>
                <w:bCs/>
                <w:color w:val="00B050"/>
              </w:rPr>
            </w:pPr>
            <w:r w:rsidRPr="00D34396">
              <w:rPr>
                <w:b/>
                <w:bCs/>
              </w:rPr>
              <w:t>DESIGN PATTERN NAME</w:t>
            </w:r>
          </w:p>
        </w:tc>
        <w:tc>
          <w:tcPr>
            <w:tcW w:w="3500" w:type="pct"/>
            <w:shd w:val="clear" w:color="auto" w:fill="DADADA"/>
            <w:tcMar>
              <w:top w:w="120" w:type="dxa"/>
              <w:left w:w="120" w:type="dxa"/>
              <w:bottom w:w="120" w:type="dxa"/>
              <w:right w:w="120" w:type="dxa"/>
            </w:tcMar>
            <w:vAlign w:val="center"/>
            <w:hideMark/>
          </w:tcPr>
          <w:p w14:paraId="02A54C3E" w14:textId="77777777" w:rsidR="00E705D2" w:rsidRPr="00E705D2" w:rsidRDefault="00E705D2" w:rsidP="00D34396">
            <w:pPr>
              <w:spacing w:after="0" w:line="240" w:lineRule="auto"/>
              <w:rPr>
                <w:b/>
                <w:bCs/>
              </w:rPr>
            </w:pPr>
            <w:r w:rsidRPr="00E705D2">
              <w:rPr>
                <w:b/>
                <w:bCs/>
              </w:rPr>
              <w:t>PURPOSE</w:t>
            </w:r>
          </w:p>
        </w:tc>
      </w:tr>
      <w:tr w:rsidR="00E705D2" w:rsidRPr="00E705D2" w14:paraId="09F48CA1" w14:textId="77777777" w:rsidTr="00D34396">
        <w:trPr>
          <w:trHeight w:val="683"/>
        </w:trPr>
        <w:tc>
          <w:tcPr>
            <w:tcW w:w="0" w:type="auto"/>
            <w:shd w:val="clear" w:color="auto" w:fill="FFFFFF"/>
            <w:tcMar>
              <w:top w:w="120" w:type="dxa"/>
              <w:left w:w="120" w:type="dxa"/>
              <w:bottom w:w="120" w:type="dxa"/>
              <w:right w:w="120" w:type="dxa"/>
            </w:tcMar>
            <w:vAlign w:val="center"/>
            <w:hideMark/>
          </w:tcPr>
          <w:p w14:paraId="08C7CAFA" w14:textId="77777777" w:rsidR="00E705D2" w:rsidRPr="00D34396" w:rsidRDefault="00150760" w:rsidP="00D34396">
            <w:pPr>
              <w:spacing w:after="0" w:line="240" w:lineRule="auto"/>
              <w:rPr>
                <w:b/>
                <w:color w:val="00B050"/>
              </w:rPr>
            </w:pPr>
            <w:hyperlink r:id="rId119" w:tgtFrame="_blank" w:history="1">
              <w:r w:rsidR="00E705D2" w:rsidRPr="00D34396">
                <w:rPr>
                  <w:rStyle w:val="Hyperlink"/>
                  <w:b/>
                  <w:color w:val="00B050"/>
                </w:rPr>
                <w:t>Chain of responsibility</w:t>
              </w:r>
            </w:hyperlink>
          </w:p>
        </w:tc>
        <w:tc>
          <w:tcPr>
            <w:tcW w:w="0" w:type="auto"/>
            <w:shd w:val="clear" w:color="auto" w:fill="FFFFFF"/>
            <w:tcMar>
              <w:top w:w="120" w:type="dxa"/>
              <w:left w:w="120" w:type="dxa"/>
              <w:bottom w:w="120" w:type="dxa"/>
              <w:right w:w="120" w:type="dxa"/>
            </w:tcMar>
            <w:vAlign w:val="center"/>
            <w:hideMark/>
          </w:tcPr>
          <w:p w14:paraId="73C28EFE" w14:textId="77777777" w:rsidR="00E705D2" w:rsidRPr="00E705D2" w:rsidRDefault="00E705D2" w:rsidP="00D34396">
            <w:pPr>
              <w:spacing w:after="0" w:line="240" w:lineRule="auto"/>
            </w:pPr>
            <w:r w:rsidRPr="00E705D2">
              <w:t>Chain of responsibility design pattern gives more than one object an opportunity to handle a request by linking receiving objects together in form of a chain.</w:t>
            </w:r>
          </w:p>
        </w:tc>
      </w:tr>
      <w:tr w:rsidR="00E705D2" w:rsidRPr="00E705D2" w14:paraId="034689D0" w14:textId="77777777" w:rsidTr="00D34396">
        <w:trPr>
          <w:trHeight w:val="1145"/>
        </w:trPr>
        <w:tc>
          <w:tcPr>
            <w:tcW w:w="0" w:type="auto"/>
            <w:shd w:val="clear" w:color="auto" w:fill="FFFFFF"/>
            <w:tcMar>
              <w:top w:w="120" w:type="dxa"/>
              <w:left w:w="120" w:type="dxa"/>
              <w:bottom w:w="120" w:type="dxa"/>
              <w:right w:w="120" w:type="dxa"/>
            </w:tcMar>
            <w:vAlign w:val="center"/>
            <w:hideMark/>
          </w:tcPr>
          <w:p w14:paraId="05C3B4C3" w14:textId="77777777" w:rsidR="00E705D2" w:rsidRPr="00D34396" w:rsidRDefault="00150760" w:rsidP="00D34396">
            <w:pPr>
              <w:spacing w:after="0" w:line="240" w:lineRule="auto"/>
              <w:rPr>
                <w:b/>
                <w:color w:val="00B050"/>
              </w:rPr>
            </w:pPr>
            <w:hyperlink r:id="rId120" w:tgtFrame="_blank" w:history="1">
              <w:r w:rsidR="00E705D2" w:rsidRPr="00D34396">
                <w:rPr>
                  <w:rStyle w:val="Hyperlink"/>
                  <w:b/>
                  <w:color w:val="00B050"/>
                </w:rPr>
                <w:t>Command</w:t>
              </w:r>
            </w:hyperlink>
          </w:p>
        </w:tc>
        <w:tc>
          <w:tcPr>
            <w:tcW w:w="0" w:type="auto"/>
            <w:shd w:val="clear" w:color="auto" w:fill="FFFFFF"/>
            <w:tcMar>
              <w:top w:w="120" w:type="dxa"/>
              <w:left w:w="120" w:type="dxa"/>
              <w:bottom w:w="120" w:type="dxa"/>
              <w:right w:w="120" w:type="dxa"/>
            </w:tcMar>
            <w:vAlign w:val="center"/>
            <w:hideMark/>
          </w:tcPr>
          <w:p w14:paraId="3FFA6020" w14:textId="77777777" w:rsidR="00E705D2" w:rsidRPr="00E705D2" w:rsidRDefault="00E705D2" w:rsidP="00D34396">
            <w:pPr>
              <w:spacing w:after="0" w:line="240" w:lineRule="auto"/>
            </w:pPr>
            <w:r w:rsidRPr="00E705D2">
              <w:t>Command design pattern is useful to abstract the business logic into discrete actions which we call commands. These command objects help in loose coupling between two classes where one class (invoker) shall call a method on other class (receiver) to perform a business operation.</w:t>
            </w:r>
          </w:p>
        </w:tc>
      </w:tr>
      <w:tr w:rsidR="00E705D2" w:rsidRPr="00E705D2" w14:paraId="533211B0" w14:textId="77777777" w:rsidTr="00D34396">
        <w:trPr>
          <w:trHeight w:val="924"/>
        </w:trPr>
        <w:tc>
          <w:tcPr>
            <w:tcW w:w="0" w:type="auto"/>
            <w:shd w:val="clear" w:color="auto" w:fill="FFFFFF"/>
            <w:tcMar>
              <w:top w:w="120" w:type="dxa"/>
              <w:left w:w="120" w:type="dxa"/>
              <w:bottom w:w="120" w:type="dxa"/>
              <w:right w:w="120" w:type="dxa"/>
            </w:tcMar>
            <w:vAlign w:val="center"/>
            <w:hideMark/>
          </w:tcPr>
          <w:p w14:paraId="4421B067" w14:textId="77777777" w:rsidR="00E705D2" w:rsidRPr="00D34396" w:rsidRDefault="00E705D2" w:rsidP="00D34396">
            <w:pPr>
              <w:spacing w:after="0" w:line="240" w:lineRule="auto"/>
              <w:rPr>
                <w:b/>
                <w:color w:val="00B050"/>
              </w:rPr>
            </w:pPr>
            <w:r w:rsidRPr="00D34396">
              <w:rPr>
                <w:b/>
                <w:color w:val="00B050"/>
              </w:rPr>
              <w:t>Interpreter</w:t>
            </w:r>
          </w:p>
        </w:tc>
        <w:tc>
          <w:tcPr>
            <w:tcW w:w="0" w:type="auto"/>
            <w:shd w:val="clear" w:color="auto" w:fill="FFFFFF"/>
            <w:tcMar>
              <w:top w:w="120" w:type="dxa"/>
              <w:left w:w="120" w:type="dxa"/>
              <w:bottom w:w="120" w:type="dxa"/>
              <w:right w:w="120" w:type="dxa"/>
            </w:tcMar>
            <w:vAlign w:val="center"/>
            <w:hideMark/>
          </w:tcPr>
          <w:p w14:paraId="5B792FF8" w14:textId="77777777" w:rsidR="00E705D2" w:rsidRPr="00E705D2" w:rsidRDefault="00E705D2" w:rsidP="00D34396">
            <w:pPr>
              <w:spacing w:after="0" w:line="240" w:lineRule="auto"/>
            </w:pPr>
            <w:r w:rsidRPr="00E705D2">
              <w:t>Interpreter pattern specifies how to evaluate sentences in a language, programatically. It helps in building a grammar for a simple language, so that sentences in the language can be interpreted.</w:t>
            </w:r>
          </w:p>
        </w:tc>
      </w:tr>
      <w:tr w:rsidR="00E705D2" w:rsidRPr="00E705D2" w14:paraId="4C317813" w14:textId="77777777" w:rsidTr="00D34396">
        <w:trPr>
          <w:trHeight w:val="662"/>
        </w:trPr>
        <w:tc>
          <w:tcPr>
            <w:tcW w:w="0" w:type="auto"/>
            <w:shd w:val="clear" w:color="auto" w:fill="FFFFFF"/>
            <w:tcMar>
              <w:top w:w="120" w:type="dxa"/>
              <w:left w:w="120" w:type="dxa"/>
              <w:bottom w:w="120" w:type="dxa"/>
              <w:right w:w="120" w:type="dxa"/>
            </w:tcMar>
            <w:vAlign w:val="center"/>
            <w:hideMark/>
          </w:tcPr>
          <w:p w14:paraId="42DD698D" w14:textId="77777777" w:rsidR="00E705D2" w:rsidRPr="00D34396" w:rsidRDefault="00150760" w:rsidP="00D34396">
            <w:pPr>
              <w:spacing w:after="0" w:line="240" w:lineRule="auto"/>
              <w:rPr>
                <w:b/>
                <w:color w:val="00B050"/>
              </w:rPr>
            </w:pPr>
            <w:hyperlink r:id="rId121" w:tgtFrame="_blank" w:history="1">
              <w:r w:rsidR="00E705D2" w:rsidRPr="00D34396">
                <w:rPr>
                  <w:rStyle w:val="Hyperlink"/>
                  <w:b/>
                  <w:color w:val="00B050"/>
                </w:rPr>
                <w:t>Iterator</w:t>
              </w:r>
            </w:hyperlink>
          </w:p>
        </w:tc>
        <w:tc>
          <w:tcPr>
            <w:tcW w:w="0" w:type="auto"/>
            <w:shd w:val="clear" w:color="auto" w:fill="FFFFFF"/>
            <w:tcMar>
              <w:top w:w="120" w:type="dxa"/>
              <w:left w:w="120" w:type="dxa"/>
              <w:bottom w:w="120" w:type="dxa"/>
              <w:right w:w="120" w:type="dxa"/>
            </w:tcMar>
            <w:vAlign w:val="center"/>
            <w:hideMark/>
          </w:tcPr>
          <w:p w14:paraId="43270D2E" w14:textId="77777777" w:rsidR="00E705D2" w:rsidRPr="00E705D2" w:rsidRDefault="00E705D2" w:rsidP="00D34396">
            <w:pPr>
              <w:spacing w:after="0" w:line="240" w:lineRule="auto"/>
            </w:pPr>
            <w:r w:rsidRPr="00E705D2">
              <w:t>Iterator pattern provides a way to access the elements of an aggregate object sequentially without exposing its underlying representation.</w:t>
            </w:r>
          </w:p>
        </w:tc>
      </w:tr>
      <w:tr w:rsidR="00E705D2" w:rsidRPr="00E705D2" w14:paraId="34D7EAC6" w14:textId="77777777" w:rsidTr="00D34396">
        <w:trPr>
          <w:trHeight w:val="904"/>
        </w:trPr>
        <w:tc>
          <w:tcPr>
            <w:tcW w:w="0" w:type="auto"/>
            <w:shd w:val="clear" w:color="auto" w:fill="FFFFFF"/>
            <w:tcMar>
              <w:top w:w="120" w:type="dxa"/>
              <w:left w:w="120" w:type="dxa"/>
              <w:bottom w:w="120" w:type="dxa"/>
              <w:right w:w="120" w:type="dxa"/>
            </w:tcMar>
            <w:vAlign w:val="center"/>
            <w:hideMark/>
          </w:tcPr>
          <w:p w14:paraId="20D84CFE" w14:textId="77777777" w:rsidR="00E705D2" w:rsidRPr="00D34396" w:rsidRDefault="00150760" w:rsidP="00D34396">
            <w:pPr>
              <w:spacing w:after="0" w:line="240" w:lineRule="auto"/>
              <w:rPr>
                <w:b/>
                <w:color w:val="00B050"/>
              </w:rPr>
            </w:pPr>
            <w:hyperlink r:id="rId122" w:history="1">
              <w:r w:rsidR="00E705D2" w:rsidRPr="00D34396">
                <w:rPr>
                  <w:rStyle w:val="Hyperlink"/>
                  <w:b/>
                  <w:color w:val="00B050"/>
                </w:rPr>
                <w:t>Mediator</w:t>
              </w:r>
            </w:hyperlink>
          </w:p>
        </w:tc>
        <w:tc>
          <w:tcPr>
            <w:tcW w:w="0" w:type="auto"/>
            <w:shd w:val="clear" w:color="auto" w:fill="FFFFFF"/>
            <w:tcMar>
              <w:top w:w="120" w:type="dxa"/>
              <w:left w:w="120" w:type="dxa"/>
              <w:bottom w:w="120" w:type="dxa"/>
              <w:right w:w="120" w:type="dxa"/>
            </w:tcMar>
            <w:vAlign w:val="center"/>
            <w:hideMark/>
          </w:tcPr>
          <w:p w14:paraId="250E68D1" w14:textId="77777777" w:rsidR="00E705D2" w:rsidRPr="00E705D2" w:rsidRDefault="00E705D2" w:rsidP="00D34396">
            <w:pPr>
              <w:spacing w:after="0" w:line="240" w:lineRule="auto"/>
            </w:pPr>
            <w:r w:rsidRPr="00E705D2">
              <w:t>Mediator pattern defines an object that encapsulates how a set of objects interact. Mediator promotes loose coupling by keeping objects from referring to each other explicitly, and it lets us vary their interaction independently.</w:t>
            </w:r>
          </w:p>
        </w:tc>
      </w:tr>
      <w:tr w:rsidR="00E705D2" w:rsidRPr="00E705D2" w14:paraId="239C8619" w14:textId="77777777" w:rsidTr="00D34396">
        <w:trPr>
          <w:trHeight w:val="662"/>
        </w:trPr>
        <w:tc>
          <w:tcPr>
            <w:tcW w:w="0" w:type="auto"/>
            <w:shd w:val="clear" w:color="auto" w:fill="FFFFFF"/>
            <w:tcMar>
              <w:top w:w="120" w:type="dxa"/>
              <w:left w:w="120" w:type="dxa"/>
              <w:bottom w:w="120" w:type="dxa"/>
              <w:right w:w="120" w:type="dxa"/>
            </w:tcMar>
            <w:vAlign w:val="center"/>
            <w:hideMark/>
          </w:tcPr>
          <w:p w14:paraId="5A568765" w14:textId="77777777" w:rsidR="00E705D2" w:rsidRPr="00D34396" w:rsidRDefault="00150760" w:rsidP="00D34396">
            <w:pPr>
              <w:spacing w:after="0" w:line="240" w:lineRule="auto"/>
              <w:rPr>
                <w:b/>
                <w:color w:val="00B050"/>
              </w:rPr>
            </w:pPr>
            <w:hyperlink r:id="rId123" w:tgtFrame="_blank" w:history="1">
              <w:r w:rsidR="00E705D2" w:rsidRPr="00D34396">
                <w:rPr>
                  <w:rStyle w:val="Hyperlink"/>
                  <w:b/>
                  <w:color w:val="00B050"/>
                </w:rPr>
                <w:t>Memento</w:t>
              </w:r>
            </w:hyperlink>
          </w:p>
        </w:tc>
        <w:tc>
          <w:tcPr>
            <w:tcW w:w="0" w:type="auto"/>
            <w:shd w:val="clear" w:color="auto" w:fill="FFFFFF"/>
            <w:tcMar>
              <w:top w:w="120" w:type="dxa"/>
              <w:left w:w="120" w:type="dxa"/>
              <w:bottom w:w="120" w:type="dxa"/>
              <w:right w:w="120" w:type="dxa"/>
            </w:tcMar>
            <w:vAlign w:val="center"/>
            <w:hideMark/>
          </w:tcPr>
          <w:p w14:paraId="449502E3" w14:textId="77777777" w:rsidR="00E705D2" w:rsidRPr="00E705D2" w:rsidRDefault="00E705D2" w:rsidP="00D34396">
            <w:pPr>
              <w:spacing w:after="0" w:line="240" w:lineRule="auto"/>
            </w:pPr>
            <w:r w:rsidRPr="00E705D2">
              <w:t>Memento pattern is used to restore state of an object to a previous state. It is also known as snapshot pattern.</w:t>
            </w:r>
          </w:p>
        </w:tc>
      </w:tr>
      <w:tr w:rsidR="00E705D2" w:rsidRPr="00E705D2" w14:paraId="6E1303D9" w14:textId="77777777" w:rsidTr="00D34396">
        <w:trPr>
          <w:trHeight w:val="904"/>
        </w:trPr>
        <w:tc>
          <w:tcPr>
            <w:tcW w:w="0" w:type="auto"/>
            <w:shd w:val="clear" w:color="auto" w:fill="FFFFFF"/>
            <w:tcMar>
              <w:top w:w="120" w:type="dxa"/>
              <w:left w:w="120" w:type="dxa"/>
              <w:bottom w:w="120" w:type="dxa"/>
              <w:right w:w="120" w:type="dxa"/>
            </w:tcMar>
            <w:vAlign w:val="center"/>
            <w:hideMark/>
          </w:tcPr>
          <w:p w14:paraId="46D1396F" w14:textId="77777777" w:rsidR="00E705D2" w:rsidRPr="00D34396" w:rsidRDefault="00150760" w:rsidP="00D34396">
            <w:pPr>
              <w:spacing w:after="0" w:line="240" w:lineRule="auto"/>
              <w:rPr>
                <w:b/>
                <w:color w:val="00B050"/>
              </w:rPr>
            </w:pPr>
            <w:hyperlink r:id="rId124" w:tgtFrame="_blank" w:history="1">
              <w:r w:rsidR="00E705D2" w:rsidRPr="00D34396">
                <w:rPr>
                  <w:rStyle w:val="Hyperlink"/>
                  <w:b/>
                  <w:color w:val="00B050"/>
                </w:rPr>
                <w:t>Observer</w:t>
              </w:r>
            </w:hyperlink>
          </w:p>
        </w:tc>
        <w:tc>
          <w:tcPr>
            <w:tcW w:w="0" w:type="auto"/>
            <w:shd w:val="clear" w:color="auto" w:fill="FFFFFF"/>
            <w:tcMar>
              <w:top w:w="120" w:type="dxa"/>
              <w:left w:w="120" w:type="dxa"/>
              <w:bottom w:w="120" w:type="dxa"/>
              <w:right w:w="120" w:type="dxa"/>
            </w:tcMar>
            <w:vAlign w:val="center"/>
            <w:hideMark/>
          </w:tcPr>
          <w:p w14:paraId="639534AF" w14:textId="77777777" w:rsidR="00E705D2" w:rsidRPr="00E705D2" w:rsidRDefault="00E705D2" w:rsidP="00D34396">
            <w:pPr>
              <w:spacing w:after="0" w:line="240" w:lineRule="auto"/>
            </w:pPr>
            <w:r w:rsidRPr="00E705D2">
              <w:t>Observer pattern defines a one-to-many dependency between objects so that when one object changes state, all its dependents are notified and updated automatically. It is also referred to as the publish-subscribe pattern.</w:t>
            </w:r>
          </w:p>
        </w:tc>
      </w:tr>
      <w:tr w:rsidR="00E705D2" w:rsidRPr="00E705D2" w14:paraId="55B0E254" w14:textId="77777777" w:rsidTr="00D34396">
        <w:trPr>
          <w:trHeight w:val="924"/>
        </w:trPr>
        <w:tc>
          <w:tcPr>
            <w:tcW w:w="0" w:type="auto"/>
            <w:shd w:val="clear" w:color="auto" w:fill="FFFFFF"/>
            <w:tcMar>
              <w:top w:w="120" w:type="dxa"/>
              <w:left w:w="120" w:type="dxa"/>
              <w:bottom w:w="120" w:type="dxa"/>
              <w:right w:w="120" w:type="dxa"/>
            </w:tcMar>
            <w:vAlign w:val="center"/>
            <w:hideMark/>
          </w:tcPr>
          <w:p w14:paraId="6A8799B6" w14:textId="77777777" w:rsidR="00E705D2" w:rsidRPr="00D34396" w:rsidRDefault="00150760" w:rsidP="00D34396">
            <w:pPr>
              <w:spacing w:after="0" w:line="240" w:lineRule="auto"/>
              <w:rPr>
                <w:b/>
                <w:color w:val="00B050"/>
              </w:rPr>
            </w:pPr>
            <w:hyperlink r:id="rId125" w:tgtFrame="_blank" w:history="1">
              <w:r w:rsidR="00E705D2" w:rsidRPr="00D34396">
                <w:rPr>
                  <w:rStyle w:val="Hyperlink"/>
                  <w:b/>
                  <w:color w:val="00B050"/>
                </w:rPr>
                <w:t>State</w:t>
              </w:r>
            </w:hyperlink>
          </w:p>
        </w:tc>
        <w:tc>
          <w:tcPr>
            <w:tcW w:w="0" w:type="auto"/>
            <w:shd w:val="clear" w:color="auto" w:fill="FFFFFF"/>
            <w:tcMar>
              <w:top w:w="120" w:type="dxa"/>
              <w:left w:w="120" w:type="dxa"/>
              <w:bottom w:w="120" w:type="dxa"/>
              <w:right w:w="120" w:type="dxa"/>
            </w:tcMar>
            <w:vAlign w:val="center"/>
            <w:hideMark/>
          </w:tcPr>
          <w:p w14:paraId="6F20BAF3" w14:textId="77777777" w:rsidR="00E705D2" w:rsidRPr="00E705D2" w:rsidRDefault="00E705D2" w:rsidP="00D34396">
            <w:pPr>
              <w:spacing w:after="0" w:line="240" w:lineRule="auto"/>
            </w:pPr>
            <w:r w:rsidRPr="00E705D2">
              <w:t>In state pattern allows an object to alter its behavior when its internal state changes. The object will appear to change its class. There shall be a separate concrete class per possible state of an object.</w:t>
            </w:r>
          </w:p>
        </w:tc>
      </w:tr>
      <w:tr w:rsidR="00E705D2" w:rsidRPr="00E705D2" w14:paraId="02C6BF2C" w14:textId="77777777" w:rsidTr="00D34396">
        <w:trPr>
          <w:trHeight w:val="662"/>
        </w:trPr>
        <w:tc>
          <w:tcPr>
            <w:tcW w:w="0" w:type="auto"/>
            <w:shd w:val="clear" w:color="auto" w:fill="FFFFFF"/>
            <w:tcMar>
              <w:top w:w="120" w:type="dxa"/>
              <w:left w:w="120" w:type="dxa"/>
              <w:bottom w:w="120" w:type="dxa"/>
              <w:right w:w="120" w:type="dxa"/>
            </w:tcMar>
            <w:vAlign w:val="center"/>
            <w:hideMark/>
          </w:tcPr>
          <w:p w14:paraId="7DE799A3" w14:textId="77777777" w:rsidR="00E705D2" w:rsidRPr="00D34396" w:rsidRDefault="00150760" w:rsidP="00D34396">
            <w:pPr>
              <w:spacing w:after="0" w:line="240" w:lineRule="auto"/>
              <w:rPr>
                <w:b/>
                <w:color w:val="00B050"/>
              </w:rPr>
            </w:pPr>
            <w:hyperlink r:id="rId126" w:tgtFrame="_blank" w:history="1">
              <w:r w:rsidR="00E705D2" w:rsidRPr="00D34396">
                <w:rPr>
                  <w:rStyle w:val="Hyperlink"/>
                  <w:b/>
                  <w:color w:val="00B050"/>
                </w:rPr>
                <w:t>Strategy</w:t>
              </w:r>
            </w:hyperlink>
          </w:p>
        </w:tc>
        <w:tc>
          <w:tcPr>
            <w:tcW w:w="0" w:type="auto"/>
            <w:shd w:val="clear" w:color="auto" w:fill="FFFFFF"/>
            <w:tcMar>
              <w:top w:w="120" w:type="dxa"/>
              <w:left w:w="120" w:type="dxa"/>
              <w:bottom w:w="120" w:type="dxa"/>
              <w:right w:w="120" w:type="dxa"/>
            </w:tcMar>
            <w:vAlign w:val="center"/>
            <w:hideMark/>
          </w:tcPr>
          <w:p w14:paraId="38FDFC59" w14:textId="77777777" w:rsidR="00E705D2" w:rsidRPr="00E705D2" w:rsidRDefault="00E705D2" w:rsidP="00D34396">
            <w:pPr>
              <w:spacing w:after="0" w:line="240" w:lineRule="auto"/>
            </w:pPr>
            <w:r w:rsidRPr="00E705D2">
              <w:t>Strategy pattern is used where we choose a specific implementation of algorithm or task in run time – out of multiple other implementations for same task.</w:t>
            </w:r>
          </w:p>
        </w:tc>
      </w:tr>
      <w:tr w:rsidR="00E705D2" w:rsidRPr="00E705D2" w14:paraId="5341E793" w14:textId="77777777" w:rsidTr="00D34396">
        <w:trPr>
          <w:trHeight w:val="662"/>
        </w:trPr>
        <w:tc>
          <w:tcPr>
            <w:tcW w:w="0" w:type="auto"/>
            <w:shd w:val="clear" w:color="auto" w:fill="FFFFFF"/>
            <w:tcMar>
              <w:top w:w="120" w:type="dxa"/>
              <w:left w:w="120" w:type="dxa"/>
              <w:bottom w:w="120" w:type="dxa"/>
              <w:right w:w="120" w:type="dxa"/>
            </w:tcMar>
            <w:vAlign w:val="center"/>
            <w:hideMark/>
          </w:tcPr>
          <w:p w14:paraId="1DA0B07C" w14:textId="77777777" w:rsidR="00E705D2" w:rsidRPr="00D34396" w:rsidRDefault="00150760" w:rsidP="00D34396">
            <w:pPr>
              <w:spacing w:after="0" w:line="240" w:lineRule="auto"/>
              <w:rPr>
                <w:b/>
                <w:color w:val="00B050"/>
              </w:rPr>
            </w:pPr>
            <w:hyperlink r:id="rId127" w:tgtFrame="_blank" w:history="1">
              <w:r w:rsidR="00E705D2" w:rsidRPr="00D34396">
                <w:rPr>
                  <w:rStyle w:val="Hyperlink"/>
                  <w:b/>
                  <w:color w:val="00B050"/>
                </w:rPr>
                <w:t>Template method</w:t>
              </w:r>
            </w:hyperlink>
          </w:p>
        </w:tc>
        <w:tc>
          <w:tcPr>
            <w:tcW w:w="0" w:type="auto"/>
            <w:shd w:val="clear" w:color="auto" w:fill="FFFFFF"/>
            <w:tcMar>
              <w:top w:w="120" w:type="dxa"/>
              <w:left w:w="120" w:type="dxa"/>
              <w:bottom w:w="120" w:type="dxa"/>
              <w:right w:w="120" w:type="dxa"/>
            </w:tcMar>
            <w:vAlign w:val="center"/>
            <w:hideMark/>
          </w:tcPr>
          <w:p w14:paraId="389F530D" w14:textId="77777777" w:rsidR="00E705D2" w:rsidRPr="00E705D2" w:rsidRDefault="00E705D2" w:rsidP="00D34396">
            <w:pPr>
              <w:spacing w:after="0" w:line="240" w:lineRule="auto"/>
            </w:pPr>
            <w:r w:rsidRPr="00E705D2">
              <w:t>Template method pattern defines the sequential steps to execute a multi-step algorithm and optionally can provide a default implementation as well (based on requirements).</w:t>
            </w:r>
          </w:p>
        </w:tc>
      </w:tr>
      <w:tr w:rsidR="00E705D2" w:rsidRPr="00E705D2" w14:paraId="6CBD5CF8" w14:textId="77777777" w:rsidTr="00D34396">
        <w:trPr>
          <w:trHeight w:val="662"/>
        </w:trPr>
        <w:tc>
          <w:tcPr>
            <w:tcW w:w="0" w:type="auto"/>
            <w:shd w:val="clear" w:color="auto" w:fill="FFFFFF"/>
            <w:tcMar>
              <w:top w:w="120" w:type="dxa"/>
              <w:left w:w="120" w:type="dxa"/>
              <w:bottom w:w="120" w:type="dxa"/>
              <w:right w:w="120" w:type="dxa"/>
            </w:tcMar>
            <w:vAlign w:val="center"/>
            <w:hideMark/>
          </w:tcPr>
          <w:p w14:paraId="225DC1AE" w14:textId="77777777" w:rsidR="00E705D2" w:rsidRPr="00D34396" w:rsidRDefault="00150760" w:rsidP="00D34396">
            <w:pPr>
              <w:spacing w:after="0" w:line="240" w:lineRule="auto"/>
              <w:rPr>
                <w:b/>
                <w:color w:val="00B050"/>
              </w:rPr>
            </w:pPr>
            <w:hyperlink r:id="rId128" w:tgtFrame="_blank" w:history="1">
              <w:r w:rsidR="00E705D2" w:rsidRPr="00D34396">
                <w:rPr>
                  <w:rStyle w:val="Hyperlink"/>
                  <w:b/>
                  <w:color w:val="00B050"/>
                </w:rPr>
                <w:t>Visitor</w:t>
              </w:r>
            </w:hyperlink>
          </w:p>
        </w:tc>
        <w:tc>
          <w:tcPr>
            <w:tcW w:w="0" w:type="auto"/>
            <w:shd w:val="clear" w:color="auto" w:fill="FFFFFF"/>
            <w:tcMar>
              <w:top w:w="120" w:type="dxa"/>
              <w:left w:w="120" w:type="dxa"/>
              <w:bottom w:w="120" w:type="dxa"/>
              <w:right w:w="120" w:type="dxa"/>
            </w:tcMar>
            <w:vAlign w:val="center"/>
            <w:hideMark/>
          </w:tcPr>
          <w:p w14:paraId="01DBEA6F" w14:textId="77777777" w:rsidR="00E705D2" w:rsidRPr="00E705D2" w:rsidRDefault="00E705D2" w:rsidP="00D34396">
            <w:pPr>
              <w:spacing w:after="0" w:line="240" w:lineRule="auto"/>
            </w:pPr>
            <w:r w:rsidRPr="00E705D2">
              <w:t>Visitor pattern is used when we want a hierarchy of objects to modify their behavior but without modifying their source code.</w:t>
            </w:r>
          </w:p>
        </w:tc>
      </w:tr>
    </w:tbl>
    <w:p w14:paraId="3C3E774A" w14:textId="77777777" w:rsidR="005577F8" w:rsidRDefault="005577F8" w:rsidP="000076F2"/>
    <w:p w14:paraId="437330E4" w14:textId="77777777" w:rsidR="00E20C37" w:rsidRPr="00E20C37" w:rsidRDefault="005577F8" w:rsidP="008151C9">
      <w:pPr>
        <w:pStyle w:val="Heading30"/>
      </w:pPr>
      <w:bookmarkStart w:id="71" w:name="_Toc2631469"/>
      <w:r w:rsidRPr="00E20C37">
        <w:rPr>
          <w:rStyle w:val="Heading3Char0"/>
          <w:b/>
        </w:rPr>
        <w:t>What is Strategy pattern in Java?</w:t>
      </w:r>
      <w:bookmarkEnd w:id="71"/>
    </w:p>
    <w:p w14:paraId="352780F5" w14:textId="77777777" w:rsidR="005577F8" w:rsidRDefault="005577F8" w:rsidP="000076F2">
      <w:r w:rsidRPr="005577F8">
        <w:t xml:space="preserve">Strategy pattern allows you to </w:t>
      </w:r>
      <w:r w:rsidRPr="003848E5">
        <w:rPr>
          <w:b/>
          <w:color w:val="DF1010" w:themeColor="accent1" w:themeShade="BF"/>
        </w:rPr>
        <w:t>introduce new strategy without changing the code.</w:t>
      </w:r>
    </w:p>
    <w:p w14:paraId="478B0095" w14:textId="77777777" w:rsidR="001F68F6" w:rsidRDefault="005577F8" w:rsidP="001F68F6">
      <w:r w:rsidRPr="005577F8">
        <w:t>For example, the </w:t>
      </w:r>
      <w:r w:rsidRPr="003848E5">
        <w:rPr>
          <w:rStyle w:val="1OutputChar"/>
          <w:color w:val="DF1010" w:themeColor="accent1" w:themeShade="BF"/>
        </w:rPr>
        <w:t>Collections.sort()</w:t>
      </w:r>
      <w:r w:rsidRPr="003848E5">
        <w:rPr>
          <w:color w:val="DF1010" w:themeColor="accent1" w:themeShade="BF"/>
        </w:rPr>
        <w:t> </w:t>
      </w:r>
      <w:r w:rsidRPr="005577F8">
        <w:t>method which sorts the list of the object uses the Strategy pattern to compare object. Since every object uses different comparison strategy you can compare various object differently without changing sort method.</w:t>
      </w:r>
    </w:p>
    <w:p w14:paraId="7CEC7C31" w14:textId="77777777" w:rsidR="005577F8" w:rsidRDefault="005577F8" w:rsidP="008151C9">
      <w:pPr>
        <w:pStyle w:val="Heading30"/>
      </w:pPr>
      <w:bookmarkStart w:id="72" w:name="_Toc2631470"/>
      <w:r>
        <w:lastRenderedPageBreak/>
        <w:t xml:space="preserve">What is </w:t>
      </w:r>
      <w:r w:rsidRPr="005577F8">
        <w:t>Decorator Design Pattern</w:t>
      </w:r>
      <w:r>
        <w:t>?</w:t>
      </w:r>
      <w:bookmarkEnd w:id="72"/>
    </w:p>
    <w:p w14:paraId="176553D2" w14:textId="77777777" w:rsidR="005577F8" w:rsidRDefault="005577F8" w:rsidP="001F68F6">
      <w:r w:rsidRPr="005577F8">
        <w:t xml:space="preserve">Decorator pattern </w:t>
      </w:r>
      <w:r w:rsidRPr="003848E5">
        <w:rPr>
          <w:b/>
        </w:rPr>
        <w:t>provides new features without modifying the original class</w:t>
      </w:r>
      <w:r w:rsidRPr="005577F8">
        <w:t>.</w:t>
      </w:r>
      <w:r>
        <w:t xml:space="preserve"> </w:t>
      </w:r>
      <w:r w:rsidRPr="003848E5">
        <w:rPr>
          <w:b/>
          <w:color w:val="DF1010" w:themeColor="accent1" w:themeShade="BF"/>
        </w:rPr>
        <w:t>Inheritance is the example.</w:t>
      </w:r>
    </w:p>
    <w:p w14:paraId="254D680C" w14:textId="77777777" w:rsidR="005577F8" w:rsidRDefault="005577F8" w:rsidP="00C05E97">
      <w:pPr>
        <w:spacing w:after="0"/>
      </w:pPr>
    </w:p>
    <w:p w14:paraId="25B0A983" w14:textId="3C358069" w:rsidR="005577F8" w:rsidRDefault="005577F8" w:rsidP="001F68F6">
      <w:bookmarkStart w:id="73" w:name="_Toc2631471"/>
      <w:r w:rsidRPr="005577F8">
        <w:rPr>
          <w:rStyle w:val="Heading3Char0"/>
        </w:rPr>
        <w:t>What is the difference between Decorator, Proxy and Adapter pattern in Java? (</w:t>
      </w:r>
      <w:bookmarkEnd w:id="73"/>
      <w:r w:rsidR="00013F2F">
        <w:fldChar w:fldCharType="begin"/>
      </w:r>
      <w:r w:rsidR="00013F2F">
        <w:instrText xml:space="preserve"> HYPERLINK "http://javarevisited.blogspot.com/2015/01/adapter-vs-decorator-vs-facade-vs-proxy-pattern-java.html" </w:instrText>
      </w:r>
      <w:r w:rsidR="00013F2F">
        <w:fldChar w:fldCharType="separate"/>
      </w:r>
      <w:r w:rsidRPr="005577F8">
        <w:rPr>
          <w:rStyle w:val="Heading3Char0"/>
        </w:rPr>
        <w:t>answer</w:t>
      </w:r>
      <w:r w:rsidR="00013F2F">
        <w:rPr>
          <w:rStyle w:val="Heading3Char0"/>
        </w:rPr>
        <w:fldChar w:fldCharType="end"/>
      </w:r>
      <w:r w:rsidRPr="005577F8">
        <w:rPr>
          <w:rStyle w:val="Heading3Char0"/>
        </w:rPr>
        <w:t>)</w:t>
      </w:r>
      <w:r w:rsidRPr="005577F8">
        <w:rPr>
          <w:rStyle w:val="Heading3Char0"/>
        </w:rPr>
        <w:br/>
      </w:r>
      <w:r w:rsidRPr="005577F8">
        <w:t>Again they look similar because their structure or class diagram is very similar but their intent is quite different. Decorator adds additional functionality without touching the class, Proxy provides access control and Adapter is used to make two incompatible interfaces work together. </w:t>
      </w:r>
    </w:p>
    <w:p w14:paraId="6B8C0FB0" w14:textId="77777777" w:rsidR="00DB7F1C" w:rsidRPr="001F68F6" w:rsidRDefault="00DB7F1C" w:rsidP="001F68F6"/>
    <w:p w14:paraId="0563BDE4" w14:textId="77777777" w:rsidR="00481845" w:rsidRDefault="00481845" w:rsidP="00EA1D7B">
      <w:pPr>
        <w:pStyle w:val="Heading2"/>
      </w:pPr>
      <w:bookmarkStart w:id="74" w:name="_Toc2631472"/>
      <w:bookmarkStart w:id="75" w:name="_Toc81318481"/>
      <w:r>
        <w:t>Strings</w:t>
      </w:r>
      <w:bookmarkEnd w:id="74"/>
      <w:bookmarkEnd w:id="75"/>
    </w:p>
    <w:p w14:paraId="5E788940" w14:textId="77777777" w:rsidR="00390F15" w:rsidRPr="00407D89" w:rsidRDefault="00390F15" w:rsidP="000046D4">
      <w:pPr>
        <w:spacing w:after="0"/>
      </w:pPr>
    </w:p>
    <w:p w14:paraId="513649A5" w14:textId="77777777" w:rsidR="00481845" w:rsidRDefault="00481845" w:rsidP="008151C9">
      <w:pPr>
        <w:pStyle w:val="Heading30"/>
      </w:pPr>
      <w:bookmarkStart w:id="76" w:name="_Toc2631473"/>
      <w:r>
        <w:t>1.</w:t>
      </w:r>
      <w:r w:rsidRPr="00AB471E">
        <w:t>What is immutable object? Can you write immutable object?</w:t>
      </w:r>
      <w:bookmarkEnd w:id="76"/>
    </w:p>
    <w:p w14:paraId="2AB42046" w14:textId="43965515" w:rsidR="00A8736E" w:rsidRPr="00214A8D" w:rsidRDefault="00A8736E" w:rsidP="00214A8D">
      <w:pPr>
        <w:rPr>
          <w:b/>
          <w:i/>
          <w:color w:val="auto"/>
        </w:rPr>
      </w:pPr>
      <w:r w:rsidRPr="00214A8D">
        <w:rPr>
          <w:b/>
          <w:i/>
          <w:color w:val="auto"/>
        </w:rPr>
        <w:t>Class –</w:t>
      </w:r>
      <w:r w:rsidRPr="00214A8D">
        <w:rPr>
          <w:b/>
          <w:color w:val="FF0000"/>
        </w:rPr>
        <w:t>Final</w:t>
      </w:r>
      <w:r w:rsidRPr="00214A8D">
        <w:rPr>
          <w:b/>
          <w:i/>
          <w:color w:val="auto"/>
        </w:rPr>
        <w:t xml:space="preserve">, Private </w:t>
      </w:r>
      <w:r w:rsidR="0010198A" w:rsidRPr="00214A8D">
        <w:rPr>
          <w:b/>
          <w:i/>
          <w:color w:val="auto"/>
        </w:rPr>
        <w:t>Datamembers</w:t>
      </w:r>
      <w:r w:rsidRPr="00214A8D">
        <w:rPr>
          <w:b/>
          <w:i/>
          <w:color w:val="auto"/>
        </w:rPr>
        <w:t xml:space="preserve"> –</w:t>
      </w:r>
      <w:r w:rsidR="000A5A2A" w:rsidRPr="00214A8D">
        <w:rPr>
          <w:b/>
          <w:color w:val="FF0000"/>
        </w:rPr>
        <w:t>Final</w:t>
      </w:r>
      <w:r w:rsidR="000A5A2A" w:rsidRPr="00214A8D">
        <w:rPr>
          <w:b/>
          <w:i/>
          <w:color w:val="auto"/>
        </w:rPr>
        <w:t>, Public</w:t>
      </w:r>
      <w:r w:rsidRPr="00214A8D">
        <w:rPr>
          <w:b/>
          <w:i/>
          <w:color w:val="auto"/>
        </w:rPr>
        <w:t xml:space="preserve"> param</w:t>
      </w:r>
      <w:r w:rsidR="005178DE" w:rsidRPr="00214A8D">
        <w:rPr>
          <w:b/>
          <w:i/>
          <w:color w:val="auto"/>
        </w:rPr>
        <w:t>s</w:t>
      </w:r>
      <w:r w:rsidRPr="00214A8D">
        <w:rPr>
          <w:b/>
          <w:i/>
          <w:color w:val="auto"/>
        </w:rPr>
        <w:t xml:space="preserve"> Constructor,Only getters</w:t>
      </w:r>
    </w:p>
    <w:p w14:paraId="5B46F565" w14:textId="77777777" w:rsidR="00481845" w:rsidRDefault="00481845" w:rsidP="000046D4">
      <w:pPr>
        <w:spacing w:after="0"/>
      </w:pPr>
      <w:r w:rsidRPr="00AB471E">
        <w:t xml:space="preserve">Immutable classes are Java classes whose objects </w:t>
      </w:r>
      <w:r w:rsidR="00917FD3" w:rsidRPr="00AB471E">
        <w:t>cannot</w:t>
      </w:r>
      <w:r w:rsidRPr="00AB471E">
        <w:t xml:space="preserve"> be modified once created. </w:t>
      </w:r>
    </w:p>
    <w:p w14:paraId="4C4106F9" w14:textId="77777777" w:rsidR="00481845" w:rsidRPr="00AB471E" w:rsidRDefault="00481845" w:rsidP="000C6B71">
      <w:pPr>
        <w:pStyle w:val="ListParagraph"/>
        <w:numPr>
          <w:ilvl w:val="0"/>
          <w:numId w:val="5"/>
        </w:numPr>
      </w:pPr>
      <w:r w:rsidRPr="00AB471E">
        <w:t xml:space="preserve">Declare </w:t>
      </w:r>
      <w:r w:rsidRPr="00D857FF">
        <w:rPr>
          <w:b/>
          <w:color w:val="FF0000"/>
        </w:rPr>
        <w:t>the class as final</w:t>
      </w:r>
      <w:r w:rsidRPr="00D857FF">
        <w:rPr>
          <w:color w:val="FF0000"/>
        </w:rPr>
        <w:t xml:space="preserve"> </w:t>
      </w:r>
      <w:r w:rsidRPr="00AB471E">
        <w:t>so it can’t be extended.</w:t>
      </w:r>
    </w:p>
    <w:p w14:paraId="75B54BC8" w14:textId="77777777" w:rsidR="00481845" w:rsidRPr="00AB471E" w:rsidRDefault="00481845" w:rsidP="000C6B71">
      <w:pPr>
        <w:pStyle w:val="ListParagraph"/>
        <w:numPr>
          <w:ilvl w:val="0"/>
          <w:numId w:val="5"/>
        </w:numPr>
      </w:pPr>
      <w:r w:rsidRPr="00AB471E">
        <w:t xml:space="preserve">Make all </w:t>
      </w:r>
      <w:r w:rsidRPr="00D857FF">
        <w:rPr>
          <w:b/>
          <w:color w:val="FF0000"/>
        </w:rPr>
        <w:t>fields private &amp; final</w:t>
      </w:r>
      <w:r w:rsidRPr="00D857FF">
        <w:rPr>
          <w:color w:val="FF0000"/>
        </w:rPr>
        <w:t xml:space="preserve"> </w:t>
      </w:r>
      <w:r w:rsidRPr="00AB471E">
        <w:t>so that direct access is not allowed</w:t>
      </w:r>
      <w:r>
        <w:t xml:space="preserve"> &amp; </w:t>
      </w:r>
      <w:r w:rsidRPr="00AB471E">
        <w:t>it’s value</w:t>
      </w:r>
      <w:r>
        <w:t>s</w:t>
      </w:r>
      <w:r w:rsidRPr="00AB471E">
        <w:t xml:space="preserve"> can be assigned only </w:t>
      </w:r>
      <w:r w:rsidR="00905604" w:rsidRPr="00AB471E">
        <w:t>once.</w:t>
      </w:r>
    </w:p>
    <w:p w14:paraId="472922E1" w14:textId="77777777" w:rsidR="00905604" w:rsidRPr="00905604" w:rsidRDefault="00481845" w:rsidP="000C6B71">
      <w:pPr>
        <w:pStyle w:val="ListParagraph"/>
        <w:numPr>
          <w:ilvl w:val="0"/>
          <w:numId w:val="5"/>
        </w:numPr>
      </w:pPr>
      <w:r w:rsidRPr="00905604">
        <w:rPr>
          <w:b/>
        </w:rPr>
        <w:t>Initialize</w:t>
      </w:r>
      <w:r w:rsidRPr="00AB471E">
        <w:t xml:space="preserve"> all the fields via a </w:t>
      </w:r>
      <w:r w:rsidRPr="00905604">
        <w:rPr>
          <w:b/>
        </w:rPr>
        <w:t>constructor</w:t>
      </w:r>
    </w:p>
    <w:p w14:paraId="102BE8E2" w14:textId="77777777" w:rsidR="00481845" w:rsidRPr="00AB471E" w:rsidRDefault="00481845" w:rsidP="0052079E">
      <w:pPr>
        <w:pStyle w:val="ListParagraph"/>
        <w:numPr>
          <w:ilvl w:val="0"/>
          <w:numId w:val="5"/>
        </w:numPr>
        <w:spacing w:after="0"/>
      </w:pPr>
      <w:r>
        <w:t xml:space="preserve">Write </w:t>
      </w:r>
      <w:r w:rsidRPr="00D857FF">
        <w:rPr>
          <w:b/>
        </w:rPr>
        <w:t>getters only</w:t>
      </w:r>
      <w:r w:rsidRPr="00905604">
        <w:rPr>
          <w:b/>
        </w:rPr>
        <w:t xml:space="preserve">, </w:t>
      </w:r>
      <w:r w:rsidRPr="00D857FF">
        <w:rPr>
          <w:b/>
          <w:color w:val="FF0000"/>
        </w:rPr>
        <w:t>not setters</w:t>
      </w:r>
      <w:r w:rsidRPr="00D857FF">
        <w:rPr>
          <w:color w:val="FF0000"/>
        </w:rPr>
        <w:t>.</w:t>
      </w:r>
    </w:p>
    <w:p w14:paraId="7F91E317" w14:textId="77777777" w:rsidR="00EE0B6B" w:rsidRPr="000046D4" w:rsidRDefault="00EE0B6B" w:rsidP="00EE0B6B">
      <w:pPr>
        <w:pStyle w:val="1Output"/>
        <w:rPr>
          <w:color w:val="4C483D" w:themeColor="text2"/>
        </w:rPr>
      </w:pPr>
      <w:r w:rsidRPr="000046D4">
        <w:t>// An immutable class</w:t>
      </w:r>
    </w:p>
    <w:p w14:paraId="1AC1E404" w14:textId="77777777" w:rsidR="00EE0B6B" w:rsidRPr="000046D4" w:rsidRDefault="00EE0B6B" w:rsidP="00EE0B6B">
      <w:pPr>
        <w:pStyle w:val="1Output"/>
        <w:rPr>
          <w:color w:val="4C483D" w:themeColor="text2"/>
        </w:rPr>
      </w:pPr>
      <w:r w:rsidRPr="000046D4">
        <w:rPr>
          <w:bCs/>
          <w:color w:val="7F0055"/>
        </w:rPr>
        <w:t>public</w:t>
      </w:r>
      <w:r w:rsidRPr="000046D4">
        <w:rPr>
          <w:color w:val="000000"/>
        </w:rPr>
        <w:t xml:space="preserve"> </w:t>
      </w:r>
      <w:r w:rsidRPr="000046D4">
        <w:rPr>
          <w:bCs/>
          <w:color w:val="7F0055"/>
        </w:rPr>
        <w:t>final</w:t>
      </w:r>
      <w:r w:rsidRPr="000046D4">
        <w:rPr>
          <w:color w:val="000000"/>
        </w:rPr>
        <w:t xml:space="preserve"> </w:t>
      </w:r>
      <w:r w:rsidRPr="000046D4">
        <w:rPr>
          <w:bCs/>
          <w:color w:val="7F0055"/>
        </w:rPr>
        <w:t>class</w:t>
      </w:r>
      <w:r w:rsidRPr="000046D4">
        <w:rPr>
          <w:color w:val="000000"/>
        </w:rPr>
        <w:t xml:space="preserve"> Student {</w:t>
      </w:r>
    </w:p>
    <w:p w14:paraId="1B552E45" w14:textId="60D9BF68" w:rsidR="00EE0B6B" w:rsidRPr="000046D4" w:rsidRDefault="00EE0B6B" w:rsidP="00EE0B6B">
      <w:pPr>
        <w:pStyle w:val="1Output"/>
        <w:rPr>
          <w:color w:val="4C483D" w:themeColor="text2"/>
        </w:rPr>
      </w:pPr>
      <w:r w:rsidRPr="000046D4">
        <w:rPr>
          <w:color w:val="000000"/>
        </w:rPr>
        <w:tab/>
      </w:r>
      <w:r w:rsidR="00316B31" w:rsidRPr="00316B31">
        <w:rPr>
          <w:color w:val="7F0055"/>
          <w:shd w:val="clear" w:color="auto" w:fill="E8F2FE"/>
        </w:rPr>
        <w:t>private</w:t>
      </w:r>
      <w:r w:rsidR="00316B31">
        <w:rPr>
          <w:color w:val="7F0055"/>
          <w:shd w:val="clear" w:color="auto" w:fill="E8F2FE"/>
        </w:rPr>
        <w:t xml:space="preserve"> </w:t>
      </w:r>
      <w:r w:rsidRPr="00316B31">
        <w:rPr>
          <w:color w:val="7F0055"/>
        </w:rPr>
        <w:t>final</w:t>
      </w:r>
      <w:r w:rsidRPr="000046D4">
        <w:rPr>
          <w:color w:val="000000"/>
        </w:rPr>
        <w:t xml:space="preserve"> String </w:t>
      </w:r>
      <w:r w:rsidRPr="000046D4">
        <w:rPr>
          <w:color w:val="0000C0"/>
        </w:rPr>
        <w:t>name</w:t>
      </w:r>
      <w:r w:rsidRPr="000046D4">
        <w:rPr>
          <w:color w:val="000000"/>
        </w:rPr>
        <w:t>;</w:t>
      </w:r>
    </w:p>
    <w:p w14:paraId="2DDCC51D" w14:textId="1C90ED72" w:rsidR="00EE0B6B" w:rsidRPr="000046D4" w:rsidRDefault="00EE0B6B" w:rsidP="00EE0B6B">
      <w:pPr>
        <w:pStyle w:val="1Output"/>
        <w:rPr>
          <w:color w:val="4C483D" w:themeColor="text2"/>
        </w:rPr>
      </w:pPr>
      <w:r w:rsidRPr="000046D4">
        <w:rPr>
          <w:color w:val="000000"/>
        </w:rPr>
        <w:tab/>
      </w:r>
      <w:r w:rsidR="00316B31" w:rsidRPr="00316B31">
        <w:rPr>
          <w:color w:val="7F0055"/>
          <w:shd w:val="clear" w:color="auto" w:fill="E8F2FE"/>
        </w:rPr>
        <w:t>private</w:t>
      </w:r>
      <w:r w:rsidR="00316B31">
        <w:rPr>
          <w:color w:val="7F0055"/>
          <w:shd w:val="clear" w:color="auto" w:fill="E8F2FE"/>
        </w:rPr>
        <w:t xml:space="preserve"> </w:t>
      </w:r>
      <w:r w:rsidRPr="000046D4">
        <w:rPr>
          <w:bCs/>
          <w:color w:val="7F0055"/>
        </w:rPr>
        <w:t>int</w:t>
      </w:r>
      <w:r w:rsidRPr="000046D4">
        <w:rPr>
          <w:color w:val="000000"/>
        </w:rPr>
        <w:t xml:space="preserve"> </w:t>
      </w:r>
      <w:r w:rsidRPr="000046D4">
        <w:rPr>
          <w:color w:val="0000C0"/>
        </w:rPr>
        <w:t>regNo</w:t>
      </w:r>
      <w:r w:rsidRPr="000046D4">
        <w:rPr>
          <w:color w:val="000000"/>
        </w:rPr>
        <w:t>;</w:t>
      </w:r>
    </w:p>
    <w:p w14:paraId="0982BE48" w14:textId="77777777" w:rsidR="00EE0B6B" w:rsidRPr="000046D4" w:rsidRDefault="00EE0B6B" w:rsidP="00EE0B6B">
      <w:pPr>
        <w:pStyle w:val="1Output"/>
        <w:rPr>
          <w:color w:val="4C483D" w:themeColor="text2"/>
        </w:rPr>
      </w:pPr>
    </w:p>
    <w:p w14:paraId="77CA9457" w14:textId="77777777" w:rsidR="00EE0B6B" w:rsidRPr="000046D4" w:rsidRDefault="00EE0B6B" w:rsidP="00EE0B6B">
      <w:pPr>
        <w:pStyle w:val="1Output"/>
        <w:rPr>
          <w:color w:val="4C483D" w:themeColor="text2"/>
        </w:rPr>
      </w:pPr>
      <w:r w:rsidRPr="000046D4">
        <w:rPr>
          <w:color w:val="000000"/>
        </w:rPr>
        <w:tab/>
      </w:r>
      <w:r w:rsidRPr="000046D4">
        <w:rPr>
          <w:bCs/>
          <w:color w:val="7F0055"/>
        </w:rPr>
        <w:t>public</w:t>
      </w:r>
      <w:r w:rsidRPr="000046D4">
        <w:rPr>
          <w:color w:val="000000"/>
        </w:rPr>
        <w:t xml:space="preserve"> Student(String </w:t>
      </w:r>
      <w:r w:rsidRPr="000046D4">
        <w:rPr>
          <w:color w:val="6A3E3E"/>
        </w:rPr>
        <w:t>name</w:t>
      </w:r>
      <w:r w:rsidRPr="000046D4">
        <w:rPr>
          <w:color w:val="000000"/>
        </w:rPr>
        <w:t xml:space="preserve">, </w:t>
      </w:r>
      <w:r w:rsidRPr="000046D4">
        <w:rPr>
          <w:bCs/>
          <w:color w:val="7F0055"/>
        </w:rPr>
        <w:t>int</w:t>
      </w:r>
      <w:r w:rsidRPr="000046D4">
        <w:rPr>
          <w:color w:val="000000"/>
        </w:rPr>
        <w:t xml:space="preserve"> </w:t>
      </w:r>
      <w:r w:rsidRPr="000046D4">
        <w:rPr>
          <w:color w:val="6A3E3E"/>
        </w:rPr>
        <w:t>regNo</w:t>
      </w:r>
      <w:r w:rsidRPr="000046D4">
        <w:rPr>
          <w:color w:val="000000"/>
        </w:rPr>
        <w:t>) {</w:t>
      </w:r>
    </w:p>
    <w:p w14:paraId="31A9B2AF" w14:textId="77777777" w:rsidR="00EE0B6B" w:rsidRPr="000046D4" w:rsidRDefault="00EE0B6B" w:rsidP="00EE0B6B">
      <w:pPr>
        <w:pStyle w:val="1Output"/>
        <w:rPr>
          <w:color w:val="4C483D" w:themeColor="text2"/>
        </w:rPr>
      </w:pPr>
      <w:r w:rsidRPr="000046D4">
        <w:rPr>
          <w:color w:val="000000"/>
        </w:rPr>
        <w:tab/>
      </w:r>
      <w:r w:rsidRPr="000046D4">
        <w:rPr>
          <w:color w:val="000000"/>
        </w:rPr>
        <w:tab/>
      </w:r>
      <w:r w:rsidRPr="000046D4">
        <w:rPr>
          <w:bCs/>
          <w:color w:val="7F0055"/>
        </w:rPr>
        <w:t>this</w:t>
      </w:r>
      <w:r w:rsidRPr="000046D4">
        <w:rPr>
          <w:color w:val="000000"/>
        </w:rPr>
        <w:t>.</w:t>
      </w:r>
      <w:r w:rsidRPr="000046D4">
        <w:rPr>
          <w:color w:val="0000C0"/>
        </w:rPr>
        <w:t>name</w:t>
      </w:r>
      <w:r w:rsidRPr="000046D4">
        <w:rPr>
          <w:color w:val="000000"/>
        </w:rPr>
        <w:t xml:space="preserve"> = </w:t>
      </w:r>
      <w:r w:rsidRPr="000046D4">
        <w:rPr>
          <w:color w:val="6A3E3E"/>
        </w:rPr>
        <w:t>name</w:t>
      </w:r>
      <w:r w:rsidRPr="000046D4">
        <w:rPr>
          <w:color w:val="000000"/>
        </w:rPr>
        <w:t>;</w:t>
      </w:r>
    </w:p>
    <w:p w14:paraId="5638BEC3" w14:textId="77777777" w:rsidR="00EE0B6B" w:rsidRPr="000046D4" w:rsidRDefault="00EE0B6B" w:rsidP="00EE0B6B">
      <w:pPr>
        <w:pStyle w:val="1Output"/>
        <w:rPr>
          <w:color w:val="4C483D" w:themeColor="text2"/>
        </w:rPr>
      </w:pPr>
      <w:r w:rsidRPr="000046D4">
        <w:rPr>
          <w:color w:val="000000"/>
        </w:rPr>
        <w:tab/>
      </w:r>
      <w:r w:rsidRPr="000046D4">
        <w:rPr>
          <w:color w:val="000000"/>
        </w:rPr>
        <w:tab/>
      </w:r>
      <w:r w:rsidRPr="000046D4">
        <w:rPr>
          <w:bCs/>
          <w:color w:val="7F0055"/>
        </w:rPr>
        <w:t>this</w:t>
      </w:r>
      <w:r w:rsidRPr="000046D4">
        <w:rPr>
          <w:color w:val="000000"/>
        </w:rPr>
        <w:t>.</w:t>
      </w:r>
      <w:r w:rsidRPr="000046D4">
        <w:rPr>
          <w:color w:val="0000C0"/>
        </w:rPr>
        <w:t>regNo</w:t>
      </w:r>
      <w:r w:rsidRPr="000046D4">
        <w:rPr>
          <w:color w:val="000000"/>
        </w:rPr>
        <w:t xml:space="preserve"> = </w:t>
      </w:r>
      <w:r w:rsidRPr="000046D4">
        <w:rPr>
          <w:color w:val="6A3E3E"/>
        </w:rPr>
        <w:t>regNo</w:t>
      </w:r>
      <w:r w:rsidRPr="000046D4">
        <w:rPr>
          <w:color w:val="000000"/>
        </w:rPr>
        <w:t>;</w:t>
      </w:r>
    </w:p>
    <w:p w14:paraId="59FB1ADA" w14:textId="77777777" w:rsidR="00EE0B6B" w:rsidRPr="000046D4" w:rsidRDefault="00EE0B6B" w:rsidP="00EE0B6B">
      <w:pPr>
        <w:pStyle w:val="1Output"/>
        <w:rPr>
          <w:color w:val="4C483D" w:themeColor="text2"/>
        </w:rPr>
      </w:pPr>
      <w:r w:rsidRPr="000046D4">
        <w:rPr>
          <w:color w:val="000000"/>
        </w:rPr>
        <w:tab/>
        <w:t>}</w:t>
      </w:r>
    </w:p>
    <w:p w14:paraId="1141F923" w14:textId="77777777" w:rsidR="00EE0B6B" w:rsidRPr="000046D4" w:rsidRDefault="00EE0B6B" w:rsidP="00EE0B6B">
      <w:pPr>
        <w:pStyle w:val="1Output"/>
        <w:rPr>
          <w:color w:val="4C483D" w:themeColor="text2"/>
        </w:rPr>
      </w:pPr>
      <w:r w:rsidRPr="000046D4">
        <w:rPr>
          <w:color w:val="000000"/>
        </w:rPr>
        <w:tab/>
      </w:r>
      <w:r w:rsidRPr="000046D4">
        <w:rPr>
          <w:bCs/>
          <w:color w:val="7F0055"/>
        </w:rPr>
        <w:t>public</w:t>
      </w:r>
      <w:r w:rsidRPr="000046D4">
        <w:rPr>
          <w:color w:val="000000"/>
        </w:rPr>
        <w:t xml:space="preserve"> String getName() {</w:t>
      </w:r>
    </w:p>
    <w:p w14:paraId="2AFF6252" w14:textId="77777777" w:rsidR="00EE0B6B" w:rsidRPr="000046D4" w:rsidRDefault="00EE0B6B" w:rsidP="00EE0B6B">
      <w:pPr>
        <w:pStyle w:val="1Output"/>
        <w:rPr>
          <w:color w:val="4C483D" w:themeColor="text2"/>
        </w:rPr>
      </w:pPr>
      <w:r w:rsidRPr="000046D4">
        <w:rPr>
          <w:color w:val="000000"/>
        </w:rPr>
        <w:tab/>
      </w:r>
      <w:r w:rsidRPr="000046D4">
        <w:rPr>
          <w:color w:val="000000"/>
        </w:rPr>
        <w:tab/>
      </w:r>
      <w:r w:rsidRPr="000046D4">
        <w:rPr>
          <w:bCs/>
          <w:color w:val="7F0055"/>
        </w:rPr>
        <w:t>return</w:t>
      </w:r>
      <w:r w:rsidRPr="000046D4">
        <w:rPr>
          <w:color w:val="000000"/>
        </w:rPr>
        <w:t xml:space="preserve"> </w:t>
      </w:r>
      <w:r w:rsidRPr="000046D4">
        <w:rPr>
          <w:color w:val="0000C0"/>
        </w:rPr>
        <w:t>name</w:t>
      </w:r>
      <w:r w:rsidRPr="000046D4">
        <w:rPr>
          <w:color w:val="000000"/>
        </w:rPr>
        <w:t>;</w:t>
      </w:r>
    </w:p>
    <w:p w14:paraId="226BBCE2" w14:textId="77777777" w:rsidR="00EE0B6B" w:rsidRPr="000046D4" w:rsidRDefault="00EE0B6B" w:rsidP="00EE0B6B">
      <w:pPr>
        <w:pStyle w:val="1Output"/>
        <w:rPr>
          <w:color w:val="4C483D" w:themeColor="text2"/>
        </w:rPr>
      </w:pPr>
      <w:r w:rsidRPr="000046D4">
        <w:rPr>
          <w:color w:val="000000"/>
        </w:rPr>
        <w:tab/>
        <w:t>}</w:t>
      </w:r>
    </w:p>
    <w:p w14:paraId="1A39DC75" w14:textId="77777777" w:rsidR="00EE0B6B" w:rsidRPr="000046D4" w:rsidRDefault="00EE0B6B" w:rsidP="00EE0B6B">
      <w:pPr>
        <w:pStyle w:val="1Output"/>
        <w:rPr>
          <w:color w:val="4C483D" w:themeColor="text2"/>
        </w:rPr>
      </w:pPr>
      <w:r w:rsidRPr="000046D4">
        <w:rPr>
          <w:color w:val="000000"/>
        </w:rPr>
        <w:tab/>
      </w:r>
      <w:r w:rsidRPr="000046D4">
        <w:rPr>
          <w:bCs/>
          <w:color w:val="7F0055"/>
        </w:rPr>
        <w:t>public</w:t>
      </w:r>
      <w:r w:rsidRPr="000046D4">
        <w:rPr>
          <w:color w:val="000000"/>
        </w:rPr>
        <w:t xml:space="preserve"> </w:t>
      </w:r>
      <w:r w:rsidRPr="000046D4">
        <w:rPr>
          <w:bCs/>
          <w:color w:val="7F0055"/>
        </w:rPr>
        <w:t>int</w:t>
      </w:r>
      <w:r w:rsidRPr="000046D4">
        <w:rPr>
          <w:color w:val="000000"/>
        </w:rPr>
        <w:t xml:space="preserve"> getRegNo() {</w:t>
      </w:r>
    </w:p>
    <w:p w14:paraId="38CB2A61" w14:textId="77777777" w:rsidR="00EE0B6B" w:rsidRPr="000046D4" w:rsidRDefault="00EE0B6B" w:rsidP="00EE0B6B">
      <w:pPr>
        <w:pStyle w:val="1Output"/>
        <w:rPr>
          <w:color w:val="4C483D" w:themeColor="text2"/>
        </w:rPr>
      </w:pPr>
      <w:r w:rsidRPr="000046D4">
        <w:rPr>
          <w:color w:val="000000"/>
        </w:rPr>
        <w:tab/>
      </w:r>
      <w:r w:rsidRPr="000046D4">
        <w:rPr>
          <w:color w:val="000000"/>
        </w:rPr>
        <w:tab/>
      </w:r>
      <w:r w:rsidRPr="000046D4">
        <w:rPr>
          <w:bCs/>
          <w:color w:val="7F0055"/>
        </w:rPr>
        <w:t>return</w:t>
      </w:r>
      <w:r w:rsidRPr="000046D4">
        <w:rPr>
          <w:color w:val="000000"/>
        </w:rPr>
        <w:t xml:space="preserve"> </w:t>
      </w:r>
      <w:r w:rsidRPr="000046D4">
        <w:rPr>
          <w:color w:val="0000C0"/>
        </w:rPr>
        <w:t>regNo</w:t>
      </w:r>
      <w:r w:rsidRPr="000046D4">
        <w:rPr>
          <w:color w:val="000000"/>
        </w:rPr>
        <w:t>;</w:t>
      </w:r>
    </w:p>
    <w:p w14:paraId="652595B7" w14:textId="77777777" w:rsidR="00EE0B6B" w:rsidRPr="000046D4" w:rsidRDefault="00EE0B6B" w:rsidP="00EE0B6B">
      <w:pPr>
        <w:pStyle w:val="1Output"/>
        <w:rPr>
          <w:color w:val="4C483D" w:themeColor="text2"/>
        </w:rPr>
      </w:pPr>
      <w:r w:rsidRPr="000046D4">
        <w:rPr>
          <w:color w:val="000000"/>
        </w:rPr>
        <w:tab/>
        <w:t>}</w:t>
      </w:r>
    </w:p>
    <w:p w14:paraId="6DED7C72" w14:textId="77777777" w:rsidR="00EE0B6B" w:rsidRPr="000046D4" w:rsidRDefault="00EE0B6B" w:rsidP="00EE0B6B">
      <w:pPr>
        <w:pStyle w:val="1Output"/>
        <w:rPr>
          <w:color w:val="4C483D" w:themeColor="text2"/>
        </w:rPr>
      </w:pPr>
      <w:r w:rsidRPr="000046D4">
        <w:rPr>
          <w:color w:val="000000"/>
        </w:rPr>
        <w:t>}</w:t>
      </w:r>
    </w:p>
    <w:p w14:paraId="1440DB6D" w14:textId="1C2AD0EE" w:rsidR="00EE0B6B" w:rsidRPr="000046D4" w:rsidRDefault="0052079E" w:rsidP="00EE0B6B">
      <w:pPr>
        <w:pStyle w:val="1Output"/>
        <w:rPr>
          <w:color w:val="4C483D" w:themeColor="text2"/>
        </w:rPr>
      </w:pPr>
      <w:r>
        <w:rPr>
          <w:color w:val="4C483D" w:themeColor="text2"/>
        </w:rPr>
        <w:t xml:space="preserve"> </w:t>
      </w:r>
    </w:p>
    <w:p w14:paraId="172EA962" w14:textId="77777777" w:rsidR="00EE0B6B" w:rsidRPr="000046D4" w:rsidRDefault="00EE0B6B" w:rsidP="00EE0B6B">
      <w:pPr>
        <w:pStyle w:val="1Output"/>
        <w:rPr>
          <w:color w:val="4C483D" w:themeColor="text2"/>
        </w:rPr>
      </w:pPr>
      <w:r w:rsidRPr="000046D4">
        <w:rPr>
          <w:bCs/>
          <w:color w:val="7F0055"/>
        </w:rPr>
        <w:t>class</w:t>
      </w:r>
      <w:r w:rsidRPr="000046D4">
        <w:rPr>
          <w:color w:val="000000"/>
        </w:rPr>
        <w:t xml:space="preserve"> Test {</w:t>
      </w:r>
    </w:p>
    <w:p w14:paraId="7424E4B2" w14:textId="77777777" w:rsidR="00EE0B6B" w:rsidRPr="000046D4" w:rsidRDefault="00EE0B6B" w:rsidP="00EE0B6B">
      <w:pPr>
        <w:pStyle w:val="1Output"/>
        <w:rPr>
          <w:color w:val="4C483D" w:themeColor="text2"/>
        </w:rPr>
      </w:pPr>
      <w:r w:rsidRPr="000046D4">
        <w:rPr>
          <w:color w:val="000000"/>
        </w:rPr>
        <w:tab/>
      </w:r>
      <w:r w:rsidRPr="000046D4">
        <w:rPr>
          <w:bCs/>
          <w:color w:val="7F0055"/>
        </w:rPr>
        <w:t>public</w:t>
      </w:r>
      <w:r w:rsidRPr="000046D4">
        <w:rPr>
          <w:color w:val="000000"/>
        </w:rPr>
        <w:t xml:space="preserve"> </w:t>
      </w:r>
      <w:r w:rsidRPr="000046D4">
        <w:rPr>
          <w:bCs/>
          <w:color w:val="7F0055"/>
        </w:rPr>
        <w:t>static</w:t>
      </w:r>
      <w:r w:rsidRPr="000046D4">
        <w:rPr>
          <w:color w:val="000000"/>
        </w:rPr>
        <w:t xml:space="preserve"> </w:t>
      </w:r>
      <w:r w:rsidRPr="000046D4">
        <w:rPr>
          <w:bCs/>
          <w:color w:val="7F0055"/>
        </w:rPr>
        <w:t>void</w:t>
      </w:r>
      <w:r w:rsidRPr="000046D4">
        <w:rPr>
          <w:color w:val="000000"/>
        </w:rPr>
        <w:t xml:space="preserve"> main(String </w:t>
      </w:r>
      <w:r w:rsidRPr="000046D4">
        <w:rPr>
          <w:color w:val="6A3E3E"/>
        </w:rPr>
        <w:t>args</w:t>
      </w:r>
      <w:r w:rsidRPr="000046D4">
        <w:rPr>
          <w:color w:val="000000"/>
        </w:rPr>
        <w:t>[]) {</w:t>
      </w:r>
    </w:p>
    <w:p w14:paraId="46668789" w14:textId="18800D09" w:rsidR="00EE0B6B" w:rsidRDefault="00EE0B6B" w:rsidP="00EE0B6B">
      <w:pPr>
        <w:pStyle w:val="1Output"/>
        <w:rPr>
          <w:color w:val="000000"/>
        </w:rPr>
      </w:pPr>
      <w:r w:rsidRPr="000046D4">
        <w:rPr>
          <w:color w:val="000000"/>
        </w:rPr>
        <w:tab/>
      </w:r>
      <w:r w:rsidRPr="000046D4">
        <w:rPr>
          <w:color w:val="000000"/>
        </w:rPr>
        <w:tab/>
        <w:t xml:space="preserve">Student </w:t>
      </w:r>
      <w:r w:rsidRPr="000046D4">
        <w:rPr>
          <w:color w:val="6A3E3E"/>
        </w:rPr>
        <w:t>s</w:t>
      </w:r>
      <w:r w:rsidRPr="000046D4">
        <w:rPr>
          <w:color w:val="000000"/>
        </w:rPr>
        <w:t xml:space="preserve"> = </w:t>
      </w:r>
      <w:r w:rsidRPr="000046D4">
        <w:rPr>
          <w:bCs/>
          <w:color w:val="7F0055"/>
        </w:rPr>
        <w:t>new</w:t>
      </w:r>
      <w:r w:rsidRPr="000046D4">
        <w:rPr>
          <w:color w:val="000000"/>
        </w:rPr>
        <w:t xml:space="preserve"> Student(</w:t>
      </w:r>
      <w:r w:rsidRPr="000046D4">
        <w:rPr>
          <w:color w:val="2A00FF"/>
        </w:rPr>
        <w:t>"ABC"</w:t>
      </w:r>
      <w:r w:rsidRPr="000046D4">
        <w:rPr>
          <w:color w:val="000000"/>
        </w:rPr>
        <w:t>, 101);</w:t>
      </w:r>
    </w:p>
    <w:p w14:paraId="0380DB8E" w14:textId="77777777" w:rsidR="0052079E" w:rsidRDefault="0052079E" w:rsidP="00EE0B6B">
      <w:pPr>
        <w:pStyle w:val="1Output"/>
        <w:rPr>
          <w:color w:val="000000"/>
        </w:rPr>
      </w:pPr>
    </w:p>
    <w:p w14:paraId="119421E1" w14:textId="5101382B" w:rsidR="0052079E" w:rsidRDefault="0052079E" w:rsidP="0052079E">
      <w:pPr>
        <w:pStyle w:val="1Output"/>
        <w:rPr>
          <w:color w:val="4C483D" w:themeColor="text2"/>
        </w:rPr>
      </w:pPr>
      <w:r>
        <w:tab/>
      </w:r>
      <w:r>
        <w:tab/>
        <w:t>System.</w:t>
      </w:r>
      <w:r>
        <w:rPr>
          <w:bCs/>
          <w:i/>
          <w:iCs/>
          <w:color w:val="0000C0"/>
        </w:rPr>
        <w:t>out</w:t>
      </w:r>
      <w:r>
        <w:t>.println(</w:t>
      </w:r>
      <w:r>
        <w:rPr>
          <w:color w:val="6A3E3E"/>
        </w:rPr>
        <w:t>s</w:t>
      </w:r>
      <w:r>
        <w:t xml:space="preserve">.getName());  // </w:t>
      </w:r>
      <w:r w:rsidRPr="000046D4">
        <w:rPr>
          <w:color w:val="2A00FF"/>
        </w:rPr>
        <w:t>ABC</w:t>
      </w:r>
    </w:p>
    <w:p w14:paraId="6404D145" w14:textId="7E228AC6" w:rsidR="0052079E" w:rsidRDefault="0052079E" w:rsidP="0052079E">
      <w:pPr>
        <w:pStyle w:val="1Output"/>
      </w:pPr>
      <w:r>
        <w:tab/>
      </w:r>
      <w:r>
        <w:tab/>
        <w:t>System.</w:t>
      </w:r>
      <w:r>
        <w:rPr>
          <w:bCs/>
          <w:i/>
          <w:iCs/>
          <w:color w:val="0000C0"/>
        </w:rPr>
        <w:t>out</w:t>
      </w:r>
      <w:r>
        <w:t>.println(</w:t>
      </w:r>
      <w:r>
        <w:rPr>
          <w:color w:val="6A3E3E"/>
        </w:rPr>
        <w:t>s</w:t>
      </w:r>
      <w:r>
        <w:t xml:space="preserve">.getRegNo()); // </w:t>
      </w:r>
      <w:r>
        <w:rPr>
          <w:color w:val="2A00FF"/>
        </w:rPr>
        <w:t>101</w:t>
      </w:r>
    </w:p>
    <w:p w14:paraId="258C5001" w14:textId="77777777" w:rsidR="0052079E" w:rsidRPr="000046D4" w:rsidRDefault="0052079E" w:rsidP="0052079E">
      <w:pPr>
        <w:pStyle w:val="1Output"/>
        <w:rPr>
          <w:color w:val="4C483D" w:themeColor="text2"/>
        </w:rPr>
      </w:pPr>
    </w:p>
    <w:p w14:paraId="666A6ACF" w14:textId="77777777" w:rsidR="00EE0B6B" w:rsidRPr="000046D4" w:rsidRDefault="00EE0B6B" w:rsidP="00EE0B6B">
      <w:pPr>
        <w:pStyle w:val="1Output"/>
        <w:rPr>
          <w:color w:val="4C483D" w:themeColor="text2"/>
        </w:rPr>
      </w:pPr>
      <w:r w:rsidRPr="000046D4">
        <w:rPr>
          <w:color w:val="000000"/>
        </w:rPr>
        <w:tab/>
      </w:r>
      <w:r w:rsidRPr="000046D4">
        <w:rPr>
          <w:color w:val="000000"/>
        </w:rPr>
        <w:tab/>
        <w:t>System.</w:t>
      </w:r>
      <w:r w:rsidRPr="000046D4">
        <w:rPr>
          <w:bCs/>
          <w:i/>
          <w:iCs/>
          <w:color w:val="0000C0"/>
        </w:rPr>
        <w:t>out</w:t>
      </w:r>
      <w:r w:rsidRPr="000046D4">
        <w:rPr>
          <w:color w:val="000000"/>
        </w:rPr>
        <w:t>.println(</w:t>
      </w:r>
      <w:r w:rsidRPr="000046D4">
        <w:rPr>
          <w:color w:val="6A3E3E"/>
        </w:rPr>
        <w:t>s</w:t>
      </w:r>
      <w:r w:rsidRPr="000046D4">
        <w:rPr>
          <w:color w:val="000000"/>
        </w:rPr>
        <w:t>.</w:t>
      </w:r>
      <w:r w:rsidRPr="000046D4">
        <w:rPr>
          <w:color w:val="0000C0"/>
        </w:rPr>
        <w:t>name</w:t>
      </w:r>
      <w:r w:rsidRPr="000046D4">
        <w:rPr>
          <w:color w:val="000000"/>
        </w:rPr>
        <w:t>);</w:t>
      </w:r>
    </w:p>
    <w:p w14:paraId="1B907173" w14:textId="77777777" w:rsidR="00EE0B6B" w:rsidRPr="000046D4" w:rsidRDefault="00EE0B6B" w:rsidP="0052079E">
      <w:pPr>
        <w:pStyle w:val="1Output"/>
        <w:rPr>
          <w:color w:val="4C483D" w:themeColor="text2"/>
        </w:rPr>
      </w:pPr>
      <w:r w:rsidRPr="000046D4">
        <w:tab/>
      </w:r>
      <w:r w:rsidRPr="000046D4">
        <w:tab/>
        <w:t>System.</w:t>
      </w:r>
      <w:r w:rsidRPr="000046D4">
        <w:rPr>
          <w:bCs/>
          <w:i/>
          <w:iCs/>
          <w:color w:val="0000C0"/>
        </w:rPr>
        <w:t>out</w:t>
      </w:r>
      <w:r w:rsidRPr="000046D4">
        <w:t>.println(</w:t>
      </w:r>
      <w:r w:rsidRPr="000046D4">
        <w:rPr>
          <w:color w:val="6A3E3E"/>
        </w:rPr>
        <w:t>s</w:t>
      </w:r>
      <w:r w:rsidRPr="000046D4">
        <w:t>.</w:t>
      </w:r>
      <w:r w:rsidRPr="000046D4">
        <w:rPr>
          <w:color w:val="0000C0"/>
        </w:rPr>
        <w:t>regNo</w:t>
      </w:r>
      <w:r w:rsidRPr="000046D4">
        <w:t>);</w:t>
      </w:r>
    </w:p>
    <w:p w14:paraId="603CC03F" w14:textId="77777777" w:rsidR="0052079E" w:rsidRDefault="0052079E" w:rsidP="0052079E">
      <w:pPr>
        <w:pStyle w:val="1Output"/>
        <w:shd w:val="clear" w:color="auto" w:fill="000000" w:themeFill="text1"/>
        <w:rPr>
          <w:color w:val="4C483D" w:themeColor="text2"/>
        </w:rPr>
      </w:pPr>
      <w:r>
        <w:rPr>
          <w:color w:val="FF0000"/>
        </w:rPr>
        <w:t xml:space="preserve">Exception in thread "main" java.lang.Error: Unresolved compilation problems: </w:t>
      </w:r>
    </w:p>
    <w:p w14:paraId="0F5D11FC" w14:textId="532BFE1D" w:rsidR="00EE0B6B" w:rsidRPr="000046D4" w:rsidRDefault="0052079E" w:rsidP="0052079E">
      <w:pPr>
        <w:pStyle w:val="1Output"/>
        <w:shd w:val="clear" w:color="auto" w:fill="000000" w:themeFill="text1"/>
        <w:rPr>
          <w:color w:val="4C483D" w:themeColor="text2"/>
        </w:rPr>
      </w:pPr>
      <w:r>
        <w:rPr>
          <w:color w:val="FF0000"/>
        </w:rPr>
        <w:tab/>
        <w:t>The field Student.name is not visible</w:t>
      </w:r>
    </w:p>
    <w:p w14:paraId="0087B5C9" w14:textId="77777777" w:rsidR="00EE0B6B" w:rsidRPr="000046D4" w:rsidRDefault="00EE0B6B" w:rsidP="00EE0B6B">
      <w:pPr>
        <w:pStyle w:val="1Output"/>
        <w:rPr>
          <w:color w:val="4C483D" w:themeColor="text2"/>
        </w:rPr>
      </w:pPr>
      <w:r w:rsidRPr="000046D4">
        <w:rPr>
          <w:color w:val="000000"/>
        </w:rPr>
        <w:tab/>
      </w:r>
      <w:r w:rsidRPr="000046D4">
        <w:rPr>
          <w:color w:val="000000"/>
        </w:rPr>
        <w:tab/>
      </w:r>
      <w:r w:rsidRPr="0052079E">
        <w:rPr>
          <w:color w:val="00B050"/>
        </w:rPr>
        <w:t>// Uncommenting below line causes error</w:t>
      </w:r>
    </w:p>
    <w:p w14:paraId="71558D33" w14:textId="77777777" w:rsidR="00EE0B6B" w:rsidRPr="000046D4" w:rsidRDefault="00EE0B6B" w:rsidP="00EE0B6B">
      <w:pPr>
        <w:pStyle w:val="1Output"/>
      </w:pPr>
      <w:r w:rsidRPr="000046D4">
        <w:rPr>
          <w:color w:val="000000"/>
        </w:rPr>
        <w:tab/>
      </w:r>
      <w:r w:rsidRPr="000046D4">
        <w:rPr>
          <w:color w:val="000000"/>
        </w:rPr>
        <w:tab/>
      </w:r>
      <w:r w:rsidRPr="000046D4">
        <w:t>// s.regNo = 102;</w:t>
      </w:r>
    </w:p>
    <w:p w14:paraId="7A16CBAB" w14:textId="77777777" w:rsidR="00666D55" w:rsidRPr="000046D4" w:rsidRDefault="00666D55" w:rsidP="00666D55">
      <w:pPr>
        <w:pStyle w:val="1Output"/>
        <w:shd w:val="clear" w:color="auto" w:fill="000000" w:themeFill="text1"/>
        <w:rPr>
          <w:color w:val="FF0000"/>
        </w:rPr>
      </w:pPr>
      <w:r w:rsidRPr="000046D4">
        <w:rPr>
          <w:color w:val="FF0000"/>
        </w:rPr>
        <w:t xml:space="preserve">Exception in thread "main" java.lang.Error: Unresolved compilation problem: </w:t>
      </w:r>
    </w:p>
    <w:p w14:paraId="57906B50" w14:textId="77777777" w:rsidR="00666D55" w:rsidRPr="000046D4" w:rsidRDefault="00666D55" w:rsidP="00666D55">
      <w:pPr>
        <w:pStyle w:val="1Output"/>
        <w:shd w:val="clear" w:color="auto" w:fill="000000" w:themeFill="text1"/>
        <w:rPr>
          <w:color w:val="FF0000"/>
        </w:rPr>
      </w:pPr>
      <w:r w:rsidRPr="000046D4">
        <w:rPr>
          <w:color w:val="FF0000"/>
        </w:rPr>
        <w:tab/>
        <w:t>The final field Student.regNo cannot be assigned</w:t>
      </w:r>
    </w:p>
    <w:p w14:paraId="5A71B035" w14:textId="77777777" w:rsidR="00EE0B6B" w:rsidRPr="000046D4" w:rsidRDefault="00EE0B6B" w:rsidP="00EE0B6B">
      <w:pPr>
        <w:pStyle w:val="1Output"/>
        <w:rPr>
          <w:color w:val="4C483D" w:themeColor="text2"/>
        </w:rPr>
      </w:pPr>
      <w:r w:rsidRPr="000046D4">
        <w:rPr>
          <w:color w:val="000000"/>
        </w:rPr>
        <w:tab/>
        <w:t>}</w:t>
      </w:r>
    </w:p>
    <w:p w14:paraId="5681BA6B" w14:textId="77777777" w:rsidR="00481845" w:rsidRPr="000046D4" w:rsidRDefault="00EE0B6B" w:rsidP="00EE0B6B">
      <w:pPr>
        <w:pStyle w:val="1Output"/>
      </w:pPr>
      <w:r w:rsidRPr="000046D4">
        <w:rPr>
          <w:color w:val="000000"/>
        </w:rPr>
        <w:t>}</w:t>
      </w:r>
    </w:p>
    <w:p w14:paraId="373F71B4" w14:textId="77777777" w:rsidR="00481845" w:rsidRDefault="00481845" w:rsidP="008151C9">
      <w:pPr>
        <w:pStyle w:val="Heading30"/>
      </w:pPr>
      <w:bookmarkStart w:id="77" w:name="_Toc2631474"/>
      <w:r>
        <w:lastRenderedPageBreak/>
        <w:t>2.</w:t>
      </w:r>
      <w:r w:rsidRPr="00FF03F3">
        <w:t xml:space="preserve">What is Singleton? </w:t>
      </w:r>
      <w:r w:rsidRPr="00022490">
        <w:t>Can you write critical section code for singleton?</w:t>
      </w:r>
      <w:bookmarkEnd w:id="77"/>
    </w:p>
    <w:p w14:paraId="17F9D13F" w14:textId="77777777" w:rsidR="00481845" w:rsidRDefault="00481845" w:rsidP="00481845">
      <w:pPr>
        <w:rPr>
          <w:b/>
          <w:bCs/>
        </w:rPr>
      </w:pPr>
      <w:r>
        <w:rPr>
          <w:b/>
          <w:bCs/>
        </w:rPr>
        <w:t>A Singleton class is one which allows us to create only one object for JVM.</w:t>
      </w:r>
    </w:p>
    <w:p w14:paraId="65DD22F8" w14:textId="77777777" w:rsidR="005178DE" w:rsidRDefault="005178DE" w:rsidP="00481845">
      <w:r w:rsidRPr="005178DE">
        <w:rPr>
          <w:b/>
          <w:bCs/>
          <w:color w:val="FF0000"/>
        </w:rPr>
        <w:t xml:space="preserve">Private </w:t>
      </w:r>
      <w:r>
        <w:rPr>
          <w:b/>
          <w:bCs/>
        </w:rPr>
        <w:t xml:space="preserve">Constructor, </w:t>
      </w:r>
      <w:r w:rsidRPr="005178DE">
        <w:rPr>
          <w:b/>
          <w:bCs/>
          <w:color w:val="FF0000"/>
        </w:rPr>
        <w:t xml:space="preserve">Private </w:t>
      </w:r>
      <w:r>
        <w:rPr>
          <w:b/>
          <w:bCs/>
        </w:rPr>
        <w:t xml:space="preserve">Object, </w:t>
      </w:r>
      <w:r w:rsidRPr="00DE29E7">
        <w:rPr>
          <w:rStyle w:val="2SyntaxChar"/>
        </w:rPr>
        <w:t>Public</w:t>
      </w:r>
      <w:r>
        <w:rPr>
          <w:b/>
          <w:bCs/>
        </w:rPr>
        <w:t xml:space="preserve"> </w:t>
      </w:r>
      <w:r w:rsidRPr="005178DE">
        <w:rPr>
          <w:b/>
          <w:bCs/>
          <w:color w:val="FF0000"/>
        </w:rPr>
        <w:t xml:space="preserve">Static Factory </w:t>
      </w:r>
      <w:r>
        <w:rPr>
          <w:b/>
          <w:bCs/>
        </w:rPr>
        <w:t>Method</w:t>
      </w:r>
    </w:p>
    <w:p w14:paraId="6F937010" w14:textId="77777777" w:rsidR="00481845" w:rsidRPr="00FF03F3" w:rsidRDefault="00481845" w:rsidP="00481845">
      <w:pPr>
        <w:spacing w:after="0"/>
      </w:pPr>
      <w:r w:rsidRPr="00FF03F3">
        <w:rPr>
          <w:b/>
          <w:bCs/>
        </w:rPr>
        <w:t xml:space="preserve">Rules: </w:t>
      </w:r>
    </w:p>
    <w:p w14:paraId="063F0C34" w14:textId="77777777" w:rsidR="00481845" w:rsidRPr="00FF03F3" w:rsidRDefault="00481845" w:rsidP="000C6B71">
      <w:pPr>
        <w:pStyle w:val="ListParagraph"/>
        <w:numPr>
          <w:ilvl w:val="0"/>
          <w:numId w:val="4"/>
        </w:numPr>
      </w:pPr>
      <w:r w:rsidRPr="00FF03F3">
        <w:t xml:space="preserve">Create Singleton class </w:t>
      </w:r>
      <w:r w:rsidRPr="00FF03F3">
        <w:rPr>
          <w:b/>
          <w:bCs/>
        </w:rPr>
        <w:t xml:space="preserve">Object make it as PRIVATE </w:t>
      </w:r>
    </w:p>
    <w:p w14:paraId="3BC3DA11" w14:textId="77777777" w:rsidR="00481845" w:rsidRPr="00FF03F3" w:rsidRDefault="00481845" w:rsidP="000C6B71">
      <w:pPr>
        <w:pStyle w:val="ListParagraph"/>
        <w:numPr>
          <w:ilvl w:val="0"/>
          <w:numId w:val="4"/>
        </w:numPr>
      </w:pPr>
      <w:r w:rsidRPr="00FF03F3">
        <w:t xml:space="preserve">Create </w:t>
      </w:r>
      <w:r w:rsidRPr="00FF03F3">
        <w:rPr>
          <w:b/>
          <w:bCs/>
        </w:rPr>
        <w:t xml:space="preserve">PRIVATE </w:t>
      </w:r>
      <w:r w:rsidR="005178DE" w:rsidRPr="00FF03F3">
        <w:rPr>
          <w:b/>
          <w:bCs/>
        </w:rPr>
        <w:t>constructor</w:t>
      </w:r>
      <w:r w:rsidRPr="00FF03F3">
        <w:rPr>
          <w:b/>
          <w:bCs/>
        </w:rPr>
        <w:t xml:space="preserve"> </w:t>
      </w:r>
    </w:p>
    <w:p w14:paraId="63919A56" w14:textId="77777777" w:rsidR="00481845" w:rsidRPr="00FF03F3" w:rsidRDefault="00481845" w:rsidP="000C6B71">
      <w:pPr>
        <w:pStyle w:val="ListParagraph"/>
        <w:numPr>
          <w:ilvl w:val="0"/>
          <w:numId w:val="4"/>
        </w:numPr>
      </w:pPr>
      <w:r w:rsidRPr="00FF03F3">
        <w:t xml:space="preserve">Every Singleton class contains </w:t>
      </w:r>
      <w:r w:rsidRPr="00FF03F3">
        <w:rPr>
          <w:b/>
          <w:bCs/>
        </w:rPr>
        <w:t xml:space="preserve">at least one factory method </w:t>
      </w:r>
    </w:p>
    <w:p w14:paraId="63DABF1D" w14:textId="77777777" w:rsidR="001A4C72" w:rsidRPr="001A4C72" w:rsidRDefault="001A4C72" w:rsidP="001A4C72">
      <w:pPr>
        <w:pStyle w:val="1Output"/>
        <w:rPr>
          <w:color w:val="4C483D" w:themeColor="text2"/>
        </w:rPr>
      </w:pPr>
      <w:r w:rsidRPr="001A4C72">
        <w:rPr>
          <w:bCs/>
          <w:color w:val="7F0055"/>
          <w:u w:val="single"/>
        </w:rPr>
        <w:t>c</w:t>
      </w:r>
      <w:r w:rsidRPr="001A4C72">
        <w:rPr>
          <w:bCs/>
          <w:color w:val="7F0055"/>
        </w:rPr>
        <w:t>lass</w:t>
      </w:r>
      <w:r w:rsidRPr="001A4C72">
        <w:t xml:space="preserve"> Student {</w:t>
      </w:r>
    </w:p>
    <w:p w14:paraId="59E2AEA0" w14:textId="77777777" w:rsidR="001A4C72" w:rsidRPr="001A4C72" w:rsidRDefault="001A4C72" w:rsidP="001A4C72">
      <w:pPr>
        <w:pStyle w:val="1Output"/>
        <w:rPr>
          <w:color w:val="4C483D" w:themeColor="text2"/>
        </w:rPr>
      </w:pPr>
      <w:r w:rsidRPr="001A4C72">
        <w:tab/>
      </w:r>
      <w:r w:rsidRPr="001A4C72">
        <w:rPr>
          <w:bCs/>
          <w:color w:val="7F0055"/>
        </w:rPr>
        <w:t>private</w:t>
      </w:r>
      <w:r w:rsidRPr="001A4C72">
        <w:t xml:space="preserve"> </w:t>
      </w:r>
      <w:r w:rsidRPr="001A4C72">
        <w:rPr>
          <w:bCs/>
          <w:color w:val="7F0055"/>
        </w:rPr>
        <w:t>static</w:t>
      </w:r>
      <w:r w:rsidRPr="001A4C72">
        <w:t xml:space="preserve"> Student </w:t>
      </w:r>
      <w:r w:rsidRPr="001A4C72">
        <w:rPr>
          <w:i/>
          <w:iCs/>
          <w:color w:val="0000C0"/>
        </w:rPr>
        <w:t>st</w:t>
      </w:r>
      <w:r w:rsidRPr="001A4C72">
        <w:t>;</w:t>
      </w:r>
    </w:p>
    <w:p w14:paraId="685209F6" w14:textId="77777777" w:rsidR="001A4C72" w:rsidRPr="001A4C72" w:rsidRDefault="001A4C72" w:rsidP="001A4C72">
      <w:pPr>
        <w:pStyle w:val="1Output"/>
        <w:rPr>
          <w:color w:val="4C483D" w:themeColor="text2"/>
        </w:rPr>
      </w:pPr>
    </w:p>
    <w:p w14:paraId="2E551A67" w14:textId="77777777" w:rsidR="001A4C72" w:rsidRPr="001A4C72" w:rsidRDefault="001A4C72" w:rsidP="001A4C72">
      <w:pPr>
        <w:pStyle w:val="1Output"/>
        <w:rPr>
          <w:color w:val="4C483D" w:themeColor="text2"/>
        </w:rPr>
      </w:pPr>
      <w:r w:rsidRPr="001A4C72">
        <w:tab/>
      </w:r>
      <w:r w:rsidRPr="001A4C72">
        <w:rPr>
          <w:bCs/>
          <w:color w:val="7F0055"/>
        </w:rPr>
        <w:t>private</w:t>
      </w:r>
      <w:r w:rsidRPr="001A4C72">
        <w:t xml:space="preserve"> Student() {</w:t>
      </w:r>
    </w:p>
    <w:p w14:paraId="11E2BAD0" w14:textId="77777777" w:rsidR="001A4C72" w:rsidRPr="001A4C72" w:rsidRDefault="001A4C72" w:rsidP="001A4C72">
      <w:pPr>
        <w:pStyle w:val="1Output"/>
        <w:rPr>
          <w:color w:val="4C483D" w:themeColor="text2"/>
        </w:rPr>
      </w:pPr>
      <w:r w:rsidRPr="001A4C72">
        <w:tab/>
      </w:r>
      <w:r w:rsidRPr="001A4C72">
        <w:tab/>
        <w:t>System.</w:t>
      </w:r>
      <w:r w:rsidRPr="001A4C72">
        <w:rPr>
          <w:bCs/>
          <w:i/>
          <w:iCs/>
          <w:color w:val="0000C0"/>
        </w:rPr>
        <w:t>out</w:t>
      </w:r>
      <w:r w:rsidRPr="001A4C72">
        <w:t>.println(</w:t>
      </w:r>
      <w:r w:rsidRPr="001A4C72">
        <w:rPr>
          <w:color w:val="2A00FF"/>
        </w:rPr>
        <w:t>"OBJECET Created FIRST TIME"</w:t>
      </w:r>
      <w:r w:rsidRPr="001A4C72">
        <w:t>);</w:t>
      </w:r>
    </w:p>
    <w:p w14:paraId="4225656D" w14:textId="77777777" w:rsidR="001A4C72" w:rsidRPr="001A4C72" w:rsidRDefault="001A4C72" w:rsidP="001A4C72">
      <w:pPr>
        <w:pStyle w:val="1Output"/>
        <w:rPr>
          <w:color w:val="4C483D" w:themeColor="text2"/>
        </w:rPr>
      </w:pPr>
      <w:r w:rsidRPr="001A4C72">
        <w:tab/>
        <w:t>}</w:t>
      </w:r>
    </w:p>
    <w:p w14:paraId="2FB0D25A" w14:textId="77777777" w:rsidR="001A4C72" w:rsidRPr="001A4C72" w:rsidRDefault="001A4C72" w:rsidP="001A4C72">
      <w:pPr>
        <w:pStyle w:val="1Output"/>
        <w:rPr>
          <w:color w:val="4C483D" w:themeColor="text2"/>
        </w:rPr>
      </w:pPr>
    </w:p>
    <w:p w14:paraId="2D8292AD" w14:textId="77777777" w:rsidR="001A4C72" w:rsidRPr="001A4C72" w:rsidRDefault="001A4C72" w:rsidP="001A4C72">
      <w:pPr>
        <w:pStyle w:val="1Output"/>
        <w:rPr>
          <w:color w:val="4C483D" w:themeColor="text2"/>
        </w:rPr>
      </w:pPr>
      <w:r w:rsidRPr="001A4C72">
        <w:tab/>
      </w:r>
      <w:r w:rsidRPr="001A4C72">
        <w:rPr>
          <w:bCs/>
          <w:color w:val="7F0055"/>
        </w:rPr>
        <w:t>public</w:t>
      </w:r>
      <w:r w:rsidRPr="001A4C72">
        <w:t xml:space="preserve"> </w:t>
      </w:r>
      <w:r w:rsidRPr="001A4C72">
        <w:rPr>
          <w:bCs/>
          <w:color w:val="7F0055"/>
        </w:rPr>
        <w:t>static</w:t>
      </w:r>
      <w:r w:rsidRPr="001A4C72">
        <w:t xml:space="preserve"> Student getObject() {</w:t>
      </w:r>
    </w:p>
    <w:p w14:paraId="0541B15F" w14:textId="77777777" w:rsidR="001A4C72" w:rsidRPr="001A4C72" w:rsidRDefault="001A4C72" w:rsidP="001A4C72">
      <w:pPr>
        <w:pStyle w:val="1Output"/>
        <w:rPr>
          <w:color w:val="4C483D" w:themeColor="text2"/>
        </w:rPr>
      </w:pPr>
      <w:r w:rsidRPr="001A4C72">
        <w:tab/>
      </w:r>
      <w:r w:rsidRPr="001A4C72">
        <w:tab/>
      </w:r>
      <w:r w:rsidRPr="001A4C72">
        <w:rPr>
          <w:bCs/>
          <w:color w:val="7F0055"/>
        </w:rPr>
        <w:t>if</w:t>
      </w:r>
      <w:r w:rsidRPr="001A4C72">
        <w:t xml:space="preserve"> (</w:t>
      </w:r>
      <w:r w:rsidRPr="001A4C72">
        <w:rPr>
          <w:i/>
          <w:iCs/>
          <w:color w:val="0000C0"/>
        </w:rPr>
        <w:t>st</w:t>
      </w:r>
      <w:r w:rsidRPr="001A4C72">
        <w:t xml:space="preserve"> == </w:t>
      </w:r>
      <w:r w:rsidRPr="001A4C72">
        <w:rPr>
          <w:bCs/>
          <w:color w:val="7F0055"/>
        </w:rPr>
        <w:t>null</w:t>
      </w:r>
      <w:r w:rsidRPr="001A4C72">
        <w:t>) {</w:t>
      </w:r>
    </w:p>
    <w:p w14:paraId="443E37AB" w14:textId="77777777" w:rsidR="001A4C72" w:rsidRPr="001A4C72" w:rsidRDefault="001A4C72" w:rsidP="001A4C72">
      <w:pPr>
        <w:pStyle w:val="1Output"/>
        <w:rPr>
          <w:color w:val="4C483D" w:themeColor="text2"/>
        </w:rPr>
      </w:pPr>
      <w:r w:rsidRPr="001A4C72">
        <w:tab/>
      </w:r>
      <w:r w:rsidRPr="001A4C72">
        <w:tab/>
      </w:r>
      <w:r w:rsidRPr="001A4C72">
        <w:tab/>
      </w:r>
      <w:r w:rsidRPr="001A4C72">
        <w:rPr>
          <w:i/>
          <w:iCs/>
          <w:color w:val="0000C0"/>
        </w:rPr>
        <w:t>st</w:t>
      </w:r>
      <w:r w:rsidRPr="001A4C72">
        <w:t xml:space="preserve"> = </w:t>
      </w:r>
      <w:r w:rsidRPr="001A4C72">
        <w:rPr>
          <w:bCs/>
          <w:color w:val="7F0055"/>
        </w:rPr>
        <w:t>new</w:t>
      </w:r>
      <w:r w:rsidRPr="001A4C72">
        <w:t xml:space="preserve"> Student();</w:t>
      </w:r>
    </w:p>
    <w:p w14:paraId="21EA70C4" w14:textId="77777777" w:rsidR="001A4C72" w:rsidRPr="001A4C72" w:rsidRDefault="001A4C72" w:rsidP="001A4C72">
      <w:pPr>
        <w:pStyle w:val="1Output"/>
        <w:rPr>
          <w:color w:val="4C483D" w:themeColor="text2"/>
        </w:rPr>
      </w:pPr>
      <w:r w:rsidRPr="001A4C72">
        <w:tab/>
      </w:r>
      <w:r w:rsidRPr="001A4C72">
        <w:tab/>
        <w:t xml:space="preserve">} </w:t>
      </w:r>
      <w:r w:rsidRPr="001A4C72">
        <w:rPr>
          <w:bCs/>
          <w:color w:val="7F0055"/>
        </w:rPr>
        <w:t>else</w:t>
      </w:r>
      <w:r w:rsidRPr="001A4C72">
        <w:t xml:space="preserve"> {</w:t>
      </w:r>
    </w:p>
    <w:p w14:paraId="39F4DA48" w14:textId="77777777" w:rsidR="001A4C72" w:rsidRPr="001A4C72" w:rsidRDefault="001A4C72" w:rsidP="001A4C72">
      <w:pPr>
        <w:pStyle w:val="1Output"/>
        <w:rPr>
          <w:color w:val="4C483D" w:themeColor="text2"/>
        </w:rPr>
      </w:pPr>
      <w:r w:rsidRPr="001A4C72">
        <w:tab/>
      </w:r>
      <w:r w:rsidRPr="001A4C72">
        <w:tab/>
      </w:r>
      <w:r w:rsidRPr="001A4C72">
        <w:tab/>
        <w:t>System.</w:t>
      </w:r>
      <w:r w:rsidRPr="001A4C72">
        <w:rPr>
          <w:bCs/>
          <w:i/>
          <w:iCs/>
          <w:color w:val="0000C0"/>
        </w:rPr>
        <w:t>out</w:t>
      </w:r>
      <w:r w:rsidRPr="001A4C72">
        <w:t>.println(</w:t>
      </w:r>
      <w:r w:rsidRPr="001A4C72">
        <w:rPr>
          <w:color w:val="2A00FF"/>
        </w:rPr>
        <w:t>"OBJECET ALREDAY CREATED"</w:t>
      </w:r>
      <w:r w:rsidRPr="001A4C72">
        <w:t>);</w:t>
      </w:r>
    </w:p>
    <w:p w14:paraId="0166D626" w14:textId="77777777" w:rsidR="001A4C72" w:rsidRPr="001A4C72" w:rsidRDefault="001A4C72" w:rsidP="001A4C72">
      <w:pPr>
        <w:pStyle w:val="1Output"/>
        <w:rPr>
          <w:color w:val="4C483D" w:themeColor="text2"/>
        </w:rPr>
      </w:pPr>
      <w:r w:rsidRPr="001A4C72">
        <w:tab/>
      </w:r>
      <w:r w:rsidRPr="001A4C72">
        <w:tab/>
        <w:t>}</w:t>
      </w:r>
    </w:p>
    <w:p w14:paraId="6132290C" w14:textId="77777777" w:rsidR="001A4C72" w:rsidRPr="001A4C72" w:rsidRDefault="001A4C72" w:rsidP="001A4C72">
      <w:pPr>
        <w:pStyle w:val="1Output"/>
        <w:rPr>
          <w:color w:val="4C483D" w:themeColor="text2"/>
        </w:rPr>
      </w:pPr>
      <w:r w:rsidRPr="001A4C72">
        <w:tab/>
      </w:r>
      <w:r w:rsidRPr="001A4C72">
        <w:tab/>
      </w:r>
      <w:r w:rsidRPr="001A4C72">
        <w:rPr>
          <w:bCs/>
          <w:color w:val="7F0055"/>
        </w:rPr>
        <w:t>return</w:t>
      </w:r>
      <w:r w:rsidRPr="001A4C72">
        <w:t xml:space="preserve"> </w:t>
      </w:r>
      <w:r w:rsidRPr="001A4C72">
        <w:rPr>
          <w:i/>
          <w:iCs/>
          <w:color w:val="0000C0"/>
        </w:rPr>
        <w:t>st</w:t>
      </w:r>
      <w:r w:rsidRPr="001A4C72">
        <w:t>;</w:t>
      </w:r>
    </w:p>
    <w:p w14:paraId="5C5DA8DF" w14:textId="77777777" w:rsidR="001A4C72" w:rsidRPr="001A4C72" w:rsidRDefault="001A4C72" w:rsidP="001A4C72">
      <w:pPr>
        <w:pStyle w:val="1Output"/>
        <w:rPr>
          <w:color w:val="4C483D" w:themeColor="text2"/>
        </w:rPr>
      </w:pPr>
      <w:r w:rsidRPr="001A4C72">
        <w:tab/>
        <w:t>}</w:t>
      </w:r>
    </w:p>
    <w:p w14:paraId="10244D74" w14:textId="77777777" w:rsidR="001A4C72" w:rsidRPr="001A4C72" w:rsidRDefault="001A4C72" w:rsidP="001A4C72">
      <w:pPr>
        <w:pStyle w:val="1Output"/>
        <w:rPr>
          <w:color w:val="4C483D" w:themeColor="text2"/>
        </w:rPr>
      </w:pPr>
      <w:r w:rsidRPr="001A4C72">
        <w:t>}</w:t>
      </w:r>
    </w:p>
    <w:p w14:paraId="5BBC17D5" w14:textId="77777777" w:rsidR="001A4C72" w:rsidRPr="001A4C72" w:rsidRDefault="001A4C72" w:rsidP="001A4C72">
      <w:pPr>
        <w:pStyle w:val="1Output"/>
        <w:rPr>
          <w:color w:val="4C483D" w:themeColor="text2"/>
        </w:rPr>
      </w:pPr>
    </w:p>
    <w:p w14:paraId="59EB2529" w14:textId="77777777" w:rsidR="001A4C72" w:rsidRPr="001A4C72" w:rsidRDefault="001A4C72" w:rsidP="001A4C72">
      <w:pPr>
        <w:pStyle w:val="1Output"/>
        <w:rPr>
          <w:color w:val="4C483D" w:themeColor="text2"/>
        </w:rPr>
      </w:pPr>
      <w:r w:rsidRPr="001A4C72">
        <w:rPr>
          <w:bCs/>
          <w:color w:val="7F0055"/>
        </w:rPr>
        <w:t>public</w:t>
      </w:r>
      <w:r w:rsidRPr="001A4C72">
        <w:t xml:space="preserve"> </w:t>
      </w:r>
      <w:r w:rsidRPr="001A4C72">
        <w:rPr>
          <w:bCs/>
          <w:color w:val="7F0055"/>
        </w:rPr>
        <w:t>class</w:t>
      </w:r>
      <w:r w:rsidRPr="001A4C72">
        <w:t xml:space="preserve"> </w:t>
      </w:r>
      <w:r w:rsidRPr="001A4C72">
        <w:rPr>
          <w:u w:val="single"/>
        </w:rPr>
        <w:t>Singleton</w:t>
      </w:r>
      <w:r w:rsidRPr="001A4C72">
        <w:t xml:space="preserve"> {</w:t>
      </w:r>
    </w:p>
    <w:p w14:paraId="2CFD8D7B" w14:textId="77777777" w:rsidR="001A4C72" w:rsidRPr="001A4C72" w:rsidRDefault="001A4C72" w:rsidP="001A4C72">
      <w:pPr>
        <w:pStyle w:val="1Output"/>
        <w:rPr>
          <w:color w:val="4C483D" w:themeColor="text2"/>
        </w:rPr>
      </w:pPr>
      <w:r w:rsidRPr="001A4C72">
        <w:tab/>
      </w:r>
      <w:r w:rsidRPr="001A4C72">
        <w:rPr>
          <w:bCs/>
          <w:color w:val="7F0055"/>
        </w:rPr>
        <w:t>public</w:t>
      </w:r>
      <w:r w:rsidRPr="001A4C72">
        <w:t xml:space="preserve"> </w:t>
      </w:r>
      <w:r w:rsidRPr="001A4C72">
        <w:rPr>
          <w:bCs/>
          <w:color w:val="7F0055"/>
        </w:rPr>
        <w:t>static</w:t>
      </w:r>
      <w:r w:rsidRPr="001A4C72">
        <w:t xml:space="preserve"> </w:t>
      </w:r>
      <w:r w:rsidRPr="001A4C72">
        <w:rPr>
          <w:bCs/>
          <w:color w:val="7F0055"/>
        </w:rPr>
        <w:t>void</w:t>
      </w:r>
      <w:r w:rsidRPr="001A4C72">
        <w:t xml:space="preserve"> main(String[] </w:t>
      </w:r>
      <w:r w:rsidRPr="001A4C72">
        <w:rPr>
          <w:color w:val="6A3E3E"/>
        </w:rPr>
        <w:t>args</w:t>
      </w:r>
      <w:r w:rsidRPr="001A4C72">
        <w:t>) {</w:t>
      </w:r>
    </w:p>
    <w:p w14:paraId="16297DA1" w14:textId="77777777" w:rsidR="001A4C72" w:rsidRPr="001A4C72" w:rsidRDefault="001A4C72" w:rsidP="001A4C72">
      <w:pPr>
        <w:pStyle w:val="1Output"/>
        <w:rPr>
          <w:color w:val="4C483D" w:themeColor="text2"/>
        </w:rPr>
      </w:pPr>
      <w:r w:rsidRPr="001A4C72">
        <w:tab/>
      </w:r>
      <w:r w:rsidRPr="001A4C72">
        <w:tab/>
        <w:t xml:space="preserve">Student </w:t>
      </w:r>
      <w:r w:rsidRPr="001A4C72">
        <w:rPr>
          <w:color w:val="6A3E3E"/>
        </w:rPr>
        <w:t>s1</w:t>
      </w:r>
      <w:r w:rsidRPr="001A4C72">
        <w:t xml:space="preserve"> = Student.</w:t>
      </w:r>
      <w:r w:rsidRPr="001A4C72">
        <w:rPr>
          <w:i/>
          <w:iCs/>
        </w:rPr>
        <w:t>getObject</w:t>
      </w:r>
      <w:r w:rsidRPr="001A4C72">
        <w:t>();</w:t>
      </w:r>
    </w:p>
    <w:p w14:paraId="50C54A13" w14:textId="77777777" w:rsidR="001A4C72" w:rsidRPr="001A4C72" w:rsidRDefault="001A4C72" w:rsidP="001A4C72">
      <w:pPr>
        <w:pStyle w:val="1Output"/>
        <w:rPr>
          <w:color w:val="4C483D" w:themeColor="text2"/>
        </w:rPr>
      </w:pPr>
      <w:r w:rsidRPr="001A4C72">
        <w:tab/>
      </w:r>
      <w:r w:rsidRPr="001A4C72">
        <w:tab/>
        <w:t xml:space="preserve">Student </w:t>
      </w:r>
      <w:r w:rsidRPr="001A4C72">
        <w:rPr>
          <w:color w:val="6A3E3E"/>
        </w:rPr>
        <w:t>s2</w:t>
      </w:r>
      <w:r w:rsidRPr="001A4C72">
        <w:t xml:space="preserve"> = Student.</w:t>
      </w:r>
      <w:r w:rsidRPr="001A4C72">
        <w:rPr>
          <w:i/>
          <w:iCs/>
        </w:rPr>
        <w:t>getObject</w:t>
      </w:r>
      <w:r w:rsidRPr="001A4C72">
        <w:t>();</w:t>
      </w:r>
    </w:p>
    <w:p w14:paraId="3BB7AAC5" w14:textId="77777777" w:rsidR="001A4C72" w:rsidRPr="001A4C72" w:rsidRDefault="001A4C72" w:rsidP="001A4C72">
      <w:pPr>
        <w:pStyle w:val="1Output"/>
        <w:rPr>
          <w:color w:val="4C483D" w:themeColor="text2"/>
        </w:rPr>
      </w:pPr>
      <w:r w:rsidRPr="001A4C72">
        <w:tab/>
      </w:r>
      <w:r w:rsidRPr="001A4C72">
        <w:tab/>
        <w:t>System.</w:t>
      </w:r>
      <w:r w:rsidRPr="001A4C72">
        <w:rPr>
          <w:bCs/>
          <w:i/>
          <w:iCs/>
          <w:color w:val="0000C0"/>
        </w:rPr>
        <w:t>out</w:t>
      </w:r>
      <w:r w:rsidRPr="001A4C72">
        <w:t>.println(</w:t>
      </w:r>
      <w:r w:rsidRPr="001A4C72">
        <w:rPr>
          <w:color w:val="6A3E3E"/>
        </w:rPr>
        <w:t>s1</w:t>
      </w:r>
      <w:r w:rsidRPr="001A4C72">
        <w:t>.hashCode());</w:t>
      </w:r>
    </w:p>
    <w:p w14:paraId="101F28AD" w14:textId="77777777" w:rsidR="001A4C72" w:rsidRPr="001A4C72" w:rsidRDefault="001A4C72" w:rsidP="001A4C72">
      <w:pPr>
        <w:pStyle w:val="1Output"/>
        <w:rPr>
          <w:color w:val="4C483D" w:themeColor="text2"/>
        </w:rPr>
      </w:pPr>
      <w:r w:rsidRPr="001A4C72">
        <w:tab/>
      </w:r>
      <w:r w:rsidRPr="001A4C72">
        <w:tab/>
        <w:t>System.</w:t>
      </w:r>
      <w:r w:rsidRPr="001A4C72">
        <w:rPr>
          <w:bCs/>
          <w:i/>
          <w:iCs/>
          <w:color w:val="0000C0"/>
        </w:rPr>
        <w:t>out</w:t>
      </w:r>
      <w:r w:rsidRPr="001A4C72">
        <w:t>.println(</w:t>
      </w:r>
      <w:r w:rsidRPr="001A4C72">
        <w:rPr>
          <w:color w:val="6A3E3E"/>
        </w:rPr>
        <w:t>s2</w:t>
      </w:r>
      <w:r w:rsidRPr="001A4C72">
        <w:t>.hashCode());</w:t>
      </w:r>
    </w:p>
    <w:p w14:paraId="166837E9" w14:textId="77777777" w:rsidR="001A4C72" w:rsidRPr="001A4C72" w:rsidRDefault="001A4C72" w:rsidP="001A4C72">
      <w:pPr>
        <w:pStyle w:val="1Output"/>
        <w:rPr>
          <w:color w:val="4C483D" w:themeColor="text2"/>
        </w:rPr>
      </w:pPr>
      <w:r w:rsidRPr="001A4C72">
        <w:tab/>
        <w:t>}</w:t>
      </w:r>
    </w:p>
    <w:p w14:paraId="3735AEED" w14:textId="77777777" w:rsidR="001A4C72" w:rsidRPr="001A4C72" w:rsidRDefault="001A4C72" w:rsidP="001A4C72">
      <w:pPr>
        <w:pStyle w:val="1Output"/>
        <w:rPr>
          <w:color w:val="4C483D" w:themeColor="text2"/>
        </w:rPr>
      </w:pPr>
      <w:r w:rsidRPr="001A4C72">
        <w:t>}</w:t>
      </w:r>
    </w:p>
    <w:p w14:paraId="2184864D" w14:textId="77777777" w:rsidR="00481845" w:rsidRDefault="00481845" w:rsidP="00481845">
      <w:r>
        <w:t xml:space="preserve">In above </w:t>
      </w:r>
      <w:r w:rsidRPr="00E01A50">
        <w:t>code</w:t>
      </w:r>
      <w:r>
        <w:t>, it</w:t>
      </w:r>
      <w:r w:rsidRPr="00E01A50">
        <w:t xml:space="preserve"> will create multiple instances of Singleton class if called by more than one thread parallel</w:t>
      </w:r>
    </w:p>
    <w:p w14:paraId="74210765" w14:textId="7C20D185" w:rsidR="00481845" w:rsidRDefault="00481845" w:rsidP="00481845">
      <w:r w:rsidRPr="00E01A50">
        <w:rPr>
          <w:b/>
          <w:i/>
          <w:iCs/>
        </w:rPr>
        <w:t>Double checked locking of Singleton</w:t>
      </w:r>
      <w:r w:rsidRPr="00E01A50">
        <w:t> is a way to ensure only one instance of Singleton class is created through</w:t>
      </w:r>
      <w:r w:rsidR="00DE29E7">
        <w:t xml:space="preserve"> out the</w:t>
      </w:r>
      <w:r w:rsidRPr="00E01A50">
        <w:t xml:space="preserve"> application life cycle</w:t>
      </w:r>
      <w:r>
        <w:t>.</w:t>
      </w:r>
    </w:p>
    <w:p w14:paraId="32259C36" w14:textId="2A6CDCAC" w:rsidR="00D36521" w:rsidRDefault="00481845" w:rsidP="00481845">
      <w:pPr>
        <w:spacing w:after="0"/>
      </w:pPr>
      <w:r w:rsidRPr="00E01A50">
        <w:t>This will bring us to </w:t>
      </w:r>
      <w:r w:rsidRPr="00E01A50">
        <w:rPr>
          <w:b/>
          <w:bCs/>
        </w:rPr>
        <w:t>double checked locking pattern</w:t>
      </w:r>
      <w:r w:rsidRPr="00E01A50">
        <w:t xml:space="preserve">, where only critical section of code is locked. </w:t>
      </w:r>
      <w:r w:rsidR="00DE29E7" w:rsidRPr="00E01A50">
        <w:t>Programmers</w:t>
      </w:r>
      <w:r w:rsidRPr="00E01A50">
        <w:t xml:space="preserve"> call it double checked locking because </w:t>
      </w:r>
      <w:r w:rsidRPr="00D36521">
        <w:rPr>
          <w:b/>
        </w:rPr>
        <w:t>there are two checks</w:t>
      </w:r>
      <w:r w:rsidRPr="00E01A50">
        <w:t xml:space="preserve"> </w:t>
      </w:r>
    </w:p>
    <w:p w14:paraId="67E69A75" w14:textId="77777777" w:rsidR="00D36521" w:rsidRPr="00D36521" w:rsidRDefault="00481845" w:rsidP="00151D89">
      <w:pPr>
        <w:pStyle w:val="ListParagraph"/>
        <w:numPr>
          <w:ilvl w:val="0"/>
          <w:numId w:val="49"/>
        </w:numPr>
        <w:spacing w:after="0"/>
        <w:rPr>
          <w:b/>
          <w:color w:val="0070C0"/>
        </w:rPr>
      </w:pPr>
      <w:r w:rsidRPr="00D36521">
        <w:rPr>
          <w:b/>
          <w:color w:val="0070C0"/>
        </w:rPr>
        <w:t xml:space="preserve">for </w:t>
      </w:r>
      <w:r w:rsidRPr="00D36521">
        <w:rPr>
          <w:rStyle w:val="1OutputChar"/>
          <w:color w:val="FF0000"/>
        </w:rPr>
        <w:t>_instance == null</w:t>
      </w:r>
      <w:r w:rsidRPr="00D36521">
        <w:rPr>
          <w:b/>
          <w:color w:val="0070C0"/>
        </w:rPr>
        <w:t xml:space="preserve">, one without locking and </w:t>
      </w:r>
    </w:p>
    <w:p w14:paraId="14C0685A" w14:textId="77777777" w:rsidR="00D36521" w:rsidRPr="00D36521" w:rsidRDefault="00481845" w:rsidP="00151D89">
      <w:pPr>
        <w:pStyle w:val="ListParagraph"/>
        <w:numPr>
          <w:ilvl w:val="0"/>
          <w:numId w:val="49"/>
        </w:numPr>
        <w:spacing w:after="0"/>
        <w:rPr>
          <w:b/>
          <w:color w:val="0070C0"/>
        </w:rPr>
      </w:pPr>
      <w:r w:rsidRPr="00D36521">
        <w:rPr>
          <w:b/>
          <w:color w:val="0070C0"/>
        </w:rPr>
        <w:t xml:space="preserve">other with locking (inside </w:t>
      </w:r>
      <w:r w:rsidRPr="00D36521">
        <w:rPr>
          <w:rStyle w:val="1OutputChar"/>
          <w:color w:val="FF0000"/>
        </w:rPr>
        <w:t>synchronized</w:t>
      </w:r>
      <w:r w:rsidRPr="00D36521">
        <w:rPr>
          <w:b/>
          <w:color w:val="0070C0"/>
        </w:rPr>
        <w:t xml:space="preserve">) block. </w:t>
      </w:r>
    </w:p>
    <w:p w14:paraId="3470031D" w14:textId="77777777" w:rsidR="00481845" w:rsidRDefault="00481845" w:rsidP="00D36521">
      <w:pPr>
        <w:spacing w:after="0"/>
      </w:pPr>
      <w:r w:rsidRPr="00E01A50">
        <w:t>Here is how double checked locking looks like in Java</w:t>
      </w:r>
    </w:p>
    <w:p w14:paraId="48342EC6" w14:textId="77777777" w:rsidR="00481845" w:rsidRPr="00E01A50" w:rsidRDefault="00481845" w:rsidP="001A4C72">
      <w:pPr>
        <w:pStyle w:val="1Output"/>
        <w:rPr>
          <w:color w:val="4C483D" w:themeColor="text2"/>
        </w:rPr>
      </w:pPr>
      <w:r w:rsidRPr="00E01A50">
        <w:rPr>
          <w:bCs/>
          <w:color w:val="7F0055"/>
        </w:rPr>
        <w:t>public</w:t>
      </w:r>
      <w:r w:rsidRPr="00E01A50">
        <w:t xml:space="preserve"> </w:t>
      </w:r>
      <w:r w:rsidRPr="00E01A50">
        <w:rPr>
          <w:bCs/>
          <w:color w:val="7F0055"/>
        </w:rPr>
        <w:t>static</w:t>
      </w:r>
      <w:r w:rsidRPr="00E01A50">
        <w:t xml:space="preserve"> Singleton getInstanceDC() {</w:t>
      </w:r>
    </w:p>
    <w:p w14:paraId="14F34776" w14:textId="77777777" w:rsidR="00481845" w:rsidRPr="00E01A50" w:rsidRDefault="00481845" w:rsidP="001A4C72">
      <w:pPr>
        <w:pStyle w:val="1Output"/>
        <w:rPr>
          <w:color w:val="4C483D" w:themeColor="text2"/>
        </w:rPr>
      </w:pPr>
      <w:r w:rsidRPr="00E01A50">
        <w:t xml:space="preserve">        </w:t>
      </w:r>
      <w:r w:rsidRPr="00E01A50">
        <w:rPr>
          <w:bCs/>
          <w:color w:val="7F0055"/>
        </w:rPr>
        <w:t>if</w:t>
      </w:r>
      <w:r w:rsidRPr="00E01A50">
        <w:t xml:space="preserve"> (_instance == </w:t>
      </w:r>
      <w:r w:rsidRPr="00E01A50">
        <w:rPr>
          <w:bCs/>
          <w:color w:val="7F0055"/>
        </w:rPr>
        <w:t>null</w:t>
      </w:r>
      <w:r w:rsidRPr="00E01A50">
        <w:t xml:space="preserve">) {                </w:t>
      </w:r>
      <w:r w:rsidRPr="00E01A50">
        <w:rPr>
          <w:color w:val="3F7F5F"/>
        </w:rPr>
        <w:t>// Single Checked</w:t>
      </w:r>
    </w:p>
    <w:p w14:paraId="54093210" w14:textId="77777777" w:rsidR="00481845" w:rsidRPr="00E01A50" w:rsidRDefault="00481845" w:rsidP="001A4C72">
      <w:pPr>
        <w:pStyle w:val="1Output"/>
        <w:rPr>
          <w:color w:val="4C483D" w:themeColor="text2"/>
        </w:rPr>
      </w:pPr>
      <w:r w:rsidRPr="00E01A50">
        <w:t xml:space="preserve">            </w:t>
      </w:r>
      <w:r w:rsidRPr="00E01A50">
        <w:rPr>
          <w:bCs/>
          <w:color w:val="7F0055"/>
        </w:rPr>
        <w:t>synchronized</w:t>
      </w:r>
      <w:r w:rsidRPr="00E01A50">
        <w:t xml:space="preserve"> (Singleton.</w:t>
      </w:r>
      <w:r w:rsidRPr="00E01A50">
        <w:rPr>
          <w:bCs/>
          <w:color w:val="7F0055"/>
        </w:rPr>
        <w:t>class</w:t>
      </w:r>
      <w:r w:rsidRPr="00E01A50">
        <w:t>) {</w:t>
      </w:r>
    </w:p>
    <w:p w14:paraId="7FD2727D" w14:textId="77777777" w:rsidR="00481845" w:rsidRPr="00E01A50" w:rsidRDefault="00481845" w:rsidP="001A4C72">
      <w:pPr>
        <w:pStyle w:val="1Output"/>
        <w:rPr>
          <w:color w:val="4C483D" w:themeColor="text2"/>
        </w:rPr>
      </w:pPr>
      <w:r w:rsidRPr="00E01A50">
        <w:t xml:space="preserve">                </w:t>
      </w:r>
      <w:r w:rsidRPr="00E01A50">
        <w:rPr>
          <w:bCs/>
          <w:color w:val="7F0055"/>
        </w:rPr>
        <w:t>if</w:t>
      </w:r>
      <w:r w:rsidRPr="00E01A50">
        <w:t xml:space="preserve"> (_instance == </w:t>
      </w:r>
      <w:r w:rsidRPr="00E01A50">
        <w:rPr>
          <w:bCs/>
          <w:color w:val="7F0055"/>
        </w:rPr>
        <w:t>null</w:t>
      </w:r>
      <w:r w:rsidRPr="00E01A50">
        <w:t xml:space="preserve">) {        </w:t>
      </w:r>
      <w:r w:rsidRPr="00E01A50">
        <w:rPr>
          <w:color w:val="3F7F5F"/>
        </w:rPr>
        <w:t>// Double checked</w:t>
      </w:r>
    </w:p>
    <w:p w14:paraId="477F2E14" w14:textId="77777777" w:rsidR="00481845" w:rsidRPr="00E01A50" w:rsidRDefault="00481845" w:rsidP="001A4C72">
      <w:pPr>
        <w:pStyle w:val="1Output"/>
        <w:rPr>
          <w:color w:val="4C483D" w:themeColor="text2"/>
        </w:rPr>
      </w:pPr>
      <w:r w:rsidRPr="00E01A50">
        <w:t xml:space="preserve">                    _instance = </w:t>
      </w:r>
      <w:r w:rsidRPr="00E01A50">
        <w:rPr>
          <w:bCs/>
          <w:color w:val="7F0055"/>
        </w:rPr>
        <w:t>new</w:t>
      </w:r>
      <w:r w:rsidRPr="00E01A50">
        <w:t xml:space="preserve"> Singleton();</w:t>
      </w:r>
    </w:p>
    <w:p w14:paraId="75179B17" w14:textId="77777777" w:rsidR="00481845" w:rsidRPr="00E01A50" w:rsidRDefault="00481845" w:rsidP="001A4C72">
      <w:pPr>
        <w:pStyle w:val="1Output"/>
        <w:rPr>
          <w:color w:val="4C483D" w:themeColor="text2"/>
        </w:rPr>
      </w:pPr>
      <w:r w:rsidRPr="00E01A50">
        <w:t xml:space="preserve">                }</w:t>
      </w:r>
    </w:p>
    <w:p w14:paraId="25A5BBCA" w14:textId="77777777" w:rsidR="00481845" w:rsidRPr="00E01A50" w:rsidRDefault="00481845" w:rsidP="001A4C72">
      <w:pPr>
        <w:pStyle w:val="1Output"/>
        <w:rPr>
          <w:color w:val="4C483D" w:themeColor="text2"/>
        </w:rPr>
      </w:pPr>
      <w:r w:rsidRPr="00E01A50">
        <w:t xml:space="preserve">            }</w:t>
      </w:r>
    </w:p>
    <w:p w14:paraId="622206BA" w14:textId="77777777" w:rsidR="00481845" w:rsidRPr="00E01A50" w:rsidRDefault="00481845" w:rsidP="001A4C72">
      <w:pPr>
        <w:pStyle w:val="1Output"/>
        <w:rPr>
          <w:color w:val="4C483D" w:themeColor="text2"/>
        </w:rPr>
      </w:pPr>
      <w:r w:rsidRPr="00E01A50">
        <w:t xml:space="preserve">        }</w:t>
      </w:r>
    </w:p>
    <w:p w14:paraId="4E68FF50" w14:textId="77777777" w:rsidR="00481845" w:rsidRPr="00E01A50" w:rsidRDefault="00481845" w:rsidP="001A4C72">
      <w:pPr>
        <w:pStyle w:val="1Output"/>
        <w:rPr>
          <w:color w:val="4C483D" w:themeColor="text2"/>
        </w:rPr>
      </w:pPr>
      <w:r w:rsidRPr="00E01A50">
        <w:t xml:space="preserve">        </w:t>
      </w:r>
      <w:r w:rsidRPr="00E01A50">
        <w:rPr>
          <w:bCs/>
          <w:color w:val="7F0055"/>
        </w:rPr>
        <w:t>return</w:t>
      </w:r>
      <w:r w:rsidRPr="00E01A50">
        <w:t xml:space="preserve"> _instance;</w:t>
      </w:r>
    </w:p>
    <w:p w14:paraId="2D176F90" w14:textId="77777777" w:rsidR="00481845" w:rsidRPr="00E01A50" w:rsidRDefault="00481845" w:rsidP="001A4C72">
      <w:pPr>
        <w:pStyle w:val="1Output"/>
      </w:pPr>
      <w:r w:rsidRPr="00E01A50">
        <w:t>}</w:t>
      </w:r>
    </w:p>
    <w:p w14:paraId="771FB66F" w14:textId="5B135A6B" w:rsidR="000B05CF" w:rsidRPr="000B05CF" w:rsidRDefault="000B05CF" w:rsidP="00151D89">
      <w:pPr>
        <w:pStyle w:val="ListParagraph"/>
        <w:numPr>
          <w:ilvl w:val="0"/>
          <w:numId w:val="93"/>
        </w:numPr>
      </w:pPr>
      <w:r w:rsidRPr="000B05CF">
        <w:rPr>
          <w:b/>
          <w:color w:val="FF0000"/>
        </w:rPr>
        <w:t>For Cloning</w:t>
      </w:r>
      <w:r w:rsidRPr="000B05CF">
        <w:rPr>
          <w:color w:val="FF0000"/>
        </w:rPr>
        <w:t xml:space="preserve"> </w:t>
      </w:r>
      <w:r>
        <w:t>– we need to Over</w:t>
      </w:r>
      <w:r w:rsidR="00D245CF">
        <w:t>r</w:t>
      </w:r>
      <w:r>
        <w:t xml:space="preserve">ide </w:t>
      </w:r>
      <w:r w:rsidRPr="000B05CF">
        <w:rPr>
          <w:b/>
          <w:color w:val="0070C0"/>
        </w:rPr>
        <w:t>clone()</w:t>
      </w:r>
      <w:r w:rsidRPr="000B05CF">
        <w:rPr>
          <w:color w:val="0070C0"/>
        </w:rPr>
        <w:t xml:space="preserve"> </w:t>
      </w:r>
      <w:r>
        <w:t xml:space="preserve">method &amp; Should throw </w:t>
      </w:r>
      <w:r w:rsidRPr="000B05CF">
        <w:rPr>
          <w:b/>
        </w:rPr>
        <w:t>CloneNotSupportException</w:t>
      </w:r>
    </w:p>
    <w:p w14:paraId="16A6B956" w14:textId="77777777" w:rsidR="000B05CF" w:rsidRDefault="000B05CF" w:rsidP="00151D89">
      <w:pPr>
        <w:pStyle w:val="ListParagraph"/>
        <w:numPr>
          <w:ilvl w:val="0"/>
          <w:numId w:val="93"/>
        </w:numPr>
      </w:pPr>
      <w:r w:rsidRPr="000B05CF">
        <w:rPr>
          <w:b/>
          <w:color w:val="FF0000"/>
        </w:rPr>
        <w:t>For Reflection</w:t>
      </w:r>
      <w:r w:rsidRPr="000B05CF">
        <w:rPr>
          <w:color w:val="FF0000"/>
        </w:rPr>
        <w:t xml:space="preserve"> </w:t>
      </w:r>
      <w:r>
        <w:t xml:space="preserve">- we need to throw </w:t>
      </w:r>
      <w:r w:rsidRPr="000B05CF">
        <w:rPr>
          <w:b/>
        </w:rPr>
        <w:t>RuntimeException(unchekd)</w:t>
      </w:r>
      <w:r>
        <w:t xml:space="preserve"> in </w:t>
      </w:r>
      <w:r w:rsidRPr="000B05CF">
        <w:rPr>
          <w:b/>
          <w:color w:val="FF0000"/>
        </w:rPr>
        <w:t>private Constructor</w:t>
      </w:r>
    </w:p>
    <w:p w14:paraId="42C5CCA9" w14:textId="4E53E2DB" w:rsidR="000B05CF" w:rsidRDefault="00E61F82" w:rsidP="008151C9">
      <w:pPr>
        <w:pStyle w:val="Heading30"/>
      </w:pPr>
      <w:r>
        <w:t xml:space="preserve">How can we create Mutiple </w:t>
      </w:r>
      <w:r w:rsidR="00477D46">
        <w:t>Objects,</w:t>
      </w:r>
      <w:r>
        <w:t xml:space="preserve"> even with class is SingleTon – How to avoid do so</w:t>
      </w:r>
      <w:r w:rsidR="000B05CF">
        <w:t>?</w:t>
      </w:r>
    </w:p>
    <w:p w14:paraId="565AB64A" w14:textId="4BB33ABC" w:rsidR="004623BD" w:rsidRDefault="004623BD" w:rsidP="004623BD">
      <w:pPr>
        <w:spacing w:after="0"/>
      </w:pPr>
      <w:r>
        <w:t>We have Two ways</w:t>
      </w:r>
    </w:p>
    <w:p w14:paraId="35E10EFF" w14:textId="11C437A9" w:rsidR="004623BD" w:rsidRDefault="004623BD" w:rsidP="00CB2B37">
      <w:pPr>
        <w:pStyle w:val="ListParagraph"/>
        <w:numPr>
          <w:ilvl w:val="0"/>
          <w:numId w:val="120"/>
        </w:numPr>
      </w:pPr>
      <w:r>
        <w:lastRenderedPageBreak/>
        <w:t xml:space="preserve">Cloning </w:t>
      </w:r>
    </w:p>
    <w:p w14:paraId="2F980DA3" w14:textId="459BB8D2" w:rsidR="004623BD" w:rsidRDefault="004623BD" w:rsidP="00CB2B37">
      <w:pPr>
        <w:pStyle w:val="ListParagraph"/>
        <w:numPr>
          <w:ilvl w:val="0"/>
          <w:numId w:val="120"/>
        </w:numPr>
        <w:spacing w:after="0"/>
      </w:pPr>
      <w:r>
        <w:t>Reflection API</w:t>
      </w:r>
    </w:p>
    <w:p w14:paraId="60DE101B" w14:textId="77777777" w:rsidR="008128BD" w:rsidRDefault="008128BD" w:rsidP="008128BD">
      <w:pPr>
        <w:spacing w:after="0"/>
        <w:rPr>
          <w:b/>
          <w:bCs/>
          <w:color w:val="00B050"/>
        </w:rPr>
      </w:pPr>
    </w:p>
    <w:p w14:paraId="66627218" w14:textId="35E98A04" w:rsidR="000767C8" w:rsidRDefault="00150760" w:rsidP="000B05CF">
      <w:hyperlink r:id="rId129" w:history="1">
        <w:r w:rsidR="000B05CF" w:rsidRPr="004623BD">
          <w:rPr>
            <w:rStyle w:val="Hyperlink"/>
            <w:b/>
            <w:bCs/>
            <w:color w:val="00B050"/>
          </w:rPr>
          <w:t>Cloning</w:t>
        </w:r>
      </w:hyperlink>
      <w:r w:rsidR="000B05CF" w:rsidRPr="004623BD">
        <w:rPr>
          <w:b/>
          <w:bCs/>
          <w:color w:val="00B050"/>
        </w:rPr>
        <w:t> </w:t>
      </w:r>
      <w:r w:rsidR="000B05CF" w:rsidRPr="004B4E05">
        <w:t xml:space="preserve">is a concept to create duplicate objects. </w:t>
      </w:r>
      <w:r w:rsidR="000B05CF" w:rsidRPr="004B4E05">
        <w:rPr>
          <w:b/>
        </w:rPr>
        <w:t xml:space="preserve">Using </w:t>
      </w:r>
      <w:r w:rsidR="008128BD" w:rsidRPr="004B4E05">
        <w:rPr>
          <w:b/>
        </w:rPr>
        <w:t>clone,</w:t>
      </w:r>
      <w:r w:rsidR="000B05CF" w:rsidRPr="004B4E05">
        <w:rPr>
          <w:b/>
        </w:rPr>
        <w:t xml:space="preserve"> we can create copy of object</w:t>
      </w:r>
      <w:r w:rsidR="000B05CF" w:rsidRPr="004B4E05">
        <w:t xml:space="preserve">. </w:t>
      </w:r>
    </w:p>
    <w:p w14:paraId="39495AB1" w14:textId="1F77FC05" w:rsidR="000B05CF" w:rsidRPr="004B4E05" w:rsidRDefault="000767C8" w:rsidP="000767C8">
      <w:pPr>
        <w:spacing w:after="0"/>
        <w:rPr>
          <w:b/>
          <w:color w:val="FF0000"/>
        </w:rPr>
      </w:pPr>
      <w:r w:rsidRPr="004B4E05">
        <w:t>Suppose</w:t>
      </w:r>
      <w:r w:rsidR="000B05CF" w:rsidRPr="004B4E05">
        <w:t xml:space="preserve"> we ceate clone of a singleton object, then it wil create a copy that </w:t>
      </w:r>
      <w:r w:rsidR="00016672">
        <w:t>Singleton Object. that means we have</w:t>
      </w:r>
      <w:r w:rsidR="000B05CF" w:rsidRPr="004B4E05">
        <w:t xml:space="preserve"> two instances of a singleton </w:t>
      </w:r>
      <w:r w:rsidR="008128BD" w:rsidRPr="004B4E05">
        <w:t>class;</w:t>
      </w:r>
      <w:r w:rsidR="000B05CF" w:rsidRPr="004B4E05">
        <w:t xml:space="preserve"> </w:t>
      </w:r>
      <w:r w:rsidR="000B05CF" w:rsidRPr="004B4E05">
        <w:rPr>
          <w:b/>
          <w:color w:val="FF0000"/>
        </w:rPr>
        <w:t>hence the class is no more singleton.</w:t>
      </w:r>
    </w:p>
    <w:p w14:paraId="194AB983" w14:textId="6EBF26D3" w:rsidR="000B05CF" w:rsidRDefault="000B05CF" w:rsidP="000B05CF">
      <w:pPr>
        <w:pStyle w:val="1Output"/>
        <w:rPr>
          <w:color w:val="4C483D" w:themeColor="text2"/>
        </w:rPr>
      </w:pPr>
      <w:r>
        <w:rPr>
          <w:bCs/>
          <w:color w:val="7F0055"/>
        </w:rPr>
        <w:t>public</w:t>
      </w:r>
      <w:r>
        <w:t xml:space="preserve"> </w:t>
      </w:r>
      <w:r>
        <w:rPr>
          <w:bCs/>
          <w:color w:val="7F0055"/>
        </w:rPr>
        <w:t>static</w:t>
      </w:r>
      <w:r>
        <w:t xml:space="preserve"> </w:t>
      </w:r>
      <w:r>
        <w:rPr>
          <w:bCs/>
          <w:color w:val="7F0055"/>
        </w:rPr>
        <w:t>void</w:t>
      </w:r>
      <w:r>
        <w:t xml:space="preserve"> main(String </w:t>
      </w:r>
      <w:r>
        <w:rPr>
          <w:color w:val="6A3E3E"/>
        </w:rPr>
        <w:t>args</w:t>
      </w:r>
      <w:r>
        <w:t xml:space="preserve">[]) </w:t>
      </w:r>
      <w:r>
        <w:rPr>
          <w:bCs/>
          <w:color w:val="7F0055"/>
        </w:rPr>
        <w:t>throws</w:t>
      </w:r>
      <w:r>
        <w:t xml:space="preserve"> CloneNotSupportedException {</w:t>
      </w:r>
      <w:r>
        <w:tab/>
      </w:r>
      <w:r>
        <w:tab/>
      </w:r>
    </w:p>
    <w:p w14:paraId="62BB8904" w14:textId="77777777" w:rsidR="000B05CF" w:rsidRDefault="000B05CF" w:rsidP="000B05CF">
      <w:pPr>
        <w:pStyle w:val="1Output"/>
        <w:rPr>
          <w:color w:val="4C483D" w:themeColor="text2"/>
        </w:rPr>
      </w:pPr>
      <w:r>
        <w:tab/>
      </w:r>
      <w:r>
        <w:tab/>
        <w:t xml:space="preserve">Student </w:t>
      </w:r>
      <w:r>
        <w:rPr>
          <w:color w:val="6A3E3E"/>
        </w:rPr>
        <w:t>s1</w:t>
      </w:r>
      <w:r>
        <w:t xml:space="preserve"> = Student.</w:t>
      </w:r>
      <w:r>
        <w:rPr>
          <w:i/>
          <w:iCs/>
        </w:rPr>
        <w:t>getObject</w:t>
      </w:r>
      <w:r>
        <w:t>();</w:t>
      </w:r>
    </w:p>
    <w:p w14:paraId="4F8441A8" w14:textId="77777777" w:rsidR="000B05CF" w:rsidRDefault="000B05CF" w:rsidP="000B05CF">
      <w:pPr>
        <w:pStyle w:val="1Output"/>
        <w:rPr>
          <w:color w:val="4C483D" w:themeColor="text2"/>
        </w:rPr>
      </w:pPr>
      <w:r>
        <w:tab/>
      </w:r>
      <w:r>
        <w:tab/>
        <w:t xml:space="preserve">Student </w:t>
      </w:r>
      <w:r>
        <w:rPr>
          <w:color w:val="6A3E3E"/>
          <w:u w:val="single"/>
        </w:rPr>
        <w:t>s2</w:t>
      </w:r>
      <w:r>
        <w:t xml:space="preserve"> = Student.</w:t>
      </w:r>
      <w:r>
        <w:rPr>
          <w:i/>
          <w:iCs/>
        </w:rPr>
        <w:t>getObject</w:t>
      </w:r>
      <w:r>
        <w:t>();</w:t>
      </w:r>
    </w:p>
    <w:p w14:paraId="1FD7B6C1" w14:textId="77777777" w:rsidR="000B05CF" w:rsidRDefault="000B05CF" w:rsidP="000B05CF">
      <w:pPr>
        <w:pStyle w:val="1Output"/>
        <w:rPr>
          <w:color w:val="4C483D" w:themeColor="text2"/>
        </w:rPr>
      </w:pPr>
      <w:r>
        <w:tab/>
      </w:r>
      <w:r>
        <w:tab/>
      </w:r>
    </w:p>
    <w:p w14:paraId="318AD318" w14:textId="77777777" w:rsidR="000B05CF" w:rsidRDefault="000B05CF" w:rsidP="000B05CF">
      <w:pPr>
        <w:pStyle w:val="1Output"/>
        <w:rPr>
          <w:color w:val="4C483D" w:themeColor="text2"/>
        </w:rPr>
      </w:pPr>
      <w:r>
        <w:tab/>
      </w:r>
      <w:r>
        <w:tab/>
        <w:t xml:space="preserve">Student </w:t>
      </w:r>
      <w:r>
        <w:rPr>
          <w:color w:val="6A3E3E"/>
        </w:rPr>
        <w:t>s3</w:t>
      </w:r>
      <w:r>
        <w:t xml:space="preserve"> = (Student) </w:t>
      </w:r>
      <w:r>
        <w:rPr>
          <w:color w:val="6A3E3E"/>
        </w:rPr>
        <w:t>s1</w:t>
      </w:r>
      <w:r>
        <w:t>.clone();</w:t>
      </w:r>
    </w:p>
    <w:p w14:paraId="35D11669" w14:textId="77777777" w:rsidR="000B05CF" w:rsidRDefault="000B05CF" w:rsidP="000B05CF">
      <w:pPr>
        <w:pStyle w:val="1Output"/>
        <w:rPr>
          <w:color w:val="4C483D" w:themeColor="text2"/>
        </w:rPr>
      </w:pPr>
      <w:r>
        <w:tab/>
      </w:r>
      <w:r>
        <w:tab/>
        <w:t>System.</w:t>
      </w:r>
      <w:r>
        <w:rPr>
          <w:bCs/>
          <w:i/>
          <w:iCs/>
          <w:color w:val="0000C0"/>
        </w:rPr>
        <w:t>out</w:t>
      </w:r>
      <w:r>
        <w:t>.println(</w:t>
      </w:r>
      <w:r>
        <w:rPr>
          <w:color w:val="6A3E3E"/>
        </w:rPr>
        <w:t>s1</w:t>
      </w:r>
      <w:r>
        <w:t>);</w:t>
      </w:r>
    </w:p>
    <w:p w14:paraId="31559A0E" w14:textId="08C70146" w:rsidR="000B05CF" w:rsidRDefault="000B05CF" w:rsidP="000B05CF">
      <w:pPr>
        <w:pStyle w:val="1Output"/>
        <w:rPr>
          <w:color w:val="4C483D" w:themeColor="text2"/>
        </w:rPr>
      </w:pPr>
      <w:r>
        <w:tab/>
      </w:r>
      <w:r>
        <w:tab/>
        <w:t>System.</w:t>
      </w:r>
      <w:r>
        <w:rPr>
          <w:bCs/>
          <w:i/>
          <w:iCs/>
          <w:color w:val="0000C0"/>
        </w:rPr>
        <w:t>out</w:t>
      </w:r>
      <w:r>
        <w:t>.println(</w:t>
      </w:r>
      <w:r>
        <w:rPr>
          <w:color w:val="6A3E3E"/>
        </w:rPr>
        <w:t>s</w:t>
      </w:r>
      <w:r w:rsidR="002E686D">
        <w:rPr>
          <w:color w:val="6A3E3E"/>
        </w:rPr>
        <w:t>2</w:t>
      </w:r>
      <w:r>
        <w:t>);</w:t>
      </w:r>
    </w:p>
    <w:p w14:paraId="79924AE0" w14:textId="01F352E1" w:rsidR="000B05CF" w:rsidRDefault="000B05CF" w:rsidP="000B05CF">
      <w:pPr>
        <w:pStyle w:val="1Output"/>
        <w:rPr>
          <w:color w:val="4C483D" w:themeColor="text2"/>
        </w:rPr>
      </w:pPr>
      <w:r>
        <w:tab/>
      </w:r>
      <w:r>
        <w:tab/>
        <w:t>System.</w:t>
      </w:r>
      <w:r>
        <w:rPr>
          <w:bCs/>
          <w:i/>
          <w:iCs/>
          <w:color w:val="0000C0"/>
        </w:rPr>
        <w:t>out</w:t>
      </w:r>
      <w:r>
        <w:t>.println(</w:t>
      </w:r>
      <w:r>
        <w:rPr>
          <w:color w:val="6A3E3E"/>
        </w:rPr>
        <w:t>s3</w:t>
      </w:r>
      <w:r>
        <w:t>);</w:t>
      </w:r>
    </w:p>
    <w:p w14:paraId="7C4F5FF1" w14:textId="77777777" w:rsidR="000B05CF" w:rsidRDefault="000B05CF" w:rsidP="000B05CF">
      <w:pPr>
        <w:pStyle w:val="1Output"/>
      </w:pPr>
      <w:r>
        <w:tab/>
        <w:t>}</w:t>
      </w:r>
    </w:p>
    <w:p w14:paraId="0C20A866" w14:textId="77777777" w:rsidR="000B05CF" w:rsidRDefault="000B05CF" w:rsidP="000B05CF">
      <w:pPr>
        <w:pStyle w:val="1Output"/>
        <w:shd w:val="clear" w:color="auto" w:fill="000000" w:themeFill="text1"/>
        <w:rPr>
          <w:color w:val="4C483D" w:themeColor="text2"/>
        </w:rPr>
      </w:pPr>
      <w:r>
        <w:t>Student@15db9742</w:t>
      </w:r>
    </w:p>
    <w:p w14:paraId="5BE910AB" w14:textId="77777777" w:rsidR="000B05CF" w:rsidRDefault="000B05CF" w:rsidP="000B05CF">
      <w:pPr>
        <w:pStyle w:val="1Output"/>
        <w:shd w:val="clear" w:color="auto" w:fill="000000" w:themeFill="text1"/>
        <w:rPr>
          <w:color w:val="4C483D" w:themeColor="text2"/>
        </w:rPr>
      </w:pPr>
      <w:r>
        <w:t>Student@15db9742</w:t>
      </w:r>
    </w:p>
    <w:p w14:paraId="17315221" w14:textId="77777777" w:rsidR="000B05CF" w:rsidRDefault="000B05CF" w:rsidP="000B05CF">
      <w:pPr>
        <w:pStyle w:val="1Output"/>
        <w:shd w:val="clear" w:color="auto" w:fill="000000" w:themeFill="text1"/>
        <w:rPr>
          <w:color w:val="FF0000"/>
        </w:rPr>
      </w:pPr>
      <w:r w:rsidRPr="0019546B">
        <w:rPr>
          <w:color w:val="FF0000"/>
        </w:rPr>
        <w:t>Student@6d06d69c</w:t>
      </w:r>
      <w:r>
        <w:rPr>
          <w:color w:val="FF0000"/>
        </w:rPr>
        <w:t xml:space="preserve"> // Creates new Object, our singleton failed.</w:t>
      </w:r>
    </w:p>
    <w:p w14:paraId="5A2885F1" w14:textId="77777777" w:rsidR="000B05CF" w:rsidRDefault="000B05CF" w:rsidP="000B05CF"/>
    <w:p w14:paraId="5FA7531A" w14:textId="57BA60D6" w:rsidR="000B05CF" w:rsidRDefault="000B05CF" w:rsidP="000B05CF">
      <w:pPr>
        <w:spacing w:after="0"/>
      </w:pPr>
      <w:r>
        <w:t xml:space="preserve">To overcome this, we should override </w:t>
      </w:r>
      <w:r w:rsidRPr="00016672">
        <w:rPr>
          <w:rStyle w:val="2SyntaxChar"/>
        </w:rPr>
        <w:t>clone()</w:t>
      </w:r>
      <w:r>
        <w:t xml:space="preserve"> method</w:t>
      </w:r>
      <w:r w:rsidR="00016672">
        <w:t xml:space="preserve"> of Singleton class</w:t>
      </w:r>
      <w:r>
        <w:t>, it should throw Exception, anyone tries to do clone</w:t>
      </w:r>
    </w:p>
    <w:p w14:paraId="312C0382" w14:textId="77777777" w:rsidR="000B05CF" w:rsidRDefault="000B05CF" w:rsidP="000B05CF">
      <w:pPr>
        <w:pStyle w:val="1Output"/>
        <w:rPr>
          <w:shd w:val="clear" w:color="auto" w:fill="E8F2FE"/>
        </w:rPr>
      </w:pPr>
      <w:r>
        <w:rPr>
          <w:bCs/>
          <w:color w:val="7F0055"/>
          <w:shd w:val="clear" w:color="auto" w:fill="E8F2FE"/>
        </w:rPr>
        <w:t>class</w:t>
      </w:r>
      <w:r>
        <w:rPr>
          <w:shd w:val="clear" w:color="auto" w:fill="E8F2FE"/>
        </w:rPr>
        <w:t xml:space="preserve"> Student </w:t>
      </w:r>
      <w:r>
        <w:rPr>
          <w:bCs/>
          <w:color w:val="7F0055"/>
          <w:shd w:val="clear" w:color="auto" w:fill="E8F2FE"/>
        </w:rPr>
        <w:t>implements</w:t>
      </w:r>
      <w:r>
        <w:rPr>
          <w:shd w:val="clear" w:color="auto" w:fill="E8F2FE"/>
        </w:rPr>
        <w:t xml:space="preserve"> Cloneable{</w:t>
      </w:r>
    </w:p>
    <w:p w14:paraId="008F5DC2" w14:textId="77777777" w:rsidR="000B05CF" w:rsidRDefault="000B05CF" w:rsidP="000B05CF">
      <w:pPr>
        <w:pStyle w:val="1Output"/>
        <w:rPr>
          <w:shd w:val="clear" w:color="auto" w:fill="E8F2FE"/>
        </w:rPr>
      </w:pPr>
      <w:r>
        <w:rPr>
          <w:shd w:val="clear" w:color="auto" w:fill="E8F2FE"/>
        </w:rPr>
        <w:tab/>
        <w:t>……….</w:t>
      </w:r>
    </w:p>
    <w:p w14:paraId="170C928D" w14:textId="77777777" w:rsidR="000B05CF" w:rsidRDefault="000B05CF" w:rsidP="000B05CF">
      <w:pPr>
        <w:pStyle w:val="1Output"/>
        <w:rPr>
          <w:color w:val="4C483D" w:themeColor="text2"/>
        </w:rPr>
      </w:pPr>
      <w:r>
        <w:rPr>
          <w:color w:val="646464"/>
        </w:rPr>
        <w:t xml:space="preserve">       @Override</w:t>
      </w:r>
    </w:p>
    <w:p w14:paraId="585EF21B" w14:textId="77777777" w:rsidR="000B05CF" w:rsidRDefault="000B05CF" w:rsidP="000B05CF">
      <w:pPr>
        <w:pStyle w:val="1Output"/>
        <w:rPr>
          <w:color w:val="4C483D" w:themeColor="text2"/>
        </w:rPr>
      </w:pPr>
      <w:r>
        <w:tab/>
      </w:r>
      <w:r>
        <w:rPr>
          <w:bCs/>
          <w:color w:val="7F0055"/>
        </w:rPr>
        <w:t>protected</w:t>
      </w:r>
      <w:r>
        <w:t xml:space="preserve"> Object clone() </w:t>
      </w:r>
      <w:r>
        <w:rPr>
          <w:bCs/>
          <w:color w:val="7F0055"/>
        </w:rPr>
        <w:t>throws</w:t>
      </w:r>
      <w:r>
        <w:t xml:space="preserve"> CloneNotSupportedException {</w:t>
      </w:r>
    </w:p>
    <w:p w14:paraId="4D7AD4B4" w14:textId="77777777" w:rsidR="000B05CF" w:rsidRDefault="000B05CF" w:rsidP="000B05CF">
      <w:pPr>
        <w:pStyle w:val="1Output"/>
        <w:rPr>
          <w:color w:val="4C483D" w:themeColor="text2"/>
        </w:rPr>
      </w:pPr>
      <w:r>
        <w:tab/>
      </w:r>
      <w:r>
        <w:tab/>
      </w:r>
      <w:r>
        <w:rPr>
          <w:bCs/>
          <w:color w:val="7F0055"/>
        </w:rPr>
        <w:t>throw</w:t>
      </w:r>
      <w:r>
        <w:t xml:space="preserve"> </w:t>
      </w:r>
      <w:r>
        <w:rPr>
          <w:bCs/>
          <w:color w:val="7F0055"/>
        </w:rPr>
        <w:t>new</w:t>
      </w:r>
      <w:r>
        <w:t xml:space="preserve"> CloneNotSupportedException();</w:t>
      </w:r>
    </w:p>
    <w:p w14:paraId="14FB7FC5" w14:textId="565E7D22" w:rsidR="000B05CF" w:rsidRDefault="000B05CF" w:rsidP="000B05CF">
      <w:pPr>
        <w:pStyle w:val="1Output"/>
        <w:rPr>
          <w:color w:val="4C483D" w:themeColor="text2"/>
        </w:rPr>
      </w:pPr>
      <w:r>
        <w:tab/>
        <w:t>}</w:t>
      </w:r>
      <w:r>
        <w:tab/>
      </w:r>
    </w:p>
    <w:p w14:paraId="0F61548D" w14:textId="77777777" w:rsidR="000B05CF" w:rsidRDefault="000B05CF" w:rsidP="000B05CF">
      <w:pPr>
        <w:pStyle w:val="1Output"/>
        <w:rPr>
          <w:color w:val="4C483D" w:themeColor="text2"/>
        </w:rPr>
      </w:pPr>
      <w:r>
        <w:tab/>
      </w:r>
      <w:r>
        <w:rPr>
          <w:bCs/>
          <w:color w:val="7F0055"/>
        </w:rPr>
        <w:t>public</w:t>
      </w:r>
      <w:r>
        <w:t xml:space="preserve"> </w:t>
      </w:r>
      <w:r>
        <w:rPr>
          <w:bCs/>
          <w:color w:val="7F0055"/>
        </w:rPr>
        <w:t>static</w:t>
      </w:r>
      <w:r>
        <w:t xml:space="preserve"> </w:t>
      </w:r>
      <w:r>
        <w:rPr>
          <w:bCs/>
          <w:color w:val="7F0055"/>
        </w:rPr>
        <w:t>void</w:t>
      </w:r>
      <w:r>
        <w:t xml:space="preserve"> main(String </w:t>
      </w:r>
      <w:r>
        <w:rPr>
          <w:color w:val="6A3E3E"/>
        </w:rPr>
        <w:t>args</w:t>
      </w:r>
      <w:r>
        <w:t xml:space="preserve">[]) </w:t>
      </w:r>
      <w:r>
        <w:rPr>
          <w:bCs/>
          <w:color w:val="7F0055"/>
        </w:rPr>
        <w:t>throws</w:t>
      </w:r>
      <w:r>
        <w:t xml:space="preserve"> CloneNotSupportedException {</w:t>
      </w:r>
      <w:r>
        <w:tab/>
      </w:r>
      <w:r>
        <w:tab/>
      </w:r>
    </w:p>
    <w:p w14:paraId="23F5709A" w14:textId="77777777" w:rsidR="000B05CF" w:rsidRDefault="000B05CF" w:rsidP="000B05CF">
      <w:pPr>
        <w:pStyle w:val="1Output"/>
        <w:rPr>
          <w:color w:val="4C483D" w:themeColor="text2"/>
        </w:rPr>
      </w:pPr>
      <w:r>
        <w:tab/>
      </w:r>
      <w:r>
        <w:tab/>
        <w:t xml:space="preserve">Student </w:t>
      </w:r>
      <w:r>
        <w:rPr>
          <w:color w:val="6A3E3E"/>
        </w:rPr>
        <w:t>s1</w:t>
      </w:r>
      <w:r>
        <w:t xml:space="preserve"> = Student.</w:t>
      </w:r>
      <w:r>
        <w:rPr>
          <w:i/>
          <w:iCs/>
        </w:rPr>
        <w:t>getObject</w:t>
      </w:r>
      <w:r>
        <w:t>();</w:t>
      </w:r>
    </w:p>
    <w:p w14:paraId="19ED9372" w14:textId="77777777" w:rsidR="000B05CF" w:rsidRDefault="000B05CF" w:rsidP="000B05CF">
      <w:pPr>
        <w:pStyle w:val="1Output"/>
        <w:rPr>
          <w:color w:val="4C483D" w:themeColor="text2"/>
        </w:rPr>
      </w:pPr>
      <w:r>
        <w:tab/>
      </w:r>
      <w:r>
        <w:tab/>
        <w:t xml:space="preserve">Student </w:t>
      </w:r>
      <w:r>
        <w:rPr>
          <w:color w:val="6A3E3E"/>
          <w:u w:val="single"/>
        </w:rPr>
        <w:t>s2</w:t>
      </w:r>
      <w:r>
        <w:t xml:space="preserve"> = Student.</w:t>
      </w:r>
      <w:r>
        <w:rPr>
          <w:i/>
          <w:iCs/>
        </w:rPr>
        <w:t>getObject</w:t>
      </w:r>
      <w:r>
        <w:t>();</w:t>
      </w:r>
    </w:p>
    <w:p w14:paraId="4A3E4B8A" w14:textId="77777777" w:rsidR="000B05CF" w:rsidRDefault="000B05CF" w:rsidP="000B05CF">
      <w:pPr>
        <w:pStyle w:val="1Output"/>
        <w:rPr>
          <w:color w:val="4C483D" w:themeColor="text2"/>
        </w:rPr>
      </w:pPr>
      <w:r>
        <w:tab/>
      </w:r>
      <w:r>
        <w:tab/>
      </w:r>
    </w:p>
    <w:p w14:paraId="52E4BFC7" w14:textId="77777777" w:rsidR="000B05CF" w:rsidRDefault="000B05CF" w:rsidP="000B05CF">
      <w:pPr>
        <w:pStyle w:val="1Output"/>
        <w:rPr>
          <w:color w:val="4C483D" w:themeColor="text2"/>
        </w:rPr>
      </w:pPr>
      <w:r>
        <w:tab/>
      </w:r>
      <w:r>
        <w:tab/>
        <w:t xml:space="preserve">Student </w:t>
      </w:r>
      <w:r>
        <w:rPr>
          <w:color w:val="6A3E3E"/>
        </w:rPr>
        <w:t>s3</w:t>
      </w:r>
      <w:r>
        <w:t xml:space="preserve"> = (Student) </w:t>
      </w:r>
      <w:r>
        <w:rPr>
          <w:color w:val="6A3E3E"/>
        </w:rPr>
        <w:t>s1</w:t>
      </w:r>
      <w:r>
        <w:t>.clone();</w:t>
      </w:r>
    </w:p>
    <w:p w14:paraId="2C9E1C8C" w14:textId="77777777" w:rsidR="000B05CF" w:rsidRDefault="000B05CF" w:rsidP="000B05CF">
      <w:pPr>
        <w:pStyle w:val="1Output"/>
        <w:rPr>
          <w:color w:val="4C483D" w:themeColor="text2"/>
        </w:rPr>
      </w:pPr>
      <w:r>
        <w:tab/>
      </w:r>
      <w:r>
        <w:tab/>
        <w:t>System.</w:t>
      </w:r>
      <w:r>
        <w:rPr>
          <w:bCs/>
          <w:i/>
          <w:iCs/>
          <w:color w:val="0000C0"/>
        </w:rPr>
        <w:t>out</w:t>
      </w:r>
      <w:r>
        <w:t>.println(</w:t>
      </w:r>
      <w:r>
        <w:rPr>
          <w:color w:val="6A3E3E"/>
        </w:rPr>
        <w:t>s1</w:t>
      </w:r>
      <w:r>
        <w:t>);</w:t>
      </w:r>
    </w:p>
    <w:p w14:paraId="48B9E5E0" w14:textId="77777777" w:rsidR="000B05CF" w:rsidRDefault="000B05CF" w:rsidP="000B05CF">
      <w:pPr>
        <w:pStyle w:val="1Output"/>
        <w:rPr>
          <w:color w:val="4C483D" w:themeColor="text2"/>
        </w:rPr>
      </w:pPr>
      <w:r>
        <w:tab/>
      </w:r>
      <w:r>
        <w:tab/>
        <w:t>System.</w:t>
      </w:r>
      <w:r>
        <w:rPr>
          <w:bCs/>
          <w:i/>
          <w:iCs/>
          <w:color w:val="0000C0"/>
        </w:rPr>
        <w:t>out</w:t>
      </w:r>
      <w:r>
        <w:t>.println(</w:t>
      </w:r>
      <w:r>
        <w:rPr>
          <w:color w:val="6A3E3E"/>
        </w:rPr>
        <w:t>s1</w:t>
      </w:r>
      <w:r>
        <w:t>);</w:t>
      </w:r>
    </w:p>
    <w:p w14:paraId="10782B90" w14:textId="10809D8E" w:rsidR="000B05CF" w:rsidRDefault="000B05CF" w:rsidP="000B05CF">
      <w:pPr>
        <w:pStyle w:val="1Output"/>
        <w:rPr>
          <w:color w:val="4C483D" w:themeColor="text2"/>
        </w:rPr>
      </w:pPr>
      <w:r>
        <w:tab/>
      </w:r>
      <w:r>
        <w:tab/>
        <w:t>System.</w:t>
      </w:r>
      <w:r>
        <w:rPr>
          <w:bCs/>
          <w:i/>
          <w:iCs/>
          <w:color w:val="0000C0"/>
        </w:rPr>
        <w:t>out</w:t>
      </w:r>
      <w:r>
        <w:t>.println(</w:t>
      </w:r>
      <w:r>
        <w:rPr>
          <w:color w:val="6A3E3E"/>
        </w:rPr>
        <w:t>s3</w:t>
      </w:r>
      <w:r>
        <w:t>);</w:t>
      </w:r>
    </w:p>
    <w:p w14:paraId="6D2BEE81" w14:textId="77777777" w:rsidR="000B05CF" w:rsidRDefault="000B05CF" w:rsidP="000B05CF">
      <w:pPr>
        <w:pStyle w:val="1Output"/>
        <w:rPr>
          <w:color w:val="4C483D" w:themeColor="text2"/>
        </w:rPr>
      </w:pPr>
      <w:r>
        <w:tab/>
        <w:t>}</w:t>
      </w:r>
    </w:p>
    <w:p w14:paraId="4969B7BC" w14:textId="77777777" w:rsidR="000B05CF" w:rsidRDefault="000B05CF" w:rsidP="000B05CF">
      <w:pPr>
        <w:pStyle w:val="1Output"/>
        <w:rPr>
          <w:color w:val="4C483D" w:themeColor="text2"/>
        </w:rPr>
      </w:pPr>
      <w:r>
        <w:t>}</w:t>
      </w:r>
    </w:p>
    <w:p w14:paraId="77BA7E49" w14:textId="77777777" w:rsidR="000B05CF" w:rsidRDefault="000B05CF" w:rsidP="000B05CF">
      <w:pPr>
        <w:pStyle w:val="1Output"/>
        <w:shd w:val="clear" w:color="auto" w:fill="000000" w:themeFill="text1"/>
        <w:rPr>
          <w:color w:val="4C483D" w:themeColor="text2"/>
        </w:rPr>
      </w:pPr>
      <w:r>
        <w:rPr>
          <w:color w:val="FF0000"/>
        </w:rPr>
        <w:t xml:space="preserve">Exception in thread "main" </w:t>
      </w:r>
      <w:r>
        <w:t xml:space="preserve">java.lang.CloneNotSupportedException </w:t>
      </w:r>
      <w:r w:rsidRPr="006B7267">
        <w:rPr>
          <w:color w:val="FFFF00"/>
        </w:rPr>
        <w:t>//We are GOOD now</w:t>
      </w:r>
    </w:p>
    <w:p w14:paraId="488BB24D" w14:textId="77777777" w:rsidR="000B05CF" w:rsidRDefault="000B05CF" w:rsidP="000B05CF">
      <w:pPr>
        <w:pStyle w:val="1Output"/>
        <w:shd w:val="clear" w:color="auto" w:fill="000000" w:themeFill="text1"/>
        <w:rPr>
          <w:color w:val="4C483D" w:themeColor="text2"/>
        </w:rPr>
      </w:pPr>
      <w:r>
        <w:rPr>
          <w:color w:val="FF0000"/>
        </w:rPr>
        <w:tab/>
        <w:t>at Student.clone(</w:t>
      </w:r>
      <w:r>
        <w:t>Student.java:25</w:t>
      </w:r>
      <w:r>
        <w:rPr>
          <w:color w:val="FF0000"/>
        </w:rPr>
        <w:t>)</w:t>
      </w:r>
    </w:p>
    <w:p w14:paraId="32441083" w14:textId="77777777" w:rsidR="000B05CF" w:rsidRDefault="000B05CF" w:rsidP="000B05CF">
      <w:pPr>
        <w:pStyle w:val="1Output"/>
        <w:shd w:val="clear" w:color="auto" w:fill="000000" w:themeFill="text1"/>
        <w:rPr>
          <w:color w:val="4C483D" w:themeColor="text2"/>
        </w:rPr>
      </w:pPr>
      <w:r>
        <w:rPr>
          <w:color w:val="FF0000"/>
        </w:rPr>
        <w:tab/>
        <w:t>at Student.main(</w:t>
      </w:r>
      <w:r>
        <w:t>Student.java:33</w:t>
      </w:r>
      <w:r>
        <w:rPr>
          <w:color w:val="FF0000"/>
        </w:rPr>
        <w:t>)</w:t>
      </w:r>
    </w:p>
    <w:p w14:paraId="783A3193" w14:textId="77777777" w:rsidR="000B05CF" w:rsidRDefault="000B05CF" w:rsidP="000B05CF"/>
    <w:p w14:paraId="1577480A" w14:textId="43E8C557" w:rsidR="000B05CF" w:rsidRDefault="000B05CF" w:rsidP="00BF2F74">
      <w:pPr>
        <w:spacing w:after="0"/>
      </w:pPr>
      <w:r w:rsidRPr="004623BD">
        <w:rPr>
          <w:b/>
          <w:bCs/>
          <w:color w:val="00B050"/>
        </w:rPr>
        <w:t>Reflection</w:t>
      </w:r>
      <w:r w:rsidRPr="006D3EF3">
        <w:rPr>
          <w:b/>
          <w:bCs/>
        </w:rPr>
        <w:t>:</w:t>
      </w:r>
      <w:r w:rsidRPr="006D3EF3">
        <w:t> </w:t>
      </w:r>
      <w:r w:rsidRPr="00C956BE">
        <w:t xml:space="preserve">You can make the new instance of the Singleton class by changing the </w:t>
      </w:r>
      <w:r w:rsidRPr="00C956BE">
        <w:rPr>
          <w:b/>
        </w:rPr>
        <w:t>constructor visibility as public</w:t>
      </w:r>
      <w:r w:rsidRPr="00C956BE">
        <w:t xml:space="preserve"> in run-time and create new instance using that </w:t>
      </w:r>
      <w:r w:rsidR="00016672" w:rsidRPr="00C956BE">
        <w:t>constructor</w:t>
      </w:r>
      <w:r w:rsidR="00016672">
        <w:t>.</w:t>
      </w:r>
    </w:p>
    <w:p w14:paraId="66416C93" w14:textId="77777777" w:rsidR="00BF2F74" w:rsidRPr="00BF2F74" w:rsidRDefault="00BF2F74" w:rsidP="00BF2F74">
      <w:pPr>
        <w:pStyle w:val="1Output"/>
        <w:rPr>
          <w:color w:val="4C483D" w:themeColor="text2"/>
        </w:rPr>
      </w:pPr>
      <w:r w:rsidRPr="00BF2F74">
        <w:rPr>
          <w:bCs/>
          <w:color w:val="7F0055"/>
        </w:rPr>
        <w:t>public</w:t>
      </w:r>
      <w:r w:rsidRPr="00BF2F74">
        <w:t xml:space="preserve"> </w:t>
      </w:r>
      <w:r w:rsidRPr="00BF2F74">
        <w:rPr>
          <w:bCs/>
          <w:color w:val="7F0055"/>
        </w:rPr>
        <w:t>class</w:t>
      </w:r>
      <w:r w:rsidRPr="00BF2F74">
        <w:t xml:space="preserve"> </w:t>
      </w:r>
      <w:r w:rsidRPr="00BF2F74">
        <w:rPr>
          <w:shd w:val="clear" w:color="auto" w:fill="D4D4D4"/>
        </w:rPr>
        <w:t>SingletonFailed</w:t>
      </w:r>
      <w:r w:rsidRPr="00BF2F74">
        <w:t xml:space="preserve"> {</w:t>
      </w:r>
    </w:p>
    <w:p w14:paraId="76EF2C39" w14:textId="77777777" w:rsidR="00BF2F74" w:rsidRPr="00BF2F74" w:rsidRDefault="00BF2F74" w:rsidP="00BF2F74">
      <w:pPr>
        <w:pStyle w:val="1Output"/>
        <w:rPr>
          <w:color w:val="4C483D" w:themeColor="text2"/>
        </w:rPr>
      </w:pPr>
      <w:r w:rsidRPr="00BF2F74">
        <w:rPr>
          <w:bCs/>
          <w:color w:val="7F0055"/>
        </w:rPr>
        <w:t>public</w:t>
      </w:r>
      <w:r w:rsidRPr="00BF2F74">
        <w:t xml:space="preserve"> </w:t>
      </w:r>
      <w:r w:rsidRPr="00BF2F74">
        <w:rPr>
          <w:bCs/>
          <w:color w:val="7F0055"/>
        </w:rPr>
        <w:t>static</w:t>
      </w:r>
      <w:r w:rsidRPr="00BF2F74">
        <w:t xml:space="preserve"> </w:t>
      </w:r>
      <w:r w:rsidRPr="00BF2F74">
        <w:rPr>
          <w:bCs/>
          <w:color w:val="7F0055"/>
        </w:rPr>
        <w:t>void</w:t>
      </w:r>
      <w:r w:rsidRPr="00BF2F74">
        <w:t xml:space="preserve"> main(String </w:t>
      </w:r>
      <w:r w:rsidRPr="00BF2F74">
        <w:rPr>
          <w:color w:val="6A3E3E"/>
        </w:rPr>
        <w:t>args</w:t>
      </w:r>
      <w:r w:rsidRPr="00BF2F74">
        <w:t xml:space="preserve">[]) </w:t>
      </w:r>
      <w:r w:rsidRPr="00BF2F74">
        <w:rPr>
          <w:bCs/>
          <w:color w:val="7F0055"/>
        </w:rPr>
        <w:t>throws</w:t>
      </w:r>
      <w:r w:rsidRPr="00BF2F74">
        <w:t xml:space="preserve"> Exception {</w:t>
      </w:r>
    </w:p>
    <w:p w14:paraId="50808B54" w14:textId="77777777" w:rsidR="00BF2F74" w:rsidRPr="00BF2F74" w:rsidRDefault="00BF2F74" w:rsidP="00BF2F74">
      <w:pPr>
        <w:pStyle w:val="1Output"/>
        <w:rPr>
          <w:color w:val="4C483D" w:themeColor="text2"/>
        </w:rPr>
      </w:pPr>
      <w:r w:rsidRPr="00BF2F74">
        <w:tab/>
      </w:r>
      <w:r w:rsidRPr="00BF2F74">
        <w:tab/>
      </w:r>
    </w:p>
    <w:p w14:paraId="6E6E02D5" w14:textId="77777777" w:rsidR="00BF2F74" w:rsidRPr="00BF2F74" w:rsidRDefault="00BF2F74" w:rsidP="00BF2F74">
      <w:pPr>
        <w:pStyle w:val="1Output"/>
        <w:rPr>
          <w:color w:val="4C483D" w:themeColor="text2"/>
        </w:rPr>
      </w:pPr>
      <w:r w:rsidRPr="00BF2F74">
        <w:tab/>
      </w:r>
      <w:r w:rsidRPr="00BF2F74">
        <w:tab/>
        <w:t xml:space="preserve">Student </w:t>
      </w:r>
      <w:r w:rsidRPr="00BF2F74">
        <w:rPr>
          <w:color w:val="6A3E3E"/>
        </w:rPr>
        <w:t>s1</w:t>
      </w:r>
      <w:r w:rsidRPr="00BF2F74">
        <w:t xml:space="preserve"> = Student.getObject();</w:t>
      </w:r>
    </w:p>
    <w:p w14:paraId="0D6FA61C" w14:textId="77777777" w:rsidR="00BF2F74" w:rsidRPr="00BF2F74" w:rsidRDefault="00BF2F74" w:rsidP="00BF2F74">
      <w:pPr>
        <w:pStyle w:val="1Output"/>
        <w:rPr>
          <w:color w:val="4C483D" w:themeColor="text2"/>
        </w:rPr>
      </w:pPr>
      <w:r w:rsidRPr="00BF2F74">
        <w:tab/>
      </w:r>
      <w:r w:rsidRPr="00BF2F74">
        <w:tab/>
        <w:t xml:space="preserve">Student </w:t>
      </w:r>
      <w:r w:rsidRPr="00BF2F74">
        <w:rPr>
          <w:color w:val="6A3E3E"/>
        </w:rPr>
        <w:t>s2</w:t>
      </w:r>
      <w:r w:rsidRPr="00BF2F74">
        <w:t xml:space="preserve"> = </w:t>
      </w:r>
      <w:r w:rsidRPr="00BF2F74">
        <w:rPr>
          <w:bCs/>
          <w:color w:val="7F0055"/>
        </w:rPr>
        <w:t>null</w:t>
      </w:r>
      <w:r w:rsidRPr="00BF2F74">
        <w:t>;</w:t>
      </w:r>
    </w:p>
    <w:p w14:paraId="0F44360C" w14:textId="77777777" w:rsidR="00BF2F74" w:rsidRPr="00BF2F74" w:rsidRDefault="00BF2F74" w:rsidP="00BF2F74">
      <w:pPr>
        <w:pStyle w:val="1Output"/>
        <w:rPr>
          <w:color w:val="4C483D" w:themeColor="text2"/>
        </w:rPr>
      </w:pPr>
    </w:p>
    <w:p w14:paraId="46DA34D7" w14:textId="6CDB9B6F" w:rsidR="00BF2F74" w:rsidRPr="00BF2F74" w:rsidRDefault="00BF2F74" w:rsidP="00BF2F74">
      <w:pPr>
        <w:pStyle w:val="1Output"/>
        <w:rPr>
          <w:color w:val="4C483D" w:themeColor="text2"/>
        </w:rPr>
      </w:pPr>
      <w:r w:rsidRPr="00BF2F74">
        <w:rPr>
          <w:color w:val="3F7F5F"/>
        </w:rPr>
        <w:t>//</w:t>
      </w:r>
      <w:r w:rsidR="008128BD" w:rsidRPr="00BF2F74">
        <w:rPr>
          <w:color w:val="3F7F5F"/>
        </w:rPr>
        <w:t>1. Making</w:t>
      </w:r>
      <w:r w:rsidRPr="00BF2F74">
        <w:rPr>
          <w:color w:val="3F7F5F"/>
        </w:rPr>
        <w:t xml:space="preserve"> Construtor visible</w:t>
      </w:r>
      <w:r w:rsidRPr="00BF2F74">
        <w:rPr>
          <w:color w:val="3F7F5F"/>
        </w:rPr>
        <w:tab/>
      </w:r>
    </w:p>
    <w:p w14:paraId="3C29E4B6" w14:textId="5D8D7CA8" w:rsidR="00BF2F74" w:rsidRPr="00BF2F74" w:rsidRDefault="00BF2F74" w:rsidP="00BF2F74">
      <w:pPr>
        <w:pStyle w:val="1Output"/>
        <w:rPr>
          <w:color w:val="4C483D" w:themeColor="text2"/>
        </w:rPr>
      </w:pPr>
      <w:r w:rsidRPr="00BF2F74">
        <w:tab/>
        <w:t xml:space="preserve">Constructor&lt;Student&gt;[] </w:t>
      </w:r>
      <w:r w:rsidRPr="00BF2F74">
        <w:rPr>
          <w:color w:val="6A3E3E"/>
        </w:rPr>
        <w:t>constructors</w:t>
      </w:r>
      <w:r w:rsidRPr="00BF2F74">
        <w:t xml:space="preserve"> </w:t>
      </w:r>
      <w:r>
        <w:t>=</w:t>
      </w:r>
      <w:r w:rsidRPr="00BF2F74">
        <w:t xml:space="preserve"> </w:t>
      </w:r>
      <w:r>
        <w:t>(</w:t>
      </w:r>
      <w:r w:rsidRPr="00BF2F74">
        <w:t>Student.</w:t>
      </w:r>
      <w:r w:rsidRPr="00BF2F74">
        <w:rPr>
          <w:bCs/>
          <w:color w:val="7F0055"/>
        </w:rPr>
        <w:t>class</w:t>
      </w:r>
      <w:r>
        <w:rPr>
          <w:bCs/>
          <w:color w:val="7F0055"/>
        </w:rPr>
        <w:t>)</w:t>
      </w:r>
      <w:r w:rsidRPr="00BF2F74">
        <w:t xml:space="preserve">.getDeclaredConstructors(); </w:t>
      </w:r>
    </w:p>
    <w:p w14:paraId="2E37F455" w14:textId="77777777" w:rsidR="00BF2F74" w:rsidRPr="00BF2F74" w:rsidRDefault="00BF2F74" w:rsidP="00BF2F74">
      <w:pPr>
        <w:pStyle w:val="1Output"/>
        <w:rPr>
          <w:color w:val="4C483D" w:themeColor="text2"/>
        </w:rPr>
      </w:pPr>
      <w:r w:rsidRPr="00BF2F74">
        <w:t xml:space="preserve">        </w:t>
      </w:r>
      <w:r w:rsidRPr="00BF2F74">
        <w:rPr>
          <w:bCs/>
          <w:color w:val="7F0055"/>
        </w:rPr>
        <w:t>for</w:t>
      </w:r>
      <w:r w:rsidRPr="00BF2F74">
        <w:t xml:space="preserve"> (Constructor </w:t>
      </w:r>
      <w:r w:rsidRPr="00BF2F74">
        <w:rPr>
          <w:color w:val="6A3E3E"/>
        </w:rPr>
        <w:t>constructor</w:t>
      </w:r>
      <w:r w:rsidRPr="00BF2F74">
        <w:t xml:space="preserve"> : </w:t>
      </w:r>
      <w:r w:rsidRPr="00BF2F74">
        <w:rPr>
          <w:color w:val="6A3E3E"/>
        </w:rPr>
        <w:t>constructors</w:t>
      </w:r>
      <w:r w:rsidRPr="00BF2F74">
        <w:t xml:space="preserve">)  </w:t>
      </w:r>
    </w:p>
    <w:p w14:paraId="630A0AB0" w14:textId="6530F3A4" w:rsidR="00BF2F74" w:rsidRPr="00BF2F74" w:rsidRDefault="00BF2F74" w:rsidP="00BF2F74">
      <w:pPr>
        <w:pStyle w:val="1Output"/>
        <w:rPr>
          <w:color w:val="4C483D" w:themeColor="text2"/>
        </w:rPr>
      </w:pPr>
      <w:r w:rsidRPr="00BF2F74">
        <w:t xml:space="preserve">        {   </w:t>
      </w:r>
      <w:r w:rsidRPr="00BF2F74">
        <w:rPr>
          <w:color w:val="3F7F5F"/>
        </w:rPr>
        <w:t xml:space="preserve">// Below code will destroy the singleton pattern </w:t>
      </w:r>
    </w:p>
    <w:p w14:paraId="1348F867" w14:textId="77777777" w:rsidR="00BF2F74" w:rsidRPr="00BF2F74" w:rsidRDefault="00BF2F74" w:rsidP="00BF2F74">
      <w:pPr>
        <w:pStyle w:val="1Output"/>
        <w:rPr>
          <w:color w:val="4C483D" w:themeColor="text2"/>
        </w:rPr>
      </w:pPr>
      <w:r w:rsidRPr="00BF2F74">
        <w:t xml:space="preserve">            </w:t>
      </w:r>
      <w:r w:rsidRPr="00BF2F74">
        <w:rPr>
          <w:color w:val="6A3E3E"/>
        </w:rPr>
        <w:t>constructor</w:t>
      </w:r>
      <w:r w:rsidRPr="00BF2F74">
        <w:t>.setAccessible(</w:t>
      </w:r>
      <w:r w:rsidRPr="00BF2F74">
        <w:rPr>
          <w:bCs/>
          <w:color w:val="7F0055"/>
        </w:rPr>
        <w:t>true</w:t>
      </w:r>
      <w:r w:rsidRPr="00BF2F74">
        <w:t xml:space="preserve">); </w:t>
      </w:r>
    </w:p>
    <w:p w14:paraId="716E418F" w14:textId="77777777" w:rsidR="00BF2F74" w:rsidRPr="00BF2F74" w:rsidRDefault="00BF2F74" w:rsidP="00BF2F74">
      <w:pPr>
        <w:pStyle w:val="1Output"/>
        <w:rPr>
          <w:color w:val="4C483D" w:themeColor="text2"/>
        </w:rPr>
      </w:pPr>
      <w:r w:rsidRPr="00BF2F74">
        <w:t xml:space="preserve">            </w:t>
      </w:r>
      <w:r w:rsidRPr="00BF2F74">
        <w:rPr>
          <w:color w:val="6A3E3E"/>
        </w:rPr>
        <w:t>s2</w:t>
      </w:r>
      <w:r w:rsidRPr="00BF2F74">
        <w:t xml:space="preserve"> = (Student) </w:t>
      </w:r>
      <w:r w:rsidRPr="00BF2F74">
        <w:rPr>
          <w:color w:val="6A3E3E"/>
        </w:rPr>
        <w:t>constructor</w:t>
      </w:r>
      <w:r w:rsidRPr="00BF2F74">
        <w:t xml:space="preserve">.newInstance();             </w:t>
      </w:r>
    </w:p>
    <w:p w14:paraId="2DD6095B" w14:textId="77777777" w:rsidR="00BF2F74" w:rsidRPr="00BF2F74" w:rsidRDefault="00BF2F74" w:rsidP="00BF2F74">
      <w:pPr>
        <w:pStyle w:val="1Output"/>
        <w:rPr>
          <w:color w:val="4C483D" w:themeColor="text2"/>
        </w:rPr>
      </w:pPr>
      <w:r w:rsidRPr="00BF2F74">
        <w:t xml:space="preserve">        } </w:t>
      </w:r>
    </w:p>
    <w:p w14:paraId="0731AC06" w14:textId="77777777" w:rsidR="00BF2F74" w:rsidRPr="00BF2F74" w:rsidRDefault="00BF2F74" w:rsidP="00BF2F74">
      <w:pPr>
        <w:pStyle w:val="1Output"/>
        <w:rPr>
          <w:color w:val="4C483D" w:themeColor="text2"/>
        </w:rPr>
      </w:pPr>
      <w:r w:rsidRPr="00BF2F74">
        <w:t xml:space="preserve">        System.</w:t>
      </w:r>
      <w:r w:rsidRPr="00BF2F74">
        <w:rPr>
          <w:bCs/>
          <w:i/>
          <w:iCs/>
          <w:color w:val="0000C0"/>
        </w:rPr>
        <w:t>out</w:t>
      </w:r>
      <w:r w:rsidRPr="00BF2F74">
        <w:t>.println(</w:t>
      </w:r>
      <w:r w:rsidRPr="00BF2F74">
        <w:rPr>
          <w:color w:val="6A3E3E"/>
        </w:rPr>
        <w:t>s1</w:t>
      </w:r>
      <w:r w:rsidRPr="00BF2F74">
        <w:t>);</w:t>
      </w:r>
    </w:p>
    <w:p w14:paraId="17A10BFE" w14:textId="77777777" w:rsidR="00BF2F74" w:rsidRPr="00BF2F74" w:rsidRDefault="00BF2F74" w:rsidP="00BF2F74">
      <w:pPr>
        <w:pStyle w:val="1Output"/>
        <w:rPr>
          <w:color w:val="4C483D" w:themeColor="text2"/>
        </w:rPr>
      </w:pPr>
      <w:r w:rsidRPr="00BF2F74">
        <w:t xml:space="preserve">        System.</w:t>
      </w:r>
      <w:r w:rsidRPr="00BF2F74">
        <w:rPr>
          <w:bCs/>
          <w:i/>
          <w:iCs/>
          <w:color w:val="0000C0"/>
        </w:rPr>
        <w:t>out</w:t>
      </w:r>
      <w:r w:rsidRPr="00BF2F74">
        <w:t>.println(</w:t>
      </w:r>
      <w:r w:rsidRPr="00BF2F74">
        <w:rPr>
          <w:color w:val="6A3E3E"/>
        </w:rPr>
        <w:t>s2</w:t>
      </w:r>
      <w:r w:rsidRPr="00BF2F74">
        <w:t>);</w:t>
      </w:r>
    </w:p>
    <w:p w14:paraId="1855D064" w14:textId="77777777" w:rsidR="00BF2F74" w:rsidRPr="00BF2F74" w:rsidRDefault="00BF2F74" w:rsidP="00BF2F74">
      <w:pPr>
        <w:pStyle w:val="1Output"/>
        <w:rPr>
          <w:color w:val="4C483D" w:themeColor="text2"/>
        </w:rPr>
      </w:pPr>
    </w:p>
    <w:p w14:paraId="2F2839E3" w14:textId="77777777" w:rsidR="00BF2F74" w:rsidRPr="00BF2F74" w:rsidRDefault="00BF2F74" w:rsidP="00BF2F74">
      <w:pPr>
        <w:pStyle w:val="1Output"/>
        <w:rPr>
          <w:color w:val="4C483D" w:themeColor="text2"/>
        </w:rPr>
      </w:pPr>
      <w:r w:rsidRPr="00BF2F74">
        <w:rPr>
          <w:color w:val="3F7F5F"/>
        </w:rPr>
        <w:t>//Using Class of newInstance()</w:t>
      </w:r>
    </w:p>
    <w:p w14:paraId="35417DBA" w14:textId="59607C43" w:rsidR="00BF2F74" w:rsidRPr="00BF2F74" w:rsidRDefault="00BF2F74" w:rsidP="00BF2F74">
      <w:pPr>
        <w:pStyle w:val="1Output"/>
        <w:rPr>
          <w:color w:val="4C483D" w:themeColor="text2"/>
        </w:rPr>
      </w:pPr>
      <w:r w:rsidRPr="00BF2F74">
        <w:lastRenderedPageBreak/>
        <w:t xml:space="preserve">       </w:t>
      </w:r>
      <w:r w:rsidR="0046082B">
        <w:tab/>
      </w:r>
      <w:r w:rsidR="0046082B">
        <w:tab/>
      </w:r>
      <w:r w:rsidRPr="00BF2F74">
        <w:t xml:space="preserve">Class </w:t>
      </w:r>
      <w:r w:rsidRPr="00BF2F74">
        <w:rPr>
          <w:color w:val="6A3E3E"/>
        </w:rPr>
        <w:t>c</w:t>
      </w:r>
      <w:r w:rsidRPr="00BF2F74">
        <w:t xml:space="preserve"> = Student.</w:t>
      </w:r>
      <w:r w:rsidRPr="00BF2F74">
        <w:rPr>
          <w:bCs/>
          <w:color w:val="7F0055"/>
        </w:rPr>
        <w:t>class</w:t>
      </w:r>
      <w:r w:rsidRPr="00BF2F74">
        <w:t>;</w:t>
      </w:r>
    </w:p>
    <w:p w14:paraId="2C810E41" w14:textId="77777777" w:rsidR="00BF2F74" w:rsidRPr="00BF2F74" w:rsidRDefault="00BF2F74" w:rsidP="00BF2F74">
      <w:pPr>
        <w:pStyle w:val="1Output"/>
        <w:rPr>
          <w:color w:val="4C483D" w:themeColor="text2"/>
        </w:rPr>
      </w:pPr>
      <w:r w:rsidRPr="00BF2F74">
        <w:tab/>
      </w:r>
      <w:r w:rsidRPr="00BF2F74">
        <w:tab/>
        <w:t xml:space="preserve">Student </w:t>
      </w:r>
      <w:r w:rsidRPr="00BF2F74">
        <w:rPr>
          <w:color w:val="6A3E3E"/>
        </w:rPr>
        <w:t>s1</w:t>
      </w:r>
      <w:r w:rsidRPr="00BF2F74">
        <w:t xml:space="preserve"> = Student.getObject();</w:t>
      </w:r>
    </w:p>
    <w:p w14:paraId="6E0CAA9A" w14:textId="77777777" w:rsidR="00BF2F74" w:rsidRPr="00BF2F74" w:rsidRDefault="00BF2F74" w:rsidP="00BF2F74">
      <w:pPr>
        <w:pStyle w:val="1Output"/>
        <w:rPr>
          <w:color w:val="4C483D" w:themeColor="text2"/>
        </w:rPr>
      </w:pPr>
      <w:r w:rsidRPr="00BF2F74">
        <w:tab/>
      </w:r>
      <w:r w:rsidRPr="00BF2F74">
        <w:tab/>
        <w:t xml:space="preserve">Student </w:t>
      </w:r>
      <w:r w:rsidRPr="00BF2F74">
        <w:rPr>
          <w:color w:val="6A3E3E"/>
        </w:rPr>
        <w:t>s2</w:t>
      </w:r>
      <w:r w:rsidRPr="00BF2F74">
        <w:t xml:space="preserve"> = (Student) </w:t>
      </w:r>
      <w:r w:rsidRPr="00BF2F74">
        <w:rPr>
          <w:color w:val="6A3E3E"/>
        </w:rPr>
        <w:t>c</w:t>
      </w:r>
      <w:r w:rsidRPr="00BF2F74">
        <w:t>.newInstance();</w:t>
      </w:r>
    </w:p>
    <w:p w14:paraId="76F9D1B9" w14:textId="77777777" w:rsidR="00BF2F74" w:rsidRPr="00BF2F74" w:rsidRDefault="00BF2F74" w:rsidP="00BF2F74">
      <w:pPr>
        <w:pStyle w:val="1Output"/>
        <w:rPr>
          <w:color w:val="4C483D" w:themeColor="text2"/>
        </w:rPr>
      </w:pPr>
      <w:r w:rsidRPr="00BF2F74">
        <w:tab/>
      </w:r>
      <w:r w:rsidRPr="00BF2F74">
        <w:tab/>
      </w:r>
    </w:p>
    <w:p w14:paraId="68EFA91B" w14:textId="77777777" w:rsidR="00BF2F74" w:rsidRPr="00BF2F74" w:rsidRDefault="00BF2F74" w:rsidP="00BF2F74">
      <w:pPr>
        <w:pStyle w:val="1Output"/>
        <w:rPr>
          <w:color w:val="4C483D" w:themeColor="text2"/>
        </w:rPr>
      </w:pPr>
      <w:r w:rsidRPr="00BF2F74">
        <w:tab/>
      </w:r>
      <w:r w:rsidRPr="00BF2F74">
        <w:tab/>
        <w:t>System.</w:t>
      </w:r>
      <w:r w:rsidRPr="00BF2F74">
        <w:rPr>
          <w:bCs/>
          <w:i/>
          <w:iCs/>
          <w:color w:val="0000C0"/>
        </w:rPr>
        <w:t>out</w:t>
      </w:r>
      <w:r w:rsidRPr="00BF2F74">
        <w:t>.println(</w:t>
      </w:r>
      <w:r w:rsidRPr="00BF2F74">
        <w:rPr>
          <w:color w:val="6A3E3E"/>
        </w:rPr>
        <w:t>s1</w:t>
      </w:r>
      <w:r w:rsidRPr="00BF2F74">
        <w:t xml:space="preserve">); </w:t>
      </w:r>
      <w:r w:rsidRPr="00BF2F74">
        <w:rPr>
          <w:color w:val="3F7F5F"/>
        </w:rPr>
        <w:t>// Student@15db9742</w:t>
      </w:r>
    </w:p>
    <w:p w14:paraId="4D37573C" w14:textId="77777777" w:rsidR="00BF2F74" w:rsidRPr="00BF2F74" w:rsidRDefault="00BF2F74" w:rsidP="00BF2F74">
      <w:pPr>
        <w:pStyle w:val="1Output"/>
        <w:rPr>
          <w:color w:val="4C483D" w:themeColor="text2"/>
        </w:rPr>
      </w:pPr>
      <w:r w:rsidRPr="00BF2F74">
        <w:tab/>
      </w:r>
      <w:r w:rsidRPr="00BF2F74">
        <w:tab/>
        <w:t>System.</w:t>
      </w:r>
      <w:r w:rsidRPr="00BF2F74">
        <w:rPr>
          <w:bCs/>
          <w:i/>
          <w:iCs/>
          <w:color w:val="0000C0"/>
        </w:rPr>
        <w:t>out</w:t>
      </w:r>
      <w:r w:rsidRPr="00BF2F74">
        <w:t>.println(</w:t>
      </w:r>
      <w:r w:rsidRPr="00BF2F74">
        <w:rPr>
          <w:color w:val="6A3E3E"/>
        </w:rPr>
        <w:t>s2</w:t>
      </w:r>
      <w:r w:rsidRPr="00BF2F74">
        <w:t xml:space="preserve">); </w:t>
      </w:r>
      <w:r w:rsidRPr="00BF2F74">
        <w:rPr>
          <w:color w:val="3F7F5F"/>
        </w:rPr>
        <w:t xml:space="preserve">// Student@6d06d69c -Failed again </w:t>
      </w:r>
      <w:r w:rsidRPr="00BF2F74">
        <w:rPr>
          <w:color w:val="3F7F5F"/>
        </w:rPr>
        <w:t></w:t>
      </w:r>
    </w:p>
    <w:p w14:paraId="5F1A7E40" w14:textId="77777777" w:rsidR="00BF2F74" w:rsidRPr="00BF2F74" w:rsidRDefault="00BF2F74" w:rsidP="00BF2F74">
      <w:pPr>
        <w:pStyle w:val="1Output"/>
        <w:rPr>
          <w:color w:val="4C483D" w:themeColor="text2"/>
        </w:rPr>
      </w:pPr>
      <w:r w:rsidRPr="00BF2F74">
        <w:tab/>
        <w:t>}</w:t>
      </w:r>
    </w:p>
    <w:p w14:paraId="78D42680" w14:textId="166A34D8" w:rsidR="000B05CF" w:rsidRDefault="00BF2F74" w:rsidP="00BF2F74">
      <w:pPr>
        <w:pStyle w:val="1Output"/>
        <w:shd w:val="clear" w:color="auto" w:fill="000000" w:themeFill="text1"/>
        <w:rPr>
          <w:color w:val="4C483D" w:themeColor="text2"/>
        </w:rPr>
      </w:pPr>
      <w:r>
        <w:rPr>
          <w:color w:val="000000"/>
        </w:rPr>
        <w:t>}</w:t>
      </w:r>
      <w:r w:rsidR="000B05CF">
        <w:t>Student@15db9742</w:t>
      </w:r>
    </w:p>
    <w:p w14:paraId="7DD5FF2C" w14:textId="77777777" w:rsidR="000B05CF" w:rsidRDefault="000B05CF" w:rsidP="000B05CF">
      <w:pPr>
        <w:pStyle w:val="1Output"/>
        <w:shd w:val="clear" w:color="auto" w:fill="000000" w:themeFill="text1"/>
      </w:pPr>
      <w:r w:rsidRPr="006D3EF3">
        <w:rPr>
          <w:color w:val="FF0000"/>
        </w:rPr>
        <w:t>Student@6d06d69c</w:t>
      </w:r>
      <w:r>
        <w:rPr>
          <w:color w:val="FF0000"/>
        </w:rPr>
        <w:t xml:space="preserve"> //Failed again </w:t>
      </w:r>
      <w:r w:rsidRPr="00FE58EF">
        <w:rPr>
          <w:color w:val="FF0000"/>
        </w:rPr>
        <w:sym w:font="Wingdings" w:char="F04C"/>
      </w:r>
    </w:p>
    <w:p w14:paraId="63C880AB" w14:textId="159F49E7" w:rsidR="000B05CF" w:rsidRDefault="000B05CF" w:rsidP="009B755E">
      <w:pPr>
        <w:spacing w:before="240" w:after="0"/>
      </w:pPr>
      <w:r w:rsidRPr="00D73C52">
        <w:t xml:space="preserve">To prevent Singleton failure while due to reflection you have to </w:t>
      </w:r>
      <w:r w:rsidRPr="00D73C52">
        <w:rPr>
          <w:b/>
        </w:rPr>
        <w:t>throw a run-time exception in constructor</w:t>
      </w:r>
      <w:r w:rsidRPr="00D73C52">
        <w:t xml:space="preserve">, if the constructor is already </w:t>
      </w:r>
      <w:r w:rsidR="008128BD" w:rsidRPr="00D73C52">
        <w:t>initialized.</w:t>
      </w:r>
    </w:p>
    <w:p w14:paraId="1DFD01AE" w14:textId="77777777" w:rsidR="000B05CF" w:rsidRDefault="000B05CF" w:rsidP="000B05CF">
      <w:pPr>
        <w:pStyle w:val="1Output"/>
        <w:rPr>
          <w:color w:val="4C483D" w:themeColor="text2"/>
        </w:rPr>
      </w:pPr>
      <w:r>
        <w:rPr>
          <w:bCs/>
          <w:color w:val="7F0055"/>
        </w:rPr>
        <w:t>class</w:t>
      </w:r>
      <w:r>
        <w:t xml:space="preserve"> Student </w:t>
      </w:r>
      <w:r>
        <w:rPr>
          <w:bCs/>
          <w:color w:val="7F0055"/>
        </w:rPr>
        <w:t>implements</w:t>
      </w:r>
      <w:r>
        <w:t xml:space="preserve"> Cloneable{</w:t>
      </w:r>
    </w:p>
    <w:p w14:paraId="0E3636B9" w14:textId="77777777" w:rsidR="000B05CF" w:rsidRDefault="000B05CF" w:rsidP="000B05CF">
      <w:pPr>
        <w:pStyle w:val="1Output"/>
        <w:rPr>
          <w:color w:val="4C483D" w:themeColor="text2"/>
        </w:rPr>
      </w:pPr>
      <w:r>
        <w:tab/>
      </w:r>
      <w:r>
        <w:rPr>
          <w:bCs/>
          <w:color w:val="7F0055"/>
        </w:rPr>
        <w:t>private</w:t>
      </w:r>
      <w:r>
        <w:t xml:space="preserve"> </w:t>
      </w:r>
      <w:r>
        <w:rPr>
          <w:bCs/>
          <w:color w:val="7F0055"/>
        </w:rPr>
        <w:t>static</w:t>
      </w:r>
      <w:r>
        <w:t xml:space="preserve"> Student </w:t>
      </w:r>
      <w:r>
        <w:rPr>
          <w:i/>
          <w:iCs/>
          <w:color w:val="0000C0"/>
        </w:rPr>
        <w:t>st</w:t>
      </w:r>
      <w:r>
        <w:t>;</w:t>
      </w:r>
    </w:p>
    <w:p w14:paraId="50DE07C3" w14:textId="77777777" w:rsidR="000B05CF" w:rsidRDefault="000B05CF" w:rsidP="000B05CF">
      <w:pPr>
        <w:pStyle w:val="1Output"/>
        <w:rPr>
          <w:color w:val="4C483D" w:themeColor="text2"/>
        </w:rPr>
      </w:pPr>
    </w:p>
    <w:p w14:paraId="70DC924A" w14:textId="77777777" w:rsidR="000B05CF" w:rsidRDefault="000B05CF" w:rsidP="000B05CF">
      <w:pPr>
        <w:pStyle w:val="1Output"/>
        <w:rPr>
          <w:color w:val="4C483D" w:themeColor="text2"/>
        </w:rPr>
      </w:pPr>
      <w:r>
        <w:tab/>
      </w:r>
      <w:r>
        <w:rPr>
          <w:bCs/>
          <w:color w:val="7F0055"/>
        </w:rPr>
        <w:t>private</w:t>
      </w:r>
      <w:r>
        <w:t xml:space="preserve"> Student() {</w:t>
      </w:r>
    </w:p>
    <w:p w14:paraId="58E5018A" w14:textId="77777777" w:rsidR="000B05CF" w:rsidRDefault="000B05CF" w:rsidP="000B05CF">
      <w:pPr>
        <w:pStyle w:val="1Output"/>
        <w:rPr>
          <w:color w:val="4C483D" w:themeColor="text2"/>
        </w:rPr>
      </w:pPr>
      <w:r>
        <w:tab/>
      </w:r>
      <w:r>
        <w:tab/>
      </w:r>
      <w:r>
        <w:rPr>
          <w:bCs/>
          <w:color w:val="7F0055"/>
        </w:rPr>
        <w:t>if</w:t>
      </w:r>
      <w:r>
        <w:t>(</w:t>
      </w:r>
      <w:r>
        <w:rPr>
          <w:i/>
          <w:iCs/>
          <w:color w:val="0000C0"/>
        </w:rPr>
        <w:t>st</w:t>
      </w:r>
      <w:r>
        <w:t>!=</w:t>
      </w:r>
      <w:r>
        <w:rPr>
          <w:bCs/>
          <w:color w:val="7F0055"/>
        </w:rPr>
        <w:t>null</w:t>
      </w:r>
      <w:r>
        <w:t>)</w:t>
      </w:r>
    </w:p>
    <w:p w14:paraId="6478F142" w14:textId="77777777" w:rsidR="000B05CF" w:rsidRDefault="000B05CF" w:rsidP="000B05CF">
      <w:pPr>
        <w:pStyle w:val="1Output"/>
        <w:rPr>
          <w:color w:val="4C483D" w:themeColor="text2"/>
        </w:rPr>
      </w:pPr>
      <w:r>
        <w:tab/>
      </w:r>
      <w:r>
        <w:tab/>
      </w:r>
      <w:r>
        <w:tab/>
      </w:r>
      <w:r>
        <w:rPr>
          <w:bCs/>
          <w:color w:val="7F0055"/>
        </w:rPr>
        <w:t>throw</w:t>
      </w:r>
      <w:r>
        <w:t xml:space="preserve"> </w:t>
      </w:r>
      <w:r>
        <w:rPr>
          <w:bCs/>
          <w:color w:val="7F0055"/>
        </w:rPr>
        <w:t>new</w:t>
      </w:r>
      <w:r>
        <w:t xml:space="preserve"> RuntimeException(</w:t>
      </w:r>
      <w:r>
        <w:rPr>
          <w:color w:val="2A00FF"/>
        </w:rPr>
        <w:t>"Go Fucker....."</w:t>
      </w:r>
      <w:r>
        <w:t>);</w:t>
      </w:r>
    </w:p>
    <w:p w14:paraId="0ECC60EC" w14:textId="77777777" w:rsidR="000B05CF" w:rsidRPr="008128BD" w:rsidRDefault="000B05CF" w:rsidP="008128BD">
      <w:pPr>
        <w:pStyle w:val="1Output"/>
      </w:pPr>
      <w:r w:rsidRPr="008128BD">
        <w:tab/>
        <w:t>}</w:t>
      </w:r>
    </w:p>
    <w:p w14:paraId="51AEFF72" w14:textId="77777777" w:rsidR="000B05CF" w:rsidRPr="008128BD" w:rsidRDefault="000B05CF" w:rsidP="000B05CF">
      <w:pPr>
        <w:pStyle w:val="1Output"/>
        <w:shd w:val="clear" w:color="auto" w:fill="000000" w:themeFill="text1"/>
        <w:rPr>
          <w:color w:val="4C483D" w:themeColor="text2"/>
          <w:szCs w:val="16"/>
        </w:rPr>
      </w:pPr>
      <w:r w:rsidRPr="008128BD">
        <w:rPr>
          <w:color w:val="FF0000"/>
          <w:szCs w:val="16"/>
        </w:rPr>
        <w:t xml:space="preserve">Exception in thread "main" </w:t>
      </w:r>
      <w:r w:rsidRPr="008128BD">
        <w:rPr>
          <w:color w:val="0066CC"/>
          <w:szCs w:val="16"/>
          <w:u w:val="single"/>
        </w:rPr>
        <w:t>java.lang.RuntimeException</w:t>
      </w:r>
      <w:r w:rsidRPr="008128BD">
        <w:rPr>
          <w:color w:val="FF0000"/>
          <w:szCs w:val="16"/>
        </w:rPr>
        <w:t>: Go Fucker.....</w:t>
      </w:r>
    </w:p>
    <w:p w14:paraId="418A9DB8" w14:textId="77777777" w:rsidR="000B05CF" w:rsidRPr="008128BD" w:rsidRDefault="000B05CF" w:rsidP="000B05CF">
      <w:pPr>
        <w:pStyle w:val="1Output"/>
        <w:shd w:val="clear" w:color="auto" w:fill="000000" w:themeFill="text1"/>
        <w:rPr>
          <w:color w:val="4C483D" w:themeColor="text2"/>
          <w:szCs w:val="16"/>
        </w:rPr>
      </w:pPr>
      <w:r w:rsidRPr="008128BD">
        <w:rPr>
          <w:color w:val="FF0000"/>
          <w:szCs w:val="16"/>
        </w:rPr>
        <w:tab/>
        <w:t>at Student.&lt;init&gt;(</w:t>
      </w:r>
      <w:r w:rsidRPr="008128BD">
        <w:rPr>
          <w:color w:val="0066CC"/>
          <w:szCs w:val="16"/>
          <w:u w:val="single"/>
        </w:rPr>
        <w:t>Student.java:15</w:t>
      </w:r>
      <w:r w:rsidRPr="008128BD">
        <w:rPr>
          <w:color w:val="FF0000"/>
          <w:szCs w:val="16"/>
        </w:rPr>
        <w:t>)</w:t>
      </w:r>
    </w:p>
    <w:p w14:paraId="7DD1657F" w14:textId="77777777" w:rsidR="000B05CF" w:rsidRPr="008128BD" w:rsidRDefault="000B05CF" w:rsidP="000B05CF">
      <w:pPr>
        <w:pStyle w:val="1Output"/>
        <w:shd w:val="clear" w:color="auto" w:fill="000000" w:themeFill="text1"/>
        <w:rPr>
          <w:sz w:val="12"/>
          <w:szCs w:val="16"/>
        </w:rPr>
      </w:pPr>
      <w:r w:rsidRPr="008128BD">
        <w:rPr>
          <w:color w:val="FF0000"/>
          <w:szCs w:val="16"/>
        </w:rPr>
        <w:tab/>
        <w:t>at sun.reflect.NativeConstructorAccessor</w:t>
      </w:r>
    </w:p>
    <w:p w14:paraId="58E5E7CC" w14:textId="77777777" w:rsidR="000B05CF" w:rsidRDefault="000B05CF" w:rsidP="00A8463E">
      <w:pPr>
        <w:spacing w:after="0"/>
      </w:pPr>
    </w:p>
    <w:p w14:paraId="06FA5860" w14:textId="77777777" w:rsidR="00481845" w:rsidRDefault="00481845" w:rsidP="008151C9">
      <w:pPr>
        <w:pStyle w:val="Heading30"/>
      </w:pPr>
      <w:bookmarkStart w:id="78" w:name="_Toc2631475"/>
      <w:r>
        <w:t>How do you reverse a String in Java without using StringBuffer?</w:t>
      </w:r>
      <w:bookmarkEnd w:id="78"/>
    </w:p>
    <w:p w14:paraId="4D1D177E" w14:textId="45890ADF" w:rsidR="00481845" w:rsidRDefault="00481845" w:rsidP="00880B4B">
      <w:pPr>
        <w:spacing w:after="0"/>
      </w:pPr>
      <w:r>
        <w:t xml:space="preserve">The Java library provides </w:t>
      </w:r>
      <w:r w:rsidRPr="009B755E">
        <w:rPr>
          <w:rStyle w:val="2SyntaxChar"/>
        </w:rPr>
        <w:t>StringBuffer</w:t>
      </w:r>
      <w:r>
        <w:t xml:space="preserve"> and </w:t>
      </w:r>
      <w:r w:rsidRPr="009B755E">
        <w:rPr>
          <w:rStyle w:val="2SyntaxChar"/>
        </w:rPr>
        <w:t>StringBuilder</w:t>
      </w:r>
      <w:r>
        <w:t xml:space="preserve"> class with </w:t>
      </w:r>
      <w:r w:rsidRPr="009B755E">
        <w:rPr>
          <w:rStyle w:val="3BlueChar"/>
        </w:rPr>
        <w:t xml:space="preserve">reverse() </w:t>
      </w:r>
      <w:r>
        <w:t>method, which can be used to reverse String in Java.</w:t>
      </w:r>
    </w:p>
    <w:p w14:paraId="701B1496" w14:textId="77777777" w:rsidR="00880B4B" w:rsidRDefault="00880B4B" w:rsidP="00880B4B">
      <w:pPr>
        <w:pStyle w:val="1Output"/>
      </w:pPr>
      <w:r>
        <w:t>String reverse = "";</w:t>
      </w:r>
    </w:p>
    <w:p w14:paraId="59F1BA33" w14:textId="77777777" w:rsidR="00880B4B" w:rsidRDefault="00880B4B" w:rsidP="00880B4B">
      <w:pPr>
        <w:pStyle w:val="1Output"/>
      </w:pPr>
      <w:r>
        <w:t>String source= "My Name is Khan";</w:t>
      </w:r>
    </w:p>
    <w:p w14:paraId="29810C2C" w14:textId="77777777" w:rsidR="00880B4B" w:rsidRDefault="00880B4B" w:rsidP="00880B4B">
      <w:pPr>
        <w:pStyle w:val="1Output"/>
      </w:pPr>
      <w:r>
        <w:t xml:space="preserve">        for(int i = source.length() -1; i&gt;=0; i--){</w:t>
      </w:r>
    </w:p>
    <w:p w14:paraId="56BCBF10" w14:textId="77777777" w:rsidR="00880B4B" w:rsidRDefault="00880B4B" w:rsidP="00880B4B">
      <w:pPr>
        <w:pStyle w:val="1Output"/>
      </w:pPr>
      <w:r>
        <w:t xml:space="preserve">            reverse = reverse + source.charAt(i);</w:t>
      </w:r>
    </w:p>
    <w:p w14:paraId="21FAA2CE" w14:textId="511A8C84" w:rsidR="00880B4B" w:rsidRDefault="00880B4B" w:rsidP="00880B4B">
      <w:pPr>
        <w:pStyle w:val="1Output"/>
      </w:pPr>
      <w:r>
        <w:t xml:space="preserve"> }</w:t>
      </w:r>
    </w:p>
    <w:p w14:paraId="27447215" w14:textId="77777777" w:rsidR="00880B4B" w:rsidRDefault="00880B4B" w:rsidP="00C220D3">
      <w:pPr>
        <w:spacing w:after="0"/>
      </w:pPr>
    </w:p>
    <w:p w14:paraId="07D960C8" w14:textId="77777777" w:rsidR="00481845" w:rsidRPr="004F6A7F" w:rsidRDefault="00481845" w:rsidP="008151C9">
      <w:pPr>
        <w:pStyle w:val="Heading30"/>
      </w:pPr>
      <w:bookmarkStart w:id="79" w:name="_Toc2631476"/>
      <w:r w:rsidRPr="004F6A7F">
        <w:t>How to Print duplicate characters from String?</w:t>
      </w:r>
      <w:bookmarkEnd w:id="79"/>
    </w:p>
    <w:p w14:paraId="39628145" w14:textId="77777777" w:rsidR="00481845" w:rsidRPr="008568A7" w:rsidRDefault="00481845" w:rsidP="0096370E">
      <w:pPr>
        <w:pStyle w:val="1Output"/>
      </w:pPr>
      <w:r w:rsidRPr="008568A7">
        <w:rPr>
          <w:bCs/>
          <w:color w:val="7F0055"/>
        </w:rPr>
        <w:t>public</w:t>
      </w:r>
      <w:r w:rsidRPr="008568A7">
        <w:t xml:space="preserve"> </w:t>
      </w:r>
      <w:r w:rsidRPr="008568A7">
        <w:rPr>
          <w:bCs/>
          <w:color w:val="7F0055"/>
        </w:rPr>
        <w:t>class</w:t>
      </w:r>
      <w:r w:rsidRPr="008568A7">
        <w:t xml:space="preserve"> RepreatedChar {</w:t>
      </w:r>
    </w:p>
    <w:p w14:paraId="1305F8C7" w14:textId="77777777" w:rsidR="00481845" w:rsidRPr="008568A7" w:rsidRDefault="00481845" w:rsidP="0096370E">
      <w:pPr>
        <w:pStyle w:val="1Output"/>
      </w:pPr>
      <w:r w:rsidRPr="008568A7">
        <w:tab/>
      </w:r>
      <w:r w:rsidRPr="008568A7">
        <w:rPr>
          <w:bCs/>
          <w:color w:val="7F0055"/>
        </w:rPr>
        <w:t>public</w:t>
      </w:r>
      <w:r w:rsidRPr="008568A7">
        <w:t xml:space="preserve"> </w:t>
      </w:r>
      <w:r w:rsidRPr="008568A7">
        <w:rPr>
          <w:bCs/>
          <w:color w:val="7F0055"/>
        </w:rPr>
        <w:t>static</w:t>
      </w:r>
      <w:r w:rsidRPr="008568A7">
        <w:t xml:space="preserve"> </w:t>
      </w:r>
      <w:r w:rsidRPr="008568A7">
        <w:rPr>
          <w:bCs/>
          <w:color w:val="7F0055"/>
        </w:rPr>
        <w:t>void</w:t>
      </w:r>
      <w:r w:rsidRPr="008568A7">
        <w:t xml:space="preserve"> main(String[] </w:t>
      </w:r>
      <w:r w:rsidRPr="008568A7">
        <w:rPr>
          <w:color w:val="6A3E3E"/>
        </w:rPr>
        <w:t>args</w:t>
      </w:r>
      <w:r w:rsidRPr="008568A7">
        <w:t>) {</w:t>
      </w:r>
    </w:p>
    <w:p w14:paraId="6725B36C" w14:textId="77777777" w:rsidR="00481845" w:rsidRPr="008568A7" w:rsidRDefault="00481845" w:rsidP="0096370E">
      <w:pPr>
        <w:pStyle w:val="1Output"/>
      </w:pPr>
      <w:r w:rsidRPr="008568A7">
        <w:tab/>
      </w:r>
      <w:r w:rsidRPr="008568A7">
        <w:tab/>
        <w:t xml:space="preserve">String </w:t>
      </w:r>
      <w:r w:rsidRPr="008568A7">
        <w:rPr>
          <w:color w:val="6A3E3E"/>
        </w:rPr>
        <w:t>a</w:t>
      </w:r>
      <w:r w:rsidRPr="008568A7">
        <w:t xml:space="preserve"> = </w:t>
      </w:r>
      <w:r w:rsidRPr="008568A7">
        <w:rPr>
          <w:color w:val="2A00FF"/>
        </w:rPr>
        <w:t>"success"</w:t>
      </w:r>
      <w:r w:rsidRPr="008568A7">
        <w:t>;</w:t>
      </w:r>
    </w:p>
    <w:p w14:paraId="2C611ADD" w14:textId="77777777" w:rsidR="0096370E" w:rsidRPr="008568A7" w:rsidRDefault="0096370E" w:rsidP="0096370E">
      <w:pPr>
        <w:pStyle w:val="1Output"/>
      </w:pPr>
    </w:p>
    <w:p w14:paraId="245067F4" w14:textId="77777777" w:rsidR="00481845" w:rsidRPr="008568A7" w:rsidRDefault="00481845" w:rsidP="0096370E">
      <w:pPr>
        <w:pStyle w:val="1Output"/>
      </w:pPr>
      <w:r w:rsidRPr="008568A7">
        <w:tab/>
      </w:r>
      <w:r w:rsidRPr="008568A7">
        <w:tab/>
      </w:r>
      <w:r w:rsidRPr="008568A7">
        <w:rPr>
          <w:color w:val="3F7F5F"/>
        </w:rPr>
        <w:t>// 1.convert into char array</w:t>
      </w:r>
    </w:p>
    <w:p w14:paraId="3BB0C30C" w14:textId="77777777" w:rsidR="00481845" w:rsidRPr="008568A7" w:rsidRDefault="00481845" w:rsidP="0096370E">
      <w:pPr>
        <w:pStyle w:val="1Output"/>
      </w:pPr>
      <w:r w:rsidRPr="008568A7">
        <w:tab/>
      </w:r>
      <w:r w:rsidRPr="008568A7">
        <w:tab/>
      </w:r>
      <w:r w:rsidRPr="008568A7">
        <w:rPr>
          <w:bCs/>
          <w:color w:val="7F0055"/>
        </w:rPr>
        <w:t>char</w:t>
      </w:r>
      <w:r w:rsidRPr="008568A7">
        <w:t xml:space="preserve">[] </w:t>
      </w:r>
      <w:r w:rsidRPr="008568A7">
        <w:rPr>
          <w:color w:val="6A3E3E"/>
        </w:rPr>
        <w:t>c</w:t>
      </w:r>
      <w:r w:rsidRPr="008568A7">
        <w:t xml:space="preserve"> = </w:t>
      </w:r>
      <w:r w:rsidRPr="008568A7">
        <w:rPr>
          <w:color w:val="6A3E3E"/>
        </w:rPr>
        <w:t>a</w:t>
      </w:r>
      <w:r w:rsidRPr="008568A7">
        <w:t>.toCharArray();</w:t>
      </w:r>
    </w:p>
    <w:p w14:paraId="0737812C" w14:textId="77777777" w:rsidR="00481845" w:rsidRPr="008568A7" w:rsidRDefault="00481845" w:rsidP="0096370E">
      <w:pPr>
        <w:pStyle w:val="1Output"/>
      </w:pPr>
    </w:p>
    <w:p w14:paraId="77633858" w14:textId="77777777" w:rsidR="00481845" w:rsidRPr="008568A7" w:rsidRDefault="00481845" w:rsidP="0096370E">
      <w:pPr>
        <w:pStyle w:val="1Output"/>
      </w:pPr>
      <w:r w:rsidRPr="008568A7">
        <w:tab/>
      </w:r>
      <w:r w:rsidRPr="008568A7">
        <w:tab/>
      </w:r>
      <w:r w:rsidRPr="008568A7">
        <w:rPr>
          <w:color w:val="3F7F5F"/>
        </w:rPr>
        <w:t>// 2.create Hashmap store key as character, count as value</w:t>
      </w:r>
    </w:p>
    <w:p w14:paraId="34756D1F" w14:textId="77777777" w:rsidR="00481845" w:rsidRPr="008568A7" w:rsidRDefault="00481845" w:rsidP="0096370E">
      <w:pPr>
        <w:pStyle w:val="1Output"/>
      </w:pPr>
      <w:r w:rsidRPr="008568A7">
        <w:tab/>
      </w:r>
      <w:r w:rsidRPr="008568A7">
        <w:tab/>
        <w:t xml:space="preserve">HashMap </w:t>
      </w:r>
      <w:r w:rsidRPr="008568A7">
        <w:rPr>
          <w:color w:val="6A3E3E"/>
        </w:rPr>
        <w:t>map</w:t>
      </w:r>
      <w:r w:rsidRPr="008568A7">
        <w:t xml:space="preserve"> = </w:t>
      </w:r>
      <w:r w:rsidRPr="008568A7">
        <w:rPr>
          <w:bCs/>
          <w:color w:val="7F0055"/>
        </w:rPr>
        <w:t>new</w:t>
      </w:r>
      <w:r w:rsidRPr="008568A7">
        <w:t xml:space="preserve"> HashMap&lt;&gt;();</w:t>
      </w:r>
    </w:p>
    <w:p w14:paraId="17E8207F" w14:textId="77777777" w:rsidR="00481845" w:rsidRPr="008568A7" w:rsidRDefault="00481845" w:rsidP="0096370E">
      <w:pPr>
        <w:pStyle w:val="1Output"/>
      </w:pPr>
      <w:r w:rsidRPr="008568A7">
        <w:tab/>
      </w:r>
      <w:r w:rsidRPr="008568A7">
        <w:tab/>
      </w:r>
      <w:r w:rsidRPr="008568A7">
        <w:rPr>
          <w:bCs/>
          <w:color w:val="7F0055"/>
        </w:rPr>
        <w:t>for</w:t>
      </w:r>
      <w:r w:rsidRPr="008568A7">
        <w:t xml:space="preserve"> (</w:t>
      </w:r>
      <w:r w:rsidRPr="008568A7">
        <w:rPr>
          <w:bCs/>
          <w:color w:val="7F0055"/>
        </w:rPr>
        <w:t>char</w:t>
      </w:r>
      <w:r w:rsidRPr="008568A7">
        <w:t xml:space="preserve"> </w:t>
      </w:r>
      <w:r w:rsidRPr="008568A7">
        <w:rPr>
          <w:color w:val="6A3E3E"/>
        </w:rPr>
        <w:t>ch</w:t>
      </w:r>
      <w:r w:rsidRPr="008568A7">
        <w:t xml:space="preserve"> : </w:t>
      </w:r>
      <w:r w:rsidRPr="008568A7">
        <w:rPr>
          <w:color w:val="6A3E3E"/>
        </w:rPr>
        <w:t>c</w:t>
      </w:r>
      <w:r w:rsidRPr="008568A7">
        <w:t>) {</w:t>
      </w:r>
    </w:p>
    <w:p w14:paraId="3F3360A2" w14:textId="77777777" w:rsidR="00481845" w:rsidRPr="008568A7" w:rsidRDefault="00481845" w:rsidP="0096370E">
      <w:pPr>
        <w:pStyle w:val="1Output"/>
      </w:pPr>
    </w:p>
    <w:p w14:paraId="310EFF0B" w14:textId="77777777" w:rsidR="00481845" w:rsidRPr="008568A7" w:rsidRDefault="00481845" w:rsidP="0096370E">
      <w:pPr>
        <w:pStyle w:val="1Output"/>
      </w:pPr>
      <w:r w:rsidRPr="008568A7">
        <w:tab/>
      </w:r>
      <w:r w:rsidRPr="008568A7">
        <w:tab/>
      </w:r>
      <w:r w:rsidRPr="008568A7">
        <w:tab/>
      </w:r>
      <w:r w:rsidRPr="008568A7">
        <w:rPr>
          <w:color w:val="3F7F5F"/>
        </w:rPr>
        <w:t>// 3.Check if Map contains given Char as &lt;key&gt; or not</w:t>
      </w:r>
    </w:p>
    <w:p w14:paraId="275B1AD2" w14:textId="77777777" w:rsidR="00481845" w:rsidRPr="008568A7" w:rsidRDefault="00481845" w:rsidP="0096370E">
      <w:pPr>
        <w:pStyle w:val="1Output"/>
      </w:pPr>
      <w:r w:rsidRPr="008568A7">
        <w:tab/>
      </w:r>
      <w:r w:rsidRPr="008568A7">
        <w:tab/>
      </w:r>
      <w:r w:rsidRPr="008568A7">
        <w:tab/>
      </w:r>
      <w:r w:rsidRPr="008568A7">
        <w:rPr>
          <w:bCs/>
          <w:color w:val="7F0055"/>
        </w:rPr>
        <w:t>if</w:t>
      </w:r>
      <w:r w:rsidRPr="008568A7">
        <w:t xml:space="preserve"> (</w:t>
      </w:r>
      <w:r w:rsidRPr="008568A7">
        <w:rPr>
          <w:color w:val="6A3E3E"/>
        </w:rPr>
        <w:t>map</w:t>
      </w:r>
      <w:r w:rsidRPr="008568A7">
        <w:t>.containsKey(</w:t>
      </w:r>
      <w:r w:rsidRPr="008568A7">
        <w:rPr>
          <w:color w:val="6A3E3E"/>
        </w:rPr>
        <w:t>ch</w:t>
      </w:r>
      <w:r w:rsidRPr="008568A7">
        <w:t>)) {</w:t>
      </w:r>
    </w:p>
    <w:p w14:paraId="6D20AB40" w14:textId="77777777" w:rsidR="00481845" w:rsidRPr="008568A7" w:rsidRDefault="00481845" w:rsidP="0096370E">
      <w:pPr>
        <w:pStyle w:val="1Output"/>
      </w:pPr>
      <w:r w:rsidRPr="008568A7">
        <w:tab/>
      </w:r>
      <w:r w:rsidRPr="008568A7">
        <w:tab/>
      </w:r>
      <w:r w:rsidRPr="008568A7">
        <w:tab/>
      </w:r>
      <w:r w:rsidRPr="008568A7">
        <w:tab/>
      </w:r>
      <w:r w:rsidRPr="008568A7">
        <w:rPr>
          <w:color w:val="3F7F5F"/>
        </w:rPr>
        <w:t>// if their, get the value &amp; increment it</w:t>
      </w:r>
    </w:p>
    <w:p w14:paraId="1956A299" w14:textId="77777777" w:rsidR="00481845" w:rsidRPr="008568A7" w:rsidRDefault="00481845" w:rsidP="0096370E">
      <w:pPr>
        <w:pStyle w:val="1Output"/>
      </w:pPr>
      <w:r w:rsidRPr="008568A7">
        <w:tab/>
      </w:r>
      <w:r w:rsidRPr="008568A7">
        <w:tab/>
      </w:r>
      <w:r w:rsidRPr="008568A7">
        <w:tab/>
      </w:r>
      <w:r w:rsidRPr="008568A7">
        <w:tab/>
      </w:r>
      <w:r w:rsidRPr="008568A7">
        <w:rPr>
          <w:bCs/>
          <w:color w:val="7F0055"/>
        </w:rPr>
        <w:t>int</w:t>
      </w:r>
      <w:r w:rsidRPr="008568A7">
        <w:t xml:space="preserve"> </w:t>
      </w:r>
      <w:r w:rsidRPr="008568A7">
        <w:rPr>
          <w:color w:val="6A3E3E"/>
        </w:rPr>
        <w:t>i</w:t>
      </w:r>
      <w:r w:rsidRPr="008568A7">
        <w:t xml:space="preserve"> = (</w:t>
      </w:r>
      <w:r w:rsidRPr="008568A7">
        <w:rPr>
          <w:bCs/>
          <w:color w:val="7F0055"/>
        </w:rPr>
        <w:t>int</w:t>
      </w:r>
      <w:r w:rsidRPr="008568A7">
        <w:t xml:space="preserve">) </w:t>
      </w:r>
      <w:r w:rsidRPr="008568A7">
        <w:rPr>
          <w:color w:val="6A3E3E"/>
        </w:rPr>
        <w:t>map</w:t>
      </w:r>
      <w:r w:rsidRPr="008568A7">
        <w:t>.get(</w:t>
      </w:r>
      <w:r w:rsidRPr="008568A7">
        <w:rPr>
          <w:color w:val="6A3E3E"/>
        </w:rPr>
        <w:t>ch</w:t>
      </w:r>
      <w:r w:rsidRPr="008568A7">
        <w:t>);</w:t>
      </w:r>
    </w:p>
    <w:p w14:paraId="2BA8943C" w14:textId="77777777" w:rsidR="00481845" w:rsidRPr="008568A7" w:rsidRDefault="00481845" w:rsidP="0096370E">
      <w:pPr>
        <w:pStyle w:val="1Output"/>
      </w:pPr>
      <w:r w:rsidRPr="008568A7">
        <w:tab/>
      </w:r>
      <w:r w:rsidRPr="008568A7">
        <w:tab/>
      </w:r>
      <w:r w:rsidRPr="008568A7">
        <w:tab/>
      </w:r>
      <w:r w:rsidRPr="008568A7">
        <w:tab/>
      </w:r>
      <w:r w:rsidRPr="008568A7">
        <w:rPr>
          <w:color w:val="6A3E3E"/>
        </w:rPr>
        <w:t>i</w:t>
      </w:r>
      <w:r w:rsidRPr="008568A7">
        <w:t>++;</w:t>
      </w:r>
    </w:p>
    <w:p w14:paraId="7D4B94AA" w14:textId="77777777" w:rsidR="00481845" w:rsidRPr="008568A7" w:rsidRDefault="00481845" w:rsidP="0096370E">
      <w:pPr>
        <w:pStyle w:val="1Output"/>
      </w:pPr>
      <w:r w:rsidRPr="008568A7">
        <w:tab/>
      </w:r>
      <w:r w:rsidRPr="008568A7">
        <w:tab/>
      </w:r>
      <w:r w:rsidRPr="008568A7">
        <w:tab/>
      </w:r>
      <w:r w:rsidRPr="008568A7">
        <w:tab/>
      </w:r>
      <w:r w:rsidRPr="008568A7">
        <w:rPr>
          <w:color w:val="3F7F5F"/>
        </w:rPr>
        <w:t>// add updated value to it</w:t>
      </w:r>
    </w:p>
    <w:p w14:paraId="579339EA" w14:textId="77777777" w:rsidR="00481845" w:rsidRPr="008568A7" w:rsidRDefault="00481845" w:rsidP="0096370E">
      <w:pPr>
        <w:pStyle w:val="1Output"/>
      </w:pPr>
      <w:r w:rsidRPr="008568A7">
        <w:tab/>
      </w:r>
      <w:r w:rsidRPr="008568A7">
        <w:tab/>
      </w:r>
      <w:r w:rsidRPr="008568A7">
        <w:tab/>
      </w:r>
      <w:r w:rsidRPr="008568A7">
        <w:tab/>
      </w:r>
      <w:r w:rsidRPr="008568A7">
        <w:rPr>
          <w:color w:val="6A3E3E"/>
        </w:rPr>
        <w:t>map</w:t>
      </w:r>
      <w:r w:rsidRPr="008568A7">
        <w:t>.put(</w:t>
      </w:r>
      <w:r w:rsidRPr="008568A7">
        <w:rPr>
          <w:color w:val="6A3E3E"/>
        </w:rPr>
        <w:t>ch</w:t>
      </w:r>
      <w:r w:rsidRPr="008568A7">
        <w:t xml:space="preserve">, </w:t>
      </w:r>
      <w:r w:rsidRPr="008568A7">
        <w:rPr>
          <w:color w:val="6A3E3E"/>
        </w:rPr>
        <w:t>i</w:t>
      </w:r>
      <w:r w:rsidRPr="008568A7">
        <w:t>);</w:t>
      </w:r>
    </w:p>
    <w:p w14:paraId="46219F19" w14:textId="77777777" w:rsidR="00481845" w:rsidRPr="008568A7" w:rsidRDefault="00481845" w:rsidP="0096370E">
      <w:pPr>
        <w:pStyle w:val="1Output"/>
      </w:pPr>
      <w:r w:rsidRPr="008568A7">
        <w:tab/>
      </w:r>
      <w:r w:rsidRPr="008568A7">
        <w:tab/>
      </w:r>
      <w:r w:rsidRPr="008568A7">
        <w:tab/>
        <w:t xml:space="preserve">} </w:t>
      </w:r>
      <w:r w:rsidRPr="008568A7">
        <w:rPr>
          <w:bCs/>
          <w:color w:val="7F0055"/>
        </w:rPr>
        <w:t>else</w:t>
      </w:r>
      <w:r w:rsidRPr="008568A7">
        <w:t xml:space="preserve"> {</w:t>
      </w:r>
    </w:p>
    <w:p w14:paraId="12E15ACD" w14:textId="77777777" w:rsidR="00481845" w:rsidRPr="008568A7" w:rsidRDefault="00481845" w:rsidP="0096370E">
      <w:pPr>
        <w:pStyle w:val="1Output"/>
      </w:pPr>
      <w:r w:rsidRPr="008568A7">
        <w:tab/>
      </w:r>
      <w:r w:rsidRPr="008568A7">
        <w:tab/>
      </w:r>
      <w:r w:rsidRPr="008568A7">
        <w:tab/>
      </w:r>
      <w:r w:rsidRPr="008568A7">
        <w:tab/>
      </w:r>
      <w:r w:rsidRPr="008568A7">
        <w:rPr>
          <w:color w:val="3F7F5F"/>
        </w:rPr>
        <w:t>// if not their , add key &amp; value as 1</w:t>
      </w:r>
    </w:p>
    <w:p w14:paraId="6A652058" w14:textId="77777777" w:rsidR="00481845" w:rsidRPr="008568A7" w:rsidRDefault="00481845" w:rsidP="0096370E">
      <w:pPr>
        <w:pStyle w:val="1Output"/>
      </w:pPr>
      <w:r w:rsidRPr="008568A7">
        <w:tab/>
      </w:r>
      <w:r w:rsidRPr="008568A7">
        <w:tab/>
      </w:r>
      <w:r w:rsidRPr="008568A7">
        <w:tab/>
      </w:r>
      <w:r w:rsidRPr="008568A7">
        <w:tab/>
      </w:r>
      <w:r w:rsidRPr="008568A7">
        <w:rPr>
          <w:color w:val="6A3E3E"/>
        </w:rPr>
        <w:t>map</w:t>
      </w:r>
      <w:r w:rsidRPr="008568A7">
        <w:t>.put(</w:t>
      </w:r>
      <w:r w:rsidRPr="008568A7">
        <w:rPr>
          <w:color w:val="6A3E3E"/>
        </w:rPr>
        <w:t>ch</w:t>
      </w:r>
      <w:r w:rsidRPr="008568A7">
        <w:t>, 1);</w:t>
      </w:r>
    </w:p>
    <w:p w14:paraId="4496C0D0" w14:textId="77777777" w:rsidR="0096370E" w:rsidRPr="008568A7" w:rsidRDefault="00481845" w:rsidP="0096370E">
      <w:pPr>
        <w:pStyle w:val="1Output"/>
      </w:pPr>
      <w:r w:rsidRPr="008568A7">
        <w:tab/>
      </w:r>
      <w:r w:rsidRPr="008568A7">
        <w:tab/>
      </w:r>
      <w:r w:rsidRPr="008568A7">
        <w:tab/>
        <w:t>}</w:t>
      </w:r>
    </w:p>
    <w:p w14:paraId="666FB42A" w14:textId="77777777" w:rsidR="00481845" w:rsidRPr="008568A7" w:rsidRDefault="00481845" w:rsidP="0096370E">
      <w:pPr>
        <w:pStyle w:val="1Output"/>
      </w:pPr>
      <w:r w:rsidRPr="008568A7">
        <w:tab/>
      </w:r>
      <w:r w:rsidRPr="008568A7">
        <w:tab/>
        <w:t>}</w:t>
      </w:r>
    </w:p>
    <w:p w14:paraId="665FAFD5" w14:textId="77777777" w:rsidR="00481845" w:rsidRPr="008568A7" w:rsidRDefault="00481845" w:rsidP="0096370E">
      <w:pPr>
        <w:pStyle w:val="1Output"/>
      </w:pPr>
      <w:r w:rsidRPr="008568A7">
        <w:tab/>
      </w:r>
      <w:r w:rsidRPr="008568A7">
        <w:tab/>
      </w:r>
      <w:r w:rsidRPr="008568A7">
        <w:tab/>
      </w:r>
    </w:p>
    <w:p w14:paraId="7FE972E4" w14:textId="77777777" w:rsidR="00481845" w:rsidRPr="008568A7" w:rsidRDefault="00481845" w:rsidP="0096370E">
      <w:pPr>
        <w:pStyle w:val="1Output"/>
      </w:pPr>
      <w:r w:rsidRPr="008568A7">
        <w:tab/>
      </w:r>
      <w:r w:rsidRPr="008568A7">
        <w:tab/>
        <w:t xml:space="preserve"> Set  </w:t>
      </w:r>
      <w:r w:rsidRPr="008568A7">
        <w:rPr>
          <w:color w:val="6A3E3E"/>
        </w:rPr>
        <w:t>set</w:t>
      </w:r>
      <w:r w:rsidRPr="008568A7">
        <w:t xml:space="preserve"> =  </w:t>
      </w:r>
      <w:r w:rsidRPr="008568A7">
        <w:rPr>
          <w:color w:val="6A3E3E"/>
        </w:rPr>
        <w:t>map</w:t>
      </w:r>
      <w:r w:rsidRPr="008568A7">
        <w:t>.entrySet();</w:t>
      </w:r>
    </w:p>
    <w:p w14:paraId="39E97FFA" w14:textId="77777777" w:rsidR="00481845" w:rsidRPr="008568A7" w:rsidRDefault="00481845" w:rsidP="0096370E">
      <w:pPr>
        <w:pStyle w:val="1Output"/>
      </w:pPr>
      <w:r w:rsidRPr="008568A7">
        <w:tab/>
      </w:r>
      <w:r w:rsidRPr="008568A7">
        <w:tab/>
        <w:t xml:space="preserve"> Iterator </w:t>
      </w:r>
      <w:r w:rsidRPr="008568A7">
        <w:rPr>
          <w:color w:val="6A3E3E"/>
        </w:rPr>
        <w:t>iterator</w:t>
      </w:r>
      <w:r w:rsidRPr="008568A7">
        <w:t xml:space="preserve"> = </w:t>
      </w:r>
      <w:r w:rsidRPr="008568A7">
        <w:rPr>
          <w:color w:val="6A3E3E"/>
        </w:rPr>
        <w:t>set</w:t>
      </w:r>
      <w:r w:rsidRPr="008568A7">
        <w:t>.iterator() ;</w:t>
      </w:r>
    </w:p>
    <w:p w14:paraId="4DDF6A11" w14:textId="77777777" w:rsidR="00481845" w:rsidRPr="008568A7" w:rsidRDefault="00481845" w:rsidP="0096370E">
      <w:pPr>
        <w:pStyle w:val="1Output"/>
      </w:pPr>
      <w:r w:rsidRPr="008568A7">
        <w:tab/>
      </w:r>
      <w:r w:rsidRPr="008568A7">
        <w:tab/>
        <w:t xml:space="preserve"> </w:t>
      </w:r>
      <w:r w:rsidRPr="008568A7">
        <w:rPr>
          <w:bCs/>
          <w:color w:val="7F0055"/>
        </w:rPr>
        <w:t>while</w:t>
      </w:r>
      <w:r w:rsidRPr="008568A7">
        <w:t xml:space="preserve"> (</w:t>
      </w:r>
      <w:r w:rsidRPr="008568A7">
        <w:rPr>
          <w:color w:val="6A3E3E"/>
        </w:rPr>
        <w:t>iterator</w:t>
      </w:r>
      <w:r w:rsidRPr="008568A7">
        <w:t>.hasNext()) {</w:t>
      </w:r>
    </w:p>
    <w:p w14:paraId="0EF4FCA0" w14:textId="77777777" w:rsidR="00481845" w:rsidRPr="008568A7" w:rsidRDefault="00481845" w:rsidP="0096370E">
      <w:pPr>
        <w:pStyle w:val="1Output"/>
      </w:pPr>
      <w:r w:rsidRPr="008568A7">
        <w:tab/>
      </w:r>
      <w:r w:rsidRPr="008568A7">
        <w:tab/>
      </w:r>
      <w:r w:rsidRPr="008568A7">
        <w:tab/>
        <w:t xml:space="preserve">Map.Entry </w:t>
      </w:r>
      <w:r w:rsidRPr="008568A7">
        <w:rPr>
          <w:color w:val="6A3E3E"/>
        </w:rPr>
        <w:t>entry</w:t>
      </w:r>
      <w:r w:rsidRPr="008568A7">
        <w:t xml:space="preserve"> = (Entry) </w:t>
      </w:r>
      <w:r w:rsidRPr="008568A7">
        <w:rPr>
          <w:color w:val="6A3E3E"/>
        </w:rPr>
        <w:t>iterator</w:t>
      </w:r>
      <w:r w:rsidRPr="008568A7">
        <w:t>.next();</w:t>
      </w:r>
    </w:p>
    <w:p w14:paraId="08096BF3" w14:textId="2419B0FA" w:rsidR="00481845" w:rsidRPr="008568A7" w:rsidRDefault="00481845" w:rsidP="0096370E">
      <w:pPr>
        <w:pStyle w:val="1Output"/>
      </w:pPr>
      <w:r w:rsidRPr="008568A7">
        <w:tab/>
      </w:r>
      <w:r w:rsidRPr="008568A7">
        <w:tab/>
      </w:r>
      <w:r w:rsidRPr="008568A7">
        <w:tab/>
        <w:t>System.</w:t>
      </w:r>
      <w:r w:rsidRPr="008568A7">
        <w:rPr>
          <w:bCs/>
          <w:i/>
          <w:iCs/>
          <w:color w:val="0000C0"/>
        </w:rPr>
        <w:t>out</w:t>
      </w:r>
      <w:r w:rsidRPr="008568A7">
        <w:t>.println(</w:t>
      </w:r>
      <w:r w:rsidRPr="008568A7">
        <w:rPr>
          <w:color w:val="6A3E3E"/>
        </w:rPr>
        <w:t>entry</w:t>
      </w:r>
      <w:r w:rsidRPr="008568A7">
        <w:t>.getKey()+</w:t>
      </w:r>
      <w:r w:rsidRPr="008568A7">
        <w:rPr>
          <w:color w:val="2A00FF"/>
        </w:rPr>
        <w:t>" : "</w:t>
      </w:r>
      <w:r w:rsidRPr="008568A7">
        <w:t>+</w:t>
      </w:r>
      <w:r w:rsidRPr="008568A7">
        <w:rPr>
          <w:color w:val="6A3E3E"/>
        </w:rPr>
        <w:t>entry</w:t>
      </w:r>
      <w:r w:rsidRPr="008568A7">
        <w:t>.getValue());</w:t>
      </w:r>
      <w:r w:rsidRPr="008568A7">
        <w:tab/>
      </w:r>
      <w:r w:rsidRPr="008568A7">
        <w:tab/>
      </w:r>
      <w:r w:rsidRPr="008568A7">
        <w:tab/>
      </w:r>
    </w:p>
    <w:p w14:paraId="6C7F0B70" w14:textId="77777777" w:rsidR="00481845" w:rsidRPr="008568A7" w:rsidRDefault="00481845" w:rsidP="0096370E">
      <w:pPr>
        <w:pStyle w:val="1Output"/>
      </w:pPr>
      <w:r w:rsidRPr="008568A7">
        <w:tab/>
      </w:r>
      <w:r w:rsidRPr="008568A7">
        <w:tab/>
        <w:t>}</w:t>
      </w:r>
    </w:p>
    <w:p w14:paraId="60E6B070" w14:textId="77777777" w:rsidR="00481845" w:rsidRPr="008568A7" w:rsidRDefault="0096370E" w:rsidP="0096370E">
      <w:pPr>
        <w:pStyle w:val="1Output"/>
      </w:pPr>
      <w:r w:rsidRPr="008568A7">
        <w:tab/>
      </w:r>
      <w:r w:rsidR="00481845" w:rsidRPr="008568A7">
        <w:t>}</w:t>
      </w:r>
    </w:p>
    <w:p w14:paraId="0D0B9022" w14:textId="77777777" w:rsidR="00481845" w:rsidRPr="008568A7" w:rsidRDefault="00481845" w:rsidP="0096370E">
      <w:pPr>
        <w:pStyle w:val="1Output"/>
      </w:pPr>
      <w:r w:rsidRPr="008568A7">
        <w:t>}</w:t>
      </w:r>
    </w:p>
    <w:p w14:paraId="0FA51ADB" w14:textId="77777777" w:rsidR="00481845" w:rsidRPr="008568A7" w:rsidRDefault="00481845" w:rsidP="007A6883">
      <w:pPr>
        <w:pStyle w:val="1Output"/>
        <w:shd w:val="clear" w:color="auto" w:fill="000000" w:themeFill="text1"/>
      </w:pPr>
      <w:r w:rsidRPr="008568A7">
        <w:t>s : 3</w:t>
      </w:r>
    </w:p>
    <w:p w14:paraId="4C04075E" w14:textId="77777777" w:rsidR="00481845" w:rsidRPr="008568A7" w:rsidRDefault="00481845" w:rsidP="007A6883">
      <w:pPr>
        <w:pStyle w:val="1Output"/>
        <w:shd w:val="clear" w:color="auto" w:fill="000000" w:themeFill="text1"/>
      </w:pPr>
      <w:r w:rsidRPr="008568A7">
        <w:lastRenderedPageBreak/>
        <w:t>c : 2</w:t>
      </w:r>
    </w:p>
    <w:p w14:paraId="519B89BF" w14:textId="77777777" w:rsidR="00481845" w:rsidRPr="008568A7" w:rsidRDefault="00481845" w:rsidP="007A6883">
      <w:pPr>
        <w:pStyle w:val="1Output"/>
        <w:shd w:val="clear" w:color="auto" w:fill="000000" w:themeFill="text1"/>
      </w:pPr>
      <w:r w:rsidRPr="008568A7">
        <w:t>u : 1</w:t>
      </w:r>
    </w:p>
    <w:p w14:paraId="5700541B" w14:textId="77777777" w:rsidR="00481845" w:rsidRPr="008568A7" w:rsidRDefault="00481845" w:rsidP="007A6883">
      <w:pPr>
        <w:pStyle w:val="1Output"/>
        <w:shd w:val="clear" w:color="auto" w:fill="000000" w:themeFill="text1"/>
      </w:pPr>
      <w:r w:rsidRPr="008568A7">
        <w:t>e : 1</w:t>
      </w:r>
    </w:p>
    <w:p w14:paraId="42A762FB" w14:textId="77777777" w:rsidR="00481845" w:rsidRDefault="00481845" w:rsidP="00481845"/>
    <w:p w14:paraId="2A8D027D" w14:textId="77777777" w:rsidR="00481845" w:rsidRDefault="00481845" w:rsidP="008151C9">
      <w:pPr>
        <w:pStyle w:val="Heading30"/>
      </w:pPr>
      <w:bookmarkStart w:id="80" w:name="_Toc2631477"/>
      <w:r w:rsidRPr="00D924CC">
        <w:t>Reverse String in Java</w:t>
      </w:r>
      <w:bookmarkEnd w:id="80"/>
    </w:p>
    <w:p w14:paraId="7EA53DF0" w14:textId="77777777" w:rsidR="00481845" w:rsidRDefault="00481845" w:rsidP="000C6B71">
      <w:pPr>
        <w:pStyle w:val="ListParagraph"/>
        <w:numPr>
          <w:ilvl w:val="0"/>
          <w:numId w:val="6"/>
        </w:numPr>
      </w:pPr>
      <w:r>
        <w:t>Get String length</w:t>
      </w:r>
    </w:p>
    <w:p w14:paraId="244619CC" w14:textId="77777777" w:rsidR="00481845" w:rsidRDefault="00481845" w:rsidP="000C6B71">
      <w:pPr>
        <w:pStyle w:val="ListParagraph"/>
        <w:numPr>
          <w:ilvl w:val="0"/>
          <w:numId w:val="6"/>
        </w:numPr>
        <w:spacing w:after="0"/>
      </w:pPr>
      <w:r>
        <w:t xml:space="preserve">Iterate by using charAt() </w:t>
      </w:r>
      <w:r w:rsidR="0096370E">
        <w:t xml:space="preserve">in reverse </w:t>
      </w:r>
      <w:r>
        <w:t>&amp; append to new String</w:t>
      </w:r>
    </w:p>
    <w:p w14:paraId="30587975" w14:textId="77777777" w:rsidR="00481845" w:rsidRPr="00D924CC" w:rsidRDefault="00481845" w:rsidP="002D4E27">
      <w:pPr>
        <w:pStyle w:val="1Output"/>
        <w:rPr>
          <w:color w:val="4C483D" w:themeColor="text2"/>
        </w:rPr>
      </w:pPr>
      <w:r w:rsidRPr="00D924CC">
        <w:rPr>
          <w:bCs/>
          <w:color w:val="7F0055"/>
        </w:rPr>
        <w:t>public</w:t>
      </w:r>
      <w:r w:rsidRPr="00D924CC">
        <w:t xml:space="preserve"> </w:t>
      </w:r>
      <w:r w:rsidRPr="00D924CC">
        <w:rPr>
          <w:bCs/>
          <w:color w:val="7F0055"/>
        </w:rPr>
        <w:t>class</w:t>
      </w:r>
      <w:r w:rsidRPr="00D924CC">
        <w:t xml:space="preserve"> ReverseString {</w:t>
      </w:r>
    </w:p>
    <w:p w14:paraId="4D3848E2" w14:textId="77777777" w:rsidR="00481845" w:rsidRPr="00D924CC" w:rsidRDefault="00481845" w:rsidP="002D4E27">
      <w:pPr>
        <w:pStyle w:val="1Output"/>
        <w:rPr>
          <w:color w:val="4C483D" w:themeColor="text2"/>
        </w:rPr>
      </w:pPr>
      <w:r w:rsidRPr="00D924CC">
        <w:rPr>
          <w:bCs/>
          <w:color w:val="7F0055"/>
        </w:rPr>
        <w:t>public</w:t>
      </w:r>
      <w:r w:rsidRPr="00D924CC">
        <w:t xml:space="preserve"> </w:t>
      </w:r>
      <w:r w:rsidRPr="00D924CC">
        <w:rPr>
          <w:bCs/>
          <w:color w:val="7F0055"/>
        </w:rPr>
        <w:t>static</w:t>
      </w:r>
      <w:r w:rsidRPr="00D924CC">
        <w:t xml:space="preserve"> </w:t>
      </w:r>
      <w:r w:rsidRPr="00D924CC">
        <w:rPr>
          <w:bCs/>
          <w:color w:val="7F0055"/>
        </w:rPr>
        <w:t>void</w:t>
      </w:r>
      <w:r w:rsidRPr="00D924CC">
        <w:t xml:space="preserve"> main(String[] </w:t>
      </w:r>
      <w:r w:rsidRPr="00D924CC">
        <w:rPr>
          <w:color w:val="6A3E3E"/>
        </w:rPr>
        <w:t>args</w:t>
      </w:r>
      <w:r w:rsidRPr="00D924CC">
        <w:t>) {</w:t>
      </w:r>
    </w:p>
    <w:p w14:paraId="0350D59B" w14:textId="77777777" w:rsidR="00481845" w:rsidRPr="00D924CC" w:rsidRDefault="00481845" w:rsidP="002D4E27">
      <w:pPr>
        <w:pStyle w:val="1Output"/>
        <w:rPr>
          <w:color w:val="4C483D" w:themeColor="text2"/>
        </w:rPr>
      </w:pPr>
      <w:r w:rsidRPr="00D924CC">
        <w:tab/>
      </w:r>
    </w:p>
    <w:p w14:paraId="4F1F4412" w14:textId="77777777" w:rsidR="00481845" w:rsidRPr="00D924CC" w:rsidRDefault="00481845" w:rsidP="002D4E27">
      <w:pPr>
        <w:pStyle w:val="1Output"/>
        <w:rPr>
          <w:color w:val="4C483D" w:themeColor="text2"/>
        </w:rPr>
      </w:pPr>
      <w:r w:rsidRPr="00D924CC">
        <w:tab/>
        <w:t xml:space="preserve">String </w:t>
      </w:r>
      <w:r w:rsidRPr="00D924CC">
        <w:rPr>
          <w:color w:val="6A3E3E"/>
        </w:rPr>
        <w:t>s</w:t>
      </w:r>
      <w:r w:rsidRPr="00D924CC">
        <w:t xml:space="preserve"> = </w:t>
      </w:r>
      <w:r w:rsidRPr="00D924CC">
        <w:rPr>
          <w:color w:val="2A00FF"/>
        </w:rPr>
        <w:t>"satyam"</w:t>
      </w:r>
      <w:r w:rsidRPr="00D924CC">
        <w:t>;</w:t>
      </w:r>
    </w:p>
    <w:p w14:paraId="7D83392F" w14:textId="77777777" w:rsidR="00481845" w:rsidRPr="00D924CC" w:rsidRDefault="00481845" w:rsidP="002D4E27">
      <w:pPr>
        <w:pStyle w:val="1Output"/>
        <w:rPr>
          <w:color w:val="4C483D" w:themeColor="text2"/>
        </w:rPr>
      </w:pPr>
      <w:r w:rsidRPr="00D924CC">
        <w:tab/>
        <w:t xml:space="preserve">String </w:t>
      </w:r>
      <w:r w:rsidRPr="00D924CC">
        <w:rPr>
          <w:color w:val="6A3E3E"/>
          <w:highlight w:val="yellow"/>
        </w:rPr>
        <w:t>rev</w:t>
      </w:r>
      <w:r w:rsidRPr="00D924CC">
        <w:t>=</w:t>
      </w:r>
      <w:r w:rsidRPr="00D924CC">
        <w:rPr>
          <w:color w:val="2A00FF"/>
        </w:rPr>
        <w:t>""</w:t>
      </w:r>
      <w:r w:rsidRPr="00D924CC">
        <w:t>;</w:t>
      </w:r>
    </w:p>
    <w:p w14:paraId="2E35BE54" w14:textId="77777777" w:rsidR="00481845" w:rsidRPr="00D924CC" w:rsidRDefault="00481845" w:rsidP="002D4E27">
      <w:pPr>
        <w:pStyle w:val="1Output"/>
        <w:rPr>
          <w:color w:val="4C483D" w:themeColor="text2"/>
        </w:rPr>
      </w:pPr>
      <w:r w:rsidRPr="00D924CC">
        <w:tab/>
      </w:r>
      <w:r w:rsidRPr="00D924CC">
        <w:rPr>
          <w:bCs/>
          <w:color w:val="7F0055"/>
        </w:rPr>
        <w:t>int</w:t>
      </w:r>
      <w:r w:rsidRPr="00D924CC">
        <w:t xml:space="preserve"> </w:t>
      </w:r>
      <w:r w:rsidRPr="00D924CC">
        <w:rPr>
          <w:color w:val="6A3E3E"/>
        </w:rPr>
        <w:t>len</w:t>
      </w:r>
      <w:r w:rsidRPr="00D924CC">
        <w:t xml:space="preserve"> = </w:t>
      </w:r>
      <w:r w:rsidRPr="00D924CC">
        <w:rPr>
          <w:color w:val="6A3E3E"/>
        </w:rPr>
        <w:t>s</w:t>
      </w:r>
      <w:r w:rsidRPr="00D924CC">
        <w:t>.length();</w:t>
      </w:r>
    </w:p>
    <w:p w14:paraId="5ED378E7" w14:textId="77777777" w:rsidR="00481845" w:rsidRPr="00D924CC" w:rsidRDefault="00481845" w:rsidP="002D4E27">
      <w:pPr>
        <w:pStyle w:val="1Output"/>
        <w:rPr>
          <w:color w:val="4C483D" w:themeColor="text2"/>
        </w:rPr>
      </w:pPr>
      <w:r w:rsidRPr="00D924CC">
        <w:tab/>
      </w:r>
    </w:p>
    <w:p w14:paraId="71D20E55" w14:textId="77777777" w:rsidR="00481845" w:rsidRPr="00D924CC" w:rsidRDefault="00481845" w:rsidP="002D4E27">
      <w:pPr>
        <w:pStyle w:val="1Output"/>
        <w:rPr>
          <w:color w:val="4C483D" w:themeColor="text2"/>
        </w:rPr>
      </w:pPr>
      <w:r w:rsidRPr="00D924CC">
        <w:tab/>
      </w:r>
      <w:r w:rsidRPr="00D924CC">
        <w:rPr>
          <w:bCs/>
          <w:color w:val="7F0055"/>
        </w:rPr>
        <w:t>for</w:t>
      </w:r>
      <w:r w:rsidRPr="00D924CC">
        <w:t>(</w:t>
      </w:r>
      <w:r w:rsidRPr="00D924CC">
        <w:rPr>
          <w:bCs/>
          <w:color w:val="7F0055"/>
        </w:rPr>
        <w:t>int</w:t>
      </w:r>
      <w:r w:rsidRPr="00D924CC">
        <w:t xml:space="preserve"> </w:t>
      </w:r>
      <w:r w:rsidRPr="00D924CC">
        <w:rPr>
          <w:color w:val="6A3E3E"/>
        </w:rPr>
        <w:t>i</w:t>
      </w:r>
      <w:r w:rsidRPr="00D924CC">
        <w:t>=(</w:t>
      </w:r>
      <w:r w:rsidRPr="00D924CC">
        <w:rPr>
          <w:color w:val="6A3E3E"/>
        </w:rPr>
        <w:t>len</w:t>
      </w:r>
      <w:r w:rsidRPr="00D924CC">
        <w:t>-1);</w:t>
      </w:r>
      <w:r w:rsidRPr="00D924CC">
        <w:rPr>
          <w:color w:val="6A3E3E"/>
        </w:rPr>
        <w:t>i</w:t>
      </w:r>
      <w:r w:rsidRPr="00D924CC">
        <w:t>&gt;=0;</w:t>
      </w:r>
      <w:r w:rsidRPr="00D924CC">
        <w:rPr>
          <w:color w:val="6A3E3E"/>
        </w:rPr>
        <w:t>i</w:t>
      </w:r>
      <w:r w:rsidRPr="00D924CC">
        <w:t>--){</w:t>
      </w:r>
    </w:p>
    <w:p w14:paraId="227CB99C" w14:textId="77777777" w:rsidR="00481845" w:rsidRPr="00D924CC" w:rsidRDefault="00481845" w:rsidP="002D4E27">
      <w:pPr>
        <w:pStyle w:val="1Output"/>
        <w:rPr>
          <w:color w:val="4C483D" w:themeColor="text2"/>
        </w:rPr>
      </w:pPr>
      <w:r w:rsidRPr="00D924CC">
        <w:tab/>
      </w:r>
      <w:r w:rsidRPr="00D924CC">
        <w:tab/>
      </w:r>
    </w:p>
    <w:p w14:paraId="25E94A59" w14:textId="77777777" w:rsidR="00481845" w:rsidRPr="00D924CC" w:rsidRDefault="00481845" w:rsidP="002D4E27">
      <w:pPr>
        <w:pStyle w:val="1Output"/>
        <w:rPr>
          <w:color w:val="4C483D" w:themeColor="text2"/>
        </w:rPr>
      </w:pPr>
      <w:r w:rsidRPr="00D924CC">
        <w:tab/>
      </w:r>
      <w:r w:rsidRPr="00D924CC">
        <w:tab/>
      </w:r>
      <w:r w:rsidRPr="00D924CC">
        <w:rPr>
          <w:color w:val="6A3E3E"/>
          <w:highlight w:val="yellow"/>
        </w:rPr>
        <w:t>rev</w:t>
      </w:r>
      <w:r w:rsidRPr="00D924CC">
        <w:t xml:space="preserve"> = </w:t>
      </w:r>
      <w:r w:rsidRPr="00D924CC">
        <w:rPr>
          <w:color w:val="6A3E3E"/>
          <w:highlight w:val="lightGray"/>
        </w:rPr>
        <w:t>rev</w:t>
      </w:r>
      <w:r w:rsidRPr="00D924CC">
        <w:t>+</w:t>
      </w:r>
      <w:r w:rsidRPr="00D924CC">
        <w:rPr>
          <w:color w:val="6A3E3E"/>
        </w:rPr>
        <w:t>s</w:t>
      </w:r>
      <w:r w:rsidRPr="00D924CC">
        <w:t>.charAt(</w:t>
      </w:r>
      <w:r w:rsidRPr="00D924CC">
        <w:rPr>
          <w:color w:val="6A3E3E"/>
        </w:rPr>
        <w:t>i</w:t>
      </w:r>
      <w:r w:rsidRPr="00D924CC">
        <w:t>);</w:t>
      </w:r>
    </w:p>
    <w:p w14:paraId="01D60669" w14:textId="77777777" w:rsidR="00481845" w:rsidRPr="00D924CC" w:rsidRDefault="00481845" w:rsidP="002D4E27">
      <w:pPr>
        <w:pStyle w:val="1Output"/>
        <w:rPr>
          <w:color w:val="4C483D" w:themeColor="text2"/>
        </w:rPr>
      </w:pPr>
      <w:r w:rsidRPr="00D924CC">
        <w:tab/>
        <w:t>}</w:t>
      </w:r>
    </w:p>
    <w:p w14:paraId="0AC0A7F7" w14:textId="77777777" w:rsidR="00481845" w:rsidRPr="00D924CC" w:rsidRDefault="00481845" w:rsidP="002D4E27">
      <w:pPr>
        <w:pStyle w:val="1Output"/>
        <w:rPr>
          <w:color w:val="4C483D" w:themeColor="text2"/>
        </w:rPr>
      </w:pPr>
      <w:r w:rsidRPr="00D924CC">
        <w:tab/>
      </w:r>
    </w:p>
    <w:p w14:paraId="1BF85C97" w14:textId="77777777" w:rsidR="00481845" w:rsidRPr="00D924CC" w:rsidRDefault="00481845" w:rsidP="002D4E27">
      <w:pPr>
        <w:pStyle w:val="1Output"/>
        <w:rPr>
          <w:color w:val="4C483D" w:themeColor="text2"/>
        </w:rPr>
      </w:pPr>
      <w:r w:rsidRPr="00D924CC">
        <w:tab/>
        <w:t>System.</w:t>
      </w:r>
      <w:r w:rsidRPr="00D924CC">
        <w:rPr>
          <w:bCs/>
          <w:i/>
          <w:iCs/>
          <w:color w:val="0000C0"/>
        </w:rPr>
        <w:t>out</w:t>
      </w:r>
      <w:r w:rsidRPr="00D924CC">
        <w:t>.println(</w:t>
      </w:r>
      <w:r w:rsidRPr="00D924CC">
        <w:rPr>
          <w:color w:val="6A3E3E"/>
          <w:highlight w:val="lightGray"/>
        </w:rPr>
        <w:t>rev</w:t>
      </w:r>
      <w:r w:rsidRPr="00D924CC">
        <w:t>);</w:t>
      </w:r>
    </w:p>
    <w:p w14:paraId="2204DD9F" w14:textId="77777777" w:rsidR="00481845" w:rsidRPr="00D924CC" w:rsidRDefault="00481845" w:rsidP="002D4E27">
      <w:pPr>
        <w:pStyle w:val="1Output"/>
        <w:rPr>
          <w:color w:val="4C483D" w:themeColor="text2"/>
        </w:rPr>
      </w:pPr>
      <w:r w:rsidRPr="00D924CC">
        <w:t>}</w:t>
      </w:r>
    </w:p>
    <w:p w14:paraId="2FB6E003" w14:textId="77777777" w:rsidR="00481845" w:rsidRDefault="00481845" w:rsidP="002D4E27">
      <w:pPr>
        <w:pStyle w:val="1Output"/>
      </w:pPr>
      <w:r w:rsidRPr="00D924CC">
        <w:t>}</w:t>
      </w:r>
    </w:p>
    <w:p w14:paraId="15BC9A9D" w14:textId="3150E722" w:rsidR="00481845" w:rsidRDefault="00481845" w:rsidP="00481845">
      <w:pPr>
        <w:autoSpaceDE w:val="0"/>
        <w:autoSpaceDN w:val="0"/>
        <w:adjustRightInd w:val="0"/>
        <w:spacing w:after="0" w:line="240" w:lineRule="auto"/>
        <w:rPr>
          <w:rFonts w:ascii="Consolas" w:hAnsi="Consolas" w:cs="Consolas"/>
          <w:color w:val="000000"/>
        </w:rPr>
      </w:pPr>
    </w:p>
    <w:p w14:paraId="07BFCDFC" w14:textId="77777777" w:rsidR="0004251E" w:rsidRDefault="0004251E" w:rsidP="00481845">
      <w:pPr>
        <w:autoSpaceDE w:val="0"/>
        <w:autoSpaceDN w:val="0"/>
        <w:adjustRightInd w:val="0"/>
        <w:spacing w:after="0" w:line="240" w:lineRule="auto"/>
        <w:rPr>
          <w:rFonts w:ascii="Consolas" w:hAnsi="Consolas" w:cs="Consolas"/>
          <w:color w:val="000000"/>
        </w:rPr>
      </w:pPr>
    </w:p>
    <w:p w14:paraId="7F8427C0" w14:textId="30968D9B" w:rsidR="00481845" w:rsidRDefault="00F322DF" w:rsidP="008151C9">
      <w:pPr>
        <w:pStyle w:val="Heading30"/>
      </w:pPr>
      <w:bookmarkStart w:id="81" w:name="_Toc2631478"/>
      <w:r>
        <w:t>Check</w:t>
      </w:r>
      <w:r w:rsidR="00481845">
        <w:t xml:space="preserve"> String contains Number or not</w:t>
      </w:r>
      <w:bookmarkEnd w:id="81"/>
    </w:p>
    <w:p w14:paraId="0BF5E77A" w14:textId="77777777" w:rsidR="00481845" w:rsidRDefault="00481845" w:rsidP="002D4E27">
      <w:pPr>
        <w:pStyle w:val="1Output"/>
        <w:rPr>
          <w:color w:val="4C483D" w:themeColor="text2"/>
        </w:rPr>
      </w:pPr>
      <w:r>
        <w:t>public</w:t>
      </w:r>
      <w:r>
        <w:rPr>
          <w:color w:val="000000"/>
        </w:rPr>
        <w:t xml:space="preserve"> </w:t>
      </w:r>
      <w:r>
        <w:t>class</w:t>
      </w:r>
      <w:r>
        <w:rPr>
          <w:color w:val="000000"/>
        </w:rPr>
        <w:t xml:space="preserve"> RegEx {</w:t>
      </w:r>
    </w:p>
    <w:p w14:paraId="73BDF2C8" w14:textId="77777777" w:rsidR="00481845" w:rsidRDefault="00481845" w:rsidP="002D4E27">
      <w:pPr>
        <w:pStyle w:val="1Output"/>
        <w:rPr>
          <w:color w:val="4C483D" w:themeColor="text2"/>
        </w:rPr>
      </w:pPr>
      <w:r>
        <w:rPr>
          <w:color w:val="000000"/>
        </w:rPr>
        <w:tab/>
      </w:r>
      <w:r>
        <w:t>public</w:t>
      </w:r>
      <w:r>
        <w:rPr>
          <w:color w:val="000000"/>
        </w:rPr>
        <w:t xml:space="preserve"> </w:t>
      </w:r>
      <w:r>
        <w:t>static</w:t>
      </w:r>
      <w:r>
        <w:rPr>
          <w:color w:val="000000"/>
        </w:rPr>
        <w:t xml:space="preserve"> </w:t>
      </w:r>
      <w:r>
        <w:t>void</w:t>
      </w:r>
      <w:r>
        <w:rPr>
          <w:color w:val="000000"/>
        </w:rPr>
        <w:t xml:space="preserve"> main(String[] </w:t>
      </w:r>
      <w:r>
        <w:rPr>
          <w:color w:val="6A3E3E"/>
        </w:rPr>
        <w:t>args</w:t>
      </w:r>
      <w:r>
        <w:rPr>
          <w:color w:val="000000"/>
        </w:rPr>
        <w:t>) {</w:t>
      </w:r>
    </w:p>
    <w:p w14:paraId="5917DD16" w14:textId="77777777" w:rsidR="00481845" w:rsidRDefault="00481845" w:rsidP="002D4E27">
      <w:pPr>
        <w:pStyle w:val="1Output"/>
        <w:rPr>
          <w:color w:val="4C483D" w:themeColor="text2"/>
        </w:rPr>
      </w:pPr>
      <w:r>
        <w:rPr>
          <w:color w:val="000000"/>
        </w:rPr>
        <w:tab/>
      </w:r>
      <w:r>
        <w:rPr>
          <w:color w:val="000000"/>
        </w:rPr>
        <w:tab/>
      </w:r>
      <w:r>
        <w:rPr>
          <w:color w:val="3F7F5F"/>
        </w:rPr>
        <w:t>// Regular expression in Java to check if String is number or not</w:t>
      </w:r>
    </w:p>
    <w:p w14:paraId="03898DB5" w14:textId="77777777" w:rsidR="00481845" w:rsidRDefault="00481845" w:rsidP="002D4E27">
      <w:pPr>
        <w:pStyle w:val="1Output"/>
        <w:rPr>
          <w:color w:val="4C483D" w:themeColor="text2"/>
        </w:rPr>
      </w:pPr>
      <w:r>
        <w:rPr>
          <w:color w:val="000000"/>
        </w:rPr>
        <w:tab/>
      </w:r>
      <w:r>
        <w:rPr>
          <w:color w:val="000000"/>
        </w:rPr>
        <w:tab/>
        <w:t xml:space="preserve">Pattern </w:t>
      </w:r>
      <w:r>
        <w:rPr>
          <w:color w:val="6A3E3E"/>
        </w:rPr>
        <w:t>pattern</w:t>
      </w:r>
      <w:r>
        <w:rPr>
          <w:color w:val="000000"/>
        </w:rPr>
        <w:t xml:space="preserve"> = Pattern.</w:t>
      </w:r>
      <w:r>
        <w:rPr>
          <w:i/>
          <w:iCs/>
          <w:color w:val="000000"/>
        </w:rPr>
        <w:t>compile</w:t>
      </w:r>
      <w:r>
        <w:rPr>
          <w:color w:val="000000"/>
        </w:rPr>
        <w:t>(</w:t>
      </w:r>
      <w:r>
        <w:rPr>
          <w:color w:val="2A00FF"/>
        </w:rPr>
        <w:t>".*[^0-9].*"</w:t>
      </w:r>
      <w:r>
        <w:rPr>
          <w:color w:val="000000"/>
        </w:rPr>
        <w:t>);</w:t>
      </w:r>
      <w:r>
        <w:rPr>
          <w:color w:val="000000"/>
        </w:rPr>
        <w:tab/>
      </w:r>
      <w:r>
        <w:rPr>
          <w:color w:val="000000"/>
        </w:rPr>
        <w:tab/>
        <w:t xml:space="preserve"> </w:t>
      </w:r>
    </w:p>
    <w:p w14:paraId="4F0DFDC5" w14:textId="77777777" w:rsidR="00481845" w:rsidRDefault="00481845" w:rsidP="002D4E27">
      <w:pPr>
        <w:pStyle w:val="1Output"/>
        <w:rPr>
          <w:color w:val="4C483D" w:themeColor="text2"/>
        </w:rPr>
      </w:pPr>
      <w:r>
        <w:rPr>
          <w:color w:val="000000"/>
        </w:rPr>
        <w:tab/>
      </w:r>
      <w:r>
        <w:rPr>
          <w:color w:val="000000"/>
        </w:rPr>
        <w:tab/>
        <w:t xml:space="preserve">String[] </w:t>
      </w:r>
      <w:r>
        <w:rPr>
          <w:color w:val="6A3E3E"/>
        </w:rPr>
        <w:t>inputs</w:t>
      </w:r>
      <w:r>
        <w:rPr>
          <w:color w:val="000000"/>
        </w:rPr>
        <w:t xml:space="preserve"> = { </w:t>
      </w:r>
      <w:r>
        <w:rPr>
          <w:color w:val="2A00FF"/>
        </w:rPr>
        <w:t>"123"</w:t>
      </w:r>
      <w:r>
        <w:rPr>
          <w:color w:val="000000"/>
        </w:rPr>
        <w:t xml:space="preserve">, </w:t>
      </w:r>
      <w:r>
        <w:rPr>
          <w:color w:val="2A00FF"/>
        </w:rPr>
        <w:t>"-123"</w:t>
      </w:r>
      <w:r>
        <w:rPr>
          <w:color w:val="000000"/>
        </w:rPr>
        <w:t xml:space="preserve">, </w:t>
      </w:r>
      <w:r>
        <w:rPr>
          <w:color w:val="2A00FF"/>
        </w:rPr>
        <w:t>"123.12"</w:t>
      </w:r>
      <w:r>
        <w:rPr>
          <w:color w:val="000000"/>
        </w:rPr>
        <w:t xml:space="preserve">, </w:t>
      </w:r>
      <w:r>
        <w:rPr>
          <w:color w:val="2A00FF"/>
        </w:rPr>
        <w:t>"abcd123"</w:t>
      </w:r>
      <w:r>
        <w:rPr>
          <w:color w:val="000000"/>
        </w:rPr>
        <w:t xml:space="preserve"> };</w:t>
      </w:r>
    </w:p>
    <w:p w14:paraId="66CD3E10" w14:textId="77777777" w:rsidR="00481845" w:rsidRDefault="00481845" w:rsidP="002D4E27">
      <w:pPr>
        <w:pStyle w:val="1Output"/>
        <w:rPr>
          <w:color w:val="4C483D" w:themeColor="text2"/>
        </w:rPr>
      </w:pPr>
      <w:r>
        <w:rPr>
          <w:color w:val="000000"/>
        </w:rPr>
        <w:tab/>
      </w:r>
      <w:r>
        <w:rPr>
          <w:color w:val="000000"/>
        </w:rPr>
        <w:tab/>
      </w:r>
      <w:r>
        <w:rPr>
          <w:color w:val="3F7F5F"/>
        </w:rPr>
        <w:t>/* Matches m = pattern.match(input);</w:t>
      </w:r>
    </w:p>
    <w:p w14:paraId="371A199F" w14:textId="01CE576A" w:rsidR="00481845" w:rsidRDefault="00481845" w:rsidP="002D4E27">
      <w:pPr>
        <w:pStyle w:val="1Output"/>
        <w:rPr>
          <w:color w:val="4C483D" w:themeColor="text2"/>
        </w:rPr>
      </w:pPr>
      <w:r>
        <w:rPr>
          <w:color w:val="3F7F5F"/>
        </w:rPr>
        <w:tab/>
      </w:r>
      <w:r>
        <w:rPr>
          <w:color w:val="3F7F5F"/>
        </w:rPr>
        <w:tab/>
        <w:t xml:space="preserve"> * boolean </w:t>
      </w:r>
      <w:r>
        <w:rPr>
          <w:color w:val="3F7F5F"/>
          <w:u w:val="single"/>
        </w:rPr>
        <w:t>ch</w:t>
      </w:r>
      <w:r>
        <w:rPr>
          <w:color w:val="3F7F5F"/>
        </w:rPr>
        <w:t xml:space="preserve"> = m.match();</w:t>
      </w:r>
      <w:r>
        <w:rPr>
          <w:color w:val="3F7F5F"/>
        </w:rPr>
        <w:tab/>
        <w:t xml:space="preserve"> */</w:t>
      </w:r>
    </w:p>
    <w:p w14:paraId="7F55A9B9" w14:textId="77777777" w:rsidR="00481845" w:rsidRDefault="00481845" w:rsidP="002D4E27">
      <w:pPr>
        <w:pStyle w:val="1Output"/>
        <w:rPr>
          <w:color w:val="4C483D" w:themeColor="text2"/>
        </w:rPr>
      </w:pPr>
      <w:r>
        <w:rPr>
          <w:color w:val="000000"/>
        </w:rPr>
        <w:tab/>
      </w:r>
      <w:r>
        <w:rPr>
          <w:color w:val="000000"/>
        </w:rPr>
        <w:tab/>
      </w:r>
      <w:r>
        <w:t>for</w:t>
      </w:r>
      <w:r>
        <w:rPr>
          <w:color w:val="000000"/>
        </w:rPr>
        <w:t xml:space="preserve"> (String </w:t>
      </w:r>
      <w:r>
        <w:rPr>
          <w:color w:val="6A3E3E"/>
        </w:rPr>
        <w:t>input</w:t>
      </w:r>
      <w:r>
        <w:rPr>
          <w:color w:val="000000"/>
        </w:rPr>
        <w:t xml:space="preserve"> : </w:t>
      </w:r>
      <w:r>
        <w:rPr>
          <w:color w:val="6A3E3E"/>
        </w:rPr>
        <w:t>inputs</w:t>
      </w:r>
      <w:r>
        <w:rPr>
          <w:color w:val="000000"/>
        </w:rPr>
        <w:t>) {</w:t>
      </w:r>
    </w:p>
    <w:p w14:paraId="145D0A8E" w14:textId="56ED8487" w:rsidR="00481845" w:rsidRDefault="00E41CF0" w:rsidP="00E41CF0">
      <w:pPr>
        <w:pStyle w:val="1Output"/>
        <w:ind w:firstLine="720"/>
        <w:rPr>
          <w:color w:val="4C483D" w:themeColor="text2"/>
        </w:rPr>
      </w:pPr>
      <w:r>
        <w:rPr>
          <w:color w:val="000000"/>
        </w:rPr>
        <w:t xml:space="preserve">            s</w:t>
      </w:r>
      <w:r w:rsidR="00481845">
        <w:rPr>
          <w:color w:val="000000"/>
        </w:rPr>
        <w:t>.</w:t>
      </w:r>
      <w:r>
        <w:rPr>
          <w:i/>
          <w:iCs/>
          <w:color w:val="0000C0"/>
        </w:rPr>
        <w:t>o</w:t>
      </w:r>
      <w:r w:rsidR="00481845">
        <w:rPr>
          <w:color w:val="000000"/>
        </w:rPr>
        <w:t>.</w:t>
      </w:r>
      <w:r>
        <w:rPr>
          <w:color w:val="000000"/>
        </w:rPr>
        <w:t>p</w:t>
      </w:r>
      <w:r w:rsidR="00481845">
        <w:rPr>
          <w:color w:val="000000"/>
        </w:rPr>
        <w:t>(</w:t>
      </w:r>
      <w:r w:rsidR="00481845">
        <w:rPr>
          <w:color w:val="2A00FF"/>
        </w:rPr>
        <w:t>"does "</w:t>
      </w:r>
      <w:r w:rsidR="00481845">
        <w:rPr>
          <w:color w:val="000000"/>
        </w:rPr>
        <w:t xml:space="preserve"> + </w:t>
      </w:r>
      <w:r w:rsidR="00481845">
        <w:rPr>
          <w:color w:val="6A3E3E"/>
        </w:rPr>
        <w:t>input</w:t>
      </w:r>
      <w:r w:rsidR="00481845">
        <w:rPr>
          <w:color w:val="000000"/>
        </w:rPr>
        <w:t xml:space="preserve"> + </w:t>
      </w:r>
      <w:r w:rsidR="00481845">
        <w:rPr>
          <w:color w:val="2A00FF"/>
        </w:rPr>
        <w:t>" is number : "</w:t>
      </w:r>
      <w:r w:rsidR="00481845">
        <w:rPr>
          <w:color w:val="000000"/>
        </w:rPr>
        <w:t xml:space="preserve"> + !</w:t>
      </w:r>
      <w:r w:rsidR="00481845">
        <w:rPr>
          <w:color w:val="6A3E3E"/>
        </w:rPr>
        <w:t>pattern</w:t>
      </w:r>
      <w:r w:rsidR="00481845">
        <w:rPr>
          <w:color w:val="000000"/>
        </w:rPr>
        <w:t>.matcher(</w:t>
      </w:r>
      <w:r w:rsidR="00481845">
        <w:rPr>
          <w:color w:val="6A3E3E"/>
        </w:rPr>
        <w:t>input</w:t>
      </w:r>
      <w:r w:rsidR="00481845">
        <w:rPr>
          <w:color w:val="000000"/>
        </w:rPr>
        <w:t>).matches());</w:t>
      </w:r>
    </w:p>
    <w:p w14:paraId="506AB63D" w14:textId="77777777" w:rsidR="00481845" w:rsidRDefault="00481845" w:rsidP="002D4E27">
      <w:pPr>
        <w:pStyle w:val="1Output"/>
        <w:rPr>
          <w:color w:val="4C483D" w:themeColor="text2"/>
        </w:rPr>
      </w:pPr>
      <w:r>
        <w:rPr>
          <w:color w:val="000000"/>
        </w:rPr>
        <w:tab/>
      </w:r>
      <w:r>
        <w:rPr>
          <w:color w:val="000000"/>
        </w:rPr>
        <w:tab/>
        <w:t>}</w:t>
      </w:r>
    </w:p>
    <w:p w14:paraId="28DE1508" w14:textId="77777777" w:rsidR="00481845" w:rsidRDefault="00481845" w:rsidP="002D4E27">
      <w:pPr>
        <w:pStyle w:val="1Output"/>
        <w:rPr>
          <w:color w:val="4C483D" w:themeColor="text2"/>
        </w:rPr>
      </w:pPr>
    </w:p>
    <w:p w14:paraId="6AD9A9B2" w14:textId="7102232E" w:rsidR="00481845" w:rsidRDefault="00C17D22" w:rsidP="002D4E27">
      <w:pPr>
        <w:pStyle w:val="1Output"/>
        <w:rPr>
          <w:color w:val="4C483D" w:themeColor="text2"/>
        </w:rPr>
      </w:pPr>
      <w:r>
        <w:rPr>
          <w:color w:val="000000"/>
        </w:rPr>
        <w:tab/>
      </w:r>
      <w:r w:rsidR="00E41CF0">
        <w:rPr>
          <w:color w:val="000000"/>
        </w:rPr>
        <w:tab/>
      </w:r>
      <w:r w:rsidR="00481845">
        <w:rPr>
          <w:color w:val="3F7F5F"/>
        </w:rPr>
        <w:t>// Regular expression in java to check if String is 6 digit number or  not</w:t>
      </w:r>
    </w:p>
    <w:p w14:paraId="3B50110B" w14:textId="77777777" w:rsidR="00481845" w:rsidRDefault="00481845" w:rsidP="002D4E27">
      <w:pPr>
        <w:pStyle w:val="1Output"/>
        <w:rPr>
          <w:color w:val="4C483D" w:themeColor="text2"/>
        </w:rPr>
      </w:pPr>
      <w:r>
        <w:rPr>
          <w:color w:val="000000"/>
        </w:rPr>
        <w:tab/>
      </w:r>
      <w:r>
        <w:rPr>
          <w:color w:val="000000"/>
        </w:rPr>
        <w:tab/>
        <w:t xml:space="preserve">String[] </w:t>
      </w:r>
      <w:r>
        <w:rPr>
          <w:color w:val="6A3E3E"/>
        </w:rPr>
        <w:t>numbers</w:t>
      </w:r>
      <w:r>
        <w:rPr>
          <w:color w:val="000000"/>
        </w:rPr>
        <w:t xml:space="preserve"> = { </w:t>
      </w:r>
      <w:r>
        <w:rPr>
          <w:color w:val="2A00FF"/>
        </w:rPr>
        <w:t>"123"</w:t>
      </w:r>
      <w:r>
        <w:rPr>
          <w:color w:val="000000"/>
        </w:rPr>
        <w:t xml:space="preserve">, </w:t>
      </w:r>
      <w:r>
        <w:rPr>
          <w:color w:val="2A00FF"/>
        </w:rPr>
        <w:t>"1234"</w:t>
      </w:r>
      <w:r>
        <w:rPr>
          <w:color w:val="000000"/>
        </w:rPr>
        <w:t xml:space="preserve">, </w:t>
      </w:r>
      <w:r>
        <w:rPr>
          <w:color w:val="2A00FF"/>
        </w:rPr>
        <w:t>"123.12"</w:t>
      </w:r>
      <w:r>
        <w:rPr>
          <w:color w:val="000000"/>
        </w:rPr>
        <w:t xml:space="preserve">, </w:t>
      </w:r>
      <w:r>
        <w:rPr>
          <w:color w:val="2A00FF"/>
        </w:rPr>
        <w:t>"abcd123"</w:t>
      </w:r>
      <w:r>
        <w:rPr>
          <w:color w:val="000000"/>
        </w:rPr>
        <w:t xml:space="preserve">, </w:t>
      </w:r>
      <w:r>
        <w:rPr>
          <w:color w:val="2A00FF"/>
        </w:rPr>
        <w:t>"123456"</w:t>
      </w:r>
      <w:r>
        <w:rPr>
          <w:color w:val="000000"/>
        </w:rPr>
        <w:t xml:space="preserve"> };</w:t>
      </w:r>
    </w:p>
    <w:p w14:paraId="09AAA4BF" w14:textId="5E93B257" w:rsidR="00481845" w:rsidRDefault="00481845" w:rsidP="002D4E27">
      <w:pPr>
        <w:pStyle w:val="1Output"/>
        <w:rPr>
          <w:color w:val="4C483D" w:themeColor="text2"/>
        </w:rPr>
      </w:pPr>
      <w:r>
        <w:rPr>
          <w:color w:val="000000"/>
        </w:rPr>
        <w:tab/>
      </w:r>
      <w:r>
        <w:rPr>
          <w:color w:val="000000"/>
        </w:rPr>
        <w:tab/>
        <w:t xml:space="preserve">Pattern </w:t>
      </w:r>
      <w:r w:rsidR="00BE27B3">
        <w:rPr>
          <w:color w:val="6A3E3E"/>
        </w:rPr>
        <w:t>d</w:t>
      </w:r>
      <w:r>
        <w:rPr>
          <w:color w:val="000000"/>
        </w:rPr>
        <w:t xml:space="preserve"> = Pattern.</w:t>
      </w:r>
      <w:r>
        <w:rPr>
          <w:i/>
          <w:iCs/>
          <w:color w:val="000000"/>
        </w:rPr>
        <w:t>compile</w:t>
      </w:r>
      <w:r>
        <w:rPr>
          <w:color w:val="000000"/>
        </w:rPr>
        <w:t>(</w:t>
      </w:r>
      <w:r>
        <w:rPr>
          <w:color w:val="2A00FF"/>
        </w:rPr>
        <w:t>"\\d{6}"</w:t>
      </w:r>
      <w:r>
        <w:rPr>
          <w:color w:val="000000"/>
        </w:rPr>
        <w:t>);</w:t>
      </w:r>
    </w:p>
    <w:p w14:paraId="727EED61" w14:textId="77777777" w:rsidR="00481845" w:rsidRDefault="00481845" w:rsidP="002D4E27">
      <w:pPr>
        <w:pStyle w:val="1Output"/>
        <w:rPr>
          <w:color w:val="4C483D" w:themeColor="text2"/>
        </w:rPr>
      </w:pPr>
      <w:r>
        <w:rPr>
          <w:color w:val="000000"/>
        </w:rPr>
        <w:tab/>
      </w:r>
      <w:r>
        <w:rPr>
          <w:color w:val="000000"/>
        </w:rPr>
        <w:tab/>
      </w:r>
      <w:r>
        <w:rPr>
          <w:color w:val="3F7F5F"/>
        </w:rPr>
        <w:t>// Pattern digitPattern = Pattern.compile("\\d\\d\\d\\d\\d\\d");</w:t>
      </w:r>
    </w:p>
    <w:p w14:paraId="0A6592B6" w14:textId="77777777" w:rsidR="00481845" w:rsidRDefault="00481845" w:rsidP="002D4E27">
      <w:pPr>
        <w:pStyle w:val="1Output"/>
        <w:rPr>
          <w:color w:val="4C483D" w:themeColor="text2"/>
        </w:rPr>
      </w:pPr>
    </w:p>
    <w:p w14:paraId="75B9F5F4" w14:textId="77777777" w:rsidR="00481845" w:rsidRDefault="00481845" w:rsidP="002D4E27">
      <w:pPr>
        <w:pStyle w:val="1Output"/>
        <w:rPr>
          <w:color w:val="4C483D" w:themeColor="text2"/>
        </w:rPr>
      </w:pPr>
      <w:r>
        <w:rPr>
          <w:color w:val="000000"/>
        </w:rPr>
        <w:tab/>
      </w:r>
      <w:r>
        <w:rPr>
          <w:color w:val="000000"/>
        </w:rPr>
        <w:tab/>
      </w:r>
      <w:r>
        <w:t>for</w:t>
      </w:r>
      <w:r>
        <w:rPr>
          <w:color w:val="000000"/>
        </w:rPr>
        <w:t xml:space="preserve"> (String </w:t>
      </w:r>
      <w:r>
        <w:rPr>
          <w:color w:val="6A3E3E"/>
        </w:rPr>
        <w:t>number</w:t>
      </w:r>
      <w:r>
        <w:rPr>
          <w:color w:val="000000"/>
        </w:rPr>
        <w:t xml:space="preserve"> : </w:t>
      </w:r>
      <w:r>
        <w:rPr>
          <w:color w:val="6A3E3E"/>
        </w:rPr>
        <w:t>numbers</w:t>
      </w:r>
      <w:r>
        <w:rPr>
          <w:color w:val="000000"/>
        </w:rPr>
        <w:t>) {</w:t>
      </w:r>
    </w:p>
    <w:p w14:paraId="7A1D876D" w14:textId="650B466C" w:rsidR="00481845" w:rsidRDefault="00481845" w:rsidP="002D4E27">
      <w:pPr>
        <w:pStyle w:val="1Output"/>
        <w:rPr>
          <w:color w:val="4C483D" w:themeColor="text2"/>
        </w:rPr>
      </w:pPr>
      <w:r>
        <w:rPr>
          <w:color w:val="000000"/>
        </w:rPr>
        <w:tab/>
      </w:r>
      <w:r>
        <w:rPr>
          <w:color w:val="000000"/>
        </w:rPr>
        <w:tab/>
      </w:r>
      <w:r w:rsidR="00E41CF0">
        <w:rPr>
          <w:color w:val="000000"/>
        </w:rPr>
        <w:t>s</w:t>
      </w:r>
      <w:r>
        <w:rPr>
          <w:color w:val="000000"/>
        </w:rPr>
        <w:t>.</w:t>
      </w:r>
      <w:r w:rsidR="00E41CF0">
        <w:rPr>
          <w:i/>
          <w:iCs/>
          <w:color w:val="0000C0"/>
        </w:rPr>
        <w:t>o</w:t>
      </w:r>
      <w:r>
        <w:rPr>
          <w:color w:val="000000"/>
        </w:rPr>
        <w:t>.</w:t>
      </w:r>
      <w:r w:rsidR="00E41CF0">
        <w:rPr>
          <w:color w:val="000000"/>
        </w:rPr>
        <w:t>p</w:t>
      </w:r>
      <w:r>
        <w:rPr>
          <w:color w:val="000000"/>
        </w:rPr>
        <w:t>(</w:t>
      </w:r>
      <w:r>
        <w:rPr>
          <w:color w:val="2A00FF"/>
        </w:rPr>
        <w:t>"does "</w:t>
      </w:r>
      <w:r>
        <w:rPr>
          <w:color w:val="000000"/>
        </w:rPr>
        <w:t xml:space="preserve"> + </w:t>
      </w:r>
      <w:r>
        <w:rPr>
          <w:color w:val="6A3E3E"/>
        </w:rPr>
        <w:t>number</w:t>
      </w:r>
      <w:r>
        <w:rPr>
          <w:color w:val="000000"/>
        </w:rPr>
        <w:t xml:space="preserve"> + </w:t>
      </w:r>
      <w:r>
        <w:rPr>
          <w:color w:val="2A00FF"/>
        </w:rPr>
        <w:t>" is 6 digit number : "</w:t>
      </w:r>
      <w:r>
        <w:rPr>
          <w:color w:val="000000"/>
        </w:rPr>
        <w:t xml:space="preserve"> + </w:t>
      </w:r>
      <w:r w:rsidR="00BE27B3">
        <w:rPr>
          <w:color w:val="6A3E3E"/>
        </w:rPr>
        <w:t>d</w:t>
      </w:r>
      <w:r>
        <w:rPr>
          <w:color w:val="000000"/>
        </w:rPr>
        <w:t>.matcher(</w:t>
      </w:r>
      <w:r>
        <w:rPr>
          <w:color w:val="6A3E3E"/>
        </w:rPr>
        <w:t>number</w:t>
      </w:r>
      <w:r>
        <w:rPr>
          <w:color w:val="000000"/>
        </w:rPr>
        <w:t>).matches());</w:t>
      </w:r>
    </w:p>
    <w:p w14:paraId="59E14F1E" w14:textId="77777777" w:rsidR="00481845" w:rsidRDefault="00481845" w:rsidP="002D4E27">
      <w:pPr>
        <w:pStyle w:val="1Output"/>
        <w:rPr>
          <w:color w:val="4C483D" w:themeColor="text2"/>
        </w:rPr>
      </w:pPr>
      <w:r>
        <w:rPr>
          <w:color w:val="000000"/>
        </w:rPr>
        <w:tab/>
      </w:r>
      <w:r>
        <w:rPr>
          <w:color w:val="000000"/>
        </w:rPr>
        <w:tab/>
        <w:t>}</w:t>
      </w:r>
    </w:p>
    <w:p w14:paraId="33A508BE" w14:textId="77777777" w:rsidR="00481845" w:rsidRDefault="00481845" w:rsidP="002D4E27">
      <w:pPr>
        <w:pStyle w:val="1Output"/>
        <w:rPr>
          <w:color w:val="4C483D" w:themeColor="text2"/>
        </w:rPr>
      </w:pPr>
      <w:r>
        <w:rPr>
          <w:color w:val="000000"/>
        </w:rPr>
        <w:tab/>
        <w:t>}</w:t>
      </w:r>
    </w:p>
    <w:p w14:paraId="5D4D2881" w14:textId="77777777" w:rsidR="00481845" w:rsidRDefault="00481845" w:rsidP="002D4E27">
      <w:pPr>
        <w:pStyle w:val="1Output"/>
        <w:rPr>
          <w:color w:val="4C483D" w:themeColor="text2"/>
        </w:rPr>
      </w:pPr>
      <w:r>
        <w:rPr>
          <w:color w:val="000000"/>
        </w:rPr>
        <w:t>}</w:t>
      </w:r>
    </w:p>
    <w:p w14:paraId="7417C1A4" w14:textId="77777777" w:rsidR="00A43C1A" w:rsidRDefault="00A43C1A" w:rsidP="00A8463E">
      <w:pPr>
        <w:spacing w:after="0"/>
      </w:pPr>
    </w:p>
    <w:p w14:paraId="4E6C962E" w14:textId="77777777" w:rsidR="0020664F" w:rsidRDefault="0020664F" w:rsidP="008151C9">
      <w:pPr>
        <w:pStyle w:val="Heading30"/>
      </w:pPr>
      <w:bookmarkStart w:id="82" w:name="_Toc2631485"/>
      <w:r w:rsidRPr="00017D0F">
        <w:t>Java StringTokenizer With Multiple De-limiters</w:t>
      </w:r>
      <w:r>
        <w:t>?</w:t>
      </w:r>
      <w:bookmarkEnd w:id="82"/>
    </w:p>
    <w:p w14:paraId="36CA483D" w14:textId="77777777" w:rsidR="0020664F" w:rsidRPr="00017D0F" w:rsidRDefault="0020664F" w:rsidP="0020664F">
      <w:r w:rsidRPr="00017D0F">
        <w:t>The </w:t>
      </w:r>
      <w:r w:rsidRPr="00017D0F">
        <w:rPr>
          <w:b/>
          <w:bCs/>
        </w:rPr>
        <w:t>java.util.StringTokenizer</w:t>
      </w:r>
      <w:r w:rsidRPr="00017D0F">
        <w:t> class allows an application to break a string into tokens. </w:t>
      </w:r>
    </w:p>
    <w:p w14:paraId="09422AB9" w14:textId="77777777" w:rsidR="0020664F" w:rsidRPr="00017D0F" w:rsidRDefault="0020664F" w:rsidP="0020664F">
      <w:pPr>
        <w:spacing w:after="0"/>
      </w:pPr>
      <w:r w:rsidRPr="00017D0F">
        <w:rPr>
          <w:b/>
          <w:bCs/>
        </w:rPr>
        <w:t>StringTokenizer(String str)</w:t>
      </w:r>
    </w:p>
    <w:p w14:paraId="4A6DB786" w14:textId="77777777" w:rsidR="0020664F" w:rsidRPr="00017D0F" w:rsidRDefault="0020664F" w:rsidP="0020664F">
      <w:r w:rsidRPr="00017D0F">
        <w:t>This constructor a string tokenizer for the specified string. </w:t>
      </w:r>
    </w:p>
    <w:p w14:paraId="6E2671FC" w14:textId="77777777" w:rsidR="0020664F" w:rsidRPr="00017D0F" w:rsidRDefault="0020664F" w:rsidP="0020664F">
      <w:pPr>
        <w:spacing w:after="0"/>
      </w:pPr>
      <w:r w:rsidRPr="00017D0F">
        <w:rPr>
          <w:b/>
          <w:bCs/>
        </w:rPr>
        <w:t>StringTokenizer(String str, String delim)</w:t>
      </w:r>
    </w:p>
    <w:p w14:paraId="53EFB660" w14:textId="77777777" w:rsidR="0020664F" w:rsidRPr="00017D0F" w:rsidRDefault="0020664F" w:rsidP="0020664F">
      <w:r w:rsidRPr="00017D0F">
        <w:t>This constructor constructs string tokenizer for the specified string.</w:t>
      </w:r>
    </w:p>
    <w:p w14:paraId="2E345505" w14:textId="77777777" w:rsidR="0020664F" w:rsidRPr="00017D0F" w:rsidRDefault="0020664F" w:rsidP="0020664F">
      <w:pPr>
        <w:spacing w:after="0"/>
      </w:pPr>
      <w:r w:rsidRPr="00017D0F">
        <w:t> The 6 useful methods of StringTokenizer class are as follows:</w:t>
      </w:r>
    </w:p>
    <w:p w14:paraId="0B4B1BFE" w14:textId="21BEA472" w:rsidR="00F27C50" w:rsidRDefault="00F27C50" w:rsidP="0020664F">
      <w:pPr>
        <w:rPr>
          <w:rFonts w:asciiTheme="minorHAnsi" w:hAnsiTheme="minorHAnsi"/>
          <w:color w:val="4C483D" w:themeColor="text2"/>
        </w:rPr>
      </w:pPr>
      <w:r>
        <w:fldChar w:fldCharType="begin"/>
      </w:r>
      <w:r>
        <w:instrText xml:space="preserve"> LINK Excel.Sheet.12 "Book1" "Sheet1!R1C1:R7C2" \a \f 4 \h  \* MERGEFORMAT </w:instrText>
      </w:r>
      <w:r>
        <w:fldChar w:fldCharType="separate"/>
      </w:r>
    </w:p>
    <w:tbl>
      <w:tblPr>
        <w:tblW w:w="99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58"/>
        <w:gridCol w:w="6310"/>
      </w:tblGrid>
      <w:tr w:rsidR="00F27C50" w:rsidRPr="00F27C50" w14:paraId="63F286A0" w14:textId="77777777" w:rsidTr="00CC530F">
        <w:trPr>
          <w:trHeight w:val="329"/>
        </w:trPr>
        <w:tc>
          <w:tcPr>
            <w:tcW w:w="3658" w:type="dxa"/>
            <w:shd w:val="clear" w:color="000000" w:fill="000000"/>
            <w:noWrap/>
            <w:vAlign w:val="bottom"/>
            <w:hideMark/>
          </w:tcPr>
          <w:p w14:paraId="1FD8A1F5" w14:textId="1BEDC27E" w:rsidR="00F27C50" w:rsidRPr="00F27C50" w:rsidRDefault="00F27C50" w:rsidP="00F27C50">
            <w:pPr>
              <w:spacing w:after="0" w:line="240" w:lineRule="auto"/>
              <w:rPr>
                <w:rFonts w:ascii="Calibri" w:eastAsia="Times New Roman" w:hAnsi="Calibri" w:cs="Calibri"/>
                <w:b/>
                <w:bCs/>
                <w:color w:val="00B050"/>
                <w:sz w:val="22"/>
                <w:szCs w:val="22"/>
                <w:highlight w:val="black"/>
                <w:lang w:eastAsia="en-US"/>
              </w:rPr>
            </w:pPr>
            <w:r w:rsidRPr="00F27C50">
              <w:rPr>
                <w:rFonts w:ascii="Calibri" w:eastAsia="Times New Roman" w:hAnsi="Calibri" w:cs="Calibri"/>
                <w:b/>
                <w:bCs/>
                <w:color w:val="FFFF00"/>
                <w:sz w:val="22"/>
                <w:szCs w:val="22"/>
                <w:highlight w:val="black"/>
                <w:lang w:eastAsia="en-US"/>
              </w:rPr>
              <w:t>public method</w:t>
            </w:r>
          </w:p>
        </w:tc>
        <w:tc>
          <w:tcPr>
            <w:tcW w:w="6310" w:type="dxa"/>
            <w:shd w:val="clear" w:color="000000" w:fill="000000"/>
            <w:noWrap/>
            <w:vAlign w:val="bottom"/>
            <w:hideMark/>
          </w:tcPr>
          <w:p w14:paraId="54C9FCC2" w14:textId="77777777" w:rsidR="00F27C50" w:rsidRPr="00F27C50" w:rsidRDefault="00F27C50" w:rsidP="00F27C50">
            <w:pPr>
              <w:spacing w:after="0" w:line="240" w:lineRule="auto"/>
              <w:rPr>
                <w:rFonts w:ascii="Calibri" w:eastAsia="Times New Roman" w:hAnsi="Calibri" w:cs="Calibri"/>
                <w:b/>
                <w:bCs/>
                <w:color w:val="FFFF00"/>
                <w:sz w:val="22"/>
                <w:szCs w:val="22"/>
                <w:highlight w:val="black"/>
                <w:lang w:eastAsia="en-US"/>
              </w:rPr>
            </w:pPr>
            <w:r w:rsidRPr="00F27C50">
              <w:rPr>
                <w:rFonts w:ascii="Calibri" w:eastAsia="Times New Roman" w:hAnsi="Calibri" w:cs="Calibri"/>
                <w:b/>
                <w:bCs/>
                <w:color w:val="FFFF00"/>
                <w:sz w:val="22"/>
                <w:szCs w:val="22"/>
                <w:highlight w:val="black"/>
                <w:lang w:eastAsia="en-US"/>
              </w:rPr>
              <w:t>Description</w:t>
            </w:r>
          </w:p>
        </w:tc>
      </w:tr>
      <w:tr w:rsidR="00F27C50" w:rsidRPr="00F27C50" w14:paraId="249BB3EA" w14:textId="77777777" w:rsidTr="00CC530F">
        <w:trPr>
          <w:trHeight w:val="329"/>
        </w:trPr>
        <w:tc>
          <w:tcPr>
            <w:tcW w:w="3658" w:type="dxa"/>
            <w:shd w:val="clear" w:color="auto" w:fill="auto"/>
            <w:noWrap/>
            <w:vAlign w:val="bottom"/>
            <w:hideMark/>
          </w:tcPr>
          <w:p w14:paraId="6A239465" w14:textId="77777777" w:rsidR="00F27C50" w:rsidRPr="00F27C50" w:rsidRDefault="00F27C50" w:rsidP="00CC530F">
            <w:pPr>
              <w:spacing w:after="0"/>
              <w:jc w:val="both"/>
              <w:rPr>
                <w:rFonts w:ascii="Consolas" w:eastAsia="Times New Roman" w:hAnsi="Consolas" w:cs="Calibri"/>
                <w:color w:val="000000"/>
                <w:lang w:eastAsia="en-US"/>
              </w:rPr>
            </w:pPr>
            <w:r w:rsidRPr="00F27C50">
              <w:rPr>
                <w:rFonts w:ascii="Consolas" w:eastAsia="Times New Roman" w:hAnsi="Consolas" w:cs="Calibri"/>
                <w:color w:val="000000"/>
                <w:lang w:eastAsia="en-US"/>
              </w:rPr>
              <w:lastRenderedPageBreak/>
              <w:t xml:space="preserve">boolean </w:t>
            </w:r>
            <w:r w:rsidRPr="00F27C50">
              <w:rPr>
                <w:rStyle w:val="3BlueChar"/>
              </w:rPr>
              <w:t>hasMoreTokens()</w:t>
            </w:r>
          </w:p>
        </w:tc>
        <w:tc>
          <w:tcPr>
            <w:tcW w:w="6310" w:type="dxa"/>
            <w:shd w:val="clear" w:color="auto" w:fill="auto"/>
            <w:noWrap/>
            <w:vAlign w:val="bottom"/>
            <w:hideMark/>
          </w:tcPr>
          <w:p w14:paraId="7200D296" w14:textId="77777777" w:rsidR="00F27C50" w:rsidRPr="00F27C50" w:rsidRDefault="00F27C50" w:rsidP="00F27C50">
            <w:pPr>
              <w:spacing w:after="0" w:line="240" w:lineRule="auto"/>
              <w:rPr>
                <w:rFonts w:ascii="Calibri" w:eastAsia="Times New Roman" w:hAnsi="Calibri" w:cs="Calibri"/>
                <w:color w:val="000000"/>
                <w:sz w:val="22"/>
                <w:szCs w:val="22"/>
                <w:lang w:eastAsia="en-US"/>
              </w:rPr>
            </w:pPr>
            <w:r w:rsidRPr="00F27C50">
              <w:rPr>
                <w:rFonts w:ascii="Calibri" w:eastAsia="Times New Roman" w:hAnsi="Calibri" w:cs="Calibri"/>
                <w:color w:val="000000"/>
                <w:sz w:val="22"/>
                <w:szCs w:val="22"/>
                <w:lang w:eastAsia="en-US"/>
              </w:rPr>
              <w:t>checks if there is more tokens available.</w:t>
            </w:r>
          </w:p>
        </w:tc>
      </w:tr>
      <w:tr w:rsidR="00F27C50" w:rsidRPr="00F27C50" w14:paraId="41195F8C" w14:textId="77777777" w:rsidTr="00CC530F">
        <w:trPr>
          <w:trHeight w:val="329"/>
        </w:trPr>
        <w:tc>
          <w:tcPr>
            <w:tcW w:w="3658" w:type="dxa"/>
            <w:shd w:val="clear" w:color="auto" w:fill="auto"/>
            <w:noWrap/>
            <w:vAlign w:val="bottom"/>
            <w:hideMark/>
          </w:tcPr>
          <w:p w14:paraId="0451CF62" w14:textId="77777777" w:rsidR="00F27C50" w:rsidRPr="00F27C50" w:rsidRDefault="00F27C50" w:rsidP="00CC530F">
            <w:pPr>
              <w:spacing w:after="0"/>
              <w:jc w:val="both"/>
              <w:rPr>
                <w:rFonts w:ascii="Consolas" w:eastAsia="Times New Roman" w:hAnsi="Consolas" w:cs="Calibri"/>
                <w:color w:val="000000"/>
                <w:lang w:eastAsia="en-US"/>
              </w:rPr>
            </w:pPr>
            <w:r w:rsidRPr="00F27C50">
              <w:rPr>
                <w:rFonts w:ascii="Consolas" w:eastAsia="Times New Roman" w:hAnsi="Consolas" w:cs="Calibri"/>
                <w:color w:val="000000"/>
                <w:lang w:eastAsia="en-US"/>
              </w:rPr>
              <w:t xml:space="preserve">String </w:t>
            </w:r>
            <w:r w:rsidRPr="00F27C50">
              <w:rPr>
                <w:rStyle w:val="3BlueChar"/>
              </w:rPr>
              <w:t>nextToken()</w:t>
            </w:r>
          </w:p>
        </w:tc>
        <w:tc>
          <w:tcPr>
            <w:tcW w:w="6310" w:type="dxa"/>
            <w:shd w:val="clear" w:color="auto" w:fill="auto"/>
            <w:noWrap/>
            <w:vAlign w:val="bottom"/>
            <w:hideMark/>
          </w:tcPr>
          <w:p w14:paraId="518D9EFE" w14:textId="77777777" w:rsidR="00F27C50" w:rsidRPr="00F27C50" w:rsidRDefault="00F27C50" w:rsidP="00F27C50">
            <w:pPr>
              <w:spacing w:after="0" w:line="240" w:lineRule="auto"/>
              <w:rPr>
                <w:rFonts w:ascii="Calibri" w:eastAsia="Times New Roman" w:hAnsi="Calibri" w:cs="Calibri"/>
                <w:color w:val="000000"/>
                <w:sz w:val="22"/>
                <w:szCs w:val="22"/>
                <w:lang w:eastAsia="en-US"/>
              </w:rPr>
            </w:pPr>
            <w:r w:rsidRPr="00F27C50">
              <w:rPr>
                <w:rFonts w:ascii="Calibri" w:eastAsia="Times New Roman" w:hAnsi="Calibri" w:cs="Calibri"/>
                <w:color w:val="000000"/>
                <w:sz w:val="22"/>
                <w:szCs w:val="22"/>
                <w:lang w:eastAsia="en-US"/>
              </w:rPr>
              <w:t>returns the next token from the StringTokenizer object.</w:t>
            </w:r>
          </w:p>
        </w:tc>
      </w:tr>
      <w:tr w:rsidR="00F27C50" w:rsidRPr="00F27C50" w14:paraId="6D91FDEF" w14:textId="77777777" w:rsidTr="00CC530F">
        <w:trPr>
          <w:trHeight w:val="329"/>
        </w:trPr>
        <w:tc>
          <w:tcPr>
            <w:tcW w:w="3658" w:type="dxa"/>
            <w:shd w:val="clear" w:color="auto" w:fill="auto"/>
            <w:noWrap/>
            <w:vAlign w:val="bottom"/>
            <w:hideMark/>
          </w:tcPr>
          <w:p w14:paraId="05735F92" w14:textId="77777777" w:rsidR="00F27C50" w:rsidRPr="00F27C50" w:rsidRDefault="00F27C50" w:rsidP="00CC530F">
            <w:pPr>
              <w:spacing w:after="0"/>
              <w:jc w:val="both"/>
              <w:rPr>
                <w:rFonts w:ascii="Consolas" w:eastAsia="Times New Roman" w:hAnsi="Consolas" w:cs="Calibri"/>
                <w:color w:val="000000"/>
                <w:lang w:eastAsia="en-US"/>
              </w:rPr>
            </w:pPr>
            <w:r w:rsidRPr="00F27C50">
              <w:rPr>
                <w:rFonts w:ascii="Consolas" w:eastAsia="Times New Roman" w:hAnsi="Consolas" w:cs="Calibri"/>
                <w:color w:val="000000"/>
                <w:lang w:eastAsia="en-US"/>
              </w:rPr>
              <w:t xml:space="preserve">String </w:t>
            </w:r>
            <w:r w:rsidRPr="00F27C50">
              <w:rPr>
                <w:rStyle w:val="3BlueChar"/>
              </w:rPr>
              <w:t>nextToken(String delim)</w:t>
            </w:r>
          </w:p>
        </w:tc>
        <w:tc>
          <w:tcPr>
            <w:tcW w:w="6310" w:type="dxa"/>
            <w:shd w:val="clear" w:color="auto" w:fill="auto"/>
            <w:noWrap/>
            <w:vAlign w:val="bottom"/>
            <w:hideMark/>
          </w:tcPr>
          <w:p w14:paraId="3626121F" w14:textId="77777777" w:rsidR="00F27C50" w:rsidRPr="00F27C50" w:rsidRDefault="00F27C50" w:rsidP="00F27C50">
            <w:pPr>
              <w:spacing w:after="0" w:line="240" w:lineRule="auto"/>
              <w:rPr>
                <w:rFonts w:ascii="Calibri" w:eastAsia="Times New Roman" w:hAnsi="Calibri" w:cs="Calibri"/>
                <w:color w:val="000000"/>
                <w:sz w:val="22"/>
                <w:szCs w:val="22"/>
                <w:lang w:eastAsia="en-US"/>
              </w:rPr>
            </w:pPr>
            <w:r w:rsidRPr="00F27C50">
              <w:rPr>
                <w:rFonts w:ascii="Calibri" w:eastAsia="Times New Roman" w:hAnsi="Calibri" w:cs="Calibri"/>
                <w:color w:val="000000"/>
                <w:sz w:val="22"/>
                <w:szCs w:val="22"/>
                <w:lang w:eastAsia="en-US"/>
              </w:rPr>
              <w:t>returns the next token based on the delimeter.</w:t>
            </w:r>
          </w:p>
        </w:tc>
      </w:tr>
      <w:tr w:rsidR="00F27C50" w:rsidRPr="00F27C50" w14:paraId="5E29EAC4" w14:textId="77777777" w:rsidTr="00CC530F">
        <w:trPr>
          <w:trHeight w:val="329"/>
        </w:trPr>
        <w:tc>
          <w:tcPr>
            <w:tcW w:w="3658" w:type="dxa"/>
            <w:shd w:val="clear" w:color="auto" w:fill="auto"/>
            <w:noWrap/>
            <w:vAlign w:val="bottom"/>
            <w:hideMark/>
          </w:tcPr>
          <w:p w14:paraId="14C7AF64" w14:textId="77777777" w:rsidR="00F27C50" w:rsidRPr="00F27C50" w:rsidRDefault="00F27C50" w:rsidP="00CC530F">
            <w:pPr>
              <w:spacing w:after="0"/>
              <w:jc w:val="both"/>
              <w:rPr>
                <w:rFonts w:ascii="Consolas" w:eastAsia="Times New Roman" w:hAnsi="Consolas" w:cs="Calibri"/>
                <w:color w:val="000000"/>
                <w:lang w:eastAsia="en-US"/>
              </w:rPr>
            </w:pPr>
            <w:r w:rsidRPr="00F27C50">
              <w:rPr>
                <w:rFonts w:ascii="Consolas" w:eastAsia="Times New Roman" w:hAnsi="Consolas" w:cs="Calibri"/>
                <w:color w:val="000000"/>
                <w:lang w:eastAsia="en-US"/>
              </w:rPr>
              <w:t xml:space="preserve">boolean </w:t>
            </w:r>
            <w:r w:rsidRPr="00F27C50">
              <w:rPr>
                <w:rStyle w:val="3BlueChar"/>
              </w:rPr>
              <w:t>hasMoreElements()</w:t>
            </w:r>
          </w:p>
        </w:tc>
        <w:tc>
          <w:tcPr>
            <w:tcW w:w="6310" w:type="dxa"/>
            <w:shd w:val="clear" w:color="auto" w:fill="auto"/>
            <w:noWrap/>
            <w:vAlign w:val="bottom"/>
            <w:hideMark/>
          </w:tcPr>
          <w:p w14:paraId="4BA042A7" w14:textId="77777777" w:rsidR="00F27C50" w:rsidRPr="00F27C50" w:rsidRDefault="00F27C50" w:rsidP="00F27C50">
            <w:pPr>
              <w:spacing w:after="0" w:line="240" w:lineRule="auto"/>
              <w:rPr>
                <w:rFonts w:ascii="Calibri" w:eastAsia="Times New Roman" w:hAnsi="Calibri" w:cs="Calibri"/>
                <w:color w:val="000000"/>
                <w:sz w:val="22"/>
                <w:szCs w:val="22"/>
                <w:lang w:eastAsia="en-US"/>
              </w:rPr>
            </w:pPr>
            <w:r w:rsidRPr="00F27C50">
              <w:rPr>
                <w:rFonts w:ascii="Calibri" w:eastAsia="Times New Roman" w:hAnsi="Calibri" w:cs="Calibri"/>
                <w:color w:val="000000"/>
                <w:sz w:val="22"/>
                <w:szCs w:val="22"/>
                <w:lang w:eastAsia="en-US"/>
              </w:rPr>
              <w:t>same as hasMoreTokens() method.</w:t>
            </w:r>
          </w:p>
        </w:tc>
      </w:tr>
      <w:tr w:rsidR="00F27C50" w:rsidRPr="00F27C50" w14:paraId="5C8A0C23" w14:textId="77777777" w:rsidTr="00CC530F">
        <w:trPr>
          <w:trHeight w:val="329"/>
        </w:trPr>
        <w:tc>
          <w:tcPr>
            <w:tcW w:w="3658" w:type="dxa"/>
            <w:shd w:val="clear" w:color="auto" w:fill="auto"/>
            <w:noWrap/>
            <w:vAlign w:val="bottom"/>
            <w:hideMark/>
          </w:tcPr>
          <w:p w14:paraId="092042D7" w14:textId="77777777" w:rsidR="00F27C50" w:rsidRPr="00F27C50" w:rsidRDefault="00F27C50" w:rsidP="00CC530F">
            <w:pPr>
              <w:spacing w:after="0"/>
              <w:jc w:val="both"/>
              <w:rPr>
                <w:rFonts w:ascii="Consolas" w:eastAsia="Times New Roman" w:hAnsi="Consolas" w:cs="Calibri"/>
                <w:color w:val="000000"/>
                <w:lang w:eastAsia="en-US"/>
              </w:rPr>
            </w:pPr>
            <w:r w:rsidRPr="00F27C50">
              <w:rPr>
                <w:rFonts w:ascii="Consolas" w:eastAsia="Times New Roman" w:hAnsi="Consolas" w:cs="Calibri"/>
                <w:color w:val="000000"/>
                <w:lang w:eastAsia="en-US"/>
              </w:rPr>
              <w:t xml:space="preserve">Object </w:t>
            </w:r>
            <w:r w:rsidRPr="00F27C50">
              <w:rPr>
                <w:rStyle w:val="3BlueChar"/>
              </w:rPr>
              <w:t>nextElement()</w:t>
            </w:r>
          </w:p>
        </w:tc>
        <w:tc>
          <w:tcPr>
            <w:tcW w:w="6310" w:type="dxa"/>
            <w:shd w:val="clear" w:color="auto" w:fill="auto"/>
            <w:noWrap/>
            <w:vAlign w:val="bottom"/>
            <w:hideMark/>
          </w:tcPr>
          <w:p w14:paraId="35B0D938" w14:textId="77777777" w:rsidR="00F27C50" w:rsidRPr="00F27C50" w:rsidRDefault="00F27C50" w:rsidP="00F27C50">
            <w:pPr>
              <w:spacing w:after="0" w:line="240" w:lineRule="auto"/>
              <w:rPr>
                <w:rFonts w:ascii="Calibri" w:eastAsia="Times New Roman" w:hAnsi="Calibri" w:cs="Calibri"/>
                <w:color w:val="000000"/>
                <w:sz w:val="22"/>
                <w:szCs w:val="22"/>
                <w:lang w:eastAsia="en-US"/>
              </w:rPr>
            </w:pPr>
            <w:r w:rsidRPr="00F27C50">
              <w:rPr>
                <w:rFonts w:ascii="Calibri" w:eastAsia="Times New Roman" w:hAnsi="Calibri" w:cs="Calibri"/>
                <w:color w:val="000000"/>
                <w:sz w:val="22"/>
                <w:szCs w:val="22"/>
                <w:lang w:eastAsia="en-US"/>
              </w:rPr>
              <w:t>same as nextToken() but its return type is Object.</w:t>
            </w:r>
          </w:p>
        </w:tc>
      </w:tr>
      <w:tr w:rsidR="00F27C50" w:rsidRPr="00F27C50" w14:paraId="5193E075" w14:textId="77777777" w:rsidTr="00CC530F">
        <w:trPr>
          <w:trHeight w:val="329"/>
        </w:trPr>
        <w:tc>
          <w:tcPr>
            <w:tcW w:w="3658" w:type="dxa"/>
            <w:shd w:val="clear" w:color="auto" w:fill="auto"/>
            <w:noWrap/>
            <w:vAlign w:val="bottom"/>
            <w:hideMark/>
          </w:tcPr>
          <w:p w14:paraId="37008FE7" w14:textId="77777777" w:rsidR="00F27C50" w:rsidRPr="00F27C50" w:rsidRDefault="00F27C50" w:rsidP="00CC530F">
            <w:pPr>
              <w:spacing w:after="0"/>
              <w:jc w:val="both"/>
              <w:rPr>
                <w:rFonts w:ascii="Consolas" w:eastAsia="Times New Roman" w:hAnsi="Consolas" w:cs="Calibri"/>
                <w:color w:val="000000"/>
                <w:lang w:eastAsia="en-US"/>
              </w:rPr>
            </w:pPr>
            <w:r w:rsidRPr="00F27C50">
              <w:rPr>
                <w:rFonts w:ascii="Consolas" w:eastAsia="Times New Roman" w:hAnsi="Consolas" w:cs="Calibri"/>
                <w:color w:val="000000"/>
                <w:lang w:eastAsia="en-US"/>
              </w:rPr>
              <w:t xml:space="preserve">int </w:t>
            </w:r>
            <w:r w:rsidRPr="00F27C50">
              <w:rPr>
                <w:rStyle w:val="3BlueChar"/>
              </w:rPr>
              <w:t>countTokens()</w:t>
            </w:r>
          </w:p>
        </w:tc>
        <w:tc>
          <w:tcPr>
            <w:tcW w:w="6310" w:type="dxa"/>
            <w:shd w:val="clear" w:color="auto" w:fill="auto"/>
            <w:noWrap/>
            <w:vAlign w:val="bottom"/>
            <w:hideMark/>
          </w:tcPr>
          <w:p w14:paraId="2B9D6E0E" w14:textId="77777777" w:rsidR="00F27C50" w:rsidRPr="00F27C50" w:rsidRDefault="00F27C50" w:rsidP="00F27C50">
            <w:pPr>
              <w:spacing w:after="0" w:line="240" w:lineRule="auto"/>
              <w:rPr>
                <w:rFonts w:ascii="Calibri" w:eastAsia="Times New Roman" w:hAnsi="Calibri" w:cs="Calibri"/>
                <w:color w:val="000000"/>
                <w:sz w:val="22"/>
                <w:szCs w:val="22"/>
                <w:lang w:eastAsia="en-US"/>
              </w:rPr>
            </w:pPr>
            <w:r w:rsidRPr="00F27C50">
              <w:rPr>
                <w:rFonts w:ascii="Calibri" w:eastAsia="Times New Roman" w:hAnsi="Calibri" w:cs="Calibri"/>
                <w:color w:val="000000"/>
                <w:sz w:val="22"/>
                <w:szCs w:val="22"/>
                <w:lang w:eastAsia="en-US"/>
              </w:rPr>
              <w:t>returns the total number of tokens.</w:t>
            </w:r>
          </w:p>
        </w:tc>
      </w:tr>
    </w:tbl>
    <w:p w14:paraId="44AAFD96" w14:textId="3116CC62" w:rsidR="0020664F" w:rsidRPr="00017D0F" w:rsidRDefault="00F27C50" w:rsidP="0020664F">
      <w:r>
        <w:fldChar w:fldCharType="end"/>
      </w:r>
      <w:r w:rsidR="0020664F" w:rsidRPr="00017D0F">
        <w:t> </w:t>
      </w:r>
    </w:p>
    <w:p w14:paraId="6ECF4B91" w14:textId="77777777" w:rsidR="0020664F" w:rsidRPr="00017D0F" w:rsidRDefault="0020664F" w:rsidP="0020664F">
      <w:pPr>
        <w:spacing w:after="0"/>
        <w:rPr>
          <w:b/>
          <w:bCs/>
        </w:rPr>
      </w:pPr>
      <w:r w:rsidRPr="00017D0F">
        <w:rPr>
          <w:b/>
          <w:bCs/>
        </w:rPr>
        <w:t>Normal Example</w:t>
      </w:r>
    </w:p>
    <w:p w14:paraId="2192DEFB" w14:textId="77777777" w:rsidR="0020664F" w:rsidRPr="00017D0F" w:rsidRDefault="0020664F" w:rsidP="0020664F">
      <w:pPr>
        <w:pStyle w:val="1Output"/>
      </w:pPr>
      <w:r w:rsidRPr="00017D0F">
        <w:t xml:space="preserve">public class Simple{  </w:t>
      </w:r>
    </w:p>
    <w:p w14:paraId="1A810CD7" w14:textId="77777777" w:rsidR="0020664F" w:rsidRPr="00017D0F" w:rsidRDefault="0020664F" w:rsidP="0020664F">
      <w:pPr>
        <w:pStyle w:val="1Output"/>
      </w:pPr>
      <w:r w:rsidRPr="00017D0F">
        <w:t xml:space="preserve"> public static void main(String args[]){  </w:t>
      </w:r>
    </w:p>
    <w:p w14:paraId="63D65CC9" w14:textId="77777777" w:rsidR="0020664F" w:rsidRPr="00017D0F" w:rsidRDefault="0020664F" w:rsidP="0020664F">
      <w:pPr>
        <w:pStyle w:val="1Output"/>
      </w:pPr>
      <w:r w:rsidRPr="00017D0F">
        <w:t xml:space="preserve">   StringTokenizer st = new StringTokenizer("my name is khan"," ");  </w:t>
      </w:r>
      <w:r w:rsidRPr="00F41FCA">
        <w:rPr>
          <w:color w:val="FF0000"/>
        </w:rPr>
        <w:t>//space</w:t>
      </w:r>
    </w:p>
    <w:p w14:paraId="31B26C34" w14:textId="77777777" w:rsidR="0020664F" w:rsidRPr="00017D0F" w:rsidRDefault="0020664F" w:rsidP="0020664F">
      <w:pPr>
        <w:pStyle w:val="1Output"/>
      </w:pPr>
      <w:r w:rsidRPr="00017D0F">
        <w:t xml:space="preserve">     while (st.hasMoreTokens()) {  </w:t>
      </w:r>
    </w:p>
    <w:p w14:paraId="24EDD0EC" w14:textId="77777777" w:rsidR="0020664F" w:rsidRPr="00017D0F" w:rsidRDefault="0020664F" w:rsidP="0020664F">
      <w:pPr>
        <w:pStyle w:val="1Output"/>
      </w:pPr>
      <w:r w:rsidRPr="00017D0F">
        <w:t xml:space="preserve">         System.out.println(st.nextToken());  </w:t>
      </w:r>
    </w:p>
    <w:p w14:paraId="5274B2E4" w14:textId="77777777" w:rsidR="0020664F" w:rsidRPr="00017D0F" w:rsidRDefault="0020664F" w:rsidP="0020664F">
      <w:pPr>
        <w:pStyle w:val="1Output"/>
      </w:pPr>
      <w:r w:rsidRPr="00017D0F">
        <w:t xml:space="preserve">     }  </w:t>
      </w:r>
    </w:p>
    <w:p w14:paraId="61FFC7C4" w14:textId="77777777" w:rsidR="0020664F" w:rsidRPr="00017D0F" w:rsidRDefault="0020664F" w:rsidP="0020664F">
      <w:pPr>
        <w:pStyle w:val="1Output"/>
      </w:pPr>
      <w:r w:rsidRPr="00017D0F">
        <w:t xml:space="preserve">   }  </w:t>
      </w:r>
    </w:p>
    <w:p w14:paraId="2C9F9C78" w14:textId="77777777" w:rsidR="0020664F" w:rsidRPr="00017D0F" w:rsidRDefault="0020664F" w:rsidP="0020664F">
      <w:pPr>
        <w:pStyle w:val="1Output"/>
      </w:pPr>
      <w:r w:rsidRPr="00017D0F">
        <w:t xml:space="preserve">}  </w:t>
      </w:r>
    </w:p>
    <w:p w14:paraId="02428183" w14:textId="77777777" w:rsidR="0020664F" w:rsidRPr="00017D0F" w:rsidRDefault="0020664F" w:rsidP="0020664F">
      <w:pPr>
        <w:pStyle w:val="1Output"/>
      </w:pPr>
      <w:r w:rsidRPr="00017D0F">
        <w:t>==============================</w:t>
      </w:r>
    </w:p>
    <w:p w14:paraId="4C6F30DE" w14:textId="77777777" w:rsidR="0020664F" w:rsidRPr="00017D0F" w:rsidRDefault="0020664F" w:rsidP="0020664F">
      <w:pPr>
        <w:pStyle w:val="1Output"/>
      </w:pPr>
      <w:r w:rsidRPr="00017D0F">
        <w:t>Output:my</w:t>
      </w:r>
    </w:p>
    <w:p w14:paraId="60B289EB" w14:textId="77777777" w:rsidR="0020664F" w:rsidRPr="00017D0F" w:rsidRDefault="0020664F" w:rsidP="0020664F">
      <w:pPr>
        <w:pStyle w:val="1Output"/>
      </w:pPr>
      <w:r w:rsidRPr="00017D0F">
        <w:t xml:space="preserve">       name</w:t>
      </w:r>
    </w:p>
    <w:p w14:paraId="3C61E1F9" w14:textId="77777777" w:rsidR="0020664F" w:rsidRPr="00017D0F" w:rsidRDefault="0020664F" w:rsidP="0020664F">
      <w:pPr>
        <w:pStyle w:val="1Output"/>
      </w:pPr>
      <w:r w:rsidRPr="00017D0F">
        <w:t xml:space="preserve">       is</w:t>
      </w:r>
    </w:p>
    <w:p w14:paraId="1226F2FD" w14:textId="77777777" w:rsidR="0020664F" w:rsidRDefault="0020664F" w:rsidP="0020664F">
      <w:pPr>
        <w:pStyle w:val="1Output"/>
      </w:pPr>
      <w:r w:rsidRPr="00017D0F">
        <w:t xml:space="preserve">       khan</w:t>
      </w:r>
    </w:p>
    <w:p w14:paraId="7B448C1A" w14:textId="77777777" w:rsidR="0020664F" w:rsidRPr="00017D0F" w:rsidRDefault="0020664F" w:rsidP="0020664F">
      <w:r w:rsidRPr="00017D0F">
        <w:t> </w:t>
      </w:r>
    </w:p>
    <w:p w14:paraId="0FBFCA7E" w14:textId="77777777" w:rsidR="0020664F" w:rsidRPr="00017D0F" w:rsidRDefault="0020664F" w:rsidP="0020664F">
      <w:pPr>
        <w:spacing w:after="0"/>
      </w:pPr>
      <w:r w:rsidRPr="00017D0F">
        <w:rPr>
          <w:b/>
          <w:bCs/>
        </w:rPr>
        <w:t>Java StringTokenizer with Multiple De-limiters</w:t>
      </w:r>
    </w:p>
    <w:p w14:paraId="4BC7FFCA" w14:textId="4EDE99E7" w:rsidR="0020664F" w:rsidRPr="00017D0F" w:rsidRDefault="0020664F" w:rsidP="0020664F">
      <w:r w:rsidRPr="00017D0F">
        <w:t xml:space="preserve">for this we have to specify the </w:t>
      </w:r>
      <w:r w:rsidR="00595805" w:rsidRPr="00017D0F">
        <w:t>Delimiters,</w:t>
      </w:r>
      <w:r w:rsidRPr="00017D0F">
        <w:t xml:space="preserve"> separated by //. for Example</w:t>
      </w:r>
    </w:p>
    <w:p w14:paraId="52ACD52E" w14:textId="77777777" w:rsidR="0020664F" w:rsidRDefault="0020664F" w:rsidP="0020664F">
      <w:pPr>
        <w:pStyle w:val="1Output"/>
      </w:pPr>
      <w:r w:rsidRPr="00017D0F">
        <w:t>StringTokenizer tokenizer = new StringTokenizer(s, "// //!//,//?//.//_//'//@)");</w:t>
      </w:r>
    </w:p>
    <w:p w14:paraId="4B7B15A9" w14:textId="77777777" w:rsidR="0020664F" w:rsidRPr="00017D0F" w:rsidRDefault="0020664F" w:rsidP="0020664F">
      <w:pPr>
        <w:spacing w:after="0"/>
      </w:pPr>
    </w:p>
    <w:p w14:paraId="4BFAC6F7" w14:textId="77777777" w:rsidR="0020664F" w:rsidRPr="00017D0F" w:rsidRDefault="0020664F" w:rsidP="0020664F">
      <w:pPr>
        <w:pStyle w:val="1Output"/>
      </w:pPr>
      <w:r w:rsidRPr="00017D0F">
        <w:t>public class Singleton {</w:t>
      </w:r>
    </w:p>
    <w:p w14:paraId="6EAFD203" w14:textId="77777777" w:rsidR="0020664F" w:rsidRPr="00017D0F" w:rsidRDefault="0020664F" w:rsidP="0020664F">
      <w:pPr>
        <w:pStyle w:val="1Output"/>
      </w:pPr>
      <w:r w:rsidRPr="00017D0F">
        <w:tab/>
        <w:t>public static void main(String[] args) {</w:t>
      </w:r>
    </w:p>
    <w:p w14:paraId="6A18A696" w14:textId="77777777" w:rsidR="0020664F" w:rsidRPr="00017D0F" w:rsidRDefault="0020664F" w:rsidP="0020664F">
      <w:pPr>
        <w:pStyle w:val="1Output"/>
      </w:pPr>
      <w:r w:rsidRPr="00017D0F">
        <w:tab/>
      </w:r>
      <w:r w:rsidRPr="00017D0F">
        <w:tab/>
        <w:t xml:space="preserve">String s = </w:t>
      </w:r>
      <w:r w:rsidRPr="00AF50D6">
        <w:rPr>
          <w:color w:val="FF0000"/>
        </w:rPr>
        <w:t>"He is a very very good boy, isn't he?";</w:t>
      </w:r>
    </w:p>
    <w:p w14:paraId="4EBBBF1A" w14:textId="77777777" w:rsidR="0020664F" w:rsidRPr="00017D0F" w:rsidRDefault="0020664F" w:rsidP="0020664F">
      <w:pPr>
        <w:pStyle w:val="1Output"/>
      </w:pPr>
      <w:r w:rsidRPr="00017D0F">
        <w:tab/>
      </w:r>
      <w:r w:rsidRPr="00017D0F">
        <w:tab/>
        <w:t xml:space="preserve">StringTokenizer tokenizer = new </w:t>
      </w:r>
      <w:r w:rsidRPr="00AF50D6">
        <w:rPr>
          <w:color w:val="FF0000"/>
        </w:rPr>
        <w:t>StringTokenizer(s, "// //!//,//?//.//_//'//@)");</w:t>
      </w:r>
    </w:p>
    <w:p w14:paraId="139F36E5" w14:textId="77777777" w:rsidR="0020664F" w:rsidRPr="00017D0F" w:rsidRDefault="0020664F" w:rsidP="0020664F">
      <w:pPr>
        <w:pStyle w:val="1Output"/>
      </w:pPr>
      <w:r w:rsidRPr="00017D0F">
        <w:tab/>
      </w:r>
      <w:r w:rsidRPr="00017D0F">
        <w:tab/>
        <w:t>System.out.println(tokenizer.countTokens());</w:t>
      </w:r>
    </w:p>
    <w:p w14:paraId="5E0998A0" w14:textId="77777777" w:rsidR="0020664F" w:rsidRPr="00017D0F" w:rsidRDefault="0020664F" w:rsidP="0020664F">
      <w:pPr>
        <w:pStyle w:val="1Output"/>
      </w:pPr>
      <w:r w:rsidRPr="00017D0F">
        <w:tab/>
      </w:r>
      <w:r w:rsidRPr="00017D0F">
        <w:tab/>
        <w:t>while (tokenizer.hasMoreTokens()) {</w:t>
      </w:r>
    </w:p>
    <w:p w14:paraId="31311D20" w14:textId="77777777" w:rsidR="0020664F" w:rsidRPr="00017D0F" w:rsidRDefault="0020664F" w:rsidP="0020664F">
      <w:pPr>
        <w:pStyle w:val="1Output"/>
      </w:pPr>
      <w:r w:rsidRPr="00017D0F">
        <w:tab/>
      </w:r>
      <w:r w:rsidRPr="00017D0F">
        <w:tab/>
      </w:r>
      <w:r w:rsidRPr="00017D0F">
        <w:tab/>
        <w:t>System.out.println(tokenizer.nextToken());</w:t>
      </w:r>
    </w:p>
    <w:p w14:paraId="443716C9" w14:textId="77777777" w:rsidR="0020664F" w:rsidRPr="00017D0F" w:rsidRDefault="0020664F" w:rsidP="0020664F">
      <w:pPr>
        <w:pStyle w:val="1Output"/>
      </w:pPr>
      <w:r w:rsidRPr="00017D0F">
        <w:tab/>
      </w:r>
      <w:r w:rsidRPr="00017D0F">
        <w:tab/>
        <w:t>}</w:t>
      </w:r>
    </w:p>
    <w:p w14:paraId="107205C6" w14:textId="77777777" w:rsidR="0020664F" w:rsidRPr="00017D0F" w:rsidRDefault="0020664F" w:rsidP="0020664F">
      <w:pPr>
        <w:pStyle w:val="1Output"/>
      </w:pPr>
      <w:r w:rsidRPr="00017D0F">
        <w:tab/>
        <w:t>}</w:t>
      </w:r>
    </w:p>
    <w:p w14:paraId="01542DDD" w14:textId="77777777" w:rsidR="0020664F" w:rsidRPr="00017D0F" w:rsidRDefault="0020664F" w:rsidP="0020664F">
      <w:pPr>
        <w:pStyle w:val="1Output"/>
      </w:pPr>
      <w:r w:rsidRPr="00017D0F">
        <w:t>}</w:t>
      </w:r>
    </w:p>
    <w:p w14:paraId="15701BDA" w14:textId="77777777" w:rsidR="0020664F" w:rsidRPr="00017D0F" w:rsidRDefault="0020664F" w:rsidP="0020664F">
      <w:pPr>
        <w:pStyle w:val="1Output"/>
      </w:pPr>
      <w:r w:rsidRPr="00017D0F">
        <w:t>====================</w:t>
      </w:r>
    </w:p>
    <w:p w14:paraId="08E94641" w14:textId="77777777" w:rsidR="0020664F" w:rsidRPr="00017D0F" w:rsidRDefault="0020664F" w:rsidP="0020664F">
      <w:pPr>
        <w:pStyle w:val="1Output"/>
      </w:pPr>
      <w:r w:rsidRPr="00017D0F">
        <w:t>10</w:t>
      </w:r>
    </w:p>
    <w:p w14:paraId="7838D23C" w14:textId="77777777" w:rsidR="0020664F" w:rsidRPr="00017D0F" w:rsidRDefault="0020664F" w:rsidP="0020664F">
      <w:pPr>
        <w:pStyle w:val="1Output"/>
      </w:pPr>
      <w:r w:rsidRPr="00017D0F">
        <w:t>He</w:t>
      </w:r>
    </w:p>
    <w:p w14:paraId="36E64D35" w14:textId="77777777" w:rsidR="0020664F" w:rsidRPr="00017D0F" w:rsidRDefault="0020664F" w:rsidP="0020664F">
      <w:pPr>
        <w:pStyle w:val="1Output"/>
      </w:pPr>
      <w:r w:rsidRPr="00017D0F">
        <w:t>is</w:t>
      </w:r>
    </w:p>
    <w:p w14:paraId="3C2CC0CC" w14:textId="77777777" w:rsidR="0020664F" w:rsidRPr="00017D0F" w:rsidRDefault="0020664F" w:rsidP="0020664F">
      <w:pPr>
        <w:pStyle w:val="1Output"/>
      </w:pPr>
      <w:r w:rsidRPr="00017D0F">
        <w:t>a</w:t>
      </w:r>
    </w:p>
    <w:p w14:paraId="1BED2415" w14:textId="77777777" w:rsidR="0020664F" w:rsidRPr="00017D0F" w:rsidRDefault="0020664F" w:rsidP="0020664F">
      <w:pPr>
        <w:pStyle w:val="1Output"/>
      </w:pPr>
      <w:r w:rsidRPr="00017D0F">
        <w:t>very</w:t>
      </w:r>
    </w:p>
    <w:p w14:paraId="738E0887" w14:textId="77777777" w:rsidR="0020664F" w:rsidRPr="00017D0F" w:rsidRDefault="0020664F" w:rsidP="0020664F">
      <w:pPr>
        <w:pStyle w:val="1Output"/>
      </w:pPr>
      <w:r w:rsidRPr="00017D0F">
        <w:t>very</w:t>
      </w:r>
    </w:p>
    <w:p w14:paraId="2AEA0726" w14:textId="77777777" w:rsidR="0020664F" w:rsidRPr="00017D0F" w:rsidRDefault="0020664F" w:rsidP="0020664F">
      <w:pPr>
        <w:pStyle w:val="1Output"/>
      </w:pPr>
      <w:r w:rsidRPr="00017D0F">
        <w:t>good</w:t>
      </w:r>
    </w:p>
    <w:p w14:paraId="6F210A0E" w14:textId="77777777" w:rsidR="0020664F" w:rsidRPr="00017D0F" w:rsidRDefault="0020664F" w:rsidP="0020664F">
      <w:pPr>
        <w:pStyle w:val="1Output"/>
      </w:pPr>
      <w:r w:rsidRPr="00017D0F">
        <w:t>boy</w:t>
      </w:r>
    </w:p>
    <w:p w14:paraId="618B9F57" w14:textId="77777777" w:rsidR="0020664F" w:rsidRPr="00017D0F" w:rsidRDefault="0020664F" w:rsidP="0020664F">
      <w:pPr>
        <w:pStyle w:val="1Output"/>
      </w:pPr>
      <w:r w:rsidRPr="00017D0F">
        <w:t>isn</w:t>
      </w:r>
    </w:p>
    <w:p w14:paraId="446CA7F1" w14:textId="77777777" w:rsidR="0020664F" w:rsidRPr="00017D0F" w:rsidRDefault="0020664F" w:rsidP="0020664F">
      <w:pPr>
        <w:pStyle w:val="1Output"/>
      </w:pPr>
      <w:r w:rsidRPr="00017D0F">
        <w:t>t</w:t>
      </w:r>
    </w:p>
    <w:p w14:paraId="1773B281" w14:textId="77777777" w:rsidR="0020664F" w:rsidRPr="00017D0F" w:rsidRDefault="0020664F" w:rsidP="0020664F">
      <w:pPr>
        <w:pStyle w:val="1Output"/>
      </w:pPr>
      <w:r w:rsidRPr="00017D0F">
        <w:t>he</w:t>
      </w:r>
    </w:p>
    <w:p w14:paraId="4C93AC32" w14:textId="77777777" w:rsidR="0020664F" w:rsidRDefault="0020664F" w:rsidP="0020664F">
      <w:r w:rsidRPr="00017D0F">
        <w:t> </w:t>
      </w:r>
    </w:p>
    <w:p w14:paraId="5841CFE2" w14:textId="77777777" w:rsidR="0020664F" w:rsidRPr="0020664F" w:rsidRDefault="0020664F" w:rsidP="00A8463E">
      <w:pPr>
        <w:spacing w:after="0"/>
        <w:rPr>
          <w:b/>
        </w:rPr>
      </w:pPr>
    </w:p>
    <w:p w14:paraId="3BA6FEAC" w14:textId="77777777" w:rsidR="00481845" w:rsidRDefault="00481845" w:rsidP="008151C9">
      <w:pPr>
        <w:pStyle w:val="Heading30"/>
      </w:pPr>
      <w:bookmarkStart w:id="83" w:name="_Toc2631479"/>
      <w:r>
        <w:t>Reverse Words in a String</w:t>
      </w:r>
      <w:bookmarkEnd w:id="83"/>
    </w:p>
    <w:p w14:paraId="1084EC9F" w14:textId="77777777" w:rsidR="00481845" w:rsidRPr="00655A72" w:rsidRDefault="00481845" w:rsidP="002D4E27">
      <w:pPr>
        <w:pStyle w:val="1Output"/>
        <w:rPr>
          <w:color w:val="4C483D" w:themeColor="text2"/>
        </w:rPr>
      </w:pPr>
      <w:r w:rsidRPr="00655A72">
        <w:rPr>
          <w:bCs/>
          <w:color w:val="7F0055"/>
        </w:rPr>
        <w:t>public</w:t>
      </w:r>
      <w:r w:rsidRPr="00655A72">
        <w:t xml:space="preserve"> </w:t>
      </w:r>
      <w:r w:rsidRPr="00655A72">
        <w:rPr>
          <w:bCs/>
          <w:color w:val="7F0055"/>
        </w:rPr>
        <w:t>class</w:t>
      </w:r>
      <w:r w:rsidRPr="00655A72">
        <w:t xml:space="preserve"> RevWords {</w:t>
      </w:r>
    </w:p>
    <w:p w14:paraId="567644F6" w14:textId="77777777" w:rsidR="00481845" w:rsidRPr="00655A72" w:rsidRDefault="00481845" w:rsidP="002D4E27">
      <w:pPr>
        <w:pStyle w:val="1Output"/>
        <w:rPr>
          <w:color w:val="4C483D" w:themeColor="text2"/>
        </w:rPr>
      </w:pPr>
      <w:r w:rsidRPr="00655A72">
        <w:tab/>
      </w:r>
      <w:r w:rsidRPr="00655A72">
        <w:rPr>
          <w:bCs/>
          <w:color w:val="7F0055"/>
        </w:rPr>
        <w:t>public</w:t>
      </w:r>
      <w:r w:rsidRPr="00655A72">
        <w:t xml:space="preserve"> </w:t>
      </w:r>
      <w:r w:rsidRPr="00655A72">
        <w:rPr>
          <w:bCs/>
          <w:color w:val="7F0055"/>
        </w:rPr>
        <w:t>static</w:t>
      </w:r>
      <w:r w:rsidRPr="00655A72">
        <w:t xml:space="preserve"> </w:t>
      </w:r>
      <w:r w:rsidRPr="00655A72">
        <w:rPr>
          <w:bCs/>
          <w:color w:val="7F0055"/>
        </w:rPr>
        <w:t>void</w:t>
      </w:r>
      <w:r w:rsidRPr="00655A72">
        <w:t xml:space="preserve"> main(String[] </w:t>
      </w:r>
      <w:r w:rsidRPr="00655A72">
        <w:rPr>
          <w:color w:val="6A3E3E"/>
        </w:rPr>
        <w:t>args</w:t>
      </w:r>
      <w:r w:rsidRPr="00655A72">
        <w:t>) {</w:t>
      </w:r>
    </w:p>
    <w:p w14:paraId="124069DC" w14:textId="77777777" w:rsidR="00481845" w:rsidRPr="00655A72" w:rsidRDefault="00481845" w:rsidP="002D4E27">
      <w:pPr>
        <w:pStyle w:val="1Output"/>
        <w:rPr>
          <w:color w:val="4C483D" w:themeColor="text2"/>
        </w:rPr>
      </w:pPr>
      <w:r w:rsidRPr="00655A72">
        <w:tab/>
      </w:r>
      <w:r w:rsidRPr="00655A72">
        <w:tab/>
      </w:r>
      <w:r w:rsidRPr="00655A72">
        <w:rPr>
          <w:color w:val="3F7F5F"/>
        </w:rPr>
        <w:t>// using s.split("\\s");</w:t>
      </w:r>
    </w:p>
    <w:p w14:paraId="4C29E441" w14:textId="77777777" w:rsidR="00481845" w:rsidRPr="00655A72" w:rsidRDefault="00481845" w:rsidP="002D4E27">
      <w:pPr>
        <w:pStyle w:val="1Output"/>
        <w:rPr>
          <w:color w:val="4C483D" w:themeColor="text2"/>
        </w:rPr>
      </w:pPr>
      <w:r w:rsidRPr="00655A72">
        <w:tab/>
      </w:r>
      <w:r w:rsidRPr="00655A72">
        <w:tab/>
        <w:t xml:space="preserve">String </w:t>
      </w:r>
      <w:r w:rsidRPr="00655A72">
        <w:rPr>
          <w:color w:val="6A3E3E"/>
        </w:rPr>
        <w:t>s</w:t>
      </w:r>
      <w:r w:rsidRPr="00655A72">
        <w:t xml:space="preserve"> = </w:t>
      </w:r>
      <w:r w:rsidRPr="00655A72">
        <w:rPr>
          <w:color w:val="2A00FF"/>
        </w:rPr>
        <w:t>"My name is Satya"</w:t>
      </w:r>
      <w:r w:rsidRPr="00655A72">
        <w:t>;</w:t>
      </w:r>
    </w:p>
    <w:p w14:paraId="7E266874" w14:textId="77777777" w:rsidR="00481845" w:rsidRPr="00655A72" w:rsidRDefault="00481845" w:rsidP="002D4E27">
      <w:pPr>
        <w:pStyle w:val="1Output"/>
        <w:rPr>
          <w:color w:val="4C483D" w:themeColor="text2"/>
        </w:rPr>
      </w:pPr>
      <w:r w:rsidRPr="00655A72">
        <w:tab/>
      </w:r>
      <w:r w:rsidRPr="00655A72">
        <w:tab/>
        <w:t xml:space="preserve">String </w:t>
      </w:r>
      <w:r w:rsidRPr="00655A72">
        <w:rPr>
          <w:color w:val="6A3E3E"/>
        </w:rPr>
        <w:t>words</w:t>
      </w:r>
      <w:r w:rsidRPr="00655A72">
        <w:t xml:space="preserve">[] = </w:t>
      </w:r>
      <w:r w:rsidRPr="00655A72">
        <w:rPr>
          <w:color w:val="6A3E3E"/>
        </w:rPr>
        <w:t>s</w:t>
      </w:r>
      <w:r w:rsidRPr="00655A72">
        <w:t>.split(</w:t>
      </w:r>
      <w:r w:rsidRPr="00655A72">
        <w:rPr>
          <w:color w:val="2A00FF"/>
        </w:rPr>
        <w:t>"\\s"</w:t>
      </w:r>
      <w:r w:rsidRPr="00655A72">
        <w:t>);</w:t>
      </w:r>
    </w:p>
    <w:p w14:paraId="228217FD" w14:textId="77777777" w:rsidR="00481845" w:rsidRPr="00655A72" w:rsidRDefault="00481845" w:rsidP="002D4E27">
      <w:pPr>
        <w:pStyle w:val="1Output"/>
        <w:rPr>
          <w:color w:val="4C483D" w:themeColor="text2"/>
        </w:rPr>
      </w:pPr>
      <w:r w:rsidRPr="00655A72">
        <w:lastRenderedPageBreak/>
        <w:tab/>
      </w:r>
      <w:r w:rsidRPr="00655A72">
        <w:tab/>
        <w:t xml:space="preserve">String </w:t>
      </w:r>
      <w:r w:rsidRPr="00655A72">
        <w:rPr>
          <w:color w:val="6A3E3E"/>
        </w:rPr>
        <w:t>rev</w:t>
      </w:r>
      <w:r w:rsidRPr="00655A72">
        <w:t xml:space="preserve"> = </w:t>
      </w:r>
      <w:r w:rsidRPr="00655A72">
        <w:rPr>
          <w:color w:val="2A00FF"/>
        </w:rPr>
        <w:t>""</w:t>
      </w:r>
      <w:r w:rsidRPr="00655A72">
        <w:t>;</w:t>
      </w:r>
    </w:p>
    <w:p w14:paraId="73DF0379" w14:textId="77777777" w:rsidR="00481845" w:rsidRPr="00655A72" w:rsidRDefault="00481845" w:rsidP="002D4E27">
      <w:pPr>
        <w:pStyle w:val="1Output"/>
        <w:rPr>
          <w:color w:val="4C483D" w:themeColor="text2"/>
        </w:rPr>
      </w:pPr>
      <w:r w:rsidRPr="00655A72">
        <w:tab/>
      </w:r>
      <w:r w:rsidRPr="00655A72">
        <w:tab/>
      </w:r>
      <w:r w:rsidRPr="00655A72">
        <w:rPr>
          <w:bCs/>
          <w:color w:val="7F0055"/>
        </w:rPr>
        <w:t>int</w:t>
      </w:r>
      <w:r w:rsidRPr="00655A72">
        <w:t xml:space="preserve"> </w:t>
      </w:r>
      <w:r w:rsidRPr="00655A72">
        <w:rPr>
          <w:color w:val="6A3E3E"/>
        </w:rPr>
        <w:t>len</w:t>
      </w:r>
      <w:r w:rsidRPr="00655A72">
        <w:t xml:space="preserve"> = </w:t>
      </w:r>
      <w:r w:rsidRPr="00655A72">
        <w:rPr>
          <w:color w:val="6A3E3E"/>
        </w:rPr>
        <w:t>words</w:t>
      </w:r>
      <w:r w:rsidRPr="00655A72">
        <w:t>.</w:t>
      </w:r>
      <w:r w:rsidRPr="00655A72">
        <w:rPr>
          <w:color w:val="0000C0"/>
        </w:rPr>
        <w:t>length</w:t>
      </w:r>
      <w:r w:rsidRPr="00655A72">
        <w:t>;</w:t>
      </w:r>
    </w:p>
    <w:p w14:paraId="4D952C7F" w14:textId="77777777" w:rsidR="00481845" w:rsidRPr="00655A72" w:rsidRDefault="00481845" w:rsidP="002D4E27">
      <w:pPr>
        <w:pStyle w:val="1Output"/>
        <w:rPr>
          <w:color w:val="4C483D" w:themeColor="text2"/>
        </w:rPr>
      </w:pPr>
      <w:r w:rsidRPr="00655A72">
        <w:tab/>
      </w:r>
      <w:r w:rsidRPr="00655A72">
        <w:tab/>
      </w:r>
      <w:r w:rsidRPr="00655A72">
        <w:rPr>
          <w:bCs/>
          <w:color w:val="7F0055"/>
        </w:rPr>
        <w:t>for</w:t>
      </w:r>
      <w:r w:rsidRPr="00655A72">
        <w:t xml:space="preserve"> (</w:t>
      </w:r>
      <w:r w:rsidRPr="00655A72">
        <w:rPr>
          <w:bCs/>
          <w:color w:val="7F0055"/>
        </w:rPr>
        <w:t>int</w:t>
      </w:r>
      <w:r w:rsidRPr="00655A72">
        <w:t xml:space="preserve"> </w:t>
      </w:r>
      <w:r w:rsidRPr="00655A72">
        <w:rPr>
          <w:color w:val="6A3E3E"/>
        </w:rPr>
        <w:t>i</w:t>
      </w:r>
      <w:r w:rsidRPr="00655A72">
        <w:t xml:space="preserve"> = (</w:t>
      </w:r>
      <w:r w:rsidRPr="00655A72">
        <w:rPr>
          <w:color w:val="6A3E3E"/>
        </w:rPr>
        <w:t>len</w:t>
      </w:r>
      <w:r w:rsidRPr="00655A72">
        <w:t xml:space="preserve"> - 1); </w:t>
      </w:r>
      <w:r w:rsidRPr="00655A72">
        <w:rPr>
          <w:color w:val="6A3E3E"/>
        </w:rPr>
        <w:t>i</w:t>
      </w:r>
      <w:r w:rsidRPr="00655A72">
        <w:t xml:space="preserve"> &gt;= 0; </w:t>
      </w:r>
      <w:r w:rsidRPr="00655A72">
        <w:rPr>
          <w:color w:val="6A3E3E"/>
        </w:rPr>
        <w:t>i</w:t>
      </w:r>
      <w:r w:rsidRPr="00655A72">
        <w:t>--) {</w:t>
      </w:r>
    </w:p>
    <w:p w14:paraId="6ED8E192" w14:textId="77777777" w:rsidR="00481845" w:rsidRPr="00655A72" w:rsidRDefault="00481845" w:rsidP="002D4E27">
      <w:pPr>
        <w:pStyle w:val="1Output"/>
        <w:rPr>
          <w:color w:val="4C483D" w:themeColor="text2"/>
        </w:rPr>
      </w:pPr>
      <w:r w:rsidRPr="00655A72">
        <w:tab/>
      </w:r>
      <w:r w:rsidRPr="00655A72">
        <w:tab/>
      </w:r>
      <w:r w:rsidRPr="00655A72">
        <w:tab/>
      </w:r>
      <w:r w:rsidRPr="00655A72">
        <w:rPr>
          <w:color w:val="6A3E3E"/>
        </w:rPr>
        <w:t>rev</w:t>
      </w:r>
      <w:r w:rsidRPr="00655A72">
        <w:t xml:space="preserve"> = </w:t>
      </w:r>
      <w:r w:rsidRPr="00655A72">
        <w:rPr>
          <w:color w:val="6A3E3E"/>
        </w:rPr>
        <w:t>rev</w:t>
      </w:r>
      <w:r w:rsidRPr="00655A72">
        <w:t xml:space="preserve"> + </w:t>
      </w:r>
      <w:r w:rsidRPr="00655A72">
        <w:rPr>
          <w:color w:val="6A3E3E"/>
        </w:rPr>
        <w:t>words</w:t>
      </w:r>
      <w:r w:rsidRPr="00655A72">
        <w:t>[</w:t>
      </w:r>
      <w:r w:rsidRPr="00655A72">
        <w:rPr>
          <w:color w:val="6A3E3E"/>
        </w:rPr>
        <w:t>i</w:t>
      </w:r>
      <w:r w:rsidRPr="00655A72">
        <w:t>];</w:t>
      </w:r>
    </w:p>
    <w:p w14:paraId="11528B4A" w14:textId="77777777" w:rsidR="00481845" w:rsidRPr="00655A72" w:rsidRDefault="00481845" w:rsidP="002D4E27">
      <w:pPr>
        <w:pStyle w:val="1Output"/>
        <w:rPr>
          <w:color w:val="4C483D" w:themeColor="text2"/>
        </w:rPr>
      </w:pPr>
      <w:r w:rsidRPr="00655A72">
        <w:tab/>
      </w:r>
      <w:r w:rsidRPr="00655A72">
        <w:tab/>
        <w:t>}</w:t>
      </w:r>
    </w:p>
    <w:p w14:paraId="3937AAF5" w14:textId="7B428F01" w:rsidR="00481845" w:rsidRPr="00655A72" w:rsidRDefault="00481845" w:rsidP="002D4E27">
      <w:pPr>
        <w:pStyle w:val="1Output"/>
        <w:rPr>
          <w:color w:val="4C483D" w:themeColor="text2"/>
        </w:rPr>
      </w:pPr>
      <w:r w:rsidRPr="00655A72">
        <w:tab/>
      </w:r>
      <w:r w:rsidRPr="00655A72">
        <w:tab/>
        <w:t>System.</w:t>
      </w:r>
      <w:r w:rsidRPr="00655A72">
        <w:rPr>
          <w:bCs/>
          <w:i/>
          <w:iCs/>
          <w:color w:val="0000C0"/>
        </w:rPr>
        <w:t>out</w:t>
      </w:r>
      <w:r w:rsidRPr="00655A72">
        <w:t>.println(</w:t>
      </w:r>
      <w:r w:rsidRPr="00655A72">
        <w:rPr>
          <w:color w:val="6A3E3E"/>
        </w:rPr>
        <w:t>rev</w:t>
      </w:r>
      <w:r w:rsidRPr="00655A72">
        <w:t>);</w:t>
      </w:r>
    </w:p>
    <w:p w14:paraId="27A6534B" w14:textId="77777777" w:rsidR="00481845" w:rsidRPr="00655A72" w:rsidRDefault="00481845" w:rsidP="002D4E27">
      <w:pPr>
        <w:pStyle w:val="1Output"/>
        <w:rPr>
          <w:color w:val="4C483D" w:themeColor="text2"/>
        </w:rPr>
      </w:pPr>
      <w:r w:rsidRPr="00655A72">
        <w:tab/>
      </w:r>
      <w:r w:rsidRPr="00655A72">
        <w:tab/>
      </w:r>
      <w:r w:rsidRPr="00655A72">
        <w:rPr>
          <w:color w:val="3F7F5F"/>
        </w:rPr>
        <w:t>// using Collections.reverse(</w:t>
      </w:r>
      <w:r w:rsidRPr="00655A72">
        <w:rPr>
          <w:color w:val="3F7F5F"/>
          <w:u w:val="single"/>
        </w:rPr>
        <w:t>str</w:t>
      </w:r>
      <w:r w:rsidRPr="00655A72">
        <w:rPr>
          <w:color w:val="3F7F5F"/>
        </w:rPr>
        <w:t>)</w:t>
      </w:r>
    </w:p>
    <w:p w14:paraId="32D6395E" w14:textId="77777777" w:rsidR="00481845" w:rsidRPr="00655A72" w:rsidRDefault="00481845" w:rsidP="002D4E27">
      <w:pPr>
        <w:pStyle w:val="1Output"/>
        <w:rPr>
          <w:color w:val="4C483D" w:themeColor="text2"/>
        </w:rPr>
      </w:pPr>
      <w:r w:rsidRPr="00655A72">
        <w:tab/>
      </w:r>
      <w:r w:rsidRPr="00655A72">
        <w:tab/>
        <w:t xml:space="preserve">List&lt;String&gt; </w:t>
      </w:r>
      <w:r w:rsidRPr="00655A72">
        <w:rPr>
          <w:color w:val="6A3E3E"/>
        </w:rPr>
        <w:t>word</w:t>
      </w:r>
      <w:r w:rsidRPr="00655A72">
        <w:t xml:space="preserve"> = Arrays.</w:t>
      </w:r>
      <w:r w:rsidRPr="00655A72">
        <w:rPr>
          <w:i/>
          <w:iCs/>
        </w:rPr>
        <w:t>asList</w:t>
      </w:r>
      <w:r w:rsidRPr="00655A72">
        <w:t>(</w:t>
      </w:r>
      <w:r w:rsidRPr="00655A72">
        <w:rPr>
          <w:color w:val="6A3E3E"/>
        </w:rPr>
        <w:t>s</w:t>
      </w:r>
      <w:r w:rsidRPr="00655A72">
        <w:t>.split(</w:t>
      </w:r>
      <w:r w:rsidRPr="00655A72">
        <w:rPr>
          <w:color w:val="2A00FF"/>
        </w:rPr>
        <w:t>"\\s"</w:t>
      </w:r>
      <w:r w:rsidRPr="00655A72">
        <w:t>));</w:t>
      </w:r>
    </w:p>
    <w:p w14:paraId="5F638BCF" w14:textId="77777777" w:rsidR="00481845" w:rsidRPr="00655A72" w:rsidRDefault="00481845" w:rsidP="002D4E27">
      <w:pPr>
        <w:pStyle w:val="1Output"/>
        <w:rPr>
          <w:color w:val="4C483D" w:themeColor="text2"/>
        </w:rPr>
      </w:pPr>
      <w:r w:rsidRPr="00655A72">
        <w:tab/>
      </w:r>
      <w:r w:rsidRPr="00655A72">
        <w:tab/>
        <w:t>Collections.</w:t>
      </w:r>
      <w:r w:rsidRPr="00655A72">
        <w:rPr>
          <w:i/>
          <w:iCs/>
        </w:rPr>
        <w:t>reverse</w:t>
      </w:r>
      <w:r w:rsidRPr="00655A72">
        <w:t>(</w:t>
      </w:r>
      <w:r w:rsidRPr="00655A72">
        <w:rPr>
          <w:color w:val="6A3E3E"/>
        </w:rPr>
        <w:t>word</w:t>
      </w:r>
      <w:r w:rsidRPr="00655A72">
        <w:t>);</w:t>
      </w:r>
    </w:p>
    <w:p w14:paraId="08F77B0A" w14:textId="77777777" w:rsidR="00481845" w:rsidRPr="00655A72" w:rsidRDefault="00481845" w:rsidP="002D4E27">
      <w:pPr>
        <w:pStyle w:val="1Output"/>
        <w:rPr>
          <w:color w:val="4C483D" w:themeColor="text2"/>
        </w:rPr>
      </w:pPr>
      <w:r w:rsidRPr="00655A72">
        <w:tab/>
      </w:r>
      <w:r w:rsidRPr="00655A72">
        <w:tab/>
        <w:t>System.</w:t>
      </w:r>
      <w:r w:rsidRPr="00655A72">
        <w:rPr>
          <w:bCs/>
          <w:i/>
          <w:iCs/>
          <w:color w:val="0000C0"/>
        </w:rPr>
        <w:t>out</w:t>
      </w:r>
      <w:r w:rsidRPr="00655A72">
        <w:t>.println(</w:t>
      </w:r>
      <w:r w:rsidRPr="00655A72">
        <w:rPr>
          <w:color w:val="6A3E3E"/>
        </w:rPr>
        <w:t>word</w:t>
      </w:r>
      <w:r w:rsidRPr="00655A72">
        <w:t>);</w:t>
      </w:r>
    </w:p>
    <w:p w14:paraId="1937E542" w14:textId="77777777" w:rsidR="00481845" w:rsidRPr="00655A72" w:rsidRDefault="00481845" w:rsidP="002D4E27">
      <w:pPr>
        <w:pStyle w:val="1Output"/>
        <w:rPr>
          <w:color w:val="4C483D" w:themeColor="text2"/>
        </w:rPr>
      </w:pPr>
      <w:r w:rsidRPr="00655A72">
        <w:tab/>
        <w:t>}</w:t>
      </w:r>
    </w:p>
    <w:p w14:paraId="1062D86A" w14:textId="77777777" w:rsidR="00481845" w:rsidRDefault="00481845" w:rsidP="002D4E27">
      <w:pPr>
        <w:pStyle w:val="1Output"/>
      </w:pPr>
      <w:r w:rsidRPr="00655A72">
        <w:t>}</w:t>
      </w:r>
    </w:p>
    <w:p w14:paraId="3B152044" w14:textId="77777777" w:rsidR="00AA19B6" w:rsidRDefault="00AA19B6" w:rsidP="00DF2E27">
      <w:pPr>
        <w:spacing w:after="0"/>
        <w:rPr>
          <w:rStyle w:val="Heading3Char0"/>
        </w:rPr>
      </w:pPr>
    </w:p>
    <w:p w14:paraId="3483AEAA" w14:textId="77777777" w:rsidR="00B81D29" w:rsidRDefault="00B81D29" w:rsidP="00DF2E27">
      <w:pPr>
        <w:spacing w:after="0"/>
        <w:rPr>
          <w:rStyle w:val="Heading3Char0"/>
        </w:rPr>
      </w:pPr>
      <w:r>
        <w:rPr>
          <w:rStyle w:val="Heading3Char0"/>
        </w:rPr>
        <w:t>Using String Tokenizer</w:t>
      </w:r>
    </w:p>
    <w:p w14:paraId="6BF3D2FF" w14:textId="236DE206" w:rsidR="00B81D29" w:rsidRDefault="00B81D29" w:rsidP="00B81D29">
      <w:pPr>
        <w:pStyle w:val="1Output"/>
        <w:rPr>
          <w:color w:val="4C483D" w:themeColor="text2"/>
        </w:rPr>
      </w:pPr>
      <w:r>
        <w:t>public</w:t>
      </w:r>
      <w:r>
        <w:rPr>
          <w:color w:val="000000"/>
        </w:rPr>
        <w:t xml:space="preserve"> </w:t>
      </w:r>
      <w:r>
        <w:t>class</w:t>
      </w:r>
      <w:r>
        <w:rPr>
          <w:color w:val="000000"/>
        </w:rPr>
        <w:t xml:space="preserve"> Test {</w:t>
      </w:r>
    </w:p>
    <w:p w14:paraId="03F26379" w14:textId="77777777" w:rsidR="00B81D29" w:rsidRDefault="00B81D29" w:rsidP="00B81D29">
      <w:pPr>
        <w:pStyle w:val="1Output"/>
        <w:rPr>
          <w:color w:val="4C483D" w:themeColor="text2"/>
        </w:rPr>
      </w:pPr>
      <w:r>
        <w:rPr>
          <w:color w:val="000000"/>
        </w:rPr>
        <w:tab/>
      </w:r>
      <w:r>
        <w:t>public</w:t>
      </w:r>
      <w:r>
        <w:rPr>
          <w:color w:val="000000"/>
        </w:rPr>
        <w:t xml:space="preserve"> </w:t>
      </w:r>
      <w:r>
        <w:t>static</w:t>
      </w:r>
      <w:r>
        <w:rPr>
          <w:color w:val="000000"/>
        </w:rPr>
        <w:t xml:space="preserve"> </w:t>
      </w:r>
      <w:r>
        <w:t>void</w:t>
      </w:r>
      <w:r>
        <w:rPr>
          <w:color w:val="000000"/>
        </w:rPr>
        <w:t xml:space="preserve"> main(String </w:t>
      </w:r>
      <w:r>
        <w:rPr>
          <w:color w:val="6A3E3E"/>
        </w:rPr>
        <w:t>args</w:t>
      </w:r>
      <w:r>
        <w:rPr>
          <w:color w:val="000000"/>
        </w:rPr>
        <w:t>[]) {</w:t>
      </w:r>
    </w:p>
    <w:p w14:paraId="04DEBC8D" w14:textId="77777777" w:rsidR="00B81D29" w:rsidRDefault="00B81D29" w:rsidP="00B81D29">
      <w:pPr>
        <w:pStyle w:val="1Output"/>
        <w:rPr>
          <w:color w:val="4C483D" w:themeColor="text2"/>
        </w:rPr>
      </w:pPr>
      <w:r>
        <w:rPr>
          <w:color w:val="000000"/>
        </w:rPr>
        <w:tab/>
      </w:r>
      <w:r>
        <w:rPr>
          <w:color w:val="000000"/>
        </w:rPr>
        <w:tab/>
        <w:t>System.</w:t>
      </w:r>
      <w:r>
        <w:rPr>
          <w:i/>
          <w:iCs/>
          <w:color w:val="0000C0"/>
        </w:rPr>
        <w:t>out</w:t>
      </w:r>
      <w:r>
        <w:rPr>
          <w:color w:val="000000"/>
        </w:rPr>
        <w:t>.println(</w:t>
      </w:r>
      <w:r>
        <w:rPr>
          <w:color w:val="2A00FF"/>
        </w:rPr>
        <w:t>"Using Constructor 1 -By Space "</w:t>
      </w:r>
      <w:r>
        <w:rPr>
          <w:color w:val="000000"/>
        </w:rPr>
        <w:t>);</w:t>
      </w:r>
    </w:p>
    <w:p w14:paraId="6FF42B69" w14:textId="77777777" w:rsidR="00B81D29" w:rsidRDefault="00B81D29" w:rsidP="00B81D29">
      <w:pPr>
        <w:pStyle w:val="1Output"/>
        <w:rPr>
          <w:color w:val="000000"/>
        </w:rPr>
      </w:pPr>
      <w:r>
        <w:rPr>
          <w:color w:val="000000"/>
        </w:rPr>
        <w:tab/>
      </w:r>
      <w:r>
        <w:rPr>
          <w:color w:val="000000"/>
        </w:rPr>
        <w:tab/>
        <w:t xml:space="preserve">StringTokenizer </w:t>
      </w:r>
      <w:r>
        <w:rPr>
          <w:color w:val="6A3E3E"/>
        </w:rPr>
        <w:t>st1</w:t>
      </w:r>
      <w:r>
        <w:rPr>
          <w:color w:val="000000"/>
        </w:rPr>
        <w:t xml:space="preserve"> = </w:t>
      </w:r>
      <w:r>
        <w:t>new</w:t>
      </w:r>
      <w:r>
        <w:rPr>
          <w:color w:val="000000"/>
        </w:rPr>
        <w:t xml:space="preserve"> StringTokenizer(</w:t>
      </w:r>
      <w:r>
        <w:rPr>
          <w:color w:val="2A00FF"/>
        </w:rPr>
        <w:t>"Hello Geeks How are you"</w:t>
      </w:r>
      <w:r>
        <w:rPr>
          <w:color w:val="000000"/>
        </w:rPr>
        <w:t xml:space="preserve">, </w:t>
      </w:r>
      <w:r>
        <w:rPr>
          <w:color w:val="2A00FF"/>
        </w:rPr>
        <w:t>" "</w:t>
      </w:r>
      <w:r>
        <w:rPr>
          <w:color w:val="000000"/>
        </w:rPr>
        <w:t>);</w:t>
      </w:r>
    </w:p>
    <w:p w14:paraId="05325236" w14:textId="77777777" w:rsidR="00B81D29" w:rsidRDefault="00B81D29" w:rsidP="00B81D29">
      <w:pPr>
        <w:pStyle w:val="1Output"/>
        <w:rPr>
          <w:color w:val="4C483D" w:themeColor="text2"/>
        </w:rPr>
      </w:pPr>
      <w:r>
        <w:rPr>
          <w:color w:val="000000"/>
          <w:shd w:val="clear" w:color="auto" w:fill="E8F2FE"/>
        </w:rPr>
        <w:t xml:space="preserve">               System.</w:t>
      </w:r>
      <w:r>
        <w:rPr>
          <w:b w:val="0"/>
          <w:bCs/>
          <w:i/>
          <w:iCs/>
          <w:color w:val="0000C0"/>
          <w:shd w:val="clear" w:color="auto" w:fill="E8F2FE"/>
        </w:rPr>
        <w:t>out</w:t>
      </w:r>
      <w:r>
        <w:rPr>
          <w:color w:val="000000"/>
          <w:shd w:val="clear" w:color="auto" w:fill="E8F2FE"/>
        </w:rPr>
        <w:t>.println(</w:t>
      </w:r>
      <w:r>
        <w:rPr>
          <w:shd w:val="clear" w:color="auto" w:fill="E8F2FE"/>
        </w:rPr>
        <w:t>"Get TokensCount in case of revers:  "</w:t>
      </w:r>
      <w:r>
        <w:rPr>
          <w:color w:val="000000"/>
          <w:shd w:val="clear" w:color="auto" w:fill="E8F2FE"/>
        </w:rPr>
        <w:t>+</w:t>
      </w:r>
      <w:r>
        <w:rPr>
          <w:color w:val="6A3E3E"/>
          <w:shd w:val="clear" w:color="auto" w:fill="E8F2FE"/>
        </w:rPr>
        <w:t>st1</w:t>
      </w:r>
      <w:r>
        <w:rPr>
          <w:color w:val="000000"/>
          <w:shd w:val="clear" w:color="auto" w:fill="E8F2FE"/>
        </w:rPr>
        <w:t>.countTokens());</w:t>
      </w:r>
    </w:p>
    <w:p w14:paraId="768886DB" w14:textId="77777777" w:rsidR="00B81D29" w:rsidRDefault="00B81D29" w:rsidP="00B81D29">
      <w:pPr>
        <w:pStyle w:val="1Output"/>
        <w:rPr>
          <w:color w:val="4C483D" w:themeColor="text2"/>
        </w:rPr>
      </w:pPr>
      <w:r>
        <w:rPr>
          <w:color w:val="000000"/>
        </w:rPr>
        <w:tab/>
      </w:r>
      <w:r>
        <w:rPr>
          <w:color w:val="000000"/>
        </w:rPr>
        <w:tab/>
      </w:r>
      <w:r>
        <w:t>while</w:t>
      </w:r>
      <w:r>
        <w:rPr>
          <w:color w:val="000000"/>
        </w:rPr>
        <w:t xml:space="preserve"> (</w:t>
      </w:r>
      <w:r>
        <w:rPr>
          <w:color w:val="6A3E3E"/>
        </w:rPr>
        <w:t>st1</w:t>
      </w:r>
      <w:r>
        <w:rPr>
          <w:color w:val="000000"/>
        </w:rPr>
        <w:t>.hasMoreTokens())</w:t>
      </w:r>
    </w:p>
    <w:p w14:paraId="6EAA63F6" w14:textId="77777777" w:rsidR="00B81D29" w:rsidRDefault="00B81D29" w:rsidP="00B81D29">
      <w:pPr>
        <w:pStyle w:val="1Output"/>
        <w:rPr>
          <w:color w:val="4C483D" w:themeColor="text2"/>
        </w:rPr>
      </w:pPr>
      <w:r>
        <w:rPr>
          <w:color w:val="000000"/>
        </w:rPr>
        <w:tab/>
      </w:r>
      <w:r>
        <w:rPr>
          <w:color w:val="000000"/>
        </w:rPr>
        <w:tab/>
      </w:r>
      <w:r>
        <w:rPr>
          <w:color w:val="000000"/>
        </w:rPr>
        <w:tab/>
        <w:t>System.</w:t>
      </w:r>
      <w:r>
        <w:rPr>
          <w:i/>
          <w:iCs/>
          <w:color w:val="0000C0"/>
        </w:rPr>
        <w:t>out</w:t>
      </w:r>
      <w:r>
        <w:rPr>
          <w:color w:val="000000"/>
        </w:rPr>
        <w:t>.println(</w:t>
      </w:r>
      <w:r>
        <w:rPr>
          <w:color w:val="6A3E3E"/>
        </w:rPr>
        <w:t>st1</w:t>
      </w:r>
      <w:r>
        <w:rPr>
          <w:color w:val="000000"/>
        </w:rPr>
        <w:t>.nextToken());</w:t>
      </w:r>
    </w:p>
    <w:p w14:paraId="19C9BD7F" w14:textId="77777777" w:rsidR="00B81D29" w:rsidRDefault="00B81D29" w:rsidP="00B81D29">
      <w:pPr>
        <w:pStyle w:val="1Output"/>
        <w:rPr>
          <w:color w:val="4C483D" w:themeColor="text2"/>
        </w:rPr>
      </w:pPr>
    </w:p>
    <w:p w14:paraId="6B775E9E" w14:textId="77777777" w:rsidR="00B81D29" w:rsidRDefault="00B81D29" w:rsidP="00B81D29">
      <w:pPr>
        <w:pStyle w:val="1Output"/>
        <w:rPr>
          <w:color w:val="4C483D" w:themeColor="text2"/>
        </w:rPr>
      </w:pPr>
      <w:r>
        <w:rPr>
          <w:color w:val="000000"/>
        </w:rPr>
        <w:tab/>
      </w:r>
      <w:r>
        <w:rPr>
          <w:color w:val="000000"/>
        </w:rPr>
        <w:tab/>
        <w:t>System.</w:t>
      </w:r>
      <w:r>
        <w:rPr>
          <w:i/>
          <w:iCs/>
          <w:color w:val="0000C0"/>
        </w:rPr>
        <w:t>out</w:t>
      </w:r>
      <w:r>
        <w:rPr>
          <w:color w:val="000000"/>
        </w:rPr>
        <w:t>.println(</w:t>
      </w:r>
      <w:r>
        <w:rPr>
          <w:color w:val="2A00FF"/>
        </w:rPr>
        <w:t>"Using Constructor 2 - By Given Symol"</w:t>
      </w:r>
      <w:r>
        <w:rPr>
          <w:color w:val="000000"/>
        </w:rPr>
        <w:t>);</w:t>
      </w:r>
    </w:p>
    <w:p w14:paraId="5D75B70D" w14:textId="77777777" w:rsidR="00B81D29" w:rsidRDefault="00B81D29" w:rsidP="00B81D29">
      <w:pPr>
        <w:pStyle w:val="1Output"/>
        <w:rPr>
          <w:color w:val="4C483D" w:themeColor="text2"/>
        </w:rPr>
      </w:pPr>
      <w:r>
        <w:rPr>
          <w:color w:val="000000"/>
        </w:rPr>
        <w:tab/>
      </w:r>
      <w:r>
        <w:rPr>
          <w:color w:val="000000"/>
        </w:rPr>
        <w:tab/>
        <w:t xml:space="preserve">StringTokenizer </w:t>
      </w:r>
      <w:r>
        <w:rPr>
          <w:color w:val="6A3E3E"/>
        </w:rPr>
        <w:t>st2</w:t>
      </w:r>
      <w:r>
        <w:rPr>
          <w:color w:val="000000"/>
        </w:rPr>
        <w:t xml:space="preserve"> = </w:t>
      </w:r>
      <w:r>
        <w:t>new</w:t>
      </w:r>
      <w:r>
        <w:rPr>
          <w:color w:val="000000"/>
        </w:rPr>
        <w:t xml:space="preserve"> StringTokenizer(</w:t>
      </w:r>
      <w:r>
        <w:rPr>
          <w:color w:val="2A00FF"/>
        </w:rPr>
        <w:t>"JAVA : Code : String"</w:t>
      </w:r>
      <w:r>
        <w:rPr>
          <w:color w:val="000000"/>
        </w:rPr>
        <w:t xml:space="preserve">, </w:t>
      </w:r>
      <w:r>
        <w:rPr>
          <w:color w:val="2A00FF"/>
        </w:rPr>
        <w:t>" :"</w:t>
      </w:r>
      <w:r>
        <w:rPr>
          <w:color w:val="000000"/>
        </w:rPr>
        <w:t>);</w:t>
      </w:r>
    </w:p>
    <w:p w14:paraId="07FC5E0B" w14:textId="77777777" w:rsidR="00B81D29" w:rsidRDefault="00B81D29" w:rsidP="00B81D29">
      <w:pPr>
        <w:pStyle w:val="1Output"/>
        <w:rPr>
          <w:color w:val="4C483D" w:themeColor="text2"/>
        </w:rPr>
      </w:pPr>
      <w:r>
        <w:rPr>
          <w:color w:val="000000"/>
        </w:rPr>
        <w:tab/>
      </w:r>
      <w:r>
        <w:rPr>
          <w:color w:val="000000"/>
        </w:rPr>
        <w:tab/>
      </w:r>
      <w:r>
        <w:t>while</w:t>
      </w:r>
      <w:r>
        <w:rPr>
          <w:color w:val="000000"/>
        </w:rPr>
        <w:t xml:space="preserve"> (</w:t>
      </w:r>
      <w:r>
        <w:rPr>
          <w:color w:val="6A3E3E"/>
        </w:rPr>
        <w:t>st2</w:t>
      </w:r>
      <w:r>
        <w:rPr>
          <w:color w:val="000000"/>
        </w:rPr>
        <w:t>.hasMoreTokens())</w:t>
      </w:r>
    </w:p>
    <w:p w14:paraId="77B08A2F" w14:textId="77777777" w:rsidR="00B81D29" w:rsidRDefault="00B81D29" w:rsidP="00B81D29">
      <w:pPr>
        <w:pStyle w:val="1Output"/>
        <w:rPr>
          <w:color w:val="4C483D" w:themeColor="text2"/>
        </w:rPr>
      </w:pPr>
      <w:r>
        <w:rPr>
          <w:color w:val="000000"/>
        </w:rPr>
        <w:tab/>
      </w:r>
      <w:r>
        <w:rPr>
          <w:color w:val="000000"/>
        </w:rPr>
        <w:tab/>
      </w:r>
      <w:r>
        <w:rPr>
          <w:color w:val="000000"/>
        </w:rPr>
        <w:tab/>
        <w:t>System.</w:t>
      </w:r>
      <w:r>
        <w:rPr>
          <w:i/>
          <w:iCs/>
          <w:color w:val="0000C0"/>
        </w:rPr>
        <w:t>out</w:t>
      </w:r>
      <w:r>
        <w:rPr>
          <w:color w:val="000000"/>
        </w:rPr>
        <w:t>.println(</w:t>
      </w:r>
      <w:r>
        <w:rPr>
          <w:color w:val="6A3E3E"/>
        </w:rPr>
        <w:t>st2</w:t>
      </w:r>
      <w:r>
        <w:rPr>
          <w:color w:val="000000"/>
        </w:rPr>
        <w:t>.nextToken());</w:t>
      </w:r>
    </w:p>
    <w:p w14:paraId="4AB22423" w14:textId="77777777" w:rsidR="00B81D29" w:rsidRDefault="00B81D29" w:rsidP="00B81D29">
      <w:pPr>
        <w:pStyle w:val="1Output"/>
        <w:rPr>
          <w:color w:val="4C483D" w:themeColor="text2"/>
        </w:rPr>
      </w:pPr>
    </w:p>
    <w:p w14:paraId="2F211E52" w14:textId="77777777" w:rsidR="00B81D29" w:rsidRDefault="00B81D29" w:rsidP="00B81D29">
      <w:pPr>
        <w:pStyle w:val="1Output"/>
        <w:rPr>
          <w:color w:val="4C483D" w:themeColor="text2"/>
        </w:rPr>
      </w:pPr>
      <w:r>
        <w:rPr>
          <w:color w:val="000000"/>
        </w:rPr>
        <w:tab/>
      </w:r>
      <w:r>
        <w:rPr>
          <w:color w:val="000000"/>
        </w:rPr>
        <w:tab/>
        <w:t>System.</w:t>
      </w:r>
      <w:r>
        <w:rPr>
          <w:i/>
          <w:iCs/>
          <w:color w:val="0000C0"/>
        </w:rPr>
        <w:t>out</w:t>
      </w:r>
      <w:r>
        <w:rPr>
          <w:color w:val="000000"/>
        </w:rPr>
        <w:t>.println(</w:t>
      </w:r>
      <w:r>
        <w:rPr>
          <w:color w:val="2A00FF"/>
        </w:rPr>
        <w:t>"Using Constructor 3 - Using Flag"</w:t>
      </w:r>
      <w:r>
        <w:rPr>
          <w:color w:val="000000"/>
        </w:rPr>
        <w:t>);</w:t>
      </w:r>
    </w:p>
    <w:p w14:paraId="2494EDD5" w14:textId="77777777" w:rsidR="00B81D29" w:rsidRDefault="00B81D29" w:rsidP="00B81D29">
      <w:pPr>
        <w:pStyle w:val="1Output"/>
        <w:rPr>
          <w:color w:val="4C483D" w:themeColor="text2"/>
        </w:rPr>
      </w:pPr>
      <w:r>
        <w:rPr>
          <w:color w:val="000000"/>
        </w:rPr>
        <w:tab/>
      </w:r>
      <w:r>
        <w:rPr>
          <w:color w:val="000000"/>
        </w:rPr>
        <w:tab/>
      </w:r>
      <w:r>
        <w:rPr>
          <w:color w:val="3F7F5F"/>
        </w:rPr>
        <w:t>/*</w:t>
      </w:r>
    </w:p>
    <w:p w14:paraId="0074C725" w14:textId="77777777" w:rsidR="00B81D29" w:rsidRDefault="00B81D29" w:rsidP="00B81D29">
      <w:pPr>
        <w:pStyle w:val="1Output"/>
        <w:rPr>
          <w:color w:val="4C483D" w:themeColor="text2"/>
        </w:rPr>
      </w:pPr>
      <w:r>
        <w:rPr>
          <w:color w:val="3F7F5F"/>
        </w:rPr>
        <w:tab/>
      </w:r>
      <w:r>
        <w:rPr>
          <w:color w:val="3F7F5F"/>
        </w:rPr>
        <w:tab/>
        <w:t xml:space="preserve"> * If the flag is false, delimiter characters serve to separate tokens. For</w:t>
      </w:r>
    </w:p>
    <w:p w14:paraId="1B0883DA" w14:textId="77777777" w:rsidR="00B81D29" w:rsidRDefault="00B81D29" w:rsidP="00B81D29">
      <w:pPr>
        <w:pStyle w:val="1Output"/>
        <w:rPr>
          <w:color w:val="4C483D" w:themeColor="text2"/>
        </w:rPr>
      </w:pPr>
      <w:r>
        <w:rPr>
          <w:color w:val="3F7F5F"/>
        </w:rPr>
        <w:tab/>
      </w:r>
      <w:r>
        <w:rPr>
          <w:color w:val="3F7F5F"/>
        </w:rPr>
        <w:tab/>
        <w:t xml:space="preserve"> * example, if string is "hello </w:t>
      </w:r>
      <w:r>
        <w:rPr>
          <w:color w:val="3F7F5F"/>
          <w:u w:val="single"/>
        </w:rPr>
        <w:t>geeks</w:t>
      </w:r>
      <w:r>
        <w:rPr>
          <w:color w:val="3F7F5F"/>
        </w:rPr>
        <w:t>" and delimiter is " ", then tokens are</w:t>
      </w:r>
    </w:p>
    <w:p w14:paraId="30B6F885" w14:textId="77777777" w:rsidR="00B81D29" w:rsidRDefault="00B81D29" w:rsidP="00B81D29">
      <w:pPr>
        <w:pStyle w:val="1Output"/>
        <w:rPr>
          <w:color w:val="4C483D" w:themeColor="text2"/>
        </w:rPr>
      </w:pPr>
      <w:r>
        <w:rPr>
          <w:color w:val="3F7F5F"/>
        </w:rPr>
        <w:tab/>
      </w:r>
      <w:r>
        <w:rPr>
          <w:color w:val="3F7F5F"/>
        </w:rPr>
        <w:tab/>
        <w:t xml:space="preserve"> * "hello" and "</w:t>
      </w:r>
      <w:r>
        <w:rPr>
          <w:color w:val="3F7F5F"/>
          <w:u w:val="single"/>
        </w:rPr>
        <w:t>geeks</w:t>
      </w:r>
      <w:r>
        <w:rPr>
          <w:color w:val="3F7F5F"/>
        </w:rPr>
        <w:t>".</w:t>
      </w:r>
    </w:p>
    <w:p w14:paraId="7668DFBE" w14:textId="77777777" w:rsidR="00B81D29" w:rsidRDefault="00B81D29" w:rsidP="00B81D29">
      <w:pPr>
        <w:pStyle w:val="1Output"/>
        <w:rPr>
          <w:color w:val="4C483D" w:themeColor="text2"/>
        </w:rPr>
      </w:pPr>
      <w:r>
        <w:rPr>
          <w:color w:val="3F7F5F"/>
        </w:rPr>
        <w:tab/>
      </w:r>
      <w:r>
        <w:rPr>
          <w:color w:val="3F7F5F"/>
        </w:rPr>
        <w:tab/>
        <w:t xml:space="preserve"> * </w:t>
      </w:r>
    </w:p>
    <w:p w14:paraId="305C60EA" w14:textId="77777777" w:rsidR="00B81D29" w:rsidRDefault="00B81D29" w:rsidP="00B81D29">
      <w:pPr>
        <w:pStyle w:val="1Output"/>
        <w:rPr>
          <w:color w:val="4C483D" w:themeColor="text2"/>
        </w:rPr>
      </w:pPr>
      <w:r>
        <w:rPr>
          <w:color w:val="3F7F5F"/>
        </w:rPr>
        <w:tab/>
      </w:r>
      <w:r>
        <w:rPr>
          <w:color w:val="3F7F5F"/>
        </w:rPr>
        <w:tab/>
        <w:t xml:space="preserve"> * If the flag is true, delimiter characters are considered to be tokens. For</w:t>
      </w:r>
    </w:p>
    <w:p w14:paraId="62FECDFE" w14:textId="77777777" w:rsidR="00B81D29" w:rsidRDefault="00B81D29" w:rsidP="00B81D29">
      <w:pPr>
        <w:pStyle w:val="1Output"/>
        <w:rPr>
          <w:color w:val="4C483D" w:themeColor="text2"/>
        </w:rPr>
      </w:pPr>
      <w:r>
        <w:rPr>
          <w:color w:val="3F7F5F"/>
        </w:rPr>
        <w:tab/>
      </w:r>
      <w:r>
        <w:rPr>
          <w:color w:val="3F7F5F"/>
        </w:rPr>
        <w:tab/>
        <w:t xml:space="preserve"> * example, if string is "hello </w:t>
      </w:r>
      <w:r>
        <w:rPr>
          <w:color w:val="3F7F5F"/>
          <w:u w:val="single"/>
        </w:rPr>
        <w:t>geeks</w:t>
      </w:r>
      <w:r>
        <w:rPr>
          <w:color w:val="3F7F5F"/>
        </w:rPr>
        <w:t>" and delimiter is "</w:t>
      </w:r>
    </w:p>
    <w:p w14:paraId="64317312" w14:textId="77777777" w:rsidR="00B81D29" w:rsidRDefault="00B81D29" w:rsidP="00B81D29">
      <w:pPr>
        <w:pStyle w:val="1Output"/>
        <w:rPr>
          <w:color w:val="4C483D" w:themeColor="text2"/>
        </w:rPr>
      </w:pPr>
      <w:r>
        <w:rPr>
          <w:color w:val="3F7F5F"/>
        </w:rPr>
        <w:tab/>
      </w:r>
      <w:r>
        <w:rPr>
          <w:color w:val="3F7F5F"/>
        </w:rPr>
        <w:tab/>
        <w:t xml:space="preserve"> * ", then tokens are "hello", " " and "</w:t>
      </w:r>
      <w:r>
        <w:rPr>
          <w:color w:val="3F7F5F"/>
          <w:u w:val="single"/>
        </w:rPr>
        <w:t>geeks</w:t>
      </w:r>
      <w:r>
        <w:rPr>
          <w:color w:val="3F7F5F"/>
        </w:rPr>
        <w:t>".</w:t>
      </w:r>
    </w:p>
    <w:p w14:paraId="581865A9" w14:textId="77777777" w:rsidR="00B81D29" w:rsidRDefault="00B81D29" w:rsidP="00B81D29">
      <w:pPr>
        <w:pStyle w:val="1Output"/>
        <w:rPr>
          <w:color w:val="4C483D" w:themeColor="text2"/>
        </w:rPr>
      </w:pPr>
      <w:r>
        <w:rPr>
          <w:color w:val="3F7F5F"/>
        </w:rPr>
        <w:tab/>
      </w:r>
      <w:r>
        <w:rPr>
          <w:color w:val="3F7F5F"/>
        </w:rPr>
        <w:tab/>
        <w:t xml:space="preserve"> */</w:t>
      </w:r>
    </w:p>
    <w:p w14:paraId="3B00E25B" w14:textId="77777777" w:rsidR="00B81D29" w:rsidRDefault="00B81D29" w:rsidP="00B81D29">
      <w:pPr>
        <w:pStyle w:val="1Output"/>
        <w:rPr>
          <w:color w:val="4C483D" w:themeColor="text2"/>
        </w:rPr>
      </w:pPr>
      <w:r>
        <w:rPr>
          <w:color w:val="000000"/>
        </w:rPr>
        <w:tab/>
      </w:r>
      <w:r>
        <w:rPr>
          <w:color w:val="000000"/>
        </w:rPr>
        <w:tab/>
        <w:t xml:space="preserve">StringTokenizer </w:t>
      </w:r>
      <w:r>
        <w:rPr>
          <w:color w:val="6A3E3E"/>
        </w:rPr>
        <w:t>st3</w:t>
      </w:r>
      <w:r>
        <w:rPr>
          <w:color w:val="000000"/>
        </w:rPr>
        <w:t xml:space="preserve"> = </w:t>
      </w:r>
      <w:r>
        <w:t>new</w:t>
      </w:r>
      <w:r>
        <w:rPr>
          <w:color w:val="000000"/>
        </w:rPr>
        <w:t xml:space="preserve"> StringTokenizer(</w:t>
      </w:r>
      <w:r>
        <w:rPr>
          <w:color w:val="2A00FF"/>
        </w:rPr>
        <w:t>"JAVA : Code : String"</w:t>
      </w:r>
      <w:r>
        <w:rPr>
          <w:color w:val="000000"/>
        </w:rPr>
        <w:t xml:space="preserve">, </w:t>
      </w:r>
      <w:r>
        <w:rPr>
          <w:color w:val="2A00FF"/>
        </w:rPr>
        <w:t>" :"</w:t>
      </w:r>
      <w:r>
        <w:rPr>
          <w:color w:val="000000"/>
        </w:rPr>
        <w:t xml:space="preserve">, </w:t>
      </w:r>
      <w:r>
        <w:t>true</w:t>
      </w:r>
      <w:r>
        <w:rPr>
          <w:color w:val="000000"/>
        </w:rPr>
        <w:t>);</w:t>
      </w:r>
    </w:p>
    <w:p w14:paraId="2BF88E5B" w14:textId="77777777" w:rsidR="00B81D29" w:rsidRDefault="00B81D29" w:rsidP="00B81D29">
      <w:pPr>
        <w:pStyle w:val="1Output"/>
        <w:rPr>
          <w:color w:val="4C483D" w:themeColor="text2"/>
        </w:rPr>
      </w:pPr>
      <w:r>
        <w:rPr>
          <w:color w:val="000000"/>
        </w:rPr>
        <w:tab/>
      </w:r>
      <w:r>
        <w:rPr>
          <w:color w:val="000000"/>
        </w:rPr>
        <w:tab/>
      </w:r>
      <w:r>
        <w:t>while</w:t>
      </w:r>
      <w:r>
        <w:rPr>
          <w:color w:val="000000"/>
        </w:rPr>
        <w:t xml:space="preserve"> (</w:t>
      </w:r>
      <w:r>
        <w:rPr>
          <w:color w:val="6A3E3E"/>
        </w:rPr>
        <w:t>st3</w:t>
      </w:r>
      <w:r>
        <w:rPr>
          <w:color w:val="000000"/>
        </w:rPr>
        <w:t>.hasMoreTokens())</w:t>
      </w:r>
    </w:p>
    <w:p w14:paraId="797A15F7" w14:textId="77777777" w:rsidR="00B81D29" w:rsidRDefault="00B81D29" w:rsidP="00B81D29">
      <w:pPr>
        <w:pStyle w:val="1Output"/>
        <w:rPr>
          <w:color w:val="4C483D" w:themeColor="text2"/>
        </w:rPr>
      </w:pPr>
      <w:r>
        <w:rPr>
          <w:color w:val="000000"/>
        </w:rPr>
        <w:tab/>
      </w:r>
      <w:r>
        <w:rPr>
          <w:color w:val="000000"/>
        </w:rPr>
        <w:tab/>
      </w:r>
      <w:r>
        <w:rPr>
          <w:color w:val="000000"/>
        </w:rPr>
        <w:tab/>
        <w:t>System.</w:t>
      </w:r>
      <w:r>
        <w:rPr>
          <w:i/>
          <w:iCs/>
          <w:color w:val="0000C0"/>
        </w:rPr>
        <w:t>out</w:t>
      </w:r>
      <w:r>
        <w:rPr>
          <w:color w:val="000000"/>
        </w:rPr>
        <w:t>.println(</w:t>
      </w:r>
      <w:r>
        <w:rPr>
          <w:color w:val="6A3E3E"/>
        </w:rPr>
        <w:t>st3</w:t>
      </w:r>
      <w:r>
        <w:rPr>
          <w:color w:val="000000"/>
        </w:rPr>
        <w:t>.nextToken());</w:t>
      </w:r>
    </w:p>
    <w:p w14:paraId="1782270E" w14:textId="5107E369" w:rsidR="00B81D29" w:rsidRDefault="00B81D29" w:rsidP="00B81D29">
      <w:pPr>
        <w:pStyle w:val="1Output"/>
        <w:rPr>
          <w:color w:val="4C483D" w:themeColor="text2"/>
        </w:rPr>
      </w:pPr>
      <w:r>
        <w:rPr>
          <w:color w:val="000000"/>
        </w:rPr>
        <w:tab/>
        <w:t>}</w:t>
      </w:r>
    </w:p>
    <w:p w14:paraId="77210246" w14:textId="77777777" w:rsidR="00B81D29" w:rsidRDefault="00B81D29" w:rsidP="00B81D29">
      <w:pPr>
        <w:pStyle w:val="1Output"/>
        <w:rPr>
          <w:color w:val="4C483D" w:themeColor="text2"/>
        </w:rPr>
      </w:pPr>
      <w:r>
        <w:rPr>
          <w:color w:val="000000"/>
        </w:rPr>
        <w:t>}</w:t>
      </w:r>
    </w:p>
    <w:p w14:paraId="0E8E3E48" w14:textId="77777777" w:rsidR="00B81D29" w:rsidRDefault="00B81D29" w:rsidP="00DF2E27">
      <w:pPr>
        <w:spacing w:after="0"/>
        <w:rPr>
          <w:rStyle w:val="Heading3Char0"/>
        </w:rPr>
      </w:pPr>
    </w:p>
    <w:p w14:paraId="01F812EC" w14:textId="77777777" w:rsidR="00B81D29" w:rsidRDefault="00B81D29" w:rsidP="00DF2E27">
      <w:pPr>
        <w:spacing w:after="0"/>
        <w:rPr>
          <w:rStyle w:val="Heading3Char0"/>
        </w:rPr>
      </w:pPr>
    </w:p>
    <w:p w14:paraId="24FA9525" w14:textId="77777777" w:rsidR="00AA19B6" w:rsidRPr="00AA19B6" w:rsidRDefault="00DF2E27" w:rsidP="008151C9">
      <w:pPr>
        <w:pStyle w:val="Heading30"/>
        <w:rPr>
          <w:rStyle w:val="Heading3Char0"/>
          <w:b/>
        </w:rPr>
      </w:pPr>
      <w:bookmarkStart w:id="84" w:name="_Toc2631480"/>
      <w:r w:rsidRPr="00AA19B6">
        <w:rPr>
          <w:rStyle w:val="Heading3Char0"/>
          <w:b/>
        </w:rPr>
        <w:t>What does the intern() method of String class do? (</w:t>
      </w:r>
      <w:hyperlink r:id="rId130" w:history="1">
        <w:r w:rsidRPr="00AA19B6">
          <w:rPr>
            <w:rStyle w:val="Heading3Char0"/>
            <w:b/>
          </w:rPr>
          <w:t>answer</w:t>
        </w:r>
      </w:hyperlink>
      <w:r w:rsidRPr="00AA19B6">
        <w:rPr>
          <w:rStyle w:val="Heading3Char0"/>
          <w:b/>
        </w:rPr>
        <w:t>)</w:t>
      </w:r>
      <w:bookmarkEnd w:id="84"/>
    </w:p>
    <w:p w14:paraId="124BEA93" w14:textId="77777777" w:rsidR="005956C7" w:rsidRDefault="00D53420" w:rsidP="00F0001F">
      <w:pPr>
        <w:spacing w:after="0"/>
      </w:pPr>
      <w:r w:rsidRPr="00D53420">
        <w:rPr>
          <w:rStyle w:val="2SyntaxChar"/>
        </w:rPr>
        <w:t>s.intern()</w:t>
      </w:r>
      <w:r w:rsidRPr="00D53420">
        <w:t xml:space="preserve"> –</w:t>
      </w:r>
      <w:r w:rsidR="00F0001F">
        <w:t xml:space="preserve"> </w:t>
      </w:r>
      <w:r w:rsidRPr="00D53420">
        <w:t>used to get the String literal which is created in StingPool while creating String Object.</w:t>
      </w:r>
      <w:r>
        <w:t>And also</w:t>
      </w:r>
      <w:r w:rsidR="00011726" w:rsidRPr="00011726">
        <w:t xml:space="preserve"> deal with the String duplication problem in Java.</w:t>
      </w:r>
    </w:p>
    <w:p w14:paraId="1E462F98" w14:textId="77777777" w:rsidR="005956C7" w:rsidRDefault="00011726" w:rsidP="00F0001F">
      <w:pPr>
        <w:spacing w:after="0"/>
      </w:pPr>
      <w:r w:rsidRPr="00011726">
        <w:t xml:space="preserve">By carefully using the intern() you can save a lot of heap memory consumed by duplicate String objects. </w:t>
      </w:r>
    </w:p>
    <w:p w14:paraId="62D7CD1E" w14:textId="77777777" w:rsidR="005956C7" w:rsidRDefault="005956C7" w:rsidP="00F0001F">
      <w:pPr>
        <w:spacing w:after="0"/>
      </w:pPr>
    </w:p>
    <w:p w14:paraId="206DA14A" w14:textId="059C939E" w:rsidR="00F0001F" w:rsidRDefault="00011726" w:rsidP="00F0001F">
      <w:pPr>
        <w:spacing w:after="0"/>
      </w:pPr>
      <w:r w:rsidRPr="00011726">
        <w:t>A String object is said to be duplicate if it contains the same content as another string but occupied different memory location e.g. </w:t>
      </w:r>
      <w:r w:rsidRPr="00011726">
        <w:rPr>
          <w:rStyle w:val="2SyntaxChar"/>
        </w:rPr>
        <w:t>str1 != str2</w:t>
      </w:r>
      <w:r w:rsidRPr="00011726">
        <w:t> but </w:t>
      </w:r>
      <w:r w:rsidRPr="00011726">
        <w:rPr>
          <w:rStyle w:val="3BlueChar"/>
        </w:rPr>
        <w:t>str1.equals(str2)</w:t>
      </w:r>
      <w:r w:rsidRPr="00011726">
        <w:t> is true</w:t>
      </w:r>
      <w:r w:rsidR="00F0001F">
        <w:t>.</w:t>
      </w:r>
    </w:p>
    <w:p w14:paraId="07658227" w14:textId="679A2AED" w:rsidR="00D53420" w:rsidRDefault="00011726" w:rsidP="00F0001F">
      <w:pPr>
        <w:spacing w:after="0"/>
        <w:rPr>
          <w:rFonts w:ascii="Consolas" w:hAnsi="Consolas" w:cs="Consolas"/>
          <w:color w:val="000000"/>
        </w:rPr>
      </w:pPr>
      <w:r>
        <w:rPr>
          <w:rFonts w:ascii="Trebuchet MS" w:hAnsi="Trebuchet MS"/>
          <w:color w:val="000000"/>
        </w:rPr>
        <w:br/>
      </w:r>
      <w:r w:rsidRPr="00011726">
        <w:t>For example, when you create a </w:t>
      </w:r>
      <w:hyperlink r:id="rId131" w:history="1">
        <w:r w:rsidRPr="00011726">
          <w:t>String literal</w:t>
        </w:r>
      </w:hyperlink>
      <w:r w:rsidRPr="00011726">
        <w:t> like </w:t>
      </w:r>
      <w:r w:rsidRPr="00011726">
        <w:rPr>
          <w:rStyle w:val="3BlueChar"/>
        </w:rPr>
        <w:t>"ABC"</w:t>
      </w:r>
      <w:r w:rsidRPr="00011726">
        <w:t xml:space="preserve"> then it's automatically stored in </w:t>
      </w:r>
      <w:r w:rsidRPr="00011726">
        <w:rPr>
          <w:b/>
          <w:bCs/>
        </w:rPr>
        <w:t>String pool,</w:t>
      </w:r>
      <w:r w:rsidRPr="00011726">
        <w:t xml:space="preserve"> but when you create a new String object, e.g. </w:t>
      </w:r>
      <w:r w:rsidRPr="00011726">
        <w:rPr>
          <w:rStyle w:val="3BlueChar"/>
        </w:rPr>
        <w:t>new String("ABC"),</w:t>
      </w:r>
      <w:r w:rsidRPr="00011726">
        <w:t xml:space="preserve"> even though it's the same String, a new object at a different memory location is created. </w:t>
      </w:r>
      <w:r w:rsidRPr="00B96C56">
        <w:rPr>
          <w:b/>
          <w:bCs/>
        </w:rPr>
        <w:t>This is a duplicate String</w:t>
      </w:r>
      <w:r w:rsidRPr="00011726">
        <w:t>.</w:t>
      </w:r>
      <w:r>
        <w:rPr>
          <w:rFonts w:ascii="Trebuchet MS" w:hAnsi="Trebuchet MS"/>
          <w:color w:val="000000"/>
        </w:rPr>
        <w:br/>
      </w:r>
    </w:p>
    <w:p w14:paraId="344FE09D" w14:textId="5C3EB5FB" w:rsidR="00D53420" w:rsidRDefault="00D53420" w:rsidP="00D53420">
      <w:pPr>
        <w:autoSpaceDE w:val="0"/>
        <w:autoSpaceDN w:val="0"/>
        <w:adjustRightInd w:val="0"/>
        <w:spacing w:after="0" w:line="240" w:lineRule="auto"/>
        <w:rPr>
          <w:rFonts w:ascii="Consolas" w:hAnsi="Consolas" w:cs="Consolas"/>
          <w:color w:val="000000"/>
        </w:rPr>
      </w:pPr>
      <w:r>
        <w:rPr>
          <w:rFonts w:ascii="Consolas" w:hAnsi="Consolas" w:cs="Consolas"/>
          <w:color w:val="000000"/>
        </w:rPr>
        <w:t xml:space="preserve">String </w:t>
      </w:r>
      <w:r>
        <w:rPr>
          <w:rFonts w:ascii="Consolas" w:hAnsi="Consolas" w:cs="Consolas"/>
          <w:color w:val="6A3E3E"/>
        </w:rPr>
        <w:t>s</w:t>
      </w:r>
      <w:r>
        <w:rPr>
          <w:rFonts w:ascii="Consolas" w:hAnsi="Consolas" w:cs="Consolas"/>
          <w:color w:val="000000"/>
        </w:rPr>
        <w:t xml:space="preserve"> = </w:t>
      </w:r>
      <w:r>
        <w:rPr>
          <w:rFonts w:ascii="Consolas" w:hAnsi="Consolas" w:cs="Consolas"/>
          <w:b/>
          <w:bCs/>
          <w:color w:val="7F0055"/>
        </w:rPr>
        <w:t>new</w:t>
      </w:r>
      <w:r>
        <w:rPr>
          <w:rFonts w:ascii="Consolas" w:hAnsi="Consolas" w:cs="Consolas"/>
          <w:color w:val="000000"/>
        </w:rPr>
        <w:t xml:space="preserve"> String(</w:t>
      </w:r>
      <w:r>
        <w:rPr>
          <w:rFonts w:ascii="Consolas" w:hAnsi="Consolas" w:cs="Consolas"/>
          <w:color w:val="2A00FF"/>
        </w:rPr>
        <w:t>"Satya"</w:t>
      </w:r>
      <w:r>
        <w:rPr>
          <w:rFonts w:ascii="Consolas" w:hAnsi="Consolas" w:cs="Consolas"/>
          <w:color w:val="000000"/>
        </w:rPr>
        <w:t>);</w:t>
      </w:r>
    </w:p>
    <w:p w14:paraId="4877F79D" w14:textId="0B398918" w:rsidR="00D53420" w:rsidRPr="00D53420" w:rsidRDefault="00D53420" w:rsidP="00D53420">
      <w:r>
        <w:t xml:space="preserve">Here </w:t>
      </w:r>
      <w:r>
        <w:rPr>
          <w:color w:val="2A00FF"/>
        </w:rPr>
        <w:t>"Satya"</w:t>
      </w:r>
      <w:r>
        <w:t xml:space="preserve"> </w:t>
      </w:r>
      <w:r w:rsidR="00792176">
        <w:t xml:space="preserve">literal </w:t>
      </w:r>
      <w:r>
        <w:t xml:space="preserve">is Created in String Pool &amp; but not associated with any </w:t>
      </w:r>
      <w:r w:rsidR="00792176">
        <w:t>Variable</w:t>
      </w:r>
      <w:r>
        <w:t>. and you want to cre</w:t>
      </w:r>
      <w:r w:rsidR="00792176">
        <w:t>a</w:t>
      </w:r>
      <w:r>
        <w:t xml:space="preserve">te a String literal with content </w:t>
      </w:r>
      <w:r>
        <w:rPr>
          <w:color w:val="2A00FF"/>
        </w:rPr>
        <w:t xml:space="preserve">"Satya", </w:t>
      </w:r>
      <w:r>
        <w:t xml:space="preserve">you have two options </w:t>
      </w:r>
    </w:p>
    <w:p w14:paraId="2598AD41" w14:textId="0C7980F9" w:rsidR="00011726" w:rsidRDefault="00D53420" w:rsidP="00FD055A">
      <w:pPr>
        <w:spacing w:after="0"/>
      </w:pPr>
      <w:r w:rsidRPr="00F0001F">
        <w:rPr>
          <w:rStyle w:val="3BlueChar"/>
        </w:rPr>
        <w:lastRenderedPageBreak/>
        <w:t>String intern = “Satya”</w:t>
      </w:r>
      <w:r>
        <w:rPr>
          <w:rFonts w:ascii="Trebuchet MS" w:hAnsi="Trebuchet MS"/>
          <w:color w:val="000000"/>
        </w:rPr>
        <w:tab/>
        <w:t>// New Literlarl</w:t>
      </w:r>
      <w:r w:rsidR="00011726">
        <w:rPr>
          <w:rFonts w:ascii="Trebuchet MS" w:hAnsi="Trebuchet MS"/>
          <w:color w:val="000000"/>
        </w:rPr>
        <w:br/>
      </w:r>
      <w:r w:rsidRPr="00F0001F">
        <w:rPr>
          <w:rStyle w:val="3BlueChar"/>
        </w:rPr>
        <w:t>String intern = s.intern();</w:t>
      </w:r>
      <w:r>
        <w:rPr>
          <w:rFonts w:ascii="Consolas" w:hAnsi="Consolas" w:cs="Consolas"/>
          <w:color w:val="000000"/>
        </w:rPr>
        <w:t xml:space="preserve"> </w:t>
      </w:r>
      <w:r>
        <w:rPr>
          <w:rFonts w:ascii="Consolas" w:hAnsi="Consolas" w:cs="Consolas"/>
          <w:color w:val="000000"/>
        </w:rPr>
        <w:tab/>
        <w:t>//Using Stringpool literala</w:t>
      </w:r>
    </w:p>
    <w:p w14:paraId="1BC62A48" w14:textId="77777777" w:rsidR="00011726" w:rsidRDefault="00011726" w:rsidP="00FD055A">
      <w:pPr>
        <w:spacing w:after="0"/>
      </w:pPr>
    </w:p>
    <w:p w14:paraId="5A31DE21" w14:textId="77777777" w:rsidR="00FD055A" w:rsidRDefault="00FD055A" w:rsidP="00FD055A">
      <w:pPr>
        <w:autoSpaceDE w:val="0"/>
        <w:autoSpaceDN w:val="0"/>
        <w:adjustRightInd w:val="0"/>
        <w:spacing w:after="0" w:line="240" w:lineRule="auto"/>
        <w:rPr>
          <w:rFonts w:ascii="Consolas" w:hAnsi="Consolas" w:cs="Consolas"/>
          <w:color w:val="4C483D" w:themeColor="text2"/>
        </w:rPr>
      </w:pPr>
      <w:r>
        <w:rPr>
          <w:rFonts w:ascii="Consolas" w:hAnsi="Consolas" w:cs="Consolas"/>
          <w:b/>
          <w:bCs/>
          <w:color w:val="7F0055"/>
        </w:rPr>
        <w:t>public</w:t>
      </w:r>
      <w:r>
        <w:rPr>
          <w:rFonts w:ascii="Consolas" w:hAnsi="Consolas" w:cs="Consolas"/>
          <w:color w:val="000000"/>
        </w:rPr>
        <w:t xml:space="preserve"> </w:t>
      </w:r>
      <w:r>
        <w:rPr>
          <w:rFonts w:ascii="Consolas" w:hAnsi="Consolas" w:cs="Consolas"/>
          <w:b/>
          <w:bCs/>
          <w:color w:val="7F0055"/>
        </w:rPr>
        <w:t>class</w:t>
      </w:r>
      <w:r>
        <w:rPr>
          <w:rFonts w:ascii="Consolas" w:hAnsi="Consolas" w:cs="Consolas"/>
          <w:color w:val="000000"/>
        </w:rPr>
        <w:t xml:space="preserve"> Demo {</w:t>
      </w:r>
    </w:p>
    <w:p w14:paraId="46238B87" w14:textId="77777777" w:rsidR="00FD055A" w:rsidRDefault="00FD055A" w:rsidP="00FD055A">
      <w:pPr>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ab/>
      </w:r>
      <w:r>
        <w:rPr>
          <w:rFonts w:ascii="Consolas" w:hAnsi="Consolas" w:cs="Consolas"/>
          <w:b/>
          <w:bCs/>
          <w:color w:val="7F0055"/>
        </w:rPr>
        <w:t>public</w:t>
      </w:r>
      <w:r>
        <w:rPr>
          <w:rFonts w:ascii="Consolas" w:hAnsi="Consolas" w:cs="Consolas"/>
          <w:color w:val="000000"/>
        </w:rPr>
        <w:t xml:space="preserve"> </w:t>
      </w:r>
      <w:r>
        <w:rPr>
          <w:rFonts w:ascii="Consolas" w:hAnsi="Consolas" w:cs="Consolas"/>
          <w:b/>
          <w:bCs/>
          <w:color w:val="7F0055"/>
        </w:rPr>
        <w:t>static</w:t>
      </w:r>
      <w:r>
        <w:rPr>
          <w:rFonts w:ascii="Consolas" w:hAnsi="Consolas" w:cs="Consolas"/>
          <w:color w:val="000000"/>
        </w:rPr>
        <w:t xml:space="preserve"> </w:t>
      </w:r>
      <w:r>
        <w:rPr>
          <w:rFonts w:ascii="Consolas" w:hAnsi="Consolas" w:cs="Consolas"/>
          <w:b/>
          <w:bCs/>
          <w:color w:val="7F0055"/>
        </w:rPr>
        <w:t>void</w:t>
      </w:r>
      <w:r>
        <w:rPr>
          <w:rFonts w:ascii="Consolas" w:hAnsi="Consolas" w:cs="Consolas"/>
          <w:color w:val="000000"/>
        </w:rPr>
        <w:t xml:space="preserve"> main(String[] </w:t>
      </w:r>
      <w:r>
        <w:rPr>
          <w:rFonts w:ascii="Consolas" w:hAnsi="Consolas" w:cs="Consolas"/>
          <w:color w:val="6A3E3E"/>
        </w:rPr>
        <w:t>args</w:t>
      </w:r>
      <w:r>
        <w:rPr>
          <w:rFonts w:ascii="Consolas" w:hAnsi="Consolas" w:cs="Consolas"/>
          <w:color w:val="000000"/>
        </w:rPr>
        <w:t>) {</w:t>
      </w:r>
    </w:p>
    <w:p w14:paraId="5CAC9754" w14:textId="77777777" w:rsidR="00FD055A" w:rsidRDefault="00FD055A" w:rsidP="00FD055A">
      <w:pPr>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ab/>
      </w:r>
      <w:r>
        <w:rPr>
          <w:rFonts w:ascii="Consolas" w:hAnsi="Consolas" w:cs="Consolas"/>
          <w:color w:val="000000"/>
        </w:rPr>
        <w:tab/>
        <w:t xml:space="preserve">String </w:t>
      </w:r>
      <w:r>
        <w:rPr>
          <w:rFonts w:ascii="Consolas" w:hAnsi="Consolas" w:cs="Consolas"/>
          <w:color w:val="6A3E3E"/>
        </w:rPr>
        <w:t>s</w:t>
      </w:r>
      <w:r>
        <w:rPr>
          <w:rFonts w:ascii="Consolas" w:hAnsi="Consolas" w:cs="Consolas"/>
          <w:color w:val="000000"/>
        </w:rPr>
        <w:t xml:space="preserve"> = </w:t>
      </w:r>
      <w:r>
        <w:rPr>
          <w:rFonts w:ascii="Consolas" w:hAnsi="Consolas" w:cs="Consolas"/>
          <w:b/>
          <w:bCs/>
          <w:color w:val="7F0055"/>
        </w:rPr>
        <w:t>new</w:t>
      </w:r>
      <w:r>
        <w:rPr>
          <w:rFonts w:ascii="Consolas" w:hAnsi="Consolas" w:cs="Consolas"/>
          <w:color w:val="000000"/>
        </w:rPr>
        <w:t xml:space="preserve"> String(</w:t>
      </w:r>
      <w:r>
        <w:rPr>
          <w:rFonts w:ascii="Consolas" w:hAnsi="Consolas" w:cs="Consolas"/>
          <w:color w:val="2A00FF"/>
        </w:rPr>
        <w:t>"Satya"</w:t>
      </w:r>
      <w:r>
        <w:rPr>
          <w:rFonts w:ascii="Consolas" w:hAnsi="Consolas" w:cs="Consolas"/>
          <w:color w:val="000000"/>
        </w:rPr>
        <w:t>);</w:t>
      </w:r>
    </w:p>
    <w:p w14:paraId="643650D3" w14:textId="77777777" w:rsidR="00FD055A" w:rsidRDefault="00FD055A" w:rsidP="00FD055A">
      <w:pPr>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ab/>
      </w:r>
      <w:r>
        <w:rPr>
          <w:rFonts w:ascii="Consolas" w:hAnsi="Consolas" w:cs="Consolas"/>
          <w:color w:val="000000"/>
        </w:rPr>
        <w:tab/>
        <w:t xml:space="preserve">String </w:t>
      </w:r>
      <w:r>
        <w:rPr>
          <w:rFonts w:ascii="Consolas" w:hAnsi="Consolas" w:cs="Consolas"/>
          <w:color w:val="6A3E3E"/>
        </w:rPr>
        <w:t>intern</w:t>
      </w:r>
      <w:r>
        <w:rPr>
          <w:rFonts w:ascii="Consolas" w:hAnsi="Consolas" w:cs="Consolas"/>
          <w:color w:val="000000"/>
        </w:rPr>
        <w:t xml:space="preserve"> = </w:t>
      </w:r>
      <w:r>
        <w:rPr>
          <w:rFonts w:ascii="Consolas" w:hAnsi="Consolas" w:cs="Consolas"/>
          <w:color w:val="6A3E3E"/>
        </w:rPr>
        <w:t>s</w:t>
      </w:r>
      <w:r>
        <w:rPr>
          <w:rFonts w:ascii="Consolas" w:hAnsi="Consolas" w:cs="Consolas"/>
          <w:color w:val="000000"/>
        </w:rPr>
        <w:t>.intern();</w:t>
      </w:r>
    </w:p>
    <w:p w14:paraId="12C78A4B" w14:textId="77777777" w:rsidR="00FD055A" w:rsidRDefault="00FD055A" w:rsidP="00FD055A">
      <w:pPr>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ab/>
      </w:r>
      <w:r>
        <w:rPr>
          <w:rFonts w:ascii="Consolas" w:hAnsi="Consolas" w:cs="Consolas"/>
          <w:color w:val="000000"/>
        </w:rPr>
        <w:tab/>
        <w:t>System.</w:t>
      </w:r>
      <w:r>
        <w:rPr>
          <w:rFonts w:ascii="Consolas" w:hAnsi="Consolas" w:cs="Consolas"/>
          <w:b/>
          <w:bCs/>
          <w:i/>
          <w:iCs/>
          <w:color w:val="0000C0"/>
        </w:rPr>
        <w:t>out</w:t>
      </w:r>
      <w:r>
        <w:rPr>
          <w:rFonts w:ascii="Consolas" w:hAnsi="Consolas" w:cs="Consolas"/>
          <w:color w:val="000000"/>
        </w:rPr>
        <w:t>.println(</w:t>
      </w:r>
      <w:r>
        <w:rPr>
          <w:rFonts w:ascii="Consolas" w:hAnsi="Consolas" w:cs="Consolas"/>
          <w:color w:val="6A3E3E"/>
        </w:rPr>
        <w:t>intern</w:t>
      </w:r>
      <w:r>
        <w:rPr>
          <w:rFonts w:ascii="Consolas" w:hAnsi="Consolas" w:cs="Consolas"/>
          <w:color w:val="000000"/>
        </w:rPr>
        <w:t>);</w:t>
      </w:r>
    </w:p>
    <w:p w14:paraId="0C111858" w14:textId="77777777" w:rsidR="00FD055A" w:rsidRDefault="00FD055A" w:rsidP="00FD055A">
      <w:pPr>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ab/>
        <w:t>}</w:t>
      </w:r>
    </w:p>
    <w:p w14:paraId="06DFAB2F" w14:textId="77777777" w:rsidR="00FD055A" w:rsidRDefault="00FD055A" w:rsidP="00FD055A">
      <w:pPr>
        <w:spacing w:after="0"/>
        <w:rPr>
          <w:rFonts w:ascii="Consolas" w:hAnsi="Consolas" w:cs="Consolas"/>
          <w:color w:val="000000"/>
        </w:rPr>
      </w:pPr>
      <w:r>
        <w:rPr>
          <w:rFonts w:ascii="Consolas" w:hAnsi="Consolas" w:cs="Consolas"/>
          <w:color w:val="000000"/>
        </w:rPr>
        <w:t>}</w:t>
      </w:r>
    </w:p>
    <w:p w14:paraId="4DB6DAED" w14:textId="77777777" w:rsidR="00FD055A" w:rsidRDefault="00FD055A" w:rsidP="00FD055A">
      <w:pPr>
        <w:pStyle w:val="1Output"/>
      </w:pPr>
      <w:r>
        <w:t>Output</w:t>
      </w:r>
    </w:p>
    <w:p w14:paraId="7AF9A06B" w14:textId="77777777" w:rsidR="00FD055A" w:rsidRDefault="00FD055A" w:rsidP="00FD055A">
      <w:pPr>
        <w:pStyle w:val="1Output"/>
      </w:pPr>
      <w:r>
        <w:t>---------</w:t>
      </w:r>
    </w:p>
    <w:p w14:paraId="558C1F68" w14:textId="77777777" w:rsidR="00FD055A" w:rsidRDefault="00FD055A" w:rsidP="00FD055A">
      <w:pPr>
        <w:pStyle w:val="1Output"/>
      </w:pPr>
      <w:r>
        <w:t>Satya</w:t>
      </w:r>
    </w:p>
    <w:p w14:paraId="7B9DC067" w14:textId="1640BA7F" w:rsidR="00FD055A" w:rsidRDefault="00FD055A" w:rsidP="00CC3C03">
      <w:pPr>
        <w:spacing w:after="0"/>
      </w:pPr>
    </w:p>
    <w:p w14:paraId="4C3F5388" w14:textId="77777777" w:rsidR="00CC3C03" w:rsidRPr="00DF2E27" w:rsidRDefault="00CC3C03" w:rsidP="00FD055A"/>
    <w:p w14:paraId="6DEB37A3" w14:textId="77777777" w:rsidR="00AA19B6" w:rsidRDefault="00510C90" w:rsidP="008151C9">
      <w:pPr>
        <w:pStyle w:val="Heading30"/>
      </w:pPr>
      <w:bookmarkStart w:id="85" w:name="_Toc2631481"/>
      <w:r>
        <w:t xml:space="preserve">## </w:t>
      </w:r>
      <w:r w:rsidR="00AA19B6" w:rsidRPr="00AA19B6">
        <w:t>How to convert String to Date in Java? (</w:t>
      </w:r>
      <w:hyperlink r:id="rId132" w:tgtFrame="_blank" w:history="1">
        <w:r w:rsidR="00AA19B6" w:rsidRPr="00AA19B6">
          <w:rPr>
            <w:rStyle w:val="Hyperlink"/>
          </w:rPr>
          <w:t>answer</w:t>
        </w:r>
      </w:hyperlink>
      <w:r w:rsidR="00AA19B6" w:rsidRPr="00AA19B6">
        <w:t>)</w:t>
      </w:r>
      <w:bookmarkEnd w:id="85"/>
    </w:p>
    <w:p w14:paraId="73C24ABE" w14:textId="77777777" w:rsidR="00515BE5" w:rsidRDefault="00AA19B6" w:rsidP="00DF2E27">
      <w:r w:rsidRPr="00515BE5">
        <w:rPr>
          <w:b/>
          <w:color w:val="FF0000"/>
        </w:rPr>
        <w:t>Prior to Java 8</w:t>
      </w:r>
      <w:r w:rsidRPr="00AA19B6">
        <w:t xml:space="preserve">, you can use </w:t>
      </w:r>
      <w:r w:rsidRPr="00515BE5">
        <w:rPr>
          <w:rStyle w:val="1OutputChar"/>
        </w:rPr>
        <w:t>DateFormat</w:t>
      </w:r>
      <w:r w:rsidRPr="00AA19B6">
        <w:t xml:space="preserve"> or </w:t>
      </w:r>
      <w:r w:rsidRPr="00515BE5">
        <w:rPr>
          <w:rStyle w:val="1OutputChar"/>
        </w:rPr>
        <w:t>SimpleDateFormat</w:t>
      </w:r>
      <w:r w:rsidRPr="00AA19B6">
        <w:t xml:space="preserve"> class to convert a String to Date In Java or vice-versa. </w:t>
      </w:r>
    </w:p>
    <w:p w14:paraId="7FBA55D4" w14:textId="77777777" w:rsidR="00DF2E27" w:rsidRDefault="00AA19B6" w:rsidP="00CC3C03">
      <w:pPr>
        <w:spacing w:after="0"/>
      </w:pPr>
      <w:r w:rsidRPr="00515BE5">
        <w:rPr>
          <w:b/>
          <w:color w:val="FF0000"/>
        </w:rPr>
        <w:t>From Java 8 onwards</w:t>
      </w:r>
      <w:r w:rsidRPr="00AA19B6">
        <w:t xml:space="preserve">, when you use the new Date and Time API, you can also use the </w:t>
      </w:r>
      <w:r w:rsidRPr="00515BE5">
        <w:rPr>
          <w:b/>
        </w:rPr>
        <w:t>DateTimeFormatter</w:t>
      </w:r>
      <w:r w:rsidRPr="00AA19B6">
        <w:t xml:space="preserve"> class to convert String to LocalDate, LocalTime, or LocalDateTime class in Java.</w:t>
      </w:r>
      <w:r>
        <w:t xml:space="preserve"> </w:t>
      </w:r>
    </w:p>
    <w:p w14:paraId="2A7B9B21" w14:textId="77777777" w:rsidR="0004661E" w:rsidRPr="005A35F5" w:rsidRDefault="0004661E" w:rsidP="005A35F5">
      <w:pPr>
        <w:pStyle w:val="1Output"/>
        <w:ind w:firstLine="720"/>
        <w:rPr>
          <w:color w:val="4C483D" w:themeColor="text2"/>
        </w:rPr>
      </w:pPr>
      <w:r w:rsidRPr="005A35F5">
        <w:rPr>
          <w:color w:val="000000"/>
        </w:rPr>
        <w:t xml:space="preserve">String </w:t>
      </w:r>
      <w:r w:rsidRPr="005A35F5">
        <w:rPr>
          <w:color w:val="6A3E3E"/>
          <w:shd w:val="clear" w:color="auto" w:fill="F0D8A8"/>
        </w:rPr>
        <w:t>string</w:t>
      </w:r>
      <w:r w:rsidRPr="005A35F5">
        <w:rPr>
          <w:color w:val="000000"/>
        </w:rPr>
        <w:t xml:space="preserve"> = </w:t>
      </w:r>
      <w:r w:rsidRPr="005A35F5">
        <w:t>"February 6, 2014"</w:t>
      </w:r>
      <w:r w:rsidRPr="005A35F5">
        <w:rPr>
          <w:color w:val="000000"/>
        </w:rPr>
        <w:t>;</w:t>
      </w:r>
    </w:p>
    <w:p w14:paraId="55B70EE5" w14:textId="4853E473" w:rsidR="00515BE5" w:rsidRPr="00DF2E27" w:rsidRDefault="0004661E" w:rsidP="0004661E">
      <w:pPr>
        <w:pStyle w:val="1Output"/>
      </w:pPr>
      <w:r w:rsidRPr="005A35F5">
        <w:rPr>
          <w:color w:val="000000"/>
        </w:rPr>
        <w:t xml:space="preserve">         </w:t>
      </w:r>
      <w:r w:rsidR="00846FA7">
        <w:rPr>
          <w:color w:val="000000"/>
        </w:rPr>
        <w:t xml:space="preserve">  </w:t>
      </w:r>
      <w:r w:rsidR="00337EE4">
        <w:rPr>
          <w:color w:val="000000"/>
        </w:rPr>
        <w:t xml:space="preserve"> </w:t>
      </w:r>
      <w:r w:rsidR="00846FA7">
        <w:rPr>
          <w:color w:val="000000"/>
        </w:rPr>
        <w:t>D</w:t>
      </w:r>
      <w:r w:rsidR="00846FA7" w:rsidRPr="005A35F5">
        <w:rPr>
          <w:color w:val="000000"/>
        </w:rPr>
        <w:t>ate</w:t>
      </w:r>
      <w:r w:rsidR="00846FA7">
        <w:rPr>
          <w:color w:val="000000"/>
        </w:rPr>
        <w:t xml:space="preserve"> </w:t>
      </w:r>
      <w:r w:rsidRPr="005A35F5">
        <w:rPr>
          <w:color w:val="000000"/>
        </w:rPr>
        <w:t xml:space="preserve">date = </w:t>
      </w:r>
      <w:r w:rsidRPr="005A35F5">
        <w:rPr>
          <w:bCs/>
          <w:color w:val="7F0055"/>
        </w:rPr>
        <w:t>new</w:t>
      </w:r>
      <w:r w:rsidRPr="005A35F5">
        <w:rPr>
          <w:color w:val="000000"/>
        </w:rPr>
        <w:t xml:space="preserve"> SimpleDateFormat(</w:t>
      </w:r>
      <w:r w:rsidRPr="005A35F5">
        <w:t>"MM/dd/yyyy"</w:t>
      </w:r>
      <w:r w:rsidRPr="005A35F5">
        <w:rPr>
          <w:color w:val="000000"/>
        </w:rPr>
        <w:t>).parse(</w:t>
      </w:r>
      <w:r w:rsidRPr="005A35F5">
        <w:rPr>
          <w:color w:val="6A3E3E"/>
          <w:shd w:val="clear" w:color="auto" w:fill="D4D4D4"/>
        </w:rPr>
        <w:t>string</w:t>
      </w:r>
      <w:r w:rsidRPr="005A35F5">
        <w:rPr>
          <w:color w:val="000000"/>
        </w:rPr>
        <w:t>);</w:t>
      </w:r>
    </w:p>
    <w:p w14:paraId="6AC34693" w14:textId="77777777" w:rsidR="00DF2E27" w:rsidRDefault="00DF2E27" w:rsidP="00724F0F"/>
    <w:p w14:paraId="60775802" w14:textId="77777777" w:rsidR="009375DB" w:rsidRDefault="009375DB" w:rsidP="008151C9">
      <w:pPr>
        <w:pStyle w:val="Heading30"/>
      </w:pPr>
      <w:bookmarkStart w:id="86" w:name="_Toc2631482"/>
      <w:r w:rsidRPr="009375DB">
        <w:t>Formatted output in Java</w:t>
      </w:r>
      <w:bookmarkEnd w:id="86"/>
    </w:p>
    <w:p w14:paraId="6472EFC2" w14:textId="302729FA" w:rsidR="009375DB" w:rsidRDefault="009375DB" w:rsidP="00CC3C03">
      <w:pPr>
        <w:spacing w:after="0"/>
      </w:pPr>
      <w:r w:rsidRPr="009375DB">
        <w:t xml:space="preserve">Sometimes </w:t>
      </w:r>
      <w:r w:rsidR="001E25C7">
        <w:t>we need to</w:t>
      </w:r>
      <w:r w:rsidRPr="009375DB">
        <w:t xml:space="preserve"> print the output in a given specified format</w:t>
      </w:r>
      <w:r w:rsidR="001E25C7">
        <w:t xml:space="preserve">. For doing that we have </w:t>
      </w:r>
      <w:r w:rsidR="001E25C7" w:rsidRPr="00CC3C03">
        <w:rPr>
          <w:rStyle w:val="3BlueChar"/>
        </w:rPr>
        <w:t>printf()</w:t>
      </w:r>
      <w:r w:rsidR="001E25C7">
        <w:t xml:space="preserve"> method.</w:t>
      </w:r>
      <w:r w:rsidR="00523AD9">
        <w:t xml:space="preserve"> </w:t>
      </w:r>
      <w:r w:rsidR="001E25C7" w:rsidRPr="00095F14">
        <w:rPr>
          <w:rStyle w:val="3BlueChar"/>
        </w:rPr>
        <w:t>printf()</w:t>
      </w:r>
      <w:r w:rsidR="001E25C7" w:rsidRPr="001E25C7">
        <w:t xml:space="preserve"> </w:t>
      </w:r>
      <w:r w:rsidR="001E25C7">
        <w:t xml:space="preserve">can take </w:t>
      </w:r>
      <w:r w:rsidR="001E25C7" w:rsidRPr="001E25C7">
        <w:rPr>
          <w:b/>
          <w:color w:val="FF0000"/>
        </w:rPr>
        <w:t>multiple arguments</w:t>
      </w:r>
      <w:r w:rsidR="001E25C7">
        <w:t xml:space="preserve">, but </w:t>
      </w:r>
      <w:r w:rsidR="001E25C7" w:rsidRPr="00095F14">
        <w:rPr>
          <w:rStyle w:val="2SyntaxChar"/>
        </w:rPr>
        <w:t>System.out.print()</w:t>
      </w:r>
      <w:r w:rsidR="001E25C7" w:rsidRPr="001E25C7">
        <w:t xml:space="preserve"> and </w:t>
      </w:r>
      <w:r w:rsidR="001E25C7" w:rsidRPr="00095F14">
        <w:rPr>
          <w:rStyle w:val="2SyntaxChar"/>
        </w:rPr>
        <w:t>System.out.println()</w:t>
      </w:r>
      <w:r w:rsidR="001E25C7" w:rsidRPr="001E25C7">
        <w:t xml:space="preserve"> take a single argument</w:t>
      </w:r>
      <w:r w:rsidR="00A326EC">
        <w:t>.</w:t>
      </w:r>
    </w:p>
    <w:p w14:paraId="2864DF89" w14:textId="77777777" w:rsidR="00A326EC" w:rsidRDefault="00A326EC" w:rsidP="00A326EC">
      <w:pPr>
        <w:pStyle w:val="1Output"/>
        <w:rPr>
          <w:color w:val="4C483D" w:themeColor="text2"/>
        </w:rPr>
      </w:pPr>
      <w:r>
        <w:t>public</w:t>
      </w:r>
      <w:r>
        <w:rPr>
          <w:color w:val="000000"/>
        </w:rPr>
        <w:t xml:space="preserve"> </w:t>
      </w:r>
      <w:r>
        <w:t>class</w:t>
      </w:r>
      <w:r>
        <w:rPr>
          <w:color w:val="000000"/>
        </w:rPr>
        <w:t xml:space="preserve"> Demo {</w:t>
      </w:r>
    </w:p>
    <w:p w14:paraId="40E0607D" w14:textId="77777777" w:rsidR="00A326EC" w:rsidRDefault="00A326EC" w:rsidP="00A326EC">
      <w:pPr>
        <w:pStyle w:val="1Output"/>
        <w:rPr>
          <w:color w:val="4C483D" w:themeColor="text2"/>
        </w:rPr>
      </w:pPr>
      <w:r>
        <w:rPr>
          <w:color w:val="000000"/>
        </w:rPr>
        <w:tab/>
      </w:r>
      <w:r>
        <w:t>public</w:t>
      </w:r>
      <w:r>
        <w:rPr>
          <w:color w:val="000000"/>
        </w:rPr>
        <w:t xml:space="preserve"> </w:t>
      </w:r>
      <w:r>
        <w:t>static</w:t>
      </w:r>
      <w:r>
        <w:rPr>
          <w:color w:val="000000"/>
        </w:rPr>
        <w:t xml:space="preserve"> </w:t>
      </w:r>
      <w:r>
        <w:t>void</w:t>
      </w:r>
      <w:r>
        <w:rPr>
          <w:color w:val="000000"/>
        </w:rPr>
        <w:t xml:space="preserve"> main(String[] </w:t>
      </w:r>
      <w:r>
        <w:rPr>
          <w:color w:val="6A3E3E"/>
        </w:rPr>
        <w:t>args</w:t>
      </w:r>
      <w:r>
        <w:rPr>
          <w:color w:val="000000"/>
        </w:rPr>
        <w:t>) {</w:t>
      </w:r>
    </w:p>
    <w:p w14:paraId="7AE26D74" w14:textId="439D836B" w:rsidR="00A326EC" w:rsidRDefault="00A326EC" w:rsidP="00A326EC">
      <w:pPr>
        <w:pStyle w:val="1Output"/>
        <w:rPr>
          <w:color w:val="4C483D" w:themeColor="text2"/>
        </w:rPr>
      </w:pPr>
      <w:r>
        <w:rPr>
          <w:color w:val="000000"/>
        </w:rPr>
        <w:tab/>
      </w:r>
      <w:r w:rsidR="005A153A">
        <w:rPr>
          <w:color w:val="000000"/>
        </w:rPr>
        <w:t xml:space="preserve">    </w:t>
      </w:r>
      <w:r>
        <w:t>int</w:t>
      </w:r>
      <w:r>
        <w:rPr>
          <w:color w:val="000000"/>
        </w:rPr>
        <w:t xml:space="preserve"> </w:t>
      </w:r>
      <w:r>
        <w:rPr>
          <w:color w:val="6A3E3E"/>
        </w:rPr>
        <w:t>x</w:t>
      </w:r>
      <w:r>
        <w:rPr>
          <w:color w:val="000000"/>
        </w:rPr>
        <w:t xml:space="preserve"> = 100; </w:t>
      </w:r>
    </w:p>
    <w:p w14:paraId="5B8DF75F" w14:textId="77777777" w:rsidR="00A326EC" w:rsidRDefault="00A326EC" w:rsidP="00A326EC">
      <w:pPr>
        <w:pStyle w:val="1Output"/>
        <w:rPr>
          <w:color w:val="4C483D" w:themeColor="text2"/>
        </w:rPr>
      </w:pPr>
      <w:r>
        <w:rPr>
          <w:color w:val="000000"/>
        </w:rPr>
        <w:tab/>
        <w:t xml:space="preserve">    System.</w:t>
      </w:r>
      <w:r>
        <w:rPr>
          <w:i/>
          <w:iCs/>
          <w:color w:val="0000C0"/>
        </w:rPr>
        <w:t>out</w:t>
      </w:r>
      <w:r>
        <w:rPr>
          <w:color w:val="000000"/>
        </w:rPr>
        <w:t>.printf(</w:t>
      </w:r>
      <w:r>
        <w:rPr>
          <w:color w:val="2A00FF"/>
        </w:rPr>
        <w:t>"Printing simple integer: x = %d\n"</w:t>
      </w:r>
      <w:r>
        <w:rPr>
          <w:color w:val="000000"/>
        </w:rPr>
        <w:t xml:space="preserve">, </w:t>
      </w:r>
      <w:r>
        <w:rPr>
          <w:color w:val="6A3E3E"/>
        </w:rPr>
        <w:t>x</w:t>
      </w:r>
      <w:r>
        <w:rPr>
          <w:color w:val="000000"/>
        </w:rPr>
        <w:t xml:space="preserve">); </w:t>
      </w:r>
    </w:p>
    <w:p w14:paraId="7057D7A4" w14:textId="77777777" w:rsidR="00A326EC" w:rsidRDefault="00A326EC" w:rsidP="00A326EC">
      <w:pPr>
        <w:pStyle w:val="1Output"/>
        <w:rPr>
          <w:color w:val="4C483D" w:themeColor="text2"/>
        </w:rPr>
      </w:pPr>
      <w:r>
        <w:rPr>
          <w:color w:val="000000"/>
        </w:rPr>
        <w:tab/>
        <w:t xml:space="preserve">  </w:t>
      </w:r>
    </w:p>
    <w:p w14:paraId="74F8B080" w14:textId="2DDA67C4" w:rsidR="00A326EC" w:rsidRDefault="00A326EC" w:rsidP="00A326EC">
      <w:pPr>
        <w:pStyle w:val="1Output"/>
        <w:rPr>
          <w:color w:val="4C483D" w:themeColor="text2"/>
        </w:rPr>
      </w:pPr>
      <w:r>
        <w:rPr>
          <w:color w:val="000000"/>
        </w:rPr>
        <w:tab/>
      </w:r>
      <w:r>
        <w:rPr>
          <w:color w:val="3F7F5F"/>
        </w:rPr>
        <w:t xml:space="preserve"> </w:t>
      </w:r>
    </w:p>
    <w:p w14:paraId="03981D82" w14:textId="2ECB93C9" w:rsidR="00A326EC" w:rsidRDefault="00A326EC" w:rsidP="00A326EC">
      <w:pPr>
        <w:pStyle w:val="1Output"/>
        <w:rPr>
          <w:color w:val="000000"/>
        </w:rPr>
      </w:pPr>
      <w:r>
        <w:rPr>
          <w:color w:val="000000"/>
        </w:rPr>
        <w:tab/>
        <w:t xml:space="preserve">    System.</w:t>
      </w:r>
      <w:r>
        <w:rPr>
          <w:i/>
          <w:iCs/>
          <w:color w:val="0000C0"/>
        </w:rPr>
        <w:t>out</w:t>
      </w:r>
      <w:r>
        <w:rPr>
          <w:color w:val="000000"/>
        </w:rPr>
        <w:t>.printf(</w:t>
      </w:r>
      <w:r>
        <w:rPr>
          <w:color w:val="2A00FF"/>
        </w:rPr>
        <w:t>"Formatted with precison: PI = %.2f\n"</w:t>
      </w:r>
      <w:r>
        <w:rPr>
          <w:color w:val="000000"/>
        </w:rPr>
        <w:t>, Math.</w:t>
      </w:r>
      <w:r>
        <w:rPr>
          <w:i/>
          <w:iCs/>
          <w:color w:val="0000C0"/>
        </w:rPr>
        <w:t>PI</w:t>
      </w:r>
      <w:r>
        <w:rPr>
          <w:color w:val="000000"/>
        </w:rPr>
        <w:t xml:space="preserve">); </w:t>
      </w:r>
    </w:p>
    <w:p w14:paraId="52F147BB" w14:textId="45B10BD1" w:rsidR="00CD3DC8" w:rsidRDefault="00CD3DC8" w:rsidP="00A326EC">
      <w:pPr>
        <w:pStyle w:val="1Output"/>
        <w:rPr>
          <w:color w:val="4C483D" w:themeColor="text2"/>
        </w:rPr>
      </w:pPr>
      <w:r>
        <w:rPr>
          <w:color w:val="000000"/>
        </w:rPr>
        <w:tab/>
        <w:t xml:space="preserve">    </w:t>
      </w:r>
      <w:r>
        <w:rPr>
          <w:color w:val="3F7F5F"/>
        </w:rPr>
        <w:t xml:space="preserve">// this will print it </w:t>
      </w:r>
      <w:r>
        <w:rPr>
          <w:color w:val="3F7F5F"/>
          <w:u w:val="single"/>
        </w:rPr>
        <w:t>upto</w:t>
      </w:r>
      <w:r>
        <w:rPr>
          <w:color w:val="3F7F5F"/>
        </w:rPr>
        <w:t xml:space="preserve"> 2 decimal places</w:t>
      </w:r>
    </w:p>
    <w:p w14:paraId="7DB0B334" w14:textId="77777777" w:rsidR="00A326EC" w:rsidRDefault="00A326EC" w:rsidP="00A326EC">
      <w:pPr>
        <w:pStyle w:val="1Output"/>
        <w:rPr>
          <w:color w:val="4C483D" w:themeColor="text2"/>
        </w:rPr>
      </w:pPr>
      <w:r>
        <w:rPr>
          <w:color w:val="000000"/>
        </w:rPr>
        <w:tab/>
        <w:t xml:space="preserve">  </w:t>
      </w:r>
    </w:p>
    <w:p w14:paraId="6DA465C3" w14:textId="4921F6EA" w:rsidR="00A326EC" w:rsidRDefault="00A326EC" w:rsidP="00A326EC">
      <w:pPr>
        <w:pStyle w:val="1Output"/>
        <w:rPr>
          <w:color w:val="4C483D" w:themeColor="text2"/>
        </w:rPr>
      </w:pPr>
      <w:r>
        <w:rPr>
          <w:color w:val="000000"/>
        </w:rPr>
        <w:tab/>
        <w:t xml:space="preserve">    </w:t>
      </w:r>
      <w:r>
        <w:t>float</w:t>
      </w:r>
      <w:r>
        <w:rPr>
          <w:color w:val="000000"/>
        </w:rPr>
        <w:t xml:space="preserve"> </w:t>
      </w:r>
      <w:r>
        <w:rPr>
          <w:color w:val="6A3E3E"/>
        </w:rPr>
        <w:t>n</w:t>
      </w:r>
      <w:r>
        <w:rPr>
          <w:color w:val="000000"/>
        </w:rPr>
        <w:t xml:space="preserve"> = 5.2f;</w:t>
      </w:r>
      <w:r>
        <w:rPr>
          <w:color w:val="000000"/>
        </w:rPr>
        <w:tab/>
        <w:t xml:space="preserve">    </w:t>
      </w:r>
    </w:p>
    <w:p w14:paraId="56E0EE2A" w14:textId="77777777" w:rsidR="00A326EC" w:rsidRDefault="00A326EC" w:rsidP="00A326EC">
      <w:pPr>
        <w:pStyle w:val="1Output"/>
        <w:rPr>
          <w:color w:val="4C483D" w:themeColor="text2"/>
        </w:rPr>
      </w:pPr>
      <w:r>
        <w:rPr>
          <w:color w:val="000000"/>
        </w:rPr>
        <w:tab/>
        <w:t xml:space="preserve">    System.</w:t>
      </w:r>
      <w:r>
        <w:rPr>
          <w:i/>
          <w:iCs/>
          <w:color w:val="0000C0"/>
        </w:rPr>
        <w:t>out</w:t>
      </w:r>
      <w:r>
        <w:rPr>
          <w:color w:val="000000"/>
        </w:rPr>
        <w:t>.printf(</w:t>
      </w:r>
      <w:r>
        <w:rPr>
          <w:color w:val="2A00FF"/>
        </w:rPr>
        <w:t>"Formatted to specific width: n = %.4f\n"</w:t>
      </w:r>
      <w:r>
        <w:rPr>
          <w:color w:val="000000"/>
        </w:rPr>
        <w:t xml:space="preserve">, </w:t>
      </w:r>
      <w:r>
        <w:rPr>
          <w:color w:val="6A3E3E"/>
        </w:rPr>
        <w:t>n</w:t>
      </w:r>
      <w:r>
        <w:rPr>
          <w:color w:val="000000"/>
        </w:rPr>
        <w:t xml:space="preserve">); </w:t>
      </w:r>
    </w:p>
    <w:p w14:paraId="0E1D92B5" w14:textId="25F46DEF" w:rsidR="00A326EC" w:rsidRDefault="00A82FDA" w:rsidP="00A82FDA">
      <w:pPr>
        <w:pStyle w:val="1Output"/>
        <w:ind w:firstLine="720"/>
        <w:rPr>
          <w:color w:val="000000"/>
        </w:rPr>
      </w:pPr>
      <w:r>
        <w:rPr>
          <w:color w:val="3F7F5F"/>
        </w:rPr>
        <w:t xml:space="preserve">    // automatically appends zero to the rightmost part of decimal</w:t>
      </w:r>
      <w:r w:rsidR="00A326EC">
        <w:rPr>
          <w:color w:val="000000"/>
        </w:rPr>
        <w:tab/>
        <w:t xml:space="preserve">  </w:t>
      </w:r>
    </w:p>
    <w:p w14:paraId="226E096D" w14:textId="77777777" w:rsidR="00A82FDA" w:rsidRDefault="00A82FDA" w:rsidP="00A326EC">
      <w:pPr>
        <w:pStyle w:val="1Output"/>
        <w:rPr>
          <w:color w:val="4C483D" w:themeColor="text2"/>
        </w:rPr>
      </w:pPr>
    </w:p>
    <w:p w14:paraId="4E24B461" w14:textId="100DC710" w:rsidR="00A326EC" w:rsidRDefault="00A326EC" w:rsidP="00A326EC">
      <w:pPr>
        <w:pStyle w:val="1Output"/>
        <w:rPr>
          <w:color w:val="4C483D" w:themeColor="text2"/>
        </w:rPr>
      </w:pPr>
      <w:r>
        <w:rPr>
          <w:color w:val="000000"/>
        </w:rPr>
        <w:tab/>
        <w:t xml:space="preserve">    </w:t>
      </w:r>
      <w:r>
        <w:rPr>
          <w:color w:val="6A3E3E"/>
        </w:rPr>
        <w:t>n</w:t>
      </w:r>
      <w:r>
        <w:rPr>
          <w:color w:val="000000"/>
        </w:rPr>
        <w:t xml:space="preserve"> = 2324435.3f; </w:t>
      </w:r>
      <w:r>
        <w:rPr>
          <w:color w:val="000000"/>
        </w:rPr>
        <w:tab/>
      </w:r>
      <w:r>
        <w:rPr>
          <w:color w:val="3F7F5F"/>
        </w:rPr>
        <w:t xml:space="preserve"> </w:t>
      </w:r>
    </w:p>
    <w:p w14:paraId="7128C3C7" w14:textId="7B9A68EE" w:rsidR="00A326EC" w:rsidRDefault="00A326EC" w:rsidP="00A326EC">
      <w:pPr>
        <w:pStyle w:val="1Output"/>
        <w:rPr>
          <w:color w:val="000000"/>
        </w:rPr>
      </w:pPr>
      <w:r>
        <w:rPr>
          <w:color w:val="000000"/>
        </w:rPr>
        <w:tab/>
        <w:t xml:space="preserve">    System.</w:t>
      </w:r>
      <w:r>
        <w:rPr>
          <w:i/>
          <w:iCs/>
          <w:color w:val="0000C0"/>
        </w:rPr>
        <w:t>out</w:t>
      </w:r>
      <w:r>
        <w:rPr>
          <w:color w:val="000000"/>
        </w:rPr>
        <w:t>.printf(</w:t>
      </w:r>
      <w:r>
        <w:rPr>
          <w:color w:val="2A00FF"/>
        </w:rPr>
        <w:t>"Formatted to right margin: n = %20.4f\n"</w:t>
      </w:r>
      <w:r>
        <w:rPr>
          <w:color w:val="000000"/>
        </w:rPr>
        <w:t xml:space="preserve">, </w:t>
      </w:r>
      <w:r>
        <w:rPr>
          <w:color w:val="6A3E3E"/>
        </w:rPr>
        <w:t>n</w:t>
      </w:r>
      <w:r>
        <w:rPr>
          <w:color w:val="000000"/>
        </w:rPr>
        <w:t xml:space="preserve">); </w:t>
      </w:r>
    </w:p>
    <w:p w14:paraId="6DB87489" w14:textId="4C046DB1" w:rsidR="00A82FDA" w:rsidRDefault="00A82FDA" w:rsidP="00A326EC">
      <w:pPr>
        <w:pStyle w:val="1Output"/>
        <w:rPr>
          <w:color w:val="4C483D" w:themeColor="text2"/>
        </w:rPr>
      </w:pPr>
      <w:r>
        <w:rPr>
          <w:color w:val="000000"/>
        </w:rPr>
        <w:tab/>
        <w:t xml:space="preserve">    </w:t>
      </w:r>
      <w:r>
        <w:rPr>
          <w:color w:val="3F7F5F"/>
        </w:rPr>
        <w:t>// here number is formatted from right margin and occupies a width of 20 characters</w:t>
      </w:r>
    </w:p>
    <w:p w14:paraId="43EBA1A1" w14:textId="77777777" w:rsidR="00A326EC" w:rsidRDefault="00A326EC" w:rsidP="00A326EC">
      <w:pPr>
        <w:pStyle w:val="1Output"/>
        <w:rPr>
          <w:color w:val="4C483D" w:themeColor="text2"/>
        </w:rPr>
      </w:pPr>
      <w:r>
        <w:rPr>
          <w:color w:val="000000"/>
        </w:rPr>
        <w:tab/>
        <w:t>}</w:t>
      </w:r>
    </w:p>
    <w:p w14:paraId="41A46C8A" w14:textId="77777777" w:rsidR="00A326EC" w:rsidRDefault="00A326EC" w:rsidP="00A326EC">
      <w:pPr>
        <w:pStyle w:val="1Output"/>
        <w:rPr>
          <w:color w:val="000000"/>
        </w:rPr>
      </w:pPr>
      <w:r>
        <w:rPr>
          <w:color w:val="000000"/>
        </w:rPr>
        <w:t>}</w:t>
      </w:r>
    </w:p>
    <w:p w14:paraId="5BE4B5CF" w14:textId="77777777" w:rsidR="00A326EC" w:rsidRDefault="00A326EC" w:rsidP="00A326EC">
      <w:pPr>
        <w:pStyle w:val="1Output"/>
        <w:shd w:val="clear" w:color="auto" w:fill="000000" w:themeFill="text1"/>
      </w:pPr>
      <w:r>
        <w:t>Printing simple integer: x = 100</w:t>
      </w:r>
    </w:p>
    <w:p w14:paraId="701FB192" w14:textId="77777777" w:rsidR="00A326EC" w:rsidRDefault="00A326EC" w:rsidP="00A326EC">
      <w:pPr>
        <w:pStyle w:val="1Output"/>
        <w:shd w:val="clear" w:color="auto" w:fill="000000" w:themeFill="text1"/>
      </w:pPr>
      <w:r>
        <w:t>Formatted with precison: PI = 3.14</w:t>
      </w:r>
    </w:p>
    <w:p w14:paraId="0AEC130C" w14:textId="77777777" w:rsidR="00A326EC" w:rsidRDefault="00A326EC" w:rsidP="00A326EC">
      <w:pPr>
        <w:pStyle w:val="1Output"/>
        <w:shd w:val="clear" w:color="auto" w:fill="000000" w:themeFill="text1"/>
      </w:pPr>
      <w:r>
        <w:t>Formatted to specific width: n = 5.2000</w:t>
      </w:r>
    </w:p>
    <w:p w14:paraId="1DA36125" w14:textId="77777777" w:rsidR="00A326EC" w:rsidRDefault="00A326EC" w:rsidP="00A326EC">
      <w:pPr>
        <w:pStyle w:val="1Output"/>
        <w:shd w:val="clear" w:color="auto" w:fill="000000" w:themeFill="text1"/>
      </w:pPr>
      <w:r>
        <w:t>Formatted to right margin: n =         2324435.2500</w:t>
      </w:r>
    </w:p>
    <w:p w14:paraId="35F0BB00" w14:textId="77777777" w:rsidR="0082015F" w:rsidRDefault="0082015F" w:rsidP="008A08FE">
      <w:pPr>
        <w:spacing w:after="0"/>
      </w:pPr>
    </w:p>
    <w:p w14:paraId="68CED934" w14:textId="397AC552" w:rsidR="008A08FE" w:rsidRDefault="00095F14" w:rsidP="008A08FE">
      <w:pPr>
        <w:spacing w:after="0"/>
      </w:pPr>
      <w:r>
        <w:t>W</w:t>
      </w:r>
      <w:r w:rsidR="008A08FE">
        <w:t xml:space="preserve">e have </w:t>
      </w:r>
      <w:r w:rsidR="008A08FE" w:rsidRPr="008A08FE">
        <w:t>The </w:t>
      </w:r>
      <w:r w:rsidR="008A08FE" w:rsidRPr="008A08FE">
        <w:rPr>
          <w:rStyle w:val="1OutputChar"/>
        </w:rPr>
        <w:t>java.lang.String.format(String format, Object... args)</w:t>
      </w:r>
      <w:r w:rsidR="008A08FE" w:rsidRPr="008A08FE">
        <w:rPr>
          <w:b/>
          <w:bCs/>
        </w:rPr>
        <w:t> </w:t>
      </w:r>
      <w:r w:rsidR="008A08FE" w:rsidRPr="008A08FE">
        <w:t>method returns a formatted string using the specified format string and arguments</w:t>
      </w:r>
      <w:r w:rsidR="008A08FE">
        <w:t>.</w:t>
      </w:r>
    </w:p>
    <w:p w14:paraId="626F9E5E" w14:textId="77777777" w:rsidR="008A08FE" w:rsidRDefault="008A08FE" w:rsidP="008A08FE">
      <w:pPr>
        <w:pStyle w:val="1Output"/>
        <w:rPr>
          <w:color w:val="4C483D" w:themeColor="text2"/>
        </w:rPr>
      </w:pPr>
      <w:r>
        <w:t>public</w:t>
      </w:r>
      <w:r>
        <w:rPr>
          <w:color w:val="000000"/>
        </w:rPr>
        <w:t xml:space="preserve"> </w:t>
      </w:r>
      <w:r>
        <w:t>class</w:t>
      </w:r>
      <w:r>
        <w:rPr>
          <w:color w:val="000000"/>
        </w:rPr>
        <w:t xml:space="preserve"> Demo {</w:t>
      </w:r>
    </w:p>
    <w:p w14:paraId="6F1B6D5D" w14:textId="77777777" w:rsidR="008A08FE" w:rsidRDefault="008A08FE" w:rsidP="008A08FE">
      <w:pPr>
        <w:pStyle w:val="1Output"/>
        <w:rPr>
          <w:color w:val="4C483D" w:themeColor="text2"/>
        </w:rPr>
      </w:pPr>
      <w:r>
        <w:rPr>
          <w:color w:val="000000"/>
        </w:rPr>
        <w:tab/>
      </w:r>
      <w:r>
        <w:t>public</w:t>
      </w:r>
      <w:r>
        <w:rPr>
          <w:color w:val="000000"/>
        </w:rPr>
        <w:t xml:space="preserve"> </w:t>
      </w:r>
      <w:r>
        <w:t>static</w:t>
      </w:r>
      <w:r>
        <w:rPr>
          <w:color w:val="000000"/>
        </w:rPr>
        <w:t xml:space="preserve"> </w:t>
      </w:r>
      <w:r>
        <w:t>void</w:t>
      </w:r>
      <w:r>
        <w:rPr>
          <w:color w:val="000000"/>
        </w:rPr>
        <w:t xml:space="preserve"> main(String[] </w:t>
      </w:r>
      <w:r>
        <w:rPr>
          <w:color w:val="6A3E3E"/>
        </w:rPr>
        <w:t>args</w:t>
      </w:r>
      <w:r>
        <w:rPr>
          <w:color w:val="000000"/>
        </w:rPr>
        <w:t>) {</w:t>
      </w:r>
    </w:p>
    <w:p w14:paraId="0A3F743C" w14:textId="77777777" w:rsidR="008A08FE" w:rsidRDefault="008A08FE" w:rsidP="008A08FE">
      <w:pPr>
        <w:pStyle w:val="1Output"/>
        <w:rPr>
          <w:color w:val="4C483D" w:themeColor="text2"/>
        </w:rPr>
      </w:pPr>
      <w:r>
        <w:rPr>
          <w:color w:val="000000"/>
        </w:rPr>
        <w:tab/>
      </w:r>
      <w:r>
        <w:rPr>
          <w:color w:val="000000"/>
        </w:rPr>
        <w:tab/>
      </w:r>
      <w:r>
        <w:t>double</w:t>
      </w:r>
      <w:r>
        <w:rPr>
          <w:color w:val="000000"/>
        </w:rPr>
        <w:t xml:space="preserve"> </w:t>
      </w:r>
      <w:r>
        <w:rPr>
          <w:color w:val="6A3E3E"/>
        </w:rPr>
        <w:t>pi</w:t>
      </w:r>
      <w:r>
        <w:rPr>
          <w:color w:val="000000"/>
        </w:rPr>
        <w:t xml:space="preserve"> = Math.</w:t>
      </w:r>
      <w:r>
        <w:rPr>
          <w:i/>
          <w:iCs/>
          <w:color w:val="0000C0"/>
        </w:rPr>
        <w:t>PI</w:t>
      </w:r>
      <w:r>
        <w:rPr>
          <w:color w:val="000000"/>
        </w:rPr>
        <w:t>;</w:t>
      </w:r>
    </w:p>
    <w:p w14:paraId="3F5AE78E" w14:textId="77777777" w:rsidR="008A08FE" w:rsidRDefault="008A08FE" w:rsidP="008A08FE">
      <w:pPr>
        <w:pStyle w:val="1Output"/>
        <w:rPr>
          <w:color w:val="4C483D" w:themeColor="text2"/>
        </w:rPr>
      </w:pPr>
      <w:r>
        <w:rPr>
          <w:color w:val="000000"/>
        </w:rPr>
        <w:lastRenderedPageBreak/>
        <w:tab/>
      </w:r>
      <w:r>
        <w:rPr>
          <w:color w:val="000000"/>
        </w:rPr>
        <w:tab/>
      </w:r>
      <w:r>
        <w:rPr>
          <w:color w:val="3F7F5F"/>
        </w:rPr>
        <w:t>// returns a formatted string using the specified format string, and arguments</w:t>
      </w:r>
    </w:p>
    <w:p w14:paraId="1D72108C" w14:textId="77777777" w:rsidR="008A08FE" w:rsidRDefault="008A08FE" w:rsidP="008A08FE">
      <w:pPr>
        <w:pStyle w:val="1Output"/>
        <w:rPr>
          <w:color w:val="4C483D" w:themeColor="text2"/>
        </w:rPr>
      </w:pPr>
      <w:r>
        <w:rPr>
          <w:color w:val="000000"/>
        </w:rPr>
        <w:tab/>
      </w:r>
      <w:r>
        <w:rPr>
          <w:color w:val="000000"/>
        </w:rPr>
        <w:tab/>
        <w:t>System.</w:t>
      </w:r>
      <w:r>
        <w:rPr>
          <w:i/>
          <w:iCs/>
          <w:color w:val="0000C0"/>
        </w:rPr>
        <w:t>out</w:t>
      </w:r>
      <w:r>
        <w:rPr>
          <w:color w:val="000000"/>
        </w:rPr>
        <w:t>.format(</w:t>
      </w:r>
      <w:r>
        <w:rPr>
          <w:color w:val="2A00FF"/>
        </w:rPr>
        <w:t>"%f\n"</w:t>
      </w:r>
      <w:r>
        <w:rPr>
          <w:color w:val="000000"/>
        </w:rPr>
        <w:t xml:space="preserve">, </w:t>
      </w:r>
      <w:r>
        <w:rPr>
          <w:color w:val="6A3E3E"/>
        </w:rPr>
        <w:t>pi</w:t>
      </w:r>
      <w:r>
        <w:rPr>
          <w:color w:val="000000"/>
        </w:rPr>
        <w:t>);</w:t>
      </w:r>
    </w:p>
    <w:p w14:paraId="3BF19C28" w14:textId="77777777" w:rsidR="008A08FE" w:rsidRDefault="008A08FE" w:rsidP="008A08FE">
      <w:pPr>
        <w:pStyle w:val="1Output"/>
        <w:rPr>
          <w:color w:val="4C483D" w:themeColor="text2"/>
        </w:rPr>
      </w:pPr>
      <w:r>
        <w:rPr>
          <w:color w:val="000000"/>
        </w:rPr>
        <w:tab/>
      </w:r>
      <w:r>
        <w:rPr>
          <w:color w:val="000000"/>
        </w:rPr>
        <w:tab/>
      </w:r>
    </w:p>
    <w:p w14:paraId="3F008771" w14:textId="77777777" w:rsidR="008A08FE" w:rsidRDefault="008A08FE" w:rsidP="008A08FE">
      <w:pPr>
        <w:pStyle w:val="1Output"/>
        <w:rPr>
          <w:color w:val="4C483D" w:themeColor="text2"/>
        </w:rPr>
      </w:pPr>
      <w:r>
        <w:rPr>
          <w:color w:val="000000"/>
        </w:rPr>
        <w:tab/>
      </w:r>
      <w:r>
        <w:rPr>
          <w:color w:val="000000"/>
        </w:rPr>
        <w:tab/>
      </w:r>
      <w:r>
        <w:t>float</w:t>
      </w:r>
      <w:r>
        <w:rPr>
          <w:color w:val="000000"/>
        </w:rPr>
        <w:t xml:space="preserve"> </w:t>
      </w:r>
      <w:r>
        <w:rPr>
          <w:color w:val="6A3E3E"/>
        </w:rPr>
        <w:t>f</w:t>
      </w:r>
      <w:r>
        <w:rPr>
          <w:color w:val="000000"/>
        </w:rPr>
        <w:t xml:space="preserve"> = 246.83278387f;</w:t>
      </w:r>
    </w:p>
    <w:p w14:paraId="1258DCE2" w14:textId="77777777" w:rsidR="008A08FE" w:rsidRDefault="008A08FE" w:rsidP="008A08FE">
      <w:pPr>
        <w:pStyle w:val="1Output"/>
        <w:rPr>
          <w:color w:val="4C483D" w:themeColor="text2"/>
        </w:rPr>
      </w:pPr>
      <w:r>
        <w:rPr>
          <w:color w:val="000000"/>
        </w:rPr>
        <w:tab/>
      </w:r>
      <w:r>
        <w:rPr>
          <w:color w:val="000000"/>
        </w:rPr>
        <w:tab/>
        <w:t xml:space="preserve">String </w:t>
      </w:r>
      <w:r>
        <w:rPr>
          <w:color w:val="6A3E3E"/>
        </w:rPr>
        <w:t>s</w:t>
      </w:r>
      <w:r>
        <w:rPr>
          <w:color w:val="000000"/>
        </w:rPr>
        <w:t xml:space="preserve"> = String.</w:t>
      </w:r>
      <w:r>
        <w:rPr>
          <w:i/>
          <w:iCs/>
          <w:color w:val="000000"/>
        </w:rPr>
        <w:t>format</w:t>
      </w:r>
      <w:r>
        <w:rPr>
          <w:color w:val="000000"/>
        </w:rPr>
        <w:t>(</w:t>
      </w:r>
      <w:r>
        <w:rPr>
          <w:color w:val="2A00FF"/>
        </w:rPr>
        <w:t>"%.2f\n"</w:t>
      </w:r>
      <w:r>
        <w:rPr>
          <w:color w:val="000000"/>
        </w:rPr>
        <w:t>,</w:t>
      </w:r>
      <w:r>
        <w:rPr>
          <w:color w:val="6A3E3E"/>
        </w:rPr>
        <w:t>f</w:t>
      </w:r>
      <w:r>
        <w:rPr>
          <w:color w:val="000000"/>
        </w:rPr>
        <w:t>);</w:t>
      </w:r>
    </w:p>
    <w:p w14:paraId="761E93FA" w14:textId="77777777" w:rsidR="008A08FE" w:rsidRDefault="008A08FE" w:rsidP="008A08FE">
      <w:pPr>
        <w:pStyle w:val="1Output"/>
        <w:rPr>
          <w:color w:val="4C483D" w:themeColor="text2"/>
        </w:rPr>
      </w:pPr>
      <w:r>
        <w:rPr>
          <w:color w:val="000000"/>
        </w:rPr>
        <w:tab/>
      </w:r>
      <w:r>
        <w:rPr>
          <w:color w:val="000000"/>
        </w:rPr>
        <w:tab/>
        <w:t>System.</w:t>
      </w:r>
      <w:r>
        <w:rPr>
          <w:i/>
          <w:iCs/>
          <w:color w:val="0000C0"/>
        </w:rPr>
        <w:t>out</w:t>
      </w:r>
      <w:r>
        <w:rPr>
          <w:color w:val="000000"/>
        </w:rPr>
        <w:t>.println(</w:t>
      </w:r>
      <w:r>
        <w:rPr>
          <w:color w:val="6A3E3E"/>
        </w:rPr>
        <w:t>s</w:t>
      </w:r>
      <w:r>
        <w:rPr>
          <w:color w:val="000000"/>
        </w:rPr>
        <w:t>);</w:t>
      </w:r>
      <w:r>
        <w:rPr>
          <w:color w:val="000000"/>
        </w:rPr>
        <w:tab/>
      </w:r>
      <w:r>
        <w:rPr>
          <w:color w:val="000000"/>
        </w:rPr>
        <w:tab/>
      </w:r>
    </w:p>
    <w:p w14:paraId="0E1FE1C6" w14:textId="77777777" w:rsidR="008A08FE" w:rsidRDefault="008A08FE" w:rsidP="008A08FE">
      <w:pPr>
        <w:pStyle w:val="1Output"/>
        <w:rPr>
          <w:color w:val="000000"/>
        </w:rPr>
      </w:pPr>
      <w:r>
        <w:rPr>
          <w:color w:val="000000"/>
        </w:rPr>
        <w:tab/>
        <w:t>}</w:t>
      </w:r>
    </w:p>
    <w:p w14:paraId="78251775" w14:textId="77777777" w:rsidR="008A08FE" w:rsidRDefault="008A08FE" w:rsidP="008A08FE">
      <w:pPr>
        <w:pStyle w:val="1Output"/>
        <w:rPr>
          <w:color w:val="000000"/>
        </w:rPr>
      </w:pPr>
      <w:r>
        <w:rPr>
          <w:color w:val="000000"/>
        </w:rPr>
        <w:t>}</w:t>
      </w:r>
    </w:p>
    <w:p w14:paraId="4201DBFD" w14:textId="77777777" w:rsidR="008A08FE" w:rsidRDefault="008A08FE" w:rsidP="008A08FE">
      <w:pPr>
        <w:pStyle w:val="1Output"/>
        <w:shd w:val="clear" w:color="auto" w:fill="000000" w:themeFill="text1"/>
      </w:pPr>
      <w:r>
        <w:t>3.141593</w:t>
      </w:r>
    </w:p>
    <w:p w14:paraId="5C6155BF" w14:textId="77777777" w:rsidR="008A08FE" w:rsidRDefault="008A08FE" w:rsidP="008A08FE">
      <w:pPr>
        <w:pStyle w:val="1Output"/>
        <w:shd w:val="clear" w:color="auto" w:fill="000000" w:themeFill="text1"/>
      </w:pPr>
      <w:r>
        <w:t>246.83</w:t>
      </w:r>
    </w:p>
    <w:p w14:paraId="1D235C40" w14:textId="77777777" w:rsidR="00A326EC" w:rsidRDefault="00A326EC" w:rsidP="00724F0F"/>
    <w:p w14:paraId="7096D13F" w14:textId="77777777" w:rsidR="00510C90" w:rsidRDefault="00510C90" w:rsidP="008151C9">
      <w:pPr>
        <w:pStyle w:val="Heading30"/>
      </w:pPr>
      <w:bookmarkStart w:id="87" w:name="_Toc2631483"/>
      <w:r w:rsidRPr="00510C90">
        <w:t>Difference between format() and printf() method in Java? (</w:t>
      </w:r>
      <w:hyperlink r:id="rId133" w:anchor="axzz5F18OIWfY" w:tgtFrame="_blank" w:history="1">
        <w:r w:rsidRPr="00510C90">
          <w:rPr>
            <w:rStyle w:val="Hyperlink"/>
          </w:rPr>
          <w:t>answer</w:t>
        </w:r>
      </w:hyperlink>
      <w:r w:rsidRPr="00510C90">
        <w:t>)</w:t>
      </w:r>
      <w:bookmarkEnd w:id="87"/>
    </w:p>
    <w:p w14:paraId="64E66175" w14:textId="06FB42B2" w:rsidR="00515BE5" w:rsidRDefault="00510C90" w:rsidP="003068DF">
      <w:pPr>
        <w:spacing w:after="0"/>
      </w:pPr>
      <w:r w:rsidRPr="00510C90">
        <w:t xml:space="preserve">Even though both methods can be used to format String and they have same rules the key difference is </w:t>
      </w:r>
    </w:p>
    <w:p w14:paraId="7535C434" w14:textId="77777777" w:rsidR="00515BE5" w:rsidRDefault="00510C90" w:rsidP="00151D89">
      <w:pPr>
        <w:pStyle w:val="ListParagraph"/>
        <w:numPr>
          <w:ilvl w:val="0"/>
          <w:numId w:val="50"/>
        </w:numPr>
      </w:pPr>
      <w:r w:rsidRPr="00510C90">
        <w:t xml:space="preserve">format() method </w:t>
      </w:r>
      <w:r w:rsidRPr="00515BE5">
        <w:rPr>
          <w:b/>
          <w:color w:val="FF0000"/>
        </w:rPr>
        <w:t>returns a formatted String</w:t>
      </w:r>
      <w:r w:rsidRPr="00515BE5">
        <w:rPr>
          <w:color w:val="FF0000"/>
        </w:rPr>
        <w:t xml:space="preserve"> </w:t>
      </w:r>
    </w:p>
    <w:p w14:paraId="2AB50504" w14:textId="77777777" w:rsidR="00FA7513" w:rsidRDefault="00510C90" w:rsidP="00151D89">
      <w:pPr>
        <w:pStyle w:val="ListParagraph"/>
        <w:numPr>
          <w:ilvl w:val="0"/>
          <w:numId w:val="50"/>
        </w:numPr>
        <w:spacing w:after="0"/>
      </w:pPr>
      <w:r w:rsidRPr="00510C90">
        <w:t xml:space="preserve">printf() method </w:t>
      </w:r>
      <w:r w:rsidRPr="00FA7513">
        <w:rPr>
          <w:b/>
          <w:color w:val="FF0000"/>
        </w:rPr>
        <w:t>print formatted String to console</w:t>
      </w:r>
      <w:r w:rsidRPr="00510C90">
        <w:t xml:space="preserve">. </w:t>
      </w:r>
    </w:p>
    <w:p w14:paraId="214B3D0A" w14:textId="6165ACC8" w:rsidR="00F32A47" w:rsidRDefault="00510C90" w:rsidP="00FA7513">
      <w:pPr>
        <w:spacing w:after="0" w:line="240" w:lineRule="auto"/>
      </w:pPr>
      <w:r w:rsidRPr="00510C90">
        <w:t>So, if you need a formatted String, use format method and if you want to print, then use the printf() method.</w:t>
      </w:r>
      <w:r w:rsidRPr="00510C90">
        <w:br/>
      </w:r>
      <w:r w:rsidRPr="00510C90">
        <w:br/>
      </w:r>
    </w:p>
    <w:p w14:paraId="54E28B05" w14:textId="26A73E0A" w:rsidR="00857763" w:rsidRDefault="00620658" w:rsidP="008151C9">
      <w:pPr>
        <w:pStyle w:val="Heading30"/>
      </w:pPr>
      <w:bookmarkStart w:id="88" w:name="_Toc2631484"/>
      <w:r w:rsidRPr="00620658">
        <w:t>How do you append leading zero to a numeric String? (</w:t>
      </w:r>
      <w:hyperlink r:id="rId134" w:tgtFrame="_blank" w:history="1">
        <w:r w:rsidRPr="00620658">
          <w:rPr>
            <w:rStyle w:val="Hyperlink"/>
          </w:rPr>
          <w:t>answer</w:t>
        </w:r>
      </w:hyperlink>
      <w:r w:rsidRPr="00620658">
        <w:t>)</w:t>
      </w:r>
      <w:bookmarkEnd w:id="88"/>
    </w:p>
    <w:p w14:paraId="11FC0F98" w14:textId="77777777" w:rsidR="00620658" w:rsidRDefault="00620658" w:rsidP="00857763">
      <w:pPr>
        <w:spacing w:after="0"/>
      </w:pPr>
      <w:r w:rsidRPr="00620658">
        <w:t xml:space="preserve">You can use the </w:t>
      </w:r>
      <w:r w:rsidRPr="00857763">
        <w:rPr>
          <w:b/>
        </w:rPr>
        <w:t>format()</w:t>
      </w:r>
      <w:r w:rsidRPr="00620658">
        <w:t xml:space="preserve"> method of String to append leading zeros to a numeric String in Java. </w:t>
      </w:r>
    </w:p>
    <w:p w14:paraId="0DEEE65B" w14:textId="77777777" w:rsidR="00857763" w:rsidRDefault="00857763" w:rsidP="00857763">
      <w:pPr>
        <w:pStyle w:val="1Output"/>
        <w:rPr>
          <w:color w:val="4C483D" w:themeColor="text2"/>
        </w:rPr>
      </w:pPr>
      <w:r>
        <w:tab/>
        <w:t xml:space="preserve">String </w:t>
      </w:r>
      <w:r>
        <w:rPr>
          <w:color w:val="6A3E3E"/>
        </w:rPr>
        <w:t>str</w:t>
      </w:r>
      <w:r>
        <w:t xml:space="preserve"> = String.</w:t>
      </w:r>
      <w:r>
        <w:rPr>
          <w:i/>
          <w:iCs/>
        </w:rPr>
        <w:t>format</w:t>
      </w:r>
      <w:r>
        <w:t>(</w:t>
      </w:r>
      <w:r>
        <w:rPr>
          <w:color w:val="2A00FF"/>
        </w:rPr>
        <w:t>"%04d"</w:t>
      </w:r>
      <w:r>
        <w:t xml:space="preserve">, 9); </w:t>
      </w:r>
      <w:r>
        <w:rPr>
          <w:color w:val="3F7F5F"/>
        </w:rPr>
        <w:t xml:space="preserve">// 0009 </w:t>
      </w:r>
    </w:p>
    <w:p w14:paraId="2107E403" w14:textId="77777777" w:rsidR="00857763" w:rsidRDefault="00857763" w:rsidP="00857763">
      <w:pPr>
        <w:pStyle w:val="1Output"/>
      </w:pPr>
      <w:r>
        <w:tab/>
        <w:t>System.</w:t>
      </w:r>
      <w:r>
        <w:rPr>
          <w:bCs/>
          <w:i/>
          <w:iCs/>
          <w:color w:val="0000C0"/>
        </w:rPr>
        <w:t>out</w:t>
      </w:r>
      <w:r>
        <w:t>.printf(</w:t>
      </w:r>
      <w:r>
        <w:rPr>
          <w:color w:val="2A00FF"/>
        </w:rPr>
        <w:t>"original number %d, numeric string with padding : %s"</w:t>
      </w:r>
      <w:r>
        <w:t xml:space="preserve">, 9, </w:t>
      </w:r>
      <w:r>
        <w:rPr>
          <w:color w:val="6A3E3E"/>
        </w:rPr>
        <w:t>str</w:t>
      </w:r>
      <w:r>
        <w:t>);</w:t>
      </w:r>
    </w:p>
    <w:p w14:paraId="46C30E59" w14:textId="77777777" w:rsidR="00857763" w:rsidRDefault="00857763" w:rsidP="00857763">
      <w:pPr>
        <w:pStyle w:val="1Output"/>
      </w:pPr>
    </w:p>
    <w:p w14:paraId="440A3C35" w14:textId="77777777" w:rsidR="00857763" w:rsidRDefault="00857763" w:rsidP="00857763">
      <w:pPr>
        <w:pStyle w:val="1Output"/>
        <w:shd w:val="clear" w:color="auto" w:fill="000000" w:themeFill="text1"/>
      </w:pPr>
      <w:r>
        <w:t>original number 9, numeric string with padding : 0009</w:t>
      </w:r>
    </w:p>
    <w:p w14:paraId="704C71B8" w14:textId="77777777" w:rsidR="00A77E65" w:rsidRDefault="00A77E65" w:rsidP="00857763">
      <w:pPr>
        <w:spacing w:after="0"/>
      </w:pPr>
    </w:p>
    <w:p w14:paraId="43F31DF6" w14:textId="46A9847C" w:rsidR="00857763" w:rsidRDefault="00857763" w:rsidP="00857763">
      <w:pPr>
        <w:spacing w:after="0"/>
      </w:pPr>
      <w:r>
        <w:t xml:space="preserve">we can also use </w:t>
      </w:r>
      <w:r w:rsidRPr="00857763">
        <w:rPr>
          <w:rStyle w:val="1OutputChar"/>
        </w:rPr>
        <w:t>DecimalFormat</w:t>
      </w:r>
      <w:r>
        <w:t xml:space="preserve"> class with passing format</w:t>
      </w:r>
    </w:p>
    <w:p w14:paraId="60D14F7D" w14:textId="77777777" w:rsidR="00857763" w:rsidRDefault="00857763" w:rsidP="00857763">
      <w:pPr>
        <w:pStyle w:val="1Output"/>
        <w:rPr>
          <w:color w:val="4C483D" w:themeColor="text2"/>
        </w:rPr>
      </w:pPr>
      <w:r>
        <w:tab/>
      </w:r>
      <w:r>
        <w:tab/>
        <w:t xml:space="preserve">DecimalFormat </w:t>
      </w:r>
      <w:r>
        <w:rPr>
          <w:color w:val="6A3E3E"/>
        </w:rPr>
        <w:t>df</w:t>
      </w:r>
      <w:r>
        <w:t xml:space="preserve"> = </w:t>
      </w:r>
      <w:r>
        <w:rPr>
          <w:bCs/>
          <w:color w:val="7F0055"/>
        </w:rPr>
        <w:t>new</w:t>
      </w:r>
      <w:r>
        <w:t xml:space="preserve"> DecimalFormat(</w:t>
      </w:r>
      <w:r>
        <w:rPr>
          <w:color w:val="2A00FF"/>
        </w:rPr>
        <w:t>"0000"</w:t>
      </w:r>
      <w:r>
        <w:t xml:space="preserve">); </w:t>
      </w:r>
    </w:p>
    <w:p w14:paraId="58E3688B" w14:textId="77777777" w:rsidR="00857763" w:rsidRDefault="00857763" w:rsidP="00857763">
      <w:pPr>
        <w:pStyle w:val="1Output"/>
        <w:rPr>
          <w:color w:val="4C483D" w:themeColor="text2"/>
        </w:rPr>
      </w:pPr>
      <w:r>
        <w:tab/>
      </w:r>
      <w:r>
        <w:tab/>
        <w:t xml:space="preserve">String a = </w:t>
      </w:r>
      <w:r>
        <w:rPr>
          <w:color w:val="6A3E3E"/>
        </w:rPr>
        <w:t>df</w:t>
      </w:r>
      <w:r>
        <w:t xml:space="preserve">.format(9); </w:t>
      </w:r>
      <w:r>
        <w:rPr>
          <w:color w:val="3F7F5F"/>
        </w:rPr>
        <w:t xml:space="preserve">// 0009 </w:t>
      </w:r>
    </w:p>
    <w:p w14:paraId="272E792F" w14:textId="77777777" w:rsidR="00857763" w:rsidRDefault="00857763" w:rsidP="00857763">
      <w:pPr>
        <w:pStyle w:val="1Output"/>
        <w:rPr>
          <w:color w:val="4C483D" w:themeColor="text2"/>
        </w:rPr>
      </w:pPr>
      <w:r>
        <w:tab/>
      </w:r>
      <w:r>
        <w:tab/>
        <w:t xml:space="preserve">String </w:t>
      </w:r>
      <w:r>
        <w:rPr>
          <w:color w:val="6A3E3E"/>
        </w:rPr>
        <w:t>b</w:t>
      </w:r>
      <w:r>
        <w:t xml:space="preserve"> = </w:t>
      </w:r>
      <w:r>
        <w:rPr>
          <w:color w:val="6A3E3E"/>
        </w:rPr>
        <w:t>df</w:t>
      </w:r>
      <w:r>
        <w:t xml:space="preserve">.format(99); </w:t>
      </w:r>
      <w:r>
        <w:rPr>
          <w:color w:val="3F7F5F"/>
        </w:rPr>
        <w:t xml:space="preserve">// 0099 </w:t>
      </w:r>
    </w:p>
    <w:p w14:paraId="3CEBCE00" w14:textId="77777777" w:rsidR="00857763" w:rsidRDefault="00857763" w:rsidP="00857763">
      <w:pPr>
        <w:pStyle w:val="1Output"/>
        <w:rPr>
          <w:color w:val="4C483D" w:themeColor="text2"/>
        </w:rPr>
      </w:pPr>
      <w:r>
        <w:tab/>
      </w:r>
      <w:r>
        <w:tab/>
        <w:t xml:space="preserve">String </w:t>
      </w:r>
      <w:r>
        <w:rPr>
          <w:color w:val="6A3E3E"/>
        </w:rPr>
        <w:t>c</w:t>
      </w:r>
      <w:r>
        <w:t xml:space="preserve"> = </w:t>
      </w:r>
      <w:r>
        <w:rPr>
          <w:color w:val="6A3E3E"/>
        </w:rPr>
        <w:t>df</w:t>
      </w:r>
      <w:r>
        <w:t xml:space="preserve">.format(999); </w:t>
      </w:r>
      <w:r>
        <w:rPr>
          <w:color w:val="3F7F5F"/>
        </w:rPr>
        <w:t>// 0999</w:t>
      </w:r>
    </w:p>
    <w:p w14:paraId="3D4AAC3E" w14:textId="77777777" w:rsidR="00857763" w:rsidRDefault="00857763" w:rsidP="00857763">
      <w:pPr>
        <w:pStyle w:val="1Output"/>
      </w:pPr>
      <w:r>
        <w:tab/>
      </w:r>
      <w:r>
        <w:tab/>
        <w:t>System.</w:t>
      </w:r>
      <w:r>
        <w:rPr>
          <w:bCs/>
          <w:i/>
          <w:iCs/>
          <w:color w:val="0000C0"/>
        </w:rPr>
        <w:t>out</w:t>
      </w:r>
      <w:r>
        <w:t>.println(</w:t>
      </w:r>
      <w:r>
        <w:rPr>
          <w:color w:val="2A00FF"/>
        </w:rPr>
        <w:t>"\n"</w:t>
      </w:r>
      <w:r>
        <w:t>+</w:t>
      </w:r>
      <w:r>
        <w:rPr>
          <w:color w:val="6A3E3E"/>
        </w:rPr>
        <w:t>a</w:t>
      </w:r>
      <w:r>
        <w:t>+</w:t>
      </w:r>
      <w:r>
        <w:rPr>
          <w:color w:val="2A00FF"/>
        </w:rPr>
        <w:t>" \n"</w:t>
      </w:r>
      <w:r>
        <w:t>+</w:t>
      </w:r>
      <w:r>
        <w:rPr>
          <w:color w:val="6A3E3E"/>
        </w:rPr>
        <w:t>b</w:t>
      </w:r>
      <w:r>
        <w:t>+</w:t>
      </w:r>
      <w:r>
        <w:rPr>
          <w:color w:val="2A00FF"/>
        </w:rPr>
        <w:t>" \n"</w:t>
      </w:r>
      <w:r>
        <w:t>+</w:t>
      </w:r>
      <w:r>
        <w:rPr>
          <w:color w:val="6A3E3E"/>
        </w:rPr>
        <w:t>c</w:t>
      </w:r>
      <w:r>
        <w:t>+</w:t>
      </w:r>
      <w:r>
        <w:rPr>
          <w:color w:val="2A00FF"/>
        </w:rPr>
        <w:t>" \n"</w:t>
      </w:r>
      <w:r>
        <w:t>);</w:t>
      </w:r>
    </w:p>
    <w:p w14:paraId="74BEA2FB" w14:textId="77777777" w:rsidR="00347AC4" w:rsidRDefault="00347AC4" w:rsidP="00347AC4">
      <w:pPr>
        <w:pStyle w:val="1Output"/>
        <w:shd w:val="clear" w:color="auto" w:fill="000000" w:themeFill="text1"/>
        <w:rPr>
          <w:color w:val="4C483D" w:themeColor="text2"/>
        </w:rPr>
      </w:pPr>
      <w:r>
        <w:t xml:space="preserve">0009 </w:t>
      </w:r>
    </w:p>
    <w:p w14:paraId="507F7CEE" w14:textId="77777777" w:rsidR="00347AC4" w:rsidRDefault="00347AC4" w:rsidP="00347AC4">
      <w:pPr>
        <w:pStyle w:val="1Output"/>
        <w:shd w:val="clear" w:color="auto" w:fill="000000" w:themeFill="text1"/>
        <w:rPr>
          <w:color w:val="4C483D" w:themeColor="text2"/>
        </w:rPr>
      </w:pPr>
      <w:r>
        <w:t xml:space="preserve">0099 </w:t>
      </w:r>
    </w:p>
    <w:p w14:paraId="45E89924" w14:textId="77777777" w:rsidR="00857763" w:rsidRDefault="00347AC4" w:rsidP="00347AC4">
      <w:pPr>
        <w:pStyle w:val="1Output"/>
        <w:shd w:val="clear" w:color="auto" w:fill="000000" w:themeFill="text1"/>
      </w:pPr>
      <w:r>
        <w:t>0999</w:t>
      </w:r>
    </w:p>
    <w:p w14:paraId="0747DC63" w14:textId="14A25983" w:rsidR="00857763" w:rsidRDefault="00857763" w:rsidP="002941ED">
      <w:pPr>
        <w:spacing w:after="0"/>
      </w:pPr>
    </w:p>
    <w:p w14:paraId="3350BCCC" w14:textId="77777777" w:rsidR="00A1348C" w:rsidRDefault="00A1348C" w:rsidP="00A1348C">
      <w:pPr>
        <w:spacing w:after="0"/>
      </w:pPr>
    </w:p>
    <w:p w14:paraId="6ADE816D" w14:textId="77777777" w:rsidR="00724F0F" w:rsidRDefault="00724F0F" w:rsidP="00724F0F">
      <w:pPr>
        <w:pStyle w:val="Heading2"/>
      </w:pPr>
      <w:bookmarkStart w:id="89" w:name="_Toc2631486"/>
      <w:bookmarkStart w:id="90" w:name="_Toc81318482"/>
      <w:r>
        <w:t>Enum</w:t>
      </w:r>
      <w:bookmarkEnd w:id="89"/>
      <w:bookmarkEnd w:id="90"/>
    </w:p>
    <w:p w14:paraId="75182D07" w14:textId="45ABDF8D" w:rsidR="00724F0F" w:rsidRDefault="002941ED" w:rsidP="002941ED">
      <w:pPr>
        <w:spacing w:line="240" w:lineRule="auto"/>
      </w:pPr>
      <w:r w:rsidRPr="002941ED">
        <w:t>Enumerations serve the purpose of representing a group of named constants in a programming language</w:t>
      </w:r>
      <w:r>
        <w:rPr>
          <w:b/>
          <w:bCs/>
        </w:rPr>
        <w:t xml:space="preserve">. </w:t>
      </w:r>
      <w:r w:rsidR="00571600" w:rsidRPr="00571600">
        <w:t>enums are </w:t>
      </w:r>
      <w:r w:rsidR="00A77D40">
        <w:rPr>
          <w:b/>
          <w:bCs/>
        </w:rPr>
        <w:t>Compile time</w:t>
      </w:r>
      <w:r w:rsidR="00571600">
        <w:rPr>
          <w:b/>
          <w:bCs/>
        </w:rPr>
        <w:t xml:space="preserve"> C</w:t>
      </w:r>
      <w:r w:rsidR="00571600" w:rsidRPr="00571600">
        <w:rPr>
          <w:b/>
          <w:bCs/>
        </w:rPr>
        <w:t>onstants</w:t>
      </w:r>
      <w:r w:rsidR="002D7004">
        <w:rPr>
          <w:b/>
          <w:bCs/>
        </w:rPr>
        <w:t xml:space="preserve">, because they are </w:t>
      </w:r>
      <w:r w:rsidR="002D7004" w:rsidRPr="00A1348C">
        <w:rPr>
          <w:rStyle w:val="3BlueChar"/>
        </w:rPr>
        <w:t>public static final</w:t>
      </w:r>
    </w:p>
    <w:p w14:paraId="77E5B883" w14:textId="7F040CA9" w:rsidR="002941ED" w:rsidRDefault="002941ED" w:rsidP="00E67EB2">
      <w:pPr>
        <w:spacing w:after="0"/>
      </w:pPr>
      <w:r w:rsidRPr="002941ED">
        <w:t>Enums are used when we know all possible values at </w:t>
      </w:r>
      <w:r w:rsidRPr="002941ED">
        <w:rPr>
          <w:b/>
          <w:bCs/>
        </w:rPr>
        <w:t>compile time</w:t>
      </w:r>
      <w:r w:rsidRPr="002941ED">
        <w:t>, such as choices on a menu, rounding modes, command line flags, etc. It is not necessary that the set of constants in an enum type stay </w:t>
      </w:r>
      <w:r w:rsidRPr="002941ED">
        <w:rPr>
          <w:b/>
          <w:bCs/>
        </w:rPr>
        <w:t>fixed</w:t>
      </w:r>
      <w:r w:rsidRPr="002941ED">
        <w:t> for all time</w:t>
      </w:r>
    </w:p>
    <w:p w14:paraId="4856047A" w14:textId="77777777" w:rsidR="002941ED" w:rsidRDefault="002941ED" w:rsidP="00E67EB2">
      <w:pPr>
        <w:spacing w:after="0"/>
      </w:pPr>
    </w:p>
    <w:p w14:paraId="3B845E41" w14:textId="22FFBF2E" w:rsidR="00BA76DB" w:rsidRDefault="00BA76DB" w:rsidP="00E67EB2">
      <w:pPr>
        <w:spacing w:after="0"/>
      </w:pPr>
      <w:r w:rsidRPr="00BA76DB">
        <w:t>Logically, </w:t>
      </w:r>
      <w:r w:rsidRPr="00BA76DB">
        <w:rPr>
          <w:b/>
          <w:bCs/>
        </w:rPr>
        <w:t>each enum is an instance of enum type</w:t>
      </w:r>
      <w:r w:rsidRPr="00BA76DB">
        <w:t> itself. So given enum can be seen as below declaration. </w:t>
      </w:r>
      <w:r w:rsidRPr="00BA76DB">
        <w:rPr>
          <w:b/>
          <w:bCs/>
        </w:rPr>
        <w:t xml:space="preserve">JVM internally adds </w:t>
      </w:r>
      <w:r w:rsidRPr="007A0F5C">
        <w:rPr>
          <w:rStyle w:val="0SyntaxChar"/>
        </w:rPr>
        <w:t>ordinal</w:t>
      </w:r>
      <w:r w:rsidRPr="00BA76DB">
        <w:rPr>
          <w:b/>
          <w:bCs/>
        </w:rPr>
        <w:t xml:space="preserve"> and </w:t>
      </w:r>
      <w:r w:rsidRPr="007A0F5C">
        <w:rPr>
          <w:rStyle w:val="0SyntaxChar"/>
        </w:rPr>
        <w:t>value</w:t>
      </w:r>
      <w:r w:rsidRPr="00BA76DB">
        <w:rPr>
          <w:b/>
          <w:bCs/>
        </w:rPr>
        <w:t xml:space="preserve"> methods</w:t>
      </w:r>
      <w:r w:rsidRPr="00BA76DB">
        <w:t> to this class which we can call while working with enum.</w:t>
      </w:r>
    </w:p>
    <w:p w14:paraId="6020AF10" w14:textId="77777777" w:rsidR="00BA76DB" w:rsidRPr="000056B2" w:rsidRDefault="00BA76DB" w:rsidP="00E67EB2">
      <w:pPr>
        <w:pStyle w:val="1Output"/>
        <w:rPr>
          <w:sz w:val="14"/>
          <w:szCs w:val="18"/>
        </w:rPr>
      </w:pPr>
      <w:r w:rsidRPr="000056B2">
        <w:rPr>
          <w:rStyle w:val="HTMLCode"/>
          <w:rFonts w:ascii="Consolas" w:eastAsiaTheme="minorEastAsia" w:hAnsi="Consolas" w:cs="Consolas"/>
          <w:sz w:val="16"/>
          <w:szCs w:val="18"/>
        </w:rPr>
        <w:t>public</w:t>
      </w:r>
      <w:r w:rsidRPr="000056B2">
        <w:rPr>
          <w:sz w:val="14"/>
          <w:szCs w:val="18"/>
        </w:rPr>
        <w:t> </w:t>
      </w:r>
      <w:r w:rsidRPr="000056B2">
        <w:rPr>
          <w:rStyle w:val="HTMLCode"/>
          <w:rFonts w:ascii="Consolas" w:eastAsiaTheme="minorEastAsia" w:hAnsi="Consolas" w:cs="Consolas"/>
          <w:sz w:val="16"/>
          <w:szCs w:val="18"/>
        </w:rPr>
        <w:t>enum</w:t>
      </w:r>
      <w:r w:rsidRPr="000056B2">
        <w:rPr>
          <w:sz w:val="14"/>
          <w:szCs w:val="18"/>
        </w:rPr>
        <w:t> </w:t>
      </w:r>
      <w:r w:rsidRPr="000056B2">
        <w:rPr>
          <w:rStyle w:val="HTMLCode"/>
          <w:rFonts w:ascii="Consolas" w:eastAsiaTheme="minorEastAsia" w:hAnsi="Consolas" w:cs="Consolas"/>
          <w:sz w:val="16"/>
          <w:szCs w:val="18"/>
        </w:rPr>
        <w:t>Direction</w:t>
      </w:r>
    </w:p>
    <w:p w14:paraId="60E8F5A4" w14:textId="77777777" w:rsidR="00BA76DB" w:rsidRPr="000056B2" w:rsidRDefault="00BA76DB" w:rsidP="00E67EB2">
      <w:pPr>
        <w:pStyle w:val="1Output"/>
        <w:rPr>
          <w:sz w:val="14"/>
          <w:szCs w:val="18"/>
        </w:rPr>
      </w:pPr>
      <w:r w:rsidRPr="000056B2">
        <w:rPr>
          <w:rStyle w:val="HTMLCode"/>
          <w:rFonts w:ascii="Consolas" w:eastAsiaTheme="minorEastAsia" w:hAnsi="Consolas" w:cs="Consolas"/>
          <w:sz w:val="16"/>
          <w:szCs w:val="18"/>
        </w:rPr>
        <w:t>{</w:t>
      </w:r>
    </w:p>
    <w:p w14:paraId="642485F1" w14:textId="77777777" w:rsidR="00BA76DB" w:rsidRPr="000056B2" w:rsidRDefault="00BA76DB" w:rsidP="00E67EB2">
      <w:pPr>
        <w:pStyle w:val="1Output"/>
        <w:rPr>
          <w:sz w:val="14"/>
          <w:szCs w:val="18"/>
        </w:rPr>
      </w:pPr>
      <w:r w:rsidRPr="000056B2">
        <w:rPr>
          <w:rStyle w:val="HTMLCode"/>
          <w:rFonts w:ascii="Consolas" w:eastAsiaTheme="minorEastAsia" w:hAnsi="Consolas" w:cs="Consolas"/>
          <w:sz w:val="16"/>
          <w:szCs w:val="18"/>
        </w:rPr>
        <w:t>   EAST, WEST, NORTH, SOUTH;</w:t>
      </w:r>
    </w:p>
    <w:p w14:paraId="683367EF" w14:textId="77777777" w:rsidR="00A77D40" w:rsidRPr="000056B2" w:rsidRDefault="00BA76DB" w:rsidP="00E67EB2">
      <w:pPr>
        <w:pStyle w:val="1Output"/>
        <w:rPr>
          <w:rStyle w:val="HTMLCode"/>
          <w:rFonts w:ascii="Consolas" w:eastAsiaTheme="minorEastAsia" w:hAnsi="Consolas" w:cs="Consolas"/>
          <w:sz w:val="16"/>
          <w:szCs w:val="18"/>
        </w:rPr>
      </w:pPr>
      <w:r w:rsidRPr="000056B2">
        <w:rPr>
          <w:rStyle w:val="HTMLCode"/>
          <w:rFonts w:ascii="Consolas" w:eastAsiaTheme="minorEastAsia" w:hAnsi="Consolas" w:cs="Consolas"/>
          <w:sz w:val="16"/>
          <w:szCs w:val="18"/>
        </w:rPr>
        <w:t>}</w:t>
      </w:r>
    </w:p>
    <w:p w14:paraId="17271F8E" w14:textId="77777777" w:rsidR="00BA76DB" w:rsidRDefault="00BA76DB" w:rsidP="00263505">
      <w:pPr>
        <w:spacing w:after="0"/>
      </w:pPr>
    </w:p>
    <w:p w14:paraId="36A7AAEB" w14:textId="7335188A" w:rsidR="00BA76DB" w:rsidRPr="000056B2" w:rsidRDefault="00BA76DB" w:rsidP="00E67EB2">
      <w:pPr>
        <w:pStyle w:val="1Output"/>
        <w:rPr>
          <w:sz w:val="14"/>
          <w:szCs w:val="18"/>
        </w:rPr>
      </w:pPr>
      <w:r w:rsidRPr="000056B2">
        <w:rPr>
          <w:rStyle w:val="HTMLCode"/>
          <w:rFonts w:ascii="Consolas" w:eastAsiaTheme="minorEastAsia" w:hAnsi="Consolas" w:cs="Consolas"/>
          <w:color w:val="FF0000"/>
          <w:sz w:val="16"/>
          <w:szCs w:val="18"/>
        </w:rPr>
        <w:lastRenderedPageBreak/>
        <w:t>final</w:t>
      </w:r>
      <w:r w:rsidRPr="000056B2">
        <w:rPr>
          <w:color w:val="FF0000"/>
          <w:sz w:val="14"/>
          <w:szCs w:val="18"/>
        </w:rPr>
        <w:t> </w:t>
      </w:r>
      <w:r w:rsidRPr="000056B2">
        <w:rPr>
          <w:rStyle w:val="HTMLCode"/>
          <w:rFonts w:ascii="Consolas" w:eastAsiaTheme="minorEastAsia" w:hAnsi="Consolas" w:cs="Consolas"/>
          <w:color w:val="FF0000"/>
          <w:sz w:val="16"/>
          <w:szCs w:val="18"/>
        </w:rPr>
        <w:t>class</w:t>
      </w:r>
      <w:r w:rsidRPr="000056B2">
        <w:rPr>
          <w:color w:val="FF0000"/>
          <w:sz w:val="14"/>
          <w:szCs w:val="18"/>
        </w:rPr>
        <w:t> </w:t>
      </w:r>
      <w:r w:rsidRPr="000056B2">
        <w:rPr>
          <w:rStyle w:val="HTMLCode"/>
          <w:rFonts w:ascii="Consolas" w:eastAsiaTheme="minorEastAsia" w:hAnsi="Consolas" w:cs="Consolas"/>
          <w:color w:val="FF0000"/>
          <w:sz w:val="16"/>
          <w:szCs w:val="18"/>
        </w:rPr>
        <w:t>Direction extends</w:t>
      </w:r>
      <w:r w:rsidRPr="000056B2">
        <w:rPr>
          <w:color w:val="FF0000"/>
          <w:sz w:val="14"/>
          <w:szCs w:val="18"/>
        </w:rPr>
        <w:t> </w:t>
      </w:r>
      <w:r w:rsidRPr="00263505">
        <w:rPr>
          <w:rStyle w:val="0BlueChar"/>
        </w:rPr>
        <w:t>Enum&lt;Direction&gt;</w:t>
      </w:r>
      <w:r w:rsidR="000056B2" w:rsidRPr="00263505">
        <w:rPr>
          <w:rStyle w:val="HTMLCode"/>
          <w:rFonts w:ascii="Consolas" w:eastAsiaTheme="minorEastAsia" w:hAnsi="Consolas" w:cs="Consolas"/>
          <w:color w:val="00B050"/>
          <w:sz w:val="16"/>
          <w:szCs w:val="18"/>
        </w:rPr>
        <w:t xml:space="preserve"> </w:t>
      </w:r>
      <w:r w:rsidRPr="000056B2">
        <w:rPr>
          <w:rStyle w:val="HTMLCode"/>
          <w:rFonts w:ascii="Consolas" w:eastAsiaTheme="minorEastAsia" w:hAnsi="Consolas" w:cs="Consolas"/>
          <w:sz w:val="16"/>
          <w:szCs w:val="18"/>
        </w:rPr>
        <w:t>{</w:t>
      </w:r>
    </w:p>
    <w:p w14:paraId="5954D2AF" w14:textId="77777777" w:rsidR="00BA76DB" w:rsidRPr="000056B2" w:rsidRDefault="00BA76DB" w:rsidP="00E67EB2">
      <w:pPr>
        <w:pStyle w:val="1Output"/>
        <w:rPr>
          <w:sz w:val="14"/>
          <w:szCs w:val="18"/>
        </w:rPr>
      </w:pPr>
      <w:r w:rsidRPr="000056B2">
        <w:rPr>
          <w:rStyle w:val="HTMLCode"/>
          <w:rFonts w:ascii="Consolas" w:eastAsiaTheme="minorEastAsia" w:hAnsi="Consolas" w:cs="Consolas"/>
          <w:sz w:val="16"/>
          <w:szCs w:val="18"/>
        </w:rPr>
        <w:t>    public</w:t>
      </w:r>
      <w:r w:rsidRPr="000056B2">
        <w:rPr>
          <w:sz w:val="14"/>
          <w:szCs w:val="18"/>
        </w:rPr>
        <w:t> </w:t>
      </w:r>
      <w:r w:rsidRPr="000056B2">
        <w:rPr>
          <w:rStyle w:val="HTMLCode"/>
          <w:rFonts w:ascii="Consolas" w:eastAsiaTheme="minorEastAsia" w:hAnsi="Consolas" w:cs="Consolas"/>
          <w:sz w:val="16"/>
          <w:szCs w:val="18"/>
        </w:rPr>
        <w:t>final</w:t>
      </w:r>
      <w:r w:rsidRPr="000056B2">
        <w:rPr>
          <w:sz w:val="14"/>
          <w:szCs w:val="18"/>
        </w:rPr>
        <w:t> </w:t>
      </w:r>
      <w:r w:rsidRPr="000056B2">
        <w:rPr>
          <w:rStyle w:val="HTMLCode"/>
          <w:rFonts w:ascii="Consolas" w:eastAsiaTheme="minorEastAsia" w:hAnsi="Consolas" w:cs="Consolas"/>
          <w:sz w:val="16"/>
          <w:szCs w:val="18"/>
        </w:rPr>
        <w:t>static</w:t>
      </w:r>
      <w:r w:rsidRPr="000056B2">
        <w:rPr>
          <w:sz w:val="14"/>
          <w:szCs w:val="18"/>
        </w:rPr>
        <w:t> </w:t>
      </w:r>
      <w:r w:rsidRPr="000056B2">
        <w:rPr>
          <w:rStyle w:val="HTMLCode"/>
          <w:rFonts w:ascii="Consolas" w:eastAsiaTheme="minorEastAsia" w:hAnsi="Consolas" w:cs="Consolas"/>
          <w:sz w:val="16"/>
          <w:szCs w:val="18"/>
        </w:rPr>
        <w:t>Direction EAST = new</w:t>
      </w:r>
      <w:r w:rsidRPr="000056B2">
        <w:rPr>
          <w:sz w:val="14"/>
          <w:szCs w:val="18"/>
        </w:rPr>
        <w:t> </w:t>
      </w:r>
      <w:r w:rsidRPr="000056B2">
        <w:rPr>
          <w:rStyle w:val="HTMLCode"/>
          <w:rFonts w:ascii="Consolas" w:eastAsiaTheme="minorEastAsia" w:hAnsi="Consolas" w:cs="Consolas"/>
          <w:sz w:val="16"/>
          <w:szCs w:val="18"/>
        </w:rPr>
        <w:t>Direction();</w:t>
      </w:r>
    </w:p>
    <w:p w14:paraId="26237132" w14:textId="77777777" w:rsidR="00BA76DB" w:rsidRPr="000056B2" w:rsidRDefault="00BA76DB" w:rsidP="00E67EB2">
      <w:pPr>
        <w:pStyle w:val="1Output"/>
        <w:rPr>
          <w:sz w:val="14"/>
          <w:szCs w:val="18"/>
        </w:rPr>
      </w:pPr>
      <w:r w:rsidRPr="000056B2">
        <w:rPr>
          <w:rStyle w:val="HTMLCode"/>
          <w:rFonts w:ascii="Consolas" w:eastAsiaTheme="minorEastAsia" w:hAnsi="Consolas" w:cs="Consolas"/>
          <w:sz w:val="16"/>
          <w:szCs w:val="18"/>
        </w:rPr>
        <w:t>    public</w:t>
      </w:r>
      <w:r w:rsidRPr="000056B2">
        <w:rPr>
          <w:sz w:val="14"/>
          <w:szCs w:val="18"/>
        </w:rPr>
        <w:t> </w:t>
      </w:r>
      <w:r w:rsidRPr="000056B2">
        <w:rPr>
          <w:rStyle w:val="HTMLCode"/>
          <w:rFonts w:ascii="Consolas" w:eastAsiaTheme="minorEastAsia" w:hAnsi="Consolas" w:cs="Consolas"/>
          <w:sz w:val="16"/>
          <w:szCs w:val="18"/>
        </w:rPr>
        <w:t>final</w:t>
      </w:r>
      <w:r w:rsidRPr="000056B2">
        <w:rPr>
          <w:sz w:val="14"/>
          <w:szCs w:val="18"/>
        </w:rPr>
        <w:t> </w:t>
      </w:r>
      <w:r w:rsidRPr="000056B2">
        <w:rPr>
          <w:rStyle w:val="HTMLCode"/>
          <w:rFonts w:ascii="Consolas" w:eastAsiaTheme="minorEastAsia" w:hAnsi="Consolas" w:cs="Consolas"/>
          <w:sz w:val="16"/>
          <w:szCs w:val="18"/>
        </w:rPr>
        <w:t>static</w:t>
      </w:r>
      <w:r w:rsidRPr="000056B2">
        <w:rPr>
          <w:sz w:val="14"/>
          <w:szCs w:val="18"/>
        </w:rPr>
        <w:t> </w:t>
      </w:r>
      <w:r w:rsidRPr="000056B2">
        <w:rPr>
          <w:rStyle w:val="HTMLCode"/>
          <w:rFonts w:ascii="Consolas" w:eastAsiaTheme="minorEastAsia" w:hAnsi="Consolas" w:cs="Consolas"/>
          <w:sz w:val="16"/>
          <w:szCs w:val="18"/>
        </w:rPr>
        <w:t>Direction WEST = new</w:t>
      </w:r>
      <w:r w:rsidRPr="000056B2">
        <w:rPr>
          <w:sz w:val="14"/>
          <w:szCs w:val="18"/>
        </w:rPr>
        <w:t> </w:t>
      </w:r>
      <w:r w:rsidRPr="000056B2">
        <w:rPr>
          <w:rStyle w:val="HTMLCode"/>
          <w:rFonts w:ascii="Consolas" w:eastAsiaTheme="minorEastAsia" w:hAnsi="Consolas" w:cs="Consolas"/>
          <w:sz w:val="16"/>
          <w:szCs w:val="18"/>
        </w:rPr>
        <w:t>Direction();</w:t>
      </w:r>
    </w:p>
    <w:p w14:paraId="38BA5B0A" w14:textId="77777777" w:rsidR="00BA76DB" w:rsidRPr="000056B2" w:rsidRDefault="00BA76DB" w:rsidP="00E67EB2">
      <w:pPr>
        <w:pStyle w:val="1Output"/>
        <w:rPr>
          <w:sz w:val="14"/>
          <w:szCs w:val="18"/>
        </w:rPr>
      </w:pPr>
      <w:r w:rsidRPr="000056B2">
        <w:rPr>
          <w:rStyle w:val="HTMLCode"/>
          <w:rFonts w:ascii="Consolas" w:eastAsiaTheme="minorEastAsia" w:hAnsi="Consolas" w:cs="Consolas"/>
          <w:sz w:val="16"/>
          <w:szCs w:val="18"/>
        </w:rPr>
        <w:t>    public</w:t>
      </w:r>
      <w:r w:rsidRPr="000056B2">
        <w:rPr>
          <w:sz w:val="14"/>
          <w:szCs w:val="18"/>
        </w:rPr>
        <w:t> </w:t>
      </w:r>
      <w:r w:rsidRPr="000056B2">
        <w:rPr>
          <w:rStyle w:val="HTMLCode"/>
          <w:rFonts w:ascii="Consolas" w:eastAsiaTheme="minorEastAsia" w:hAnsi="Consolas" w:cs="Consolas"/>
          <w:sz w:val="16"/>
          <w:szCs w:val="18"/>
        </w:rPr>
        <w:t>final</w:t>
      </w:r>
      <w:r w:rsidRPr="000056B2">
        <w:rPr>
          <w:sz w:val="14"/>
          <w:szCs w:val="18"/>
        </w:rPr>
        <w:t> </w:t>
      </w:r>
      <w:r w:rsidRPr="000056B2">
        <w:rPr>
          <w:rStyle w:val="HTMLCode"/>
          <w:rFonts w:ascii="Consolas" w:eastAsiaTheme="minorEastAsia" w:hAnsi="Consolas" w:cs="Consolas"/>
          <w:sz w:val="16"/>
          <w:szCs w:val="18"/>
        </w:rPr>
        <w:t>static</w:t>
      </w:r>
      <w:r w:rsidRPr="000056B2">
        <w:rPr>
          <w:sz w:val="14"/>
          <w:szCs w:val="18"/>
        </w:rPr>
        <w:t> </w:t>
      </w:r>
      <w:r w:rsidRPr="000056B2">
        <w:rPr>
          <w:rStyle w:val="HTMLCode"/>
          <w:rFonts w:ascii="Consolas" w:eastAsiaTheme="minorEastAsia" w:hAnsi="Consolas" w:cs="Consolas"/>
          <w:sz w:val="16"/>
          <w:szCs w:val="18"/>
        </w:rPr>
        <w:t>Direction NORTH = new</w:t>
      </w:r>
      <w:r w:rsidRPr="000056B2">
        <w:rPr>
          <w:sz w:val="14"/>
          <w:szCs w:val="18"/>
        </w:rPr>
        <w:t> </w:t>
      </w:r>
      <w:r w:rsidRPr="000056B2">
        <w:rPr>
          <w:rStyle w:val="HTMLCode"/>
          <w:rFonts w:ascii="Consolas" w:eastAsiaTheme="minorEastAsia" w:hAnsi="Consolas" w:cs="Consolas"/>
          <w:sz w:val="16"/>
          <w:szCs w:val="18"/>
        </w:rPr>
        <w:t>Direction();</w:t>
      </w:r>
    </w:p>
    <w:p w14:paraId="60435A3C" w14:textId="77777777" w:rsidR="00BA76DB" w:rsidRPr="000056B2" w:rsidRDefault="00BA76DB" w:rsidP="00E67EB2">
      <w:pPr>
        <w:pStyle w:val="1Output"/>
        <w:rPr>
          <w:sz w:val="14"/>
          <w:szCs w:val="18"/>
        </w:rPr>
      </w:pPr>
      <w:r w:rsidRPr="000056B2">
        <w:rPr>
          <w:rStyle w:val="HTMLCode"/>
          <w:rFonts w:ascii="Consolas" w:eastAsiaTheme="minorEastAsia" w:hAnsi="Consolas" w:cs="Consolas"/>
          <w:sz w:val="16"/>
          <w:szCs w:val="18"/>
        </w:rPr>
        <w:t>    public</w:t>
      </w:r>
      <w:r w:rsidRPr="000056B2">
        <w:rPr>
          <w:sz w:val="14"/>
          <w:szCs w:val="18"/>
        </w:rPr>
        <w:t> </w:t>
      </w:r>
      <w:r w:rsidRPr="000056B2">
        <w:rPr>
          <w:rStyle w:val="HTMLCode"/>
          <w:rFonts w:ascii="Consolas" w:eastAsiaTheme="minorEastAsia" w:hAnsi="Consolas" w:cs="Consolas"/>
          <w:sz w:val="16"/>
          <w:szCs w:val="18"/>
        </w:rPr>
        <w:t>final</w:t>
      </w:r>
      <w:r w:rsidRPr="000056B2">
        <w:rPr>
          <w:sz w:val="14"/>
          <w:szCs w:val="18"/>
        </w:rPr>
        <w:t> </w:t>
      </w:r>
      <w:r w:rsidRPr="000056B2">
        <w:rPr>
          <w:rStyle w:val="HTMLCode"/>
          <w:rFonts w:ascii="Consolas" w:eastAsiaTheme="minorEastAsia" w:hAnsi="Consolas" w:cs="Consolas"/>
          <w:sz w:val="16"/>
          <w:szCs w:val="18"/>
        </w:rPr>
        <w:t>static</w:t>
      </w:r>
      <w:r w:rsidRPr="000056B2">
        <w:rPr>
          <w:sz w:val="14"/>
          <w:szCs w:val="18"/>
        </w:rPr>
        <w:t> </w:t>
      </w:r>
      <w:r w:rsidRPr="000056B2">
        <w:rPr>
          <w:rStyle w:val="HTMLCode"/>
          <w:rFonts w:ascii="Consolas" w:eastAsiaTheme="minorEastAsia" w:hAnsi="Consolas" w:cs="Consolas"/>
          <w:sz w:val="16"/>
          <w:szCs w:val="18"/>
        </w:rPr>
        <w:t>Direction SOUTH = new</w:t>
      </w:r>
      <w:r w:rsidRPr="000056B2">
        <w:rPr>
          <w:sz w:val="14"/>
          <w:szCs w:val="18"/>
        </w:rPr>
        <w:t> </w:t>
      </w:r>
      <w:r w:rsidRPr="000056B2">
        <w:rPr>
          <w:rStyle w:val="HTMLCode"/>
          <w:rFonts w:ascii="Consolas" w:eastAsiaTheme="minorEastAsia" w:hAnsi="Consolas" w:cs="Consolas"/>
          <w:sz w:val="16"/>
          <w:szCs w:val="18"/>
        </w:rPr>
        <w:t>Direction();</w:t>
      </w:r>
    </w:p>
    <w:p w14:paraId="12E99434" w14:textId="77777777" w:rsidR="00BA76DB" w:rsidRPr="000056B2" w:rsidRDefault="00BA76DB" w:rsidP="00E67EB2">
      <w:pPr>
        <w:pStyle w:val="1Output"/>
        <w:rPr>
          <w:sz w:val="14"/>
          <w:szCs w:val="18"/>
        </w:rPr>
      </w:pPr>
      <w:r w:rsidRPr="000056B2">
        <w:rPr>
          <w:rStyle w:val="HTMLCode"/>
          <w:rFonts w:ascii="Consolas" w:eastAsiaTheme="minorEastAsia" w:hAnsi="Consolas" w:cs="Consolas"/>
          <w:sz w:val="16"/>
          <w:szCs w:val="18"/>
        </w:rPr>
        <w:t>}</w:t>
      </w:r>
    </w:p>
    <w:p w14:paraId="25E751A7" w14:textId="77777777" w:rsidR="00571600" w:rsidRDefault="00571600" w:rsidP="00E67EB2">
      <w:pPr>
        <w:spacing w:after="0"/>
        <w:rPr>
          <w:shd w:val="clear" w:color="auto" w:fill="FFFFFF"/>
        </w:rPr>
      </w:pPr>
    </w:p>
    <w:p w14:paraId="36344770" w14:textId="77777777" w:rsidR="00BA76DB" w:rsidRDefault="00571600" w:rsidP="00571600">
      <w:pPr>
        <w:spacing w:after="0"/>
      </w:pPr>
      <w:r>
        <w:rPr>
          <w:shd w:val="clear" w:color="auto" w:fill="FFFFFF"/>
        </w:rPr>
        <w:t>The </w:t>
      </w:r>
      <w:r>
        <w:rPr>
          <w:rStyle w:val="HTMLCode"/>
          <w:rFonts w:ascii="Consolas" w:eastAsiaTheme="minorEastAsia" w:hAnsi="Consolas"/>
          <w:color w:val="FF0779"/>
          <w:sz w:val="21"/>
          <w:szCs w:val="21"/>
          <w:shd w:val="clear" w:color="auto" w:fill="FFFFFF"/>
        </w:rPr>
        <w:t>ordinal()</w:t>
      </w:r>
      <w:r>
        <w:rPr>
          <w:shd w:val="clear" w:color="auto" w:fill="FFFFFF"/>
        </w:rPr>
        <w:t> method returns the order of an enum instance. It represents the </w:t>
      </w:r>
      <w:r>
        <w:rPr>
          <w:rStyle w:val="Strong"/>
          <w:rFonts w:cs="Segoe UI"/>
          <w:color w:val="000000"/>
          <w:shd w:val="clear" w:color="auto" w:fill="FFFFFF"/>
        </w:rPr>
        <w:t>sequence in the enum declaration</w:t>
      </w:r>
      <w:r>
        <w:rPr>
          <w:shd w:val="clear" w:color="auto" w:fill="FFFFFF"/>
        </w:rPr>
        <w:t>, where the initial constant is assigned an ordinal of </w:t>
      </w:r>
      <w:r>
        <w:rPr>
          <w:rStyle w:val="HTMLCode"/>
          <w:rFonts w:ascii="Consolas" w:eastAsiaTheme="minorEastAsia" w:hAnsi="Consolas"/>
          <w:color w:val="FF0779"/>
          <w:sz w:val="21"/>
          <w:szCs w:val="21"/>
          <w:shd w:val="clear" w:color="auto" w:fill="FFFFFF"/>
        </w:rPr>
        <w:t>'0'</w:t>
      </w:r>
      <w:r>
        <w:rPr>
          <w:shd w:val="clear" w:color="auto" w:fill="FFFFFF"/>
        </w:rPr>
        <w:t>. It is very much like </w:t>
      </w:r>
      <w:r>
        <w:rPr>
          <w:rStyle w:val="Strong"/>
          <w:rFonts w:cs="Segoe UI"/>
          <w:color w:val="000000"/>
          <w:shd w:val="clear" w:color="auto" w:fill="FFFFFF"/>
        </w:rPr>
        <w:t>array indexes</w:t>
      </w:r>
      <w:r>
        <w:rPr>
          <w:shd w:val="clear" w:color="auto" w:fill="FFFFFF"/>
        </w:rPr>
        <w:t>.</w:t>
      </w:r>
    </w:p>
    <w:p w14:paraId="0EA57061" w14:textId="77777777" w:rsidR="00571600" w:rsidRPr="000056B2" w:rsidRDefault="00571600" w:rsidP="00E67EB2">
      <w:pPr>
        <w:pStyle w:val="1Output"/>
        <w:rPr>
          <w:sz w:val="14"/>
          <w:szCs w:val="18"/>
        </w:rPr>
      </w:pPr>
      <w:r w:rsidRPr="000056B2">
        <w:rPr>
          <w:rStyle w:val="HTMLCode"/>
          <w:rFonts w:ascii="Consolas" w:eastAsiaTheme="minorEastAsia" w:hAnsi="Consolas" w:cs="Consolas"/>
          <w:sz w:val="16"/>
          <w:szCs w:val="18"/>
        </w:rPr>
        <w:t>Direction.EAST.ordinal();     //0</w:t>
      </w:r>
      <w:r w:rsidRPr="000056B2">
        <w:rPr>
          <w:sz w:val="14"/>
          <w:szCs w:val="18"/>
        </w:rPr>
        <w:t> </w:t>
      </w:r>
    </w:p>
    <w:p w14:paraId="7BD4E0CC" w14:textId="77777777" w:rsidR="00571600" w:rsidRPr="000056B2" w:rsidRDefault="00571600" w:rsidP="00E67EB2">
      <w:pPr>
        <w:pStyle w:val="1Output"/>
        <w:rPr>
          <w:sz w:val="14"/>
          <w:szCs w:val="18"/>
        </w:rPr>
      </w:pPr>
      <w:r w:rsidRPr="000056B2">
        <w:rPr>
          <w:rStyle w:val="HTMLCode"/>
          <w:rFonts w:ascii="Consolas" w:eastAsiaTheme="minorEastAsia" w:hAnsi="Consolas" w:cs="Consolas"/>
          <w:sz w:val="16"/>
          <w:szCs w:val="18"/>
        </w:rPr>
        <w:t>Direction.NORTH.ordinal();    //2</w:t>
      </w:r>
    </w:p>
    <w:p w14:paraId="30C0EEB7" w14:textId="77777777" w:rsidR="00571600" w:rsidRDefault="00571600" w:rsidP="00E67EB2">
      <w:pPr>
        <w:spacing w:after="0"/>
      </w:pPr>
    </w:p>
    <w:p w14:paraId="7492BF04" w14:textId="77777777" w:rsidR="00571600" w:rsidRDefault="00571600" w:rsidP="00571600">
      <w:pPr>
        <w:spacing w:after="0"/>
      </w:pPr>
      <w:r w:rsidRPr="00571600">
        <w:t>The </w:t>
      </w:r>
      <w:r w:rsidRPr="00571600">
        <w:rPr>
          <w:b/>
          <w:bCs/>
        </w:rPr>
        <w:t>enum values()</w:t>
      </w:r>
      <w:r w:rsidRPr="00571600">
        <w:t> method returns all the enum values in an </w:t>
      </w:r>
      <w:r w:rsidRPr="00571600">
        <w:rPr>
          <w:b/>
          <w:bCs/>
        </w:rPr>
        <w:t>enum array</w:t>
      </w:r>
      <w:r w:rsidRPr="00571600">
        <w:t>.</w:t>
      </w:r>
    </w:p>
    <w:p w14:paraId="3CB6E2CE" w14:textId="77777777" w:rsidR="00571600" w:rsidRDefault="00571600" w:rsidP="00571600">
      <w:pPr>
        <w:pStyle w:val="1Output"/>
      </w:pPr>
      <w:r>
        <w:rPr>
          <w:shd w:val="clear" w:color="auto" w:fill="F7F7F7"/>
        </w:rPr>
        <w:t>Direction[] directions = Direction.values();</w:t>
      </w:r>
    </w:p>
    <w:p w14:paraId="4F27D778" w14:textId="77777777" w:rsidR="00571600" w:rsidRDefault="00571600" w:rsidP="00E67EB2">
      <w:pPr>
        <w:spacing w:after="0"/>
      </w:pPr>
    </w:p>
    <w:p w14:paraId="4682003E" w14:textId="77777777" w:rsidR="00571600" w:rsidRDefault="00E80664" w:rsidP="00E67EB2">
      <w:pPr>
        <w:spacing w:after="0"/>
      </w:pPr>
      <w:r w:rsidRPr="00E80664">
        <w:t>By default, </w:t>
      </w:r>
      <w:r w:rsidRPr="00E80664">
        <w:rPr>
          <w:b/>
          <w:bCs/>
        </w:rPr>
        <w:t>enums don’t require constructor</w:t>
      </w:r>
      <w:r w:rsidRPr="00E80664">
        <w:t xml:space="preserve"> definitions and their default values are always the </w:t>
      </w:r>
      <w:r w:rsidRPr="00FF6C72">
        <w:rPr>
          <w:rStyle w:val="0BlueChar"/>
          <w:b/>
          <w:bCs/>
        </w:rPr>
        <w:t>string</w:t>
      </w:r>
      <w:r w:rsidRPr="00E80664">
        <w:t xml:space="preserve"> used in the declaration. you can give define your own </w:t>
      </w:r>
      <w:r>
        <w:t>values by constructors to initialize.</w:t>
      </w:r>
    </w:p>
    <w:p w14:paraId="045028B6" w14:textId="77777777" w:rsidR="00E80664" w:rsidRPr="006E03DF" w:rsidRDefault="00E80664" w:rsidP="00E67EB2">
      <w:pPr>
        <w:pStyle w:val="1Output"/>
        <w:rPr>
          <w:szCs w:val="16"/>
        </w:rPr>
      </w:pPr>
      <w:r w:rsidRPr="006E03DF">
        <w:rPr>
          <w:rStyle w:val="HTMLCode"/>
          <w:rFonts w:ascii="Consolas" w:eastAsiaTheme="minorEastAsia" w:hAnsi="Consolas" w:cs="Consolas"/>
          <w:sz w:val="16"/>
          <w:szCs w:val="16"/>
        </w:rPr>
        <w:t>public</w:t>
      </w:r>
      <w:r w:rsidRPr="006E03DF">
        <w:rPr>
          <w:szCs w:val="16"/>
        </w:rPr>
        <w:t> </w:t>
      </w:r>
      <w:r w:rsidRPr="006E03DF">
        <w:rPr>
          <w:rStyle w:val="HTMLCode"/>
          <w:rFonts w:ascii="Consolas" w:eastAsiaTheme="minorEastAsia" w:hAnsi="Consolas" w:cs="Consolas"/>
          <w:sz w:val="16"/>
          <w:szCs w:val="16"/>
        </w:rPr>
        <w:t>enum</w:t>
      </w:r>
      <w:r w:rsidRPr="006E03DF">
        <w:rPr>
          <w:szCs w:val="16"/>
        </w:rPr>
        <w:t> </w:t>
      </w:r>
      <w:r w:rsidRPr="006E03DF">
        <w:rPr>
          <w:rStyle w:val="HTMLCode"/>
          <w:rFonts w:ascii="Consolas" w:eastAsiaTheme="minorEastAsia" w:hAnsi="Consolas" w:cs="Consolas"/>
          <w:sz w:val="16"/>
          <w:szCs w:val="16"/>
        </w:rPr>
        <w:t>Direction</w:t>
      </w:r>
    </w:p>
    <w:p w14:paraId="12368DF6" w14:textId="77777777" w:rsidR="00E80664" w:rsidRPr="006E03DF" w:rsidRDefault="00E80664" w:rsidP="00E67EB2">
      <w:pPr>
        <w:pStyle w:val="1Output"/>
        <w:rPr>
          <w:szCs w:val="16"/>
        </w:rPr>
      </w:pPr>
      <w:r w:rsidRPr="006E03DF">
        <w:rPr>
          <w:rStyle w:val="HTMLCode"/>
          <w:rFonts w:ascii="Consolas" w:eastAsiaTheme="minorEastAsia" w:hAnsi="Consolas" w:cs="Consolas"/>
          <w:sz w:val="16"/>
          <w:szCs w:val="16"/>
        </w:rPr>
        <w:t>{</w:t>
      </w:r>
    </w:p>
    <w:p w14:paraId="51F0C08D" w14:textId="77777777" w:rsidR="00E80664" w:rsidRPr="006E03DF" w:rsidRDefault="00E80664" w:rsidP="00E67EB2">
      <w:pPr>
        <w:pStyle w:val="1Output"/>
        <w:rPr>
          <w:szCs w:val="16"/>
        </w:rPr>
      </w:pPr>
      <w:r w:rsidRPr="006E03DF">
        <w:rPr>
          <w:rStyle w:val="HTMLCode"/>
          <w:rFonts w:ascii="Consolas" w:eastAsiaTheme="minorEastAsia" w:hAnsi="Consolas" w:cs="Consolas"/>
          <w:sz w:val="16"/>
          <w:szCs w:val="16"/>
        </w:rPr>
        <w:t>    // enum fields</w:t>
      </w:r>
    </w:p>
    <w:p w14:paraId="1C17C52E" w14:textId="77777777" w:rsidR="00E80664" w:rsidRPr="006E03DF" w:rsidRDefault="00E80664" w:rsidP="00E67EB2">
      <w:pPr>
        <w:pStyle w:val="1Output"/>
        <w:rPr>
          <w:rStyle w:val="HTMLCode"/>
          <w:rFonts w:ascii="Consolas" w:eastAsiaTheme="minorEastAsia" w:hAnsi="Consolas" w:cs="Consolas"/>
          <w:sz w:val="16"/>
          <w:szCs w:val="16"/>
        </w:rPr>
      </w:pPr>
      <w:r w:rsidRPr="006E03DF">
        <w:rPr>
          <w:rStyle w:val="HTMLCode"/>
          <w:rFonts w:ascii="Consolas" w:eastAsiaTheme="minorEastAsia" w:hAnsi="Consolas" w:cs="Consolas"/>
          <w:sz w:val="16"/>
          <w:szCs w:val="16"/>
        </w:rPr>
        <w:t>    EAST(0), WEST(180), NORTH(90), SOUTH(270);</w:t>
      </w:r>
    </w:p>
    <w:p w14:paraId="22C01F7E" w14:textId="77777777" w:rsidR="004D045A" w:rsidRPr="006E03DF" w:rsidRDefault="00E80664" w:rsidP="00E67EB2">
      <w:pPr>
        <w:pStyle w:val="1Output"/>
        <w:rPr>
          <w:rStyle w:val="HTMLCode"/>
          <w:rFonts w:ascii="Consolas" w:eastAsiaTheme="minorEastAsia" w:hAnsi="Consolas" w:cs="Consolas"/>
          <w:sz w:val="16"/>
          <w:szCs w:val="16"/>
        </w:rPr>
      </w:pPr>
      <w:r w:rsidRPr="006E03DF">
        <w:rPr>
          <w:rStyle w:val="HTMLCode"/>
          <w:rFonts w:ascii="Consolas" w:eastAsiaTheme="minorEastAsia" w:hAnsi="Consolas" w:cs="Consolas"/>
          <w:sz w:val="16"/>
          <w:szCs w:val="16"/>
        </w:rPr>
        <w:t>    </w:t>
      </w:r>
    </w:p>
    <w:p w14:paraId="56F43506" w14:textId="3CD830B1" w:rsidR="00E80664" w:rsidRPr="006E03DF" w:rsidRDefault="004D045A" w:rsidP="004D045A">
      <w:pPr>
        <w:pStyle w:val="1Output"/>
        <w:rPr>
          <w:szCs w:val="16"/>
        </w:rPr>
      </w:pPr>
      <w:r w:rsidRPr="006E03DF">
        <w:rPr>
          <w:rStyle w:val="HTMLCode"/>
          <w:rFonts w:ascii="Consolas" w:eastAsiaTheme="minorEastAsia" w:hAnsi="Consolas" w:cs="Consolas"/>
          <w:sz w:val="16"/>
          <w:szCs w:val="16"/>
        </w:rPr>
        <w:t xml:space="preserve">   </w:t>
      </w:r>
      <w:r w:rsidR="00E80664" w:rsidRPr="006E03DF">
        <w:rPr>
          <w:rStyle w:val="HTMLCode"/>
          <w:rFonts w:ascii="Consolas" w:eastAsiaTheme="minorEastAsia" w:hAnsi="Consolas" w:cs="Consolas"/>
          <w:sz w:val="16"/>
          <w:szCs w:val="16"/>
        </w:rPr>
        <w:t>// internal state</w:t>
      </w:r>
    </w:p>
    <w:p w14:paraId="71A313AC" w14:textId="77777777" w:rsidR="00E80664" w:rsidRPr="006E03DF" w:rsidRDefault="00E80664" w:rsidP="00E67EB2">
      <w:pPr>
        <w:pStyle w:val="1Output"/>
        <w:rPr>
          <w:szCs w:val="16"/>
        </w:rPr>
      </w:pPr>
      <w:r w:rsidRPr="006E03DF">
        <w:rPr>
          <w:rStyle w:val="HTMLCode"/>
          <w:rFonts w:ascii="Consolas" w:eastAsiaTheme="minorEastAsia" w:hAnsi="Consolas" w:cs="Consolas"/>
          <w:sz w:val="16"/>
          <w:szCs w:val="16"/>
        </w:rPr>
        <w:t>    private</w:t>
      </w:r>
      <w:r w:rsidRPr="006E03DF">
        <w:rPr>
          <w:szCs w:val="16"/>
        </w:rPr>
        <w:t> </w:t>
      </w:r>
      <w:r w:rsidRPr="006E03DF">
        <w:rPr>
          <w:rStyle w:val="HTMLCode"/>
          <w:rFonts w:ascii="Consolas" w:eastAsiaTheme="minorEastAsia" w:hAnsi="Consolas" w:cs="Consolas"/>
          <w:sz w:val="16"/>
          <w:szCs w:val="16"/>
        </w:rPr>
        <w:t>int</w:t>
      </w:r>
      <w:r w:rsidRPr="006E03DF">
        <w:rPr>
          <w:szCs w:val="16"/>
        </w:rPr>
        <w:t> </w:t>
      </w:r>
      <w:r w:rsidRPr="006E03DF">
        <w:rPr>
          <w:rStyle w:val="HTMLCode"/>
          <w:rFonts w:ascii="Consolas" w:eastAsiaTheme="minorEastAsia" w:hAnsi="Consolas" w:cs="Consolas"/>
          <w:sz w:val="16"/>
          <w:szCs w:val="16"/>
        </w:rPr>
        <w:t>angle;</w:t>
      </w:r>
    </w:p>
    <w:p w14:paraId="1836AE4A" w14:textId="77777777" w:rsidR="00E80664" w:rsidRPr="006E03DF" w:rsidRDefault="00E80664" w:rsidP="00E67EB2">
      <w:pPr>
        <w:pStyle w:val="1Output"/>
        <w:rPr>
          <w:szCs w:val="16"/>
        </w:rPr>
      </w:pPr>
      <w:r w:rsidRPr="006E03DF">
        <w:rPr>
          <w:szCs w:val="16"/>
        </w:rPr>
        <w:t> </w:t>
      </w:r>
    </w:p>
    <w:p w14:paraId="04C909A7" w14:textId="77777777" w:rsidR="00E80664" w:rsidRPr="006E03DF" w:rsidRDefault="00E80664" w:rsidP="00E67EB2">
      <w:pPr>
        <w:pStyle w:val="1Output"/>
        <w:rPr>
          <w:szCs w:val="16"/>
        </w:rPr>
      </w:pPr>
      <w:r w:rsidRPr="006E03DF">
        <w:rPr>
          <w:rStyle w:val="HTMLCode"/>
          <w:rFonts w:ascii="Consolas" w:eastAsiaTheme="minorEastAsia" w:hAnsi="Consolas" w:cs="Consolas"/>
          <w:sz w:val="16"/>
          <w:szCs w:val="16"/>
        </w:rPr>
        <w:t>    // constructor</w:t>
      </w:r>
    </w:p>
    <w:p w14:paraId="2F840B0F" w14:textId="77777777" w:rsidR="00E80664" w:rsidRPr="006E03DF" w:rsidRDefault="00E80664" w:rsidP="00E67EB2">
      <w:pPr>
        <w:pStyle w:val="1Output"/>
        <w:rPr>
          <w:szCs w:val="16"/>
        </w:rPr>
      </w:pPr>
      <w:r w:rsidRPr="006E03DF">
        <w:rPr>
          <w:rStyle w:val="HTMLCode"/>
          <w:rFonts w:ascii="Consolas" w:eastAsiaTheme="minorEastAsia" w:hAnsi="Consolas" w:cs="Consolas"/>
          <w:sz w:val="16"/>
          <w:szCs w:val="16"/>
        </w:rPr>
        <w:t>    private</w:t>
      </w:r>
      <w:r w:rsidRPr="006E03DF">
        <w:rPr>
          <w:szCs w:val="16"/>
        </w:rPr>
        <w:t> </w:t>
      </w:r>
      <w:r w:rsidRPr="006E03DF">
        <w:rPr>
          <w:rStyle w:val="HTMLCode"/>
          <w:rFonts w:ascii="Consolas" w:eastAsiaTheme="minorEastAsia" w:hAnsi="Consolas" w:cs="Consolas"/>
          <w:sz w:val="16"/>
          <w:szCs w:val="16"/>
        </w:rPr>
        <w:t>Direction(final</w:t>
      </w:r>
      <w:r w:rsidRPr="006E03DF">
        <w:rPr>
          <w:szCs w:val="16"/>
        </w:rPr>
        <w:t> </w:t>
      </w:r>
      <w:r w:rsidRPr="006E03DF">
        <w:rPr>
          <w:rStyle w:val="HTMLCode"/>
          <w:rFonts w:ascii="Consolas" w:eastAsiaTheme="minorEastAsia" w:hAnsi="Consolas" w:cs="Consolas"/>
          <w:sz w:val="16"/>
          <w:szCs w:val="16"/>
        </w:rPr>
        <w:t>int</w:t>
      </w:r>
      <w:r w:rsidRPr="006E03DF">
        <w:rPr>
          <w:szCs w:val="16"/>
        </w:rPr>
        <w:t> </w:t>
      </w:r>
      <w:r w:rsidRPr="006E03DF">
        <w:rPr>
          <w:rStyle w:val="HTMLCode"/>
          <w:rFonts w:ascii="Consolas" w:eastAsiaTheme="minorEastAsia" w:hAnsi="Consolas" w:cs="Consolas"/>
          <w:sz w:val="16"/>
          <w:szCs w:val="16"/>
        </w:rPr>
        <w:t>angle) {</w:t>
      </w:r>
    </w:p>
    <w:p w14:paraId="77A90B8C" w14:textId="77777777" w:rsidR="00E80664" w:rsidRPr="006E03DF" w:rsidRDefault="00E80664" w:rsidP="00E67EB2">
      <w:pPr>
        <w:pStyle w:val="1Output"/>
        <w:rPr>
          <w:szCs w:val="16"/>
        </w:rPr>
      </w:pPr>
      <w:r w:rsidRPr="006E03DF">
        <w:rPr>
          <w:rStyle w:val="HTMLCode"/>
          <w:rFonts w:ascii="Consolas" w:eastAsiaTheme="minorEastAsia" w:hAnsi="Consolas" w:cs="Consolas"/>
          <w:sz w:val="16"/>
          <w:szCs w:val="16"/>
        </w:rPr>
        <w:t>        this.angle = angle;</w:t>
      </w:r>
    </w:p>
    <w:p w14:paraId="2B2CF68B" w14:textId="77777777" w:rsidR="00E80664" w:rsidRPr="006E03DF" w:rsidRDefault="00E80664" w:rsidP="00E67EB2">
      <w:pPr>
        <w:pStyle w:val="1Output"/>
        <w:rPr>
          <w:szCs w:val="16"/>
        </w:rPr>
      </w:pPr>
      <w:r w:rsidRPr="006E03DF">
        <w:rPr>
          <w:rStyle w:val="HTMLCode"/>
          <w:rFonts w:ascii="Consolas" w:eastAsiaTheme="minorEastAsia" w:hAnsi="Consolas" w:cs="Consolas"/>
          <w:sz w:val="16"/>
          <w:szCs w:val="16"/>
        </w:rPr>
        <w:t>    }</w:t>
      </w:r>
      <w:r w:rsidRPr="006E03DF">
        <w:rPr>
          <w:szCs w:val="16"/>
        </w:rPr>
        <w:t> </w:t>
      </w:r>
    </w:p>
    <w:p w14:paraId="76FAEF8F" w14:textId="77777777" w:rsidR="00E80664" w:rsidRPr="006E03DF" w:rsidRDefault="00E80664" w:rsidP="00E67EB2">
      <w:pPr>
        <w:pStyle w:val="1Output"/>
        <w:rPr>
          <w:szCs w:val="16"/>
        </w:rPr>
      </w:pPr>
      <w:r w:rsidRPr="006E03DF">
        <w:rPr>
          <w:szCs w:val="16"/>
        </w:rPr>
        <w:t> </w:t>
      </w:r>
    </w:p>
    <w:p w14:paraId="13C54294" w14:textId="77777777" w:rsidR="00E80664" w:rsidRPr="006E03DF" w:rsidRDefault="00E80664" w:rsidP="00E67EB2">
      <w:pPr>
        <w:pStyle w:val="1Output"/>
        <w:rPr>
          <w:szCs w:val="16"/>
        </w:rPr>
      </w:pPr>
      <w:r w:rsidRPr="006E03DF">
        <w:rPr>
          <w:rStyle w:val="HTMLCode"/>
          <w:rFonts w:ascii="Consolas" w:eastAsiaTheme="minorEastAsia" w:hAnsi="Consolas" w:cs="Consolas"/>
          <w:sz w:val="16"/>
          <w:szCs w:val="16"/>
        </w:rPr>
        <w:t>    public</w:t>
      </w:r>
      <w:r w:rsidRPr="006E03DF">
        <w:rPr>
          <w:szCs w:val="16"/>
        </w:rPr>
        <w:t> </w:t>
      </w:r>
      <w:r w:rsidRPr="006E03DF">
        <w:rPr>
          <w:rStyle w:val="HTMLCode"/>
          <w:rFonts w:ascii="Consolas" w:eastAsiaTheme="minorEastAsia" w:hAnsi="Consolas" w:cs="Consolas"/>
          <w:sz w:val="16"/>
          <w:szCs w:val="16"/>
        </w:rPr>
        <w:t>int</w:t>
      </w:r>
      <w:r w:rsidRPr="006E03DF">
        <w:rPr>
          <w:szCs w:val="16"/>
        </w:rPr>
        <w:t> </w:t>
      </w:r>
      <w:r w:rsidRPr="006E03DF">
        <w:rPr>
          <w:rStyle w:val="HTMLCode"/>
          <w:rFonts w:ascii="Consolas" w:eastAsiaTheme="minorEastAsia" w:hAnsi="Consolas" w:cs="Consolas"/>
          <w:sz w:val="16"/>
          <w:szCs w:val="16"/>
        </w:rPr>
        <w:t>getAngle() {</w:t>
      </w:r>
    </w:p>
    <w:p w14:paraId="1197E489" w14:textId="77777777" w:rsidR="00E80664" w:rsidRPr="006E03DF" w:rsidRDefault="00E80664" w:rsidP="00E67EB2">
      <w:pPr>
        <w:pStyle w:val="1Output"/>
        <w:rPr>
          <w:szCs w:val="16"/>
        </w:rPr>
      </w:pPr>
      <w:r w:rsidRPr="006E03DF">
        <w:rPr>
          <w:rStyle w:val="HTMLCode"/>
          <w:rFonts w:ascii="Consolas" w:eastAsiaTheme="minorEastAsia" w:hAnsi="Consolas" w:cs="Consolas"/>
          <w:sz w:val="16"/>
          <w:szCs w:val="16"/>
        </w:rPr>
        <w:t>        return</w:t>
      </w:r>
      <w:r w:rsidRPr="006E03DF">
        <w:rPr>
          <w:szCs w:val="16"/>
        </w:rPr>
        <w:t> </w:t>
      </w:r>
      <w:r w:rsidRPr="006E03DF">
        <w:rPr>
          <w:rStyle w:val="HTMLCode"/>
          <w:rFonts w:ascii="Consolas" w:eastAsiaTheme="minorEastAsia" w:hAnsi="Consolas" w:cs="Consolas"/>
          <w:sz w:val="16"/>
          <w:szCs w:val="16"/>
        </w:rPr>
        <w:t>angle;</w:t>
      </w:r>
    </w:p>
    <w:p w14:paraId="0B271B2A" w14:textId="77777777" w:rsidR="00E80664" w:rsidRPr="006E03DF" w:rsidRDefault="00E80664" w:rsidP="00E67EB2">
      <w:pPr>
        <w:pStyle w:val="1Output"/>
        <w:rPr>
          <w:rStyle w:val="HTMLCode"/>
          <w:rFonts w:ascii="Consolas" w:eastAsiaTheme="minorEastAsia" w:hAnsi="Consolas" w:cs="Consolas"/>
          <w:sz w:val="16"/>
          <w:szCs w:val="16"/>
        </w:rPr>
      </w:pPr>
      <w:r w:rsidRPr="006E03DF">
        <w:rPr>
          <w:rStyle w:val="HTMLCode"/>
          <w:rFonts w:ascii="Consolas" w:eastAsiaTheme="minorEastAsia" w:hAnsi="Consolas" w:cs="Consolas"/>
          <w:sz w:val="16"/>
          <w:szCs w:val="16"/>
        </w:rPr>
        <w:t>    }</w:t>
      </w:r>
    </w:p>
    <w:p w14:paraId="303279AF" w14:textId="77777777" w:rsidR="006E03DF" w:rsidRDefault="006E03DF" w:rsidP="00E67EB2">
      <w:pPr>
        <w:pStyle w:val="1Output"/>
        <w:rPr>
          <w:rStyle w:val="HTMLCode"/>
          <w:rFonts w:ascii="Consolas" w:eastAsiaTheme="minorEastAsia" w:hAnsi="Consolas" w:cs="Consolas"/>
          <w:sz w:val="16"/>
          <w:szCs w:val="16"/>
        </w:rPr>
      </w:pPr>
    </w:p>
    <w:p w14:paraId="7649C0FE" w14:textId="2ADB0A9A" w:rsidR="00E67EB2" w:rsidRPr="006E03DF" w:rsidRDefault="006E03DF" w:rsidP="00E67EB2">
      <w:pPr>
        <w:pStyle w:val="1Output"/>
        <w:rPr>
          <w:rStyle w:val="HTMLCode"/>
          <w:rFonts w:ascii="Consolas" w:eastAsiaTheme="minorEastAsia" w:hAnsi="Consolas" w:cs="Consolas"/>
          <w:sz w:val="16"/>
          <w:szCs w:val="16"/>
        </w:rPr>
      </w:pPr>
      <w:r>
        <w:rPr>
          <w:rStyle w:val="HTMLCode"/>
          <w:rFonts w:ascii="Consolas" w:eastAsiaTheme="minorEastAsia" w:hAnsi="Consolas" w:cs="Consolas"/>
          <w:sz w:val="16"/>
          <w:szCs w:val="16"/>
        </w:rPr>
        <w:t>p</w:t>
      </w:r>
      <w:r w:rsidR="00E67EB2" w:rsidRPr="006E03DF">
        <w:rPr>
          <w:rStyle w:val="HTMLCode"/>
          <w:rFonts w:ascii="Consolas" w:eastAsiaTheme="minorEastAsia" w:hAnsi="Consolas" w:cs="Consolas"/>
          <w:sz w:val="16"/>
          <w:szCs w:val="16"/>
        </w:rPr>
        <w:t>ublic Static void Main(){</w:t>
      </w:r>
    </w:p>
    <w:p w14:paraId="067DCCF5" w14:textId="77777777" w:rsidR="00E67EB2" w:rsidRPr="006E03DF" w:rsidRDefault="00E67EB2" w:rsidP="00E67EB2">
      <w:pPr>
        <w:pStyle w:val="1Output"/>
        <w:rPr>
          <w:szCs w:val="16"/>
        </w:rPr>
      </w:pPr>
      <w:r w:rsidRPr="006E03DF">
        <w:rPr>
          <w:szCs w:val="16"/>
        </w:rPr>
        <w:t>Direction north = Direction.NORTH;</w:t>
      </w:r>
    </w:p>
    <w:p w14:paraId="232C9013" w14:textId="77777777" w:rsidR="00E67EB2" w:rsidRPr="006E03DF" w:rsidRDefault="00E67EB2" w:rsidP="00E67EB2">
      <w:pPr>
        <w:pStyle w:val="1Output"/>
        <w:rPr>
          <w:szCs w:val="16"/>
        </w:rPr>
      </w:pPr>
      <w:r w:rsidRPr="006E03DF">
        <w:rPr>
          <w:szCs w:val="16"/>
        </w:rPr>
        <w:t>         </w:t>
      </w:r>
    </w:p>
    <w:p w14:paraId="7F9FDDCC" w14:textId="77777777" w:rsidR="00E67EB2" w:rsidRPr="006E03DF" w:rsidRDefault="00E67EB2" w:rsidP="00E67EB2">
      <w:pPr>
        <w:pStyle w:val="1Output"/>
        <w:rPr>
          <w:szCs w:val="16"/>
        </w:rPr>
      </w:pPr>
      <w:r w:rsidRPr="006E03DF">
        <w:rPr>
          <w:szCs w:val="16"/>
        </w:rPr>
        <w:t>System.out.println( north );                      //NORTH</w:t>
      </w:r>
    </w:p>
    <w:p w14:paraId="330CE474" w14:textId="77777777" w:rsidR="00E67EB2" w:rsidRPr="006E03DF" w:rsidRDefault="00E67EB2" w:rsidP="00E67EB2">
      <w:pPr>
        <w:pStyle w:val="1Output"/>
        <w:rPr>
          <w:szCs w:val="16"/>
        </w:rPr>
      </w:pPr>
      <w:r w:rsidRPr="006E03DF">
        <w:rPr>
          <w:szCs w:val="16"/>
        </w:rPr>
        <w:t> </w:t>
      </w:r>
    </w:p>
    <w:p w14:paraId="10A50E09" w14:textId="77777777" w:rsidR="00E67EB2" w:rsidRPr="006E03DF" w:rsidRDefault="00E67EB2" w:rsidP="00E67EB2">
      <w:pPr>
        <w:pStyle w:val="1Output"/>
        <w:rPr>
          <w:szCs w:val="16"/>
        </w:rPr>
      </w:pPr>
      <w:r w:rsidRPr="006E03DF">
        <w:rPr>
          <w:szCs w:val="16"/>
        </w:rPr>
        <w:t>System.out.println( north.getAngle() );           //90 </w:t>
      </w:r>
    </w:p>
    <w:p w14:paraId="27182538" w14:textId="77777777" w:rsidR="00E67EB2" w:rsidRPr="006E03DF" w:rsidRDefault="00E67EB2" w:rsidP="00E67EB2">
      <w:pPr>
        <w:pStyle w:val="1Output"/>
        <w:rPr>
          <w:szCs w:val="16"/>
        </w:rPr>
      </w:pPr>
      <w:r w:rsidRPr="006E03DF">
        <w:rPr>
          <w:szCs w:val="16"/>
        </w:rPr>
        <w:t>System.out.println( Direction.NORTH.getAngle() ); //90</w:t>
      </w:r>
    </w:p>
    <w:p w14:paraId="6458A6CA" w14:textId="77777777" w:rsidR="00E67EB2" w:rsidRPr="006E03DF" w:rsidRDefault="00E67EB2" w:rsidP="00E67EB2">
      <w:pPr>
        <w:pStyle w:val="1Output"/>
        <w:rPr>
          <w:szCs w:val="16"/>
        </w:rPr>
      </w:pPr>
      <w:r w:rsidRPr="006E03DF">
        <w:rPr>
          <w:rStyle w:val="HTMLCode"/>
          <w:rFonts w:ascii="Consolas" w:eastAsiaTheme="minorEastAsia" w:hAnsi="Consolas" w:cs="Consolas"/>
          <w:sz w:val="16"/>
          <w:szCs w:val="16"/>
        </w:rPr>
        <w:t>}</w:t>
      </w:r>
    </w:p>
    <w:p w14:paraId="38037E3B" w14:textId="77777777" w:rsidR="00E80664" w:rsidRPr="006E03DF" w:rsidRDefault="00E80664" w:rsidP="00E67EB2">
      <w:pPr>
        <w:pStyle w:val="1Output"/>
        <w:rPr>
          <w:szCs w:val="16"/>
        </w:rPr>
      </w:pPr>
      <w:r w:rsidRPr="006E03DF">
        <w:rPr>
          <w:rStyle w:val="HTMLCode"/>
          <w:rFonts w:ascii="Consolas" w:eastAsiaTheme="minorEastAsia" w:hAnsi="Consolas" w:cs="Consolas"/>
          <w:sz w:val="16"/>
          <w:szCs w:val="16"/>
        </w:rPr>
        <w:t>}</w:t>
      </w:r>
    </w:p>
    <w:p w14:paraId="790E7805" w14:textId="77777777" w:rsidR="00E80664" w:rsidRDefault="001257D5" w:rsidP="00724F0F">
      <w:r w:rsidRPr="001257D5">
        <w:rPr>
          <w:b/>
        </w:rPr>
        <w:t>Remember that enum is basically a special class type, and</w:t>
      </w:r>
      <w:r w:rsidR="00A77D40">
        <w:rPr>
          <w:b/>
        </w:rPr>
        <w:t xml:space="preserve"> </w:t>
      </w:r>
      <w:r w:rsidR="00A77D40" w:rsidRPr="00A77D40">
        <w:rPr>
          <w:b/>
          <w:color w:val="FF0000"/>
        </w:rPr>
        <w:t>it</w:t>
      </w:r>
      <w:r w:rsidRPr="00A77D40">
        <w:rPr>
          <w:b/>
          <w:color w:val="FF0000"/>
        </w:rPr>
        <w:t xml:space="preserve"> can have methods and fields just like any other class</w:t>
      </w:r>
      <w:r w:rsidRPr="001257D5">
        <w:t>. You can add methods which are </w:t>
      </w:r>
      <w:r w:rsidRPr="001257D5">
        <w:rPr>
          <w:b/>
          <w:bCs/>
        </w:rPr>
        <w:t>abstract</w:t>
      </w:r>
      <w:r w:rsidRPr="001257D5">
        <w:t> as well as </w:t>
      </w:r>
      <w:r w:rsidRPr="001257D5">
        <w:rPr>
          <w:b/>
          <w:bCs/>
        </w:rPr>
        <w:t>concrete methods</w:t>
      </w:r>
      <w:r w:rsidRPr="001257D5">
        <w:t> as well. Both methods are allowed in enum.</w:t>
      </w:r>
    </w:p>
    <w:p w14:paraId="3B1F48CF" w14:textId="77777777" w:rsidR="00571600" w:rsidRDefault="001257D5" w:rsidP="001741D7">
      <w:pPr>
        <w:spacing w:after="0"/>
      </w:pPr>
      <w:r>
        <w:rPr>
          <w:rFonts w:cs="Segoe UI"/>
          <w:color w:val="000000"/>
          <w:shd w:val="clear" w:color="auto" w:fill="FFFFFF"/>
        </w:rPr>
        <w:t>Two classes have been added to </w:t>
      </w:r>
      <w:r>
        <w:rPr>
          <w:rStyle w:val="HTMLCode"/>
          <w:rFonts w:ascii="Consolas" w:eastAsiaTheme="minorEastAsia" w:hAnsi="Consolas"/>
          <w:color w:val="FF0779"/>
          <w:sz w:val="21"/>
          <w:szCs w:val="21"/>
          <w:shd w:val="clear" w:color="auto" w:fill="FFFFFF"/>
        </w:rPr>
        <w:t>java.util</w:t>
      </w:r>
      <w:r>
        <w:rPr>
          <w:rFonts w:cs="Segoe UI"/>
          <w:color w:val="000000"/>
          <w:shd w:val="clear" w:color="auto" w:fill="FFFFFF"/>
        </w:rPr>
        <w:t> package in support of enums – </w:t>
      </w:r>
      <w:hyperlink r:id="rId135" w:history="1">
        <w:r>
          <w:rPr>
            <w:rStyle w:val="Hyperlink"/>
            <w:rFonts w:ascii="Consolas" w:hAnsi="Consolas" w:cs="Courier New"/>
            <w:color w:val="0366D6"/>
            <w:sz w:val="21"/>
            <w:szCs w:val="21"/>
            <w:shd w:val="clear" w:color="auto" w:fill="FFFFFF"/>
          </w:rPr>
          <w:t>EnumSet</w:t>
        </w:r>
      </w:hyperlink>
      <w:r>
        <w:rPr>
          <w:rFonts w:cs="Segoe UI"/>
          <w:color w:val="000000"/>
          <w:shd w:val="clear" w:color="auto" w:fill="FFFFFF"/>
        </w:rPr>
        <w:t> and </w:t>
      </w:r>
      <w:hyperlink r:id="rId136" w:history="1">
        <w:r>
          <w:rPr>
            <w:rStyle w:val="Hyperlink"/>
            <w:rFonts w:ascii="Consolas" w:hAnsi="Consolas" w:cs="Courier New"/>
            <w:color w:val="0366D6"/>
            <w:sz w:val="21"/>
            <w:szCs w:val="21"/>
            <w:shd w:val="clear" w:color="auto" w:fill="FFFFFF"/>
          </w:rPr>
          <w:t>EnumMap</w:t>
        </w:r>
      </w:hyperlink>
      <w:r>
        <w:rPr>
          <w:rFonts w:cs="Segoe UI"/>
          <w:color w:val="000000"/>
          <w:shd w:val="clear" w:color="auto" w:fill="FFFFFF"/>
        </w:rPr>
        <w:t> </w:t>
      </w:r>
    </w:p>
    <w:p w14:paraId="3A3903BE" w14:textId="77777777" w:rsidR="001257D5" w:rsidRDefault="001257D5" w:rsidP="001257D5">
      <w:pPr>
        <w:pStyle w:val="1Output"/>
        <w:rPr>
          <w:color w:val="4C483D" w:themeColor="text2"/>
        </w:rPr>
      </w:pPr>
      <w:r>
        <w:rPr>
          <w:u w:val="single"/>
        </w:rPr>
        <w:t>p</w:t>
      </w:r>
      <w:r>
        <w:t>ublic</w:t>
      </w:r>
      <w:r>
        <w:rPr>
          <w:color w:val="000000"/>
        </w:rPr>
        <w:t xml:space="preserve"> </w:t>
      </w:r>
      <w:r>
        <w:t>class</w:t>
      </w:r>
      <w:r>
        <w:rPr>
          <w:color w:val="000000"/>
        </w:rPr>
        <w:t xml:space="preserve"> </w:t>
      </w:r>
      <w:r>
        <w:rPr>
          <w:color w:val="000000"/>
          <w:u w:val="single"/>
        </w:rPr>
        <w:t>Test</w:t>
      </w:r>
    </w:p>
    <w:p w14:paraId="385161FF" w14:textId="77777777" w:rsidR="001257D5" w:rsidRDefault="001257D5" w:rsidP="001257D5">
      <w:pPr>
        <w:pStyle w:val="1Output"/>
        <w:rPr>
          <w:color w:val="4C483D" w:themeColor="text2"/>
        </w:rPr>
      </w:pPr>
      <w:r>
        <w:rPr>
          <w:color w:val="000000"/>
        </w:rPr>
        <w:t>{</w:t>
      </w:r>
    </w:p>
    <w:p w14:paraId="2529428A" w14:textId="77777777" w:rsidR="001257D5" w:rsidRDefault="001257D5" w:rsidP="001257D5">
      <w:pPr>
        <w:pStyle w:val="1Output"/>
        <w:rPr>
          <w:color w:val="4C483D" w:themeColor="text2"/>
        </w:rPr>
      </w:pPr>
      <w:r>
        <w:rPr>
          <w:color w:val="000000"/>
        </w:rPr>
        <w:t xml:space="preserve">   </w:t>
      </w:r>
      <w:r>
        <w:t>public</w:t>
      </w:r>
      <w:r>
        <w:rPr>
          <w:color w:val="000000"/>
        </w:rPr>
        <w:t xml:space="preserve"> </w:t>
      </w:r>
      <w:r>
        <w:t>static</w:t>
      </w:r>
      <w:r>
        <w:rPr>
          <w:color w:val="000000"/>
        </w:rPr>
        <w:t xml:space="preserve"> </w:t>
      </w:r>
      <w:r>
        <w:t>void</w:t>
      </w:r>
      <w:r>
        <w:rPr>
          <w:color w:val="000000"/>
        </w:rPr>
        <w:t xml:space="preserve"> main(String[] </w:t>
      </w:r>
      <w:r>
        <w:rPr>
          <w:color w:val="6A3E3E"/>
        </w:rPr>
        <w:t>args</w:t>
      </w:r>
      <w:r>
        <w:rPr>
          <w:color w:val="000000"/>
        </w:rPr>
        <w:t>)</w:t>
      </w:r>
    </w:p>
    <w:p w14:paraId="3AEA65E0" w14:textId="77777777" w:rsidR="001257D5" w:rsidRDefault="001257D5" w:rsidP="001257D5">
      <w:pPr>
        <w:pStyle w:val="1Output"/>
        <w:rPr>
          <w:color w:val="4C483D" w:themeColor="text2"/>
        </w:rPr>
      </w:pPr>
      <w:r>
        <w:rPr>
          <w:color w:val="000000"/>
        </w:rPr>
        <w:t xml:space="preserve">   {</w:t>
      </w:r>
    </w:p>
    <w:p w14:paraId="4D530FA0" w14:textId="77777777" w:rsidR="001257D5" w:rsidRDefault="001257D5" w:rsidP="001257D5">
      <w:pPr>
        <w:pStyle w:val="1Output"/>
        <w:rPr>
          <w:color w:val="4C483D" w:themeColor="text2"/>
        </w:rPr>
      </w:pPr>
      <w:r>
        <w:rPr>
          <w:color w:val="000000"/>
        </w:rPr>
        <w:t xml:space="preserve">     </w:t>
      </w:r>
      <w:r>
        <w:rPr>
          <w:color w:val="000000"/>
          <w:u w:val="single"/>
        </w:rPr>
        <w:t>Set</w:t>
      </w:r>
      <w:r>
        <w:rPr>
          <w:color w:val="000000"/>
        </w:rPr>
        <w:t xml:space="preserve"> </w:t>
      </w:r>
      <w:r>
        <w:rPr>
          <w:color w:val="6A3E3E"/>
        </w:rPr>
        <w:t>enumSet</w:t>
      </w:r>
      <w:r>
        <w:rPr>
          <w:color w:val="000000"/>
        </w:rPr>
        <w:t xml:space="preserve"> = </w:t>
      </w:r>
      <w:r>
        <w:rPr>
          <w:color w:val="000000"/>
          <w:u w:val="single"/>
        </w:rPr>
        <w:t>EnumSet</w:t>
      </w:r>
      <w:r>
        <w:rPr>
          <w:color w:val="000000"/>
        </w:rPr>
        <w:t xml:space="preserve">.of(  </w:t>
      </w:r>
      <w:r>
        <w:rPr>
          <w:color w:val="000000"/>
          <w:u w:val="single"/>
        </w:rPr>
        <w:t>Direction</w:t>
      </w:r>
      <w:r>
        <w:rPr>
          <w:color w:val="000000"/>
        </w:rPr>
        <w:t>.EAST,</w:t>
      </w:r>
    </w:p>
    <w:p w14:paraId="068B5162" w14:textId="77777777" w:rsidR="001257D5" w:rsidRDefault="001257D5" w:rsidP="001257D5">
      <w:pPr>
        <w:pStyle w:val="1Output"/>
        <w:rPr>
          <w:color w:val="4C483D" w:themeColor="text2"/>
        </w:rPr>
      </w:pPr>
      <w:r>
        <w:rPr>
          <w:color w:val="000000"/>
        </w:rPr>
        <w:t xml:space="preserve">                                </w:t>
      </w:r>
      <w:r>
        <w:rPr>
          <w:color w:val="000000"/>
          <w:u w:val="single"/>
        </w:rPr>
        <w:t>Direction</w:t>
      </w:r>
      <w:r>
        <w:rPr>
          <w:color w:val="000000"/>
        </w:rPr>
        <w:t>.WEST,</w:t>
      </w:r>
    </w:p>
    <w:p w14:paraId="29BDD16D" w14:textId="77777777" w:rsidR="001257D5" w:rsidRDefault="001257D5" w:rsidP="001257D5">
      <w:pPr>
        <w:pStyle w:val="1Output"/>
        <w:rPr>
          <w:color w:val="4C483D" w:themeColor="text2"/>
        </w:rPr>
      </w:pPr>
      <w:r>
        <w:rPr>
          <w:color w:val="000000"/>
        </w:rPr>
        <w:t xml:space="preserve">                                </w:t>
      </w:r>
      <w:r>
        <w:rPr>
          <w:color w:val="000000"/>
          <w:u w:val="single"/>
        </w:rPr>
        <w:t>Direction</w:t>
      </w:r>
      <w:r>
        <w:rPr>
          <w:color w:val="000000"/>
        </w:rPr>
        <w:t>.NORTH,</w:t>
      </w:r>
    </w:p>
    <w:p w14:paraId="72181E9B" w14:textId="77777777" w:rsidR="001257D5" w:rsidRDefault="001257D5" w:rsidP="001257D5">
      <w:pPr>
        <w:pStyle w:val="1Output"/>
        <w:rPr>
          <w:color w:val="4C483D" w:themeColor="text2"/>
        </w:rPr>
      </w:pPr>
      <w:r>
        <w:rPr>
          <w:color w:val="000000"/>
        </w:rPr>
        <w:t xml:space="preserve">                                </w:t>
      </w:r>
      <w:r>
        <w:rPr>
          <w:color w:val="000000"/>
          <w:u w:val="single"/>
        </w:rPr>
        <w:t>Direction</w:t>
      </w:r>
      <w:r>
        <w:rPr>
          <w:color w:val="000000"/>
        </w:rPr>
        <w:t>.SOUTH</w:t>
      </w:r>
    </w:p>
    <w:p w14:paraId="225B229C" w14:textId="77777777" w:rsidR="001257D5" w:rsidRDefault="001257D5" w:rsidP="001257D5">
      <w:pPr>
        <w:pStyle w:val="1Output"/>
        <w:rPr>
          <w:color w:val="000000"/>
        </w:rPr>
      </w:pPr>
      <w:r>
        <w:rPr>
          <w:color w:val="000000"/>
        </w:rPr>
        <w:t xml:space="preserve">                              );</w:t>
      </w:r>
    </w:p>
    <w:p w14:paraId="1D4B8FB8" w14:textId="77777777" w:rsidR="00724FC0" w:rsidRDefault="00724FC0" w:rsidP="00724FC0">
      <w:pPr>
        <w:pStyle w:val="1Output"/>
        <w:rPr>
          <w:color w:val="4C483D" w:themeColor="text2"/>
        </w:rPr>
      </w:pPr>
      <w:r>
        <w:t xml:space="preserve">Map enumMap = </w:t>
      </w:r>
      <w:r>
        <w:rPr>
          <w:bCs/>
          <w:color w:val="7F0055"/>
        </w:rPr>
        <w:t>new</w:t>
      </w:r>
      <w:r>
        <w:t xml:space="preserve"> EnumMap(Direction.</w:t>
      </w:r>
      <w:r>
        <w:rPr>
          <w:bCs/>
          <w:color w:val="7F0055"/>
        </w:rPr>
        <w:t>class</w:t>
      </w:r>
      <w:r>
        <w:t>);</w:t>
      </w:r>
    </w:p>
    <w:p w14:paraId="76D53F89" w14:textId="77777777" w:rsidR="00724FC0" w:rsidRDefault="00724FC0" w:rsidP="00724FC0">
      <w:pPr>
        <w:pStyle w:val="1Output"/>
        <w:rPr>
          <w:color w:val="4C483D" w:themeColor="text2"/>
        </w:rPr>
      </w:pPr>
      <w:r>
        <w:t xml:space="preserve"> </w:t>
      </w:r>
    </w:p>
    <w:p w14:paraId="6DF365B9" w14:textId="77777777" w:rsidR="00724FC0" w:rsidRDefault="00724FC0" w:rsidP="00724FC0">
      <w:pPr>
        <w:pStyle w:val="1Output"/>
        <w:rPr>
          <w:color w:val="4C483D" w:themeColor="text2"/>
        </w:rPr>
      </w:pPr>
      <w:r>
        <w:t xml:space="preserve">    </w:t>
      </w:r>
      <w:r>
        <w:rPr>
          <w:color w:val="3F7F5F"/>
        </w:rPr>
        <w:t>//Populate the Map</w:t>
      </w:r>
    </w:p>
    <w:p w14:paraId="2D926D42" w14:textId="77777777" w:rsidR="00724FC0" w:rsidRDefault="00724FC0" w:rsidP="00724FC0">
      <w:pPr>
        <w:pStyle w:val="1Output"/>
        <w:rPr>
          <w:color w:val="4C483D" w:themeColor="text2"/>
        </w:rPr>
      </w:pPr>
      <w:r>
        <w:t xml:space="preserve">    enumMap.put(Direction.EAST, Direction.EAST.getAngle());</w:t>
      </w:r>
    </w:p>
    <w:p w14:paraId="65764AFA" w14:textId="77777777" w:rsidR="00724FC0" w:rsidRDefault="00724FC0" w:rsidP="00724FC0">
      <w:pPr>
        <w:pStyle w:val="1Output"/>
        <w:rPr>
          <w:color w:val="4C483D" w:themeColor="text2"/>
        </w:rPr>
      </w:pPr>
      <w:r>
        <w:t xml:space="preserve">    enumMap.put(Direction.WEST, Direction.WEST.getAngle());</w:t>
      </w:r>
    </w:p>
    <w:p w14:paraId="06273609" w14:textId="77777777" w:rsidR="00724FC0" w:rsidRDefault="00724FC0" w:rsidP="00724FC0">
      <w:pPr>
        <w:pStyle w:val="1Output"/>
        <w:rPr>
          <w:color w:val="4C483D" w:themeColor="text2"/>
        </w:rPr>
      </w:pPr>
      <w:r>
        <w:lastRenderedPageBreak/>
        <w:t xml:space="preserve">    enumMap.put(Direction.NORTH, Direction.NORTH.getAngle());</w:t>
      </w:r>
    </w:p>
    <w:p w14:paraId="2950A940" w14:textId="77777777" w:rsidR="00724FC0" w:rsidRDefault="00724FC0" w:rsidP="00724FC0">
      <w:pPr>
        <w:pStyle w:val="1Output"/>
        <w:rPr>
          <w:color w:val="4C483D" w:themeColor="text2"/>
        </w:rPr>
      </w:pPr>
      <w:r>
        <w:t xml:space="preserve">    enumMap.put(Direction.SOUTH, Direction.SOUTH.getAngle());</w:t>
      </w:r>
    </w:p>
    <w:p w14:paraId="1679B5A6" w14:textId="77777777" w:rsidR="001257D5" w:rsidRDefault="001257D5" w:rsidP="00724FC0">
      <w:pPr>
        <w:pStyle w:val="1Output"/>
        <w:rPr>
          <w:color w:val="4C483D" w:themeColor="text2"/>
        </w:rPr>
      </w:pPr>
      <w:r>
        <w:t xml:space="preserve">   }</w:t>
      </w:r>
    </w:p>
    <w:p w14:paraId="563A5A06" w14:textId="77777777" w:rsidR="001257D5" w:rsidRDefault="001257D5" w:rsidP="00724FC0">
      <w:pPr>
        <w:pStyle w:val="1Output"/>
        <w:rPr>
          <w:color w:val="4C483D" w:themeColor="text2"/>
        </w:rPr>
      </w:pPr>
      <w:r>
        <w:t xml:space="preserve"> }</w:t>
      </w:r>
    </w:p>
    <w:p w14:paraId="179C8547" w14:textId="77777777" w:rsidR="00571600" w:rsidRDefault="00571600" w:rsidP="00724F0F"/>
    <w:p w14:paraId="6AB1BA40" w14:textId="77777777" w:rsidR="004B76E6" w:rsidRPr="004B76E6" w:rsidRDefault="004B76E6" w:rsidP="008151C9">
      <w:pPr>
        <w:pStyle w:val="Heading30"/>
      </w:pPr>
      <w:bookmarkStart w:id="91" w:name="_Toc2631487"/>
      <w:r w:rsidRPr="004B76E6">
        <w:t>1) Can Enum implement interface in Java?</w:t>
      </w:r>
      <w:bookmarkEnd w:id="91"/>
    </w:p>
    <w:p w14:paraId="3F4311B3" w14:textId="77777777" w:rsidR="004B76E6" w:rsidRPr="004B76E6" w:rsidRDefault="004B76E6" w:rsidP="004B76E6">
      <w:r w:rsidRPr="00A77D40">
        <w:rPr>
          <w:b/>
          <w:color w:val="002060"/>
        </w:rPr>
        <w:t>Yes, Enum can implement interface in Java</w:t>
      </w:r>
      <w:r w:rsidRPr="004B76E6">
        <w:t>. Since enum is a type, similar to class and interface, it can implement interface. This gives a lot of flexibility to use Enum as specialized implementation in some cases</w:t>
      </w:r>
    </w:p>
    <w:p w14:paraId="0B0AE1D0" w14:textId="77777777" w:rsidR="00571600" w:rsidRDefault="004B76E6" w:rsidP="00263505">
      <w:pPr>
        <w:spacing w:after="0" w:line="240" w:lineRule="auto"/>
      </w:pPr>
      <w:r>
        <w:t xml:space="preserve"> </w:t>
      </w:r>
    </w:p>
    <w:p w14:paraId="3B859D9D" w14:textId="77777777" w:rsidR="004B76E6" w:rsidRPr="004B76E6" w:rsidRDefault="004B76E6" w:rsidP="008151C9">
      <w:pPr>
        <w:pStyle w:val="Heading30"/>
      </w:pPr>
      <w:bookmarkStart w:id="92" w:name="_Toc2631488"/>
      <w:r w:rsidRPr="004B76E6">
        <w:t>Can Enum extends class in Java?</w:t>
      </w:r>
      <w:bookmarkEnd w:id="92"/>
    </w:p>
    <w:p w14:paraId="0FFC5A98" w14:textId="77777777" w:rsidR="004B76E6" w:rsidRPr="004B76E6" w:rsidRDefault="004B76E6" w:rsidP="004B76E6">
      <w:r w:rsidRPr="004B76E6">
        <w:rPr>
          <w:b/>
          <w:color w:val="FF0000"/>
        </w:rPr>
        <w:t>No, Enum can not extend class in Java</w:t>
      </w:r>
      <w:r w:rsidR="00A77D40">
        <w:t>.</w:t>
      </w:r>
      <w:r w:rsidRPr="004B76E6">
        <w:t xml:space="preserve"> </w:t>
      </w:r>
      <w:r w:rsidR="00A77D40">
        <w:t xml:space="preserve">Because </w:t>
      </w:r>
      <w:r w:rsidRPr="004B76E6">
        <w:t xml:space="preserve">all Enum </w:t>
      </w:r>
      <w:r w:rsidRPr="00A77D40">
        <w:rPr>
          <w:color w:val="FF0000"/>
        </w:rPr>
        <w:t xml:space="preserve">by </w:t>
      </w:r>
      <w:r w:rsidRPr="00A77D40">
        <w:rPr>
          <w:b/>
          <w:color w:val="FF0000"/>
        </w:rPr>
        <w:t>default extend abstract base class </w:t>
      </w:r>
      <w:r w:rsidRPr="005E0D46">
        <w:rPr>
          <w:rStyle w:val="0SyntxBlueChar"/>
        </w:rPr>
        <w:t>java.lang.Enum</w:t>
      </w:r>
      <w:r w:rsidRPr="004B76E6">
        <w:t>, obviously they cannot extend another class, because </w:t>
      </w:r>
      <w:hyperlink r:id="rId137" w:history="1">
        <w:r w:rsidRPr="004B76E6">
          <w:rPr>
            <w:rStyle w:val="Hyperlink"/>
          </w:rPr>
          <w:t>Java doesn't support multiple inheritance for classes</w:t>
        </w:r>
      </w:hyperlink>
      <w:r w:rsidRPr="004B76E6">
        <w:t>. Because of extending </w:t>
      </w:r>
      <w:r w:rsidRPr="002941ED">
        <w:rPr>
          <w:rStyle w:val="2SyntaxChar"/>
        </w:rPr>
        <w:t>java.lang.Enum</w:t>
      </w:r>
      <w:r w:rsidRPr="004B76E6">
        <w:t> class, all enum gets methods like </w:t>
      </w:r>
      <w:r w:rsidRPr="00A77D40">
        <w:rPr>
          <w:b/>
        </w:rPr>
        <w:t>ordinal(), values() or valueOf().</w:t>
      </w:r>
    </w:p>
    <w:p w14:paraId="5F2C226E" w14:textId="77777777" w:rsidR="003268EB" w:rsidRPr="003268EB" w:rsidRDefault="004B76E6" w:rsidP="008151C9">
      <w:pPr>
        <w:pStyle w:val="Heading30"/>
      </w:pPr>
      <w:r w:rsidRPr="004B76E6">
        <w:br/>
      </w:r>
      <w:r w:rsidR="004954DF">
        <w:t xml:space="preserve"> </w:t>
      </w:r>
      <w:bookmarkStart w:id="93" w:name="_Toc2631489"/>
      <w:r w:rsidR="003268EB" w:rsidRPr="003268EB">
        <w:t>Can we create instance of Enum outside of Enum itself? If Not, Why?</w:t>
      </w:r>
      <w:bookmarkEnd w:id="93"/>
    </w:p>
    <w:p w14:paraId="27EE3742" w14:textId="77777777" w:rsidR="00263505" w:rsidRDefault="003268EB" w:rsidP="003268EB">
      <w:pPr>
        <w:rPr>
          <w:b/>
          <w:color w:val="002060"/>
        </w:rPr>
      </w:pPr>
      <w:r w:rsidRPr="003268EB">
        <w:t xml:space="preserve">No, you cannot create enum instances outside of Enum </w:t>
      </w:r>
      <w:r w:rsidR="00CA57D2" w:rsidRPr="003268EB">
        <w:t>boundary</w:t>
      </w:r>
      <w:r w:rsidRPr="003268EB">
        <w:t xml:space="preserve">, because </w:t>
      </w:r>
      <w:r w:rsidRPr="00C65515">
        <w:rPr>
          <w:b/>
          <w:color w:val="FF0000"/>
        </w:rPr>
        <w:t>Enum doesn't have any </w:t>
      </w:r>
      <w:hyperlink r:id="rId138" w:history="1">
        <w:r w:rsidRPr="00C65515">
          <w:rPr>
            <w:rStyle w:val="Hyperlink"/>
            <w:b/>
            <w:color w:val="FF0000"/>
          </w:rPr>
          <w:t>public constructor</w:t>
        </w:r>
      </w:hyperlink>
      <w:r w:rsidRPr="00C65515">
        <w:rPr>
          <w:b/>
          <w:color w:val="FF0000"/>
        </w:rPr>
        <w:t>, and compiler doesn't allow you to provide</w:t>
      </w:r>
      <w:r w:rsidR="00622BDC">
        <w:rPr>
          <w:b/>
          <w:color w:val="FF0000"/>
        </w:rPr>
        <w:t xml:space="preserve"> any public constructor in Enum. </w:t>
      </w:r>
      <w:r w:rsidR="00622BDC" w:rsidRPr="00622BDC">
        <w:rPr>
          <w:b/>
          <w:color w:val="002060"/>
        </w:rPr>
        <w:t>But we can write private/protected Constructor.</w:t>
      </w:r>
    </w:p>
    <w:p w14:paraId="7BA2639C" w14:textId="2AA8C730" w:rsidR="00724F0F" w:rsidRDefault="003268EB" w:rsidP="003268EB">
      <w:r w:rsidRPr="003268EB">
        <w:t>Since compiler generates lot of code in response to enum type declaration, it doesn’t allow public constructors inside Enum, which enforces declaring enum instances inside Enum itself.</w:t>
      </w:r>
      <w:r>
        <w:t xml:space="preserve"> </w:t>
      </w:r>
    </w:p>
    <w:p w14:paraId="2C8D288B" w14:textId="77777777" w:rsidR="00CA57D2" w:rsidRPr="00CA57D2" w:rsidRDefault="00CA57D2" w:rsidP="008151C9">
      <w:pPr>
        <w:pStyle w:val="Heading30"/>
      </w:pPr>
      <w:bookmarkStart w:id="94" w:name="_Toc2631490"/>
      <w:r w:rsidRPr="00CA57D2">
        <w:t>Can we declare Constructor inside Enum in Java?</w:t>
      </w:r>
      <w:bookmarkEnd w:id="94"/>
    </w:p>
    <w:p w14:paraId="3E591F7B" w14:textId="77777777" w:rsidR="00CA57D2" w:rsidRDefault="00CA57D2" w:rsidP="00CA57D2">
      <w:r w:rsidRPr="00CA57D2">
        <w:rPr>
          <w:b/>
        </w:rPr>
        <w:t>Yes</w:t>
      </w:r>
      <w:r w:rsidRPr="00CA57D2">
        <w:t xml:space="preserve">, you can, but remember you </w:t>
      </w:r>
      <w:r w:rsidRPr="00CA57D2">
        <w:rPr>
          <w:b/>
        </w:rPr>
        <w:t>can only declare either private or package-private constructor</w:t>
      </w:r>
      <w:r w:rsidRPr="00CA57D2">
        <w:t xml:space="preserve"> inside enum. public and protected constructors are not permitted inside enum. See </w:t>
      </w:r>
      <w:hyperlink r:id="rId139" w:history="1">
        <w:r w:rsidRPr="00CA57D2">
          <w:rPr>
            <w:rStyle w:val="Hyperlink"/>
          </w:rPr>
          <w:t>here</w:t>
        </w:r>
      </w:hyperlink>
      <w:r w:rsidRPr="00CA57D2">
        <w:t> for a code example.</w:t>
      </w:r>
    </w:p>
    <w:p w14:paraId="6D108B4D" w14:textId="77777777" w:rsidR="00BC232B" w:rsidRDefault="00BC232B" w:rsidP="00BC232B">
      <w:pPr>
        <w:rPr>
          <w:b/>
          <w:bCs/>
        </w:rPr>
      </w:pPr>
    </w:p>
    <w:p w14:paraId="614A09C8" w14:textId="4788FAF6" w:rsidR="00BC232B" w:rsidRPr="00BC232B" w:rsidRDefault="00150760" w:rsidP="008151C9">
      <w:pPr>
        <w:pStyle w:val="Heading30"/>
      </w:pPr>
      <w:hyperlink r:id="rId140" w:history="1">
        <w:r w:rsidR="00BC232B" w:rsidRPr="00BC232B">
          <w:rPr>
            <w:rStyle w:val="Hyperlink"/>
            <w:color w:val="009900"/>
            <w:u w:val="none"/>
          </w:rPr>
          <w:t>What's difference between enums and final variables? </w:t>
        </w:r>
      </w:hyperlink>
    </w:p>
    <w:p w14:paraId="7C199A5B" w14:textId="27AF174F" w:rsidR="00622BDC" w:rsidRDefault="00B653D8" w:rsidP="00CA57D2">
      <w:pPr>
        <w:rPr>
          <w:rStyle w:val="2SyntaxChar"/>
        </w:rPr>
      </w:pPr>
      <w:r w:rsidRPr="00B653D8">
        <w:t xml:space="preserve">Technically one could indeed view </w:t>
      </w:r>
      <w:r w:rsidRPr="00B653D8">
        <w:rPr>
          <w:rStyle w:val="2SyntaxChar"/>
        </w:rPr>
        <w:t>enums</w:t>
      </w:r>
      <w:r w:rsidRPr="00B653D8">
        <w:t xml:space="preserve"> as a </w:t>
      </w:r>
      <w:r w:rsidRPr="00B653D8">
        <w:rPr>
          <w:rStyle w:val="3BlueChar"/>
        </w:rPr>
        <w:t>class</w:t>
      </w:r>
      <w:r w:rsidRPr="00B653D8">
        <w:t xml:space="preserve"> with a bunch of typed constants, and this is in fact how enum constants are implemented internally. Using an enum gives you useful methods such as </w:t>
      </w:r>
      <w:r w:rsidR="002941ED" w:rsidRPr="002941ED">
        <w:rPr>
          <w:rStyle w:val="2SyntaxChar"/>
        </w:rPr>
        <w:t>ordinal(), values() or valueOf()</w:t>
      </w:r>
      <w:r w:rsidRPr="00B653D8">
        <w:rPr>
          <w:rStyle w:val="2SyntaxChar"/>
        </w:rPr>
        <w:t>.</w:t>
      </w:r>
    </w:p>
    <w:p w14:paraId="2F7341CE" w14:textId="6675590B" w:rsidR="00B653D8" w:rsidRDefault="00B653D8" w:rsidP="00CA57D2">
      <w:r>
        <w:t>We can group the constats in Single enum class for reusing. But final static need to be defined in a class, which may or moy not resuasble.</w:t>
      </w:r>
      <w:r w:rsidR="0045733A">
        <w:t xml:space="preserve"> Ref .</w:t>
      </w:r>
      <w:r w:rsidR="0045733A" w:rsidRPr="0045733A">
        <w:t xml:space="preserve"> </w:t>
      </w:r>
      <w:hyperlink r:id="rId141" w:history="1">
        <w:r w:rsidR="0045733A" w:rsidRPr="008A38B4">
          <w:rPr>
            <w:rStyle w:val="Hyperlink"/>
          </w:rPr>
          <w:t>https://www.geeksforgeeks.org/enum-in-java/</w:t>
        </w:r>
      </w:hyperlink>
    </w:p>
    <w:p w14:paraId="759EBE08" w14:textId="142DE1CF" w:rsidR="0045733A" w:rsidRDefault="008C38F6" w:rsidP="0060268E">
      <w:pPr>
        <w:spacing w:after="0"/>
      </w:pPr>
      <w:r>
        <w:t>Example:</w:t>
      </w:r>
      <w:r w:rsidR="0060268E">
        <w:t xml:space="preserve"> Grouping mutltiple values in Single Property</w:t>
      </w:r>
    </w:p>
    <w:p w14:paraId="292EE4B3" w14:textId="77777777" w:rsidR="0060268E" w:rsidRDefault="0060268E" w:rsidP="0060268E">
      <w:pPr>
        <w:pStyle w:val="1Output"/>
        <w:rPr>
          <w:color w:val="4C483D" w:themeColor="text2"/>
        </w:rPr>
      </w:pPr>
      <w:r>
        <w:rPr>
          <w:bCs/>
          <w:color w:val="7F0055"/>
        </w:rPr>
        <w:t>public</w:t>
      </w:r>
      <w:r>
        <w:t xml:space="preserve"> </w:t>
      </w:r>
      <w:r>
        <w:rPr>
          <w:bCs/>
          <w:color w:val="7F0055"/>
        </w:rPr>
        <w:t>enum</w:t>
      </w:r>
      <w:r>
        <w:t xml:space="preserve"> </w:t>
      </w:r>
      <w:r>
        <w:rPr>
          <w:shd w:val="clear" w:color="auto" w:fill="D4D4D4"/>
        </w:rPr>
        <w:t>ProductDecommissionEnum</w:t>
      </w:r>
      <w:r>
        <w:t xml:space="preserve"> {</w:t>
      </w:r>
    </w:p>
    <w:p w14:paraId="0708660C" w14:textId="77777777" w:rsidR="0060268E" w:rsidRDefault="0060268E" w:rsidP="0060268E">
      <w:pPr>
        <w:pStyle w:val="1Output"/>
        <w:rPr>
          <w:color w:val="4C483D" w:themeColor="text2"/>
        </w:rPr>
      </w:pPr>
    </w:p>
    <w:p w14:paraId="683F849E" w14:textId="77777777" w:rsidR="0060268E" w:rsidRDefault="0060268E" w:rsidP="0060268E">
      <w:pPr>
        <w:pStyle w:val="1Output"/>
        <w:rPr>
          <w:color w:val="4C483D" w:themeColor="text2"/>
        </w:rPr>
      </w:pPr>
      <w:r>
        <w:tab/>
      </w:r>
      <w:r>
        <w:rPr>
          <w:bCs/>
          <w:i/>
          <w:iCs/>
          <w:color w:val="0000C0"/>
        </w:rPr>
        <w:t>MI</w:t>
      </w:r>
      <w:r>
        <w:t>(</w:t>
      </w:r>
      <w:r>
        <w:rPr>
          <w:color w:val="2A00FF"/>
        </w:rPr>
        <w:t>"ImageShare"</w:t>
      </w:r>
      <w:r>
        <w:t xml:space="preserve">, </w:t>
      </w:r>
      <w:r>
        <w:rPr>
          <w:color w:val="2A00FF"/>
        </w:rPr>
        <w:t>"MyQueries"</w:t>
      </w:r>
      <w:r>
        <w:t xml:space="preserve">, </w:t>
      </w:r>
      <w:r>
        <w:rPr>
          <w:color w:val="2A00FF"/>
        </w:rPr>
        <w:t>"MI Reports"</w:t>
      </w:r>
      <w:r>
        <w:t xml:space="preserve">), </w:t>
      </w:r>
    </w:p>
    <w:p w14:paraId="67CF8C52" w14:textId="77777777" w:rsidR="0060268E" w:rsidRDefault="0060268E" w:rsidP="0060268E">
      <w:pPr>
        <w:pStyle w:val="1Output"/>
        <w:rPr>
          <w:color w:val="4C483D" w:themeColor="text2"/>
        </w:rPr>
      </w:pPr>
      <w:r>
        <w:tab/>
      </w:r>
      <w:r>
        <w:rPr>
          <w:bCs/>
          <w:i/>
          <w:iCs/>
          <w:color w:val="0000C0"/>
        </w:rPr>
        <w:t>MTA</w:t>
      </w:r>
      <w:r>
        <w:t>(</w:t>
      </w:r>
      <w:r>
        <w:rPr>
          <w:color w:val="2A00FF"/>
        </w:rPr>
        <w:t>"Analytics"</w:t>
      </w:r>
      <w:r>
        <w:t xml:space="preserve">), </w:t>
      </w:r>
    </w:p>
    <w:p w14:paraId="1CC1A53F" w14:textId="046C56BB" w:rsidR="0060268E" w:rsidRDefault="0060268E" w:rsidP="0060268E">
      <w:pPr>
        <w:pStyle w:val="1Output"/>
      </w:pPr>
      <w:r>
        <w:tab/>
      </w:r>
      <w:r>
        <w:rPr>
          <w:bCs/>
          <w:i/>
          <w:iCs/>
          <w:color w:val="0000C0"/>
        </w:rPr>
        <w:t>ECLINICALMETRICS</w:t>
      </w:r>
      <w:r>
        <w:t>(</w:t>
      </w:r>
      <w:r>
        <w:rPr>
          <w:color w:val="2A00FF"/>
        </w:rPr>
        <w:t>"Reports Webfocus Report"</w:t>
      </w:r>
      <w:r>
        <w:t>);</w:t>
      </w:r>
    </w:p>
    <w:p w14:paraId="4B47ED4B" w14:textId="10337C14" w:rsidR="00FB33A8" w:rsidRDefault="00FB33A8" w:rsidP="0060268E">
      <w:pPr>
        <w:pStyle w:val="1Output"/>
      </w:pPr>
      <w:r>
        <w:rPr>
          <w:color w:val="3F7F5F"/>
          <w:shd w:val="clear" w:color="auto" w:fill="E8F2FE"/>
        </w:rPr>
        <w:t>// To get Values, Use : ProductDecommissionEnum.MI.values</w:t>
      </w:r>
    </w:p>
    <w:p w14:paraId="127B6F26" w14:textId="717FA8C9" w:rsidR="0060268E" w:rsidRDefault="0060268E" w:rsidP="0060268E">
      <w:pPr>
        <w:pStyle w:val="1Output"/>
      </w:pPr>
      <w:r>
        <w:t>}</w:t>
      </w:r>
    </w:p>
    <w:p w14:paraId="497B14CA" w14:textId="0D1DD4D8" w:rsidR="00FB33A8" w:rsidRDefault="00FB33A8" w:rsidP="00FB33A8"/>
    <w:p w14:paraId="4C7B2CA6" w14:textId="77777777" w:rsidR="00FB33A8" w:rsidRDefault="00FB33A8" w:rsidP="00FB33A8"/>
    <w:p w14:paraId="351A2799" w14:textId="77777777" w:rsidR="00FB33A8" w:rsidRDefault="00FB33A8" w:rsidP="00FB33A8">
      <w:pPr>
        <w:pStyle w:val="Output"/>
        <w:rPr>
          <w:color w:val="4C483D" w:themeColor="text2"/>
        </w:rPr>
      </w:pPr>
      <w:r>
        <w:lastRenderedPageBreak/>
        <w:t xml:space="preserve">    </w:t>
      </w:r>
      <w:r>
        <w:rPr>
          <w:bCs/>
          <w:color w:val="7F0055"/>
        </w:rPr>
        <w:t>private</w:t>
      </w:r>
      <w:r>
        <w:t xml:space="preserve"> List&lt;String&gt; getAllActiveFeatureProductList(</w:t>
      </w:r>
      <w:r>
        <w:rPr>
          <w:bCs/>
          <w:color w:val="7F0055"/>
        </w:rPr>
        <w:t>final</w:t>
      </w:r>
      <w:r>
        <w:t xml:space="preserve"> Long </w:t>
      </w:r>
      <w:r>
        <w:rPr>
          <w:color w:val="6A3E3E"/>
        </w:rPr>
        <w:t>trialId</w:t>
      </w:r>
      <w:r>
        <w:t xml:space="preserve">) </w:t>
      </w:r>
      <w:r>
        <w:rPr>
          <w:bCs/>
          <w:color w:val="7F0055"/>
        </w:rPr>
        <w:t>throws</w:t>
      </w:r>
      <w:r>
        <w:t xml:space="preserve"> ServiceException {</w:t>
      </w:r>
    </w:p>
    <w:p w14:paraId="29BF7382" w14:textId="77777777" w:rsidR="00FB33A8" w:rsidRDefault="00FB33A8" w:rsidP="00FB33A8">
      <w:pPr>
        <w:pStyle w:val="Output"/>
        <w:rPr>
          <w:color w:val="4C483D" w:themeColor="text2"/>
        </w:rPr>
      </w:pPr>
      <w:r>
        <w:t xml:space="preserve">        </w:t>
      </w:r>
      <w:r>
        <w:rPr>
          <w:bCs/>
          <w:color w:val="7F0055"/>
        </w:rPr>
        <w:t>try</w:t>
      </w:r>
      <w:r>
        <w:t xml:space="preserve"> {</w:t>
      </w:r>
    </w:p>
    <w:p w14:paraId="30BF0B82" w14:textId="77777777" w:rsidR="00FB33A8" w:rsidRDefault="00FB33A8" w:rsidP="00FB33A8">
      <w:pPr>
        <w:pStyle w:val="Output"/>
        <w:rPr>
          <w:color w:val="4C483D" w:themeColor="text2"/>
        </w:rPr>
      </w:pPr>
      <w:r>
        <w:t xml:space="preserve">            Features </w:t>
      </w:r>
      <w:r>
        <w:rPr>
          <w:color w:val="6A3E3E"/>
        </w:rPr>
        <w:t>features</w:t>
      </w:r>
      <w:r>
        <w:t xml:space="preserve"> = </w:t>
      </w:r>
      <w:r>
        <w:rPr>
          <w:color w:val="0000C0"/>
        </w:rPr>
        <w:t>featureAdminService</w:t>
      </w:r>
      <w:r>
        <w:t>.getFeatures(</w:t>
      </w:r>
      <w:r>
        <w:rPr>
          <w:bCs/>
          <w:i/>
          <w:iCs/>
          <w:color w:val="0000C0"/>
        </w:rPr>
        <w:t>DECOMM_FEATURE_CONTEXT</w:t>
      </w:r>
      <w:r>
        <w:t xml:space="preserve">, </w:t>
      </w:r>
      <w:r>
        <w:rPr>
          <w:color w:val="6A3E3E"/>
        </w:rPr>
        <w:t>trialId</w:t>
      </w:r>
      <w:r>
        <w:t>);</w:t>
      </w:r>
    </w:p>
    <w:p w14:paraId="467FB963" w14:textId="37CC83FE" w:rsidR="00FB33A8" w:rsidRDefault="00FB33A8" w:rsidP="00FB33A8">
      <w:pPr>
        <w:pStyle w:val="Output"/>
        <w:rPr>
          <w:color w:val="4C483D" w:themeColor="text2"/>
        </w:rPr>
      </w:pPr>
      <w:r>
        <w:t xml:space="preserve">            List&lt;FeatureVO&gt; </w:t>
      </w:r>
      <w:r>
        <w:rPr>
          <w:color w:val="6A3E3E"/>
        </w:rPr>
        <w:t>featuresList</w:t>
      </w:r>
      <w:r>
        <w:t xml:space="preserve"> = </w:t>
      </w:r>
      <w:r>
        <w:rPr>
          <w:color w:val="6A3E3E"/>
        </w:rPr>
        <w:t>features</w:t>
      </w:r>
      <w:r>
        <w:t>.getFeatures();</w:t>
      </w:r>
    </w:p>
    <w:p w14:paraId="3B2BAA6C" w14:textId="6E4E1F02" w:rsidR="00FB33A8" w:rsidRDefault="00FB33A8" w:rsidP="00FB33A8">
      <w:pPr>
        <w:pStyle w:val="Output"/>
        <w:rPr>
          <w:color w:val="4C483D" w:themeColor="text2"/>
        </w:rPr>
      </w:pPr>
      <w:r>
        <w:t xml:space="preserve">            </w:t>
      </w:r>
      <w:r>
        <w:rPr>
          <w:bCs/>
          <w:color w:val="7F0055"/>
        </w:rPr>
        <w:t>for</w:t>
      </w:r>
      <w:r>
        <w:t xml:space="preserve"> (FeatureVO </w:t>
      </w:r>
      <w:r>
        <w:rPr>
          <w:color w:val="6A3E3E"/>
        </w:rPr>
        <w:t>featureVO</w:t>
      </w:r>
      <w:r>
        <w:t xml:space="preserve"> : </w:t>
      </w:r>
      <w:r>
        <w:rPr>
          <w:color w:val="6A3E3E"/>
        </w:rPr>
        <w:t>featuresList</w:t>
      </w:r>
      <w:r>
        <w:t>) {</w:t>
      </w:r>
    </w:p>
    <w:p w14:paraId="483E71CB" w14:textId="745D1DED" w:rsidR="00FB33A8" w:rsidRDefault="00FB33A8" w:rsidP="00FB33A8">
      <w:pPr>
        <w:pStyle w:val="Output"/>
        <w:rPr>
          <w:color w:val="4C483D" w:themeColor="text2"/>
        </w:rPr>
      </w:pPr>
      <w:r>
        <w:t xml:space="preserve">                </w:t>
      </w:r>
      <w:r>
        <w:rPr>
          <w:bCs/>
          <w:color w:val="7F0055"/>
        </w:rPr>
        <w:t>for</w:t>
      </w:r>
      <w:r>
        <w:t xml:space="preserve"> (FeatureVO </w:t>
      </w:r>
      <w:r>
        <w:rPr>
          <w:color w:val="6A3E3E"/>
        </w:rPr>
        <w:t>vo</w:t>
      </w:r>
      <w:r>
        <w:t xml:space="preserve"> : </w:t>
      </w:r>
      <w:r>
        <w:rPr>
          <w:color w:val="6A3E3E"/>
        </w:rPr>
        <w:t>featureVO</w:t>
      </w:r>
      <w:r>
        <w:t xml:space="preserve">.getChildFeatures()) { </w:t>
      </w:r>
    </w:p>
    <w:p w14:paraId="1EA061CC" w14:textId="77777777" w:rsidR="00FB33A8" w:rsidRDefault="00FB33A8" w:rsidP="00FB33A8">
      <w:pPr>
        <w:pStyle w:val="Output"/>
        <w:rPr>
          <w:color w:val="4C483D" w:themeColor="text2"/>
        </w:rPr>
      </w:pPr>
    </w:p>
    <w:p w14:paraId="3C6E1A74" w14:textId="0838DDDE" w:rsidR="00FB33A8" w:rsidRDefault="00FB33A8" w:rsidP="00FB33A8">
      <w:pPr>
        <w:pStyle w:val="Output"/>
        <w:rPr>
          <w:color w:val="4C483D" w:themeColor="text2"/>
        </w:rPr>
      </w:pPr>
      <w:r>
        <w:t xml:space="preserve">                      </w:t>
      </w:r>
      <w:r>
        <w:rPr>
          <w:bCs/>
          <w:color w:val="7F0055"/>
        </w:rPr>
        <w:t>if</w:t>
      </w:r>
      <w:r>
        <w:t xml:space="preserve"> (ProductDecommissionEnum.</w:t>
      </w:r>
      <w:r>
        <w:rPr>
          <w:bCs/>
          <w:i/>
          <w:iCs/>
          <w:color w:val="0000C0"/>
        </w:rPr>
        <w:t>MI</w:t>
      </w:r>
      <w:r>
        <w:t>.getValues().contains(</w:t>
      </w:r>
      <w:r>
        <w:rPr>
          <w:color w:val="6A3E3E"/>
        </w:rPr>
        <w:t>vo</w:t>
      </w:r>
      <w:r>
        <w:t>.getName()))</w:t>
      </w:r>
    </w:p>
    <w:p w14:paraId="66F9A1B0" w14:textId="77777777" w:rsidR="00FB33A8" w:rsidRDefault="00FB33A8" w:rsidP="00FB33A8">
      <w:pPr>
        <w:pStyle w:val="Output"/>
        <w:rPr>
          <w:color w:val="4C483D" w:themeColor="text2"/>
        </w:rPr>
      </w:pPr>
      <w:r>
        <w:t xml:space="preserve">                            </w:t>
      </w:r>
      <w:r>
        <w:rPr>
          <w:color w:val="6A3E3E"/>
        </w:rPr>
        <w:t>mytrialsFeaturesProductList</w:t>
      </w:r>
      <w:r>
        <w:t>.add(</w:t>
      </w:r>
      <w:r>
        <w:rPr>
          <w:bCs/>
          <w:i/>
          <w:iCs/>
          <w:color w:val="0000C0"/>
        </w:rPr>
        <w:t>DECOMM_FEATURE_MI</w:t>
      </w:r>
      <w:r>
        <w:t>);</w:t>
      </w:r>
    </w:p>
    <w:p w14:paraId="11BCDD11" w14:textId="77777777" w:rsidR="00FB33A8" w:rsidRDefault="00FB33A8" w:rsidP="00FB33A8">
      <w:pPr>
        <w:pStyle w:val="Output"/>
        <w:rPr>
          <w:color w:val="4C483D" w:themeColor="text2"/>
        </w:rPr>
      </w:pPr>
    </w:p>
    <w:p w14:paraId="75F7583F" w14:textId="7DA2F89A" w:rsidR="00FB33A8" w:rsidRDefault="00FB33A8" w:rsidP="00FB33A8">
      <w:pPr>
        <w:pStyle w:val="Output"/>
        <w:rPr>
          <w:color w:val="4C483D" w:themeColor="text2"/>
        </w:rPr>
      </w:pPr>
      <w:r>
        <w:t xml:space="preserve">                        </w:t>
      </w:r>
      <w:r>
        <w:rPr>
          <w:bCs/>
          <w:color w:val="7F0055"/>
        </w:rPr>
        <w:t>if</w:t>
      </w:r>
      <w:r>
        <w:t xml:space="preserve"> (ProductDecommissionEnum.</w:t>
      </w:r>
      <w:r>
        <w:rPr>
          <w:bCs/>
          <w:i/>
          <w:iCs/>
          <w:color w:val="0000C0"/>
        </w:rPr>
        <w:t>MTA</w:t>
      </w:r>
      <w:r>
        <w:t>.getValues().contains(</w:t>
      </w:r>
      <w:r>
        <w:rPr>
          <w:color w:val="6A3E3E"/>
        </w:rPr>
        <w:t>vo</w:t>
      </w:r>
      <w:r>
        <w:t>.getName()))</w:t>
      </w:r>
    </w:p>
    <w:p w14:paraId="2D015D1A" w14:textId="77777777" w:rsidR="00FB33A8" w:rsidRDefault="00FB33A8" w:rsidP="00FB33A8">
      <w:pPr>
        <w:pStyle w:val="Output"/>
        <w:rPr>
          <w:color w:val="4C483D" w:themeColor="text2"/>
        </w:rPr>
      </w:pPr>
      <w:r>
        <w:t xml:space="preserve">                            </w:t>
      </w:r>
      <w:r>
        <w:rPr>
          <w:color w:val="6A3E3E"/>
        </w:rPr>
        <w:t>mytrialsFeaturesProductList</w:t>
      </w:r>
      <w:r>
        <w:t>.add(</w:t>
      </w:r>
      <w:r>
        <w:rPr>
          <w:bCs/>
          <w:i/>
          <w:iCs/>
          <w:color w:val="0000C0"/>
        </w:rPr>
        <w:t>DECOMM_FEATURE_MTA</w:t>
      </w:r>
      <w:r>
        <w:t>);</w:t>
      </w:r>
    </w:p>
    <w:p w14:paraId="285D7DCC" w14:textId="77777777" w:rsidR="00FB33A8" w:rsidRDefault="00FB33A8" w:rsidP="00FB33A8">
      <w:pPr>
        <w:pStyle w:val="Output"/>
        <w:rPr>
          <w:color w:val="4C483D" w:themeColor="text2"/>
        </w:rPr>
      </w:pPr>
    </w:p>
    <w:p w14:paraId="61D78A7F" w14:textId="117303FA" w:rsidR="00FB33A8" w:rsidRDefault="00FB33A8" w:rsidP="00FB33A8">
      <w:pPr>
        <w:pStyle w:val="Output"/>
        <w:rPr>
          <w:color w:val="4C483D" w:themeColor="text2"/>
        </w:rPr>
      </w:pPr>
      <w:r>
        <w:t xml:space="preserve">                        </w:t>
      </w:r>
      <w:r>
        <w:rPr>
          <w:bCs/>
          <w:color w:val="7F0055"/>
        </w:rPr>
        <w:t>if</w:t>
      </w:r>
      <w:r>
        <w:t xml:space="preserve"> (ProductDecommissionEnum.</w:t>
      </w:r>
      <w:r>
        <w:rPr>
          <w:bCs/>
          <w:i/>
          <w:iCs/>
          <w:color w:val="0000C0"/>
        </w:rPr>
        <w:t>ECLINICALMETRICS</w:t>
      </w:r>
      <w:r>
        <w:t>.getValues().contains(</w:t>
      </w:r>
      <w:r>
        <w:rPr>
          <w:color w:val="6A3E3E"/>
        </w:rPr>
        <w:t>vo</w:t>
      </w:r>
      <w:r>
        <w:t>.getName))</w:t>
      </w:r>
    </w:p>
    <w:p w14:paraId="24E910A4" w14:textId="77777777" w:rsidR="00FB33A8" w:rsidRDefault="00FB33A8" w:rsidP="00FB33A8">
      <w:pPr>
        <w:pStyle w:val="Output"/>
        <w:rPr>
          <w:color w:val="4C483D" w:themeColor="text2"/>
        </w:rPr>
      </w:pPr>
      <w:r>
        <w:t xml:space="preserve">                            </w:t>
      </w:r>
      <w:r>
        <w:rPr>
          <w:color w:val="6A3E3E"/>
        </w:rPr>
        <w:t>mytrialsFeaturesProductList</w:t>
      </w:r>
      <w:r>
        <w:t>.add(</w:t>
      </w:r>
      <w:r>
        <w:rPr>
          <w:bCs/>
          <w:i/>
          <w:iCs/>
          <w:color w:val="0000C0"/>
        </w:rPr>
        <w:t>DECOMM_FEATURE_METRICS</w:t>
      </w:r>
      <w:r>
        <w:t>);</w:t>
      </w:r>
    </w:p>
    <w:p w14:paraId="1C3029A3" w14:textId="77777777" w:rsidR="00FB33A8" w:rsidRDefault="00FB33A8" w:rsidP="00FB33A8">
      <w:pPr>
        <w:pStyle w:val="Output"/>
        <w:rPr>
          <w:color w:val="4C483D" w:themeColor="text2"/>
        </w:rPr>
      </w:pPr>
    </w:p>
    <w:p w14:paraId="7EBA25AE" w14:textId="77777777" w:rsidR="00FB33A8" w:rsidRDefault="00FB33A8" w:rsidP="00FB33A8">
      <w:pPr>
        <w:pStyle w:val="Output"/>
        <w:rPr>
          <w:color w:val="4C483D" w:themeColor="text2"/>
        </w:rPr>
      </w:pPr>
      <w:r>
        <w:t xml:space="preserve">                    }</w:t>
      </w:r>
    </w:p>
    <w:p w14:paraId="464491C0" w14:textId="2C6CAF67" w:rsidR="00FB33A8" w:rsidRDefault="00FB33A8" w:rsidP="00FB33A8">
      <w:pPr>
        <w:pStyle w:val="Output"/>
      </w:pPr>
      <w:r>
        <w:t xml:space="preserve">                }</w:t>
      </w:r>
    </w:p>
    <w:p w14:paraId="7D438BBE" w14:textId="77777777" w:rsidR="00481845" w:rsidRDefault="00481845" w:rsidP="00EA1D7B">
      <w:pPr>
        <w:pStyle w:val="Heading2"/>
      </w:pPr>
      <w:bookmarkStart w:id="95" w:name="_Toc2631491"/>
      <w:bookmarkStart w:id="96" w:name="_Toc81318483"/>
      <w:r>
        <w:t>Exception Handling</w:t>
      </w:r>
      <w:bookmarkEnd w:id="95"/>
      <w:bookmarkEnd w:id="96"/>
    </w:p>
    <w:p w14:paraId="0C71E817" w14:textId="77777777" w:rsidR="000950A0" w:rsidRPr="001A70BE" w:rsidRDefault="000950A0" w:rsidP="000950A0">
      <w:pPr>
        <w:jc w:val="center"/>
      </w:pPr>
      <w:r>
        <w:rPr>
          <w:noProof/>
          <w:lang w:eastAsia="en-US"/>
        </w:rPr>
        <w:drawing>
          <wp:inline distT="0" distB="0" distL="0" distR="0" wp14:anchorId="6B183F00" wp14:editId="603ECE7F">
            <wp:extent cx="4622472" cy="2602871"/>
            <wp:effectExtent l="0" t="0" r="6985" b="6985"/>
            <wp:docPr id="245" name="Picture 245" descr="C:\Users\kaveti_S\AppData\Local\Microsoft\Windows\INetCache\Content.Word\3.Excep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aveti_S\AppData\Local\Microsoft\Windows\INetCache\Content.Word\3.Exceptions.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681063" cy="2635863"/>
                    </a:xfrm>
                    <a:prstGeom prst="rect">
                      <a:avLst/>
                    </a:prstGeom>
                    <a:noFill/>
                    <a:ln>
                      <a:noFill/>
                    </a:ln>
                  </pic:spPr>
                </pic:pic>
              </a:graphicData>
            </a:graphic>
          </wp:inline>
        </w:drawing>
      </w:r>
    </w:p>
    <w:p w14:paraId="08E16A50" w14:textId="77777777" w:rsidR="000950A0" w:rsidRPr="001A70BE" w:rsidRDefault="000950A0" w:rsidP="00FB6E9C">
      <w:pPr>
        <w:spacing w:after="0"/>
      </w:pPr>
      <w:r w:rsidRPr="001A70BE">
        <w:rPr>
          <w:b/>
        </w:rPr>
        <w:t>Throwable</w:t>
      </w:r>
      <w:r w:rsidRPr="001A70BE">
        <w:t xml:space="preserve"> is the parent of entire java exception hierarchy. It has 2 child classes</w:t>
      </w:r>
    </w:p>
    <w:p w14:paraId="4AB83C21" w14:textId="77777777" w:rsidR="000950A0" w:rsidRPr="009C312B" w:rsidRDefault="000950A0" w:rsidP="00CB2B37">
      <w:pPr>
        <w:pStyle w:val="ListParagraph"/>
        <w:numPr>
          <w:ilvl w:val="0"/>
          <w:numId w:val="155"/>
        </w:numPr>
        <w:spacing w:after="0"/>
        <w:rPr>
          <w:b/>
        </w:rPr>
      </w:pPr>
      <w:r w:rsidRPr="009C312B">
        <w:rPr>
          <w:b/>
        </w:rPr>
        <w:t>Exception.</w:t>
      </w:r>
    </w:p>
    <w:p w14:paraId="18E79941" w14:textId="77777777" w:rsidR="000950A0" w:rsidRPr="009C312B" w:rsidRDefault="000950A0" w:rsidP="00CB2B37">
      <w:pPr>
        <w:pStyle w:val="ListParagraph"/>
        <w:numPr>
          <w:ilvl w:val="0"/>
          <w:numId w:val="155"/>
        </w:numPr>
        <w:spacing w:after="0"/>
        <w:rPr>
          <w:b/>
        </w:rPr>
      </w:pPr>
      <w:r w:rsidRPr="009C312B">
        <w:rPr>
          <w:b/>
        </w:rPr>
        <w:t>Error.</w:t>
      </w:r>
    </w:p>
    <w:p w14:paraId="07EF0F3C" w14:textId="77777777" w:rsidR="000950A0" w:rsidRDefault="000950A0" w:rsidP="000950A0">
      <w:pPr>
        <w:pStyle w:val="ListParagraph"/>
      </w:pPr>
    </w:p>
    <w:p w14:paraId="7928223F" w14:textId="77777777" w:rsidR="000950A0" w:rsidRDefault="000950A0" w:rsidP="008151C9">
      <w:pPr>
        <w:pStyle w:val="Heading30"/>
      </w:pPr>
      <w:r>
        <w:t>1.Exception</w:t>
      </w:r>
    </w:p>
    <w:p w14:paraId="13B6C699" w14:textId="77777777" w:rsidR="000950A0" w:rsidRDefault="000950A0" w:rsidP="000950A0">
      <w:pPr>
        <w:spacing w:line="240" w:lineRule="auto"/>
      </w:pPr>
      <w:r w:rsidRPr="00977A0B">
        <w:t xml:space="preserve">These are recoverable. Most of the cases exceptions are raised due to </w:t>
      </w:r>
      <w:r>
        <w:t>bad</w:t>
      </w:r>
      <w:r w:rsidRPr="00977A0B">
        <w:t xml:space="preserve"> cod</w:t>
      </w:r>
      <w:r>
        <w:t>e</w:t>
      </w:r>
      <w:r w:rsidRPr="00977A0B">
        <w:t>.</w:t>
      </w:r>
    </w:p>
    <w:p w14:paraId="64F50B5D" w14:textId="76B94B6F" w:rsidR="000950A0" w:rsidRPr="002430B0" w:rsidRDefault="000950A0" w:rsidP="00CB2B37">
      <w:pPr>
        <w:pStyle w:val="ListParagraph"/>
        <w:numPr>
          <w:ilvl w:val="0"/>
          <w:numId w:val="156"/>
        </w:numPr>
        <w:spacing w:after="0"/>
        <w:rPr>
          <w:b/>
          <w:bCs/>
        </w:rPr>
      </w:pPr>
      <w:r w:rsidRPr="002430B0">
        <w:rPr>
          <w:b/>
          <w:bCs/>
          <w:color w:val="FF0000"/>
        </w:rPr>
        <w:t>Checked Exceptions</w:t>
      </w:r>
      <w:r w:rsidRPr="002430B0">
        <w:rPr>
          <w:b/>
          <w:bCs/>
        </w:rPr>
        <w:t xml:space="preserve">: </w:t>
      </w:r>
      <w:r w:rsidRPr="000950A0">
        <w:rPr>
          <w:b/>
          <w:bCs/>
        </w:rPr>
        <w:t xml:space="preserve">They Cheeked by </w:t>
      </w:r>
      <w:r w:rsidR="00B259A1" w:rsidRPr="000950A0">
        <w:rPr>
          <w:b/>
          <w:bCs/>
        </w:rPr>
        <w:t>Compiler</w:t>
      </w:r>
      <w:r w:rsidR="00B259A1">
        <w:t xml:space="preserve"> (</w:t>
      </w:r>
      <w:r>
        <w:t xml:space="preserve">yes, at the time of code only Eclipse shows error message – add try/catch), they will check that the given resource is existed or not, they are </w:t>
      </w:r>
      <w:r w:rsidRPr="006B0FF7">
        <w:t>usually occur interacting with outside resources/ network resources e.g., database problems, network connection errors, missing files etc.</w:t>
      </w:r>
      <w:r w:rsidRPr="002430B0">
        <w:rPr>
          <w:rFonts w:cs="Segoe UI"/>
          <w:b/>
          <w:bCs/>
          <w:color w:val="000000"/>
          <w:shd w:val="clear" w:color="auto" w:fill="FFFFFF"/>
        </w:rPr>
        <w:t xml:space="preserve"> </w:t>
      </w:r>
      <w:r w:rsidRPr="002430B0">
        <w:rPr>
          <w:b/>
          <w:bCs/>
        </w:rPr>
        <w:t>Java forces you to handle these error scenarios in some manner in your application code</w:t>
      </w:r>
    </w:p>
    <w:p w14:paraId="27C1C8C7" w14:textId="77777777" w:rsidR="000950A0" w:rsidRPr="006B0FF7" w:rsidRDefault="000950A0" w:rsidP="009C640B">
      <w:pPr>
        <w:spacing w:after="0" w:line="240" w:lineRule="auto"/>
      </w:pPr>
    </w:p>
    <w:p w14:paraId="5040338A" w14:textId="77777777" w:rsidR="000950A0" w:rsidRPr="002430B0" w:rsidRDefault="000950A0" w:rsidP="00CB2B37">
      <w:pPr>
        <w:pStyle w:val="ListParagraph"/>
        <w:numPr>
          <w:ilvl w:val="0"/>
          <w:numId w:val="156"/>
        </w:numPr>
        <w:spacing w:after="0"/>
        <w:rPr>
          <w:bCs/>
        </w:rPr>
      </w:pPr>
      <w:r w:rsidRPr="002430B0">
        <w:rPr>
          <w:b/>
          <w:bCs/>
          <w:color w:val="FF0000"/>
        </w:rPr>
        <w:t>Unchecked Exceptions</w:t>
      </w:r>
      <w:r w:rsidRPr="002430B0">
        <w:rPr>
          <w:b/>
          <w:bCs/>
        </w:rPr>
        <w:t>:</w:t>
      </w:r>
      <w:r w:rsidRPr="002430B0">
        <w:rPr>
          <w:rFonts w:cs="Segoe UI"/>
          <w:b/>
          <w:bCs/>
          <w:color w:val="000000"/>
          <w:shd w:val="clear" w:color="auto" w:fill="FFFFFF"/>
        </w:rPr>
        <w:t xml:space="preserve"> </w:t>
      </w:r>
      <w:r w:rsidRPr="00BD731D">
        <w:t>occurrences of which are not checked by the compiler</w:t>
      </w:r>
      <w:r>
        <w:t xml:space="preserve"> like coding, initialization, Primitive data errors</w:t>
      </w:r>
      <w:r w:rsidRPr="00BD731D">
        <w:t>. </w:t>
      </w:r>
      <w:r>
        <w:t xml:space="preserve">They </w:t>
      </w:r>
      <w:r w:rsidRPr="00BD731D">
        <w:t>usually result of bad code in your system.</w:t>
      </w:r>
      <w:r>
        <w:t xml:space="preserve"> </w:t>
      </w:r>
      <w:r w:rsidRPr="002430B0">
        <w:rPr>
          <w:b/>
          <w:bCs/>
          <w:iCs/>
        </w:rPr>
        <w:t>RuntimeException</w:t>
      </w:r>
      <w:r w:rsidRPr="002430B0">
        <w:rPr>
          <w:b/>
          <w:bCs/>
          <w:i/>
          <w:iCs/>
        </w:rPr>
        <w:t xml:space="preserve"> </w:t>
      </w:r>
      <w:r w:rsidRPr="002430B0">
        <w:rPr>
          <w:bCs/>
        </w:rPr>
        <w:t xml:space="preserve">and its child classes, </w:t>
      </w:r>
      <w:r w:rsidRPr="002430B0">
        <w:rPr>
          <w:b/>
          <w:bCs/>
          <w:iCs/>
        </w:rPr>
        <w:t>Error</w:t>
      </w:r>
      <w:r w:rsidRPr="002430B0">
        <w:rPr>
          <w:b/>
          <w:bCs/>
          <w:i/>
          <w:iCs/>
        </w:rPr>
        <w:t xml:space="preserve"> </w:t>
      </w:r>
      <w:r w:rsidRPr="002430B0">
        <w:rPr>
          <w:bCs/>
        </w:rPr>
        <w:t>and it’s child classes are considered as unchecked exceptions and all the remaining considered as checked.</w:t>
      </w:r>
    </w:p>
    <w:p w14:paraId="642BC721" w14:textId="77777777" w:rsidR="000950A0" w:rsidRDefault="000950A0" w:rsidP="008151C9">
      <w:pPr>
        <w:pStyle w:val="Heading30"/>
      </w:pPr>
      <w:r>
        <w:lastRenderedPageBreak/>
        <w:t>2.Error</w:t>
      </w:r>
    </w:p>
    <w:p w14:paraId="7E83280F" w14:textId="77777777" w:rsidR="000950A0" w:rsidRDefault="000950A0" w:rsidP="000950A0">
      <w:r w:rsidRPr="00977A0B">
        <w:t>Errors are non-recoverable. Most of the cases errors are due to lack of system resources but not due</w:t>
      </w:r>
      <w:r>
        <w:t xml:space="preserve"> </w:t>
      </w:r>
      <w:r w:rsidRPr="00977A0B">
        <w:t>to our programs</w:t>
      </w:r>
      <w:r>
        <w:t>.</w:t>
      </w:r>
    </w:p>
    <w:p w14:paraId="08A4B6F2" w14:textId="77777777" w:rsidR="000950A0" w:rsidRPr="00305963" w:rsidRDefault="000950A0" w:rsidP="000950A0">
      <w:pPr>
        <w:rPr>
          <w:rStyle w:val="0SyntaxPinkChar"/>
        </w:rPr>
      </w:pPr>
      <w:r w:rsidRPr="007F3A18">
        <w:rPr>
          <w:b/>
        </w:rPr>
        <w:t xml:space="preserve">JVM +Memory+ OS level issues. </w:t>
      </w:r>
      <w:r w:rsidRPr="00305963">
        <w:rPr>
          <w:rStyle w:val="0SyntaxPinkChar"/>
        </w:rPr>
        <w:t>OutOfMemory, StatckOverFlow</w:t>
      </w:r>
    </w:p>
    <w:p w14:paraId="320B202E" w14:textId="77777777" w:rsidR="000950A0" w:rsidRPr="007F3A18" w:rsidRDefault="000950A0" w:rsidP="009C640B">
      <w:pPr>
        <w:spacing w:after="0" w:line="240" w:lineRule="auto"/>
        <w:rPr>
          <w:b/>
        </w:rPr>
      </w:pPr>
    </w:p>
    <w:p w14:paraId="6FDE5C60" w14:textId="77777777" w:rsidR="000950A0" w:rsidRPr="00977A0B" w:rsidRDefault="000950A0" w:rsidP="009C640B">
      <w:pPr>
        <w:spacing w:after="0"/>
        <w:rPr>
          <w:b/>
          <w:u w:val="single"/>
        </w:rPr>
      </w:pPr>
      <w:r w:rsidRPr="00977A0B">
        <w:rPr>
          <w:b/>
          <w:u w:val="single"/>
        </w:rPr>
        <w:t xml:space="preserve">Partially Checked Vs Fully Checked </w:t>
      </w:r>
    </w:p>
    <w:p w14:paraId="2573E3D4" w14:textId="32548FAC" w:rsidR="000950A0" w:rsidRPr="009C640B" w:rsidRDefault="000950A0" w:rsidP="00CB2B37">
      <w:pPr>
        <w:pStyle w:val="ListParagraph"/>
        <w:numPr>
          <w:ilvl w:val="0"/>
          <w:numId w:val="157"/>
        </w:numPr>
        <w:spacing w:after="0" w:line="240" w:lineRule="auto"/>
      </w:pPr>
      <w:r w:rsidRPr="009C640B">
        <w:rPr>
          <w:b/>
        </w:rPr>
        <w:t xml:space="preserve">Fully Checked: </w:t>
      </w:r>
      <w:r w:rsidRPr="009C640B">
        <w:rPr>
          <w:bCs/>
        </w:rPr>
        <w:t>A</w:t>
      </w:r>
      <w:r w:rsidRPr="00977A0B">
        <w:t xml:space="preserve"> checked exception is said to be </w:t>
      </w:r>
      <w:r w:rsidRPr="009C640B">
        <w:rPr>
          <w:b/>
          <w:bCs/>
        </w:rPr>
        <w:t>fully checked</w:t>
      </w:r>
      <w:r w:rsidRPr="00977A0B">
        <w:t xml:space="preserve"> iff all its child classes also checked.</w:t>
      </w:r>
      <w:r>
        <w:t xml:space="preserve"> </w:t>
      </w:r>
      <w:r w:rsidRPr="009C640B">
        <w:rPr>
          <w:b/>
        </w:rPr>
        <w:t>Ex: - IOException.</w:t>
      </w:r>
    </w:p>
    <w:p w14:paraId="71187AD2" w14:textId="77777777" w:rsidR="009C640B" w:rsidRDefault="009C640B" w:rsidP="009C640B">
      <w:pPr>
        <w:pStyle w:val="ListParagraph"/>
        <w:spacing w:after="0" w:line="240" w:lineRule="auto"/>
      </w:pPr>
    </w:p>
    <w:p w14:paraId="69F80658" w14:textId="77777777" w:rsidR="000950A0" w:rsidRPr="00B50093" w:rsidRDefault="000950A0" w:rsidP="00CB2B37">
      <w:pPr>
        <w:pStyle w:val="ListParagraph"/>
        <w:numPr>
          <w:ilvl w:val="0"/>
          <w:numId w:val="157"/>
        </w:numPr>
        <w:spacing w:after="0"/>
        <w:rPr>
          <w:b/>
        </w:rPr>
      </w:pPr>
      <w:r w:rsidRPr="00B50093">
        <w:rPr>
          <w:b/>
        </w:rPr>
        <w:t>Partially Checked</w:t>
      </w:r>
      <w:r w:rsidRPr="00B50093">
        <w:rPr>
          <w:b/>
          <w:u w:val="single"/>
        </w:rPr>
        <w:t xml:space="preserve">: </w:t>
      </w:r>
      <w:r w:rsidRPr="00977A0B">
        <w:t>A checked exception is said to be partially checked if some of it’s child classes are not checked.</w:t>
      </w:r>
      <w:r>
        <w:t xml:space="preserve"> </w:t>
      </w:r>
      <w:r w:rsidRPr="00B50093">
        <w:rPr>
          <w:b/>
        </w:rPr>
        <w:t>Ex: - Exception, Throwable.</w:t>
      </w:r>
    </w:p>
    <w:p w14:paraId="4B2A4417" w14:textId="77777777" w:rsidR="008A76DE" w:rsidRDefault="008A76DE" w:rsidP="008A76DE">
      <w:pPr>
        <w:spacing w:after="0"/>
        <w:rPr>
          <w:rFonts w:asciiTheme="majorHAnsi" w:hAnsiTheme="majorHAnsi"/>
          <w:b/>
          <w:bCs/>
          <w:color w:val="FFFFFF" w:themeColor="background1"/>
          <w14:props3d w14:extrusionH="0" w14:contourW="0" w14:prstMaterial="warmMatte">
            <w14:bevelB w14:w="38100" w14:h="38100" w14:prst="angle"/>
          </w14:props3d>
        </w:rPr>
      </w:pPr>
    </w:p>
    <w:p w14:paraId="1C66CD4F" w14:textId="00E96F4F" w:rsidR="006646E6" w:rsidRDefault="006646E6" w:rsidP="008151C9">
      <w:pPr>
        <w:pStyle w:val="Heading30"/>
      </w:pPr>
      <w:r>
        <w:t>When we get StackOverflow error? Can we handle that Exception?</w:t>
      </w:r>
    </w:p>
    <w:p w14:paraId="3F2A48C2" w14:textId="35CA21F3" w:rsidR="006646E6" w:rsidRDefault="008A76DE" w:rsidP="008A76DE">
      <w:pPr>
        <w:spacing w:after="0"/>
      </w:pPr>
      <w:r w:rsidRPr="008A76DE">
        <w:t>A stack overflow is usually called by nesting function calls too deeply (especially easy when using recursion, i.e. a function that calls itself) or allocating a large amount of memory on the stack where using the heap would be more appropriate.</w:t>
      </w:r>
    </w:p>
    <w:p w14:paraId="01BC5D9F" w14:textId="77777777" w:rsidR="008A76DE" w:rsidRDefault="008A76DE" w:rsidP="008A76DE">
      <w:pPr>
        <w:pStyle w:val="1Output"/>
        <w:rPr>
          <w:color w:val="4C483D" w:themeColor="text2"/>
        </w:rPr>
      </w:pPr>
      <w:r>
        <w:rPr>
          <w:bCs/>
          <w:color w:val="7F0055"/>
        </w:rPr>
        <w:t>public</w:t>
      </w:r>
      <w:r>
        <w:t xml:space="preserve"> </w:t>
      </w:r>
      <w:r>
        <w:rPr>
          <w:bCs/>
          <w:color w:val="7F0055"/>
        </w:rPr>
        <w:t>class</w:t>
      </w:r>
      <w:r>
        <w:t xml:space="preserve"> ThreadDemo {</w:t>
      </w:r>
    </w:p>
    <w:p w14:paraId="32604B25" w14:textId="77777777" w:rsidR="008A76DE" w:rsidRDefault="008A76DE" w:rsidP="008A76DE">
      <w:pPr>
        <w:pStyle w:val="1Output"/>
        <w:rPr>
          <w:color w:val="4C483D" w:themeColor="text2"/>
        </w:rPr>
      </w:pPr>
      <w:r>
        <w:tab/>
      </w:r>
      <w:r>
        <w:rPr>
          <w:bCs/>
          <w:color w:val="7F0055"/>
        </w:rPr>
        <w:t>public</w:t>
      </w:r>
      <w:r>
        <w:t xml:space="preserve"> </w:t>
      </w:r>
      <w:r>
        <w:rPr>
          <w:bCs/>
          <w:color w:val="7F0055"/>
        </w:rPr>
        <w:t>static</w:t>
      </w:r>
      <w:r>
        <w:t xml:space="preserve"> </w:t>
      </w:r>
      <w:r>
        <w:rPr>
          <w:bCs/>
          <w:color w:val="7F0055"/>
        </w:rPr>
        <w:t>void</w:t>
      </w:r>
      <w:r>
        <w:t xml:space="preserve"> main(String </w:t>
      </w:r>
      <w:r>
        <w:rPr>
          <w:color w:val="6A3E3E"/>
        </w:rPr>
        <w:t>args</w:t>
      </w:r>
      <w:r>
        <w:t>[]) {</w:t>
      </w:r>
    </w:p>
    <w:p w14:paraId="332F8EA1" w14:textId="77777777" w:rsidR="008A76DE" w:rsidRDefault="008A76DE" w:rsidP="008A76DE">
      <w:pPr>
        <w:pStyle w:val="1Output"/>
        <w:rPr>
          <w:color w:val="4C483D" w:themeColor="text2"/>
        </w:rPr>
      </w:pPr>
      <w:r>
        <w:tab/>
      </w:r>
      <w:r>
        <w:tab/>
      </w:r>
      <w:r>
        <w:rPr>
          <w:i/>
          <w:iCs/>
        </w:rPr>
        <w:t>main</w:t>
      </w:r>
      <w:r>
        <w:t>(</w:t>
      </w:r>
      <w:r>
        <w:rPr>
          <w:bCs/>
          <w:color w:val="7F0055"/>
        </w:rPr>
        <w:t>new</w:t>
      </w:r>
      <w:r>
        <w:t xml:space="preserve"> String[1]);</w:t>
      </w:r>
    </w:p>
    <w:p w14:paraId="427F8C35" w14:textId="77777777" w:rsidR="008A76DE" w:rsidRDefault="008A76DE" w:rsidP="008A76DE">
      <w:pPr>
        <w:pStyle w:val="1Output"/>
        <w:rPr>
          <w:color w:val="4C483D" w:themeColor="text2"/>
        </w:rPr>
      </w:pPr>
      <w:r>
        <w:tab/>
      </w:r>
      <w:r>
        <w:tab/>
        <w:t>System.</w:t>
      </w:r>
      <w:r>
        <w:rPr>
          <w:bCs/>
          <w:i/>
          <w:iCs/>
          <w:color w:val="0000C0"/>
        </w:rPr>
        <w:t>out</w:t>
      </w:r>
      <w:r>
        <w:t>.println(</w:t>
      </w:r>
      <w:r>
        <w:rPr>
          <w:color w:val="2A00FF"/>
        </w:rPr>
        <w:t>"Next line after main method"</w:t>
      </w:r>
      <w:r>
        <w:t>);</w:t>
      </w:r>
    </w:p>
    <w:p w14:paraId="32329F4D" w14:textId="77777777" w:rsidR="008A76DE" w:rsidRDefault="008A76DE" w:rsidP="008A76DE">
      <w:pPr>
        <w:pStyle w:val="1Output"/>
        <w:rPr>
          <w:color w:val="4C483D" w:themeColor="text2"/>
        </w:rPr>
      </w:pPr>
      <w:r>
        <w:tab/>
        <w:t>}</w:t>
      </w:r>
    </w:p>
    <w:p w14:paraId="5B1622D7" w14:textId="77777777" w:rsidR="008A76DE" w:rsidRDefault="008A76DE" w:rsidP="008A76DE">
      <w:pPr>
        <w:pStyle w:val="1Output"/>
        <w:rPr>
          <w:color w:val="4C483D" w:themeColor="text2"/>
        </w:rPr>
      </w:pPr>
      <w:r>
        <w:t>}</w:t>
      </w:r>
    </w:p>
    <w:p w14:paraId="7F4FCA1C" w14:textId="77777777" w:rsidR="008A76DE" w:rsidRDefault="008A76DE" w:rsidP="008A76DE">
      <w:pPr>
        <w:pStyle w:val="1Output"/>
        <w:shd w:val="clear" w:color="auto" w:fill="000000" w:themeFill="text1"/>
        <w:rPr>
          <w:color w:val="4C483D" w:themeColor="text2"/>
        </w:rPr>
      </w:pPr>
      <w:r>
        <w:rPr>
          <w:color w:val="FF0000"/>
        </w:rPr>
        <w:t>Exception in thread "main" java.lang.StackOverflowError</w:t>
      </w:r>
    </w:p>
    <w:p w14:paraId="33099354" w14:textId="77777777" w:rsidR="008A76DE" w:rsidRDefault="008A76DE" w:rsidP="008A76DE">
      <w:pPr>
        <w:pStyle w:val="1Output"/>
        <w:shd w:val="clear" w:color="auto" w:fill="000000" w:themeFill="text1"/>
        <w:rPr>
          <w:color w:val="4C483D" w:themeColor="text2"/>
        </w:rPr>
      </w:pPr>
      <w:r>
        <w:rPr>
          <w:color w:val="FF0000"/>
        </w:rPr>
        <w:tab/>
        <w:t>at com.root.ThreadDemo.main(</w:t>
      </w:r>
      <w:r>
        <w:rPr>
          <w:color w:val="0066CC"/>
          <w:u w:val="single"/>
        </w:rPr>
        <w:t>ThreadDemo.java:5</w:t>
      </w:r>
      <w:r>
        <w:rPr>
          <w:color w:val="FF0000"/>
        </w:rPr>
        <w:t>)</w:t>
      </w:r>
    </w:p>
    <w:p w14:paraId="1165BA6F" w14:textId="77777777" w:rsidR="008A76DE" w:rsidRDefault="008A76DE" w:rsidP="008A76DE">
      <w:pPr>
        <w:pStyle w:val="1Output"/>
        <w:shd w:val="clear" w:color="auto" w:fill="000000" w:themeFill="text1"/>
        <w:rPr>
          <w:color w:val="4C483D" w:themeColor="text2"/>
        </w:rPr>
      </w:pPr>
      <w:r>
        <w:rPr>
          <w:color w:val="FF0000"/>
        </w:rPr>
        <w:tab/>
        <w:t>at com.root.ThreadDemo.main(</w:t>
      </w:r>
      <w:r>
        <w:rPr>
          <w:color w:val="0066CC"/>
          <w:u w:val="single"/>
        </w:rPr>
        <w:t>ThreadDemo.java:5</w:t>
      </w:r>
      <w:r>
        <w:rPr>
          <w:color w:val="FF0000"/>
        </w:rPr>
        <w:t>)</w:t>
      </w:r>
    </w:p>
    <w:p w14:paraId="26852864" w14:textId="06AE01A7" w:rsidR="008A76DE" w:rsidRDefault="008A76DE" w:rsidP="008A76DE">
      <w:pPr>
        <w:pStyle w:val="1Output"/>
        <w:shd w:val="clear" w:color="auto" w:fill="000000" w:themeFill="text1"/>
      </w:pPr>
      <w:r>
        <w:rPr>
          <w:color w:val="FF0000"/>
        </w:rPr>
        <w:tab/>
        <w:t>at com.root.ThreadDemo.main(</w:t>
      </w:r>
      <w:r>
        <w:rPr>
          <w:color w:val="0066CC"/>
          <w:u w:val="single"/>
        </w:rPr>
        <w:t>ThreadDemo.java:5</w:t>
      </w:r>
      <w:r>
        <w:rPr>
          <w:color w:val="FF0000"/>
        </w:rPr>
        <w:t>)</w:t>
      </w:r>
    </w:p>
    <w:p w14:paraId="4B3619C6" w14:textId="7B85BF4D" w:rsidR="006646E6" w:rsidRDefault="006646E6" w:rsidP="008A76DE">
      <w:pPr>
        <w:spacing w:after="0"/>
      </w:pPr>
    </w:p>
    <w:p w14:paraId="5508F45E" w14:textId="5D84FAFB" w:rsidR="008A76DE" w:rsidRDefault="008A76DE" w:rsidP="008A76DE">
      <w:pPr>
        <w:spacing w:after="0"/>
      </w:pPr>
      <w:r>
        <w:t xml:space="preserve">Like any other exception, we can handle </w:t>
      </w:r>
      <w:r>
        <w:rPr>
          <w:color w:val="FF0000"/>
        </w:rPr>
        <w:t xml:space="preserve">StackOverflowError </w:t>
      </w:r>
      <w:r>
        <w:t xml:space="preserve">too. But we need use </w:t>
      </w:r>
      <w:r w:rsidRPr="008A76DE">
        <w:rPr>
          <w:rStyle w:val="3BlueChar"/>
        </w:rPr>
        <w:t>Error</w:t>
      </w:r>
      <w:r>
        <w:t xml:space="preserve"> or </w:t>
      </w:r>
      <w:r w:rsidRPr="008A76DE">
        <w:rPr>
          <w:rStyle w:val="3BlueChar"/>
        </w:rPr>
        <w:t>Throwable</w:t>
      </w:r>
      <w:r>
        <w:t xml:space="preserve"> while catching. The </w:t>
      </w:r>
      <w:r w:rsidR="00CF1692">
        <w:t>statement</w:t>
      </w:r>
      <w:r>
        <w:t xml:space="preserve"> inside catch block is not execute in this case</w:t>
      </w:r>
    </w:p>
    <w:p w14:paraId="5EDDB84E" w14:textId="77777777" w:rsidR="008A76DE" w:rsidRDefault="008A76DE" w:rsidP="008A76DE">
      <w:pPr>
        <w:pStyle w:val="1Output"/>
        <w:rPr>
          <w:color w:val="4C483D" w:themeColor="text2"/>
        </w:rPr>
      </w:pPr>
      <w:r>
        <w:rPr>
          <w:bCs/>
          <w:color w:val="7F0055"/>
        </w:rPr>
        <w:t>public</w:t>
      </w:r>
      <w:r>
        <w:t xml:space="preserve"> </w:t>
      </w:r>
      <w:r>
        <w:rPr>
          <w:bCs/>
          <w:color w:val="7F0055"/>
        </w:rPr>
        <w:t>class</w:t>
      </w:r>
      <w:r>
        <w:t xml:space="preserve"> ThreadDemo {</w:t>
      </w:r>
    </w:p>
    <w:p w14:paraId="7AF482B1" w14:textId="77777777" w:rsidR="008A76DE" w:rsidRDefault="008A76DE" w:rsidP="008A76DE">
      <w:pPr>
        <w:pStyle w:val="1Output"/>
        <w:rPr>
          <w:color w:val="4C483D" w:themeColor="text2"/>
        </w:rPr>
      </w:pPr>
      <w:r>
        <w:tab/>
      </w:r>
      <w:r>
        <w:rPr>
          <w:bCs/>
          <w:color w:val="7F0055"/>
        </w:rPr>
        <w:t>public</w:t>
      </w:r>
      <w:r>
        <w:t xml:space="preserve"> </w:t>
      </w:r>
      <w:r>
        <w:rPr>
          <w:bCs/>
          <w:color w:val="7F0055"/>
        </w:rPr>
        <w:t>static</w:t>
      </w:r>
      <w:r>
        <w:t xml:space="preserve"> </w:t>
      </w:r>
      <w:r>
        <w:rPr>
          <w:bCs/>
          <w:color w:val="7F0055"/>
        </w:rPr>
        <w:t>void</w:t>
      </w:r>
      <w:r>
        <w:t xml:space="preserve"> main(String </w:t>
      </w:r>
      <w:r>
        <w:rPr>
          <w:color w:val="6A3E3E"/>
        </w:rPr>
        <w:t>args</w:t>
      </w:r>
      <w:r>
        <w:t>[]) {</w:t>
      </w:r>
    </w:p>
    <w:p w14:paraId="1146B1E5" w14:textId="77777777" w:rsidR="008A76DE" w:rsidRDefault="008A76DE" w:rsidP="008A76DE">
      <w:pPr>
        <w:pStyle w:val="1Output"/>
        <w:rPr>
          <w:color w:val="4C483D" w:themeColor="text2"/>
        </w:rPr>
      </w:pPr>
      <w:r>
        <w:tab/>
      </w:r>
      <w:r>
        <w:tab/>
      </w:r>
      <w:r>
        <w:rPr>
          <w:bCs/>
          <w:color w:val="7F0055"/>
        </w:rPr>
        <w:t>try</w:t>
      </w:r>
      <w:r>
        <w:t xml:space="preserve"> {</w:t>
      </w:r>
    </w:p>
    <w:p w14:paraId="60235FC1" w14:textId="6EC6CCEA" w:rsidR="008A76DE" w:rsidRDefault="008A76DE" w:rsidP="008A76DE">
      <w:pPr>
        <w:pStyle w:val="1Output"/>
        <w:rPr>
          <w:color w:val="4C483D" w:themeColor="text2"/>
        </w:rPr>
      </w:pPr>
      <w:r>
        <w:tab/>
      </w:r>
      <w:r>
        <w:tab/>
      </w:r>
      <w:r>
        <w:tab/>
      </w:r>
      <w:r>
        <w:rPr>
          <w:i/>
          <w:iCs/>
        </w:rPr>
        <w:t>main</w:t>
      </w:r>
      <w:r>
        <w:t>(</w:t>
      </w:r>
      <w:r>
        <w:rPr>
          <w:bCs/>
          <w:color w:val="7F0055"/>
        </w:rPr>
        <w:t>new</w:t>
      </w:r>
      <w:r>
        <w:t xml:space="preserve"> String[1]);</w:t>
      </w:r>
    </w:p>
    <w:p w14:paraId="481D467B" w14:textId="77777777" w:rsidR="008A76DE" w:rsidRDefault="008A76DE" w:rsidP="008A76DE">
      <w:pPr>
        <w:pStyle w:val="1Output"/>
        <w:rPr>
          <w:color w:val="4C483D" w:themeColor="text2"/>
        </w:rPr>
      </w:pPr>
      <w:r>
        <w:tab/>
      </w:r>
      <w:r>
        <w:tab/>
        <w:t>}</w:t>
      </w:r>
      <w:r>
        <w:rPr>
          <w:bCs/>
          <w:color w:val="7F0055"/>
        </w:rPr>
        <w:t>catch</w:t>
      </w:r>
      <w:r>
        <w:t xml:space="preserve"> (Throwable </w:t>
      </w:r>
      <w:r>
        <w:rPr>
          <w:color w:val="6A3E3E"/>
        </w:rPr>
        <w:t>e</w:t>
      </w:r>
      <w:r>
        <w:t>) {</w:t>
      </w:r>
    </w:p>
    <w:p w14:paraId="2625AE95" w14:textId="77777777" w:rsidR="008A76DE" w:rsidRDefault="008A76DE" w:rsidP="008A76DE">
      <w:pPr>
        <w:pStyle w:val="1Output"/>
        <w:rPr>
          <w:color w:val="4C483D" w:themeColor="text2"/>
        </w:rPr>
      </w:pPr>
      <w:r>
        <w:tab/>
      </w:r>
      <w:r>
        <w:tab/>
      </w:r>
      <w:r>
        <w:tab/>
        <w:t>System.</w:t>
      </w:r>
      <w:r>
        <w:rPr>
          <w:bCs/>
          <w:i/>
          <w:iCs/>
          <w:color w:val="0000C0"/>
        </w:rPr>
        <w:t>err</w:t>
      </w:r>
      <w:r>
        <w:t>.println(</w:t>
      </w:r>
      <w:r>
        <w:rPr>
          <w:color w:val="2A00FF"/>
        </w:rPr>
        <w:t>"Exception Hadled, So Next stmt will execute"</w:t>
      </w:r>
      <w:r>
        <w:t>);</w:t>
      </w:r>
    </w:p>
    <w:p w14:paraId="0EA75210" w14:textId="77777777" w:rsidR="008A76DE" w:rsidRDefault="008A76DE" w:rsidP="008A76DE">
      <w:pPr>
        <w:pStyle w:val="1Output"/>
        <w:rPr>
          <w:color w:val="4C483D" w:themeColor="text2"/>
        </w:rPr>
      </w:pPr>
      <w:r>
        <w:tab/>
      </w:r>
      <w:r>
        <w:tab/>
        <w:t>}</w:t>
      </w:r>
    </w:p>
    <w:p w14:paraId="665B46B9" w14:textId="1B8D10BA" w:rsidR="008A76DE" w:rsidRDefault="008A76DE" w:rsidP="008A76DE">
      <w:pPr>
        <w:pStyle w:val="1Output"/>
        <w:rPr>
          <w:color w:val="4C483D" w:themeColor="text2"/>
        </w:rPr>
      </w:pPr>
      <w:r>
        <w:tab/>
      </w:r>
      <w:r>
        <w:tab/>
        <w:t>System.</w:t>
      </w:r>
      <w:r>
        <w:rPr>
          <w:bCs/>
          <w:i/>
          <w:iCs/>
          <w:color w:val="0000C0"/>
        </w:rPr>
        <w:t>out</w:t>
      </w:r>
      <w:r>
        <w:t>.println(</w:t>
      </w:r>
      <w:r>
        <w:rPr>
          <w:color w:val="2A00FF"/>
        </w:rPr>
        <w:t>"Next line after main method"</w:t>
      </w:r>
      <w:r>
        <w:t>);</w:t>
      </w:r>
      <w:r>
        <w:tab/>
        <w:t>}</w:t>
      </w:r>
    </w:p>
    <w:p w14:paraId="56B50EFB" w14:textId="048E7AF7" w:rsidR="008A76DE" w:rsidRDefault="008A76DE" w:rsidP="008A76DE">
      <w:pPr>
        <w:pStyle w:val="1Output"/>
      </w:pPr>
      <w:r>
        <w:t>}</w:t>
      </w:r>
    </w:p>
    <w:p w14:paraId="6C93D3C8" w14:textId="77777777" w:rsidR="008A76DE" w:rsidRPr="008A76DE" w:rsidRDefault="008A76DE" w:rsidP="008A76DE">
      <w:pPr>
        <w:pStyle w:val="1Output"/>
        <w:shd w:val="clear" w:color="auto" w:fill="000000" w:themeFill="text1"/>
        <w:rPr>
          <w:color w:val="FFFF00"/>
        </w:rPr>
      </w:pPr>
      <w:r w:rsidRPr="008A76DE">
        <w:rPr>
          <w:color w:val="FFFF00"/>
        </w:rPr>
        <w:t>Next line after main method</w:t>
      </w:r>
    </w:p>
    <w:p w14:paraId="7E308854" w14:textId="77777777" w:rsidR="008A76DE" w:rsidRPr="008A76DE" w:rsidRDefault="008A76DE" w:rsidP="008A76DE">
      <w:pPr>
        <w:pStyle w:val="1Output"/>
        <w:shd w:val="clear" w:color="auto" w:fill="000000" w:themeFill="text1"/>
        <w:rPr>
          <w:color w:val="FFFF00"/>
        </w:rPr>
      </w:pPr>
      <w:r w:rsidRPr="008A76DE">
        <w:rPr>
          <w:color w:val="FFFF00"/>
        </w:rPr>
        <w:t>Next line after main method</w:t>
      </w:r>
    </w:p>
    <w:p w14:paraId="69101232" w14:textId="519D6798" w:rsidR="008A76DE" w:rsidRDefault="008A76DE" w:rsidP="008A76DE">
      <w:pPr>
        <w:pStyle w:val="1Output"/>
        <w:shd w:val="clear" w:color="auto" w:fill="000000" w:themeFill="text1"/>
        <w:rPr>
          <w:color w:val="FFFF00"/>
        </w:rPr>
      </w:pPr>
      <w:r w:rsidRPr="008A76DE">
        <w:rPr>
          <w:color w:val="FFFF00"/>
        </w:rPr>
        <w:t>Next line after main method</w:t>
      </w:r>
    </w:p>
    <w:p w14:paraId="1E9C0817" w14:textId="77777777" w:rsidR="00CF1692" w:rsidRPr="008A76DE" w:rsidRDefault="00CF1692" w:rsidP="00CF1692"/>
    <w:p w14:paraId="37D78F8B" w14:textId="77777777" w:rsidR="00481845" w:rsidRDefault="00481845" w:rsidP="008151C9">
      <w:pPr>
        <w:pStyle w:val="Heading30"/>
      </w:pPr>
      <w:bookmarkStart w:id="97" w:name="_Toc2631492"/>
      <w:r w:rsidRPr="000F5F73">
        <w:t>What will happen if you put System.exit(0) on try or catch block?</w:t>
      </w:r>
      <w:bookmarkEnd w:id="97"/>
      <w:r w:rsidRPr="000F5F73">
        <w:t xml:space="preserve"> </w:t>
      </w:r>
    </w:p>
    <w:p w14:paraId="63AA9293" w14:textId="63FE06B7" w:rsidR="00EA7444" w:rsidRPr="00EA7444" w:rsidRDefault="00EA7444" w:rsidP="00EA7444">
      <w:r>
        <w:t xml:space="preserve">In normal </w:t>
      </w:r>
      <w:r w:rsidR="0003606E">
        <w:rPr>
          <w:rStyle w:val="3BlueChar"/>
        </w:rPr>
        <w:t>f</w:t>
      </w:r>
      <w:r w:rsidRPr="0003606E">
        <w:rPr>
          <w:rStyle w:val="3BlueChar"/>
        </w:rPr>
        <w:t>inally</w:t>
      </w:r>
      <w:r>
        <w:t xml:space="preserve"> block will always execute. The only case finally block is not executed is</w:t>
      </w:r>
      <w:r w:rsidR="00636678">
        <w:t>, calling</w:t>
      </w:r>
      <w:r>
        <w:t xml:space="preserve"> </w:t>
      </w:r>
      <w:r w:rsidRPr="003B2318">
        <w:rPr>
          <w:rStyle w:val="2SyntaxChar"/>
        </w:rPr>
        <w:t>System.exit(0)</w:t>
      </w:r>
      <w:r w:rsidR="00636678" w:rsidRPr="000F5F73">
        <w:t xml:space="preserve"> in try or catch block</w:t>
      </w:r>
      <w:r w:rsidR="00636678">
        <w:t>.</w:t>
      </w:r>
      <w:r>
        <w:t xml:space="preserve"> In advanced case it will execute </w:t>
      </w:r>
      <w:r w:rsidR="00975F9F">
        <w:t>in following case</w:t>
      </w:r>
      <w:r>
        <w:t>.</w:t>
      </w:r>
    </w:p>
    <w:p w14:paraId="21C5EB65" w14:textId="45AA1EAA" w:rsidR="00481845" w:rsidRDefault="00481845" w:rsidP="00481845">
      <w:r w:rsidRPr="000F5F73">
        <w:t xml:space="preserve">Calling </w:t>
      </w:r>
      <w:r w:rsidRPr="007706CE">
        <w:rPr>
          <w:rStyle w:val="2SyntaxChar"/>
        </w:rPr>
        <w:t>System.exit(0)</w:t>
      </w:r>
      <w:r w:rsidRPr="000F5F73">
        <w:t xml:space="preserve"> in try or catch block, </w:t>
      </w:r>
      <w:r>
        <w:t xml:space="preserve">its stops execution &amp; throws </w:t>
      </w:r>
      <w:r w:rsidRPr="007706CE">
        <w:rPr>
          <w:rStyle w:val="2SyntaxChar"/>
        </w:rPr>
        <w:t>SecurityException</w:t>
      </w:r>
      <w:r w:rsidR="00EA19EA">
        <w:rPr>
          <w:b/>
        </w:rPr>
        <w:t xml:space="preserve"> few times only</w:t>
      </w:r>
      <w:r w:rsidRPr="000F5F73">
        <w:t>.</w:t>
      </w:r>
    </w:p>
    <w:p w14:paraId="40E43AF0" w14:textId="77777777" w:rsidR="007956F9" w:rsidRDefault="007956F9" w:rsidP="000C6B71">
      <w:pPr>
        <w:pStyle w:val="ListParagraph"/>
        <w:numPr>
          <w:ilvl w:val="0"/>
          <w:numId w:val="4"/>
        </w:numPr>
        <w:spacing w:after="0"/>
      </w:pPr>
      <w:r w:rsidRPr="000F5F73">
        <w:t xml:space="preserve">If System.exit(0) </w:t>
      </w:r>
      <w:r>
        <w:rPr>
          <w:b/>
        </w:rPr>
        <w:t>NOT t</w:t>
      </w:r>
      <w:r w:rsidRPr="000F5F73">
        <w:rPr>
          <w:b/>
        </w:rPr>
        <w:t>hrow</w:t>
      </w:r>
      <w:r>
        <w:rPr>
          <w:b/>
        </w:rPr>
        <w:t>s</w:t>
      </w:r>
      <w:r w:rsidRPr="000F5F73">
        <w:rPr>
          <w:b/>
        </w:rPr>
        <w:t xml:space="preserve"> security exception, then finally block </w:t>
      </w:r>
      <w:r>
        <w:rPr>
          <w:b/>
        </w:rPr>
        <w:t xml:space="preserve">Won’t be </w:t>
      </w:r>
      <w:r w:rsidRPr="000F5F73">
        <w:rPr>
          <w:b/>
        </w:rPr>
        <w:t>executed</w:t>
      </w:r>
      <w:r>
        <w:t xml:space="preserve"> </w:t>
      </w:r>
    </w:p>
    <w:p w14:paraId="0EB5DA57" w14:textId="77777777" w:rsidR="00EA19EA" w:rsidRDefault="00EA19EA" w:rsidP="00EA19EA">
      <w:pPr>
        <w:pStyle w:val="1Output"/>
        <w:rPr>
          <w:color w:val="4C483D" w:themeColor="text2"/>
        </w:rPr>
      </w:pPr>
      <w:r>
        <w:t>public</w:t>
      </w:r>
      <w:r>
        <w:rPr>
          <w:color w:val="000000"/>
        </w:rPr>
        <w:t xml:space="preserve"> </w:t>
      </w:r>
      <w:r>
        <w:t>class</w:t>
      </w:r>
      <w:r>
        <w:rPr>
          <w:color w:val="000000"/>
        </w:rPr>
        <w:t xml:space="preserve"> Demo {</w:t>
      </w:r>
    </w:p>
    <w:p w14:paraId="7185E437" w14:textId="77777777" w:rsidR="00EA19EA" w:rsidRDefault="00EA19EA" w:rsidP="00EA19EA">
      <w:pPr>
        <w:pStyle w:val="1Output"/>
        <w:rPr>
          <w:color w:val="4C483D" w:themeColor="text2"/>
        </w:rPr>
      </w:pPr>
      <w:r>
        <w:rPr>
          <w:color w:val="000000"/>
        </w:rPr>
        <w:tab/>
      </w:r>
      <w:r>
        <w:t>public</w:t>
      </w:r>
      <w:r>
        <w:rPr>
          <w:color w:val="000000"/>
        </w:rPr>
        <w:t xml:space="preserve"> </w:t>
      </w:r>
      <w:r>
        <w:t>static</w:t>
      </w:r>
      <w:r>
        <w:rPr>
          <w:color w:val="000000"/>
        </w:rPr>
        <w:t xml:space="preserve"> </w:t>
      </w:r>
      <w:r>
        <w:t>void</w:t>
      </w:r>
      <w:r>
        <w:rPr>
          <w:color w:val="000000"/>
        </w:rPr>
        <w:t xml:space="preserve"> main(String[] </w:t>
      </w:r>
      <w:r>
        <w:rPr>
          <w:color w:val="6A3E3E"/>
        </w:rPr>
        <w:t>args</w:t>
      </w:r>
      <w:r>
        <w:rPr>
          <w:color w:val="000000"/>
        </w:rPr>
        <w:t>) {</w:t>
      </w:r>
    </w:p>
    <w:p w14:paraId="3890FD0E" w14:textId="77777777" w:rsidR="00EA19EA" w:rsidRDefault="00EA19EA" w:rsidP="00EA19EA">
      <w:pPr>
        <w:pStyle w:val="1Output"/>
        <w:rPr>
          <w:color w:val="4C483D" w:themeColor="text2"/>
        </w:rPr>
      </w:pPr>
      <w:r>
        <w:rPr>
          <w:color w:val="000000"/>
        </w:rPr>
        <w:tab/>
      </w:r>
      <w:r>
        <w:rPr>
          <w:color w:val="000000"/>
        </w:rPr>
        <w:tab/>
      </w:r>
    </w:p>
    <w:p w14:paraId="2D48CB4B" w14:textId="77777777" w:rsidR="00EA19EA" w:rsidRDefault="00EA19EA" w:rsidP="00EA19EA">
      <w:pPr>
        <w:pStyle w:val="1Output"/>
        <w:rPr>
          <w:color w:val="4C483D" w:themeColor="text2"/>
        </w:rPr>
      </w:pPr>
      <w:r>
        <w:rPr>
          <w:color w:val="000000"/>
        </w:rPr>
        <w:lastRenderedPageBreak/>
        <w:tab/>
      </w:r>
      <w:r>
        <w:rPr>
          <w:color w:val="000000"/>
        </w:rPr>
        <w:tab/>
      </w:r>
      <w:r>
        <w:t>try</w:t>
      </w:r>
      <w:r>
        <w:rPr>
          <w:color w:val="000000"/>
        </w:rPr>
        <w:t xml:space="preserve"> {</w:t>
      </w:r>
    </w:p>
    <w:p w14:paraId="5CABC17A" w14:textId="77777777" w:rsidR="00EA19EA" w:rsidRDefault="00EA19EA" w:rsidP="00EA19EA">
      <w:pPr>
        <w:pStyle w:val="1Output"/>
        <w:rPr>
          <w:color w:val="4C483D" w:themeColor="text2"/>
        </w:rPr>
      </w:pPr>
      <w:r>
        <w:rPr>
          <w:color w:val="000000"/>
        </w:rPr>
        <w:tab/>
      </w:r>
      <w:r>
        <w:rPr>
          <w:color w:val="000000"/>
        </w:rPr>
        <w:tab/>
      </w:r>
      <w:r>
        <w:rPr>
          <w:color w:val="000000"/>
        </w:rPr>
        <w:tab/>
        <w:t>System.</w:t>
      </w:r>
      <w:r>
        <w:rPr>
          <w:i/>
          <w:iCs/>
          <w:color w:val="0000C0"/>
        </w:rPr>
        <w:t>out</w:t>
      </w:r>
      <w:r>
        <w:rPr>
          <w:color w:val="000000"/>
        </w:rPr>
        <w:t>.println(</w:t>
      </w:r>
      <w:r>
        <w:rPr>
          <w:color w:val="2A00FF"/>
        </w:rPr>
        <w:t>"try"</w:t>
      </w:r>
      <w:r>
        <w:rPr>
          <w:color w:val="000000"/>
        </w:rPr>
        <w:t>);</w:t>
      </w:r>
    </w:p>
    <w:p w14:paraId="442A5F3B" w14:textId="77777777" w:rsidR="00EA19EA" w:rsidRDefault="00EA19EA" w:rsidP="00EA19EA">
      <w:pPr>
        <w:pStyle w:val="1Output"/>
        <w:rPr>
          <w:color w:val="4C483D" w:themeColor="text2"/>
        </w:rPr>
      </w:pPr>
      <w:r>
        <w:rPr>
          <w:color w:val="000000"/>
        </w:rPr>
        <w:tab/>
      </w:r>
      <w:r>
        <w:rPr>
          <w:color w:val="000000"/>
        </w:rPr>
        <w:tab/>
      </w:r>
      <w:r>
        <w:rPr>
          <w:color w:val="000000"/>
        </w:rPr>
        <w:tab/>
        <w:t>System.</w:t>
      </w:r>
      <w:r>
        <w:rPr>
          <w:i/>
          <w:iCs/>
          <w:color w:val="000000"/>
        </w:rPr>
        <w:t>exit</w:t>
      </w:r>
      <w:r>
        <w:rPr>
          <w:color w:val="000000"/>
        </w:rPr>
        <w:t>(0);</w:t>
      </w:r>
    </w:p>
    <w:p w14:paraId="28942237" w14:textId="77777777" w:rsidR="00EA19EA" w:rsidRDefault="00EA19EA" w:rsidP="00EA19EA">
      <w:pPr>
        <w:pStyle w:val="1Output"/>
        <w:rPr>
          <w:color w:val="4C483D" w:themeColor="text2"/>
        </w:rPr>
      </w:pPr>
      <w:r>
        <w:rPr>
          <w:color w:val="000000"/>
        </w:rPr>
        <w:tab/>
      </w:r>
      <w:r>
        <w:rPr>
          <w:color w:val="000000"/>
        </w:rPr>
        <w:tab/>
        <w:t>}</w:t>
      </w:r>
      <w:r>
        <w:t>catch</w:t>
      </w:r>
      <w:r>
        <w:rPr>
          <w:color w:val="000000"/>
        </w:rPr>
        <w:t xml:space="preserve"> (Exception </w:t>
      </w:r>
      <w:r>
        <w:rPr>
          <w:color w:val="6A3E3E"/>
        </w:rPr>
        <w:t>e</w:t>
      </w:r>
      <w:r>
        <w:rPr>
          <w:color w:val="000000"/>
        </w:rPr>
        <w:t>) {</w:t>
      </w:r>
    </w:p>
    <w:p w14:paraId="55F17245" w14:textId="77777777" w:rsidR="00EA19EA" w:rsidRDefault="00EA19EA" w:rsidP="00EA19EA">
      <w:pPr>
        <w:pStyle w:val="1Output"/>
        <w:rPr>
          <w:color w:val="4C483D" w:themeColor="text2"/>
        </w:rPr>
      </w:pPr>
      <w:r>
        <w:rPr>
          <w:color w:val="000000"/>
        </w:rPr>
        <w:tab/>
      </w:r>
      <w:r>
        <w:rPr>
          <w:color w:val="000000"/>
        </w:rPr>
        <w:tab/>
      </w:r>
      <w:r>
        <w:rPr>
          <w:color w:val="000000"/>
        </w:rPr>
        <w:tab/>
        <w:t>System.</w:t>
      </w:r>
      <w:r>
        <w:rPr>
          <w:i/>
          <w:iCs/>
          <w:color w:val="0000C0"/>
        </w:rPr>
        <w:t>out</w:t>
      </w:r>
      <w:r>
        <w:rPr>
          <w:color w:val="000000"/>
        </w:rPr>
        <w:t>.println(</w:t>
      </w:r>
      <w:r>
        <w:rPr>
          <w:color w:val="2A00FF"/>
        </w:rPr>
        <w:t>"catch"</w:t>
      </w:r>
      <w:r>
        <w:rPr>
          <w:color w:val="000000"/>
        </w:rPr>
        <w:t>);</w:t>
      </w:r>
    </w:p>
    <w:p w14:paraId="2AB99630" w14:textId="77777777" w:rsidR="00EA19EA" w:rsidRDefault="00EA19EA" w:rsidP="00EA19EA">
      <w:pPr>
        <w:pStyle w:val="1Output"/>
        <w:rPr>
          <w:color w:val="4C483D" w:themeColor="text2"/>
        </w:rPr>
      </w:pPr>
      <w:r>
        <w:rPr>
          <w:color w:val="000000"/>
        </w:rPr>
        <w:tab/>
      </w:r>
      <w:r>
        <w:rPr>
          <w:color w:val="000000"/>
        </w:rPr>
        <w:tab/>
        <w:t xml:space="preserve">} </w:t>
      </w:r>
      <w:r>
        <w:t>finally</w:t>
      </w:r>
      <w:r>
        <w:rPr>
          <w:color w:val="000000"/>
        </w:rPr>
        <w:t xml:space="preserve"> {</w:t>
      </w:r>
    </w:p>
    <w:p w14:paraId="2CC3701A" w14:textId="77777777" w:rsidR="00EA19EA" w:rsidRDefault="00EA19EA" w:rsidP="00EA19EA">
      <w:pPr>
        <w:pStyle w:val="1Output"/>
        <w:rPr>
          <w:color w:val="4C483D" w:themeColor="text2"/>
        </w:rPr>
      </w:pPr>
      <w:r>
        <w:rPr>
          <w:color w:val="000000"/>
        </w:rPr>
        <w:tab/>
      </w:r>
      <w:r>
        <w:rPr>
          <w:color w:val="000000"/>
        </w:rPr>
        <w:tab/>
      </w:r>
      <w:r>
        <w:rPr>
          <w:color w:val="000000"/>
        </w:rPr>
        <w:tab/>
        <w:t>System.</w:t>
      </w:r>
      <w:r>
        <w:rPr>
          <w:i/>
          <w:iCs/>
          <w:color w:val="0000C0"/>
        </w:rPr>
        <w:t>out</w:t>
      </w:r>
      <w:r>
        <w:rPr>
          <w:color w:val="000000"/>
        </w:rPr>
        <w:t>.println(</w:t>
      </w:r>
      <w:r>
        <w:rPr>
          <w:color w:val="2A00FF"/>
        </w:rPr>
        <w:t>"finally"</w:t>
      </w:r>
      <w:r>
        <w:rPr>
          <w:color w:val="000000"/>
        </w:rPr>
        <w:t>);</w:t>
      </w:r>
    </w:p>
    <w:p w14:paraId="60B065EB" w14:textId="77777777" w:rsidR="00EA19EA" w:rsidRDefault="00EA19EA" w:rsidP="00EA19EA">
      <w:pPr>
        <w:pStyle w:val="1Output"/>
        <w:rPr>
          <w:color w:val="4C483D" w:themeColor="text2"/>
        </w:rPr>
      </w:pPr>
      <w:r>
        <w:rPr>
          <w:color w:val="000000"/>
        </w:rPr>
        <w:tab/>
      </w:r>
      <w:r>
        <w:rPr>
          <w:color w:val="000000"/>
        </w:rPr>
        <w:tab/>
        <w:t>}</w:t>
      </w:r>
    </w:p>
    <w:p w14:paraId="6A42C55B" w14:textId="77777777" w:rsidR="00EA19EA" w:rsidRDefault="00EA19EA" w:rsidP="00EA19EA">
      <w:pPr>
        <w:pStyle w:val="1Output"/>
        <w:rPr>
          <w:color w:val="4C483D" w:themeColor="text2"/>
        </w:rPr>
      </w:pPr>
      <w:r>
        <w:rPr>
          <w:color w:val="000000"/>
        </w:rPr>
        <w:t>}</w:t>
      </w:r>
    </w:p>
    <w:p w14:paraId="1E9A1DDC" w14:textId="77777777" w:rsidR="00EA19EA" w:rsidRDefault="00EA19EA" w:rsidP="00EA19EA">
      <w:pPr>
        <w:pStyle w:val="1Output"/>
        <w:rPr>
          <w:color w:val="000000"/>
        </w:rPr>
      </w:pPr>
      <w:r>
        <w:rPr>
          <w:color w:val="000000"/>
        </w:rPr>
        <w:t>}</w:t>
      </w:r>
    </w:p>
    <w:p w14:paraId="197846AF" w14:textId="77777777" w:rsidR="00EA19EA" w:rsidRDefault="00EA19EA" w:rsidP="007956F9">
      <w:pPr>
        <w:pStyle w:val="1Output"/>
        <w:shd w:val="clear" w:color="auto" w:fill="000000" w:themeFill="text1"/>
      </w:pPr>
      <w:r w:rsidRPr="00EA19EA">
        <w:t>try</w:t>
      </w:r>
      <w:r w:rsidR="002F6690">
        <w:tab/>
        <w:t xml:space="preserve"> -</w:t>
      </w:r>
      <w:r>
        <w:t xml:space="preserve"> (</w:t>
      </w:r>
      <w:r w:rsidR="007956F9">
        <w:t>Security</w:t>
      </w:r>
      <w:r>
        <w:t xml:space="preserve"> Exception not thrown)</w:t>
      </w:r>
    </w:p>
    <w:p w14:paraId="363C5F2C" w14:textId="77777777" w:rsidR="007956F9" w:rsidRDefault="007956F9" w:rsidP="007956F9">
      <w:pPr>
        <w:pStyle w:val="ListParagraph"/>
      </w:pPr>
    </w:p>
    <w:p w14:paraId="451BEC48" w14:textId="77777777" w:rsidR="00481845" w:rsidRPr="006B5801" w:rsidRDefault="00481845" w:rsidP="000C6B71">
      <w:pPr>
        <w:pStyle w:val="ListParagraph"/>
        <w:numPr>
          <w:ilvl w:val="0"/>
          <w:numId w:val="4"/>
        </w:numPr>
      </w:pPr>
      <w:r>
        <w:t>B</w:t>
      </w:r>
      <w:r w:rsidRPr="000F5F73">
        <w:t xml:space="preserve">ut, if </w:t>
      </w:r>
      <w:r w:rsidRPr="000F5F73">
        <w:rPr>
          <w:b/>
        </w:rPr>
        <w:t>System.exit(0) throws security exception then finally block will be executed</w:t>
      </w:r>
      <w:r w:rsidRPr="000F5F73">
        <w:t>.</w:t>
      </w:r>
    </w:p>
    <w:p w14:paraId="5B446311" w14:textId="77777777" w:rsidR="00BE1725" w:rsidRDefault="00D4346F" w:rsidP="007706CE">
      <w:pPr>
        <w:spacing w:after="0"/>
      </w:pPr>
      <w:r w:rsidRPr="00D4346F">
        <w:rPr>
          <w:b/>
          <w:bCs/>
        </w:rPr>
        <w:t>java.lang.System.exit()</w:t>
      </w:r>
      <w:r w:rsidRPr="00D4346F">
        <w:t> </w:t>
      </w:r>
      <w:r>
        <w:t>will terminates the curr</w:t>
      </w:r>
      <w:r w:rsidR="006F178D">
        <w:t xml:space="preserve">ently </w:t>
      </w:r>
      <w:r w:rsidR="00BE1725">
        <w:t>executing</w:t>
      </w:r>
      <w:r w:rsidR="006F178D">
        <w:t xml:space="preserve"> program by JVM.</w:t>
      </w:r>
    </w:p>
    <w:p w14:paraId="69996601" w14:textId="77777777" w:rsidR="00BE1725" w:rsidRDefault="00BE1725" w:rsidP="00151D89">
      <w:pPr>
        <w:pStyle w:val="ListParagraph"/>
        <w:numPr>
          <w:ilvl w:val="0"/>
          <w:numId w:val="26"/>
        </w:numPr>
      </w:pPr>
      <w:r w:rsidRPr="007706CE">
        <w:rPr>
          <w:rStyle w:val="3BlueChar"/>
        </w:rPr>
        <w:t>exit(0)</w:t>
      </w:r>
      <w:r w:rsidRPr="00BE1725">
        <w:t xml:space="preserve"> : Generally used to indicate </w:t>
      </w:r>
      <w:r w:rsidRPr="007706CE">
        <w:rPr>
          <w:b/>
          <w:bCs/>
        </w:rPr>
        <w:t>successful</w:t>
      </w:r>
      <w:r w:rsidRPr="00BE1725">
        <w:t xml:space="preserve"> termination.</w:t>
      </w:r>
    </w:p>
    <w:p w14:paraId="3CEB249B" w14:textId="77777777" w:rsidR="00BE1725" w:rsidRDefault="00BE1725" w:rsidP="00151D89">
      <w:pPr>
        <w:pStyle w:val="ListParagraph"/>
        <w:numPr>
          <w:ilvl w:val="0"/>
          <w:numId w:val="26"/>
        </w:numPr>
      </w:pPr>
      <w:r w:rsidRPr="007706CE">
        <w:rPr>
          <w:rStyle w:val="2SyntaxChar"/>
        </w:rPr>
        <w:t>exit(1)</w:t>
      </w:r>
      <w:r w:rsidRPr="00BE1725">
        <w:rPr>
          <w:b/>
          <w:bCs/>
        </w:rPr>
        <w:t xml:space="preserve"> or </w:t>
      </w:r>
      <w:r w:rsidRPr="007706CE">
        <w:rPr>
          <w:rStyle w:val="2SyntaxChar"/>
        </w:rPr>
        <w:t>exit(-1)</w:t>
      </w:r>
      <w:r w:rsidRPr="00BE1725">
        <w:rPr>
          <w:b/>
          <w:bCs/>
        </w:rPr>
        <w:t xml:space="preserve"> or any other non-zero value</w:t>
      </w:r>
      <w:r w:rsidRPr="00BE1725">
        <w:t> –indicates unsuccessful termination.</w:t>
      </w:r>
    </w:p>
    <w:p w14:paraId="23E82BE5" w14:textId="77777777" w:rsidR="00481845" w:rsidRDefault="00481845" w:rsidP="008151C9">
      <w:pPr>
        <w:pStyle w:val="Heading30"/>
      </w:pPr>
      <w:bookmarkStart w:id="98" w:name="_Toc2631493"/>
      <w:r w:rsidRPr="0071550F">
        <w:t>What happen</w:t>
      </w:r>
      <w:r>
        <w:t>s</w:t>
      </w:r>
      <w:r w:rsidRPr="0071550F">
        <w:t xml:space="preserve"> if </w:t>
      </w:r>
      <w:r>
        <w:t>we</w:t>
      </w:r>
      <w:r w:rsidRPr="0071550F">
        <w:t xml:space="preserve"> put return statement </w:t>
      </w:r>
      <w:r>
        <w:t>on try/</w:t>
      </w:r>
      <w:r w:rsidRPr="0071550F">
        <w:t>catch? Will finally block execute?</w:t>
      </w:r>
      <w:bookmarkEnd w:id="98"/>
    </w:p>
    <w:p w14:paraId="1CE8C503" w14:textId="77777777" w:rsidR="00481845" w:rsidRDefault="00481845" w:rsidP="007706CE">
      <w:pPr>
        <w:spacing w:after="0"/>
      </w:pPr>
      <w:r>
        <w:t xml:space="preserve">Yes, </w:t>
      </w:r>
      <w:r w:rsidRPr="0071550F">
        <w:t>finally block will execute even if you put a return statement in the try block or catch block</w:t>
      </w:r>
      <w:r>
        <w:t>.</w:t>
      </w:r>
    </w:p>
    <w:p w14:paraId="28DACF3F" w14:textId="77777777" w:rsidR="00481845" w:rsidRPr="007706CE" w:rsidRDefault="00481845" w:rsidP="00481845">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8"/>
          <w:szCs w:val="18"/>
          <w:lang w:eastAsia="en-US"/>
        </w:rPr>
      </w:pPr>
      <w:r w:rsidRPr="007706CE">
        <w:rPr>
          <w:rFonts w:ascii="Consolas" w:eastAsia="Times New Roman" w:hAnsi="Consolas" w:cs="Courier New"/>
          <w:color w:val="00008B"/>
          <w:sz w:val="18"/>
          <w:szCs w:val="18"/>
          <w:lang w:eastAsia="en-US"/>
        </w:rPr>
        <w:t>try</w:t>
      </w:r>
      <w:r w:rsidRPr="007706CE">
        <w:rPr>
          <w:rFonts w:ascii="Consolas" w:eastAsia="Times New Roman" w:hAnsi="Consolas" w:cs="Courier New"/>
          <w:color w:val="000000"/>
          <w:sz w:val="18"/>
          <w:szCs w:val="18"/>
          <w:lang w:eastAsia="en-US"/>
        </w:rPr>
        <w:t xml:space="preserve"> {</w:t>
      </w:r>
    </w:p>
    <w:p w14:paraId="6D4D5E7A" w14:textId="77777777" w:rsidR="00481845" w:rsidRPr="007706CE" w:rsidRDefault="00481845" w:rsidP="00481845">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8"/>
          <w:szCs w:val="18"/>
          <w:lang w:eastAsia="en-US"/>
        </w:rPr>
      </w:pPr>
      <w:r w:rsidRPr="007706CE">
        <w:rPr>
          <w:rFonts w:ascii="Consolas" w:eastAsia="Times New Roman" w:hAnsi="Consolas" w:cs="Courier New"/>
          <w:color w:val="000000"/>
          <w:sz w:val="18"/>
          <w:szCs w:val="18"/>
          <w:lang w:eastAsia="en-US"/>
        </w:rPr>
        <w:t xml:space="preserve">    </w:t>
      </w:r>
      <w:r w:rsidRPr="007706CE">
        <w:rPr>
          <w:rFonts w:ascii="Consolas" w:eastAsia="Times New Roman" w:hAnsi="Consolas" w:cs="Courier New"/>
          <w:color w:val="808080"/>
          <w:sz w:val="18"/>
          <w:szCs w:val="18"/>
          <w:lang w:eastAsia="en-US"/>
        </w:rPr>
        <w:t>//try block</w:t>
      </w:r>
    </w:p>
    <w:p w14:paraId="4C2E702C" w14:textId="77777777" w:rsidR="00481845" w:rsidRPr="007706CE" w:rsidRDefault="00481845" w:rsidP="00481845">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8"/>
          <w:szCs w:val="18"/>
          <w:lang w:eastAsia="en-US"/>
        </w:rPr>
      </w:pPr>
      <w:r w:rsidRPr="007706CE">
        <w:rPr>
          <w:rFonts w:ascii="Consolas" w:eastAsia="Times New Roman" w:hAnsi="Consolas" w:cs="Courier New"/>
          <w:color w:val="000000"/>
          <w:sz w:val="18"/>
          <w:szCs w:val="18"/>
          <w:lang w:eastAsia="en-US"/>
        </w:rPr>
        <w:t xml:space="preserve">    ...</w:t>
      </w:r>
    </w:p>
    <w:p w14:paraId="2C921995" w14:textId="77777777" w:rsidR="00481845" w:rsidRPr="007706CE" w:rsidRDefault="00481845" w:rsidP="00481845">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8"/>
          <w:szCs w:val="18"/>
          <w:lang w:eastAsia="en-US"/>
        </w:rPr>
      </w:pPr>
      <w:r w:rsidRPr="007706CE">
        <w:rPr>
          <w:rFonts w:ascii="Consolas" w:eastAsia="Times New Roman" w:hAnsi="Consolas" w:cs="Courier New"/>
          <w:color w:val="000000"/>
          <w:sz w:val="18"/>
          <w:szCs w:val="18"/>
          <w:lang w:eastAsia="en-US"/>
        </w:rPr>
        <w:t xml:space="preserve">    </w:t>
      </w:r>
      <w:r w:rsidRPr="007706CE">
        <w:rPr>
          <w:rFonts w:ascii="Consolas" w:eastAsia="Times New Roman" w:hAnsi="Consolas" w:cs="Courier New"/>
          <w:color w:val="00008B"/>
          <w:sz w:val="18"/>
          <w:szCs w:val="18"/>
          <w:lang w:eastAsia="en-US"/>
        </w:rPr>
        <w:t>return</w:t>
      </w:r>
      <w:r w:rsidRPr="007706CE">
        <w:rPr>
          <w:rFonts w:ascii="Consolas" w:eastAsia="Times New Roman" w:hAnsi="Consolas" w:cs="Courier New"/>
          <w:color w:val="000000"/>
          <w:sz w:val="18"/>
          <w:szCs w:val="18"/>
          <w:lang w:eastAsia="en-US"/>
        </w:rPr>
        <w:t xml:space="preserve"> success;</w:t>
      </w:r>
    </w:p>
    <w:p w14:paraId="7BEC3B8C" w14:textId="77777777" w:rsidR="00481845" w:rsidRPr="007706CE" w:rsidRDefault="00481845" w:rsidP="00481845">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8"/>
          <w:szCs w:val="18"/>
          <w:lang w:eastAsia="en-US"/>
        </w:rPr>
      </w:pPr>
      <w:r w:rsidRPr="007706CE">
        <w:rPr>
          <w:rFonts w:ascii="Consolas" w:eastAsia="Times New Roman" w:hAnsi="Consolas" w:cs="Courier New"/>
          <w:color w:val="000000"/>
          <w:sz w:val="18"/>
          <w:szCs w:val="18"/>
          <w:lang w:eastAsia="en-US"/>
        </w:rPr>
        <w:t>}</w:t>
      </w:r>
    </w:p>
    <w:p w14:paraId="30B56292" w14:textId="77777777" w:rsidR="00481845" w:rsidRPr="007706CE" w:rsidRDefault="00481845" w:rsidP="00481845">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8"/>
          <w:szCs w:val="18"/>
          <w:lang w:eastAsia="en-US"/>
        </w:rPr>
      </w:pPr>
      <w:r w:rsidRPr="007706CE">
        <w:rPr>
          <w:rFonts w:ascii="Consolas" w:eastAsia="Times New Roman" w:hAnsi="Consolas" w:cs="Courier New"/>
          <w:color w:val="00008B"/>
          <w:sz w:val="18"/>
          <w:szCs w:val="18"/>
          <w:lang w:eastAsia="en-US"/>
        </w:rPr>
        <w:t>catch</w:t>
      </w:r>
      <w:r w:rsidRPr="007706CE">
        <w:rPr>
          <w:rFonts w:ascii="Consolas" w:eastAsia="Times New Roman" w:hAnsi="Consolas" w:cs="Courier New"/>
          <w:color w:val="000000"/>
          <w:sz w:val="18"/>
          <w:szCs w:val="18"/>
          <w:lang w:eastAsia="en-US"/>
        </w:rPr>
        <w:t xml:space="preserve"> (</w:t>
      </w:r>
      <w:r w:rsidRPr="007706CE">
        <w:rPr>
          <w:rFonts w:ascii="Consolas" w:eastAsia="Times New Roman" w:hAnsi="Consolas" w:cs="Courier New"/>
          <w:color w:val="2B91AF"/>
          <w:sz w:val="18"/>
          <w:szCs w:val="18"/>
          <w:lang w:eastAsia="en-US"/>
        </w:rPr>
        <w:t>Exception</w:t>
      </w:r>
      <w:r w:rsidRPr="007706CE">
        <w:rPr>
          <w:rFonts w:ascii="Consolas" w:eastAsia="Times New Roman" w:hAnsi="Consolas" w:cs="Courier New"/>
          <w:color w:val="000000"/>
          <w:sz w:val="18"/>
          <w:szCs w:val="18"/>
          <w:lang w:eastAsia="en-US"/>
        </w:rPr>
        <w:t xml:space="preserve"> ex) {</w:t>
      </w:r>
    </w:p>
    <w:p w14:paraId="3993467E" w14:textId="77777777" w:rsidR="00481845" w:rsidRPr="007706CE" w:rsidRDefault="00481845" w:rsidP="00481845">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8"/>
          <w:szCs w:val="18"/>
          <w:lang w:eastAsia="en-US"/>
        </w:rPr>
      </w:pPr>
      <w:r w:rsidRPr="007706CE">
        <w:rPr>
          <w:rFonts w:ascii="Consolas" w:eastAsia="Times New Roman" w:hAnsi="Consolas" w:cs="Courier New"/>
          <w:color w:val="000000"/>
          <w:sz w:val="18"/>
          <w:szCs w:val="18"/>
          <w:lang w:eastAsia="en-US"/>
        </w:rPr>
        <w:t xml:space="preserve">    </w:t>
      </w:r>
      <w:r w:rsidRPr="007706CE">
        <w:rPr>
          <w:rFonts w:ascii="Consolas" w:eastAsia="Times New Roman" w:hAnsi="Consolas" w:cs="Courier New"/>
          <w:color w:val="808080"/>
          <w:sz w:val="18"/>
          <w:szCs w:val="18"/>
          <w:lang w:eastAsia="en-US"/>
        </w:rPr>
        <w:t>//catch block</w:t>
      </w:r>
    </w:p>
    <w:p w14:paraId="6204263D" w14:textId="77777777" w:rsidR="00481845" w:rsidRPr="007706CE" w:rsidRDefault="00481845" w:rsidP="00481845">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8"/>
          <w:szCs w:val="18"/>
          <w:lang w:eastAsia="en-US"/>
        </w:rPr>
      </w:pPr>
      <w:r w:rsidRPr="007706CE">
        <w:rPr>
          <w:rFonts w:ascii="Consolas" w:eastAsia="Times New Roman" w:hAnsi="Consolas" w:cs="Courier New"/>
          <w:color w:val="000000"/>
          <w:sz w:val="18"/>
          <w:szCs w:val="18"/>
          <w:lang w:eastAsia="en-US"/>
        </w:rPr>
        <w:t xml:space="preserve">    .....</w:t>
      </w:r>
    </w:p>
    <w:p w14:paraId="543BE387" w14:textId="77777777" w:rsidR="00481845" w:rsidRPr="007706CE" w:rsidRDefault="00481845" w:rsidP="00481845">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8"/>
          <w:szCs w:val="18"/>
          <w:lang w:eastAsia="en-US"/>
        </w:rPr>
      </w:pPr>
      <w:r w:rsidRPr="007706CE">
        <w:rPr>
          <w:rFonts w:ascii="Consolas" w:eastAsia="Times New Roman" w:hAnsi="Consolas" w:cs="Courier New"/>
          <w:color w:val="000000"/>
          <w:sz w:val="18"/>
          <w:szCs w:val="18"/>
          <w:lang w:eastAsia="en-US"/>
        </w:rPr>
        <w:t xml:space="preserve">    </w:t>
      </w:r>
      <w:r w:rsidRPr="007706CE">
        <w:rPr>
          <w:rFonts w:ascii="Consolas" w:eastAsia="Times New Roman" w:hAnsi="Consolas" w:cs="Courier New"/>
          <w:color w:val="00008B"/>
          <w:sz w:val="18"/>
          <w:szCs w:val="18"/>
          <w:lang w:eastAsia="en-US"/>
        </w:rPr>
        <w:t>return</w:t>
      </w:r>
      <w:r w:rsidRPr="007706CE">
        <w:rPr>
          <w:rFonts w:ascii="Consolas" w:eastAsia="Times New Roman" w:hAnsi="Consolas" w:cs="Courier New"/>
          <w:color w:val="000000"/>
          <w:sz w:val="18"/>
          <w:szCs w:val="18"/>
          <w:lang w:eastAsia="en-US"/>
        </w:rPr>
        <w:t xml:space="preserve"> failure;</w:t>
      </w:r>
    </w:p>
    <w:p w14:paraId="18948511" w14:textId="77777777" w:rsidR="00481845" w:rsidRPr="007706CE" w:rsidRDefault="00481845" w:rsidP="00481845">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8"/>
          <w:szCs w:val="18"/>
          <w:lang w:eastAsia="en-US"/>
        </w:rPr>
      </w:pPr>
      <w:r w:rsidRPr="007706CE">
        <w:rPr>
          <w:rFonts w:ascii="Consolas" w:eastAsia="Times New Roman" w:hAnsi="Consolas" w:cs="Courier New"/>
          <w:color w:val="000000"/>
          <w:sz w:val="18"/>
          <w:szCs w:val="18"/>
          <w:lang w:eastAsia="en-US"/>
        </w:rPr>
        <w:t>}</w:t>
      </w:r>
    </w:p>
    <w:p w14:paraId="14C19A8C" w14:textId="77777777" w:rsidR="00481845" w:rsidRPr="007706CE" w:rsidRDefault="00481845" w:rsidP="00481845">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8"/>
          <w:szCs w:val="18"/>
          <w:lang w:eastAsia="en-US"/>
        </w:rPr>
      </w:pPr>
      <w:r w:rsidRPr="007706CE">
        <w:rPr>
          <w:rFonts w:ascii="Consolas" w:eastAsia="Times New Roman" w:hAnsi="Consolas" w:cs="Courier New"/>
          <w:color w:val="00008B"/>
          <w:sz w:val="18"/>
          <w:szCs w:val="18"/>
          <w:lang w:eastAsia="en-US"/>
        </w:rPr>
        <w:t>finally</w:t>
      </w:r>
      <w:r w:rsidRPr="007706CE">
        <w:rPr>
          <w:rFonts w:ascii="Consolas" w:eastAsia="Times New Roman" w:hAnsi="Consolas" w:cs="Courier New"/>
          <w:color w:val="000000"/>
          <w:sz w:val="18"/>
          <w:szCs w:val="18"/>
          <w:lang w:eastAsia="en-US"/>
        </w:rPr>
        <w:t xml:space="preserve"> {</w:t>
      </w:r>
    </w:p>
    <w:p w14:paraId="62529744" w14:textId="77777777" w:rsidR="00481845" w:rsidRPr="007706CE" w:rsidRDefault="00481845" w:rsidP="00481845">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8"/>
          <w:szCs w:val="18"/>
          <w:lang w:eastAsia="en-US"/>
        </w:rPr>
      </w:pPr>
      <w:r w:rsidRPr="007706CE">
        <w:rPr>
          <w:rFonts w:ascii="Consolas" w:eastAsia="Times New Roman" w:hAnsi="Consolas" w:cs="Courier New"/>
          <w:color w:val="000000"/>
          <w:sz w:val="18"/>
          <w:szCs w:val="18"/>
          <w:lang w:eastAsia="en-US"/>
        </w:rPr>
        <w:t xml:space="preserve">    </w:t>
      </w:r>
      <w:r w:rsidRPr="007706CE">
        <w:rPr>
          <w:rFonts w:ascii="Consolas" w:eastAsia="Times New Roman" w:hAnsi="Consolas" w:cs="Courier New"/>
          <w:color w:val="2B91AF"/>
          <w:sz w:val="18"/>
          <w:szCs w:val="18"/>
          <w:lang w:eastAsia="en-US"/>
        </w:rPr>
        <w:t>System</w:t>
      </w:r>
      <w:r w:rsidRPr="007706CE">
        <w:rPr>
          <w:rFonts w:ascii="Consolas" w:eastAsia="Times New Roman" w:hAnsi="Consolas" w:cs="Courier New"/>
          <w:color w:val="000000"/>
          <w:sz w:val="18"/>
          <w:szCs w:val="18"/>
          <w:lang w:eastAsia="en-US"/>
        </w:rPr>
        <w:t>.</w:t>
      </w:r>
      <w:r w:rsidRPr="007706CE">
        <w:rPr>
          <w:rFonts w:ascii="Consolas" w:eastAsia="Times New Roman" w:hAnsi="Consolas" w:cs="Courier New"/>
          <w:color w:val="00008B"/>
          <w:sz w:val="18"/>
          <w:szCs w:val="18"/>
          <w:lang w:eastAsia="en-US"/>
        </w:rPr>
        <w:t>out</w:t>
      </w:r>
      <w:r w:rsidRPr="007706CE">
        <w:rPr>
          <w:rFonts w:ascii="Consolas" w:eastAsia="Times New Roman" w:hAnsi="Consolas" w:cs="Courier New"/>
          <w:color w:val="000000"/>
          <w:sz w:val="18"/>
          <w:szCs w:val="18"/>
          <w:lang w:eastAsia="en-US"/>
        </w:rPr>
        <w:t>.println(</w:t>
      </w:r>
      <w:r w:rsidRPr="007706CE">
        <w:rPr>
          <w:rFonts w:ascii="Consolas" w:eastAsia="Times New Roman" w:hAnsi="Consolas" w:cs="Courier New"/>
          <w:color w:val="800000"/>
          <w:sz w:val="18"/>
          <w:szCs w:val="18"/>
          <w:lang w:eastAsia="en-US"/>
        </w:rPr>
        <w:t>"Inside finally"</w:t>
      </w:r>
      <w:r w:rsidRPr="007706CE">
        <w:rPr>
          <w:rFonts w:ascii="Consolas" w:eastAsia="Times New Roman" w:hAnsi="Consolas" w:cs="Courier New"/>
          <w:color w:val="000000"/>
          <w:sz w:val="18"/>
          <w:szCs w:val="18"/>
          <w:lang w:eastAsia="en-US"/>
        </w:rPr>
        <w:t>);</w:t>
      </w:r>
    </w:p>
    <w:p w14:paraId="15820491" w14:textId="77777777" w:rsidR="00481845" w:rsidRPr="007706CE" w:rsidRDefault="00481845" w:rsidP="00481845">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22426"/>
          <w:sz w:val="18"/>
          <w:szCs w:val="18"/>
          <w:lang w:eastAsia="en-US"/>
        </w:rPr>
      </w:pPr>
      <w:r w:rsidRPr="007706CE">
        <w:rPr>
          <w:rFonts w:ascii="Consolas" w:eastAsia="Times New Roman" w:hAnsi="Consolas" w:cs="Courier New"/>
          <w:color w:val="000000"/>
          <w:sz w:val="18"/>
          <w:szCs w:val="18"/>
          <w:lang w:eastAsia="en-US"/>
        </w:rPr>
        <w:t>}</w:t>
      </w:r>
    </w:p>
    <w:p w14:paraId="37F5E1A1" w14:textId="77777777" w:rsidR="00481845" w:rsidRPr="00EB2B44" w:rsidRDefault="00481845" w:rsidP="00481845">
      <w:pPr>
        <w:rPr>
          <w:lang w:eastAsia="en-US"/>
        </w:rPr>
      </w:pPr>
      <w:r w:rsidRPr="00EB2B44">
        <w:rPr>
          <w:lang w:eastAsia="en-US"/>
        </w:rPr>
        <w:t>The answer is yes. </w:t>
      </w:r>
      <w:r w:rsidRPr="00EB2B44">
        <w:rPr>
          <w:b/>
          <w:bCs/>
          <w:lang w:eastAsia="en-US"/>
        </w:rPr>
        <w:t>finally</w:t>
      </w:r>
      <w:r w:rsidRPr="00EB2B44">
        <w:rPr>
          <w:lang w:eastAsia="en-US"/>
        </w:rPr>
        <w:t> block will execute. The only case where it will not execute is when it encounters </w:t>
      </w:r>
      <w:r w:rsidRPr="00EB2B44">
        <w:rPr>
          <w:b/>
          <w:bCs/>
          <w:lang w:eastAsia="en-US"/>
        </w:rPr>
        <w:t>System.exit().</w:t>
      </w:r>
    </w:p>
    <w:p w14:paraId="48060343" w14:textId="77777777" w:rsidR="00481845" w:rsidRDefault="00481845" w:rsidP="00481845"/>
    <w:p w14:paraId="29B7ED18" w14:textId="77777777" w:rsidR="00481845" w:rsidRDefault="00481845" w:rsidP="008151C9">
      <w:pPr>
        <w:pStyle w:val="Heading30"/>
      </w:pPr>
      <w:bookmarkStart w:id="99" w:name="_Toc2631494"/>
      <w:r w:rsidRPr="00F53A95">
        <w:rPr>
          <w:lang w:val="en-GB"/>
        </w:rPr>
        <w:t>What happens when a finally block has a return statement?</w:t>
      </w:r>
      <w:bookmarkEnd w:id="99"/>
    </w:p>
    <w:p w14:paraId="100F7DB3" w14:textId="77777777" w:rsidR="00481845" w:rsidRPr="00F53A95" w:rsidRDefault="00481845" w:rsidP="00481845">
      <w:pPr>
        <w:spacing w:after="0"/>
        <w:rPr>
          <w:lang w:eastAsia="en-US"/>
        </w:rPr>
      </w:pPr>
      <w:r w:rsidRPr="007706CE">
        <w:rPr>
          <w:rStyle w:val="3BlueChar"/>
        </w:rPr>
        <w:t>Finally</w:t>
      </w:r>
      <w:r w:rsidRPr="00F53A95">
        <w:rPr>
          <w:lang w:eastAsia="en-US"/>
        </w:rPr>
        <w:t xml:space="preserve"> block overrides the value returned by try and catch blocks</w:t>
      </w:r>
      <w:r>
        <w:rPr>
          <w:lang w:eastAsia="en-US"/>
        </w:rPr>
        <w:t>.</w:t>
      </w:r>
    </w:p>
    <w:p w14:paraId="3D55F68C" w14:textId="77777777" w:rsidR="00481845" w:rsidRPr="007706CE" w:rsidRDefault="00481845" w:rsidP="00481845">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18"/>
          <w:szCs w:val="18"/>
          <w:lang w:eastAsia="en-US"/>
        </w:rPr>
      </w:pPr>
      <w:r w:rsidRPr="007706CE">
        <w:rPr>
          <w:rFonts w:ascii="Consolas" w:eastAsia="Times New Roman" w:hAnsi="Consolas" w:cs="Consolas"/>
          <w:color w:val="00008B"/>
          <w:sz w:val="18"/>
          <w:szCs w:val="18"/>
          <w:lang w:eastAsia="en-US"/>
        </w:rPr>
        <w:t>public</w:t>
      </w:r>
      <w:r w:rsidRPr="007706CE">
        <w:rPr>
          <w:rFonts w:ascii="Consolas" w:eastAsia="Times New Roman" w:hAnsi="Consolas" w:cs="Consolas"/>
          <w:color w:val="000000"/>
          <w:sz w:val="18"/>
          <w:szCs w:val="18"/>
          <w:lang w:eastAsia="en-US"/>
        </w:rPr>
        <w:t xml:space="preserve"> </w:t>
      </w:r>
      <w:r w:rsidRPr="007706CE">
        <w:rPr>
          <w:rFonts w:ascii="Consolas" w:eastAsia="Times New Roman" w:hAnsi="Consolas" w:cs="Consolas"/>
          <w:color w:val="00008B"/>
          <w:sz w:val="18"/>
          <w:szCs w:val="18"/>
          <w:lang w:eastAsia="en-US"/>
        </w:rPr>
        <w:t>static</w:t>
      </w:r>
      <w:r w:rsidRPr="007706CE">
        <w:rPr>
          <w:rFonts w:ascii="Consolas" w:eastAsia="Times New Roman" w:hAnsi="Consolas" w:cs="Consolas"/>
          <w:color w:val="000000"/>
          <w:sz w:val="18"/>
          <w:szCs w:val="18"/>
          <w:lang w:eastAsia="en-US"/>
        </w:rPr>
        <w:t xml:space="preserve"> </w:t>
      </w:r>
      <w:r w:rsidRPr="007706CE">
        <w:rPr>
          <w:rFonts w:ascii="Consolas" w:eastAsia="Times New Roman" w:hAnsi="Consolas" w:cs="Consolas"/>
          <w:color w:val="00008B"/>
          <w:sz w:val="18"/>
          <w:szCs w:val="18"/>
          <w:lang w:eastAsia="en-US"/>
        </w:rPr>
        <w:t>int</w:t>
      </w:r>
      <w:r w:rsidRPr="007706CE">
        <w:rPr>
          <w:rFonts w:ascii="Consolas" w:eastAsia="Times New Roman" w:hAnsi="Consolas" w:cs="Consolas"/>
          <w:color w:val="000000"/>
          <w:sz w:val="18"/>
          <w:szCs w:val="18"/>
          <w:lang w:eastAsia="en-US"/>
        </w:rPr>
        <w:t xml:space="preserve"> myTestingFuncn(){</w:t>
      </w:r>
    </w:p>
    <w:p w14:paraId="25E02D61" w14:textId="77777777" w:rsidR="00481845" w:rsidRPr="007706CE" w:rsidRDefault="00481845" w:rsidP="00481845">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18"/>
          <w:szCs w:val="18"/>
          <w:lang w:eastAsia="en-US"/>
        </w:rPr>
      </w:pPr>
      <w:r w:rsidRPr="007706CE">
        <w:rPr>
          <w:rFonts w:ascii="Consolas" w:eastAsia="Times New Roman" w:hAnsi="Consolas" w:cs="Consolas"/>
          <w:color w:val="000000"/>
          <w:sz w:val="18"/>
          <w:szCs w:val="18"/>
          <w:lang w:eastAsia="en-US"/>
        </w:rPr>
        <w:t xml:space="preserve">  </w:t>
      </w:r>
      <w:r w:rsidRPr="007706CE">
        <w:rPr>
          <w:rFonts w:ascii="Consolas" w:eastAsia="Times New Roman" w:hAnsi="Consolas" w:cs="Consolas"/>
          <w:color w:val="00008B"/>
          <w:sz w:val="18"/>
          <w:szCs w:val="18"/>
          <w:lang w:eastAsia="en-US"/>
        </w:rPr>
        <w:t>try</w:t>
      </w:r>
      <w:r w:rsidRPr="007706CE">
        <w:rPr>
          <w:rFonts w:ascii="Consolas" w:eastAsia="Times New Roman" w:hAnsi="Consolas" w:cs="Consolas"/>
          <w:color w:val="000000"/>
          <w:sz w:val="18"/>
          <w:szCs w:val="18"/>
          <w:lang w:eastAsia="en-US"/>
        </w:rPr>
        <w:t>{</w:t>
      </w:r>
    </w:p>
    <w:p w14:paraId="2439B7E2" w14:textId="77777777" w:rsidR="00481845" w:rsidRPr="007706CE" w:rsidRDefault="00481845" w:rsidP="00481845">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18"/>
          <w:szCs w:val="18"/>
          <w:lang w:eastAsia="en-US"/>
        </w:rPr>
      </w:pPr>
      <w:r w:rsidRPr="007706CE">
        <w:rPr>
          <w:rFonts w:ascii="Consolas" w:eastAsia="Times New Roman" w:hAnsi="Consolas" w:cs="Consolas"/>
          <w:color w:val="000000"/>
          <w:sz w:val="18"/>
          <w:szCs w:val="18"/>
          <w:lang w:eastAsia="en-US"/>
        </w:rPr>
        <w:t xml:space="preserve">     ....</w:t>
      </w:r>
    </w:p>
    <w:p w14:paraId="5550242E" w14:textId="77777777" w:rsidR="00481845" w:rsidRPr="007706CE" w:rsidRDefault="00481845" w:rsidP="00481845">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18"/>
          <w:szCs w:val="18"/>
          <w:lang w:eastAsia="en-US"/>
        </w:rPr>
      </w:pPr>
      <w:r w:rsidRPr="007706CE">
        <w:rPr>
          <w:rFonts w:ascii="Consolas" w:eastAsia="Times New Roman" w:hAnsi="Consolas" w:cs="Consolas"/>
          <w:color w:val="000000"/>
          <w:sz w:val="18"/>
          <w:szCs w:val="18"/>
          <w:lang w:eastAsia="en-US"/>
        </w:rPr>
        <w:t xml:space="preserve">     </w:t>
      </w:r>
      <w:r w:rsidRPr="007706CE">
        <w:rPr>
          <w:rFonts w:ascii="Consolas" w:eastAsia="Times New Roman" w:hAnsi="Consolas" w:cs="Consolas"/>
          <w:color w:val="00008B"/>
          <w:sz w:val="18"/>
          <w:szCs w:val="18"/>
          <w:lang w:eastAsia="en-US"/>
        </w:rPr>
        <w:t>return</w:t>
      </w:r>
      <w:r w:rsidRPr="007706CE">
        <w:rPr>
          <w:rFonts w:ascii="Consolas" w:eastAsia="Times New Roman" w:hAnsi="Consolas" w:cs="Consolas"/>
          <w:color w:val="000000"/>
          <w:sz w:val="18"/>
          <w:szCs w:val="18"/>
          <w:lang w:eastAsia="en-US"/>
        </w:rPr>
        <w:t xml:space="preserve"> </w:t>
      </w:r>
      <w:r w:rsidRPr="007706CE">
        <w:rPr>
          <w:rFonts w:ascii="Consolas" w:eastAsia="Times New Roman" w:hAnsi="Consolas" w:cs="Consolas"/>
          <w:color w:val="800000"/>
          <w:sz w:val="18"/>
          <w:szCs w:val="18"/>
          <w:lang w:eastAsia="en-US"/>
        </w:rPr>
        <w:t>5</w:t>
      </w:r>
      <w:r w:rsidRPr="007706CE">
        <w:rPr>
          <w:rFonts w:ascii="Consolas" w:eastAsia="Times New Roman" w:hAnsi="Consolas" w:cs="Consolas"/>
          <w:color w:val="000000"/>
          <w:sz w:val="18"/>
          <w:szCs w:val="18"/>
          <w:lang w:eastAsia="en-US"/>
        </w:rPr>
        <w:t>;</w:t>
      </w:r>
    </w:p>
    <w:p w14:paraId="7E88D2B2" w14:textId="77777777" w:rsidR="00481845" w:rsidRPr="007706CE" w:rsidRDefault="00481845" w:rsidP="00481845">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18"/>
          <w:szCs w:val="18"/>
          <w:lang w:eastAsia="en-US"/>
        </w:rPr>
      </w:pPr>
      <w:r w:rsidRPr="007706CE">
        <w:rPr>
          <w:rFonts w:ascii="Consolas" w:eastAsia="Times New Roman" w:hAnsi="Consolas" w:cs="Consolas"/>
          <w:color w:val="000000"/>
          <w:sz w:val="18"/>
          <w:szCs w:val="18"/>
          <w:lang w:eastAsia="en-US"/>
        </w:rPr>
        <w:t xml:space="preserve">  } </w:t>
      </w:r>
    </w:p>
    <w:p w14:paraId="6207FCA2" w14:textId="77777777" w:rsidR="00481845" w:rsidRPr="007706CE" w:rsidRDefault="00481845" w:rsidP="00481845">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18"/>
          <w:szCs w:val="18"/>
          <w:lang w:eastAsia="en-US"/>
        </w:rPr>
      </w:pPr>
      <w:r w:rsidRPr="007706CE">
        <w:rPr>
          <w:rFonts w:ascii="Consolas" w:eastAsia="Times New Roman" w:hAnsi="Consolas" w:cs="Consolas"/>
          <w:color w:val="000000"/>
          <w:sz w:val="18"/>
          <w:szCs w:val="18"/>
          <w:lang w:eastAsia="en-US"/>
        </w:rPr>
        <w:t xml:space="preserve">  </w:t>
      </w:r>
      <w:r w:rsidRPr="007706CE">
        <w:rPr>
          <w:rFonts w:ascii="Consolas" w:eastAsia="Times New Roman" w:hAnsi="Consolas" w:cs="Consolas"/>
          <w:color w:val="00008B"/>
          <w:sz w:val="18"/>
          <w:szCs w:val="18"/>
          <w:lang w:eastAsia="en-US"/>
        </w:rPr>
        <w:t>finally</w:t>
      </w:r>
      <w:r w:rsidRPr="007706CE">
        <w:rPr>
          <w:rFonts w:ascii="Consolas" w:eastAsia="Times New Roman" w:hAnsi="Consolas" w:cs="Consolas"/>
          <w:color w:val="000000"/>
          <w:sz w:val="18"/>
          <w:szCs w:val="18"/>
          <w:lang w:eastAsia="en-US"/>
        </w:rPr>
        <w:t xml:space="preserve"> {</w:t>
      </w:r>
    </w:p>
    <w:p w14:paraId="6773CA5C" w14:textId="77777777" w:rsidR="00481845" w:rsidRPr="007706CE" w:rsidRDefault="00481845" w:rsidP="00481845">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18"/>
          <w:szCs w:val="18"/>
          <w:lang w:eastAsia="en-US"/>
        </w:rPr>
      </w:pPr>
      <w:r w:rsidRPr="007706CE">
        <w:rPr>
          <w:rFonts w:ascii="Consolas" w:eastAsia="Times New Roman" w:hAnsi="Consolas" w:cs="Consolas"/>
          <w:color w:val="000000"/>
          <w:sz w:val="18"/>
          <w:szCs w:val="18"/>
          <w:lang w:eastAsia="en-US"/>
        </w:rPr>
        <w:t xml:space="preserve">     ....</w:t>
      </w:r>
    </w:p>
    <w:p w14:paraId="602720C2" w14:textId="77777777" w:rsidR="00481845" w:rsidRPr="007706CE" w:rsidRDefault="00481845" w:rsidP="00481845">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18"/>
          <w:szCs w:val="18"/>
          <w:lang w:eastAsia="en-US"/>
        </w:rPr>
      </w:pPr>
      <w:r w:rsidRPr="007706CE">
        <w:rPr>
          <w:rFonts w:ascii="Consolas" w:eastAsia="Times New Roman" w:hAnsi="Consolas" w:cs="Consolas"/>
          <w:color w:val="000000"/>
          <w:sz w:val="18"/>
          <w:szCs w:val="18"/>
          <w:lang w:eastAsia="en-US"/>
        </w:rPr>
        <w:t xml:space="preserve">     </w:t>
      </w:r>
      <w:r w:rsidRPr="007706CE">
        <w:rPr>
          <w:rFonts w:ascii="Consolas" w:eastAsia="Times New Roman" w:hAnsi="Consolas" w:cs="Consolas"/>
          <w:color w:val="00008B"/>
          <w:sz w:val="18"/>
          <w:szCs w:val="18"/>
          <w:lang w:eastAsia="en-US"/>
        </w:rPr>
        <w:t>return</w:t>
      </w:r>
      <w:r w:rsidRPr="007706CE">
        <w:rPr>
          <w:rFonts w:ascii="Consolas" w:eastAsia="Times New Roman" w:hAnsi="Consolas" w:cs="Consolas"/>
          <w:color w:val="000000"/>
          <w:sz w:val="18"/>
          <w:szCs w:val="18"/>
          <w:lang w:eastAsia="en-US"/>
        </w:rPr>
        <w:t xml:space="preserve"> </w:t>
      </w:r>
      <w:r w:rsidRPr="007706CE">
        <w:rPr>
          <w:rFonts w:ascii="Consolas" w:eastAsia="Times New Roman" w:hAnsi="Consolas" w:cs="Consolas"/>
          <w:color w:val="800000"/>
          <w:sz w:val="18"/>
          <w:szCs w:val="18"/>
          <w:lang w:eastAsia="en-US"/>
        </w:rPr>
        <w:t>19</w:t>
      </w:r>
      <w:r w:rsidRPr="007706CE">
        <w:rPr>
          <w:rFonts w:ascii="Consolas" w:eastAsia="Times New Roman" w:hAnsi="Consolas" w:cs="Consolas"/>
          <w:color w:val="000000"/>
          <w:sz w:val="18"/>
          <w:szCs w:val="18"/>
          <w:lang w:eastAsia="en-US"/>
        </w:rPr>
        <w:t>;</w:t>
      </w:r>
    </w:p>
    <w:p w14:paraId="58209D8C" w14:textId="77777777" w:rsidR="00481845" w:rsidRPr="007706CE" w:rsidRDefault="00481845" w:rsidP="00481845">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sz w:val="18"/>
          <w:szCs w:val="18"/>
          <w:lang w:eastAsia="en-US"/>
        </w:rPr>
      </w:pPr>
      <w:r w:rsidRPr="007706CE">
        <w:rPr>
          <w:rFonts w:ascii="Consolas" w:eastAsia="Times New Roman" w:hAnsi="Consolas" w:cs="Consolas"/>
          <w:color w:val="000000"/>
          <w:sz w:val="18"/>
          <w:szCs w:val="18"/>
          <w:lang w:eastAsia="en-US"/>
        </w:rPr>
        <w:t xml:space="preserve">   }</w:t>
      </w:r>
    </w:p>
    <w:p w14:paraId="7648F35A" w14:textId="77777777" w:rsidR="00481845" w:rsidRPr="007706CE" w:rsidRDefault="00481845" w:rsidP="00481845">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22426"/>
          <w:sz w:val="18"/>
          <w:szCs w:val="18"/>
          <w:lang w:eastAsia="en-US"/>
        </w:rPr>
      </w:pPr>
      <w:r w:rsidRPr="007706CE">
        <w:rPr>
          <w:rFonts w:ascii="Consolas" w:eastAsia="Times New Roman" w:hAnsi="Consolas" w:cs="Consolas"/>
          <w:color w:val="000000"/>
          <w:sz w:val="18"/>
          <w:szCs w:val="18"/>
          <w:lang w:eastAsia="en-US"/>
        </w:rPr>
        <w:t>}</w:t>
      </w:r>
    </w:p>
    <w:p w14:paraId="67ACA852" w14:textId="77777777" w:rsidR="00481845" w:rsidRDefault="00481845" w:rsidP="00481845">
      <w:pPr>
        <w:rPr>
          <w:lang w:eastAsia="en-US"/>
        </w:rPr>
      </w:pPr>
      <w:r w:rsidRPr="00F53A95">
        <w:rPr>
          <w:lang w:eastAsia="en-US"/>
        </w:rPr>
        <w:t xml:space="preserve">This program would return value </w:t>
      </w:r>
      <w:r w:rsidRPr="007706CE">
        <w:rPr>
          <w:rStyle w:val="2SyntaxChar"/>
        </w:rPr>
        <w:t>19</w:t>
      </w:r>
      <w:r w:rsidRPr="00F53A95">
        <w:rPr>
          <w:lang w:eastAsia="en-US"/>
        </w:rPr>
        <w:t xml:space="preserve"> since the value returned by try has been overridden by finally.</w:t>
      </w:r>
    </w:p>
    <w:p w14:paraId="65C24FE4" w14:textId="430EEEC0" w:rsidR="00B502C2" w:rsidRDefault="00B502C2" w:rsidP="007706CE">
      <w:pPr>
        <w:spacing w:after="0"/>
        <w:rPr>
          <w:lang w:eastAsia="en-US"/>
        </w:rPr>
      </w:pPr>
      <w:r>
        <w:rPr>
          <w:lang w:eastAsia="en-US"/>
        </w:rPr>
        <w:t xml:space="preserve">Remember, if a method </w:t>
      </w:r>
      <w:r w:rsidR="007706CE">
        <w:rPr>
          <w:lang w:eastAsia="en-US"/>
        </w:rPr>
        <w:t>returns</w:t>
      </w:r>
      <w:r>
        <w:rPr>
          <w:lang w:eastAsia="en-US"/>
        </w:rPr>
        <w:t xml:space="preserve"> any thing in try, we must place return in catch as well.</w:t>
      </w:r>
    </w:p>
    <w:p w14:paraId="6A7FD290" w14:textId="77777777" w:rsidR="00B502C2" w:rsidRDefault="00B502C2" w:rsidP="00B502C2">
      <w:pPr>
        <w:pStyle w:val="1Output"/>
        <w:rPr>
          <w:color w:val="4C483D" w:themeColor="text2"/>
        </w:rPr>
      </w:pPr>
      <w:r>
        <w:t>public</w:t>
      </w:r>
      <w:r>
        <w:rPr>
          <w:color w:val="000000"/>
        </w:rPr>
        <w:t xml:space="preserve"> </w:t>
      </w:r>
      <w:r>
        <w:t>class</w:t>
      </w:r>
      <w:r>
        <w:rPr>
          <w:color w:val="000000"/>
        </w:rPr>
        <w:t xml:space="preserve"> Test {</w:t>
      </w:r>
    </w:p>
    <w:p w14:paraId="44BDDE5D" w14:textId="77777777" w:rsidR="00B502C2" w:rsidRDefault="00B502C2" w:rsidP="00B502C2">
      <w:pPr>
        <w:pStyle w:val="1Output"/>
        <w:rPr>
          <w:color w:val="4C483D" w:themeColor="text2"/>
        </w:rPr>
      </w:pPr>
    </w:p>
    <w:p w14:paraId="43087FE2" w14:textId="77777777" w:rsidR="00B502C2" w:rsidRDefault="00B502C2" w:rsidP="00B502C2">
      <w:pPr>
        <w:pStyle w:val="1Output"/>
        <w:rPr>
          <w:color w:val="4C483D" w:themeColor="text2"/>
        </w:rPr>
      </w:pPr>
      <w:r>
        <w:rPr>
          <w:color w:val="000000"/>
        </w:rPr>
        <w:tab/>
      </w:r>
      <w:r>
        <w:t>public</w:t>
      </w:r>
      <w:r>
        <w:rPr>
          <w:color w:val="000000"/>
        </w:rPr>
        <w:t xml:space="preserve"> </w:t>
      </w:r>
      <w:r>
        <w:t>int</w:t>
      </w:r>
      <w:r>
        <w:rPr>
          <w:color w:val="000000"/>
        </w:rPr>
        <w:t xml:space="preserve"> number() {</w:t>
      </w:r>
    </w:p>
    <w:p w14:paraId="381EE2BC" w14:textId="77777777" w:rsidR="00B502C2" w:rsidRDefault="00B502C2" w:rsidP="00B502C2">
      <w:pPr>
        <w:pStyle w:val="1Output"/>
        <w:rPr>
          <w:color w:val="4C483D" w:themeColor="text2"/>
        </w:rPr>
      </w:pPr>
      <w:r>
        <w:rPr>
          <w:color w:val="000000"/>
        </w:rPr>
        <w:tab/>
      </w:r>
      <w:r>
        <w:rPr>
          <w:color w:val="000000"/>
        </w:rPr>
        <w:tab/>
      </w:r>
      <w:r>
        <w:t>try</w:t>
      </w:r>
      <w:r>
        <w:rPr>
          <w:color w:val="000000"/>
        </w:rPr>
        <w:t xml:space="preserve"> {</w:t>
      </w:r>
    </w:p>
    <w:p w14:paraId="13ED13C7" w14:textId="77777777" w:rsidR="00B502C2" w:rsidRDefault="00B502C2" w:rsidP="00B502C2">
      <w:pPr>
        <w:pStyle w:val="1Output"/>
        <w:rPr>
          <w:color w:val="4C483D" w:themeColor="text2"/>
        </w:rPr>
      </w:pPr>
      <w:r>
        <w:rPr>
          <w:color w:val="000000"/>
        </w:rPr>
        <w:tab/>
      </w:r>
      <w:r>
        <w:rPr>
          <w:color w:val="000000"/>
        </w:rPr>
        <w:tab/>
      </w:r>
      <w:r>
        <w:rPr>
          <w:color w:val="000000"/>
        </w:rPr>
        <w:tab/>
      </w:r>
      <w:r>
        <w:t>int</w:t>
      </w:r>
      <w:r>
        <w:rPr>
          <w:color w:val="000000"/>
        </w:rPr>
        <w:t xml:space="preserve"> </w:t>
      </w:r>
      <w:r>
        <w:rPr>
          <w:color w:val="6A3E3E"/>
          <w:u w:val="single"/>
        </w:rPr>
        <w:t>c</w:t>
      </w:r>
      <w:r>
        <w:rPr>
          <w:color w:val="000000"/>
        </w:rPr>
        <w:t xml:space="preserve"> = 10 / 0;</w:t>
      </w:r>
    </w:p>
    <w:p w14:paraId="091C65BB" w14:textId="77777777" w:rsidR="00B502C2" w:rsidRDefault="00B502C2" w:rsidP="00B502C2">
      <w:pPr>
        <w:pStyle w:val="1Output"/>
        <w:rPr>
          <w:color w:val="4C483D" w:themeColor="text2"/>
        </w:rPr>
      </w:pPr>
      <w:r>
        <w:rPr>
          <w:color w:val="000000"/>
        </w:rPr>
        <w:tab/>
      </w:r>
      <w:r>
        <w:rPr>
          <w:color w:val="000000"/>
        </w:rPr>
        <w:tab/>
      </w:r>
      <w:r>
        <w:rPr>
          <w:color w:val="000000"/>
        </w:rPr>
        <w:tab/>
      </w:r>
      <w:r>
        <w:t>return</w:t>
      </w:r>
      <w:r>
        <w:rPr>
          <w:color w:val="000000"/>
        </w:rPr>
        <w:t xml:space="preserve"> 100;</w:t>
      </w:r>
    </w:p>
    <w:p w14:paraId="21775F66" w14:textId="77777777" w:rsidR="00B502C2" w:rsidRDefault="00B502C2" w:rsidP="00B502C2">
      <w:pPr>
        <w:pStyle w:val="1Output"/>
        <w:rPr>
          <w:color w:val="4C483D" w:themeColor="text2"/>
        </w:rPr>
      </w:pPr>
    </w:p>
    <w:p w14:paraId="7B9382D3" w14:textId="77777777" w:rsidR="00B502C2" w:rsidRDefault="00B502C2" w:rsidP="00B502C2">
      <w:pPr>
        <w:pStyle w:val="1Output"/>
        <w:rPr>
          <w:color w:val="4C483D" w:themeColor="text2"/>
        </w:rPr>
      </w:pPr>
      <w:r>
        <w:rPr>
          <w:color w:val="000000"/>
        </w:rPr>
        <w:lastRenderedPageBreak/>
        <w:tab/>
      </w:r>
      <w:r>
        <w:rPr>
          <w:color w:val="000000"/>
        </w:rPr>
        <w:tab/>
        <w:t xml:space="preserve">} </w:t>
      </w:r>
      <w:r>
        <w:t>catch</w:t>
      </w:r>
      <w:r>
        <w:rPr>
          <w:color w:val="000000"/>
        </w:rPr>
        <w:t xml:space="preserve"> (Exception </w:t>
      </w:r>
      <w:r>
        <w:rPr>
          <w:color w:val="6A3E3E"/>
        </w:rPr>
        <w:t>e</w:t>
      </w:r>
      <w:r>
        <w:rPr>
          <w:color w:val="000000"/>
        </w:rPr>
        <w:t>) {</w:t>
      </w:r>
    </w:p>
    <w:p w14:paraId="650ED063" w14:textId="77777777" w:rsidR="00B502C2" w:rsidRDefault="00B502C2" w:rsidP="00B502C2">
      <w:pPr>
        <w:pStyle w:val="1Output"/>
        <w:rPr>
          <w:color w:val="4C483D" w:themeColor="text2"/>
        </w:rPr>
      </w:pPr>
      <w:r>
        <w:rPr>
          <w:color w:val="000000"/>
        </w:rPr>
        <w:tab/>
      </w:r>
      <w:r>
        <w:rPr>
          <w:color w:val="000000"/>
        </w:rPr>
        <w:tab/>
      </w:r>
      <w:r>
        <w:rPr>
          <w:color w:val="000000"/>
        </w:rPr>
        <w:tab/>
      </w:r>
      <w:r>
        <w:t>return</w:t>
      </w:r>
      <w:r>
        <w:rPr>
          <w:color w:val="000000"/>
        </w:rPr>
        <w:t xml:space="preserve"> 200;</w:t>
      </w:r>
    </w:p>
    <w:p w14:paraId="045D4A00" w14:textId="77777777" w:rsidR="00B502C2" w:rsidRDefault="00B502C2" w:rsidP="00B502C2">
      <w:pPr>
        <w:pStyle w:val="1Output"/>
        <w:rPr>
          <w:color w:val="4C483D" w:themeColor="text2"/>
        </w:rPr>
      </w:pPr>
      <w:r>
        <w:rPr>
          <w:color w:val="000000"/>
        </w:rPr>
        <w:tab/>
      </w:r>
      <w:r>
        <w:rPr>
          <w:color w:val="000000"/>
        </w:rPr>
        <w:tab/>
        <w:t xml:space="preserve">} </w:t>
      </w:r>
      <w:r>
        <w:t>finally</w:t>
      </w:r>
      <w:r>
        <w:rPr>
          <w:color w:val="000000"/>
        </w:rPr>
        <w:t xml:space="preserve"> {</w:t>
      </w:r>
    </w:p>
    <w:p w14:paraId="09EC81EC" w14:textId="77777777" w:rsidR="00B502C2" w:rsidRDefault="00B502C2" w:rsidP="00B502C2">
      <w:pPr>
        <w:pStyle w:val="1Output"/>
        <w:rPr>
          <w:color w:val="4C483D" w:themeColor="text2"/>
        </w:rPr>
      </w:pPr>
      <w:r>
        <w:rPr>
          <w:color w:val="000000"/>
        </w:rPr>
        <w:tab/>
      </w:r>
      <w:r>
        <w:rPr>
          <w:color w:val="000000"/>
        </w:rPr>
        <w:tab/>
        <w:t xml:space="preserve">  </w:t>
      </w:r>
      <w:r>
        <w:rPr>
          <w:color w:val="3F7F5F"/>
        </w:rPr>
        <w:t xml:space="preserve"> return 300;</w:t>
      </w:r>
    </w:p>
    <w:p w14:paraId="5140FCBF" w14:textId="77777777" w:rsidR="00B502C2" w:rsidRDefault="00B502C2" w:rsidP="00B502C2">
      <w:pPr>
        <w:pStyle w:val="1Output"/>
        <w:rPr>
          <w:color w:val="4C483D" w:themeColor="text2"/>
        </w:rPr>
      </w:pPr>
      <w:r>
        <w:rPr>
          <w:color w:val="000000"/>
        </w:rPr>
        <w:tab/>
      </w:r>
      <w:r>
        <w:rPr>
          <w:color w:val="000000"/>
        </w:rPr>
        <w:tab/>
        <w:t>}</w:t>
      </w:r>
    </w:p>
    <w:p w14:paraId="452D0633" w14:textId="77777777" w:rsidR="00B502C2" w:rsidRDefault="00B502C2" w:rsidP="00B502C2">
      <w:pPr>
        <w:pStyle w:val="1Output"/>
        <w:rPr>
          <w:color w:val="4C483D" w:themeColor="text2"/>
        </w:rPr>
      </w:pPr>
      <w:r>
        <w:rPr>
          <w:color w:val="000000"/>
        </w:rPr>
        <w:tab/>
        <w:t>}</w:t>
      </w:r>
    </w:p>
    <w:p w14:paraId="6B53B20F" w14:textId="77777777" w:rsidR="00B502C2" w:rsidRDefault="00B502C2" w:rsidP="00B502C2">
      <w:pPr>
        <w:pStyle w:val="1Output"/>
        <w:rPr>
          <w:color w:val="4C483D" w:themeColor="text2"/>
        </w:rPr>
      </w:pPr>
    </w:p>
    <w:p w14:paraId="04E2D9FF" w14:textId="77777777" w:rsidR="00B502C2" w:rsidRDefault="00B502C2" w:rsidP="00B502C2">
      <w:pPr>
        <w:pStyle w:val="1Output"/>
        <w:rPr>
          <w:color w:val="4C483D" w:themeColor="text2"/>
        </w:rPr>
      </w:pPr>
      <w:r>
        <w:rPr>
          <w:color w:val="000000"/>
        </w:rPr>
        <w:tab/>
      </w:r>
      <w:r>
        <w:t>public</w:t>
      </w:r>
      <w:r>
        <w:rPr>
          <w:color w:val="000000"/>
        </w:rPr>
        <w:t xml:space="preserve"> </w:t>
      </w:r>
      <w:r>
        <w:t>static</w:t>
      </w:r>
      <w:r>
        <w:rPr>
          <w:color w:val="000000"/>
        </w:rPr>
        <w:t xml:space="preserve"> </w:t>
      </w:r>
      <w:r>
        <w:t>void</w:t>
      </w:r>
      <w:r>
        <w:rPr>
          <w:color w:val="000000"/>
        </w:rPr>
        <w:t xml:space="preserve"> main(String </w:t>
      </w:r>
      <w:r>
        <w:rPr>
          <w:color w:val="6A3E3E"/>
        </w:rPr>
        <w:t>args</w:t>
      </w:r>
      <w:r>
        <w:rPr>
          <w:color w:val="000000"/>
        </w:rPr>
        <w:t>[]) {</w:t>
      </w:r>
    </w:p>
    <w:p w14:paraId="0DD1B886" w14:textId="77777777" w:rsidR="00B502C2" w:rsidRDefault="00B502C2" w:rsidP="00B502C2">
      <w:pPr>
        <w:pStyle w:val="1Output"/>
        <w:rPr>
          <w:color w:val="4C483D" w:themeColor="text2"/>
        </w:rPr>
      </w:pPr>
      <w:r>
        <w:rPr>
          <w:color w:val="000000"/>
        </w:rPr>
        <w:tab/>
      </w:r>
      <w:r>
        <w:rPr>
          <w:color w:val="000000"/>
        </w:rPr>
        <w:tab/>
        <w:t>System.</w:t>
      </w:r>
      <w:r>
        <w:rPr>
          <w:i/>
          <w:iCs/>
          <w:color w:val="0000C0"/>
        </w:rPr>
        <w:t>out</w:t>
      </w:r>
      <w:r>
        <w:rPr>
          <w:color w:val="000000"/>
        </w:rPr>
        <w:t>.println(</w:t>
      </w:r>
      <w:r>
        <w:t>new</w:t>
      </w:r>
      <w:r>
        <w:rPr>
          <w:color w:val="000000"/>
        </w:rPr>
        <w:t xml:space="preserve"> Test().number());</w:t>
      </w:r>
    </w:p>
    <w:p w14:paraId="41A09897" w14:textId="77777777" w:rsidR="00B502C2" w:rsidRDefault="00B502C2" w:rsidP="00B502C2">
      <w:pPr>
        <w:pStyle w:val="1Output"/>
        <w:rPr>
          <w:color w:val="4C483D" w:themeColor="text2"/>
        </w:rPr>
      </w:pPr>
      <w:r>
        <w:rPr>
          <w:color w:val="000000"/>
        </w:rPr>
        <w:tab/>
        <w:t>}</w:t>
      </w:r>
    </w:p>
    <w:p w14:paraId="490A9D44" w14:textId="77777777" w:rsidR="00B502C2" w:rsidRDefault="00B502C2" w:rsidP="00B502C2">
      <w:pPr>
        <w:pStyle w:val="1Output"/>
        <w:rPr>
          <w:color w:val="000000"/>
        </w:rPr>
      </w:pPr>
      <w:r>
        <w:rPr>
          <w:color w:val="000000"/>
        </w:rPr>
        <w:t>}</w:t>
      </w:r>
    </w:p>
    <w:p w14:paraId="37400D53" w14:textId="77777777" w:rsidR="00B502C2" w:rsidRPr="00F53A95" w:rsidRDefault="00B502C2" w:rsidP="00B502C2">
      <w:pPr>
        <w:pStyle w:val="1Output"/>
        <w:rPr>
          <w:lang w:eastAsia="en-US"/>
        </w:rPr>
      </w:pPr>
      <w:r>
        <w:rPr>
          <w:color w:val="000000"/>
        </w:rPr>
        <w:t>0/p: 300</w:t>
      </w:r>
    </w:p>
    <w:p w14:paraId="2F4BF7E7" w14:textId="77777777" w:rsidR="00481845" w:rsidRDefault="00481845" w:rsidP="00481845"/>
    <w:p w14:paraId="10722F17" w14:textId="670DF635" w:rsidR="00D5590D" w:rsidRDefault="00D5590D" w:rsidP="00481845">
      <w:bookmarkStart w:id="100" w:name="_Toc2631495"/>
      <w:r w:rsidRPr="00D5590D">
        <w:rPr>
          <w:rStyle w:val="Heading3Char0"/>
        </w:rPr>
        <w:t>Why do you think Checked Exception exists in Java, since we can also convey error using RuntimeException?</w:t>
      </w:r>
      <w:bookmarkEnd w:id="100"/>
      <w:r w:rsidRPr="00D5590D">
        <w:br/>
      </w:r>
      <w:r w:rsidRPr="00D5590D">
        <w:rPr>
          <w:b/>
        </w:rPr>
        <w:t>Most of checked exceptions are in </w:t>
      </w:r>
      <w:r w:rsidRPr="004811AF">
        <w:rPr>
          <w:rStyle w:val="2SyntaxChar"/>
        </w:rPr>
        <w:t>java.io package,</w:t>
      </w:r>
      <w:r w:rsidRPr="00D5590D">
        <w:t xml:space="preserve"> which make sense because if you request any system resource and its not available, </w:t>
      </w:r>
      <w:r w:rsidR="00E36796" w:rsidRPr="00D5590D">
        <w:t>then</w:t>
      </w:r>
      <w:r w:rsidRPr="00D5590D">
        <w:t xml:space="preserve"> a robust program must be able to handle that situation gracefully. </w:t>
      </w:r>
      <w:r w:rsidR="00E36796">
        <w:t xml:space="preserve">(one of the java feature is </w:t>
      </w:r>
      <w:r w:rsidR="00E36796" w:rsidRPr="00E36796">
        <w:rPr>
          <w:rStyle w:val="2SyntaxChar"/>
        </w:rPr>
        <w:t>robust</w:t>
      </w:r>
      <w:r w:rsidR="00E36796">
        <w:rPr>
          <w:rStyle w:val="2SyntaxChar"/>
        </w:rPr>
        <w:t xml:space="preserve"> (</w:t>
      </w:r>
      <w:r w:rsidR="00E36796" w:rsidRPr="00E36796">
        <w:rPr>
          <w:rStyle w:val="2SyntaxChar"/>
        </w:rPr>
        <w:t>healthy and strong</w:t>
      </w:r>
      <w:r w:rsidR="00E36796">
        <w:rPr>
          <w:rStyle w:val="2SyntaxChar"/>
        </w:rPr>
        <w:t>)</w:t>
      </w:r>
      <w:r w:rsidR="00E36796">
        <w:t>)</w:t>
      </w:r>
    </w:p>
    <w:p w14:paraId="0785347D" w14:textId="77777777" w:rsidR="00481845" w:rsidRDefault="00D5590D" w:rsidP="00481845">
      <w:r w:rsidRPr="00D5590D">
        <w:t>By declaring </w:t>
      </w:r>
      <w:r w:rsidRPr="00D5590D">
        <w:rPr>
          <w:b/>
        </w:rPr>
        <w:t>IOException</w:t>
      </w:r>
      <w:r w:rsidRPr="00D5590D">
        <w:t xml:space="preserve"> as checked Exception, Java ensures that </w:t>
      </w:r>
      <w:r w:rsidR="00F16DB7" w:rsidRPr="00D5590D">
        <w:t>yours</w:t>
      </w:r>
      <w:r w:rsidRPr="00D5590D">
        <w:t xml:space="preserve"> provide that gracefully exception handling. Another possible reason could be to ensuring that system resources like file descriptors, which are limited in numbers, should be released as soon as you are done with that using catch or finally block</w:t>
      </w:r>
      <w:r>
        <w:rPr>
          <w:rFonts w:ascii="Trebuchet MS" w:hAnsi="Trebuchet MS"/>
          <w:color w:val="000000"/>
        </w:rPr>
        <w:br/>
        <w:t xml:space="preserve"> </w:t>
      </w:r>
    </w:p>
    <w:p w14:paraId="1C3B5C8E" w14:textId="77777777" w:rsidR="0043495E" w:rsidRDefault="003042CC" w:rsidP="00481845">
      <w:pPr>
        <w:rPr>
          <w:b/>
        </w:rPr>
      </w:pPr>
      <w:bookmarkStart w:id="101" w:name="_Toc2631496"/>
      <w:r w:rsidRPr="003042CC">
        <w:rPr>
          <w:rStyle w:val="Heading3Char0"/>
        </w:rPr>
        <w:t>Have you faced OutOfMemoryError in Java? How did you solved that?</w:t>
      </w:r>
      <w:bookmarkEnd w:id="101"/>
      <w:r w:rsidRPr="003042CC">
        <w:br/>
      </w:r>
      <w:r w:rsidR="00025ECA" w:rsidRPr="00025ECA">
        <w:rPr>
          <w:b/>
        </w:rPr>
        <w:t xml:space="preserve">OutOfMemoryError in </w:t>
      </w:r>
      <w:r w:rsidR="00025ECA" w:rsidRPr="00025ECA">
        <w:t>Java is a subclass </w:t>
      </w:r>
      <w:r w:rsidR="00025ECA" w:rsidRPr="00025ECA">
        <w:rPr>
          <w:bCs/>
        </w:rPr>
        <w:t>of </w:t>
      </w:r>
      <w:r w:rsidR="00025ECA" w:rsidRPr="005C105F">
        <w:rPr>
          <w:rStyle w:val="3BlueChar"/>
        </w:rPr>
        <w:t>java.lang.VirtualMachineError</w:t>
      </w:r>
      <w:r w:rsidR="00025ECA" w:rsidRPr="00025ECA">
        <w:t xml:space="preserve"> and JVM throws java.lang.OutOfMemoryError when it </w:t>
      </w:r>
      <w:r w:rsidR="00025ECA" w:rsidRPr="00025ECA">
        <w:rPr>
          <w:b/>
        </w:rPr>
        <w:t>ran </w:t>
      </w:r>
      <w:r w:rsidR="00025ECA" w:rsidRPr="00025ECA">
        <w:rPr>
          <w:b/>
          <w:i/>
          <w:iCs/>
        </w:rPr>
        <w:t>out of memory in the heap</w:t>
      </w:r>
      <w:r w:rsidR="0043495E">
        <w:rPr>
          <w:b/>
        </w:rPr>
        <w:t>.</w:t>
      </w:r>
    </w:p>
    <w:p w14:paraId="162A6821" w14:textId="77777777" w:rsidR="005C105F" w:rsidRDefault="0043495E" w:rsidP="005C105F">
      <w:pPr>
        <w:spacing w:after="0"/>
        <w:rPr>
          <w:rStyle w:val="3BlueChar"/>
        </w:rPr>
      </w:pPr>
      <w:r w:rsidRPr="0043495E">
        <w:t>An easy way to solve OutOfMemoryError in java is to </w:t>
      </w:r>
      <w:hyperlink r:id="rId143" w:history="1">
        <w:r w:rsidRPr="0043495E">
          <w:t>increase the maximum heap size</w:t>
        </w:r>
      </w:hyperlink>
      <w:r w:rsidRPr="0043495E">
        <w:t> by using JVM options "-Xmx512M", this will immediately solve your OutOfMemoryError.</w:t>
      </w:r>
      <w:r w:rsidRPr="0043495E">
        <w:rPr>
          <w:b/>
        </w:rPr>
        <w:br/>
      </w:r>
    </w:p>
    <w:p w14:paraId="2C5A6F75" w14:textId="388EDA25" w:rsidR="00481845" w:rsidRDefault="005C105F" w:rsidP="00481845">
      <w:r w:rsidRPr="005C105F">
        <w:rPr>
          <w:rStyle w:val="3BlueChar"/>
        </w:rPr>
        <w:t>if we got this Error – we Clear server cache &amp; restart servers</w:t>
      </w:r>
      <w:r>
        <w:t xml:space="preserve"> </w:t>
      </w:r>
    </w:p>
    <w:p w14:paraId="24729400" w14:textId="77777777" w:rsidR="00164A83" w:rsidRPr="00164A83" w:rsidRDefault="00164A83" w:rsidP="005C105F">
      <w:pPr>
        <w:pStyle w:val="2Syntax"/>
        <w:spacing w:after="0"/>
        <w:rPr>
          <w:color w:val="393318"/>
        </w:rPr>
      </w:pPr>
      <w:r w:rsidRPr="00164A83">
        <w:rPr>
          <w:bdr w:val="none" w:sz="0" w:space="0" w:color="auto" w:frame="1"/>
          <w:shd w:val="clear" w:color="auto" w:fill="EFF0F1"/>
        </w:rPr>
        <w:t xml:space="preserve">java </w:t>
      </w:r>
      <w:r>
        <w:rPr>
          <w:bdr w:val="none" w:sz="0" w:space="0" w:color="auto" w:frame="1"/>
          <w:shd w:val="clear" w:color="auto" w:fill="EFF0F1"/>
        </w:rPr>
        <w:t>–</w:t>
      </w:r>
      <w:r>
        <w:rPr>
          <w:color w:val="2B91AF"/>
          <w:bdr w:val="none" w:sz="0" w:space="0" w:color="auto" w:frame="1"/>
          <w:shd w:val="clear" w:color="auto" w:fill="EFF0F1"/>
        </w:rPr>
        <w:t>Xmx512m</w:t>
      </w:r>
      <w:r w:rsidRPr="00164A83">
        <w:rPr>
          <w:bdr w:val="none" w:sz="0" w:space="0" w:color="auto" w:frame="1"/>
          <w:shd w:val="clear" w:color="auto" w:fill="EFF0F1"/>
        </w:rPr>
        <w:t xml:space="preserve"> myprogram</w:t>
      </w:r>
    </w:p>
    <w:p w14:paraId="5AA49C30" w14:textId="77777777" w:rsidR="00164A83" w:rsidRPr="00164A83" w:rsidRDefault="00164A83" w:rsidP="005C105F">
      <w:pPr>
        <w:pStyle w:val="2Syntax"/>
        <w:spacing w:after="0"/>
        <w:rPr>
          <w:color w:val="393318"/>
        </w:rPr>
      </w:pPr>
      <w:r w:rsidRPr="00164A83">
        <w:rPr>
          <w:bdr w:val="none" w:sz="0" w:space="0" w:color="auto" w:frame="1"/>
          <w:shd w:val="clear" w:color="auto" w:fill="EFF0F1"/>
        </w:rPr>
        <w:t>-</w:t>
      </w:r>
      <w:r w:rsidRPr="00164A83">
        <w:rPr>
          <w:color w:val="2B91AF"/>
          <w:bdr w:val="none" w:sz="0" w:space="0" w:color="auto" w:frame="1"/>
          <w:shd w:val="clear" w:color="auto" w:fill="EFF0F1"/>
        </w:rPr>
        <w:t>Xms512m</w:t>
      </w:r>
      <w:r w:rsidRPr="00164A83">
        <w:rPr>
          <w:bdr w:val="none" w:sz="0" w:space="0" w:color="auto" w:frame="1"/>
          <w:shd w:val="clear" w:color="auto" w:fill="EFF0F1"/>
        </w:rPr>
        <w:t xml:space="preserve"> -</w:t>
      </w:r>
      <w:r w:rsidRPr="00164A83">
        <w:rPr>
          <w:color w:val="2B91AF"/>
          <w:bdr w:val="none" w:sz="0" w:space="0" w:color="auto" w:frame="1"/>
          <w:shd w:val="clear" w:color="auto" w:fill="EFF0F1"/>
        </w:rPr>
        <w:t>Xmx1152m</w:t>
      </w:r>
      <w:r w:rsidRPr="00164A83">
        <w:rPr>
          <w:bdr w:val="none" w:sz="0" w:space="0" w:color="auto" w:frame="1"/>
          <w:shd w:val="clear" w:color="auto" w:fill="EFF0F1"/>
        </w:rPr>
        <w:t xml:space="preserve"> -XX:</w:t>
      </w:r>
      <w:r w:rsidRPr="00164A83">
        <w:rPr>
          <w:color w:val="2B91AF"/>
          <w:bdr w:val="none" w:sz="0" w:space="0" w:color="auto" w:frame="1"/>
          <w:shd w:val="clear" w:color="auto" w:fill="EFF0F1"/>
        </w:rPr>
        <w:t>MaxPermSize</w:t>
      </w:r>
      <w:r w:rsidRPr="00164A83">
        <w:rPr>
          <w:bdr w:val="none" w:sz="0" w:space="0" w:color="auto" w:frame="1"/>
          <w:shd w:val="clear" w:color="auto" w:fill="EFF0F1"/>
        </w:rPr>
        <w:t>=</w:t>
      </w:r>
      <w:r w:rsidRPr="00164A83">
        <w:rPr>
          <w:color w:val="7D2727"/>
          <w:bdr w:val="none" w:sz="0" w:space="0" w:color="auto" w:frame="1"/>
          <w:shd w:val="clear" w:color="auto" w:fill="EFF0F1"/>
        </w:rPr>
        <w:t>256m</w:t>
      </w:r>
      <w:r w:rsidRPr="00164A83">
        <w:rPr>
          <w:bdr w:val="none" w:sz="0" w:space="0" w:color="auto" w:frame="1"/>
          <w:shd w:val="clear" w:color="auto" w:fill="EFF0F1"/>
        </w:rPr>
        <w:t xml:space="preserve"> -XX:</w:t>
      </w:r>
      <w:r w:rsidRPr="00164A83">
        <w:rPr>
          <w:color w:val="2B91AF"/>
          <w:bdr w:val="none" w:sz="0" w:space="0" w:color="auto" w:frame="1"/>
          <w:shd w:val="clear" w:color="auto" w:fill="EFF0F1"/>
        </w:rPr>
        <w:t>MaxNewSize</w:t>
      </w:r>
      <w:r w:rsidRPr="00164A83">
        <w:rPr>
          <w:bdr w:val="none" w:sz="0" w:space="0" w:color="auto" w:frame="1"/>
          <w:shd w:val="clear" w:color="auto" w:fill="EFF0F1"/>
        </w:rPr>
        <w:t>=</w:t>
      </w:r>
      <w:r w:rsidRPr="00164A83">
        <w:rPr>
          <w:color w:val="7D2727"/>
          <w:bdr w:val="none" w:sz="0" w:space="0" w:color="auto" w:frame="1"/>
          <w:shd w:val="clear" w:color="auto" w:fill="EFF0F1"/>
        </w:rPr>
        <w:t>256m</w:t>
      </w:r>
    </w:p>
    <w:p w14:paraId="7808D59F" w14:textId="692055B8" w:rsidR="00164A83" w:rsidRDefault="00164A83" w:rsidP="00481845"/>
    <w:p w14:paraId="18855ACC" w14:textId="4EF90D9D" w:rsidR="005C105F" w:rsidRDefault="005C105F" w:rsidP="00481845"/>
    <w:p w14:paraId="438C2124" w14:textId="20461793" w:rsidR="005C105F" w:rsidRDefault="005C105F" w:rsidP="00481845"/>
    <w:p w14:paraId="3C032850" w14:textId="2B1C82E0" w:rsidR="008B0F96" w:rsidRDefault="008B0F96" w:rsidP="00481845"/>
    <w:p w14:paraId="7FD5A74F" w14:textId="5B1FF318" w:rsidR="008B0F96" w:rsidRDefault="008B0F96" w:rsidP="00481845"/>
    <w:p w14:paraId="73BDB3B6" w14:textId="75762393" w:rsidR="008B0F96" w:rsidRDefault="008B0F96" w:rsidP="00481845"/>
    <w:p w14:paraId="503FB6D0" w14:textId="295BE16F" w:rsidR="008B0F96" w:rsidRDefault="008B0F96" w:rsidP="00481845"/>
    <w:p w14:paraId="44E41A11" w14:textId="77777777" w:rsidR="008B0F96" w:rsidRDefault="008B0F96" w:rsidP="00481845"/>
    <w:p w14:paraId="05F81C17" w14:textId="77777777" w:rsidR="00481845" w:rsidRDefault="00EF2798" w:rsidP="00EF2798">
      <w:pPr>
        <w:pStyle w:val="Heading2"/>
      </w:pPr>
      <w:bookmarkStart w:id="102" w:name="_Toc2631497"/>
      <w:bookmarkStart w:id="103" w:name="_Toc81318484"/>
      <w:r>
        <w:lastRenderedPageBreak/>
        <w:t>I</w:t>
      </w:r>
      <w:r w:rsidR="00B06CC1">
        <w:t>/O Streams</w:t>
      </w:r>
      <w:bookmarkEnd w:id="102"/>
      <w:bookmarkEnd w:id="103"/>
    </w:p>
    <w:p w14:paraId="1A5A646B" w14:textId="77777777" w:rsidR="00B06CC1" w:rsidRDefault="00B06CC1" w:rsidP="00B06CC1">
      <w:pPr>
        <w:spacing w:after="0"/>
        <w:rPr>
          <w:color w:val="4C483D" w:themeColor="text2"/>
        </w:rPr>
      </w:pPr>
      <w:r w:rsidRPr="00B06CC1">
        <w:rPr>
          <w:b/>
        </w:rPr>
        <w:t>1.ByteStreams(1 byte at a time)</w:t>
      </w:r>
      <w:r>
        <w:t xml:space="preserve"> : read image, audio, video etc </w:t>
      </w:r>
    </w:p>
    <w:p w14:paraId="18CB09FB" w14:textId="77777777" w:rsidR="00B06CC1" w:rsidRDefault="00B06CC1" w:rsidP="00B06CC1">
      <w:pPr>
        <w:pStyle w:val="1Output"/>
        <w:rPr>
          <w:color w:val="4C483D" w:themeColor="text2"/>
        </w:rPr>
      </w:pPr>
      <w:r>
        <w:tab/>
        <w:t xml:space="preserve">FileOutputStream </w:t>
      </w:r>
      <w:r>
        <w:rPr>
          <w:color w:val="6A3E3E"/>
        </w:rPr>
        <w:t>outputStream</w:t>
      </w:r>
      <w:r>
        <w:t xml:space="preserve"> = </w:t>
      </w:r>
      <w:r>
        <w:rPr>
          <w:bCs/>
          <w:color w:val="7F0055"/>
        </w:rPr>
        <w:t>new</w:t>
      </w:r>
      <w:r>
        <w:t xml:space="preserve"> FileOutputStream(</w:t>
      </w:r>
      <w:r>
        <w:rPr>
          <w:color w:val="2A00FF"/>
          <w:u w:val="single"/>
        </w:rPr>
        <w:t>"c:\a.txt"</w:t>
      </w:r>
      <w:r>
        <w:t>);</w:t>
      </w:r>
    </w:p>
    <w:p w14:paraId="404AA2FF" w14:textId="77777777" w:rsidR="00B06CC1" w:rsidRDefault="00B06CC1" w:rsidP="00B06CC1">
      <w:pPr>
        <w:pStyle w:val="1Output"/>
        <w:rPr>
          <w:color w:val="4C483D" w:themeColor="text2"/>
        </w:rPr>
      </w:pPr>
      <w:r>
        <w:t xml:space="preserve">        </w:t>
      </w:r>
      <w:r>
        <w:rPr>
          <w:bCs/>
          <w:color w:val="7F0055"/>
        </w:rPr>
        <w:t>for</w:t>
      </w:r>
      <w:r>
        <w:t xml:space="preserve"> (</w:t>
      </w:r>
      <w:r>
        <w:rPr>
          <w:bCs/>
          <w:color w:val="7F0055"/>
        </w:rPr>
        <w:t>int</w:t>
      </w:r>
      <w:r>
        <w:t xml:space="preserve"> </w:t>
      </w:r>
      <w:r>
        <w:rPr>
          <w:color w:val="6A3E3E"/>
        </w:rPr>
        <w:t>i</w:t>
      </w:r>
      <w:r>
        <w:t xml:space="preserve"> = 0; </w:t>
      </w:r>
      <w:r>
        <w:rPr>
          <w:color w:val="6A3E3E"/>
        </w:rPr>
        <w:t>i</w:t>
      </w:r>
      <w:r>
        <w:t xml:space="preserve"> &lt; 10; </w:t>
      </w:r>
      <w:r>
        <w:rPr>
          <w:color w:val="6A3E3E"/>
        </w:rPr>
        <w:t>i</w:t>
      </w:r>
      <w:r>
        <w:t>++) {</w:t>
      </w:r>
    </w:p>
    <w:p w14:paraId="0A5BEF0D" w14:textId="77777777" w:rsidR="00B06CC1" w:rsidRDefault="00B06CC1" w:rsidP="00B06CC1">
      <w:pPr>
        <w:pStyle w:val="1Output"/>
        <w:rPr>
          <w:color w:val="4C483D" w:themeColor="text2"/>
        </w:rPr>
      </w:pPr>
      <w:r>
        <w:t xml:space="preserve">            </w:t>
      </w:r>
      <w:r>
        <w:rPr>
          <w:color w:val="6A3E3E"/>
        </w:rPr>
        <w:t>outputStream</w:t>
      </w:r>
      <w:r>
        <w:t>.write(</w:t>
      </w:r>
      <w:r>
        <w:rPr>
          <w:color w:val="6A3E3E"/>
        </w:rPr>
        <w:t>i</w:t>
      </w:r>
      <w:r>
        <w:t>);</w:t>
      </w:r>
    </w:p>
    <w:p w14:paraId="03EE741B" w14:textId="77777777" w:rsidR="00B06CC1" w:rsidRDefault="00B06CC1" w:rsidP="00B06CC1">
      <w:pPr>
        <w:pStyle w:val="1Output"/>
        <w:rPr>
          <w:color w:val="4C483D" w:themeColor="text2"/>
        </w:rPr>
      </w:pPr>
      <w:r>
        <w:t xml:space="preserve">        }</w:t>
      </w:r>
    </w:p>
    <w:p w14:paraId="6DE8F3FE" w14:textId="77777777" w:rsidR="00B06CC1" w:rsidRDefault="00B06CC1" w:rsidP="00B06CC1">
      <w:pPr>
        <w:pStyle w:val="1Output"/>
        <w:rPr>
          <w:color w:val="4C483D" w:themeColor="text2"/>
        </w:rPr>
      </w:pPr>
      <w:r>
        <w:t xml:space="preserve">        FileInputStream </w:t>
      </w:r>
      <w:r>
        <w:rPr>
          <w:color w:val="6A3E3E"/>
        </w:rPr>
        <w:t>inputStream</w:t>
      </w:r>
      <w:r>
        <w:t xml:space="preserve"> = </w:t>
      </w:r>
      <w:r>
        <w:rPr>
          <w:bCs/>
          <w:color w:val="7F0055"/>
        </w:rPr>
        <w:t>new</w:t>
      </w:r>
      <w:r>
        <w:t xml:space="preserve"> FileInputStream(</w:t>
      </w:r>
      <w:r>
        <w:rPr>
          <w:color w:val="2A00FF"/>
        </w:rPr>
        <w:t>"c:\a.txt"</w:t>
      </w:r>
      <w:r>
        <w:t>);</w:t>
      </w:r>
    </w:p>
    <w:p w14:paraId="1CE53C5B" w14:textId="77777777" w:rsidR="00B06CC1" w:rsidRDefault="00B06CC1" w:rsidP="00B06CC1">
      <w:pPr>
        <w:pStyle w:val="1Output"/>
        <w:rPr>
          <w:color w:val="4C483D" w:themeColor="text2"/>
        </w:rPr>
      </w:pPr>
      <w:r>
        <w:t xml:space="preserve">        </w:t>
      </w:r>
      <w:r>
        <w:rPr>
          <w:bCs/>
          <w:color w:val="7F0055"/>
        </w:rPr>
        <w:t>int</w:t>
      </w:r>
      <w:r>
        <w:t xml:space="preserve"> </w:t>
      </w:r>
      <w:r>
        <w:rPr>
          <w:color w:val="6A3E3E"/>
        </w:rPr>
        <w:t>i</w:t>
      </w:r>
      <w:r>
        <w:t>;</w:t>
      </w:r>
    </w:p>
    <w:p w14:paraId="214923E3" w14:textId="77777777" w:rsidR="00B06CC1" w:rsidRDefault="00B06CC1" w:rsidP="00B06CC1">
      <w:pPr>
        <w:pStyle w:val="1Output"/>
        <w:rPr>
          <w:color w:val="4C483D" w:themeColor="text2"/>
        </w:rPr>
      </w:pPr>
      <w:r>
        <w:t xml:space="preserve">        </w:t>
      </w:r>
      <w:r>
        <w:rPr>
          <w:bCs/>
          <w:color w:val="7F0055"/>
        </w:rPr>
        <w:t>while</w:t>
      </w:r>
      <w:r>
        <w:t xml:space="preserve"> ((</w:t>
      </w:r>
      <w:r>
        <w:rPr>
          <w:color w:val="6A3E3E"/>
        </w:rPr>
        <w:t>i</w:t>
      </w:r>
      <w:r>
        <w:t xml:space="preserve"> = </w:t>
      </w:r>
      <w:r>
        <w:rPr>
          <w:color w:val="6A3E3E"/>
        </w:rPr>
        <w:t>inputStream</w:t>
      </w:r>
      <w:r>
        <w:t>.read()) != -1) {</w:t>
      </w:r>
    </w:p>
    <w:p w14:paraId="0DF2711E" w14:textId="77777777" w:rsidR="00B06CC1" w:rsidRDefault="00B06CC1" w:rsidP="00B06CC1">
      <w:pPr>
        <w:pStyle w:val="1Output"/>
        <w:rPr>
          <w:color w:val="4C483D" w:themeColor="text2"/>
        </w:rPr>
      </w:pPr>
      <w:r>
        <w:t xml:space="preserve">            System.</w:t>
      </w:r>
      <w:r>
        <w:rPr>
          <w:bCs/>
          <w:i/>
          <w:iCs/>
          <w:color w:val="0000C0"/>
        </w:rPr>
        <w:t>out</w:t>
      </w:r>
      <w:r>
        <w:t>.println(</w:t>
      </w:r>
      <w:r>
        <w:rPr>
          <w:color w:val="2A00FF"/>
        </w:rPr>
        <w:t>"I : "</w:t>
      </w:r>
      <w:r>
        <w:t xml:space="preserve"> + </w:t>
      </w:r>
      <w:r>
        <w:rPr>
          <w:color w:val="6A3E3E"/>
        </w:rPr>
        <w:t>i</w:t>
      </w:r>
      <w:r>
        <w:t>);</w:t>
      </w:r>
    </w:p>
    <w:p w14:paraId="28EA4179" w14:textId="77777777" w:rsidR="00B06CC1" w:rsidRDefault="00B06CC1" w:rsidP="00B06CC1">
      <w:pPr>
        <w:pStyle w:val="1Output"/>
        <w:rPr>
          <w:color w:val="4C483D" w:themeColor="text2"/>
        </w:rPr>
      </w:pPr>
      <w:r>
        <w:t xml:space="preserve">        }</w:t>
      </w:r>
    </w:p>
    <w:p w14:paraId="3DDE93ED" w14:textId="77777777" w:rsidR="00B06CC1" w:rsidRDefault="00B06CC1" w:rsidP="00B06CC1">
      <w:pPr>
        <w:autoSpaceDE w:val="0"/>
        <w:autoSpaceDN w:val="0"/>
        <w:adjustRightInd w:val="0"/>
        <w:spacing w:after="0" w:line="240" w:lineRule="auto"/>
        <w:rPr>
          <w:rFonts w:ascii="Consolas" w:hAnsi="Consolas" w:cs="Consolas"/>
          <w:color w:val="4C483D" w:themeColor="text2"/>
        </w:rPr>
      </w:pPr>
    </w:p>
    <w:p w14:paraId="1EDDC431" w14:textId="77777777" w:rsidR="00B06CC1" w:rsidRDefault="00B06CC1" w:rsidP="00B06CC1">
      <w:pPr>
        <w:autoSpaceDE w:val="0"/>
        <w:autoSpaceDN w:val="0"/>
        <w:adjustRightInd w:val="0"/>
        <w:spacing w:after="0" w:line="240" w:lineRule="auto"/>
        <w:rPr>
          <w:rFonts w:ascii="Consolas" w:hAnsi="Consolas" w:cs="Consolas"/>
          <w:color w:val="4C483D" w:themeColor="text2"/>
        </w:rPr>
      </w:pPr>
      <w:r w:rsidRPr="00B06CC1">
        <w:t xml:space="preserve"> </w:t>
      </w:r>
      <w:r w:rsidRPr="00B06CC1">
        <w:rPr>
          <w:b/>
        </w:rPr>
        <w:t>2.CharacterStreams(2 Bytes at a time</w:t>
      </w:r>
      <w:r w:rsidRPr="00B06CC1">
        <w:t>)</w:t>
      </w:r>
      <w:r>
        <w:rPr>
          <w:rFonts w:ascii="Consolas" w:hAnsi="Consolas" w:cs="Consolas"/>
          <w:color w:val="3F7F5F"/>
        </w:rPr>
        <w:t xml:space="preserve"> : </w:t>
      </w:r>
      <w:r w:rsidR="000649D6" w:rsidRPr="00B06CC1">
        <w:t>Character</w:t>
      </w:r>
      <w:r w:rsidRPr="00B06CC1">
        <w:t xml:space="preserve"> file data</w:t>
      </w:r>
    </w:p>
    <w:p w14:paraId="3CBC3E27" w14:textId="77777777" w:rsidR="00B06CC1" w:rsidRDefault="00B06CC1" w:rsidP="00B06CC1">
      <w:pPr>
        <w:pStyle w:val="1Output"/>
        <w:rPr>
          <w:color w:val="4C483D" w:themeColor="text2"/>
        </w:rPr>
      </w:pPr>
      <w:r>
        <w:t xml:space="preserve">        </w:t>
      </w:r>
      <w:r>
        <w:rPr>
          <w:bCs/>
          <w:color w:val="7F0055"/>
        </w:rPr>
        <w:t>char</w:t>
      </w:r>
      <w:r>
        <w:t xml:space="preserve">[] ch ={ </w:t>
      </w:r>
      <w:r>
        <w:rPr>
          <w:color w:val="2A00FF"/>
        </w:rPr>
        <w:t>'a'</w:t>
      </w:r>
      <w:r>
        <w:t xml:space="preserve">, </w:t>
      </w:r>
      <w:r>
        <w:rPr>
          <w:color w:val="2A00FF"/>
        </w:rPr>
        <w:t>'b'</w:t>
      </w:r>
      <w:r>
        <w:t xml:space="preserve">, </w:t>
      </w:r>
      <w:r>
        <w:rPr>
          <w:color w:val="2A00FF"/>
        </w:rPr>
        <w:t>'c'</w:t>
      </w:r>
      <w:r>
        <w:t xml:space="preserve">, </w:t>
      </w:r>
      <w:r>
        <w:rPr>
          <w:color w:val="2A00FF"/>
        </w:rPr>
        <w:t>'d'</w:t>
      </w:r>
      <w:r>
        <w:t xml:space="preserve">, </w:t>
      </w:r>
      <w:r>
        <w:rPr>
          <w:color w:val="2A00FF"/>
        </w:rPr>
        <w:t>'e'</w:t>
      </w:r>
      <w:r>
        <w:t xml:space="preserve"> };</w:t>
      </w:r>
    </w:p>
    <w:p w14:paraId="1CA93A68" w14:textId="77777777" w:rsidR="00B06CC1" w:rsidRDefault="00B06CC1" w:rsidP="00B06CC1">
      <w:pPr>
        <w:pStyle w:val="1Output"/>
        <w:rPr>
          <w:color w:val="4C483D" w:themeColor="text2"/>
        </w:rPr>
      </w:pPr>
      <w:r>
        <w:tab/>
      </w:r>
      <w:r>
        <w:tab/>
        <w:t xml:space="preserve">FileWriter </w:t>
      </w:r>
      <w:r>
        <w:rPr>
          <w:color w:val="6A3E3E"/>
        </w:rPr>
        <w:t>w</w:t>
      </w:r>
      <w:r>
        <w:t xml:space="preserve"> = </w:t>
      </w:r>
      <w:r>
        <w:rPr>
          <w:bCs/>
          <w:color w:val="7F0055"/>
        </w:rPr>
        <w:t>new</w:t>
      </w:r>
      <w:r>
        <w:t xml:space="preserve"> FileWriter(filepath);</w:t>
      </w:r>
    </w:p>
    <w:p w14:paraId="23327243" w14:textId="77777777" w:rsidR="00B06CC1" w:rsidRDefault="00B06CC1" w:rsidP="00B06CC1">
      <w:pPr>
        <w:pStyle w:val="1Output"/>
        <w:rPr>
          <w:color w:val="4C483D" w:themeColor="text2"/>
        </w:rPr>
      </w:pPr>
      <w:r>
        <w:tab/>
      </w:r>
      <w:r>
        <w:tab/>
      </w:r>
      <w:r>
        <w:rPr>
          <w:color w:val="6A3E3E"/>
        </w:rPr>
        <w:t>w</w:t>
      </w:r>
      <w:r>
        <w:t>.write(ch);</w:t>
      </w:r>
    </w:p>
    <w:p w14:paraId="61563CF2" w14:textId="77777777" w:rsidR="00B06CC1" w:rsidRDefault="00B06CC1" w:rsidP="00B06CC1">
      <w:pPr>
        <w:pStyle w:val="1Output"/>
        <w:rPr>
          <w:color w:val="4C483D" w:themeColor="text2"/>
        </w:rPr>
      </w:pPr>
      <w:r>
        <w:tab/>
      </w:r>
      <w:r>
        <w:tab/>
      </w:r>
      <w:r>
        <w:rPr>
          <w:color w:val="6A3E3E"/>
        </w:rPr>
        <w:t>w</w:t>
      </w:r>
      <w:r>
        <w:t>.close();</w:t>
      </w:r>
    </w:p>
    <w:p w14:paraId="446CEA21" w14:textId="77777777" w:rsidR="00B06CC1" w:rsidRDefault="00B06CC1" w:rsidP="00B06CC1">
      <w:pPr>
        <w:pStyle w:val="1Output"/>
        <w:rPr>
          <w:color w:val="4C483D" w:themeColor="text2"/>
        </w:rPr>
      </w:pPr>
    </w:p>
    <w:p w14:paraId="215EC224" w14:textId="77777777" w:rsidR="00B06CC1" w:rsidRDefault="00B06CC1" w:rsidP="00B06CC1">
      <w:pPr>
        <w:pStyle w:val="1Output"/>
        <w:rPr>
          <w:color w:val="4C483D" w:themeColor="text2"/>
        </w:rPr>
      </w:pPr>
      <w:r>
        <w:tab/>
      </w:r>
      <w:r>
        <w:tab/>
        <w:t xml:space="preserve">FileReader </w:t>
      </w:r>
      <w:r>
        <w:rPr>
          <w:color w:val="6A3E3E"/>
        </w:rPr>
        <w:t>r</w:t>
      </w:r>
      <w:r>
        <w:t xml:space="preserve"> = </w:t>
      </w:r>
      <w:r>
        <w:rPr>
          <w:bCs/>
          <w:color w:val="7F0055"/>
        </w:rPr>
        <w:t>new</w:t>
      </w:r>
      <w:r>
        <w:t xml:space="preserve"> FileReader(filepath);</w:t>
      </w:r>
    </w:p>
    <w:p w14:paraId="4B4AA3DD" w14:textId="77777777" w:rsidR="00B06CC1" w:rsidRDefault="00B06CC1" w:rsidP="00B06CC1">
      <w:pPr>
        <w:pStyle w:val="1Output"/>
        <w:rPr>
          <w:color w:val="4C483D" w:themeColor="text2"/>
        </w:rPr>
      </w:pPr>
      <w:r>
        <w:tab/>
      </w:r>
      <w:r>
        <w:tab/>
      </w:r>
      <w:r>
        <w:rPr>
          <w:bCs/>
          <w:color w:val="7F0055"/>
        </w:rPr>
        <w:t>int</w:t>
      </w:r>
      <w:r>
        <w:t xml:space="preserve"> </w:t>
      </w:r>
      <w:r>
        <w:rPr>
          <w:color w:val="6A3E3E"/>
        </w:rPr>
        <w:t>i</w:t>
      </w:r>
      <w:r>
        <w:t>;</w:t>
      </w:r>
    </w:p>
    <w:p w14:paraId="097D2563" w14:textId="77777777" w:rsidR="00B06CC1" w:rsidRDefault="00B06CC1" w:rsidP="00B06CC1">
      <w:pPr>
        <w:pStyle w:val="1Output"/>
        <w:rPr>
          <w:color w:val="4C483D" w:themeColor="text2"/>
        </w:rPr>
      </w:pPr>
      <w:r>
        <w:tab/>
      </w:r>
      <w:r>
        <w:tab/>
      </w:r>
      <w:r>
        <w:rPr>
          <w:bCs/>
          <w:color w:val="7F0055"/>
        </w:rPr>
        <w:t>while</w:t>
      </w:r>
      <w:r>
        <w:t xml:space="preserve"> ((</w:t>
      </w:r>
      <w:r>
        <w:rPr>
          <w:color w:val="6A3E3E"/>
        </w:rPr>
        <w:t>i</w:t>
      </w:r>
      <w:r>
        <w:t xml:space="preserve"> = </w:t>
      </w:r>
      <w:r>
        <w:rPr>
          <w:color w:val="6A3E3E"/>
        </w:rPr>
        <w:t>r</w:t>
      </w:r>
      <w:r>
        <w:t>.read()) != -1) {</w:t>
      </w:r>
    </w:p>
    <w:p w14:paraId="2110011D" w14:textId="77777777" w:rsidR="00B06CC1" w:rsidRDefault="00B06CC1" w:rsidP="00B06CC1">
      <w:pPr>
        <w:pStyle w:val="1Output"/>
        <w:rPr>
          <w:color w:val="4C483D" w:themeColor="text2"/>
        </w:rPr>
      </w:pPr>
      <w:r>
        <w:tab/>
      </w:r>
      <w:r>
        <w:tab/>
      </w:r>
      <w:r>
        <w:tab/>
        <w:t>System.</w:t>
      </w:r>
      <w:r>
        <w:rPr>
          <w:bCs/>
          <w:i/>
          <w:iCs/>
          <w:color w:val="0000C0"/>
        </w:rPr>
        <w:t>out</w:t>
      </w:r>
      <w:r>
        <w:t>.println(</w:t>
      </w:r>
      <w:r>
        <w:rPr>
          <w:color w:val="6A3E3E"/>
        </w:rPr>
        <w:t>i</w:t>
      </w:r>
      <w:r>
        <w:t xml:space="preserve"> + </w:t>
      </w:r>
      <w:r>
        <w:rPr>
          <w:color w:val="2A00FF"/>
        </w:rPr>
        <w:t>":"</w:t>
      </w:r>
      <w:r>
        <w:t xml:space="preserve"> + (</w:t>
      </w:r>
      <w:r>
        <w:rPr>
          <w:bCs/>
          <w:color w:val="7F0055"/>
        </w:rPr>
        <w:t>char</w:t>
      </w:r>
      <w:r>
        <w:t xml:space="preserve">) </w:t>
      </w:r>
      <w:r>
        <w:rPr>
          <w:color w:val="6A3E3E"/>
        </w:rPr>
        <w:t>i</w:t>
      </w:r>
      <w:r>
        <w:t>);</w:t>
      </w:r>
    </w:p>
    <w:p w14:paraId="7E076736" w14:textId="77777777" w:rsidR="00B06CC1" w:rsidRDefault="00B06CC1" w:rsidP="00B06CC1">
      <w:pPr>
        <w:pStyle w:val="1Output"/>
        <w:rPr>
          <w:color w:val="4C483D" w:themeColor="text2"/>
        </w:rPr>
      </w:pPr>
      <w:r>
        <w:tab/>
      </w:r>
      <w:r>
        <w:tab/>
        <w:t>}</w:t>
      </w:r>
    </w:p>
    <w:p w14:paraId="7D0F6CDD" w14:textId="77777777" w:rsidR="00B06CC1" w:rsidRDefault="00B06CC1" w:rsidP="00B06CC1">
      <w:pPr>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ab/>
      </w:r>
      <w:r>
        <w:rPr>
          <w:rFonts w:ascii="Consolas" w:hAnsi="Consolas" w:cs="Consolas"/>
          <w:color w:val="000000"/>
        </w:rPr>
        <w:tab/>
      </w:r>
    </w:p>
    <w:p w14:paraId="53D04A01" w14:textId="77777777" w:rsidR="00B06CC1" w:rsidRDefault="00B06CC1" w:rsidP="006B57C0">
      <w:pPr>
        <w:spacing w:after="0" w:line="240" w:lineRule="auto"/>
        <w:rPr>
          <w:color w:val="4C483D" w:themeColor="text2"/>
        </w:rPr>
      </w:pPr>
      <w:r w:rsidRPr="00B06CC1">
        <w:rPr>
          <w:b/>
        </w:rPr>
        <w:t>3.Buffered Streams(1024 bytes at a time):</w:t>
      </w:r>
      <w:r>
        <w:t xml:space="preserve"> Rather than read one byte at a </w:t>
      </w:r>
      <w:r w:rsidR="00B775F5">
        <w:t>time, it</w:t>
      </w:r>
      <w:r>
        <w:t xml:space="preserve"> reads a larger block at a time into an internal buffer</w:t>
      </w:r>
    </w:p>
    <w:p w14:paraId="78B3DB9B" w14:textId="77777777" w:rsidR="00B06CC1" w:rsidRDefault="00B06CC1" w:rsidP="00B06CC1">
      <w:pPr>
        <w:pStyle w:val="1Output"/>
        <w:rPr>
          <w:color w:val="4C483D" w:themeColor="text2"/>
        </w:rPr>
      </w:pPr>
      <w:r>
        <w:rPr>
          <w:color w:val="000000"/>
        </w:rPr>
        <w:tab/>
      </w:r>
      <w:r>
        <w:rPr>
          <w:color w:val="000000"/>
        </w:rPr>
        <w:tab/>
        <w:t xml:space="preserve"> </w:t>
      </w:r>
      <w:r>
        <w:t>// 1.Create Stream Object</w:t>
      </w:r>
    </w:p>
    <w:p w14:paraId="26FCC1F2" w14:textId="77777777" w:rsidR="00B06CC1" w:rsidRDefault="00B06CC1" w:rsidP="00B06CC1">
      <w:pPr>
        <w:pStyle w:val="1Output"/>
        <w:rPr>
          <w:color w:val="4C483D" w:themeColor="text2"/>
        </w:rPr>
      </w:pPr>
      <w:r>
        <w:rPr>
          <w:color w:val="000000"/>
        </w:rPr>
        <w:t xml:space="preserve">        FileOutputStream fos = </w:t>
      </w:r>
      <w:r>
        <w:rPr>
          <w:bCs/>
          <w:color w:val="7F0055"/>
        </w:rPr>
        <w:t>new</w:t>
      </w:r>
      <w:r>
        <w:rPr>
          <w:color w:val="000000"/>
        </w:rPr>
        <w:t xml:space="preserve"> FileOutputStream(filepath);</w:t>
      </w:r>
    </w:p>
    <w:p w14:paraId="49A92579" w14:textId="77777777" w:rsidR="00B06CC1" w:rsidRDefault="00B06CC1" w:rsidP="00B06CC1">
      <w:pPr>
        <w:pStyle w:val="1Output"/>
        <w:rPr>
          <w:color w:val="4C483D" w:themeColor="text2"/>
        </w:rPr>
      </w:pPr>
      <w:r>
        <w:rPr>
          <w:color w:val="000000"/>
        </w:rPr>
        <w:t xml:space="preserve">        </w:t>
      </w:r>
      <w:r>
        <w:t>// 2.pass Stream object to BufferStream constructor</w:t>
      </w:r>
    </w:p>
    <w:p w14:paraId="790F7483" w14:textId="77777777" w:rsidR="00B06CC1" w:rsidRDefault="00B06CC1" w:rsidP="00B06CC1">
      <w:pPr>
        <w:pStyle w:val="1Output"/>
        <w:rPr>
          <w:color w:val="4C483D" w:themeColor="text2"/>
        </w:rPr>
      </w:pPr>
      <w:r>
        <w:rPr>
          <w:color w:val="000000"/>
        </w:rPr>
        <w:t xml:space="preserve">        BufferedOutputStream bos = </w:t>
      </w:r>
      <w:r>
        <w:rPr>
          <w:bCs/>
          <w:color w:val="7F0055"/>
        </w:rPr>
        <w:t>new</w:t>
      </w:r>
      <w:r>
        <w:rPr>
          <w:color w:val="000000"/>
        </w:rPr>
        <w:t xml:space="preserve"> BufferedOutputStream(fos);</w:t>
      </w:r>
    </w:p>
    <w:p w14:paraId="60F5B275" w14:textId="77777777" w:rsidR="00B06CC1" w:rsidRDefault="00B06CC1" w:rsidP="00B06CC1">
      <w:pPr>
        <w:pStyle w:val="1Output"/>
        <w:rPr>
          <w:color w:val="4C483D" w:themeColor="text2"/>
        </w:rPr>
      </w:pPr>
      <w:r>
        <w:rPr>
          <w:color w:val="000000"/>
        </w:rPr>
        <w:t xml:space="preserve">        String s = </w:t>
      </w:r>
      <w:r>
        <w:rPr>
          <w:color w:val="2A00FF"/>
        </w:rPr>
        <w:t>"SmlCodes.com -Programmimg Simplified"</w:t>
      </w:r>
      <w:r>
        <w:rPr>
          <w:color w:val="000000"/>
        </w:rPr>
        <w:t>;</w:t>
      </w:r>
    </w:p>
    <w:p w14:paraId="4CCC2FDC" w14:textId="77777777" w:rsidR="00B06CC1" w:rsidRDefault="00B06CC1" w:rsidP="00B06CC1">
      <w:pPr>
        <w:pStyle w:val="1Output"/>
        <w:rPr>
          <w:color w:val="4C483D" w:themeColor="text2"/>
        </w:rPr>
      </w:pPr>
      <w:r>
        <w:rPr>
          <w:color w:val="000000"/>
        </w:rPr>
        <w:t xml:space="preserve">        </w:t>
      </w:r>
      <w:r>
        <w:rPr>
          <w:bCs/>
          <w:color w:val="7F0055"/>
        </w:rPr>
        <w:t>byte</w:t>
      </w:r>
      <w:r>
        <w:rPr>
          <w:color w:val="000000"/>
        </w:rPr>
        <w:t>[] b = s.getBytes();</w:t>
      </w:r>
    </w:p>
    <w:p w14:paraId="5054E057" w14:textId="77777777" w:rsidR="00B06CC1" w:rsidRDefault="00B06CC1" w:rsidP="00B06CC1">
      <w:pPr>
        <w:pStyle w:val="1Output"/>
        <w:rPr>
          <w:color w:val="4C483D" w:themeColor="text2"/>
        </w:rPr>
      </w:pPr>
      <w:r>
        <w:rPr>
          <w:color w:val="000000"/>
        </w:rPr>
        <w:t xml:space="preserve">        bos.write(b);</w:t>
      </w:r>
    </w:p>
    <w:p w14:paraId="632F4624" w14:textId="77777777" w:rsidR="00B06CC1" w:rsidRDefault="00B06CC1" w:rsidP="00B06CC1">
      <w:pPr>
        <w:pStyle w:val="1Output"/>
        <w:rPr>
          <w:color w:val="4C483D" w:themeColor="text2"/>
        </w:rPr>
      </w:pPr>
      <w:r>
        <w:rPr>
          <w:color w:val="000000"/>
        </w:rPr>
        <w:t xml:space="preserve">        bos.flush();</w:t>
      </w:r>
    </w:p>
    <w:p w14:paraId="27A2B96F" w14:textId="77777777" w:rsidR="00B06CC1" w:rsidRDefault="00B06CC1" w:rsidP="00B06CC1">
      <w:pPr>
        <w:pStyle w:val="1Output"/>
        <w:rPr>
          <w:color w:val="4C483D" w:themeColor="text2"/>
        </w:rPr>
      </w:pPr>
      <w:r>
        <w:rPr>
          <w:color w:val="000000"/>
        </w:rPr>
        <w:t xml:space="preserve"> </w:t>
      </w:r>
    </w:p>
    <w:p w14:paraId="28B08F72" w14:textId="77777777" w:rsidR="00B06CC1" w:rsidRDefault="00B06CC1" w:rsidP="00B06CC1">
      <w:pPr>
        <w:pStyle w:val="1Output"/>
        <w:rPr>
          <w:color w:val="4C483D" w:themeColor="text2"/>
        </w:rPr>
      </w:pPr>
      <w:r>
        <w:rPr>
          <w:color w:val="000000"/>
        </w:rPr>
        <w:t xml:space="preserve">        </w:t>
      </w:r>
      <w:r>
        <w:t>// 1.Create Stream Object</w:t>
      </w:r>
    </w:p>
    <w:p w14:paraId="187BE421" w14:textId="77777777" w:rsidR="00B06CC1" w:rsidRDefault="00B06CC1" w:rsidP="00B06CC1">
      <w:pPr>
        <w:pStyle w:val="1Output"/>
        <w:rPr>
          <w:color w:val="4C483D" w:themeColor="text2"/>
        </w:rPr>
      </w:pPr>
      <w:r>
        <w:rPr>
          <w:color w:val="000000"/>
        </w:rPr>
        <w:t xml:space="preserve">        FileInputStream fis = </w:t>
      </w:r>
      <w:r>
        <w:rPr>
          <w:bCs/>
          <w:color w:val="7F0055"/>
        </w:rPr>
        <w:t>new</w:t>
      </w:r>
      <w:r>
        <w:rPr>
          <w:color w:val="000000"/>
        </w:rPr>
        <w:t xml:space="preserve"> FileInputStream(filepath);</w:t>
      </w:r>
    </w:p>
    <w:p w14:paraId="63EB860D" w14:textId="77777777" w:rsidR="00B06CC1" w:rsidRDefault="00B06CC1" w:rsidP="00B06CC1">
      <w:pPr>
        <w:pStyle w:val="1Output"/>
        <w:rPr>
          <w:color w:val="4C483D" w:themeColor="text2"/>
        </w:rPr>
      </w:pPr>
      <w:r>
        <w:rPr>
          <w:color w:val="000000"/>
        </w:rPr>
        <w:t xml:space="preserve">        </w:t>
      </w:r>
      <w:r>
        <w:t>// 2.pass Stream object to BufferStream constructor</w:t>
      </w:r>
    </w:p>
    <w:p w14:paraId="5D82862D" w14:textId="77777777" w:rsidR="00B06CC1" w:rsidRDefault="00B06CC1" w:rsidP="00B06CC1">
      <w:pPr>
        <w:pStyle w:val="1Output"/>
        <w:rPr>
          <w:color w:val="4C483D" w:themeColor="text2"/>
        </w:rPr>
      </w:pPr>
      <w:r>
        <w:rPr>
          <w:color w:val="000000"/>
        </w:rPr>
        <w:t xml:space="preserve">        BufferedInputStream bis = </w:t>
      </w:r>
      <w:r>
        <w:rPr>
          <w:bCs/>
          <w:color w:val="7F0055"/>
        </w:rPr>
        <w:t>new</w:t>
      </w:r>
      <w:r>
        <w:rPr>
          <w:color w:val="000000"/>
        </w:rPr>
        <w:t xml:space="preserve"> BufferedInputStream(fis);</w:t>
      </w:r>
    </w:p>
    <w:p w14:paraId="736243F0" w14:textId="77777777" w:rsidR="00B06CC1" w:rsidRDefault="00B06CC1" w:rsidP="00B06CC1">
      <w:pPr>
        <w:pStyle w:val="1Output"/>
        <w:rPr>
          <w:color w:val="4C483D" w:themeColor="text2"/>
        </w:rPr>
      </w:pPr>
      <w:r>
        <w:rPr>
          <w:color w:val="000000"/>
        </w:rPr>
        <w:t xml:space="preserve">        </w:t>
      </w:r>
      <w:r>
        <w:rPr>
          <w:bCs/>
          <w:color w:val="7F0055"/>
        </w:rPr>
        <w:t>int</w:t>
      </w:r>
      <w:r>
        <w:rPr>
          <w:color w:val="000000"/>
        </w:rPr>
        <w:t xml:space="preserve"> i;  </w:t>
      </w:r>
    </w:p>
    <w:p w14:paraId="1BD534FE" w14:textId="77777777" w:rsidR="00B06CC1" w:rsidRDefault="00B06CC1" w:rsidP="00B06CC1">
      <w:pPr>
        <w:pStyle w:val="1Output"/>
        <w:rPr>
          <w:color w:val="4C483D" w:themeColor="text2"/>
        </w:rPr>
      </w:pPr>
      <w:r>
        <w:rPr>
          <w:color w:val="000000"/>
        </w:rPr>
        <w:t xml:space="preserve">        </w:t>
      </w:r>
      <w:r>
        <w:rPr>
          <w:bCs/>
          <w:color w:val="7F0055"/>
        </w:rPr>
        <w:t>while</w:t>
      </w:r>
      <w:r>
        <w:rPr>
          <w:color w:val="000000"/>
        </w:rPr>
        <w:t xml:space="preserve">((i=bis.read())!=-1){  </w:t>
      </w:r>
    </w:p>
    <w:p w14:paraId="5D5EAFD7" w14:textId="77777777" w:rsidR="00B06CC1" w:rsidRDefault="00B06CC1" w:rsidP="00B06CC1">
      <w:pPr>
        <w:pStyle w:val="1Output"/>
        <w:rPr>
          <w:color w:val="4C483D" w:themeColor="text2"/>
        </w:rPr>
      </w:pPr>
      <w:r>
        <w:rPr>
          <w:color w:val="000000"/>
        </w:rPr>
        <w:t xml:space="preserve">         System.out.println((</w:t>
      </w:r>
      <w:r>
        <w:rPr>
          <w:bCs/>
          <w:color w:val="7F0055"/>
        </w:rPr>
        <w:t>char</w:t>
      </w:r>
      <w:r>
        <w:rPr>
          <w:color w:val="000000"/>
        </w:rPr>
        <w:t xml:space="preserve">)i);  </w:t>
      </w:r>
    </w:p>
    <w:p w14:paraId="148CB475" w14:textId="77777777" w:rsidR="00B06CC1" w:rsidRDefault="00B06CC1" w:rsidP="00B06CC1">
      <w:pPr>
        <w:pStyle w:val="1Output"/>
        <w:rPr>
          <w:color w:val="000000"/>
        </w:rPr>
      </w:pPr>
      <w:r>
        <w:rPr>
          <w:color w:val="000000"/>
        </w:rPr>
        <w:t xml:space="preserve">        } </w:t>
      </w:r>
    </w:p>
    <w:p w14:paraId="74F3AED0" w14:textId="77777777" w:rsidR="00B06CC1" w:rsidRDefault="00B06CC1" w:rsidP="00B06CC1">
      <w:pPr>
        <w:autoSpaceDE w:val="0"/>
        <w:autoSpaceDN w:val="0"/>
        <w:adjustRightInd w:val="0"/>
        <w:spacing w:after="0" w:line="240" w:lineRule="auto"/>
        <w:rPr>
          <w:rFonts w:ascii="Consolas" w:hAnsi="Consolas" w:cs="Consolas"/>
          <w:color w:val="4C483D" w:themeColor="text2"/>
        </w:rPr>
      </w:pPr>
    </w:p>
    <w:p w14:paraId="43865840" w14:textId="77777777" w:rsidR="00B06CC1" w:rsidRDefault="00B06CC1" w:rsidP="006B57C0">
      <w:pPr>
        <w:spacing w:after="0" w:line="240" w:lineRule="auto"/>
        <w:rPr>
          <w:color w:val="4C483D" w:themeColor="text2"/>
        </w:rPr>
      </w:pPr>
      <w:r w:rsidRPr="00B06CC1">
        <w:rPr>
          <w:b/>
        </w:rPr>
        <w:t>4.Data streams</w:t>
      </w:r>
      <w:r>
        <w:t xml:space="preserve">: </w:t>
      </w:r>
      <w:r w:rsidR="00E36024">
        <w:t>above we have only Char &amp; Byte types.</w:t>
      </w:r>
      <w:r>
        <w:t xml:space="preserve"> I/O of primitive data type values (</w:t>
      </w:r>
      <w:r>
        <w:rPr>
          <w:u w:val="single"/>
        </w:rPr>
        <w:t>int</w:t>
      </w:r>
      <w:r>
        <w:t xml:space="preserve">, long, float, and double) </w:t>
      </w:r>
      <w:r>
        <w:tab/>
      </w:r>
    </w:p>
    <w:p w14:paraId="13F45E4D" w14:textId="77777777" w:rsidR="00B06CC1" w:rsidRDefault="00B06CC1" w:rsidP="00B06CC1">
      <w:pPr>
        <w:pStyle w:val="1Output"/>
        <w:rPr>
          <w:color w:val="4C483D" w:themeColor="text2"/>
        </w:rPr>
      </w:pPr>
      <w:r>
        <w:t xml:space="preserve">        DataOutputStream dos = </w:t>
      </w:r>
      <w:r>
        <w:rPr>
          <w:bCs/>
          <w:color w:val="7F0055"/>
        </w:rPr>
        <w:t>new</w:t>
      </w:r>
      <w:r>
        <w:t xml:space="preserve"> DataOutputStream(</w:t>
      </w:r>
      <w:r>
        <w:rPr>
          <w:bCs/>
          <w:color w:val="7F0055"/>
        </w:rPr>
        <w:t>new</w:t>
      </w:r>
      <w:r>
        <w:t xml:space="preserve">       FileOutputStream(</w:t>
      </w:r>
      <w:r>
        <w:rPr>
          <w:color w:val="2A00FF"/>
        </w:rPr>
        <w:t>"sml.bin"</w:t>
      </w:r>
      <w:r>
        <w:t>));</w:t>
      </w:r>
    </w:p>
    <w:p w14:paraId="20D27BA7" w14:textId="77777777" w:rsidR="00B06CC1" w:rsidRDefault="00B06CC1" w:rsidP="00B06CC1">
      <w:pPr>
        <w:pStyle w:val="1Output"/>
        <w:rPr>
          <w:color w:val="4C483D" w:themeColor="text2"/>
        </w:rPr>
      </w:pPr>
      <w:r>
        <w:t xml:space="preserve">        dos.writeInt(10);</w:t>
      </w:r>
    </w:p>
    <w:p w14:paraId="45DE7AAD" w14:textId="77777777" w:rsidR="00B06CC1" w:rsidRDefault="00B06CC1" w:rsidP="00B06CC1">
      <w:pPr>
        <w:pStyle w:val="1Output"/>
        <w:rPr>
          <w:color w:val="4C483D" w:themeColor="text2"/>
        </w:rPr>
      </w:pPr>
      <w:r>
        <w:t xml:space="preserve">        dos.writeUTF(</w:t>
      </w:r>
      <w:r>
        <w:rPr>
          <w:color w:val="2A00FF"/>
        </w:rPr>
        <w:t>"Satya"</w:t>
      </w:r>
      <w:r>
        <w:t>);</w:t>
      </w:r>
    </w:p>
    <w:p w14:paraId="031523DB" w14:textId="77777777" w:rsidR="00B06CC1" w:rsidRDefault="00B06CC1" w:rsidP="00B06CC1">
      <w:pPr>
        <w:pStyle w:val="1Output"/>
        <w:rPr>
          <w:color w:val="4C483D" w:themeColor="text2"/>
        </w:rPr>
      </w:pPr>
      <w:r>
        <w:t xml:space="preserve">        </w:t>
      </w:r>
    </w:p>
    <w:p w14:paraId="5D0D3657" w14:textId="77777777" w:rsidR="00B06CC1" w:rsidRDefault="00B06CC1" w:rsidP="00B06CC1">
      <w:pPr>
        <w:pStyle w:val="1Output"/>
        <w:rPr>
          <w:color w:val="4C483D" w:themeColor="text2"/>
        </w:rPr>
      </w:pPr>
      <w:r>
        <w:t xml:space="preserve">        DataInputStream dis = </w:t>
      </w:r>
      <w:r>
        <w:rPr>
          <w:bCs/>
          <w:color w:val="7F0055"/>
        </w:rPr>
        <w:t>new</w:t>
      </w:r>
      <w:r>
        <w:t xml:space="preserve"> DataInputStream(</w:t>
      </w:r>
      <w:r>
        <w:rPr>
          <w:bCs/>
          <w:color w:val="7F0055"/>
        </w:rPr>
        <w:t>new</w:t>
      </w:r>
      <w:r>
        <w:t xml:space="preserve"> FileInputStream(</w:t>
      </w:r>
      <w:r>
        <w:rPr>
          <w:color w:val="2A00FF"/>
        </w:rPr>
        <w:t>"sml.bin"</w:t>
      </w:r>
      <w:r>
        <w:t>));</w:t>
      </w:r>
    </w:p>
    <w:p w14:paraId="5EEA80C5" w14:textId="77777777" w:rsidR="00B06CC1" w:rsidRDefault="00B06CC1" w:rsidP="00B06CC1">
      <w:pPr>
        <w:pStyle w:val="1Output"/>
        <w:rPr>
          <w:color w:val="4C483D" w:themeColor="text2"/>
        </w:rPr>
      </w:pPr>
      <w:r>
        <w:t xml:space="preserve">        System.out.println(</w:t>
      </w:r>
      <w:r>
        <w:rPr>
          <w:color w:val="2A00FF"/>
        </w:rPr>
        <w:t>"Int : "</w:t>
      </w:r>
      <w:r>
        <w:t xml:space="preserve"> + dis.readInt());</w:t>
      </w:r>
    </w:p>
    <w:p w14:paraId="655AFC40" w14:textId="77777777" w:rsidR="00B06CC1" w:rsidRDefault="00B06CC1" w:rsidP="00B06CC1">
      <w:pPr>
        <w:pStyle w:val="1Output"/>
        <w:rPr>
          <w:color w:val="4C483D" w:themeColor="text2"/>
        </w:rPr>
      </w:pPr>
      <w:r>
        <w:t xml:space="preserve">        System.out.println(</w:t>
      </w:r>
      <w:r>
        <w:rPr>
          <w:color w:val="2A00FF"/>
        </w:rPr>
        <w:t>"String : "</w:t>
      </w:r>
      <w:r>
        <w:t xml:space="preserve"> + dis.readUTF());</w:t>
      </w:r>
    </w:p>
    <w:p w14:paraId="6E8C18A9" w14:textId="77777777" w:rsidR="00B06CC1" w:rsidRDefault="00B06CC1" w:rsidP="00B06CC1">
      <w:pPr>
        <w:autoSpaceDE w:val="0"/>
        <w:autoSpaceDN w:val="0"/>
        <w:adjustRightInd w:val="0"/>
        <w:spacing w:after="0" w:line="240" w:lineRule="auto"/>
        <w:rPr>
          <w:rFonts w:ascii="Consolas" w:hAnsi="Consolas" w:cs="Consolas"/>
          <w:color w:val="4C483D" w:themeColor="text2"/>
        </w:rPr>
      </w:pPr>
      <w:r>
        <w:rPr>
          <w:rFonts w:ascii="Consolas" w:hAnsi="Consolas" w:cs="Consolas"/>
          <w:color w:val="000000"/>
        </w:rPr>
        <w:t xml:space="preserve">        </w:t>
      </w:r>
    </w:p>
    <w:p w14:paraId="0F9AFD70" w14:textId="77777777" w:rsidR="00B06CC1" w:rsidRDefault="00B06CC1" w:rsidP="00B06CC1">
      <w:pPr>
        <w:spacing w:after="0"/>
        <w:rPr>
          <w:color w:val="4C483D" w:themeColor="text2"/>
        </w:rPr>
      </w:pPr>
      <w:r>
        <w:t>5.</w:t>
      </w:r>
      <w:r w:rsidRPr="00B06CC1">
        <w:rPr>
          <w:b/>
        </w:rPr>
        <w:t>Object Streams</w:t>
      </w:r>
      <w:r>
        <w:t xml:space="preserve"> : object streams support I/O of objects. Serialization.</w:t>
      </w:r>
    </w:p>
    <w:p w14:paraId="47F976D9" w14:textId="77777777" w:rsidR="00B06CC1" w:rsidRPr="00B06CC1" w:rsidRDefault="00B06CC1" w:rsidP="00151D89">
      <w:pPr>
        <w:pStyle w:val="ListParagraph"/>
        <w:numPr>
          <w:ilvl w:val="0"/>
          <w:numId w:val="23"/>
        </w:numPr>
        <w:rPr>
          <w:color w:val="4C483D" w:themeColor="text2"/>
        </w:rPr>
      </w:pPr>
      <w:r>
        <w:t>Choose the appropriate class name whose object is participating in serialization.</w:t>
      </w:r>
    </w:p>
    <w:p w14:paraId="48512F69" w14:textId="77777777" w:rsidR="00B06CC1" w:rsidRPr="00B06CC1" w:rsidRDefault="00B06CC1" w:rsidP="00151D89">
      <w:pPr>
        <w:pStyle w:val="ListParagraph"/>
        <w:numPr>
          <w:ilvl w:val="0"/>
          <w:numId w:val="23"/>
        </w:numPr>
        <w:autoSpaceDE w:val="0"/>
        <w:autoSpaceDN w:val="0"/>
        <w:adjustRightInd w:val="0"/>
        <w:spacing w:after="0" w:line="240" w:lineRule="auto"/>
        <w:rPr>
          <w:rFonts w:ascii="Consolas" w:hAnsi="Consolas" w:cs="Consolas"/>
          <w:color w:val="4C483D" w:themeColor="text2"/>
        </w:rPr>
      </w:pPr>
      <w:r>
        <w:t xml:space="preserve">This class must implement java.io.Serializable interface </w:t>
      </w:r>
      <w:r w:rsidRPr="00B06CC1">
        <w:rPr>
          <w:rFonts w:ascii="Consolas" w:hAnsi="Consolas" w:cs="Consolas"/>
          <w:color w:val="000000"/>
        </w:rPr>
        <w:t xml:space="preserve">        </w:t>
      </w:r>
    </w:p>
    <w:p w14:paraId="6D949B0B" w14:textId="77777777" w:rsidR="00B06CC1" w:rsidRDefault="00B06CC1" w:rsidP="00B06CC1">
      <w:pPr>
        <w:pStyle w:val="1Output"/>
        <w:rPr>
          <w:color w:val="4C483D" w:themeColor="text2"/>
        </w:rPr>
      </w:pPr>
      <w:r>
        <w:t xml:space="preserve">        </w:t>
      </w:r>
      <w:r>
        <w:rPr>
          <w:bCs/>
          <w:color w:val="7F0055"/>
        </w:rPr>
        <w:t>class</w:t>
      </w:r>
      <w:r>
        <w:t xml:space="preserve"> Student </w:t>
      </w:r>
      <w:r>
        <w:rPr>
          <w:bCs/>
          <w:color w:val="7F0055"/>
        </w:rPr>
        <w:t>implements</w:t>
      </w:r>
      <w:r>
        <w:t xml:space="preserve"> </w:t>
      </w:r>
      <w:r>
        <w:rPr>
          <w:u w:val="single"/>
        </w:rPr>
        <w:t>Serializable</w:t>
      </w:r>
      <w:r>
        <w:t xml:space="preserve"> {</w:t>
      </w:r>
    </w:p>
    <w:p w14:paraId="790CF545" w14:textId="77777777" w:rsidR="00B06CC1" w:rsidRDefault="00B06CC1" w:rsidP="00B06CC1">
      <w:pPr>
        <w:pStyle w:val="1Output"/>
        <w:rPr>
          <w:color w:val="4C483D" w:themeColor="text2"/>
        </w:rPr>
      </w:pPr>
      <w:r>
        <w:t xml:space="preserve">            </w:t>
      </w:r>
      <w:r>
        <w:rPr>
          <w:color w:val="3F7F5F"/>
        </w:rPr>
        <w:t>// Exception in thread "main" java.io.NotSerializableException: io.Student</w:t>
      </w:r>
    </w:p>
    <w:p w14:paraId="012A5713" w14:textId="77777777" w:rsidR="00B06CC1" w:rsidRDefault="00B06CC1" w:rsidP="00B06CC1">
      <w:pPr>
        <w:pStyle w:val="1Output"/>
        <w:rPr>
          <w:color w:val="4C483D" w:themeColor="text2"/>
        </w:rPr>
      </w:pPr>
      <w:r>
        <w:t xml:space="preserve">            </w:t>
      </w:r>
      <w:r>
        <w:rPr>
          <w:bCs/>
          <w:color w:val="7F0055"/>
        </w:rPr>
        <w:t>private</w:t>
      </w:r>
      <w:r>
        <w:t xml:space="preserve"> </w:t>
      </w:r>
      <w:r>
        <w:rPr>
          <w:bCs/>
          <w:color w:val="7F0055"/>
        </w:rPr>
        <w:t>int</w:t>
      </w:r>
      <w:r>
        <w:t xml:space="preserve"> sno;</w:t>
      </w:r>
    </w:p>
    <w:p w14:paraId="505B22E2" w14:textId="77777777" w:rsidR="00B06CC1" w:rsidRDefault="00B06CC1" w:rsidP="00B06CC1">
      <w:pPr>
        <w:pStyle w:val="1Output"/>
        <w:rPr>
          <w:color w:val="4C483D" w:themeColor="text2"/>
        </w:rPr>
      </w:pPr>
      <w:r>
        <w:t xml:space="preserve">            </w:t>
      </w:r>
      <w:r>
        <w:rPr>
          <w:bCs/>
          <w:color w:val="7F0055"/>
        </w:rPr>
        <w:t>private</w:t>
      </w:r>
      <w:r>
        <w:t xml:space="preserve"> String name;</w:t>
      </w:r>
    </w:p>
    <w:p w14:paraId="53560DAC" w14:textId="77777777" w:rsidR="00B06CC1" w:rsidRDefault="00B06CC1" w:rsidP="00B06CC1">
      <w:pPr>
        <w:pStyle w:val="1Output"/>
        <w:rPr>
          <w:color w:val="4C483D" w:themeColor="text2"/>
        </w:rPr>
      </w:pPr>
      <w:r>
        <w:t xml:space="preserve">            </w:t>
      </w:r>
      <w:r>
        <w:rPr>
          <w:bCs/>
          <w:color w:val="7F0055"/>
        </w:rPr>
        <w:t>private</w:t>
      </w:r>
      <w:r>
        <w:t xml:space="preserve"> String addr;</w:t>
      </w:r>
    </w:p>
    <w:p w14:paraId="27574F0F" w14:textId="77777777" w:rsidR="00B06CC1" w:rsidRDefault="00B06CC1" w:rsidP="00B06CC1">
      <w:pPr>
        <w:pStyle w:val="1Output"/>
        <w:rPr>
          <w:color w:val="4C483D" w:themeColor="text2"/>
        </w:rPr>
      </w:pPr>
      <w:r>
        <w:t xml:space="preserve">        }</w:t>
      </w:r>
    </w:p>
    <w:p w14:paraId="5B80C88A" w14:textId="77777777" w:rsidR="00B06CC1" w:rsidRDefault="00B06CC1" w:rsidP="00B06CC1">
      <w:pPr>
        <w:pStyle w:val="1Output"/>
        <w:rPr>
          <w:color w:val="4C483D" w:themeColor="text2"/>
        </w:rPr>
      </w:pPr>
      <w:r>
        <w:lastRenderedPageBreak/>
        <w:t xml:space="preserve">        </w:t>
      </w:r>
      <w:r>
        <w:rPr>
          <w:bCs/>
          <w:color w:val="7F0055"/>
        </w:rPr>
        <w:t>public</w:t>
      </w:r>
      <w:r>
        <w:t xml:space="preserve"> </w:t>
      </w:r>
      <w:r>
        <w:rPr>
          <w:bCs/>
          <w:color w:val="7F0055"/>
        </w:rPr>
        <w:t>class</w:t>
      </w:r>
      <w:r>
        <w:t xml:space="preserve"> </w:t>
      </w:r>
      <w:r>
        <w:rPr>
          <w:u w:val="single"/>
        </w:rPr>
        <w:t>Serialization</w:t>
      </w:r>
      <w:r>
        <w:t xml:space="preserve"> {</w:t>
      </w:r>
    </w:p>
    <w:p w14:paraId="769A4B05" w14:textId="77777777" w:rsidR="00B06CC1" w:rsidRDefault="00B06CC1" w:rsidP="00B06CC1">
      <w:pPr>
        <w:pStyle w:val="1Output"/>
        <w:rPr>
          <w:color w:val="4C483D" w:themeColor="text2"/>
        </w:rPr>
      </w:pPr>
      <w:r>
        <w:t xml:space="preserve">        </w:t>
      </w:r>
      <w:r>
        <w:tab/>
      </w:r>
      <w:r>
        <w:rPr>
          <w:bCs/>
          <w:color w:val="7F0055"/>
        </w:rPr>
        <w:t>public</w:t>
      </w:r>
      <w:r>
        <w:t xml:space="preserve"> </w:t>
      </w:r>
      <w:r>
        <w:rPr>
          <w:bCs/>
          <w:color w:val="7F0055"/>
        </w:rPr>
        <w:t>static</w:t>
      </w:r>
      <w:r>
        <w:t xml:space="preserve"> </w:t>
      </w:r>
      <w:r>
        <w:rPr>
          <w:bCs/>
          <w:color w:val="7F0055"/>
        </w:rPr>
        <w:t>void</w:t>
      </w:r>
      <w:r>
        <w:t xml:space="preserve"> </w:t>
      </w:r>
      <w:r>
        <w:rPr>
          <w:u w:val="single"/>
        </w:rPr>
        <w:t xml:space="preserve">main(String[] args) </w:t>
      </w:r>
      <w:r>
        <w:rPr>
          <w:bCs/>
          <w:color w:val="7F0055"/>
          <w:u w:val="single"/>
        </w:rPr>
        <w:t>throws</w:t>
      </w:r>
      <w:r>
        <w:rPr>
          <w:u w:val="single"/>
        </w:rPr>
        <w:t xml:space="preserve">  Exception</w:t>
      </w:r>
      <w:r>
        <w:t xml:space="preserve"> {</w:t>
      </w:r>
    </w:p>
    <w:p w14:paraId="183CE672" w14:textId="77777777" w:rsidR="00B06CC1" w:rsidRDefault="00B06CC1" w:rsidP="00B06CC1">
      <w:pPr>
        <w:pStyle w:val="1Output"/>
        <w:rPr>
          <w:color w:val="4C483D" w:themeColor="text2"/>
        </w:rPr>
      </w:pPr>
      <w:r>
        <w:t xml:space="preserve">        </w:t>
      </w:r>
      <w:r>
        <w:tab/>
        <w:t xml:space="preserve">    Student student = </w:t>
      </w:r>
      <w:r>
        <w:rPr>
          <w:bCs/>
          <w:color w:val="7F0055"/>
        </w:rPr>
        <w:t>new</w:t>
      </w:r>
      <w:r>
        <w:t xml:space="preserve"> Student();</w:t>
      </w:r>
    </w:p>
    <w:p w14:paraId="73615EFB" w14:textId="77777777" w:rsidR="00B06CC1" w:rsidRDefault="00B06CC1" w:rsidP="00B06CC1">
      <w:pPr>
        <w:pStyle w:val="1Output"/>
        <w:rPr>
          <w:color w:val="4C483D" w:themeColor="text2"/>
        </w:rPr>
      </w:pPr>
      <w:r>
        <w:t xml:space="preserve">        </w:t>
      </w:r>
      <w:r>
        <w:tab/>
        <w:t xml:space="preserve">    student.setSno(101);</w:t>
      </w:r>
    </w:p>
    <w:p w14:paraId="7985AC88" w14:textId="77777777" w:rsidR="00B06CC1" w:rsidRDefault="00B06CC1" w:rsidP="00B06CC1">
      <w:pPr>
        <w:pStyle w:val="1Output"/>
        <w:rPr>
          <w:color w:val="4C483D" w:themeColor="text2"/>
        </w:rPr>
      </w:pPr>
      <w:r>
        <w:t xml:space="preserve">        </w:t>
      </w:r>
      <w:r>
        <w:tab/>
        <w:t xml:space="preserve">    student.setName(</w:t>
      </w:r>
      <w:r>
        <w:rPr>
          <w:color w:val="2A00FF"/>
        </w:rPr>
        <w:t>"Satya Kaveti"</w:t>
      </w:r>
      <w:r>
        <w:t>);</w:t>
      </w:r>
    </w:p>
    <w:p w14:paraId="7F5BA53C" w14:textId="77777777" w:rsidR="00F0343B" w:rsidRDefault="00B06CC1" w:rsidP="00B06CC1">
      <w:pPr>
        <w:pStyle w:val="1Output"/>
      </w:pPr>
      <w:r>
        <w:t xml:space="preserve">        </w:t>
      </w:r>
      <w:r>
        <w:tab/>
        <w:t xml:space="preserve">    student.setAddr(</w:t>
      </w:r>
      <w:r>
        <w:rPr>
          <w:color w:val="2A00FF"/>
        </w:rPr>
        <w:t>"VIJAYAWADA"</w:t>
      </w:r>
      <w:r>
        <w:t xml:space="preserve">);        </w:t>
      </w:r>
    </w:p>
    <w:p w14:paraId="5519A3C4" w14:textId="7D45F1D6" w:rsidR="00B06CC1" w:rsidRDefault="00B06CC1" w:rsidP="00B06CC1">
      <w:pPr>
        <w:pStyle w:val="1Output"/>
        <w:rPr>
          <w:color w:val="4C483D" w:themeColor="text2"/>
        </w:rPr>
      </w:pPr>
      <w:r>
        <w:tab/>
        <w:t xml:space="preserve">    </w:t>
      </w:r>
    </w:p>
    <w:p w14:paraId="53AC8A57" w14:textId="77777777" w:rsidR="00B06CC1" w:rsidRDefault="00B06CC1" w:rsidP="00B06CC1">
      <w:pPr>
        <w:pStyle w:val="1Output"/>
        <w:rPr>
          <w:color w:val="4C483D" w:themeColor="text2"/>
        </w:rPr>
      </w:pPr>
      <w:r>
        <w:t xml:space="preserve">        </w:t>
      </w:r>
      <w:r>
        <w:tab/>
        <w:t xml:space="preserve">    FileOutputStream fos = </w:t>
      </w:r>
      <w:r>
        <w:rPr>
          <w:bCs/>
          <w:color w:val="7F0055"/>
        </w:rPr>
        <w:t>new</w:t>
      </w:r>
      <w:r>
        <w:t xml:space="preserve"> FileOutputStream(</w:t>
      </w:r>
      <w:r>
        <w:rPr>
          <w:color w:val="2A00FF"/>
        </w:rPr>
        <w:t>"student.txt"</w:t>
      </w:r>
      <w:r>
        <w:t>);</w:t>
      </w:r>
    </w:p>
    <w:p w14:paraId="1D441A47" w14:textId="77777777" w:rsidR="00B06CC1" w:rsidRDefault="00B06CC1" w:rsidP="00B06CC1">
      <w:pPr>
        <w:pStyle w:val="1Output"/>
        <w:rPr>
          <w:color w:val="4C483D" w:themeColor="text2"/>
        </w:rPr>
      </w:pPr>
      <w:r>
        <w:t xml:space="preserve">        </w:t>
      </w:r>
      <w:r>
        <w:tab/>
        <w:t xml:space="preserve">    ObjectOutputStream oos = </w:t>
      </w:r>
      <w:r>
        <w:rPr>
          <w:bCs/>
          <w:color w:val="7F0055"/>
        </w:rPr>
        <w:t>new</w:t>
      </w:r>
      <w:r>
        <w:t xml:space="preserve"> ObjectOutputStream(fos);</w:t>
      </w:r>
    </w:p>
    <w:p w14:paraId="78C8A1A4" w14:textId="77777777" w:rsidR="00F0343B" w:rsidRDefault="00B06CC1" w:rsidP="00B06CC1">
      <w:pPr>
        <w:pStyle w:val="1Output"/>
      </w:pPr>
      <w:r>
        <w:t xml:space="preserve">        </w:t>
      </w:r>
      <w:r>
        <w:tab/>
        <w:t xml:space="preserve">    oos.writeObject(student);           </w:t>
      </w:r>
    </w:p>
    <w:p w14:paraId="12C6FAFD" w14:textId="79DEF0CB" w:rsidR="00B06CC1" w:rsidRDefault="00B06CC1" w:rsidP="00B06CC1">
      <w:pPr>
        <w:pStyle w:val="1Output"/>
        <w:rPr>
          <w:color w:val="4C483D" w:themeColor="text2"/>
        </w:rPr>
      </w:pPr>
      <w:r>
        <w:tab/>
        <w:t xml:space="preserve">    </w:t>
      </w:r>
    </w:p>
    <w:p w14:paraId="76977F31" w14:textId="77777777" w:rsidR="00B06CC1" w:rsidRDefault="00B06CC1" w:rsidP="00B06CC1">
      <w:pPr>
        <w:pStyle w:val="1Output"/>
        <w:rPr>
          <w:color w:val="4C483D" w:themeColor="text2"/>
        </w:rPr>
      </w:pPr>
      <w:r>
        <w:t xml:space="preserve">        </w:t>
      </w:r>
      <w:r>
        <w:tab/>
        <w:t xml:space="preserve">    FileInputStream fis = </w:t>
      </w:r>
      <w:r>
        <w:rPr>
          <w:bCs/>
          <w:color w:val="7F0055"/>
        </w:rPr>
        <w:t>new</w:t>
      </w:r>
      <w:r>
        <w:t xml:space="preserve"> FileInputStream(</w:t>
      </w:r>
      <w:r>
        <w:rPr>
          <w:color w:val="2A00FF"/>
        </w:rPr>
        <w:t>"student.txt"</w:t>
      </w:r>
      <w:r>
        <w:t>);</w:t>
      </w:r>
    </w:p>
    <w:p w14:paraId="2CF77F5A" w14:textId="77777777" w:rsidR="00B06CC1" w:rsidRDefault="00B06CC1" w:rsidP="00B06CC1">
      <w:pPr>
        <w:pStyle w:val="1Output"/>
        <w:rPr>
          <w:color w:val="4C483D" w:themeColor="text2"/>
        </w:rPr>
      </w:pPr>
      <w:r>
        <w:t xml:space="preserve">                ObjectInputStream ois = </w:t>
      </w:r>
      <w:r>
        <w:rPr>
          <w:bCs/>
          <w:color w:val="7F0055"/>
        </w:rPr>
        <w:t>new</w:t>
      </w:r>
      <w:r>
        <w:t xml:space="preserve"> ObjectInputStream(fis);</w:t>
      </w:r>
    </w:p>
    <w:p w14:paraId="2DDD5F9C" w14:textId="77777777" w:rsidR="00B06CC1" w:rsidRDefault="00B06CC1" w:rsidP="00B06CC1">
      <w:pPr>
        <w:pStyle w:val="1Output"/>
        <w:rPr>
          <w:color w:val="4C483D" w:themeColor="text2"/>
        </w:rPr>
      </w:pPr>
      <w:r>
        <w:t xml:space="preserve">                Student st = (Student)ois.readObject();</w:t>
      </w:r>
    </w:p>
    <w:p w14:paraId="20A9BB31" w14:textId="77777777" w:rsidR="00B06CC1" w:rsidRDefault="00B06CC1" w:rsidP="00B06CC1">
      <w:pPr>
        <w:pStyle w:val="1Output"/>
        <w:rPr>
          <w:color w:val="4C483D" w:themeColor="text2"/>
        </w:rPr>
      </w:pPr>
      <w:r>
        <w:t xml:space="preserve">                System.out.println(st.getSno());</w:t>
      </w:r>
    </w:p>
    <w:p w14:paraId="2A7F0046" w14:textId="77777777" w:rsidR="00B06CC1" w:rsidRDefault="00B06CC1" w:rsidP="00B06CC1">
      <w:pPr>
        <w:pStyle w:val="1Output"/>
        <w:rPr>
          <w:color w:val="4C483D" w:themeColor="text2"/>
        </w:rPr>
      </w:pPr>
      <w:r>
        <w:t xml:space="preserve">                System.out.println(st.getName());</w:t>
      </w:r>
    </w:p>
    <w:p w14:paraId="653A3D1E" w14:textId="77777777" w:rsidR="00B06CC1" w:rsidRDefault="00B06CC1" w:rsidP="00B06CC1">
      <w:pPr>
        <w:pStyle w:val="1Output"/>
        <w:rPr>
          <w:color w:val="4C483D" w:themeColor="text2"/>
        </w:rPr>
      </w:pPr>
      <w:r>
        <w:t xml:space="preserve">                System.out.println(st.getAddr()); </w:t>
      </w:r>
    </w:p>
    <w:p w14:paraId="064790E0" w14:textId="77777777" w:rsidR="00B06CC1" w:rsidRDefault="00B06CC1" w:rsidP="00B06CC1">
      <w:pPr>
        <w:pStyle w:val="1Output"/>
        <w:rPr>
          <w:color w:val="4C483D" w:themeColor="text2"/>
        </w:rPr>
      </w:pPr>
      <w:r>
        <w:t xml:space="preserve">        </w:t>
      </w:r>
      <w:r>
        <w:tab/>
        <w:t>}</w:t>
      </w:r>
    </w:p>
    <w:p w14:paraId="028DA736" w14:textId="77777777" w:rsidR="00B06CC1" w:rsidRDefault="00B06CC1" w:rsidP="00B06CC1">
      <w:pPr>
        <w:pStyle w:val="1Output"/>
        <w:rPr>
          <w:color w:val="4C483D" w:themeColor="text2"/>
        </w:rPr>
      </w:pPr>
      <w:r>
        <w:t xml:space="preserve">        </w:t>
      </w:r>
      <w:r>
        <w:tab/>
        <w:t>}</w:t>
      </w:r>
    </w:p>
    <w:p w14:paraId="37ECB541" w14:textId="77777777" w:rsidR="00B0318E" w:rsidRDefault="00B0318E" w:rsidP="00E80E5F">
      <w:pPr>
        <w:spacing w:after="0" w:line="360" w:lineRule="auto"/>
      </w:pPr>
    </w:p>
    <w:p w14:paraId="5300C26F" w14:textId="77777777" w:rsidR="0014430C" w:rsidRDefault="00B0318E" w:rsidP="0014430C">
      <w:pPr>
        <w:spacing w:after="0" w:line="240" w:lineRule="auto"/>
        <w:rPr>
          <w:b/>
          <w:color w:val="FF0000"/>
        </w:rPr>
      </w:pPr>
      <w:bookmarkStart w:id="104" w:name="_Toc2631498"/>
      <w:r w:rsidRPr="00B0318E">
        <w:rPr>
          <w:rStyle w:val="Heading3Char0"/>
        </w:rPr>
        <w:t>Can a Serializable class contain a non-serializable field in Java? (</w:t>
      </w:r>
      <w:bookmarkEnd w:id="104"/>
      <w:r w:rsidR="00013F2F">
        <w:fldChar w:fldCharType="begin"/>
      </w:r>
      <w:r w:rsidR="00013F2F">
        <w:instrText xml:space="preserve"> HYPERLINK "http://javarevisited.blogspot.sg/2016/09/how-to-serialize-object-in-java-serialization-example.html" </w:instrText>
      </w:r>
      <w:r w:rsidR="00013F2F">
        <w:fldChar w:fldCharType="separate"/>
      </w:r>
      <w:r w:rsidRPr="00B0318E">
        <w:rPr>
          <w:rStyle w:val="Heading3Char0"/>
        </w:rPr>
        <w:t>answer</w:t>
      </w:r>
      <w:r w:rsidR="00013F2F">
        <w:rPr>
          <w:rStyle w:val="Heading3Char0"/>
        </w:rPr>
        <w:fldChar w:fldCharType="end"/>
      </w:r>
      <w:r w:rsidRPr="00B0318E">
        <w:rPr>
          <w:rStyle w:val="Heading3Char0"/>
        </w:rPr>
        <w:t>)</w:t>
      </w:r>
      <w:r w:rsidRPr="00B0318E">
        <w:br/>
        <w:t xml:space="preserve">Yes, but you need to make it either </w:t>
      </w:r>
      <w:r w:rsidRPr="00580E56">
        <w:rPr>
          <w:rStyle w:val="2SyntaxChar"/>
        </w:rPr>
        <w:t>static</w:t>
      </w:r>
      <w:r w:rsidRPr="00B0318E">
        <w:rPr>
          <w:b/>
        </w:rPr>
        <w:t xml:space="preserve"> or </w:t>
      </w:r>
      <w:r w:rsidRPr="00580E56">
        <w:rPr>
          <w:rStyle w:val="3BlueChar"/>
        </w:rPr>
        <w:t>transient</w:t>
      </w:r>
      <w:r w:rsidRPr="00B0318E">
        <w:t>.</w:t>
      </w:r>
      <w:r w:rsidRPr="00B0318E">
        <w:br/>
      </w:r>
    </w:p>
    <w:p w14:paraId="0EF24C8B" w14:textId="27250A16" w:rsidR="003A3D1D" w:rsidRDefault="003A3D1D" w:rsidP="0014430C">
      <w:pPr>
        <w:spacing w:after="0"/>
        <w:rPr>
          <w:b/>
          <w:color w:val="FF0000"/>
        </w:rPr>
      </w:pPr>
      <w:r w:rsidRPr="003A3D1D">
        <w:rPr>
          <w:b/>
          <w:color w:val="FF0000"/>
        </w:rPr>
        <w:t>A static variable cannot be serialized.</w:t>
      </w:r>
    </w:p>
    <w:p w14:paraId="006F2061" w14:textId="77777777" w:rsidR="00B0318E" w:rsidRDefault="003A3D1D" w:rsidP="0014430C">
      <w:pPr>
        <w:spacing w:after="0" w:line="240" w:lineRule="auto"/>
        <w:rPr>
          <w:b/>
          <w:bCs/>
        </w:rPr>
      </w:pPr>
      <w:r w:rsidRPr="003A3D1D">
        <w:rPr>
          <w:b/>
          <w:bCs/>
        </w:rPr>
        <w:t>Static</w:t>
      </w:r>
      <w:r w:rsidRPr="003A3D1D">
        <w:t> variables belong to a class and not to any individual instance. The concept of</w:t>
      </w:r>
      <w:r>
        <w:t xml:space="preserve"> </w:t>
      </w:r>
      <w:r w:rsidRPr="003A3D1D">
        <w:rPr>
          <w:b/>
          <w:bCs/>
        </w:rPr>
        <w:t>serialization</w:t>
      </w:r>
      <w:r w:rsidRPr="003A3D1D">
        <w:t> is concerned with the object's current state. Only data associated with a specific instance of a class is </w:t>
      </w:r>
      <w:r w:rsidRPr="003A3D1D">
        <w:rPr>
          <w:b/>
          <w:bCs/>
        </w:rPr>
        <w:t>serialized</w:t>
      </w:r>
      <w:r w:rsidRPr="003A3D1D">
        <w:t>, therefore </w:t>
      </w:r>
      <w:r w:rsidRPr="003A3D1D">
        <w:rPr>
          <w:b/>
          <w:bCs/>
        </w:rPr>
        <w:t>static</w:t>
      </w:r>
      <w:r w:rsidRPr="003A3D1D">
        <w:t> member fields are ignored during </w:t>
      </w:r>
      <w:r w:rsidRPr="003A3D1D">
        <w:rPr>
          <w:b/>
          <w:bCs/>
        </w:rPr>
        <w:t>serialization</w:t>
      </w:r>
    </w:p>
    <w:p w14:paraId="4139C5A1" w14:textId="5467FC29" w:rsidR="00CB13DC" w:rsidRPr="00316BBE" w:rsidRDefault="00CB13DC" w:rsidP="0014430C">
      <w:pPr>
        <w:pStyle w:val="1Output"/>
        <w:rPr>
          <w:color w:val="4C483D" w:themeColor="text2"/>
        </w:rPr>
      </w:pPr>
      <w:r w:rsidRPr="00316BBE">
        <w:rPr>
          <w:bCs/>
          <w:color w:val="7F0055"/>
        </w:rPr>
        <w:t>class</w:t>
      </w:r>
      <w:r w:rsidRPr="00316BBE">
        <w:t xml:space="preserve"> Student </w:t>
      </w:r>
      <w:r w:rsidRPr="00316BBE">
        <w:rPr>
          <w:bCs/>
          <w:color w:val="7F0055"/>
        </w:rPr>
        <w:t>implements</w:t>
      </w:r>
      <w:r w:rsidRPr="00316BBE">
        <w:t xml:space="preserve"> Serializable {</w:t>
      </w:r>
    </w:p>
    <w:p w14:paraId="605F7931" w14:textId="77777777" w:rsidR="00CB13DC" w:rsidRPr="00316BBE" w:rsidRDefault="00CB13DC" w:rsidP="00CB13DC">
      <w:pPr>
        <w:pStyle w:val="1Output"/>
        <w:rPr>
          <w:color w:val="4C483D" w:themeColor="text2"/>
        </w:rPr>
      </w:pPr>
      <w:r w:rsidRPr="00316BBE">
        <w:t xml:space="preserve">    </w:t>
      </w:r>
      <w:r w:rsidRPr="00316BBE">
        <w:rPr>
          <w:bCs/>
          <w:color w:val="7F0055"/>
        </w:rPr>
        <w:t>private</w:t>
      </w:r>
      <w:r w:rsidRPr="00316BBE">
        <w:t xml:space="preserve"> </w:t>
      </w:r>
      <w:r w:rsidRPr="00316BBE">
        <w:rPr>
          <w:bCs/>
          <w:color w:val="7F0055"/>
        </w:rPr>
        <w:t>int</w:t>
      </w:r>
      <w:r w:rsidRPr="00316BBE">
        <w:t xml:space="preserve"> </w:t>
      </w:r>
      <w:r w:rsidRPr="00316BBE">
        <w:rPr>
          <w:color w:val="0000C0"/>
        </w:rPr>
        <w:t>sno</w:t>
      </w:r>
      <w:r w:rsidRPr="00316BBE">
        <w:t>;</w:t>
      </w:r>
    </w:p>
    <w:p w14:paraId="63D1DC49" w14:textId="2B5432D3" w:rsidR="00CB13DC" w:rsidRPr="00316BBE" w:rsidRDefault="00CB13DC" w:rsidP="00F0343B">
      <w:pPr>
        <w:pStyle w:val="1Output"/>
        <w:rPr>
          <w:color w:val="4C483D" w:themeColor="text2"/>
        </w:rPr>
      </w:pPr>
      <w:r w:rsidRPr="00316BBE">
        <w:t xml:space="preserve">    </w:t>
      </w:r>
      <w:r w:rsidRPr="00316BBE">
        <w:rPr>
          <w:bCs/>
          <w:color w:val="7F0055"/>
        </w:rPr>
        <w:t>private</w:t>
      </w:r>
      <w:r w:rsidRPr="00316BBE">
        <w:t xml:space="preserve"> </w:t>
      </w:r>
      <w:r w:rsidRPr="00316BBE">
        <w:rPr>
          <w:bCs/>
          <w:color w:val="7F0055"/>
        </w:rPr>
        <w:t>static</w:t>
      </w:r>
      <w:r w:rsidRPr="00316BBE">
        <w:t xml:space="preserve"> String </w:t>
      </w:r>
      <w:r w:rsidRPr="00316BBE">
        <w:rPr>
          <w:i/>
          <w:iCs/>
          <w:color w:val="0000C0"/>
        </w:rPr>
        <w:t>name</w:t>
      </w:r>
      <w:r w:rsidRPr="00316BBE">
        <w:t>;</w:t>
      </w:r>
    </w:p>
    <w:p w14:paraId="04FCC32D" w14:textId="77777777" w:rsidR="00CB13DC" w:rsidRPr="00316BBE" w:rsidRDefault="00CB13DC" w:rsidP="00CB13DC">
      <w:pPr>
        <w:pStyle w:val="1Output"/>
        <w:rPr>
          <w:color w:val="4C483D" w:themeColor="text2"/>
        </w:rPr>
      </w:pPr>
      <w:r w:rsidRPr="00316BBE">
        <w:t>}</w:t>
      </w:r>
    </w:p>
    <w:p w14:paraId="6FD842FA" w14:textId="77777777" w:rsidR="00CB13DC" w:rsidRPr="00316BBE" w:rsidRDefault="00CB13DC" w:rsidP="00CB13DC">
      <w:pPr>
        <w:pStyle w:val="1Output"/>
        <w:rPr>
          <w:color w:val="4C483D" w:themeColor="text2"/>
        </w:rPr>
      </w:pPr>
      <w:r w:rsidRPr="00316BBE">
        <w:rPr>
          <w:bCs/>
          <w:color w:val="7F0055"/>
        </w:rPr>
        <w:t>public</w:t>
      </w:r>
      <w:r w:rsidRPr="00316BBE">
        <w:t xml:space="preserve"> </w:t>
      </w:r>
      <w:r w:rsidRPr="00316BBE">
        <w:rPr>
          <w:bCs/>
          <w:color w:val="7F0055"/>
        </w:rPr>
        <w:t>class</w:t>
      </w:r>
      <w:r w:rsidRPr="00316BBE">
        <w:t xml:space="preserve"> Demo {</w:t>
      </w:r>
    </w:p>
    <w:p w14:paraId="568E6269" w14:textId="77777777" w:rsidR="00CB13DC" w:rsidRPr="00316BBE" w:rsidRDefault="00CB13DC" w:rsidP="00CB13DC">
      <w:pPr>
        <w:pStyle w:val="1Output"/>
        <w:rPr>
          <w:color w:val="4C483D" w:themeColor="text2"/>
        </w:rPr>
      </w:pPr>
      <w:r w:rsidRPr="00316BBE">
        <w:tab/>
      </w:r>
      <w:r w:rsidRPr="00316BBE">
        <w:rPr>
          <w:bCs/>
          <w:color w:val="7F0055"/>
        </w:rPr>
        <w:t>public</w:t>
      </w:r>
      <w:r w:rsidRPr="00316BBE">
        <w:t xml:space="preserve"> </w:t>
      </w:r>
      <w:r w:rsidRPr="00316BBE">
        <w:rPr>
          <w:bCs/>
          <w:color w:val="7F0055"/>
        </w:rPr>
        <w:t>static</w:t>
      </w:r>
      <w:r w:rsidRPr="00316BBE">
        <w:t xml:space="preserve"> </w:t>
      </w:r>
      <w:r w:rsidRPr="00316BBE">
        <w:rPr>
          <w:bCs/>
          <w:color w:val="7F0055"/>
        </w:rPr>
        <w:t>void</w:t>
      </w:r>
      <w:r w:rsidRPr="00316BBE">
        <w:t xml:space="preserve"> main(String[] </w:t>
      </w:r>
      <w:r w:rsidRPr="00316BBE">
        <w:rPr>
          <w:color w:val="6A3E3E"/>
        </w:rPr>
        <w:t>args</w:t>
      </w:r>
      <w:r w:rsidRPr="00316BBE">
        <w:t xml:space="preserve">) </w:t>
      </w:r>
      <w:r w:rsidRPr="00316BBE">
        <w:rPr>
          <w:bCs/>
          <w:color w:val="7F0055"/>
        </w:rPr>
        <w:t>throws</w:t>
      </w:r>
      <w:r w:rsidRPr="00316BBE">
        <w:t xml:space="preserve">  Exception {</w:t>
      </w:r>
    </w:p>
    <w:p w14:paraId="2F623E12" w14:textId="77777777" w:rsidR="00CB13DC" w:rsidRPr="00316BBE" w:rsidRDefault="00CB13DC" w:rsidP="00CB13DC">
      <w:pPr>
        <w:pStyle w:val="1Output"/>
        <w:rPr>
          <w:color w:val="4C483D" w:themeColor="text2"/>
        </w:rPr>
      </w:pPr>
      <w:r w:rsidRPr="00316BBE">
        <w:tab/>
        <w:t xml:space="preserve">    Student </w:t>
      </w:r>
      <w:r w:rsidRPr="00316BBE">
        <w:rPr>
          <w:color w:val="6A3E3E"/>
        </w:rPr>
        <w:t>student</w:t>
      </w:r>
      <w:r w:rsidRPr="00316BBE">
        <w:t xml:space="preserve"> = </w:t>
      </w:r>
      <w:r w:rsidRPr="00316BBE">
        <w:rPr>
          <w:bCs/>
          <w:color w:val="7F0055"/>
        </w:rPr>
        <w:t>new</w:t>
      </w:r>
      <w:r w:rsidRPr="00316BBE">
        <w:t xml:space="preserve"> Student();</w:t>
      </w:r>
    </w:p>
    <w:p w14:paraId="66F40FE7" w14:textId="77777777" w:rsidR="00CB13DC" w:rsidRPr="00316BBE" w:rsidRDefault="00CB13DC" w:rsidP="00CB13DC">
      <w:pPr>
        <w:pStyle w:val="1Output"/>
        <w:rPr>
          <w:color w:val="4C483D" w:themeColor="text2"/>
        </w:rPr>
      </w:pPr>
      <w:r w:rsidRPr="00316BBE">
        <w:tab/>
        <w:t xml:space="preserve">    </w:t>
      </w:r>
      <w:r w:rsidRPr="00316BBE">
        <w:rPr>
          <w:color w:val="6A3E3E"/>
        </w:rPr>
        <w:t>student</w:t>
      </w:r>
      <w:r w:rsidRPr="00316BBE">
        <w:t>.setSno(101);</w:t>
      </w:r>
    </w:p>
    <w:p w14:paraId="4153F1A4" w14:textId="72BB65B8" w:rsidR="00CB13DC" w:rsidRPr="00316BBE" w:rsidRDefault="00CB13DC" w:rsidP="00CB13DC">
      <w:pPr>
        <w:pStyle w:val="1Output"/>
        <w:rPr>
          <w:color w:val="4C483D" w:themeColor="text2"/>
        </w:rPr>
      </w:pPr>
      <w:r w:rsidRPr="00316BBE">
        <w:tab/>
        <w:t xml:space="preserve">    </w:t>
      </w:r>
      <w:r w:rsidRPr="00316BBE">
        <w:rPr>
          <w:color w:val="6A3E3E"/>
        </w:rPr>
        <w:t>student</w:t>
      </w:r>
      <w:r w:rsidRPr="00316BBE">
        <w:t>.</w:t>
      </w:r>
      <w:r w:rsidRPr="00316BBE">
        <w:rPr>
          <w:i/>
          <w:iCs/>
        </w:rPr>
        <w:t>setName</w:t>
      </w:r>
      <w:r w:rsidRPr="00316BBE">
        <w:t>(</w:t>
      </w:r>
      <w:r w:rsidRPr="00316BBE">
        <w:rPr>
          <w:color w:val="2A00FF"/>
        </w:rPr>
        <w:t>"Satya Kaveti"</w:t>
      </w:r>
      <w:r w:rsidRPr="00316BBE">
        <w:t>);</w:t>
      </w:r>
      <w:r w:rsidRPr="00316BBE">
        <w:tab/>
        <w:t xml:space="preserve">  </w:t>
      </w:r>
    </w:p>
    <w:p w14:paraId="4C6A08CE" w14:textId="77777777" w:rsidR="00CB13DC" w:rsidRPr="00316BBE" w:rsidRDefault="00CB13DC" w:rsidP="00CB13DC">
      <w:pPr>
        <w:pStyle w:val="1Output"/>
        <w:rPr>
          <w:color w:val="4C483D" w:themeColor="text2"/>
        </w:rPr>
      </w:pPr>
      <w:r w:rsidRPr="00316BBE">
        <w:tab/>
        <w:t xml:space="preserve">    </w:t>
      </w:r>
    </w:p>
    <w:p w14:paraId="1AE093B7" w14:textId="77777777" w:rsidR="00CB13DC" w:rsidRPr="00316BBE" w:rsidRDefault="00CB13DC" w:rsidP="00CB13DC">
      <w:pPr>
        <w:pStyle w:val="1Output"/>
        <w:rPr>
          <w:color w:val="4C483D" w:themeColor="text2"/>
        </w:rPr>
      </w:pPr>
      <w:r w:rsidRPr="00316BBE">
        <w:tab/>
        <w:t xml:space="preserve">    FileOutputStream </w:t>
      </w:r>
      <w:r w:rsidRPr="00316BBE">
        <w:rPr>
          <w:color w:val="6A3E3E"/>
        </w:rPr>
        <w:t>fos</w:t>
      </w:r>
      <w:r w:rsidRPr="00316BBE">
        <w:t xml:space="preserve"> = </w:t>
      </w:r>
      <w:r w:rsidRPr="00316BBE">
        <w:rPr>
          <w:bCs/>
          <w:color w:val="7F0055"/>
        </w:rPr>
        <w:t>new</w:t>
      </w:r>
      <w:r w:rsidRPr="00316BBE">
        <w:t xml:space="preserve"> FileOutputStream(</w:t>
      </w:r>
      <w:r w:rsidRPr="00316BBE">
        <w:rPr>
          <w:color w:val="2A00FF"/>
        </w:rPr>
        <w:t>"student.txt"</w:t>
      </w:r>
      <w:r w:rsidRPr="00316BBE">
        <w:t>);</w:t>
      </w:r>
    </w:p>
    <w:p w14:paraId="348F94E5" w14:textId="77777777" w:rsidR="00CB13DC" w:rsidRPr="00316BBE" w:rsidRDefault="00CB13DC" w:rsidP="00CB13DC">
      <w:pPr>
        <w:pStyle w:val="1Output"/>
        <w:rPr>
          <w:color w:val="4C483D" w:themeColor="text2"/>
        </w:rPr>
      </w:pPr>
      <w:r w:rsidRPr="00316BBE">
        <w:tab/>
        <w:t xml:space="preserve">    ObjectOutputStream </w:t>
      </w:r>
      <w:r w:rsidRPr="00316BBE">
        <w:rPr>
          <w:color w:val="6A3E3E"/>
        </w:rPr>
        <w:t>oos</w:t>
      </w:r>
      <w:r w:rsidRPr="00316BBE">
        <w:t xml:space="preserve"> = </w:t>
      </w:r>
      <w:r w:rsidRPr="00316BBE">
        <w:rPr>
          <w:bCs/>
          <w:color w:val="7F0055"/>
        </w:rPr>
        <w:t>new</w:t>
      </w:r>
      <w:r w:rsidRPr="00316BBE">
        <w:t xml:space="preserve"> ObjectOutputStream(</w:t>
      </w:r>
      <w:r w:rsidRPr="00316BBE">
        <w:rPr>
          <w:color w:val="6A3E3E"/>
        </w:rPr>
        <w:t>fos</w:t>
      </w:r>
      <w:r w:rsidRPr="00316BBE">
        <w:t>);</w:t>
      </w:r>
    </w:p>
    <w:p w14:paraId="034FDEA0" w14:textId="77777777" w:rsidR="00CB13DC" w:rsidRPr="00316BBE" w:rsidRDefault="00CB13DC" w:rsidP="00CB13DC">
      <w:pPr>
        <w:pStyle w:val="1Output"/>
        <w:rPr>
          <w:color w:val="4C483D" w:themeColor="text2"/>
        </w:rPr>
      </w:pPr>
      <w:r w:rsidRPr="00316BBE">
        <w:tab/>
        <w:t xml:space="preserve">    </w:t>
      </w:r>
      <w:r w:rsidRPr="00316BBE">
        <w:rPr>
          <w:color w:val="6A3E3E"/>
        </w:rPr>
        <w:t>oos</w:t>
      </w:r>
      <w:r w:rsidRPr="00316BBE">
        <w:t>.writeObject(</w:t>
      </w:r>
      <w:r w:rsidRPr="00316BBE">
        <w:rPr>
          <w:color w:val="6A3E3E"/>
        </w:rPr>
        <w:t>student</w:t>
      </w:r>
      <w:r w:rsidRPr="00316BBE">
        <w:t xml:space="preserve">);   </w:t>
      </w:r>
    </w:p>
    <w:p w14:paraId="2A1C53E7" w14:textId="77777777" w:rsidR="00CB13DC" w:rsidRPr="00316BBE" w:rsidRDefault="00CB13DC" w:rsidP="00CB13DC">
      <w:pPr>
        <w:pStyle w:val="1Output"/>
        <w:rPr>
          <w:color w:val="4C483D" w:themeColor="text2"/>
        </w:rPr>
      </w:pPr>
      <w:r w:rsidRPr="00316BBE">
        <w:tab/>
        <w:t xml:space="preserve">    </w:t>
      </w:r>
    </w:p>
    <w:p w14:paraId="1BCB8C1B" w14:textId="77777777" w:rsidR="00CB13DC" w:rsidRPr="00316BBE" w:rsidRDefault="00CB13DC" w:rsidP="00CB13DC">
      <w:pPr>
        <w:pStyle w:val="1Output"/>
        <w:rPr>
          <w:color w:val="4C483D" w:themeColor="text2"/>
        </w:rPr>
      </w:pPr>
      <w:r w:rsidRPr="00316BBE">
        <w:tab/>
        <w:t xml:space="preserve">    FileInputStream </w:t>
      </w:r>
      <w:r w:rsidRPr="00316BBE">
        <w:rPr>
          <w:color w:val="6A3E3E"/>
        </w:rPr>
        <w:t>fis</w:t>
      </w:r>
      <w:r w:rsidRPr="00316BBE">
        <w:t xml:space="preserve"> = </w:t>
      </w:r>
      <w:r w:rsidRPr="00316BBE">
        <w:rPr>
          <w:bCs/>
          <w:color w:val="7F0055"/>
        </w:rPr>
        <w:t>new</w:t>
      </w:r>
      <w:r w:rsidRPr="00316BBE">
        <w:t xml:space="preserve"> FileInputStream(</w:t>
      </w:r>
      <w:r w:rsidRPr="00316BBE">
        <w:rPr>
          <w:color w:val="2A00FF"/>
        </w:rPr>
        <w:t>"student.txt"</w:t>
      </w:r>
      <w:r w:rsidRPr="00316BBE">
        <w:t>);</w:t>
      </w:r>
    </w:p>
    <w:p w14:paraId="6ACAA15A" w14:textId="0113F64F" w:rsidR="00CB13DC" w:rsidRPr="00316BBE" w:rsidRDefault="00CB13DC" w:rsidP="00CB13DC">
      <w:pPr>
        <w:pStyle w:val="1Output"/>
        <w:rPr>
          <w:color w:val="4C483D" w:themeColor="text2"/>
        </w:rPr>
      </w:pPr>
      <w:r w:rsidRPr="00316BBE">
        <w:t xml:space="preserve">       </w:t>
      </w:r>
      <w:r w:rsidR="00496A8F">
        <w:tab/>
        <w:t xml:space="preserve">  </w:t>
      </w:r>
      <w:r w:rsidRPr="00316BBE">
        <w:t xml:space="preserve"> </w:t>
      </w:r>
      <w:r w:rsidR="00496A8F">
        <w:t xml:space="preserve"> </w:t>
      </w:r>
      <w:r w:rsidRPr="00316BBE">
        <w:t xml:space="preserve">ObjectInputStream </w:t>
      </w:r>
      <w:r w:rsidRPr="00316BBE">
        <w:rPr>
          <w:color w:val="6A3E3E"/>
        </w:rPr>
        <w:t>ois</w:t>
      </w:r>
      <w:r w:rsidRPr="00316BBE">
        <w:t xml:space="preserve"> = </w:t>
      </w:r>
      <w:r w:rsidRPr="00316BBE">
        <w:rPr>
          <w:bCs/>
          <w:color w:val="7F0055"/>
        </w:rPr>
        <w:t>new</w:t>
      </w:r>
      <w:r w:rsidRPr="00316BBE">
        <w:t xml:space="preserve"> ObjectInputStream(</w:t>
      </w:r>
      <w:r w:rsidRPr="00316BBE">
        <w:rPr>
          <w:color w:val="6A3E3E"/>
        </w:rPr>
        <w:t>fis</w:t>
      </w:r>
      <w:r w:rsidRPr="00316BBE">
        <w:t>);</w:t>
      </w:r>
    </w:p>
    <w:p w14:paraId="7A9CE6B6" w14:textId="2F9E20D3" w:rsidR="00CB13DC" w:rsidRPr="00316BBE" w:rsidRDefault="00CB13DC" w:rsidP="00496A8F">
      <w:pPr>
        <w:pStyle w:val="1Output"/>
        <w:rPr>
          <w:color w:val="4C483D" w:themeColor="text2"/>
        </w:rPr>
      </w:pPr>
      <w:r w:rsidRPr="00316BBE">
        <w:t xml:space="preserve">      </w:t>
      </w:r>
      <w:r w:rsidR="00496A8F" w:rsidRPr="00316BBE">
        <w:t xml:space="preserve">    </w:t>
      </w:r>
      <w:r w:rsidRPr="00316BBE">
        <w:t xml:space="preserve">  Student </w:t>
      </w:r>
      <w:r w:rsidRPr="00316BBE">
        <w:rPr>
          <w:color w:val="6A3E3E"/>
        </w:rPr>
        <w:t>st</w:t>
      </w:r>
      <w:r w:rsidRPr="00316BBE">
        <w:t xml:space="preserve"> = (Student)</w:t>
      </w:r>
      <w:r w:rsidRPr="00316BBE">
        <w:rPr>
          <w:color w:val="6A3E3E"/>
        </w:rPr>
        <w:t>ois</w:t>
      </w:r>
      <w:r w:rsidRPr="00316BBE">
        <w:t>.readObject();</w:t>
      </w:r>
    </w:p>
    <w:p w14:paraId="704BDF68" w14:textId="605DFB7E" w:rsidR="00CB13DC" w:rsidRPr="00316BBE" w:rsidRDefault="00CB13DC" w:rsidP="00496A8F">
      <w:pPr>
        <w:pStyle w:val="1Output"/>
        <w:rPr>
          <w:color w:val="4C483D" w:themeColor="text2"/>
        </w:rPr>
      </w:pPr>
      <w:r w:rsidRPr="00316BBE">
        <w:t xml:space="preserve">      </w:t>
      </w:r>
      <w:r w:rsidR="00496A8F" w:rsidRPr="00316BBE">
        <w:t xml:space="preserve">    </w:t>
      </w:r>
      <w:r w:rsidRPr="00316BBE">
        <w:t xml:space="preserve">  System.</w:t>
      </w:r>
      <w:r w:rsidRPr="00316BBE">
        <w:rPr>
          <w:bCs/>
          <w:i/>
          <w:iCs/>
          <w:color w:val="0000C0"/>
        </w:rPr>
        <w:t>out</w:t>
      </w:r>
      <w:r w:rsidRPr="00316BBE">
        <w:t>.println(</w:t>
      </w:r>
      <w:r w:rsidRPr="00316BBE">
        <w:rPr>
          <w:color w:val="6A3E3E"/>
        </w:rPr>
        <w:t>st</w:t>
      </w:r>
      <w:r w:rsidRPr="00316BBE">
        <w:t>.getSno());</w:t>
      </w:r>
    </w:p>
    <w:p w14:paraId="4104E305" w14:textId="1A3A4147" w:rsidR="00CB13DC" w:rsidRPr="00316BBE" w:rsidRDefault="00CB13DC" w:rsidP="00CB13DC">
      <w:pPr>
        <w:pStyle w:val="1Output"/>
        <w:rPr>
          <w:color w:val="4C483D" w:themeColor="text2"/>
        </w:rPr>
      </w:pPr>
      <w:r w:rsidRPr="00316BBE">
        <w:t xml:space="preserve">      </w:t>
      </w:r>
      <w:r w:rsidR="00496A8F" w:rsidRPr="00316BBE">
        <w:t xml:space="preserve">    </w:t>
      </w:r>
      <w:r w:rsidRPr="00316BBE">
        <w:t xml:space="preserve">  System.</w:t>
      </w:r>
      <w:r w:rsidRPr="00316BBE">
        <w:rPr>
          <w:bCs/>
          <w:i/>
          <w:iCs/>
          <w:color w:val="0000C0"/>
        </w:rPr>
        <w:t>out</w:t>
      </w:r>
      <w:r w:rsidRPr="00316BBE">
        <w:t>.println(</w:t>
      </w:r>
      <w:r w:rsidRPr="00316BBE">
        <w:rPr>
          <w:color w:val="6A3E3E"/>
        </w:rPr>
        <w:t>st</w:t>
      </w:r>
      <w:r w:rsidRPr="00316BBE">
        <w:t>.</w:t>
      </w:r>
      <w:r w:rsidRPr="00316BBE">
        <w:rPr>
          <w:i/>
          <w:iCs/>
        </w:rPr>
        <w:t>getName</w:t>
      </w:r>
      <w:r w:rsidRPr="00316BBE">
        <w:t xml:space="preserve">());       </w:t>
      </w:r>
    </w:p>
    <w:p w14:paraId="738618F8" w14:textId="77777777" w:rsidR="00CB13DC" w:rsidRPr="00316BBE" w:rsidRDefault="00CB13DC" w:rsidP="00CB13DC">
      <w:pPr>
        <w:pStyle w:val="1Output"/>
        <w:rPr>
          <w:color w:val="4C483D" w:themeColor="text2"/>
        </w:rPr>
      </w:pPr>
      <w:r w:rsidRPr="00316BBE">
        <w:tab/>
        <w:t>}</w:t>
      </w:r>
    </w:p>
    <w:p w14:paraId="7A78E058" w14:textId="77777777" w:rsidR="00CB13DC" w:rsidRPr="00316BBE" w:rsidRDefault="00CB13DC" w:rsidP="00CB13DC">
      <w:pPr>
        <w:pStyle w:val="1Output"/>
        <w:rPr>
          <w:bCs/>
        </w:rPr>
      </w:pPr>
      <w:r w:rsidRPr="00316BBE">
        <w:tab/>
        <w:t>}</w:t>
      </w:r>
    </w:p>
    <w:p w14:paraId="0A4392B9" w14:textId="77777777" w:rsidR="00F75B93" w:rsidRDefault="00F75B93" w:rsidP="00F75B93">
      <w:pPr>
        <w:pStyle w:val="1Output"/>
        <w:shd w:val="clear" w:color="auto" w:fill="000000" w:themeFill="text1"/>
        <w:rPr>
          <w:color w:val="4C483D" w:themeColor="text2"/>
        </w:rPr>
      </w:pPr>
      <w:r>
        <w:t>101</w:t>
      </w:r>
    </w:p>
    <w:p w14:paraId="5D607555" w14:textId="77777777" w:rsidR="00F75B93" w:rsidRDefault="00F75B93" w:rsidP="00F75B93">
      <w:pPr>
        <w:pStyle w:val="1Output"/>
        <w:shd w:val="clear" w:color="auto" w:fill="000000" w:themeFill="text1"/>
        <w:rPr>
          <w:color w:val="FF0000"/>
        </w:rPr>
      </w:pPr>
      <w:r w:rsidRPr="00F75B93">
        <w:rPr>
          <w:color w:val="FF0000"/>
        </w:rPr>
        <w:t>Satya Kaveti</w:t>
      </w:r>
      <w:r>
        <w:rPr>
          <w:color w:val="FF0000"/>
        </w:rPr>
        <w:tab/>
        <w:t>(Static serliaze ?)</w:t>
      </w:r>
    </w:p>
    <w:p w14:paraId="58822B93" w14:textId="77777777" w:rsidR="00CE1307" w:rsidRDefault="00CE1307" w:rsidP="0014430C">
      <w:pPr>
        <w:spacing w:after="0" w:line="240" w:lineRule="auto"/>
      </w:pPr>
    </w:p>
    <w:p w14:paraId="14CE7D3F" w14:textId="24993686" w:rsidR="00CE1307" w:rsidRPr="00CE1307" w:rsidRDefault="00CE1307" w:rsidP="0014430C">
      <w:pPr>
        <w:spacing w:after="0" w:line="240" w:lineRule="auto"/>
      </w:pPr>
      <w:r>
        <w:t xml:space="preserve">Confused? </w:t>
      </w:r>
      <w:r w:rsidRPr="00CE1307">
        <w:t xml:space="preserve">Let’s stop the </w:t>
      </w:r>
      <w:r w:rsidR="00316BBE" w:rsidRPr="00CE1307">
        <w:t>program and</w:t>
      </w:r>
      <w:r w:rsidRPr="00CE1307">
        <w:t xml:space="preserve"> remove writing part &amp; re-run it!</w:t>
      </w:r>
    </w:p>
    <w:p w14:paraId="50A7A15E" w14:textId="77777777" w:rsidR="00CE1307" w:rsidRDefault="00CE1307" w:rsidP="00CE1307">
      <w:pPr>
        <w:pStyle w:val="1Output"/>
        <w:rPr>
          <w:color w:val="4C483D" w:themeColor="text2"/>
        </w:rPr>
      </w:pPr>
      <w:r>
        <w:t>public</w:t>
      </w:r>
      <w:r>
        <w:rPr>
          <w:color w:val="000000"/>
        </w:rPr>
        <w:t xml:space="preserve"> </w:t>
      </w:r>
      <w:r>
        <w:t>class</w:t>
      </w:r>
      <w:r>
        <w:rPr>
          <w:color w:val="000000"/>
        </w:rPr>
        <w:t xml:space="preserve"> Demo {</w:t>
      </w:r>
    </w:p>
    <w:p w14:paraId="2993A4B4" w14:textId="3C0DCD6E" w:rsidR="00CE1307" w:rsidRDefault="00CE1307" w:rsidP="00CE1307">
      <w:pPr>
        <w:pStyle w:val="1Output"/>
        <w:rPr>
          <w:color w:val="4C483D" w:themeColor="text2"/>
        </w:rPr>
      </w:pPr>
      <w:r>
        <w:rPr>
          <w:color w:val="000000"/>
        </w:rPr>
        <w:tab/>
      </w:r>
      <w:r>
        <w:t>public</w:t>
      </w:r>
      <w:r>
        <w:rPr>
          <w:color w:val="000000"/>
        </w:rPr>
        <w:t xml:space="preserve"> </w:t>
      </w:r>
      <w:r>
        <w:t>static</w:t>
      </w:r>
      <w:r>
        <w:rPr>
          <w:color w:val="000000"/>
        </w:rPr>
        <w:t xml:space="preserve"> </w:t>
      </w:r>
      <w:r>
        <w:t>void</w:t>
      </w:r>
      <w:r>
        <w:rPr>
          <w:color w:val="000000"/>
        </w:rPr>
        <w:t xml:space="preserve"> main(String[] </w:t>
      </w:r>
      <w:r>
        <w:rPr>
          <w:color w:val="6A3E3E"/>
        </w:rPr>
        <w:t>args</w:t>
      </w:r>
      <w:r>
        <w:rPr>
          <w:color w:val="000000"/>
        </w:rPr>
        <w:t xml:space="preserve">) </w:t>
      </w:r>
      <w:r>
        <w:t>throws</w:t>
      </w:r>
      <w:r>
        <w:rPr>
          <w:color w:val="000000"/>
        </w:rPr>
        <w:t xml:space="preserve">  Exception {</w:t>
      </w:r>
      <w:r>
        <w:rPr>
          <w:color w:val="000000"/>
        </w:rPr>
        <w:tab/>
        <w:t xml:space="preserve">    </w:t>
      </w:r>
    </w:p>
    <w:p w14:paraId="20224C8F" w14:textId="788ED8FD" w:rsidR="00CE1307" w:rsidRDefault="00CE1307" w:rsidP="00CE1307">
      <w:pPr>
        <w:pStyle w:val="1Output"/>
        <w:rPr>
          <w:color w:val="4C483D" w:themeColor="text2"/>
        </w:rPr>
      </w:pPr>
      <w:r>
        <w:rPr>
          <w:color w:val="000000"/>
        </w:rPr>
        <w:tab/>
      </w:r>
      <w:r w:rsidR="00F0343B">
        <w:rPr>
          <w:color w:val="000000"/>
        </w:rPr>
        <w:tab/>
      </w:r>
      <w:r>
        <w:rPr>
          <w:color w:val="000000"/>
        </w:rPr>
        <w:t xml:space="preserve">FileInputStream </w:t>
      </w:r>
      <w:r>
        <w:rPr>
          <w:color w:val="6A3E3E"/>
        </w:rPr>
        <w:t>fis</w:t>
      </w:r>
      <w:r>
        <w:rPr>
          <w:color w:val="000000"/>
        </w:rPr>
        <w:t xml:space="preserve"> = </w:t>
      </w:r>
      <w:r>
        <w:t>new</w:t>
      </w:r>
      <w:r>
        <w:rPr>
          <w:color w:val="000000"/>
        </w:rPr>
        <w:t xml:space="preserve"> FileInputStream(</w:t>
      </w:r>
      <w:r>
        <w:rPr>
          <w:color w:val="2A00FF"/>
        </w:rPr>
        <w:t>"student.txt"</w:t>
      </w:r>
      <w:r>
        <w:rPr>
          <w:color w:val="000000"/>
        </w:rPr>
        <w:t>);</w:t>
      </w:r>
    </w:p>
    <w:p w14:paraId="5EDFC225" w14:textId="120EC8ED" w:rsidR="00CE1307" w:rsidRDefault="00CE1307" w:rsidP="00CE1307">
      <w:pPr>
        <w:pStyle w:val="1Output"/>
        <w:rPr>
          <w:color w:val="4C483D" w:themeColor="text2"/>
        </w:rPr>
      </w:pPr>
      <w:r>
        <w:rPr>
          <w:color w:val="000000"/>
        </w:rPr>
        <w:t xml:space="preserve">        </w:t>
      </w:r>
      <w:r w:rsidR="00F0343B">
        <w:rPr>
          <w:color w:val="000000"/>
        </w:rPr>
        <w:tab/>
      </w:r>
      <w:r w:rsidR="00F0343B">
        <w:rPr>
          <w:color w:val="000000"/>
        </w:rPr>
        <w:tab/>
      </w:r>
      <w:r>
        <w:rPr>
          <w:color w:val="000000"/>
        </w:rPr>
        <w:t xml:space="preserve">ObjectInputStream </w:t>
      </w:r>
      <w:r>
        <w:rPr>
          <w:color w:val="6A3E3E"/>
          <w:u w:val="single"/>
        </w:rPr>
        <w:t>ois</w:t>
      </w:r>
      <w:r>
        <w:rPr>
          <w:color w:val="000000"/>
        </w:rPr>
        <w:t xml:space="preserve"> = </w:t>
      </w:r>
      <w:r>
        <w:t>new</w:t>
      </w:r>
      <w:r>
        <w:rPr>
          <w:color w:val="000000"/>
        </w:rPr>
        <w:t xml:space="preserve"> ObjectInputStream(</w:t>
      </w:r>
      <w:r>
        <w:rPr>
          <w:color w:val="6A3E3E"/>
        </w:rPr>
        <w:t>fis</w:t>
      </w:r>
      <w:r>
        <w:rPr>
          <w:color w:val="000000"/>
        </w:rPr>
        <w:t>);</w:t>
      </w:r>
    </w:p>
    <w:p w14:paraId="4927E81F" w14:textId="5C3EDD06" w:rsidR="00CE1307" w:rsidRDefault="00CE1307" w:rsidP="00CE1307">
      <w:pPr>
        <w:pStyle w:val="1Output"/>
        <w:rPr>
          <w:color w:val="4C483D" w:themeColor="text2"/>
        </w:rPr>
      </w:pPr>
      <w:r>
        <w:rPr>
          <w:color w:val="000000"/>
        </w:rPr>
        <w:t xml:space="preserve">        </w:t>
      </w:r>
      <w:r w:rsidR="00F0343B">
        <w:rPr>
          <w:color w:val="000000"/>
        </w:rPr>
        <w:tab/>
      </w:r>
      <w:r w:rsidR="00F0343B">
        <w:rPr>
          <w:color w:val="000000"/>
        </w:rPr>
        <w:tab/>
      </w:r>
      <w:r>
        <w:rPr>
          <w:color w:val="000000"/>
        </w:rPr>
        <w:t xml:space="preserve">Student </w:t>
      </w:r>
      <w:r>
        <w:rPr>
          <w:color w:val="6A3E3E"/>
        </w:rPr>
        <w:t>st</w:t>
      </w:r>
      <w:r>
        <w:rPr>
          <w:color w:val="000000"/>
        </w:rPr>
        <w:t xml:space="preserve"> = (Student)</w:t>
      </w:r>
      <w:r>
        <w:rPr>
          <w:color w:val="6A3E3E"/>
        </w:rPr>
        <w:t>ois</w:t>
      </w:r>
      <w:r>
        <w:rPr>
          <w:color w:val="000000"/>
        </w:rPr>
        <w:t>.readObject();</w:t>
      </w:r>
    </w:p>
    <w:p w14:paraId="1B00CF92" w14:textId="36948E03" w:rsidR="00CE1307" w:rsidRDefault="00CE1307" w:rsidP="00CE1307">
      <w:pPr>
        <w:pStyle w:val="1Output"/>
        <w:rPr>
          <w:color w:val="4C483D" w:themeColor="text2"/>
        </w:rPr>
      </w:pPr>
      <w:r>
        <w:rPr>
          <w:color w:val="000000"/>
        </w:rPr>
        <w:t xml:space="preserve">        </w:t>
      </w:r>
      <w:r w:rsidR="00F0343B">
        <w:rPr>
          <w:color w:val="000000"/>
        </w:rPr>
        <w:tab/>
      </w:r>
      <w:r w:rsidR="00F0343B">
        <w:rPr>
          <w:color w:val="000000"/>
        </w:rPr>
        <w:tab/>
      </w:r>
      <w:r>
        <w:rPr>
          <w:color w:val="000000"/>
        </w:rPr>
        <w:t>System.</w:t>
      </w:r>
      <w:r>
        <w:rPr>
          <w:i/>
          <w:iCs/>
          <w:color w:val="0000C0"/>
        </w:rPr>
        <w:t>out</w:t>
      </w:r>
      <w:r>
        <w:rPr>
          <w:color w:val="000000"/>
        </w:rPr>
        <w:t>.println(</w:t>
      </w:r>
      <w:r>
        <w:rPr>
          <w:color w:val="6A3E3E"/>
        </w:rPr>
        <w:t>st</w:t>
      </w:r>
      <w:r>
        <w:rPr>
          <w:color w:val="000000"/>
        </w:rPr>
        <w:t>.getSno());</w:t>
      </w:r>
    </w:p>
    <w:p w14:paraId="57E9CFEF" w14:textId="5E234008" w:rsidR="00CE1307" w:rsidRDefault="00CE1307" w:rsidP="00CE1307">
      <w:pPr>
        <w:pStyle w:val="1Output"/>
        <w:rPr>
          <w:color w:val="4C483D" w:themeColor="text2"/>
        </w:rPr>
      </w:pPr>
      <w:r>
        <w:rPr>
          <w:color w:val="000000"/>
        </w:rPr>
        <w:t xml:space="preserve">        </w:t>
      </w:r>
      <w:r w:rsidR="00F0343B">
        <w:rPr>
          <w:color w:val="000000"/>
        </w:rPr>
        <w:tab/>
      </w:r>
      <w:r w:rsidR="00F0343B">
        <w:rPr>
          <w:color w:val="000000"/>
        </w:rPr>
        <w:tab/>
      </w:r>
      <w:r>
        <w:rPr>
          <w:color w:val="000000"/>
        </w:rPr>
        <w:t>System.</w:t>
      </w:r>
      <w:r>
        <w:rPr>
          <w:i/>
          <w:iCs/>
          <w:color w:val="0000C0"/>
        </w:rPr>
        <w:t>out</w:t>
      </w:r>
      <w:r>
        <w:rPr>
          <w:color w:val="000000"/>
        </w:rPr>
        <w:t>.println(</w:t>
      </w:r>
      <w:r>
        <w:rPr>
          <w:color w:val="6A3E3E"/>
          <w:u w:val="single"/>
        </w:rPr>
        <w:t>st</w:t>
      </w:r>
      <w:r>
        <w:rPr>
          <w:color w:val="000000"/>
          <w:u w:val="single"/>
        </w:rPr>
        <w:t>.</w:t>
      </w:r>
      <w:r>
        <w:rPr>
          <w:i/>
          <w:iCs/>
          <w:color w:val="000000"/>
          <w:u w:val="single"/>
        </w:rPr>
        <w:t>getName</w:t>
      </w:r>
      <w:r>
        <w:rPr>
          <w:color w:val="000000"/>
          <w:u w:val="single"/>
        </w:rPr>
        <w:t>()</w:t>
      </w:r>
      <w:r>
        <w:rPr>
          <w:color w:val="000000"/>
        </w:rPr>
        <w:t xml:space="preserve">);       </w:t>
      </w:r>
    </w:p>
    <w:p w14:paraId="3FDAD605" w14:textId="34B37E22" w:rsidR="00CE1307" w:rsidRDefault="00CE1307" w:rsidP="00F0343B">
      <w:pPr>
        <w:pStyle w:val="1Output"/>
        <w:ind w:firstLine="720"/>
        <w:rPr>
          <w:color w:val="4C483D" w:themeColor="text2"/>
        </w:rPr>
      </w:pPr>
      <w:r>
        <w:rPr>
          <w:color w:val="000000"/>
        </w:rPr>
        <w:t>}</w:t>
      </w:r>
    </w:p>
    <w:p w14:paraId="4951619F" w14:textId="64FA9C2A" w:rsidR="00CE1307" w:rsidRDefault="00CE1307" w:rsidP="00CE1307">
      <w:pPr>
        <w:pStyle w:val="1Output"/>
        <w:rPr>
          <w:color w:val="000000"/>
        </w:rPr>
      </w:pPr>
      <w:r>
        <w:rPr>
          <w:color w:val="000000"/>
        </w:rPr>
        <w:t>}</w:t>
      </w:r>
    </w:p>
    <w:p w14:paraId="521AE881" w14:textId="77777777" w:rsidR="00CE1307" w:rsidRDefault="00CE1307" w:rsidP="00CE1307">
      <w:pPr>
        <w:pStyle w:val="1Output"/>
        <w:shd w:val="clear" w:color="auto" w:fill="000000" w:themeFill="text1"/>
      </w:pPr>
      <w:r>
        <w:t>101</w:t>
      </w:r>
    </w:p>
    <w:p w14:paraId="6D566B3C" w14:textId="77777777" w:rsidR="00CE1307" w:rsidRPr="00CE1307" w:rsidRDefault="00CE1307" w:rsidP="00CE1307">
      <w:pPr>
        <w:pStyle w:val="1Output"/>
        <w:shd w:val="clear" w:color="auto" w:fill="000000" w:themeFill="text1"/>
        <w:rPr>
          <w:color w:val="FF0000"/>
        </w:rPr>
      </w:pPr>
      <w:r w:rsidRPr="00CE1307">
        <w:rPr>
          <w:color w:val="FF0000"/>
        </w:rPr>
        <w:t>null</w:t>
      </w:r>
    </w:p>
    <w:p w14:paraId="275CDCDA" w14:textId="77777777" w:rsidR="00F75B93" w:rsidRDefault="00783B3B" w:rsidP="00E80E5F">
      <w:pPr>
        <w:spacing w:after="0" w:line="240" w:lineRule="auto"/>
      </w:pPr>
      <w:r w:rsidRPr="00783B3B">
        <w:t xml:space="preserve">This clearly indicates that static variable is not stored in the file, but the value of the static variable that is currently loaded into memory is being picked up, when you use </w:t>
      </w:r>
      <w:r>
        <w:rPr>
          <w:color w:val="6A3E3E"/>
          <w:u w:val="single"/>
        </w:rPr>
        <w:t>st</w:t>
      </w:r>
      <w:r>
        <w:rPr>
          <w:color w:val="000000"/>
          <w:u w:val="single"/>
        </w:rPr>
        <w:t>.</w:t>
      </w:r>
      <w:r>
        <w:rPr>
          <w:i/>
          <w:iCs/>
          <w:color w:val="000000"/>
          <w:u w:val="single"/>
        </w:rPr>
        <w:t>getName</w:t>
      </w:r>
      <w:r>
        <w:rPr>
          <w:color w:val="000000"/>
          <w:u w:val="single"/>
        </w:rPr>
        <w:t>()</w:t>
      </w:r>
      <w:r>
        <w:rPr>
          <w:color w:val="000000"/>
        </w:rPr>
        <w:t>);</w:t>
      </w:r>
    </w:p>
    <w:p w14:paraId="36535616" w14:textId="77777777" w:rsidR="00481845" w:rsidRDefault="00170461" w:rsidP="00170461">
      <w:pPr>
        <w:pStyle w:val="Heading2"/>
      </w:pPr>
      <w:bookmarkStart w:id="105" w:name="_Toc2631499"/>
      <w:bookmarkStart w:id="106" w:name="_Toc81318485"/>
      <w:r>
        <w:lastRenderedPageBreak/>
        <w:t>Threads</w:t>
      </w:r>
      <w:bookmarkEnd w:id="105"/>
      <w:bookmarkEnd w:id="106"/>
    </w:p>
    <w:p w14:paraId="361A5D2A" w14:textId="77777777" w:rsidR="00CF3C19" w:rsidRDefault="00CF3C19" w:rsidP="008151C9">
      <w:pPr>
        <w:pStyle w:val="Heading30"/>
      </w:pPr>
      <w:bookmarkStart w:id="107" w:name="_Toc2631500"/>
      <w:r w:rsidRPr="00CF3C19">
        <w:t>What happens if we starts same Thread(ob) Twice?</w:t>
      </w:r>
      <w:bookmarkEnd w:id="107"/>
    </w:p>
    <w:p w14:paraId="2C74DF90" w14:textId="77777777" w:rsidR="001807F1" w:rsidRPr="001807F1" w:rsidRDefault="001807F1" w:rsidP="001807F1">
      <w:pPr>
        <w:pStyle w:val="1Output"/>
      </w:pPr>
      <w:r w:rsidRPr="001807F1">
        <w:rPr>
          <w:rStyle w:val="crayon-m"/>
        </w:rPr>
        <w:t>public</w:t>
      </w:r>
      <w:r w:rsidRPr="001807F1">
        <w:rPr>
          <w:rStyle w:val="crayon-h"/>
        </w:rPr>
        <w:t xml:space="preserve"> </w:t>
      </w:r>
      <w:r w:rsidRPr="001807F1">
        <w:rPr>
          <w:rStyle w:val="crayon-t"/>
        </w:rPr>
        <w:t>class</w:t>
      </w:r>
      <w:r w:rsidRPr="001807F1">
        <w:rPr>
          <w:rStyle w:val="crayon-h"/>
        </w:rPr>
        <w:t xml:space="preserve"> </w:t>
      </w:r>
      <w:r w:rsidRPr="001807F1">
        <w:rPr>
          <w:rStyle w:val="crayon-e"/>
        </w:rPr>
        <w:t>ThreadDemo</w:t>
      </w:r>
      <w:r w:rsidRPr="001807F1">
        <w:rPr>
          <w:rStyle w:val="crayon-h"/>
        </w:rPr>
        <w:t xml:space="preserve"> </w:t>
      </w:r>
      <w:r w:rsidRPr="001807F1">
        <w:rPr>
          <w:rStyle w:val="crayon-r"/>
        </w:rPr>
        <w:t>extends</w:t>
      </w:r>
      <w:r w:rsidRPr="001807F1">
        <w:rPr>
          <w:rStyle w:val="crayon-h"/>
        </w:rPr>
        <w:t xml:space="preserve"> </w:t>
      </w:r>
      <w:r w:rsidRPr="001807F1">
        <w:rPr>
          <w:rStyle w:val="crayon-e"/>
        </w:rPr>
        <w:t>Thread</w:t>
      </w:r>
      <w:r w:rsidRPr="001807F1">
        <w:rPr>
          <w:rStyle w:val="crayon-h"/>
        </w:rPr>
        <w:t xml:space="preserve"> </w:t>
      </w:r>
      <w:r w:rsidRPr="001807F1">
        <w:rPr>
          <w:rStyle w:val="crayon-sy"/>
        </w:rPr>
        <w:t>{</w:t>
      </w:r>
    </w:p>
    <w:p w14:paraId="1AB15FD8" w14:textId="77777777" w:rsidR="001807F1" w:rsidRPr="001807F1" w:rsidRDefault="001807F1" w:rsidP="001807F1">
      <w:pPr>
        <w:pStyle w:val="1Output"/>
      </w:pPr>
      <w:r w:rsidRPr="001807F1">
        <w:rPr>
          <w:rStyle w:val="crayon-h"/>
        </w:rPr>
        <w:t>    </w:t>
      </w:r>
      <w:r w:rsidRPr="001807F1">
        <w:rPr>
          <w:rStyle w:val="crayon-sy"/>
        </w:rPr>
        <w:t>@</w:t>
      </w:r>
      <w:r w:rsidRPr="001807F1">
        <w:rPr>
          <w:rStyle w:val="crayon-e"/>
        </w:rPr>
        <w:t>Override</w:t>
      </w:r>
    </w:p>
    <w:p w14:paraId="21B6B4B7" w14:textId="77777777" w:rsidR="001807F1" w:rsidRPr="001807F1" w:rsidRDefault="001807F1" w:rsidP="001807F1">
      <w:pPr>
        <w:pStyle w:val="1Output"/>
      </w:pPr>
      <w:r w:rsidRPr="001807F1">
        <w:rPr>
          <w:rStyle w:val="crayon-e"/>
        </w:rPr>
        <w:t>    </w:t>
      </w:r>
      <w:r w:rsidRPr="001807F1">
        <w:rPr>
          <w:rStyle w:val="crayon-m"/>
        </w:rPr>
        <w:t>public</w:t>
      </w:r>
      <w:r w:rsidRPr="001807F1">
        <w:rPr>
          <w:rStyle w:val="crayon-h"/>
        </w:rPr>
        <w:t xml:space="preserve"> </w:t>
      </w:r>
      <w:r w:rsidRPr="001807F1">
        <w:rPr>
          <w:rStyle w:val="crayon-t"/>
        </w:rPr>
        <w:t>void</w:t>
      </w:r>
      <w:r w:rsidRPr="001807F1">
        <w:rPr>
          <w:rStyle w:val="crayon-h"/>
        </w:rPr>
        <w:t xml:space="preserve"> </w:t>
      </w:r>
      <w:r w:rsidRPr="001807F1">
        <w:rPr>
          <w:rStyle w:val="crayon-e"/>
        </w:rPr>
        <w:t>run</w:t>
      </w:r>
      <w:r w:rsidRPr="001807F1">
        <w:rPr>
          <w:rStyle w:val="crayon-sy"/>
        </w:rPr>
        <w:t>()</w:t>
      </w:r>
      <w:r w:rsidRPr="001807F1">
        <w:rPr>
          <w:rStyle w:val="crayon-h"/>
        </w:rPr>
        <w:t xml:space="preserve"> </w:t>
      </w:r>
      <w:r w:rsidRPr="001807F1">
        <w:rPr>
          <w:rStyle w:val="crayon-sy"/>
        </w:rPr>
        <w:t>{</w:t>
      </w:r>
    </w:p>
    <w:p w14:paraId="793FA2C0" w14:textId="77777777" w:rsidR="001807F1" w:rsidRPr="001807F1" w:rsidRDefault="001807F1" w:rsidP="001807F1">
      <w:pPr>
        <w:pStyle w:val="1Output"/>
      </w:pPr>
      <w:r w:rsidRPr="001807F1">
        <w:rPr>
          <w:rStyle w:val="crayon-h"/>
        </w:rPr>
        <w:t>        </w:t>
      </w:r>
      <w:r w:rsidRPr="001807F1">
        <w:rPr>
          <w:rStyle w:val="crayon-v"/>
        </w:rPr>
        <w:t>System</w:t>
      </w:r>
      <w:r w:rsidRPr="001807F1">
        <w:rPr>
          <w:rStyle w:val="crayon-sy"/>
        </w:rPr>
        <w:t>.</w:t>
      </w:r>
      <w:r w:rsidRPr="001807F1">
        <w:rPr>
          <w:rStyle w:val="crayon-v"/>
        </w:rPr>
        <w:t>out</w:t>
      </w:r>
      <w:r w:rsidRPr="001807F1">
        <w:rPr>
          <w:rStyle w:val="crayon-sy"/>
        </w:rPr>
        <w:t>.</w:t>
      </w:r>
      <w:r w:rsidRPr="001807F1">
        <w:rPr>
          <w:rStyle w:val="crayon-e"/>
        </w:rPr>
        <w:t>println</w:t>
      </w:r>
      <w:r w:rsidRPr="001807F1">
        <w:rPr>
          <w:rStyle w:val="crayon-sy"/>
        </w:rPr>
        <w:t>(</w:t>
      </w:r>
      <w:r w:rsidRPr="001807F1">
        <w:rPr>
          <w:rStyle w:val="crayon-s"/>
        </w:rPr>
        <w:t>"Iam Running"</w:t>
      </w:r>
      <w:r w:rsidRPr="001807F1">
        <w:rPr>
          <w:rStyle w:val="crayon-sy"/>
        </w:rPr>
        <w:t>);</w:t>
      </w:r>
    </w:p>
    <w:p w14:paraId="19538A87" w14:textId="77777777" w:rsidR="001807F1" w:rsidRPr="001807F1" w:rsidRDefault="001807F1" w:rsidP="001807F1">
      <w:pPr>
        <w:pStyle w:val="1Output"/>
      </w:pPr>
      <w:r w:rsidRPr="001807F1">
        <w:rPr>
          <w:rStyle w:val="crayon-h"/>
        </w:rPr>
        <w:t>    </w:t>
      </w:r>
      <w:r w:rsidRPr="001807F1">
        <w:rPr>
          <w:rStyle w:val="crayon-sy"/>
        </w:rPr>
        <w:t>}</w:t>
      </w:r>
    </w:p>
    <w:p w14:paraId="34F60A60" w14:textId="77777777" w:rsidR="001807F1" w:rsidRPr="001807F1" w:rsidRDefault="001807F1" w:rsidP="001807F1">
      <w:pPr>
        <w:pStyle w:val="1Output"/>
      </w:pPr>
      <w:r w:rsidRPr="001807F1">
        <w:rPr>
          <w:rStyle w:val="crayon-h"/>
        </w:rPr>
        <w:t>    </w:t>
      </w:r>
      <w:r w:rsidRPr="001807F1">
        <w:rPr>
          <w:rStyle w:val="crayon-m"/>
        </w:rPr>
        <w:t>public</w:t>
      </w:r>
      <w:r w:rsidRPr="001807F1">
        <w:rPr>
          <w:rStyle w:val="crayon-h"/>
        </w:rPr>
        <w:t xml:space="preserve"> </w:t>
      </w:r>
      <w:r w:rsidRPr="001807F1">
        <w:rPr>
          <w:rStyle w:val="crayon-m"/>
        </w:rPr>
        <w:t>static</w:t>
      </w:r>
      <w:r w:rsidRPr="001807F1">
        <w:rPr>
          <w:rStyle w:val="crayon-h"/>
        </w:rPr>
        <w:t xml:space="preserve"> </w:t>
      </w:r>
      <w:r w:rsidRPr="001807F1">
        <w:rPr>
          <w:rStyle w:val="crayon-t"/>
        </w:rPr>
        <w:t>void</w:t>
      </w:r>
      <w:r w:rsidRPr="001807F1">
        <w:rPr>
          <w:rStyle w:val="crayon-h"/>
        </w:rPr>
        <w:t xml:space="preserve"> </w:t>
      </w:r>
      <w:r w:rsidRPr="001807F1">
        <w:rPr>
          <w:rStyle w:val="crayon-e"/>
        </w:rPr>
        <w:t>main</w:t>
      </w:r>
      <w:r w:rsidRPr="001807F1">
        <w:rPr>
          <w:rStyle w:val="crayon-sy"/>
        </w:rPr>
        <w:t>(</w:t>
      </w:r>
      <w:r w:rsidRPr="001807F1">
        <w:rPr>
          <w:rStyle w:val="crayon-t"/>
        </w:rPr>
        <w:t>String</w:t>
      </w:r>
      <w:r w:rsidRPr="001807F1">
        <w:rPr>
          <w:rStyle w:val="crayon-sy"/>
        </w:rPr>
        <w:t>[]</w:t>
      </w:r>
      <w:r w:rsidRPr="001807F1">
        <w:rPr>
          <w:rStyle w:val="crayon-h"/>
        </w:rPr>
        <w:t xml:space="preserve"> </w:t>
      </w:r>
      <w:r w:rsidRPr="001807F1">
        <w:rPr>
          <w:rStyle w:val="crayon-v"/>
        </w:rPr>
        <w:t>args</w:t>
      </w:r>
      <w:r w:rsidRPr="001807F1">
        <w:rPr>
          <w:rStyle w:val="crayon-sy"/>
        </w:rPr>
        <w:t>)</w:t>
      </w:r>
      <w:r w:rsidRPr="001807F1">
        <w:rPr>
          <w:rStyle w:val="crayon-h"/>
        </w:rPr>
        <w:t xml:space="preserve"> </w:t>
      </w:r>
      <w:r w:rsidRPr="001807F1">
        <w:rPr>
          <w:rStyle w:val="crayon-sy"/>
        </w:rPr>
        <w:t>{</w:t>
      </w:r>
    </w:p>
    <w:p w14:paraId="5DF8DA97" w14:textId="77777777" w:rsidR="001807F1" w:rsidRPr="001807F1" w:rsidRDefault="001807F1" w:rsidP="001807F1">
      <w:pPr>
        <w:pStyle w:val="1Output"/>
      </w:pPr>
      <w:r w:rsidRPr="001807F1">
        <w:rPr>
          <w:rStyle w:val="crayon-h"/>
        </w:rPr>
        <w:t>        </w:t>
      </w:r>
      <w:r w:rsidRPr="001807F1">
        <w:rPr>
          <w:rStyle w:val="crayon-e"/>
        </w:rPr>
        <w:t xml:space="preserve">ThreadDemo </w:t>
      </w:r>
      <w:r w:rsidRPr="001807F1">
        <w:rPr>
          <w:rStyle w:val="crayon-v"/>
        </w:rPr>
        <w:t>ob</w:t>
      </w:r>
      <w:r w:rsidRPr="001807F1">
        <w:rPr>
          <w:rStyle w:val="crayon-h"/>
        </w:rPr>
        <w:t xml:space="preserve"> </w:t>
      </w:r>
      <w:r w:rsidRPr="001807F1">
        <w:rPr>
          <w:rStyle w:val="crayon-o"/>
        </w:rPr>
        <w:t>=</w:t>
      </w:r>
      <w:r w:rsidRPr="001807F1">
        <w:rPr>
          <w:rStyle w:val="crayon-h"/>
        </w:rPr>
        <w:t xml:space="preserve"> </w:t>
      </w:r>
      <w:r w:rsidRPr="001807F1">
        <w:rPr>
          <w:rStyle w:val="crayon-r"/>
        </w:rPr>
        <w:t>new</w:t>
      </w:r>
      <w:r w:rsidRPr="001807F1">
        <w:rPr>
          <w:rStyle w:val="crayon-h"/>
        </w:rPr>
        <w:t xml:space="preserve"> </w:t>
      </w:r>
      <w:r w:rsidRPr="001807F1">
        <w:rPr>
          <w:rStyle w:val="crayon-e"/>
        </w:rPr>
        <w:t>ThreadDemo</w:t>
      </w:r>
      <w:r w:rsidRPr="001807F1">
        <w:rPr>
          <w:rStyle w:val="crayon-sy"/>
        </w:rPr>
        <w:t>();</w:t>
      </w:r>
    </w:p>
    <w:p w14:paraId="2EE6CB44" w14:textId="77777777" w:rsidR="001807F1" w:rsidRPr="001807F1" w:rsidRDefault="001807F1" w:rsidP="001807F1">
      <w:pPr>
        <w:pStyle w:val="1Output"/>
      </w:pPr>
      <w:r w:rsidRPr="001807F1">
        <w:rPr>
          <w:rStyle w:val="crayon-h"/>
        </w:rPr>
        <w:t>        </w:t>
      </w:r>
      <w:r w:rsidRPr="001807F1">
        <w:rPr>
          <w:rStyle w:val="crayon-v"/>
        </w:rPr>
        <w:t>ob</w:t>
      </w:r>
      <w:r w:rsidRPr="001807F1">
        <w:rPr>
          <w:rStyle w:val="crayon-sy"/>
        </w:rPr>
        <w:t>.</w:t>
      </w:r>
      <w:r w:rsidRPr="001807F1">
        <w:rPr>
          <w:rStyle w:val="crayon-e"/>
        </w:rPr>
        <w:t>start</w:t>
      </w:r>
      <w:r w:rsidRPr="001807F1">
        <w:rPr>
          <w:rStyle w:val="crayon-sy"/>
        </w:rPr>
        <w:t>();</w:t>
      </w:r>
    </w:p>
    <w:p w14:paraId="6710C592" w14:textId="77777777" w:rsidR="001807F1" w:rsidRPr="001807F1" w:rsidRDefault="001807F1" w:rsidP="001807F1">
      <w:pPr>
        <w:pStyle w:val="1Output"/>
      </w:pPr>
      <w:r w:rsidRPr="001807F1">
        <w:rPr>
          <w:rStyle w:val="crayon-h"/>
        </w:rPr>
        <w:t>        </w:t>
      </w:r>
      <w:r w:rsidRPr="001807F1">
        <w:rPr>
          <w:rStyle w:val="crayon-v"/>
        </w:rPr>
        <w:t>ob</w:t>
      </w:r>
      <w:r w:rsidRPr="001807F1">
        <w:rPr>
          <w:rStyle w:val="crayon-sy"/>
        </w:rPr>
        <w:t>.</w:t>
      </w:r>
      <w:r w:rsidRPr="001807F1">
        <w:rPr>
          <w:rStyle w:val="crayon-e"/>
        </w:rPr>
        <w:t>start</w:t>
      </w:r>
      <w:r w:rsidRPr="001807F1">
        <w:rPr>
          <w:rStyle w:val="crayon-sy"/>
        </w:rPr>
        <w:t>();</w:t>
      </w:r>
    </w:p>
    <w:p w14:paraId="09785207" w14:textId="77777777" w:rsidR="001807F1" w:rsidRPr="001807F1" w:rsidRDefault="001807F1" w:rsidP="001807F1">
      <w:pPr>
        <w:pStyle w:val="1Output"/>
      </w:pPr>
      <w:r w:rsidRPr="001807F1">
        <w:rPr>
          <w:rStyle w:val="crayon-h"/>
        </w:rPr>
        <w:t>    </w:t>
      </w:r>
      <w:r w:rsidRPr="001807F1">
        <w:rPr>
          <w:rStyle w:val="crayon-sy"/>
        </w:rPr>
        <w:t>}</w:t>
      </w:r>
    </w:p>
    <w:p w14:paraId="67EF7DCE" w14:textId="77777777" w:rsidR="00CF3C19" w:rsidRDefault="001807F1" w:rsidP="001807F1">
      <w:pPr>
        <w:pStyle w:val="1Output"/>
        <w:rPr>
          <w:rStyle w:val="crayon-sy"/>
        </w:rPr>
      </w:pPr>
      <w:r w:rsidRPr="001807F1">
        <w:rPr>
          <w:rStyle w:val="crayon-sy"/>
        </w:rPr>
        <w:t>}</w:t>
      </w:r>
    </w:p>
    <w:p w14:paraId="69BA2891" w14:textId="77777777" w:rsidR="001807F1" w:rsidRPr="001807F1" w:rsidRDefault="001807F1" w:rsidP="001807F1">
      <w:pPr>
        <w:pStyle w:val="1Output"/>
        <w:rPr>
          <w:color w:val="FF0000"/>
        </w:rPr>
      </w:pPr>
      <w:r w:rsidRPr="001807F1">
        <w:rPr>
          <w:color w:val="FF0000"/>
        </w:rPr>
        <w:t>Exception in thread "main" java.lang.IllegalThreadStateException</w:t>
      </w:r>
    </w:p>
    <w:p w14:paraId="25B32FA0" w14:textId="77777777" w:rsidR="001807F1" w:rsidRPr="001807F1" w:rsidRDefault="001807F1" w:rsidP="001807F1">
      <w:pPr>
        <w:pStyle w:val="1Output"/>
        <w:rPr>
          <w:color w:val="FF0000"/>
        </w:rPr>
      </w:pPr>
      <w:r w:rsidRPr="001807F1">
        <w:rPr>
          <w:color w:val="FF0000"/>
        </w:rPr>
        <w:t>at java.lang.Thread.start(Thread.java:705)</w:t>
      </w:r>
    </w:p>
    <w:p w14:paraId="6636C4A5" w14:textId="77777777" w:rsidR="001807F1" w:rsidRPr="001807F1" w:rsidRDefault="001807F1" w:rsidP="001807F1">
      <w:pPr>
        <w:pStyle w:val="1Output"/>
        <w:rPr>
          <w:color w:val="FF0000"/>
        </w:rPr>
      </w:pPr>
      <w:r w:rsidRPr="001807F1">
        <w:rPr>
          <w:color w:val="FF0000"/>
        </w:rPr>
        <w:t>at threads.ThreadDemo.main(ThreadDemo.java:11)</w:t>
      </w:r>
    </w:p>
    <w:p w14:paraId="5E22DEA2" w14:textId="77777777" w:rsidR="001807F1" w:rsidRDefault="001807F1" w:rsidP="001807F1">
      <w:pPr>
        <w:pStyle w:val="1Output"/>
        <w:rPr>
          <w:color w:val="FF0000"/>
        </w:rPr>
      </w:pPr>
      <w:r w:rsidRPr="001807F1">
        <w:rPr>
          <w:color w:val="FF0000"/>
        </w:rPr>
        <w:t>Iam Running</w:t>
      </w:r>
    </w:p>
    <w:p w14:paraId="7AC3CDE1" w14:textId="528282B3" w:rsidR="008E3C1D" w:rsidRDefault="008E3C1D" w:rsidP="008E4AE8">
      <w:pPr>
        <w:spacing w:after="0"/>
      </w:pPr>
    </w:p>
    <w:p w14:paraId="73DCFACB" w14:textId="77777777" w:rsidR="008E4AE8" w:rsidRPr="001807F1" w:rsidRDefault="008E4AE8" w:rsidP="008E4AE8">
      <w:pPr>
        <w:spacing w:after="0"/>
      </w:pPr>
    </w:p>
    <w:p w14:paraId="44BE398F" w14:textId="77777777" w:rsidR="00170461" w:rsidRPr="00D17EC7" w:rsidRDefault="00931E5A" w:rsidP="008151C9">
      <w:pPr>
        <w:pStyle w:val="Heading30"/>
      </w:pPr>
      <w:bookmarkStart w:id="108" w:name="_Toc2631501"/>
      <w:r w:rsidRPr="00D17EC7">
        <w:t>What guarantee volatile variable provides?</w:t>
      </w:r>
      <w:bookmarkEnd w:id="108"/>
    </w:p>
    <w:p w14:paraId="50B2F080" w14:textId="64FD582C" w:rsidR="00D17EC7" w:rsidRDefault="00931E5A" w:rsidP="00170461">
      <w:r w:rsidRPr="00931E5A">
        <w:t xml:space="preserve">volatile </w:t>
      </w:r>
      <w:r>
        <w:t xml:space="preserve">provides the </w:t>
      </w:r>
      <w:r w:rsidRPr="00931E5A">
        <w:t>guarantee</w:t>
      </w:r>
      <w:r>
        <w:t>,</w:t>
      </w:r>
      <w:r w:rsidRPr="00931E5A">
        <w:t xml:space="preserve"> changes made in one thread is visible to others</w:t>
      </w:r>
      <w:r w:rsidR="00D17EC7">
        <w:t>.</w:t>
      </w:r>
    </w:p>
    <w:p w14:paraId="662C749C" w14:textId="77777777" w:rsidR="008E4AE8" w:rsidRDefault="008E4AE8" w:rsidP="008E4AE8">
      <w:pPr>
        <w:spacing w:after="0"/>
      </w:pPr>
    </w:p>
    <w:p w14:paraId="7BC13843" w14:textId="720C82A8" w:rsidR="00931E5A" w:rsidRDefault="00150760" w:rsidP="008151C9">
      <w:pPr>
        <w:pStyle w:val="Heading30"/>
        <w:rPr>
          <w:rStyle w:val="Hyperlink"/>
          <w:color w:val="009900"/>
          <w:u w:val="none"/>
        </w:rPr>
      </w:pPr>
      <w:hyperlink r:id="rId144" w:history="1">
        <w:bookmarkStart w:id="109" w:name="_Toc2631502"/>
        <w:r w:rsidR="00D86889" w:rsidRPr="00DB4304">
          <w:rPr>
            <w:rStyle w:val="Hyperlink"/>
            <w:color w:val="009900"/>
            <w:u w:val="none"/>
          </w:rPr>
          <w:t>What is busy spin?</w:t>
        </w:r>
        <w:bookmarkEnd w:id="109"/>
      </w:hyperlink>
    </w:p>
    <w:p w14:paraId="3E985368" w14:textId="77777777" w:rsidR="000B29E8" w:rsidRDefault="000B29E8" w:rsidP="000B29E8">
      <w:pPr>
        <w:spacing w:after="0"/>
      </w:pPr>
      <w:r>
        <w:t>We have T1, T2, T3 tasks which are executed by the threads t1,t2,t3. But T2, T3 Should execute after T1</w:t>
      </w:r>
      <w:r w:rsidR="00146262">
        <w:t xml:space="preserve"> completes its execution</w:t>
      </w:r>
      <w:r>
        <w:t>.</w:t>
      </w:r>
      <w:r w:rsidR="00146262">
        <w:t xml:space="preserve"> </w:t>
      </w:r>
      <w:r>
        <w:t>for that they must communicate via signaling.</w:t>
      </w:r>
    </w:p>
    <w:p w14:paraId="74C49A5D" w14:textId="77777777" w:rsidR="000B29E8" w:rsidRDefault="000B29E8" w:rsidP="000B29E8">
      <w:r>
        <w:rPr>
          <w:noProof/>
          <w:lang w:eastAsia="en-US"/>
        </w:rPr>
        <w:drawing>
          <wp:inline distT="0" distB="0" distL="0" distR="0" wp14:anchorId="0FD807B9" wp14:editId="6DAD0F82">
            <wp:extent cx="2261083" cy="1774446"/>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271384" cy="1782530"/>
                    </a:xfrm>
                    <a:prstGeom prst="rect">
                      <a:avLst/>
                    </a:prstGeom>
                  </pic:spPr>
                </pic:pic>
              </a:graphicData>
            </a:graphic>
          </wp:inline>
        </w:drawing>
      </w:r>
    </w:p>
    <w:p w14:paraId="3562DCF8" w14:textId="77777777" w:rsidR="00FF77D1" w:rsidRDefault="00FF77D1" w:rsidP="000B29E8">
      <w:r>
        <w:t xml:space="preserve">We can </w:t>
      </w:r>
      <w:r w:rsidR="00980B16">
        <w:t>achieve</w:t>
      </w:r>
      <w:r>
        <w:t xml:space="preserve"> this </w:t>
      </w:r>
      <w:r w:rsidR="00980B16">
        <w:t>singling</w:t>
      </w:r>
      <w:r>
        <w:t xml:space="preserve"> process in following ways</w:t>
      </w:r>
    </w:p>
    <w:p w14:paraId="2CC3E140" w14:textId="77777777" w:rsidR="00FF77D1" w:rsidRDefault="00FF77D1" w:rsidP="000B29E8">
      <w:pPr>
        <w:rPr>
          <w:b/>
        </w:rPr>
      </w:pPr>
      <w:r w:rsidRPr="00FF77D1">
        <w:rPr>
          <w:b/>
        </w:rPr>
        <w:t>1.Busy Wait</w:t>
      </w:r>
    </w:p>
    <w:p w14:paraId="71A50ED7" w14:textId="77777777" w:rsidR="00980B16" w:rsidRDefault="00980B16" w:rsidP="000B29E8">
      <w:r>
        <w:rPr>
          <w:b/>
          <w:noProof/>
          <w:lang w:eastAsia="en-US"/>
        </w:rPr>
        <w:drawing>
          <wp:anchor distT="0" distB="0" distL="114300" distR="114300" simplePos="0" relativeHeight="251659264" behindDoc="0" locked="0" layoutInCell="1" allowOverlap="1" wp14:anchorId="2338DD1F" wp14:editId="5787C182">
            <wp:simplePos x="0" y="0"/>
            <wp:positionH relativeFrom="column">
              <wp:posOffset>0</wp:posOffset>
            </wp:positionH>
            <wp:positionV relativeFrom="paragraph">
              <wp:posOffset>3632</wp:posOffset>
            </wp:positionV>
            <wp:extent cx="3021330" cy="2040890"/>
            <wp:effectExtent l="0" t="0" r="762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021330" cy="2040890"/>
                    </a:xfrm>
                    <a:prstGeom prst="rect">
                      <a:avLst/>
                    </a:prstGeom>
                    <a:noFill/>
                    <a:ln>
                      <a:noFill/>
                    </a:ln>
                  </pic:spPr>
                </pic:pic>
              </a:graphicData>
            </a:graphic>
          </wp:anchor>
        </w:drawing>
      </w:r>
      <w:r>
        <w:rPr>
          <w:b/>
        </w:rPr>
        <w:t>1.</w:t>
      </w:r>
      <w:r>
        <w:t xml:space="preserve">here we have FLAG variable which in initialized to </w:t>
      </w:r>
      <w:r w:rsidRPr="000B3759">
        <w:rPr>
          <w:rStyle w:val="2SyntaxChar"/>
        </w:rPr>
        <w:t>NO</w:t>
      </w:r>
      <w:r>
        <w:t xml:space="preserve">. t2, t3 threads will check for </w:t>
      </w:r>
      <w:r w:rsidRPr="000B3759">
        <w:rPr>
          <w:rStyle w:val="3BlueChar"/>
        </w:rPr>
        <w:t>FLAG = Yes</w:t>
      </w:r>
      <w:r>
        <w:t xml:space="preserve"> or no</w:t>
      </w:r>
      <w:r w:rsidR="00E56993">
        <w:t>t for every 30 seconds via loop, util FLAG = yes.</w:t>
      </w:r>
    </w:p>
    <w:p w14:paraId="64374FF4" w14:textId="77777777" w:rsidR="00E56993" w:rsidRDefault="00E56993" w:rsidP="000B29E8">
      <w:r>
        <w:t>This is called Busy Spin / Busy wait.</w:t>
      </w:r>
    </w:p>
    <w:p w14:paraId="39033B9A" w14:textId="77777777" w:rsidR="00E56993" w:rsidRPr="00980B16" w:rsidRDefault="00E56993" w:rsidP="000B29E8">
      <w:r>
        <w:t xml:space="preserve">2.After some time, t1 changes status to </w:t>
      </w:r>
      <w:r w:rsidRPr="000B3759">
        <w:rPr>
          <w:rStyle w:val="3BlueChar"/>
        </w:rPr>
        <w:t>YES</w:t>
      </w:r>
      <w:r>
        <w:t>, so that t2, t3 can proceed its execution.</w:t>
      </w:r>
    </w:p>
    <w:p w14:paraId="4C12555E" w14:textId="77777777" w:rsidR="00FF77D1" w:rsidRDefault="00FF77D1" w:rsidP="000B29E8"/>
    <w:p w14:paraId="7661C97E" w14:textId="77777777" w:rsidR="00FF77D1" w:rsidRPr="00DB4304" w:rsidRDefault="00FF77D1" w:rsidP="000B29E8"/>
    <w:p w14:paraId="207BD884" w14:textId="77777777" w:rsidR="00D86889" w:rsidRPr="00D86889" w:rsidRDefault="00D86889" w:rsidP="00D86889">
      <w:pPr>
        <w:spacing w:after="0"/>
        <w:rPr>
          <w:lang w:eastAsia="en-US"/>
        </w:rPr>
      </w:pPr>
      <w:r w:rsidRPr="00D86889">
        <w:rPr>
          <w:lang w:eastAsia="en-US"/>
        </w:rPr>
        <w:lastRenderedPageBreak/>
        <w:t>Busy spinning or busy wait in a multi-threaded environment is a technique where other threads loop continuously waiting for a thread to complete its task and signal them to start.</w:t>
      </w:r>
    </w:p>
    <w:p w14:paraId="4A2E0F9A" w14:textId="77777777" w:rsidR="00D86889" w:rsidRPr="00D86889" w:rsidRDefault="00D86889" w:rsidP="00DB4304">
      <w:pPr>
        <w:pStyle w:val="1Output"/>
        <w:rPr>
          <w:lang w:eastAsia="en-US"/>
        </w:rPr>
      </w:pPr>
      <w:r w:rsidRPr="00D86889">
        <w:rPr>
          <w:color w:val="000088"/>
          <w:lang w:eastAsia="en-US"/>
        </w:rPr>
        <w:t>while</w:t>
      </w:r>
      <w:r w:rsidRPr="00D86889">
        <w:rPr>
          <w:color w:val="666600"/>
          <w:lang w:eastAsia="en-US"/>
        </w:rPr>
        <w:t>(</w:t>
      </w:r>
      <w:r w:rsidRPr="00D86889">
        <w:rPr>
          <w:lang w:eastAsia="en-US"/>
        </w:rPr>
        <w:t>spinningFlag</w:t>
      </w:r>
      <w:r w:rsidRPr="00D86889">
        <w:rPr>
          <w:color w:val="666600"/>
          <w:lang w:eastAsia="en-US"/>
        </w:rPr>
        <w:t>){</w:t>
      </w:r>
    </w:p>
    <w:p w14:paraId="64196401" w14:textId="77777777" w:rsidR="00D86889" w:rsidRPr="00D86889" w:rsidRDefault="00D86889" w:rsidP="00DB4304">
      <w:pPr>
        <w:pStyle w:val="1Output"/>
        <w:rPr>
          <w:lang w:eastAsia="en-US"/>
        </w:rPr>
      </w:pPr>
      <w:r w:rsidRPr="00D86889">
        <w:rPr>
          <w:lang w:eastAsia="en-US"/>
        </w:rPr>
        <w:t xml:space="preserve"> </w:t>
      </w:r>
      <w:r w:rsidRPr="00D86889">
        <w:rPr>
          <w:color w:val="660066"/>
          <w:lang w:eastAsia="en-US"/>
        </w:rPr>
        <w:t>System</w:t>
      </w:r>
      <w:r w:rsidRPr="00D86889">
        <w:rPr>
          <w:color w:val="666600"/>
          <w:lang w:eastAsia="en-US"/>
        </w:rPr>
        <w:t>.</w:t>
      </w:r>
      <w:r w:rsidRPr="00D86889">
        <w:rPr>
          <w:color w:val="000088"/>
          <w:lang w:eastAsia="en-US"/>
        </w:rPr>
        <w:t>out</w:t>
      </w:r>
      <w:r w:rsidRPr="00D86889">
        <w:rPr>
          <w:color w:val="666600"/>
          <w:lang w:eastAsia="en-US"/>
        </w:rPr>
        <w:t>.</w:t>
      </w:r>
      <w:r w:rsidRPr="00D86889">
        <w:rPr>
          <w:lang w:eastAsia="en-US"/>
        </w:rPr>
        <w:t>println</w:t>
      </w:r>
      <w:r w:rsidRPr="00D86889">
        <w:rPr>
          <w:color w:val="666600"/>
          <w:lang w:eastAsia="en-US"/>
        </w:rPr>
        <w:t>(</w:t>
      </w:r>
      <w:r w:rsidRPr="00D86889">
        <w:rPr>
          <w:color w:val="008800"/>
          <w:lang w:eastAsia="en-US"/>
        </w:rPr>
        <w:t>"Waiting busy spinning"</w:t>
      </w:r>
      <w:r w:rsidRPr="00D86889">
        <w:rPr>
          <w:color w:val="666600"/>
          <w:lang w:eastAsia="en-US"/>
        </w:rPr>
        <w:t>);</w:t>
      </w:r>
    </w:p>
    <w:p w14:paraId="3D1E6B22" w14:textId="77777777" w:rsidR="00D86889" w:rsidRPr="00D86889" w:rsidRDefault="00D86889" w:rsidP="00DB4304">
      <w:pPr>
        <w:pStyle w:val="1Output"/>
        <w:rPr>
          <w:color w:val="222222"/>
          <w:lang w:eastAsia="en-US"/>
        </w:rPr>
      </w:pPr>
      <w:r w:rsidRPr="00D86889">
        <w:rPr>
          <w:color w:val="666600"/>
          <w:lang w:eastAsia="en-US"/>
        </w:rPr>
        <w:t>}</w:t>
      </w:r>
    </w:p>
    <w:p w14:paraId="5300B8FD" w14:textId="77777777" w:rsidR="005E02C6" w:rsidRDefault="005E02C6" w:rsidP="00777B92">
      <w:pPr>
        <w:spacing w:after="0"/>
        <w:rPr>
          <w:rStyle w:val="Heading3Char0"/>
        </w:rPr>
      </w:pPr>
    </w:p>
    <w:p w14:paraId="0BED415C" w14:textId="77777777" w:rsidR="006D1D9B" w:rsidRDefault="006D1D9B" w:rsidP="006D1D9B">
      <w:pPr>
        <w:pStyle w:val="1Output"/>
        <w:rPr>
          <w:color w:val="4C483D" w:themeColor="text2"/>
        </w:rPr>
      </w:pPr>
      <w:r>
        <w:rPr>
          <w:bCs/>
          <w:color w:val="7F0055"/>
        </w:rPr>
        <w:t>class</w:t>
      </w:r>
      <w:r>
        <w:t xml:space="preserve"> Producer </w:t>
      </w:r>
      <w:r>
        <w:rPr>
          <w:bCs/>
          <w:color w:val="7F0055"/>
        </w:rPr>
        <w:t>implements</w:t>
      </w:r>
      <w:r>
        <w:t xml:space="preserve"> Runnable {</w:t>
      </w:r>
    </w:p>
    <w:p w14:paraId="27F10D76" w14:textId="538F2DA5" w:rsidR="006D1D9B" w:rsidRDefault="006D1D9B" w:rsidP="006D1D9B">
      <w:pPr>
        <w:pStyle w:val="1Output"/>
        <w:rPr>
          <w:color w:val="4C483D" w:themeColor="text2"/>
        </w:rPr>
      </w:pPr>
      <w:r>
        <w:rPr>
          <w:color w:val="3F7F5F"/>
        </w:rPr>
        <w:t>//Maintains Flag, this is BusySping condition, threads always checks this condition should be changed</w:t>
      </w:r>
    </w:p>
    <w:p w14:paraId="659E33B1" w14:textId="77777777" w:rsidR="006D1D9B" w:rsidRDefault="006D1D9B" w:rsidP="006D1D9B">
      <w:pPr>
        <w:pStyle w:val="1Output"/>
        <w:rPr>
          <w:color w:val="4C483D" w:themeColor="text2"/>
        </w:rPr>
      </w:pPr>
      <w:r>
        <w:tab/>
      </w:r>
      <w:r>
        <w:rPr>
          <w:bCs/>
          <w:color w:val="7F0055"/>
        </w:rPr>
        <w:t>boolean</w:t>
      </w:r>
      <w:r>
        <w:t xml:space="preserve"> </w:t>
      </w:r>
      <w:r>
        <w:rPr>
          <w:color w:val="0000C0"/>
        </w:rPr>
        <w:t>isProgress</w:t>
      </w:r>
      <w:r>
        <w:t>;</w:t>
      </w:r>
    </w:p>
    <w:p w14:paraId="77346B6E" w14:textId="36D6FC37" w:rsidR="006D1D9B" w:rsidRDefault="006D1D9B" w:rsidP="006D1D9B">
      <w:pPr>
        <w:pStyle w:val="1Output"/>
        <w:rPr>
          <w:color w:val="4C483D" w:themeColor="text2"/>
        </w:rPr>
      </w:pPr>
      <w:r>
        <w:tab/>
        <w:t xml:space="preserve">ArrayList&lt;Integer&gt; </w:t>
      </w:r>
      <w:r>
        <w:rPr>
          <w:color w:val="0000C0"/>
        </w:rPr>
        <w:t>proList</w:t>
      </w:r>
      <w:r>
        <w:t>;</w:t>
      </w:r>
    </w:p>
    <w:p w14:paraId="310A5638" w14:textId="77777777" w:rsidR="006D1D9B" w:rsidRDefault="006D1D9B" w:rsidP="006D1D9B">
      <w:pPr>
        <w:pStyle w:val="1Output"/>
        <w:rPr>
          <w:color w:val="4C483D" w:themeColor="text2"/>
        </w:rPr>
      </w:pPr>
      <w:r>
        <w:tab/>
        <w:t>Producer() {</w:t>
      </w:r>
    </w:p>
    <w:p w14:paraId="749A8013" w14:textId="77777777" w:rsidR="006D1D9B" w:rsidRDefault="006D1D9B" w:rsidP="006D1D9B">
      <w:pPr>
        <w:pStyle w:val="1Output"/>
        <w:rPr>
          <w:color w:val="4C483D" w:themeColor="text2"/>
        </w:rPr>
      </w:pPr>
      <w:r>
        <w:tab/>
      </w:r>
      <w:r>
        <w:tab/>
      </w:r>
      <w:r>
        <w:rPr>
          <w:color w:val="0000C0"/>
        </w:rPr>
        <w:t>isProgress</w:t>
      </w:r>
      <w:r>
        <w:t xml:space="preserve"> = </w:t>
      </w:r>
      <w:r>
        <w:rPr>
          <w:bCs/>
          <w:color w:val="7F0055"/>
        </w:rPr>
        <w:t>true</w:t>
      </w:r>
      <w:r>
        <w:t>;</w:t>
      </w:r>
    </w:p>
    <w:p w14:paraId="66306205" w14:textId="77777777" w:rsidR="006D1D9B" w:rsidRDefault="006D1D9B" w:rsidP="006D1D9B">
      <w:pPr>
        <w:pStyle w:val="1Output"/>
        <w:rPr>
          <w:color w:val="4C483D" w:themeColor="text2"/>
        </w:rPr>
      </w:pPr>
      <w:r>
        <w:tab/>
      </w:r>
      <w:r>
        <w:tab/>
      </w:r>
      <w:r>
        <w:rPr>
          <w:color w:val="0000C0"/>
        </w:rPr>
        <w:t>proList</w:t>
      </w:r>
      <w:r>
        <w:t xml:space="preserve"> = </w:t>
      </w:r>
      <w:r>
        <w:rPr>
          <w:bCs/>
          <w:color w:val="7F0055"/>
        </w:rPr>
        <w:t>new</w:t>
      </w:r>
      <w:r>
        <w:t xml:space="preserve"> ArrayList&lt;&gt;();</w:t>
      </w:r>
    </w:p>
    <w:p w14:paraId="692D433D" w14:textId="77777777" w:rsidR="006D1D9B" w:rsidRDefault="006D1D9B" w:rsidP="006D1D9B">
      <w:pPr>
        <w:pStyle w:val="1Output"/>
        <w:rPr>
          <w:color w:val="4C483D" w:themeColor="text2"/>
        </w:rPr>
      </w:pPr>
      <w:r>
        <w:tab/>
        <w:t>}</w:t>
      </w:r>
    </w:p>
    <w:p w14:paraId="08796ACF" w14:textId="77777777" w:rsidR="006D1D9B" w:rsidRDefault="006D1D9B" w:rsidP="006D1D9B">
      <w:pPr>
        <w:pStyle w:val="1Output"/>
        <w:rPr>
          <w:color w:val="4C483D" w:themeColor="text2"/>
        </w:rPr>
      </w:pPr>
    </w:p>
    <w:p w14:paraId="35032D0A" w14:textId="77777777" w:rsidR="006D1D9B" w:rsidRDefault="006D1D9B" w:rsidP="006D1D9B">
      <w:pPr>
        <w:pStyle w:val="1Output"/>
        <w:rPr>
          <w:color w:val="4C483D" w:themeColor="text2"/>
        </w:rPr>
      </w:pPr>
      <w:r>
        <w:tab/>
      </w:r>
      <w:r>
        <w:rPr>
          <w:color w:val="646464"/>
        </w:rPr>
        <w:t>@Override</w:t>
      </w:r>
    </w:p>
    <w:p w14:paraId="55E3A80E" w14:textId="77777777" w:rsidR="006D1D9B" w:rsidRDefault="006D1D9B" w:rsidP="006D1D9B">
      <w:pPr>
        <w:pStyle w:val="1Output"/>
        <w:rPr>
          <w:color w:val="4C483D" w:themeColor="text2"/>
        </w:rPr>
      </w:pPr>
      <w:r>
        <w:tab/>
      </w:r>
      <w:r>
        <w:rPr>
          <w:bCs/>
          <w:color w:val="7F0055"/>
        </w:rPr>
        <w:t>public</w:t>
      </w:r>
      <w:r>
        <w:t xml:space="preserve"> </w:t>
      </w:r>
      <w:r>
        <w:rPr>
          <w:bCs/>
          <w:color w:val="7F0055"/>
        </w:rPr>
        <w:t>void</w:t>
      </w:r>
      <w:r>
        <w:t xml:space="preserve"> run() {</w:t>
      </w:r>
    </w:p>
    <w:p w14:paraId="19B30F9C" w14:textId="77777777" w:rsidR="006D1D9B" w:rsidRDefault="006D1D9B" w:rsidP="006D1D9B">
      <w:pPr>
        <w:pStyle w:val="1Output"/>
        <w:rPr>
          <w:color w:val="4C483D" w:themeColor="text2"/>
        </w:rPr>
      </w:pPr>
      <w:r>
        <w:tab/>
      </w:r>
      <w:r>
        <w:tab/>
      </w:r>
      <w:r>
        <w:rPr>
          <w:bCs/>
          <w:color w:val="7F0055"/>
        </w:rPr>
        <w:t>for</w:t>
      </w:r>
      <w:r>
        <w:t xml:space="preserve"> (</w:t>
      </w:r>
      <w:r>
        <w:rPr>
          <w:bCs/>
          <w:color w:val="7F0055"/>
        </w:rPr>
        <w:t>int</w:t>
      </w:r>
      <w:r>
        <w:t xml:space="preserve"> </w:t>
      </w:r>
      <w:r>
        <w:rPr>
          <w:color w:val="6A3E3E"/>
        </w:rPr>
        <w:t>i</w:t>
      </w:r>
      <w:r>
        <w:t xml:space="preserve"> = 1; </w:t>
      </w:r>
      <w:r>
        <w:rPr>
          <w:color w:val="6A3E3E"/>
        </w:rPr>
        <w:t>i</w:t>
      </w:r>
      <w:r>
        <w:t xml:space="preserve"> &lt;= 8; </w:t>
      </w:r>
      <w:r>
        <w:rPr>
          <w:color w:val="6A3E3E"/>
        </w:rPr>
        <w:t>i</w:t>
      </w:r>
      <w:r>
        <w:t>++) {</w:t>
      </w:r>
    </w:p>
    <w:p w14:paraId="056A8414" w14:textId="77777777" w:rsidR="006D1D9B" w:rsidRDefault="006D1D9B" w:rsidP="006D1D9B">
      <w:pPr>
        <w:pStyle w:val="1Output"/>
        <w:rPr>
          <w:color w:val="4C483D" w:themeColor="text2"/>
        </w:rPr>
      </w:pPr>
      <w:r>
        <w:tab/>
      </w:r>
      <w:r>
        <w:tab/>
      </w:r>
      <w:r>
        <w:tab/>
      </w:r>
      <w:r>
        <w:rPr>
          <w:color w:val="0000C0"/>
        </w:rPr>
        <w:t>proList</w:t>
      </w:r>
      <w:r>
        <w:t>.add(</w:t>
      </w:r>
      <w:r>
        <w:rPr>
          <w:color w:val="6A3E3E"/>
        </w:rPr>
        <w:t>i</w:t>
      </w:r>
      <w:r>
        <w:t>);</w:t>
      </w:r>
    </w:p>
    <w:p w14:paraId="6259B3C7" w14:textId="77777777" w:rsidR="006D1D9B" w:rsidRDefault="006D1D9B" w:rsidP="006D1D9B">
      <w:pPr>
        <w:pStyle w:val="1Output"/>
        <w:rPr>
          <w:color w:val="4C483D" w:themeColor="text2"/>
        </w:rPr>
      </w:pPr>
      <w:r>
        <w:tab/>
      </w:r>
      <w:r>
        <w:tab/>
      </w:r>
      <w:r>
        <w:tab/>
        <w:t>System.</w:t>
      </w:r>
      <w:r>
        <w:rPr>
          <w:bCs/>
          <w:i/>
          <w:iCs/>
          <w:color w:val="0000C0"/>
        </w:rPr>
        <w:t>out</w:t>
      </w:r>
      <w:r>
        <w:t>.println(</w:t>
      </w:r>
      <w:r>
        <w:rPr>
          <w:color w:val="2A00FF"/>
        </w:rPr>
        <w:t>"Producer is still Producing, Produced : "</w:t>
      </w:r>
      <w:r>
        <w:t xml:space="preserve"> + </w:t>
      </w:r>
      <w:r>
        <w:rPr>
          <w:color w:val="6A3E3E"/>
        </w:rPr>
        <w:t>i</w:t>
      </w:r>
      <w:r>
        <w:t>);</w:t>
      </w:r>
    </w:p>
    <w:p w14:paraId="2652C232" w14:textId="77777777" w:rsidR="006D1D9B" w:rsidRDefault="006D1D9B" w:rsidP="006D1D9B">
      <w:pPr>
        <w:pStyle w:val="1Output"/>
        <w:rPr>
          <w:color w:val="4C483D" w:themeColor="text2"/>
        </w:rPr>
      </w:pPr>
      <w:r>
        <w:tab/>
      </w:r>
      <w:r>
        <w:tab/>
      </w:r>
      <w:r>
        <w:tab/>
      </w:r>
      <w:r>
        <w:rPr>
          <w:bCs/>
          <w:color w:val="7F0055"/>
        </w:rPr>
        <w:t>try</w:t>
      </w:r>
      <w:r>
        <w:t xml:space="preserve"> {</w:t>
      </w:r>
    </w:p>
    <w:p w14:paraId="4FF0B707" w14:textId="77777777" w:rsidR="006D1D9B" w:rsidRDefault="006D1D9B" w:rsidP="006D1D9B">
      <w:pPr>
        <w:pStyle w:val="1Output"/>
        <w:rPr>
          <w:color w:val="4C483D" w:themeColor="text2"/>
        </w:rPr>
      </w:pPr>
      <w:r>
        <w:tab/>
      </w:r>
      <w:r>
        <w:tab/>
      </w:r>
      <w:r>
        <w:tab/>
      </w:r>
      <w:r>
        <w:tab/>
        <w:t>Thread.</w:t>
      </w:r>
      <w:r>
        <w:rPr>
          <w:i/>
          <w:iCs/>
        </w:rPr>
        <w:t>sleep</w:t>
      </w:r>
      <w:r>
        <w:t>(500);</w:t>
      </w:r>
    </w:p>
    <w:p w14:paraId="60AA7097" w14:textId="77777777" w:rsidR="006D1D9B" w:rsidRDefault="006D1D9B" w:rsidP="006D1D9B">
      <w:pPr>
        <w:pStyle w:val="1Output"/>
        <w:rPr>
          <w:color w:val="4C483D" w:themeColor="text2"/>
        </w:rPr>
      </w:pPr>
      <w:r>
        <w:tab/>
      </w:r>
      <w:r>
        <w:tab/>
      </w:r>
      <w:r>
        <w:tab/>
        <w:t xml:space="preserve">} </w:t>
      </w:r>
      <w:r>
        <w:rPr>
          <w:bCs/>
          <w:color w:val="7F0055"/>
        </w:rPr>
        <w:t>catch</w:t>
      </w:r>
      <w:r>
        <w:t xml:space="preserve"> (InterruptedException </w:t>
      </w:r>
      <w:r>
        <w:rPr>
          <w:color w:val="6A3E3E"/>
        </w:rPr>
        <w:t>e</w:t>
      </w:r>
      <w:r>
        <w:t>) {</w:t>
      </w:r>
    </w:p>
    <w:p w14:paraId="05AE4406" w14:textId="77777777" w:rsidR="006D1D9B" w:rsidRDefault="006D1D9B" w:rsidP="006D1D9B">
      <w:pPr>
        <w:pStyle w:val="1Output"/>
        <w:rPr>
          <w:color w:val="4C483D" w:themeColor="text2"/>
        </w:rPr>
      </w:pPr>
      <w:r>
        <w:tab/>
      </w:r>
      <w:r>
        <w:tab/>
      </w:r>
      <w:r>
        <w:tab/>
      </w:r>
      <w:r>
        <w:tab/>
      </w:r>
      <w:r>
        <w:rPr>
          <w:color w:val="6A3E3E"/>
        </w:rPr>
        <w:t>e</w:t>
      </w:r>
      <w:r>
        <w:t>.printStackTrace();</w:t>
      </w:r>
    </w:p>
    <w:p w14:paraId="097454A1" w14:textId="77777777" w:rsidR="006D1D9B" w:rsidRDefault="006D1D9B" w:rsidP="006D1D9B">
      <w:pPr>
        <w:pStyle w:val="1Output"/>
        <w:rPr>
          <w:color w:val="4C483D" w:themeColor="text2"/>
        </w:rPr>
      </w:pPr>
      <w:r>
        <w:tab/>
      </w:r>
      <w:r>
        <w:tab/>
      </w:r>
      <w:r>
        <w:tab/>
        <w:t>}</w:t>
      </w:r>
    </w:p>
    <w:p w14:paraId="4EDF4BAD" w14:textId="77777777" w:rsidR="006D1D9B" w:rsidRDefault="006D1D9B" w:rsidP="006D1D9B">
      <w:pPr>
        <w:pStyle w:val="1Output"/>
        <w:rPr>
          <w:color w:val="4C483D" w:themeColor="text2"/>
        </w:rPr>
      </w:pPr>
      <w:r>
        <w:tab/>
      </w:r>
      <w:r>
        <w:tab/>
        <w:t>}</w:t>
      </w:r>
    </w:p>
    <w:p w14:paraId="6767059C" w14:textId="77777777" w:rsidR="006D1D9B" w:rsidRDefault="006D1D9B" w:rsidP="006D1D9B">
      <w:pPr>
        <w:pStyle w:val="1Output"/>
        <w:rPr>
          <w:color w:val="4C483D" w:themeColor="text2"/>
        </w:rPr>
      </w:pPr>
      <w:r>
        <w:tab/>
      </w:r>
      <w:r>
        <w:tab/>
      </w:r>
      <w:r>
        <w:rPr>
          <w:color w:val="0000C0"/>
        </w:rPr>
        <w:t>isProgress</w:t>
      </w:r>
      <w:r>
        <w:t xml:space="preserve"> = </w:t>
      </w:r>
      <w:r>
        <w:rPr>
          <w:bCs/>
          <w:color w:val="7F0055"/>
        </w:rPr>
        <w:t>false</w:t>
      </w:r>
      <w:r>
        <w:t>;</w:t>
      </w:r>
    </w:p>
    <w:p w14:paraId="764F22BC" w14:textId="77777777" w:rsidR="006D1D9B" w:rsidRDefault="006D1D9B" w:rsidP="006D1D9B">
      <w:pPr>
        <w:pStyle w:val="1Output"/>
        <w:rPr>
          <w:color w:val="4C483D" w:themeColor="text2"/>
        </w:rPr>
      </w:pPr>
      <w:r>
        <w:tab/>
        <w:t>}</w:t>
      </w:r>
    </w:p>
    <w:p w14:paraId="54F48A2B" w14:textId="77777777" w:rsidR="006D1D9B" w:rsidRDefault="006D1D9B" w:rsidP="006D1D9B">
      <w:pPr>
        <w:pStyle w:val="1Output"/>
        <w:rPr>
          <w:color w:val="4C483D" w:themeColor="text2"/>
        </w:rPr>
      </w:pPr>
      <w:r>
        <w:t>}</w:t>
      </w:r>
    </w:p>
    <w:p w14:paraId="446587D6" w14:textId="77777777" w:rsidR="006D1D9B" w:rsidRDefault="006D1D9B" w:rsidP="006D1D9B">
      <w:pPr>
        <w:pStyle w:val="1Output"/>
        <w:rPr>
          <w:color w:val="4C483D" w:themeColor="text2"/>
        </w:rPr>
      </w:pPr>
    </w:p>
    <w:p w14:paraId="0618EC05" w14:textId="77777777" w:rsidR="006D1D9B" w:rsidRDefault="006D1D9B" w:rsidP="006D1D9B">
      <w:pPr>
        <w:pStyle w:val="1Output"/>
        <w:rPr>
          <w:color w:val="4C483D" w:themeColor="text2"/>
        </w:rPr>
      </w:pPr>
      <w:r>
        <w:rPr>
          <w:bCs/>
          <w:color w:val="7F0055"/>
        </w:rPr>
        <w:t>class</w:t>
      </w:r>
      <w:r>
        <w:t xml:space="preserve"> Consumer </w:t>
      </w:r>
      <w:r>
        <w:rPr>
          <w:bCs/>
          <w:color w:val="7F0055"/>
        </w:rPr>
        <w:t>implements</w:t>
      </w:r>
      <w:r>
        <w:t xml:space="preserve"> Runnable {</w:t>
      </w:r>
    </w:p>
    <w:p w14:paraId="0523360A" w14:textId="77777777" w:rsidR="006D1D9B" w:rsidRDefault="006D1D9B" w:rsidP="006D1D9B">
      <w:pPr>
        <w:pStyle w:val="1Output"/>
        <w:rPr>
          <w:color w:val="4C483D" w:themeColor="text2"/>
        </w:rPr>
      </w:pPr>
      <w:r>
        <w:tab/>
        <w:t xml:space="preserve">Producer </w:t>
      </w:r>
      <w:r>
        <w:rPr>
          <w:color w:val="0000C0"/>
        </w:rPr>
        <w:t>producer</w:t>
      </w:r>
      <w:r>
        <w:t>;</w:t>
      </w:r>
    </w:p>
    <w:p w14:paraId="32DCD648" w14:textId="77777777" w:rsidR="006D1D9B" w:rsidRDefault="006D1D9B" w:rsidP="006D1D9B">
      <w:pPr>
        <w:pStyle w:val="1Output"/>
        <w:rPr>
          <w:color w:val="4C483D" w:themeColor="text2"/>
        </w:rPr>
      </w:pPr>
    </w:p>
    <w:p w14:paraId="5D1547EB" w14:textId="77777777" w:rsidR="006D1D9B" w:rsidRDefault="006D1D9B" w:rsidP="006D1D9B">
      <w:pPr>
        <w:pStyle w:val="1Output"/>
        <w:rPr>
          <w:color w:val="4C483D" w:themeColor="text2"/>
        </w:rPr>
      </w:pPr>
      <w:r>
        <w:tab/>
        <w:t xml:space="preserve">Consumer(Producer </w:t>
      </w:r>
      <w:r>
        <w:rPr>
          <w:color w:val="6A3E3E"/>
        </w:rPr>
        <w:t>prod</w:t>
      </w:r>
      <w:r>
        <w:t>) {</w:t>
      </w:r>
    </w:p>
    <w:p w14:paraId="1474F251" w14:textId="77777777" w:rsidR="006D1D9B" w:rsidRDefault="006D1D9B" w:rsidP="006D1D9B">
      <w:pPr>
        <w:pStyle w:val="1Output"/>
        <w:rPr>
          <w:color w:val="4C483D" w:themeColor="text2"/>
        </w:rPr>
      </w:pPr>
      <w:r>
        <w:tab/>
      </w:r>
      <w:r>
        <w:tab/>
      </w:r>
      <w:r>
        <w:rPr>
          <w:bCs/>
          <w:color w:val="7F0055"/>
        </w:rPr>
        <w:t>this</w:t>
      </w:r>
      <w:r>
        <w:t>.</w:t>
      </w:r>
      <w:r>
        <w:rPr>
          <w:color w:val="0000C0"/>
        </w:rPr>
        <w:t>producer</w:t>
      </w:r>
      <w:r>
        <w:t xml:space="preserve"> = </w:t>
      </w:r>
      <w:r>
        <w:rPr>
          <w:color w:val="6A3E3E"/>
        </w:rPr>
        <w:t>prod</w:t>
      </w:r>
      <w:r>
        <w:t>;</w:t>
      </w:r>
    </w:p>
    <w:p w14:paraId="6580CF23" w14:textId="77777777" w:rsidR="006D1D9B" w:rsidRDefault="006D1D9B" w:rsidP="006D1D9B">
      <w:pPr>
        <w:pStyle w:val="1Output"/>
        <w:rPr>
          <w:color w:val="4C483D" w:themeColor="text2"/>
        </w:rPr>
      </w:pPr>
      <w:r>
        <w:tab/>
        <w:t>}</w:t>
      </w:r>
    </w:p>
    <w:p w14:paraId="5DF22478" w14:textId="77777777" w:rsidR="006D1D9B" w:rsidRDefault="006D1D9B" w:rsidP="006D1D9B">
      <w:pPr>
        <w:pStyle w:val="1Output"/>
        <w:rPr>
          <w:color w:val="4C483D" w:themeColor="text2"/>
        </w:rPr>
      </w:pPr>
      <w:r>
        <w:tab/>
      </w:r>
      <w:r>
        <w:rPr>
          <w:bCs/>
          <w:color w:val="7F0055"/>
        </w:rPr>
        <w:t>public</w:t>
      </w:r>
      <w:r>
        <w:t xml:space="preserve"> </w:t>
      </w:r>
      <w:r>
        <w:rPr>
          <w:bCs/>
          <w:color w:val="7F0055"/>
        </w:rPr>
        <w:t>void</w:t>
      </w:r>
      <w:r>
        <w:t xml:space="preserve"> run() {</w:t>
      </w:r>
    </w:p>
    <w:p w14:paraId="2D6DFEA4" w14:textId="77777777" w:rsidR="006D1D9B" w:rsidRDefault="006D1D9B" w:rsidP="006D1D9B">
      <w:pPr>
        <w:pStyle w:val="1Output"/>
        <w:rPr>
          <w:color w:val="4C483D" w:themeColor="text2"/>
        </w:rPr>
      </w:pPr>
      <w:r>
        <w:tab/>
      </w:r>
      <w:r>
        <w:tab/>
      </w:r>
      <w:r>
        <w:rPr>
          <w:bCs/>
          <w:color w:val="7F0055"/>
        </w:rPr>
        <w:t>while</w:t>
      </w:r>
      <w:r>
        <w:t xml:space="preserve"> (</w:t>
      </w:r>
      <w:r>
        <w:rPr>
          <w:bCs/>
          <w:color w:val="7F0055"/>
        </w:rPr>
        <w:t>this</w:t>
      </w:r>
      <w:r>
        <w:t>.</w:t>
      </w:r>
      <w:r>
        <w:rPr>
          <w:color w:val="0000C0"/>
        </w:rPr>
        <w:t>producer</w:t>
      </w:r>
      <w:r>
        <w:t>.</w:t>
      </w:r>
      <w:r>
        <w:rPr>
          <w:color w:val="0000C0"/>
        </w:rPr>
        <w:t>isProgress</w:t>
      </w:r>
      <w:r>
        <w:t>) {</w:t>
      </w:r>
    </w:p>
    <w:p w14:paraId="6FCE9465" w14:textId="77777777" w:rsidR="006D1D9B" w:rsidRDefault="006D1D9B" w:rsidP="006D1D9B">
      <w:pPr>
        <w:pStyle w:val="1Output"/>
        <w:rPr>
          <w:color w:val="4C483D" w:themeColor="text2"/>
        </w:rPr>
      </w:pPr>
      <w:r>
        <w:tab/>
      </w:r>
      <w:r>
        <w:tab/>
      </w:r>
      <w:r>
        <w:tab/>
        <w:t>System.</w:t>
      </w:r>
      <w:r>
        <w:rPr>
          <w:bCs/>
          <w:i/>
          <w:iCs/>
          <w:color w:val="0000C0"/>
        </w:rPr>
        <w:t>out</w:t>
      </w:r>
      <w:r>
        <w:t>.println(</w:t>
      </w:r>
      <w:r>
        <w:rPr>
          <w:color w:val="2A00FF"/>
        </w:rPr>
        <w:t>"BUSY SPIN condition - Production Still going on"</w:t>
      </w:r>
      <w:r>
        <w:t>);</w:t>
      </w:r>
    </w:p>
    <w:p w14:paraId="578B2C26" w14:textId="718043DC" w:rsidR="006D1D9B" w:rsidRDefault="006D1D9B" w:rsidP="006D1D9B">
      <w:pPr>
        <w:pStyle w:val="1Output"/>
        <w:rPr>
          <w:color w:val="4C483D" w:themeColor="text2"/>
        </w:rPr>
      </w:pPr>
      <w:r>
        <w:tab/>
      </w:r>
      <w:r>
        <w:tab/>
        <w:t>}</w:t>
      </w:r>
      <w:r>
        <w:tab/>
      </w:r>
      <w:r>
        <w:tab/>
      </w:r>
    </w:p>
    <w:p w14:paraId="1129A0BF" w14:textId="77777777" w:rsidR="006D1D9B" w:rsidRDefault="006D1D9B" w:rsidP="006D1D9B">
      <w:pPr>
        <w:pStyle w:val="1Output"/>
        <w:rPr>
          <w:color w:val="4C483D" w:themeColor="text2"/>
        </w:rPr>
      </w:pPr>
      <w:r>
        <w:tab/>
      </w:r>
      <w:r>
        <w:tab/>
        <w:t>System.</w:t>
      </w:r>
      <w:r>
        <w:rPr>
          <w:bCs/>
          <w:i/>
          <w:iCs/>
          <w:color w:val="0000C0"/>
        </w:rPr>
        <w:t>out</w:t>
      </w:r>
      <w:r>
        <w:t>.println(</w:t>
      </w:r>
      <w:r>
        <w:rPr>
          <w:color w:val="2A00FF"/>
        </w:rPr>
        <w:t>"Consumer starts consuming products."</w:t>
      </w:r>
      <w:r>
        <w:t>);</w:t>
      </w:r>
    </w:p>
    <w:p w14:paraId="05088B4B" w14:textId="77777777" w:rsidR="006D1D9B" w:rsidRDefault="006D1D9B" w:rsidP="006D1D9B">
      <w:pPr>
        <w:pStyle w:val="1Output"/>
        <w:rPr>
          <w:color w:val="4C483D" w:themeColor="text2"/>
        </w:rPr>
      </w:pPr>
      <w:r>
        <w:tab/>
      </w:r>
      <w:r>
        <w:tab/>
      </w:r>
      <w:r>
        <w:rPr>
          <w:bCs/>
          <w:color w:val="7F0055"/>
        </w:rPr>
        <w:t>int</w:t>
      </w:r>
      <w:r>
        <w:t xml:space="preserve"> </w:t>
      </w:r>
      <w:r>
        <w:rPr>
          <w:color w:val="6A3E3E"/>
        </w:rPr>
        <w:t>size</w:t>
      </w:r>
      <w:r>
        <w:t xml:space="preserve"> = </w:t>
      </w:r>
      <w:r>
        <w:rPr>
          <w:bCs/>
          <w:color w:val="7F0055"/>
        </w:rPr>
        <w:t>this</w:t>
      </w:r>
      <w:r>
        <w:t>.</w:t>
      </w:r>
      <w:r>
        <w:rPr>
          <w:color w:val="0000C0"/>
        </w:rPr>
        <w:t>producer</w:t>
      </w:r>
      <w:r>
        <w:t>.</w:t>
      </w:r>
      <w:r>
        <w:rPr>
          <w:color w:val="0000C0"/>
        </w:rPr>
        <w:t>proList</w:t>
      </w:r>
      <w:r>
        <w:t>.size();</w:t>
      </w:r>
    </w:p>
    <w:p w14:paraId="33D46FCC" w14:textId="77777777" w:rsidR="006D1D9B" w:rsidRDefault="006D1D9B" w:rsidP="006D1D9B">
      <w:pPr>
        <w:pStyle w:val="1Output"/>
        <w:rPr>
          <w:color w:val="4C483D" w:themeColor="text2"/>
        </w:rPr>
      </w:pPr>
      <w:r>
        <w:tab/>
      </w:r>
      <w:r>
        <w:tab/>
      </w:r>
      <w:r>
        <w:rPr>
          <w:bCs/>
          <w:color w:val="7F0055"/>
        </w:rPr>
        <w:t>for</w:t>
      </w:r>
      <w:r>
        <w:t xml:space="preserve"> (</w:t>
      </w:r>
      <w:r>
        <w:rPr>
          <w:bCs/>
          <w:color w:val="7F0055"/>
        </w:rPr>
        <w:t>int</w:t>
      </w:r>
      <w:r>
        <w:t xml:space="preserve"> </w:t>
      </w:r>
      <w:r>
        <w:rPr>
          <w:color w:val="6A3E3E"/>
        </w:rPr>
        <w:t>i</w:t>
      </w:r>
      <w:r>
        <w:t xml:space="preserve"> = 0; </w:t>
      </w:r>
      <w:r>
        <w:rPr>
          <w:color w:val="6A3E3E"/>
        </w:rPr>
        <w:t>i</w:t>
      </w:r>
      <w:r>
        <w:t xml:space="preserve"> &lt; </w:t>
      </w:r>
      <w:r>
        <w:rPr>
          <w:color w:val="6A3E3E"/>
        </w:rPr>
        <w:t>size</w:t>
      </w:r>
      <w:r>
        <w:t xml:space="preserve">; </w:t>
      </w:r>
      <w:r>
        <w:rPr>
          <w:color w:val="6A3E3E"/>
        </w:rPr>
        <w:t>i</w:t>
      </w:r>
      <w:r>
        <w:t>++) {</w:t>
      </w:r>
    </w:p>
    <w:p w14:paraId="77D1BDBF" w14:textId="77777777" w:rsidR="006D1D9B" w:rsidRDefault="006D1D9B" w:rsidP="006D1D9B">
      <w:pPr>
        <w:pStyle w:val="1Output"/>
        <w:rPr>
          <w:color w:val="4C483D" w:themeColor="text2"/>
        </w:rPr>
      </w:pPr>
      <w:r>
        <w:tab/>
      </w:r>
      <w:r>
        <w:tab/>
      </w:r>
      <w:r>
        <w:tab/>
        <w:t>System.</w:t>
      </w:r>
      <w:r>
        <w:rPr>
          <w:bCs/>
          <w:i/>
          <w:iCs/>
          <w:color w:val="0000C0"/>
        </w:rPr>
        <w:t>out</w:t>
      </w:r>
      <w:r>
        <w:t>.println(</w:t>
      </w:r>
      <w:r>
        <w:rPr>
          <w:color w:val="2A00FF"/>
        </w:rPr>
        <w:t>"Consumed : "</w:t>
      </w:r>
      <w:r>
        <w:t xml:space="preserve"> + </w:t>
      </w:r>
      <w:r>
        <w:rPr>
          <w:bCs/>
          <w:color w:val="7F0055"/>
        </w:rPr>
        <w:t>this</w:t>
      </w:r>
      <w:r>
        <w:t>.</w:t>
      </w:r>
      <w:r>
        <w:rPr>
          <w:color w:val="0000C0"/>
        </w:rPr>
        <w:t>producer</w:t>
      </w:r>
      <w:r>
        <w:t>.</w:t>
      </w:r>
      <w:r>
        <w:rPr>
          <w:color w:val="0000C0"/>
        </w:rPr>
        <w:t>proList</w:t>
      </w:r>
      <w:r>
        <w:t xml:space="preserve">.remove(0) + </w:t>
      </w:r>
      <w:r>
        <w:rPr>
          <w:color w:val="2A00FF"/>
        </w:rPr>
        <w:t>" "</w:t>
      </w:r>
      <w:r>
        <w:t>);</w:t>
      </w:r>
    </w:p>
    <w:p w14:paraId="44694405" w14:textId="77777777" w:rsidR="006D1D9B" w:rsidRDefault="006D1D9B" w:rsidP="006D1D9B">
      <w:pPr>
        <w:pStyle w:val="1Output"/>
        <w:rPr>
          <w:color w:val="4C483D" w:themeColor="text2"/>
        </w:rPr>
      </w:pPr>
      <w:r>
        <w:tab/>
      </w:r>
      <w:r>
        <w:tab/>
        <w:t>}</w:t>
      </w:r>
    </w:p>
    <w:p w14:paraId="15634292" w14:textId="77777777" w:rsidR="006D1D9B" w:rsidRDefault="006D1D9B" w:rsidP="006D1D9B">
      <w:pPr>
        <w:pStyle w:val="1Output"/>
        <w:rPr>
          <w:color w:val="4C483D" w:themeColor="text2"/>
        </w:rPr>
      </w:pPr>
      <w:r>
        <w:tab/>
        <w:t>}</w:t>
      </w:r>
    </w:p>
    <w:p w14:paraId="1BFD8AD9" w14:textId="77777777" w:rsidR="006D1D9B" w:rsidRDefault="006D1D9B" w:rsidP="006D1D9B">
      <w:pPr>
        <w:pStyle w:val="1Output"/>
        <w:rPr>
          <w:color w:val="4C483D" w:themeColor="text2"/>
        </w:rPr>
      </w:pPr>
      <w:r>
        <w:t>}</w:t>
      </w:r>
    </w:p>
    <w:p w14:paraId="68C455F6" w14:textId="77777777" w:rsidR="006D1D9B" w:rsidRDefault="006D1D9B" w:rsidP="006D1D9B">
      <w:pPr>
        <w:pStyle w:val="1Output"/>
        <w:rPr>
          <w:color w:val="4C483D" w:themeColor="text2"/>
        </w:rPr>
      </w:pPr>
    </w:p>
    <w:p w14:paraId="4F22A1DF" w14:textId="77777777" w:rsidR="006D1D9B" w:rsidRDefault="006D1D9B" w:rsidP="006D1D9B">
      <w:pPr>
        <w:pStyle w:val="1Output"/>
        <w:rPr>
          <w:color w:val="4C483D" w:themeColor="text2"/>
        </w:rPr>
      </w:pPr>
      <w:r>
        <w:rPr>
          <w:bCs/>
          <w:color w:val="7F0055"/>
        </w:rPr>
        <w:t>public</w:t>
      </w:r>
      <w:r>
        <w:t xml:space="preserve"> </w:t>
      </w:r>
      <w:r>
        <w:rPr>
          <w:bCs/>
          <w:color w:val="7F0055"/>
        </w:rPr>
        <w:t>class</w:t>
      </w:r>
      <w:r>
        <w:t xml:space="preserve"> BusySpin {</w:t>
      </w:r>
    </w:p>
    <w:p w14:paraId="2C638B62" w14:textId="60B84AC7" w:rsidR="006D1D9B" w:rsidRDefault="006D1D9B" w:rsidP="006D1D9B">
      <w:pPr>
        <w:pStyle w:val="1Output"/>
        <w:rPr>
          <w:color w:val="4C483D" w:themeColor="text2"/>
        </w:rPr>
      </w:pPr>
      <w:r>
        <w:tab/>
      </w:r>
      <w:r>
        <w:rPr>
          <w:bCs/>
          <w:color w:val="7F0055"/>
        </w:rPr>
        <w:t>public</w:t>
      </w:r>
      <w:r>
        <w:t xml:space="preserve"> </w:t>
      </w:r>
      <w:r>
        <w:rPr>
          <w:bCs/>
          <w:color w:val="7F0055"/>
        </w:rPr>
        <w:t>static</w:t>
      </w:r>
      <w:r>
        <w:t xml:space="preserve"> </w:t>
      </w:r>
      <w:r>
        <w:rPr>
          <w:bCs/>
          <w:color w:val="7F0055"/>
        </w:rPr>
        <w:t>void</w:t>
      </w:r>
      <w:r>
        <w:t xml:space="preserve"> main(String </w:t>
      </w:r>
      <w:r>
        <w:rPr>
          <w:color w:val="6A3E3E"/>
        </w:rPr>
        <w:t>args</w:t>
      </w:r>
      <w:r>
        <w:t xml:space="preserve">[]) </w:t>
      </w:r>
      <w:r>
        <w:rPr>
          <w:bCs/>
          <w:color w:val="7F0055"/>
        </w:rPr>
        <w:t>throws</w:t>
      </w:r>
      <w:r>
        <w:t xml:space="preserve"> InterruptedException {</w:t>
      </w:r>
    </w:p>
    <w:p w14:paraId="01E706F2" w14:textId="77777777" w:rsidR="006D1D9B" w:rsidRDefault="006D1D9B" w:rsidP="006D1D9B">
      <w:pPr>
        <w:pStyle w:val="1Output"/>
        <w:rPr>
          <w:color w:val="4C483D" w:themeColor="text2"/>
        </w:rPr>
      </w:pPr>
      <w:r>
        <w:tab/>
      </w:r>
      <w:r>
        <w:tab/>
        <w:t xml:space="preserve">Producer </w:t>
      </w:r>
      <w:r>
        <w:rPr>
          <w:color w:val="6A3E3E"/>
        </w:rPr>
        <w:t>producer</w:t>
      </w:r>
      <w:r>
        <w:t xml:space="preserve"> = </w:t>
      </w:r>
      <w:r>
        <w:rPr>
          <w:bCs/>
          <w:color w:val="7F0055"/>
        </w:rPr>
        <w:t>new</w:t>
      </w:r>
      <w:r>
        <w:t xml:space="preserve"> Producer();</w:t>
      </w:r>
    </w:p>
    <w:p w14:paraId="17022B50" w14:textId="77777777" w:rsidR="006D1D9B" w:rsidRDefault="006D1D9B" w:rsidP="006D1D9B">
      <w:pPr>
        <w:pStyle w:val="1Output"/>
        <w:rPr>
          <w:color w:val="4C483D" w:themeColor="text2"/>
        </w:rPr>
      </w:pPr>
      <w:r>
        <w:tab/>
      </w:r>
      <w:r>
        <w:tab/>
        <w:t xml:space="preserve">Consumer </w:t>
      </w:r>
      <w:r>
        <w:rPr>
          <w:color w:val="6A3E3E"/>
        </w:rPr>
        <w:t>consumer</w:t>
      </w:r>
      <w:r>
        <w:t xml:space="preserve"> = </w:t>
      </w:r>
      <w:r>
        <w:rPr>
          <w:bCs/>
          <w:color w:val="7F0055"/>
        </w:rPr>
        <w:t>new</w:t>
      </w:r>
      <w:r>
        <w:t xml:space="preserve"> Consumer(</w:t>
      </w:r>
      <w:r>
        <w:rPr>
          <w:color w:val="6A3E3E"/>
        </w:rPr>
        <w:t>producer</w:t>
      </w:r>
      <w:r>
        <w:t>);</w:t>
      </w:r>
    </w:p>
    <w:p w14:paraId="494454C9" w14:textId="77777777" w:rsidR="006D1D9B" w:rsidRDefault="006D1D9B" w:rsidP="006D1D9B">
      <w:pPr>
        <w:pStyle w:val="1Output"/>
        <w:rPr>
          <w:color w:val="4C483D" w:themeColor="text2"/>
        </w:rPr>
      </w:pPr>
      <w:r>
        <w:tab/>
      </w:r>
      <w:r>
        <w:tab/>
        <w:t xml:space="preserve">Thread </w:t>
      </w:r>
      <w:r>
        <w:rPr>
          <w:color w:val="6A3E3E"/>
        </w:rPr>
        <w:t>producerThread</w:t>
      </w:r>
      <w:r>
        <w:t xml:space="preserve"> = </w:t>
      </w:r>
      <w:r>
        <w:rPr>
          <w:bCs/>
          <w:color w:val="7F0055"/>
        </w:rPr>
        <w:t>new</w:t>
      </w:r>
      <w:r>
        <w:t xml:space="preserve"> Thread(</w:t>
      </w:r>
      <w:r>
        <w:rPr>
          <w:color w:val="6A3E3E"/>
        </w:rPr>
        <w:t>producer</w:t>
      </w:r>
      <w:r>
        <w:t xml:space="preserve">, </w:t>
      </w:r>
      <w:r>
        <w:rPr>
          <w:color w:val="2A00FF"/>
        </w:rPr>
        <w:t>"prodThread"</w:t>
      </w:r>
      <w:r>
        <w:t>);</w:t>
      </w:r>
    </w:p>
    <w:p w14:paraId="5D7580C1" w14:textId="77777777" w:rsidR="006D1D9B" w:rsidRDefault="006D1D9B" w:rsidP="006D1D9B">
      <w:pPr>
        <w:pStyle w:val="1Output"/>
        <w:rPr>
          <w:color w:val="4C483D" w:themeColor="text2"/>
        </w:rPr>
      </w:pPr>
      <w:r>
        <w:tab/>
      </w:r>
      <w:r>
        <w:tab/>
        <w:t xml:space="preserve">Thread </w:t>
      </w:r>
      <w:r>
        <w:rPr>
          <w:color w:val="6A3E3E"/>
        </w:rPr>
        <w:t>consumerThread</w:t>
      </w:r>
      <w:r>
        <w:t xml:space="preserve"> = </w:t>
      </w:r>
      <w:r>
        <w:rPr>
          <w:bCs/>
          <w:color w:val="7F0055"/>
        </w:rPr>
        <w:t>new</w:t>
      </w:r>
      <w:r>
        <w:t xml:space="preserve"> Thread(</w:t>
      </w:r>
      <w:r>
        <w:rPr>
          <w:color w:val="6A3E3E"/>
        </w:rPr>
        <w:t>consumer</w:t>
      </w:r>
      <w:r>
        <w:t xml:space="preserve">, </w:t>
      </w:r>
      <w:r>
        <w:rPr>
          <w:color w:val="2A00FF"/>
        </w:rPr>
        <w:t>"consThread"</w:t>
      </w:r>
      <w:r>
        <w:t>);</w:t>
      </w:r>
    </w:p>
    <w:p w14:paraId="7FD94EDD" w14:textId="77777777" w:rsidR="006D1D9B" w:rsidRDefault="006D1D9B" w:rsidP="006D1D9B">
      <w:pPr>
        <w:pStyle w:val="1Output"/>
        <w:rPr>
          <w:color w:val="4C483D" w:themeColor="text2"/>
        </w:rPr>
      </w:pPr>
      <w:r>
        <w:tab/>
      </w:r>
      <w:r>
        <w:tab/>
      </w:r>
      <w:r>
        <w:rPr>
          <w:color w:val="6A3E3E"/>
        </w:rPr>
        <w:t>producerThread</w:t>
      </w:r>
      <w:r>
        <w:t>.start();</w:t>
      </w:r>
    </w:p>
    <w:p w14:paraId="57D8D684" w14:textId="1919A36A" w:rsidR="006D1D9B" w:rsidRDefault="006D1D9B" w:rsidP="006D1D9B">
      <w:pPr>
        <w:pStyle w:val="1Output"/>
        <w:rPr>
          <w:color w:val="4C483D" w:themeColor="text2"/>
        </w:rPr>
      </w:pPr>
      <w:r>
        <w:tab/>
      </w:r>
      <w:r>
        <w:tab/>
      </w:r>
      <w:r>
        <w:rPr>
          <w:color w:val="6A3E3E"/>
        </w:rPr>
        <w:t>consumerThread</w:t>
      </w:r>
      <w:r>
        <w:t>.start();</w:t>
      </w:r>
    </w:p>
    <w:p w14:paraId="07661DB5" w14:textId="079EDB4C" w:rsidR="006D1D9B" w:rsidRDefault="006D1D9B" w:rsidP="006D1D9B">
      <w:pPr>
        <w:pStyle w:val="1Output"/>
        <w:rPr>
          <w:color w:val="4C483D" w:themeColor="text2"/>
        </w:rPr>
      </w:pPr>
      <w:r>
        <w:tab/>
        <w:t>}</w:t>
      </w:r>
    </w:p>
    <w:p w14:paraId="0D5C6C1C" w14:textId="738E51F6" w:rsidR="00376FC5" w:rsidRDefault="006D1D9B" w:rsidP="006D1D9B">
      <w:pPr>
        <w:pStyle w:val="1Output"/>
        <w:rPr>
          <w:rStyle w:val="Heading3Char0"/>
        </w:rPr>
      </w:pPr>
      <w:r>
        <w:t>}</w:t>
      </w:r>
    </w:p>
    <w:p w14:paraId="3DD1F244" w14:textId="77777777" w:rsidR="006D1D9B" w:rsidRDefault="006D1D9B" w:rsidP="006D1D9B">
      <w:pPr>
        <w:pStyle w:val="1Output"/>
        <w:shd w:val="clear" w:color="auto" w:fill="000000" w:themeFill="text1"/>
        <w:rPr>
          <w:color w:val="4C483D" w:themeColor="text2"/>
        </w:rPr>
      </w:pPr>
      <w:r>
        <w:t>BUSY SPIN condition - Production Still going on</w:t>
      </w:r>
    </w:p>
    <w:p w14:paraId="3A47DFCA" w14:textId="77777777" w:rsidR="006D1D9B" w:rsidRPr="003122B4" w:rsidRDefault="006D1D9B" w:rsidP="006D1D9B">
      <w:pPr>
        <w:pStyle w:val="1Output"/>
        <w:shd w:val="clear" w:color="auto" w:fill="000000" w:themeFill="text1"/>
        <w:rPr>
          <w:color w:val="FFFF00"/>
        </w:rPr>
      </w:pPr>
      <w:r w:rsidRPr="003122B4">
        <w:rPr>
          <w:color w:val="FFFF00"/>
        </w:rPr>
        <w:t>Producer is still Producing, Produced : 1</w:t>
      </w:r>
    </w:p>
    <w:p w14:paraId="72610DFD" w14:textId="77777777" w:rsidR="006D1D9B" w:rsidRDefault="006D1D9B" w:rsidP="006D1D9B">
      <w:pPr>
        <w:pStyle w:val="1Output"/>
        <w:shd w:val="clear" w:color="auto" w:fill="000000" w:themeFill="text1"/>
        <w:rPr>
          <w:color w:val="4C483D" w:themeColor="text2"/>
        </w:rPr>
      </w:pPr>
      <w:r>
        <w:t>BUSY SPIN condition - Production Still going on</w:t>
      </w:r>
    </w:p>
    <w:p w14:paraId="1062994D" w14:textId="77777777" w:rsidR="006D1D9B" w:rsidRDefault="006D1D9B" w:rsidP="006D1D9B">
      <w:pPr>
        <w:pStyle w:val="1Output"/>
        <w:shd w:val="clear" w:color="auto" w:fill="000000" w:themeFill="text1"/>
        <w:rPr>
          <w:color w:val="4C483D" w:themeColor="text2"/>
        </w:rPr>
      </w:pPr>
      <w:r>
        <w:t>BUSY SPIN condition - Production Still going on</w:t>
      </w:r>
    </w:p>
    <w:p w14:paraId="319FD226" w14:textId="77777777" w:rsidR="006D1D9B" w:rsidRDefault="006D1D9B" w:rsidP="006D1D9B">
      <w:pPr>
        <w:pStyle w:val="1Output"/>
        <w:shd w:val="clear" w:color="auto" w:fill="000000" w:themeFill="text1"/>
        <w:rPr>
          <w:color w:val="4C483D" w:themeColor="text2"/>
        </w:rPr>
      </w:pPr>
      <w:r>
        <w:t>BUSY SPIN condition - Production Still going on</w:t>
      </w:r>
    </w:p>
    <w:p w14:paraId="5B4DD7F7" w14:textId="77777777" w:rsidR="006D1D9B" w:rsidRDefault="006D1D9B" w:rsidP="006D1D9B">
      <w:pPr>
        <w:pStyle w:val="1Output"/>
        <w:shd w:val="clear" w:color="auto" w:fill="000000" w:themeFill="text1"/>
        <w:rPr>
          <w:color w:val="4C483D" w:themeColor="text2"/>
        </w:rPr>
      </w:pPr>
      <w:r>
        <w:t>BUSY SPIN condition - Production Still going on</w:t>
      </w:r>
    </w:p>
    <w:p w14:paraId="5463089A" w14:textId="77777777" w:rsidR="006D1D9B" w:rsidRPr="003122B4" w:rsidRDefault="006D1D9B" w:rsidP="006D1D9B">
      <w:pPr>
        <w:pStyle w:val="1Output"/>
        <w:shd w:val="clear" w:color="auto" w:fill="000000" w:themeFill="text1"/>
        <w:rPr>
          <w:color w:val="FFFF00"/>
        </w:rPr>
      </w:pPr>
      <w:r w:rsidRPr="003122B4">
        <w:rPr>
          <w:color w:val="FFFF00"/>
        </w:rPr>
        <w:t>Producer is still Producing, Produced : 2</w:t>
      </w:r>
    </w:p>
    <w:p w14:paraId="764DEF08" w14:textId="77777777" w:rsidR="006D1D9B" w:rsidRDefault="006D1D9B" w:rsidP="006D1D9B">
      <w:pPr>
        <w:pStyle w:val="1Output"/>
        <w:shd w:val="clear" w:color="auto" w:fill="000000" w:themeFill="text1"/>
        <w:rPr>
          <w:color w:val="4C483D" w:themeColor="text2"/>
        </w:rPr>
      </w:pPr>
      <w:r>
        <w:t>BUSY SPIN condition - Production Still going on</w:t>
      </w:r>
    </w:p>
    <w:p w14:paraId="26D8061C" w14:textId="77777777" w:rsidR="006D1D9B" w:rsidRDefault="006D1D9B" w:rsidP="006D1D9B">
      <w:pPr>
        <w:pStyle w:val="1Output"/>
        <w:shd w:val="clear" w:color="auto" w:fill="000000" w:themeFill="text1"/>
        <w:rPr>
          <w:color w:val="4C483D" w:themeColor="text2"/>
        </w:rPr>
      </w:pPr>
      <w:r>
        <w:t>BUSY SPIN condition - Production Still going on</w:t>
      </w:r>
    </w:p>
    <w:p w14:paraId="486F31EB" w14:textId="77777777" w:rsidR="006D1D9B" w:rsidRDefault="006D1D9B" w:rsidP="006D1D9B">
      <w:pPr>
        <w:pStyle w:val="1Output"/>
        <w:shd w:val="clear" w:color="auto" w:fill="000000" w:themeFill="text1"/>
        <w:rPr>
          <w:color w:val="4C483D" w:themeColor="text2"/>
        </w:rPr>
      </w:pPr>
      <w:r>
        <w:t>BUSY SPIN condition - Production Still going on</w:t>
      </w:r>
    </w:p>
    <w:p w14:paraId="6CDAE4BA" w14:textId="77777777" w:rsidR="006D1D9B" w:rsidRDefault="006D1D9B" w:rsidP="006D1D9B">
      <w:pPr>
        <w:pStyle w:val="1Output"/>
        <w:shd w:val="clear" w:color="auto" w:fill="000000" w:themeFill="text1"/>
        <w:rPr>
          <w:color w:val="4C483D" w:themeColor="text2"/>
        </w:rPr>
      </w:pPr>
      <w:r>
        <w:t>BUSY SPIN condition - Production Still going on</w:t>
      </w:r>
    </w:p>
    <w:p w14:paraId="2485A40A" w14:textId="77777777" w:rsidR="006D1D9B" w:rsidRDefault="006D1D9B" w:rsidP="006D1D9B">
      <w:pPr>
        <w:pStyle w:val="1Output"/>
        <w:shd w:val="clear" w:color="auto" w:fill="000000" w:themeFill="text1"/>
        <w:rPr>
          <w:color w:val="4C483D" w:themeColor="text2"/>
        </w:rPr>
      </w:pPr>
      <w:r>
        <w:t>BUSY SPIN condition - Production Still going on</w:t>
      </w:r>
    </w:p>
    <w:p w14:paraId="35F2DFD6" w14:textId="77777777" w:rsidR="006D1D9B" w:rsidRPr="003122B4" w:rsidRDefault="006D1D9B" w:rsidP="006D1D9B">
      <w:pPr>
        <w:pStyle w:val="1Output"/>
        <w:shd w:val="clear" w:color="auto" w:fill="000000" w:themeFill="text1"/>
        <w:rPr>
          <w:color w:val="FFFF00"/>
        </w:rPr>
      </w:pPr>
      <w:r w:rsidRPr="003122B4">
        <w:rPr>
          <w:color w:val="FFFF00"/>
        </w:rPr>
        <w:lastRenderedPageBreak/>
        <w:t>Producer is still Producing, Produced : 3</w:t>
      </w:r>
    </w:p>
    <w:p w14:paraId="4181E42B" w14:textId="77777777" w:rsidR="006D1D9B" w:rsidRDefault="006D1D9B" w:rsidP="006D1D9B">
      <w:pPr>
        <w:pStyle w:val="1Output"/>
        <w:shd w:val="clear" w:color="auto" w:fill="000000" w:themeFill="text1"/>
        <w:rPr>
          <w:color w:val="4C483D" w:themeColor="text2"/>
        </w:rPr>
      </w:pPr>
      <w:r>
        <w:t>BUSY SPIN condition - Production Still going on</w:t>
      </w:r>
    </w:p>
    <w:p w14:paraId="2F1B0DC7" w14:textId="77777777" w:rsidR="006D1D9B" w:rsidRDefault="006D1D9B" w:rsidP="006D1D9B">
      <w:pPr>
        <w:pStyle w:val="1Output"/>
        <w:shd w:val="clear" w:color="auto" w:fill="000000" w:themeFill="text1"/>
        <w:rPr>
          <w:color w:val="4C483D" w:themeColor="text2"/>
        </w:rPr>
      </w:pPr>
      <w:r>
        <w:t>BUSY SPIN condition - Production Still going on</w:t>
      </w:r>
    </w:p>
    <w:p w14:paraId="3BEC620F" w14:textId="77777777" w:rsidR="006D1D9B" w:rsidRDefault="006D1D9B" w:rsidP="006D1D9B">
      <w:pPr>
        <w:pStyle w:val="1Output"/>
        <w:shd w:val="clear" w:color="auto" w:fill="000000" w:themeFill="text1"/>
        <w:rPr>
          <w:color w:val="4C483D" w:themeColor="text2"/>
        </w:rPr>
      </w:pPr>
      <w:r>
        <w:t>BUSY SPIN condition - Production Still going on</w:t>
      </w:r>
    </w:p>
    <w:p w14:paraId="767AC053" w14:textId="77777777" w:rsidR="006D1D9B" w:rsidRDefault="006D1D9B" w:rsidP="006D1D9B">
      <w:pPr>
        <w:pStyle w:val="1Output"/>
        <w:shd w:val="clear" w:color="auto" w:fill="000000" w:themeFill="text1"/>
        <w:rPr>
          <w:color w:val="4C483D" w:themeColor="text2"/>
        </w:rPr>
      </w:pPr>
      <w:r>
        <w:t>BUSY SPIN condition - Production Still going on</w:t>
      </w:r>
    </w:p>
    <w:p w14:paraId="5E31190D" w14:textId="77777777" w:rsidR="006D1D9B" w:rsidRDefault="006D1D9B" w:rsidP="006D1D9B">
      <w:pPr>
        <w:pStyle w:val="1Output"/>
        <w:shd w:val="clear" w:color="auto" w:fill="000000" w:themeFill="text1"/>
        <w:rPr>
          <w:color w:val="4C483D" w:themeColor="text2"/>
        </w:rPr>
      </w:pPr>
      <w:r>
        <w:t>BUSY SPIN condition - Production Still going on</w:t>
      </w:r>
    </w:p>
    <w:p w14:paraId="1C9AECF4" w14:textId="77777777" w:rsidR="006D1D9B" w:rsidRPr="003122B4" w:rsidRDefault="006D1D9B" w:rsidP="006D1D9B">
      <w:pPr>
        <w:pStyle w:val="1Output"/>
        <w:shd w:val="clear" w:color="auto" w:fill="000000" w:themeFill="text1"/>
        <w:rPr>
          <w:color w:val="FFFF00"/>
        </w:rPr>
      </w:pPr>
      <w:r w:rsidRPr="003122B4">
        <w:rPr>
          <w:color w:val="FFFF00"/>
        </w:rPr>
        <w:t>Producer is still Producing, Produced : 4</w:t>
      </w:r>
    </w:p>
    <w:p w14:paraId="7E810F53" w14:textId="77777777" w:rsidR="006D1D9B" w:rsidRDefault="006D1D9B" w:rsidP="006D1D9B">
      <w:pPr>
        <w:pStyle w:val="1Output"/>
        <w:shd w:val="clear" w:color="auto" w:fill="000000" w:themeFill="text1"/>
        <w:rPr>
          <w:color w:val="4C483D" w:themeColor="text2"/>
        </w:rPr>
      </w:pPr>
      <w:r>
        <w:t>BUSY SPIN condition - Production Still going on</w:t>
      </w:r>
    </w:p>
    <w:p w14:paraId="3835D651" w14:textId="77777777" w:rsidR="006D1D9B" w:rsidRDefault="006D1D9B" w:rsidP="006D1D9B">
      <w:pPr>
        <w:pStyle w:val="1Output"/>
        <w:shd w:val="clear" w:color="auto" w:fill="000000" w:themeFill="text1"/>
        <w:rPr>
          <w:color w:val="4C483D" w:themeColor="text2"/>
        </w:rPr>
      </w:pPr>
      <w:r>
        <w:t>BUSY SPIN condition - Production Still going on</w:t>
      </w:r>
    </w:p>
    <w:p w14:paraId="046BC250" w14:textId="77777777" w:rsidR="006D1D9B" w:rsidRDefault="006D1D9B" w:rsidP="006D1D9B">
      <w:pPr>
        <w:pStyle w:val="1Output"/>
        <w:shd w:val="clear" w:color="auto" w:fill="000000" w:themeFill="text1"/>
        <w:rPr>
          <w:color w:val="4C483D" w:themeColor="text2"/>
        </w:rPr>
      </w:pPr>
      <w:r>
        <w:t>BUSY SPIN condition - Production Still going on</w:t>
      </w:r>
    </w:p>
    <w:p w14:paraId="350A2538" w14:textId="77777777" w:rsidR="006D1D9B" w:rsidRDefault="006D1D9B" w:rsidP="006D1D9B">
      <w:pPr>
        <w:pStyle w:val="1Output"/>
        <w:shd w:val="clear" w:color="auto" w:fill="000000" w:themeFill="text1"/>
        <w:rPr>
          <w:color w:val="4C483D" w:themeColor="text2"/>
        </w:rPr>
      </w:pPr>
      <w:r>
        <w:t>BUSY SPIN condition - Production Still going on</w:t>
      </w:r>
    </w:p>
    <w:p w14:paraId="6142AAFC" w14:textId="77777777" w:rsidR="006D1D9B" w:rsidRDefault="006D1D9B" w:rsidP="006D1D9B">
      <w:pPr>
        <w:pStyle w:val="1Output"/>
        <w:shd w:val="clear" w:color="auto" w:fill="000000" w:themeFill="text1"/>
        <w:rPr>
          <w:color w:val="4C483D" w:themeColor="text2"/>
        </w:rPr>
      </w:pPr>
      <w:r>
        <w:t>BUSY SPIN condition - Production Still going on</w:t>
      </w:r>
    </w:p>
    <w:p w14:paraId="55A676FD" w14:textId="77777777" w:rsidR="006D1D9B" w:rsidRPr="003122B4" w:rsidRDefault="006D1D9B" w:rsidP="006D1D9B">
      <w:pPr>
        <w:pStyle w:val="1Output"/>
        <w:shd w:val="clear" w:color="auto" w:fill="000000" w:themeFill="text1"/>
        <w:rPr>
          <w:color w:val="FFFF00"/>
        </w:rPr>
      </w:pPr>
      <w:r w:rsidRPr="003122B4">
        <w:rPr>
          <w:color w:val="FFFF00"/>
        </w:rPr>
        <w:t>Producer is still Producing, Produced : 5</w:t>
      </w:r>
    </w:p>
    <w:p w14:paraId="6E2FA1E6" w14:textId="77777777" w:rsidR="006D1D9B" w:rsidRDefault="006D1D9B" w:rsidP="006D1D9B">
      <w:pPr>
        <w:pStyle w:val="1Output"/>
        <w:shd w:val="clear" w:color="auto" w:fill="000000" w:themeFill="text1"/>
        <w:rPr>
          <w:color w:val="4C483D" w:themeColor="text2"/>
        </w:rPr>
      </w:pPr>
      <w:r>
        <w:t>BUSY SPIN condition - Production Still going on</w:t>
      </w:r>
    </w:p>
    <w:p w14:paraId="3462D42A" w14:textId="77777777" w:rsidR="006D1D9B" w:rsidRDefault="006D1D9B" w:rsidP="006D1D9B">
      <w:pPr>
        <w:pStyle w:val="1Output"/>
        <w:shd w:val="clear" w:color="auto" w:fill="000000" w:themeFill="text1"/>
        <w:rPr>
          <w:color w:val="4C483D" w:themeColor="text2"/>
        </w:rPr>
      </w:pPr>
      <w:r>
        <w:t>BUSY SPIN condition - Production Still going on</w:t>
      </w:r>
    </w:p>
    <w:p w14:paraId="4E722068" w14:textId="77777777" w:rsidR="006D1D9B" w:rsidRDefault="006D1D9B" w:rsidP="006D1D9B">
      <w:pPr>
        <w:pStyle w:val="1Output"/>
        <w:shd w:val="clear" w:color="auto" w:fill="000000" w:themeFill="text1"/>
        <w:rPr>
          <w:color w:val="4C483D" w:themeColor="text2"/>
        </w:rPr>
      </w:pPr>
      <w:r>
        <w:t>BUSY SPIN condition - Production Still going on</w:t>
      </w:r>
    </w:p>
    <w:p w14:paraId="0B5204C2" w14:textId="77777777" w:rsidR="006D1D9B" w:rsidRDefault="006D1D9B" w:rsidP="006D1D9B">
      <w:pPr>
        <w:pStyle w:val="1Output"/>
        <w:shd w:val="clear" w:color="auto" w:fill="000000" w:themeFill="text1"/>
        <w:rPr>
          <w:color w:val="4C483D" w:themeColor="text2"/>
        </w:rPr>
      </w:pPr>
      <w:r>
        <w:t>BUSY SPIN condition - Production Still going on</w:t>
      </w:r>
    </w:p>
    <w:p w14:paraId="648D4B2F" w14:textId="77777777" w:rsidR="006D1D9B" w:rsidRDefault="006D1D9B" w:rsidP="006D1D9B">
      <w:pPr>
        <w:pStyle w:val="1Output"/>
        <w:shd w:val="clear" w:color="auto" w:fill="000000" w:themeFill="text1"/>
        <w:rPr>
          <w:color w:val="4C483D" w:themeColor="text2"/>
        </w:rPr>
      </w:pPr>
      <w:r>
        <w:t>BUSY SPIN condition - Production Still going on</w:t>
      </w:r>
    </w:p>
    <w:p w14:paraId="1B8A3992" w14:textId="77777777" w:rsidR="006D1D9B" w:rsidRPr="003122B4" w:rsidRDefault="006D1D9B" w:rsidP="006D1D9B">
      <w:pPr>
        <w:pStyle w:val="1Output"/>
        <w:shd w:val="clear" w:color="auto" w:fill="000000" w:themeFill="text1"/>
        <w:rPr>
          <w:color w:val="FFFF00"/>
        </w:rPr>
      </w:pPr>
      <w:r w:rsidRPr="003122B4">
        <w:rPr>
          <w:color w:val="FFFF00"/>
        </w:rPr>
        <w:t>Producer is still Producing, Produced : 6</w:t>
      </w:r>
    </w:p>
    <w:p w14:paraId="337D2433" w14:textId="64E29938" w:rsidR="006D1D9B" w:rsidRDefault="006D1D9B" w:rsidP="003122B4">
      <w:pPr>
        <w:pStyle w:val="1Output"/>
        <w:shd w:val="clear" w:color="auto" w:fill="000000" w:themeFill="text1"/>
        <w:rPr>
          <w:color w:val="4C483D" w:themeColor="text2"/>
        </w:rPr>
      </w:pPr>
      <w:r>
        <w:t xml:space="preserve">BUSY SPIN condition - Production Still </w:t>
      </w:r>
    </w:p>
    <w:p w14:paraId="62E27E0F" w14:textId="77777777" w:rsidR="006D1D9B" w:rsidRDefault="006D1D9B" w:rsidP="006D1D9B">
      <w:pPr>
        <w:pStyle w:val="1Output"/>
        <w:shd w:val="clear" w:color="auto" w:fill="000000" w:themeFill="text1"/>
        <w:rPr>
          <w:color w:val="4C483D" w:themeColor="text2"/>
        </w:rPr>
      </w:pPr>
      <w:r>
        <w:t>BUSY SPIN condition - Production Still going on</w:t>
      </w:r>
    </w:p>
    <w:p w14:paraId="260AF4DF" w14:textId="641CE444" w:rsidR="006D1D9B" w:rsidRDefault="006D1D9B" w:rsidP="006D1D9B">
      <w:pPr>
        <w:pStyle w:val="1Output"/>
        <w:shd w:val="clear" w:color="auto" w:fill="000000" w:themeFill="text1"/>
      </w:pPr>
      <w:r>
        <w:t>BUSY SPIN condition - Production Still going on</w:t>
      </w:r>
    </w:p>
    <w:p w14:paraId="436DE643" w14:textId="0CF19B44" w:rsidR="003122B4" w:rsidRPr="003122B4" w:rsidRDefault="003122B4" w:rsidP="006D1D9B">
      <w:pPr>
        <w:pStyle w:val="1Output"/>
        <w:shd w:val="clear" w:color="auto" w:fill="000000" w:themeFill="text1"/>
        <w:rPr>
          <w:color w:val="FFFF00"/>
        </w:rPr>
      </w:pPr>
      <w:r w:rsidRPr="003122B4">
        <w:rPr>
          <w:color w:val="FFFF00"/>
        </w:rPr>
        <w:t>……… so on till 10</w:t>
      </w:r>
    </w:p>
    <w:p w14:paraId="0D60C650" w14:textId="77777777" w:rsidR="006D1D9B" w:rsidRDefault="006D1D9B" w:rsidP="006D1D9B">
      <w:pPr>
        <w:pStyle w:val="1Output"/>
        <w:shd w:val="clear" w:color="auto" w:fill="000000" w:themeFill="text1"/>
        <w:rPr>
          <w:color w:val="4C483D" w:themeColor="text2"/>
        </w:rPr>
      </w:pPr>
      <w:r>
        <w:t>Consumer starts consuming products.</w:t>
      </w:r>
    </w:p>
    <w:p w14:paraId="54A4A07C" w14:textId="77777777" w:rsidR="006D1D9B" w:rsidRDefault="006D1D9B" w:rsidP="006D1D9B">
      <w:pPr>
        <w:pStyle w:val="1Output"/>
        <w:shd w:val="clear" w:color="auto" w:fill="000000" w:themeFill="text1"/>
        <w:rPr>
          <w:color w:val="4C483D" w:themeColor="text2"/>
        </w:rPr>
      </w:pPr>
      <w:r>
        <w:t xml:space="preserve">Consumed : 1 </w:t>
      </w:r>
    </w:p>
    <w:p w14:paraId="4AADA271" w14:textId="77777777" w:rsidR="006D1D9B" w:rsidRDefault="006D1D9B" w:rsidP="006D1D9B">
      <w:pPr>
        <w:pStyle w:val="1Output"/>
        <w:shd w:val="clear" w:color="auto" w:fill="000000" w:themeFill="text1"/>
        <w:rPr>
          <w:color w:val="4C483D" w:themeColor="text2"/>
        </w:rPr>
      </w:pPr>
      <w:r>
        <w:t xml:space="preserve">Consumed : 2 </w:t>
      </w:r>
    </w:p>
    <w:p w14:paraId="023DAA63" w14:textId="77777777" w:rsidR="006D1D9B" w:rsidRDefault="006D1D9B" w:rsidP="006D1D9B">
      <w:pPr>
        <w:pStyle w:val="1Output"/>
        <w:shd w:val="clear" w:color="auto" w:fill="000000" w:themeFill="text1"/>
        <w:rPr>
          <w:color w:val="4C483D" w:themeColor="text2"/>
        </w:rPr>
      </w:pPr>
      <w:r>
        <w:t xml:space="preserve">Consumed : 3 </w:t>
      </w:r>
    </w:p>
    <w:p w14:paraId="12BE4992" w14:textId="77777777" w:rsidR="006D1D9B" w:rsidRDefault="006D1D9B" w:rsidP="006D1D9B">
      <w:pPr>
        <w:pStyle w:val="1Output"/>
        <w:shd w:val="clear" w:color="auto" w:fill="000000" w:themeFill="text1"/>
        <w:rPr>
          <w:color w:val="4C483D" w:themeColor="text2"/>
        </w:rPr>
      </w:pPr>
      <w:r>
        <w:t xml:space="preserve">Consumed : 4 </w:t>
      </w:r>
    </w:p>
    <w:p w14:paraId="291922F6" w14:textId="77777777" w:rsidR="006D1D9B" w:rsidRDefault="006D1D9B" w:rsidP="006D1D9B">
      <w:pPr>
        <w:pStyle w:val="1Output"/>
        <w:shd w:val="clear" w:color="auto" w:fill="000000" w:themeFill="text1"/>
        <w:rPr>
          <w:color w:val="4C483D" w:themeColor="text2"/>
        </w:rPr>
      </w:pPr>
      <w:r>
        <w:t xml:space="preserve">Consumed : 5 </w:t>
      </w:r>
    </w:p>
    <w:p w14:paraId="445EF555" w14:textId="77777777" w:rsidR="006D1D9B" w:rsidRDefault="006D1D9B" w:rsidP="006D1D9B">
      <w:pPr>
        <w:pStyle w:val="1Output"/>
        <w:shd w:val="clear" w:color="auto" w:fill="000000" w:themeFill="text1"/>
        <w:rPr>
          <w:color w:val="4C483D" w:themeColor="text2"/>
        </w:rPr>
      </w:pPr>
      <w:r>
        <w:t xml:space="preserve">Consumed : 6 </w:t>
      </w:r>
    </w:p>
    <w:p w14:paraId="09F6A00A" w14:textId="77777777" w:rsidR="006D1D9B" w:rsidRDefault="006D1D9B" w:rsidP="006D1D9B">
      <w:pPr>
        <w:pStyle w:val="1Output"/>
        <w:shd w:val="clear" w:color="auto" w:fill="000000" w:themeFill="text1"/>
        <w:rPr>
          <w:color w:val="4C483D" w:themeColor="text2"/>
        </w:rPr>
      </w:pPr>
      <w:r>
        <w:t xml:space="preserve">Consumed : 7 </w:t>
      </w:r>
    </w:p>
    <w:p w14:paraId="55665129" w14:textId="77777777" w:rsidR="006D1D9B" w:rsidRDefault="006D1D9B" w:rsidP="006D1D9B">
      <w:pPr>
        <w:pStyle w:val="1Output"/>
        <w:shd w:val="clear" w:color="auto" w:fill="000000" w:themeFill="text1"/>
        <w:rPr>
          <w:color w:val="4C483D" w:themeColor="text2"/>
        </w:rPr>
      </w:pPr>
      <w:r>
        <w:t xml:space="preserve">Consumed : 8 </w:t>
      </w:r>
    </w:p>
    <w:p w14:paraId="2DAC2E3D" w14:textId="2BDE37E7" w:rsidR="00376FC5" w:rsidRDefault="00376FC5" w:rsidP="00777B92">
      <w:pPr>
        <w:spacing w:after="0"/>
        <w:rPr>
          <w:rStyle w:val="Heading3Char0"/>
        </w:rPr>
      </w:pPr>
    </w:p>
    <w:p w14:paraId="4F5DF444" w14:textId="3B29D3B1" w:rsidR="003122B4" w:rsidRDefault="003122B4" w:rsidP="00777B92">
      <w:pPr>
        <w:spacing w:after="0"/>
        <w:rPr>
          <w:rStyle w:val="Heading3Char0"/>
        </w:rPr>
      </w:pPr>
      <w:r>
        <w:t xml:space="preserve">To avoid this BusySprin, we can use </w:t>
      </w:r>
      <w:r w:rsidRPr="0088390E">
        <w:rPr>
          <w:rStyle w:val="3BlueChar"/>
        </w:rPr>
        <w:t>wait()</w:t>
      </w:r>
      <w:r w:rsidRPr="00153FCE">
        <w:rPr>
          <w:rStyle w:val="2SyntaxChar"/>
        </w:rPr>
        <w:t xml:space="preserve"> </w:t>
      </w:r>
      <w:r>
        <w:t xml:space="preserve">&amp; </w:t>
      </w:r>
      <w:r w:rsidRPr="00153FCE">
        <w:rPr>
          <w:rStyle w:val="3BlueChar"/>
        </w:rPr>
        <w:t>notify()</w:t>
      </w:r>
    </w:p>
    <w:p w14:paraId="56622F83" w14:textId="3F2FE70A" w:rsidR="0088390E" w:rsidRDefault="0088390E" w:rsidP="00CB2B37">
      <w:pPr>
        <w:pStyle w:val="ListParagraph"/>
        <w:numPr>
          <w:ilvl w:val="0"/>
          <w:numId w:val="121"/>
        </w:numPr>
        <w:spacing w:after="0"/>
      </w:pPr>
      <w:r w:rsidRPr="0088390E">
        <w:t xml:space="preserve">Inside run() method of consumer we are using </w:t>
      </w:r>
      <w:r w:rsidRPr="0088390E">
        <w:rPr>
          <w:rStyle w:val="2SyntaxChar"/>
        </w:rPr>
        <w:t>wait()</w:t>
      </w:r>
    </w:p>
    <w:p w14:paraId="56E008CC" w14:textId="1D18F6A2" w:rsidR="0088390E" w:rsidRDefault="0088390E" w:rsidP="00E05C13">
      <w:pPr>
        <w:pStyle w:val="ListParagraph"/>
        <w:numPr>
          <w:ilvl w:val="0"/>
          <w:numId w:val="121"/>
        </w:numPr>
        <w:spacing w:after="0" w:line="240" w:lineRule="auto"/>
      </w:pPr>
      <w:r w:rsidRPr="0088390E">
        <w:t xml:space="preserve">producer use </w:t>
      </w:r>
      <w:r w:rsidRPr="0088390E">
        <w:rPr>
          <w:rStyle w:val="2SyntaxChar"/>
        </w:rPr>
        <w:t>notify()</w:t>
      </w:r>
      <w:r w:rsidRPr="0088390E">
        <w:t xml:space="preserve"> method to notify Consumer that producer is done with the production</w:t>
      </w:r>
    </w:p>
    <w:p w14:paraId="38D966C3" w14:textId="77777777" w:rsidR="008B520E" w:rsidRDefault="008B520E" w:rsidP="008B520E">
      <w:pPr>
        <w:pStyle w:val="1Output"/>
        <w:rPr>
          <w:color w:val="4C483D" w:themeColor="text2"/>
        </w:rPr>
      </w:pPr>
      <w:r>
        <w:rPr>
          <w:bCs/>
          <w:color w:val="7F0055"/>
        </w:rPr>
        <w:t>class</w:t>
      </w:r>
      <w:r>
        <w:t xml:space="preserve"> Producer </w:t>
      </w:r>
      <w:r>
        <w:rPr>
          <w:bCs/>
          <w:color w:val="7F0055"/>
        </w:rPr>
        <w:t>implements</w:t>
      </w:r>
      <w:r>
        <w:t xml:space="preserve"> Runnable {</w:t>
      </w:r>
    </w:p>
    <w:p w14:paraId="07481F1C" w14:textId="77777777" w:rsidR="008B520E" w:rsidRDefault="008B520E" w:rsidP="008B520E">
      <w:pPr>
        <w:pStyle w:val="1Output"/>
        <w:rPr>
          <w:color w:val="4C483D" w:themeColor="text2"/>
        </w:rPr>
      </w:pPr>
      <w:r>
        <w:tab/>
        <w:t xml:space="preserve">ArrayList&lt;Integer&gt; </w:t>
      </w:r>
      <w:r>
        <w:rPr>
          <w:color w:val="0000C0"/>
        </w:rPr>
        <w:t>proList</w:t>
      </w:r>
      <w:r>
        <w:t>;</w:t>
      </w:r>
    </w:p>
    <w:p w14:paraId="74DE2799" w14:textId="77777777" w:rsidR="008B520E" w:rsidRDefault="008B520E" w:rsidP="008B520E">
      <w:pPr>
        <w:pStyle w:val="1Output"/>
        <w:rPr>
          <w:color w:val="4C483D" w:themeColor="text2"/>
        </w:rPr>
      </w:pPr>
    </w:p>
    <w:p w14:paraId="09A1FBCA" w14:textId="77777777" w:rsidR="008B520E" w:rsidRDefault="008B520E" w:rsidP="008B520E">
      <w:pPr>
        <w:pStyle w:val="1Output"/>
        <w:rPr>
          <w:color w:val="4C483D" w:themeColor="text2"/>
        </w:rPr>
      </w:pPr>
      <w:r>
        <w:tab/>
        <w:t>Producer() {</w:t>
      </w:r>
    </w:p>
    <w:p w14:paraId="26453ABE" w14:textId="77777777" w:rsidR="008B520E" w:rsidRDefault="008B520E" w:rsidP="008B520E">
      <w:pPr>
        <w:pStyle w:val="1Output"/>
        <w:rPr>
          <w:color w:val="4C483D" w:themeColor="text2"/>
        </w:rPr>
      </w:pPr>
      <w:r>
        <w:tab/>
      </w:r>
      <w:r>
        <w:tab/>
      </w:r>
      <w:r>
        <w:rPr>
          <w:color w:val="0000C0"/>
        </w:rPr>
        <w:t>proList</w:t>
      </w:r>
      <w:r>
        <w:t xml:space="preserve"> = </w:t>
      </w:r>
      <w:r>
        <w:rPr>
          <w:bCs/>
          <w:color w:val="7F0055"/>
        </w:rPr>
        <w:t>new</w:t>
      </w:r>
      <w:r>
        <w:t xml:space="preserve"> ArrayList&lt;&gt;();</w:t>
      </w:r>
    </w:p>
    <w:p w14:paraId="48EB5401" w14:textId="77777777" w:rsidR="008B520E" w:rsidRDefault="008B520E" w:rsidP="008B520E">
      <w:pPr>
        <w:pStyle w:val="1Output"/>
        <w:rPr>
          <w:color w:val="4C483D" w:themeColor="text2"/>
        </w:rPr>
      </w:pPr>
      <w:r>
        <w:tab/>
        <w:t>}</w:t>
      </w:r>
    </w:p>
    <w:p w14:paraId="0702810F" w14:textId="77777777" w:rsidR="008B520E" w:rsidRDefault="008B520E" w:rsidP="008B520E">
      <w:pPr>
        <w:pStyle w:val="1Output"/>
        <w:rPr>
          <w:color w:val="4C483D" w:themeColor="text2"/>
        </w:rPr>
      </w:pPr>
    </w:p>
    <w:p w14:paraId="061DD5FF" w14:textId="77777777" w:rsidR="008B520E" w:rsidRDefault="008B520E" w:rsidP="008B520E">
      <w:pPr>
        <w:pStyle w:val="1Output"/>
        <w:rPr>
          <w:color w:val="4C483D" w:themeColor="text2"/>
        </w:rPr>
      </w:pPr>
      <w:r>
        <w:tab/>
      </w:r>
      <w:r>
        <w:rPr>
          <w:color w:val="646464"/>
        </w:rPr>
        <w:t>@Override</w:t>
      </w:r>
    </w:p>
    <w:p w14:paraId="41A75E4B" w14:textId="77777777" w:rsidR="008B520E" w:rsidRDefault="008B520E" w:rsidP="008B520E">
      <w:pPr>
        <w:pStyle w:val="1Output"/>
        <w:rPr>
          <w:color w:val="4C483D" w:themeColor="text2"/>
        </w:rPr>
      </w:pPr>
      <w:r>
        <w:tab/>
      </w:r>
      <w:r>
        <w:rPr>
          <w:bCs/>
          <w:color w:val="7F0055"/>
        </w:rPr>
        <w:t>public</w:t>
      </w:r>
      <w:r>
        <w:t xml:space="preserve"> </w:t>
      </w:r>
      <w:r>
        <w:rPr>
          <w:bCs/>
          <w:color w:val="7F0055"/>
        </w:rPr>
        <w:t>void</w:t>
      </w:r>
      <w:r>
        <w:t xml:space="preserve"> run() {</w:t>
      </w:r>
    </w:p>
    <w:p w14:paraId="4CD94819" w14:textId="77777777" w:rsidR="008B520E" w:rsidRDefault="008B520E" w:rsidP="008B520E">
      <w:pPr>
        <w:pStyle w:val="1Output"/>
        <w:rPr>
          <w:color w:val="4C483D" w:themeColor="text2"/>
        </w:rPr>
      </w:pPr>
      <w:r>
        <w:tab/>
      </w:r>
      <w:r>
        <w:tab/>
      </w:r>
      <w:r>
        <w:rPr>
          <w:bCs/>
          <w:color w:val="7F0055"/>
        </w:rPr>
        <w:t>synchronized</w:t>
      </w:r>
      <w:r>
        <w:t xml:space="preserve"> (</w:t>
      </w:r>
      <w:r>
        <w:rPr>
          <w:bCs/>
          <w:color w:val="7F0055"/>
        </w:rPr>
        <w:t>this</w:t>
      </w:r>
      <w:r>
        <w:t>) {</w:t>
      </w:r>
    </w:p>
    <w:p w14:paraId="46AFD3A7" w14:textId="77777777" w:rsidR="008B520E" w:rsidRDefault="008B520E" w:rsidP="008B520E">
      <w:pPr>
        <w:pStyle w:val="1Output"/>
        <w:rPr>
          <w:color w:val="4C483D" w:themeColor="text2"/>
        </w:rPr>
      </w:pPr>
      <w:r>
        <w:tab/>
      </w:r>
      <w:r>
        <w:tab/>
      </w:r>
      <w:r>
        <w:tab/>
      </w:r>
      <w:r>
        <w:rPr>
          <w:bCs/>
          <w:color w:val="7F0055"/>
        </w:rPr>
        <w:t>for</w:t>
      </w:r>
      <w:r>
        <w:t xml:space="preserve"> (</w:t>
      </w:r>
      <w:r>
        <w:rPr>
          <w:bCs/>
          <w:color w:val="7F0055"/>
        </w:rPr>
        <w:t>int</w:t>
      </w:r>
      <w:r>
        <w:t xml:space="preserve"> </w:t>
      </w:r>
      <w:r>
        <w:rPr>
          <w:color w:val="6A3E3E"/>
        </w:rPr>
        <w:t>i</w:t>
      </w:r>
      <w:r>
        <w:t xml:space="preserve"> = 1; </w:t>
      </w:r>
      <w:r>
        <w:rPr>
          <w:color w:val="6A3E3E"/>
        </w:rPr>
        <w:t>i</w:t>
      </w:r>
      <w:r>
        <w:t xml:space="preserve"> &lt;= 8; </w:t>
      </w:r>
      <w:r>
        <w:rPr>
          <w:color w:val="6A3E3E"/>
        </w:rPr>
        <w:t>i</w:t>
      </w:r>
      <w:r>
        <w:t>++) {</w:t>
      </w:r>
    </w:p>
    <w:p w14:paraId="62578F13" w14:textId="77777777" w:rsidR="008B520E" w:rsidRDefault="008B520E" w:rsidP="008B520E">
      <w:pPr>
        <w:pStyle w:val="1Output"/>
        <w:rPr>
          <w:color w:val="4C483D" w:themeColor="text2"/>
        </w:rPr>
      </w:pPr>
      <w:r>
        <w:tab/>
      </w:r>
      <w:r>
        <w:tab/>
      </w:r>
      <w:r>
        <w:tab/>
      </w:r>
      <w:r>
        <w:tab/>
      </w:r>
      <w:r>
        <w:rPr>
          <w:color w:val="0000C0"/>
        </w:rPr>
        <w:t>proList</w:t>
      </w:r>
      <w:r>
        <w:t>.add(</w:t>
      </w:r>
      <w:r>
        <w:rPr>
          <w:color w:val="6A3E3E"/>
        </w:rPr>
        <w:t>i</w:t>
      </w:r>
      <w:r>
        <w:t>);</w:t>
      </w:r>
    </w:p>
    <w:p w14:paraId="5418AAD6" w14:textId="77777777" w:rsidR="008B520E" w:rsidRDefault="008B520E" w:rsidP="008B520E">
      <w:pPr>
        <w:pStyle w:val="1Output"/>
        <w:rPr>
          <w:color w:val="4C483D" w:themeColor="text2"/>
        </w:rPr>
      </w:pPr>
      <w:r>
        <w:tab/>
      </w:r>
      <w:r>
        <w:tab/>
      </w:r>
      <w:r>
        <w:tab/>
      </w:r>
      <w:r>
        <w:tab/>
        <w:t>System.</w:t>
      </w:r>
      <w:r>
        <w:rPr>
          <w:bCs/>
          <w:i/>
          <w:iCs/>
          <w:color w:val="0000C0"/>
        </w:rPr>
        <w:t>out</w:t>
      </w:r>
      <w:r>
        <w:t>.println(</w:t>
      </w:r>
      <w:r>
        <w:rPr>
          <w:color w:val="2A00FF"/>
        </w:rPr>
        <w:t>"Producer is still Producing, Produced : "</w:t>
      </w:r>
      <w:r>
        <w:t xml:space="preserve"> + </w:t>
      </w:r>
      <w:r>
        <w:rPr>
          <w:color w:val="6A3E3E"/>
        </w:rPr>
        <w:t>i</w:t>
      </w:r>
      <w:r>
        <w:t>);</w:t>
      </w:r>
    </w:p>
    <w:p w14:paraId="515EB2E6" w14:textId="77777777" w:rsidR="008B520E" w:rsidRDefault="008B520E" w:rsidP="008B520E">
      <w:pPr>
        <w:pStyle w:val="1Output"/>
        <w:rPr>
          <w:color w:val="4C483D" w:themeColor="text2"/>
        </w:rPr>
      </w:pPr>
      <w:r>
        <w:tab/>
      </w:r>
      <w:r>
        <w:tab/>
      </w:r>
      <w:r>
        <w:tab/>
      </w:r>
      <w:r>
        <w:tab/>
      </w:r>
      <w:r>
        <w:rPr>
          <w:bCs/>
          <w:color w:val="7F0055"/>
        </w:rPr>
        <w:t>try</w:t>
      </w:r>
      <w:r>
        <w:t xml:space="preserve"> {</w:t>
      </w:r>
    </w:p>
    <w:p w14:paraId="3902159F" w14:textId="77777777" w:rsidR="008B520E" w:rsidRDefault="008B520E" w:rsidP="008B520E">
      <w:pPr>
        <w:pStyle w:val="1Output"/>
        <w:rPr>
          <w:color w:val="4C483D" w:themeColor="text2"/>
        </w:rPr>
      </w:pPr>
      <w:r>
        <w:tab/>
      </w:r>
      <w:r>
        <w:tab/>
      </w:r>
      <w:r>
        <w:tab/>
      </w:r>
      <w:r>
        <w:tab/>
      </w:r>
      <w:r>
        <w:tab/>
        <w:t>Thread.</w:t>
      </w:r>
      <w:r>
        <w:rPr>
          <w:i/>
          <w:iCs/>
        </w:rPr>
        <w:t>sleep</w:t>
      </w:r>
      <w:r>
        <w:t>(500);</w:t>
      </w:r>
    </w:p>
    <w:p w14:paraId="2004361A" w14:textId="77777777" w:rsidR="008B520E" w:rsidRDefault="008B520E" w:rsidP="008B520E">
      <w:pPr>
        <w:pStyle w:val="1Output"/>
        <w:rPr>
          <w:color w:val="4C483D" w:themeColor="text2"/>
        </w:rPr>
      </w:pPr>
      <w:r>
        <w:tab/>
      </w:r>
      <w:r>
        <w:tab/>
      </w:r>
      <w:r>
        <w:tab/>
      </w:r>
      <w:r>
        <w:tab/>
        <w:t xml:space="preserve">} </w:t>
      </w:r>
      <w:r>
        <w:rPr>
          <w:bCs/>
          <w:color w:val="7F0055"/>
        </w:rPr>
        <w:t>catch</w:t>
      </w:r>
      <w:r>
        <w:t xml:space="preserve"> (InterruptedException </w:t>
      </w:r>
      <w:r>
        <w:rPr>
          <w:color w:val="6A3E3E"/>
        </w:rPr>
        <w:t>e</w:t>
      </w:r>
      <w:r>
        <w:t>) {</w:t>
      </w:r>
    </w:p>
    <w:p w14:paraId="5C9C45E8" w14:textId="77777777" w:rsidR="008B520E" w:rsidRDefault="008B520E" w:rsidP="008B520E">
      <w:pPr>
        <w:pStyle w:val="1Output"/>
        <w:rPr>
          <w:color w:val="4C483D" w:themeColor="text2"/>
        </w:rPr>
      </w:pPr>
      <w:r>
        <w:tab/>
      </w:r>
      <w:r>
        <w:tab/>
      </w:r>
      <w:r>
        <w:tab/>
      </w:r>
      <w:r>
        <w:tab/>
      </w:r>
      <w:r>
        <w:tab/>
      </w:r>
      <w:r>
        <w:rPr>
          <w:color w:val="6A3E3E"/>
        </w:rPr>
        <w:t>e</w:t>
      </w:r>
      <w:r>
        <w:t>.printStackTrace();</w:t>
      </w:r>
    </w:p>
    <w:p w14:paraId="7232B38A" w14:textId="77777777" w:rsidR="008B520E" w:rsidRDefault="008B520E" w:rsidP="008B520E">
      <w:pPr>
        <w:pStyle w:val="1Output"/>
        <w:rPr>
          <w:color w:val="4C483D" w:themeColor="text2"/>
        </w:rPr>
      </w:pPr>
      <w:r>
        <w:tab/>
      </w:r>
      <w:r>
        <w:tab/>
      </w:r>
      <w:r>
        <w:tab/>
      </w:r>
      <w:r>
        <w:tab/>
        <w:t>}</w:t>
      </w:r>
    </w:p>
    <w:p w14:paraId="1E1EA24E" w14:textId="77777777" w:rsidR="008B520E" w:rsidRDefault="008B520E" w:rsidP="008B520E">
      <w:pPr>
        <w:pStyle w:val="1Output"/>
        <w:rPr>
          <w:color w:val="4C483D" w:themeColor="text2"/>
        </w:rPr>
      </w:pPr>
      <w:r>
        <w:tab/>
      </w:r>
      <w:r>
        <w:tab/>
      </w:r>
      <w:r>
        <w:tab/>
        <w:t>}</w:t>
      </w:r>
    </w:p>
    <w:p w14:paraId="184556D7" w14:textId="77777777" w:rsidR="008B520E" w:rsidRDefault="008B520E" w:rsidP="008B520E">
      <w:pPr>
        <w:pStyle w:val="1Output"/>
        <w:rPr>
          <w:color w:val="4C483D" w:themeColor="text2"/>
        </w:rPr>
      </w:pPr>
      <w:r>
        <w:tab/>
      </w:r>
      <w:r>
        <w:tab/>
      </w:r>
      <w:r>
        <w:tab/>
        <w:t>System.</w:t>
      </w:r>
      <w:r>
        <w:rPr>
          <w:bCs/>
          <w:i/>
          <w:iCs/>
          <w:color w:val="0000C0"/>
        </w:rPr>
        <w:t>out</w:t>
      </w:r>
      <w:r>
        <w:t>.println(</w:t>
      </w:r>
      <w:r>
        <w:rPr>
          <w:color w:val="2A00FF"/>
        </w:rPr>
        <w:t>"Production Complted .... Notify Counsumer"</w:t>
      </w:r>
      <w:r>
        <w:t>);</w:t>
      </w:r>
    </w:p>
    <w:p w14:paraId="37213B0A" w14:textId="77777777" w:rsidR="008B520E" w:rsidRDefault="008B520E" w:rsidP="008B520E">
      <w:pPr>
        <w:pStyle w:val="1Output"/>
        <w:rPr>
          <w:color w:val="4C483D" w:themeColor="text2"/>
        </w:rPr>
      </w:pPr>
      <w:r>
        <w:tab/>
      </w:r>
      <w:r>
        <w:tab/>
      </w:r>
      <w:r>
        <w:tab/>
      </w:r>
      <w:r>
        <w:rPr>
          <w:bCs/>
          <w:color w:val="7F0055"/>
        </w:rPr>
        <w:t>this</w:t>
      </w:r>
      <w:r>
        <w:t>.notify();</w:t>
      </w:r>
    </w:p>
    <w:p w14:paraId="10E2CCAC" w14:textId="77777777" w:rsidR="008B520E" w:rsidRDefault="008B520E" w:rsidP="008B520E">
      <w:pPr>
        <w:pStyle w:val="1Output"/>
        <w:rPr>
          <w:color w:val="4C483D" w:themeColor="text2"/>
        </w:rPr>
      </w:pPr>
      <w:r>
        <w:tab/>
      </w:r>
      <w:r>
        <w:tab/>
        <w:t>}</w:t>
      </w:r>
    </w:p>
    <w:p w14:paraId="67D29462" w14:textId="77777777" w:rsidR="008B520E" w:rsidRDefault="008B520E" w:rsidP="008B520E">
      <w:pPr>
        <w:pStyle w:val="1Output"/>
        <w:rPr>
          <w:color w:val="4C483D" w:themeColor="text2"/>
        </w:rPr>
      </w:pPr>
      <w:r>
        <w:tab/>
        <w:t>}</w:t>
      </w:r>
    </w:p>
    <w:p w14:paraId="149372C2" w14:textId="77777777" w:rsidR="008B520E" w:rsidRDefault="008B520E" w:rsidP="008B520E">
      <w:pPr>
        <w:pStyle w:val="1Output"/>
        <w:rPr>
          <w:color w:val="4C483D" w:themeColor="text2"/>
        </w:rPr>
      </w:pPr>
      <w:r>
        <w:t>}</w:t>
      </w:r>
    </w:p>
    <w:p w14:paraId="77A63951" w14:textId="77777777" w:rsidR="008B520E" w:rsidRDefault="008B520E" w:rsidP="008B520E">
      <w:pPr>
        <w:pStyle w:val="1Output"/>
        <w:rPr>
          <w:color w:val="4C483D" w:themeColor="text2"/>
        </w:rPr>
      </w:pPr>
    </w:p>
    <w:p w14:paraId="3EF1C526" w14:textId="77777777" w:rsidR="008B520E" w:rsidRDefault="008B520E" w:rsidP="008B520E">
      <w:pPr>
        <w:pStyle w:val="1Output"/>
        <w:rPr>
          <w:color w:val="4C483D" w:themeColor="text2"/>
        </w:rPr>
      </w:pPr>
      <w:r>
        <w:rPr>
          <w:bCs/>
          <w:color w:val="7F0055"/>
        </w:rPr>
        <w:t>class</w:t>
      </w:r>
      <w:r>
        <w:t xml:space="preserve"> Consumer </w:t>
      </w:r>
      <w:r>
        <w:rPr>
          <w:bCs/>
          <w:color w:val="7F0055"/>
        </w:rPr>
        <w:t>extends</w:t>
      </w:r>
      <w:r>
        <w:t xml:space="preserve"> Thread {</w:t>
      </w:r>
    </w:p>
    <w:p w14:paraId="5C250BDC" w14:textId="77777777" w:rsidR="008B520E" w:rsidRDefault="008B520E" w:rsidP="008B520E">
      <w:pPr>
        <w:pStyle w:val="1Output"/>
        <w:rPr>
          <w:color w:val="4C483D" w:themeColor="text2"/>
        </w:rPr>
      </w:pPr>
      <w:r>
        <w:tab/>
        <w:t xml:space="preserve">Producer </w:t>
      </w:r>
      <w:r>
        <w:rPr>
          <w:color w:val="0000C0"/>
        </w:rPr>
        <w:t>producer</w:t>
      </w:r>
      <w:r>
        <w:t>;</w:t>
      </w:r>
    </w:p>
    <w:p w14:paraId="1444D496" w14:textId="77777777" w:rsidR="008B520E" w:rsidRDefault="008B520E" w:rsidP="008B520E">
      <w:pPr>
        <w:pStyle w:val="1Output"/>
        <w:rPr>
          <w:color w:val="4C483D" w:themeColor="text2"/>
        </w:rPr>
      </w:pPr>
    </w:p>
    <w:p w14:paraId="2F9C33EB" w14:textId="77777777" w:rsidR="008B520E" w:rsidRDefault="008B520E" w:rsidP="008B520E">
      <w:pPr>
        <w:pStyle w:val="1Output"/>
        <w:rPr>
          <w:color w:val="4C483D" w:themeColor="text2"/>
        </w:rPr>
      </w:pPr>
      <w:r>
        <w:tab/>
        <w:t xml:space="preserve">Consumer(Producer </w:t>
      </w:r>
      <w:r>
        <w:rPr>
          <w:color w:val="6A3E3E"/>
        </w:rPr>
        <w:t>prod</w:t>
      </w:r>
      <w:r>
        <w:t>) {</w:t>
      </w:r>
    </w:p>
    <w:p w14:paraId="16808568" w14:textId="77777777" w:rsidR="008B520E" w:rsidRDefault="008B520E" w:rsidP="008B520E">
      <w:pPr>
        <w:pStyle w:val="1Output"/>
        <w:rPr>
          <w:color w:val="4C483D" w:themeColor="text2"/>
        </w:rPr>
      </w:pPr>
      <w:r>
        <w:tab/>
      </w:r>
      <w:r>
        <w:tab/>
      </w:r>
      <w:r>
        <w:rPr>
          <w:color w:val="0000C0"/>
        </w:rPr>
        <w:t>producer</w:t>
      </w:r>
      <w:r>
        <w:t xml:space="preserve"> = </w:t>
      </w:r>
      <w:r>
        <w:rPr>
          <w:color w:val="6A3E3E"/>
        </w:rPr>
        <w:t>prod</w:t>
      </w:r>
      <w:r>
        <w:t>;</w:t>
      </w:r>
    </w:p>
    <w:p w14:paraId="5B8AA1C0" w14:textId="77777777" w:rsidR="008B520E" w:rsidRDefault="008B520E" w:rsidP="008B520E">
      <w:pPr>
        <w:pStyle w:val="1Output"/>
        <w:rPr>
          <w:color w:val="4C483D" w:themeColor="text2"/>
        </w:rPr>
      </w:pPr>
      <w:r>
        <w:tab/>
        <w:t>}</w:t>
      </w:r>
    </w:p>
    <w:p w14:paraId="706C1AB7" w14:textId="77777777" w:rsidR="008B520E" w:rsidRDefault="008B520E" w:rsidP="008B520E">
      <w:pPr>
        <w:pStyle w:val="1Output"/>
        <w:rPr>
          <w:color w:val="4C483D" w:themeColor="text2"/>
        </w:rPr>
      </w:pPr>
    </w:p>
    <w:p w14:paraId="7E49C1C2" w14:textId="77777777" w:rsidR="008B520E" w:rsidRDefault="008B520E" w:rsidP="008B520E">
      <w:pPr>
        <w:pStyle w:val="1Output"/>
        <w:rPr>
          <w:color w:val="4C483D" w:themeColor="text2"/>
        </w:rPr>
      </w:pPr>
      <w:r>
        <w:tab/>
      </w:r>
      <w:r>
        <w:rPr>
          <w:bCs/>
          <w:color w:val="7F0055"/>
        </w:rPr>
        <w:t>public</w:t>
      </w:r>
      <w:r>
        <w:t xml:space="preserve"> </w:t>
      </w:r>
      <w:r>
        <w:rPr>
          <w:bCs/>
          <w:color w:val="7F0055"/>
        </w:rPr>
        <w:t>void</w:t>
      </w:r>
      <w:r>
        <w:t xml:space="preserve"> run() {</w:t>
      </w:r>
    </w:p>
    <w:p w14:paraId="6E9B233D" w14:textId="77777777" w:rsidR="008B520E" w:rsidRDefault="008B520E" w:rsidP="008B520E">
      <w:pPr>
        <w:pStyle w:val="1Output"/>
        <w:rPr>
          <w:color w:val="4C483D" w:themeColor="text2"/>
        </w:rPr>
      </w:pPr>
      <w:r>
        <w:lastRenderedPageBreak/>
        <w:tab/>
      </w:r>
      <w:r>
        <w:tab/>
      </w:r>
      <w:r>
        <w:rPr>
          <w:bCs/>
          <w:color w:val="7F0055"/>
        </w:rPr>
        <w:t>synchronized</w:t>
      </w:r>
      <w:r>
        <w:t xml:space="preserve"> (</w:t>
      </w:r>
      <w:r>
        <w:rPr>
          <w:bCs/>
          <w:color w:val="7F0055"/>
        </w:rPr>
        <w:t>this</w:t>
      </w:r>
      <w:r>
        <w:t>.</w:t>
      </w:r>
      <w:r>
        <w:rPr>
          <w:color w:val="0000C0"/>
        </w:rPr>
        <w:t>producer</w:t>
      </w:r>
      <w:r>
        <w:t>) {</w:t>
      </w:r>
    </w:p>
    <w:p w14:paraId="50A3CD6D" w14:textId="77777777" w:rsidR="008B520E" w:rsidRDefault="008B520E" w:rsidP="008B520E">
      <w:pPr>
        <w:pStyle w:val="1Output"/>
        <w:rPr>
          <w:color w:val="4C483D" w:themeColor="text2"/>
        </w:rPr>
      </w:pPr>
      <w:r>
        <w:tab/>
      </w:r>
      <w:r>
        <w:tab/>
      </w:r>
      <w:r>
        <w:tab/>
      </w:r>
      <w:r>
        <w:rPr>
          <w:bCs/>
          <w:color w:val="7F0055"/>
        </w:rPr>
        <w:t>try</w:t>
      </w:r>
      <w:r>
        <w:t xml:space="preserve"> {</w:t>
      </w:r>
    </w:p>
    <w:p w14:paraId="370CA896" w14:textId="77777777" w:rsidR="008B520E" w:rsidRDefault="008B520E" w:rsidP="008B520E">
      <w:pPr>
        <w:pStyle w:val="1Output"/>
        <w:rPr>
          <w:color w:val="4C483D" w:themeColor="text2"/>
        </w:rPr>
      </w:pPr>
      <w:r>
        <w:tab/>
      </w:r>
      <w:r>
        <w:tab/>
      </w:r>
      <w:r>
        <w:tab/>
      </w:r>
      <w:r>
        <w:tab/>
        <w:t>System.</w:t>
      </w:r>
      <w:r>
        <w:rPr>
          <w:bCs/>
          <w:i/>
          <w:iCs/>
          <w:color w:val="0000C0"/>
        </w:rPr>
        <w:t>out</w:t>
      </w:r>
      <w:r>
        <w:t>.println(</w:t>
      </w:r>
      <w:r>
        <w:rPr>
          <w:color w:val="2A00FF"/>
        </w:rPr>
        <w:t>"Consumer Waiting for Notify .... "</w:t>
      </w:r>
      <w:r>
        <w:t>);</w:t>
      </w:r>
    </w:p>
    <w:p w14:paraId="7BAC6219" w14:textId="77777777" w:rsidR="008B520E" w:rsidRDefault="008B520E" w:rsidP="008B520E">
      <w:pPr>
        <w:pStyle w:val="1Output"/>
        <w:rPr>
          <w:color w:val="4C483D" w:themeColor="text2"/>
        </w:rPr>
      </w:pPr>
      <w:r>
        <w:tab/>
      </w:r>
      <w:r>
        <w:tab/>
      </w:r>
      <w:r>
        <w:tab/>
      </w:r>
      <w:r>
        <w:tab/>
      </w:r>
      <w:r>
        <w:rPr>
          <w:bCs/>
          <w:color w:val="7F0055"/>
        </w:rPr>
        <w:t>this</w:t>
      </w:r>
      <w:r>
        <w:t>.</w:t>
      </w:r>
      <w:r>
        <w:rPr>
          <w:color w:val="0000C0"/>
        </w:rPr>
        <w:t>producer</w:t>
      </w:r>
      <w:r>
        <w:t>.wait();</w:t>
      </w:r>
    </w:p>
    <w:p w14:paraId="1F3C5098" w14:textId="77777777" w:rsidR="008B520E" w:rsidRDefault="008B520E" w:rsidP="008B520E">
      <w:pPr>
        <w:pStyle w:val="1Output"/>
        <w:rPr>
          <w:color w:val="4C483D" w:themeColor="text2"/>
        </w:rPr>
      </w:pPr>
      <w:r>
        <w:tab/>
      </w:r>
      <w:r>
        <w:tab/>
      </w:r>
      <w:r>
        <w:tab/>
        <w:t xml:space="preserve">} </w:t>
      </w:r>
      <w:r>
        <w:rPr>
          <w:bCs/>
          <w:color w:val="7F0055"/>
        </w:rPr>
        <w:t>catch</w:t>
      </w:r>
      <w:r>
        <w:t xml:space="preserve"> (InterruptedException </w:t>
      </w:r>
      <w:r>
        <w:rPr>
          <w:color w:val="6A3E3E"/>
        </w:rPr>
        <w:t>e</w:t>
      </w:r>
      <w:r>
        <w:t>) {</w:t>
      </w:r>
    </w:p>
    <w:p w14:paraId="67ECA644" w14:textId="77777777" w:rsidR="008B520E" w:rsidRDefault="008B520E" w:rsidP="008B520E">
      <w:pPr>
        <w:pStyle w:val="1Output"/>
        <w:rPr>
          <w:color w:val="4C483D" w:themeColor="text2"/>
        </w:rPr>
      </w:pPr>
      <w:r>
        <w:tab/>
      </w:r>
      <w:r>
        <w:tab/>
      </w:r>
      <w:r>
        <w:tab/>
      </w:r>
      <w:r>
        <w:tab/>
      </w:r>
      <w:r>
        <w:rPr>
          <w:color w:val="6A3E3E"/>
        </w:rPr>
        <w:t>e</w:t>
      </w:r>
      <w:r>
        <w:t>.printStackTrace();</w:t>
      </w:r>
    </w:p>
    <w:p w14:paraId="7CB370BE" w14:textId="77777777" w:rsidR="008B520E" w:rsidRDefault="008B520E" w:rsidP="008B520E">
      <w:pPr>
        <w:pStyle w:val="1Output"/>
        <w:rPr>
          <w:color w:val="4C483D" w:themeColor="text2"/>
        </w:rPr>
      </w:pPr>
      <w:r>
        <w:tab/>
      </w:r>
      <w:r>
        <w:tab/>
      </w:r>
      <w:r>
        <w:tab/>
        <w:t>}</w:t>
      </w:r>
    </w:p>
    <w:p w14:paraId="0AF91466" w14:textId="77777777" w:rsidR="008B520E" w:rsidRDefault="008B520E" w:rsidP="008B520E">
      <w:pPr>
        <w:pStyle w:val="1Output"/>
        <w:rPr>
          <w:color w:val="4C483D" w:themeColor="text2"/>
        </w:rPr>
      </w:pPr>
      <w:r>
        <w:tab/>
      </w:r>
      <w:r>
        <w:tab/>
        <w:t>}</w:t>
      </w:r>
    </w:p>
    <w:p w14:paraId="10904BC6" w14:textId="77777777" w:rsidR="008B520E" w:rsidRDefault="008B520E" w:rsidP="008B520E">
      <w:pPr>
        <w:pStyle w:val="1Output"/>
        <w:rPr>
          <w:color w:val="4C483D" w:themeColor="text2"/>
        </w:rPr>
      </w:pPr>
      <w:r>
        <w:tab/>
      </w:r>
      <w:r>
        <w:tab/>
        <w:t>System.</w:t>
      </w:r>
      <w:r>
        <w:rPr>
          <w:bCs/>
          <w:i/>
          <w:iCs/>
          <w:color w:val="0000C0"/>
        </w:rPr>
        <w:t>out</w:t>
      </w:r>
      <w:r>
        <w:t>.println(</w:t>
      </w:r>
      <w:r>
        <w:rPr>
          <w:color w:val="2A00FF"/>
        </w:rPr>
        <w:t>"Consumer starts consuming products."</w:t>
      </w:r>
      <w:r>
        <w:t>);</w:t>
      </w:r>
    </w:p>
    <w:p w14:paraId="0AB79FAF" w14:textId="77777777" w:rsidR="008B520E" w:rsidRDefault="008B520E" w:rsidP="008B520E">
      <w:pPr>
        <w:pStyle w:val="1Output"/>
        <w:rPr>
          <w:color w:val="4C483D" w:themeColor="text2"/>
        </w:rPr>
      </w:pPr>
      <w:r>
        <w:tab/>
      </w:r>
      <w:r>
        <w:tab/>
      </w:r>
      <w:r>
        <w:rPr>
          <w:bCs/>
          <w:color w:val="7F0055"/>
        </w:rPr>
        <w:t>int</w:t>
      </w:r>
      <w:r>
        <w:t xml:space="preserve"> </w:t>
      </w:r>
      <w:r>
        <w:rPr>
          <w:color w:val="6A3E3E"/>
        </w:rPr>
        <w:t>size</w:t>
      </w:r>
      <w:r>
        <w:t xml:space="preserve"> = </w:t>
      </w:r>
      <w:r>
        <w:rPr>
          <w:bCs/>
          <w:color w:val="7F0055"/>
        </w:rPr>
        <w:t>this</w:t>
      </w:r>
      <w:r>
        <w:t>.</w:t>
      </w:r>
      <w:r>
        <w:rPr>
          <w:color w:val="0000C0"/>
        </w:rPr>
        <w:t>producer</w:t>
      </w:r>
      <w:r>
        <w:t>.</w:t>
      </w:r>
      <w:r>
        <w:rPr>
          <w:color w:val="0000C0"/>
        </w:rPr>
        <w:t>proList</w:t>
      </w:r>
      <w:r>
        <w:t>.size();</w:t>
      </w:r>
    </w:p>
    <w:p w14:paraId="4175AB41" w14:textId="77777777" w:rsidR="008B520E" w:rsidRDefault="008B520E" w:rsidP="008B520E">
      <w:pPr>
        <w:pStyle w:val="1Output"/>
        <w:rPr>
          <w:color w:val="4C483D" w:themeColor="text2"/>
        </w:rPr>
      </w:pPr>
      <w:r>
        <w:tab/>
      </w:r>
      <w:r>
        <w:tab/>
      </w:r>
      <w:r>
        <w:rPr>
          <w:bCs/>
          <w:color w:val="7F0055"/>
        </w:rPr>
        <w:t>for</w:t>
      </w:r>
      <w:r>
        <w:t xml:space="preserve"> (</w:t>
      </w:r>
      <w:r>
        <w:rPr>
          <w:bCs/>
          <w:color w:val="7F0055"/>
        </w:rPr>
        <w:t>int</w:t>
      </w:r>
      <w:r>
        <w:t xml:space="preserve"> </w:t>
      </w:r>
      <w:r>
        <w:rPr>
          <w:color w:val="6A3E3E"/>
        </w:rPr>
        <w:t>i</w:t>
      </w:r>
      <w:r>
        <w:t xml:space="preserve"> = 0; </w:t>
      </w:r>
      <w:r>
        <w:rPr>
          <w:color w:val="6A3E3E"/>
        </w:rPr>
        <w:t>i</w:t>
      </w:r>
      <w:r>
        <w:t xml:space="preserve"> &lt; </w:t>
      </w:r>
      <w:r>
        <w:rPr>
          <w:color w:val="6A3E3E"/>
        </w:rPr>
        <w:t>size</w:t>
      </w:r>
      <w:r>
        <w:t xml:space="preserve">; </w:t>
      </w:r>
      <w:r>
        <w:rPr>
          <w:color w:val="6A3E3E"/>
        </w:rPr>
        <w:t>i</w:t>
      </w:r>
      <w:r>
        <w:t>++) {</w:t>
      </w:r>
    </w:p>
    <w:p w14:paraId="5A37BCAC" w14:textId="77777777" w:rsidR="008B520E" w:rsidRDefault="008B520E" w:rsidP="008B520E">
      <w:pPr>
        <w:pStyle w:val="1Output"/>
        <w:rPr>
          <w:color w:val="4C483D" w:themeColor="text2"/>
        </w:rPr>
      </w:pPr>
      <w:r>
        <w:tab/>
      </w:r>
      <w:r>
        <w:tab/>
      </w:r>
      <w:r>
        <w:tab/>
        <w:t>System.</w:t>
      </w:r>
      <w:r>
        <w:rPr>
          <w:bCs/>
          <w:i/>
          <w:iCs/>
          <w:color w:val="0000C0"/>
        </w:rPr>
        <w:t>out</w:t>
      </w:r>
      <w:r>
        <w:t>.println(</w:t>
      </w:r>
      <w:r>
        <w:rPr>
          <w:color w:val="2A00FF"/>
        </w:rPr>
        <w:t>"Consumed : "</w:t>
      </w:r>
      <w:r>
        <w:t xml:space="preserve"> + </w:t>
      </w:r>
      <w:r>
        <w:rPr>
          <w:bCs/>
          <w:color w:val="7F0055"/>
        </w:rPr>
        <w:t>this</w:t>
      </w:r>
      <w:r>
        <w:t>.</w:t>
      </w:r>
      <w:r>
        <w:rPr>
          <w:color w:val="0000C0"/>
        </w:rPr>
        <w:t>producer</w:t>
      </w:r>
      <w:r>
        <w:t>.</w:t>
      </w:r>
      <w:r>
        <w:rPr>
          <w:color w:val="0000C0"/>
        </w:rPr>
        <w:t>proList</w:t>
      </w:r>
      <w:r>
        <w:t xml:space="preserve">.remove(0) + </w:t>
      </w:r>
      <w:r>
        <w:rPr>
          <w:color w:val="2A00FF"/>
        </w:rPr>
        <w:t>" "</w:t>
      </w:r>
      <w:r>
        <w:t>);</w:t>
      </w:r>
    </w:p>
    <w:p w14:paraId="274DE715" w14:textId="77777777" w:rsidR="008B520E" w:rsidRDefault="008B520E" w:rsidP="008B520E">
      <w:pPr>
        <w:pStyle w:val="1Output"/>
        <w:rPr>
          <w:color w:val="4C483D" w:themeColor="text2"/>
        </w:rPr>
      </w:pPr>
      <w:r>
        <w:tab/>
      </w:r>
      <w:r>
        <w:tab/>
        <w:t>}</w:t>
      </w:r>
    </w:p>
    <w:p w14:paraId="72A6C6E0" w14:textId="77777777" w:rsidR="008B520E" w:rsidRDefault="008B520E" w:rsidP="008B520E">
      <w:pPr>
        <w:pStyle w:val="1Output"/>
        <w:rPr>
          <w:color w:val="4C483D" w:themeColor="text2"/>
        </w:rPr>
      </w:pPr>
      <w:r>
        <w:tab/>
        <w:t>}</w:t>
      </w:r>
    </w:p>
    <w:p w14:paraId="03286CB3" w14:textId="77777777" w:rsidR="008B520E" w:rsidRDefault="008B520E" w:rsidP="008B520E">
      <w:pPr>
        <w:pStyle w:val="1Output"/>
        <w:rPr>
          <w:color w:val="4C483D" w:themeColor="text2"/>
        </w:rPr>
      </w:pPr>
      <w:r>
        <w:t>}</w:t>
      </w:r>
    </w:p>
    <w:p w14:paraId="40DEC31A" w14:textId="77777777" w:rsidR="008B520E" w:rsidRDefault="008B520E" w:rsidP="008B520E">
      <w:pPr>
        <w:pStyle w:val="1Output"/>
        <w:rPr>
          <w:color w:val="4C483D" w:themeColor="text2"/>
        </w:rPr>
      </w:pPr>
    </w:p>
    <w:p w14:paraId="3CEF9F81" w14:textId="77777777" w:rsidR="008B520E" w:rsidRDefault="008B520E" w:rsidP="008B520E">
      <w:pPr>
        <w:pStyle w:val="1Output"/>
        <w:rPr>
          <w:color w:val="4C483D" w:themeColor="text2"/>
        </w:rPr>
      </w:pPr>
      <w:r>
        <w:rPr>
          <w:bCs/>
          <w:color w:val="7F0055"/>
        </w:rPr>
        <w:t>public</w:t>
      </w:r>
      <w:r>
        <w:t xml:space="preserve"> </w:t>
      </w:r>
      <w:r>
        <w:rPr>
          <w:bCs/>
          <w:color w:val="7F0055"/>
        </w:rPr>
        <w:t>class</w:t>
      </w:r>
      <w:r>
        <w:t xml:space="preserve"> BusySpin {</w:t>
      </w:r>
    </w:p>
    <w:p w14:paraId="4FC6E749" w14:textId="77777777" w:rsidR="008B520E" w:rsidRDefault="008B520E" w:rsidP="008B520E">
      <w:pPr>
        <w:pStyle w:val="1Output"/>
        <w:rPr>
          <w:color w:val="4C483D" w:themeColor="text2"/>
        </w:rPr>
      </w:pPr>
      <w:r>
        <w:tab/>
      </w:r>
      <w:r>
        <w:rPr>
          <w:bCs/>
          <w:color w:val="7F0055"/>
        </w:rPr>
        <w:t>public</w:t>
      </w:r>
      <w:r>
        <w:t xml:space="preserve"> </w:t>
      </w:r>
      <w:r>
        <w:rPr>
          <w:bCs/>
          <w:color w:val="7F0055"/>
        </w:rPr>
        <w:t>static</w:t>
      </w:r>
      <w:r>
        <w:t xml:space="preserve"> </w:t>
      </w:r>
      <w:r>
        <w:rPr>
          <w:bCs/>
          <w:color w:val="7F0055"/>
        </w:rPr>
        <w:t>void</w:t>
      </w:r>
      <w:r>
        <w:t xml:space="preserve"> main(String </w:t>
      </w:r>
      <w:r>
        <w:rPr>
          <w:color w:val="6A3E3E"/>
        </w:rPr>
        <w:t>args</w:t>
      </w:r>
      <w:r>
        <w:t xml:space="preserve">[]) </w:t>
      </w:r>
      <w:r>
        <w:rPr>
          <w:bCs/>
          <w:color w:val="7F0055"/>
        </w:rPr>
        <w:t>throws</w:t>
      </w:r>
      <w:r>
        <w:t xml:space="preserve"> InterruptedException {</w:t>
      </w:r>
    </w:p>
    <w:p w14:paraId="1CA3CA0B" w14:textId="77777777" w:rsidR="008B520E" w:rsidRDefault="008B520E" w:rsidP="008B520E">
      <w:pPr>
        <w:pStyle w:val="1Output"/>
        <w:rPr>
          <w:color w:val="4C483D" w:themeColor="text2"/>
        </w:rPr>
      </w:pPr>
      <w:r>
        <w:tab/>
      </w:r>
      <w:r>
        <w:tab/>
        <w:t xml:space="preserve">Producer </w:t>
      </w:r>
      <w:r>
        <w:rPr>
          <w:color w:val="6A3E3E"/>
        </w:rPr>
        <w:t>producer</w:t>
      </w:r>
      <w:r>
        <w:t xml:space="preserve"> = </w:t>
      </w:r>
      <w:r>
        <w:rPr>
          <w:bCs/>
          <w:color w:val="7F0055"/>
        </w:rPr>
        <w:t>new</w:t>
      </w:r>
      <w:r>
        <w:t xml:space="preserve"> Producer();</w:t>
      </w:r>
    </w:p>
    <w:p w14:paraId="528AB866" w14:textId="77777777" w:rsidR="008B520E" w:rsidRDefault="008B520E" w:rsidP="008B520E">
      <w:pPr>
        <w:pStyle w:val="1Output"/>
        <w:rPr>
          <w:color w:val="4C483D" w:themeColor="text2"/>
        </w:rPr>
      </w:pPr>
      <w:r>
        <w:tab/>
      </w:r>
      <w:r>
        <w:tab/>
        <w:t xml:space="preserve">Consumer </w:t>
      </w:r>
      <w:r>
        <w:rPr>
          <w:color w:val="6A3E3E"/>
        </w:rPr>
        <w:t>consumer</w:t>
      </w:r>
      <w:r>
        <w:t xml:space="preserve"> = </w:t>
      </w:r>
      <w:r>
        <w:rPr>
          <w:bCs/>
          <w:color w:val="7F0055"/>
        </w:rPr>
        <w:t>new</w:t>
      </w:r>
      <w:r>
        <w:t xml:space="preserve"> Consumer(</w:t>
      </w:r>
      <w:r>
        <w:rPr>
          <w:color w:val="6A3E3E"/>
        </w:rPr>
        <w:t>producer</w:t>
      </w:r>
      <w:r>
        <w:t>);</w:t>
      </w:r>
    </w:p>
    <w:p w14:paraId="2ED107EF" w14:textId="77777777" w:rsidR="008B520E" w:rsidRDefault="008B520E" w:rsidP="008B520E">
      <w:pPr>
        <w:pStyle w:val="1Output"/>
        <w:rPr>
          <w:color w:val="4C483D" w:themeColor="text2"/>
        </w:rPr>
      </w:pPr>
      <w:r>
        <w:tab/>
      </w:r>
      <w:r>
        <w:tab/>
        <w:t xml:space="preserve">Thread </w:t>
      </w:r>
      <w:r>
        <w:rPr>
          <w:color w:val="6A3E3E"/>
        </w:rPr>
        <w:t>producerThread</w:t>
      </w:r>
      <w:r>
        <w:t xml:space="preserve"> = </w:t>
      </w:r>
      <w:r>
        <w:rPr>
          <w:bCs/>
          <w:color w:val="7F0055"/>
        </w:rPr>
        <w:t>new</w:t>
      </w:r>
      <w:r>
        <w:t xml:space="preserve"> Thread(</w:t>
      </w:r>
      <w:r>
        <w:rPr>
          <w:color w:val="6A3E3E"/>
        </w:rPr>
        <w:t>producer</w:t>
      </w:r>
      <w:r>
        <w:t xml:space="preserve">, </w:t>
      </w:r>
      <w:r>
        <w:rPr>
          <w:color w:val="2A00FF"/>
        </w:rPr>
        <w:t>"prodThread"</w:t>
      </w:r>
      <w:r>
        <w:t>);</w:t>
      </w:r>
    </w:p>
    <w:p w14:paraId="242A1E5D" w14:textId="77777777" w:rsidR="008B520E" w:rsidRDefault="008B520E" w:rsidP="008B520E">
      <w:pPr>
        <w:pStyle w:val="1Output"/>
        <w:rPr>
          <w:color w:val="4C483D" w:themeColor="text2"/>
        </w:rPr>
      </w:pPr>
      <w:r>
        <w:tab/>
      </w:r>
      <w:r>
        <w:tab/>
        <w:t xml:space="preserve">Thread </w:t>
      </w:r>
      <w:r>
        <w:rPr>
          <w:color w:val="6A3E3E"/>
        </w:rPr>
        <w:t>consumerThread</w:t>
      </w:r>
      <w:r>
        <w:t xml:space="preserve"> = </w:t>
      </w:r>
      <w:r>
        <w:rPr>
          <w:bCs/>
          <w:color w:val="7F0055"/>
        </w:rPr>
        <w:t>new</w:t>
      </w:r>
      <w:r>
        <w:t xml:space="preserve"> Thread(</w:t>
      </w:r>
      <w:r>
        <w:rPr>
          <w:color w:val="6A3E3E"/>
        </w:rPr>
        <w:t>consumer</w:t>
      </w:r>
      <w:r>
        <w:t xml:space="preserve">, </w:t>
      </w:r>
      <w:r>
        <w:rPr>
          <w:color w:val="2A00FF"/>
        </w:rPr>
        <w:t>"consThread"</w:t>
      </w:r>
      <w:r>
        <w:t>);</w:t>
      </w:r>
    </w:p>
    <w:p w14:paraId="7EDB94A6" w14:textId="77777777" w:rsidR="008B520E" w:rsidRDefault="008B520E" w:rsidP="008B520E">
      <w:pPr>
        <w:pStyle w:val="1Output"/>
        <w:rPr>
          <w:color w:val="4C483D" w:themeColor="text2"/>
        </w:rPr>
      </w:pPr>
      <w:r>
        <w:tab/>
      </w:r>
      <w:r>
        <w:tab/>
      </w:r>
      <w:r>
        <w:rPr>
          <w:color w:val="6A3E3E"/>
        </w:rPr>
        <w:t>consumerThread</w:t>
      </w:r>
      <w:r>
        <w:t>.start();</w:t>
      </w:r>
    </w:p>
    <w:p w14:paraId="48E28D5B" w14:textId="77777777" w:rsidR="008B520E" w:rsidRDefault="008B520E" w:rsidP="008B520E">
      <w:pPr>
        <w:pStyle w:val="1Output"/>
        <w:rPr>
          <w:color w:val="4C483D" w:themeColor="text2"/>
        </w:rPr>
      </w:pPr>
      <w:r>
        <w:tab/>
      </w:r>
      <w:r>
        <w:tab/>
      </w:r>
      <w:r>
        <w:rPr>
          <w:color w:val="6A3E3E"/>
        </w:rPr>
        <w:t>producerThread</w:t>
      </w:r>
      <w:r>
        <w:t>.start();</w:t>
      </w:r>
    </w:p>
    <w:p w14:paraId="3655A903" w14:textId="77777777" w:rsidR="008B520E" w:rsidRDefault="008B520E" w:rsidP="008B520E">
      <w:pPr>
        <w:pStyle w:val="1Output"/>
        <w:rPr>
          <w:color w:val="4C483D" w:themeColor="text2"/>
        </w:rPr>
      </w:pPr>
      <w:r>
        <w:tab/>
        <w:t>}</w:t>
      </w:r>
    </w:p>
    <w:p w14:paraId="0F41A079" w14:textId="77777777" w:rsidR="008B520E" w:rsidRDefault="008B520E" w:rsidP="008B520E">
      <w:pPr>
        <w:pStyle w:val="1Output"/>
        <w:rPr>
          <w:color w:val="4C483D" w:themeColor="text2"/>
        </w:rPr>
      </w:pPr>
      <w:r>
        <w:t>}</w:t>
      </w:r>
    </w:p>
    <w:p w14:paraId="401A5415" w14:textId="77777777" w:rsidR="008B520E" w:rsidRDefault="008B520E" w:rsidP="008B520E">
      <w:pPr>
        <w:pStyle w:val="1Output"/>
        <w:shd w:val="clear" w:color="auto" w:fill="000000" w:themeFill="text1"/>
        <w:rPr>
          <w:color w:val="4C483D" w:themeColor="text2"/>
        </w:rPr>
      </w:pPr>
      <w:r>
        <w:t xml:space="preserve">Consumer Waiting for Notify .... </w:t>
      </w:r>
    </w:p>
    <w:p w14:paraId="4D188F4E" w14:textId="77777777" w:rsidR="008B520E" w:rsidRDefault="008B520E" w:rsidP="008B520E">
      <w:pPr>
        <w:pStyle w:val="1Output"/>
        <w:shd w:val="clear" w:color="auto" w:fill="000000" w:themeFill="text1"/>
        <w:rPr>
          <w:color w:val="4C483D" w:themeColor="text2"/>
        </w:rPr>
      </w:pPr>
      <w:r>
        <w:t>Producer is still Producing, Produced : 1</w:t>
      </w:r>
    </w:p>
    <w:p w14:paraId="423E8FD5" w14:textId="77777777" w:rsidR="008B520E" w:rsidRDefault="008B520E" w:rsidP="008B520E">
      <w:pPr>
        <w:pStyle w:val="1Output"/>
        <w:shd w:val="clear" w:color="auto" w:fill="000000" w:themeFill="text1"/>
        <w:rPr>
          <w:color w:val="4C483D" w:themeColor="text2"/>
        </w:rPr>
      </w:pPr>
      <w:r>
        <w:t>Producer is still Producing, Produced : 2</w:t>
      </w:r>
    </w:p>
    <w:p w14:paraId="7520B8D0" w14:textId="77777777" w:rsidR="008B520E" w:rsidRDefault="008B520E" w:rsidP="008B520E">
      <w:pPr>
        <w:pStyle w:val="1Output"/>
        <w:shd w:val="clear" w:color="auto" w:fill="000000" w:themeFill="text1"/>
        <w:rPr>
          <w:color w:val="4C483D" w:themeColor="text2"/>
        </w:rPr>
      </w:pPr>
      <w:r>
        <w:t>Producer is still Producing, Produced : 3</w:t>
      </w:r>
    </w:p>
    <w:p w14:paraId="035F0CFC" w14:textId="77777777" w:rsidR="008B520E" w:rsidRDefault="008B520E" w:rsidP="008B520E">
      <w:pPr>
        <w:pStyle w:val="1Output"/>
        <w:shd w:val="clear" w:color="auto" w:fill="000000" w:themeFill="text1"/>
        <w:rPr>
          <w:color w:val="4C483D" w:themeColor="text2"/>
        </w:rPr>
      </w:pPr>
      <w:r>
        <w:t>Producer is still Producing, Produced : 4</w:t>
      </w:r>
    </w:p>
    <w:p w14:paraId="7081D81D" w14:textId="77777777" w:rsidR="008B520E" w:rsidRDefault="008B520E" w:rsidP="008B520E">
      <w:pPr>
        <w:pStyle w:val="1Output"/>
        <w:shd w:val="clear" w:color="auto" w:fill="000000" w:themeFill="text1"/>
        <w:rPr>
          <w:color w:val="4C483D" w:themeColor="text2"/>
        </w:rPr>
      </w:pPr>
      <w:r>
        <w:t>Producer is still Producing, Produced : 5</w:t>
      </w:r>
    </w:p>
    <w:p w14:paraId="404CD60F" w14:textId="77777777" w:rsidR="008B520E" w:rsidRDefault="008B520E" w:rsidP="008B520E">
      <w:pPr>
        <w:pStyle w:val="1Output"/>
        <w:shd w:val="clear" w:color="auto" w:fill="000000" w:themeFill="text1"/>
        <w:rPr>
          <w:color w:val="4C483D" w:themeColor="text2"/>
        </w:rPr>
      </w:pPr>
      <w:r>
        <w:t>Producer is still Producing, Produced : 6</w:t>
      </w:r>
    </w:p>
    <w:p w14:paraId="5EBCCB4C" w14:textId="77777777" w:rsidR="008B520E" w:rsidRDefault="008B520E" w:rsidP="008B520E">
      <w:pPr>
        <w:pStyle w:val="1Output"/>
        <w:shd w:val="clear" w:color="auto" w:fill="000000" w:themeFill="text1"/>
        <w:rPr>
          <w:color w:val="4C483D" w:themeColor="text2"/>
        </w:rPr>
      </w:pPr>
      <w:r>
        <w:t>Producer is still Producing, Produced : 7</w:t>
      </w:r>
    </w:p>
    <w:p w14:paraId="0BD01840" w14:textId="77777777" w:rsidR="008B520E" w:rsidRDefault="008B520E" w:rsidP="008B520E">
      <w:pPr>
        <w:pStyle w:val="1Output"/>
        <w:shd w:val="clear" w:color="auto" w:fill="000000" w:themeFill="text1"/>
        <w:rPr>
          <w:color w:val="4C483D" w:themeColor="text2"/>
        </w:rPr>
      </w:pPr>
      <w:r>
        <w:t>Producer is still Producing, Produced : 8</w:t>
      </w:r>
    </w:p>
    <w:p w14:paraId="493F0978" w14:textId="77777777" w:rsidR="008B520E" w:rsidRDefault="008B520E" w:rsidP="008B520E">
      <w:pPr>
        <w:pStyle w:val="1Output"/>
        <w:shd w:val="clear" w:color="auto" w:fill="000000" w:themeFill="text1"/>
        <w:rPr>
          <w:color w:val="4C483D" w:themeColor="text2"/>
        </w:rPr>
      </w:pPr>
      <w:r>
        <w:t>Production Complted .... Notify Counsumer</w:t>
      </w:r>
    </w:p>
    <w:p w14:paraId="125B1F9B" w14:textId="77777777" w:rsidR="008B520E" w:rsidRDefault="008B520E" w:rsidP="008B520E">
      <w:pPr>
        <w:pStyle w:val="1Output"/>
        <w:shd w:val="clear" w:color="auto" w:fill="000000" w:themeFill="text1"/>
        <w:rPr>
          <w:color w:val="4C483D" w:themeColor="text2"/>
        </w:rPr>
      </w:pPr>
      <w:r>
        <w:t>Consumer starts consuming products.</w:t>
      </w:r>
    </w:p>
    <w:p w14:paraId="4CD83D12" w14:textId="77777777" w:rsidR="008B520E" w:rsidRDefault="008B520E" w:rsidP="008B520E">
      <w:pPr>
        <w:pStyle w:val="1Output"/>
        <w:shd w:val="clear" w:color="auto" w:fill="000000" w:themeFill="text1"/>
        <w:rPr>
          <w:color w:val="4C483D" w:themeColor="text2"/>
        </w:rPr>
      </w:pPr>
      <w:r>
        <w:t xml:space="preserve">Consumed : 1 </w:t>
      </w:r>
    </w:p>
    <w:p w14:paraId="1EABCB7C" w14:textId="77777777" w:rsidR="008B520E" w:rsidRDefault="008B520E" w:rsidP="008B520E">
      <w:pPr>
        <w:pStyle w:val="1Output"/>
        <w:shd w:val="clear" w:color="auto" w:fill="000000" w:themeFill="text1"/>
        <w:rPr>
          <w:color w:val="4C483D" w:themeColor="text2"/>
        </w:rPr>
      </w:pPr>
      <w:r>
        <w:t xml:space="preserve">Consumed : 2 </w:t>
      </w:r>
    </w:p>
    <w:p w14:paraId="3FAA15C2" w14:textId="77777777" w:rsidR="008B520E" w:rsidRDefault="008B520E" w:rsidP="008B520E">
      <w:pPr>
        <w:pStyle w:val="1Output"/>
        <w:shd w:val="clear" w:color="auto" w:fill="000000" w:themeFill="text1"/>
        <w:rPr>
          <w:color w:val="4C483D" w:themeColor="text2"/>
        </w:rPr>
      </w:pPr>
      <w:r>
        <w:t xml:space="preserve">Consumed : 3 </w:t>
      </w:r>
    </w:p>
    <w:p w14:paraId="7B1198C7" w14:textId="77777777" w:rsidR="008B520E" w:rsidRDefault="008B520E" w:rsidP="008B520E">
      <w:pPr>
        <w:pStyle w:val="1Output"/>
        <w:shd w:val="clear" w:color="auto" w:fill="000000" w:themeFill="text1"/>
        <w:rPr>
          <w:color w:val="4C483D" w:themeColor="text2"/>
        </w:rPr>
      </w:pPr>
      <w:r>
        <w:t xml:space="preserve">Consumed : 4 </w:t>
      </w:r>
    </w:p>
    <w:p w14:paraId="6D1EFA4F" w14:textId="77777777" w:rsidR="008B520E" w:rsidRDefault="008B520E" w:rsidP="008B520E">
      <w:pPr>
        <w:pStyle w:val="1Output"/>
        <w:shd w:val="clear" w:color="auto" w:fill="000000" w:themeFill="text1"/>
        <w:rPr>
          <w:color w:val="4C483D" w:themeColor="text2"/>
        </w:rPr>
      </w:pPr>
      <w:r>
        <w:t xml:space="preserve">Consumed : 5 </w:t>
      </w:r>
    </w:p>
    <w:p w14:paraId="587597D1" w14:textId="77777777" w:rsidR="008B520E" w:rsidRDefault="008B520E" w:rsidP="008B520E">
      <w:pPr>
        <w:pStyle w:val="1Output"/>
        <w:shd w:val="clear" w:color="auto" w:fill="000000" w:themeFill="text1"/>
        <w:rPr>
          <w:color w:val="4C483D" w:themeColor="text2"/>
        </w:rPr>
      </w:pPr>
      <w:r>
        <w:t xml:space="preserve">Consumed : 6 </w:t>
      </w:r>
    </w:p>
    <w:p w14:paraId="324E1527" w14:textId="77777777" w:rsidR="008B520E" w:rsidRDefault="008B520E" w:rsidP="008B520E">
      <w:pPr>
        <w:pStyle w:val="1Output"/>
        <w:shd w:val="clear" w:color="auto" w:fill="000000" w:themeFill="text1"/>
        <w:rPr>
          <w:color w:val="4C483D" w:themeColor="text2"/>
        </w:rPr>
      </w:pPr>
      <w:r>
        <w:t xml:space="preserve">Consumed : 7 </w:t>
      </w:r>
    </w:p>
    <w:p w14:paraId="788E460B" w14:textId="77777777" w:rsidR="008B520E" w:rsidRDefault="008B520E" w:rsidP="008B520E">
      <w:pPr>
        <w:pStyle w:val="1Output"/>
        <w:shd w:val="clear" w:color="auto" w:fill="000000" w:themeFill="text1"/>
        <w:rPr>
          <w:color w:val="4C483D" w:themeColor="text2"/>
        </w:rPr>
      </w:pPr>
      <w:r>
        <w:t xml:space="preserve">Consumed : 8 </w:t>
      </w:r>
    </w:p>
    <w:p w14:paraId="1BCA5496" w14:textId="77777777" w:rsidR="0088390E" w:rsidRDefault="0088390E" w:rsidP="00777B92">
      <w:pPr>
        <w:spacing w:after="0"/>
        <w:rPr>
          <w:rStyle w:val="Heading3Char0"/>
        </w:rPr>
      </w:pPr>
    </w:p>
    <w:p w14:paraId="00E33FBA" w14:textId="2DACA757" w:rsidR="0088390E" w:rsidRDefault="0088390E" w:rsidP="00777B92">
      <w:pPr>
        <w:spacing w:after="0"/>
        <w:rPr>
          <w:rStyle w:val="Heading3Char0"/>
        </w:rPr>
      </w:pPr>
    </w:p>
    <w:p w14:paraId="539C6E13" w14:textId="77777777" w:rsidR="0088390E" w:rsidRDefault="0088390E" w:rsidP="00777B92">
      <w:pPr>
        <w:spacing w:after="0"/>
        <w:rPr>
          <w:rStyle w:val="Heading3Char0"/>
        </w:rPr>
      </w:pPr>
    </w:p>
    <w:p w14:paraId="41769940" w14:textId="7DF099E1" w:rsidR="00332D5D" w:rsidRPr="00E46B05" w:rsidRDefault="00996F32" w:rsidP="008151C9">
      <w:pPr>
        <w:pStyle w:val="Heading30"/>
      </w:pPr>
      <w:bookmarkStart w:id="110" w:name="_Toc2631503"/>
      <w:r w:rsidRPr="00D3698A">
        <w:rPr>
          <w:rStyle w:val="Heading3Char0"/>
          <w:b/>
        </w:rPr>
        <w:t>What is race condition in Java? Given one example?  (answer)</w:t>
      </w:r>
      <w:r>
        <w:br/>
      </w:r>
      <w:r w:rsidR="00332D5D" w:rsidRPr="00E46B05">
        <w:t>“Race condition occurs when two or more threads try to read &amp; write a shared variable at the same time”</w:t>
      </w:r>
      <w:bookmarkEnd w:id="110"/>
    </w:p>
    <w:p w14:paraId="7DE203D6" w14:textId="77777777" w:rsidR="00D3698A" w:rsidRDefault="00D3698A" w:rsidP="00D3698A">
      <w:pPr>
        <w:spacing w:after="0"/>
      </w:pPr>
    </w:p>
    <w:p w14:paraId="62BA35E8" w14:textId="77777777" w:rsidR="00996F32" w:rsidRDefault="00E45C87" w:rsidP="00133161">
      <w:pPr>
        <w:spacing w:after="0"/>
      </w:pPr>
      <w:r w:rsidRPr="00E45C87">
        <w:t xml:space="preserve">Because the thread scheduling algorithm can swap between threads at any time, </w:t>
      </w:r>
      <w:r w:rsidRPr="00E45C87">
        <w:rPr>
          <w:b/>
        </w:rPr>
        <w:t>you don't know the order in which the threads will attempt to access the shared data</w:t>
      </w:r>
      <w:r w:rsidRPr="00E45C87">
        <w:t>. Therefore, the result of the change in data is dependent on the thread scheduling algorithm, i.e. both threads are "racing" to access/change the data.</w:t>
      </w:r>
    </w:p>
    <w:p w14:paraId="1CB2E737" w14:textId="77777777" w:rsidR="00E45C87" w:rsidRDefault="00E45C87" w:rsidP="00E45C87">
      <w:pPr>
        <w:pStyle w:val="1Output"/>
        <w:rPr>
          <w:color w:val="4C483D" w:themeColor="text2"/>
        </w:rPr>
      </w:pPr>
      <w:r>
        <w:rPr>
          <w:bCs/>
          <w:color w:val="7F0055"/>
        </w:rPr>
        <w:t>class</w:t>
      </w:r>
      <w:r>
        <w:t xml:space="preserve"> Counter </w:t>
      </w:r>
      <w:r>
        <w:rPr>
          <w:bCs/>
          <w:color w:val="7F0055"/>
        </w:rPr>
        <w:t>implements</w:t>
      </w:r>
      <w:r>
        <w:t xml:space="preserve"> Runnable {</w:t>
      </w:r>
    </w:p>
    <w:p w14:paraId="165CEBF8" w14:textId="77777777" w:rsidR="00E45C87" w:rsidRDefault="00E45C87" w:rsidP="00E45C87">
      <w:pPr>
        <w:pStyle w:val="1Output"/>
        <w:rPr>
          <w:color w:val="4C483D" w:themeColor="text2"/>
        </w:rPr>
      </w:pPr>
      <w:r>
        <w:tab/>
      </w:r>
      <w:r>
        <w:rPr>
          <w:bCs/>
          <w:color w:val="7F0055"/>
        </w:rPr>
        <w:t>private</w:t>
      </w:r>
      <w:r>
        <w:t xml:space="preserve"> </w:t>
      </w:r>
      <w:r>
        <w:rPr>
          <w:bCs/>
          <w:color w:val="7F0055"/>
        </w:rPr>
        <w:t>int</w:t>
      </w:r>
      <w:r>
        <w:t xml:space="preserve"> </w:t>
      </w:r>
      <w:r>
        <w:rPr>
          <w:color w:val="0000C0"/>
        </w:rPr>
        <w:t>count</w:t>
      </w:r>
      <w:r>
        <w:t>;</w:t>
      </w:r>
    </w:p>
    <w:p w14:paraId="05D54B69" w14:textId="77777777" w:rsidR="00E45C87" w:rsidRDefault="00E45C87" w:rsidP="00E45C87">
      <w:pPr>
        <w:pStyle w:val="1Output"/>
        <w:rPr>
          <w:color w:val="4C483D" w:themeColor="text2"/>
        </w:rPr>
      </w:pPr>
      <w:r>
        <w:tab/>
      </w:r>
      <w:r>
        <w:rPr>
          <w:color w:val="646464"/>
        </w:rPr>
        <w:t>@Override</w:t>
      </w:r>
    </w:p>
    <w:p w14:paraId="62BAA51A" w14:textId="77777777" w:rsidR="00E45C87" w:rsidRDefault="00E45C87" w:rsidP="00E45C87">
      <w:pPr>
        <w:pStyle w:val="1Output"/>
        <w:rPr>
          <w:color w:val="4C483D" w:themeColor="text2"/>
        </w:rPr>
      </w:pPr>
      <w:r>
        <w:tab/>
      </w:r>
      <w:r>
        <w:rPr>
          <w:bCs/>
          <w:color w:val="7F0055"/>
        </w:rPr>
        <w:t>public</w:t>
      </w:r>
      <w:r>
        <w:t xml:space="preserve"> </w:t>
      </w:r>
      <w:r>
        <w:rPr>
          <w:bCs/>
          <w:color w:val="7F0055"/>
        </w:rPr>
        <w:t>void</w:t>
      </w:r>
      <w:r>
        <w:t xml:space="preserve"> run() {</w:t>
      </w:r>
    </w:p>
    <w:p w14:paraId="2D5CCBDC" w14:textId="77777777" w:rsidR="00E45C87" w:rsidRDefault="00E45C87" w:rsidP="00E45C87">
      <w:pPr>
        <w:pStyle w:val="1Output"/>
        <w:rPr>
          <w:color w:val="4C483D" w:themeColor="text2"/>
        </w:rPr>
      </w:pPr>
      <w:r>
        <w:tab/>
      </w:r>
      <w:r>
        <w:tab/>
      </w:r>
      <w:r>
        <w:rPr>
          <w:bCs/>
          <w:color w:val="7F0055"/>
        </w:rPr>
        <w:t>for</w:t>
      </w:r>
      <w:r>
        <w:t xml:space="preserve"> (</w:t>
      </w:r>
      <w:r>
        <w:rPr>
          <w:bCs/>
          <w:color w:val="7F0055"/>
        </w:rPr>
        <w:t>int</w:t>
      </w:r>
      <w:r>
        <w:t xml:space="preserve"> </w:t>
      </w:r>
      <w:r>
        <w:rPr>
          <w:color w:val="6A3E3E"/>
        </w:rPr>
        <w:t>i</w:t>
      </w:r>
      <w:r>
        <w:t xml:space="preserve"> = 1; </w:t>
      </w:r>
      <w:r>
        <w:rPr>
          <w:color w:val="6A3E3E"/>
        </w:rPr>
        <w:t>i</w:t>
      </w:r>
      <w:r>
        <w:t xml:space="preserve"> &lt;= 100; </w:t>
      </w:r>
      <w:r>
        <w:rPr>
          <w:color w:val="6A3E3E"/>
        </w:rPr>
        <w:t>i</w:t>
      </w:r>
      <w:r>
        <w:t>++) {</w:t>
      </w:r>
    </w:p>
    <w:p w14:paraId="5C058299" w14:textId="77777777" w:rsidR="00E45C87" w:rsidRDefault="00E45C87" w:rsidP="00E45C87">
      <w:pPr>
        <w:pStyle w:val="1Output"/>
        <w:rPr>
          <w:color w:val="4C483D" w:themeColor="text2"/>
        </w:rPr>
      </w:pPr>
      <w:r>
        <w:tab/>
      </w:r>
      <w:r>
        <w:tab/>
      </w:r>
      <w:r>
        <w:tab/>
      </w:r>
      <w:r>
        <w:rPr>
          <w:bCs/>
          <w:color w:val="7F0055"/>
        </w:rPr>
        <w:t>try</w:t>
      </w:r>
      <w:r>
        <w:t xml:space="preserve"> {</w:t>
      </w:r>
    </w:p>
    <w:p w14:paraId="5A7012F4" w14:textId="77777777" w:rsidR="00E45C87" w:rsidRDefault="00E45C87" w:rsidP="00E45C87">
      <w:pPr>
        <w:pStyle w:val="1Output"/>
        <w:rPr>
          <w:color w:val="4C483D" w:themeColor="text2"/>
        </w:rPr>
      </w:pPr>
      <w:r>
        <w:tab/>
      </w:r>
      <w:r>
        <w:tab/>
      </w:r>
      <w:r>
        <w:tab/>
      </w:r>
      <w:r>
        <w:tab/>
        <w:t>Thread.</w:t>
      </w:r>
      <w:r>
        <w:rPr>
          <w:i/>
          <w:iCs/>
        </w:rPr>
        <w:t>sleep</w:t>
      </w:r>
      <w:r>
        <w:t>(100);</w:t>
      </w:r>
    </w:p>
    <w:p w14:paraId="1893FFA6" w14:textId="77777777" w:rsidR="00E45C87" w:rsidRDefault="00E45C87" w:rsidP="00E45C87">
      <w:pPr>
        <w:pStyle w:val="1Output"/>
        <w:rPr>
          <w:color w:val="4C483D" w:themeColor="text2"/>
        </w:rPr>
      </w:pPr>
      <w:r>
        <w:tab/>
      </w:r>
      <w:r>
        <w:tab/>
      </w:r>
      <w:r>
        <w:tab/>
        <w:t xml:space="preserve">} </w:t>
      </w:r>
      <w:r>
        <w:rPr>
          <w:bCs/>
          <w:color w:val="7F0055"/>
        </w:rPr>
        <w:t>catch</w:t>
      </w:r>
      <w:r>
        <w:t xml:space="preserve"> (InterruptedException </w:t>
      </w:r>
      <w:r>
        <w:rPr>
          <w:color w:val="6A3E3E"/>
        </w:rPr>
        <w:t>e</w:t>
      </w:r>
      <w:r>
        <w:t>) {</w:t>
      </w:r>
    </w:p>
    <w:p w14:paraId="00C33117" w14:textId="77777777" w:rsidR="00E45C87" w:rsidRDefault="00E45C87" w:rsidP="00E45C87">
      <w:pPr>
        <w:pStyle w:val="1Output"/>
        <w:rPr>
          <w:color w:val="4C483D" w:themeColor="text2"/>
        </w:rPr>
      </w:pPr>
      <w:r>
        <w:tab/>
      </w:r>
      <w:r>
        <w:tab/>
      </w:r>
      <w:r>
        <w:tab/>
      </w:r>
      <w:r>
        <w:tab/>
      </w:r>
      <w:r>
        <w:rPr>
          <w:color w:val="3F7F5F"/>
        </w:rPr>
        <w:t xml:space="preserve">// </w:t>
      </w:r>
      <w:r>
        <w:rPr>
          <w:bCs/>
          <w:color w:val="7F9FBF"/>
        </w:rPr>
        <w:t>TODO</w:t>
      </w:r>
      <w:r>
        <w:rPr>
          <w:color w:val="3F7F5F"/>
        </w:rPr>
        <w:t xml:space="preserve"> Auto-generated catch block</w:t>
      </w:r>
    </w:p>
    <w:p w14:paraId="5B3EF228" w14:textId="77777777" w:rsidR="00E45C87" w:rsidRDefault="00E45C87" w:rsidP="00E45C87">
      <w:pPr>
        <w:pStyle w:val="1Output"/>
        <w:rPr>
          <w:color w:val="4C483D" w:themeColor="text2"/>
        </w:rPr>
      </w:pPr>
      <w:r>
        <w:lastRenderedPageBreak/>
        <w:tab/>
      </w:r>
      <w:r>
        <w:tab/>
      </w:r>
      <w:r>
        <w:tab/>
      </w:r>
      <w:r>
        <w:tab/>
      </w:r>
      <w:r>
        <w:rPr>
          <w:color w:val="6A3E3E"/>
        </w:rPr>
        <w:t>e</w:t>
      </w:r>
      <w:r>
        <w:t>.printStackTrace();</w:t>
      </w:r>
    </w:p>
    <w:p w14:paraId="18DCC838" w14:textId="77777777" w:rsidR="00E45C87" w:rsidRDefault="00E45C87" w:rsidP="00E45C87">
      <w:pPr>
        <w:pStyle w:val="1Output"/>
        <w:rPr>
          <w:color w:val="4C483D" w:themeColor="text2"/>
        </w:rPr>
      </w:pPr>
      <w:r>
        <w:tab/>
      </w:r>
      <w:r>
        <w:tab/>
      </w:r>
      <w:r>
        <w:tab/>
        <w:t>}</w:t>
      </w:r>
    </w:p>
    <w:p w14:paraId="68F9C98F" w14:textId="77777777" w:rsidR="00E45C87" w:rsidRDefault="00E45C87" w:rsidP="00E45C87">
      <w:pPr>
        <w:pStyle w:val="1Output"/>
        <w:rPr>
          <w:color w:val="4C483D" w:themeColor="text2"/>
        </w:rPr>
      </w:pPr>
      <w:r>
        <w:tab/>
      </w:r>
      <w:r>
        <w:tab/>
      </w:r>
      <w:r>
        <w:tab/>
      </w:r>
      <w:r>
        <w:rPr>
          <w:color w:val="0000C0"/>
        </w:rPr>
        <w:t>count</w:t>
      </w:r>
      <w:r>
        <w:t>++;</w:t>
      </w:r>
    </w:p>
    <w:p w14:paraId="51B65C26" w14:textId="77777777" w:rsidR="00E45C87" w:rsidRDefault="00E45C87" w:rsidP="00E45C87">
      <w:pPr>
        <w:pStyle w:val="1Output"/>
        <w:rPr>
          <w:color w:val="4C483D" w:themeColor="text2"/>
        </w:rPr>
      </w:pPr>
      <w:r>
        <w:tab/>
      </w:r>
      <w:r>
        <w:tab/>
        <w:t>}</w:t>
      </w:r>
    </w:p>
    <w:p w14:paraId="5BF9F88B" w14:textId="77777777" w:rsidR="00E45C87" w:rsidRDefault="00E45C87" w:rsidP="00E45C87">
      <w:pPr>
        <w:pStyle w:val="1Output"/>
        <w:rPr>
          <w:color w:val="4C483D" w:themeColor="text2"/>
        </w:rPr>
      </w:pPr>
      <w:r>
        <w:tab/>
        <w:t>}</w:t>
      </w:r>
    </w:p>
    <w:p w14:paraId="1FC0C510" w14:textId="77777777" w:rsidR="00E45C87" w:rsidRDefault="00E45C87" w:rsidP="00E45C87">
      <w:pPr>
        <w:pStyle w:val="1Output"/>
        <w:rPr>
          <w:color w:val="4C483D" w:themeColor="text2"/>
        </w:rPr>
      </w:pPr>
    </w:p>
    <w:p w14:paraId="4154C51D" w14:textId="77777777" w:rsidR="00E45C87" w:rsidRDefault="00E45C87" w:rsidP="00E45C87">
      <w:pPr>
        <w:pStyle w:val="1Output"/>
        <w:rPr>
          <w:color w:val="4C483D" w:themeColor="text2"/>
        </w:rPr>
      </w:pPr>
      <w:r>
        <w:tab/>
      </w:r>
      <w:r>
        <w:rPr>
          <w:bCs/>
          <w:color w:val="7F0055"/>
        </w:rPr>
        <w:t>public</w:t>
      </w:r>
      <w:r>
        <w:t xml:space="preserve"> </w:t>
      </w:r>
      <w:r>
        <w:rPr>
          <w:bCs/>
          <w:color w:val="7F0055"/>
        </w:rPr>
        <w:t>int</w:t>
      </w:r>
      <w:r>
        <w:t xml:space="preserve"> getCount() {</w:t>
      </w:r>
    </w:p>
    <w:p w14:paraId="6C1ABC41" w14:textId="77777777" w:rsidR="00E45C87" w:rsidRDefault="00E45C87" w:rsidP="00E45C87">
      <w:pPr>
        <w:pStyle w:val="1Output"/>
        <w:rPr>
          <w:color w:val="4C483D" w:themeColor="text2"/>
        </w:rPr>
      </w:pPr>
      <w:r>
        <w:tab/>
      </w:r>
      <w:r>
        <w:tab/>
      </w:r>
      <w:r>
        <w:rPr>
          <w:bCs/>
          <w:color w:val="7F0055"/>
        </w:rPr>
        <w:t>return</w:t>
      </w:r>
      <w:r>
        <w:t xml:space="preserve"> </w:t>
      </w:r>
      <w:r>
        <w:rPr>
          <w:bCs/>
          <w:color w:val="7F0055"/>
        </w:rPr>
        <w:t>this</w:t>
      </w:r>
      <w:r>
        <w:t>.</w:t>
      </w:r>
      <w:r>
        <w:rPr>
          <w:color w:val="0000C0"/>
        </w:rPr>
        <w:t>count</w:t>
      </w:r>
      <w:r>
        <w:t>;</w:t>
      </w:r>
    </w:p>
    <w:p w14:paraId="319487B6" w14:textId="5E12B8D4" w:rsidR="00E45C87" w:rsidRDefault="00E45C87" w:rsidP="00E45C87">
      <w:pPr>
        <w:pStyle w:val="1Output"/>
        <w:rPr>
          <w:color w:val="4C483D" w:themeColor="text2"/>
        </w:rPr>
      </w:pPr>
      <w:r>
        <w:tab/>
        <w:t>}</w:t>
      </w:r>
    </w:p>
    <w:p w14:paraId="2A272916" w14:textId="77777777" w:rsidR="00E45C87" w:rsidRDefault="00E45C87" w:rsidP="00E45C87">
      <w:pPr>
        <w:pStyle w:val="1Output"/>
        <w:rPr>
          <w:color w:val="4C483D" w:themeColor="text2"/>
        </w:rPr>
      </w:pPr>
      <w:r>
        <w:t>}</w:t>
      </w:r>
    </w:p>
    <w:p w14:paraId="3B5FEDE9" w14:textId="77777777" w:rsidR="00E45C87" w:rsidRDefault="00E45C87" w:rsidP="00E45C87">
      <w:pPr>
        <w:pStyle w:val="1Output"/>
        <w:rPr>
          <w:color w:val="4C483D" w:themeColor="text2"/>
        </w:rPr>
      </w:pPr>
    </w:p>
    <w:p w14:paraId="6A36D0F8" w14:textId="77777777" w:rsidR="00E45C87" w:rsidRDefault="00E45C87" w:rsidP="00E45C87">
      <w:pPr>
        <w:pStyle w:val="1Output"/>
        <w:rPr>
          <w:color w:val="4C483D" w:themeColor="text2"/>
        </w:rPr>
      </w:pPr>
    </w:p>
    <w:p w14:paraId="53FBA551" w14:textId="77777777" w:rsidR="00E45C87" w:rsidRDefault="00E45C87" w:rsidP="00E45C87">
      <w:pPr>
        <w:pStyle w:val="1Output"/>
        <w:rPr>
          <w:color w:val="4C483D" w:themeColor="text2"/>
        </w:rPr>
      </w:pPr>
      <w:r>
        <w:rPr>
          <w:bCs/>
          <w:color w:val="7F0055"/>
        </w:rPr>
        <w:t>public</w:t>
      </w:r>
      <w:r>
        <w:t xml:space="preserve"> </w:t>
      </w:r>
      <w:r>
        <w:rPr>
          <w:bCs/>
          <w:color w:val="7F0055"/>
        </w:rPr>
        <w:t>class</w:t>
      </w:r>
      <w:r>
        <w:t xml:space="preserve"> RaceCondition{</w:t>
      </w:r>
    </w:p>
    <w:p w14:paraId="7801EB7D" w14:textId="77777777" w:rsidR="00E45C87" w:rsidRDefault="00E45C87" w:rsidP="00E45C87">
      <w:pPr>
        <w:pStyle w:val="1Output"/>
        <w:rPr>
          <w:color w:val="4C483D" w:themeColor="text2"/>
        </w:rPr>
      </w:pPr>
      <w:r>
        <w:tab/>
      </w:r>
      <w:r>
        <w:rPr>
          <w:bCs/>
          <w:color w:val="7F0055"/>
        </w:rPr>
        <w:t>public</w:t>
      </w:r>
      <w:r>
        <w:t xml:space="preserve"> </w:t>
      </w:r>
      <w:r>
        <w:rPr>
          <w:bCs/>
          <w:color w:val="7F0055"/>
        </w:rPr>
        <w:t>static</w:t>
      </w:r>
      <w:r>
        <w:t xml:space="preserve"> </w:t>
      </w:r>
      <w:r>
        <w:rPr>
          <w:bCs/>
          <w:color w:val="7F0055"/>
        </w:rPr>
        <w:t>void</w:t>
      </w:r>
      <w:r>
        <w:t xml:space="preserve"> main(String[] </w:t>
      </w:r>
      <w:r>
        <w:rPr>
          <w:color w:val="6A3E3E"/>
        </w:rPr>
        <w:t>args</w:t>
      </w:r>
      <w:r>
        <w:t xml:space="preserve">) </w:t>
      </w:r>
      <w:r>
        <w:rPr>
          <w:bCs/>
          <w:color w:val="7F0055"/>
        </w:rPr>
        <w:t>throws</w:t>
      </w:r>
      <w:r>
        <w:t xml:space="preserve"> InterruptedException {</w:t>
      </w:r>
    </w:p>
    <w:p w14:paraId="7CB41D28" w14:textId="77777777" w:rsidR="00E45C87" w:rsidRDefault="00E45C87" w:rsidP="00E45C87">
      <w:pPr>
        <w:pStyle w:val="1Output"/>
        <w:rPr>
          <w:color w:val="4C483D" w:themeColor="text2"/>
        </w:rPr>
      </w:pPr>
      <w:r>
        <w:tab/>
      </w:r>
      <w:r>
        <w:tab/>
        <w:t xml:space="preserve">Counter </w:t>
      </w:r>
      <w:r>
        <w:rPr>
          <w:color w:val="6A3E3E"/>
        </w:rPr>
        <w:t>c</w:t>
      </w:r>
      <w:r>
        <w:t xml:space="preserve"> = </w:t>
      </w:r>
      <w:r>
        <w:rPr>
          <w:bCs/>
          <w:color w:val="7F0055"/>
        </w:rPr>
        <w:t>new</w:t>
      </w:r>
      <w:r>
        <w:t xml:space="preserve"> Counter();</w:t>
      </w:r>
    </w:p>
    <w:p w14:paraId="24CF8663" w14:textId="77777777" w:rsidR="00E45C87" w:rsidRDefault="00E45C87" w:rsidP="00E45C87">
      <w:pPr>
        <w:pStyle w:val="1Output"/>
        <w:rPr>
          <w:color w:val="4C483D" w:themeColor="text2"/>
        </w:rPr>
      </w:pPr>
      <w:r>
        <w:tab/>
      </w:r>
      <w:r>
        <w:tab/>
      </w:r>
    </w:p>
    <w:p w14:paraId="48634B5F" w14:textId="77777777" w:rsidR="00E45C87" w:rsidRDefault="00E45C87" w:rsidP="00E45C87">
      <w:pPr>
        <w:pStyle w:val="1Output"/>
        <w:rPr>
          <w:color w:val="4C483D" w:themeColor="text2"/>
        </w:rPr>
      </w:pPr>
      <w:r>
        <w:tab/>
      </w:r>
      <w:r>
        <w:tab/>
        <w:t xml:space="preserve">Thread </w:t>
      </w:r>
      <w:r>
        <w:rPr>
          <w:color w:val="6A3E3E"/>
        </w:rPr>
        <w:t>t1</w:t>
      </w:r>
      <w:r>
        <w:t xml:space="preserve"> = </w:t>
      </w:r>
      <w:r>
        <w:rPr>
          <w:bCs/>
          <w:color w:val="7F0055"/>
        </w:rPr>
        <w:t>new</w:t>
      </w:r>
      <w:r>
        <w:t xml:space="preserve"> Thread(</w:t>
      </w:r>
      <w:r>
        <w:rPr>
          <w:color w:val="6A3E3E"/>
        </w:rPr>
        <w:t>c</w:t>
      </w:r>
      <w:r>
        <w:t>);</w:t>
      </w:r>
    </w:p>
    <w:p w14:paraId="244F5953" w14:textId="77777777" w:rsidR="00E45C87" w:rsidRDefault="00E45C87" w:rsidP="00E45C87">
      <w:pPr>
        <w:pStyle w:val="1Output"/>
        <w:rPr>
          <w:color w:val="4C483D" w:themeColor="text2"/>
        </w:rPr>
      </w:pPr>
      <w:r>
        <w:tab/>
      </w:r>
      <w:r>
        <w:tab/>
      </w:r>
      <w:r>
        <w:rPr>
          <w:color w:val="6A3E3E"/>
        </w:rPr>
        <w:t>t1</w:t>
      </w:r>
      <w:r>
        <w:t>.start();</w:t>
      </w:r>
    </w:p>
    <w:p w14:paraId="13228884" w14:textId="77777777" w:rsidR="00E45C87" w:rsidRDefault="00E45C87" w:rsidP="00E45C87">
      <w:pPr>
        <w:pStyle w:val="1Output"/>
        <w:rPr>
          <w:color w:val="4C483D" w:themeColor="text2"/>
        </w:rPr>
      </w:pPr>
      <w:r>
        <w:tab/>
      </w:r>
      <w:r>
        <w:tab/>
      </w:r>
    </w:p>
    <w:p w14:paraId="2EDBEEBF" w14:textId="77777777" w:rsidR="00E45C87" w:rsidRDefault="00E45C87" w:rsidP="00E45C87">
      <w:pPr>
        <w:pStyle w:val="1Output"/>
        <w:rPr>
          <w:color w:val="4C483D" w:themeColor="text2"/>
        </w:rPr>
      </w:pPr>
      <w:r>
        <w:tab/>
      </w:r>
      <w:r>
        <w:tab/>
        <w:t xml:space="preserve">Thread </w:t>
      </w:r>
      <w:r>
        <w:rPr>
          <w:color w:val="6A3E3E"/>
        </w:rPr>
        <w:t>t2</w:t>
      </w:r>
      <w:r>
        <w:t xml:space="preserve"> = </w:t>
      </w:r>
      <w:r>
        <w:rPr>
          <w:bCs/>
          <w:color w:val="7F0055"/>
        </w:rPr>
        <w:t>new</w:t>
      </w:r>
      <w:r>
        <w:t xml:space="preserve"> Thread(</w:t>
      </w:r>
      <w:r>
        <w:rPr>
          <w:color w:val="6A3E3E"/>
        </w:rPr>
        <w:t>c</w:t>
      </w:r>
      <w:r>
        <w:t>);</w:t>
      </w:r>
    </w:p>
    <w:p w14:paraId="4662D11B" w14:textId="77777777" w:rsidR="00E45C87" w:rsidRDefault="00E45C87" w:rsidP="00E45C87">
      <w:pPr>
        <w:pStyle w:val="1Output"/>
        <w:rPr>
          <w:color w:val="4C483D" w:themeColor="text2"/>
        </w:rPr>
      </w:pPr>
      <w:r>
        <w:tab/>
      </w:r>
      <w:r>
        <w:tab/>
      </w:r>
      <w:r>
        <w:rPr>
          <w:color w:val="6A3E3E"/>
        </w:rPr>
        <w:t>t2</w:t>
      </w:r>
      <w:r>
        <w:t>.start();</w:t>
      </w:r>
    </w:p>
    <w:p w14:paraId="57FCC9BB" w14:textId="77777777" w:rsidR="00E45C87" w:rsidRDefault="00E45C87" w:rsidP="00E45C87">
      <w:pPr>
        <w:pStyle w:val="1Output"/>
        <w:rPr>
          <w:color w:val="4C483D" w:themeColor="text2"/>
        </w:rPr>
      </w:pPr>
      <w:r>
        <w:tab/>
      </w:r>
      <w:r>
        <w:tab/>
      </w:r>
    </w:p>
    <w:p w14:paraId="17D3EB5E" w14:textId="77777777" w:rsidR="00E45C87" w:rsidRDefault="00E45C87" w:rsidP="00E45C87">
      <w:pPr>
        <w:pStyle w:val="1Output"/>
        <w:rPr>
          <w:color w:val="4C483D" w:themeColor="text2"/>
        </w:rPr>
      </w:pPr>
      <w:r>
        <w:tab/>
      </w:r>
      <w:r>
        <w:tab/>
      </w:r>
      <w:r>
        <w:rPr>
          <w:color w:val="3F7F5F"/>
        </w:rPr>
        <w:t>// wait for threads to finish processing</w:t>
      </w:r>
    </w:p>
    <w:p w14:paraId="37F94639" w14:textId="77777777" w:rsidR="00E45C87" w:rsidRDefault="00E45C87" w:rsidP="00E45C87">
      <w:pPr>
        <w:pStyle w:val="1Output"/>
        <w:rPr>
          <w:color w:val="4C483D" w:themeColor="text2"/>
        </w:rPr>
      </w:pPr>
      <w:r>
        <w:tab/>
      </w:r>
      <w:r>
        <w:tab/>
      </w:r>
      <w:r>
        <w:rPr>
          <w:color w:val="6A3E3E"/>
        </w:rPr>
        <w:t>t1</w:t>
      </w:r>
      <w:r>
        <w:t>.join();</w:t>
      </w:r>
    </w:p>
    <w:p w14:paraId="7107C0B6" w14:textId="77777777" w:rsidR="00E45C87" w:rsidRDefault="00E45C87" w:rsidP="00E45C87">
      <w:pPr>
        <w:pStyle w:val="1Output"/>
        <w:rPr>
          <w:color w:val="4C483D" w:themeColor="text2"/>
        </w:rPr>
      </w:pPr>
      <w:r>
        <w:tab/>
      </w:r>
      <w:r>
        <w:tab/>
      </w:r>
      <w:r>
        <w:rPr>
          <w:color w:val="6A3E3E"/>
        </w:rPr>
        <w:t>t2</w:t>
      </w:r>
      <w:r>
        <w:t>.join();</w:t>
      </w:r>
    </w:p>
    <w:p w14:paraId="5178F54F" w14:textId="77777777" w:rsidR="00E45C87" w:rsidRDefault="00E45C87" w:rsidP="00E45C87">
      <w:pPr>
        <w:pStyle w:val="1Output"/>
        <w:rPr>
          <w:color w:val="4C483D" w:themeColor="text2"/>
        </w:rPr>
      </w:pPr>
      <w:r>
        <w:tab/>
      </w:r>
      <w:r>
        <w:tab/>
        <w:t>System.</w:t>
      </w:r>
      <w:r>
        <w:rPr>
          <w:bCs/>
          <w:i/>
          <w:iCs/>
          <w:color w:val="0000C0"/>
        </w:rPr>
        <w:t>out</w:t>
      </w:r>
      <w:r>
        <w:t>.println(</w:t>
      </w:r>
      <w:r>
        <w:rPr>
          <w:color w:val="2A00FF"/>
        </w:rPr>
        <w:t>"Excepting =200, Actual is  ="</w:t>
      </w:r>
      <w:r>
        <w:t xml:space="preserve"> + </w:t>
      </w:r>
      <w:r>
        <w:rPr>
          <w:color w:val="6A3E3E"/>
        </w:rPr>
        <w:t>c</w:t>
      </w:r>
      <w:r>
        <w:t>.getCount());</w:t>
      </w:r>
    </w:p>
    <w:p w14:paraId="2867C6D2" w14:textId="77777777" w:rsidR="00E45C87" w:rsidRDefault="00E45C87" w:rsidP="00E45C87">
      <w:pPr>
        <w:pStyle w:val="1Output"/>
        <w:rPr>
          <w:color w:val="4C483D" w:themeColor="text2"/>
        </w:rPr>
      </w:pPr>
      <w:r>
        <w:tab/>
        <w:t>}</w:t>
      </w:r>
    </w:p>
    <w:p w14:paraId="30432814" w14:textId="77777777" w:rsidR="00E45C87" w:rsidRDefault="00E45C87" w:rsidP="00E45C87">
      <w:pPr>
        <w:pStyle w:val="1Output"/>
        <w:rPr>
          <w:color w:val="4C483D" w:themeColor="text2"/>
        </w:rPr>
      </w:pPr>
      <w:r>
        <w:t>}</w:t>
      </w:r>
    </w:p>
    <w:p w14:paraId="1B654D2D" w14:textId="77777777" w:rsidR="00E45C87" w:rsidRPr="007760A6" w:rsidRDefault="00E45C87" w:rsidP="007760A6">
      <w:pPr>
        <w:pStyle w:val="1Output"/>
        <w:shd w:val="clear" w:color="auto" w:fill="000000" w:themeFill="text1"/>
      </w:pPr>
      <w:r w:rsidRPr="007760A6">
        <w:t xml:space="preserve">Excepting =200, </w:t>
      </w:r>
      <w:r w:rsidRPr="002C5A76">
        <w:rPr>
          <w:color w:val="FFFF00"/>
        </w:rPr>
        <w:t xml:space="preserve">Actual </w:t>
      </w:r>
      <w:r w:rsidR="007760A6" w:rsidRPr="002C5A76">
        <w:rPr>
          <w:color w:val="FFFF00"/>
        </w:rPr>
        <w:t>is =</w:t>
      </w:r>
      <w:r w:rsidRPr="002C5A76">
        <w:rPr>
          <w:color w:val="FFFF00"/>
        </w:rPr>
        <w:t>141</w:t>
      </w:r>
      <w:r w:rsidR="00146DBF">
        <w:tab/>
        <w:t>-1</w:t>
      </w:r>
      <w:r w:rsidR="00146DBF" w:rsidRPr="00146DBF">
        <w:rPr>
          <w:vertAlign w:val="superscript"/>
        </w:rPr>
        <w:t>st</w:t>
      </w:r>
      <w:r w:rsidR="00146DBF">
        <w:t xml:space="preserve"> Run</w:t>
      </w:r>
    </w:p>
    <w:p w14:paraId="184E7CE2" w14:textId="77777777" w:rsidR="007760A6" w:rsidRPr="007760A6" w:rsidRDefault="007760A6" w:rsidP="007760A6">
      <w:pPr>
        <w:pStyle w:val="1Output"/>
        <w:shd w:val="clear" w:color="auto" w:fill="000000" w:themeFill="text1"/>
        <w:rPr>
          <w:rStyle w:val="Heading3Char0"/>
          <w:rFonts w:ascii="Consolas" w:hAnsi="Consolas"/>
          <w:b/>
          <w:bCs w:val="0"/>
          <w:iCs w:val="0"/>
          <w:color w:val="auto"/>
          <w:szCs w:val="20"/>
        </w:rPr>
      </w:pPr>
      <w:bookmarkStart w:id="111" w:name="_Toc2631504"/>
      <w:r>
        <w:rPr>
          <w:rStyle w:val="Heading3Char0"/>
          <w:rFonts w:ascii="Consolas" w:hAnsi="Consolas"/>
          <w:b/>
          <w:bCs w:val="0"/>
          <w:iCs w:val="0"/>
          <w:color w:val="auto"/>
          <w:szCs w:val="20"/>
        </w:rPr>
        <w:t xml:space="preserve">Excepting =200, </w:t>
      </w:r>
      <w:r w:rsidRPr="002C5A76">
        <w:rPr>
          <w:rStyle w:val="Heading3Char0"/>
          <w:rFonts w:ascii="Consolas" w:hAnsi="Consolas"/>
          <w:b/>
          <w:bCs w:val="0"/>
          <w:iCs w:val="0"/>
          <w:color w:val="FFFF00"/>
          <w:szCs w:val="20"/>
        </w:rPr>
        <w:t>Actual is =157</w:t>
      </w:r>
      <w:r w:rsidR="00146DBF">
        <w:rPr>
          <w:rStyle w:val="Heading3Char0"/>
          <w:rFonts w:ascii="Consolas" w:hAnsi="Consolas"/>
          <w:b/>
          <w:bCs w:val="0"/>
          <w:iCs w:val="0"/>
          <w:color w:val="auto"/>
          <w:szCs w:val="20"/>
        </w:rPr>
        <w:tab/>
        <w:t>-2</w:t>
      </w:r>
      <w:r w:rsidR="00146DBF" w:rsidRPr="00146DBF">
        <w:rPr>
          <w:rStyle w:val="Heading3Char0"/>
          <w:rFonts w:ascii="Consolas" w:hAnsi="Consolas"/>
          <w:b/>
          <w:bCs w:val="0"/>
          <w:iCs w:val="0"/>
          <w:color w:val="auto"/>
          <w:szCs w:val="20"/>
          <w:vertAlign w:val="superscript"/>
        </w:rPr>
        <w:t>nd</w:t>
      </w:r>
      <w:r w:rsidR="00146DBF">
        <w:rPr>
          <w:rStyle w:val="Heading3Char0"/>
          <w:rFonts w:ascii="Consolas" w:hAnsi="Consolas"/>
          <w:b/>
          <w:bCs w:val="0"/>
          <w:iCs w:val="0"/>
          <w:color w:val="auto"/>
          <w:szCs w:val="20"/>
        </w:rPr>
        <w:t xml:space="preserve"> Run</w:t>
      </w:r>
      <w:bookmarkEnd w:id="111"/>
    </w:p>
    <w:p w14:paraId="7F36F13F" w14:textId="723C024C" w:rsidR="00E46B05" w:rsidRDefault="00E46B05" w:rsidP="00777B92">
      <w:pPr>
        <w:spacing w:after="0"/>
      </w:pPr>
      <w:r>
        <w:t>Here T1, T2 are in Race to Increment values.</w:t>
      </w:r>
    </w:p>
    <w:p w14:paraId="08D1D8F4" w14:textId="77777777" w:rsidR="00E46B05" w:rsidRDefault="00E46B05" w:rsidP="00777B92">
      <w:pPr>
        <w:spacing w:after="0"/>
        <w:rPr>
          <w:rStyle w:val="Heading3Char0"/>
        </w:rPr>
      </w:pPr>
    </w:p>
    <w:p w14:paraId="72FAE330" w14:textId="77777777" w:rsidR="00931E5A" w:rsidRPr="003B6FAE" w:rsidRDefault="0018688F" w:rsidP="008151C9">
      <w:pPr>
        <w:pStyle w:val="Heading30"/>
      </w:pPr>
      <w:bookmarkStart w:id="112" w:name="_Toc2631505"/>
      <w:r w:rsidRPr="003B6FAE">
        <w:rPr>
          <w:rStyle w:val="Heading3Char0"/>
          <w:b/>
          <w:bCs/>
        </w:rPr>
        <w:t>What is Thread Dump? How do you take thread dump in Java?</w:t>
      </w:r>
      <w:bookmarkEnd w:id="112"/>
      <w:r w:rsidRPr="0018688F">
        <w:br/>
      </w:r>
      <w:r w:rsidRPr="003B6FAE">
        <w:t>Process has multiple Threads. Thread dump is a summary of the state of all threads of the process</w:t>
      </w:r>
    </w:p>
    <w:p w14:paraId="1DEAAA97" w14:textId="634FEBEF" w:rsidR="00931E5A" w:rsidRDefault="00777B92" w:rsidP="000C6B71">
      <w:pPr>
        <w:pStyle w:val="ListParagraph"/>
        <w:numPr>
          <w:ilvl w:val="0"/>
          <w:numId w:val="11"/>
        </w:numPr>
      </w:pPr>
      <w:r w:rsidRPr="00777B92">
        <w:t>‘</w:t>
      </w:r>
      <w:r w:rsidRPr="00777B92">
        <w:rPr>
          <w:b/>
        </w:rPr>
        <w:t>jstack’</w:t>
      </w:r>
      <w:r w:rsidRPr="00777B92">
        <w:t xml:space="preserve"> is an effective command line tool to capture thread dumps</w:t>
      </w:r>
      <w:r w:rsidR="00EE2F67">
        <w:t>.</w:t>
      </w:r>
    </w:p>
    <w:p w14:paraId="0C1B1A73" w14:textId="1CB09A37" w:rsidR="00EE2F67" w:rsidRDefault="00EE2F67" w:rsidP="000C6B71">
      <w:pPr>
        <w:pStyle w:val="ListParagraph"/>
        <w:numPr>
          <w:ilvl w:val="0"/>
          <w:numId w:val="11"/>
        </w:numPr>
      </w:pPr>
      <w:r>
        <w:t xml:space="preserve">In IBM WAS server , </w:t>
      </w:r>
      <w:r w:rsidR="004455F7" w:rsidRPr="004455F7">
        <w:t>DMGR&gt; Troubleshooting&gt; Java Dumps</w:t>
      </w:r>
    </w:p>
    <w:p w14:paraId="3E18F42A" w14:textId="5F81D407" w:rsidR="004455F7" w:rsidRDefault="004455F7" w:rsidP="004455F7">
      <w:pPr>
        <w:pStyle w:val="ListParagraph"/>
      </w:pPr>
      <w:r>
        <w:rPr>
          <w:noProof/>
        </w:rPr>
        <w:drawing>
          <wp:inline distT="0" distB="0" distL="0" distR="0" wp14:anchorId="12AFE990" wp14:editId="4518672B">
            <wp:extent cx="5943600" cy="2225675"/>
            <wp:effectExtent l="0" t="0" r="0" b="317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2225675"/>
                    </a:xfrm>
                    <a:prstGeom prst="rect">
                      <a:avLst/>
                    </a:prstGeom>
                  </pic:spPr>
                </pic:pic>
              </a:graphicData>
            </a:graphic>
          </wp:inline>
        </w:drawing>
      </w:r>
    </w:p>
    <w:p w14:paraId="4E9F29F6" w14:textId="77777777" w:rsidR="00777B92" w:rsidRDefault="00777B92" w:rsidP="000C6B71">
      <w:pPr>
        <w:pStyle w:val="ListParagraph"/>
        <w:numPr>
          <w:ilvl w:val="0"/>
          <w:numId w:val="11"/>
        </w:numPr>
      </w:pPr>
      <w:r w:rsidRPr="00777B92">
        <w:rPr>
          <w:b/>
        </w:rPr>
        <w:lastRenderedPageBreak/>
        <w:t>Java VisualVM</w:t>
      </w:r>
      <w:r w:rsidRPr="00777B92">
        <w:t xml:space="preserve"> is </w:t>
      </w:r>
      <w:r>
        <w:t>a GUI</w:t>
      </w:r>
      <w:r w:rsidRPr="00777B92">
        <w:t xml:space="preserve"> tool that provides detailed information about the applications</w:t>
      </w:r>
      <w:r w:rsidR="006B6929" w:rsidRPr="006B6929">
        <w:t xml:space="preserve"> </w:t>
      </w:r>
      <w:r w:rsidR="006B6929">
        <w:rPr>
          <w:noProof/>
          <w:lang w:eastAsia="en-US"/>
        </w:rPr>
        <w:drawing>
          <wp:inline distT="0" distB="0" distL="0" distR="0" wp14:anchorId="0E176A80" wp14:editId="335D74E9">
            <wp:extent cx="5943600" cy="2852162"/>
            <wp:effectExtent l="0" t="0" r="0" b="5715"/>
            <wp:docPr id="4" name="Picture 4" descr="https://tier1app.files.wordpress.com/2014/11/jvisualv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tier1app.files.wordpress.com/2014/11/jvisualvm-2.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943600" cy="2852162"/>
                    </a:xfrm>
                    <a:prstGeom prst="rect">
                      <a:avLst/>
                    </a:prstGeom>
                    <a:noFill/>
                    <a:ln>
                      <a:noFill/>
                    </a:ln>
                  </pic:spPr>
                </pic:pic>
              </a:graphicData>
            </a:graphic>
          </wp:inline>
        </w:drawing>
      </w:r>
    </w:p>
    <w:p w14:paraId="4B19AAAB" w14:textId="77777777" w:rsidR="00931E5A" w:rsidRDefault="00EF0B88" w:rsidP="008151C9">
      <w:pPr>
        <w:pStyle w:val="Heading30"/>
      </w:pPr>
      <w:bookmarkStart w:id="113" w:name="_Toc2631506"/>
      <w:r w:rsidRPr="00EF0B88">
        <w:t>Why Swing is not thread-safe in Java?</w:t>
      </w:r>
      <w:bookmarkEnd w:id="113"/>
    </w:p>
    <w:p w14:paraId="32B535F8" w14:textId="77777777" w:rsidR="00931E5A" w:rsidRDefault="00EF0B88" w:rsidP="00170461">
      <w:r w:rsidRPr="00EF0B88">
        <w:t>Since GUI screens are mostly updated in response of user action e.g. when user click a button, and since events are handled in the same Event dispatcher thread, it's easy to update GUI on that thread</w:t>
      </w:r>
      <w:r>
        <w:t>.</w:t>
      </w:r>
    </w:p>
    <w:p w14:paraId="6CE42862" w14:textId="77777777" w:rsidR="001E2905" w:rsidRDefault="00B86F3B" w:rsidP="008151C9">
      <w:pPr>
        <w:pStyle w:val="Heading30"/>
      </w:pPr>
      <w:bookmarkStart w:id="114" w:name="_Toc2631507"/>
      <w:r>
        <w:t>What is a T</w:t>
      </w:r>
      <w:r w:rsidR="00BF2A55">
        <w:t>hread</w:t>
      </w:r>
      <w:r>
        <w:t>L</w:t>
      </w:r>
      <w:r w:rsidR="001E2905">
        <w:t>ocal variable in Java</w:t>
      </w:r>
      <w:r w:rsidR="00B44B35">
        <w:t>?</w:t>
      </w:r>
      <w:bookmarkEnd w:id="114"/>
    </w:p>
    <w:p w14:paraId="07EE27C6" w14:textId="77777777" w:rsidR="0030212E" w:rsidRPr="0030212E" w:rsidRDefault="00185DCA" w:rsidP="001354C6">
      <w:pPr>
        <w:spacing w:after="0"/>
      </w:pPr>
      <w:r w:rsidRPr="00185DCA">
        <w:t>Thread-local variables are variables restricted to a thread, it’s like thread's own copy which is not shared between multiple threads</w:t>
      </w:r>
      <w:r w:rsidR="0030212E">
        <w:t>.</w:t>
      </w:r>
      <w:r w:rsidR="0030212E" w:rsidRPr="0030212E">
        <w:rPr>
          <w:rFonts w:ascii="Trebuchet MS" w:hAnsi="Trebuchet MS"/>
          <w:color w:val="000000"/>
          <w:shd w:val="clear" w:color="auto" w:fill="FFFFFF"/>
        </w:rPr>
        <w:t xml:space="preserve"> </w:t>
      </w:r>
      <w:r w:rsidR="0030212E" w:rsidRPr="0030212E">
        <w:t>Java provides a </w:t>
      </w:r>
      <w:r w:rsidR="0030212E" w:rsidRPr="0030212E">
        <w:rPr>
          <w:b/>
        </w:rPr>
        <w:t>ThreadLocal</w:t>
      </w:r>
      <w:r w:rsidR="0030212E" w:rsidRPr="0030212E">
        <w:t> class to support thread-local variables</w:t>
      </w:r>
      <w:r w:rsidR="0030212E">
        <w:t xml:space="preserve">, </w:t>
      </w:r>
      <w:r w:rsidR="0030212E" w:rsidRPr="0030212E">
        <w:t>It extends Object class.</w:t>
      </w:r>
    </w:p>
    <w:p w14:paraId="56788742" w14:textId="14FC78E5" w:rsidR="0030212E" w:rsidRPr="0030212E" w:rsidRDefault="003C631A" w:rsidP="000C6B71">
      <w:pPr>
        <w:pStyle w:val="ListParagraph"/>
        <w:numPr>
          <w:ilvl w:val="0"/>
          <w:numId w:val="12"/>
        </w:numPr>
      </w:pPr>
      <w:r w:rsidRPr="0030212E">
        <w:t>Basically,</w:t>
      </w:r>
      <w:r w:rsidR="0030212E" w:rsidRPr="0030212E">
        <w:t xml:space="preserve"> it is </w:t>
      </w:r>
      <w:r w:rsidRPr="0030212E">
        <w:t>another</w:t>
      </w:r>
      <w:r w:rsidR="0030212E" w:rsidRPr="0030212E">
        <w:t xml:space="preserve"> way to achieve thread safety apart from writing immutable classes.</w:t>
      </w:r>
    </w:p>
    <w:p w14:paraId="68E9CEE2" w14:textId="34B6A9C8" w:rsidR="0030212E" w:rsidRPr="0030212E" w:rsidRDefault="0030212E" w:rsidP="000C6B71">
      <w:pPr>
        <w:pStyle w:val="ListParagraph"/>
        <w:numPr>
          <w:ilvl w:val="0"/>
          <w:numId w:val="12"/>
        </w:numPr>
      </w:pPr>
      <w:r w:rsidRPr="0030212E">
        <w:t>Since Object is no more shared</w:t>
      </w:r>
      <w:r w:rsidR="003C631A">
        <w:t>,</w:t>
      </w:r>
      <w:r w:rsidRPr="0030212E">
        <w:t xml:space="preserve"> there is no requirement of Synchronization which can improve scalability and performance of application.</w:t>
      </w:r>
    </w:p>
    <w:p w14:paraId="6CB2A11F" w14:textId="77777777" w:rsidR="0030212E" w:rsidRPr="0030212E" w:rsidRDefault="0030212E" w:rsidP="000C6B71">
      <w:pPr>
        <w:pStyle w:val="ListParagraph"/>
        <w:numPr>
          <w:ilvl w:val="0"/>
          <w:numId w:val="12"/>
        </w:numPr>
      </w:pPr>
      <w:r w:rsidRPr="0030212E">
        <w:t xml:space="preserve">ThreadLocal provides thread restriction which is extension of local variable. ThreadLocal are visible only in single thread. No two thread can see </w:t>
      </w:r>
      <w:r w:rsidR="00576656" w:rsidRPr="0030212E">
        <w:t>each other’s</w:t>
      </w:r>
      <w:r w:rsidRPr="0030212E">
        <w:t xml:space="preserve"> thread local variable.</w:t>
      </w:r>
    </w:p>
    <w:p w14:paraId="1BDC071E" w14:textId="2C2E984E" w:rsidR="0030212E" w:rsidRDefault="003C631A" w:rsidP="000C6B71">
      <w:pPr>
        <w:pStyle w:val="ListParagraph"/>
        <w:numPr>
          <w:ilvl w:val="0"/>
          <w:numId w:val="12"/>
        </w:numPr>
      </w:pPr>
      <w:r w:rsidRPr="0030212E">
        <w:t>These variables</w:t>
      </w:r>
      <w:r w:rsidR="0030212E" w:rsidRPr="0030212E">
        <w:t xml:space="preserve"> are generally </w:t>
      </w:r>
      <w:r w:rsidR="0030212E" w:rsidRPr="0030212E">
        <w:rPr>
          <w:b/>
        </w:rPr>
        <w:t>private static</w:t>
      </w:r>
      <w:r w:rsidR="0030212E" w:rsidRPr="0030212E">
        <w:t xml:space="preserve"> field in classes and maintain its state inside thread.</w:t>
      </w:r>
    </w:p>
    <w:p w14:paraId="6309D041" w14:textId="77777777" w:rsidR="009238EC" w:rsidRPr="0030212E" w:rsidRDefault="009238EC" w:rsidP="003C631A">
      <w:pPr>
        <w:pStyle w:val="ListParagraph"/>
        <w:numPr>
          <w:ilvl w:val="0"/>
          <w:numId w:val="12"/>
        </w:numPr>
        <w:spacing w:after="0"/>
      </w:pPr>
      <w:r w:rsidRPr="009238EC">
        <w:rPr>
          <w:b/>
          <w:bCs/>
        </w:rPr>
        <w:t>void set(Object value)</w:t>
      </w:r>
      <w:r>
        <w:rPr>
          <w:b/>
          <w:bCs/>
        </w:rPr>
        <w:t xml:space="preserve">, </w:t>
      </w:r>
      <w:r w:rsidRPr="009238EC">
        <w:rPr>
          <w:b/>
          <w:bCs/>
        </w:rPr>
        <w:t>Object get()</w:t>
      </w:r>
      <w:r>
        <w:rPr>
          <w:b/>
          <w:bCs/>
        </w:rPr>
        <w:t xml:space="preserve">, </w:t>
      </w:r>
      <w:r w:rsidRPr="009238EC">
        <w:rPr>
          <w:b/>
          <w:bCs/>
        </w:rPr>
        <w:t>void remove()</w:t>
      </w:r>
      <w:r>
        <w:rPr>
          <w:b/>
          <w:bCs/>
        </w:rPr>
        <w:t xml:space="preserve"> </w:t>
      </w:r>
      <w:r w:rsidRPr="00E81145">
        <w:rPr>
          <w:bCs/>
        </w:rPr>
        <w:t>methods are available</w:t>
      </w:r>
      <w:r>
        <w:rPr>
          <w:b/>
          <w:bCs/>
        </w:rPr>
        <w:t xml:space="preserve"> </w:t>
      </w:r>
    </w:p>
    <w:p w14:paraId="0A873CF6" w14:textId="77777777" w:rsidR="00F53C07" w:rsidRPr="00F53C07" w:rsidRDefault="00F53C07" w:rsidP="00F53C07">
      <w:pPr>
        <w:pStyle w:val="1Output"/>
        <w:rPr>
          <w:color w:val="4C483D" w:themeColor="text2"/>
        </w:rPr>
      </w:pPr>
      <w:r w:rsidRPr="00F53C07">
        <w:rPr>
          <w:bCs/>
          <w:color w:val="7F0055"/>
        </w:rPr>
        <w:t>public</w:t>
      </w:r>
      <w:r w:rsidRPr="00F53C07">
        <w:t xml:space="preserve"> </w:t>
      </w:r>
      <w:r w:rsidRPr="00F53C07">
        <w:rPr>
          <w:bCs/>
          <w:color w:val="7F0055"/>
        </w:rPr>
        <w:t>class</w:t>
      </w:r>
      <w:r w:rsidRPr="00F53C07">
        <w:t xml:space="preserve"> ThreadLocalExample {</w:t>
      </w:r>
    </w:p>
    <w:p w14:paraId="013A59B3" w14:textId="77777777" w:rsidR="00F53C07" w:rsidRPr="00F53C07" w:rsidRDefault="00F53C07" w:rsidP="00F53C07">
      <w:pPr>
        <w:pStyle w:val="1Output"/>
        <w:rPr>
          <w:color w:val="4C483D" w:themeColor="text2"/>
        </w:rPr>
      </w:pPr>
      <w:r w:rsidRPr="00F53C07">
        <w:tab/>
      </w:r>
      <w:r w:rsidRPr="00F53C07">
        <w:rPr>
          <w:bCs/>
          <w:color w:val="7F0055"/>
        </w:rPr>
        <w:t>public</w:t>
      </w:r>
      <w:r w:rsidRPr="00F53C07">
        <w:t xml:space="preserve"> </w:t>
      </w:r>
      <w:r w:rsidRPr="00F53C07">
        <w:rPr>
          <w:bCs/>
          <w:color w:val="7F0055"/>
        </w:rPr>
        <w:t>static</w:t>
      </w:r>
      <w:r w:rsidRPr="00F53C07">
        <w:t xml:space="preserve"> </w:t>
      </w:r>
      <w:r w:rsidRPr="00F53C07">
        <w:rPr>
          <w:bCs/>
          <w:color w:val="7F0055"/>
        </w:rPr>
        <w:t>class</w:t>
      </w:r>
      <w:r w:rsidRPr="00F53C07">
        <w:t xml:space="preserve"> MyRunnable </w:t>
      </w:r>
      <w:r w:rsidRPr="00F53C07">
        <w:rPr>
          <w:bCs/>
          <w:color w:val="7F0055"/>
        </w:rPr>
        <w:t>implements</w:t>
      </w:r>
      <w:r w:rsidRPr="00F53C07">
        <w:t xml:space="preserve"> Runnable {</w:t>
      </w:r>
    </w:p>
    <w:p w14:paraId="368FE193" w14:textId="77777777" w:rsidR="00F53C07" w:rsidRPr="00F53C07" w:rsidRDefault="00F53C07" w:rsidP="00F53C07">
      <w:pPr>
        <w:pStyle w:val="1Output"/>
        <w:rPr>
          <w:color w:val="4C483D" w:themeColor="text2"/>
        </w:rPr>
      </w:pPr>
      <w:r w:rsidRPr="00F53C07">
        <w:tab/>
      </w:r>
      <w:r w:rsidRPr="00F53C07">
        <w:tab/>
      </w:r>
      <w:r w:rsidRPr="00F53C07">
        <w:rPr>
          <w:bCs/>
          <w:color w:val="7F0055"/>
        </w:rPr>
        <w:t>private</w:t>
      </w:r>
      <w:r w:rsidRPr="00F53C07">
        <w:t xml:space="preserve"> ThreadLocal&lt;Integer&gt; </w:t>
      </w:r>
      <w:r w:rsidRPr="00F53C07">
        <w:rPr>
          <w:color w:val="0000C0"/>
        </w:rPr>
        <w:t>threadLocal</w:t>
      </w:r>
      <w:r w:rsidRPr="00F53C07">
        <w:t xml:space="preserve"> = </w:t>
      </w:r>
      <w:r w:rsidRPr="00F53C07">
        <w:rPr>
          <w:bCs/>
          <w:color w:val="7F0055"/>
        </w:rPr>
        <w:t>new</w:t>
      </w:r>
      <w:r w:rsidRPr="00F53C07">
        <w:t xml:space="preserve"> ThreadLocal&lt;Integer&gt;();</w:t>
      </w:r>
    </w:p>
    <w:p w14:paraId="48CD8B10" w14:textId="77777777" w:rsidR="00F53C07" w:rsidRPr="00F53C07" w:rsidRDefault="00F53C07" w:rsidP="00F53C07">
      <w:pPr>
        <w:pStyle w:val="1Output"/>
        <w:rPr>
          <w:color w:val="4C483D" w:themeColor="text2"/>
        </w:rPr>
      </w:pPr>
      <w:r w:rsidRPr="00F53C07">
        <w:tab/>
      </w:r>
      <w:r w:rsidRPr="00F53C07">
        <w:tab/>
      </w:r>
      <w:r w:rsidRPr="00F53C07">
        <w:rPr>
          <w:bCs/>
          <w:color w:val="7F0055"/>
        </w:rPr>
        <w:t>public</w:t>
      </w:r>
      <w:r w:rsidRPr="00F53C07">
        <w:t xml:space="preserve"> </w:t>
      </w:r>
      <w:r w:rsidRPr="00F53C07">
        <w:rPr>
          <w:bCs/>
          <w:color w:val="7F0055"/>
        </w:rPr>
        <w:t>void</w:t>
      </w:r>
      <w:r w:rsidRPr="00F53C07">
        <w:t xml:space="preserve"> run() {</w:t>
      </w:r>
    </w:p>
    <w:p w14:paraId="105CAEC5" w14:textId="77777777" w:rsidR="00F53C07" w:rsidRPr="00F53C07" w:rsidRDefault="00F53C07" w:rsidP="00F53C07">
      <w:pPr>
        <w:pStyle w:val="1Output"/>
        <w:rPr>
          <w:color w:val="4C483D" w:themeColor="text2"/>
        </w:rPr>
      </w:pPr>
      <w:r w:rsidRPr="00F53C07">
        <w:tab/>
      </w:r>
      <w:r w:rsidRPr="00F53C07">
        <w:tab/>
      </w:r>
      <w:r w:rsidRPr="00F53C07">
        <w:tab/>
      </w:r>
      <w:r w:rsidRPr="00F53C07">
        <w:rPr>
          <w:color w:val="0000C0"/>
        </w:rPr>
        <w:t>threadLocal</w:t>
      </w:r>
      <w:r w:rsidRPr="00F53C07">
        <w:t>.set((</w:t>
      </w:r>
      <w:r w:rsidRPr="00F53C07">
        <w:rPr>
          <w:bCs/>
          <w:color w:val="7F0055"/>
        </w:rPr>
        <w:t>int</w:t>
      </w:r>
      <w:r w:rsidRPr="00F53C07">
        <w:t>) (Math.</w:t>
      </w:r>
      <w:r w:rsidRPr="00F53C07">
        <w:rPr>
          <w:i/>
          <w:iCs/>
        </w:rPr>
        <w:t>random</w:t>
      </w:r>
      <w:r w:rsidRPr="00F53C07">
        <w:t>() * 100D));</w:t>
      </w:r>
    </w:p>
    <w:p w14:paraId="4EA979C2" w14:textId="77777777" w:rsidR="00F53C07" w:rsidRPr="00F53C07" w:rsidRDefault="00F53C07" w:rsidP="00F53C07">
      <w:pPr>
        <w:pStyle w:val="1Output"/>
        <w:rPr>
          <w:color w:val="4C483D" w:themeColor="text2"/>
        </w:rPr>
      </w:pPr>
      <w:r w:rsidRPr="00F53C07">
        <w:tab/>
      </w:r>
      <w:r w:rsidRPr="00F53C07">
        <w:tab/>
      </w:r>
      <w:r w:rsidRPr="00F53C07">
        <w:tab/>
        <w:t>System.</w:t>
      </w:r>
      <w:r w:rsidRPr="00F53C07">
        <w:rPr>
          <w:bCs/>
          <w:i/>
          <w:iCs/>
          <w:color w:val="0000C0"/>
        </w:rPr>
        <w:t>out</w:t>
      </w:r>
      <w:r w:rsidRPr="00F53C07">
        <w:t>.println(</w:t>
      </w:r>
      <w:r w:rsidRPr="00F53C07">
        <w:rPr>
          <w:color w:val="0000C0"/>
        </w:rPr>
        <w:t>threadLocal</w:t>
      </w:r>
      <w:r w:rsidRPr="00F53C07">
        <w:t>.get());</w:t>
      </w:r>
    </w:p>
    <w:p w14:paraId="56B0D82C" w14:textId="77777777" w:rsidR="00F53C07" w:rsidRPr="00F53C07" w:rsidRDefault="00F53C07" w:rsidP="00F53C07">
      <w:pPr>
        <w:pStyle w:val="1Output"/>
        <w:rPr>
          <w:color w:val="4C483D" w:themeColor="text2"/>
        </w:rPr>
      </w:pPr>
      <w:r w:rsidRPr="00F53C07">
        <w:tab/>
      </w:r>
      <w:r w:rsidRPr="00F53C07">
        <w:tab/>
        <w:t>}</w:t>
      </w:r>
    </w:p>
    <w:p w14:paraId="1FEECBD0" w14:textId="2A9A5018" w:rsidR="00F53C07" w:rsidRPr="00F53C07" w:rsidRDefault="00F53C07" w:rsidP="00F53C07">
      <w:pPr>
        <w:pStyle w:val="1Output"/>
        <w:rPr>
          <w:color w:val="4C483D" w:themeColor="text2"/>
        </w:rPr>
      </w:pPr>
      <w:r w:rsidRPr="00F53C07">
        <w:tab/>
        <w:t>}</w:t>
      </w:r>
    </w:p>
    <w:p w14:paraId="270DB172" w14:textId="77777777" w:rsidR="00F53C07" w:rsidRPr="00F53C07" w:rsidRDefault="00F53C07" w:rsidP="00F53C07">
      <w:pPr>
        <w:pStyle w:val="1Output"/>
        <w:rPr>
          <w:color w:val="4C483D" w:themeColor="text2"/>
        </w:rPr>
      </w:pPr>
      <w:r w:rsidRPr="00F53C07">
        <w:tab/>
      </w:r>
      <w:r w:rsidRPr="00F53C07">
        <w:rPr>
          <w:bCs/>
          <w:color w:val="7F0055"/>
        </w:rPr>
        <w:t>public</w:t>
      </w:r>
      <w:r w:rsidRPr="00F53C07">
        <w:t xml:space="preserve"> </w:t>
      </w:r>
      <w:r w:rsidRPr="00F53C07">
        <w:rPr>
          <w:bCs/>
          <w:color w:val="7F0055"/>
        </w:rPr>
        <w:t>static</w:t>
      </w:r>
      <w:r w:rsidRPr="00F53C07">
        <w:t xml:space="preserve"> </w:t>
      </w:r>
      <w:r w:rsidRPr="00F53C07">
        <w:rPr>
          <w:bCs/>
          <w:color w:val="7F0055"/>
        </w:rPr>
        <w:t>void</w:t>
      </w:r>
      <w:r w:rsidRPr="00F53C07">
        <w:t xml:space="preserve"> main(String[] </w:t>
      </w:r>
      <w:r w:rsidRPr="00F53C07">
        <w:rPr>
          <w:color w:val="6A3E3E"/>
        </w:rPr>
        <w:t>args</w:t>
      </w:r>
      <w:r w:rsidRPr="00F53C07">
        <w:t xml:space="preserve">) </w:t>
      </w:r>
      <w:r w:rsidRPr="00F53C07">
        <w:rPr>
          <w:bCs/>
          <w:color w:val="7F0055"/>
        </w:rPr>
        <w:t>throws</w:t>
      </w:r>
      <w:r w:rsidRPr="00F53C07">
        <w:t xml:space="preserve"> InterruptedException {</w:t>
      </w:r>
    </w:p>
    <w:p w14:paraId="535D35CF" w14:textId="77777777" w:rsidR="00F53C07" w:rsidRPr="00F53C07" w:rsidRDefault="00F53C07" w:rsidP="00F53C07">
      <w:pPr>
        <w:pStyle w:val="1Output"/>
        <w:rPr>
          <w:color w:val="4C483D" w:themeColor="text2"/>
        </w:rPr>
      </w:pPr>
      <w:r w:rsidRPr="00F53C07">
        <w:tab/>
      </w:r>
      <w:r w:rsidRPr="00F53C07">
        <w:tab/>
        <w:t xml:space="preserve">MyRunnable </w:t>
      </w:r>
      <w:r w:rsidRPr="00F53C07">
        <w:rPr>
          <w:color w:val="6A3E3E"/>
        </w:rPr>
        <w:t>sharedRunnableInstance</w:t>
      </w:r>
      <w:r w:rsidRPr="00F53C07">
        <w:t xml:space="preserve"> = </w:t>
      </w:r>
      <w:r w:rsidRPr="00F53C07">
        <w:rPr>
          <w:bCs/>
          <w:color w:val="7F0055"/>
        </w:rPr>
        <w:t>new</w:t>
      </w:r>
      <w:r w:rsidRPr="00F53C07">
        <w:t xml:space="preserve"> MyRunnable();</w:t>
      </w:r>
    </w:p>
    <w:p w14:paraId="39E62668" w14:textId="77777777" w:rsidR="00F53C07" w:rsidRPr="00F53C07" w:rsidRDefault="00F53C07" w:rsidP="00F53C07">
      <w:pPr>
        <w:pStyle w:val="1Output"/>
        <w:rPr>
          <w:color w:val="4C483D" w:themeColor="text2"/>
        </w:rPr>
      </w:pPr>
      <w:r w:rsidRPr="00F53C07">
        <w:tab/>
      </w:r>
      <w:r w:rsidRPr="00F53C07">
        <w:tab/>
        <w:t xml:space="preserve">Thread </w:t>
      </w:r>
      <w:r w:rsidRPr="00F53C07">
        <w:rPr>
          <w:color w:val="6A3E3E"/>
        </w:rPr>
        <w:t>thread1</w:t>
      </w:r>
      <w:r w:rsidRPr="00F53C07">
        <w:t xml:space="preserve"> = </w:t>
      </w:r>
      <w:r w:rsidRPr="00F53C07">
        <w:rPr>
          <w:bCs/>
          <w:color w:val="7F0055"/>
        </w:rPr>
        <w:t>new</w:t>
      </w:r>
      <w:r w:rsidRPr="00F53C07">
        <w:t xml:space="preserve"> Thread(</w:t>
      </w:r>
      <w:r w:rsidRPr="00F53C07">
        <w:rPr>
          <w:color w:val="6A3E3E"/>
        </w:rPr>
        <w:t>sharedRunnableInstance</w:t>
      </w:r>
      <w:r w:rsidRPr="00F53C07">
        <w:t>);</w:t>
      </w:r>
    </w:p>
    <w:p w14:paraId="4D5C4650" w14:textId="77777777" w:rsidR="00F53C07" w:rsidRPr="00F53C07" w:rsidRDefault="00F53C07" w:rsidP="00F53C07">
      <w:pPr>
        <w:pStyle w:val="1Output"/>
        <w:rPr>
          <w:color w:val="4C483D" w:themeColor="text2"/>
        </w:rPr>
      </w:pPr>
      <w:r w:rsidRPr="00F53C07">
        <w:tab/>
      </w:r>
      <w:r w:rsidRPr="00F53C07">
        <w:tab/>
        <w:t xml:space="preserve">Thread </w:t>
      </w:r>
      <w:r w:rsidRPr="00F53C07">
        <w:rPr>
          <w:color w:val="6A3E3E"/>
        </w:rPr>
        <w:t>thread2</w:t>
      </w:r>
      <w:r w:rsidRPr="00F53C07">
        <w:t xml:space="preserve"> = </w:t>
      </w:r>
      <w:r w:rsidRPr="00F53C07">
        <w:rPr>
          <w:bCs/>
          <w:color w:val="7F0055"/>
        </w:rPr>
        <w:t>new</w:t>
      </w:r>
      <w:r w:rsidRPr="00F53C07">
        <w:t xml:space="preserve"> Thread(</w:t>
      </w:r>
      <w:r w:rsidRPr="00F53C07">
        <w:rPr>
          <w:color w:val="6A3E3E"/>
        </w:rPr>
        <w:t>sharedRunnableInstance</w:t>
      </w:r>
      <w:r w:rsidRPr="00F53C07">
        <w:t>);</w:t>
      </w:r>
    </w:p>
    <w:p w14:paraId="68023F6E" w14:textId="77777777" w:rsidR="00F53C07" w:rsidRPr="00F53C07" w:rsidRDefault="00F53C07" w:rsidP="00F53C07">
      <w:pPr>
        <w:pStyle w:val="1Output"/>
        <w:rPr>
          <w:color w:val="4C483D" w:themeColor="text2"/>
        </w:rPr>
      </w:pPr>
      <w:r w:rsidRPr="00F53C07">
        <w:tab/>
      </w:r>
      <w:r w:rsidRPr="00F53C07">
        <w:tab/>
      </w:r>
      <w:r w:rsidRPr="00F53C07">
        <w:rPr>
          <w:color w:val="6A3E3E"/>
        </w:rPr>
        <w:t>thread1</w:t>
      </w:r>
      <w:r w:rsidRPr="00F53C07">
        <w:t>.start();</w:t>
      </w:r>
    </w:p>
    <w:p w14:paraId="39484D08" w14:textId="77777777" w:rsidR="00F53C07" w:rsidRDefault="00F53C07" w:rsidP="00F53C07">
      <w:pPr>
        <w:pStyle w:val="1Output"/>
      </w:pPr>
      <w:r w:rsidRPr="00F53C07">
        <w:tab/>
      </w:r>
      <w:r w:rsidRPr="00F53C07">
        <w:tab/>
      </w:r>
      <w:r w:rsidRPr="00F53C07">
        <w:rPr>
          <w:color w:val="6A3E3E"/>
        </w:rPr>
        <w:t>thread2</w:t>
      </w:r>
      <w:r w:rsidRPr="00F53C07">
        <w:t>.start();</w:t>
      </w:r>
    </w:p>
    <w:p w14:paraId="25BFFF3A" w14:textId="77777777" w:rsidR="001354C6" w:rsidRPr="00F53C07" w:rsidRDefault="001354C6" w:rsidP="00F53C07">
      <w:pPr>
        <w:pStyle w:val="1Output"/>
        <w:rPr>
          <w:color w:val="4C483D" w:themeColor="text2"/>
        </w:rPr>
      </w:pPr>
    </w:p>
    <w:p w14:paraId="51AF2D4F" w14:textId="77777777" w:rsidR="00F53C07" w:rsidRPr="00F53C07" w:rsidRDefault="00F53C07" w:rsidP="00F53C07">
      <w:pPr>
        <w:pStyle w:val="1Output"/>
        <w:rPr>
          <w:color w:val="4C483D" w:themeColor="text2"/>
        </w:rPr>
      </w:pPr>
      <w:r w:rsidRPr="00F53C07">
        <w:tab/>
      </w:r>
      <w:r w:rsidRPr="00F53C07">
        <w:tab/>
      </w:r>
      <w:r w:rsidRPr="00F53C07">
        <w:rPr>
          <w:color w:val="6A3E3E"/>
        </w:rPr>
        <w:t>thread1</w:t>
      </w:r>
      <w:r w:rsidRPr="00F53C07">
        <w:t xml:space="preserve">.join(); </w:t>
      </w:r>
      <w:r w:rsidRPr="00F53C07">
        <w:rPr>
          <w:color w:val="3F7F5F"/>
        </w:rPr>
        <w:t>// wait for thread 1 to terminate</w:t>
      </w:r>
    </w:p>
    <w:p w14:paraId="486A165A" w14:textId="77777777" w:rsidR="00F53C07" w:rsidRPr="00F53C07" w:rsidRDefault="00F53C07" w:rsidP="00F53C07">
      <w:pPr>
        <w:pStyle w:val="1Output"/>
        <w:rPr>
          <w:color w:val="4C483D" w:themeColor="text2"/>
        </w:rPr>
      </w:pPr>
      <w:r w:rsidRPr="00F53C07">
        <w:tab/>
      </w:r>
      <w:r w:rsidRPr="00F53C07">
        <w:tab/>
      </w:r>
      <w:r w:rsidRPr="00F53C07">
        <w:rPr>
          <w:color w:val="6A3E3E"/>
        </w:rPr>
        <w:t>thread2</w:t>
      </w:r>
      <w:r w:rsidRPr="00F53C07">
        <w:t xml:space="preserve">.join(); </w:t>
      </w:r>
      <w:r w:rsidRPr="00F53C07">
        <w:rPr>
          <w:color w:val="3F7F5F"/>
        </w:rPr>
        <w:t>// wait for thread 2 to terminate</w:t>
      </w:r>
    </w:p>
    <w:p w14:paraId="28E84EB1" w14:textId="77777777" w:rsidR="00F53C07" w:rsidRPr="00F53C07" w:rsidRDefault="00F53C07" w:rsidP="00F53C07">
      <w:pPr>
        <w:pStyle w:val="1Output"/>
        <w:rPr>
          <w:color w:val="4C483D" w:themeColor="text2"/>
        </w:rPr>
      </w:pPr>
      <w:r w:rsidRPr="00F53C07">
        <w:tab/>
        <w:t>}</w:t>
      </w:r>
    </w:p>
    <w:p w14:paraId="731FA787" w14:textId="77777777" w:rsidR="00F53C07" w:rsidRDefault="00F53C07" w:rsidP="00F53C07">
      <w:pPr>
        <w:pStyle w:val="1Output"/>
      </w:pPr>
      <w:r w:rsidRPr="00F53C07">
        <w:t>}</w:t>
      </w:r>
    </w:p>
    <w:p w14:paraId="3C6C7A89" w14:textId="77777777" w:rsidR="00F53C07" w:rsidRPr="003C631A" w:rsidRDefault="00F53C07" w:rsidP="003C631A">
      <w:pPr>
        <w:pStyle w:val="1Output"/>
        <w:shd w:val="clear" w:color="auto" w:fill="000000" w:themeFill="text1"/>
        <w:rPr>
          <w:color w:val="FFFFFF" w:themeColor="background1"/>
        </w:rPr>
      </w:pPr>
      <w:r w:rsidRPr="003C631A">
        <w:rPr>
          <w:color w:val="FFFFFF" w:themeColor="background1"/>
        </w:rPr>
        <w:t>36</w:t>
      </w:r>
    </w:p>
    <w:p w14:paraId="28A5B2A3" w14:textId="77777777" w:rsidR="00F53C07" w:rsidRPr="003C631A" w:rsidRDefault="00F53C07" w:rsidP="003C631A">
      <w:pPr>
        <w:pStyle w:val="1Output"/>
        <w:shd w:val="clear" w:color="auto" w:fill="000000" w:themeFill="text1"/>
        <w:rPr>
          <w:color w:val="FFFFFF" w:themeColor="background1"/>
        </w:rPr>
      </w:pPr>
      <w:r w:rsidRPr="003C631A">
        <w:rPr>
          <w:color w:val="FFFFFF" w:themeColor="background1"/>
        </w:rPr>
        <w:t>16</w:t>
      </w:r>
    </w:p>
    <w:p w14:paraId="77C2DB06" w14:textId="77777777" w:rsidR="00522E22" w:rsidRDefault="00F53C07" w:rsidP="00522E22">
      <w:r w:rsidRPr="00F53C07">
        <w:lastRenderedPageBreak/>
        <w:t>This example creates a single MyRunnable instance which is passed to two different threads. Both threads execute the run() method, and thus sets different values on the ThreadLocal instance. If the access to the set() call had been synchronized, and it had not been a ThreadLocal object, the second thread would have overridden the value set by the first thread</w:t>
      </w:r>
      <w:r w:rsidR="00522E22">
        <w:br/>
      </w:r>
    </w:p>
    <w:p w14:paraId="09595DC9" w14:textId="77777777" w:rsidR="00522E22" w:rsidRDefault="00927DF4" w:rsidP="00522E22">
      <w:pPr>
        <w:spacing w:after="0"/>
        <w:rPr>
          <w:rStyle w:val="Heading3Char0"/>
        </w:rPr>
      </w:pPr>
      <w:bookmarkStart w:id="115" w:name="_Toc2631508"/>
      <w:r w:rsidRPr="00522E22">
        <w:rPr>
          <w:rStyle w:val="Heading3Char0"/>
        </w:rPr>
        <w:t>Write code for thread-safe Singleton in Java?</w:t>
      </w:r>
      <w:bookmarkEnd w:id="115"/>
    </w:p>
    <w:p w14:paraId="446F8B03" w14:textId="77777777" w:rsidR="00522E22" w:rsidRDefault="00522E22" w:rsidP="00522E22">
      <w:pPr>
        <w:spacing w:after="0"/>
        <w:rPr>
          <w:rFonts w:ascii="Trebuchet MS" w:hAnsi="Trebuchet MS"/>
          <w:color w:val="000000"/>
          <w:shd w:val="clear" w:color="auto" w:fill="FFFFFF"/>
        </w:rPr>
      </w:pPr>
      <w:r w:rsidRPr="00522E22">
        <w:t>When we say thread-safe, which means Singleton should remain singleton even if initialization occurs in the case of multiple threads.</w:t>
      </w:r>
      <w:r w:rsidRPr="00522E22">
        <w:rPr>
          <w:rFonts w:ascii="Trebuchet MS" w:hAnsi="Trebuchet MS"/>
          <w:color w:val="000000"/>
          <w:shd w:val="clear" w:color="auto" w:fill="FFFFFF"/>
        </w:rPr>
        <w:t> </w:t>
      </w:r>
    </w:p>
    <w:p w14:paraId="0634C544" w14:textId="77777777" w:rsidR="00522E22" w:rsidRDefault="00522E22" w:rsidP="00522E22">
      <w:pPr>
        <w:pStyle w:val="1Output"/>
        <w:rPr>
          <w:color w:val="4C483D" w:themeColor="text2"/>
        </w:rPr>
      </w:pPr>
      <w:r>
        <w:rPr>
          <w:bCs/>
          <w:color w:val="7F0055"/>
        </w:rPr>
        <w:t>public</w:t>
      </w:r>
      <w:r>
        <w:t xml:space="preserve"> </w:t>
      </w:r>
      <w:r>
        <w:rPr>
          <w:bCs/>
          <w:color w:val="7F0055"/>
        </w:rPr>
        <w:t>class</w:t>
      </w:r>
      <w:r>
        <w:t xml:space="preserve"> DoubleCheckedLockingSingleton {</w:t>
      </w:r>
    </w:p>
    <w:p w14:paraId="318066A5" w14:textId="77777777" w:rsidR="00522E22" w:rsidRDefault="00522E22" w:rsidP="00522E22">
      <w:pPr>
        <w:pStyle w:val="1Output"/>
        <w:rPr>
          <w:color w:val="4C483D" w:themeColor="text2"/>
        </w:rPr>
      </w:pPr>
      <w:r>
        <w:tab/>
      </w:r>
      <w:r>
        <w:rPr>
          <w:bCs/>
          <w:color w:val="7F0055"/>
        </w:rPr>
        <w:t>private</w:t>
      </w:r>
      <w:r>
        <w:t xml:space="preserve"> </w:t>
      </w:r>
      <w:r>
        <w:rPr>
          <w:bCs/>
          <w:color w:val="7F0055"/>
        </w:rPr>
        <w:t>volatile</w:t>
      </w:r>
      <w:r>
        <w:t xml:space="preserve"> DoubleCheckedLockingSingleton </w:t>
      </w:r>
      <w:r>
        <w:rPr>
          <w:color w:val="0000C0"/>
        </w:rPr>
        <w:t>INSTANCE</w:t>
      </w:r>
      <w:r>
        <w:t>;</w:t>
      </w:r>
    </w:p>
    <w:p w14:paraId="25EE9079" w14:textId="77777777" w:rsidR="00522E22" w:rsidRDefault="00522E22" w:rsidP="00522E22">
      <w:pPr>
        <w:pStyle w:val="1Output"/>
        <w:rPr>
          <w:color w:val="4C483D" w:themeColor="text2"/>
        </w:rPr>
      </w:pPr>
    </w:p>
    <w:p w14:paraId="4C294534" w14:textId="77777777" w:rsidR="00522E22" w:rsidRDefault="00522E22" w:rsidP="00522E22">
      <w:pPr>
        <w:pStyle w:val="1Output"/>
        <w:rPr>
          <w:color w:val="4C483D" w:themeColor="text2"/>
        </w:rPr>
      </w:pPr>
      <w:r>
        <w:tab/>
      </w:r>
      <w:r>
        <w:rPr>
          <w:bCs/>
          <w:color w:val="7F0055"/>
        </w:rPr>
        <w:t>private</w:t>
      </w:r>
      <w:r>
        <w:t xml:space="preserve"> DoubleCheckedLockingSingleton() {</w:t>
      </w:r>
    </w:p>
    <w:p w14:paraId="6650AE29" w14:textId="77777777" w:rsidR="00522E22" w:rsidRDefault="00522E22" w:rsidP="00522E22">
      <w:pPr>
        <w:pStyle w:val="1Output"/>
        <w:rPr>
          <w:color w:val="4C483D" w:themeColor="text2"/>
        </w:rPr>
      </w:pPr>
      <w:r>
        <w:tab/>
        <w:t>}</w:t>
      </w:r>
    </w:p>
    <w:p w14:paraId="403645AB" w14:textId="77777777" w:rsidR="00522E22" w:rsidRDefault="00522E22" w:rsidP="00522E22">
      <w:pPr>
        <w:pStyle w:val="1Output"/>
        <w:rPr>
          <w:color w:val="4C483D" w:themeColor="text2"/>
        </w:rPr>
      </w:pPr>
    </w:p>
    <w:p w14:paraId="7D1B84BD" w14:textId="77777777" w:rsidR="00522E22" w:rsidRDefault="00522E22" w:rsidP="00522E22">
      <w:pPr>
        <w:pStyle w:val="1Output"/>
        <w:rPr>
          <w:color w:val="4C483D" w:themeColor="text2"/>
        </w:rPr>
      </w:pPr>
      <w:r>
        <w:tab/>
      </w:r>
      <w:r>
        <w:rPr>
          <w:bCs/>
          <w:color w:val="7F0055"/>
        </w:rPr>
        <w:t>public</w:t>
      </w:r>
      <w:r>
        <w:t xml:space="preserve"> DoubleCheckedLockingSingleton getInstance(){</w:t>
      </w:r>
    </w:p>
    <w:p w14:paraId="23C03BC6" w14:textId="77777777" w:rsidR="00522E22" w:rsidRDefault="00522E22" w:rsidP="00522E22">
      <w:pPr>
        <w:pStyle w:val="1Output"/>
        <w:rPr>
          <w:color w:val="4C483D" w:themeColor="text2"/>
        </w:rPr>
      </w:pPr>
      <w:r>
        <w:t xml:space="preserve">        </w:t>
      </w:r>
      <w:r>
        <w:rPr>
          <w:bCs/>
          <w:color w:val="7F0055"/>
        </w:rPr>
        <w:t>if</w:t>
      </w:r>
      <w:r>
        <w:t xml:space="preserve">(INSTANCE == </w:t>
      </w:r>
      <w:r>
        <w:rPr>
          <w:bCs/>
          <w:color w:val="7F0055"/>
        </w:rPr>
        <w:t>null</w:t>
      </w:r>
      <w:r>
        <w:t>){</w:t>
      </w:r>
    </w:p>
    <w:p w14:paraId="20C1F12D" w14:textId="77777777" w:rsidR="00522E22" w:rsidRDefault="00522E22" w:rsidP="00522E22">
      <w:pPr>
        <w:pStyle w:val="1Output"/>
        <w:rPr>
          <w:color w:val="4C483D" w:themeColor="text2"/>
        </w:rPr>
      </w:pPr>
      <w:r>
        <w:t xml:space="preserve">           </w:t>
      </w:r>
      <w:r>
        <w:rPr>
          <w:bCs/>
          <w:color w:val="7F0055"/>
        </w:rPr>
        <w:t>synchronized</w:t>
      </w:r>
      <w:r>
        <w:t>(DoubleCheckedLockingSingleton.</w:t>
      </w:r>
      <w:r>
        <w:rPr>
          <w:bCs/>
          <w:color w:val="7F0055"/>
        </w:rPr>
        <w:t>class</w:t>
      </w:r>
      <w:r>
        <w:t>){</w:t>
      </w:r>
    </w:p>
    <w:p w14:paraId="4B4E0172" w14:textId="77777777" w:rsidR="00522E22" w:rsidRDefault="00522E22" w:rsidP="00522E22">
      <w:pPr>
        <w:pStyle w:val="1Output"/>
        <w:rPr>
          <w:color w:val="4C483D" w:themeColor="text2"/>
        </w:rPr>
      </w:pPr>
      <w:r>
        <w:t xml:space="preserve">               </w:t>
      </w:r>
      <w:r>
        <w:rPr>
          <w:color w:val="3F7F5F"/>
        </w:rPr>
        <w:t>//double checking Singleton instance</w:t>
      </w:r>
    </w:p>
    <w:p w14:paraId="0A9A51CD" w14:textId="77777777" w:rsidR="00522E22" w:rsidRDefault="00522E22" w:rsidP="00522E22">
      <w:pPr>
        <w:pStyle w:val="1Output"/>
        <w:rPr>
          <w:color w:val="4C483D" w:themeColor="text2"/>
        </w:rPr>
      </w:pPr>
      <w:r>
        <w:t xml:space="preserve">               </w:t>
      </w:r>
      <w:r>
        <w:rPr>
          <w:bCs/>
          <w:color w:val="7F0055"/>
        </w:rPr>
        <w:t>if</w:t>
      </w:r>
      <w:r>
        <w:t xml:space="preserve">(INSTANCE == </w:t>
      </w:r>
      <w:r>
        <w:rPr>
          <w:bCs/>
          <w:color w:val="7F0055"/>
        </w:rPr>
        <w:t>null</w:t>
      </w:r>
      <w:r>
        <w:t>){</w:t>
      </w:r>
    </w:p>
    <w:p w14:paraId="5D40E1B7" w14:textId="77777777" w:rsidR="00522E22" w:rsidRDefault="00522E22" w:rsidP="00522E22">
      <w:pPr>
        <w:pStyle w:val="1Output"/>
        <w:rPr>
          <w:color w:val="4C483D" w:themeColor="text2"/>
        </w:rPr>
      </w:pPr>
      <w:r>
        <w:t xml:space="preserve">                   INSTANCE = </w:t>
      </w:r>
      <w:r>
        <w:rPr>
          <w:bCs/>
          <w:color w:val="7F0055"/>
        </w:rPr>
        <w:t>new</w:t>
      </w:r>
      <w:r>
        <w:t xml:space="preserve"> DoubleCheckedLockingSingleton();</w:t>
      </w:r>
    </w:p>
    <w:p w14:paraId="1D2004D2" w14:textId="77777777" w:rsidR="00522E22" w:rsidRDefault="00522E22" w:rsidP="00522E22">
      <w:pPr>
        <w:pStyle w:val="1Output"/>
        <w:rPr>
          <w:color w:val="4C483D" w:themeColor="text2"/>
        </w:rPr>
      </w:pPr>
      <w:r>
        <w:t xml:space="preserve">               }</w:t>
      </w:r>
    </w:p>
    <w:p w14:paraId="7065AFDF" w14:textId="77777777" w:rsidR="00522E22" w:rsidRDefault="00522E22" w:rsidP="00522E22">
      <w:pPr>
        <w:pStyle w:val="1Output"/>
        <w:rPr>
          <w:color w:val="4C483D" w:themeColor="text2"/>
        </w:rPr>
      </w:pPr>
      <w:r>
        <w:t xml:space="preserve">           }</w:t>
      </w:r>
    </w:p>
    <w:p w14:paraId="0818F813" w14:textId="77777777" w:rsidR="00522E22" w:rsidRDefault="00522E22" w:rsidP="00522E22">
      <w:pPr>
        <w:pStyle w:val="1Output"/>
        <w:rPr>
          <w:color w:val="4C483D" w:themeColor="text2"/>
        </w:rPr>
      </w:pPr>
      <w:r>
        <w:t xml:space="preserve">        }</w:t>
      </w:r>
    </w:p>
    <w:p w14:paraId="40F1A055" w14:textId="77777777" w:rsidR="00522E22" w:rsidRDefault="00522E22" w:rsidP="00522E22">
      <w:pPr>
        <w:pStyle w:val="1Output"/>
        <w:rPr>
          <w:color w:val="4C483D" w:themeColor="text2"/>
        </w:rPr>
      </w:pPr>
      <w:r>
        <w:t xml:space="preserve">        </w:t>
      </w:r>
      <w:r>
        <w:rPr>
          <w:bCs/>
          <w:color w:val="7F0055"/>
        </w:rPr>
        <w:t>return</w:t>
      </w:r>
      <w:r>
        <w:t xml:space="preserve"> INSTANCE;</w:t>
      </w:r>
    </w:p>
    <w:p w14:paraId="10A0B5E6" w14:textId="77777777" w:rsidR="00522E22" w:rsidRDefault="00522E22" w:rsidP="00522E22">
      <w:pPr>
        <w:pStyle w:val="1Output"/>
        <w:rPr>
          <w:color w:val="4C483D" w:themeColor="text2"/>
        </w:rPr>
      </w:pPr>
      <w:r>
        <w:t xml:space="preserve">    }</w:t>
      </w:r>
    </w:p>
    <w:p w14:paraId="006EE3F1" w14:textId="77777777" w:rsidR="001E2905" w:rsidRDefault="00522E22" w:rsidP="00522E22">
      <w:pPr>
        <w:pStyle w:val="1Output"/>
      </w:pPr>
      <w:r>
        <w:t>}</w:t>
      </w:r>
    </w:p>
    <w:p w14:paraId="4D711AF7" w14:textId="77777777" w:rsidR="002810A2" w:rsidRDefault="002810A2" w:rsidP="002810A2">
      <w:pPr>
        <w:spacing w:after="0"/>
      </w:pPr>
      <w:bookmarkStart w:id="116" w:name="_Toc2631509"/>
      <w:r w:rsidRPr="00E837A5">
        <w:rPr>
          <w:rStyle w:val="Heading3Char0"/>
        </w:rPr>
        <w:t>When to use Runnable vs Thread in Java? (Think Inheritance)</w:t>
      </w:r>
      <w:bookmarkEnd w:id="116"/>
      <w:r w:rsidRPr="00E837A5">
        <w:br/>
        <w:t xml:space="preserve">it's better to implement Runnable then extends Thread if you </w:t>
      </w:r>
      <w:r w:rsidRPr="00E837A5">
        <w:rPr>
          <w:b/>
        </w:rPr>
        <w:t>also want to extend another class</w:t>
      </w:r>
      <w:r w:rsidRPr="00E837A5">
        <w:rPr>
          <w:b/>
        </w:rPr>
        <w:br/>
      </w:r>
    </w:p>
    <w:p w14:paraId="07244D53" w14:textId="77777777" w:rsidR="002810A2" w:rsidRDefault="002810A2" w:rsidP="008151C9">
      <w:pPr>
        <w:pStyle w:val="Heading30"/>
      </w:pPr>
      <w:bookmarkStart w:id="117" w:name="_Toc2631510"/>
      <w:r>
        <w:t>D</w:t>
      </w:r>
      <w:r w:rsidRPr="00836C42">
        <w:t>ifference between Runnable and Callable in Java?</w:t>
      </w:r>
      <w:bookmarkEnd w:id="117"/>
      <w:r w:rsidRPr="00836C42">
        <w:t> </w:t>
      </w:r>
      <w:r>
        <w:t xml:space="preserve"> </w:t>
      </w:r>
    </w:p>
    <w:p w14:paraId="16B72998" w14:textId="77777777" w:rsidR="002810A2" w:rsidRDefault="002810A2" w:rsidP="002810A2">
      <w:pPr>
        <w:spacing w:after="0"/>
      </w:pPr>
      <w:r w:rsidRPr="00836C42">
        <w:t>Callable was added on JDK 1.5. Main difference between these two is that Callable's </w:t>
      </w:r>
      <w:r w:rsidRPr="00836C42">
        <w:rPr>
          <w:b/>
        </w:rPr>
        <w:t>call()</w:t>
      </w:r>
      <w:r w:rsidRPr="00836C42">
        <w:t xml:space="preserve"> method can return value and throw Exception, which was not possible with Runnable's run() method. Callable return </w:t>
      </w:r>
      <w:r w:rsidRPr="00836C42">
        <w:rPr>
          <w:b/>
        </w:rPr>
        <w:t>Future</w:t>
      </w:r>
      <w:r w:rsidRPr="00836C42">
        <w:t xml:space="preserve"> object, which can hold the result of computation</w:t>
      </w:r>
      <w:r>
        <w:t>.</w:t>
      </w:r>
    </w:p>
    <w:p w14:paraId="0BC367CA" w14:textId="77777777" w:rsidR="00AB43D4" w:rsidRPr="00C11D15" w:rsidRDefault="00AB43D4" w:rsidP="00AB43D4">
      <w:pPr>
        <w:pBdr>
          <w:top w:val="single" w:sz="2" w:space="2" w:color="888888"/>
          <w:left w:val="single" w:sz="2" w:space="2" w:color="888888"/>
          <w:bottom w:val="single" w:sz="2" w:space="2" w:color="888888"/>
          <w:right w:val="single" w:sz="2"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8"/>
          <w:lang w:eastAsia="en-US"/>
        </w:rPr>
      </w:pPr>
      <w:r w:rsidRPr="00C11D15">
        <w:rPr>
          <w:rFonts w:ascii="Consolas" w:eastAsia="Times New Roman" w:hAnsi="Consolas" w:cs="Courier New"/>
          <w:color w:val="0000FF"/>
          <w:sz w:val="18"/>
          <w:lang w:eastAsia="en-US"/>
        </w:rPr>
        <w:t>class</w:t>
      </w:r>
      <w:r w:rsidRPr="00C11D15">
        <w:rPr>
          <w:rFonts w:ascii="Consolas" w:eastAsia="Times New Roman" w:hAnsi="Consolas" w:cs="Courier New"/>
          <w:color w:val="000000"/>
          <w:sz w:val="18"/>
          <w:lang w:eastAsia="en-US"/>
        </w:rPr>
        <w:t xml:space="preserve"> </w:t>
      </w:r>
      <w:r w:rsidRPr="00C11D15">
        <w:rPr>
          <w:rFonts w:ascii="Consolas" w:eastAsia="Times New Roman" w:hAnsi="Consolas" w:cs="Courier New"/>
          <w:color w:val="A604BE"/>
          <w:sz w:val="18"/>
          <w:lang w:eastAsia="en-US"/>
        </w:rPr>
        <w:t>SumTask</w:t>
      </w:r>
      <w:r w:rsidRPr="00C11D15">
        <w:rPr>
          <w:rFonts w:ascii="Consolas" w:eastAsia="Times New Roman" w:hAnsi="Consolas" w:cs="Courier New"/>
          <w:color w:val="000000"/>
          <w:sz w:val="18"/>
          <w:lang w:eastAsia="en-US"/>
        </w:rPr>
        <w:t xml:space="preserve"> </w:t>
      </w:r>
      <w:r w:rsidRPr="00C11D15">
        <w:rPr>
          <w:rFonts w:ascii="Consolas" w:eastAsia="Times New Roman" w:hAnsi="Consolas" w:cs="Courier New"/>
          <w:color w:val="0000FF"/>
          <w:sz w:val="18"/>
          <w:lang w:eastAsia="en-US"/>
        </w:rPr>
        <w:t>implements</w:t>
      </w:r>
      <w:r w:rsidRPr="00C11D15">
        <w:rPr>
          <w:rFonts w:ascii="Consolas" w:eastAsia="Times New Roman" w:hAnsi="Consolas" w:cs="Courier New"/>
          <w:color w:val="000000"/>
          <w:sz w:val="18"/>
          <w:lang w:eastAsia="en-US"/>
        </w:rPr>
        <w:t xml:space="preserve"> </w:t>
      </w:r>
      <w:r w:rsidRPr="00C11D15">
        <w:rPr>
          <w:rFonts w:ascii="Consolas" w:eastAsia="Times New Roman" w:hAnsi="Consolas" w:cs="Courier New"/>
          <w:color w:val="A604BE"/>
          <w:sz w:val="18"/>
          <w:lang w:eastAsia="en-US"/>
        </w:rPr>
        <w:t>Callable</w:t>
      </w:r>
      <w:r w:rsidRPr="00C11D15">
        <w:rPr>
          <w:rFonts w:ascii="Consolas" w:eastAsia="Times New Roman" w:hAnsi="Consolas" w:cs="Courier New"/>
          <w:color w:val="666600"/>
          <w:sz w:val="18"/>
          <w:lang w:eastAsia="en-US"/>
        </w:rPr>
        <w:t>&lt;</w:t>
      </w:r>
      <w:r w:rsidRPr="00C11D15">
        <w:rPr>
          <w:rFonts w:ascii="Consolas" w:eastAsia="Times New Roman" w:hAnsi="Consolas" w:cs="Courier New"/>
          <w:color w:val="A604BE"/>
          <w:sz w:val="18"/>
          <w:lang w:eastAsia="en-US"/>
        </w:rPr>
        <w:t>Integer</w:t>
      </w:r>
      <w:r w:rsidRPr="00C11D15">
        <w:rPr>
          <w:rFonts w:ascii="Consolas" w:eastAsia="Times New Roman" w:hAnsi="Consolas" w:cs="Courier New"/>
          <w:color w:val="666600"/>
          <w:sz w:val="18"/>
          <w:lang w:eastAsia="en-US"/>
        </w:rPr>
        <w:t>&gt;</w:t>
      </w:r>
      <w:r w:rsidRPr="00C11D15">
        <w:rPr>
          <w:rFonts w:ascii="Consolas" w:eastAsia="Times New Roman" w:hAnsi="Consolas" w:cs="Courier New"/>
          <w:color w:val="000000"/>
          <w:sz w:val="18"/>
          <w:lang w:eastAsia="en-US"/>
        </w:rPr>
        <w:t xml:space="preserve"> </w:t>
      </w:r>
      <w:r w:rsidRPr="00C11D15">
        <w:rPr>
          <w:rFonts w:ascii="Consolas" w:eastAsia="Times New Roman" w:hAnsi="Consolas" w:cs="Courier New"/>
          <w:color w:val="666600"/>
          <w:sz w:val="18"/>
          <w:lang w:eastAsia="en-US"/>
        </w:rPr>
        <w:t>{</w:t>
      </w:r>
    </w:p>
    <w:p w14:paraId="6271735E" w14:textId="37108F7A" w:rsidR="00AB43D4" w:rsidRPr="00C11D15" w:rsidRDefault="00C11D15" w:rsidP="00AB43D4">
      <w:pPr>
        <w:pBdr>
          <w:top w:val="single" w:sz="2" w:space="2" w:color="888888"/>
          <w:left w:val="single" w:sz="2" w:space="2" w:color="888888"/>
          <w:bottom w:val="single" w:sz="2" w:space="2" w:color="888888"/>
          <w:right w:val="single" w:sz="2"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8"/>
          <w:lang w:eastAsia="en-US"/>
        </w:rPr>
      </w:pPr>
      <w:r>
        <w:rPr>
          <w:rFonts w:ascii="Consolas" w:eastAsia="Times New Roman" w:hAnsi="Consolas" w:cs="Courier New"/>
          <w:color w:val="000000"/>
          <w:sz w:val="18"/>
          <w:lang w:eastAsia="en-US"/>
        </w:rPr>
        <w:tab/>
      </w:r>
      <w:r w:rsidR="00AB43D4" w:rsidRPr="00C11D15">
        <w:rPr>
          <w:rFonts w:ascii="Consolas" w:eastAsia="Times New Roman" w:hAnsi="Consolas" w:cs="Courier New"/>
          <w:color w:val="0000FF"/>
          <w:sz w:val="18"/>
          <w:lang w:eastAsia="en-US"/>
        </w:rPr>
        <w:t>private</w:t>
      </w:r>
      <w:r w:rsidR="00AB43D4" w:rsidRPr="00C11D15">
        <w:rPr>
          <w:rFonts w:ascii="Consolas" w:eastAsia="Times New Roman" w:hAnsi="Consolas" w:cs="Courier New"/>
          <w:color w:val="000000"/>
          <w:sz w:val="18"/>
          <w:lang w:eastAsia="en-US"/>
        </w:rPr>
        <w:t xml:space="preserve"> </w:t>
      </w:r>
      <w:r w:rsidR="00AB43D4" w:rsidRPr="00C11D15">
        <w:rPr>
          <w:rFonts w:ascii="Consolas" w:eastAsia="Times New Roman" w:hAnsi="Consolas" w:cs="Courier New"/>
          <w:color w:val="0000FF"/>
          <w:sz w:val="18"/>
          <w:lang w:eastAsia="en-US"/>
        </w:rPr>
        <w:t>int</w:t>
      </w:r>
      <w:r w:rsidR="00AB43D4" w:rsidRPr="00C11D15">
        <w:rPr>
          <w:rFonts w:ascii="Consolas" w:eastAsia="Times New Roman" w:hAnsi="Consolas" w:cs="Courier New"/>
          <w:color w:val="000000"/>
          <w:sz w:val="18"/>
          <w:lang w:eastAsia="en-US"/>
        </w:rPr>
        <w:t xml:space="preserve"> num </w:t>
      </w:r>
      <w:r w:rsidR="00AB43D4" w:rsidRPr="00C11D15">
        <w:rPr>
          <w:rFonts w:ascii="Consolas" w:eastAsia="Times New Roman" w:hAnsi="Consolas" w:cs="Courier New"/>
          <w:color w:val="666600"/>
          <w:sz w:val="18"/>
          <w:lang w:eastAsia="en-US"/>
        </w:rPr>
        <w:t>=</w:t>
      </w:r>
      <w:r w:rsidR="00AB43D4" w:rsidRPr="00C11D15">
        <w:rPr>
          <w:rFonts w:ascii="Consolas" w:eastAsia="Times New Roman" w:hAnsi="Consolas" w:cs="Courier New"/>
          <w:color w:val="000000"/>
          <w:sz w:val="18"/>
          <w:lang w:eastAsia="en-US"/>
        </w:rPr>
        <w:t xml:space="preserve"> </w:t>
      </w:r>
      <w:r w:rsidR="00AB43D4" w:rsidRPr="00C11D15">
        <w:rPr>
          <w:rFonts w:ascii="Consolas" w:eastAsia="Times New Roman" w:hAnsi="Consolas" w:cs="Courier New"/>
          <w:color w:val="006666"/>
          <w:sz w:val="18"/>
          <w:lang w:eastAsia="en-US"/>
        </w:rPr>
        <w:t>0</w:t>
      </w:r>
      <w:r w:rsidR="00AB43D4" w:rsidRPr="00C11D15">
        <w:rPr>
          <w:rFonts w:ascii="Consolas" w:eastAsia="Times New Roman" w:hAnsi="Consolas" w:cs="Courier New"/>
          <w:color w:val="666600"/>
          <w:sz w:val="18"/>
          <w:lang w:eastAsia="en-US"/>
        </w:rPr>
        <w:t>;</w:t>
      </w:r>
    </w:p>
    <w:p w14:paraId="3563C5D3" w14:textId="12CA72EF" w:rsidR="00AB43D4" w:rsidRPr="00C11D15" w:rsidRDefault="00AB43D4" w:rsidP="00AB43D4">
      <w:pPr>
        <w:pBdr>
          <w:top w:val="single" w:sz="2" w:space="2" w:color="888888"/>
          <w:left w:val="single" w:sz="2" w:space="2" w:color="888888"/>
          <w:bottom w:val="single" w:sz="2" w:space="2" w:color="888888"/>
          <w:right w:val="single" w:sz="2"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8"/>
          <w:lang w:eastAsia="en-US"/>
        </w:rPr>
      </w:pPr>
      <w:r w:rsidRPr="00C11D15">
        <w:rPr>
          <w:rFonts w:ascii="Consolas" w:eastAsia="Times New Roman" w:hAnsi="Consolas" w:cs="Courier New"/>
          <w:color w:val="000000"/>
          <w:sz w:val="18"/>
          <w:lang w:eastAsia="en-US"/>
        </w:rPr>
        <w:t xml:space="preserve">        </w:t>
      </w:r>
      <w:r w:rsidRPr="00C11D15">
        <w:rPr>
          <w:rFonts w:ascii="Consolas" w:eastAsia="Times New Roman" w:hAnsi="Consolas" w:cs="Courier New"/>
          <w:color w:val="0000FF"/>
          <w:sz w:val="18"/>
          <w:lang w:eastAsia="en-US"/>
        </w:rPr>
        <w:t>public</w:t>
      </w:r>
      <w:r w:rsidRPr="00C11D15">
        <w:rPr>
          <w:rFonts w:ascii="Consolas" w:eastAsia="Times New Roman" w:hAnsi="Consolas" w:cs="Courier New"/>
          <w:color w:val="000000"/>
          <w:sz w:val="18"/>
          <w:lang w:eastAsia="en-US"/>
        </w:rPr>
        <w:t xml:space="preserve"> </w:t>
      </w:r>
      <w:r w:rsidRPr="00C11D15">
        <w:rPr>
          <w:rFonts w:ascii="Consolas" w:eastAsia="Times New Roman" w:hAnsi="Consolas" w:cs="Courier New"/>
          <w:color w:val="A604BE"/>
          <w:sz w:val="18"/>
          <w:lang w:eastAsia="en-US"/>
        </w:rPr>
        <w:t>SumTask</w:t>
      </w:r>
      <w:r w:rsidRPr="00C11D15">
        <w:rPr>
          <w:rFonts w:ascii="Consolas" w:eastAsia="Times New Roman" w:hAnsi="Consolas" w:cs="Courier New"/>
          <w:color w:val="666600"/>
          <w:sz w:val="18"/>
          <w:lang w:eastAsia="en-US"/>
        </w:rPr>
        <w:t>(</w:t>
      </w:r>
      <w:r w:rsidRPr="00C11D15">
        <w:rPr>
          <w:rFonts w:ascii="Consolas" w:eastAsia="Times New Roman" w:hAnsi="Consolas" w:cs="Courier New"/>
          <w:color w:val="0000FF"/>
          <w:sz w:val="18"/>
          <w:lang w:eastAsia="en-US"/>
        </w:rPr>
        <w:t>int</w:t>
      </w:r>
      <w:r w:rsidRPr="00C11D15">
        <w:rPr>
          <w:rFonts w:ascii="Consolas" w:eastAsia="Times New Roman" w:hAnsi="Consolas" w:cs="Courier New"/>
          <w:color w:val="000000"/>
          <w:sz w:val="18"/>
          <w:lang w:eastAsia="en-US"/>
        </w:rPr>
        <w:t xml:space="preserve"> num</w:t>
      </w:r>
      <w:r w:rsidRPr="00C11D15">
        <w:rPr>
          <w:rFonts w:ascii="Consolas" w:eastAsia="Times New Roman" w:hAnsi="Consolas" w:cs="Courier New"/>
          <w:color w:val="666600"/>
          <w:sz w:val="18"/>
          <w:lang w:eastAsia="en-US"/>
        </w:rPr>
        <w:t>){</w:t>
      </w:r>
    </w:p>
    <w:p w14:paraId="4FA8FFFA" w14:textId="77777777" w:rsidR="00AB43D4" w:rsidRPr="00C11D15" w:rsidRDefault="00AB43D4" w:rsidP="00AB43D4">
      <w:pPr>
        <w:pBdr>
          <w:top w:val="single" w:sz="2" w:space="2" w:color="888888"/>
          <w:left w:val="single" w:sz="2" w:space="2" w:color="888888"/>
          <w:bottom w:val="single" w:sz="2" w:space="2" w:color="888888"/>
          <w:right w:val="single" w:sz="2"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8"/>
          <w:lang w:eastAsia="en-US"/>
        </w:rPr>
      </w:pPr>
      <w:r w:rsidRPr="00C11D15">
        <w:rPr>
          <w:rFonts w:ascii="Consolas" w:eastAsia="Times New Roman" w:hAnsi="Consolas" w:cs="Courier New"/>
          <w:color w:val="000000"/>
          <w:sz w:val="18"/>
          <w:lang w:eastAsia="en-US"/>
        </w:rPr>
        <w:t xml:space="preserve">   </w:t>
      </w:r>
      <w:r w:rsidRPr="00C11D15">
        <w:rPr>
          <w:rFonts w:ascii="Consolas" w:eastAsia="Times New Roman" w:hAnsi="Consolas" w:cs="Courier New"/>
          <w:color w:val="000000"/>
          <w:sz w:val="18"/>
          <w:lang w:eastAsia="en-US"/>
        </w:rPr>
        <w:tab/>
        <w:t xml:space="preserve">        </w:t>
      </w:r>
      <w:r w:rsidRPr="00C11D15">
        <w:rPr>
          <w:rFonts w:ascii="Consolas" w:eastAsia="Times New Roman" w:hAnsi="Consolas" w:cs="Courier New"/>
          <w:color w:val="0000FF"/>
          <w:sz w:val="18"/>
          <w:lang w:eastAsia="en-US"/>
        </w:rPr>
        <w:t>this</w:t>
      </w:r>
      <w:r w:rsidRPr="00C11D15">
        <w:rPr>
          <w:rFonts w:ascii="Consolas" w:eastAsia="Times New Roman" w:hAnsi="Consolas" w:cs="Courier New"/>
          <w:color w:val="666600"/>
          <w:sz w:val="18"/>
          <w:lang w:eastAsia="en-US"/>
        </w:rPr>
        <w:t>.</w:t>
      </w:r>
      <w:r w:rsidRPr="00C11D15">
        <w:rPr>
          <w:rFonts w:ascii="Consolas" w:eastAsia="Times New Roman" w:hAnsi="Consolas" w:cs="Courier New"/>
          <w:color w:val="000000"/>
          <w:sz w:val="18"/>
          <w:lang w:eastAsia="en-US"/>
        </w:rPr>
        <w:t xml:space="preserve">num </w:t>
      </w:r>
      <w:r w:rsidRPr="00C11D15">
        <w:rPr>
          <w:rFonts w:ascii="Consolas" w:eastAsia="Times New Roman" w:hAnsi="Consolas" w:cs="Courier New"/>
          <w:color w:val="666600"/>
          <w:sz w:val="18"/>
          <w:lang w:eastAsia="en-US"/>
        </w:rPr>
        <w:t>=</w:t>
      </w:r>
      <w:r w:rsidRPr="00C11D15">
        <w:rPr>
          <w:rFonts w:ascii="Consolas" w:eastAsia="Times New Roman" w:hAnsi="Consolas" w:cs="Courier New"/>
          <w:color w:val="000000"/>
          <w:sz w:val="18"/>
          <w:lang w:eastAsia="en-US"/>
        </w:rPr>
        <w:t xml:space="preserve"> num</w:t>
      </w:r>
      <w:r w:rsidRPr="00C11D15">
        <w:rPr>
          <w:rFonts w:ascii="Consolas" w:eastAsia="Times New Roman" w:hAnsi="Consolas" w:cs="Courier New"/>
          <w:color w:val="666600"/>
          <w:sz w:val="18"/>
          <w:lang w:eastAsia="en-US"/>
        </w:rPr>
        <w:t>;</w:t>
      </w:r>
    </w:p>
    <w:p w14:paraId="2170E8DF" w14:textId="77777777" w:rsidR="00AB43D4" w:rsidRPr="00C11D15" w:rsidRDefault="00AB43D4" w:rsidP="00AB43D4">
      <w:pPr>
        <w:pBdr>
          <w:top w:val="single" w:sz="2" w:space="2" w:color="888888"/>
          <w:left w:val="single" w:sz="2" w:space="2" w:color="888888"/>
          <w:bottom w:val="single" w:sz="2" w:space="2" w:color="888888"/>
          <w:right w:val="single" w:sz="2"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8"/>
          <w:lang w:eastAsia="en-US"/>
        </w:rPr>
      </w:pPr>
      <w:r w:rsidRPr="00C11D15">
        <w:rPr>
          <w:rFonts w:ascii="Consolas" w:eastAsia="Times New Roman" w:hAnsi="Consolas" w:cs="Courier New"/>
          <w:color w:val="000000"/>
          <w:sz w:val="18"/>
          <w:lang w:eastAsia="en-US"/>
        </w:rPr>
        <w:t xml:space="preserve">        </w:t>
      </w:r>
      <w:r w:rsidRPr="00C11D15">
        <w:rPr>
          <w:rFonts w:ascii="Consolas" w:eastAsia="Times New Roman" w:hAnsi="Consolas" w:cs="Courier New"/>
          <w:color w:val="666600"/>
          <w:sz w:val="18"/>
          <w:lang w:eastAsia="en-US"/>
        </w:rPr>
        <w:t>}</w:t>
      </w:r>
    </w:p>
    <w:p w14:paraId="03A27EB1" w14:textId="77777777" w:rsidR="00AB43D4" w:rsidRPr="00C11D15" w:rsidRDefault="00AB43D4" w:rsidP="00AB43D4">
      <w:pPr>
        <w:pBdr>
          <w:top w:val="single" w:sz="2" w:space="2" w:color="888888"/>
          <w:left w:val="single" w:sz="2" w:space="2" w:color="888888"/>
          <w:bottom w:val="single" w:sz="2" w:space="2" w:color="888888"/>
          <w:right w:val="single" w:sz="2"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8"/>
          <w:lang w:eastAsia="en-US"/>
        </w:rPr>
      </w:pPr>
      <w:r w:rsidRPr="00C11D15">
        <w:rPr>
          <w:rFonts w:ascii="Consolas" w:eastAsia="Times New Roman" w:hAnsi="Consolas" w:cs="Courier New"/>
          <w:color w:val="000000"/>
          <w:sz w:val="18"/>
          <w:lang w:eastAsia="en-US"/>
        </w:rPr>
        <w:tab/>
      </w:r>
      <w:r w:rsidRPr="00C11D15">
        <w:rPr>
          <w:rFonts w:ascii="Consolas" w:eastAsia="Times New Roman" w:hAnsi="Consolas" w:cs="Courier New"/>
          <w:color w:val="006666"/>
          <w:sz w:val="18"/>
          <w:lang w:eastAsia="en-US"/>
        </w:rPr>
        <w:t>@Override</w:t>
      </w:r>
    </w:p>
    <w:p w14:paraId="0BE31150" w14:textId="77777777" w:rsidR="00AB43D4" w:rsidRPr="00C11D15" w:rsidRDefault="00AB43D4" w:rsidP="00AB43D4">
      <w:pPr>
        <w:pBdr>
          <w:top w:val="single" w:sz="2" w:space="2" w:color="888888"/>
          <w:left w:val="single" w:sz="2" w:space="2" w:color="888888"/>
          <w:bottom w:val="single" w:sz="2" w:space="2" w:color="888888"/>
          <w:right w:val="single" w:sz="2"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8"/>
          <w:lang w:eastAsia="en-US"/>
        </w:rPr>
      </w:pPr>
      <w:r w:rsidRPr="00C11D15">
        <w:rPr>
          <w:rFonts w:ascii="Consolas" w:eastAsia="Times New Roman" w:hAnsi="Consolas" w:cs="Courier New"/>
          <w:color w:val="000000"/>
          <w:sz w:val="18"/>
          <w:lang w:eastAsia="en-US"/>
        </w:rPr>
        <w:tab/>
      </w:r>
      <w:r w:rsidRPr="00C11D15">
        <w:rPr>
          <w:rFonts w:ascii="Consolas" w:eastAsia="Times New Roman" w:hAnsi="Consolas" w:cs="Courier New"/>
          <w:color w:val="0000FF"/>
          <w:sz w:val="18"/>
          <w:lang w:eastAsia="en-US"/>
        </w:rPr>
        <w:t>public</w:t>
      </w:r>
      <w:r w:rsidRPr="00C11D15">
        <w:rPr>
          <w:rFonts w:ascii="Consolas" w:eastAsia="Times New Roman" w:hAnsi="Consolas" w:cs="Courier New"/>
          <w:color w:val="000000"/>
          <w:sz w:val="18"/>
          <w:lang w:eastAsia="en-US"/>
        </w:rPr>
        <w:t xml:space="preserve"> </w:t>
      </w:r>
      <w:r w:rsidRPr="00C11D15">
        <w:rPr>
          <w:rFonts w:ascii="Consolas" w:eastAsia="Times New Roman" w:hAnsi="Consolas" w:cs="Courier New"/>
          <w:color w:val="A604BE"/>
          <w:sz w:val="18"/>
          <w:lang w:eastAsia="en-US"/>
        </w:rPr>
        <w:t>Integer</w:t>
      </w:r>
      <w:r w:rsidRPr="00C11D15">
        <w:rPr>
          <w:rFonts w:ascii="Consolas" w:eastAsia="Times New Roman" w:hAnsi="Consolas" w:cs="Courier New"/>
          <w:color w:val="000000"/>
          <w:sz w:val="18"/>
          <w:lang w:eastAsia="en-US"/>
        </w:rPr>
        <w:t xml:space="preserve"> call</w:t>
      </w:r>
      <w:r w:rsidRPr="00C11D15">
        <w:rPr>
          <w:rFonts w:ascii="Consolas" w:eastAsia="Times New Roman" w:hAnsi="Consolas" w:cs="Courier New"/>
          <w:color w:val="666600"/>
          <w:sz w:val="18"/>
          <w:lang w:eastAsia="en-US"/>
        </w:rPr>
        <w:t>()</w:t>
      </w:r>
      <w:r w:rsidRPr="00C11D15">
        <w:rPr>
          <w:rFonts w:ascii="Consolas" w:eastAsia="Times New Roman" w:hAnsi="Consolas" w:cs="Courier New"/>
          <w:color w:val="000000"/>
          <w:sz w:val="18"/>
          <w:lang w:eastAsia="en-US"/>
        </w:rPr>
        <w:t xml:space="preserve"> </w:t>
      </w:r>
      <w:r w:rsidRPr="00C11D15">
        <w:rPr>
          <w:rFonts w:ascii="Consolas" w:eastAsia="Times New Roman" w:hAnsi="Consolas" w:cs="Courier New"/>
          <w:color w:val="0000FF"/>
          <w:sz w:val="18"/>
          <w:lang w:eastAsia="en-US"/>
        </w:rPr>
        <w:t>throws</w:t>
      </w:r>
      <w:r w:rsidRPr="00C11D15">
        <w:rPr>
          <w:rFonts w:ascii="Consolas" w:eastAsia="Times New Roman" w:hAnsi="Consolas" w:cs="Courier New"/>
          <w:color w:val="000000"/>
          <w:sz w:val="18"/>
          <w:lang w:eastAsia="en-US"/>
        </w:rPr>
        <w:t xml:space="preserve"> </w:t>
      </w:r>
      <w:r w:rsidRPr="00C11D15">
        <w:rPr>
          <w:rFonts w:ascii="Consolas" w:eastAsia="Times New Roman" w:hAnsi="Consolas" w:cs="Courier New"/>
          <w:color w:val="A604BE"/>
          <w:sz w:val="18"/>
          <w:lang w:eastAsia="en-US"/>
        </w:rPr>
        <w:t>Exception</w:t>
      </w:r>
      <w:r w:rsidRPr="00C11D15">
        <w:rPr>
          <w:rFonts w:ascii="Consolas" w:eastAsia="Times New Roman" w:hAnsi="Consolas" w:cs="Courier New"/>
          <w:color w:val="000000"/>
          <w:sz w:val="18"/>
          <w:lang w:eastAsia="en-US"/>
        </w:rPr>
        <w:t xml:space="preserve"> </w:t>
      </w:r>
      <w:r w:rsidRPr="00C11D15">
        <w:rPr>
          <w:rFonts w:ascii="Consolas" w:eastAsia="Times New Roman" w:hAnsi="Consolas" w:cs="Courier New"/>
          <w:color w:val="666600"/>
          <w:sz w:val="18"/>
          <w:lang w:eastAsia="en-US"/>
        </w:rPr>
        <w:t>{</w:t>
      </w:r>
    </w:p>
    <w:p w14:paraId="211BE8B4" w14:textId="77777777" w:rsidR="00AB43D4" w:rsidRPr="00C11D15" w:rsidRDefault="00AB43D4" w:rsidP="00AB43D4">
      <w:pPr>
        <w:pBdr>
          <w:top w:val="single" w:sz="2" w:space="2" w:color="888888"/>
          <w:left w:val="single" w:sz="2" w:space="2" w:color="888888"/>
          <w:bottom w:val="single" w:sz="2" w:space="2" w:color="888888"/>
          <w:right w:val="single" w:sz="2"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8"/>
          <w:lang w:eastAsia="en-US"/>
        </w:rPr>
      </w:pPr>
      <w:r w:rsidRPr="00C11D15">
        <w:rPr>
          <w:rFonts w:ascii="Consolas" w:eastAsia="Times New Roman" w:hAnsi="Consolas" w:cs="Courier New"/>
          <w:color w:val="000000"/>
          <w:sz w:val="18"/>
          <w:lang w:eastAsia="en-US"/>
        </w:rPr>
        <w:tab/>
      </w:r>
      <w:r w:rsidRPr="00C11D15">
        <w:rPr>
          <w:rFonts w:ascii="Consolas" w:eastAsia="Times New Roman" w:hAnsi="Consolas" w:cs="Courier New"/>
          <w:color w:val="000000"/>
          <w:sz w:val="18"/>
          <w:lang w:eastAsia="en-US"/>
        </w:rPr>
        <w:tab/>
      </w:r>
      <w:r w:rsidRPr="00C11D15">
        <w:rPr>
          <w:rFonts w:ascii="Consolas" w:eastAsia="Times New Roman" w:hAnsi="Consolas" w:cs="Courier New"/>
          <w:color w:val="0000FF"/>
          <w:sz w:val="18"/>
          <w:lang w:eastAsia="en-US"/>
        </w:rPr>
        <w:t>int</w:t>
      </w:r>
      <w:r w:rsidRPr="00C11D15">
        <w:rPr>
          <w:rFonts w:ascii="Consolas" w:eastAsia="Times New Roman" w:hAnsi="Consolas" w:cs="Courier New"/>
          <w:color w:val="000000"/>
          <w:sz w:val="18"/>
          <w:lang w:eastAsia="en-US"/>
        </w:rPr>
        <w:t xml:space="preserve"> result </w:t>
      </w:r>
      <w:r w:rsidRPr="00C11D15">
        <w:rPr>
          <w:rFonts w:ascii="Consolas" w:eastAsia="Times New Roman" w:hAnsi="Consolas" w:cs="Courier New"/>
          <w:color w:val="666600"/>
          <w:sz w:val="18"/>
          <w:lang w:eastAsia="en-US"/>
        </w:rPr>
        <w:t>=</w:t>
      </w:r>
      <w:r w:rsidRPr="00C11D15">
        <w:rPr>
          <w:rFonts w:ascii="Consolas" w:eastAsia="Times New Roman" w:hAnsi="Consolas" w:cs="Courier New"/>
          <w:color w:val="000000"/>
          <w:sz w:val="18"/>
          <w:lang w:eastAsia="en-US"/>
        </w:rPr>
        <w:t xml:space="preserve"> </w:t>
      </w:r>
      <w:r w:rsidRPr="00C11D15">
        <w:rPr>
          <w:rFonts w:ascii="Consolas" w:eastAsia="Times New Roman" w:hAnsi="Consolas" w:cs="Courier New"/>
          <w:color w:val="006666"/>
          <w:sz w:val="18"/>
          <w:lang w:eastAsia="en-US"/>
        </w:rPr>
        <w:t>0</w:t>
      </w:r>
      <w:r w:rsidRPr="00C11D15">
        <w:rPr>
          <w:rFonts w:ascii="Consolas" w:eastAsia="Times New Roman" w:hAnsi="Consolas" w:cs="Courier New"/>
          <w:color w:val="666600"/>
          <w:sz w:val="18"/>
          <w:lang w:eastAsia="en-US"/>
        </w:rPr>
        <w:t>;</w:t>
      </w:r>
    </w:p>
    <w:p w14:paraId="46BB1589" w14:textId="77777777" w:rsidR="00AB43D4" w:rsidRPr="00C11D15" w:rsidRDefault="00AB43D4" w:rsidP="00AB43D4">
      <w:pPr>
        <w:pBdr>
          <w:top w:val="single" w:sz="2" w:space="2" w:color="888888"/>
          <w:left w:val="single" w:sz="2" w:space="2" w:color="888888"/>
          <w:bottom w:val="single" w:sz="2" w:space="2" w:color="888888"/>
          <w:right w:val="single" w:sz="2"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8"/>
          <w:lang w:eastAsia="en-US"/>
        </w:rPr>
      </w:pPr>
      <w:r w:rsidRPr="00C11D15">
        <w:rPr>
          <w:rFonts w:ascii="Consolas" w:eastAsia="Times New Roman" w:hAnsi="Consolas" w:cs="Courier New"/>
          <w:color w:val="000000"/>
          <w:sz w:val="18"/>
          <w:lang w:eastAsia="en-US"/>
        </w:rPr>
        <w:tab/>
      </w:r>
      <w:r w:rsidRPr="00C11D15">
        <w:rPr>
          <w:rFonts w:ascii="Consolas" w:eastAsia="Times New Roman" w:hAnsi="Consolas" w:cs="Courier New"/>
          <w:color w:val="000000"/>
          <w:sz w:val="18"/>
          <w:lang w:eastAsia="en-US"/>
        </w:rPr>
        <w:tab/>
      </w:r>
      <w:r w:rsidRPr="00C11D15">
        <w:rPr>
          <w:rFonts w:ascii="Consolas" w:eastAsia="Times New Roman" w:hAnsi="Consolas" w:cs="Courier New"/>
          <w:color w:val="0000FF"/>
          <w:sz w:val="18"/>
          <w:lang w:eastAsia="en-US"/>
        </w:rPr>
        <w:t>for</w:t>
      </w:r>
      <w:r w:rsidRPr="00C11D15">
        <w:rPr>
          <w:rFonts w:ascii="Consolas" w:eastAsia="Times New Roman" w:hAnsi="Consolas" w:cs="Courier New"/>
          <w:color w:val="666600"/>
          <w:sz w:val="18"/>
          <w:lang w:eastAsia="en-US"/>
        </w:rPr>
        <w:t>(</w:t>
      </w:r>
      <w:r w:rsidRPr="00C11D15">
        <w:rPr>
          <w:rFonts w:ascii="Consolas" w:eastAsia="Times New Roman" w:hAnsi="Consolas" w:cs="Courier New"/>
          <w:color w:val="0000FF"/>
          <w:sz w:val="18"/>
          <w:lang w:eastAsia="en-US"/>
        </w:rPr>
        <w:t>int</w:t>
      </w:r>
      <w:r w:rsidRPr="00C11D15">
        <w:rPr>
          <w:rFonts w:ascii="Consolas" w:eastAsia="Times New Roman" w:hAnsi="Consolas" w:cs="Courier New"/>
          <w:color w:val="000000"/>
          <w:sz w:val="18"/>
          <w:lang w:eastAsia="en-US"/>
        </w:rPr>
        <w:t xml:space="preserve"> i</w:t>
      </w:r>
      <w:r w:rsidRPr="00C11D15">
        <w:rPr>
          <w:rFonts w:ascii="Consolas" w:eastAsia="Times New Roman" w:hAnsi="Consolas" w:cs="Courier New"/>
          <w:color w:val="666600"/>
          <w:sz w:val="18"/>
          <w:lang w:eastAsia="en-US"/>
        </w:rPr>
        <w:t>=</w:t>
      </w:r>
      <w:r w:rsidRPr="00C11D15">
        <w:rPr>
          <w:rFonts w:ascii="Consolas" w:eastAsia="Times New Roman" w:hAnsi="Consolas" w:cs="Courier New"/>
          <w:color w:val="006666"/>
          <w:sz w:val="18"/>
          <w:lang w:eastAsia="en-US"/>
        </w:rPr>
        <w:t>1</w:t>
      </w:r>
      <w:r w:rsidRPr="00C11D15">
        <w:rPr>
          <w:rFonts w:ascii="Consolas" w:eastAsia="Times New Roman" w:hAnsi="Consolas" w:cs="Courier New"/>
          <w:color w:val="666600"/>
          <w:sz w:val="18"/>
          <w:lang w:eastAsia="en-US"/>
        </w:rPr>
        <w:t>;</w:t>
      </w:r>
      <w:r w:rsidRPr="00C11D15">
        <w:rPr>
          <w:rFonts w:ascii="Consolas" w:eastAsia="Times New Roman" w:hAnsi="Consolas" w:cs="Courier New"/>
          <w:color w:val="000000"/>
          <w:sz w:val="18"/>
          <w:lang w:eastAsia="en-US"/>
        </w:rPr>
        <w:t>i</w:t>
      </w:r>
      <w:r w:rsidRPr="00C11D15">
        <w:rPr>
          <w:rFonts w:ascii="Consolas" w:eastAsia="Times New Roman" w:hAnsi="Consolas" w:cs="Courier New"/>
          <w:color w:val="666600"/>
          <w:sz w:val="18"/>
          <w:lang w:eastAsia="en-US"/>
        </w:rPr>
        <w:t>&lt;=</w:t>
      </w:r>
      <w:r w:rsidRPr="00C11D15">
        <w:rPr>
          <w:rFonts w:ascii="Consolas" w:eastAsia="Times New Roman" w:hAnsi="Consolas" w:cs="Courier New"/>
          <w:color w:val="000000"/>
          <w:sz w:val="18"/>
          <w:lang w:eastAsia="en-US"/>
        </w:rPr>
        <w:t>num</w:t>
      </w:r>
      <w:r w:rsidRPr="00C11D15">
        <w:rPr>
          <w:rFonts w:ascii="Consolas" w:eastAsia="Times New Roman" w:hAnsi="Consolas" w:cs="Courier New"/>
          <w:color w:val="666600"/>
          <w:sz w:val="18"/>
          <w:lang w:eastAsia="en-US"/>
        </w:rPr>
        <w:t>;</w:t>
      </w:r>
      <w:r w:rsidRPr="00C11D15">
        <w:rPr>
          <w:rFonts w:ascii="Consolas" w:eastAsia="Times New Roman" w:hAnsi="Consolas" w:cs="Courier New"/>
          <w:color w:val="000000"/>
          <w:sz w:val="18"/>
          <w:lang w:eastAsia="en-US"/>
        </w:rPr>
        <w:t>i</w:t>
      </w:r>
      <w:r w:rsidRPr="00C11D15">
        <w:rPr>
          <w:rFonts w:ascii="Consolas" w:eastAsia="Times New Roman" w:hAnsi="Consolas" w:cs="Courier New"/>
          <w:color w:val="666600"/>
          <w:sz w:val="18"/>
          <w:lang w:eastAsia="en-US"/>
        </w:rPr>
        <w:t>++){</w:t>
      </w:r>
    </w:p>
    <w:p w14:paraId="123601F0" w14:textId="77777777" w:rsidR="00AB43D4" w:rsidRPr="00C11D15" w:rsidRDefault="00AB43D4" w:rsidP="00AB43D4">
      <w:pPr>
        <w:pBdr>
          <w:top w:val="single" w:sz="2" w:space="2" w:color="888888"/>
          <w:left w:val="single" w:sz="2" w:space="2" w:color="888888"/>
          <w:bottom w:val="single" w:sz="2" w:space="2" w:color="888888"/>
          <w:right w:val="single" w:sz="2"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8"/>
          <w:lang w:eastAsia="en-US"/>
        </w:rPr>
      </w:pPr>
      <w:r w:rsidRPr="00C11D15">
        <w:rPr>
          <w:rFonts w:ascii="Consolas" w:eastAsia="Times New Roman" w:hAnsi="Consolas" w:cs="Courier New"/>
          <w:color w:val="000000"/>
          <w:sz w:val="18"/>
          <w:lang w:eastAsia="en-US"/>
        </w:rPr>
        <w:tab/>
      </w:r>
      <w:r w:rsidRPr="00C11D15">
        <w:rPr>
          <w:rFonts w:ascii="Consolas" w:eastAsia="Times New Roman" w:hAnsi="Consolas" w:cs="Courier New"/>
          <w:color w:val="000000"/>
          <w:sz w:val="18"/>
          <w:lang w:eastAsia="en-US"/>
        </w:rPr>
        <w:tab/>
      </w:r>
      <w:r w:rsidRPr="00C11D15">
        <w:rPr>
          <w:rFonts w:ascii="Consolas" w:eastAsia="Times New Roman" w:hAnsi="Consolas" w:cs="Courier New"/>
          <w:color w:val="000000"/>
          <w:sz w:val="18"/>
          <w:lang w:eastAsia="en-US"/>
        </w:rPr>
        <w:tab/>
        <w:t>result</w:t>
      </w:r>
      <w:r w:rsidRPr="00C11D15">
        <w:rPr>
          <w:rFonts w:ascii="Consolas" w:eastAsia="Times New Roman" w:hAnsi="Consolas" w:cs="Courier New"/>
          <w:color w:val="666600"/>
          <w:sz w:val="18"/>
          <w:lang w:eastAsia="en-US"/>
        </w:rPr>
        <w:t>+=</w:t>
      </w:r>
      <w:r w:rsidRPr="00C11D15">
        <w:rPr>
          <w:rFonts w:ascii="Consolas" w:eastAsia="Times New Roman" w:hAnsi="Consolas" w:cs="Courier New"/>
          <w:color w:val="000000"/>
          <w:sz w:val="18"/>
          <w:lang w:eastAsia="en-US"/>
        </w:rPr>
        <w:t>i</w:t>
      </w:r>
      <w:r w:rsidRPr="00C11D15">
        <w:rPr>
          <w:rFonts w:ascii="Consolas" w:eastAsia="Times New Roman" w:hAnsi="Consolas" w:cs="Courier New"/>
          <w:color w:val="666600"/>
          <w:sz w:val="18"/>
          <w:lang w:eastAsia="en-US"/>
        </w:rPr>
        <w:t>;</w:t>
      </w:r>
    </w:p>
    <w:p w14:paraId="3CF50D82" w14:textId="77777777" w:rsidR="00AB43D4" w:rsidRPr="00C11D15" w:rsidRDefault="00AB43D4" w:rsidP="00AB43D4">
      <w:pPr>
        <w:pBdr>
          <w:top w:val="single" w:sz="2" w:space="2" w:color="888888"/>
          <w:left w:val="single" w:sz="2" w:space="2" w:color="888888"/>
          <w:bottom w:val="single" w:sz="2" w:space="2" w:color="888888"/>
          <w:right w:val="single" w:sz="2"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8"/>
          <w:lang w:eastAsia="en-US"/>
        </w:rPr>
      </w:pPr>
      <w:r w:rsidRPr="00C11D15">
        <w:rPr>
          <w:rFonts w:ascii="Consolas" w:eastAsia="Times New Roman" w:hAnsi="Consolas" w:cs="Courier New"/>
          <w:color w:val="000000"/>
          <w:sz w:val="18"/>
          <w:lang w:eastAsia="en-US"/>
        </w:rPr>
        <w:tab/>
      </w:r>
      <w:r w:rsidRPr="00C11D15">
        <w:rPr>
          <w:rFonts w:ascii="Consolas" w:eastAsia="Times New Roman" w:hAnsi="Consolas" w:cs="Courier New"/>
          <w:color w:val="000000"/>
          <w:sz w:val="18"/>
          <w:lang w:eastAsia="en-US"/>
        </w:rPr>
        <w:tab/>
      </w:r>
      <w:r w:rsidRPr="00C11D15">
        <w:rPr>
          <w:rFonts w:ascii="Consolas" w:eastAsia="Times New Roman" w:hAnsi="Consolas" w:cs="Courier New"/>
          <w:color w:val="666600"/>
          <w:sz w:val="18"/>
          <w:lang w:eastAsia="en-US"/>
        </w:rPr>
        <w:t>}</w:t>
      </w:r>
    </w:p>
    <w:p w14:paraId="20140C58" w14:textId="77777777" w:rsidR="00AB43D4" w:rsidRPr="00C11D15" w:rsidRDefault="00AB43D4" w:rsidP="00AB43D4">
      <w:pPr>
        <w:pBdr>
          <w:top w:val="single" w:sz="2" w:space="2" w:color="888888"/>
          <w:left w:val="single" w:sz="2" w:space="2" w:color="888888"/>
          <w:bottom w:val="single" w:sz="2" w:space="2" w:color="888888"/>
          <w:right w:val="single" w:sz="2"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8"/>
          <w:lang w:eastAsia="en-US"/>
        </w:rPr>
      </w:pPr>
      <w:r w:rsidRPr="00C11D15">
        <w:rPr>
          <w:rFonts w:ascii="Consolas" w:eastAsia="Times New Roman" w:hAnsi="Consolas" w:cs="Courier New"/>
          <w:color w:val="000000"/>
          <w:sz w:val="18"/>
          <w:lang w:eastAsia="en-US"/>
        </w:rPr>
        <w:tab/>
      </w:r>
      <w:r w:rsidRPr="00C11D15">
        <w:rPr>
          <w:rFonts w:ascii="Consolas" w:eastAsia="Times New Roman" w:hAnsi="Consolas" w:cs="Courier New"/>
          <w:color w:val="000000"/>
          <w:sz w:val="18"/>
          <w:lang w:eastAsia="en-US"/>
        </w:rPr>
        <w:tab/>
      </w:r>
      <w:r w:rsidRPr="00C11D15">
        <w:rPr>
          <w:rFonts w:ascii="Consolas" w:eastAsia="Times New Roman" w:hAnsi="Consolas" w:cs="Courier New"/>
          <w:color w:val="0000FF"/>
          <w:sz w:val="18"/>
          <w:lang w:eastAsia="en-US"/>
        </w:rPr>
        <w:t>return</w:t>
      </w:r>
      <w:r w:rsidRPr="00C11D15">
        <w:rPr>
          <w:rFonts w:ascii="Consolas" w:eastAsia="Times New Roman" w:hAnsi="Consolas" w:cs="Courier New"/>
          <w:color w:val="000000"/>
          <w:sz w:val="18"/>
          <w:lang w:eastAsia="en-US"/>
        </w:rPr>
        <w:t xml:space="preserve"> result</w:t>
      </w:r>
      <w:r w:rsidRPr="00C11D15">
        <w:rPr>
          <w:rFonts w:ascii="Consolas" w:eastAsia="Times New Roman" w:hAnsi="Consolas" w:cs="Courier New"/>
          <w:color w:val="666600"/>
          <w:sz w:val="18"/>
          <w:lang w:eastAsia="en-US"/>
        </w:rPr>
        <w:t>;</w:t>
      </w:r>
    </w:p>
    <w:p w14:paraId="3C2A56D3" w14:textId="77777777" w:rsidR="00AB43D4" w:rsidRPr="00C11D15" w:rsidRDefault="00AB43D4" w:rsidP="00AB43D4">
      <w:pPr>
        <w:pBdr>
          <w:top w:val="single" w:sz="2" w:space="2" w:color="888888"/>
          <w:left w:val="single" w:sz="2" w:space="2" w:color="888888"/>
          <w:bottom w:val="single" w:sz="2" w:space="2" w:color="888888"/>
          <w:right w:val="single" w:sz="2"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8"/>
          <w:lang w:eastAsia="en-US"/>
        </w:rPr>
      </w:pPr>
      <w:r w:rsidRPr="00C11D15">
        <w:rPr>
          <w:rFonts w:ascii="Consolas" w:eastAsia="Times New Roman" w:hAnsi="Consolas" w:cs="Courier New"/>
          <w:color w:val="000000"/>
          <w:sz w:val="18"/>
          <w:lang w:eastAsia="en-US"/>
        </w:rPr>
        <w:tab/>
      </w:r>
      <w:r w:rsidRPr="00C11D15">
        <w:rPr>
          <w:rFonts w:ascii="Consolas" w:eastAsia="Times New Roman" w:hAnsi="Consolas" w:cs="Courier New"/>
          <w:color w:val="666600"/>
          <w:sz w:val="18"/>
          <w:lang w:eastAsia="en-US"/>
        </w:rPr>
        <w:t>}</w:t>
      </w:r>
    </w:p>
    <w:p w14:paraId="3F51A1BD" w14:textId="77777777" w:rsidR="00AB43D4" w:rsidRPr="00C11D15" w:rsidRDefault="00AB43D4" w:rsidP="00AB43D4">
      <w:pPr>
        <w:pBdr>
          <w:top w:val="single" w:sz="2" w:space="2" w:color="888888"/>
          <w:left w:val="single" w:sz="2" w:space="2" w:color="888888"/>
          <w:bottom w:val="single" w:sz="2" w:space="2" w:color="888888"/>
          <w:right w:val="single" w:sz="2"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FF"/>
          <w:sz w:val="18"/>
          <w:lang w:eastAsia="en-US"/>
        </w:rPr>
      </w:pPr>
      <w:r w:rsidRPr="00C11D15">
        <w:rPr>
          <w:rFonts w:ascii="Consolas" w:eastAsia="Times New Roman" w:hAnsi="Consolas" w:cs="Courier New"/>
          <w:color w:val="666600"/>
          <w:sz w:val="18"/>
          <w:lang w:eastAsia="en-US"/>
        </w:rPr>
        <w:t>}</w:t>
      </w:r>
    </w:p>
    <w:p w14:paraId="39B69545" w14:textId="77777777" w:rsidR="002810A2" w:rsidRPr="00C11D15" w:rsidRDefault="002810A2" w:rsidP="002810A2">
      <w:pPr>
        <w:pBdr>
          <w:top w:val="single" w:sz="2" w:space="2" w:color="888888"/>
          <w:left w:val="single" w:sz="2" w:space="2" w:color="888888"/>
          <w:bottom w:val="single" w:sz="2" w:space="2" w:color="888888"/>
          <w:right w:val="single" w:sz="2"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8"/>
          <w:lang w:eastAsia="en-US"/>
        </w:rPr>
      </w:pPr>
      <w:r w:rsidRPr="00C11D15">
        <w:rPr>
          <w:rFonts w:ascii="Consolas" w:eastAsia="Times New Roman" w:hAnsi="Consolas" w:cs="Courier New"/>
          <w:color w:val="0000FF"/>
          <w:sz w:val="18"/>
          <w:lang w:eastAsia="en-US"/>
        </w:rPr>
        <w:t>public</w:t>
      </w:r>
      <w:r w:rsidRPr="00C11D15">
        <w:rPr>
          <w:rFonts w:ascii="Consolas" w:eastAsia="Times New Roman" w:hAnsi="Consolas" w:cs="Courier New"/>
          <w:color w:val="000000"/>
          <w:sz w:val="18"/>
          <w:lang w:eastAsia="en-US"/>
        </w:rPr>
        <w:t xml:space="preserve"> </w:t>
      </w:r>
      <w:r w:rsidRPr="00C11D15">
        <w:rPr>
          <w:rFonts w:ascii="Consolas" w:eastAsia="Times New Roman" w:hAnsi="Consolas" w:cs="Courier New"/>
          <w:color w:val="0000FF"/>
          <w:sz w:val="18"/>
          <w:lang w:eastAsia="en-US"/>
        </w:rPr>
        <w:t>class</w:t>
      </w:r>
      <w:r w:rsidRPr="00C11D15">
        <w:rPr>
          <w:rFonts w:ascii="Consolas" w:eastAsia="Times New Roman" w:hAnsi="Consolas" w:cs="Courier New"/>
          <w:color w:val="000000"/>
          <w:sz w:val="18"/>
          <w:lang w:eastAsia="en-US"/>
        </w:rPr>
        <w:t xml:space="preserve"> </w:t>
      </w:r>
      <w:r w:rsidRPr="00C11D15">
        <w:rPr>
          <w:rFonts w:ascii="Consolas" w:eastAsia="Times New Roman" w:hAnsi="Consolas" w:cs="Courier New"/>
          <w:color w:val="A604BE"/>
          <w:sz w:val="18"/>
          <w:lang w:eastAsia="en-US"/>
        </w:rPr>
        <w:t>CallableDemo</w:t>
      </w:r>
      <w:r w:rsidRPr="00C11D15">
        <w:rPr>
          <w:rFonts w:ascii="Consolas" w:eastAsia="Times New Roman" w:hAnsi="Consolas" w:cs="Courier New"/>
          <w:color w:val="000000"/>
          <w:sz w:val="18"/>
          <w:lang w:eastAsia="en-US"/>
        </w:rPr>
        <w:t xml:space="preserve"> </w:t>
      </w:r>
      <w:r w:rsidRPr="00C11D15">
        <w:rPr>
          <w:rFonts w:ascii="Consolas" w:eastAsia="Times New Roman" w:hAnsi="Consolas" w:cs="Courier New"/>
          <w:color w:val="666600"/>
          <w:sz w:val="18"/>
          <w:lang w:eastAsia="en-US"/>
        </w:rPr>
        <w:t>{</w:t>
      </w:r>
    </w:p>
    <w:p w14:paraId="2C894817" w14:textId="77777777" w:rsidR="002810A2" w:rsidRPr="00C11D15" w:rsidRDefault="002810A2" w:rsidP="002810A2">
      <w:pPr>
        <w:pBdr>
          <w:top w:val="single" w:sz="2" w:space="2" w:color="888888"/>
          <w:left w:val="single" w:sz="2" w:space="2" w:color="888888"/>
          <w:bottom w:val="single" w:sz="2" w:space="2" w:color="888888"/>
          <w:right w:val="single" w:sz="2"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8"/>
          <w:lang w:eastAsia="en-US"/>
        </w:rPr>
      </w:pPr>
      <w:r w:rsidRPr="00C11D15">
        <w:rPr>
          <w:rFonts w:ascii="Consolas" w:eastAsia="Times New Roman" w:hAnsi="Consolas" w:cs="Courier New"/>
          <w:color w:val="000000"/>
          <w:sz w:val="18"/>
          <w:lang w:eastAsia="en-US"/>
        </w:rPr>
        <w:t xml:space="preserve">   </w:t>
      </w:r>
      <w:r w:rsidRPr="00C11D15">
        <w:rPr>
          <w:rFonts w:ascii="Consolas" w:eastAsia="Times New Roman" w:hAnsi="Consolas" w:cs="Courier New"/>
          <w:color w:val="0000FF"/>
          <w:sz w:val="18"/>
          <w:lang w:eastAsia="en-US"/>
        </w:rPr>
        <w:t>public</w:t>
      </w:r>
      <w:r w:rsidRPr="00C11D15">
        <w:rPr>
          <w:rFonts w:ascii="Consolas" w:eastAsia="Times New Roman" w:hAnsi="Consolas" w:cs="Courier New"/>
          <w:color w:val="000000"/>
          <w:sz w:val="18"/>
          <w:lang w:eastAsia="en-US"/>
        </w:rPr>
        <w:t xml:space="preserve"> </w:t>
      </w:r>
      <w:r w:rsidRPr="00C11D15">
        <w:rPr>
          <w:rFonts w:ascii="Consolas" w:eastAsia="Times New Roman" w:hAnsi="Consolas" w:cs="Courier New"/>
          <w:color w:val="0000FF"/>
          <w:sz w:val="18"/>
          <w:lang w:eastAsia="en-US"/>
        </w:rPr>
        <w:t>static</w:t>
      </w:r>
      <w:r w:rsidRPr="00C11D15">
        <w:rPr>
          <w:rFonts w:ascii="Consolas" w:eastAsia="Times New Roman" w:hAnsi="Consolas" w:cs="Courier New"/>
          <w:color w:val="000000"/>
          <w:sz w:val="18"/>
          <w:lang w:eastAsia="en-US"/>
        </w:rPr>
        <w:t xml:space="preserve"> </w:t>
      </w:r>
      <w:r w:rsidRPr="00C11D15">
        <w:rPr>
          <w:rFonts w:ascii="Consolas" w:eastAsia="Times New Roman" w:hAnsi="Consolas" w:cs="Courier New"/>
          <w:color w:val="0000FF"/>
          <w:sz w:val="18"/>
          <w:lang w:eastAsia="en-US"/>
        </w:rPr>
        <w:t>void</w:t>
      </w:r>
      <w:r w:rsidRPr="00C11D15">
        <w:rPr>
          <w:rFonts w:ascii="Consolas" w:eastAsia="Times New Roman" w:hAnsi="Consolas" w:cs="Courier New"/>
          <w:color w:val="000000"/>
          <w:sz w:val="18"/>
          <w:lang w:eastAsia="en-US"/>
        </w:rPr>
        <w:t xml:space="preserve"> main</w:t>
      </w:r>
      <w:r w:rsidRPr="00C11D15">
        <w:rPr>
          <w:rFonts w:ascii="Consolas" w:eastAsia="Times New Roman" w:hAnsi="Consolas" w:cs="Courier New"/>
          <w:color w:val="666600"/>
          <w:sz w:val="18"/>
          <w:lang w:eastAsia="en-US"/>
        </w:rPr>
        <w:t>(</w:t>
      </w:r>
      <w:r w:rsidRPr="00C11D15">
        <w:rPr>
          <w:rFonts w:ascii="Consolas" w:eastAsia="Times New Roman" w:hAnsi="Consolas" w:cs="Courier New"/>
          <w:color w:val="A604BE"/>
          <w:sz w:val="18"/>
          <w:lang w:eastAsia="en-US"/>
        </w:rPr>
        <w:t>String</w:t>
      </w:r>
      <w:r w:rsidRPr="00C11D15">
        <w:rPr>
          <w:rFonts w:ascii="Consolas" w:eastAsia="Times New Roman" w:hAnsi="Consolas" w:cs="Courier New"/>
          <w:color w:val="666600"/>
          <w:sz w:val="18"/>
          <w:lang w:eastAsia="en-US"/>
        </w:rPr>
        <w:t>[]</w:t>
      </w:r>
      <w:r w:rsidRPr="00C11D15">
        <w:rPr>
          <w:rFonts w:ascii="Consolas" w:eastAsia="Times New Roman" w:hAnsi="Consolas" w:cs="Courier New"/>
          <w:color w:val="000000"/>
          <w:sz w:val="18"/>
          <w:lang w:eastAsia="en-US"/>
        </w:rPr>
        <w:t xml:space="preserve"> args</w:t>
      </w:r>
      <w:r w:rsidRPr="00C11D15">
        <w:rPr>
          <w:rFonts w:ascii="Consolas" w:eastAsia="Times New Roman" w:hAnsi="Consolas" w:cs="Courier New"/>
          <w:color w:val="666600"/>
          <w:sz w:val="18"/>
          <w:lang w:eastAsia="en-US"/>
        </w:rPr>
        <w:t>)</w:t>
      </w:r>
      <w:r w:rsidRPr="00C11D15">
        <w:rPr>
          <w:rFonts w:ascii="Consolas" w:eastAsia="Times New Roman" w:hAnsi="Consolas" w:cs="Courier New"/>
          <w:color w:val="000000"/>
          <w:sz w:val="18"/>
          <w:lang w:eastAsia="en-US"/>
        </w:rPr>
        <w:t xml:space="preserve"> </w:t>
      </w:r>
      <w:r w:rsidRPr="00C11D15">
        <w:rPr>
          <w:rFonts w:ascii="Consolas" w:eastAsia="Times New Roman" w:hAnsi="Consolas" w:cs="Courier New"/>
          <w:color w:val="0000FF"/>
          <w:sz w:val="18"/>
          <w:lang w:eastAsia="en-US"/>
        </w:rPr>
        <w:t xml:space="preserve">throws </w:t>
      </w:r>
      <w:r w:rsidRPr="00C11D15">
        <w:rPr>
          <w:rFonts w:ascii="Consolas" w:eastAsia="Times New Roman" w:hAnsi="Consolas" w:cs="Courier New"/>
          <w:color w:val="A604BE"/>
          <w:sz w:val="18"/>
          <w:lang w:eastAsia="en-US"/>
        </w:rPr>
        <w:t>Exception</w:t>
      </w:r>
      <w:r w:rsidRPr="00C11D15">
        <w:rPr>
          <w:rFonts w:ascii="Consolas" w:eastAsia="Times New Roman" w:hAnsi="Consolas" w:cs="Courier New"/>
          <w:color w:val="000000"/>
          <w:sz w:val="18"/>
          <w:lang w:eastAsia="en-US"/>
        </w:rPr>
        <w:t xml:space="preserve"> </w:t>
      </w:r>
      <w:r w:rsidRPr="00C11D15">
        <w:rPr>
          <w:rFonts w:ascii="Consolas" w:eastAsia="Times New Roman" w:hAnsi="Consolas" w:cs="Courier New"/>
          <w:color w:val="666600"/>
          <w:sz w:val="18"/>
          <w:lang w:eastAsia="en-US"/>
        </w:rPr>
        <w:t>{</w:t>
      </w:r>
    </w:p>
    <w:p w14:paraId="299F73E5" w14:textId="77777777" w:rsidR="002810A2" w:rsidRPr="00C11D15" w:rsidRDefault="002810A2" w:rsidP="002810A2">
      <w:pPr>
        <w:pBdr>
          <w:top w:val="single" w:sz="2" w:space="2" w:color="888888"/>
          <w:left w:val="single" w:sz="2" w:space="2" w:color="888888"/>
          <w:bottom w:val="single" w:sz="2" w:space="2" w:color="888888"/>
          <w:right w:val="single" w:sz="2"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8"/>
          <w:lang w:eastAsia="en-US"/>
        </w:rPr>
      </w:pPr>
      <w:r w:rsidRPr="00C11D15">
        <w:rPr>
          <w:rFonts w:ascii="Consolas" w:eastAsia="Times New Roman" w:hAnsi="Consolas" w:cs="Courier New"/>
          <w:color w:val="000000"/>
          <w:sz w:val="18"/>
          <w:lang w:eastAsia="en-US"/>
        </w:rPr>
        <w:tab/>
        <w:t xml:space="preserve">   </w:t>
      </w:r>
      <w:r w:rsidRPr="00C11D15">
        <w:rPr>
          <w:rFonts w:ascii="Consolas" w:eastAsia="Times New Roman" w:hAnsi="Consolas" w:cs="Courier New"/>
          <w:color w:val="A604BE"/>
          <w:sz w:val="18"/>
          <w:lang w:eastAsia="en-US"/>
        </w:rPr>
        <w:t>ExecutorService</w:t>
      </w:r>
      <w:r w:rsidRPr="00C11D15">
        <w:rPr>
          <w:rFonts w:ascii="Consolas" w:eastAsia="Times New Roman" w:hAnsi="Consolas" w:cs="Courier New"/>
          <w:color w:val="000000"/>
          <w:sz w:val="18"/>
          <w:lang w:eastAsia="en-US"/>
        </w:rPr>
        <w:t xml:space="preserve"> service </w:t>
      </w:r>
      <w:r w:rsidRPr="00C11D15">
        <w:rPr>
          <w:rFonts w:ascii="Consolas" w:eastAsia="Times New Roman" w:hAnsi="Consolas" w:cs="Courier New"/>
          <w:color w:val="666600"/>
          <w:sz w:val="18"/>
          <w:lang w:eastAsia="en-US"/>
        </w:rPr>
        <w:t>=</w:t>
      </w:r>
      <w:r w:rsidRPr="00C11D15">
        <w:rPr>
          <w:rFonts w:ascii="Consolas" w:eastAsia="Times New Roman" w:hAnsi="Consolas" w:cs="Courier New"/>
          <w:color w:val="000000"/>
          <w:sz w:val="18"/>
          <w:lang w:eastAsia="en-US"/>
        </w:rPr>
        <w:t xml:space="preserve">  </w:t>
      </w:r>
      <w:r w:rsidRPr="00C11D15">
        <w:rPr>
          <w:rFonts w:ascii="Consolas" w:eastAsia="Times New Roman" w:hAnsi="Consolas" w:cs="Courier New"/>
          <w:color w:val="A604BE"/>
          <w:sz w:val="18"/>
          <w:lang w:eastAsia="en-US"/>
        </w:rPr>
        <w:t>Executors</w:t>
      </w:r>
      <w:r w:rsidRPr="00C11D15">
        <w:rPr>
          <w:rFonts w:ascii="Consolas" w:eastAsia="Times New Roman" w:hAnsi="Consolas" w:cs="Courier New"/>
          <w:color w:val="666600"/>
          <w:sz w:val="18"/>
          <w:lang w:eastAsia="en-US"/>
        </w:rPr>
        <w:t>.</w:t>
      </w:r>
      <w:r w:rsidRPr="00C11D15">
        <w:rPr>
          <w:rFonts w:ascii="Consolas" w:eastAsia="Times New Roman" w:hAnsi="Consolas" w:cs="Courier New"/>
          <w:color w:val="000000"/>
          <w:sz w:val="18"/>
          <w:lang w:eastAsia="en-US"/>
        </w:rPr>
        <w:t>newSingleThreadExecutor</w:t>
      </w:r>
      <w:r w:rsidRPr="00C11D15">
        <w:rPr>
          <w:rFonts w:ascii="Consolas" w:eastAsia="Times New Roman" w:hAnsi="Consolas" w:cs="Courier New"/>
          <w:color w:val="666600"/>
          <w:sz w:val="18"/>
          <w:lang w:eastAsia="en-US"/>
        </w:rPr>
        <w:t>();</w:t>
      </w:r>
    </w:p>
    <w:p w14:paraId="652DF45A" w14:textId="77777777" w:rsidR="002810A2" w:rsidRPr="00C11D15" w:rsidRDefault="002810A2" w:rsidP="002810A2">
      <w:pPr>
        <w:pBdr>
          <w:top w:val="single" w:sz="2" w:space="2" w:color="888888"/>
          <w:left w:val="single" w:sz="2" w:space="2" w:color="888888"/>
          <w:bottom w:val="single" w:sz="2" w:space="2" w:color="888888"/>
          <w:right w:val="single" w:sz="2"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8"/>
          <w:lang w:eastAsia="en-US"/>
        </w:rPr>
      </w:pPr>
      <w:r w:rsidRPr="00C11D15">
        <w:rPr>
          <w:rFonts w:ascii="Consolas" w:eastAsia="Times New Roman" w:hAnsi="Consolas" w:cs="Courier New"/>
          <w:color w:val="000000"/>
          <w:sz w:val="18"/>
          <w:lang w:eastAsia="en-US"/>
        </w:rPr>
        <w:tab/>
        <w:t xml:space="preserve">   </w:t>
      </w:r>
      <w:r w:rsidRPr="00C11D15">
        <w:rPr>
          <w:rFonts w:ascii="Consolas" w:eastAsia="Times New Roman" w:hAnsi="Consolas" w:cs="Courier New"/>
          <w:color w:val="A604BE"/>
          <w:sz w:val="18"/>
          <w:lang w:eastAsia="en-US"/>
        </w:rPr>
        <w:t>SumTask</w:t>
      </w:r>
      <w:r w:rsidRPr="00C11D15">
        <w:rPr>
          <w:rFonts w:ascii="Consolas" w:eastAsia="Times New Roman" w:hAnsi="Consolas" w:cs="Courier New"/>
          <w:color w:val="000000"/>
          <w:sz w:val="18"/>
          <w:lang w:eastAsia="en-US"/>
        </w:rPr>
        <w:t xml:space="preserve"> sumTask </w:t>
      </w:r>
      <w:r w:rsidRPr="00C11D15">
        <w:rPr>
          <w:rFonts w:ascii="Consolas" w:eastAsia="Times New Roman" w:hAnsi="Consolas" w:cs="Courier New"/>
          <w:color w:val="666600"/>
          <w:sz w:val="18"/>
          <w:lang w:eastAsia="en-US"/>
        </w:rPr>
        <w:t>=</w:t>
      </w:r>
      <w:r w:rsidRPr="00C11D15">
        <w:rPr>
          <w:rFonts w:ascii="Consolas" w:eastAsia="Times New Roman" w:hAnsi="Consolas" w:cs="Courier New"/>
          <w:color w:val="000000"/>
          <w:sz w:val="18"/>
          <w:lang w:eastAsia="en-US"/>
        </w:rPr>
        <w:t xml:space="preserve"> </w:t>
      </w:r>
      <w:r w:rsidRPr="00C11D15">
        <w:rPr>
          <w:rFonts w:ascii="Consolas" w:eastAsia="Times New Roman" w:hAnsi="Consolas" w:cs="Courier New"/>
          <w:color w:val="0000FF"/>
          <w:sz w:val="18"/>
          <w:lang w:eastAsia="en-US"/>
        </w:rPr>
        <w:t>new</w:t>
      </w:r>
      <w:r w:rsidRPr="00C11D15">
        <w:rPr>
          <w:rFonts w:ascii="Consolas" w:eastAsia="Times New Roman" w:hAnsi="Consolas" w:cs="Courier New"/>
          <w:color w:val="000000"/>
          <w:sz w:val="18"/>
          <w:lang w:eastAsia="en-US"/>
        </w:rPr>
        <w:t xml:space="preserve"> </w:t>
      </w:r>
      <w:r w:rsidRPr="00C11D15">
        <w:rPr>
          <w:rFonts w:ascii="Consolas" w:eastAsia="Times New Roman" w:hAnsi="Consolas" w:cs="Courier New"/>
          <w:color w:val="A604BE"/>
          <w:sz w:val="18"/>
          <w:lang w:eastAsia="en-US"/>
        </w:rPr>
        <w:t>SumTask</w:t>
      </w:r>
      <w:r w:rsidRPr="00C11D15">
        <w:rPr>
          <w:rFonts w:ascii="Consolas" w:eastAsia="Times New Roman" w:hAnsi="Consolas" w:cs="Courier New"/>
          <w:color w:val="666600"/>
          <w:sz w:val="18"/>
          <w:lang w:eastAsia="en-US"/>
        </w:rPr>
        <w:t>(</w:t>
      </w:r>
      <w:r w:rsidRPr="00C11D15">
        <w:rPr>
          <w:rFonts w:ascii="Consolas" w:eastAsia="Times New Roman" w:hAnsi="Consolas" w:cs="Courier New"/>
          <w:color w:val="006666"/>
          <w:sz w:val="18"/>
          <w:lang w:eastAsia="en-US"/>
        </w:rPr>
        <w:t>20</w:t>
      </w:r>
      <w:r w:rsidRPr="00C11D15">
        <w:rPr>
          <w:rFonts w:ascii="Consolas" w:eastAsia="Times New Roman" w:hAnsi="Consolas" w:cs="Courier New"/>
          <w:color w:val="666600"/>
          <w:sz w:val="18"/>
          <w:lang w:eastAsia="en-US"/>
        </w:rPr>
        <w:t>);</w:t>
      </w:r>
    </w:p>
    <w:p w14:paraId="2F040A92" w14:textId="77777777" w:rsidR="002810A2" w:rsidRPr="00C11D15" w:rsidRDefault="002810A2" w:rsidP="002810A2">
      <w:pPr>
        <w:pBdr>
          <w:top w:val="single" w:sz="2" w:space="2" w:color="888888"/>
          <w:left w:val="single" w:sz="2" w:space="2" w:color="888888"/>
          <w:bottom w:val="single" w:sz="2" w:space="2" w:color="888888"/>
          <w:right w:val="single" w:sz="2"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8"/>
          <w:lang w:eastAsia="en-US"/>
        </w:rPr>
      </w:pPr>
      <w:r w:rsidRPr="00C11D15">
        <w:rPr>
          <w:rFonts w:ascii="Consolas" w:eastAsia="Times New Roman" w:hAnsi="Consolas" w:cs="Courier New"/>
          <w:color w:val="000000"/>
          <w:sz w:val="18"/>
          <w:lang w:eastAsia="en-US"/>
        </w:rPr>
        <w:tab/>
        <w:t xml:space="preserve">   </w:t>
      </w:r>
      <w:r w:rsidRPr="00C11D15">
        <w:rPr>
          <w:rFonts w:ascii="Consolas" w:eastAsia="Times New Roman" w:hAnsi="Consolas" w:cs="Courier New"/>
          <w:color w:val="A604BE"/>
          <w:sz w:val="18"/>
          <w:lang w:eastAsia="en-US"/>
        </w:rPr>
        <w:t>Future</w:t>
      </w:r>
      <w:r w:rsidRPr="00C11D15">
        <w:rPr>
          <w:rFonts w:ascii="Consolas" w:eastAsia="Times New Roman" w:hAnsi="Consolas" w:cs="Courier New"/>
          <w:color w:val="666600"/>
          <w:sz w:val="18"/>
          <w:lang w:eastAsia="en-US"/>
        </w:rPr>
        <w:t>&lt;</w:t>
      </w:r>
      <w:r w:rsidRPr="00C11D15">
        <w:rPr>
          <w:rFonts w:ascii="Consolas" w:eastAsia="Times New Roman" w:hAnsi="Consolas" w:cs="Courier New"/>
          <w:color w:val="A604BE"/>
          <w:sz w:val="18"/>
          <w:lang w:eastAsia="en-US"/>
        </w:rPr>
        <w:t>Integer</w:t>
      </w:r>
      <w:r w:rsidRPr="00C11D15">
        <w:rPr>
          <w:rFonts w:ascii="Consolas" w:eastAsia="Times New Roman" w:hAnsi="Consolas" w:cs="Courier New"/>
          <w:color w:val="666600"/>
          <w:sz w:val="18"/>
          <w:lang w:eastAsia="en-US"/>
        </w:rPr>
        <w:t>&gt;</w:t>
      </w:r>
      <w:r w:rsidRPr="00C11D15">
        <w:rPr>
          <w:rFonts w:ascii="Consolas" w:eastAsia="Times New Roman" w:hAnsi="Consolas" w:cs="Courier New"/>
          <w:color w:val="000000"/>
          <w:sz w:val="18"/>
          <w:lang w:eastAsia="en-US"/>
        </w:rPr>
        <w:t xml:space="preserve"> future </w:t>
      </w:r>
      <w:r w:rsidRPr="00C11D15">
        <w:rPr>
          <w:rFonts w:ascii="Consolas" w:eastAsia="Times New Roman" w:hAnsi="Consolas" w:cs="Courier New"/>
          <w:color w:val="666600"/>
          <w:sz w:val="18"/>
          <w:lang w:eastAsia="en-US"/>
        </w:rPr>
        <w:t>=</w:t>
      </w:r>
      <w:r w:rsidRPr="00C11D15">
        <w:rPr>
          <w:rFonts w:ascii="Consolas" w:eastAsia="Times New Roman" w:hAnsi="Consolas" w:cs="Courier New"/>
          <w:color w:val="000000"/>
          <w:sz w:val="18"/>
          <w:lang w:eastAsia="en-US"/>
        </w:rPr>
        <w:t xml:space="preserve"> service</w:t>
      </w:r>
      <w:r w:rsidRPr="00C11D15">
        <w:rPr>
          <w:rFonts w:ascii="Consolas" w:eastAsia="Times New Roman" w:hAnsi="Consolas" w:cs="Courier New"/>
          <w:color w:val="666600"/>
          <w:sz w:val="18"/>
          <w:lang w:eastAsia="en-US"/>
        </w:rPr>
        <w:t>.</w:t>
      </w:r>
      <w:r w:rsidRPr="00C11D15">
        <w:rPr>
          <w:rFonts w:ascii="Consolas" w:eastAsia="Times New Roman" w:hAnsi="Consolas" w:cs="Courier New"/>
          <w:color w:val="000000"/>
          <w:sz w:val="18"/>
          <w:lang w:eastAsia="en-US"/>
        </w:rPr>
        <w:t>submit</w:t>
      </w:r>
      <w:r w:rsidRPr="00C11D15">
        <w:rPr>
          <w:rFonts w:ascii="Consolas" w:eastAsia="Times New Roman" w:hAnsi="Consolas" w:cs="Courier New"/>
          <w:color w:val="666600"/>
          <w:sz w:val="18"/>
          <w:lang w:eastAsia="en-US"/>
        </w:rPr>
        <w:t>(</w:t>
      </w:r>
      <w:r w:rsidRPr="00C11D15">
        <w:rPr>
          <w:rFonts w:ascii="Consolas" w:eastAsia="Times New Roman" w:hAnsi="Consolas" w:cs="Courier New"/>
          <w:color w:val="000000"/>
          <w:sz w:val="18"/>
          <w:lang w:eastAsia="en-US"/>
        </w:rPr>
        <w:t>sumTask</w:t>
      </w:r>
      <w:r w:rsidRPr="00C11D15">
        <w:rPr>
          <w:rFonts w:ascii="Consolas" w:eastAsia="Times New Roman" w:hAnsi="Consolas" w:cs="Courier New"/>
          <w:color w:val="666600"/>
          <w:sz w:val="18"/>
          <w:lang w:eastAsia="en-US"/>
        </w:rPr>
        <w:t>);</w:t>
      </w:r>
    </w:p>
    <w:p w14:paraId="49164FC4" w14:textId="77777777" w:rsidR="002810A2" w:rsidRPr="00C11D15" w:rsidRDefault="002810A2" w:rsidP="002810A2">
      <w:pPr>
        <w:pBdr>
          <w:top w:val="single" w:sz="2" w:space="2" w:color="888888"/>
          <w:left w:val="single" w:sz="2" w:space="2" w:color="888888"/>
          <w:bottom w:val="single" w:sz="2" w:space="2" w:color="888888"/>
          <w:right w:val="single" w:sz="2"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8"/>
          <w:lang w:eastAsia="en-US"/>
        </w:rPr>
      </w:pPr>
      <w:r w:rsidRPr="00C11D15">
        <w:rPr>
          <w:rFonts w:ascii="Consolas" w:eastAsia="Times New Roman" w:hAnsi="Consolas" w:cs="Courier New"/>
          <w:color w:val="000000"/>
          <w:sz w:val="18"/>
          <w:lang w:eastAsia="en-US"/>
        </w:rPr>
        <w:tab/>
        <w:t xml:space="preserve">   </w:t>
      </w:r>
      <w:r w:rsidRPr="00C11D15">
        <w:rPr>
          <w:rFonts w:ascii="Consolas" w:eastAsia="Times New Roman" w:hAnsi="Consolas" w:cs="Courier New"/>
          <w:color w:val="A604BE"/>
          <w:sz w:val="18"/>
          <w:lang w:eastAsia="en-US"/>
        </w:rPr>
        <w:t>Integer</w:t>
      </w:r>
      <w:r w:rsidRPr="00C11D15">
        <w:rPr>
          <w:rFonts w:ascii="Consolas" w:eastAsia="Times New Roman" w:hAnsi="Consolas" w:cs="Courier New"/>
          <w:color w:val="000000"/>
          <w:sz w:val="18"/>
          <w:lang w:eastAsia="en-US"/>
        </w:rPr>
        <w:t xml:space="preserve"> result </w:t>
      </w:r>
      <w:r w:rsidRPr="00C11D15">
        <w:rPr>
          <w:rFonts w:ascii="Consolas" w:eastAsia="Times New Roman" w:hAnsi="Consolas" w:cs="Courier New"/>
          <w:color w:val="666600"/>
          <w:sz w:val="18"/>
          <w:lang w:eastAsia="en-US"/>
        </w:rPr>
        <w:t>=</w:t>
      </w:r>
      <w:r w:rsidRPr="00C11D15">
        <w:rPr>
          <w:rFonts w:ascii="Consolas" w:eastAsia="Times New Roman" w:hAnsi="Consolas" w:cs="Courier New"/>
          <w:color w:val="000000"/>
          <w:sz w:val="18"/>
          <w:lang w:eastAsia="en-US"/>
        </w:rPr>
        <w:t xml:space="preserve"> future</w:t>
      </w:r>
      <w:r w:rsidRPr="00C11D15">
        <w:rPr>
          <w:rFonts w:ascii="Consolas" w:eastAsia="Times New Roman" w:hAnsi="Consolas" w:cs="Courier New"/>
          <w:color w:val="666600"/>
          <w:sz w:val="18"/>
          <w:lang w:eastAsia="en-US"/>
        </w:rPr>
        <w:t>.</w:t>
      </w:r>
      <w:r w:rsidRPr="00C11D15">
        <w:rPr>
          <w:rFonts w:ascii="Consolas" w:eastAsia="Times New Roman" w:hAnsi="Consolas" w:cs="Courier New"/>
          <w:color w:val="0000FF"/>
          <w:sz w:val="18"/>
          <w:lang w:eastAsia="en-US"/>
        </w:rPr>
        <w:t>get</w:t>
      </w:r>
      <w:r w:rsidRPr="00C11D15">
        <w:rPr>
          <w:rFonts w:ascii="Consolas" w:eastAsia="Times New Roman" w:hAnsi="Consolas" w:cs="Courier New"/>
          <w:color w:val="666600"/>
          <w:sz w:val="18"/>
          <w:lang w:eastAsia="en-US"/>
        </w:rPr>
        <w:t>();</w:t>
      </w:r>
    </w:p>
    <w:p w14:paraId="77FEEC0A" w14:textId="77777777" w:rsidR="002810A2" w:rsidRPr="00C11D15" w:rsidRDefault="002810A2" w:rsidP="002810A2">
      <w:pPr>
        <w:pBdr>
          <w:top w:val="single" w:sz="2" w:space="2" w:color="888888"/>
          <w:left w:val="single" w:sz="2" w:space="2" w:color="888888"/>
          <w:bottom w:val="single" w:sz="2" w:space="2" w:color="888888"/>
          <w:right w:val="single" w:sz="2"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8"/>
          <w:lang w:eastAsia="en-US"/>
        </w:rPr>
      </w:pPr>
      <w:r w:rsidRPr="00C11D15">
        <w:rPr>
          <w:rFonts w:ascii="Consolas" w:eastAsia="Times New Roman" w:hAnsi="Consolas" w:cs="Courier New"/>
          <w:color w:val="000000"/>
          <w:sz w:val="18"/>
          <w:lang w:eastAsia="en-US"/>
        </w:rPr>
        <w:tab/>
        <w:t xml:space="preserve">   </w:t>
      </w:r>
      <w:r w:rsidRPr="00C11D15">
        <w:rPr>
          <w:rFonts w:ascii="Consolas" w:eastAsia="Times New Roman" w:hAnsi="Consolas" w:cs="Courier New"/>
          <w:color w:val="A604BE"/>
          <w:sz w:val="18"/>
          <w:lang w:eastAsia="en-US"/>
        </w:rPr>
        <w:t>System</w:t>
      </w:r>
      <w:r w:rsidRPr="00C11D15">
        <w:rPr>
          <w:rFonts w:ascii="Consolas" w:eastAsia="Times New Roman" w:hAnsi="Consolas" w:cs="Courier New"/>
          <w:color w:val="666600"/>
          <w:sz w:val="18"/>
          <w:lang w:eastAsia="en-US"/>
        </w:rPr>
        <w:t>.</w:t>
      </w:r>
      <w:r w:rsidRPr="00C11D15">
        <w:rPr>
          <w:rFonts w:ascii="Consolas" w:eastAsia="Times New Roman" w:hAnsi="Consolas" w:cs="Courier New"/>
          <w:color w:val="0000FF"/>
          <w:sz w:val="18"/>
          <w:lang w:eastAsia="en-US"/>
        </w:rPr>
        <w:t>out</w:t>
      </w:r>
      <w:r w:rsidRPr="00C11D15">
        <w:rPr>
          <w:rFonts w:ascii="Consolas" w:eastAsia="Times New Roman" w:hAnsi="Consolas" w:cs="Courier New"/>
          <w:color w:val="666600"/>
          <w:sz w:val="18"/>
          <w:lang w:eastAsia="en-US"/>
        </w:rPr>
        <w:t>.</w:t>
      </w:r>
      <w:r w:rsidRPr="00C11D15">
        <w:rPr>
          <w:rFonts w:ascii="Consolas" w:eastAsia="Times New Roman" w:hAnsi="Consolas" w:cs="Courier New"/>
          <w:color w:val="000000"/>
          <w:sz w:val="18"/>
          <w:lang w:eastAsia="en-US"/>
        </w:rPr>
        <w:t>println</w:t>
      </w:r>
      <w:r w:rsidRPr="00C11D15">
        <w:rPr>
          <w:rFonts w:ascii="Consolas" w:eastAsia="Times New Roman" w:hAnsi="Consolas" w:cs="Courier New"/>
          <w:color w:val="666600"/>
          <w:sz w:val="18"/>
          <w:lang w:eastAsia="en-US"/>
        </w:rPr>
        <w:t>(</w:t>
      </w:r>
      <w:r w:rsidRPr="00C11D15">
        <w:rPr>
          <w:rFonts w:ascii="Consolas" w:eastAsia="Times New Roman" w:hAnsi="Consolas" w:cs="Courier New"/>
          <w:color w:val="000000"/>
          <w:sz w:val="18"/>
          <w:lang w:eastAsia="en-US"/>
        </w:rPr>
        <w:t>result</w:t>
      </w:r>
      <w:r w:rsidRPr="00C11D15">
        <w:rPr>
          <w:rFonts w:ascii="Consolas" w:eastAsia="Times New Roman" w:hAnsi="Consolas" w:cs="Courier New"/>
          <w:color w:val="666600"/>
          <w:sz w:val="18"/>
          <w:lang w:eastAsia="en-US"/>
        </w:rPr>
        <w:t>);</w:t>
      </w:r>
    </w:p>
    <w:p w14:paraId="09B233AC" w14:textId="77777777" w:rsidR="002810A2" w:rsidRPr="00C11D15" w:rsidRDefault="002810A2" w:rsidP="002810A2">
      <w:pPr>
        <w:pBdr>
          <w:top w:val="single" w:sz="2" w:space="2" w:color="888888"/>
          <w:left w:val="single" w:sz="2" w:space="2" w:color="888888"/>
          <w:bottom w:val="single" w:sz="2" w:space="2" w:color="888888"/>
          <w:right w:val="single" w:sz="2"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8"/>
          <w:lang w:eastAsia="en-US"/>
        </w:rPr>
      </w:pPr>
      <w:r w:rsidRPr="00C11D15">
        <w:rPr>
          <w:rFonts w:ascii="Consolas" w:eastAsia="Times New Roman" w:hAnsi="Consolas" w:cs="Courier New"/>
          <w:color w:val="000000"/>
          <w:sz w:val="18"/>
          <w:lang w:eastAsia="en-US"/>
        </w:rPr>
        <w:t xml:space="preserve">   </w:t>
      </w:r>
      <w:r w:rsidRPr="00C11D15">
        <w:rPr>
          <w:rFonts w:ascii="Consolas" w:eastAsia="Times New Roman" w:hAnsi="Consolas" w:cs="Courier New"/>
          <w:color w:val="666600"/>
          <w:sz w:val="18"/>
          <w:lang w:eastAsia="en-US"/>
        </w:rPr>
        <w:t>}</w:t>
      </w:r>
    </w:p>
    <w:p w14:paraId="67A72F8E" w14:textId="6D683570" w:rsidR="002810A2" w:rsidRPr="00C11D15" w:rsidRDefault="002810A2" w:rsidP="002810A2">
      <w:pPr>
        <w:pBdr>
          <w:top w:val="single" w:sz="2" w:space="2" w:color="888888"/>
          <w:left w:val="single" w:sz="2" w:space="2" w:color="888888"/>
          <w:bottom w:val="single" w:sz="2" w:space="2" w:color="888888"/>
          <w:right w:val="single" w:sz="2"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18"/>
          <w:lang w:eastAsia="en-US"/>
        </w:rPr>
      </w:pPr>
      <w:r w:rsidRPr="00C11D15">
        <w:rPr>
          <w:rFonts w:ascii="Consolas" w:eastAsia="Times New Roman" w:hAnsi="Consolas" w:cs="Courier New"/>
          <w:color w:val="666600"/>
          <w:sz w:val="18"/>
          <w:lang w:eastAsia="en-US"/>
        </w:rPr>
        <w:t>}</w:t>
      </w:r>
      <w:r w:rsidRPr="00C11D15">
        <w:rPr>
          <w:rFonts w:ascii="Consolas" w:eastAsia="Times New Roman" w:hAnsi="Consolas" w:cs="Courier New"/>
          <w:color w:val="000000"/>
          <w:sz w:val="18"/>
          <w:lang w:eastAsia="en-US"/>
        </w:rPr>
        <w:t xml:space="preserve"> </w:t>
      </w:r>
    </w:p>
    <w:p w14:paraId="13D84476" w14:textId="77777777" w:rsidR="002810A2" w:rsidRDefault="002810A2" w:rsidP="002810A2"/>
    <w:p w14:paraId="6AC72F97" w14:textId="77777777" w:rsidR="002810A2" w:rsidRDefault="002810A2" w:rsidP="008151C9">
      <w:pPr>
        <w:pStyle w:val="Heading30"/>
      </w:pPr>
      <w:bookmarkStart w:id="118" w:name="_Toc2631511"/>
      <w:r w:rsidRPr="002025B3">
        <w:lastRenderedPageBreak/>
        <w:t>How to stop a thread in Java?</w:t>
      </w:r>
      <w:bookmarkEnd w:id="118"/>
    </w:p>
    <w:p w14:paraId="7679B40E" w14:textId="77777777" w:rsidR="00A72D75" w:rsidRDefault="002810A2" w:rsidP="002810A2">
      <w:r w:rsidRPr="002025B3">
        <w:t>There was some control methods in JDK 1.0 e.g</w:t>
      </w:r>
      <w:r w:rsidRPr="002025B3">
        <w:rPr>
          <w:b/>
        </w:rPr>
        <w:t>. stop(), suspend() and resume()</w:t>
      </w:r>
      <w:r>
        <w:t xml:space="preserve"> </w:t>
      </w:r>
      <w:r w:rsidRPr="002025B3">
        <w:t xml:space="preserve">which </w:t>
      </w:r>
      <w:r>
        <w:t>are deprecated.</w:t>
      </w:r>
    </w:p>
    <w:p w14:paraId="35FD7532" w14:textId="77777777" w:rsidR="00A72D75" w:rsidRDefault="00A72D75" w:rsidP="00CB6B61">
      <w:pPr>
        <w:spacing w:after="0"/>
      </w:pPr>
      <w:r>
        <w:t>We can do it in Two ways</w:t>
      </w:r>
    </w:p>
    <w:p w14:paraId="5785DF98" w14:textId="77777777" w:rsidR="00A72D75" w:rsidRPr="00A72D75" w:rsidRDefault="00A72D75" w:rsidP="005A3F0E">
      <w:pPr>
        <w:spacing w:after="0" w:line="240" w:lineRule="auto"/>
        <w:rPr>
          <w:b/>
          <w:i/>
        </w:rPr>
      </w:pPr>
      <w:r w:rsidRPr="00A72D75">
        <w:rPr>
          <w:b/>
          <w:i/>
        </w:rPr>
        <w:t xml:space="preserve">1.Using </w:t>
      </w:r>
      <w:r w:rsidRPr="00A72D75">
        <w:rPr>
          <w:b/>
          <w:i/>
          <w:color w:val="000000"/>
        </w:rPr>
        <w:t>interrupt()</w:t>
      </w:r>
    </w:p>
    <w:p w14:paraId="45DFC1A8" w14:textId="77777777" w:rsidR="00A72D75" w:rsidRDefault="00A72D75" w:rsidP="00A72D75">
      <w:pPr>
        <w:pStyle w:val="1Output"/>
        <w:rPr>
          <w:color w:val="4C483D" w:themeColor="text2"/>
        </w:rPr>
      </w:pPr>
      <w:r>
        <w:t>public</w:t>
      </w:r>
      <w:r>
        <w:rPr>
          <w:color w:val="000000"/>
        </w:rPr>
        <w:t xml:space="preserve"> </w:t>
      </w:r>
      <w:r>
        <w:t>class</w:t>
      </w:r>
      <w:r>
        <w:rPr>
          <w:color w:val="000000"/>
        </w:rPr>
        <w:t xml:space="preserve"> Demo {</w:t>
      </w:r>
    </w:p>
    <w:p w14:paraId="2761D277" w14:textId="45DBFCB2" w:rsidR="00A72D75" w:rsidRDefault="00A72D75" w:rsidP="00A72D75">
      <w:pPr>
        <w:pStyle w:val="1Output"/>
        <w:rPr>
          <w:color w:val="4C483D" w:themeColor="text2"/>
        </w:rPr>
      </w:pPr>
      <w:r>
        <w:rPr>
          <w:color w:val="000000"/>
        </w:rPr>
        <w:tab/>
      </w:r>
      <w:r>
        <w:t>public</w:t>
      </w:r>
      <w:r>
        <w:rPr>
          <w:color w:val="000000"/>
        </w:rPr>
        <w:t xml:space="preserve"> </w:t>
      </w:r>
      <w:r>
        <w:t>static</w:t>
      </w:r>
      <w:r>
        <w:rPr>
          <w:color w:val="000000"/>
        </w:rPr>
        <w:t xml:space="preserve"> </w:t>
      </w:r>
      <w:r>
        <w:t>void</w:t>
      </w:r>
      <w:r>
        <w:rPr>
          <w:color w:val="000000"/>
        </w:rPr>
        <w:t xml:space="preserve"> main(String[] </w:t>
      </w:r>
      <w:r>
        <w:rPr>
          <w:color w:val="6A3E3E"/>
        </w:rPr>
        <w:t>args</w:t>
      </w:r>
      <w:r>
        <w:rPr>
          <w:color w:val="000000"/>
        </w:rPr>
        <w:t xml:space="preserve">) </w:t>
      </w:r>
      <w:r>
        <w:t>throws</w:t>
      </w:r>
      <w:r>
        <w:rPr>
          <w:color w:val="000000"/>
        </w:rPr>
        <w:t xml:space="preserve">  Exception {</w:t>
      </w:r>
      <w:r>
        <w:rPr>
          <w:color w:val="000000"/>
        </w:rPr>
        <w:tab/>
        <w:t xml:space="preserve">    </w:t>
      </w:r>
    </w:p>
    <w:p w14:paraId="6ED3E7FC" w14:textId="77777777" w:rsidR="00A72D75" w:rsidRDefault="00A72D75" w:rsidP="00A72D75">
      <w:pPr>
        <w:pStyle w:val="1Output"/>
        <w:rPr>
          <w:color w:val="4C483D" w:themeColor="text2"/>
        </w:rPr>
      </w:pPr>
      <w:r>
        <w:rPr>
          <w:color w:val="000000"/>
        </w:rPr>
        <w:tab/>
        <w:t xml:space="preserve">    Runnable </w:t>
      </w:r>
      <w:r>
        <w:rPr>
          <w:color w:val="6A3E3E"/>
        </w:rPr>
        <w:t>runnable</w:t>
      </w:r>
      <w:r>
        <w:rPr>
          <w:color w:val="000000"/>
        </w:rPr>
        <w:t xml:space="preserve"> = ()-&gt;{</w:t>
      </w:r>
    </w:p>
    <w:p w14:paraId="527796B2" w14:textId="77777777" w:rsidR="00A72D75" w:rsidRDefault="00A72D75" w:rsidP="00A72D75">
      <w:pPr>
        <w:pStyle w:val="1Output"/>
        <w:rPr>
          <w:color w:val="4C483D" w:themeColor="text2"/>
        </w:rPr>
      </w:pPr>
      <w:r>
        <w:rPr>
          <w:color w:val="000000"/>
        </w:rPr>
        <w:tab/>
        <w:t xml:space="preserve">    </w:t>
      </w:r>
      <w:r>
        <w:rPr>
          <w:color w:val="000000"/>
        </w:rPr>
        <w:tab/>
        <w:t>System.</w:t>
      </w:r>
      <w:r>
        <w:rPr>
          <w:i/>
          <w:iCs/>
          <w:color w:val="0000C0"/>
        </w:rPr>
        <w:t>out</w:t>
      </w:r>
      <w:r>
        <w:rPr>
          <w:color w:val="000000"/>
        </w:rPr>
        <w:t>.println(</w:t>
      </w:r>
      <w:r>
        <w:rPr>
          <w:color w:val="2A00FF"/>
        </w:rPr>
        <w:t>"Running..."</w:t>
      </w:r>
      <w:r>
        <w:rPr>
          <w:color w:val="000000"/>
        </w:rPr>
        <w:t>);</w:t>
      </w:r>
    </w:p>
    <w:p w14:paraId="50DD1716" w14:textId="77777777" w:rsidR="00A72D75" w:rsidRDefault="00A72D75" w:rsidP="00A72D75">
      <w:pPr>
        <w:pStyle w:val="1Output"/>
        <w:rPr>
          <w:color w:val="4C483D" w:themeColor="text2"/>
        </w:rPr>
      </w:pPr>
      <w:r>
        <w:rPr>
          <w:color w:val="000000"/>
        </w:rPr>
        <w:tab/>
        <w:t xml:space="preserve">    </w:t>
      </w:r>
      <w:r>
        <w:rPr>
          <w:color w:val="000000"/>
        </w:rPr>
        <w:tab/>
      </w:r>
      <w:r>
        <w:t>try</w:t>
      </w:r>
      <w:r>
        <w:rPr>
          <w:color w:val="000000"/>
        </w:rPr>
        <w:t xml:space="preserve"> {</w:t>
      </w:r>
    </w:p>
    <w:p w14:paraId="4CCB7A76" w14:textId="77777777" w:rsidR="00A72D75" w:rsidRDefault="00A72D75" w:rsidP="00A72D75">
      <w:pPr>
        <w:pStyle w:val="1Output"/>
        <w:rPr>
          <w:color w:val="4C483D" w:themeColor="text2"/>
        </w:rPr>
      </w:pPr>
      <w:r>
        <w:rPr>
          <w:color w:val="000000"/>
        </w:rPr>
        <w:tab/>
      </w:r>
      <w:r>
        <w:rPr>
          <w:color w:val="000000"/>
        </w:rPr>
        <w:tab/>
      </w:r>
      <w:r>
        <w:rPr>
          <w:color w:val="000000"/>
        </w:rPr>
        <w:tab/>
      </w:r>
      <w:r>
        <w:rPr>
          <w:color w:val="000000"/>
        </w:rPr>
        <w:tab/>
        <w:t>Thread.</w:t>
      </w:r>
      <w:r>
        <w:rPr>
          <w:i/>
          <w:iCs/>
          <w:color w:val="000000"/>
        </w:rPr>
        <w:t>sleep</w:t>
      </w:r>
      <w:r>
        <w:rPr>
          <w:color w:val="000000"/>
        </w:rPr>
        <w:t>(5000);</w:t>
      </w:r>
    </w:p>
    <w:p w14:paraId="0A43CC69" w14:textId="685D50CF" w:rsidR="00A72D75" w:rsidRDefault="00A72D75" w:rsidP="00333C38">
      <w:pPr>
        <w:pStyle w:val="1Output"/>
        <w:rPr>
          <w:color w:val="4C483D" w:themeColor="text2"/>
        </w:rPr>
      </w:pPr>
      <w:r>
        <w:rPr>
          <w:color w:val="000000"/>
        </w:rPr>
        <w:tab/>
      </w:r>
      <w:r>
        <w:rPr>
          <w:color w:val="000000"/>
        </w:rPr>
        <w:tab/>
      </w:r>
      <w:r>
        <w:rPr>
          <w:color w:val="000000"/>
        </w:rPr>
        <w:tab/>
        <w:t xml:space="preserve">} </w:t>
      </w:r>
      <w:r>
        <w:t>catch</w:t>
      </w:r>
      <w:r>
        <w:rPr>
          <w:color w:val="000000"/>
        </w:rPr>
        <w:t xml:space="preserve"> (InterruptedException </w:t>
      </w:r>
      <w:r>
        <w:rPr>
          <w:color w:val="6A3E3E"/>
        </w:rPr>
        <w:t>e</w:t>
      </w:r>
      <w:r>
        <w:rPr>
          <w:color w:val="000000"/>
        </w:rPr>
        <w:t>) {</w:t>
      </w:r>
    </w:p>
    <w:p w14:paraId="66058686" w14:textId="77777777" w:rsidR="00A72D75" w:rsidRDefault="00A72D75" w:rsidP="00A72D75">
      <w:pPr>
        <w:pStyle w:val="1Output"/>
        <w:rPr>
          <w:color w:val="4C483D" w:themeColor="text2"/>
        </w:rPr>
      </w:pPr>
      <w:r>
        <w:rPr>
          <w:color w:val="000000"/>
        </w:rPr>
        <w:tab/>
      </w:r>
      <w:r>
        <w:rPr>
          <w:color w:val="000000"/>
        </w:rPr>
        <w:tab/>
      </w:r>
      <w:r>
        <w:rPr>
          <w:color w:val="000000"/>
        </w:rPr>
        <w:tab/>
      </w:r>
      <w:r>
        <w:rPr>
          <w:color w:val="000000"/>
        </w:rPr>
        <w:tab/>
      </w:r>
      <w:r>
        <w:rPr>
          <w:color w:val="6A3E3E"/>
        </w:rPr>
        <w:t>e</w:t>
      </w:r>
      <w:r>
        <w:rPr>
          <w:color w:val="000000"/>
        </w:rPr>
        <w:t>.printStackTrace();</w:t>
      </w:r>
    </w:p>
    <w:p w14:paraId="7D06AD39" w14:textId="77777777" w:rsidR="00A72D75" w:rsidRDefault="00A72D75" w:rsidP="00A72D75">
      <w:pPr>
        <w:pStyle w:val="1Output"/>
        <w:rPr>
          <w:color w:val="4C483D" w:themeColor="text2"/>
        </w:rPr>
      </w:pPr>
      <w:r>
        <w:rPr>
          <w:color w:val="000000"/>
        </w:rPr>
        <w:tab/>
      </w:r>
      <w:r>
        <w:rPr>
          <w:color w:val="000000"/>
        </w:rPr>
        <w:tab/>
      </w:r>
      <w:r>
        <w:rPr>
          <w:color w:val="000000"/>
        </w:rPr>
        <w:tab/>
        <w:t>}</w:t>
      </w:r>
    </w:p>
    <w:p w14:paraId="5124DFFE" w14:textId="18488D8D" w:rsidR="00A72D75" w:rsidRDefault="00A72D75" w:rsidP="00A72D75">
      <w:pPr>
        <w:pStyle w:val="1Output"/>
        <w:rPr>
          <w:color w:val="4C483D" w:themeColor="text2"/>
        </w:rPr>
      </w:pPr>
      <w:r>
        <w:rPr>
          <w:color w:val="000000"/>
        </w:rPr>
        <w:tab/>
        <w:t xml:space="preserve">    </w:t>
      </w:r>
      <w:r>
        <w:rPr>
          <w:color w:val="000000"/>
        </w:rPr>
        <w:tab/>
        <w:t>System.</w:t>
      </w:r>
      <w:r>
        <w:rPr>
          <w:i/>
          <w:iCs/>
          <w:color w:val="0000C0"/>
        </w:rPr>
        <w:t>out</w:t>
      </w:r>
      <w:r>
        <w:rPr>
          <w:color w:val="000000"/>
        </w:rPr>
        <w:t>.println(</w:t>
      </w:r>
      <w:r>
        <w:rPr>
          <w:color w:val="2A00FF"/>
        </w:rPr>
        <w:t>"I have Completed ..."</w:t>
      </w:r>
      <w:r>
        <w:rPr>
          <w:color w:val="000000"/>
        </w:rPr>
        <w:t>);</w:t>
      </w:r>
      <w:r>
        <w:rPr>
          <w:color w:val="000000"/>
        </w:rPr>
        <w:tab/>
        <w:t xml:space="preserve">    </w:t>
      </w:r>
      <w:r>
        <w:rPr>
          <w:color w:val="000000"/>
        </w:rPr>
        <w:tab/>
      </w:r>
    </w:p>
    <w:p w14:paraId="5B359F75" w14:textId="237A14D4" w:rsidR="00A72D75" w:rsidRDefault="00A72D75" w:rsidP="00A72D75">
      <w:pPr>
        <w:pStyle w:val="1Output"/>
        <w:rPr>
          <w:color w:val="4C483D" w:themeColor="text2"/>
        </w:rPr>
      </w:pPr>
      <w:r>
        <w:rPr>
          <w:color w:val="000000"/>
        </w:rPr>
        <w:tab/>
        <w:t xml:space="preserve">    };       </w:t>
      </w:r>
    </w:p>
    <w:p w14:paraId="33332079" w14:textId="77777777" w:rsidR="00A72D75" w:rsidRDefault="00A72D75" w:rsidP="00A72D75">
      <w:pPr>
        <w:pStyle w:val="1Output"/>
        <w:rPr>
          <w:color w:val="4C483D" w:themeColor="text2"/>
        </w:rPr>
      </w:pPr>
      <w:r>
        <w:rPr>
          <w:color w:val="000000"/>
        </w:rPr>
        <w:tab/>
        <w:t xml:space="preserve">    Thread </w:t>
      </w:r>
      <w:r>
        <w:rPr>
          <w:color w:val="6A3E3E"/>
        </w:rPr>
        <w:t>t1</w:t>
      </w:r>
      <w:r>
        <w:rPr>
          <w:color w:val="000000"/>
        </w:rPr>
        <w:t xml:space="preserve"> = </w:t>
      </w:r>
      <w:r>
        <w:t>new</w:t>
      </w:r>
      <w:r>
        <w:rPr>
          <w:color w:val="000000"/>
        </w:rPr>
        <w:t xml:space="preserve"> Thread(</w:t>
      </w:r>
      <w:r>
        <w:rPr>
          <w:color w:val="6A3E3E"/>
        </w:rPr>
        <w:t>runnable</w:t>
      </w:r>
      <w:r>
        <w:rPr>
          <w:color w:val="000000"/>
        </w:rPr>
        <w:t>);</w:t>
      </w:r>
    </w:p>
    <w:p w14:paraId="4B719B0C" w14:textId="77777777" w:rsidR="00A72D75" w:rsidRDefault="00A72D75" w:rsidP="00A72D75">
      <w:pPr>
        <w:pStyle w:val="1Output"/>
        <w:rPr>
          <w:color w:val="4C483D" w:themeColor="text2"/>
        </w:rPr>
      </w:pPr>
      <w:r>
        <w:rPr>
          <w:color w:val="000000"/>
        </w:rPr>
        <w:tab/>
        <w:t xml:space="preserve">    </w:t>
      </w:r>
      <w:r>
        <w:rPr>
          <w:color w:val="6A3E3E"/>
        </w:rPr>
        <w:t>t1</w:t>
      </w:r>
      <w:r>
        <w:rPr>
          <w:color w:val="000000"/>
        </w:rPr>
        <w:t>.start();</w:t>
      </w:r>
    </w:p>
    <w:p w14:paraId="6055F413" w14:textId="77777777" w:rsidR="00A72D75" w:rsidRDefault="00A72D75" w:rsidP="00A72D75">
      <w:pPr>
        <w:pStyle w:val="1Output"/>
        <w:rPr>
          <w:color w:val="4C483D" w:themeColor="text2"/>
        </w:rPr>
      </w:pPr>
      <w:r>
        <w:rPr>
          <w:color w:val="000000"/>
        </w:rPr>
        <w:tab/>
        <w:t xml:space="preserve">    </w:t>
      </w:r>
      <w:r>
        <w:rPr>
          <w:color w:val="6A3E3E"/>
        </w:rPr>
        <w:t>t1</w:t>
      </w:r>
      <w:r>
        <w:rPr>
          <w:color w:val="000000"/>
        </w:rPr>
        <w:t>.interrupt();</w:t>
      </w:r>
    </w:p>
    <w:p w14:paraId="5C815923" w14:textId="77777777" w:rsidR="00A72D75" w:rsidRDefault="00A72D75" w:rsidP="00A72D75">
      <w:pPr>
        <w:pStyle w:val="1Output"/>
        <w:rPr>
          <w:color w:val="4C483D" w:themeColor="text2"/>
        </w:rPr>
      </w:pPr>
      <w:r>
        <w:rPr>
          <w:color w:val="000000"/>
        </w:rPr>
        <w:tab/>
        <w:t>}</w:t>
      </w:r>
    </w:p>
    <w:p w14:paraId="6945848E" w14:textId="6B20CEBA" w:rsidR="00A72D75" w:rsidRDefault="00A72D75" w:rsidP="00A72D75">
      <w:pPr>
        <w:pStyle w:val="1Output"/>
        <w:rPr>
          <w:color w:val="000000"/>
        </w:rPr>
      </w:pPr>
      <w:r>
        <w:rPr>
          <w:color w:val="000000"/>
        </w:rPr>
        <w:t>}</w:t>
      </w:r>
    </w:p>
    <w:p w14:paraId="2AFB2A8E" w14:textId="77777777" w:rsidR="00A72D75" w:rsidRDefault="00A72D75" w:rsidP="00A72D75">
      <w:pPr>
        <w:pStyle w:val="1Output"/>
        <w:shd w:val="clear" w:color="auto" w:fill="000000" w:themeFill="text1"/>
        <w:rPr>
          <w:color w:val="4C483D" w:themeColor="text2"/>
        </w:rPr>
      </w:pPr>
      <w:r>
        <w:t>Running...</w:t>
      </w:r>
    </w:p>
    <w:p w14:paraId="009C63CE" w14:textId="77777777" w:rsidR="00A72D75" w:rsidRDefault="00A72D75" w:rsidP="00A72D75">
      <w:pPr>
        <w:pStyle w:val="1Output"/>
        <w:shd w:val="clear" w:color="auto" w:fill="000000" w:themeFill="text1"/>
        <w:rPr>
          <w:color w:val="4C483D" w:themeColor="text2"/>
        </w:rPr>
      </w:pPr>
      <w:r>
        <w:t>I have Completed ...</w:t>
      </w:r>
    </w:p>
    <w:p w14:paraId="0AAD7DA0" w14:textId="77777777" w:rsidR="00A72D75" w:rsidRDefault="00A72D75" w:rsidP="00A72D75">
      <w:pPr>
        <w:pStyle w:val="1Output"/>
        <w:shd w:val="clear" w:color="auto" w:fill="000000" w:themeFill="text1"/>
        <w:rPr>
          <w:color w:val="4C483D" w:themeColor="text2"/>
        </w:rPr>
      </w:pPr>
      <w:r>
        <w:rPr>
          <w:color w:val="0066CC"/>
          <w:u w:val="single"/>
        </w:rPr>
        <w:t>java.lang.InterruptedException</w:t>
      </w:r>
      <w:r>
        <w:rPr>
          <w:color w:val="FF0000"/>
        </w:rPr>
        <w:t>: sleep interrupted</w:t>
      </w:r>
    </w:p>
    <w:p w14:paraId="3CB927E9" w14:textId="77777777" w:rsidR="00A72D75" w:rsidRDefault="00A72D75" w:rsidP="00A72D75">
      <w:pPr>
        <w:pStyle w:val="1Output"/>
        <w:shd w:val="clear" w:color="auto" w:fill="000000" w:themeFill="text1"/>
        <w:rPr>
          <w:color w:val="4C483D" w:themeColor="text2"/>
        </w:rPr>
      </w:pPr>
      <w:r>
        <w:rPr>
          <w:color w:val="FF0000"/>
        </w:rPr>
        <w:tab/>
        <w:t>at java.lang.Thread.sleep(</w:t>
      </w:r>
      <w:r>
        <w:rPr>
          <w:color w:val="0066CC"/>
          <w:u w:val="single"/>
        </w:rPr>
        <w:t>Native Method</w:t>
      </w:r>
      <w:r>
        <w:rPr>
          <w:color w:val="FF0000"/>
        </w:rPr>
        <w:t>)</w:t>
      </w:r>
    </w:p>
    <w:p w14:paraId="263CF13F" w14:textId="77777777" w:rsidR="00A72D75" w:rsidRDefault="00A72D75" w:rsidP="00A72D75">
      <w:pPr>
        <w:pStyle w:val="1Output"/>
        <w:shd w:val="clear" w:color="auto" w:fill="000000" w:themeFill="text1"/>
        <w:rPr>
          <w:color w:val="4C483D" w:themeColor="text2"/>
        </w:rPr>
      </w:pPr>
      <w:r>
        <w:rPr>
          <w:color w:val="FF0000"/>
        </w:rPr>
        <w:tab/>
        <w:t>at Demo.lambda$0(</w:t>
      </w:r>
      <w:r>
        <w:rPr>
          <w:color w:val="0066CC"/>
          <w:u w:val="single"/>
        </w:rPr>
        <w:t>Demo.java:16</w:t>
      </w:r>
      <w:r>
        <w:rPr>
          <w:color w:val="FF0000"/>
        </w:rPr>
        <w:t>)</w:t>
      </w:r>
    </w:p>
    <w:p w14:paraId="0AFFC6B8" w14:textId="77777777" w:rsidR="00A72D75" w:rsidRDefault="00A72D75" w:rsidP="00A72D75">
      <w:pPr>
        <w:pStyle w:val="1Output"/>
        <w:shd w:val="clear" w:color="auto" w:fill="000000" w:themeFill="text1"/>
        <w:rPr>
          <w:color w:val="FF0000"/>
        </w:rPr>
      </w:pPr>
      <w:r>
        <w:rPr>
          <w:color w:val="FF0000"/>
        </w:rPr>
        <w:tab/>
        <w:t>at java.lang.Thread.run(</w:t>
      </w:r>
      <w:r>
        <w:rPr>
          <w:color w:val="0066CC"/>
          <w:u w:val="single"/>
        </w:rPr>
        <w:t>Thread.java:748</w:t>
      </w:r>
      <w:r>
        <w:rPr>
          <w:color w:val="FF0000"/>
        </w:rPr>
        <w:t>)</w:t>
      </w:r>
    </w:p>
    <w:p w14:paraId="1177499A" w14:textId="77777777" w:rsidR="00A72D75" w:rsidRPr="007033B3" w:rsidRDefault="00A72D75" w:rsidP="00A72D75">
      <w:pPr>
        <w:rPr>
          <w:b/>
          <w:color w:val="0070C0"/>
        </w:rPr>
      </w:pPr>
      <w:r w:rsidRPr="007033B3">
        <w:rPr>
          <w:b/>
          <w:color w:val="0070C0"/>
        </w:rPr>
        <w:t>In this case we can only stop Sleeping thread.</w:t>
      </w:r>
    </w:p>
    <w:p w14:paraId="284F5ABC" w14:textId="77777777" w:rsidR="00A72D75" w:rsidRDefault="007033B3" w:rsidP="00A72D75">
      <w:r>
        <w:t>2.</w:t>
      </w:r>
      <w:r w:rsidR="00675BCD" w:rsidRPr="00675BCD">
        <w:rPr>
          <w:rStyle w:val="1OutputChar"/>
          <w:color w:val="0070C0"/>
        </w:rPr>
        <w:t xml:space="preserve"> </w:t>
      </w:r>
      <w:r w:rsidR="00675BCD" w:rsidRPr="007033B3">
        <w:rPr>
          <w:rStyle w:val="1OutputChar"/>
          <w:color w:val="0070C0"/>
        </w:rPr>
        <w:t xml:space="preserve">volatile </w:t>
      </w:r>
      <w:r w:rsidR="00675BCD" w:rsidRPr="007033B3">
        <w:rPr>
          <w:rStyle w:val="1OutputChar"/>
          <w:color w:val="FF0000"/>
        </w:rPr>
        <w:t xml:space="preserve">boolean </w:t>
      </w:r>
      <w:r w:rsidR="00675BCD" w:rsidRPr="007033B3">
        <w:rPr>
          <w:rStyle w:val="1OutputChar"/>
          <w:color w:val="7030A0"/>
        </w:rPr>
        <w:t>variable</w:t>
      </w:r>
    </w:p>
    <w:p w14:paraId="0758A435" w14:textId="77777777" w:rsidR="007033B3" w:rsidRDefault="007033B3" w:rsidP="005A3F0E">
      <w:pPr>
        <w:spacing w:line="240" w:lineRule="auto"/>
      </w:pPr>
      <w:r>
        <w:t xml:space="preserve">In this case we need to use </w:t>
      </w:r>
      <w:r w:rsidRPr="007033B3">
        <w:rPr>
          <w:rStyle w:val="1OutputChar"/>
          <w:color w:val="0070C0"/>
        </w:rPr>
        <w:t xml:space="preserve">volatile </w:t>
      </w:r>
      <w:r w:rsidRPr="007033B3">
        <w:rPr>
          <w:rStyle w:val="1OutputChar"/>
          <w:color w:val="FF0000"/>
        </w:rPr>
        <w:t xml:space="preserve">boolean </w:t>
      </w:r>
      <w:r w:rsidRPr="007033B3">
        <w:rPr>
          <w:rStyle w:val="1OutputChar"/>
          <w:color w:val="7030A0"/>
        </w:rPr>
        <w:t>variable</w:t>
      </w:r>
      <w:r>
        <w:t>, &amp; we need to change value to TRUE if we want to stop a thread.</w:t>
      </w:r>
    </w:p>
    <w:p w14:paraId="6EA04AC9" w14:textId="77777777" w:rsidR="00C775E2" w:rsidRDefault="00C775E2" w:rsidP="005A3F0E">
      <w:pPr>
        <w:spacing w:after="0" w:line="240" w:lineRule="auto"/>
      </w:pPr>
      <w:r>
        <w:t>I have a server; I need it to Stop</w:t>
      </w:r>
    </w:p>
    <w:p w14:paraId="1661F071" w14:textId="77777777" w:rsidR="00C775E2" w:rsidRDefault="00C775E2" w:rsidP="00C775E2">
      <w:pPr>
        <w:pStyle w:val="1Output"/>
        <w:rPr>
          <w:color w:val="4C483D" w:themeColor="text2"/>
        </w:rPr>
      </w:pPr>
      <w:r>
        <w:rPr>
          <w:bCs/>
          <w:color w:val="7F0055"/>
        </w:rPr>
        <w:t>class</w:t>
      </w:r>
      <w:r>
        <w:t xml:space="preserve"> Server </w:t>
      </w:r>
      <w:r>
        <w:rPr>
          <w:bCs/>
          <w:color w:val="7F0055"/>
        </w:rPr>
        <w:t>implements</w:t>
      </w:r>
      <w:r>
        <w:t xml:space="preserve"> Runnable {</w:t>
      </w:r>
    </w:p>
    <w:p w14:paraId="4651D66C" w14:textId="77777777" w:rsidR="00C775E2" w:rsidRDefault="00C775E2" w:rsidP="00C775E2">
      <w:pPr>
        <w:pStyle w:val="1Output"/>
        <w:rPr>
          <w:color w:val="4C483D" w:themeColor="text2"/>
        </w:rPr>
      </w:pPr>
      <w:r>
        <w:tab/>
      </w:r>
      <w:r>
        <w:rPr>
          <w:bCs/>
          <w:color w:val="7F0055"/>
        </w:rPr>
        <w:t>private</w:t>
      </w:r>
      <w:r>
        <w:t xml:space="preserve"> </w:t>
      </w:r>
      <w:r>
        <w:rPr>
          <w:bCs/>
          <w:color w:val="7F0055"/>
        </w:rPr>
        <w:t>volatile</w:t>
      </w:r>
      <w:r>
        <w:t xml:space="preserve"> </w:t>
      </w:r>
      <w:r>
        <w:rPr>
          <w:bCs/>
          <w:color w:val="7F0055"/>
        </w:rPr>
        <w:t>boolean</w:t>
      </w:r>
      <w:r>
        <w:t xml:space="preserve"> </w:t>
      </w:r>
      <w:r>
        <w:rPr>
          <w:color w:val="0000C0"/>
        </w:rPr>
        <w:t>stop</w:t>
      </w:r>
      <w:r>
        <w:t xml:space="preserve"> = </w:t>
      </w:r>
      <w:r>
        <w:rPr>
          <w:bCs/>
          <w:color w:val="7F0055"/>
        </w:rPr>
        <w:t>false</w:t>
      </w:r>
      <w:r>
        <w:t>;</w:t>
      </w:r>
    </w:p>
    <w:p w14:paraId="4C9BCFFD" w14:textId="77777777" w:rsidR="00C775E2" w:rsidRDefault="00C775E2" w:rsidP="00C775E2">
      <w:pPr>
        <w:pStyle w:val="1Output"/>
        <w:rPr>
          <w:color w:val="4C483D" w:themeColor="text2"/>
        </w:rPr>
      </w:pPr>
    </w:p>
    <w:p w14:paraId="10870630" w14:textId="77777777" w:rsidR="00C775E2" w:rsidRDefault="00C775E2" w:rsidP="00C775E2">
      <w:pPr>
        <w:pStyle w:val="1Output"/>
        <w:rPr>
          <w:color w:val="4C483D" w:themeColor="text2"/>
        </w:rPr>
      </w:pPr>
      <w:r>
        <w:tab/>
      </w:r>
      <w:r>
        <w:rPr>
          <w:bCs/>
          <w:color w:val="7F0055"/>
        </w:rPr>
        <w:t>public</w:t>
      </w:r>
      <w:r>
        <w:t xml:space="preserve"> </w:t>
      </w:r>
      <w:r>
        <w:rPr>
          <w:bCs/>
          <w:color w:val="7F0055"/>
        </w:rPr>
        <w:t>void</w:t>
      </w:r>
      <w:r>
        <w:t xml:space="preserve"> run() {</w:t>
      </w:r>
    </w:p>
    <w:p w14:paraId="27051AC8" w14:textId="77777777" w:rsidR="00C775E2" w:rsidRDefault="00C775E2" w:rsidP="00C775E2">
      <w:pPr>
        <w:pStyle w:val="1Output"/>
        <w:rPr>
          <w:color w:val="4C483D" w:themeColor="text2"/>
        </w:rPr>
      </w:pPr>
      <w:r>
        <w:tab/>
      </w:r>
      <w:r>
        <w:tab/>
      </w:r>
      <w:r>
        <w:rPr>
          <w:bCs/>
          <w:color w:val="7F0055"/>
        </w:rPr>
        <w:t>while</w:t>
      </w:r>
      <w:r>
        <w:t xml:space="preserve"> (!</w:t>
      </w:r>
      <w:r>
        <w:rPr>
          <w:color w:val="0000C0"/>
        </w:rPr>
        <w:t>stop</w:t>
      </w:r>
      <w:r>
        <w:t>) {</w:t>
      </w:r>
    </w:p>
    <w:p w14:paraId="09E13F1B" w14:textId="77777777" w:rsidR="00C775E2" w:rsidRDefault="00C775E2" w:rsidP="00C775E2">
      <w:pPr>
        <w:pStyle w:val="1Output"/>
        <w:rPr>
          <w:color w:val="4C483D" w:themeColor="text2"/>
        </w:rPr>
      </w:pPr>
      <w:r>
        <w:tab/>
      </w:r>
      <w:r>
        <w:tab/>
      </w:r>
      <w:r>
        <w:tab/>
        <w:t>System.</w:t>
      </w:r>
      <w:r>
        <w:rPr>
          <w:bCs/>
          <w:i/>
          <w:iCs/>
          <w:color w:val="0000C0"/>
        </w:rPr>
        <w:t>out</w:t>
      </w:r>
      <w:r>
        <w:t>.println(</w:t>
      </w:r>
      <w:r>
        <w:rPr>
          <w:color w:val="2A00FF"/>
        </w:rPr>
        <w:t>"Server is running....."</w:t>
      </w:r>
      <w:r>
        <w:t>);</w:t>
      </w:r>
    </w:p>
    <w:p w14:paraId="213E971F" w14:textId="77777777" w:rsidR="00C775E2" w:rsidRDefault="00C775E2" w:rsidP="00C775E2">
      <w:pPr>
        <w:pStyle w:val="1Output"/>
        <w:rPr>
          <w:color w:val="4C483D" w:themeColor="text2"/>
        </w:rPr>
      </w:pPr>
      <w:r>
        <w:tab/>
      </w:r>
      <w:r>
        <w:tab/>
        <w:t>}</w:t>
      </w:r>
    </w:p>
    <w:p w14:paraId="79384F75" w14:textId="77777777" w:rsidR="00C775E2" w:rsidRDefault="00C775E2" w:rsidP="00C775E2">
      <w:pPr>
        <w:pStyle w:val="1Output"/>
        <w:rPr>
          <w:color w:val="4C483D" w:themeColor="text2"/>
        </w:rPr>
      </w:pPr>
      <w:r>
        <w:tab/>
      </w:r>
      <w:r>
        <w:tab/>
        <w:t>System.</w:t>
      </w:r>
      <w:r>
        <w:rPr>
          <w:bCs/>
          <w:i/>
          <w:iCs/>
          <w:color w:val="0000C0"/>
        </w:rPr>
        <w:t>out</w:t>
      </w:r>
      <w:r>
        <w:t>.println(</w:t>
      </w:r>
      <w:r>
        <w:rPr>
          <w:color w:val="2A00FF"/>
        </w:rPr>
        <w:t>"Server is stopped...."</w:t>
      </w:r>
      <w:r>
        <w:t>);</w:t>
      </w:r>
    </w:p>
    <w:p w14:paraId="2DEFC0D1" w14:textId="02A8D7BA" w:rsidR="00C775E2" w:rsidRDefault="00C775E2" w:rsidP="00C775E2">
      <w:pPr>
        <w:pStyle w:val="1Output"/>
        <w:rPr>
          <w:color w:val="4C483D" w:themeColor="text2"/>
        </w:rPr>
      </w:pPr>
      <w:r>
        <w:tab/>
        <w:t>}</w:t>
      </w:r>
    </w:p>
    <w:p w14:paraId="61C4D151" w14:textId="77777777" w:rsidR="00C775E2" w:rsidRDefault="00C775E2" w:rsidP="00C775E2">
      <w:pPr>
        <w:pStyle w:val="1Output"/>
        <w:rPr>
          <w:color w:val="4C483D" w:themeColor="text2"/>
        </w:rPr>
      </w:pPr>
      <w:r>
        <w:tab/>
      </w:r>
      <w:r>
        <w:rPr>
          <w:bCs/>
          <w:color w:val="7F0055"/>
        </w:rPr>
        <w:t>public</w:t>
      </w:r>
      <w:r>
        <w:t xml:space="preserve"> </w:t>
      </w:r>
      <w:r>
        <w:rPr>
          <w:bCs/>
          <w:color w:val="7F0055"/>
        </w:rPr>
        <w:t>void</w:t>
      </w:r>
      <w:r>
        <w:t xml:space="preserve"> stop() {</w:t>
      </w:r>
    </w:p>
    <w:p w14:paraId="569EEBEA" w14:textId="77777777" w:rsidR="00C775E2" w:rsidRDefault="00C775E2" w:rsidP="00C775E2">
      <w:pPr>
        <w:pStyle w:val="1Output"/>
        <w:rPr>
          <w:color w:val="4C483D" w:themeColor="text2"/>
        </w:rPr>
      </w:pPr>
      <w:r>
        <w:tab/>
      </w:r>
      <w:r>
        <w:tab/>
      </w:r>
      <w:r>
        <w:rPr>
          <w:color w:val="0000C0"/>
        </w:rPr>
        <w:t>stop</w:t>
      </w:r>
      <w:r>
        <w:t xml:space="preserve"> = </w:t>
      </w:r>
      <w:r>
        <w:rPr>
          <w:bCs/>
          <w:color w:val="7F0055"/>
        </w:rPr>
        <w:t>true</w:t>
      </w:r>
      <w:r>
        <w:t>;</w:t>
      </w:r>
    </w:p>
    <w:p w14:paraId="29CD4188" w14:textId="77777777" w:rsidR="00C775E2" w:rsidRDefault="00C775E2" w:rsidP="00C775E2">
      <w:pPr>
        <w:pStyle w:val="1Output"/>
        <w:rPr>
          <w:color w:val="4C483D" w:themeColor="text2"/>
        </w:rPr>
      </w:pPr>
      <w:r>
        <w:tab/>
        <w:t>}</w:t>
      </w:r>
    </w:p>
    <w:p w14:paraId="4257C9DC" w14:textId="77777777" w:rsidR="00C775E2" w:rsidRDefault="00C775E2" w:rsidP="00C775E2">
      <w:pPr>
        <w:pStyle w:val="1Output"/>
        <w:rPr>
          <w:color w:val="4C483D" w:themeColor="text2"/>
        </w:rPr>
      </w:pPr>
      <w:r>
        <w:t>}</w:t>
      </w:r>
    </w:p>
    <w:p w14:paraId="3CE7D364" w14:textId="77777777" w:rsidR="00C775E2" w:rsidRDefault="00C775E2" w:rsidP="00C775E2">
      <w:pPr>
        <w:pStyle w:val="1Output"/>
        <w:rPr>
          <w:color w:val="4C483D" w:themeColor="text2"/>
        </w:rPr>
      </w:pPr>
    </w:p>
    <w:p w14:paraId="24A56E55" w14:textId="77777777" w:rsidR="00C775E2" w:rsidRDefault="00C775E2" w:rsidP="00C775E2">
      <w:pPr>
        <w:pStyle w:val="1Output"/>
        <w:rPr>
          <w:color w:val="4C483D" w:themeColor="text2"/>
        </w:rPr>
      </w:pPr>
      <w:r>
        <w:rPr>
          <w:bCs/>
          <w:color w:val="7F0055"/>
        </w:rPr>
        <w:t>public</w:t>
      </w:r>
      <w:r>
        <w:t xml:space="preserve"> </w:t>
      </w:r>
      <w:r>
        <w:rPr>
          <w:bCs/>
          <w:color w:val="7F0055"/>
        </w:rPr>
        <w:t>class</w:t>
      </w:r>
      <w:r>
        <w:t xml:space="preserve"> Demo {</w:t>
      </w:r>
    </w:p>
    <w:p w14:paraId="798685E5" w14:textId="77777777" w:rsidR="00C775E2" w:rsidRDefault="00C775E2" w:rsidP="00C775E2">
      <w:pPr>
        <w:pStyle w:val="1Output"/>
        <w:rPr>
          <w:color w:val="4C483D" w:themeColor="text2"/>
        </w:rPr>
      </w:pPr>
      <w:r>
        <w:tab/>
      </w:r>
      <w:r>
        <w:rPr>
          <w:bCs/>
          <w:color w:val="7F0055"/>
        </w:rPr>
        <w:t>public</w:t>
      </w:r>
      <w:r>
        <w:t xml:space="preserve"> </w:t>
      </w:r>
      <w:r>
        <w:rPr>
          <w:bCs/>
          <w:color w:val="7F0055"/>
        </w:rPr>
        <w:t>static</w:t>
      </w:r>
      <w:r>
        <w:t xml:space="preserve"> </w:t>
      </w:r>
      <w:r>
        <w:rPr>
          <w:bCs/>
          <w:color w:val="7F0055"/>
        </w:rPr>
        <w:t>void</w:t>
      </w:r>
      <w:r>
        <w:t xml:space="preserve"> main(String[] </w:t>
      </w:r>
      <w:r>
        <w:rPr>
          <w:color w:val="6A3E3E"/>
        </w:rPr>
        <w:t>args</w:t>
      </w:r>
      <w:r>
        <w:t xml:space="preserve">) </w:t>
      </w:r>
      <w:r>
        <w:rPr>
          <w:bCs/>
          <w:color w:val="7F0055"/>
        </w:rPr>
        <w:t>throws</w:t>
      </w:r>
      <w:r>
        <w:t xml:space="preserve"> Exception {</w:t>
      </w:r>
    </w:p>
    <w:p w14:paraId="38CBAC49" w14:textId="77777777" w:rsidR="00C775E2" w:rsidRDefault="00C775E2" w:rsidP="00C775E2">
      <w:pPr>
        <w:pStyle w:val="1Output"/>
        <w:rPr>
          <w:color w:val="4C483D" w:themeColor="text2"/>
        </w:rPr>
      </w:pPr>
    </w:p>
    <w:p w14:paraId="789D3D5D" w14:textId="77777777" w:rsidR="00C775E2" w:rsidRDefault="00C775E2" w:rsidP="00C775E2">
      <w:pPr>
        <w:pStyle w:val="1Output"/>
        <w:rPr>
          <w:color w:val="4C483D" w:themeColor="text2"/>
        </w:rPr>
      </w:pPr>
      <w:r>
        <w:tab/>
      </w:r>
      <w:r>
        <w:tab/>
        <w:t xml:space="preserve">Server </w:t>
      </w:r>
      <w:r>
        <w:rPr>
          <w:color w:val="6A3E3E"/>
        </w:rPr>
        <w:t>myServer</w:t>
      </w:r>
      <w:r>
        <w:t xml:space="preserve"> = </w:t>
      </w:r>
      <w:r>
        <w:rPr>
          <w:bCs/>
          <w:color w:val="7F0055"/>
        </w:rPr>
        <w:t>new</w:t>
      </w:r>
      <w:r>
        <w:t xml:space="preserve"> Server();</w:t>
      </w:r>
    </w:p>
    <w:p w14:paraId="4348189D" w14:textId="77777777" w:rsidR="00C775E2" w:rsidRDefault="00C775E2" w:rsidP="00C775E2">
      <w:pPr>
        <w:pStyle w:val="1Output"/>
        <w:rPr>
          <w:color w:val="4C483D" w:themeColor="text2"/>
        </w:rPr>
      </w:pPr>
      <w:r>
        <w:tab/>
      </w:r>
      <w:r>
        <w:tab/>
        <w:t xml:space="preserve">Thread </w:t>
      </w:r>
      <w:r>
        <w:rPr>
          <w:color w:val="6A3E3E"/>
        </w:rPr>
        <w:t>t1</w:t>
      </w:r>
      <w:r>
        <w:t xml:space="preserve"> = </w:t>
      </w:r>
      <w:r>
        <w:rPr>
          <w:bCs/>
          <w:color w:val="7F0055"/>
        </w:rPr>
        <w:t>new</w:t>
      </w:r>
      <w:r>
        <w:t xml:space="preserve"> Thread(</w:t>
      </w:r>
      <w:r>
        <w:rPr>
          <w:color w:val="6A3E3E"/>
        </w:rPr>
        <w:t>myServer</w:t>
      </w:r>
      <w:r>
        <w:t xml:space="preserve">, </w:t>
      </w:r>
      <w:r>
        <w:rPr>
          <w:color w:val="2A00FF"/>
        </w:rPr>
        <w:t>"T1"</w:t>
      </w:r>
      <w:r>
        <w:t>);</w:t>
      </w:r>
    </w:p>
    <w:p w14:paraId="3FE51461" w14:textId="77777777" w:rsidR="00C775E2" w:rsidRDefault="00C775E2" w:rsidP="00C775E2">
      <w:pPr>
        <w:pStyle w:val="1Output"/>
        <w:rPr>
          <w:color w:val="4C483D" w:themeColor="text2"/>
        </w:rPr>
      </w:pPr>
      <w:r>
        <w:tab/>
      </w:r>
      <w:r>
        <w:tab/>
      </w:r>
      <w:r>
        <w:rPr>
          <w:color w:val="6A3E3E"/>
        </w:rPr>
        <w:t>t1</w:t>
      </w:r>
      <w:r>
        <w:t>.start();</w:t>
      </w:r>
    </w:p>
    <w:p w14:paraId="524BA2CE" w14:textId="77777777" w:rsidR="00C775E2" w:rsidRDefault="00C775E2" w:rsidP="00C775E2">
      <w:pPr>
        <w:pStyle w:val="1Output"/>
        <w:rPr>
          <w:color w:val="4C483D" w:themeColor="text2"/>
        </w:rPr>
      </w:pPr>
      <w:r>
        <w:tab/>
      </w:r>
      <w:r>
        <w:tab/>
      </w:r>
      <w:r>
        <w:rPr>
          <w:color w:val="3F7F5F"/>
        </w:rPr>
        <w:t>// Now, let's stop our Server thread</w:t>
      </w:r>
    </w:p>
    <w:p w14:paraId="3AB1A34F" w14:textId="77777777" w:rsidR="00C775E2" w:rsidRDefault="00C775E2" w:rsidP="00C775E2">
      <w:pPr>
        <w:pStyle w:val="1Output"/>
        <w:rPr>
          <w:color w:val="4C483D" w:themeColor="text2"/>
        </w:rPr>
      </w:pPr>
      <w:r>
        <w:tab/>
      </w:r>
      <w:r>
        <w:tab/>
        <w:t>System.</w:t>
      </w:r>
      <w:r>
        <w:rPr>
          <w:bCs/>
          <w:i/>
          <w:iCs/>
          <w:color w:val="0000C0"/>
        </w:rPr>
        <w:t>out</w:t>
      </w:r>
      <w:r>
        <w:t>.println(Thread.</w:t>
      </w:r>
      <w:r>
        <w:rPr>
          <w:i/>
          <w:iCs/>
        </w:rPr>
        <w:t>currentThread</w:t>
      </w:r>
      <w:r>
        <w:t xml:space="preserve">().getName() + </w:t>
      </w:r>
      <w:r>
        <w:rPr>
          <w:color w:val="2A00FF"/>
        </w:rPr>
        <w:t>" is stopping Server thread"</w:t>
      </w:r>
      <w:r>
        <w:t>);</w:t>
      </w:r>
    </w:p>
    <w:p w14:paraId="4BD2EBCF" w14:textId="77777777" w:rsidR="00C775E2" w:rsidRDefault="00C775E2" w:rsidP="00C775E2">
      <w:pPr>
        <w:pStyle w:val="1Output"/>
        <w:rPr>
          <w:color w:val="4C483D" w:themeColor="text2"/>
        </w:rPr>
      </w:pPr>
      <w:r>
        <w:tab/>
      </w:r>
      <w:r>
        <w:tab/>
        <w:t>TimeUnit.</w:t>
      </w:r>
      <w:r>
        <w:rPr>
          <w:bCs/>
          <w:i/>
          <w:iCs/>
          <w:color w:val="0000C0"/>
        </w:rPr>
        <w:t>MILLISECONDS</w:t>
      </w:r>
      <w:r>
        <w:t>.sleep(8);</w:t>
      </w:r>
    </w:p>
    <w:p w14:paraId="75AD436E" w14:textId="77777777" w:rsidR="00C775E2" w:rsidRDefault="00C775E2" w:rsidP="00C775E2">
      <w:pPr>
        <w:pStyle w:val="1Output"/>
        <w:rPr>
          <w:color w:val="4C483D" w:themeColor="text2"/>
        </w:rPr>
      </w:pPr>
      <w:r>
        <w:tab/>
      </w:r>
      <w:r>
        <w:tab/>
      </w:r>
      <w:r>
        <w:rPr>
          <w:color w:val="6A3E3E"/>
        </w:rPr>
        <w:t>myServer</w:t>
      </w:r>
      <w:r>
        <w:t>.stop();</w:t>
      </w:r>
    </w:p>
    <w:p w14:paraId="1300CDFF" w14:textId="77777777" w:rsidR="00C775E2" w:rsidRDefault="00C775E2" w:rsidP="00C775E2">
      <w:pPr>
        <w:pStyle w:val="1Output"/>
        <w:rPr>
          <w:color w:val="4C483D" w:themeColor="text2"/>
        </w:rPr>
      </w:pPr>
      <w:r>
        <w:tab/>
      </w:r>
      <w:r>
        <w:tab/>
      </w:r>
      <w:r>
        <w:rPr>
          <w:color w:val="3F7F5F"/>
        </w:rPr>
        <w:t>// Let's wait to see server thread stopped</w:t>
      </w:r>
    </w:p>
    <w:p w14:paraId="20EB6D01" w14:textId="77777777" w:rsidR="00C775E2" w:rsidRDefault="00C775E2" w:rsidP="00C775E2">
      <w:pPr>
        <w:pStyle w:val="1Output"/>
        <w:rPr>
          <w:color w:val="4C483D" w:themeColor="text2"/>
        </w:rPr>
      </w:pPr>
    </w:p>
    <w:p w14:paraId="02C19024" w14:textId="77777777" w:rsidR="00C775E2" w:rsidRDefault="00C775E2" w:rsidP="00C775E2">
      <w:pPr>
        <w:pStyle w:val="1Output"/>
        <w:rPr>
          <w:color w:val="4C483D" w:themeColor="text2"/>
        </w:rPr>
      </w:pPr>
      <w:r>
        <w:tab/>
      </w:r>
      <w:r>
        <w:tab/>
        <w:t>System.</w:t>
      </w:r>
      <w:r>
        <w:rPr>
          <w:bCs/>
          <w:i/>
          <w:iCs/>
          <w:color w:val="0000C0"/>
        </w:rPr>
        <w:t>out</w:t>
      </w:r>
      <w:r>
        <w:t>.println(Thread.</w:t>
      </w:r>
      <w:r>
        <w:rPr>
          <w:i/>
          <w:iCs/>
        </w:rPr>
        <w:t>currentThread</w:t>
      </w:r>
      <w:r>
        <w:t xml:space="preserve">().getName() + </w:t>
      </w:r>
      <w:r>
        <w:rPr>
          <w:color w:val="2A00FF"/>
        </w:rPr>
        <w:t>" is finished now"</w:t>
      </w:r>
      <w:r>
        <w:t>);</w:t>
      </w:r>
    </w:p>
    <w:p w14:paraId="56C36136" w14:textId="77777777" w:rsidR="00C775E2" w:rsidRDefault="00C775E2" w:rsidP="00C775E2">
      <w:pPr>
        <w:pStyle w:val="1Output"/>
        <w:rPr>
          <w:color w:val="4C483D" w:themeColor="text2"/>
        </w:rPr>
      </w:pPr>
      <w:r>
        <w:tab/>
        <w:t>}</w:t>
      </w:r>
    </w:p>
    <w:p w14:paraId="20752DF0" w14:textId="77777777" w:rsidR="00C775E2" w:rsidRDefault="00C775E2" w:rsidP="00C775E2">
      <w:pPr>
        <w:pStyle w:val="1Output"/>
      </w:pPr>
      <w:r>
        <w:t>}</w:t>
      </w:r>
    </w:p>
    <w:p w14:paraId="4A700815" w14:textId="0D8471B9" w:rsidR="002810A2" w:rsidRDefault="00C775E2" w:rsidP="00FE62BF">
      <w:pPr>
        <w:spacing w:line="240" w:lineRule="auto"/>
      </w:pPr>
      <w:r>
        <w:t>Actually we are not stoping the Thread, we just coming out of the run()</w:t>
      </w:r>
      <w:r w:rsidR="002810A2" w:rsidRPr="002025B3">
        <w:t>.</w:t>
      </w:r>
      <w:r w:rsidR="002810A2" w:rsidRPr="002025B3">
        <w:br/>
      </w:r>
    </w:p>
    <w:p w14:paraId="46F2FACD" w14:textId="22CB8E4F" w:rsidR="00844FE1" w:rsidRDefault="002810A2" w:rsidP="002810A2">
      <w:bookmarkStart w:id="119" w:name="_Toc2631512"/>
      <w:r w:rsidRPr="009E3752">
        <w:rPr>
          <w:rStyle w:val="Heading3Char0"/>
        </w:rPr>
        <w:lastRenderedPageBreak/>
        <w:t>Why wait, notify and notifyAll are not inside thread class?</w:t>
      </w:r>
      <w:bookmarkEnd w:id="119"/>
      <w:r w:rsidRPr="009E3752">
        <w:br/>
        <w:t xml:space="preserve">Java provides lock at object level not at thread level. Every object has lock, which is acquired by thread. Now if thread needs to wait for certain lock it make sense to call wait() on that object rather than on that thread. </w:t>
      </w:r>
    </w:p>
    <w:p w14:paraId="728C56E6" w14:textId="5789ACB2" w:rsidR="002810A2" w:rsidRDefault="002810A2" w:rsidP="004C440B">
      <w:pPr>
        <w:spacing w:after="0"/>
      </w:pPr>
      <w:r w:rsidRPr="009E3752">
        <w:t>Had wait() method declared on Thread class, it was not clear that for which lock thread was waiting. In short, since wait, notify and notifyAll operate at lock level, it make sense to defined it on object class because lock belongs to object</w:t>
      </w:r>
      <w:r>
        <w:t>.</w:t>
      </w:r>
    </w:p>
    <w:p w14:paraId="57B31DA0" w14:textId="77777777" w:rsidR="00D62F32" w:rsidRDefault="00D62F32" w:rsidP="002810A2"/>
    <w:p w14:paraId="0CEE99E3" w14:textId="77777777" w:rsidR="00B73AAD" w:rsidRPr="00B73AAD" w:rsidRDefault="00A90FDC" w:rsidP="008151C9">
      <w:pPr>
        <w:pStyle w:val="Heading30"/>
        <w:rPr>
          <w:rStyle w:val="Heading3Char0"/>
          <w:b/>
        </w:rPr>
      </w:pPr>
      <w:bookmarkStart w:id="120" w:name="_Toc2631513"/>
      <w:r w:rsidRPr="00B73AAD">
        <w:rPr>
          <w:rStyle w:val="Heading3Char0"/>
          <w:b/>
        </w:rPr>
        <w:t xml:space="preserve">What is the difference between </w:t>
      </w:r>
      <w:r w:rsidR="00FD4AB1" w:rsidRPr="00B73AAD">
        <w:rPr>
          <w:rStyle w:val="Heading3Char0"/>
          <w:b/>
        </w:rPr>
        <w:t>Deadlock, Starvation, and Livelock?</w:t>
      </w:r>
      <w:bookmarkEnd w:id="120"/>
    </w:p>
    <w:p w14:paraId="38925555" w14:textId="77777777" w:rsidR="00FD4AB1" w:rsidRDefault="00FD4AB1" w:rsidP="00B73AAD">
      <w:pPr>
        <w:rPr>
          <w:b/>
          <w:color w:val="FF0000"/>
        </w:rPr>
      </w:pPr>
      <w:r w:rsidRPr="00FD4AB1">
        <w:rPr>
          <w:b/>
        </w:rPr>
        <w:t>Deadlock</w:t>
      </w:r>
      <w:r w:rsidRPr="00FD4AB1">
        <w:t xml:space="preserve">: </w:t>
      </w:r>
      <w:r>
        <w:t>is</w:t>
      </w:r>
      <w:r w:rsidRPr="00FD4AB1">
        <w:t xml:space="preserve"> a situation where two more threads are blocked because of waiting for each other forever.</w:t>
      </w:r>
      <w:r>
        <w:t xml:space="preserve">one of the possible situation is </w:t>
      </w:r>
      <w:r w:rsidRPr="00FD4AB1">
        <w:rPr>
          <w:b/>
          <w:color w:val="FF0000"/>
        </w:rPr>
        <w:t>nested Synchronized blocks</w:t>
      </w:r>
      <w:r w:rsidR="00B73AAD">
        <w:rPr>
          <w:b/>
          <w:color w:val="FF0000"/>
        </w:rPr>
        <w:t>.</w:t>
      </w:r>
    </w:p>
    <w:p w14:paraId="60E07CBD" w14:textId="50802FAB" w:rsidR="00B73AAD" w:rsidRDefault="001A7760" w:rsidP="004C440B">
      <w:pPr>
        <w:spacing w:after="0" w:line="240" w:lineRule="auto"/>
        <w:rPr>
          <w:rStyle w:val="2SyntaxChar"/>
        </w:rPr>
      </w:pPr>
      <w:r>
        <w:rPr>
          <w:shd w:val="clear" w:color="auto" w:fill="FFFFFF"/>
        </w:rPr>
        <w:t xml:space="preserve">To create simple </w:t>
      </w:r>
      <w:r w:rsidRPr="001A7760">
        <w:rPr>
          <w:shd w:val="clear" w:color="auto" w:fill="FFFFFF"/>
        </w:rPr>
        <w:t>deadlock situation for a servlet</w:t>
      </w:r>
      <w:r>
        <w:rPr>
          <w:shd w:val="clear" w:color="auto" w:fill="FFFFFF"/>
        </w:rPr>
        <w:t>, just place</w:t>
      </w:r>
      <w:r w:rsidR="00B73AAD">
        <w:rPr>
          <w:shd w:val="clear" w:color="auto" w:fill="FFFFFF"/>
        </w:rPr>
        <w:t> </w:t>
      </w:r>
      <w:r w:rsidR="00B73AAD" w:rsidRPr="00D62F32">
        <w:rPr>
          <w:rStyle w:val="3BlueChar"/>
        </w:rPr>
        <w:t>doPost()</w:t>
      </w:r>
      <w:r w:rsidR="00B73AAD">
        <w:rPr>
          <w:shd w:val="clear" w:color="auto" w:fill="FFFFFF"/>
        </w:rPr>
        <w:t> method inside </w:t>
      </w:r>
      <w:r w:rsidR="00B73AAD" w:rsidRPr="00D62F32">
        <w:rPr>
          <w:rStyle w:val="3BlueChar"/>
        </w:rPr>
        <w:t>doGet()</w:t>
      </w:r>
      <w:r w:rsidR="00B73AAD">
        <w:rPr>
          <w:shd w:val="clear" w:color="auto" w:fill="FFFFFF"/>
        </w:rPr>
        <w:t> an</w:t>
      </w:r>
      <w:r w:rsidR="00BE5409">
        <w:rPr>
          <w:shd w:val="clear" w:color="auto" w:fill="FFFFFF"/>
        </w:rPr>
        <w:t xml:space="preserve">d </w:t>
      </w:r>
      <w:r w:rsidR="00BE5409" w:rsidRPr="00D62F32">
        <w:rPr>
          <w:rStyle w:val="2SyntaxChar"/>
        </w:rPr>
        <w:t>doGet()</w:t>
      </w:r>
      <w:r w:rsidR="00D62F32">
        <w:rPr>
          <w:rStyle w:val="2SyntaxChar"/>
        </w:rPr>
        <w:t xml:space="preserve"> </w:t>
      </w:r>
      <w:r w:rsidR="00BE5409">
        <w:rPr>
          <w:shd w:val="clear" w:color="auto" w:fill="FFFFFF"/>
        </w:rPr>
        <w:t xml:space="preserve">method inside </w:t>
      </w:r>
      <w:r w:rsidR="00BE5409" w:rsidRPr="00D62F32">
        <w:rPr>
          <w:rStyle w:val="2SyntaxChar"/>
        </w:rPr>
        <w:t>doPost().</w:t>
      </w:r>
    </w:p>
    <w:p w14:paraId="64687481" w14:textId="3BD8CC82" w:rsidR="00671D91" w:rsidRDefault="00671D91" w:rsidP="00671D91">
      <w:pPr>
        <w:pStyle w:val="Output"/>
        <w:rPr>
          <w:color w:val="4C483D" w:themeColor="text2"/>
        </w:rPr>
      </w:pPr>
      <w:r>
        <w:t>public</w:t>
      </w:r>
      <w:r>
        <w:rPr>
          <w:color w:val="000000"/>
        </w:rPr>
        <w:t xml:space="preserve"> </w:t>
      </w:r>
      <w:r>
        <w:t>class</w:t>
      </w:r>
      <w:r>
        <w:rPr>
          <w:color w:val="000000"/>
        </w:rPr>
        <w:t xml:space="preserve"> </w:t>
      </w:r>
      <w:r>
        <w:rPr>
          <w:color w:val="6A3E3E"/>
        </w:rPr>
        <w:t>Business</w:t>
      </w:r>
      <w:r>
        <w:rPr>
          <w:color w:val="000000"/>
        </w:rPr>
        <w:t xml:space="preserve"> {</w:t>
      </w:r>
    </w:p>
    <w:p w14:paraId="164A5853" w14:textId="77777777" w:rsidR="00671D91" w:rsidRDefault="00671D91" w:rsidP="00671D91">
      <w:pPr>
        <w:pStyle w:val="Output"/>
        <w:rPr>
          <w:color w:val="4C483D" w:themeColor="text2"/>
        </w:rPr>
      </w:pPr>
      <w:r>
        <w:rPr>
          <w:color w:val="000000"/>
        </w:rPr>
        <w:tab/>
      </w:r>
      <w:r>
        <w:t>private</w:t>
      </w:r>
      <w:r>
        <w:rPr>
          <w:color w:val="000000"/>
        </w:rPr>
        <w:t xml:space="preserve"> Object </w:t>
      </w:r>
      <w:r>
        <w:rPr>
          <w:color w:val="0000C0"/>
        </w:rPr>
        <w:t>lock1</w:t>
      </w:r>
      <w:r>
        <w:rPr>
          <w:color w:val="000000"/>
        </w:rPr>
        <w:t xml:space="preserve"> = </w:t>
      </w:r>
      <w:r>
        <w:t>new</w:t>
      </w:r>
      <w:r>
        <w:rPr>
          <w:color w:val="000000"/>
        </w:rPr>
        <w:t xml:space="preserve"> Object();</w:t>
      </w:r>
    </w:p>
    <w:p w14:paraId="3D2B2B5D" w14:textId="77777777" w:rsidR="00671D91" w:rsidRDefault="00671D91" w:rsidP="00671D91">
      <w:pPr>
        <w:pStyle w:val="Output"/>
        <w:rPr>
          <w:color w:val="4C483D" w:themeColor="text2"/>
        </w:rPr>
      </w:pPr>
      <w:r>
        <w:rPr>
          <w:color w:val="000000"/>
        </w:rPr>
        <w:tab/>
      </w:r>
      <w:r>
        <w:t>private</w:t>
      </w:r>
      <w:r>
        <w:rPr>
          <w:color w:val="000000"/>
        </w:rPr>
        <w:t xml:space="preserve"> </w:t>
      </w:r>
      <w:r>
        <w:rPr>
          <w:color w:val="000000"/>
          <w:u w:val="single"/>
        </w:rPr>
        <w:t>Object</w:t>
      </w:r>
      <w:r>
        <w:rPr>
          <w:color w:val="000000"/>
        </w:rPr>
        <w:t xml:space="preserve"> </w:t>
      </w:r>
      <w:r>
        <w:rPr>
          <w:color w:val="0000C0"/>
        </w:rPr>
        <w:t>lock2</w:t>
      </w:r>
      <w:r>
        <w:rPr>
          <w:color w:val="000000"/>
        </w:rPr>
        <w:t xml:space="preserve"> = </w:t>
      </w:r>
      <w:r>
        <w:t>new</w:t>
      </w:r>
      <w:r>
        <w:rPr>
          <w:color w:val="000000"/>
        </w:rPr>
        <w:t xml:space="preserve"> Object();</w:t>
      </w:r>
    </w:p>
    <w:p w14:paraId="3C2B6601" w14:textId="77777777" w:rsidR="00671D91" w:rsidRDefault="00671D91" w:rsidP="00671D91">
      <w:pPr>
        <w:pStyle w:val="Output"/>
        <w:rPr>
          <w:color w:val="4C483D" w:themeColor="text2"/>
        </w:rPr>
      </w:pPr>
    </w:p>
    <w:p w14:paraId="67F4F852" w14:textId="77777777" w:rsidR="00671D91" w:rsidRDefault="00671D91" w:rsidP="00671D91">
      <w:pPr>
        <w:pStyle w:val="Output"/>
        <w:rPr>
          <w:color w:val="4C483D" w:themeColor="text2"/>
        </w:rPr>
      </w:pPr>
      <w:r>
        <w:rPr>
          <w:color w:val="000000"/>
        </w:rPr>
        <w:tab/>
      </w:r>
      <w:r>
        <w:t>public</w:t>
      </w:r>
      <w:r>
        <w:rPr>
          <w:color w:val="000000"/>
        </w:rPr>
        <w:t xml:space="preserve"> </w:t>
      </w:r>
      <w:r>
        <w:t>void</w:t>
      </w:r>
      <w:r>
        <w:rPr>
          <w:color w:val="000000"/>
        </w:rPr>
        <w:t xml:space="preserve"> foo() </w:t>
      </w:r>
      <w:r>
        <w:t>throws</w:t>
      </w:r>
      <w:r>
        <w:rPr>
          <w:color w:val="000000"/>
        </w:rPr>
        <w:t xml:space="preserve"> InterruptedException {</w:t>
      </w:r>
    </w:p>
    <w:p w14:paraId="3BE75854" w14:textId="77777777" w:rsidR="00671D91" w:rsidRDefault="00671D91" w:rsidP="00671D91">
      <w:pPr>
        <w:pStyle w:val="Output"/>
        <w:rPr>
          <w:color w:val="4C483D" w:themeColor="text2"/>
        </w:rPr>
      </w:pPr>
      <w:r>
        <w:rPr>
          <w:color w:val="000000"/>
        </w:rPr>
        <w:tab/>
      </w:r>
      <w:r>
        <w:rPr>
          <w:color w:val="000000"/>
        </w:rPr>
        <w:tab/>
      </w:r>
      <w:r>
        <w:t>synchronized</w:t>
      </w:r>
      <w:r>
        <w:rPr>
          <w:color w:val="000000"/>
        </w:rPr>
        <w:t xml:space="preserve"> (</w:t>
      </w:r>
      <w:r>
        <w:rPr>
          <w:color w:val="0000C0"/>
        </w:rPr>
        <w:t>lock1</w:t>
      </w:r>
      <w:r>
        <w:rPr>
          <w:color w:val="000000"/>
        </w:rPr>
        <w:t>) {</w:t>
      </w:r>
    </w:p>
    <w:p w14:paraId="35344FA1" w14:textId="77777777" w:rsidR="00671D91" w:rsidRDefault="00671D91" w:rsidP="00671D91">
      <w:pPr>
        <w:pStyle w:val="Output"/>
        <w:rPr>
          <w:color w:val="4C483D" w:themeColor="text2"/>
        </w:rPr>
      </w:pPr>
      <w:r>
        <w:rPr>
          <w:color w:val="000000"/>
        </w:rPr>
        <w:tab/>
      </w:r>
      <w:r>
        <w:rPr>
          <w:color w:val="000000"/>
        </w:rPr>
        <w:tab/>
      </w:r>
      <w:r>
        <w:rPr>
          <w:color w:val="000000"/>
        </w:rPr>
        <w:tab/>
        <w:t>Thread.</w:t>
      </w:r>
      <w:r>
        <w:rPr>
          <w:i/>
          <w:iCs/>
          <w:color w:val="000000"/>
        </w:rPr>
        <w:t>sleep</w:t>
      </w:r>
      <w:r>
        <w:rPr>
          <w:color w:val="000000"/>
        </w:rPr>
        <w:t>(5000);</w:t>
      </w:r>
    </w:p>
    <w:p w14:paraId="32DFA769" w14:textId="77777777" w:rsidR="00671D91" w:rsidRDefault="00671D91" w:rsidP="00671D91">
      <w:pPr>
        <w:pStyle w:val="Output"/>
        <w:rPr>
          <w:color w:val="4C483D" w:themeColor="text2"/>
        </w:rPr>
      </w:pPr>
      <w:r>
        <w:rPr>
          <w:color w:val="000000"/>
        </w:rPr>
        <w:tab/>
      </w:r>
      <w:r>
        <w:rPr>
          <w:color w:val="000000"/>
        </w:rPr>
        <w:tab/>
      </w:r>
      <w:r>
        <w:rPr>
          <w:color w:val="000000"/>
        </w:rPr>
        <w:tab/>
      </w:r>
      <w:r>
        <w:t>synchronized</w:t>
      </w:r>
      <w:r>
        <w:rPr>
          <w:color w:val="000000"/>
        </w:rPr>
        <w:t xml:space="preserve"> (</w:t>
      </w:r>
      <w:r>
        <w:rPr>
          <w:color w:val="0000C0"/>
        </w:rPr>
        <w:t>lock2</w:t>
      </w:r>
      <w:r>
        <w:rPr>
          <w:color w:val="000000"/>
        </w:rPr>
        <w:t>) {</w:t>
      </w:r>
    </w:p>
    <w:p w14:paraId="49262B67" w14:textId="77777777" w:rsidR="00671D91" w:rsidRDefault="00671D91" w:rsidP="00671D91">
      <w:pPr>
        <w:pStyle w:val="Output"/>
        <w:rPr>
          <w:color w:val="4C483D" w:themeColor="text2"/>
        </w:rPr>
      </w:pPr>
      <w:r>
        <w:rPr>
          <w:color w:val="000000"/>
        </w:rPr>
        <w:tab/>
      </w:r>
      <w:r>
        <w:rPr>
          <w:color w:val="000000"/>
        </w:rPr>
        <w:tab/>
      </w:r>
      <w:r>
        <w:rPr>
          <w:color w:val="000000"/>
        </w:rPr>
        <w:tab/>
      </w:r>
      <w:r>
        <w:rPr>
          <w:color w:val="000000"/>
        </w:rPr>
        <w:tab/>
        <w:t>System.</w:t>
      </w:r>
      <w:r>
        <w:rPr>
          <w:i/>
          <w:iCs/>
          <w:color w:val="0000C0"/>
        </w:rPr>
        <w:t>out</w:t>
      </w:r>
      <w:r>
        <w:rPr>
          <w:color w:val="000000"/>
        </w:rPr>
        <w:t>.println(</w:t>
      </w:r>
      <w:r>
        <w:rPr>
          <w:color w:val="2A00FF"/>
        </w:rPr>
        <w:t>"foo"</w:t>
      </w:r>
      <w:r>
        <w:rPr>
          <w:color w:val="000000"/>
        </w:rPr>
        <w:t>);</w:t>
      </w:r>
    </w:p>
    <w:p w14:paraId="585BFA77" w14:textId="77777777" w:rsidR="00671D91" w:rsidRDefault="00671D91" w:rsidP="00671D91">
      <w:pPr>
        <w:pStyle w:val="Output"/>
        <w:rPr>
          <w:color w:val="4C483D" w:themeColor="text2"/>
        </w:rPr>
      </w:pPr>
      <w:r>
        <w:rPr>
          <w:color w:val="000000"/>
        </w:rPr>
        <w:tab/>
      </w:r>
      <w:r>
        <w:rPr>
          <w:color w:val="000000"/>
        </w:rPr>
        <w:tab/>
      </w:r>
      <w:r>
        <w:rPr>
          <w:color w:val="000000"/>
        </w:rPr>
        <w:tab/>
        <w:t>}</w:t>
      </w:r>
    </w:p>
    <w:p w14:paraId="5BA47E39" w14:textId="77777777" w:rsidR="00671D91" w:rsidRDefault="00671D91" w:rsidP="00671D91">
      <w:pPr>
        <w:pStyle w:val="Output"/>
        <w:rPr>
          <w:color w:val="4C483D" w:themeColor="text2"/>
        </w:rPr>
      </w:pPr>
      <w:r>
        <w:rPr>
          <w:color w:val="000000"/>
        </w:rPr>
        <w:tab/>
      </w:r>
      <w:r>
        <w:rPr>
          <w:color w:val="000000"/>
        </w:rPr>
        <w:tab/>
        <w:t>}</w:t>
      </w:r>
    </w:p>
    <w:p w14:paraId="508B2620" w14:textId="77777777" w:rsidR="00671D91" w:rsidRDefault="00671D91" w:rsidP="00671D91">
      <w:pPr>
        <w:pStyle w:val="Output"/>
        <w:rPr>
          <w:color w:val="4C483D" w:themeColor="text2"/>
        </w:rPr>
      </w:pPr>
      <w:r>
        <w:rPr>
          <w:color w:val="000000"/>
        </w:rPr>
        <w:tab/>
        <w:t>}</w:t>
      </w:r>
    </w:p>
    <w:p w14:paraId="0542762A" w14:textId="77777777" w:rsidR="00671D91" w:rsidRDefault="00671D91" w:rsidP="00671D91">
      <w:pPr>
        <w:pStyle w:val="Output"/>
        <w:rPr>
          <w:color w:val="4C483D" w:themeColor="text2"/>
        </w:rPr>
      </w:pPr>
    </w:p>
    <w:p w14:paraId="61BBE93F" w14:textId="77777777" w:rsidR="00671D91" w:rsidRDefault="00671D91" w:rsidP="00671D91">
      <w:pPr>
        <w:pStyle w:val="Output"/>
        <w:rPr>
          <w:color w:val="4C483D" w:themeColor="text2"/>
        </w:rPr>
      </w:pPr>
      <w:r>
        <w:rPr>
          <w:color w:val="000000"/>
        </w:rPr>
        <w:tab/>
      </w:r>
      <w:r>
        <w:t>public</w:t>
      </w:r>
      <w:r>
        <w:rPr>
          <w:color w:val="000000"/>
        </w:rPr>
        <w:t xml:space="preserve"> </w:t>
      </w:r>
      <w:r>
        <w:t>void</w:t>
      </w:r>
      <w:r>
        <w:rPr>
          <w:color w:val="000000"/>
        </w:rPr>
        <w:t xml:space="preserve"> bar() </w:t>
      </w:r>
      <w:r>
        <w:t>throws</w:t>
      </w:r>
      <w:r>
        <w:rPr>
          <w:color w:val="000000"/>
        </w:rPr>
        <w:t xml:space="preserve"> InterruptedException {</w:t>
      </w:r>
    </w:p>
    <w:p w14:paraId="00EFF460" w14:textId="77777777" w:rsidR="00671D91" w:rsidRDefault="00671D91" w:rsidP="00671D91">
      <w:pPr>
        <w:pStyle w:val="Output"/>
        <w:rPr>
          <w:color w:val="4C483D" w:themeColor="text2"/>
        </w:rPr>
      </w:pPr>
      <w:r>
        <w:rPr>
          <w:color w:val="000000"/>
        </w:rPr>
        <w:tab/>
      </w:r>
      <w:r>
        <w:rPr>
          <w:color w:val="000000"/>
        </w:rPr>
        <w:tab/>
      </w:r>
      <w:r>
        <w:t>synchronized</w:t>
      </w:r>
      <w:r>
        <w:rPr>
          <w:color w:val="000000"/>
        </w:rPr>
        <w:t xml:space="preserve"> (</w:t>
      </w:r>
      <w:r>
        <w:rPr>
          <w:color w:val="0000C0"/>
        </w:rPr>
        <w:t>lock2</w:t>
      </w:r>
      <w:r>
        <w:rPr>
          <w:color w:val="000000"/>
        </w:rPr>
        <w:t>) {</w:t>
      </w:r>
      <w:r>
        <w:rPr>
          <w:color w:val="000000"/>
        </w:rPr>
        <w:tab/>
      </w:r>
      <w:r>
        <w:rPr>
          <w:color w:val="000000"/>
        </w:rPr>
        <w:tab/>
      </w:r>
    </w:p>
    <w:p w14:paraId="107EBC3A" w14:textId="77777777" w:rsidR="00671D91" w:rsidRDefault="00671D91" w:rsidP="00671D91">
      <w:pPr>
        <w:pStyle w:val="Output"/>
        <w:rPr>
          <w:color w:val="4C483D" w:themeColor="text2"/>
        </w:rPr>
      </w:pPr>
      <w:r>
        <w:rPr>
          <w:color w:val="000000"/>
        </w:rPr>
        <w:tab/>
      </w:r>
      <w:r>
        <w:rPr>
          <w:color w:val="000000"/>
        </w:rPr>
        <w:tab/>
      </w:r>
      <w:r>
        <w:rPr>
          <w:color w:val="000000"/>
        </w:rPr>
        <w:tab/>
        <w:t>Thread.</w:t>
      </w:r>
      <w:r>
        <w:rPr>
          <w:i/>
          <w:iCs/>
          <w:color w:val="000000"/>
        </w:rPr>
        <w:t>sleep</w:t>
      </w:r>
      <w:r>
        <w:rPr>
          <w:color w:val="000000"/>
        </w:rPr>
        <w:t>(5000);</w:t>
      </w:r>
    </w:p>
    <w:p w14:paraId="6907BD22" w14:textId="77777777" w:rsidR="00671D91" w:rsidRDefault="00671D91" w:rsidP="00671D91">
      <w:pPr>
        <w:pStyle w:val="Output"/>
        <w:rPr>
          <w:color w:val="4C483D" w:themeColor="text2"/>
        </w:rPr>
      </w:pPr>
      <w:r>
        <w:rPr>
          <w:color w:val="000000"/>
        </w:rPr>
        <w:tab/>
      </w:r>
      <w:r>
        <w:rPr>
          <w:color w:val="000000"/>
        </w:rPr>
        <w:tab/>
      </w:r>
      <w:r>
        <w:rPr>
          <w:color w:val="000000"/>
        </w:rPr>
        <w:tab/>
      </w:r>
      <w:r>
        <w:t>synchronized</w:t>
      </w:r>
      <w:r>
        <w:rPr>
          <w:color w:val="000000"/>
        </w:rPr>
        <w:t xml:space="preserve"> (</w:t>
      </w:r>
      <w:r>
        <w:rPr>
          <w:color w:val="0000C0"/>
        </w:rPr>
        <w:t>lock1</w:t>
      </w:r>
      <w:r>
        <w:rPr>
          <w:color w:val="000000"/>
        </w:rPr>
        <w:t>) {</w:t>
      </w:r>
    </w:p>
    <w:p w14:paraId="68EFB24E" w14:textId="77777777" w:rsidR="00671D91" w:rsidRDefault="00671D91" w:rsidP="00671D91">
      <w:pPr>
        <w:pStyle w:val="Output"/>
        <w:rPr>
          <w:color w:val="4C483D" w:themeColor="text2"/>
        </w:rPr>
      </w:pPr>
      <w:r>
        <w:rPr>
          <w:color w:val="000000"/>
        </w:rPr>
        <w:tab/>
      </w:r>
      <w:r>
        <w:rPr>
          <w:color w:val="000000"/>
        </w:rPr>
        <w:tab/>
      </w:r>
      <w:r>
        <w:rPr>
          <w:color w:val="000000"/>
        </w:rPr>
        <w:tab/>
      </w:r>
      <w:r>
        <w:rPr>
          <w:color w:val="000000"/>
        </w:rPr>
        <w:tab/>
        <w:t>System.</w:t>
      </w:r>
      <w:r>
        <w:rPr>
          <w:i/>
          <w:iCs/>
          <w:color w:val="0000C0"/>
        </w:rPr>
        <w:t>out</w:t>
      </w:r>
      <w:r>
        <w:rPr>
          <w:color w:val="000000"/>
        </w:rPr>
        <w:t>.println(</w:t>
      </w:r>
      <w:r>
        <w:rPr>
          <w:color w:val="2A00FF"/>
        </w:rPr>
        <w:t>"bar"</w:t>
      </w:r>
      <w:r>
        <w:rPr>
          <w:color w:val="000000"/>
        </w:rPr>
        <w:t>);</w:t>
      </w:r>
    </w:p>
    <w:p w14:paraId="4E98408A" w14:textId="77777777" w:rsidR="00671D91" w:rsidRDefault="00671D91" w:rsidP="00671D91">
      <w:pPr>
        <w:pStyle w:val="Output"/>
        <w:rPr>
          <w:color w:val="4C483D" w:themeColor="text2"/>
        </w:rPr>
      </w:pPr>
      <w:r>
        <w:rPr>
          <w:color w:val="000000"/>
        </w:rPr>
        <w:tab/>
      </w:r>
      <w:r>
        <w:rPr>
          <w:color w:val="000000"/>
        </w:rPr>
        <w:tab/>
      </w:r>
      <w:r>
        <w:rPr>
          <w:color w:val="000000"/>
        </w:rPr>
        <w:tab/>
        <w:t>}</w:t>
      </w:r>
    </w:p>
    <w:p w14:paraId="41F0BEAE" w14:textId="77777777" w:rsidR="00671D91" w:rsidRDefault="00671D91" w:rsidP="00671D91">
      <w:pPr>
        <w:pStyle w:val="Output"/>
        <w:rPr>
          <w:color w:val="4C483D" w:themeColor="text2"/>
        </w:rPr>
      </w:pPr>
      <w:r>
        <w:rPr>
          <w:color w:val="000000"/>
        </w:rPr>
        <w:tab/>
      </w:r>
      <w:r>
        <w:rPr>
          <w:color w:val="000000"/>
        </w:rPr>
        <w:tab/>
        <w:t>}</w:t>
      </w:r>
    </w:p>
    <w:p w14:paraId="4BCFFD2A" w14:textId="77777777" w:rsidR="00671D91" w:rsidRDefault="00671D91" w:rsidP="00671D91">
      <w:pPr>
        <w:pStyle w:val="Output"/>
        <w:rPr>
          <w:color w:val="4C483D" w:themeColor="text2"/>
        </w:rPr>
      </w:pPr>
      <w:r>
        <w:rPr>
          <w:color w:val="000000"/>
        </w:rPr>
        <w:tab/>
        <w:t>}</w:t>
      </w:r>
    </w:p>
    <w:p w14:paraId="053019F0" w14:textId="77777777" w:rsidR="00671D91" w:rsidRDefault="00671D91" w:rsidP="00671D91">
      <w:pPr>
        <w:pStyle w:val="Output"/>
        <w:rPr>
          <w:color w:val="4C483D" w:themeColor="text2"/>
        </w:rPr>
      </w:pPr>
    </w:p>
    <w:p w14:paraId="215FD253" w14:textId="77777777" w:rsidR="00671D91" w:rsidRDefault="00671D91" w:rsidP="00671D91">
      <w:pPr>
        <w:pStyle w:val="Output"/>
        <w:rPr>
          <w:color w:val="4C483D" w:themeColor="text2"/>
        </w:rPr>
      </w:pPr>
      <w:r>
        <w:rPr>
          <w:color w:val="000000"/>
        </w:rPr>
        <w:tab/>
      </w:r>
      <w:r>
        <w:t>public</w:t>
      </w:r>
      <w:r>
        <w:rPr>
          <w:color w:val="000000"/>
        </w:rPr>
        <w:t xml:space="preserve"> </w:t>
      </w:r>
      <w:r>
        <w:t>static</w:t>
      </w:r>
      <w:r>
        <w:rPr>
          <w:color w:val="000000"/>
        </w:rPr>
        <w:t xml:space="preserve"> </w:t>
      </w:r>
      <w:r>
        <w:t>void</w:t>
      </w:r>
      <w:r>
        <w:rPr>
          <w:color w:val="000000"/>
        </w:rPr>
        <w:t xml:space="preserve"> main(String[] </w:t>
      </w:r>
      <w:r>
        <w:rPr>
          <w:color w:val="6A3E3E"/>
        </w:rPr>
        <w:t>args</w:t>
      </w:r>
      <w:r>
        <w:rPr>
          <w:color w:val="000000"/>
        </w:rPr>
        <w:t>) {</w:t>
      </w:r>
    </w:p>
    <w:p w14:paraId="74146E3A" w14:textId="13F87EDF" w:rsidR="00671D91" w:rsidRDefault="00671D91" w:rsidP="00671D91">
      <w:pPr>
        <w:pStyle w:val="Output"/>
        <w:rPr>
          <w:color w:val="4C483D" w:themeColor="text2"/>
        </w:rPr>
      </w:pPr>
      <w:r>
        <w:rPr>
          <w:color w:val="000000"/>
        </w:rPr>
        <w:tab/>
      </w:r>
      <w:r>
        <w:rPr>
          <w:color w:val="000000"/>
        </w:rPr>
        <w:tab/>
      </w:r>
      <w:r>
        <w:rPr>
          <w:color w:val="6A3E3E"/>
        </w:rPr>
        <w:t>Business</w:t>
      </w:r>
      <w:r>
        <w:rPr>
          <w:color w:val="000000"/>
        </w:rPr>
        <w:t xml:space="preserve"> </w:t>
      </w:r>
      <w:r w:rsidRPr="00671D91">
        <w:rPr>
          <w:color w:val="0070C0"/>
        </w:rPr>
        <w:t xml:space="preserve">business </w:t>
      </w:r>
      <w:r>
        <w:rPr>
          <w:color w:val="000000"/>
        </w:rPr>
        <w:t xml:space="preserve">= </w:t>
      </w:r>
      <w:r>
        <w:t>new</w:t>
      </w:r>
      <w:r>
        <w:rPr>
          <w:color w:val="000000"/>
        </w:rPr>
        <w:t xml:space="preserve"> </w:t>
      </w:r>
      <w:r>
        <w:rPr>
          <w:color w:val="6A3E3E"/>
        </w:rPr>
        <w:t>Business</w:t>
      </w:r>
      <w:r>
        <w:rPr>
          <w:color w:val="000000"/>
        </w:rPr>
        <w:t>();</w:t>
      </w:r>
    </w:p>
    <w:p w14:paraId="4ED58A20" w14:textId="77777777" w:rsidR="00671D91" w:rsidRDefault="00671D91" w:rsidP="00671D91">
      <w:pPr>
        <w:pStyle w:val="Output"/>
        <w:rPr>
          <w:color w:val="4C483D" w:themeColor="text2"/>
        </w:rPr>
      </w:pPr>
    </w:p>
    <w:p w14:paraId="7120CC8E" w14:textId="77777777" w:rsidR="00671D91" w:rsidRDefault="00671D91" w:rsidP="00671D91">
      <w:pPr>
        <w:pStyle w:val="Output"/>
        <w:rPr>
          <w:color w:val="4C483D" w:themeColor="text2"/>
        </w:rPr>
      </w:pPr>
      <w:r>
        <w:rPr>
          <w:color w:val="000000"/>
        </w:rPr>
        <w:tab/>
      </w:r>
      <w:r>
        <w:rPr>
          <w:color w:val="000000"/>
        </w:rPr>
        <w:tab/>
        <w:t xml:space="preserve">Thread </w:t>
      </w:r>
      <w:r>
        <w:rPr>
          <w:color w:val="6A3E3E"/>
        </w:rPr>
        <w:t>t1</w:t>
      </w:r>
      <w:r>
        <w:rPr>
          <w:color w:val="000000"/>
        </w:rPr>
        <w:t xml:space="preserve"> = </w:t>
      </w:r>
      <w:r>
        <w:t>new</w:t>
      </w:r>
      <w:r>
        <w:rPr>
          <w:color w:val="000000"/>
        </w:rPr>
        <w:t xml:space="preserve"> Thread(</w:t>
      </w:r>
      <w:r>
        <w:t>new</w:t>
      </w:r>
      <w:r>
        <w:rPr>
          <w:color w:val="000000"/>
        </w:rPr>
        <w:t xml:space="preserve"> Runnable() {</w:t>
      </w:r>
    </w:p>
    <w:p w14:paraId="1254691C" w14:textId="77777777" w:rsidR="00671D91" w:rsidRDefault="00671D91" w:rsidP="00671D91">
      <w:pPr>
        <w:pStyle w:val="Output"/>
        <w:rPr>
          <w:color w:val="4C483D" w:themeColor="text2"/>
        </w:rPr>
      </w:pPr>
      <w:r>
        <w:rPr>
          <w:color w:val="000000"/>
        </w:rPr>
        <w:tab/>
      </w:r>
      <w:r>
        <w:rPr>
          <w:color w:val="000000"/>
        </w:rPr>
        <w:tab/>
      </w:r>
      <w:r>
        <w:rPr>
          <w:color w:val="000000"/>
        </w:rPr>
        <w:tab/>
      </w:r>
      <w:r>
        <w:t>public</w:t>
      </w:r>
      <w:r>
        <w:rPr>
          <w:color w:val="000000"/>
        </w:rPr>
        <w:t xml:space="preserve"> </w:t>
      </w:r>
      <w:r>
        <w:t>void</w:t>
      </w:r>
      <w:r>
        <w:rPr>
          <w:color w:val="000000"/>
        </w:rPr>
        <w:t xml:space="preserve"> run() {</w:t>
      </w:r>
    </w:p>
    <w:p w14:paraId="4B512506" w14:textId="77777777" w:rsidR="00671D91" w:rsidRDefault="00671D91" w:rsidP="00671D91">
      <w:pPr>
        <w:pStyle w:val="Output"/>
        <w:rPr>
          <w:color w:val="4C483D" w:themeColor="text2"/>
        </w:rPr>
      </w:pPr>
      <w:r>
        <w:rPr>
          <w:color w:val="000000"/>
        </w:rPr>
        <w:tab/>
      </w:r>
      <w:r>
        <w:rPr>
          <w:color w:val="000000"/>
        </w:rPr>
        <w:tab/>
      </w:r>
      <w:r>
        <w:rPr>
          <w:color w:val="000000"/>
        </w:rPr>
        <w:tab/>
      </w:r>
      <w:r>
        <w:rPr>
          <w:color w:val="000000"/>
        </w:rPr>
        <w:tab/>
      </w:r>
      <w:r>
        <w:rPr>
          <w:color w:val="6A3E3E"/>
          <w:u w:val="single"/>
        </w:rPr>
        <w:t>business</w:t>
      </w:r>
      <w:r>
        <w:rPr>
          <w:color w:val="000000"/>
          <w:u w:val="single"/>
        </w:rPr>
        <w:t>.foo()</w:t>
      </w:r>
      <w:r>
        <w:rPr>
          <w:color w:val="000000"/>
        </w:rPr>
        <w:t>;</w:t>
      </w:r>
    </w:p>
    <w:p w14:paraId="03062675" w14:textId="77777777" w:rsidR="00671D91" w:rsidRDefault="00671D91" w:rsidP="00671D91">
      <w:pPr>
        <w:pStyle w:val="Output"/>
        <w:rPr>
          <w:color w:val="4C483D" w:themeColor="text2"/>
        </w:rPr>
      </w:pPr>
      <w:r>
        <w:rPr>
          <w:color w:val="000000"/>
        </w:rPr>
        <w:tab/>
      </w:r>
      <w:r>
        <w:rPr>
          <w:color w:val="000000"/>
        </w:rPr>
        <w:tab/>
      </w:r>
      <w:r>
        <w:rPr>
          <w:color w:val="000000"/>
        </w:rPr>
        <w:tab/>
        <w:t>}</w:t>
      </w:r>
    </w:p>
    <w:p w14:paraId="36D46838" w14:textId="20C8DBF7" w:rsidR="00671D91" w:rsidRDefault="00671D91" w:rsidP="00671D91">
      <w:pPr>
        <w:pStyle w:val="Output"/>
        <w:rPr>
          <w:color w:val="4C483D" w:themeColor="text2"/>
        </w:rPr>
      </w:pPr>
      <w:r>
        <w:rPr>
          <w:color w:val="000000"/>
        </w:rPr>
        <w:tab/>
      </w:r>
      <w:r>
        <w:rPr>
          <w:color w:val="000000"/>
        </w:rPr>
        <w:tab/>
        <w:t>});</w:t>
      </w:r>
    </w:p>
    <w:p w14:paraId="0DAF031D" w14:textId="77777777" w:rsidR="00671D91" w:rsidRDefault="00671D91" w:rsidP="00671D91">
      <w:pPr>
        <w:pStyle w:val="Output"/>
        <w:rPr>
          <w:color w:val="4C483D" w:themeColor="text2"/>
        </w:rPr>
      </w:pPr>
      <w:r>
        <w:rPr>
          <w:color w:val="000000"/>
        </w:rPr>
        <w:tab/>
      </w:r>
      <w:r>
        <w:rPr>
          <w:color w:val="000000"/>
        </w:rPr>
        <w:tab/>
      </w:r>
      <w:r>
        <w:rPr>
          <w:color w:val="6A3E3E"/>
        </w:rPr>
        <w:t>t1</w:t>
      </w:r>
      <w:r>
        <w:rPr>
          <w:color w:val="000000"/>
        </w:rPr>
        <w:t>.start();</w:t>
      </w:r>
    </w:p>
    <w:p w14:paraId="0E17300D" w14:textId="77777777" w:rsidR="00671D91" w:rsidRDefault="00671D91" w:rsidP="00671D91">
      <w:pPr>
        <w:pStyle w:val="Output"/>
        <w:rPr>
          <w:color w:val="4C483D" w:themeColor="text2"/>
        </w:rPr>
      </w:pPr>
    </w:p>
    <w:p w14:paraId="2A9B2543" w14:textId="77777777" w:rsidR="00671D91" w:rsidRDefault="00671D91" w:rsidP="00671D91">
      <w:pPr>
        <w:pStyle w:val="Output"/>
        <w:rPr>
          <w:color w:val="4C483D" w:themeColor="text2"/>
        </w:rPr>
      </w:pPr>
      <w:r>
        <w:rPr>
          <w:color w:val="000000"/>
        </w:rPr>
        <w:tab/>
      </w:r>
      <w:r>
        <w:rPr>
          <w:color w:val="000000"/>
        </w:rPr>
        <w:tab/>
        <w:t xml:space="preserve">Thread </w:t>
      </w:r>
      <w:r>
        <w:rPr>
          <w:color w:val="6A3E3E"/>
        </w:rPr>
        <w:t>t2</w:t>
      </w:r>
      <w:r>
        <w:rPr>
          <w:color w:val="000000"/>
        </w:rPr>
        <w:t xml:space="preserve"> = </w:t>
      </w:r>
      <w:r>
        <w:t>new</w:t>
      </w:r>
      <w:r>
        <w:rPr>
          <w:color w:val="000000"/>
        </w:rPr>
        <w:t xml:space="preserve"> Thread(</w:t>
      </w:r>
      <w:r>
        <w:t>new</w:t>
      </w:r>
      <w:r>
        <w:rPr>
          <w:color w:val="000000"/>
        </w:rPr>
        <w:t xml:space="preserve"> Runnable() {</w:t>
      </w:r>
    </w:p>
    <w:p w14:paraId="1CF13A35" w14:textId="77777777" w:rsidR="00671D91" w:rsidRDefault="00671D91" w:rsidP="00671D91">
      <w:pPr>
        <w:pStyle w:val="Output"/>
        <w:rPr>
          <w:color w:val="4C483D" w:themeColor="text2"/>
        </w:rPr>
      </w:pPr>
      <w:r>
        <w:rPr>
          <w:color w:val="000000"/>
        </w:rPr>
        <w:tab/>
      </w:r>
      <w:r>
        <w:rPr>
          <w:color w:val="000000"/>
        </w:rPr>
        <w:tab/>
      </w:r>
      <w:r>
        <w:rPr>
          <w:color w:val="000000"/>
        </w:rPr>
        <w:tab/>
      </w:r>
      <w:r>
        <w:t>public</w:t>
      </w:r>
      <w:r>
        <w:rPr>
          <w:color w:val="000000"/>
        </w:rPr>
        <w:t xml:space="preserve"> </w:t>
      </w:r>
      <w:r>
        <w:t>void</w:t>
      </w:r>
      <w:r>
        <w:rPr>
          <w:color w:val="000000"/>
        </w:rPr>
        <w:t xml:space="preserve"> run() {</w:t>
      </w:r>
    </w:p>
    <w:p w14:paraId="6D52C5F0" w14:textId="77777777" w:rsidR="00671D91" w:rsidRDefault="00671D91" w:rsidP="00671D91">
      <w:pPr>
        <w:pStyle w:val="Output"/>
        <w:rPr>
          <w:color w:val="4C483D" w:themeColor="text2"/>
        </w:rPr>
      </w:pPr>
      <w:r>
        <w:rPr>
          <w:color w:val="000000"/>
        </w:rPr>
        <w:tab/>
      </w:r>
      <w:r>
        <w:rPr>
          <w:color w:val="000000"/>
        </w:rPr>
        <w:tab/>
      </w:r>
      <w:r>
        <w:rPr>
          <w:color w:val="000000"/>
        </w:rPr>
        <w:tab/>
      </w:r>
      <w:r>
        <w:rPr>
          <w:color w:val="000000"/>
        </w:rPr>
        <w:tab/>
      </w:r>
      <w:r>
        <w:rPr>
          <w:color w:val="6A3E3E"/>
          <w:u w:val="single"/>
        </w:rPr>
        <w:t>business</w:t>
      </w:r>
      <w:r>
        <w:rPr>
          <w:color w:val="000000"/>
          <w:u w:val="single"/>
        </w:rPr>
        <w:t>.bar()</w:t>
      </w:r>
      <w:r>
        <w:rPr>
          <w:color w:val="000000"/>
        </w:rPr>
        <w:t>;</w:t>
      </w:r>
    </w:p>
    <w:p w14:paraId="1B807B5B" w14:textId="77777777" w:rsidR="00671D91" w:rsidRDefault="00671D91" w:rsidP="00671D91">
      <w:pPr>
        <w:pStyle w:val="Output"/>
        <w:rPr>
          <w:color w:val="4C483D" w:themeColor="text2"/>
        </w:rPr>
      </w:pPr>
      <w:r>
        <w:rPr>
          <w:color w:val="000000"/>
        </w:rPr>
        <w:tab/>
      </w:r>
      <w:r>
        <w:rPr>
          <w:color w:val="000000"/>
        </w:rPr>
        <w:tab/>
      </w:r>
      <w:r>
        <w:rPr>
          <w:color w:val="000000"/>
        </w:rPr>
        <w:tab/>
        <w:t>}</w:t>
      </w:r>
    </w:p>
    <w:p w14:paraId="15345E4A" w14:textId="54AB5305" w:rsidR="00671D91" w:rsidRDefault="00671D91" w:rsidP="00671D91">
      <w:pPr>
        <w:pStyle w:val="Output"/>
        <w:rPr>
          <w:color w:val="4C483D" w:themeColor="text2"/>
        </w:rPr>
      </w:pPr>
      <w:r>
        <w:rPr>
          <w:color w:val="000000"/>
        </w:rPr>
        <w:tab/>
      </w:r>
      <w:r>
        <w:rPr>
          <w:color w:val="000000"/>
        </w:rPr>
        <w:tab/>
        <w:t>});</w:t>
      </w:r>
    </w:p>
    <w:p w14:paraId="1511EC2A" w14:textId="77777777" w:rsidR="00671D91" w:rsidRDefault="00671D91" w:rsidP="00671D91">
      <w:pPr>
        <w:pStyle w:val="Output"/>
        <w:rPr>
          <w:color w:val="4C483D" w:themeColor="text2"/>
        </w:rPr>
      </w:pPr>
      <w:r>
        <w:rPr>
          <w:color w:val="000000"/>
        </w:rPr>
        <w:tab/>
      </w:r>
      <w:r>
        <w:rPr>
          <w:color w:val="000000"/>
        </w:rPr>
        <w:tab/>
      </w:r>
      <w:r>
        <w:rPr>
          <w:color w:val="6A3E3E"/>
        </w:rPr>
        <w:t>t2</w:t>
      </w:r>
      <w:r>
        <w:rPr>
          <w:color w:val="000000"/>
        </w:rPr>
        <w:t>.start();</w:t>
      </w:r>
    </w:p>
    <w:p w14:paraId="6B9DD255" w14:textId="77777777" w:rsidR="00671D91" w:rsidRDefault="00671D91" w:rsidP="00671D91">
      <w:pPr>
        <w:pStyle w:val="Output"/>
        <w:rPr>
          <w:color w:val="4C483D" w:themeColor="text2"/>
        </w:rPr>
      </w:pPr>
      <w:r>
        <w:rPr>
          <w:color w:val="000000"/>
        </w:rPr>
        <w:tab/>
        <w:t>}</w:t>
      </w:r>
    </w:p>
    <w:p w14:paraId="209B073C" w14:textId="77777777" w:rsidR="00671D91" w:rsidRDefault="00671D91" w:rsidP="00671D91">
      <w:pPr>
        <w:pStyle w:val="Output"/>
        <w:rPr>
          <w:color w:val="4C483D" w:themeColor="text2"/>
        </w:rPr>
      </w:pPr>
      <w:r>
        <w:rPr>
          <w:color w:val="000000"/>
        </w:rPr>
        <w:t>}</w:t>
      </w:r>
    </w:p>
    <w:p w14:paraId="60B18768" w14:textId="77777777" w:rsidR="00BD7523" w:rsidRDefault="00BD7523" w:rsidP="00B73AAD"/>
    <w:p w14:paraId="727ACD62" w14:textId="77777777" w:rsidR="00964EBC" w:rsidRPr="00964EBC" w:rsidRDefault="00964EBC" w:rsidP="00964EBC">
      <w:pPr>
        <w:spacing w:after="0"/>
        <w:rPr>
          <w:b/>
          <w:bCs/>
          <w:color w:val="FF0000"/>
          <w:u w:val="single"/>
        </w:rPr>
      </w:pPr>
      <w:r w:rsidRPr="00964EBC">
        <w:rPr>
          <w:b/>
          <w:bCs/>
          <w:color w:val="FF0000"/>
          <w:u w:val="single"/>
        </w:rPr>
        <w:t>how to avoid deadlock</w:t>
      </w:r>
    </w:p>
    <w:p w14:paraId="6C260EA7" w14:textId="77777777" w:rsidR="00964EBC" w:rsidRDefault="00964EBC" w:rsidP="00151D89">
      <w:pPr>
        <w:pStyle w:val="ListParagraph"/>
        <w:numPr>
          <w:ilvl w:val="0"/>
          <w:numId w:val="51"/>
        </w:numPr>
      </w:pPr>
      <w:r w:rsidRPr="00964EBC">
        <w:t xml:space="preserve">Avoid acquiring more than one lock at a time. </w:t>
      </w:r>
    </w:p>
    <w:p w14:paraId="0B0D05CC" w14:textId="77777777" w:rsidR="00964EBC" w:rsidRDefault="00964EBC" w:rsidP="00151D89">
      <w:pPr>
        <w:pStyle w:val="ListParagraph"/>
        <w:numPr>
          <w:ilvl w:val="0"/>
          <w:numId w:val="51"/>
        </w:numPr>
      </w:pPr>
      <w:r w:rsidRPr="00964EBC">
        <w:t xml:space="preserve">If not, make sure that you acquire multiple locks in consistent order. </w:t>
      </w:r>
    </w:p>
    <w:p w14:paraId="0DA41098" w14:textId="77777777" w:rsidR="00FD4AB1" w:rsidRDefault="00964EBC" w:rsidP="00556BF2">
      <w:pPr>
        <w:spacing w:after="0" w:line="240" w:lineRule="auto"/>
      </w:pPr>
      <w:r w:rsidRPr="00964EBC">
        <w:lastRenderedPageBreak/>
        <w:t>In the above example, you can avoid deadlock by synchronize two locks in the same order in both methods</w:t>
      </w:r>
      <w:r>
        <w:t>.</w:t>
      </w:r>
    </w:p>
    <w:p w14:paraId="6A1D5482" w14:textId="77777777" w:rsidR="00964EBC" w:rsidRPr="009E0980" w:rsidRDefault="00964EBC" w:rsidP="00964EBC">
      <w:pPr>
        <w:pStyle w:val="1Output"/>
        <w:rPr>
          <w:sz w:val="14"/>
          <w:szCs w:val="18"/>
        </w:rPr>
      </w:pPr>
      <w:r w:rsidRPr="009E0980">
        <w:rPr>
          <w:rStyle w:val="HTMLCode"/>
          <w:rFonts w:ascii="Consolas" w:eastAsiaTheme="minorEastAsia" w:hAnsi="Consolas" w:cs="Consolas"/>
          <w:sz w:val="16"/>
          <w:szCs w:val="18"/>
        </w:rPr>
        <w:t>public</w:t>
      </w:r>
      <w:r w:rsidRPr="009E0980">
        <w:rPr>
          <w:sz w:val="14"/>
          <w:szCs w:val="18"/>
        </w:rPr>
        <w:t xml:space="preserve"> </w:t>
      </w:r>
      <w:r w:rsidRPr="009E0980">
        <w:rPr>
          <w:rStyle w:val="HTMLCode"/>
          <w:rFonts w:ascii="Consolas" w:eastAsiaTheme="minorEastAsia" w:hAnsi="Consolas" w:cs="Consolas"/>
          <w:sz w:val="16"/>
          <w:szCs w:val="18"/>
        </w:rPr>
        <w:t>void</w:t>
      </w:r>
      <w:r w:rsidRPr="009E0980">
        <w:rPr>
          <w:sz w:val="14"/>
          <w:szCs w:val="18"/>
        </w:rPr>
        <w:t xml:space="preserve"> </w:t>
      </w:r>
      <w:r w:rsidRPr="009E0980">
        <w:rPr>
          <w:rStyle w:val="HTMLCode"/>
          <w:rFonts w:ascii="Consolas" w:eastAsiaTheme="minorEastAsia" w:hAnsi="Consolas" w:cs="Consolas"/>
          <w:sz w:val="16"/>
          <w:szCs w:val="18"/>
        </w:rPr>
        <w:t>foo() {</w:t>
      </w:r>
    </w:p>
    <w:p w14:paraId="023FEF66" w14:textId="77777777" w:rsidR="00964EBC" w:rsidRPr="009E0980" w:rsidRDefault="00964EBC" w:rsidP="00964EBC">
      <w:pPr>
        <w:pStyle w:val="1Output"/>
        <w:rPr>
          <w:sz w:val="14"/>
          <w:szCs w:val="18"/>
        </w:rPr>
      </w:pPr>
      <w:r w:rsidRPr="009E0980">
        <w:rPr>
          <w:rStyle w:val="HTMLCode"/>
          <w:rFonts w:ascii="Consolas" w:eastAsiaTheme="minorEastAsia" w:hAnsi="Consolas" w:cs="Consolas"/>
          <w:sz w:val="16"/>
          <w:szCs w:val="18"/>
        </w:rPr>
        <w:t>    synchronized</w:t>
      </w:r>
      <w:r w:rsidRPr="009E0980">
        <w:rPr>
          <w:sz w:val="14"/>
          <w:szCs w:val="18"/>
        </w:rPr>
        <w:t xml:space="preserve"> </w:t>
      </w:r>
      <w:r w:rsidRPr="009E0980">
        <w:rPr>
          <w:rStyle w:val="HTMLCode"/>
          <w:rFonts w:ascii="Consolas" w:eastAsiaTheme="minorEastAsia" w:hAnsi="Consolas" w:cs="Consolas"/>
          <w:sz w:val="16"/>
          <w:szCs w:val="18"/>
        </w:rPr>
        <w:t>(lock1) {</w:t>
      </w:r>
    </w:p>
    <w:p w14:paraId="69CFCC4E" w14:textId="77777777" w:rsidR="00964EBC" w:rsidRPr="009E0980" w:rsidRDefault="00964EBC" w:rsidP="00964EBC">
      <w:pPr>
        <w:pStyle w:val="1Output"/>
        <w:rPr>
          <w:sz w:val="14"/>
          <w:szCs w:val="18"/>
        </w:rPr>
      </w:pPr>
      <w:r w:rsidRPr="009E0980">
        <w:rPr>
          <w:rStyle w:val="HTMLCode"/>
          <w:rFonts w:ascii="Consolas" w:eastAsiaTheme="minorEastAsia" w:hAnsi="Consolas" w:cs="Consolas"/>
          <w:sz w:val="16"/>
          <w:szCs w:val="18"/>
        </w:rPr>
        <w:t>        synchronized</w:t>
      </w:r>
      <w:r w:rsidRPr="009E0980">
        <w:rPr>
          <w:sz w:val="14"/>
          <w:szCs w:val="18"/>
        </w:rPr>
        <w:t xml:space="preserve"> </w:t>
      </w:r>
      <w:r w:rsidRPr="009E0980">
        <w:rPr>
          <w:rStyle w:val="HTMLCode"/>
          <w:rFonts w:ascii="Consolas" w:eastAsiaTheme="minorEastAsia" w:hAnsi="Consolas" w:cs="Consolas"/>
          <w:sz w:val="16"/>
          <w:szCs w:val="18"/>
        </w:rPr>
        <w:t>(lock2) {</w:t>
      </w:r>
    </w:p>
    <w:p w14:paraId="63DDCBA4" w14:textId="77777777" w:rsidR="00964EBC" w:rsidRPr="009E0980" w:rsidRDefault="00964EBC" w:rsidP="00964EBC">
      <w:pPr>
        <w:pStyle w:val="1Output"/>
        <w:rPr>
          <w:sz w:val="14"/>
          <w:szCs w:val="18"/>
        </w:rPr>
      </w:pPr>
      <w:r w:rsidRPr="009E0980">
        <w:rPr>
          <w:rStyle w:val="HTMLCode"/>
          <w:rFonts w:ascii="Consolas" w:eastAsiaTheme="minorEastAsia" w:hAnsi="Consolas" w:cs="Consolas"/>
          <w:sz w:val="16"/>
          <w:szCs w:val="18"/>
        </w:rPr>
        <w:t>            System.out.println("foo");</w:t>
      </w:r>
    </w:p>
    <w:p w14:paraId="4EDA345C" w14:textId="77777777" w:rsidR="00964EBC" w:rsidRPr="009E0980" w:rsidRDefault="00964EBC" w:rsidP="00964EBC">
      <w:pPr>
        <w:pStyle w:val="1Output"/>
        <w:rPr>
          <w:sz w:val="14"/>
          <w:szCs w:val="18"/>
        </w:rPr>
      </w:pPr>
      <w:r w:rsidRPr="009E0980">
        <w:rPr>
          <w:rStyle w:val="HTMLCode"/>
          <w:rFonts w:ascii="Consolas" w:eastAsiaTheme="minorEastAsia" w:hAnsi="Consolas" w:cs="Consolas"/>
          <w:sz w:val="16"/>
          <w:szCs w:val="18"/>
        </w:rPr>
        <w:t>        }</w:t>
      </w:r>
    </w:p>
    <w:p w14:paraId="241788D6" w14:textId="77777777" w:rsidR="00964EBC" w:rsidRPr="009E0980" w:rsidRDefault="00964EBC" w:rsidP="00964EBC">
      <w:pPr>
        <w:pStyle w:val="1Output"/>
        <w:rPr>
          <w:sz w:val="14"/>
          <w:szCs w:val="18"/>
        </w:rPr>
      </w:pPr>
      <w:r w:rsidRPr="009E0980">
        <w:rPr>
          <w:rStyle w:val="HTMLCode"/>
          <w:rFonts w:ascii="Consolas" w:eastAsiaTheme="minorEastAsia" w:hAnsi="Consolas" w:cs="Consolas"/>
          <w:sz w:val="16"/>
          <w:szCs w:val="18"/>
        </w:rPr>
        <w:t>    }</w:t>
      </w:r>
    </w:p>
    <w:p w14:paraId="35E9444C" w14:textId="77777777" w:rsidR="00964EBC" w:rsidRPr="009E0980" w:rsidRDefault="00964EBC" w:rsidP="00964EBC">
      <w:pPr>
        <w:pStyle w:val="1Output"/>
        <w:rPr>
          <w:sz w:val="14"/>
          <w:szCs w:val="18"/>
        </w:rPr>
      </w:pPr>
      <w:r w:rsidRPr="009E0980">
        <w:rPr>
          <w:rStyle w:val="HTMLCode"/>
          <w:rFonts w:ascii="Consolas" w:eastAsiaTheme="minorEastAsia" w:hAnsi="Consolas" w:cs="Consolas"/>
          <w:sz w:val="16"/>
          <w:szCs w:val="18"/>
        </w:rPr>
        <w:t>}</w:t>
      </w:r>
    </w:p>
    <w:p w14:paraId="50EDE72F" w14:textId="77777777" w:rsidR="00964EBC" w:rsidRPr="009E0980" w:rsidRDefault="00964EBC" w:rsidP="00964EBC">
      <w:pPr>
        <w:pStyle w:val="1Output"/>
        <w:rPr>
          <w:sz w:val="14"/>
          <w:szCs w:val="18"/>
        </w:rPr>
      </w:pPr>
      <w:r w:rsidRPr="009E0980">
        <w:rPr>
          <w:sz w:val="14"/>
          <w:szCs w:val="18"/>
        </w:rPr>
        <w:t> </w:t>
      </w:r>
    </w:p>
    <w:p w14:paraId="51CACC2B" w14:textId="77777777" w:rsidR="00964EBC" w:rsidRPr="009E0980" w:rsidRDefault="00964EBC" w:rsidP="00964EBC">
      <w:pPr>
        <w:pStyle w:val="1Output"/>
        <w:rPr>
          <w:sz w:val="14"/>
          <w:szCs w:val="18"/>
        </w:rPr>
      </w:pPr>
      <w:r w:rsidRPr="009E0980">
        <w:rPr>
          <w:rStyle w:val="HTMLCode"/>
          <w:rFonts w:ascii="Consolas" w:eastAsiaTheme="minorEastAsia" w:hAnsi="Consolas" w:cs="Consolas"/>
          <w:sz w:val="16"/>
          <w:szCs w:val="18"/>
        </w:rPr>
        <w:t>public</w:t>
      </w:r>
      <w:r w:rsidRPr="009E0980">
        <w:rPr>
          <w:sz w:val="14"/>
          <w:szCs w:val="18"/>
        </w:rPr>
        <w:t xml:space="preserve"> </w:t>
      </w:r>
      <w:r w:rsidRPr="009E0980">
        <w:rPr>
          <w:rStyle w:val="HTMLCode"/>
          <w:rFonts w:ascii="Consolas" w:eastAsiaTheme="minorEastAsia" w:hAnsi="Consolas" w:cs="Consolas"/>
          <w:sz w:val="16"/>
          <w:szCs w:val="18"/>
        </w:rPr>
        <w:t>void</w:t>
      </w:r>
      <w:r w:rsidRPr="009E0980">
        <w:rPr>
          <w:sz w:val="14"/>
          <w:szCs w:val="18"/>
        </w:rPr>
        <w:t xml:space="preserve"> </w:t>
      </w:r>
      <w:r w:rsidRPr="009E0980">
        <w:rPr>
          <w:rStyle w:val="HTMLCode"/>
          <w:rFonts w:ascii="Consolas" w:eastAsiaTheme="minorEastAsia" w:hAnsi="Consolas" w:cs="Consolas"/>
          <w:sz w:val="16"/>
          <w:szCs w:val="18"/>
        </w:rPr>
        <w:t>bar() {</w:t>
      </w:r>
    </w:p>
    <w:p w14:paraId="6C075C25" w14:textId="77777777" w:rsidR="00964EBC" w:rsidRPr="009E0980" w:rsidRDefault="00964EBC" w:rsidP="00964EBC">
      <w:pPr>
        <w:pStyle w:val="1Output"/>
        <w:rPr>
          <w:sz w:val="14"/>
          <w:szCs w:val="18"/>
        </w:rPr>
      </w:pPr>
      <w:r w:rsidRPr="009E0980">
        <w:rPr>
          <w:rStyle w:val="HTMLCode"/>
          <w:rFonts w:ascii="Consolas" w:eastAsiaTheme="minorEastAsia" w:hAnsi="Consolas" w:cs="Consolas"/>
          <w:sz w:val="16"/>
          <w:szCs w:val="18"/>
        </w:rPr>
        <w:t>    synchronized</w:t>
      </w:r>
      <w:r w:rsidRPr="009E0980">
        <w:rPr>
          <w:sz w:val="14"/>
          <w:szCs w:val="18"/>
        </w:rPr>
        <w:t xml:space="preserve"> </w:t>
      </w:r>
      <w:r w:rsidRPr="009E0980">
        <w:rPr>
          <w:rStyle w:val="HTMLCode"/>
          <w:rFonts w:ascii="Consolas" w:eastAsiaTheme="minorEastAsia" w:hAnsi="Consolas" w:cs="Consolas"/>
          <w:sz w:val="16"/>
          <w:szCs w:val="18"/>
        </w:rPr>
        <w:t>(lock1) {</w:t>
      </w:r>
    </w:p>
    <w:p w14:paraId="7166DF11" w14:textId="77777777" w:rsidR="00964EBC" w:rsidRPr="009E0980" w:rsidRDefault="00964EBC" w:rsidP="00964EBC">
      <w:pPr>
        <w:pStyle w:val="1Output"/>
        <w:rPr>
          <w:sz w:val="14"/>
          <w:szCs w:val="18"/>
        </w:rPr>
      </w:pPr>
      <w:r w:rsidRPr="009E0980">
        <w:rPr>
          <w:rStyle w:val="HTMLCode"/>
          <w:rFonts w:ascii="Consolas" w:eastAsiaTheme="minorEastAsia" w:hAnsi="Consolas" w:cs="Consolas"/>
          <w:sz w:val="16"/>
          <w:szCs w:val="18"/>
        </w:rPr>
        <w:t>        synchronized</w:t>
      </w:r>
      <w:r w:rsidRPr="009E0980">
        <w:rPr>
          <w:sz w:val="14"/>
          <w:szCs w:val="18"/>
        </w:rPr>
        <w:t xml:space="preserve"> </w:t>
      </w:r>
      <w:r w:rsidRPr="009E0980">
        <w:rPr>
          <w:rStyle w:val="HTMLCode"/>
          <w:rFonts w:ascii="Consolas" w:eastAsiaTheme="minorEastAsia" w:hAnsi="Consolas" w:cs="Consolas"/>
          <w:sz w:val="16"/>
          <w:szCs w:val="18"/>
        </w:rPr>
        <w:t>(lock2) {</w:t>
      </w:r>
    </w:p>
    <w:p w14:paraId="1288711C" w14:textId="77777777" w:rsidR="00964EBC" w:rsidRPr="009E0980" w:rsidRDefault="00964EBC" w:rsidP="00964EBC">
      <w:pPr>
        <w:pStyle w:val="1Output"/>
        <w:rPr>
          <w:sz w:val="14"/>
          <w:szCs w:val="18"/>
        </w:rPr>
      </w:pPr>
      <w:r w:rsidRPr="009E0980">
        <w:rPr>
          <w:rStyle w:val="HTMLCode"/>
          <w:rFonts w:ascii="Consolas" w:eastAsiaTheme="minorEastAsia" w:hAnsi="Consolas" w:cs="Consolas"/>
          <w:sz w:val="16"/>
          <w:szCs w:val="18"/>
        </w:rPr>
        <w:t>            System.out.println("bar");</w:t>
      </w:r>
    </w:p>
    <w:p w14:paraId="1768023C" w14:textId="77777777" w:rsidR="00964EBC" w:rsidRPr="009E0980" w:rsidRDefault="00964EBC" w:rsidP="00964EBC">
      <w:pPr>
        <w:pStyle w:val="1Output"/>
        <w:rPr>
          <w:sz w:val="14"/>
          <w:szCs w:val="18"/>
        </w:rPr>
      </w:pPr>
      <w:r w:rsidRPr="009E0980">
        <w:rPr>
          <w:rStyle w:val="HTMLCode"/>
          <w:rFonts w:ascii="Consolas" w:eastAsiaTheme="minorEastAsia" w:hAnsi="Consolas" w:cs="Consolas"/>
          <w:sz w:val="16"/>
          <w:szCs w:val="18"/>
        </w:rPr>
        <w:t>        }</w:t>
      </w:r>
    </w:p>
    <w:p w14:paraId="0C2A8115" w14:textId="77777777" w:rsidR="00964EBC" w:rsidRPr="009E0980" w:rsidRDefault="00964EBC" w:rsidP="00964EBC">
      <w:pPr>
        <w:pStyle w:val="1Output"/>
        <w:rPr>
          <w:sz w:val="14"/>
          <w:szCs w:val="18"/>
        </w:rPr>
      </w:pPr>
      <w:r w:rsidRPr="009E0980">
        <w:rPr>
          <w:rStyle w:val="HTMLCode"/>
          <w:rFonts w:ascii="Consolas" w:eastAsiaTheme="minorEastAsia" w:hAnsi="Consolas" w:cs="Consolas"/>
          <w:sz w:val="16"/>
          <w:szCs w:val="18"/>
        </w:rPr>
        <w:t>    }</w:t>
      </w:r>
    </w:p>
    <w:p w14:paraId="55A6A877" w14:textId="77777777" w:rsidR="00964EBC" w:rsidRPr="009E0980" w:rsidRDefault="00964EBC" w:rsidP="00964EBC">
      <w:pPr>
        <w:pStyle w:val="1Output"/>
        <w:rPr>
          <w:sz w:val="14"/>
          <w:szCs w:val="18"/>
        </w:rPr>
      </w:pPr>
      <w:r w:rsidRPr="009E0980">
        <w:rPr>
          <w:rStyle w:val="HTMLCode"/>
          <w:rFonts w:ascii="Consolas" w:eastAsiaTheme="minorEastAsia" w:hAnsi="Consolas" w:cs="Consolas"/>
          <w:sz w:val="16"/>
          <w:szCs w:val="18"/>
        </w:rPr>
        <w:t>}</w:t>
      </w:r>
    </w:p>
    <w:p w14:paraId="7599D304" w14:textId="77777777" w:rsidR="00964EBC" w:rsidRDefault="00964EBC" w:rsidP="00556BF2">
      <w:pPr>
        <w:spacing w:after="0" w:line="240" w:lineRule="auto"/>
      </w:pPr>
    </w:p>
    <w:p w14:paraId="29412EF9" w14:textId="77777777" w:rsidR="00D82862" w:rsidRPr="00D82862" w:rsidRDefault="00D82862" w:rsidP="00D82862">
      <w:r>
        <w:rPr>
          <w:b/>
        </w:rPr>
        <w:t>2.</w:t>
      </w:r>
      <w:r w:rsidRPr="00D82862">
        <w:rPr>
          <w:b/>
        </w:rPr>
        <w:t xml:space="preserve">LiveLock </w:t>
      </w:r>
      <w:r>
        <w:t>:</w:t>
      </w:r>
      <w:r w:rsidRPr="00D82862">
        <w:t>A real-world example of livelock occurs when two people meet in a narrow corridor</w:t>
      </w:r>
      <w:r w:rsidR="00844FE1" w:rsidRPr="00844FE1">
        <w:rPr>
          <w:b/>
          <w:color w:val="002060"/>
          <w:sz w:val="16"/>
        </w:rPr>
        <w:t>(</w:t>
      </w:r>
      <w:r w:rsidR="00844FE1" w:rsidRPr="00844FE1">
        <w:rPr>
          <w:rFonts w:ascii="Nirmala UI" w:hAnsi="Nirmala UI" w:cs="Nirmala UI"/>
          <w:b/>
          <w:color w:val="002060"/>
          <w:sz w:val="16"/>
        </w:rPr>
        <w:t>తాడిమట్ట</w:t>
      </w:r>
      <w:r w:rsidR="00844FE1" w:rsidRPr="00844FE1">
        <w:rPr>
          <w:b/>
          <w:color w:val="002060"/>
          <w:sz w:val="16"/>
        </w:rPr>
        <w:t>)</w:t>
      </w:r>
      <w:r w:rsidRPr="00844FE1">
        <w:rPr>
          <w:b/>
          <w:color w:val="002060"/>
          <w:sz w:val="16"/>
        </w:rPr>
        <w:t>,</w:t>
      </w:r>
      <w:r w:rsidRPr="00844FE1">
        <w:rPr>
          <w:color w:val="002060"/>
          <w:sz w:val="16"/>
        </w:rPr>
        <w:t xml:space="preserve"> </w:t>
      </w:r>
      <w:r w:rsidRPr="00D82862">
        <w:t xml:space="preserve">and each tries to be polite by moving aside to let the other pass, but they end up swaying from side to side without making any progress because they both repeatedly move the same way at the same time. </w:t>
      </w:r>
    </w:p>
    <w:p w14:paraId="44B3DD4D" w14:textId="77777777" w:rsidR="00D82862" w:rsidRDefault="00D82862" w:rsidP="009618C8">
      <w:pPr>
        <w:spacing w:after="0" w:line="240" w:lineRule="auto"/>
      </w:pPr>
      <w:r w:rsidRPr="00D82862">
        <w:rPr>
          <w:bCs/>
        </w:rPr>
        <w:t>Livelock</w:t>
      </w:r>
      <w:r w:rsidRPr="00D82862">
        <w:t> occurs when two or more processes continually repeat the same interaction in response to changes in the other processes without doing any useful work. These processes are not in the waiting state, and they are running concurrently. This is different from a deadlock because in a deadlock all processes are in the waiting state.</w:t>
      </w:r>
    </w:p>
    <w:p w14:paraId="2D5B38EC" w14:textId="4F758D87" w:rsidR="00CD5D45" w:rsidRDefault="00CD5D45" w:rsidP="00CD5D45">
      <w:pPr>
        <w:pStyle w:val="1Output"/>
        <w:rPr>
          <w:color w:val="4C483D" w:themeColor="text2"/>
        </w:rPr>
      </w:pPr>
      <w:r>
        <w:rPr>
          <w:bCs/>
          <w:color w:val="7F0055"/>
        </w:rPr>
        <w:t>public</w:t>
      </w:r>
      <w:r>
        <w:t xml:space="preserve"> </w:t>
      </w:r>
      <w:r>
        <w:rPr>
          <w:bCs/>
          <w:color w:val="7F0055"/>
        </w:rPr>
        <w:t>class</w:t>
      </w:r>
      <w:r>
        <w:t xml:space="preserve"> </w:t>
      </w:r>
      <w:r>
        <w:rPr>
          <w:shd w:val="clear" w:color="auto" w:fill="D4D4D4"/>
        </w:rPr>
        <w:t>Test</w:t>
      </w:r>
      <w:r>
        <w:t xml:space="preserve"> {</w:t>
      </w:r>
      <w:r>
        <w:tab/>
      </w:r>
    </w:p>
    <w:p w14:paraId="1FA374FA" w14:textId="77777777" w:rsidR="00CD5D45" w:rsidRDefault="00CD5D45" w:rsidP="00CD5D45">
      <w:pPr>
        <w:pStyle w:val="1Output"/>
        <w:rPr>
          <w:color w:val="4C483D" w:themeColor="text2"/>
        </w:rPr>
      </w:pPr>
      <w:r>
        <w:tab/>
      </w:r>
      <w:r>
        <w:rPr>
          <w:bCs/>
          <w:color w:val="7F0055"/>
        </w:rPr>
        <w:t>boolean</w:t>
      </w:r>
      <w:r>
        <w:t xml:space="preserve"> </w:t>
      </w:r>
      <w:r>
        <w:rPr>
          <w:color w:val="0000C0"/>
        </w:rPr>
        <w:t>selected</w:t>
      </w:r>
      <w:r>
        <w:t>=</w:t>
      </w:r>
      <w:r>
        <w:rPr>
          <w:bCs/>
          <w:color w:val="7F0055"/>
        </w:rPr>
        <w:t>false</w:t>
      </w:r>
      <w:r>
        <w:t>;</w:t>
      </w:r>
    </w:p>
    <w:p w14:paraId="5CCB59FC" w14:textId="77777777" w:rsidR="00CD5D45" w:rsidRDefault="00CD5D45" w:rsidP="00CD5D45">
      <w:pPr>
        <w:pStyle w:val="1Output"/>
        <w:rPr>
          <w:color w:val="4C483D" w:themeColor="text2"/>
        </w:rPr>
      </w:pPr>
      <w:r>
        <w:tab/>
      </w:r>
      <w:r>
        <w:rPr>
          <w:bCs/>
          <w:color w:val="7F0055"/>
        </w:rPr>
        <w:t>public</w:t>
      </w:r>
      <w:r>
        <w:t xml:space="preserve"> </w:t>
      </w:r>
      <w:r>
        <w:rPr>
          <w:bCs/>
          <w:color w:val="7F0055"/>
        </w:rPr>
        <w:t>boolean</w:t>
      </w:r>
      <w:r>
        <w:t xml:space="preserve"> isSelected() {</w:t>
      </w:r>
    </w:p>
    <w:p w14:paraId="0047F71C" w14:textId="77777777" w:rsidR="00CD5D45" w:rsidRDefault="00CD5D45" w:rsidP="00CD5D45">
      <w:pPr>
        <w:pStyle w:val="1Output"/>
        <w:rPr>
          <w:color w:val="4C483D" w:themeColor="text2"/>
        </w:rPr>
      </w:pPr>
      <w:r>
        <w:tab/>
      </w:r>
      <w:r>
        <w:tab/>
      </w:r>
      <w:r>
        <w:rPr>
          <w:bCs/>
          <w:color w:val="7F0055"/>
        </w:rPr>
        <w:t>return</w:t>
      </w:r>
      <w:r>
        <w:t xml:space="preserve"> </w:t>
      </w:r>
      <w:r>
        <w:rPr>
          <w:color w:val="0000C0"/>
        </w:rPr>
        <w:t>selected</w:t>
      </w:r>
      <w:r>
        <w:t>;</w:t>
      </w:r>
    </w:p>
    <w:p w14:paraId="63DFA97D" w14:textId="77777777" w:rsidR="00CD5D45" w:rsidRDefault="00CD5D45" w:rsidP="00CD5D45">
      <w:pPr>
        <w:pStyle w:val="1Output"/>
        <w:rPr>
          <w:color w:val="4C483D" w:themeColor="text2"/>
        </w:rPr>
      </w:pPr>
      <w:r>
        <w:tab/>
        <w:t>}</w:t>
      </w:r>
    </w:p>
    <w:p w14:paraId="167602B8" w14:textId="77777777" w:rsidR="00CD5D45" w:rsidRDefault="00CD5D45" w:rsidP="00CD5D45">
      <w:pPr>
        <w:pStyle w:val="1Output"/>
        <w:rPr>
          <w:color w:val="4C483D" w:themeColor="text2"/>
        </w:rPr>
      </w:pPr>
    </w:p>
    <w:p w14:paraId="48531AB2" w14:textId="77777777" w:rsidR="00CD5D45" w:rsidRDefault="00CD5D45" w:rsidP="00CD5D45">
      <w:pPr>
        <w:pStyle w:val="1Output"/>
        <w:rPr>
          <w:color w:val="4C483D" w:themeColor="text2"/>
        </w:rPr>
      </w:pPr>
      <w:r>
        <w:tab/>
      </w:r>
      <w:r>
        <w:rPr>
          <w:bCs/>
          <w:color w:val="7F0055"/>
        </w:rPr>
        <w:t>public</w:t>
      </w:r>
      <w:r>
        <w:t xml:space="preserve"> </w:t>
      </w:r>
      <w:r>
        <w:rPr>
          <w:bCs/>
          <w:color w:val="7F0055"/>
        </w:rPr>
        <w:t>void</w:t>
      </w:r>
      <w:r>
        <w:t xml:space="preserve"> setSelected(</w:t>
      </w:r>
      <w:r>
        <w:rPr>
          <w:bCs/>
          <w:color w:val="7F0055"/>
        </w:rPr>
        <w:t>boolean</w:t>
      </w:r>
      <w:r>
        <w:t xml:space="preserve"> </w:t>
      </w:r>
      <w:r>
        <w:rPr>
          <w:color w:val="6A3E3E"/>
        </w:rPr>
        <w:t>selected</w:t>
      </w:r>
      <w:r>
        <w:t>) {</w:t>
      </w:r>
    </w:p>
    <w:p w14:paraId="3733EDF0" w14:textId="77777777" w:rsidR="00CD5D45" w:rsidRDefault="00CD5D45" w:rsidP="00CD5D45">
      <w:pPr>
        <w:pStyle w:val="1Output"/>
        <w:rPr>
          <w:color w:val="4C483D" w:themeColor="text2"/>
        </w:rPr>
      </w:pPr>
      <w:r>
        <w:tab/>
      </w:r>
      <w:r>
        <w:tab/>
      </w:r>
      <w:r>
        <w:rPr>
          <w:bCs/>
          <w:color w:val="7F0055"/>
        </w:rPr>
        <w:t>this</w:t>
      </w:r>
      <w:r>
        <w:t>.</w:t>
      </w:r>
      <w:r>
        <w:rPr>
          <w:color w:val="0000C0"/>
        </w:rPr>
        <w:t>selected</w:t>
      </w:r>
      <w:r>
        <w:t xml:space="preserve"> = </w:t>
      </w:r>
      <w:r>
        <w:rPr>
          <w:color w:val="6A3E3E"/>
        </w:rPr>
        <w:t>selected</w:t>
      </w:r>
      <w:r>
        <w:t>;</w:t>
      </w:r>
    </w:p>
    <w:p w14:paraId="5E3BF0C5" w14:textId="77777777" w:rsidR="00CD5D45" w:rsidRDefault="00CD5D45" w:rsidP="00CD5D45">
      <w:pPr>
        <w:pStyle w:val="1Output"/>
        <w:rPr>
          <w:color w:val="4C483D" w:themeColor="text2"/>
        </w:rPr>
      </w:pPr>
      <w:r>
        <w:tab/>
        <w:t>}</w:t>
      </w:r>
    </w:p>
    <w:p w14:paraId="3C909493" w14:textId="77777777" w:rsidR="00CD5D45" w:rsidRDefault="00CD5D45" w:rsidP="00CD5D45">
      <w:pPr>
        <w:pStyle w:val="1Output"/>
        <w:rPr>
          <w:color w:val="4C483D" w:themeColor="text2"/>
        </w:rPr>
      </w:pPr>
    </w:p>
    <w:p w14:paraId="11A0B188" w14:textId="77777777" w:rsidR="00CD5D45" w:rsidRDefault="00CD5D45" w:rsidP="00CD5D45">
      <w:pPr>
        <w:pStyle w:val="1Output"/>
        <w:rPr>
          <w:color w:val="4C483D" w:themeColor="text2"/>
        </w:rPr>
      </w:pPr>
      <w:r>
        <w:tab/>
      </w:r>
      <w:r>
        <w:rPr>
          <w:bCs/>
          <w:color w:val="7F0055"/>
        </w:rPr>
        <w:t>public</w:t>
      </w:r>
      <w:r>
        <w:t xml:space="preserve"> </w:t>
      </w:r>
      <w:r>
        <w:rPr>
          <w:bCs/>
          <w:color w:val="7F0055"/>
        </w:rPr>
        <w:t>static</w:t>
      </w:r>
      <w:r>
        <w:t xml:space="preserve"> </w:t>
      </w:r>
      <w:r>
        <w:rPr>
          <w:bCs/>
          <w:color w:val="7F0055"/>
        </w:rPr>
        <w:t>void</w:t>
      </w:r>
      <w:r>
        <w:t xml:space="preserve"> main(String </w:t>
      </w:r>
      <w:r>
        <w:rPr>
          <w:color w:val="6A3E3E"/>
        </w:rPr>
        <w:t>args</w:t>
      </w:r>
      <w:r>
        <w:t>[]) {</w:t>
      </w:r>
    </w:p>
    <w:p w14:paraId="5CC777FC" w14:textId="77777777" w:rsidR="00CD5D45" w:rsidRDefault="00CD5D45" w:rsidP="00CD5D45">
      <w:pPr>
        <w:pStyle w:val="1Output"/>
        <w:rPr>
          <w:color w:val="4C483D" w:themeColor="text2"/>
        </w:rPr>
      </w:pPr>
      <w:r>
        <w:tab/>
      </w:r>
      <w:r>
        <w:tab/>
      </w:r>
      <w:r>
        <w:rPr>
          <w:shd w:val="clear" w:color="auto" w:fill="D4D4D4"/>
        </w:rPr>
        <w:t>Test</w:t>
      </w:r>
      <w:r>
        <w:t xml:space="preserve"> </w:t>
      </w:r>
      <w:r>
        <w:rPr>
          <w:color w:val="6A3E3E"/>
        </w:rPr>
        <w:t>itemOne</w:t>
      </w:r>
      <w:r>
        <w:t xml:space="preserve"> = </w:t>
      </w:r>
      <w:r>
        <w:rPr>
          <w:bCs/>
          <w:color w:val="7F0055"/>
        </w:rPr>
        <w:t>new</w:t>
      </w:r>
      <w:r>
        <w:t xml:space="preserve"> </w:t>
      </w:r>
      <w:r>
        <w:rPr>
          <w:shd w:val="clear" w:color="auto" w:fill="D4D4D4"/>
        </w:rPr>
        <w:t>Test</w:t>
      </w:r>
      <w:r>
        <w:t>();</w:t>
      </w:r>
    </w:p>
    <w:p w14:paraId="6B52E69F" w14:textId="77777777" w:rsidR="00CD5D45" w:rsidRDefault="00CD5D45" w:rsidP="00CD5D45">
      <w:pPr>
        <w:pStyle w:val="1Output"/>
        <w:rPr>
          <w:color w:val="4C483D" w:themeColor="text2"/>
        </w:rPr>
      </w:pPr>
      <w:r>
        <w:tab/>
      </w:r>
      <w:r>
        <w:tab/>
      </w:r>
      <w:r>
        <w:rPr>
          <w:shd w:val="clear" w:color="auto" w:fill="D4D4D4"/>
        </w:rPr>
        <w:t>Test</w:t>
      </w:r>
      <w:r>
        <w:t xml:space="preserve"> </w:t>
      </w:r>
      <w:r>
        <w:rPr>
          <w:color w:val="6A3E3E"/>
        </w:rPr>
        <w:t>itemTwo</w:t>
      </w:r>
      <w:r>
        <w:t xml:space="preserve"> = </w:t>
      </w:r>
      <w:r>
        <w:rPr>
          <w:bCs/>
          <w:color w:val="7F0055"/>
        </w:rPr>
        <w:t>new</w:t>
      </w:r>
      <w:r>
        <w:t xml:space="preserve"> </w:t>
      </w:r>
      <w:r>
        <w:rPr>
          <w:shd w:val="clear" w:color="auto" w:fill="D4D4D4"/>
        </w:rPr>
        <w:t>Test</w:t>
      </w:r>
      <w:r>
        <w:t>();</w:t>
      </w:r>
    </w:p>
    <w:p w14:paraId="66664710" w14:textId="77777777" w:rsidR="00CD5D45" w:rsidRDefault="00CD5D45" w:rsidP="00CD5D45">
      <w:pPr>
        <w:pStyle w:val="1Output"/>
        <w:rPr>
          <w:color w:val="4C483D" w:themeColor="text2"/>
        </w:rPr>
      </w:pPr>
      <w:r>
        <w:tab/>
      </w:r>
      <w:r>
        <w:tab/>
      </w:r>
    </w:p>
    <w:p w14:paraId="7CC120D4" w14:textId="77777777" w:rsidR="00CD5D45" w:rsidRDefault="00CD5D45" w:rsidP="00CD5D45">
      <w:pPr>
        <w:pStyle w:val="1Output"/>
        <w:rPr>
          <w:color w:val="4C483D" w:themeColor="text2"/>
        </w:rPr>
      </w:pPr>
      <w:r>
        <w:tab/>
      </w:r>
      <w:r>
        <w:tab/>
        <w:t xml:space="preserve">Thread </w:t>
      </w:r>
      <w:r>
        <w:rPr>
          <w:color w:val="6A3E3E"/>
        </w:rPr>
        <w:t>tOne</w:t>
      </w:r>
      <w:r>
        <w:t xml:space="preserve"> = </w:t>
      </w:r>
      <w:r>
        <w:rPr>
          <w:bCs/>
          <w:color w:val="7F0055"/>
        </w:rPr>
        <w:t>new</w:t>
      </w:r>
      <w:r>
        <w:t xml:space="preserve"> Thread(</w:t>
      </w:r>
      <w:r>
        <w:rPr>
          <w:bCs/>
          <w:color w:val="7F0055"/>
        </w:rPr>
        <w:t>new</w:t>
      </w:r>
      <w:r>
        <w:t xml:space="preserve"> Runnable() {</w:t>
      </w:r>
    </w:p>
    <w:p w14:paraId="18155410" w14:textId="77777777" w:rsidR="00CD5D45" w:rsidRDefault="00CD5D45" w:rsidP="00CD5D45">
      <w:pPr>
        <w:pStyle w:val="1Output"/>
        <w:rPr>
          <w:color w:val="4C483D" w:themeColor="text2"/>
        </w:rPr>
      </w:pPr>
      <w:r>
        <w:tab/>
      </w:r>
      <w:r>
        <w:tab/>
      </w:r>
      <w:r>
        <w:tab/>
      </w:r>
      <w:r>
        <w:rPr>
          <w:color w:val="646464"/>
        </w:rPr>
        <w:t>@Override</w:t>
      </w:r>
    </w:p>
    <w:p w14:paraId="0546A4C9" w14:textId="77777777" w:rsidR="00CD5D45" w:rsidRDefault="00CD5D45" w:rsidP="00CD5D45">
      <w:pPr>
        <w:pStyle w:val="1Output"/>
        <w:rPr>
          <w:color w:val="4C483D" w:themeColor="text2"/>
        </w:rPr>
      </w:pPr>
      <w:r>
        <w:tab/>
      </w:r>
      <w:r>
        <w:tab/>
      </w:r>
      <w:r>
        <w:tab/>
      </w:r>
      <w:r>
        <w:rPr>
          <w:bCs/>
          <w:color w:val="7F0055"/>
        </w:rPr>
        <w:t>public</w:t>
      </w:r>
      <w:r>
        <w:t xml:space="preserve"> </w:t>
      </w:r>
      <w:r>
        <w:rPr>
          <w:bCs/>
          <w:color w:val="7F0055"/>
        </w:rPr>
        <w:t>void</w:t>
      </w:r>
      <w:r>
        <w:t xml:space="preserve"> run() {</w:t>
      </w:r>
    </w:p>
    <w:p w14:paraId="022C64A0" w14:textId="77777777" w:rsidR="00CD5D45" w:rsidRDefault="00CD5D45" w:rsidP="00CD5D45">
      <w:pPr>
        <w:pStyle w:val="1Output"/>
        <w:rPr>
          <w:color w:val="4C483D" w:themeColor="text2"/>
        </w:rPr>
      </w:pPr>
      <w:r>
        <w:tab/>
      </w:r>
      <w:r>
        <w:tab/>
      </w:r>
      <w:r>
        <w:tab/>
      </w:r>
      <w:r>
        <w:tab/>
      </w:r>
      <w:r>
        <w:rPr>
          <w:bCs/>
          <w:color w:val="7F0055"/>
        </w:rPr>
        <w:t>while</w:t>
      </w:r>
      <w:r>
        <w:t>(!</w:t>
      </w:r>
      <w:r>
        <w:rPr>
          <w:color w:val="6A3E3E"/>
        </w:rPr>
        <w:t>itemOne</w:t>
      </w:r>
      <w:r>
        <w:t>.isSelected()) {</w:t>
      </w:r>
    </w:p>
    <w:p w14:paraId="7C1D0B0A" w14:textId="77777777" w:rsidR="00CD5D45" w:rsidRDefault="00CD5D45" w:rsidP="00CD5D45">
      <w:pPr>
        <w:pStyle w:val="1Output"/>
        <w:rPr>
          <w:color w:val="4C483D" w:themeColor="text2"/>
        </w:rPr>
      </w:pPr>
      <w:r>
        <w:tab/>
      </w:r>
      <w:r>
        <w:tab/>
      </w:r>
      <w:r>
        <w:tab/>
      </w:r>
      <w:r>
        <w:tab/>
      </w:r>
      <w:r>
        <w:tab/>
      </w:r>
      <w:r>
        <w:rPr>
          <w:bCs/>
          <w:color w:val="7F0055"/>
        </w:rPr>
        <w:t>try</w:t>
      </w:r>
      <w:r>
        <w:t xml:space="preserve"> {</w:t>
      </w:r>
    </w:p>
    <w:p w14:paraId="013D7254" w14:textId="77777777" w:rsidR="00CD5D45" w:rsidRDefault="00CD5D45" w:rsidP="00CD5D45">
      <w:pPr>
        <w:pStyle w:val="1Output"/>
        <w:rPr>
          <w:color w:val="4C483D" w:themeColor="text2"/>
        </w:rPr>
      </w:pPr>
      <w:r>
        <w:tab/>
      </w:r>
      <w:r>
        <w:tab/>
      </w:r>
      <w:r>
        <w:tab/>
      </w:r>
      <w:r>
        <w:tab/>
      </w:r>
      <w:r>
        <w:tab/>
      </w:r>
      <w:r>
        <w:tab/>
        <w:t>Thread.</w:t>
      </w:r>
      <w:r>
        <w:rPr>
          <w:i/>
          <w:iCs/>
        </w:rPr>
        <w:t>sleep</w:t>
      </w:r>
      <w:r>
        <w:t>(10);</w:t>
      </w:r>
    </w:p>
    <w:p w14:paraId="2D57B617" w14:textId="77777777" w:rsidR="00CD5D45" w:rsidRDefault="00CD5D45" w:rsidP="00CD5D45">
      <w:pPr>
        <w:pStyle w:val="1Output"/>
        <w:rPr>
          <w:color w:val="4C483D" w:themeColor="text2"/>
        </w:rPr>
      </w:pPr>
      <w:r>
        <w:tab/>
      </w:r>
      <w:r>
        <w:tab/>
      </w:r>
      <w:r>
        <w:tab/>
      </w:r>
      <w:r>
        <w:tab/>
      </w:r>
      <w:r>
        <w:tab/>
        <w:t xml:space="preserve">} </w:t>
      </w:r>
      <w:r>
        <w:rPr>
          <w:bCs/>
          <w:color w:val="7F0055"/>
        </w:rPr>
        <w:t>catch</w:t>
      </w:r>
      <w:r>
        <w:t xml:space="preserve"> (InterruptedException </w:t>
      </w:r>
      <w:r>
        <w:rPr>
          <w:color w:val="6A3E3E"/>
        </w:rPr>
        <w:t>e</w:t>
      </w:r>
      <w:r>
        <w:t>) {</w:t>
      </w:r>
    </w:p>
    <w:p w14:paraId="18F16554" w14:textId="77777777" w:rsidR="00CD5D45" w:rsidRDefault="00CD5D45" w:rsidP="00CD5D45">
      <w:pPr>
        <w:pStyle w:val="1Output"/>
        <w:rPr>
          <w:color w:val="4C483D" w:themeColor="text2"/>
        </w:rPr>
      </w:pPr>
      <w:r>
        <w:tab/>
      </w:r>
      <w:r>
        <w:tab/>
      </w:r>
      <w:r>
        <w:tab/>
      </w:r>
      <w:r>
        <w:tab/>
      </w:r>
      <w:r>
        <w:tab/>
      </w:r>
      <w:r>
        <w:tab/>
      </w:r>
      <w:r>
        <w:rPr>
          <w:color w:val="6A3E3E"/>
        </w:rPr>
        <w:t>e</w:t>
      </w:r>
      <w:r>
        <w:t>.printStackTrace();</w:t>
      </w:r>
    </w:p>
    <w:p w14:paraId="7FC905BD" w14:textId="77777777" w:rsidR="00CD5D45" w:rsidRDefault="00CD5D45" w:rsidP="00CD5D45">
      <w:pPr>
        <w:pStyle w:val="1Output"/>
        <w:rPr>
          <w:color w:val="4C483D" w:themeColor="text2"/>
        </w:rPr>
      </w:pPr>
      <w:r>
        <w:tab/>
      </w:r>
      <w:r>
        <w:tab/>
      </w:r>
      <w:r>
        <w:tab/>
      </w:r>
      <w:r>
        <w:tab/>
      </w:r>
      <w:r>
        <w:tab/>
        <w:t>}</w:t>
      </w:r>
    </w:p>
    <w:p w14:paraId="5DEE3163" w14:textId="77777777" w:rsidR="00CD5D45" w:rsidRDefault="00CD5D45" w:rsidP="00CD5D45">
      <w:pPr>
        <w:pStyle w:val="1Output"/>
        <w:rPr>
          <w:color w:val="4C483D" w:themeColor="text2"/>
        </w:rPr>
      </w:pPr>
      <w:r>
        <w:tab/>
      </w:r>
      <w:r>
        <w:tab/>
      </w:r>
      <w:r>
        <w:tab/>
      </w:r>
      <w:r>
        <w:tab/>
        <w:t>}</w:t>
      </w:r>
    </w:p>
    <w:p w14:paraId="15E97FA7" w14:textId="77777777" w:rsidR="00CD5D45" w:rsidRDefault="00CD5D45" w:rsidP="00CD5D45">
      <w:pPr>
        <w:pStyle w:val="1Output"/>
        <w:rPr>
          <w:color w:val="4C483D" w:themeColor="text2"/>
        </w:rPr>
      </w:pPr>
      <w:r>
        <w:tab/>
      </w:r>
      <w:r>
        <w:tab/>
      </w:r>
      <w:r>
        <w:tab/>
      </w:r>
      <w:r>
        <w:tab/>
      </w:r>
      <w:r>
        <w:rPr>
          <w:color w:val="6A3E3E"/>
        </w:rPr>
        <w:t>itemTwo</w:t>
      </w:r>
      <w:r>
        <w:t>.setSelected(</w:t>
      </w:r>
      <w:r>
        <w:rPr>
          <w:bCs/>
          <w:color w:val="7F0055"/>
        </w:rPr>
        <w:t>true</w:t>
      </w:r>
      <w:r>
        <w:t>);</w:t>
      </w:r>
    </w:p>
    <w:p w14:paraId="39D2F798" w14:textId="77777777" w:rsidR="00CD5D45" w:rsidRDefault="00CD5D45" w:rsidP="00CD5D45">
      <w:pPr>
        <w:pStyle w:val="1Output"/>
        <w:rPr>
          <w:color w:val="4C483D" w:themeColor="text2"/>
        </w:rPr>
      </w:pPr>
      <w:r>
        <w:tab/>
      </w:r>
      <w:r>
        <w:tab/>
      </w:r>
      <w:r>
        <w:tab/>
        <w:t>}</w:t>
      </w:r>
      <w:r>
        <w:tab/>
      </w:r>
      <w:r>
        <w:tab/>
      </w:r>
      <w:r>
        <w:tab/>
      </w:r>
    </w:p>
    <w:p w14:paraId="6D715875" w14:textId="77777777" w:rsidR="00CD5D45" w:rsidRDefault="00CD5D45" w:rsidP="00CD5D45">
      <w:pPr>
        <w:pStyle w:val="1Output"/>
        <w:rPr>
          <w:color w:val="4C483D" w:themeColor="text2"/>
        </w:rPr>
      </w:pPr>
      <w:r>
        <w:tab/>
      </w:r>
      <w:r>
        <w:tab/>
        <w:t>});</w:t>
      </w:r>
      <w:r>
        <w:tab/>
      </w:r>
      <w:r>
        <w:tab/>
      </w:r>
    </w:p>
    <w:p w14:paraId="305B8354" w14:textId="77777777" w:rsidR="00CD5D45" w:rsidRDefault="00CD5D45" w:rsidP="00CD5D45">
      <w:pPr>
        <w:pStyle w:val="1Output"/>
        <w:rPr>
          <w:color w:val="4C483D" w:themeColor="text2"/>
        </w:rPr>
      </w:pPr>
      <w:r>
        <w:tab/>
      </w:r>
      <w:r>
        <w:tab/>
      </w:r>
    </w:p>
    <w:p w14:paraId="41CA0D0D" w14:textId="77777777" w:rsidR="00CD5D45" w:rsidRDefault="00CD5D45" w:rsidP="00CD5D45">
      <w:pPr>
        <w:pStyle w:val="1Output"/>
        <w:rPr>
          <w:color w:val="4C483D" w:themeColor="text2"/>
        </w:rPr>
      </w:pPr>
      <w:r>
        <w:tab/>
      </w:r>
      <w:r>
        <w:tab/>
        <w:t xml:space="preserve">Thread </w:t>
      </w:r>
      <w:r>
        <w:rPr>
          <w:color w:val="6A3E3E"/>
        </w:rPr>
        <w:t>tTwo</w:t>
      </w:r>
      <w:r>
        <w:t xml:space="preserve"> = </w:t>
      </w:r>
      <w:r>
        <w:rPr>
          <w:bCs/>
          <w:color w:val="7F0055"/>
        </w:rPr>
        <w:t>new</w:t>
      </w:r>
      <w:r>
        <w:t xml:space="preserve"> Thread(</w:t>
      </w:r>
      <w:r>
        <w:rPr>
          <w:bCs/>
          <w:color w:val="7F0055"/>
        </w:rPr>
        <w:t>new</w:t>
      </w:r>
      <w:r>
        <w:t xml:space="preserve"> Runnable() {</w:t>
      </w:r>
    </w:p>
    <w:p w14:paraId="7F6375E6" w14:textId="77777777" w:rsidR="00CD5D45" w:rsidRDefault="00CD5D45" w:rsidP="00CD5D45">
      <w:pPr>
        <w:pStyle w:val="1Output"/>
        <w:rPr>
          <w:color w:val="4C483D" w:themeColor="text2"/>
        </w:rPr>
      </w:pPr>
      <w:r>
        <w:tab/>
      </w:r>
      <w:r>
        <w:tab/>
      </w:r>
      <w:r>
        <w:tab/>
      </w:r>
      <w:r>
        <w:rPr>
          <w:color w:val="646464"/>
        </w:rPr>
        <w:t>@Override</w:t>
      </w:r>
    </w:p>
    <w:p w14:paraId="25AEF204" w14:textId="77777777" w:rsidR="00CD5D45" w:rsidRDefault="00CD5D45" w:rsidP="00CD5D45">
      <w:pPr>
        <w:pStyle w:val="1Output"/>
        <w:rPr>
          <w:color w:val="4C483D" w:themeColor="text2"/>
        </w:rPr>
      </w:pPr>
      <w:r>
        <w:tab/>
      </w:r>
      <w:r>
        <w:tab/>
      </w:r>
      <w:r>
        <w:tab/>
      </w:r>
      <w:r>
        <w:rPr>
          <w:bCs/>
          <w:color w:val="7F0055"/>
        </w:rPr>
        <w:t>public</w:t>
      </w:r>
      <w:r>
        <w:t xml:space="preserve"> </w:t>
      </w:r>
      <w:r>
        <w:rPr>
          <w:bCs/>
          <w:color w:val="7F0055"/>
        </w:rPr>
        <w:t>void</w:t>
      </w:r>
      <w:r>
        <w:t xml:space="preserve"> run() {</w:t>
      </w:r>
    </w:p>
    <w:p w14:paraId="438747DD" w14:textId="77777777" w:rsidR="00CD5D45" w:rsidRDefault="00CD5D45" w:rsidP="00CD5D45">
      <w:pPr>
        <w:pStyle w:val="1Output"/>
        <w:rPr>
          <w:color w:val="4C483D" w:themeColor="text2"/>
        </w:rPr>
      </w:pPr>
      <w:r>
        <w:tab/>
      </w:r>
      <w:r>
        <w:tab/>
      </w:r>
      <w:r>
        <w:tab/>
      </w:r>
      <w:r>
        <w:tab/>
      </w:r>
      <w:r>
        <w:rPr>
          <w:bCs/>
          <w:color w:val="7F0055"/>
        </w:rPr>
        <w:t>while</w:t>
      </w:r>
      <w:r>
        <w:t>(!</w:t>
      </w:r>
      <w:r>
        <w:rPr>
          <w:color w:val="6A3E3E"/>
        </w:rPr>
        <w:t>itemTwo</w:t>
      </w:r>
      <w:r>
        <w:t>.isSelected()) {</w:t>
      </w:r>
    </w:p>
    <w:p w14:paraId="37DCBCE8" w14:textId="77777777" w:rsidR="00CD5D45" w:rsidRDefault="00CD5D45" w:rsidP="00CD5D45">
      <w:pPr>
        <w:pStyle w:val="1Output"/>
        <w:rPr>
          <w:color w:val="4C483D" w:themeColor="text2"/>
        </w:rPr>
      </w:pPr>
      <w:r>
        <w:tab/>
      </w:r>
      <w:r>
        <w:tab/>
      </w:r>
      <w:r>
        <w:tab/>
      </w:r>
      <w:r>
        <w:tab/>
      </w:r>
      <w:r>
        <w:tab/>
      </w:r>
      <w:r>
        <w:rPr>
          <w:bCs/>
          <w:color w:val="7F0055"/>
        </w:rPr>
        <w:t>try</w:t>
      </w:r>
      <w:r>
        <w:t xml:space="preserve"> {</w:t>
      </w:r>
    </w:p>
    <w:p w14:paraId="2A47DF08" w14:textId="77777777" w:rsidR="00CD5D45" w:rsidRDefault="00CD5D45" w:rsidP="00CD5D45">
      <w:pPr>
        <w:pStyle w:val="1Output"/>
        <w:rPr>
          <w:color w:val="4C483D" w:themeColor="text2"/>
        </w:rPr>
      </w:pPr>
      <w:r>
        <w:tab/>
      </w:r>
      <w:r>
        <w:tab/>
      </w:r>
      <w:r>
        <w:tab/>
      </w:r>
      <w:r>
        <w:tab/>
      </w:r>
      <w:r>
        <w:tab/>
      </w:r>
      <w:r>
        <w:tab/>
        <w:t>Thread.</w:t>
      </w:r>
      <w:r>
        <w:rPr>
          <w:i/>
          <w:iCs/>
        </w:rPr>
        <w:t>sleep</w:t>
      </w:r>
      <w:r>
        <w:t>(10);</w:t>
      </w:r>
    </w:p>
    <w:p w14:paraId="22440C13" w14:textId="77777777" w:rsidR="00CD5D45" w:rsidRDefault="00CD5D45" w:rsidP="00CD5D45">
      <w:pPr>
        <w:pStyle w:val="1Output"/>
        <w:rPr>
          <w:color w:val="4C483D" w:themeColor="text2"/>
        </w:rPr>
      </w:pPr>
      <w:r>
        <w:tab/>
      </w:r>
      <w:r>
        <w:tab/>
      </w:r>
      <w:r>
        <w:tab/>
      </w:r>
      <w:r>
        <w:tab/>
      </w:r>
      <w:r>
        <w:tab/>
        <w:t xml:space="preserve">} </w:t>
      </w:r>
      <w:r>
        <w:rPr>
          <w:bCs/>
          <w:color w:val="7F0055"/>
        </w:rPr>
        <w:t>catch</w:t>
      </w:r>
      <w:r>
        <w:t xml:space="preserve"> (InterruptedException </w:t>
      </w:r>
      <w:r>
        <w:rPr>
          <w:color w:val="6A3E3E"/>
        </w:rPr>
        <w:t>e</w:t>
      </w:r>
      <w:r>
        <w:t>) {</w:t>
      </w:r>
    </w:p>
    <w:p w14:paraId="27900A66" w14:textId="77777777" w:rsidR="00CD5D45" w:rsidRDefault="00CD5D45" w:rsidP="00CD5D45">
      <w:pPr>
        <w:pStyle w:val="1Output"/>
        <w:rPr>
          <w:color w:val="4C483D" w:themeColor="text2"/>
        </w:rPr>
      </w:pPr>
      <w:r>
        <w:tab/>
      </w:r>
      <w:r>
        <w:tab/>
      </w:r>
      <w:r>
        <w:tab/>
      </w:r>
      <w:r>
        <w:tab/>
      </w:r>
      <w:r>
        <w:tab/>
      </w:r>
      <w:r>
        <w:tab/>
      </w:r>
      <w:r>
        <w:rPr>
          <w:color w:val="6A3E3E"/>
        </w:rPr>
        <w:t>e</w:t>
      </w:r>
      <w:r>
        <w:t>.printStackTrace();</w:t>
      </w:r>
    </w:p>
    <w:p w14:paraId="5BEBA832" w14:textId="77777777" w:rsidR="00CD5D45" w:rsidRDefault="00CD5D45" w:rsidP="00CD5D45">
      <w:pPr>
        <w:pStyle w:val="1Output"/>
        <w:rPr>
          <w:color w:val="4C483D" w:themeColor="text2"/>
        </w:rPr>
      </w:pPr>
      <w:r>
        <w:tab/>
      </w:r>
      <w:r>
        <w:tab/>
      </w:r>
      <w:r>
        <w:tab/>
      </w:r>
      <w:r>
        <w:tab/>
      </w:r>
      <w:r>
        <w:tab/>
        <w:t>}</w:t>
      </w:r>
    </w:p>
    <w:p w14:paraId="7AA06864" w14:textId="77777777" w:rsidR="00CD5D45" w:rsidRDefault="00CD5D45" w:rsidP="00CD5D45">
      <w:pPr>
        <w:pStyle w:val="1Output"/>
        <w:rPr>
          <w:color w:val="4C483D" w:themeColor="text2"/>
        </w:rPr>
      </w:pPr>
      <w:r>
        <w:tab/>
      </w:r>
      <w:r>
        <w:tab/>
      </w:r>
      <w:r>
        <w:tab/>
      </w:r>
      <w:r>
        <w:tab/>
        <w:t>}</w:t>
      </w:r>
    </w:p>
    <w:p w14:paraId="76D1C98C" w14:textId="77777777" w:rsidR="00CD5D45" w:rsidRDefault="00CD5D45" w:rsidP="00CD5D45">
      <w:pPr>
        <w:pStyle w:val="1Output"/>
        <w:rPr>
          <w:color w:val="4C483D" w:themeColor="text2"/>
        </w:rPr>
      </w:pPr>
      <w:r>
        <w:tab/>
      </w:r>
      <w:r>
        <w:tab/>
      </w:r>
      <w:r>
        <w:tab/>
      </w:r>
      <w:r>
        <w:tab/>
      </w:r>
      <w:r>
        <w:rPr>
          <w:color w:val="6A3E3E"/>
        </w:rPr>
        <w:t>itemOne</w:t>
      </w:r>
      <w:r>
        <w:t>.setSelected(</w:t>
      </w:r>
      <w:r>
        <w:rPr>
          <w:bCs/>
          <w:color w:val="7F0055"/>
        </w:rPr>
        <w:t>true</w:t>
      </w:r>
      <w:r>
        <w:t>);</w:t>
      </w:r>
    </w:p>
    <w:p w14:paraId="692DFE90" w14:textId="77777777" w:rsidR="00CD5D45" w:rsidRDefault="00CD5D45" w:rsidP="00CD5D45">
      <w:pPr>
        <w:pStyle w:val="1Output"/>
        <w:rPr>
          <w:color w:val="4C483D" w:themeColor="text2"/>
        </w:rPr>
      </w:pPr>
      <w:r>
        <w:tab/>
      </w:r>
      <w:r>
        <w:tab/>
      </w:r>
      <w:r>
        <w:tab/>
        <w:t>}</w:t>
      </w:r>
      <w:r>
        <w:tab/>
      </w:r>
      <w:r>
        <w:tab/>
      </w:r>
      <w:r>
        <w:tab/>
      </w:r>
    </w:p>
    <w:p w14:paraId="248BBA26" w14:textId="77777777" w:rsidR="00CD5D45" w:rsidRDefault="00CD5D45" w:rsidP="00CD5D45">
      <w:pPr>
        <w:pStyle w:val="1Output"/>
        <w:rPr>
          <w:color w:val="4C483D" w:themeColor="text2"/>
        </w:rPr>
      </w:pPr>
      <w:r>
        <w:tab/>
      </w:r>
      <w:r>
        <w:tab/>
        <w:t>});</w:t>
      </w:r>
      <w:r>
        <w:tab/>
      </w:r>
    </w:p>
    <w:p w14:paraId="4D9FE1BF" w14:textId="77777777" w:rsidR="00CD5D45" w:rsidRDefault="00CD5D45" w:rsidP="00CD5D45">
      <w:pPr>
        <w:pStyle w:val="1Output"/>
        <w:rPr>
          <w:color w:val="4C483D" w:themeColor="text2"/>
        </w:rPr>
      </w:pPr>
      <w:r>
        <w:lastRenderedPageBreak/>
        <w:tab/>
      </w:r>
      <w:r>
        <w:tab/>
      </w:r>
      <w:r>
        <w:rPr>
          <w:color w:val="6A3E3E"/>
        </w:rPr>
        <w:t>tOne</w:t>
      </w:r>
      <w:r>
        <w:t>.start();</w:t>
      </w:r>
    </w:p>
    <w:p w14:paraId="09A44896" w14:textId="77777777" w:rsidR="00CD5D45" w:rsidRDefault="00CD5D45" w:rsidP="00CD5D45">
      <w:pPr>
        <w:pStyle w:val="1Output"/>
        <w:rPr>
          <w:color w:val="4C483D" w:themeColor="text2"/>
        </w:rPr>
      </w:pPr>
      <w:r>
        <w:tab/>
      </w:r>
      <w:r>
        <w:tab/>
      </w:r>
      <w:r>
        <w:rPr>
          <w:color w:val="6A3E3E"/>
        </w:rPr>
        <w:t>tTwo</w:t>
      </w:r>
      <w:r>
        <w:t>.start();</w:t>
      </w:r>
    </w:p>
    <w:p w14:paraId="7E81610E" w14:textId="77777777" w:rsidR="00CD5D45" w:rsidRDefault="00CD5D45" w:rsidP="00CD5D45">
      <w:pPr>
        <w:pStyle w:val="1Output"/>
        <w:rPr>
          <w:color w:val="4C483D" w:themeColor="text2"/>
        </w:rPr>
      </w:pPr>
      <w:r>
        <w:tab/>
        <w:t>}</w:t>
      </w:r>
    </w:p>
    <w:p w14:paraId="447549A0" w14:textId="77777777" w:rsidR="00CD5D45" w:rsidRDefault="00CD5D45" w:rsidP="00CD5D45">
      <w:pPr>
        <w:pStyle w:val="1Output"/>
        <w:rPr>
          <w:color w:val="4C483D" w:themeColor="text2"/>
        </w:rPr>
      </w:pPr>
      <w:r>
        <w:t>}</w:t>
      </w:r>
    </w:p>
    <w:p w14:paraId="62965C8F" w14:textId="77777777" w:rsidR="00CD5D45" w:rsidRDefault="00CD5D45" w:rsidP="00D82862"/>
    <w:p w14:paraId="3D69C732" w14:textId="0A2F64F0" w:rsidR="00D82862" w:rsidRPr="00844FE1" w:rsidRDefault="00D82862" w:rsidP="00D82862">
      <w:pPr>
        <w:rPr>
          <w:color w:val="7030A0"/>
        </w:rPr>
      </w:pPr>
      <w:r w:rsidRPr="00D82862">
        <w:rPr>
          <w:b/>
        </w:rPr>
        <w:t xml:space="preserve">3. </w:t>
      </w:r>
      <w:r w:rsidR="00864681" w:rsidRPr="00D82862">
        <w:rPr>
          <w:b/>
        </w:rPr>
        <w:t>Starvation:</w:t>
      </w:r>
      <w:r>
        <w:t xml:space="preserve"> </w:t>
      </w:r>
      <w:r w:rsidRPr="00D82862">
        <w:t xml:space="preserve">describes a situation where a thread holds a resource for a long time so other threads are blocked forever. The blocked threads are waiting to acquire the </w:t>
      </w:r>
      <w:r w:rsidR="00D62F32" w:rsidRPr="00D82862">
        <w:t>resource,</w:t>
      </w:r>
      <w:r w:rsidRPr="00D82862">
        <w:t xml:space="preserve"> but they never get a chance. Thus they starve to death.</w:t>
      </w:r>
      <w:r w:rsidR="00864681">
        <w:t xml:space="preserve">BTW, </w:t>
      </w:r>
      <w:r w:rsidR="00844FE1">
        <w:t>Starvation</w:t>
      </w:r>
      <w:r w:rsidR="00864681">
        <w:t xml:space="preserve"> </w:t>
      </w:r>
      <w:r w:rsidR="00864681" w:rsidRPr="00844FE1">
        <w:rPr>
          <w:b/>
          <w:i/>
          <w:color w:val="7030A0"/>
        </w:rPr>
        <w:t>means suffering or death caused by lack of food</w:t>
      </w:r>
      <w:r w:rsidR="00864681" w:rsidRPr="00844FE1">
        <w:rPr>
          <w:color w:val="7030A0"/>
        </w:rPr>
        <w:t>.</w:t>
      </w:r>
    </w:p>
    <w:p w14:paraId="1E0B9C90" w14:textId="77777777" w:rsidR="00D82862" w:rsidRPr="00D82862" w:rsidRDefault="00D82862" w:rsidP="00D82862">
      <w:r w:rsidRPr="00D82862">
        <w:t>Starvation can occur due to the following reasons:</w:t>
      </w:r>
    </w:p>
    <w:p w14:paraId="3E81FA28" w14:textId="4E78C195" w:rsidR="00D82862" w:rsidRPr="00D82862" w:rsidRDefault="00D82862" w:rsidP="00CB2B37">
      <w:pPr>
        <w:pStyle w:val="ListParagraph"/>
        <w:numPr>
          <w:ilvl w:val="0"/>
          <w:numId w:val="122"/>
        </w:numPr>
      </w:pPr>
      <w:r w:rsidRPr="00D82862">
        <w:t xml:space="preserve">Threads are blocked infinitely because a </w:t>
      </w:r>
      <w:r w:rsidRPr="009F1E66">
        <w:rPr>
          <w:b/>
        </w:rPr>
        <w:t>thread takes long time to execute</w:t>
      </w:r>
      <w:r w:rsidRPr="00D82862">
        <w:t xml:space="preserve"> some synchronized code (e.g. heavy I/O operations or infinite loop).</w:t>
      </w:r>
    </w:p>
    <w:p w14:paraId="1B66B311" w14:textId="0A6D5585" w:rsidR="00D82862" w:rsidRPr="00D82862" w:rsidRDefault="00D82862" w:rsidP="00CB2B37">
      <w:pPr>
        <w:pStyle w:val="ListParagraph"/>
        <w:numPr>
          <w:ilvl w:val="0"/>
          <w:numId w:val="122"/>
        </w:numPr>
      </w:pPr>
      <w:r w:rsidRPr="00D82862">
        <w:t xml:space="preserve">A </w:t>
      </w:r>
      <w:r w:rsidRPr="009F1E66">
        <w:rPr>
          <w:b/>
        </w:rPr>
        <w:t>thread doesn’t get CPU’s time for execution because it has low priority as compared to other threads which have higher priority</w:t>
      </w:r>
      <w:r w:rsidRPr="00D82862">
        <w:t>.</w:t>
      </w:r>
    </w:p>
    <w:p w14:paraId="4DF0412E" w14:textId="06487E19" w:rsidR="00D82862" w:rsidRPr="00D82862" w:rsidRDefault="00D82862" w:rsidP="00CB2B37">
      <w:pPr>
        <w:pStyle w:val="ListParagraph"/>
        <w:numPr>
          <w:ilvl w:val="0"/>
          <w:numId w:val="122"/>
        </w:numPr>
      </w:pPr>
      <w:r w:rsidRPr="00D82862">
        <w:t xml:space="preserve">Threads are waiting on a resource </w:t>
      </w:r>
      <w:r w:rsidR="00460FD0" w:rsidRPr="00D82862">
        <w:t>forever,</w:t>
      </w:r>
      <w:r w:rsidRPr="00D82862">
        <w:t xml:space="preserve"> but they remain waiting forever because other threads are constantly notified instead of the hungry ones.</w:t>
      </w:r>
    </w:p>
    <w:p w14:paraId="15016FC9" w14:textId="77777777" w:rsidR="00D82862" w:rsidRDefault="00D82862" w:rsidP="00CB2B37">
      <w:pPr>
        <w:pStyle w:val="ListParagraph"/>
        <w:numPr>
          <w:ilvl w:val="0"/>
          <w:numId w:val="122"/>
        </w:numPr>
        <w:spacing w:after="0"/>
      </w:pPr>
      <w:r w:rsidRPr="00D82862">
        <w:t>When a starvation situation occurs, the program is still running but doesn’t run to completion because some threads are not executed.</w:t>
      </w:r>
    </w:p>
    <w:p w14:paraId="732A1EF9" w14:textId="77777777" w:rsidR="00F37E51" w:rsidRPr="009F1E66" w:rsidRDefault="00F37E51" w:rsidP="009F1E66">
      <w:pPr>
        <w:pStyle w:val="1Output"/>
        <w:ind w:left="1080"/>
        <w:rPr>
          <w:color w:val="4C483D" w:themeColor="text2"/>
        </w:rPr>
      </w:pPr>
      <w:r w:rsidRPr="009F1E66">
        <w:t>public</w:t>
      </w:r>
      <w:r w:rsidRPr="009F1E66">
        <w:rPr>
          <w:color w:val="000000"/>
        </w:rPr>
        <w:t xml:space="preserve"> </w:t>
      </w:r>
      <w:r w:rsidRPr="009F1E66">
        <w:t>class</w:t>
      </w:r>
      <w:r w:rsidRPr="009F1E66">
        <w:rPr>
          <w:color w:val="000000"/>
        </w:rPr>
        <w:t xml:space="preserve"> Worker {</w:t>
      </w:r>
    </w:p>
    <w:p w14:paraId="31F33610" w14:textId="77777777" w:rsidR="00F37E51" w:rsidRPr="009F1E66" w:rsidRDefault="00F37E51" w:rsidP="009F1E66">
      <w:pPr>
        <w:pStyle w:val="1Output"/>
        <w:ind w:left="1080"/>
        <w:rPr>
          <w:color w:val="4C483D" w:themeColor="text2"/>
        </w:rPr>
      </w:pPr>
      <w:r w:rsidRPr="009F1E66">
        <w:rPr>
          <w:color w:val="000000"/>
        </w:rPr>
        <w:t xml:space="preserve"> </w:t>
      </w:r>
    </w:p>
    <w:p w14:paraId="5A6DC42D" w14:textId="77777777" w:rsidR="00F37E51" w:rsidRPr="009F1E66" w:rsidRDefault="00F37E51" w:rsidP="009F1E66">
      <w:pPr>
        <w:pStyle w:val="1Output"/>
        <w:ind w:left="1080"/>
        <w:rPr>
          <w:color w:val="4C483D" w:themeColor="text2"/>
        </w:rPr>
      </w:pPr>
      <w:r w:rsidRPr="009F1E66">
        <w:rPr>
          <w:color w:val="000000"/>
        </w:rPr>
        <w:t xml:space="preserve">    </w:t>
      </w:r>
      <w:r w:rsidRPr="009F1E66">
        <w:t>public</w:t>
      </w:r>
      <w:r w:rsidRPr="009F1E66">
        <w:rPr>
          <w:color w:val="000000"/>
        </w:rPr>
        <w:t xml:space="preserve"> </w:t>
      </w:r>
      <w:r w:rsidRPr="009F1E66">
        <w:t>synchronized</w:t>
      </w:r>
      <w:r w:rsidRPr="009F1E66">
        <w:rPr>
          <w:color w:val="000000"/>
        </w:rPr>
        <w:t xml:space="preserve"> </w:t>
      </w:r>
      <w:r w:rsidRPr="009F1E66">
        <w:t>void</w:t>
      </w:r>
      <w:r w:rsidRPr="009F1E66">
        <w:rPr>
          <w:color w:val="000000"/>
        </w:rPr>
        <w:t xml:space="preserve"> work() {</w:t>
      </w:r>
    </w:p>
    <w:p w14:paraId="400BCD50" w14:textId="77777777" w:rsidR="00F37E51" w:rsidRPr="009F1E66" w:rsidRDefault="00F37E51" w:rsidP="009F1E66">
      <w:pPr>
        <w:pStyle w:val="1Output"/>
        <w:ind w:left="1080"/>
        <w:rPr>
          <w:color w:val="4C483D" w:themeColor="text2"/>
        </w:rPr>
      </w:pPr>
      <w:r w:rsidRPr="009F1E66">
        <w:rPr>
          <w:color w:val="000000"/>
        </w:rPr>
        <w:t xml:space="preserve">        String </w:t>
      </w:r>
      <w:r w:rsidRPr="009F1E66">
        <w:rPr>
          <w:color w:val="6A3E3E"/>
        </w:rPr>
        <w:t>name</w:t>
      </w:r>
      <w:r w:rsidRPr="009F1E66">
        <w:rPr>
          <w:color w:val="000000"/>
        </w:rPr>
        <w:t xml:space="preserve"> = Thread.</w:t>
      </w:r>
      <w:r w:rsidRPr="009F1E66">
        <w:rPr>
          <w:i/>
          <w:iCs/>
          <w:color w:val="000000"/>
        </w:rPr>
        <w:t>currentThread</w:t>
      </w:r>
      <w:r w:rsidRPr="009F1E66">
        <w:rPr>
          <w:color w:val="000000"/>
        </w:rPr>
        <w:t>().getName();</w:t>
      </w:r>
    </w:p>
    <w:p w14:paraId="1FD03D2C" w14:textId="77777777" w:rsidR="00F37E51" w:rsidRPr="009F1E66" w:rsidRDefault="00F37E51" w:rsidP="009F1E66">
      <w:pPr>
        <w:pStyle w:val="1Output"/>
        <w:ind w:left="1080"/>
        <w:rPr>
          <w:color w:val="4C483D" w:themeColor="text2"/>
        </w:rPr>
      </w:pPr>
      <w:r w:rsidRPr="009F1E66">
        <w:rPr>
          <w:color w:val="000000"/>
        </w:rPr>
        <w:t xml:space="preserve">        String </w:t>
      </w:r>
      <w:r w:rsidRPr="009F1E66">
        <w:rPr>
          <w:color w:val="6A3E3E"/>
        </w:rPr>
        <w:t>fileName</w:t>
      </w:r>
      <w:r w:rsidRPr="009F1E66">
        <w:rPr>
          <w:color w:val="000000"/>
        </w:rPr>
        <w:t xml:space="preserve"> = </w:t>
      </w:r>
      <w:r w:rsidRPr="009F1E66">
        <w:rPr>
          <w:color w:val="6A3E3E"/>
        </w:rPr>
        <w:t>name</w:t>
      </w:r>
      <w:r w:rsidRPr="009F1E66">
        <w:rPr>
          <w:color w:val="000000"/>
        </w:rPr>
        <w:t xml:space="preserve"> + </w:t>
      </w:r>
      <w:r w:rsidRPr="009F1E66">
        <w:rPr>
          <w:color w:val="2A00FF"/>
        </w:rPr>
        <w:t>".txt"</w:t>
      </w:r>
      <w:r w:rsidRPr="009F1E66">
        <w:rPr>
          <w:color w:val="000000"/>
        </w:rPr>
        <w:t>;</w:t>
      </w:r>
    </w:p>
    <w:p w14:paraId="12C782ED" w14:textId="77777777" w:rsidR="00F37E51" w:rsidRPr="009F1E66" w:rsidRDefault="00F37E51" w:rsidP="009F1E66">
      <w:pPr>
        <w:pStyle w:val="1Output"/>
        <w:ind w:left="1080"/>
        <w:rPr>
          <w:color w:val="4C483D" w:themeColor="text2"/>
        </w:rPr>
      </w:pPr>
      <w:r w:rsidRPr="009F1E66">
        <w:rPr>
          <w:color w:val="000000"/>
        </w:rPr>
        <w:t xml:space="preserve"> </w:t>
      </w:r>
    </w:p>
    <w:p w14:paraId="08D9290B" w14:textId="2578806F" w:rsidR="00F37E51" w:rsidRPr="009F1E66" w:rsidRDefault="00F37E51" w:rsidP="009F1E66">
      <w:pPr>
        <w:pStyle w:val="1Output"/>
        <w:ind w:left="1080"/>
        <w:rPr>
          <w:color w:val="4C483D" w:themeColor="text2"/>
        </w:rPr>
      </w:pPr>
      <w:r w:rsidRPr="009F1E66">
        <w:rPr>
          <w:color w:val="000000"/>
        </w:rPr>
        <w:t xml:space="preserve">        </w:t>
      </w:r>
      <w:r w:rsidRPr="009F1E66">
        <w:t>try</w:t>
      </w:r>
      <w:r w:rsidRPr="009F1E66">
        <w:rPr>
          <w:color w:val="000000"/>
        </w:rPr>
        <w:t xml:space="preserve"> ( BufferedWriter </w:t>
      </w:r>
      <w:r w:rsidRPr="009F1E66">
        <w:rPr>
          <w:color w:val="6A3E3E"/>
        </w:rPr>
        <w:t>writer</w:t>
      </w:r>
      <w:r w:rsidRPr="009F1E66">
        <w:rPr>
          <w:color w:val="000000"/>
        </w:rPr>
        <w:t xml:space="preserve"> = </w:t>
      </w:r>
      <w:r w:rsidRPr="009F1E66">
        <w:t>new</w:t>
      </w:r>
      <w:r w:rsidRPr="009F1E66">
        <w:rPr>
          <w:color w:val="000000"/>
        </w:rPr>
        <w:t xml:space="preserve"> BufferedWriter(</w:t>
      </w:r>
      <w:r w:rsidRPr="009F1E66">
        <w:t>new</w:t>
      </w:r>
      <w:r w:rsidRPr="009F1E66">
        <w:rPr>
          <w:color w:val="000000"/>
        </w:rPr>
        <w:t xml:space="preserve"> FileWriter(</w:t>
      </w:r>
      <w:r w:rsidRPr="009F1E66">
        <w:rPr>
          <w:color w:val="6A3E3E"/>
        </w:rPr>
        <w:t>fileName</w:t>
      </w:r>
      <w:r w:rsidRPr="009F1E66">
        <w:rPr>
          <w:color w:val="000000"/>
        </w:rPr>
        <w:t>)); ) {</w:t>
      </w:r>
    </w:p>
    <w:p w14:paraId="0E083B41" w14:textId="77777777" w:rsidR="00F37E51" w:rsidRPr="009F1E66" w:rsidRDefault="00F37E51" w:rsidP="009F1E66">
      <w:pPr>
        <w:pStyle w:val="1Output"/>
        <w:ind w:left="1080"/>
        <w:rPr>
          <w:color w:val="4C483D" w:themeColor="text2"/>
        </w:rPr>
      </w:pPr>
      <w:r w:rsidRPr="009F1E66">
        <w:rPr>
          <w:color w:val="000000"/>
        </w:rPr>
        <w:t xml:space="preserve">            </w:t>
      </w:r>
      <w:r w:rsidRPr="009F1E66">
        <w:rPr>
          <w:color w:val="6A3E3E"/>
        </w:rPr>
        <w:t>writer</w:t>
      </w:r>
      <w:r w:rsidRPr="009F1E66">
        <w:rPr>
          <w:color w:val="000000"/>
        </w:rPr>
        <w:t>.write(</w:t>
      </w:r>
      <w:r w:rsidRPr="009F1E66">
        <w:rPr>
          <w:color w:val="2A00FF"/>
        </w:rPr>
        <w:t>"Thread "</w:t>
      </w:r>
      <w:r w:rsidRPr="009F1E66">
        <w:rPr>
          <w:color w:val="000000"/>
        </w:rPr>
        <w:t xml:space="preserve"> + </w:t>
      </w:r>
      <w:r w:rsidRPr="009F1E66">
        <w:rPr>
          <w:color w:val="6A3E3E"/>
        </w:rPr>
        <w:t>name</w:t>
      </w:r>
      <w:r w:rsidRPr="009F1E66">
        <w:rPr>
          <w:color w:val="000000"/>
        </w:rPr>
        <w:t xml:space="preserve"> + </w:t>
      </w:r>
      <w:r w:rsidRPr="009F1E66">
        <w:rPr>
          <w:color w:val="2A00FF"/>
        </w:rPr>
        <w:t>" wrote this mesasge"</w:t>
      </w:r>
      <w:r w:rsidRPr="009F1E66">
        <w:rPr>
          <w:color w:val="000000"/>
        </w:rPr>
        <w:t>);</w:t>
      </w:r>
    </w:p>
    <w:p w14:paraId="6CD5DF30" w14:textId="77777777" w:rsidR="00F37E51" w:rsidRPr="009F1E66" w:rsidRDefault="00F37E51" w:rsidP="009F1E66">
      <w:pPr>
        <w:pStyle w:val="1Output"/>
        <w:ind w:left="1080"/>
        <w:rPr>
          <w:color w:val="4C483D" w:themeColor="text2"/>
        </w:rPr>
      </w:pPr>
      <w:r w:rsidRPr="009F1E66">
        <w:rPr>
          <w:color w:val="000000"/>
        </w:rPr>
        <w:t xml:space="preserve">        } </w:t>
      </w:r>
      <w:r w:rsidRPr="009F1E66">
        <w:t>catch</w:t>
      </w:r>
      <w:r w:rsidRPr="009F1E66">
        <w:rPr>
          <w:color w:val="000000"/>
        </w:rPr>
        <w:t xml:space="preserve"> (IOException </w:t>
      </w:r>
      <w:r w:rsidRPr="009F1E66">
        <w:rPr>
          <w:color w:val="6A3E3E"/>
        </w:rPr>
        <w:t>ex</w:t>
      </w:r>
      <w:r w:rsidRPr="009F1E66">
        <w:rPr>
          <w:color w:val="000000"/>
        </w:rPr>
        <w:t>) {</w:t>
      </w:r>
    </w:p>
    <w:p w14:paraId="63E02594" w14:textId="77777777" w:rsidR="00F37E51" w:rsidRPr="009F1E66" w:rsidRDefault="00F37E51" w:rsidP="009F1E66">
      <w:pPr>
        <w:pStyle w:val="1Output"/>
        <w:ind w:left="1080"/>
        <w:rPr>
          <w:color w:val="4C483D" w:themeColor="text2"/>
        </w:rPr>
      </w:pPr>
      <w:r w:rsidRPr="009F1E66">
        <w:rPr>
          <w:color w:val="000000"/>
        </w:rPr>
        <w:t xml:space="preserve">            </w:t>
      </w:r>
      <w:r w:rsidRPr="009F1E66">
        <w:rPr>
          <w:color w:val="6A3E3E"/>
        </w:rPr>
        <w:t>ex</w:t>
      </w:r>
      <w:r w:rsidRPr="009F1E66">
        <w:rPr>
          <w:color w:val="000000"/>
        </w:rPr>
        <w:t>.printStackTrace();</w:t>
      </w:r>
    </w:p>
    <w:p w14:paraId="290E8365" w14:textId="77777777" w:rsidR="00F37E51" w:rsidRPr="009F1E66" w:rsidRDefault="00F37E51" w:rsidP="009F1E66">
      <w:pPr>
        <w:pStyle w:val="1Output"/>
        <w:ind w:left="1080"/>
        <w:rPr>
          <w:color w:val="4C483D" w:themeColor="text2"/>
        </w:rPr>
      </w:pPr>
      <w:r w:rsidRPr="009F1E66">
        <w:rPr>
          <w:color w:val="000000"/>
        </w:rPr>
        <w:t xml:space="preserve">        }</w:t>
      </w:r>
    </w:p>
    <w:p w14:paraId="2CD3915C" w14:textId="77777777" w:rsidR="00F37E51" w:rsidRPr="009F1E66" w:rsidRDefault="00F37E51" w:rsidP="009F1E66">
      <w:pPr>
        <w:pStyle w:val="1Output"/>
        <w:ind w:left="1080"/>
        <w:rPr>
          <w:color w:val="4C483D" w:themeColor="text2"/>
        </w:rPr>
      </w:pPr>
      <w:r w:rsidRPr="009F1E66">
        <w:rPr>
          <w:color w:val="000000"/>
        </w:rPr>
        <w:t xml:space="preserve"> </w:t>
      </w:r>
    </w:p>
    <w:p w14:paraId="4B7C3DD4" w14:textId="77777777" w:rsidR="00F37E51" w:rsidRPr="009F1E66" w:rsidRDefault="00F37E51" w:rsidP="009F1E66">
      <w:pPr>
        <w:pStyle w:val="1Output"/>
        <w:ind w:left="1080"/>
        <w:rPr>
          <w:color w:val="4C483D" w:themeColor="text2"/>
        </w:rPr>
      </w:pPr>
      <w:r w:rsidRPr="009F1E66">
        <w:rPr>
          <w:color w:val="000000"/>
        </w:rPr>
        <w:t xml:space="preserve">        </w:t>
      </w:r>
      <w:r w:rsidRPr="009F1E66">
        <w:t>while</w:t>
      </w:r>
      <w:r w:rsidRPr="009F1E66">
        <w:rPr>
          <w:color w:val="000000"/>
        </w:rPr>
        <w:t xml:space="preserve"> (</w:t>
      </w:r>
      <w:r w:rsidRPr="009F1E66">
        <w:t>true</w:t>
      </w:r>
      <w:r w:rsidRPr="009F1E66">
        <w:rPr>
          <w:color w:val="000000"/>
        </w:rPr>
        <w:t>) {</w:t>
      </w:r>
    </w:p>
    <w:p w14:paraId="785CCBD3" w14:textId="77777777" w:rsidR="00F37E51" w:rsidRPr="009F1E66" w:rsidRDefault="00F37E51" w:rsidP="009F1E66">
      <w:pPr>
        <w:pStyle w:val="1Output"/>
        <w:ind w:left="1080"/>
        <w:rPr>
          <w:color w:val="4C483D" w:themeColor="text2"/>
        </w:rPr>
      </w:pPr>
      <w:r w:rsidRPr="009F1E66">
        <w:rPr>
          <w:color w:val="000000"/>
        </w:rPr>
        <w:t xml:space="preserve">            System.</w:t>
      </w:r>
      <w:r w:rsidRPr="009F1E66">
        <w:rPr>
          <w:i/>
          <w:iCs/>
          <w:color w:val="0000C0"/>
        </w:rPr>
        <w:t>out</w:t>
      </w:r>
      <w:r w:rsidRPr="009F1E66">
        <w:rPr>
          <w:color w:val="000000"/>
        </w:rPr>
        <w:t>.println(</w:t>
      </w:r>
      <w:r w:rsidRPr="009F1E66">
        <w:rPr>
          <w:color w:val="6A3E3E"/>
        </w:rPr>
        <w:t>name</w:t>
      </w:r>
      <w:r w:rsidRPr="009F1E66">
        <w:rPr>
          <w:color w:val="000000"/>
        </w:rPr>
        <w:t xml:space="preserve"> + </w:t>
      </w:r>
      <w:r w:rsidRPr="009F1E66">
        <w:rPr>
          <w:color w:val="2A00FF"/>
        </w:rPr>
        <w:t>" is working"</w:t>
      </w:r>
      <w:r w:rsidRPr="009F1E66">
        <w:rPr>
          <w:color w:val="000000"/>
        </w:rPr>
        <w:t>);</w:t>
      </w:r>
    </w:p>
    <w:p w14:paraId="1B044761" w14:textId="77777777" w:rsidR="00F37E51" w:rsidRPr="009F1E66" w:rsidRDefault="00F37E51" w:rsidP="009F1E66">
      <w:pPr>
        <w:pStyle w:val="1Output"/>
        <w:ind w:left="1080"/>
        <w:rPr>
          <w:color w:val="4C483D" w:themeColor="text2"/>
        </w:rPr>
      </w:pPr>
      <w:r w:rsidRPr="009F1E66">
        <w:rPr>
          <w:color w:val="000000"/>
        </w:rPr>
        <w:t xml:space="preserve">        }</w:t>
      </w:r>
    </w:p>
    <w:p w14:paraId="0E33131B" w14:textId="77777777" w:rsidR="00F37E51" w:rsidRPr="009F1E66" w:rsidRDefault="00F37E51" w:rsidP="009F1E66">
      <w:pPr>
        <w:pStyle w:val="1Output"/>
        <w:ind w:left="1080"/>
        <w:rPr>
          <w:color w:val="4C483D" w:themeColor="text2"/>
        </w:rPr>
      </w:pPr>
      <w:r w:rsidRPr="009F1E66">
        <w:rPr>
          <w:color w:val="000000"/>
        </w:rPr>
        <w:t xml:space="preserve">    }</w:t>
      </w:r>
    </w:p>
    <w:p w14:paraId="5870B57E" w14:textId="77777777" w:rsidR="00F37E51" w:rsidRPr="009F1E66" w:rsidRDefault="00F37E51" w:rsidP="009F1E66">
      <w:pPr>
        <w:pStyle w:val="1Output"/>
        <w:ind w:left="1080"/>
        <w:rPr>
          <w:color w:val="4C483D" w:themeColor="text2"/>
        </w:rPr>
      </w:pPr>
      <w:r w:rsidRPr="009F1E66">
        <w:rPr>
          <w:color w:val="000000"/>
        </w:rPr>
        <w:t xml:space="preserve">    </w:t>
      </w:r>
    </w:p>
    <w:p w14:paraId="76EF95EF" w14:textId="77777777" w:rsidR="00F37E51" w:rsidRPr="009F1E66" w:rsidRDefault="00F37E51" w:rsidP="009F1E66">
      <w:pPr>
        <w:pStyle w:val="1Output"/>
        <w:ind w:left="1080"/>
        <w:rPr>
          <w:color w:val="4C483D" w:themeColor="text2"/>
        </w:rPr>
      </w:pPr>
      <w:r w:rsidRPr="009F1E66">
        <w:rPr>
          <w:color w:val="000000"/>
        </w:rPr>
        <w:t xml:space="preserve">    </w:t>
      </w:r>
      <w:r w:rsidRPr="009F1E66">
        <w:t>public</w:t>
      </w:r>
      <w:r w:rsidRPr="009F1E66">
        <w:rPr>
          <w:color w:val="000000"/>
        </w:rPr>
        <w:t xml:space="preserve"> </w:t>
      </w:r>
      <w:r w:rsidRPr="009F1E66">
        <w:t>static</w:t>
      </w:r>
      <w:r w:rsidRPr="009F1E66">
        <w:rPr>
          <w:color w:val="000000"/>
        </w:rPr>
        <w:t xml:space="preserve"> </w:t>
      </w:r>
      <w:r w:rsidRPr="009F1E66">
        <w:t>void</w:t>
      </w:r>
      <w:r w:rsidRPr="009F1E66">
        <w:rPr>
          <w:color w:val="000000"/>
        </w:rPr>
        <w:t xml:space="preserve"> main(String[] </w:t>
      </w:r>
      <w:r w:rsidRPr="009F1E66">
        <w:rPr>
          <w:color w:val="6A3E3E"/>
        </w:rPr>
        <w:t>args</w:t>
      </w:r>
      <w:r w:rsidRPr="009F1E66">
        <w:rPr>
          <w:color w:val="000000"/>
        </w:rPr>
        <w:t>) {</w:t>
      </w:r>
    </w:p>
    <w:p w14:paraId="6057F8FE" w14:textId="77777777" w:rsidR="00F37E51" w:rsidRPr="009F1E66" w:rsidRDefault="00F37E51" w:rsidP="009F1E66">
      <w:pPr>
        <w:pStyle w:val="1Output"/>
        <w:ind w:left="1080"/>
        <w:rPr>
          <w:color w:val="4C483D" w:themeColor="text2"/>
        </w:rPr>
      </w:pPr>
      <w:r w:rsidRPr="009F1E66">
        <w:rPr>
          <w:color w:val="000000"/>
        </w:rPr>
        <w:t xml:space="preserve">        Worker </w:t>
      </w:r>
      <w:r w:rsidRPr="009F1E66">
        <w:rPr>
          <w:color w:val="6A3E3E"/>
        </w:rPr>
        <w:t>worker</w:t>
      </w:r>
      <w:r w:rsidRPr="009F1E66">
        <w:rPr>
          <w:color w:val="000000"/>
        </w:rPr>
        <w:t xml:space="preserve"> = </w:t>
      </w:r>
      <w:r w:rsidRPr="009F1E66">
        <w:t>new</w:t>
      </w:r>
      <w:r w:rsidRPr="009F1E66">
        <w:rPr>
          <w:color w:val="000000"/>
        </w:rPr>
        <w:t xml:space="preserve"> Worker();</w:t>
      </w:r>
    </w:p>
    <w:p w14:paraId="29F81C30" w14:textId="77777777" w:rsidR="00F37E51" w:rsidRPr="009F1E66" w:rsidRDefault="00F37E51" w:rsidP="009F1E66">
      <w:pPr>
        <w:pStyle w:val="1Output"/>
        <w:ind w:left="1080"/>
        <w:rPr>
          <w:color w:val="4C483D" w:themeColor="text2"/>
        </w:rPr>
      </w:pPr>
      <w:r w:rsidRPr="009F1E66">
        <w:rPr>
          <w:color w:val="000000"/>
        </w:rPr>
        <w:t xml:space="preserve"> </w:t>
      </w:r>
    </w:p>
    <w:p w14:paraId="2E5E3734" w14:textId="77777777" w:rsidR="00F37E51" w:rsidRPr="009F1E66" w:rsidRDefault="00F37E51" w:rsidP="009F1E66">
      <w:pPr>
        <w:pStyle w:val="1Output"/>
        <w:ind w:left="1080"/>
        <w:rPr>
          <w:color w:val="4C483D" w:themeColor="text2"/>
        </w:rPr>
      </w:pPr>
      <w:r w:rsidRPr="009F1E66">
        <w:rPr>
          <w:color w:val="000000"/>
        </w:rPr>
        <w:t xml:space="preserve">        </w:t>
      </w:r>
      <w:r w:rsidRPr="009F1E66">
        <w:t>for</w:t>
      </w:r>
      <w:r w:rsidRPr="009F1E66">
        <w:rPr>
          <w:color w:val="000000"/>
        </w:rPr>
        <w:t xml:space="preserve"> (</w:t>
      </w:r>
      <w:r w:rsidRPr="009F1E66">
        <w:t>int</w:t>
      </w:r>
      <w:r w:rsidRPr="009F1E66">
        <w:rPr>
          <w:color w:val="000000"/>
        </w:rPr>
        <w:t xml:space="preserve"> </w:t>
      </w:r>
      <w:r w:rsidRPr="009F1E66">
        <w:rPr>
          <w:color w:val="6A3E3E"/>
        </w:rPr>
        <w:t>i</w:t>
      </w:r>
      <w:r w:rsidRPr="009F1E66">
        <w:rPr>
          <w:color w:val="000000"/>
        </w:rPr>
        <w:t xml:space="preserve"> = 0; </w:t>
      </w:r>
      <w:r w:rsidRPr="009F1E66">
        <w:rPr>
          <w:color w:val="6A3E3E"/>
        </w:rPr>
        <w:t>i</w:t>
      </w:r>
      <w:r w:rsidRPr="009F1E66">
        <w:rPr>
          <w:color w:val="000000"/>
        </w:rPr>
        <w:t xml:space="preserve"> &lt; 10; </w:t>
      </w:r>
      <w:r w:rsidRPr="009F1E66">
        <w:rPr>
          <w:color w:val="6A3E3E"/>
        </w:rPr>
        <w:t>i</w:t>
      </w:r>
      <w:r w:rsidRPr="009F1E66">
        <w:rPr>
          <w:color w:val="000000"/>
        </w:rPr>
        <w:t>++) {</w:t>
      </w:r>
    </w:p>
    <w:p w14:paraId="6F789097" w14:textId="77777777" w:rsidR="00F37E51" w:rsidRPr="009F1E66" w:rsidRDefault="00F37E51" w:rsidP="009F1E66">
      <w:pPr>
        <w:pStyle w:val="1Output"/>
        <w:ind w:left="1080"/>
        <w:rPr>
          <w:color w:val="4C483D" w:themeColor="text2"/>
        </w:rPr>
      </w:pPr>
      <w:r w:rsidRPr="009F1E66">
        <w:rPr>
          <w:color w:val="000000"/>
        </w:rPr>
        <w:t xml:space="preserve">            </w:t>
      </w:r>
      <w:r w:rsidRPr="009F1E66">
        <w:t>new</w:t>
      </w:r>
      <w:r w:rsidRPr="009F1E66">
        <w:rPr>
          <w:color w:val="000000"/>
        </w:rPr>
        <w:t xml:space="preserve"> Thread(</w:t>
      </w:r>
      <w:r w:rsidRPr="009F1E66">
        <w:t>new</w:t>
      </w:r>
      <w:r w:rsidRPr="009F1E66">
        <w:rPr>
          <w:color w:val="000000"/>
        </w:rPr>
        <w:t xml:space="preserve"> Runnable() {</w:t>
      </w:r>
    </w:p>
    <w:p w14:paraId="7F4FF4BA" w14:textId="77777777" w:rsidR="00F37E51" w:rsidRPr="009F1E66" w:rsidRDefault="00F37E51" w:rsidP="009F1E66">
      <w:pPr>
        <w:pStyle w:val="1Output"/>
        <w:ind w:left="1080"/>
        <w:rPr>
          <w:color w:val="4C483D" w:themeColor="text2"/>
        </w:rPr>
      </w:pPr>
      <w:r w:rsidRPr="009F1E66">
        <w:rPr>
          <w:color w:val="000000"/>
        </w:rPr>
        <w:t xml:space="preserve">                </w:t>
      </w:r>
      <w:r w:rsidRPr="009F1E66">
        <w:t>public</w:t>
      </w:r>
      <w:r w:rsidRPr="009F1E66">
        <w:rPr>
          <w:color w:val="000000"/>
        </w:rPr>
        <w:t xml:space="preserve"> </w:t>
      </w:r>
      <w:r w:rsidRPr="009F1E66">
        <w:t>void</w:t>
      </w:r>
      <w:r w:rsidRPr="009F1E66">
        <w:rPr>
          <w:color w:val="000000"/>
        </w:rPr>
        <w:t xml:space="preserve"> run() {</w:t>
      </w:r>
    </w:p>
    <w:p w14:paraId="396C77C9" w14:textId="77777777" w:rsidR="00F37E51" w:rsidRPr="009F1E66" w:rsidRDefault="00F37E51" w:rsidP="009F1E66">
      <w:pPr>
        <w:pStyle w:val="1Output"/>
        <w:ind w:left="1080"/>
        <w:rPr>
          <w:color w:val="4C483D" w:themeColor="text2"/>
        </w:rPr>
      </w:pPr>
      <w:r w:rsidRPr="009F1E66">
        <w:rPr>
          <w:color w:val="000000"/>
        </w:rPr>
        <w:t xml:space="preserve">                    </w:t>
      </w:r>
      <w:r w:rsidRPr="009F1E66">
        <w:rPr>
          <w:color w:val="6A3E3E"/>
        </w:rPr>
        <w:t>worker</w:t>
      </w:r>
      <w:r w:rsidRPr="009F1E66">
        <w:rPr>
          <w:color w:val="000000"/>
        </w:rPr>
        <w:t>.work();</w:t>
      </w:r>
    </w:p>
    <w:p w14:paraId="113C295F" w14:textId="77777777" w:rsidR="00F37E51" w:rsidRPr="009F1E66" w:rsidRDefault="00F37E51" w:rsidP="009F1E66">
      <w:pPr>
        <w:pStyle w:val="1Output"/>
        <w:ind w:left="1080"/>
        <w:rPr>
          <w:color w:val="4C483D" w:themeColor="text2"/>
        </w:rPr>
      </w:pPr>
      <w:r w:rsidRPr="009F1E66">
        <w:rPr>
          <w:color w:val="000000"/>
        </w:rPr>
        <w:t xml:space="preserve">                }</w:t>
      </w:r>
    </w:p>
    <w:p w14:paraId="4C0BE2B3" w14:textId="77777777" w:rsidR="00F37E51" w:rsidRPr="009F1E66" w:rsidRDefault="00F37E51" w:rsidP="009F1E66">
      <w:pPr>
        <w:pStyle w:val="1Output"/>
        <w:ind w:left="1080"/>
        <w:rPr>
          <w:color w:val="000000"/>
        </w:rPr>
      </w:pPr>
      <w:r w:rsidRPr="009F1E66">
        <w:rPr>
          <w:color w:val="000000"/>
        </w:rPr>
        <w:t xml:space="preserve">            }).start();</w:t>
      </w:r>
    </w:p>
    <w:p w14:paraId="7F04C7E9" w14:textId="77777777" w:rsidR="00F37E51" w:rsidRPr="009F1E66" w:rsidRDefault="00F37E51" w:rsidP="009F1E66">
      <w:pPr>
        <w:pStyle w:val="1Output"/>
        <w:ind w:left="1080"/>
        <w:rPr>
          <w:color w:val="4C483D" w:themeColor="text2"/>
        </w:rPr>
      </w:pPr>
      <w:r w:rsidRPr="009F1E66">
        <w:rPr>
          <w:color w:val="000000"/>
        </w:rPr>
        <w:t xml:space="preserve">        }</w:t>
      </w:r>
    </w:p>
    <w:p w14:paraId="75764282" w14:textId="77777777" w:rsidR="00F37E51" w:rsidRPr="009F1E66" w:rsidRDefault="00F37E51" w:rsidP="009F1E66">
      <w:pPr>
        <w:pStyle w:val="1Output"/>
        <w:ind w:left="1080"/>
        <w:rPr>
          <w:color w:val="4C483D" w:themeColor="text2"/>
        </w:rPr>
      </w:pPr>
      <w:r w:rsidRPr="009F1E66">
        <w:rPr>
          <w:color w:val="000000"/>
        </w:rPr>
        <w:t xml:space="preserve">    }</w:t>
      </w:r>
    </w:p>
    <w:p w14:paraId="54E261A6" w14:textId="77777777" w:rsidR="00F37E51" w:rsidRPr="009F1E66" w:rsidRDefault="00F37E51" w:rsidP="009F1E66">
      <w:pPr>
        <w:pStyle w:val="1Output"/>
        <w:ind w:left="1080"/>
        <w:rPr>
          <w:color w:val="000000"/>
        </w:rPr>
      </w:pPr>
      <w:r w:rsidRPr="009F1E66">
        <w:rPr>
          <w:color w:val="000000"/>
        </w:rPr>
        <w:t>}</w:t>
      </w:r>
    </w:p>
    <w:p w14:paraId="0BC8F0DA" w14:textId="77777777" w:rsidR="00F37E51" w:rsidRDefault="00F37E51" w:rsidP="009F1E66">
      <w:pPr>
        <w:pStyle w:val="1Output"/>
        <w:shd w:val="clear" w:color="auto" w:fill="000000" w:themeFill="text1"/>
        <w:ind w:left="1080"/>
      </w:pPr>
      <w:r w:rsidRPr="00F37E51">
        <w:rPr>
          <w:color w:val="FFFF00"/>
        </w:rPr>
        <w:t>//we created 10 threads but, 1</w:t>
      </w:r>
      <w:r w:rsidRPr="00F37E51">
        <w:rPr>
          <w:color w:val="FFFF00"/>
          <w:vertAlign w:val="superscript"/>
        </w:rPr>
        <w:t>st</w:t>
      </w:r>
      <w:r w:rsidRPr="00F37E51">
        <w:rPr>
          <w:color w:val="FFFF00"/>
        </w:rPr>
        <w:t xml:space="preserve"> threads </w:t>
      </w:r>
      <w:r w:rsidR="00D212C4" w:rsidRPr="00F37E51">
        <w:rPr>
          <w:color w:val="FFFF00"/>
        </w:rPr>
        <w:t>run</w:t>
      </w:r>
      <w:r w:rsidRPr="00F37E51">
        <w:rPr>
          <w:color w:val="FFFF00"/>
        </w:rPr>
        <w:t xml:space="preserve"> continuously in infinite </w:t>
      </w:r>
      <w:r w:rsidR="00844FE1" w:rsidRPr="00F37E51">
        <w:rPr>
          <w:color w:val="FFFF00"/>
        </w:rPr>
        <w:t>loop, remaining</w:t>
      </w:r>
      <w:r w:rsidRPr="00F37E51">
        <w:rPr>
          <w:color w:val="FFFF00"/>
        </w:rPr>
        <w:t xml:space="preserve"> will die because they won’t get any chance to execute.</w:t>
      </w:r>
    </w:p>
    <w:p w14:paraId="36CCA2FA" w14:textId="4AA2F5D1" w:rsidR="00F83F2D" w:rsidRDefault="00F83F2D" w:rsidP="009F1E66">
      <w:pPr>
        <w:spacing w:after="0"/>
      </w:pPr>
      <w:r>
        <w:t>Finally</w:t>
      </w:r>
    </w:p>
    <w:p w14:paraId="63952B1B" w14:textId="6A8E2770" w:rsidR="00F83F2D" w:rsidRPr="00F83F2D" w:rsidRDefault="00F83F2D" w:rsidP="00CB2B37">
      <w:pPr>
        <w:pStyle w:val="ListParagraph"/>
        <w:numPr>
          <w:ilvl w:val="0"/>
          <w:numId w:val="113"/>
        </w:numPr>
      </w:pPr>
      <w:r w:rsidRPr="009F1E66">
        <w:rPr>
          <w:b/>
          <w:bCs/>
        </w:rPr>
        <w:t>Deadlock</w:t>
      </w:r>
      <w:r w:rsidRPr="00F83F2D">
        <w:t xml:space="preserve">:  All threads are </w:t>
      </w:r>
      <w:r w:rsidR="00DF6D8E" w:rsidRPr="00F83F2D">
        <w:t>blocked;</w:t>
      </w:r>
      <w:r w:rsidRPr="00F83F2D">
        <w:t xml:space="preserve"> the program hangs forever.</w:t>
      </w:r>
    </w:p>
    <w:p w14:paraId="6CA3A64A" w14:textId="51592EA8" w:rsidR="00F83F2D" w:rsidRPr="00F83F2D" w:rsidRDefault="00F83F2D" w:rsidP="00CB2B37">
      <w:pPr>
        <w:pStyle w:val="ListParagraph"/>
        <w:numPr>
          <w:ilvl w:val="0"/>
          <w:numId w:val="113"/>
        </w:numPr>
      </w:pPr>
      <w:r w:rsidRPr="009F1E66">
        <w:rPr>
          <w:b/>
          <w:bCs/>
        </w:rPr>
        <w:t>Livelock</w:t>
      </w:r>
      <w:r w:rsidRPr="00F83F2D">
        <w:t>: No threads blocked but they run into infinite loops. The program is still running but unable to make further progress.</w:t>
      </w:r>
    </w:p>
    <w:p w14:paraId="7A7FFA30" w14:textId="61A0088F" w:rsidR="00F83F2D" w:rsidRDefault="00F83F2D" w:rsidP="00CB2B37">
      <w:pPr>
        <w:pStyle w:val="ListParagraph"/>
        <w:numPr>
          <w:ilvl w:val="0"/>
          <w:numId w:val="113"/>
        </w:numPr>
      </w:pPr>
      <w:r w:rsidRPr="00E97834">
        <w:rPr>
          <w:b/>
          <w:bCs/>
        </w:rPr>
        <w:t>Starvation</w:t>
      </w:r>
      <w:r w:rsidRPr="00F83F2D">
        <w:t>: Only one thread is running, and other threads are waiting forever</w:t>
      </w:r>
    </w:p>
    <w:p w14:paraId="1AAE0DC2" w14:textId="77777777" w:rsidR="00D82862" w:rsidRDefault="00150760" w:rsidP="00964EBC">
      <w:hyperlink r:id="rId149" w:history="1">
        <w:r w:rsidR="009F5B18" w:rsidRPr="00F12A6C">
          <w:rPr>
            <w:rStyle w:val="Hyperlink"/>
          </w:rPr>
          <w:t>https://www.codejava.net/java-core/concurrency/understanding-deadlock-livelock-and-starvation-with-code-examples-in-java</w:t>
        </w:r>
      </w:hyperlink>
    </w:p>
    <w:p w14:paraId="53A9139F" w14:textId="77777777" w:rsidR="00931E5A" w:rsidRDefault="0034061E" w:rsidP="00303755">
      <w:pPr>
        <w:spacing w:after="0"/>
      </w:pPr>
      <w:bookmarkStart w:id="121" w:name="_Toc2631514"/>
      <w:r w:rsidRPr="0034061E">
        <w:rPr>
          <w:rStyle w:val="Heading3Char0"/>
        </w:rPr>
        <w:lastRenderedPageBreak/>
        <w:t>How do you check if a Thread holds a lock or not?</w:t>
      </w:r>
      <w:bookmarkEnd w:id="121"/>
      <w:r w:rsidRPr="0034061E">
        <w:br/>
        <w:t>There is a method called </w:t>
      </w:r>
      <w:r w:rsidRPr="0034061E">
        <w:rPr>
          <w:b/>
        </w:rPr>
        <w:t>holdsLock()</w:t>
      </w:r>
      <w:r w:rsidRPr="0034061E">
        <w:t> on java.lang.Thread, it returns true if and only if the current thread holds the monitor lock on the specified object. </w:t>
      </w:r>
      <w:r>
        <w:t xml:space="preserve"> </w:t>
      </w:r>
    </w:p>
    <w:p w14:paraId="18628CF6" w14:textId="77777777" w:rsidR="00303755" w:rsidRDefault="00303755" w:rsidP="00303755">
      <w:pPr>
        <w:pStyle w:val="1Output"/>
        <w:rPr>
          <w:color w:val="4C483D" w:themeColor="text2"/>
        </w:rPr>
      </w:pPr>
      <w:r>
        <w:tab/>
      </w:r>
      <w:r>
        <w:tab/>
        <w:t xml:space="preserve">Thread </w:t>
      </w:r>
      <w:r>
        <w:rPr>
          <w:color w:val="6A3E3E"/>
        </w:rPr>
        <w:t>t</w:t>
      </w:r>
      <w:r>
        <w:t xml:space="preserve"> = Thread.</w:t>
      </w:r>
      <w:r>
        <w:rPr>
          <w:i/>
          <w:iCs/>
        </w:rPr>
        <w:t>currentThread</w:t>
      </w:r>
      <w:r>
        <w:t>();</w:t>
      </w:r>
    </w:p>
    <w:p w14:paraId="17C676D0" w14:textId="77777777" w:rsidR="00303755" w:rsidRDefault="00303755" w:rsidP="00303755">
      <w:pPr>
        <w:pStyle w:val="1Output"/>
        <w:rPr>
          <w:color w:val="4C483D" w:themeColor="text2"/>
        </w:rPr>
      </w:pPr>
      <w:r>
        <w:tab/>
      </w:r>
      <w:r>
        <w:tab/>
        <w:t>System.</w:t>
      </w:r>
      <w:r>
        <w:rPr>
          <w:bCs/>
          <w:i/>
          <w:iCs/>
          <w:color w:val="0000C0"/>
        </w:rPr>
        <w:t>out</w:t>
      </w:r>
      <w:r>
        <w:t>.println(Thread.</w:t>
      </w:r>
      <w:r>
        <w:rPr>
          <w:i/>
          <w:iCs/>
        </w:rPr>
        <w:t>holdsLock</w:t>
      </w:r>
      <w:r>
        <w:t>(</w:t>
      </w:r>
      <w:r>
        <w:rPr>
          <w:color w:val="6A3E3E"/>
        </w:rPr>
        <w:t>t</w:t>
      </w:r>
      <w:r>
        <w:t>));</w:t>
      </w:r>
      <w:r w:rsidR="00954ECF">
        <w:t>//true or flase -checked</w:t>
      </w:r>
    </w:p>
    <w:p w14:paraId="33C8BAF1" w14:textId="77777777" w:rsidR="00303755" w:rsidRDefault="00303755" w:rsidP="00170461"/>
    <w:p w14:paraId="36B87DED" w14:textId="23FF2513" w:rsidR="002F2381" w:rsidRDefault="00E10676" w:rsidP="00170461">
      <w:r w:rsidRPr="00E10676">
        <w:rPr>
          <w:b/>
          <w:bCs/>
          <w:iCs/>
          <w:color w:val="008000"/>
          <w:szCs w:val="24"/>
        </w:rPr>
        <w:t>What is Semaphore in Java?</w:t>
      </w:r>
      <w:r w:rsidRPr="00E10676">
        <w:br/>
        <w:t xml:space="preserve">Semaphore in Java is a new kind of synchronizer. It's a counting semaphore. Conceptually, a semaphore maintains a set of permits. Each </w:t>
      </w:r>
      <w:r w:rsidRPr="009047A6">
        <w:rPr>
          <w:b/>
        </w:rPr>
        <w:t xml:space="preserve">acquire() </w:t>
      </w:r>
      <w:r w:rsidRPr="00E10676">
        <w:t xml:space="preserve">blocks if necessary until a permit is available, and then takes it. Each </w:t>
      </w:r>
      <w:r w:rsidRPr="009047A6">
        <w:rPr>
          <w:b/>
        </w:rPr>
        <w:t>release()</w:t>
      </w:r>
      <w:r w:rsidRPr="00E10676">
        <w:t xml:space="preserve"> adds a permit, potentially releasing a blocking acquirer. However, no actual permit objects are used; the Semaphore just keeps a count of the number available and acts accordingly. Semaphore is used to protect an expensive resource which is available in fixed number e.g. database connection in the pool.</w:t>
      </w:r>
    </w:p>
    <w:p w14:paraId="0E3E070C" w14:textId="77777777" w:rsidR="00CA2BAC" w:rsidRDefault="00CA2BAC" w:rsidP="00170461"/>
    <w:p w14:paraId="5EC3C6C9" w14:textId="77777777" w:rsidR="002F2381" w:rsidRDefault="002F2381" w:rsidP="002F2381">
      <w:pPr>
        <w:spacing w:after="0"/>
        <w:rPr>
          <w:rStyle w:val="Heading3Char0"/>
        </w:rPr>
      </w:pPr>
      <w:bookmarkStart w:id="122" w:name="_Toc2631515"/>
      <w:r w:rsidRPr="002F2381">
        <w:rPr>
          <w:rStyle w:val="Heading3Char0"/>
        </w:rPr>
        <w:t>What is the difference between the submit() and execute() method thread pool in Java?</w:t>
      </w:r>
      <w:bookmarkEnd w:id="122"/>
    </w:p>
    <w:p w14:paraId="17ADF71F" w14:textId="77777777" w:rsidR="002F2381" w:rsidRDefault="002F2381" w:rsidP="000C6B71">
      <w:pPr>
        <w:pStyle w:val="ListParagraph"/>
        <w:numPr>
          <w:ilvl w:val="0"/>
          <w:numId w:val="14"/>
        </w:numPr>
        <w:spacing w:after="0"/>
      </w:pPr>
      <w:r w:rsidRPr="002F2381">
        <w:rPr>
          <w:b/>
        </w:rPr>
        <w:t>execute(Runnable command)</w:t>
      </w:r>
      <w:r w:rsidRPr="002F2381">
        <w:t xml:space="preserve"> is defined in Executor interface and executes given task in future, but more importantly, it does not return anything. </w:t>
      </w:r>
    </w:p>
    <w:p w14:paraId="07EE1B89" w14:textId="77777777" w:rsidR="00931E5A" w:rsidRDefault="002F2381" w:rsidP="000C6B71">
      <w:pPr>
        <w:pStyle w:val="ListParagraph"/>
        <w:numPr>
          <w:ilvl w:val="0"/>
          <w:numId w:val="14"/>
        </w:numPr>
        <w:spacing w:after="0"/>
      </w:pPr>
      <w:r w:rsidRPr="002F2381">
        <w:rPr>
          <w:b/>
        </w:rPr>
        <w:t>submit()</w:t>
      </w:r>
      <w:r w:rsidRPr="002F2381">
        <w:t> is an overloaded method, it can take either </w:t>
      </w:r>
      <w:r w:rsidRPr="002F2381">
        <w:rPr>
          <w:b/>
        </w:rPr>
        <w:t>Runnable or Callable</w:t>
      </w:r>
      <w:r w:rsidRPr="002F2381">
        <w:t> task and can return Future object which can hold the pending result of computation. This method is defined on </w:t>
      </w:r>
      <w:r w:rsidRPr="007810DB">
        <w:rPr>
          <w:b/>
        </w:rPr>
        <w:t>ExecutorService</w:t>
      </w:r>
      <w:r w:rsidRPr="002F2381">
        <w:t> interface, which extends Executor interface, and every other thread pool class e.g. ThreadPoolExecutor or ScheduledThreadPoolExecutor gets these methods.</w:t>
      </w:r>
      <w:r>
        <w:t xml:space="preserve"> </w:t>
      </w:r>
    </w:p>
    <w:p w14:paraId="54A2FDE2" w14:textId="68F56C42" w:rsidR="00931E5A" w:rsidRDefault="00931E5A" w:rsidP="0016728E">
      <w:pPr>
        <w:spacing w:after="0"/>
      </w:pPr>
    </w:p>
    <w:p w14:paraId="2A470B20" w14:textId="77777777" w:rsidR="00866AB8" w:rsidRDefault="00866AB8" w:rsidP="0016728E">
      <w:pPr>
        <w:spacing w:after="0"/>
      </w:pPr>
    </w:p>
    <w:p w14:paraId="0BF299E7" w14:textId="77777777" w:rsidR="0016728E" w:rsidRDefault="00A865DE" w:rsidP="0016728E">
      <w:bookmarkStart w:id="123" w:name="_Toc2631516"/>
      <w:r w:rsidRPr="00A865DE">
        <w:rPr>
          <w:rStyle w:val="Heading3Char0"/>
        </w:rPr>
        <w:t>Which method of Swing API are thread-safe in Java?</w:t>
      </w:r>
      <w:bookmarkEnd w:id="123"/>
      <w:r w:rsidRPr="00A865DE">
        <w:br/>
        <w:t>I know about </w:t>
      </w:r>
      <w:r w:rsidRPr="00A865DE">
        <w:rPr>
          <w:b/>
        </w:rPr>
        <w:t>repaint(),</w:t>
      </w:r>
      <w:r w:rsidRPr="00A865DE">
        <w:t xml:space="preserve"> and revalidate() being thread-safe but there are other methods on different swing components e.g. </w:t>
      </w:r>
      <w:r w:rsidRPr="00A865DE">
        <w:rPr>
          <w:b/>
        </w:rPr>
        <w:t>setText() method of JTextComponent, insert() and append()</w:t>
      </w:r>
      <w:r w:rsidRPr="00A865DE">
        <w:t> method of JTextArea class.</w:t>
      </w:r>
    </w:p>
    <w:p w14:paraId="7506DB60" w14:textId="77777777" w:rsidR="00A865DE" w:rsidRDefault="00A865DE" w:rsidP="0016728E">
      <w:pPr>
        <w:spacing w:after="0"/>
      </w:pPr>
      <w:r w:rsidRPr="00A865DE">
        <w:br/>
      </w:r>
      <w:bookmarkStart w:id="124" w:name="_Toc2631517"/>
      <w:r w:rsidRPr="00A865DE">
        <w:rPr>
          <w:rStyle w:val="Heading3Char0"/>
        </w:rPr>
        <w:t>What is the difference between the volatile and atomic variable in Java?</w:t>
      </w:r>
      <w:bookmarkEnd w:id="124"/>
      <w:r w:rsidRPr="00A865DE">
        <w:br/>
        <w:t>For example count++ operation will not become atomic just by declaring count variable as volatile. On the other hand AtomicInteger class provides atomic method to perform such compound operation atomically e.g. getAndIncrement() is atomic replacement of increment operator. It can be used to atomically increment current value by one. Similarly, you have atomic version for other data type and reference variable as well.</w:t>
      </w:r>
    </w:p>
    <w:p w14:paraId="231AF560" w14:textId="77777777" w:rsidR="00A865DE" w:rsidRDefault="00A865DE" w:rsidP="00170461"/>
    <w:p w14:paraId="5C443552" w14:textId="77777777" w:rsidR="002B6EC6" w:rsidRDefault="002B6EC6" w:rsidP="00170461">
      <w:bookmarkStart w:id="125" w:name="_Toc2631518"/>
      <w:r w:rsidRPr="002B6EC6">
        <w:rPr>
          <w:rStyle w:val="Heading3Char0"/>
        </w:rPr>
        <w:t>What happens if a thread throws an Exception inside synchronized block?</w:t>
      </w:r>
      <w:bookmarkEnd w:id="125"/>
      <w:r w:rsidRPr="002B6EC6">
        <w:br/>
        <w:t>To answer this question, no matter how you exist synchronized block, either normally by finishing execution or abruptly by throwing exception</w:t>
      </w:r>
      <w:r w:rsidRPr="000378B2">
        <w:rPr>
          <w:b/>
        </w:rPr>
        <w:t xml:space="preserve">, thread releases the lock it acquired </w:t>
      </w:r>
      <w:r w:rsidRPr="002B6EC6">
        <w:t>while entering that synchronized block.</w:t>
      </w:r>
      <w:r w:rsidRPr="002B6EC6">
        <w:br/>
      </w:r>
    </w:p>
    <w:p w14:paraId="3FBE75A3" w14:textId="77777777" w:rsidR="00134B1C" w:rsidRDefault="00134B1C" w:rsidP="008151C9">
      <w:pPr>
        <w:pStyle w:val="Heading30"/>
      </w:pPr>
      <w:bookmarkStart w:id="126" w:name="_Toc2631519"/>
      <w:r w:rsidRPr="00AC1BE7">
        <w:lastRenderedPageBreak/>
        <w:t xml:space="preserve">How do you ensure that N thread can access N resources without </w:t>
      </w:r>
      <w:r w:rsidR="000378B2" w:rsidRPr="00AC1BE7">
        <w:t>deadlock?</w:t>
      </w:r>
      <w:bookmarkEnd w:id="126"/>
    </w:p>
    <w:p w14:paraId="08B3C8CF" w14:textId="30CBAE3E" w:rsidR="00134B1C" w:rsidRDefault="00134B1C" w:rsidP="00134B1C">
      <w:r w:rsidRPr="000378B2">
        <w:rPr>
          <w:b/>
        </w:rPr>
        <w:t>Key point here is order</w:t>
      </w:r>
      <w:r w:rsidRPr="00AC1BE7">
        <w:t>, if you acquire resources in a particular order and release resources in reverse order you can prevent deadlock. </w:t>
      </w:r>
    </w:p>
    <w:p w14:paraId="10E84815" w14:textId="77777777" w:rsidR="001D723C" w:rsidRDefault="001D723C" w:rsidP="00134B1C"/>
    <w:p w14:paraId="742B5176" w14:textId="77777777" w:rsidR="00134B1C" w:rsidRPr="00047EFC" w:rsidRDefault="00134B1C" w:rsidP="008151C9">
      <w:pPr>
        <w:pStyle w:val="Heading30"/>
      </w:pPr>
      <w:bookmarkStart w:id="127" w:name="_Toc2631520"/>
      <w:r w:rsidRPr="00047EFC">
        <w:t>What’s the difference between Callable and Runnable?</w:t>
      </w:r>
      <w:bookmarkEnd w:id="127"/>
    </w:p>
    <w:p w14:paraId="3CE118C6" w14:textId="77777777" w:rsidR="00134B1C" w:rsidRDefault="00134B1C" w:rsidP="00134B1C">
      <w:pPr>
        <w:spacing w:after="0"/>
      </w:pPr>
      <w:r w:rsidRPr="00D639E2">
        <w:t xml:space="preserve">Both of these are interfaces used to carry out task to be executed by a thread. The main difference between the two interfaces is that </w:t>
      </w:r>
    </w:p>
    <w:p w14:paraId="228035FA" w14:textId="77777777" w:rsidR="00134B1C" w:rsidRDefault="00134B1C" w:rsidP="000C6B71">
      <w:pPr>
        <w:pStyle w:val="ListParagraph"/>
        <w:numPr>
          <w:ilvl w:val="0"/>
          <w:numId w:val="16"/>
        </w:numPr>
      </w:pPr>
      <w:r w:rsidRPr="00D639E2">
        <w:t xml:space="preserve">Callable can </w:t>
      </w:r>
      <w:r w:rsidRPr="007F1F89">
        <w:rPr>
          <w:b/>
        </w:rPr>
        <w:t>return a value</w:t>
      </w:r>
      <w:r w:rsidRPr="00D639E2">
        <w:t xml:space="preserve">, while Runnable cannot. </w:t>
      </w:r>
    </w:p>
    <w:p w14:paraId="2BA38DB1" w14:textId="77777777" w:rsidR="00134B1C" w:rsidRDefault="00134B1C" w:rsidP="000C6B71">
      <w:pPr>
        <w:pStyle w:val="ListParagraph"/>
        <w:numPr>
          <w:ilvl w:val="0"/>
          <w:numId w:val="16"/>
        </w:numPr>
      </w:pPr>
      <w:r w:rsidRPr="00D639E2">
        <w:t xml:space="preserve">Callable can throw a </w:t>
      </w:r>
      <w:r w:rsidRPr="001B30E6">
        <w:rPr>
          <w:b/>
          <w:bCs/>
        </w:rPr>
        <w:t>checked exception</w:t>
      </w:r>
      <w:r w:rsidRPr="00D639E2">
        <w:t xml:space="preserve">, while Runnable cannot. </w:t>
      </w:r>
    </w:p>
    <w:p w14:paraId="3C7F78EC" w14:textId="77777777" w:rsidR="00134B1C" w:rsidRDefault="00134B1C" w:rsidP="000C6B71">
      <w:pPr>
        <w:pStyle w:val="ListParagraph"/>
        <w:numPr>
          <w:ilvl w:val="0"/>
          <w:numId w:val="16"/>
        </w:numPr>
      </w:pPr>
      <w:r w:rsidRPr="00D639E2">
        <w:t xml:space="preserve">Runnable has been around since Java 1.0, while Callable was introduced as part of Java </w:t>
      </w:r>
      <w:r w:rsidRPr="001B30E6">
        <w:rPr>
          <w:b/>
          <w:bCs/>
        </w:rPr>
        <w:t>1.5</w:t>
      </w:r>
      <w:r w:rsidRPr="00D639E2">
        <w:t>.</w:t>
      </w:r>
    </w:p>
    <w:p w14:paraId="014EC35D" w14:textId="77777777" w:rsidR="00134B1C" w:rsidRDefault="00134B1C" w:rsidP="00134B1C">
      <w:pPr>
        <w:spacing w:after="0"/>
      </w:pPr>
      <w:r w:rsidRPr="004C6E3A">
        <w:t>The </w:t>
      </w:r>
      <w:r w:rsidRPr="004C6E3A">
        <w:rPr>
          <w:i/>
          <w:iCs/>
        </w:rPr>
        <w:t>Callable</w:t>
      </w:r>
      <w:r w:rsidRPr="004C6E3A">
        <w:t> interface is a generic interface containing a single </w:t>
      </w:r>
      <w:r w:rsidRPr="00F92AE7">
        <w:rPr>
          <w:rStyle w:val="3BlueChar"/>
        </w:rPr>
        <w:t>call()</w:t>
      </w:r>
      <w:r w:rsidRPr="004C6E3A">
        <w:t> method – which returns a generic value </w:t>
      </w:r>
      <w:r w:rsidRPr="00F92AE7">
        <w:rPr>
          <w:rStyle w:val="3BlueChar"/>
        </w:rPr>
        <w:t>V:</w:t>
      </w:r>
    </w:p>
    <w:p w14:paraId="45A98127" w14:textId="77777777" w:rsidR="00134B1C" w:rsidRDefault="00134B1C" w:rsidP="00134B1C">
      <w:pPr>
        <w:pStyle w:val="1Output"/>
        <w:rPr>
          <w:color w:val="4C483D" w:themeColor="text2"/>
        </w:rPr>
      </w:pPr>
      <w:r>
        <w:rPr>
          <w:bCs/>
        </w:rPr>
        <w:t>public</w:t>
      </w:r>
      <w:r>
        <w:rPr>
          <w:color w:val="000000"/>
        </w:rPr>
        <w:t xml:space="preserve"> </w:t>
      </w:r>
      <w:r>
        <w:rPr>
          <w:bCs/>
        </w:rPr>
        <w:t>interface</w:t>
      </w:r>
      <w:r>
        <w:rPr>
          <w:color w:val="000000"/>
        </w:rPr>
        <w:t xml:space="preserve"> </w:t>
      </w:r>
      <w:r>
        <w:rPr>
          <w:color w:val="000000"/>
          <w:u w:val="single"/>
        </w:rPr>
        <w:t>Callable</w:t>
      </w:r>
      <w:r>
        <w:rPr>
          <w:color w:val="000000"/>
        </w:rPr>
        <w:t>&lt;V&gt; {</w:t>
      </w:r>
    </w:p>
    <w:p w14:paraId="12CCA21E" w14:textId="77777777" w:rsidR="00134B1C" w:rsidRDefault="00134B1C" w:rsidP="00134B1C">
      <w:pPr>
        <w:pStyle w:val="1Output"/>
        <w:rPr>
          <w:color w:val="4C483D" w:themeColor="text2"/>
        </w:rPr>
      </w:pPr>
      <w:r>
        <w:rPr>
          <w:color w:val="000000"/>
        </w:rPr>
        <w:t xml:space="preserve">    V call() </w:t>
      </w:r>
      <w:r>
        <w:rPr>
          <w:bCs/>
        </w:rPr>
        <w:t>throws</w:t>
      </w:r>
      <w:r>
        <w:rPr>
          <w:color w:val="000000"/>
        </w:rPr>
        <w:t xml:space="preserve"> Exception;</w:t>
      </w:r>
    </w:p>
    <w:p w14:paraId="4F741BE2" w14:textId="77777777" w:rsidR="00134B1C" w:rsidRDefault="00134B1C" w:rsidP="00134B1C">
      <w:pPr>
        <w:pStyle w:val="1Output"/>
        <w:rPr>
          <w:color w:val="000000"/>
        </w:rPr>
      </w:pPr>
      <w:r>
        <w:rPr>
          <w:color w:val="000000"/>
        </w:rPr>
        <w:t>}</w:t>
      </w:r>
    </w:p>
    <w:p w14:paraId="345E95C7" w14:textId="77777777" w:rsidR="00134B1C" w:rsidRDefault="00134B1C" w:rsidP="00134B1C">
      <w:pPr>
        <w:pStyle w:val="1Output"/>
        <w:rPr>
          <w:color w:val="4C483D" w:themeColor="text2"/>
        </w:rPr>
      </w:pPr>
      <w:r>
        <w:rPr>
          <w:bCs/>
        </w:rPr>
        <w:t>class</w:t>
      </w:r>
      <w:r>
        <w:rPr>
          <w:color w:val="000000"/>
        </w:rPr>
        <w:t xml:space="preserve"> CallableExample </w:t>
      </w:r>
      <w:r>
        <w:rPr>
          <w:bCs/>
        </w:rPr>
        <w:t>implements</w:t>
      </w:r>
      <w:r>
        <w:rPr>
          <w:color w:val="000000"/>
        </w:rPr>
        <w:t xml:space="preserve"> </w:t>
      </w:r>
      <w:r>
        <w:rPr>
          <w:color w:val="000000"/>
          <w:u w:val="single"/>
        </w:rPr>
        <w:t>Callable</w:t>
      </w:r>
    </w:p>
    <w:p w14:paraId="2BA4C39E" w14:textId="77777777" w:rsidR="00134B1C" w:rsidRDefault="00134B1C" w:rsidP="00134B1C">
      <w:pPr>
        <w:pStyle w:val="1Output"/>
        <w:rPr>
          <w:color w:val="4C483D" w:themeColor="text2"/>
        </w:rPr>
      </w:pPr>
      <w:r>
        <w:rPr>
          <w:color w:val="000000"/>
        </w:rPr>
        <w:t>{</w:t>
      </w:r>
    </w:p>
    <w:p w14:paraId="6AF15372" w14:textId="77777777" w:rsidR="00134B1C" w:rsidRDefault="00134B1C" w:rsidP="00134B1C">
      <w:pPr>
        <w:pStyle w:val="1Output"/>
        <w:rPr>
          <w:color w:val="4C483D" w:themeColor="text2"/>
        </w:rPr>
      </w:pPr>
      <w:r>
        <w:rPr>
          <w:color w:val="000000"/>
        </w:rPr>
        <w:t xml:space="preserve"> </w:t>
      </w:r>
    </w:p>
    <w:p w14:paraId="471B2E74" w14:textId="77777777" w:rsidR="00134B1C" w:rsidRDefault="00134B1C" w:rsidP="00134B1C">
      <w:pPr>
        <w:pStyle w:val="1Output"/>
        <w:rPr>
          <w:color w:val="4C483D" w:themeColor="text2"/>
        </w:rPr>
      </w:pPr>
      <w:r>
        <w:rPr>
          <w:color w:val="000000"/>
        </w:rPr>
        <w:t xml:space="preserve">    </w:t>
      </w:r>
      <w:r>
        <w:rPr>
          <w:bCs/>
        </w:rPr>
        <w:t>public</w:t>
      </w:r>
      <w:r>
        <w:rPr>
          <w:color w:val="000000"/>
        </w:rPr>
        <w:t xml:space="preserve"> Object call() </w:t>
      </w:r>
      <w:r>
        <w:rPr>
          <w:bCs/>
        </w:rPr>
        <w:t>throws</w:t>
      </w:r>
      <w:r>
        <w:rPr>
          <w:color w:val="000000"/>
        </w:rPr>
        <w:t xml:space="preserve"> Exception</w:t>
      </w:r>
    </w:p>
    <w:p w14:paraId="78D203A9" w14:textId="77777777" w:rsidR="00134B1C" w:rsidRDefault="00134B1C" w:rsidP="00134B1C">
      <w:pPr>
        <w:pStyle w:val="1Output"/>
        <w:rPr>
          <w:color w:val="4C483D" w:themeColor="text2"/>
        </w:rPr>
      </w:pPr>
      <w:r>
        <w:rPr>
          <w:color w:val="000000"/>
        </w:rPr>
        <w:t xml:space="preserve">    {</w:t>
      </w:r>
    </w:p>
    <w:p w14:paraId="2BE35D56" w14:textId="77777777" w:rsidR="00134B1C" w:rsidRDefault="00134B1C" w:rsidP="00134B1C">
      <w:pPr>
        <w:pStyle w:val="1Output"/>
        <w:rPr>
          <w:color w:val="4C483D" w:themeColor="text2"/>
        </w:rPr>
      </w:pPr>
      <w:r>
        <w:rPr>
          <w:color w:val="000000"/>
        </w:rPr>
        <w:t xml:space="preserve">        </w:t>
      </w:r>
      <w:r>
        <w:rPr>
          <w:color w:val="000000"/>
          <w:u w:val="single"/>
        </w:rPr>
        <w:t>Random</w:t>
      </w:r>
      <w:r>
        <w:rPr>
          <w:color w:val="000000"/>
        </w:rPr>
        <w:t xml:space="preserve"> </w:t>
      </w:r>
      <w:r>
        <w:rPr>
          <w:color w:val="6A3E3E"/>
        </w:rPr>
        <w:t>generator</w:t>
      </w:r>
      <w:r>
        <w:rPr>
          <w:color w:val="000000"/>
        </w:rPr>
        <w:t xml:space="preserve"> = </w:t>
      </w:r>
      <w:r>
        <w:rPr>
          <w:bCs/>
        </w:rPr>
        <w:t>new</w:t>
      </w:r>
      <w:r>
        <w:rPr>
          <w:color w:val="000000"/>
        </w:rPr>
        <w:t xml:space="preserve"> </w:t>
      </w:r>
      <w:r>
        <w:rPr>
          <w:color w:val="000000"/>
          <w:u w:val="single"/>
        </w:rPr>
        <w:t>Random</w:t>
      </w:r>
      <w:r>
        <w:rPr>
          <w:color w:val="000000"/>
        </w:rPr>
        <w:t>();</w:t>
      </w:r>
    </w:p>
    <w:p w14:paraId="4C80784B" w14:textId="77777777" w:rsidR="00134B1C" w:rsidRDefault="00134B1C" w:rsidP="00134B1C">
      <w:pPr>
        <w:pStyle w:val="1Output"/>
        <w:rPr>
          <w:color w:val="4C483D" w:themeColor="text2"/>
        </w:rPr>
      </w:pPr>
      <w:r>
        <w:rPr>
          <w:color w:val="000000"/>
        </w:rPr>
        <w:t xml:space="preserve">        Integer </w:t>
      </w:r>
      <w:r>
        <w:rPr>
          <w:color w:val="6A3E3E"/>
        </w:rPr>
        <w:t>randomNumber</w:t>
      </w:r>
      <w:r>
        <w:rPr>
          <w:color w:val="000000"/>
        </w:rPr>
        <w:t xml:space="preserve"> = </w:t>
      </w:r>
      <w:r>
        <w:rPr>
          <w:color w:val="6A3E3E"/>
        </w:rPr>
        <w:t>generator</w:t>
      </w:r>
      <w:r>
        <w:rPr>
          <w:color w:val="000000"/>
        </w:rPr>
        <w:t xml:space="preserve">.nextInt(5); </w:t>
      </w:r>
    </w:p>
    <w:p w14:paraId="7793BD18" w14:textId="77777777" w:rsidR="00134B1C" w:rsidRDefault="00134B1C" w:rsidP="00134B1C">
      <w:pPr>
        <w:pStyle w:val="1Output"/>
        <w:rPr>
          <w:color w:val="4C483D" w:themeColor="text2"/>
        </w:rPr>
      </w:pPr>
      <w:r>
        <w:rPr>
          <w:color w:val="000000"/>
        </w:rPr>
        <w:t xml:space="preserve">        Thread.</w:t>
      </w:r>
      <w:r>
        <w:rPr>
          <w:i/>
          <w:iCs/>
          <w:color w:val="000000"/>
        </w:rPr>
        <w:t>sleep</w:t>
      </w:r>
      <w:r>
        <w:rPr>
          <w:color w:val="000000"/>
        </w:rPr>
        <w:t>(</w:t>
      </w:r>
      <w:r>
        <w:rPr>
          <w:color w:val="6A3E3E"/>
        </w:rPr>
        <w:t>randomNumber</w:t>
      </w:r>
      <w:r>
        <w:rPr>
          <w:color w:val="000000"/>
        </w:rPr>
        <w:t xml:space="preserve"> * 1000);</w:t>
      </w:r>
    </w:p>
    <w:p w14:paraId="79CA387A" w14:textId="77777777" w:rsidR="00134B1C" w:rsidRDefault="00134B1C" w:rsidP="00134B1C">
      <w:pPr>
        <w:pStyle w:val="1Output"/>
        <w:rPr>
          <w:color w:val="4C483D" w:themeColor="text2"/>
        </w:rPr>
      </w:pPr>
      <w:r>
        <w:rPr>
          <w:color w:val="000000"/>
        </w:rPr>
        <w:t xml:space="preserve"> </w:t>
      </w:r>
    </w:p>
    <w:p w14:paraId="5DE59CC6" w14:textId="77777777" w:rsidR="00134B1C" w:rsidRDefault="00134B1C" w:rsidP="00134B1C">
      <w:pPr>
        <w:pStyle w:val="1Output"/>
        <w:rPr>
          <w:color w:val="4C483D" w:themeColor="text2"/>
        </w:rPr>
      </w:pPr>
      <w:r>
        <w:rPr>
          <w:color w:val="000000"/>
        </w:rPr>
        <w:t xml:space="preserve">        </w:t>
      </w:r>
      <w:r>
        <w:rPr>
          <w:bCs/>
        </w:rPr>
        <w:t>return</w:t>
      </w:r>
      <w:r>
        <w:rPr>
          <w:color w:val="000000"/>
        </w:rPr>
        <w:t xml:space="preserve"> </w:t>
      </w:r>
      <w:r>
        <w:rPr>
          <w:color w:val="6A3E3E"/>
        </w:rPr>
        <w:t>randomNumber</w:t>
      </w:r>
      <w:r>
        <w:rPr>
          <w:color w:val="000000"/>
        </w:rPr>
        <w:t>;</w:t>
      </w:r>
    </w:p>
    <w:p w14:paraId="4CBC4CE4" w14:textId="77777777" w:rsidR="00134B1C" w:rsidRDefault="00134B1C" w:rsidP="00134B1C">
      <w:pPr>
        <w:pStyle w:val="1Output"/>
        <w:rPr>
          <w:color w:val="4C483D" w:themeColor="text2"/>
        </w:rPr>
      </w:pPr>
      <w:r>
        <w:rPr>
          <w:color w:val="000000"/>
        </w:rPr>
        <w:t xml:space="preserve">    }</w:t>
      </w:r>
    </w:p>
    <w:p w14:paraId="6EDEB56B" w14:textId="633A35F1" w:rsidR="00134B1C" w:rsidRDefault="00134B1C" w:rsidP="00134B1C">
      <w:pPr>
        <w:pStyle w:val="1Output"/>
        <w:rPr>
          <w:color w:val="000000"/>
        </w:rPr>
      </w:pPr>
      <w:r>
        <w:rPr>
          <w:color w:val="000000"/>
        </w:rPr>
        <w:t>}</w:t>
      </w:r>
    </w:p>
    <w:p w14:paraId="4B343997" w14:textId="77777777" w:rsidR="001D723C" w:rsidRDefault="001D723C" w:rsidP="001D723C"/>
    <w:p w14:paraId="70E2CDF8" w14:textId="77777777" w:rsidR="00134B1C" w:rsidRPr="006E0464" w:rsidRDefault="00134B1C" w:rsidP="008151C9">
      <w:pPr>
        <w:pStyle w:val="Heading30"/>
      </w:pPr>
      <w:bookmarkStart w:id="128" w:name="_Toc2631521"/>
      <w:r w:rsidRPr="006E0464">
        <w:t>What is false sharing in the context of multi-threading?</w:t>
      </w:r>
      <w:bookmarkEnd w:id="128"/>
      <w:r w:rsidRPr="006E0464">
        <w:t xml:space="preserve"> </w:t>
      </w:r>
    </w:p>
    <w:p w14:paraId="70929F0D" w14:textId="4C8F34B8" w:rsidR="00134B1C" w:rsidRDefault="005653E1" w:rsidP="00134B1C">
      <w:r w:rsidRPr="005653E1">
        <w:rPr>
          <w:i/>
          <w:iCs/>
        </w:rPr>
        <w:t>False sharing</w:t>
      </w:r>
      <w:r w:rsidRPr="005653E1">
        <w:t> in </w:t>
      </w:r>
      <w:r w:rsidRPr="005653E1">
        <w:rPr>
          <w:i/>
          <w:iCs/>
        </w:rPr>
        <w:t>Java</w:t>
      </w:r>
      <w:r w:rsidRPr="005653E1">
        <w:t xml:space="preserve"> occurs when two threads running on two different CPUs write to two different variables which happen to be stored within the same CPU cache line </w:t>
      </w:r>
      <w:r>
        <w:rPr>
          <w:noProof/>
        </w:rPr>
        <w:drawing>
          <wp:inline distT="0" distB="0" distL="0" distR="0" wp14:anchorId="5C105D2E" wp14:editId="37D6B3A0">
            <wp:extent cx="2731649" cy="2150198"/>
            <wp:effectExtent l="0" t="0" r="0" b="254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738253" cy="2155396"/>
                    </a:xfrm>
                    <a:prstGeom prst="rect">
                      <a:avLst/>
                    </a:prstGeom>
                    <a:noFill/>
                  </pic:spPr>
                </pic:pic>
              </a:graphicData>
            </a:graphic>
          </wp:inline>
        </w:drawing>
      </w:r>
    </w:p>
    <w:p w14:paraId="06768F58" w14:textId="47A88B9F" w:rsidR="008876C3" w:rsidRDefault="00150760" w:rsidP="00134B1C">
      <w:hyperlink r:id="rId151" w:history="1">
        <w:r w:rsidR="005653E1" w:rsidRPr="00790B2C">
          <w:rPr>
            <w:rStyle w:val="Hyperlink"/>
          </w:rPr>
          <w:t>https://alidg.me/blog/2020/5/1/false-sharing</w:t>
        </w:r>
      </w:hyperlink>
    </w:p>
    <w:p w14:paraId="2D849D67" w14:textId="77777777" w:rsidR="005653E1" w:rsidRDefault="005653E1" w:rsidP="00134B1C"/>
    <w:p w14:paraId="66E766A3" w14:textId="77777777" w:rsidR="00134B1C" w:rsidRPr="00895C2A" w:rsidRDefault="00134B1C" w:rsidP="008151C9">
      <w:pPr>
        <w:pStyle w:val="Heading30"/>
      </w:pPr>
      <w:bookmarkStart w:id="129" w:name="_Toc2631522"/>
      <w:r w:rsidRPr="00895C2A">
        <w:lastRenderedPageBreak/>
        <w:t>Object level and Class level locks in Java</w:t>
      </w:r>
      <w:bookmarkEnd w:id="129"/>
    </w:p>
    <w:p w14:paraId="56597B0B" w14:textId="77777777" w:rsidR="000378B2" w:rsidRDefault="00134B1C" w:rsidP="00134B1C">
      <w:r w:rsidRPr="00895C2A">
        <w:rPr>
          <w:b/>
          <w:bCs/>
        </w:rPr>
        <w:t>Object level lock : </w:t>
      </w:r>
      <w:r w:rsidRPr="00895C2A">
        <w:t xml:space="preserve">Every object in java has a unique lock. Whenever we are using </w:t>
      </w:r>
      <w:r w:rsidRPr="007810DB">
        <w:rPr>
          <w:b/>
          <w:color w:val="FF0000"/>
        </w:rPr>
        <w:t>synchronized keyword</w:t>
      </w:r>
      <w:r w:rsidR="007810DB" w:rsidRPr="007810DB">
        <w:rPr>
          <w:b/>
          <w:color w:val="FF0000"/>
        </w:rPr>
        <w:t xml:space="preserve"> on instance methods</w:t>
      </w:r>
      <w:r w:rsidRPr="00895C2A">
        <w:t xml:space="preserve">, then only lock concept will come in the picture. </w:t>
      </w:r>
    </w:p>
    <w:p w14:paraId="41D22A31" w14:textId="77777777" w:rsidR="000378B2" w:rsidRDefault="00134B1C" w:rsidP="00134B1C">
      <w:r w:rsidRPr="00895C2A">
        <w:t xml:space="preserve">If a thread wants to execute synchronized method on the given object. First, it has to get lock of that object. Once thread got the lock then it is allowed to execute any synchronized method on that object. </w:t>
      </w:r>
    </w:p>
    <w:p w14:paraId="36A9616F" w14:textId="77777777" w:rsidR="00134B1C" w:rsidRPr="00895C2A" w:rsidRDefault="00134B1C" w:rsidP="00134B1C">
      <w:r w:rsidRPr="00895C2A">
        <w:t>Once method execution completes automatically thread releases the lock. Acquiring and release lock internally is taken care by JVM and programmer is not responsible for these activities. Lets have a look on the below program to understand the object level lock:</w:t>
      </w:r>
    </w:p>
    <w:tbl>
      <w:tblPr>
        <w:tblW w:w="6625" w:type="dxa"/>
        <w:tblInd w:w="540" w:type="dxa"/>
        <w:tblCellMar>
          <w:left w:w="0" w:type="dxa"/>
          <w:right w:w="0" w:type="dxa"/>
        </w:tblCellMar>
        <w:tblLook w:val="04A0" w:firstRow="1" w:lastRow="0" w:firstColumn="1" w:lastColumn="0" w:noHBand="0" w:noVBand="1"/>
      </w:tblPr>
      <w:tblGrid>
        <w:gridCol w:w="6625"/>
      </w:tblGrid>
      <w:tr w:rsidR="00134B1C" w:rsidRPr="00895C2A" w14:paraId="6A70D565" w14:textId="77777777" w:rsidTr="00FE2C1B">
        <w:trPr>
          <w:trHeight w:val="5758"/>
        </w:trPr>
        <w:tc>
          <w:tcPr>
            <w:tcW w:w="6625" w:type="dxa"/>
            <w:vAlign w:val="center"/>
            <w:hideMark/>
          </w:tcPr>
          <w:p w14:paraId="1B0BABAE" w14:textId="77777777" w:rsidR="00134B1C" w:rsidRPr="00895C2A" w:rsidRDefault="00134B1C" w:rsidP="00FE2C1B">
            <w:pPr>
              <w:pStyle w:val="1Output"/>
            </w:pPr>
            <w:r w:rsidRPr="00895C2A">
              <w:t>class Geek implements Runnable {</w:t>
            </w:r>
          </w:p>
          <w:p w14:paraId="29C5E936" w14:textId="77777777" w:rsidR="00134B1C" w:rsidRPr="00895C2A" w:rsidRDefault="00134B1C" w:rsidP="00FE2C1B">
            <w:pPr>
              <w:pStyle w:val="1Output"/>
            </w:pPr>
            <w:r w:rsidRPr="00895C2A">
              <w:t>    public void run()</w:t>
            </w:r>
          </w:p>
          <w:p w14:paraId="28907C88" w14:textId="77777777" w:rsidR="00134B1C" w:rsidRPr="00895C2A" w:rsidRDefault="00134B1C" w:rsidP="00FE2C1B">
            <w:pPr>
              <w:pStyle w:val="1Output"/>
            </w:pPr>
            <w:r w:rsidRPr="00895C2A">
              <w:t>    {</w:t>
            </w:r>
          </w:p>
          <w:p w14:paraId="4A0644EC" w14:textId="77777777" w:rsidR="00134B1C" w:rsidRPr="00895C2A" w:rsidRDefault="00134B1C" w:rsidP="00FE2C1B">
            <w:pPr>
              <w:pStyle w:val="1Output"/>
            </w:pPr>
            <w:r w:rsidRPr="00895C2A">
              <w:t>        Lock();</w:t>
            </w:r>
          </w:p>
          <w:p w14:paraId="6D8EF191" w14:textId="77777777" w:rsidR="00134B1C" w:rsidRPr="00895C2A" w:rsidRDefault="00134B1C" w:rsidP="00FE2C1B">
            <w:pPr>
              <w:pStyle w:val="1Output"/>
            </w:pPr>
            <w:r w:rsidRPr="00895C2A">
              <w:t>    }</w:t>
            </w:r>
          </w:p>
          <w:p w14:paraId="1FD62DBB" w14:textId="77777777" w:rsidR="00134B1C" w:rsidRPr="00895C2A" w:rsidRDefault="00134B1C" w:rsidP="00FE2C1B">
            <w:pPr>
              <w:pStyle w:val="1Output"/>
            </w:pPr>
            <w:r w:rsidRPr="00895C2A">
              <w:t>    public void Lock()</w:t>
            </w:r>
          </w:p>
          <w:p w14:paraId="76A521B1" w14:textId="77777777" w:rsidR="00134B1C" w:rsidRPr="00895C2A" w:rsidRDefault="00134B1C" w:rsidP="00FE2C1B">
            <w:pPr>
              <w:pStyle w:val="1Output"/>
            </w:pPr>
            <w:r w:rsidRPr="00895C2A">
              <w:t>    {</w:t>
            </w:r>
          </w:p>
          <w:p w14:paraId="380A7D6F" w14:textId="77777777" w:rsidR="00134B1C" w:rsidRPr="00895C2A" w:rsidRDefault="00134B1C" w:rsidP="00FE2C1B">
            <w:pPr>
              <w:pStyle w:val="1Output"/>
            </w:pPr>
            <w:r w:rsidRPr="00895C2A">
              <w:t>        System.out.println(Thread.currentThread().getName());</w:t>
            </w:r>
          </w:p>
          <w:p w14:paraId="057AE82A" w14:textId="77777777" w:rsidR="00134B1C" w:rsidRPr="00895C2A" w:rsidRDefault="00134B1C" w:rsidP="00FE2C1B">
            <w:pPr>
              <w:pStyle w:val="1Output"/>
            </w:pPr>
            <w:r w:rsidRPr="00895C2A">
              <w:t>        synchronized(this)</w:t>
            </w:r>
          </w:p>
          <w:p w14:paraId="572948C1" w14:textId="77777777" w:rsidR="00134B1C" w:rsidRPr="00895C2A" w:rsidRDefault="00134B1C" w:rsidP="00FE2C1B">
            <w:pPr>
              <w:pStyle w:val="1Output"/>
            </w:pPr>
            <w:r w:rsidRPr="00895C2A">
              <w:t>        {</w:t>
            </w:r>
          </w:p>
          <w:p w14:paraId="65D9087A" w14:textId="77777777" w:rsidR="00134B1C" w:rsidRPr="00895C2A" w:rsidRDefault="00134B1C" w:rsidP="00FE2C1B">
            <w:pPr>
              <w:pStyle w:val="1Output"/>
            </w:pPr>
            <w:r w:rsidRPr="00895C2A">
              <w:t>            System.out.println("in block "</w:t>
            </w:r>
          </w:p>
          <w:p w14:paraId="52270D88" w14:textId="77777777" w:rsidR="00134B1C" w:rsidRPr="00895C2A" w:rsidRDefault="00134B1C" w:rsidP="00FE2C1B">
            <w:pPr>
              <w:pStyle w:val="1Output"/>
            </w:pPr>
            <w:r w:rsidRPr="00895C2A">
              <w:t>                + Thread.currentThread().getName());</w:t>
            </w:r>
          </w:p>
          <w:p w14:paraId="3F3EF2BF" w14:textId="77777777" w:rsidR="00134B1C" w:rsidRPr="00895C2A" w:rsidRDefault="00134B1C" w:rsidP="00FE2C1B">
            <w:pPr>
              <w:pStyle w:val="1Output"/>
            </w:pPr>
            <w:r w:rsidRPr="00895C2A">
              <w:t xml:space="preserve">            System.out.println("in block " + </w:t>
            </w:r>
          </w:p>
          <w:p w14:paraId="6CF36925" w14:textId="77777777" w:rsidR="00134B1C" w:rsidRPr="00895C2A" w:rsidRDefault="00134B1C" w:rsidP="00FE2C1B">
            <w:pPr>
              <w:pStyle w:val="1Output"/>
            </w:pPr>
            <w:r w:rsidRPr="00895C2A">
              <w:t>                Thread.currentThread().getName() + " end");</w:t>
            </w:r>
          </w:p>
          <w:p w14:paraId="51158F86" w14:textId="77777777" w:rsidR="00134B1C" w:rsidRPr="00895C2A" w:rsidRDefault="00134B1C" w:rsidP="00FE2C1B">
            <w:pPr>
              <w:pStyle w:val="1Output"/>
            </w:pPr>
            <w:r w:rsidRPr="00895C2A">
              <w:t>        }</w:t>
            </w:r>
          </w:p>
          <w:p w14:paraId="432FF4DA" w14:textId="77777777" w:rsidR="00134B1C" w:rsidRPr="00895C2A" w:rsidRDefault="00134B1C" w:rsidP="00FE2C1B">
            <w:pPr>
              <w:pStyle w:val="1Output"/>
            </w:pPr>
            <w:r w:rsidRPr="00895C2A">
              <w:t>    }</w:t>
            </w:r>
          </w:p>
          <w:p w14:paraId="21D11BA0" w14:textId="77777777" w:rsidR="00134B1C" w:rsidRPr="00895C2A" w:rsidRDefault="00134B1C" w:rsidP="00FE2C1B">
            <w:pPr>
              <w:pStyle w:val="1Output"/>
            </w:pPr>
            <w:r w:rsidRPr="00895C2A">
              <w:t> </w:t>
            </w:r>
          </w:p>
          <w:p w14:paraId="6E1D8717" w14:textId="77777777" w:rsidR="00134B1C" w:rsidRPr="00895C2A" w:rsidRDefault="00134B1C" w:rsidP="00FE2C1B">
            <w:pPr>
              <w:pStyle w:val="1Output"/>
            </w:pPr>
            <w:r w:rsidRPr="00895C2A">
              <w:t>    public static void main(String[] args)</w:t>
            </w:r>
          </w:p>
          <w:p w14:paraId="7DD45F82" w14:textId="77777777" w:rsidR="00134B1C" w:rsidRPr="00895C2A" w:rsidRDefault="00134B1C" w:rsidP="00FE2C1B">
            <w:pPr>
              <w:pStyle w:val="1Output"/>
            </w:pPr>
            <w:r w:rsidRPr="00895C2A">
              <w:t>    {</w:t>
            </w:r>
          </w:p>
          <w:p w14:paraId="5760FCA1" w14:textId="77777777" w:rsidR="00134B1C" w:rsidRPr="00895C2A" w:rsidRDefault="00134B1C" w:rsidP="00FE2C1B">
            <w:pPr>
              <w:pStyle w:val="1Output"/>
            </w:pPr>
            <w:r w:rsidRPr="00895C2A">
              <w:t>        Geek g = new Geek();</w:t>
            </w:r>
          </w:p>
          <w:p w14:paraId="3EC896D0" w14:textId="77777777" w:rsidR="00134B1C" w:rsidRPr="00895C2A" w:rsidRDefault="00134B1C" w:rsidP="00FE2C1B">
            <w:pPr>
              <w:pStyle w:val="1Output"/>
            </w:pPr>
            <w:r w:rsidRPr="00895C2A">
              <w:t>        Thread t1 = new Thread(g);</w:t>
            </w:r>
          </w:p>
          <w:p w14:paraId="304E79BD" w14:textId="4300A90D" w:rsidR="00134B1C" w:rsidRDefault="00134B1C" w:rsidP="00FE2C1B">
            <w:pPr>
              <w:pStyle w:val="1Output"/>
            </w:pPr>
            <w:r w:rsidRPr="00895C2A">
              <w:t>        Thread t2 = new Thread(g);</w:t>
            </w:r>
          </w:p>
          <w:p w14:paraId="0B623B02" w14:textId="77777777" w:rsidR="00467B02" w:rsidRPr="00895C2A" w:rsidRDefault="00467B02" w:rsidP="00FE2C1B">
            <w:pPr>
              <w:pStyle w:val="1Output"/>
            </w:pPr>
          </w:p>
          <w:p w14:paraId="4DA108C6" w14:textId="77777777" w:rsidR="00134B1C" w:rsidRPr="00895C2A" w:rsidRDefault="00134B1C" w:rsidP="00FE2C1B">
            <w:pPr>
              <w:pStyle w:val="1Output"/>
            </w:pPr>
            <w:r w:rsidRPr="00895C2A">
              <w:t>        Geek g1 = new Geek();</w:t>
            </w:r>
          </w:p>
          <w:p w14:paraId="35DA67DA" w14:textId="7F102CF5" w:rsidR="00134B1C" w:rsidRDefault="00134B1C" w:rsidP="00FE2C1B">
            <w:pPr>
              <w:pStyle w:val="1Output"/>
            </w:pPr>
            <w:r w:rsidRPr="00895C2A">
              <w:t>        Thread t3 = new Thread(g1);</w:t>
            </w:r>
          </w:p>
          <w:p w14:paraId="2A99B5C1" w14:textId="77777777" w:rsidR="00467B02" w:rsidRPr="00895C2A" w:rsidRDefault="00467B02" w:rsidP="00FE2C1B">
            <w:pPr>
              <w:pStyle w:val="1Output"/>
            </w:pPr>
          </w:p>
          <w:p w14:paraId="16CEDA75" w14:textId="77777777" w:rsidR="00134B1C" w:rsidRPr="00895C2A" w:rsidRDefault="00134B1C" w:rsidP="00FE2C1B">
            <w:pPr>
              <w:pStyle w:val="1Output"/>
            </w:pPr>
            <w:r w:rsidRPr="00895C2A">
              <w:t>        t1.setName("t1");</w:t>
            </w:r>
          </w:p>
          <w:p w14:paraId="189F8031" w14:textId="77777777" w:rsidR="00134B1C" w:rsidRPr="00895C2A" w:rsidRDefault="00134B1C" w:rsidP="00FE2C1B">
            <w:pPr>
              <w:pStyle w:val="1Output"/>
            </w:pPr>
            <w:r w:rsidRPr="00895C2A">
              <w:t>        t2.setName("t2");</w:t>
            </w:r>
          </w:p>
          <w:p w14:paraId="3A05886E" w14:textId="77777777" w:rsidR="00134B1C" w:rsidRPr="00895C2A" w:rsidRDefault="00134B1C" w:rsidP="00FE2C1B">
            <w:pPr>
              <w:pStyle w:val="1Output"/>
            </w:pPr>
            <w:r w:rsidRPr="00895C2A">
              <w:t>        t3.setName("t3");</w:t>
            </w:r>
          </w:p>
          <w:p w14:paraId="014FB962" w14:textId="77777777" w:rsidR="00134B1C" w:rsidRPr="00895C2A" w:rsidRDefault="00134B1C" w:rsidP="00FE2C1B">
            <w:pPr>
              <w:pStyle w:val="1Output"/>
            </w:pPr>
            <w:r w:rsidRPr="00895C2A">
              <w:t>        t1.start();</w:t>
            </w:r>
          </w:p>
          <w:p w14:paraId="6A879AC6" w14:textId="77777777" w:rsidR="00134B1C" w:rsidRPr="00895C2A" w:rsidRDefault="00134B1C" w:rsidP="00FE2C1B">
            <w:pPr>
              <w:pStyle w:val="1Output"/>
            </w:pPr>
            <w:r w:rsidRPr="00895C2A">
              <w:t>        t2.start();</w:t>
            </w:r>
          </w:p>
          <w:p w14:paraId="6F498448" w14:textId="77777777" w:rsidR="00134B1C" w:rsidRPr="00895C2A" w:rsidRDefault="00134B1C" w:rsidP="00FE2C1B">
            <w:pPr>
              <w:pStyle w:val="1Output"/>
            </w:pPr>
            <w:r w:rsidRPr="00895C2A">
              <w:t>        t3.start();</w:t>
            </w:r>
          </w:p>
          <w:p w14:paraId="7264A81A" w14:textId="77777777" w:rsidR="00134B1C" w:rsidRPr="00895C2A" w:rsidRDefault="00134B1C" w:rsidP="00FE2C1B">
            <w:pPr>
              <w:pStyle w:val="1Output"/>
            </w:pPr>
            <w:r w:rsidRPr="00895C2A">
              <w:t>    }</w:t>
            </w:r>
          </w:p>
          <w:p w14:paraId="1A91E7A8" w14:textId="77777777" w:rsidR="00134B1C" w:rsidRPr="00895C2A" w:rsidRDefault="00134B1C" w:rsidP="00FE2C1B">
            <w:pPr>
              <w:pStyle w:val="1Output"/>
            </w:pPr>
            <w:r w:rsidRPr="00895C2A">
              <w:t>}</w:t>
            </w:r>
          </w:p>
        </w:tc>
      </w:tr>
    </w:tbl>
    <w:p w14:paraId="10DE1FE8" w14:textId="77777777" w:rsidR="00134B1C" w:rsidRPr="00895C2A" w:rsidRDefault="00134B1C" w:rsidP="00134B1C">
      <w:pPr>
        <w:pStyle w:val="1Output"/>
      </w:pPr>
      <w:r w:rsidRPr="00895C2A">
        <w:t>t1</w:t>
      </w:r>
    </w:p>
    <w:p w14:paraId="347ACE8A" w14:textId="77777777" w:rsidR="00134B1C" w:rsidRPr="00895C2A" w:rsidRDefault="00134B1C" w:rsidP="00134B1C">
      <w:pPr>
        <w:pStyle w:val="1Output"/>
      </w:pPr>
      <w:r w:rsidRPr="00895C2A">
        <w:t>in block t1</w:t>
      </w:r>
    </w:p>
    <w:p w14:paraId="66525401" w14:textId="71DF3D0C" w:rsidR="00134B1C" w:rsidRDefault="00134B1C" w:rsidP="00134B1C">
      <w:pPr>
        <w:pStyle w:val="1Output"/>
      </w:pPr>
      <w:r w:rsidRPr="00895C2A">
        <w:t>in block t1 end</w:t>
      </w:r>
    </w:p>
    <w:p w14:paraId="1C35F381" w14:textId="77777777" w:rsidR="00E32F87" w:rsidRPr="00895C2A" w:rsidRDefault="00E32F87" w:rsidP="00134B1C">
      <w:pPr>
        <w:pStyle w:val="1Output"/>
      </w:pPr>
    </w:p>
    <w:p w14:paraId="7F6D9C53" w14:textId="77777777" w:rsidR="00134B1C" w:rsidRPr="00895C2A" w:rsidRDefault="00134B1C" w:rsidP="00134B1C">
      <w:pPr>
        <w:pStyle w:val="1Output"/>
      </w:pPr>
      <w:r w:rsidRPr="00895C2A">
        <w:t>t2</w:t>
      </w:r>
    </w:p>
    <w:p w14:paraId="2B1326EC" w14:textId="77777777" w:rsidR="00134B1C" w:rsidRPr="00895C2A" w:rsidRDefault="00134B1C" w:rsidP="00134B1C">
      <w:pPr>
        <w:pStyle w:val="1Output"/>
      </w:pPr>
      <w:r w:rsidRPr="00895C2A">
        <w:t>in block t2</w:t>
      </w:r>
    </w:p>
    <w:p w14:paraId="18C8EE80" w14:textId="77777777" w:rsidR="00134B1C" w:rsidRPr="00895C2A" w:rsidRDefault="00134B1C" w:rsidP="00134B1C">
      <w:pPr>
        <w:pStyle w:val="1Output"/>
      </w:pPr>
      <w:r w:rsidRPr="00895C2A">
        <w:t>in block t2 end</w:t>
      </w:r>
    </w:p>
    <w:p w14:paraId="6F7251E7" w14:textId="77777777" w:rsidR="00134B1C" w:rsidRPr="00895C2A" w:rsidRDefault="00134B1C" w:rsidP="00134B1C">
      <w:pPr>
        <w:pStyle w:val="1Output"/>
      </w:pPr>
      <w:r w:rsidRPr="00895C2A">
        <w:t>t3</w:t>
      </w:r>
    </w:p>
    <w:p w14:paraId="0FBD0DF9" w14:textId="77777777" w:rsidR="00134B1C" w:rsidRPr="00895C2A" w:rsidRDefault="00134B1C" w:rsidP="00134B1C">
      <w:pPr>
        <w:pStyle w:val="1Output"/>
      </w:pPr>
      <w:r w:rsidRPr="00895C2A">
        <w:t>in block t3</w:t>
      </w:r>
    </w:p>
    <w:p w14:paraId="62CDB118" w14:textId="77777777" w:rsidR="00134B1C" w:rsidRDefault="00134B1C" w:rsidP="00134B1C">
      <w:pPr>
        <w:pStyle w:val="1Output"/>
      </w:pPr>
      <w:r w:rsidRPr="00895C2A">
        <w:t>in block t3 end</w:t>
      </w:r>
    </w:p>
    <w:p w14:paraId="080FC2EF" w14:textId="77777777" w:rsidR="000378B2" w:rsidRPr="00895C2A" w:rsidRDefault="000378B2" w:rsidP="00134B1C">
      <w:pPr>
        <w:pStyle w:val="1Output"/>
      </w:pPr>
      <w:r>
        <w:t>//only one thread is running</w:t>
      </w:r>
    </w:p>
    <w:p w14:paraId="5FB5FCCD" w14:textId="77777777" w:rsidR="00AE0EE4" w:rsidRDefault="00AE0EE4" w:rsidP="00134B1C">
      <w:pPr>
        <w:spacing w:after="0"/>
        <w:rPr>
          <w:b/>
          <w:bCs/>
        </w:rPr>
      </w:pPr>
    </w:p>
    <w:p w14:paraId="63B0243B" w14:textId="77777777" w:rsidR="00AE0EE4" w:rsidRDefault="00134B1C" w:rsidP="00134B1C">
      <w:pPr>
        <w:spacing w:after="0"/>
      </w:pPr>
      <w:r w:rsidRPr="00895C2A">
        <w:rPr>
          <w:b/>
          <w:bCs/>
        </w:rPr>
        <w:t>Class level lock : </w:t>
      </w:r>
      <w:r w:rsidRPr="00895C2A">
        <w:t xml:space="preserve">Every class in java has a unique lock which is nothing but class level lock. If a thread wants to execute a </w:t>
      </w:r>
      <w:r w:rsidRPr="007810DB">
        <w:rPr>
          <w:b/>
          <w:color w:val="FF0000"/>
        </w:rPr>
        <w:t>static synchronized method</w:t>
      </w:r>
      <w:r w:rsidRPr="00895C2A">
        <w:t>, then thread requires class level lock.</w:t>
      </w:r>
    </w:p>
    <w:p w14:paraId="776ACA84" w14:textId="77777777" w:rsidR="00AE0EE4" w:rsidRDefault="00AE0EE4" w:rsidP="00134B1C">
      <w:pPr>
        <w:spacing w:after="0"/>
      </w:pPr>
    </w:p>
    <w:p w14:paraId="5CF1B429" w14:textId="060D67B0" w:rsidR="00134B1C" w:rsidRPr="00895C2A" w:rsidRDefault="00134B1C" w:rsidP="00134B1C">
      <w:pPr>
        <w:spacing w:after="0"/>
      </w:pPr>
      <w:r w:rsidRPr="00895C2A">
        <w:lastRenderedPageBreak/>
        <w:t>Once a thread got the class level lock, then it is allowed to execute any static synchronized method of that class. Once method execution completes automatically thread releases the lock. Lets look on the below program for better understanding:</w:t>
      </w:r>
    </w:p>
    <w:tbl>
      <w:tblPr>
        <w:tblW w:w="9540" w:type="dxa"/>
        <w:tblInd w:w="540" w:type="dxa"/>
        <w:tblCellMar>
          <w:left w:w="0" w:type="dxa"/>
          <w:right w:w="0" w:type="dxa"/>
        </w:tblCellMar>
        <w:tblLook w:val="04A0" w:firstRow="1" w:lastRow="0" w:firstColumn="1" w:lastColumn="0" w:noHBand="0" w:noVBand="1"/>
      </w:tblPr>
      <w:tblGrid>
        <w:gridCol w:w="9540"/>
      </w:tblGrid>
      <w:tr w:rsidR="00134B1C" w:rsidRPr="00895C2A" w14:paraId="2E69AAA2" w14:textId="77777777" w:rsidTr="00FE2C1B">
        <w:tc>
          <w:tcPr>
            <w:tcW w:w="9540" w:type="dxa"/>
            <w:vAlign w:val="center"/>
            <w:hideMark/>
          </w:tcPr>
          <w:p w14:paraId="3F996AAD" w14:textId="77777777" w:rsidR="00134B1C" w:rsidRPr="00895C2A" w:rsidRDefault="00134B1C" w:rsidP="00FE2C1B">
            <w:pPr>
              <w:pStyle w:val="1Output"/>
            </w:pPr>
            <w:r w:rsidRPr="00895C2A">
              <w:t>// Java program to illustrate class level lock</w:t>
            </w:r>
          </w:p>
          <w:p w14:paraId="7B9E4A42" w14:textId="77777777" w:rsidR="00134B1C" w:rsidRPr="00895C2A" w:rsidRDefault="00134B1C" w:rsidP="00FE2C1B">
            <w:pPr>
              <w:pStyle w:val="1Output"/>
            </w:pPr>
            <w:r w:rsidRPr="00895C2A">
              <w:t>class Geek implements Runnable {</w:t>
            </w:r>
          </w:p>
          <w:p w14:paraId="0293B6E6" w14:textId="77777777" w:rsidR="00134B1C" w:rsidRPr="00895C2A" w:rsidRDefault="00134B1C" w:rsidP="00FE2C1B">
            <w:pPr>
              <w:pStyle w:val="1Output"/>
            </w:pPr>
            <w:r w:rsidRPr="00895C2A">
              <w:t>    public void run()</w:t>
            </w:r>
          </w:p>
          <w:p w14:paraId="77DC3ED6" w14:textId="77777777" w:rsidR="00134B1C" w:rsidRPr="00895C2A" w:rsidRDefault="00134B1C" w:rsidP="00FE2C1B">
            <w:pPr>
              <w:pStyle w:val="1Output"/>
            </w:pPr>
            <w:r w:rsidRPr="00895C2A">
              <w:t>    {</w:t>
            </w:r>
          </w:p>
          <w:p w14:paraId="57639B2B" w14:textId="77777777" w:rsidR="00134B1C" w:rsidRPr="00895C2A" w:rsidRDefault="00134B1C" w:rsidP="00FE2C1B">
            <w:pPr>
              <w:pStyle w:val="1Output"/>
            </w:pPr>
            <w:r w:rsidRPr="00895C2A">
              <w:t>        Lock();</w:t>
            </w:r>
          </w:p>
          <w:p w14:paraId="2344A21B" w14:textId="77777777" w:rsidR="00134B1C" w:rsidRPr="00895C2A" w:rsidRDefault="00134B1C" w:rsidP="00FE2C1B">
            <w:pPr>
              <w:pStyle w:val="1Output"/>
            </w:pPr>
            <w:r w:rsidRPr="00895C2A">
              <w:t>    }</w:t>
            </w:r>
          </w:p>
          <w:p w14:paraId="1B0BA55A" w14:textId="77777777" w:rsidR="00134B1C" w:rsidRPr="00895C2A" w:rsidRDefault="00134B1C" w:rsidP="00FE2C1B">
            <w:pPr>
              <w:pStyle w:val="1Output"/>
            </w:pPr>
            <w:r w:rsidRPr="00895C2A">
              <w:t> </w:t>
            </w:r>
          </w:p>
          <w:p w14:paraId="28D3225F" w14:textId="77777777" w:rsidR="00134B1C" w:rsidRPr="00895C2A" w:rsidRDefault="00134B1C" w:rsidP="00FE2C1B">
            <w:pPr>
              <w:pStyle w:val="1Output"/>
            </w:pPr>
            <w:r w:rsidRPr="00895C2A">
              <w:t>    public void Lock()</w:t>
            </w:r>
          </w:p>
          <w:p w14:paraId="46DA6496" w14:textId="77777777" w:rsidR="00134B1C" w:rsidRPr="00895C2A" w:rsidRDefault="00134B1C" w:rsidP="00FE2C1B">
            <w:pPr>
              <w:pStyle w:val="1Output"/>
            </w:pPr>
            <w:r w:rsidRPr="00895C2A">
              <w:t>    {</w:t>
            </w:r>
          </w:p>
          <w:p w14:paraId="4351B2AC" w14:textId="77777777" w:rsidR="00134B1C" w:rsidRPr="00895C2A" w:rsidRDefault="00134B1C" w:rsidP="00FE2C1B">
            <w:pPr>
              <w:pStyle w:val="1Output"/>
            </w:pPr>
            <w:r w:rsidRPr="00895C2A">
              <w:t>        System.out.println(Thread.currentThread().getName());</w:t>
            </w:r>
          </w:p>
          <w:p w14:paraId="304044B4" w14:textId="77777777" w:rsidR="00134B1C" w:rsidRPr="00895C2A" w:rsidRDefault="00134B1C" w:rsidP="00FE2C1B">
            <w:pPr>
              <w:pStyle w:val="1Output"/>
            </w:pPr>
            <w:r w:rsidRPr="00895C2A">
              <w:t>        synchronized(Geek.class)</w:t>
            </w:r>
          </w:p>
          <w:p w14:paraId="2C988D86" w14:textId="77777777" w:rsidR="00134B1C" w:rsidRPr="00895C2A" w:rsidRDefault="00134B1C" w:rsidP="00FE2C1B">
            <w:pPr>
              <w:pStyle w:val="1Output"/>
            </w:pPr>
            <w:r w:rsidRPr="00895C2A">
              <w:t>        {</w:t>
            </w:r>
          </w:p>
          <w:p w14:paraId="737A293D" w14:textId="77777777" w:rsidR="00134B1C" w:rsidRPr="00895C2A" w:rsidRDefault="00134B1C" w:rsidP="00FE2C1B">
            <w:pPr>
              <w:pStyle w:val="1Output"/>
            </w:pPr>
            <w:r w:rsidRPr="00895C2A">
              <w:t>            System.out.println("in block "</w:t>
            </w:r>
          </w:p>
          <w:p w14:paraId="308D0804" w14:textId="77777777" w:rsidR="00134B1C" w:rsidRPr="00895C2A" w:rsidRDefault="00134B1C" w:rsidP="00FE2C1B">
            <w:pPr>
              <w:pStyle w:val="1Output"/>
            </w:pPr>
            <w:r w:rsidRPr="00895C2A">
              <w:t>                + Thread.currentThread().getName());</w:t>
            </w:r>
          </w:p>
          <w:p w14:paraId="2D7948DC" w14:textId="77777777" w:rsidR="00134B1C" w:rsidRPr="00895C2A" w:rsidRDefault="00134B1C" w:rsidP="00FE2C1B">
            <w:pPr>
              <w:pStyle w:val="1Output"/>
            </w:pPr>
            <w:r w:rsidRPr="00895C2A">
              <w:t>            System.out.println("in block "</w:t>
            </w:r>
          </w:p>
          <w:p w14:paraId="20ECFDBC" w14:textId="77777777" w:rsidR="00134B1C" w:rsidRPr="00895C2A" w:rsidRDefault="00134B1C" w:rsidP="00FE2C1B">
            <w:pPr>
              <w:pStyle w:val="1Output"/>
            </w:pPr>
            <w:r w:rsidRPr="00895C2A">
              <w:t>                + Thread.currentThread().getName() + " end");</w:t>
            </w:r>
          </w:p>
          <w:p w14:paraId="3ECED8A8" w14:textId="77777777" w:rsidR="00134B1C" w:rsidRPr="00895C2A" w:rsidRDefault="00134B1C" w:rsidP="00FE2C1B">
            <w:pPr>
              <w:pStyle w:val="1Output"/>
            </w:pPr>
            <w:r w:rsidRPr="00895C2A">
              <w:t>        }</w:t>
            </w:r>
          </w:p>
          <w:p w14:paraId="205A8A30" w14:textId="77777777" w:rsidR="00134B1C" w:rsidRPr="00895C2A" w:rsidRDefault="00134B1C" w:rsidP="00FE2C1B">
            <w:pPr>
              <w:pStyle w:val="1Output"/>
            </w:pPr>
            <w:r w:rsidRPr="00895C2A">
              <w:t>    }</w:t>
            </w:r>
          </w:p>
          <w:p w14:paraId="4C740F28" w14:textId="77777777" w:rsidR="00134B1C" w:rsidRPr="00895C2A" w:rsidRDefault="00134B1C" w:rsidP="00FE2C1B">
            <w:pPr>
              <w:pStyle w:val="1Output"/>
            </w:pPr>
            <w:r w:rsidRPr="00895C2A">
              <w:t> </w:t>
            </w:r>
          </w:p>
          <w:p w14:paraId="1B764275" w14:textId="77777777" w:rsidR="00134B1C" w:rsidRPr="00895C2A" w:rsidRDefault="00134B1C" w:rsidP="00FE2C1B">
            <w:pPr>
              <w:pStyle w:val="1Output"/>
            </w:pPr>
            <w:r w:rsidRPr="00895C2A">
              <w:t>    public static void main(String[] args)</w:t>
            </w:r>
          </w:p>
          <w:p w14:paraId="22E03C93" w14:textId="77777777" w:rsidR="00134B1C" w:rsidRPr="00895C2A" w:rsidRDefault="00134B1C" w:rsidP="00FE2C1B">
            <w:pPr>
              <w:pStyle w:val="1Output"/>
            </w:pPr>
            <w:r w:rsidRPr="00895C2A">
              <w:t>    {</w:t>
            </w:r>
          </w:p>
          <w:p w14:paraId="0F80A47A" w14:textId="77777777" w:rsidR="00134B1C" w:rsidRPr="00895C2A" w:rsidRDefault="00134B1C" w:rsidP="00FE2C1B">
            <w:pPr>
              <w:pStyle w:val="1Output"/>
            </w:pPr>
            <w:r w:rsidRPr="00895C2A">
              <w:t>        Geek g1 = new Geek();</w:t>
            </w:r>
          </w:p>
          <w:p w14:paraId="5532A453" w14:textId="77777777" w:rsidR="00134B1C" w:rsidRPr="00895C2A" w:rsidRDefault="00134B1C" w:rsidP="00FE2C1B">
            <w:pPr>
              <w:pStyle w:val="1Output"/>
            </w:pPr>
            <w:r w:rsidRPr="00895C2A">
              <w:t>        Thread t1 = new Thread(g1);</w:t>
            </w:r>
          </w:p>
          <w:p w14:paraId="12D6F359" w14:textId="45D699E6" w:rsidR="00134B1C" w:rsidRDefault="00134B1C" w:rsidP="00FE2C1B">
            <w:pPr>
              <w:pStyle w:val="1Output"/>
            </w:pPr>
            <w:r w:rsidRPr="00895C2A">
              <w:t>        Thread t2 = new Thread(g1);</w:t>
            </w:r>
          </w:p>
          <w:p w14:paraId="54DAE7AB" w14:textId="77777777" w:rsidR="007816B5" w:rsidRPr="00895C2A" w:rsidRDefault="007816B5" w:rsidP="00FE2C1B">
            <w:pPr>
              <w:pStyle w:val="1Output"/>
            </w:pPr>
          </w:p>
          <w:p w14:paraId="5B426616" w14:textId="77777777" w:rsidR="00134B1C" w:rsidRPr="00895C2A" w:rsidRDefault="00134B1C" w:rsidP="00FE2C1B">
            <w:pPr>
              <w:pStyle w:val="1Output"/>
            </w:pPr>
            <w:r w:rsidRPr="00895C2A">
              <w:t>        Geek g2 = new Geek();</w:t>
            </w:r>
          </w:p>
          <w:p w14:paraId="1D534225" w14:textId="77777777" w:rsidR="00134B1C" w:rsidRPr="00895C2A" w:rsidRDefault="00134B1C" w:rsidP="00FE2C1B">
            <w:pPr>
              <w:pStyle w:val="1Output"/>
            </w:pPr>
            <w:r w:rsidRPr="00895C2A">
              <w:t>        Thread t3 = new Thread(g2);</w:t>
            </w:r>
          </w:p>
          <w:p w14:paraId="1E1D4B5A" w14:textId="77777777" w:rsidR="00134B1C" w:rsidRPr="00895C2A" w:rsidRDefault="00134B1C" w:rsidP="00FE2C1B">
            <w:pPr>
              <w:pStyle w:val="1Output"/>
            </w:pPr>
            <w:r w:rsidRPr="00895C2A">
              <w:t>        t1.setName("t1");</w:t>
            </w:r>
          </w:p>
          <w:p w14:paraId="64E0813A" w14:textId="77777777" w:rsidR="00134B1C" w:rsidRPr="00895C2A" w:rsidRDefault="00134B1C" w:rsidP="00FE2C1B">
            <w:pPr>
              <w:pStyle w:val="1Output"/>
            </w:pPr>
            <w:r w:rsidRPr="00895C2A">
              <w:t>        t2.setName("t2");</w:t>
            </w:r>
          </w:p>
          <w:p w14:paraId="13CA7D7E" w14:textId="77777777" w:rsidR="00134B1C" w:rsidRPr="00895C2A" w:rsidRDefault="00134B1C" w:rsidP="00FE2C1B">
            <w:pPr>
              <w:pStyle w:val="1Output"/>
            </w:pPr>
            <w:r w:rsidRPr="00895C2A">
              <w:t>        t3.setName("t3");</w:t>
            </w:r>
          </w:p>
          <w:p w14:paraId="5A3D0212" w14:textId="77777777" w:rsidR="00134B1C" w:rsidRPr="00895C2A" w:rsidRDefault="00134B1C" w:rsidP="00FE2C1B">
            <w:pPr>
              <w:pStyle w:val="1Output"/>
            </w:pPr>
            <w:r w:rsidRPr="00895C2A">
              <w:t>        t1.start();</w:t>
            </w:r>
          </w:p>
          <w:p w14:paraId="71854853" w14:textId="77777777" w:rsidR="00134B1C" w:rsidRPr="00895C2A" w:rsidRDefault="00134B1C" w:rsidP="00FE2C1B">
            <w:pPr>
              <w:pStyle w:val="1Output"/>
            </w:pPr>
            <w:r w:rsidRPr="00895C2A">
              <w:t>        t2.start();</w:t>
            </w:r>
          </w:p>
          <w:p w14:paraId="2134858D" w14:textId="77777777" w:rsidR="00134B1C" w:rsidRPr="00895C2A" w:rsidRDefault="00134B1C" w:rsidP="00FE2C1B">
            <w:pPr>
              <w:pStyle w:val="1Output"/>
            </w:pPr>
            <w:r w:rsidRPr="00895C2A">
              <w:t>        t3.start();</w:t>
            </w:r>
          </w:p>
          <w:p w14:paraId="76F42D30" w14:textId="77777777" w:rsidR="00134B1C" w:rsidRPr="00895C2A" w:rsidRDefault="00134B1C" w:rsidP="00FE2C1B">
            <w:pPr>
              <w:pStyle w:val="1Output"/>
            </w:pPr>
            <w:r w:rsidRPr="00895C2A">
              <w:t>    }</w:t>
            </w:r>
          </w:p>
          <w:p w14:paraId="107688C5" w14:textId="77777777" w:rsidR="00134B1C" w:rsidRPr="00895C2A" w:rsidRDefault="00134B1C" w:rsidP="00FE2C1B">
            <w:pPr>
              <w:pStyle w:val="1Output"/>
            </w:pPr>
            <w:r w:rsidRPr="00895C2A">
              <w:t>}</w:t>
            </w:r>
          </w:p>
        </w:tc>
      </w:tr>
    </w:tbl>
    <w:p w14:paraId="26C3E41E" w14:textId="77777777" w:rsidR="00134B1C" w:rsidRDefault="00134B1C" w:rsidP="00134B1C"/>
    <w:p w14:paraId="44130F84" w14:textId="77777777" w:rsidR="00134B1C" w:rsidRPr="00675A4B" w:rsidRDefault="00134B1C" w:rsidP="008151C9">
      <w:pPr>
        <w:pStyle w:val="Heading30"/>
      </w:pPr>
      <w:bookmarkStart w:id="130" w:name="_Toc2631523"/>
      <w:r w:rsidRPr="00675A4B">
        <w:t>Producer-Consumer solution using threads in Java</w:t>
      </w:r>
      <w:bookmarkEnd w:id="130"/>
    </w:p>
    <w:p w14:paraId="2A4712C5" w14:textId="77777777" w:rsidR="00134B1C" w:rsidRDefault="00134B1C" w:rsidP="000C6B71">
      <w:pPr>
        <w:pStyle w:val="ListParagraph"/>
        <w:numPr>
          <w:ilvl w:val="0"/>
          <w:numId w:val="17"/>
        </w:numPr>
      </w:pPr>
      <w:r w:rsidRPr="00BE6565">
        <w:t>The producer’s job is to generate data, put it into the buffer, and start again.</w:t>
      </w:r>
    </w:p>
    <w:p w14:paraId="03A7E4EA" w14:textId="77777777" w:rsidR="00134B1C" w:rsidRDefault="00134B1C" w:rsidP="000C6B71">
      <w:pPr>
        <w:pStyle w:val="ListParagraph"/>
        <w:numPr>
          <w:ilvl w:val="0"/>
          <w:numId w:val="17"/>
        </w:numPr>
      </w:pPr>
      <w:r w:rsidRPr="00BE6565">
        <w:t>same time, the consumer is consuming the data (i.e. removing it from the buffer), one piece at a time.</w:t>
      </w:r>
    </w:p>
    <w:p w14:paraId="5B059436" w14:textId="77777777" w:rsidR="00134B1C" w:rsidRPr="00BE6565" w:rsidRDefault="00134B1C" w:rsidP="000C6B71">
      <w:pPr>
        <w:pStyle w:val="ListParagraph"/>
        <w:numPr>
          <w:ilvl w:val="0"/>
          <w:numId w:val="17"/>
        </w:numPr>
      </w:pPr>
      <w:r>
        <w:t>producer won’t try to add data into the buffer if it’s full &amp; consumer won’t try to remove data from an empty buffer</w:t>
      </w:r>
    </w:p>
    <w:p w14:paraId="0013C618" w14:textId="77777777" w:rsidR="00134B1C" w:rsidRPr="001D5FF1" w:rsidRDefault="00134B1C" w:rsidP="00134B1C">
      <w:pPr>
        <w:pStyle w:val="1Output"/>
        <w:rPr>
          <w:color w:val="4C483D" w:themeColor="text2"/>
        </w:rPr>
      </w:pPr>
      <w:r w:rsidRPr="001D5FF1">
        <w:rPr>
          <w:bCs/>
          <w:color w:val="7F0055"/>
        </w:rPr>
        <w:t>class</w:t>
      </w:r>
      <w:r w:rsidRPr="001D5FF1">
        <w:t xml:space="preserve"> Producer </w:t>
      </w:r>
      <w:r w:rsidRPr="001D5FF1">
        <w:rPr>
          <w:bCs/>
          <w:color w:val="7F0055"/>
        </w:rPr>
        <w:t>extends</w:t>
      </w:r>
      <w:r w:rsidRPr="001D5FF1">
        <w:t xml:space="preserve"> Thread {</w:t>
      </w:r>
    </w:p>
    <w:p w14:paraId="11A33E78" w14:textId="77777777" w:rsidR="00134B1C" w:rsidRPr="001D5FF1" w:rsidRDefault="00134B1C" w:rsidP="00134B1C">
      <w:pPr>
        <w:pStyle w:val="1Output"/>
        <w:rPr>
          <w:color w:val="4C483D" w:themeColor="text2"/>
        </w:rPr>
      </w:pPr>
    </w:p>
    <w:p w14:paraId="3EA03A77" w14:textId="77777777" w:rsidR="00134B1C" w:rsidRPr="001D5FF1" w:rsidRDefault="00134B1C" w:rsidP="00134B1C">
      <w:pPr>
        <w:pStyle w:val="1Output"/>
        <w:rPr>
          <w:color w:val="4C483D" w:themeColor="text2"/>
        </w:rPr>
      </w:pPr>
      <w:r w:rsidRPr="001D5FF1">
        <w:tab/>
      </w:r>
      <w:r w:rsidRPr="001D5FF1">
        <w:rPr>
          <w:u w:val="single"/>
        </w:rPr>
        <w:t>List</w:t>
      </w:r>
      <w:r w:rsidRPr="001D5FF1">
        <w:t xml:space="preserve"> </w:t>
      </w:r>
      <w:r w:rsidRPr="001D5FF1">
        <w:rPr>
          <w:color w:val="0000C0"/>
        </w:rPr>
        <w:t>buffer</w:t>
      </w:r>
      <w:r w:rsidRPr="001D5FF1">
        <w:t>;</w:t>
      </w:r>
    </w:p>
    <w:p w14:paraId="23EFC98F" w14:textId="77777777" w:rsidR="00134B1C" w:rsidRPr="001D5FF1" w:rsidRDefault="00134B1C" w:rsidP="00134B1C">
      <w:pPr>
        <w:pStyle w:val="1Output"/>
        <w:rPr>
          <w:color w:val="4C483D" w:themeColor="text2"/>
        </w:rPr>
      </w:pPr>
      <w:r w:rsidRPr="001D5FF1">
        <w:tab/>
      </w:r>
      <w:r w:rsidRPr="001D5FF1">
        <w:rPr>
          <w:bCs/>
          <w:color w:val="7F0055"/>
        </w:rPr>
        <w:t>int</w:t>
      </w:r>
      <w:r w:rsidRPr="001D5FF1">
        <w:t xml:space="preserve"> </w:t>
      </w:r>
      <w:r w:rsidRPr="001D5FF1">
        <w:rPr>
          <w:color w:val="0000C0"/>
        </w:rPr>
        <w:t>maxsize</w:t>
      </w:r>
      <w:r w:rsidRPr="001D5FF1">
        <w:t>;</w:t>
      </w:r>
    </w:p>
    <w:p w14:paraId="41142A8C" w14:textId="77777777" w:rsidR="00134B1C" w:rsidRPr="001D5FF1" w:rsidRDefault="00134B1C" w:rsidP="00134B1C">
      <w:pPr>
        <w:pStyle w:val="1Output"/>
        <w:rPr>
          <w:color w:val="4C483D" w:themeColor="text2"/>
        </w:rPr>
      </w:pPr>
    </w:p>
    <w:p w14:paraId="3DB10E28" w14:textId="77777777" w:rsidR="00134B1C" w:rsidRPr="001D5FF1" w:rsidRDefault="00134B1C" w:rsidP="00134B1C">
      <w:pPr>
        <w:pStyle w:val="1Output"/>
        <w:rPr>
          <w:color w:val="4C483D" w:themeColor="text2"/>
        </w:rPr>
      </w:pPr>
      <w:r w:rsidRPr="001D5FF1">
        <w:tab/>
      </w:r>
      <w:r w:rsidRPr="001D5FF1">
        <w:rPr>
          <w:bCs/>
          <w:color w:val="7F0055"/>
        </w:rPr>
        <w:t>public</w:t>
      </w:r>
      <w:r w:rsidRPr="001D5FF1">
        <w:t xml:space="preserve"> Producer(</w:t>
      </w:r>
      <w:r w:rsidRPr="001D5FF1">
        <w:rPr>
          <w:u w:val="single"/>
        </w:rPr>
        <w:t>List</w:t>
      </w:r>
      <w:r w:rsidRPr="001D5FF1">
        <w:t xml:space="preserve"> </w:t>
      </w:r>
      <w:r w:rsidRPr="001D5FF1">
        <w:rPr>
          <w:color w:val="6A3E3E"/>
        </w:rPr>
        <w:t>buffer</w:t>
      </w:r>
      <w:r w:rsidRPr="001D5FF1">
        <w:t xml:space="preserve">, </w:t>
      </w:r>
      <w:r w:rsidRPr="001D5FF1">
        <w:rPr>
          <w:bCs/>
          <w:color w:val="7F0055"/>
        </w:rPr>
        <w:t>int</w:t>
      </w:r>
      <w:r w:rsidRPr="001D5FF1">
        <w:t xml:space="preserve"> </w:t>
      </w:r>
      <w:r w:rsidRPr="001D5FF1">
        <w:rPr>
          <w:color w:val="6A3E3E"/>
        </w:rPr>
        <w:t>maxsize</w:t>
      </w:r>
      <w:r w:rsidRPr="001D5FF1">
        <w:t>) {</w:t>
      </w:r>
    </w:p>
    <w:p w14:paraId="4C78F171" w14:textId="77777777" w:rsidR="00134B1C" w:rsidRPr="001D5FF1" w:rsidRDefault="00134B1C" w:rsidP="00134B1C">
      <w:pPr>
        <w:pStyle w:val="1Output"/>
        <w:rPr>
          <w:color w:val="4C483D" w:themeColor="text2"/>
        </w:rPr>
      </w:pPr>
      <w:r w:rsidRPr="001D5FF1">
        <w:tab/>
      </w:r>
      <w:r w:rsidRPr="001D5FF1">
        <w:tab/>
      </w:r>
      <w:r w:rsidRPr="001D5FF1">
        <w:rPr>
          <w:bCs/>
          <w:color w:val="7F0055"/>
        </w:rPr>
        <w:t>this</w:t>
      </w:r>
      <w:r w:rsidRPr="001D5FF1">
        <w:t>.</w:t>
      </w:r>
      <w:r w:rsidRPr="001D5FF1">
        <w:rPr>
          <w:color w:val="0000C0"/>
        </w:rPr>
        <w:t>buffer</w:t>
      </w:r>
      <w:r w:rsidRPr="001D5FF1">
        <w:t xml:space="preserve"> = </w:t>
      </w:r>
      <w:r w:rsidRPr="001D5FF1">
        <w:rPr>
          <w:color w:val="6A3E3E"/>
        </w:rPr>
        <w:t>buffer</w:t>
      </w:r>
      <w:r w:rsidRPr="001D5FF1">
        <w:t>;</w:t>
      </w:r>
    </w:p>
    <w:p w14:paraId="56D35EE1" w14:textId="77777777" w:rsidR="00134B1C" w:rsidRPr="001D5FF1" w:rsidRDefault="00134B1C" w:rsidP="00134B1C">
      <w:pPr>
        <w:pStyle w:val="1Output"/>
        <w:rPr>
          <w:color w:val="4C483D" w:themeColor="text2"/>
        </w:rPr>
      </w:pPr>
      <w:r w:rsidRPr="001D5FF1">
        <w:tab/>
      </w:r>
      <w:r w:rsidRPr="001D5FF1">
        <w:tab/>
      </w:r>
      <w:r w:rsidRPr="001D5FF1">
        <w:rPr>
          <w:bCs/>
          <w:color w:val="7F0055"/>
        </w:rPr>
        <w:t>this</w:t>
      </w:r>
      <w:r w:rsidRPr="001D5FF1">
        <w:t>.</w:t>
      </w:r>
      <w:r w:rsidRPr="001D5FF1">
        <w:rPr>
          <w:color w:val="0000C0"/>
        </w:rPr>
        <w:t>maxsize</w:t>
      </w:r>
      <w:r w:rsidRPr="001D5FF1">
        <w:t xml:space="preserve"> = </w:t>
      </w:r>
      <w:r w:rsidRPr="001D5FF1">
        <w:rPr>
          <w:color w:val="6A3E3E"/>
        </w:rPr>
        <w:t>maxsize</w:t>
      </w:r>
      <w:r w:rsidRPr="001D5FF1">
        <w:t>;</w:t>
      </w:r>
    </w:p>
    <w:p w14:paraId="05EBCDFC" w14:textId="77777777" w:rsidR="00134B1C" w:rsidRPr="001D5FF1" w:rsidRDefault="00134B1C" w:rsidP="00134B1C">
      <w:pPr>
        <w:pStyle w:val="1Output"/>
        <w:rPr>
          <w:color w:val="4C483D" w:themeColor="text2"/>
        </w:rPr>
      </w:pPr>
      <w:r w:rsidRPr="001D5FF1">
        <w:tab/>
        <w:t>}</w:t>
      </w:r>
    </w:p>
    <w:p w14:paraId="4249F3C5" w14:textId="77777777" w:rsidR="00134B1C" w:rsidRPr="001D5FF1" w:rsidRDefault="00134B1C" w:rsidP="00134B1C">
      <w:pPr>
        <w:pStyle w:val="1Output"/>
        <w:rPr>
          <w:color w:val="4C483D" w:themeColor="text2"/>
        </w:rPr>
      </w:pPr>
    </w:p>
    <w:p w14:paraId="2A19A163" w14:textId="77777777" w:rsidR="00134B1C" w:rsidRPr="001D5FF1" w:rsidRDefault="00134B1C" w:rsidP="00134B1C">
      <w:pPr>
        <w:pStyle w:val="1Output"/>
        <w:rPr>
          <w:color w:val="4C483D" w:themeColor="text2"/>
        </w:rPr>
      </w:pPr>
      <w:r w:rsidRPr="001D5FF1">
        <w:tab/>
      </w:r>
      <w:r w:rsidRPr="001D5FF1">
        <w:rPr>
          <w:color w:val="646464"/>
        </w:rPr>
        <w:t>@Override</w:t>
      </w:r>
    </w:p>
    <w:p w14:paraId="34511E1E" w14:textId="77777777" w:rsidR="00134B1C" w:rsidRPr="001D5FF1" w:rsidRDefault="00134B1C" w:rsidP="00134B1C">
      <w:pPr>
        <w:pStyle w:val="1Output"/>
        <w:rPr>
          <w:color w:val="4C483D" w:themeColor="text2"/>
        </w:rPr>
      </w:pPr>
      <w:r w:rsidRPr="001D5FF1">
        <w:tab/>
      </w:r>
      <w:r w:rsidRPr="001D5FF1">
        <w:rPr>
          <w:bCs/>
          <w:color w:val="7F0055"/>
        </w:rPr>
        <w:t>public</w:t>
      </w:r>
      <w:r w:rsidRPr="001D5FF1">
        <w:t xml:space="preserve"> </w:t>
      </w:r>
      <w:r w:rsidRPr="001D5FF1">
        <w:rPr>
          <w:bCs/>
          <w:color w:val="7F0055"/>
        </w:rPr>
        <w:t>void</w:t>
      </w:r>
      <w:r w:rsidRPr="001D5FF1">
        <w:t xml:space="preserve"> run() {</w:t>
      </w:r>
    </w:p>
    <w:p w14:paraId="26FD45DC" w14:textId="77777777" w:rsidR="00134B1C" w:rsidRPr="001D5FF1" w:rsidRDefault="00134B1C" w:rsidP="00134B1C">
      <w:pPr>
        <w:pStyle w:val="1Output"/>
        <w:rPr>
          <w:color w:val="4C483D" w:themeColor="text2"/>
        </w:rPr>
      </w:pPr>
      <w:r w:rsidRPr="001D5FF1">
        <w:tab/>
      </w:r>
      <w:r w:rsidRPr="001D5FF1">
        <w:rPr>
          <w:bCs/>
          <w:color w:val="7F0055"/>
        </w:rPr>
        <w:t>int</w:t>
      </w:r>
      <w:r w:rsidRPr="001D5FF1">
        <w:t xml:space="preserve"> </w:t>
      </w:r>
      <w:r w:rsidRPr="001D5FF1">
        <w:rPr>
          <w:color w:val="6A3E3E"/>
        </w:rPr>
        <w:t>i</w:t>
      </w:r>
      <w:r w:rsidRPr="001D5FF1">
        <w:t xml:space="preserve"> = 1;</w:t>
      </w:r>
    </w:p>
    <w:p w14:paraId="5D6DBE0B" w14:textId="77777777" w:rsidR="00134B1C" w:rsidRPr="001D5FF1" w:rsidRDefault="00134B1C" w:rsidP="00134B1C">
      <w:pPr>
        <w:pStyle w:val="1Output"/>
        <w:rPr>
          <w:color w:val="4C483D" w:themeColor="text2"/>
        </w:rPr>
      </w:pPr>
      <w:r>
        <w:tab/>
        <w:t xml:space="preserve">  </w:t>
      </w:r>
      <w:r w:rsidRPr="001D5FF1">
        <w:rPr>
          <w:bCs/>
          <w:color w:val="7F0055"/>
        </w:rPr>
        <w:t>while</w:t>
      </w:r>
      <w:r w:rsidRPr="001D5FF1">
        <w:t xml:space="preserve"> (</w:t>
      </w:r>
      <w:r w:rsidRPr="001D5FF1">
        <w:rPr>
          <w:bCs/>
          <w:color w:val="7F0055"/>
        </w:rPr>
        <w:t>true</w:t>
      </w:r>
      <w:r w:rsidRPr="001D5FF1">
        <w:t>) {</w:t>
      </w:r>
    </w:p>
    <w:p w14:paraId="5620A3E1" w14:textId="77777777" w:rsidR="00134B1C" w:rsidRPr="001D5FF1" w:rsidRDefault="00134B1C" w:rsidP="00134B1C">
      <w:pPr>
        <w:pStyle w:val="1Output"/>
        <w:rPr>
          <w:color w:val="4C483D" w:themeColor="text2"/>
        </w:rPr>
      </w:pPr>
      <w:r>
        <w:tab/>
        <w:t xml:space="preserve">     </w:t>
      </w:r>
      <w:r w:rsidRPr="001D5FF1">
        <w:rPr>
          <w:bCs/>
          <w:color w:val="7F0055"/>
        </w:rPr>
        <w:t>synchronized</w:t>
      </w:r>
      <w:r w:rsidRPr="001D5FF1">
        <w:t xml:space="preserve"> (</w:t>
      </w:r>
      <w:r w:rsidRPr="001D5FF1">
        <w:rPr>
          <w:color w:val="0000C0"/>
        </w:rPr>
        <w:t>buffer</w:t>
      </w:r>
      <w:r w:rsidRPr="001D5FF1">
        <w:t>) {</w:t>
      </w:r>
    </w:p>
    <w:p w14:paraId="3D3BE08E" w14:textId="77777777" w:rsidR="00134B1C" w:rsidRPr="001D5FF1" w:rsidRDefault="00134B1C" w:rsidP="00134B1C">
      <w:pPr>
        <w:pStyle w:val="1Output"/>
        <w:rPr>
          <w:color w:val="4C483D" w:themeColor="text2"/>
        </w:rPr>
      </w:pPr>
      <w:r w:rsidRPr="001D5FF1">
        <w:tab/>
      </w:r>
      <w:r w:rsidRPr="001D5FF1">
        <w:tab/>
      </w:r>
      <w:r w:rsidRPr="001D5FF1">
        <w:rPr>
          <w:bCs/>
          <w:color w:val="7F0055"/>
        </w:rPr>
        <w:t>try</w:t>
      </w:r>
      <w:r w:rsidRPr="001D5FF1">
        <w:t xml:space="preserve"> {</w:t>
      </w:r>
    </w:p>
    <w:p w14:paraId="3D227E0E" w14:textId="77777777" w:rsidR="00134B1C" w:rsidRPr="001D5FF1" w:rsidRDefault="00134B1C" w:rsidP="00134B1C">
      <w:pPr>
        <w:pStyle w:val="1Output"/>
        <w:rPr>
          <w:color w:val="4C483D" w:themeColor="text2"/>
        </w:rPr>
      </w:pPr>
      <w:r w:rsidRPr="001D5FF1">
        <w:tab/>
      </w:r>
      <w:r w:rsidRPr="001D5FF1">
        <w:tab/>
      </w:r>
      <w:r w:rsidRPr="001D5FF1">
        <w:tab/>
      </w:r>
      <w:r w:rsidRPr="001D5FF1">
        <w:rPr>
          <w:bCs/>
          <w:color w:val="7F0055"/>
        </w:rPr>
        <w:t>if</w:t>
      </w:r>
      <w:r w:rsidRPr="001D5FF1">
        <w:t xml:space="preserve"> (</w:t>
      </w:r>
      <w:r w:rsidRPr="001D5FF1">
        <w:rPr>
          <w:color w:val="0000C0"/>
        </w:rPr>
        <w:t>buffer</w:t>
      </w:r>
      <w:r w:rsidRPr="001D5FF1">
        <w:t xml:space="preserve">.size() == </w:t>
      </w:r>
      <w:r w:rsidRPr="001D5FF1">
        <w:rPr>
          <w:color w:val="0000C0"/>
        </w:rPr>
        <w:t>maxsize</w:t>
      </w:r>
      <w:r w:rsidRPr="001D5FF1">
        <w:t>) {</w:t>
      </w:r>
    </w:p>
    <w:p w14:paraId="6F4AAA16" w14:textId="77777777" w:rsidR="00134B1C" w:rsidRPr="001D5FF1" w:rsidRDefault="00134B1C" w:rsidP="00134B1C">
      <w:pPr>
        <w:pStyle w:val="1Output"/>
        <w:rPr>
          <w:color w:val="4C483D" w:themeColor="text2"/>
        </w:rPr>
      </w:pPr>
      <w:r w:rsidRPr="001D5FF1">
        <w:tab/>
      </w:r>
      <w:r w:rsidRPr="001D5FF1">
        <w:tab/>
      </w:r>
      <w:r w:rsidRPr="001D5FF1">
        <w:tab/>
        <w:t>System.</w:t>
      </w:r>
      <w:r w:rsidRPr="001D5FF1">
        <w:rPr>
          <w:bCs/>
          <w:i/>
          <w:iCs/>
          <w:color w:val="0000C0"/>
        </w:rPr>
        <w:t>out</w:t>
      </w:r>
      <w:r w:rsidRPr="001D5FF1">
        <w:t>.println(</w:t>
      </w:r>
      <w:r w:rsidRPr="001D5FF1">
        <w:rPr>
          <w:color w:val="2A00FF"/>
        </w:rPr>
        <w:t>"Maximum Size Reached, wait until consume"</w:t>
      </w:r>
      <w:r w:rsidRPr="001D5FF1">
        <w:t>);</w:t>
      </w:r>
    </w:p>
    <w:p w14:paraId="1E6C0761" w14:textId="77777777" w:rsidR="00134B1C" w:rsidRPr="001D5FF1" w:rsidRDefault="00134B1C" w:rsidP="00134B1C">
      <w:pPr>
        <w:pStyle w:val="1Output"/>
        <w:rPr>
          <w:color w:val="4C483D" w:themeColor="text2"/>
        </w:rPr>
      </w:pPr>
      <w:r w:rsidRPr="001D5FF1">
        <w:tab/>
      </w:r>
      <w:r w:rsidRPr="001D5FF1">
        <w:tab/>
      </w:r>
      <w:r w:rsidRPr="001D5FF1">
        <w:tab/>
      </w:r>
      <w:r w:rsidRPr="001D5FF1">
        <w:rPr>
          <w:color w:val="0000C0"/>
        </w:rPr>
        <w:t>buffer</w:t>
      </w:r>
      <w:r w:rsidRPr="001D5FF1">
        <w:t>.wait();</w:t>
      </w:r>
    </w:p>
    <w:p w14:paraId="3163D19B" w14:textId="77777777" w:rsidR="00134B1C" w:rsidRPr="001D5FF1" w:rsidRDefault="00134B1C" w:rsidP="00134B1C">
      <w:pPr>
        <w:pStyle w:val="1Output"/>
        <w:rPr>
          <w:color w:val="4C483D" w:themeColor="text2"/>
        </w:rPr>
      </w:pPr>
      <w:r w:rsidRPr="001D5FF1">
        <w:tab/>
      </w:r>
      <w:r w:rsidRPr="001D5FF1">
        <w:tab/>
      </w:r>
      <w:r w:rsidRPr="001D5FF1">
        <w:tab/>
        <w:t xml:space="preserve">} </w:t>
      </w:r>
      <w:r w:rsidRPr="001D5FF1">
        <w:rPr>
          <w:bCs/>
          <w:color w:val="7F0055"/>
        </w:rPr>
        <w:t>else</w:t>
      </w:r>
      <w:r w:rsidRPr="001D5FF1">
        <w:t xml:space="preserve"> {</w:t>
      </w:r>
    </w:p>
    <w:p w14:paraId="5D6CF814" w14:textId="77777777" w:rsidR="00134B1C" w:rsidRPr="001D5FF1" w:rsidRDefault="00134B1C" w:rsidP="00134B1C">
      <w:pPr>
        <w:pStyle w:val="1Output"/>
        <w:rPr>
          <w:color w:val="4C483D" w:themeColor="text2"/>
        </w:rPr>
      </w:pPr>
      <w:r w:rsidRPr="001D5FF1">
        <w:lastRenderedPageBreak/>
        <w:tab/>
      </w:r>
      <w:r w:rsidRPr="001D5FF1">
        <w:tab/>
      </w:r>
      <w:r w:rsidRPr="001D5FF1">
        <w:tab/>
      </w:r>
      <w:r w:rsidRPr="001D5FF1">
        <w:rPr>
          <w:color w:val="0000C0"/>
          <w:u w:val="single"/>
        </w:rPr>
        <w:t>buffer</w:t>
      </w:r>
      <w:r w:rsidRPr="001D5FF1">
        <w:rPr>
          <w:u w:val="single"/>
        </w:rPr>
        <w:t>.add(</w:t>
      </w:r>
      <w:r w:rsidRPr="001D5FF1">
        <w:rPr>
          <w:color w:val="6A3E3E"/>
          <w:u w:val="single"/>
        </w:rPr>
        <w:t>i</w:t>
      </w:r>
      <w:r w:rsidRPr="001D5FF1">
        <w:rPr>
          <w:u w:val="single"/>
        </w:rPr>
        <w:t>++)</w:t>
      </w:r>
      <w:r w:rsidRPr="001D5FF1">
        <w:t>;</w:t>
      </w:r>
    </w:p>
    <w:p w14:paraId="38761020" w14:textId="77777777" w:rsidR="00134B1C" w:rsidRPr="001D5FF1" w:rsidRDefault="00134B1C" w:rsidP="00134B1C">
      <w:pPr>
        <w:pStyle w:val="1Output"/>
        <w:rPr>
          <w:color w:val="4C483D" w:themeColor="text2"/>
        </w:rPr>
      </w:pPr>
      <w:r w:rsidRPr="001D5FF1">
        <w:tab/>
      </w:r>
      <w:r w:rsidRPr="001D5FF1">
        <w:tab/>
      </w:r>
      <w:r w:rsidRPr="001D5FF1">
        <w:tab/>
        <w:t>System.</w:t>
      </w:r>
      <w:r w:rsidRPr="001D5FF1">
        <w:rPr>
          <w:bCs/>
          <w:i/>
          <w:iCs/>
          <w:color w:val="0000C0"/>
        </w:rPr>
        <w:t>out</w:t>
      </w:r>
      <w:r w:rsidRPr="001D5FF1">
        <w:t>.println(</w:t>
      </w:r>
      <w:r w:rsidRPr="001D5FF1">
        <w:rPr>
          <w:color w:val="6A3E3E"/>
        </w:rPr>
        <w:t>i</w:t>
      </w:r>
      <w:r w:rsidRPr="001D5FF1">
        <w:t xml:space="preserve"> + </w:t>
      </w:r>
      <w:r w:rsidRPr="001D5FF1">
        <w:rPr>
          <w:color w:val="2A00FF"/>
        </w:rPr>
        <w:t>" : Produced, notify wating COnsumer Thread"</w:t>
      </w:r>
      <w:r w:rsidRPr="001D5FF1">
        <w:t>);</w:t>
      </w:r>
    </w:p>
    <w:p w14:paraId="245574F1" w14:textId="77777777" w:rsidR="00134B1C" w:rsidRPr="001D5FF1" w:rsidRDefault="00134B1C" w:rsidP="00134B1C">
      <w:pPr>
        <w:pStyle w:val="1Output"/>
        <w:rPr>
          <w:color w:val="4C483D" w:themeColor="text2"/>
        </w:rPr>
      </w:pPr>
      <w:r w:rsidRPr="001D5FF1">
        <w:tab/>
      </w:r>
      <w:r w:rsidRPr="001D5FF1">
        <w:tab/>
      </w:r>
      <w:r w:rsidRPr="001D5FF1">
        <w:tab/>
      </w:r>
      <w:r w:rsidRPr="001D5FF1">
        <w:rPr>
          <w:color w:val="0000C0"/>
        </w:rPr>
        <w:t>buffer</w:t>
      </w:r>
      <w:r w:rsidRPr="001D5FF1">
        <w:t>.notifyAll();</w:t>
      </w:r>
    </w:p>
    <w:p w14:paraId="7D7408CE" w14:textId="77777777" w:rsidR="00134B1C" w:rsidRPr="001D5FF1" w:rsidRDefault="00134B1C" w:rsidP="00134B1C">
      <w:pPr>
        <w:pStyle w:val="1Output"/>
        <w:rPr>
          <w:color w:val="4C483D" w:themeColor="text2"/>
        </w:rPr>
      </w:pPr>
    </w:p>
    <w:p w14:paraId="6782BD12" w14:textId="77777777" w:rsidR="00134B1C" w:rsidRPr="001D5FF1" w:rsidRDefault="00134B1C" w:rsidP="00134B1C">
      <w:pPr>
        <w:pStyle w:val="1Output"/>
        <w:rPr>
          <w:color w:val="4C483D" w:themeColor="text2"/>
        </w:rPr>
      </w:pPr>
      <w:r w:rsidRPr="001D5FF1">
        <w:tab/>
      </w:r>
      <w:r w:rsidRPr="001D5FF1">
        <w:tab/>
      </w:r>
      <w:r w:rsidRPr="001D5FF1">
        <w:tab/>
        <w:t>}</w:t>
      </w:r>
    </w:p>
    <w:p w14:paraId="1D9C4DA8" w14:textId="77777777" w:rsidR="00134B1C" w:rsidRPr="001D5FF1" w:rsidRDefault="00134B1C" w:rsidP="00134B1C">
      <w:pPr>
        <w:pStyle w:val="1Output"/>
        <w:rPr>
          <w:color w:val="4C483D" w:themeColor="text2"/>
        </w:rPr>
      </w:pPr>
      <w:r w:rsidRPr="001D5FF1">
        <w:tab/>
      </w:r>
      <w:r w:rsidRPr="001D5FF1">
        <w:tab/>
        <w:t xml:space="preserve">} </w:t>
      </w:r>
      <w:r w:rsidRPr="001D5FF1">
        <w:rPr>
          <w:bCs/>
          <w:color w:val="7F0055"/>
        </w:rPr>
        <w:t>catch</w:t>
      </w:r>
      <w:r w:rsidRPr="001D5FF1">
        <w:t xml:space="preserve"> (InterruptedException </w:t>
      </w:r>
      <w:r w:rsidRPr="001D5FF1">
        <w:rPr>
          <w:color w:val="6A3E3E"/>
        </w:rPr>
        <w:t>e</w:t>
      </w:r>
      <w:r w:rsidRPr="001D5FF1">
        <w:t>) {</w:t>
      </w:r>
    </w:p>
    <w:p w14:paraId="105BF203" w14:textId="77777777" w:rsidR="00134B1C" w:rsidRPr="001D5FF1" w:rsidRDefault="00134B1C" w:rsidP="00134B1C">
      <w:pPr>
        <w:pStyle w:val="1Output"/>
        <w:rPr>
          <w:color w:val="4C483D" w:themeColor="text2"/>
        </w:rPr>
      </w:pPr>
      <w:r w:rsidRPr="001D5FF1">
        <w:tab/>
      </w:r>
      <w:r w:rsidRPr="001D5FF1">
        <w:tab/>
      </w:r>
      <w:r w:rsidRPr="001D5FF1">
        <w:tab/>
      </w:r>
      <w:r w:rsidRPr="001D5FF1">
        <w:tab/>
      </w:r>
      <w:r w:rsidRPr="001D5FF1">
        <w:tab/>
      </w:r>
      <w:r w:rsidRPr="001D5FF1">
        <w:rPr>
          <w:color w:val="3F7F5F"/>
        </w:rPr>
        <w:t xml:space="preserve">// </w:t>
      </w:r>
      <w:r w:rsidRPr="001D5FF1">
        <w:rPr>
          <w:bCs/>
          <w:color w:val="7F9FBF"/>
        </w:rPr>
        <w:t>TODO</w:t>
      </w:r>
      <w:r w:rsidRPr="001D5FF1">
        <w:rPr>
          <w:color w:val="3F7F5F"/>
        </w:rPr>
        <w:t xml:space="preserve"> Auto-generated catch block</w:t>
      </w:r>
    </w:p>
    <w:p w14:paraId="3260179C" w14:textId="77777777" w:rsidR="00134B1C" w:rsidRPr="001D5FF1" w:rsidRDefault="00134B1C" w:rsidP="00134B1C">
      <w:pPr>
        <w:pStyle w:val="1Output"/>
        <w:rPr>
          <w:color w:val="4C483D" w:themeColor="text2"/>
        </w:rPr>
      </w:pPr>
      <w:r w:rsidRPr="001D5FF1">
        <w:tab/>
      </w:r>
      <w:r w:rsidRPr="001D5FF1">
        <w:tab/>
      </w:r>
      <w:r w:rsidRPr="001D5FF1">
        <w:tab/>
      </w:r>
      <w:r w:rsidRPr="001D5FF1">
        <w:rPr>
          <w:color w:val="6A3E3E"/>
        </w:rPr>
        <w:t>e</w:t>
      </w:r>
      <w:r w:rsidRPr="001D5FF1">
        <w:t>.printStackTrace();</w:t>
      </w:r>
    </w:p>
    <w:p w14:paraId="2B769031" w14:textId="77777777" w:rsidR="00134B1C" w:rsidRPr="001D5FF1" w:rsidRDefault="00134B1C" w:rsidP="00134B1C">
      <w:pPr>
        <w:pStyle w:val="1Output"/>
        <w:rPr>
          <w:color w:val="4C483D" w:themeColor="text2"/>
        </w:rPr>
      </w:pPr>
      <w:r w:rsidRPr="001D5FF1">
        <w:tab/>
      </w:r>
      <w:r w:rsidRPr="001D5FF1">
        <w:tab/>
        <w:t>}</w:t>
      </w:r>
    </w:p>
    <w:p w14:paraId="7E867D71" w14:textId="77777777" w:rsidR="00134B1C" w:rsidRPr="001D5FF1" w:rsidRDefault="00134B1C" w:rsidP="00134B1C">
      <w:pPr>
        <w:pStyle w:val="1Output"/>
        <w:rPr>
          <w:color w:val="4C483D" w:themeColor="text2"/>
        </w:rPr>
      </w:pPr>
      <w:r w:rsidRPr="001D5FF1">
        <w:tab/>
      </w:r>
      <w:r w:rsidRPr="001D5FF1">
        <w:tab/>
        <w:t>}</w:t>
      </w:r>
    </w:p>
    <w:p w14:paraId="0887497F" w14:textId="77777777" w:rsidR="00134B1C" w:rsidRPr="001D5FF1" w:rsidRDefault="00134B1C" w:rsidP="00134B1C">
      <w:pPr>
        <w:pStyle w:val="1Output"/>
        <w:rPr>
          <w:color w:val="4C483D" w:themeColor="text2"/>
        </w:rPr>
      </w:pPr>
    </w:p>
    <w:p w14:paraId="491B40E9" w14:textId="77777777" w:rsidR="00134B1C" w:rsidRPr="001D5FF1" w:rsidRDefault="00134B1C" w:rsidP="00134B1C">
      <w:pPr>
        <w:pStyle w:val="1Output"/>
        <w:rPr>
          <w:color w:val="4C483D" w:themeColor="text2"/>
        </w:rPr>
      </w:pPr>
      <w:r w:rsidRPr="001D5FF1">
        <w:tab/>
      </w:r>
      <w:r w:rsidRPr="001D5FF1">
        <w:tab/>
        <w:t>}</w:t>
      </w:r>
    </w:p>
    <w:p w14:paraId="35961831" w14:textId="77777777" w:rsidR="00134B1C" w:rsidRPr="001D5FF1" w:rsidRDefault="00134B1C" w:rsidP="00134B1C">
      <w:pPr>
        <w:pStyle w:val="1Output"/>
        <w:rPr>
          <w:color w:val="4C483D" w:themeColor="text2"/>
        </w:rPr>
      </w:pPr>
    </w:p>
    <w:p w14:paraId="5A2AD8B4" w14:textId="77777777" w:rsidR="00134B1C" w:rsidRPr="001D5FF1" w:rsidRDefault="00134B1C" w:rsidP="00134B1C">
      <w:pPr>
        <w:pStyle w:val="1Output"/>
        <w:rPr>
          <w:color w:val="4C483D" w:themeColor="text2"/>
        </w:rPr>
      </w:pPr>
      <w:r w:rsidRPr="001D5FF1">
        <w:tab/>
        <w:t>}</w:t>
      </w:r>
    </w:p>
    <w:p w14:paraId="38C8677A" w14:textId="77777777" w:rsidR="00134B1C" w:rsidRPr="001D5FF1" w:rsidRDefault="00134B1C" w:rsidP="00134B1C">
      <w:pPr>
        <w:pStyle w:val="1Output"/>
        <w:rPr>
          <w:color w:val="4C483D" w:themeColor="text2"/>
        </w:rPr>
      </w:pPr>
    </w:p>
    <w:p w14:paraId="7B369759" w14:textId="77777777" w:rsidR="00134B1C" w:rsidRPr="001D5FF1" w:rsidRDefault="00134B1C" w:rsidP="00134B1C">
      <w:pPr>
        <w:pStyle w:val="1Output"/>
        <w:rPr>
          <w:color w:val="4C483D" w:themeColor="text2"/>
        </w:rPr>
      </w:pPr>
      <w:r w:rsidRPr="001D5FF1">
        <w:t>}</w:t>
      </w:r>
    </w:p>
    <w:p w14:paraId="78591DFA" w14:textId="77777777" w:rsidR="00134B1C" w:rsidRPr="001D5FF1" w:rsidRDefault="00134B1C" w:rsidP="00134B1C">
      <w:pPr>
        <w:pStyle w:val="1Output"/>
        <w:rPr>
          <w:color w:val="4C483D" w:themeColor="text2"/>
        </w:rPr>
      </w:pPr>
    </w:p>
    <w:p w14:paraId="0DDFE859" w14:textId="77777777" w:rsidR="00134B1C" w:rsidRPr="001D5FF1" w:rsidRDefault="00134B1C" w:rsidP="00134B1C">
      <w:pPr>
        <w:pStyle w:val="1Output"/>
        <w:rPr>
          <w:color w:val="4C483D" w:themeColor="text2"/>
        </w:rPr>
      </w:pPr>
      <w:r w:rsidRPr="001D5FF1">
        <w:rPr>
          <w:bCs/>
          <w:color w:val="7F0055"/>
        </w:rPr>
        <w:t>class</w:t>
      </w:r>
      <w:r w:rsidRPr="001D5FF1">
        <w:t xml:space="preserve"> Consumer </w:t>
      </w:r>
      <w:r w:rsidRPr="001D5FF1">
        <w:rPr>
          <w:bCs/>
          <w:color w:val="7F0055"/>
        </w:rPr>
        <w:t>extends</w:t>
      </w:r>
      <w:r w:rsidRPr="001D5FF1">
        <w:t xml:space="preserve"> Thread {</w:t>
      </w:r>
    </w:p>
    <w:p w14:paraId="61E160CB" w14:textId="77777777" w:rsidR="00134B1C" w:rsidRPr="001D5FF1" w:rsidRDefault="00134B1C" w:rsidP="00134B1C">
      <w:pPr>
        <w:pStyle w:val="1Output"/>
        <w:rPr>
          <w:color w:val="4C483D" w:themeColor="text2"/>
        </w:rPr>
      </w:pPr>
    </w:p>
    <w:p w14:paraId="1E4B2A02" w14:textId="77777777" w:rsidR="00134B1C" w:rsidRPr="001D5FF1" w:rsidRDefault="00134B1C" w:rsidP="00134B1C">
      <w:pPr>
        <w:pStyle w:val="1Output"/>
        <w:rPr>
          <w:color w:val="4C483D" w:themeColor="text2"/>
        </w:rPr>
      </w:pPr>
      <w:r w:rsidRPr="001D5FF1">
        <w:tab/>
      </w:r>
      <w:r w:rsidRPr="001D5FF1">
        <w:rPr>
          <w:u w:val="single"/>
        </w:rPr>
        <w:t>List</w:t>
      </w:r>
      <w:r w:rsidRPr="001D5FF1">
        <w:t xml:space="preserve"> </w:t>
      </w:r>
      <w:r w:rsidRPr="001D5FF1">
        <w:rPr>
          <w:color w:val="0000C0"/>
        </w:rPr>
        <w:t>buffer</w:t>
      </w:r>
      <w:r w:rsidRPr="001D5FF1">
        <w:t>;</w:t>
      </w:r>
    </w:p>
    <w:p w14:paraId="44975589" w14:textId="77777777" w:rsidR="00134B1C" w:rsidRPr="001D5FF1" w:rsidRDefault="00134B1C" w:rsidP="00134B1C">
      <w:pPr>
        <w:pStyle w:val="1Output"/>
        <w:rPr>
          <w:color w:val="4C483D" w:themeColor="text2"/>
        </w:rPr>
      </w:pPr>
      <w:r w:rsidRPr="001D5FF1">
        <w:tab/>
      </w:r>
      <w:r w:rsidRPr="001D5FF1">
        <w:rPr>
          <w:bCs/>
          <w:color w:val="7F0055"/>
        </w:rPr>
        <w:t>int</w:t>
      </w:r>
      <w:r w:rsidRPr="001D5FF1">
        <w:t xml:space="preserve"> </w:t>
      </w:r>
      <w:r w:rsidRPr="001D5FF1">
        <w:rPr>
          <w:color w:val="0000C0"/>
        </w:rPr>
        <w:t>maxsize</w:t>
      </w:r>
      <w:r w:rsidRPr="001D5FF1">
        <w:t>;</w:t>
      </w:r>
    </w:p>
    <w:p w14:paraId="7CB93531" w14:textId="77777777" w:rsidR="00134B1C" w:rsidRPr="001D5FF1" w:rsidRDefault="00134B1C" w:rsidP="00134B1C">
      <w:pPr>
        <w:pStyle w:val="1Output"/>
        <w:rPr>
          <w:color w:val="4C483D" w:themeColor="text2"/>
        </w:rPr>
      </w:pPr>
    </w:p>
    <w:p w14:paraId="683AA37E" w14:textId="77777777" w:rsidR="00134B1C" w:rsidRPr="001D5FF1" w:rsidRDefault="00134B1C" w:rsidP="00134B1C">
      <w:pPr>
        <w:pStyle w:val="1Output"/>
        <w:rPr>
          <w:color w:val="4C483D" w:themeColor="text2"/>
        </w:rPr>
      </w:pPr>
      <w:r w:rsidRPr="001D5FF1">
        <w:tab/>
      </w:r>
      <w:r w:rsidRPr="001D5FF1">
        <w:rPr>
          <w:bCs/>
          <w:color w:val="7F0055"/>
        </w:rPr>
        <w:t>public</w:t>
      </w:r>
      <w:r w:rsidRPr="001D5FF1">
        <w:t xml:space="preserve"> Consumer(</w:t>
      </w:r>
      <w:r w:rsidRPr="001D5FF1">
        <w:rPr>
          <w:u w:val="single"/>
        </w:rPr>
        <w:t>List</w:t>
      </w:r>
      <w:r w:rsidRPr="001D5FF1">
        <w:t xml:space="preserve"> </w:t>
      </w:r>
      <w:r w:rsidRPr="001D5FF1">
        <w:rPr>
          <w:color w:val="6A3E3E"/>
        </w:rPr>
        <w:t>buffer</w:t>
      </w:r>
      <w:r w:rsidRPr="001D5FF1">
        <w:t xml:space="preserve">, </w:t>
      </w:r>
      <w:r w:rsidRPr="001D5FF1">
        <w:rPr>
          <w:bCs/>
          <w:color w:val="7F0055"/>
        </w:rPr>
        <w:t>int</w:t>
      </w:r>
      <w:r w:rsidRPr="001D5FF1">
        <w:t xml:space="preserve"> </w:t>
      </w:r>
      <w:r w:rsidRPr="001D5FF1">
        <w:rPr>
          <w:color w:val="6A3E3E"/>
        </w:rPr>
        <w:t>maxsize</w:t>
      </w:r>
      <w:r w:rsidRPr="001D5FF1">
        <w:t>) {</w:t>
      </w:r>
    </w:p>
    <w:p w14:paraId="2C9EFB02" w14:textId="77777777" w:rsidR="00134B1C" w:rsidRPr="001D5FF1" w:rsidRDefault="00134B1C" w:rsidP="00134B1C">
      <w:pPr>
        <w:pStyle w:val="1Output"/>
        <w:rPr>
          <w:color w:val="4C483D" w:themeColor="text2"/>
        </w:rPr>
      </w:pPr>
      <w:r w:rsidRPr="001D5FF1">
        <w:tab/>
      </w:r>
      <w:r w:rsidRPr="001D5FF1">
        <w:tab/>
      </w:r>
      <w:r w:rsidRPr="001D5FF1">
        <w:rPr>
          <w:bCs/>
          <w:color w:val="7F0055"/>
        </w:rPr>
        <w:t>this</w:t>
      </w:r>
      <w:r w:rsidRPr="001D5FF1">
        <w:t>.</w:t>
      </w:r>
      <w:r w:rsidRPr="001D5FF1">
        <w:rPr>
          <w:color w:val="0000C0"/>
        </w:rPr>
        <w:t>buffer</w:t>
      </w:r>
      <w:r w:rsidRPr="001D5FF1">
        <w:t xml:space="preserve"> = </w:t>
      </w:r>
      <w:r w:rsidRPr="001D5FF1">
        <w:rPr>
          <w:color w:val="6A3E3E"/>
        </w:rPr>
        <w:t>buffer</w:t>
      </w:r>
      <w:r w:rsidRPr="001D5FF1">
        <w:t>;</w:t>
      </w:r>
    </w:p>
    <w:p w14:paraId="6A103438" w14:textId="77777777" w:rsidR="00134B1C" w:rsidRPr="001D5FF1" w:rsidRDefault="00134B1C" w:rsidP="00134B1C">
      <w:pPr>
        <w:pStyle w:val="1Output"/>
        <w:rPr>
          <w:color w:val="4C483D" w:themeColor="text2"/>
        </w:rPr>
      </w:pPr>
      <w:r w:rsidRPr="001D5FF1">
        <w:tab/>
      </w:r>
      <w:r w:rsidRPr="001D5FF1">
        <w:tab/>
      </w:r>
      <w:r w:rsidRPr="001D5FF1">
        <w:rPr>
          <w:bCs/>
          <w:color w:val="7F0055"/>
        </w:rPr>
        <w:t>this</w:t>
      </w:r>
      <w:r w:rsidRPr="001D5FF1">
        <w:t>.</w:t>
      </w:r>
      <w:r w:rsidRPr="001D5FF1">
        <w:rPr>
          <w:color w:val="0000C0"/>
        </w:rPr>
        <w:t>maxsize</w:t>
      </w:r>
      <w:r w:rsidRPr="001D5FF1">
        <w:t xml:space="preserve"> = </w:t>
      </w:r>
      <w:r w:rsidRPr="001D5FF1">
        <w:rPr>
          <w:color w:val="6A3E3E"/>
        </w:rPr>
        <w:t>maxsize</w:t>
      </w:r>
      <w:r w:rsidRPr="001D5FF1">
        <w:t>;</w:t>
      </w:r>
    </w:p>
    <w:p w14:paraId="0AB046E7" w14:textId="77777777" w:rsidR="00134B1C" w:rsidRPr="001D5FF1" w:rsidRDefault="00134B1C" w:rsidP="00134B1C">
      <w:pPr>
        <w:pStyle w:val="1Output"/>
        <w:rPr>
          <w:color w:val="4C483D" w:themeColor="text2"/>
        </w:rPr>
      </w:pPr>
      <w:r w:rsidRPr="001D5FF1">
        <w:tab/>
        <w:t>}</w:t>
      </w:r>
    </w:p>
    <w:p w14:paraId="279CB761" w14:textId="77777777" w:rsidR="00134B1C" w:rsidRPr="001D5FF1" w:rsidRDefault="00134B1C" w:rsidP="00134B1C">
      <w:pPr>
        <w:pStyle w:val="1Output"/>
        <w:rPr>
          <w:color w:val="4C483D" w:themeColor="text2"/>
        </w:rPr>
      </w:pPr>
    </w:p>
    <w:p w14:paraId="4233C534" w14:textId="77777777" w:rsidR="00134B1C" w:rsidRPr="001D5FF1" w:rsidRDefault="00134B1C" w:rsidP="00134B1C">
      <w:pPr>
        <w:pStyle w:val="1Output"/>
        <w:rPr>
          <w:color w:val="4C483D" w:themeColor="text2"/>
        </w:rPr>
      </w:pPr>
      <w:r w:rsidRPr="001D5FF1">
        <w:tab/>
      </w:r>
      <w:r w:rsidRPr="001D5FF1">
        <w:rPr>
          <w:color w:val="646464"/>
        </w:rPr>
        <w:t>@Override</w:t>
      </w:r>
    </w:p>
    <w:p w14:paraId="572121DF" w14:textId="77777777" w:rsidR="00134B1C" w:rsidRPr="001D5FF1" w:rsidRDefault="00134B1C" w:rsidP="00134B1C">
      <w:pPr>
        <w:pStyle w:val="1Output"/>
        <w:rPr>
          <w:color w:val="4C483D" w:themeColor="text2"/>
        </w:rPr>
      </w:pPr>
      <w:r w:rsidRPr="001D5FF1">
        <w:tab/>
      </w:r>
      <w:r w:rsidRPr="001D5FF1">
        <w:rPr>
          <w:bCs/>
          <w:color w:val="7F0055"/>
        </w:rPr>
        <w:t>public</w:t>
      </w:r>
      <w:r w:rsidRPr="001D5FF1">
        <w:t xml:space="preserve"> </w:t>
      </w:r>
      <w:r w:rsidRPr="001D5FF1">
        <w:rPr>
          <w:bCs/>
          <w:color w:val="7F0055"/>
        </w:rPr>
        <w:t>void</w:t>
      </w:r>
      <w:r w:rsidRPr="001D5FF1">
        <w:t xml:space="preserve"> run() {</w:t>
      </w:r>
    </w:p>
    <w:p w14:paraId="2D1D5AE1" w14:textId="77777777" w:rsidR="00134B1C" w:rsidRPr="001D5FF1" w:rsidRDefault="00134B1C" w:rsidP="00134B1C">
      <w:pPr>
        <w:pStyle w:val="1Output"/>
        <w:rPr>
          <w:color w:val="4C483D" w:themeColor="text2"/>
        </w:rPr>
      </w:pPr>
    </w:p>
    <w:p w14:paraId="5A342EAC" w14:textId="77777777" w:rsidR="00134B1C" w:rsidRPr="001D5FF1" w:rsidRDefault="00134B1C" w:rsidP="00134B1C">
      <w:pPr>
        <w:pStyle w:val="1Output"/>
        <w:rPr>
          <w:color w:val="4C483D" w:themeColor="text2"/>
        </w:rPr>
      </w:pPr>
      <w:r>
        <w:tab/>
      </w:r>
      <w:r w:rsidRPr="001D5FF1">
        <w:rPr>
          <w:bCs/>
          <w:color w:val="7F0055"/>
        </w:rPr>
        <w:t>while</w:t>
      </w:r>
      <w:r w:rsidRPr="001D5FF1">
        <w:t xml:space="preserve"> (</w:t>
      </w:r>
      <w:r w:rsidRPr="001D5FF1">
        <w:rPr>
          <w:bCs/>
          <w:color w:val="7F0055"/>
        </w:rPr>
        <w:t>true</w:t>
      </w:r>
      <w:r w:rsidRPr="001D5FF1">
        <w:t>) {</w:t>
      </w:r>
    </w:p>
    <w:p w14:paraId="1EEF5A86" w14:textId="77777777" w:rsidR="00134B1C" w:rsidRPr="001D5FF1" w:rsidRDefault="00134B1C" w:rsidP="00134B1C">
      <w:pPr>
        <w:pStyle w:val="1Output"/>
        <w:rPr>
          <w:color w:val="4C483D" w:themeColor="text2"/>
        </w:rPr>
      </w:pPr>
      <w:r w:rsidRPr="001D5FF1">
        <w:tab/>
      </w:r>
      <w:r w:rsidRPr="001D5FF1">
        <w:tab/>
      </w:r>
      <w:r w:rsidRPr="001D5FF1">
        <w:rPr>
          <w:bCs/>
          <w:color w:val="7F0055"/>
        </w:rPr>
        <w:t>try</w:t>
      </w:r>
      <w:r w:rsidRPr="001D5FF1">
        <w:t xml:space="preserve"> {</w:t>
      </w:r>
    </w:p>
    <w:p w14:paraId="5F707895" w14:textId="77777777" w:rsidR="00134B1C" w:rsidRPr="001D5FF1" w:rsidRDefault="00134B1C" w:rsidP="00134B1C">
      <w:pPr>
        <w:pStyle w:val="1Output"/>
        <w:rPr>
          <w:color w:val="4C483D" w:themeColor="text2"/>
        </w:rPr>
      </w:pPr>
      <w:r w:rsidRPr="001D5FF1">
        <w:tab/>
      </w:r>
      <w:r w:rsidRPr="001D5FF1">
        <w:tab/>
      </w:r>
      <w:r w:rsidRPr="001D5FF1">
        <w:rPr>
          <w:bCs/>
          <w:color w:val="7F0055"/>
        </w:rPr>
        <w:t>synchronized</w:t>
      </w:r>
      <w:r w:rsidRPr="001D5FF1">
        <w:t xml:space="preserve"> (</w:t>
      </w:r>
      <w:r w:rsidRPr="001D5FF1">
        <w:rPr>
          <w:color w:val="0000C0"/>
        </w:rPr>
        <w:t>buffer</w:t>
      </w:r>
      <w:r w:rsidRPr="001D5FF1">
        <w:t>) {</w:t>
      </w:r>
    </w:p>
    <w:p w14:paraId="78CEC4EA" w14:textId="77777777" w:rsidR="00134B1C" w:rsidRPr="001D5FF1" w:rsidRDefault="00134B1C" w:rsidP="00134B1C">
      <w:pPr>
        <w:pStyle w:val="1Output"/>
        <w:rPr>
          <w:color w:val="4C483D" w:themeColor="text2"/>
        </w:rPr>
      </w:pPr>
      <w:r>
        <w:tab/>
      </w:r>
      <w:r>
        <w:tab/>
      </w:r>
      <w:r w:rsidRPr="001D5FF1">
        <w:rPr>
          <w:bCs/>
          <w:color w:val="7F0055"/>
        </w:rPr>
        <w:t>if</w:t>
      </w:r>
      <w:r w:rsidRPr="001D5FF1">
        <w:t xml:space="preserve"> (</w:t>
      </w:r>
      <w:r w:rsidRPr="001D5FF1">
        <w:rPr>
          <w:color w:val="0000C0"/>
        </w:rPr>
        <w:t>buffer</w:t>
      </w:r>
      <w:r w:rsidRPr="001D5FF1">
        <w:t>.isEmpty()) {</w:t>
      </w:r>
    </w:p>
    <w:p w14:paraId="2F654E94" w14:textId="77777777" w:rsidR="00134B1C" w:rsidRPr="001D5FF1" w:rsidRDefault="00134B1C" w:rsidP="00134B1C">
      <w:pPr>
        <w:pStyle w:val="1Output"/>
        <w:rPr>
          <w:color w:val="4C483D" w:themeColor="text2"/>
        </w:rPr>
      </w:pPr>
      <w:r w:rsidRPr="001D5FF1">
        <w:tab/>
      </w:r>
      <w:r w:rsidRPr="001D5FF1">
        <w:tab/>
      </w:r>
      <w:r w:rsidRPr="001D5FF1">
        <w:tab/>
        <w:t>System.</w:t>
      </w:r>
      <w:r w:rsidRPr="001D5FF1">
        <w:rPr>
          <w:bCs/>
          <w:i/>
          <w:iCs/>
          <w:color w:val="0000C0"/>
        </w:rPr>
        <w:t>out</w:t>
      </w:r>
      <w:r w:rsidRPr="001D5FF1">
        <w:t>.println(</w:t>
      </w:r>
      <w:r w:rsidRPr="001D5FF1">
        <w:rPr>
          <w:color w:val="2A00FF"/>
        </w:rPr>
        <w:t>"Consumer : Buffer Empty, wait untill produce"</w:t>
      </w:r>
      <w:r w:rsidRPr="001D5FF1">
        <w:t>);</w:t>
      </w:r>
    </w:p>
    <w:p w14:paraId="5C844A1F" w14:textId="77777777" w:rsidR="00134B1C" w:rsidRPr="001D5FF1" w:rsidRDefault="00134B1C" w:rsidP="00134B1C">
      <w:pPr>
        <w:pStyle w:val="1Output"/>
        <w:rPr>
          <w:color w:val="4C483D" w:themeColor="text2"/>
        </w:rPr>
      </w:pPr>
      <w:r w:rsidRPr="001D5FF1">
        <w:tab/>
      </w:r>
      <w:r w:rsidRPr="001D5FF1">
        <w:tab/>
      </w:r>
      <w:r w:rsidRPr="001D5FF1">
        <w:tab/>
      </w:r>
      <w:r w:rsidRPr="001D5FF1">
        <w:rPr>
          <w:color w:val="0000C0"/>
        </w:rPr>
        <w:t>buffer</w:t>
      </w:r>
      <w:r w:rsidRPr="001D5FF1">
        <w:t>.wait();</w:t>
      </w:r>
    </w:p>
    <w:p w14:paraId="5A1C769B" w14:textId="77777777" w:rsidR="00134B1C" w:rsidRPr="001D5FF1" w:rsidRDefault="00134B1C" w:rsidP="00134B1C">
      <w:pPr>
        <w:pStyle w:val="1Output"/>
        <w:rPr>
          <w:color w:val="4C483D" w:themeColor="text2"/>
        </w:rPr>
      </w:pPr>
      <w:r w:rsidRPr="001D5FF1">
        <w:tab/>
      </w:r>
      <w:r w:rsidRPr="001D5FF1">
        <w:tab/>
      </w:r>
      <w:r w:rsidRPr="001D5FF1">
        <w:tab/>
        <w:t xml:space="preserve">} </w:t>
      </w:r>
      <w:r w:rsidRPr="001D5FF1">
        <w:rPr>
          <w:bCs/>
          <w:color w:val="7F0055"/>
        </w:rPr>
        <w:t>else</w:t>
      </w:r>
      <w:r w:rsidRPr="001D5FF1">
        <w:t xml:space="preserve"> {</w:t>
      </w:r>
    </w:p>
    <w:p w14:paraId="10FEEF01" w14:textId="77777777" w:rsidR="00134B1C" w:rsidRPr="001D5FF1" w:rsidRDefault="00134B1C" w:rsidP="00134B1C">
      <w:pPr>
        <w:pStyle w:val="1Output"/>
        <w:rPr>
          <w:color w:val="4C483D" w:themeColor="text2"/>
        </w:rPr>
      </w:pPr>
      <w:r w:rsidRPr="001D5FF1">
        <w:tab/>
      </w:r>
      <w:r w:rsidRPr="001D5FF1">
        <w:tab/>
      </w:r>
      <w:r w:rsidRPr="001D5FF1">
        <w:tab/>
        <w:t xml:space="preserve">Object </w:t>
      </w:r>
      <w:r w:rsidRPr="001D5FF1">
        <w:rPr>
          <w:color w:val="6A3E3E"/>
        </w:rPr>
        <w:t>ob</w:t>
      </w:r>
      <w:r w:rsidRPr="001D5FF1">
        <w:t xml:space="preserve"> = </w:t>
      </w:r>
      <w:r w:rsidRPr="001D5FF1">
        <w:rPr>
          <w:color w:val="0000C0"/>
        </w:rPr>
        <w:t>buffer</w:t>
      </w:r>
      <w:r w:rsidRPr="001D5FF1">
        <w:t>.remove(0);</w:t>
      </w:r>
    </w:p>
    <w:p w14:paraId="1F23B2E9" w14:textId="77777777" w:rsidR="00134B1C" w:rsidRPr="001D5FF1" w:rsidRDefault="00134B1C" w:rsidP="00134B1C">
      <w:pPr>
        <w:pStyle w:val="1Output"/>
        <w:rPr>
          <w:color w:val="4C483D" w:themeColor="text2"/>
        </w:rPr>
      </w:pPr>
      <w:r w:rsidRPr="001D5FF1">
        <w:tab/>
      </w:r>
      <w:r w:rsidRPr="001D5FF1">
        <w:tab/>
        <w:t>System.</w:t>
      </w:r>
      <w:r w:rsidRPr="001D5FF1">
        <w:rPr>
          <w:bCs/>
          <w:i/>
          <w:iCs/>
          <w:color w:val="0000C0"/>
        </w:rPr>
        <w:t>out</w:t>
      </w:r>
      <w:r w:rsidRPr="001D5FF1">
        <w:t>.println(</w:t>
      </w:r>
      <w:r w:rsidRPr="001D5FF1">
        <w:rPr>
          <w:color w:val="6A3E3E"/>
        </w:rPr>
        <w:t>ob</w:t>
      </w:r>
      <w:r w:rsidRPr="001D5FF1">
        <w:t xml:space="preserve"> + </w:t>
      </w:r>
      <w:r w:rsidRPr="001D5FF1">
        <w:rPr>
          <w:color w:val="2A00FF"/>
        </w:rPr>
        <w:t>" : Removed, notify Producer waiting for Removing for maxsize"</w:t>
      </w:r>
      <w:r w:rsidRPr="001D5FF1">
        <w:t>);</w:t>
      </w:r>
    </w:p>
    <w:p w14:paraId="37935B4E" w14:textId="77777777" w:rsidR="00134B1C" w:rsidRPr="001D5FF1" w:rsidRDefault="00134B1C" w:rsidP="00134B1C">
      <w:pPr>
        <w:pStyle w:val="1Output"/>
        <w:rPr>
          <w:color w:val="4C483D" w:themeColor="text2"/>
        </w:rPr>
      </w:pPr>
      <w:r>
        <w:t xml:space="preserve"> </w:t>
      </w:r>
      <w:r w:rsidRPr="001D5FF1">
        <w:tab/>
      </w:r>
      <w:r w:rsidRPr="001D5FF1">
        <w:tab/>
      </w:r>
      <w:r w:rsidRPr="001D5FF1">
        <w:rPr>
          <w:color w:val="0000C0"/>
        </w:rPr>
        <w:t>buffer</w:t>
      </w:r>
      <w:r w:rsidRPr="001D5FF1">
        <w:t>.notifyAll();</w:t>
      </w:r>
    </w:p>
    <w:p w14:paraId="2B227DD4" w14:textId="77777777" w:rsidR="00134B1C" w:rsidRPr="001D5FF1" w:rsidRDefault="00134B1C" w:rsidP="00134B1C">
      <w:pPr>
        <w:pStyle w:val="1Output"/>
        <w:rPr>
          <w:color w:val="4C483D" w:themeColor="text2"/>
        </w:rPr>
      </w:pPr>
      <w:r w:rsidRPr="001D5FF1">
        <w:tab/>
      </w:r>
      <w:r w:rsidRPr="001D5FF1">
        <w:tab/>
      </w:r>
      <w:r w:rsidRPr="001D5FF1">
        <w:tab/>
        <w:t>}</w:t>
      </w:r>
    </w:p>
    <w:p w14:paraId="6541F439" w14:textId="77777777" w:rsidR="00134B1C" w:rsidRPr="001D5FF1" w:rsidRDefault="00134B1C" w:rsidP="00134B1C">
      <w:pPr>
        <w:pStyle w:val="1Output"/>
        <w:rPr>
          <w:color w:val="4C483D" w:themeColor="text2"/>
        </w:rPr>
      </w:pPr>
      <w:r w:rsidRPr="001D5FF1">
        <w:tab/>
      </w:r>
      <w:r w:rsidRPr="001D5FF1">
        <w:tab/>
        <w:t>}</w:t>
      </w:r>
    </w:p>
    <w:p w14:paraId="2E43101D" w14:textId="77777777" w:rsidR="00134B1C" w:rsidRPr="001D5FF1" w:rsidRDefault="00134B1C" w:rsidP="00134B1C">
      <w:pPr>
        <w:pStyle w:val="1Output"/>
        <w:rPr>
          <w:color w:val="4C483D" w:themeColor="text2"/>
        </w:rPr>
      </w:pPr>
      <w:r>
        <w:tab/>
      </w:r>
      <w:r w:rsidRPr="001D5FF1">
        <w:tab/>
        <w:t xml:space="preserve">} </w:t>
      </w:r>
      <w:r w:rsidRPr="001D5FF1">
        <w:rPr>
          <w:bCs/>
          <w:color w:val="7F0055"/>
        </w:rPr>
        <w:t>catch</w:t>
      </w:r>
      <w:r w:rsidRPr="001D5FF1">
        <w:t xml:space="preserve"> (Exception </w:t>
      </w:r>
      <w:r w:rsidRPr="001D5FF1">
        <w:rPr>
          <w:color w:val="6A3E3E"/>
        </w:rPr>
        <w:t>e</w:t>
      </w:r>
      <w:r w:rsidRPr="001D5FF1">
        <w:t>) {</w:t>
      </w:r>
    </w:p>
    <w:p w14:paraId="5DCE0778" w14:textId="77777777" w:rsidR="00134B1C" w:rsidRPr="001D5FF1" w:rsidRDefault="00134B1C" w:rsidP="00134B1C">
      <w:pPr>
        <w:pStyle w:val="1Output"/>
        <w:rPr>
          <w:color w:val="4C483D" w:themeColor="text2"/>
        </w:rPr>
      </w:pPr>
      <w:r>
        <w:t xml:space="preserve"> </w:t>
      </w:r>
      <w:r w:rsidRPr="001D5FF1">
        <w:tab/>
      </w:r>
      <w:r w:rsidRPr="001D5FF1">
        <w:tab/>
      </w:r>
      <w:r w:rsidRPr="001D5FF1">
        <w:tab/>
      </w:r>
      <w:r w:rsidRPr="001D5FF1">
        <w:tab/>
      </w:r>
      <w:r w:rsidRPr="001D5FF1">
        <w:rPr>
          <w:color w:val="3F7F5F"/>
        </w:rPr>
        <w:t xml:space="preserve">// </w:t>
      </w:r>
      <w:r w:rsidRPr="001D5FF1">
        <w:rPr>
          <w:bCs/>
          <w:color w:val="7F9FBF"/>
        </w:rPr>
        <w:t>TODO</w:t>
      </w:r>
      <w:r w:rsidRPr="001D5FF1">
        <w:rPr>
          <w:color w:val="3F7F5F"/>
        </w:rPr>
        <w:t>: handle exception</w:t>
      </w:r>
    </w:p>
    <w:p w14:paraId="440165C1" w14:textId="77777777" w:rsidR="00134B1C" w:rsidRPr="001D5FF1" w:rsidRDefault="00134B1C" w:rsidP="00134B1C">
      <w:pPr>
        <w:pStyle w:val="1Output"/>
        <w:rPr>
          <w:color w:val="4C483D" w:themeColor="text2"/>
        </w:rPr>
      </w:pPr>
      <w:r w:rsidRPr="001D5FF1">
        <w:tab/>
      </w:r>
      <w:r w:rsidRPr="001D5FF1">
        <w:tab/>
        <w:t>}</w:t>
      </w:r>
    </w:p>
    <w:p w14:paraId="04A96AD1" w14:textId="77777777" w:rsidR="00134B1C" w:rsidRPr="001D5FF1" w:rsidRDefault="00134B1C" w:rsidP="00134B1C">
      <w:pPr>
        <w:pStyle w:val="1Output"/>
        <w:rPr>
          <w:color w:val="4C483D" w:themeColor="text2"/>
        </w:rPr>
      </w:pPr>
      <w:r w:rsidRPr="001D5FF1">
        <w:tab/>
        <w:t>}</w:t>
      </w:r>
    </w:p>
    <w:p w14:paraId="72739543" w14:textId="77777777" w:rsidR="00134B1C" w:rsidRPr="001D5FF1" w:rsidRDefault="00134B1C" w:rsidP="00134B1C">
      <w:pPr>
        <w:pStyle w:val="1Output"/>
        <w:rPr>
          <w:color w:val="4C483D" w:themeColor="text2"/>
        </w:rPr>
      </w:pPr>
      <w:r>
        <w:t xml:space="preserve">   </w:t>
      </w:r>
      <w:r w:rsidRPr="001D5FF1">
        <w:t>}</w:t>
      </w:r>
    </w:p>
    <w:p w14:paraId="5732142A" w14:textId="77777777" w:rsidR="00134B1C" w:rsidRPr="001D5FF1" w:rsidRDefault="00134B1C" w:rsidP="00134B1C">
      <w:pPr>
        <w:pStyle w:val="1Output"/>
        <w:rPr>
          <w:color w:val="4C483D" w:themeColor="text2"/>
        </w:rPr>
      </w:pPr>
      <w:r w:rsidRPr="001D5FF1">
        <w:t>}</w:t>
      </w:r>
    </w:p>
    <w:p w14:paraId="373C6D98" w14:textId="77777777" w:rsidR="00134B1C" w:rsidRPr="001D5FF1" w:rsidRDefault="00134B1C" w:rsidP="00134B1C">
      <w:pPr>
        <w:pStyle w:val="1Output"/>
        <w:rPr>
          <w:color w:val="4C483D" w:themeColor="text2"/>
        </w:rPr>
      </w:pPr>
    </w:p>
    <w:p w14:paraId="24452DFF" w14:textId="77777777" w:rsidR="00134B1C" w:rsidRPr="001D5FF1" w:rsidRDefault="00134B1C" w:rsidP="00134B1C">
      <w:pPr>
        <w:pStyle w:val="1Output"/>
        <w:rPr>
          <w:color w:val="4C483D" w:themeColor="text2"/>
        </w:rPr>
      </w:pPr>
      <w:r w:rsidRPr="001D5FF1">
        <w:rPr>
          <w:bCs/>
          <w:color w:val="7F0055"/>
        </w:rPr>
        <w:t>public</w:t>
      </w:r>
      <w:r w:rsidRPr="001D5FF1">
        <w:t xml:space="preserve"> </w:t>
      </w:r>
      <w:r w:rsidRPr="001D5FF1">
        <w:rPr>
          <w:bCs/>
          <w:color w:val="7F0055"/>
        </w:rPr>
        <w:t>class</w:t>
      </w:r>
      <w:r w:rsidRPr="001D5FF1">
        <w:t xml:space="preserve"> ProducerConsumer {</w:t>
      </w:r>
    </w:p>
    <w:p w14:paraId="0D0257F2" w14:textId="77777777" w:rsidR="00134B1C" w:rsidRPr="001D5FF1" w:rsidRDefault="00134B1C" w:rsidP="00134B1C">
      <w:pPr>
        <w:pStyle w:val="1Output"/>
        <w:rPr>
          <w:color w:val="4C483D" w:themeColor="text2"/>
        </w:rPr>
      </w:pPr>
    </w:p>
    <w:p w14:paraId="2DF49D41" w14:textId="77777777" w:rsidR="00134B1C" w:rsidRPr="001D5FF1" w:rsidRDefault="00134B1C" w:rsidP="00134B1C">
      <w:pPr>
        <w:pStyle w:val="1Output"/>
        <w:rPr>
          <w:color w:val="4C483D" w:themeColor="text2"/>
        </w:rPr>
      </w:pPr>
      <w:r w:rsidRPr="001D5FF1">
        <w:tab/>
      </w:r>
      <w:r w:rsidRPr="001D5FF1">
        <w:rPr>
          <w:bCs/>
          <w:color w:val="7F0055"/>
        </w:rPr>
        <w:t>public</w:t>
      </w:r>
      <w:r w:rsidRPr="001D5FF1">
        <w:t xml:space="preserve"> </w:t>
      </w:r>
      <w:r w:rsidRPr="001D5FF1">
        <w:rPr>
          <w:bCs/>
          <w:color w:val="7F0055"/>
        </w:rPr>
        <w:t>static</w:t>
      </w:r>
      <w:r w:rsidRPr="001D5FF1">
        <w:t xml:space="preserve"> </w:t>
      </w:r>
      <w:r w:rsidRPr="001D5FF1">
        <w:rPr>
          <w:bCs/>
          <w:color w:val="7F0055"/>
        </w:rPr>
        <w:t>void</w:t>
      </w:r>
      <w:r w:rsidRPr="001D5FF1">
        <w:t xml:space="preserve"> main(String[] </w:t>
      </w:r>
      <w:r w:rsidRPr="001D5FF1">
        <w:rPr>
          <w:color w:val="6A3E3E"/>
        </w:rPr>
        <w:t>args</w:t>
      </w:r>
      <w:r w:rsidRPr="001D5FF1">
        <w:t>) {</w:t>
      </w:r>
    </w:p>
    <w:p w14:paraId="1C41A540" w14:textId="77777777" w:rsidR="00134B1C" w:rsidRPr="001D5FF1" w:rsidRDefault="00134B1C" w:rsidP="00134B1C">
      <w:pPr>
        <w:pStyle w:val="1Output"/>
        <w:rPr>
          <w:color w:val="4C483D" w:themeColor="text2"/>
        </w:rPr>
      </w:pPr>
    </w:p>
    <w:p w14:paraId="1D6D4B8A" w14:textId="77777777" w:rsidR="00134B1C" w:rsidRPr="001D5FF1" w:rsidRDefault="00134B1C" w:rsidP="00134B1C">
      <w:pPr>
        <w:pStyle w:val="1Output"/>
        <w:rPr>
          <w:color w:val="4C483D" w:themeColor="text2"/>
        </w:rPr>
      </w:pPr>
      <w:r w:rsidRPr="001D5FF1">
        <w:tab/>
      </w:r>
      <w:r w:rsidRPr="001D5FF1">
        <w:tab/>
      </w:r>
      <w:r w:rsidRPr="001D5FF1">
        <w:rPr>
          <w:u w:val="single"/>
        </w:rPr>
        <w:t>List</w:t>
      </w:r>
      <w:r w:rsidRPr="001D5FF1">
        <w:t xml:space="preserve"> </w:t>
      </w:r>
      <w:r w:rsidRPr="001D5FF1">
        <w:rPr>
          <w:color w:val="6A3E3E"/>
        </w:rPr>
        <w:t>buffer</w:t>
      </w:r>
      <w:r w:rsidRPr="001D5FF1">
        <w:t xml:space="preserve"> = </w:t>
      </w:r>
      <w:r w:rsidRPr="001D5FF1">
        <w:rPr>
          <w:bCs/>
          <w:color w:val="7F0055"/>
        </w:rPr>
        <w:t>new</w:t>
      </w:r>
      <w:r w:rsidRPr="001D5FF1">
        <w:t xml:space="preserve"> LinkedList&lt;&gt;();</w:t>
      </w:r>
    </w:p>
    <w:p w14:paraId="04F7A4F5" w14:textId="77777777" w:rsidR="00134B1C" w:rsidRPr="001D5FF1" w:rsidRDefault="00134B1C" w:rsidP="00134B1C">
      <w:pPr>
        <w:pStyle w:val="1Output"/>
        <w:rPr>
          <w:color w:val="4C483D" w:themeColor="text2"/>
        </w:rPr>
      </w:pPr>
      <w:r w:rsidRPr="001D5FF1">
        <w:tab/>
      </w:r>
      <w:r w:rsidRPr="001D5FF1">
        <w:tab/>
        <w:t xml:space="preserve">Producer </w:t>
      </w:r>
      <w:r w:rsidRPr="001D5FF1">
        <w:rPr>
          <w:color w:val="6A3E3E"/>
        </w:rPr>
        <w:t>producer</w:t>
      </w:r>
      <w:r w:rsidRPr="001D5FF1">
        <w:t xml:space="preserve"> = </w:t>
      </w:r>
      <w:r w:rsidRPr="001D5FF1">
        <w:rPr>
          <w:bCs/>
          <w:color w:val="7F0055"/>
        </w:rPr>
        <w:t>new</w:t>
      </w:r>
      <w:r w:rsidRPr="001D5FF1">
        <w:t xml:space="preserve"> Producer(</w:t>
      </w:r>
      <w:r w:rsidRPr="001D5FF1">
        <w:rPr>
          <w:color w:val="6A3E3E"/>
        </w:rPr>
        <w:t>buffer</w:t>
      </w:r>
      <w:r w:rsidRPr="001D5FF1">
        <w:t>, 10);</w:t>
      </w:r>
    </w:p>
    <w:p w14:paraId="2B800AD8" w14:textId="77777777" w:rsidR="00134B1C" w:rsidRPr="001D5FF1" w:rsidRDefault="00134B1C" w:rsidP="00134B1C">
      <w:pPr>
        <w:pStyle w:val="1Output"/>
        <w:rPr>
          <w:color w:val="4C483D" w:themeColor="text2"/>
        </w:rPr>
      </w:pPr>
      <w:r w:rsidRPr="001D5FF1">
        <w:tab/>
      </w:r>
      <w:r w:rsidRPr="001D5FF1">
        <w:tab/>
        <w:t xml:space="preserve">Consumer </w:t>
      </w:r>
      <w:r w:rsidRPr="001D5FF1">
        <w:rPr>
          <w:color w:val="6A3E3E"/>
        </w:rPr>
        <w:t>consumer</w:t>
      </w:r>
      <w:r w:rsidRPr="001D5FF1">
        <w:t xml:space="preserve"> = </w:t>
      </w:r>
      <w:r w:rsidRPr="001D5FF1">
        <w:rPr>
          <w:bCs/>
          <w:color w:val="7F0055"/>
        </w:rPr>
        <w:t>new</w:t>
      </w:r>
      <w:r w:rsidRPr="001D5FF1">
        <w:t xml:space="preserve"> Consumer(</w:t>
      </w:r>
      <w:r w:rsidRPr="001D5FF1">
        <w:rPr>
          <w:color w:val="6A3E3E"/>
        </w:rPr>
        <w:t>buffer</w:t>
      </w:r>
      <w:r w:rsidRPr="001D5FF1">
        <w:t>, 10);</w:t>
      </w:r>
    </w:p>
    <w:p w14:paraId="6A2CD104" w14:textId="77777777" w:rsidR="00134B1C" w:rsidRPr="001D5FF1" w:rsidRDefault="00134B1C" w:rsidP="00134B1C">
      <w:pPr>
        <w:pStyle w:val="1Output"/>
        <w:rPr>
          <w:color w:val="4C483D" w:themeColor="text2"/>
        </w:rPr>
      </w:pPr>
      <w:r w:rsidRPr="001D5FF1">
        <w:tab/>
      </w:r>
      <w:r w:rsidRPr="001D5FF1">
        <w:tab/>
      </w:r>
      <w:r w:rsidRPr="001D5FF1">
        <w:rPr>
          <w:color w:val="6A3E3E"/>
        </w:rPr>
        <w:t>producer</w:t>
      </w:r>
      <w:r w:rsidRPr="001D5FF1">
        <w:t>.start();</w:t>
      </w:r>
    </w:p>
    <w:p w14:paraId="545B6A68" w14:textId="77777777" w:rsidR="00134B1C" w:rsidRPr="001D5FF1" w:rsidRDefault="00134B1C" w:rsidP="00134B1C">
      <w:pPr>
        <w:pStyle w:val="1Output"/>
        <w:rPr>
          <w:color w:val="4C483D" w:themeColor="text2"/>
        </w:rPr>
      </w:pPr>
      <w:r w:rsidRPr="001D5FF1">
        <w:tab/>
      </w:r>
      <w:r w:rsidRPr="001D5FF1">
        <w:tab/>
      </w:r>
      <w:r w:rsidRPr="001D5FF1">
        <w:rPr>
          <w:color w:val="6A3E3E"/>
        </w:rPr>
        <w:t>consumer</w:t>
      </w:r>
      <w:r w:rsidRPr="001D5FF1">
        <w:t>.start();</w:t>
      </w:r>
    </w:p>
    <w:p w14:paraId="520DFD75" w14:textId="77777777" w:rsidR="00134B1C" w:rsidRPr="001D5FF1" w:rsidRDefault="00134B1C" w:rsidP="00134B1C">
      <w:pPr>
        <w:pStyle w:val="1Output"/>
        <w:rPr>
          <w:color w:val="4C483D" w:themeColor="text2"/>
        </w:rPr>
      </w:pPr>
    </w:p>
    <w:p w14:paraId="7DC15DFF" w14:textId="77777777" w:rsidR="00134B1C" w:rsidRPr="001D5FF1" w:rsidRDefault="00134B1C" w:rsidP="00134B1C">
      <w:pPr>
        <w:pStyle w:val="1Output"/>
        <w:rPr>
          <w:color w:val="4C483D" w:themeColor="text2"/>
        </w:rPr>
      </w:pPr>
      <w:r w:rsidRPr="001D5FF1">
        <w:tab/>
        <w:t>}</w:t>
      </w:r>
    </w:p>
    <w:p w14:paraId="7E40006F" w14:textId="77777777" w:rsidR="00134B1C" w:rsidRPr="001D5FF1" w:rsidRDefault="00134B1C" w:rsidP="00134B1C">
      <w:pPr>
        <w:pStyle w:val="1Output"/>
        <w:rPr>
          <w:color w:val="4C483D" w:themeColor="text2"/>
        </w:rPr>
      </w:pPr>
    </w:p>
    <w:p w14:paraId="785DABD1" w14:textId="77777777" w:rsidR="00134B1C" w:rsidRPr="001D5FF1" w:rsidRDefault="00134B1C" w:rsidP="00134B1C">
      <w:pPr>
        <w:pStyle w:val="1Output"/>
        <w:rPr>
          <w:color w:val="4C483D" w:themeColor="text2"/>
        </w:rPr>
      </w:pPr>
      <w:r w:rsidRPr="001D5FF1">
        <w:t>}</w:t>
      </w:r>
    </w:p>
    <w:p w14:paraId="3C9556C1" w14:textId="77777777" w:rsidR="00134B1C" w:rsidRDefault="00134B1C" w:rsidP="00134B1C">
      <w:pPr>
        <w:pStyle w:val="1Output"/>
        <w:rPr>
          <w:color w:val="4C483D" w:themeColor="text2"/>
        </w:rPr>
      </w:pPr>
      <w:r>
        <w:t>28054 : Produced, notify wating COnsumer Thread</w:t>
      </w:r>
    </w:p>
    <w:p w14:paraId="482DFE42" w14:textId="77777777" w:rsidR="00134B1C" w:rsidRDefault="00134B1C" w:rsidP="00134B1C">
      <w:pPr>
        <w:pStyle w:val="1Output"/>
        <w:rPr>
          <w:color w:val="4C483D" w:themeColor="text2"/>
        </w:rPr>
      </w:pPr>
      <w:r>
        <w:t>28055 : Produced, notify wating COnsumer Thread</w:t>
      </w:r>
    </w:p>
    <w:p w14:paraId="27800325" w14:textId="77777777" w:rsidR="00134B1C" w:rsidRDefault="00134B1C" w:rsidP="00134B1C">
      <w:pPr>
        <w:pStyle w:val="1Output"/>
        <w:rPr>
          <w:color w:val="4C483D" w:themeColor="text2"/>
        </w:rPr>
      </w:pPr>
      <w:r>
        <w:t>28056 : Produced, notify wating COnsumer Thread</w:t>
      </w:r>
    </w:p>
    <w:p w14:paraId="75055BC2" w14:textId="77777777" w:rsidR="00134B1C" w:rsidRDefault="00134B1C" w:rsidP="00134B1C">
      <w:pPr>
        <w:pStyle w:val="1Output"/>
        <w:rPr>
          <w:color w:val="4C483D" w:themeColor="text2"/>
        </w:rPr>
      </w:pPr>
      <w:r>
        <w:t>28057 : Produced, notify wating COnsumer Thread</w:t>
      </w:r>
    </w:p>
    <w:p w14:paraId="699E1FF4" w14:textId="77777777" w:rsidR="00134B1C" w:rsidRDefault="00134B1C" w:rsidP="00134B1C">
      <w:pPr>
        <w:pStyle w:val="1Output"/>
        <w:rPr>
          <w:color w:val="4C483D" w:themeColor="text2"/>
        </w:rPr>
      </w:pPr>
      <w:r>
        <w:t>28058 : Produced, notify wating COnsumer Thread</w:t>
      </w:r>
    </w:p>
    <w:p w14:paraId="723CC4DB" w14:textId="77777777" w:rsidR="00134B1C" w:rsidRDefault="00134B1C" w:rsidP="00134B1C">
      <w:pPr>
        <w:pStyle w:val="1Output"/>
        <w:rPr>
          <w:color w:val="4C483D" w:themeColor="text2"/>
        </w:rPr>
      </w:pPr>
      <w:r>
        <w:t>28059 : Produced, notify wating COnsumer Thread</w:t>
      </w:r>
    </w:p>
    <w:p w14:paraId="2058F102" w14:textId="77777777" w:rsidR="00134B1C" w:rsidRDefault="00134B1C" w:rsidP="00134B1C">
      <w:pPr>
        <w:pStyle w:val="1Output"/>
        <w:rPr>
          <w:color w:val="4C483D" w:themeColor="text2"/>
        </w:rPr>
      </w:pPr>
      <w:r>
        <w:t>28060 : Produced, notify wating COnsumer Thread</w:t>
      </w:r>
    </w:p>
    <w:p w14:paraId="0F229F7D" w14:textId="77777777" w:rsidR="00134B1C" w:rsidRDefault="00134B1C" w:rsidP="00134B1C">
      <w:pPr>
        <w:pStyle w:val="1Output"/>
        <w:rPr>
          <w:color w:val="4C483D" w:themeColor="text2"/>
        </w:rPr>
      </w:pPr>
      <w:r>
        <w:t>Maximum Size Reached, wait until consume</w:t>
      </w:r>
    </w:p>
    <w:p w14:paraId="3E4D3602" w14:textId="77777777" w:rsidR="00134B1C" w:rsidRDefault="00134B1C" w:rsidP="00134B1C">
      <w:pPr>
        <w:pStyle w:val="1Output"/>
        <w:rPr>
          <w:color w:val="4C483D" w:themeColor="text2"/>
        </w:rPr>
      </w:pPr>
      <w:r>
        <w:t>28050 : Removed, notify Producer waiting for Removing for maxsize</w:t>
      </w:r>
    </w:p>
    <w:p w14:paraId="331DBC06" w14:textId="77777777" w:rsidR="00134B1C" w:rsidRDefault="00134B1C" w:rsidP="00134B1C">
      <w:pPr>
        <w:pStyle w:val="1Output"/>
        <w:rPr>
          <w:color w:val="4C483D" w:themeColor="text2"/>
        </w:rPr>
      </w:pPr>
      <w:r>
        <w:t>28051 : Removed, notify Producer waiting for Removing for maxsize</w:t>
      </w:r>
    </w:p>
    <w:p w14:paraId="16C30F18" w14:textId="77777777" w:rsidR="00134B1C" w:rsidRDefault="00134B1C" w:rsidP="00134B1C">
      <w:pPr>
        <w:pStyle w:val="1Output"/>
        <w:rPr>
          <w:color w:val="4C483D" w:themeColor="text2"/>
        </w:rPr>
      </w:pPr>
      <w:r>
        <w:lastRenderedPageBreak/>
        <w:t>28052 : Removed, notify Producer waiting for Removing for maxsize</w:t>
      </w:r>
    </w:p>
    <w:p w14:paraId="5426C82F" w14:textId="77777777" w:rsidR="00134B1C" w:rsidRDefault="00134B1C" w:rsidP="00134B1C">
      <w:pPr>
        <w:pStyle w:val="1Output"/>
        <w:rPr>
          <w:color w:val="4C483D" w:themeColor="text2"/>
        </w:rPr>
      </w:pPr>
      <w:r>
        <w:t>28053 : Removed, notify Producer waiting for Removing for maxsize</w:t>
      </w:r>
    </w:p>
    <w:p w14:paraId="6EDAA350" w14:textId="77777777" w:rsidR="00134B1C" w:rsidRDefault="00134B1C" w:rsidP="00134B1C">
      <w:pPr>
        <w:pStyle w:val="1Output"/>
        <w:rPr>
          <w:color w:val="4C483D" w:themeColor="text2"/>
        </w:rPr>
      </w:pPr>
      <w:r>
        <w:t>28054 : Removed, notify Producer waiting for Removing for maxsize</w:t>
      </w:r>
    </w:p>
    <w:p w14:paraId="54B83803" w14:textId="77777777" w:rsidR="00134B1C" w:rsidRDefault="00134B1C" w:rsidP="00134B1C">
      <w:pPr>
        <w:pStyle w:val="1Output"/>
        <w:rPr>
          <w:color w:val="4C483D" w:themeColor="text2"/>
        </w:rPr>
      </w:pPr>
      <w:r>
        <w:t>28055 : Removed, notify Producer waiting for Removing for maxsize</w:t>
      </w:r>
    </w:p>
    <w:p w14:paraId="3A499FFC" w14:textId="77777777" w:rsidR="00134B1C" w:rsidRDefault="00134B1C" w:rsidP="00134B1C">
      <w:pPr>
        <w:pStyle w:val="1Output"/>
        <w:rPr>
          <w:color w:val="4C483D" w:themeColor="text2"/>
        </w:rPr>
      </w:pPr>
      <w:r>
        <w:t>28056 : Removed, notify Producer waiting for Removing for maxsize</w:t>
      </w:r>
    </w:p>
    <w:p w14:paraId="358B58AB" w14:textId="77777777" w:rsidR="00134B1C" w:rsidRDefault="00134B1C" w:rsidP="00134B1C">
      <w:pPr>
        <w:pStyle w:val="1Output"/>
        <w:rPr>
          <w:color w:val="4C483D" w:themeColor="text2"/>
        </w:rPr>
      </w:pPr>
      <w:r>
        <w:t>28057 : Removed, notify Producer waiting for Removing for maxsize</w:t>
      </w:r>
    </w:p>
    <w:p w14:paraId="3DD574F5" w14:textId="77777777" w:rsidR="00134B1C" w:rsidRDefault="00134B1C" w:rsidP="00134B1C">
      <w:pPr>
        <w:pStyle w:val="1Output"/>
        <w:rPr>
          <w:color w:val="4C483D" w:themeColor="text2"/>
        </w:rPr>
      </w:pPr>
      <w:r>
        <w:t>28058 : Removed, notify Producer waiting for Removing for maxsize</w:t>
      </w:r>
    </w:p>
    <w:p w14:paraId="40F4B6DE" w14:textId="77777777" w:rsidR="00134B1C" w:rsidRDefault="00134B1C" w:rsidP="00134B1C">
      <w:pPr>
        <w:pStyle w:val="1Output"/>
        <w:rPr>
          <w:color w:val="4C483D" w:themeColor="text2"/>
        </w:rPr>
      </w:pPr>
      <w:r>
        <w:t>28059 : Removed, notify Producer waiting for Removing for maxsize</w:t>
      </w:r>
    </w:p>
    <w:p w14:paraId="071830A7" w14:textId="77777777" w:rsidR="00134B1C" w:rsidRDefault="00134B1C" w:rsidP="00134B1C">
      <w:pPr>
        <w:pStyle w:val="1Output"/>
      </w:pPr>
      <w:r>
        <w:t>Consumer : Buffer Empty, wait untill produce</w:t>
      </w:r>
    </w:p>
    <w:p w14:paraId="460F2D84" w14:textId="77777777" w:rsidR="007E4D7A" w:rsidRPr="00AD4D00" w:rsidRDefault="007E4D7A" w:rsidP="007E4D7A"/>
    <w:p w14:paraId="4F51F94B" w14:textId="77777777" w:rsidR="007E4D7A" w:rsidRPr="002B704D" w:rsidRDefault="007E4D7A" w:rsidP="008151C9">
      <w:pPr>
        <w:pStyle w:val="Heading30"/>
      </w:pPr>
      <w:bookmarkStart w:id="131" w:name="_Toc2631533"/>
      <w:r w:rsidRPr="002B704D">
        <w:t>What is BlockingQueue? implement Producer-Consumer using Blocking Queue?</w:t>
      </w:r>
      <w:bookmarkEnd w:id="131"/>
    </w:p>
    <w:p w14:paraId="16D59202" w14:textId="77777777" w:rsidR="007E4D7A" w:rsidRDefault="007E4D7A" w:rsidP="007E4D7A">
      <w:pPr>
        <w:spacing w:after="0"/>
      </w:pPr>
      <w:r w:rsidRPr="00300846">
        <w:t>A </w:t>
      </w:r>
      <w:r w:rsidRPr="00300846">
        <w:rPr>
          <w:b/>
        </w:rPr>
        <w:t>BlockingQueue</w:t>
      </w:r>
      <w:r w:rsidRPr="00300846">
        <w:t xml:space="preserve"> is typically used </w:t>
      </w:r>
      <w:r>
        <w:t xml:space="preserve">when </w:t>
      </w:r>
      <w:r w:rsidRPr="00300846">
        <w:t>on</w:t>
      </w:r>
      <w:r>
        <w:t>e</w:t>
      </w:r>
      <w:r w:rsidRPr="00300846">
        <w:t xml:space="preserve"> thread</w:t>
      </w:r>
      <w:r>
        <w:t xml:space="preserve"> will produce objects, another thread consumes those Objects. </w:t>
      </w:r>
    </w:p>
    <w:p w14:paraId="1A4F0F73" w14:textId="77777777" w:rsidR="007E4D7A" w:rsidRDefault="007E4D7A" w:rsidP="007E4D7A">
      <w:pPr>
        <w:spacing w:after="0"/>
        <w:ind w:left="720"/>
        <w:jc w:val="center"/>
      </w:pPr>
      <w:r>
        <w:rPr>
          <w:noProof/>
          <w:lang w:eastAsia="en-US"/>
        </w:rPr>
        <w:drawing>
          <wp:inline distT="0" distB="0" distL="0" distR="0" wp14:anchorId="55884D4F" wp14:editId="690AA557">
            <wp:extent cx="3027345" cy="1155776"/>
            <wp:effectExtent l="0" t="0" r="1905" b="6350"/>
            <wp:docPr id="201" name="Picture 201" descr="A BlockingQueue with one thread putting into it, and another thread taking from 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BlockingQueue with one thread putting into it, and another thread taking from it."/>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3064455" cy="1169944"/>
                    </a:xfrm>
                    <a:prstGeom prst="rect">
                      <a:avLst/>
                    </a:prstGeom>
                    <a:noFill/>
                    <a:ln>
                      <a:noFill/>
                    </a:ln>
                  </pic:spPr>
                </pic:pic>
              </a:graphicData>
            </a:graphic>
          </wp:inline>
        </w:drawing>
      </w:r>
    </w:p>
    <w:tbl>
      <w:tblPr>
        <w:tblW w:w="0" w:type="auto"/>
        <w:tblCellSpacing w:w="0" w:type="dxa"/>
        <w:tblBorders>
          <w:top w:val="single" w:sz="6" w:space="0" w:color="CCCCCC"/>
          <w:left w:val="single" w:sz="6" w:space="0" w:color="CCCCCC"/>
          <w:bottom w:val="single" w:sz="6" w:space="0" w:color="CCCCCC"/>
          <w:right w:val="single" w:sz="6" w:space="0" w:color="CCCCCC"/>
        </w:tblBorders>
        <w:shd w:val="clear" w:color="auto" w:fill="F0F0F0"/>
        <w:tblCellMar>
          <w:top w:w="75" w:type="dxa"/>
          <w:left w:w="75" w:type="dxa"/>
          <w:bottom w:w="75" w:type="dxa"/>
          <w:right w:w="75" w:type="dxa"/>
        </w:tblCellMar>
        <w:tblLook w:val="04A0" w:firstRow="1" w:lastRow="0" w:firstColumn="1" w:lastColumn="0" w:noHBand="0" w:noVBand="1"/>
      </w:tblPr>
      <w:tblGrid>
        <w:gridCol w:w="1064"/>
        <w:gridCol w:w="1936"/>
        <w:gridCol w:w="1514"/>
        <w:gridCol w:w="991"/>
        <w:gridCol w:w="3511"/>
      </w:tblGrid>
      <w:tr w:rsidR="007E4D7A" w:rsidRPr="00300846" w14:paraId="5A85D222" w14:textId="77777777" w:rsidTr="001E3837">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0F0F0"/>
            <w:tcMar>
              <w:top w:w="30" w:type="dxa"/>
              <w:left w:w="120" w:type="dxa"/>
              <w:bottom w:w="30" w:type="dxa"/>
              <w:right w:w="120" w:type="dxa"/>
            </w:tcMar>
            <w:vAlign w:val="center"/>
            <w:hideMark/>
          </w:tcPr>
          <w:p w14:paraId="66107582" w14:textId="77777777" w:rsidR="007E4D7A" w:rsidRPr="00300846" w:rsidRDefault="007E4D7A" w:rsidP="001E3837">
            <w:pPr>
              <w:spacing w:after="0" w:line="240" w:lineRule="auto"/>
              <w:rPr>
                <w:lang w:eastAsia="en-US"/>
              </w:rPr>
            </w:pPr>
            <w:r w:rsidRPr="00300846">
              <w:rPr>
                <w:lang w:eastAsia="en-US"/>
              </w:rPr>
              <w:t> </w:t>
            </w:r>
          </w:p>
        </w:tc>
        <w:tc>
          <w:tcPr>
            <w:tcW w:w="0" w:type="auto"/>
            <w:tcBorders>
              <w:top w:val="outset" w:sz="6" w:space="0" w:color="auto"/>
              <w:left w:val="outset" w:sz="6" w:space="0" w:color="auto"/>
              <w:bottom w:val="outset" w:sz="6" w:space="0" w:color="auto"/>
              <w:right w:val="outset" w:sz="6" w:space="0" w:color="auto"/>
            </w:tcBorders>
            <w:shd w:val="clear" w:color="auto" w:fill="F0F0F0"/>
            <w:tcMar>
              <w:top w:w="30" w:type="dxa"/>
              <w:left w:w="120" w:type="dxa"/>
              <w:bottom w:w="30" w:type="dxa"/>
              <w:right w:w="120" w:type="dxa"/>
            </w:tcMar>
            <w:vAlign w:val="center"/>
            <w:hideMark/>
          </w:tcPr>
          <w:p w14:paraId="2078E80D" w14:textId="77777777" w:rsidR="007E4D7A" w:rsidRPr="00300846" w:rsidRDefault="007E4D7A" w:rsidP="001E3837">
            <w:pPr>
              <w:spacing w:after="0" w:line="240" w:lineRule="auto"/>
              <w:rPr>
                <w:lang w:eastAsia="en-US"/>
              </w:rPr>
            </w:pPr>
            <w:r w:rsidRPr="00300846">
              <w:rPr>
                <w:b/>
                <w:bCs/>
                <w:lang w:eastAsia="en-US"/>
              </w:rPr>
              <w:t>Throws Exception</w:t>
            </w:r>
          </w:p>
        </w:tc>
        <w:tc>
          <w:tcPr>
            <w:tcW w:w="0" w:type="auto"/>
            <w:tcBorders>
              <w:top w:val="outset" w:sz="6" w:space="0" w:color="auto"/>
              <w:left w:val="outset" w:sz="6" w:space="0" w:color="auto"/>
              <w:bottom w:val="outset" w:sz="6" w:space="0" w:color="auto"/>
              <w:right w:val="outset" w:sz="6" w:space="0" w:color="auto"/>
            </w:tcBorders>
            <w:shd w:val="clear" w:color="auto" w:fill="F0F0F0"/>
            <w:tcMar>
              <w:top w:w="30" w:type="dxa"/>
              <w:left w:w="120" w:type="dxa"/>
              <w:bottom w:w="30" w:type="dxa"/>
              <w:right w:w="120" w:type="dxa"/>
            </w:tcMar>
            <w:vAlign w:val="center"/>
            <w:hideMark/>
          </w:tcPr>
          <w:p w14:paraId="596AFCCF" w14:textId="77777777" w:rsidR="007E4D7A" w:rsidRPr="00300846" w:rsidRDefault="007E4D7A" w:rsidP="001E3837">
            <w:pPr>
              <w:spacing w:after="0" w:line="240" w:lineRule="auto"/>
              <w:rPr>
                <w:lang w:eastAsia="en-US"/>
              </w:rPr>
            </w:pPr>
            <w:r w:rsidRPr="00300846">
              <w:rPr>
                <w:b/>
                <w:bCs/>
                <w:lang w:eastAsia="en-US"/>
              </w:rPr>
              <w:t>Special Value</w:t>
            </w:r>
          </w:p>
        </w:tc>
        <w:tc>
          <w:tcPr>
            <w:tcW w:w="0" w:type="auto"/>
            <w:tcBorders>
              <w:top w:val="outset" w:sz="6" w:space="0" w:color="auto"/>
              <w:left w:val="outset" w:sz="6" w:space="0" w:color="auto"/>
              <w:bottom w:val="outset" w:sz="6" w:space="0" w:color="auto"/>
              <w:right w:val="outset" w:sz="6" w:space="0" w:color="auto"/>
            </w:tcBorders>
            <w:shd w:val="clear" w:color="auto" w:fill="F0F0F0"/>
            <w:tcMar>
              <w:top w:w="30" w:type="dxa"/>
              <w:left w:w="120" w:type="dxa"/>
              <w:bottom w:w="30" w:type="dxa"/>
              <w:right w:w="120" w:type="dxa"/>
            </w:tcMar>
            <w:vAlign w:val="center"/>
            <w:hideMark/>
          </w:tcPr>
          <w:p w14:paraId="787172FA" w14:textId="77777777" w:rsidR="007E4D7A" w:rsidRPr="00300846" w:rsidRDefault="007E4D7A" w:rsidP="001E3837">
            <w:pPr>
              <w:spacing w:after="0" w:line="240" w:lineRule="auto"/>
              <w:rPr>
                <w:lang w:eastAsia="en-US"/>
              </w:rPr>
            </w:pPr>
            <w:r w:rsidRPr="00300846">
              <w:rPr>
                <w:b/>
                <w:bCs/>
                <w:lang w:eastAsia="en-US"/>
              </w:rPr>
              <w:t>Blocks</w:t>
            </w:r>
          </w:p>
        </w:tc>
        <w:tc>
          <w:tcPr>
            <w:tcW w:w="0" w:type="auto"/>
            <w:tcBorders>
              <w:top w:val="outset" w:sz="6" w:space="0" w:color="auto"/>
              <w:left w:val="outset" w:sz="6" w:space="0" w:color="auto"/>
              <w:bottom w:val="outset" w:sz="6" w:space="0" w:color="auto"/>
              <w:right w:val="outset" w:sz="6" w:space="0" w:color="auto"/>
            </w:tcBorders>
            <w:shd w:val="clear" w:color="auto" w:fill="F0F0F0"/>
            <w:tcMar>
              <w:top w:w="30" w:type="dxa"/>
              <w:left w:w="120" w:type="dxa"/>
              <w:bottom w:w="30" w:type="dxa"/>
              <w:right w:w="120" w:type="dxa"/>
            </w:tcMar>
            <w:vAlign w:val="center"/>
            <w:hideMark/>
          </w:tcPr>
          <w:p w14:paraId="3354E299" w14:textId="77777777" w:rsidR="007E4D7A" w:rsidRPr="00300846" w:rsidRDefault="007E4D7A" w:rsidP="001E3837">
            <w:pPr>
              <w:spacing w:after="0" w:line="240" w:lineRule="auto"/>
              <w:rPr>
                <w:lang w:eastAsia="en-US"/>
              </w:rPr>
            </w:pPr>
            <w:r w:rsidRPr="00300846">
              <w:rPr>
                <w:b/>
                <w:bCs/>
                <w:lang w:eastAsia="en-US"/>
              </w:rPr>
              <w:t>Times Out</w:t>
            </w:r>
          </w:p>
        </w:tc>
      </w:tr>
      <w:tr w:rsidR="007E4D7A" w:rsidRPr="00300846" w14:paraId="62A38C27" w14:textId="77777777" w:rsidTr="001E3837">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0F0F0"/>
            <w:tcMar>
              <w:top w:w="30" w:type="dxa"/>
              <w:left w:w="120" w:type="dxa"/>
              <w:bottom w:w="30" w:type="dxa"/>
              <w:right w:w="120" w:type="dxa"/>
            </w:tcMar>
            <w:vAlign w:val="center"/>
            <w:hideMark/>
          </w:tcPr>
          <w:p w14:paraId="5ADB584A" w14:textId="77777777" w:rsidR="007E4D7A" w:rsidRPr="00300846" w:rsidRDefault="007E4D7A" w:rsidP="001E3837">
            <w:pPr>
              <w:spacing w:after="0" w:line="240" w:lineRule="auto"/>
              <w:rPr>
                <w:lang w:eastAsia="en-US"/>
              </w:rPr>
            </w:pPr>
            <w:r w:rsidRPr="00300846">
              <w:rPr>
                <w:b/>
                <w:bCs/>
                <w:lang w:eastAsia="en-US"/>
              </w:rPr>
              <w:t>Insert</w:t>
            </w:r>
          </w:p>
        </w:tc>
        <w:tc>
          <w:tcPr>
            <w:tcW w:w="0" w:type="auto"/>
            <w:tcBorders>
              <w:top w:val="outset" w:sz="6" w:space="0" w:color="auto"/>
              <w:left w:val="outset" w:sz="6" w:space="0" w:color="auto"/>
              <w:bottom w:val="outset" w:sz="6" w:space="0" w:color="auto"/>
              <w:right w:val="outset" w:sz="6" w:space="0" w:color="auto"/>
            </w:tcBorders>
            <w:shd w:val="clear" w:color="auto" w:fill="F0F0F0"/>
            <w:tcMar>
              <w:top w:w="30" w:type="dxa"/>
              <w:left w:w="120" w:type="dxa"/>
              <w:bottom w:w="30" w:type="dxa"/>
              <w:right w:w="120" w:type="dxa"/>
            </w:tcMar>
            <w:vAlign w:val="center"/>
            <w:hideMark/>
          </w:tcPr>
          <w:p w14:paraId="2BD6E4FA" w14:textId="77777777" w:rsidR="007E4D7A" w:rsidRPr="00300846" w:rsidRDefault="007E4D7A" w:rsidP="001E3837">
            <w:pPr>
              <w:spacing w:after="0" w:line="240" w:lineRule="auto"/>
              <w:rPr>
                <w:lang w:eastAsia="en-US"/>
              </w:rPr>
            </w:pPr>
            <w:r w:rsidRPr="00300846">
              <w:rPr>
                <w:rFonts w:ascii="Courier New" w:hAnsi="Courier New" w:cs="Courier New"/>
                <w:lang w:eastAsia="en-US"/>
              </w:rPr>
              <w:t>add(o)</w:t>
            </w:r>
          </w:p>
        </w:tc>
        <w:tc>
          <w:tcPr>
            <w:tcW w:w="0" w:type="auto"/>
            <w:tcBorders>
              <w:top w:val="outset" w:sz="6" w:space="0" w:color="auto"/>
              <w:left w:val="outset" w:sz="6" w:space="0" w:color="auto"/>
              <w:bottom w:val="outset" w:sz="6" w:space="0" w:color="auto"/>
              <w:right w:val="outset" w:sz="6" w:space="0" w:color="auto"/>
            </w:tcBorders>
            <w:shd w:val="clear" w:color="auto" w:fill="F0F0F0"/>
            <w:tcMar>
              <w:top w:w="30" w:type="dxa"/>
              <w:left w:w="120" w:type="dxa"/>
              <w:bottom w:w="30" w:type="dxa"/>
              <w:right w:w="120" w:type="dxa"/>
            </w:tcMar>
            <w:vAlign w:val="center"/>
            <w:hideMark/>
          </w:tcPr>
          <w:p w14:paraId="6E1B1958" w14:textId="77777777" w:rsidR="007E4D7A" w:rsidRPr="00300846" w:rsidRDefault="007E4D7A" w:rsidP="001E3837">
            <w:pPr>
              <w:spacing w:after="0" w:line="240" w:lineRule="auto"/>
              <w:rPr>
                <w:lang w:eastAsia="en-US"/>
              </w:rPr>
            </w:pPr>
            <w:r w:rsidRPr="00300846">
              <w:rPr>
                <w:rFonts w:ascii="Courier New" w:hAnsi="Courier New" w:cs="Courier New"/>
                <w:lang w:eastAsia="en-US"/>
              </w:rPr>
              <w:t>offer(o)</w:t>
            </w:r>
          </w:p>
        </w:tc>
        <w:tc>
          <w:tcPr>
            <w:tcW w:w="0" w:type="auto"/>
            <w:tcBorders>
              <w:top w:val="outset" w:sz="6" w:space="0" w:color="auto"/>
              <w:left w:val="outset" w:sz="6" w:space="0" w:color="auto"/>
              <w:bottom w:val="outset" w:sz="6" w:space="0" w:color="auto"/>
              <w:right w:val="outset" w:sz="6" w:space="0" w:color="auto"/>
            </w:tcBorders>
            <w:shd w:val="clear" w:color="auto" w:fill="F0F0F0"/>
            <w:tcMar>
              <w:top w:w="30" w:type="dxa"/>
              <w:left w:w="120" w:type="dxa"/>
              <w:bottom w:w="30" w:type="dxa"/>
              <w:right w:w="120" w:type="dxa"/>
            </w:tcMar>
            <w:vAlign w:val="center"/>
            <w:hideMark/>
          </w:tcPr>
          <w:p w14:paraId="20A82C99" w14:textId="77777777" w:rsidR="007E4D7A" w:rsidRPr="00300846" w:rsidRDefault="007E4D7A" w:rsidP="001E3837">
            <w:pPr>
              <w:spacing w:after="0" w:line="240" w:lineRule="auto"/>
              <w:rPr>
                <w:lang w:eastAsia="en-US"/>
              </w:rPr>
            </w:pPr>
            <w:r w:rsidRPr="00300846">
              <w:rPr>
                <w:rFonts w:ascii="Courier New" w:hAnsi="Courier New" w:cs="Courier New"/>
                <w:lang w:eastAsia="en-US"/>
              </w:rPr>
              <w:t>put(o)</w:t>
            </w:r>
          </w:p>
        </w:tc>
        <w:tc>
          <w:tcPr>
            <w:tcW w:w="0" w:type="auto"/>
            <w:tcBorders>
              <w:top w:val="outset" w:sz="6" w:space="0" w:color="auto"/>
              <w:left w:val="outset" w:sz="6" w:space="0" w:color="auto"/>
              <w:bottom w:val="outset" w:sz="6" w:space="0" w:color="auto"/>
              <w:right w:val="outset" w:sz="6" w:space="0" w:color="auto"/>
            </w:tcBorders>
            <w:shd w:val="clear" w:color="auto" w:fill="F0F0F0"/>
            <w:tcMar>
              <w:top w:w="30" w:type="dxa"/>
              <w:left w:w="120" w:type="dxa"/>
              <w:bottom w:w="30" w:type="dxa"/>
              <w:right w:w="120" w:type="dxa"/>
            </w:tcMar>
            <w:vAlign w:val="center"/>
            <w:hideMark/>
          </w:tcPr>
          <w:p w14:paraId="6EC3A526" w14:textId="77777777" w:rsidR="007E4D7A" w:rsidRPr="00300846" w:rsidRDefault="007E4D7A" w:rsidP="001E3837">
            <w:pPr>
              <w:spacing w:after="0" w:line="240" w:lineRule="auto"/>
              <w:rPr>
                <w:lang w:eastAsia="en-US"/>
              </w:rPr>
            </w:pPr>
            <w:r w:rsidRPr="00300846">
              <w:rPr>
                <w:rFonts w:ascii="Courier New" w:hAnsi="Courier New" w:cs="Courier New"/>
                <w:lang w:eastAsia="en-US"/>
              </w:rPr>
              <w:t>offer(o, timeout, timeunit)</w:t>
            </w:r>
          </w:p>
        </w:tc>
      </w:tr>
      <w:tr w:rsidR="007E4D7A" w:rsidRPr="00300846" w14:paraId="775D2A24" w14:textId="77777777" w:rsidTr="001E3837">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0F0F0"/>
            <w:tcMar>
              <w:top w:w="30" w:type="dxa"/>
              <w:left w:w="120" w:type="dxa"/>
              <w:bottom w:w="30" w:type="dxa"/>
              <w:right w:w="120" w:type="dxa"/>
            </w:tcMar>
            <w:vAlign w:val="center"/>
            <w:hideMark/>
          </w:tcPr>
          <w:p w14:paraId="37449CFE" w14:textId="77777777" w:rsidR="007E4D7A" w:rsidRPr="00300846" w:rsidRDefault="007E4D7A" w:rsidP="001E3837">
            <w:pPr>
              <w:spacing w:after="0" w:line="240" w:lineRule="auto"/>
              <w:rPr>
                <w:lang w:eastAsia="en-US"/>
              </w:rPr>
            </w:pPr>
            <w:r w:rsidRPr="00300846">
              <w:rPr>
                <w:b/>
                <w:bCs/>
                <w:lang w:eastAsia="en-US"/>
              </w:rPr>
              <w:t>Remove</w:t>
            </w:r>
          </w:p>
        </w:tc>
        <w:tc>
          <w:tcPr>
            <w:tcW w:w="0" w:type="auto"/>
            <w:tcBorders>
              <w:top w:val="outset" w:sz="6" w:space="0" w:color="auto"/>
              <w:left w:val="outset" w:sz="6" w:space="0" w:color="auto"/>
              <w:bottom w:val="outset" w:sz="6" w:space="0" w:color="auto"/>
              <w:right w:val="outset" w:sz="6" w:space="0" w:color="auto"/>
            </w:tcBorders>
            <w:shd w:val="clear" w:color="auto" w:fill="F0F0F0"/>
            <w:tcMar>
              <w:top w:w="30" w:type="dxa"/>
              <w:left w:w="120" w:type="dxa"/>
              <w:bottom w:w="30" w:type="dxa"/>
              <w:right w:w="120" w:type="dxa"/>
            </w:tcMar>
            <w:vAlign w:val="center"/>
            <w:hideMark/>
          </w:tcPr>
          <w:p w14:paraId="5E479A88" w14:textId="77777777" w:rsidR="007E4D7A" w:rsidRPr="00300846" w:rsidRDefault="007E4D7A" w:rsidP="001E3837">
            <w:pPr>
              <w:spacing w:after="0" w:line="240" w:lineRule="auto"/>
              <w:rPr>
                <w:lang w:eastAsia="en-US"/>
              </w:rPr>
            </w:pPr>
            <w:r w:rsidRPr="00300846">
              <w:rPr>
                <w:rFonts w:ascii="Courier New" w:hAnsi="Courier New" w:cs="Courier New"/>
                <w:lang w:eastAsia="en-US"/>
              </w:rPr>
              <w:t>remove(o)</w:t>
            </w:r>
          </w:p>
        </w:tc>
        <w:tc>
          <w:tcPr>
            <w:tcW w:w="0" w:type="auto"/>
            <w:tcBorders>
              <w:top w:val="outset" w:sz="6" w:space="0" w:color="auto"/>
              <w:left w:val="outset" w:sz="6" w:space="0" w:color="auto"/>
              <w:bottom w:val="outset" w:sz="6" w:space="0" w:color="auto"/>
              <w:right w:val="outset" w:sz="6" w:space="0" w:color="auto"/>
            </w:tcBorders>
            <w:shd w:val="clear" w:color="auto" w:fill="F0F0F0"/>
            <w:tcMar>
              <w:top w:w="30" w:type="dxa"/>
              <w:left w:w="120" w:type="dxa"/>
              <w:bottom w:w="30" w:type="dxa"/>
              <w:right w:w="120" w:type="dxa"/>
            </w:tcMar>
            <w:vAlign w:val="center"/>
            <w:hideMark/>
          </w:tcPr>
          <w:p w14:paraId="7C004093" w14:textId="77777777" w:rsidR="007E4D7A" w:rsidRPr="00300846" w:rsidRDefault="007E4D7A" w:rsidP="001E3837">
            <w:pPr>
              <w:spacing w:after="0" w:line="240" w:lineRule="auto"/>
              <w:rPr>
                <w:lang w:eastAsia="en-US"/>
              </w:rPr>
            </w:pPr>
            <w:r w:rsidRPr="00300846">
              <w:rPr>
                <w:rFonts w:ascii="Courier New" w:hAnsi="Courier New" w:cs="Courier New"/>
                <w:lang w:eastAsia="en-US"/>
              </w:rPr>
              <w:t>poll()</w:t>
            </w:r>
          </w:p>
        </w:tc>
        <w:tc>
          <w:tcPr>
            <w:tcW w:w="0" w:type="auto"/>
            <w:tcBorders>
              <w:top w:val="outset" w:sz="6" w:space="0" w:color="auto"/>
              <w:left w:val="outset" w:sz="6" w:space="0" w:color="auto"/>
              <w:bottom w:val="outset" w:sz="6" w:space="0" w:color="auto"/>
              <w:right w:val="outset" w:sz="6" w:space="0" w:color="auto"/>
            </w:tcBorders>
            <w:shd w:val="clear" w:color="auto" w:fill="F0F0F0"/>
            <w:tcMar>
              <w:top w:w="30" w:type="dxa"/>
              <w:left w:w="120" w:type="dxa"/>
              <w:bottom w:w="30" w:type="dxa"/>
              <w:right w:w="120" w:type="dxa"/>
            </w:tcMar>
            <w:vAlign w:val="center"/>
            <w:hideMark/>
          </w:tcPr>
          <w:p w14:paraId="30BA3A32" w14:textId="77777777" w:rsidR="007E4D7A" w:rsidRPr="00300846" w:rsidRDefault="007E4D7A" w:rsidP="001E3837">
            <w:pPr>
              <w:spacing w:after="0" w:line="240" w:lineRule="auto"/>
              <w:rPr>
                <w:lang w:eastAsia="en-US"/>
              </w:rPr>
            </w:pPr>
            <w:r w:rsidRPr="00300846">
              <w:rPr>
                <w:rFonts w:ascii="Courier New" w:hAnsi="Courier New" w:cs="Courier New"/>
                <w:lang w:eastAsia="en-US"/>
              </w:rPr>
              <w:t>take()</w:t>
            </w:r>
          </w:p>
        </w:tc>
        <w:tc>
          <w:tcPr>
            <w:tcW w:w="0" w:type="auto"/>
            <w:tcBorders>
              <w:top w:val="outset" w:sz="6" w:space="0" w:color="auto"/>
              <w:left w:val="outset" w:sz="6" w:space="0" w:color="auto"/>
              <w:bottom w:val="outset" w:sz="6" w:space="0" w:color="auto"/>
              <w:right w:val="outset" w:sz="6" w:space="0" w:color="auto"/>
            </w:tcBorders>
            <w:shd w:val="clear" w:color="auto" w:fill="F0F0F0"/>
            <w:tcMar>
              <w:top w:w="30" w:type="dxa"/>
              <w:left w:w="120" w:type="dxa"/>
              <w:bottom w:w="30" w:type="dxa"/>
              <w:right w:w="120" w:type="dxa"/>
            </w:tcMar>
            <w:vAlign w:val="center"/>
            <w:hideMark/>
          </w:tcPr>
          <w:p w14:paraId="73574E21" w14:textId="77777777" w:rsidR="007E4D7A" w:rsidRPr="00300846" w:rsidRDefault="007E4D7A" w:rsidP="001E3837">
            <w:pPr>
              <w:spacing w:after="0" w:line="240" w:lineRule="auto"/>
              <w:rPr>
                <w:lang w:eastAsia="en-US"/>
              </w:rPr>
            </w:pPr>
            <w:r w:rsidRPr="00300846">
              <w:rPr>
                <w:rFonts w:ascii="Courier New" w:hAnsi="Courier New" w:cs="Courier New"/>
                <w:lang w:eastAsia="en-US"/>
              </w:rPr>
              <w:t>poll(timeout, timeunit)</w:t>
            </w:r>
          </w:p>
        </w:tc>
      </w:tr>
      <w:tr w:rsidR="007E4D7A" w:rsidRPr="00300846" w14:paraId="79B18062" w14:textId="77777777" w:rsidTr="001E3837">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0F0F0"/>
            <w:tcMar>
              <w:top w:w="30" w:type="dxa"/>
              <w:left w:w="120" w:type="dxa"/>
              <w:bottom w:w="30" w:type="dxa"/>
              <w:right w:w="120" w:type="dxa"/>
            </w:tcMar>
            <w:vAlign w:val="center"/>
            <w:hideMark/>
          </w:tcPr>
          <w:p w14:paraId="4C26A57B" w14:textId="77777777" w:rsidR="007E4D7A" w:rsidRPr="00300846" w:rsidRDefault="007E4D7A" w:rsidP="001E3837">
            <w:pPr>
              <w:spacing w:after="0" w:line="240" w:lineRule="auto"/>
              <w:rPr>
                <w:lang w:eastAsia="en-US"/>
              </w:rPr>
            </w:pPr>
            <w:r w:rsidRPr="00300846">
              <w:rPr>
                <w:b/>
                <w:bCs/>
                <w:lang w:eastAsia="en-US"/>
              </w:rPr>
              <w:t>Examine</w:t>
            </w:r>
          </w:p>
        </w:tc>
        <w:tc>
          <w:tcPr>
            <w:tcW w:w="0" w:type="auto"/>
            <w:tcBorders>
              <w:top w:val="outset" w:sz="6" w:space="0" w:color="auto"/>
              <w:left w:val="outset" w:sz="6" w:space="0" w:color="auto"/>
              <w:bottom w:val="outset" w:sz="6" w:space="0" w:color="auto"/>
              <w:right w:val="outset" w:sz="6" w:space="0" w:color="auto"/>
            </w:tcBorders>
            <w:shd w:val="clear" w:color="auto" w:fill="F0F0F0"/>
            <w:tcMar>
              <w:top w:w="30" w:type="dxa"/>
              <w:left w:w="120" w:type="dxa"/>
              <w:bottom w:w="30" w:type="dxa"/>
              <w:right w:w="120" w:type="dxa"/>
            </w:tcMar>
            <w:vAlign w:val="center"/>
            <w:hideMark/>
          </w:tcPr>
          <w:p w14:paraId="01A74A03" w14:textId="77777777" w:rsidR="007E4D7A" w:rsidRPr="00300846" w:rsidRDefault="007E4D7A" w:rsidP="001E3837">
            <w:pPr>
              <w:spacing w:after="0" w:line="240" w:lineRule="auto"/>
              <w:rPr>
                <w:lang w:eastAsia="en-US"/>
              </w:rPr>
            </w:pPr>
            <w:r w:rsidRPr="00300846">
              <w:rPr>
                <w:rFonts w:ascii="Courier New" w:hAnsi="Courier New" w:cs="Courier New"/>
                <w:lang w:eastAsia="en-US"/>
              </w:rPr>
              <w:t>element()</w:t>
            </w:r>
          </w:p>
        </w:tc>
        <w:tc>
          <w:tcPr>
            <w:tcW w:w="0" w:type="auto"/>
            <w:tcBorders>
              <w:top w:val="outset" w:sz="6" w:space="0" w:color="auto"/>
              <w:left w:val="outset" w:sz="6" w:space="0" w:color="auto"/>
              <w:bottom w:val="outset" w:sz="6" w:space="0" w:color="auto"/>
              <w:right w:val="outset" w:sz="6" w:space="0" w:color="auto"/>
            </w:tcBorders>
            <w:shd w:val="clear" w:color="auto" w:fill="F0F0F0"/>
            <w:tcMar>
              <w:top w:w="30" w:type="dxa"/>
              <w:left w:w="120" w:type="dxa"/>
              <w:bottom w:w="30" w:type="dxa"/>
              <w:right w:w="120" w:type="dxa"/>
            </w:tcMar>
            <w:vAlign w:val="center"/>
            <w:hideMark/>
          </w:tcPr>
          <w:p w14:paraId="09CEFEE7" w14:textId="77777777" w:rsidR="007E4D7A" w:rsidRPr="00300846" w:rsidRDefault="007E4D7A" w:rsidP="001E3837">
            <w:pPr>
              <w:spacing w:after="0" w:line="240" w:lineRule="auto"/>
              <w:rPr>
                <w:lang w:eastAsia="en-US"/>
              </w:rPr>
            </w:pPr>
            <w:r w:rsidRPr="00300846">
              <w:rPr>
                <w:rFonts w:ascii="Courier New" w:hAnsi="Courier New" w:cs="Courier New"/>
                <w:lang w:eastAsia="en-US"/>
              </w:rPr>
              <w:t>peek()</w:t>
            </w:r>
          </w:p>
        </w:tc>
        <w:tc>
          <w:tcPr>
            <w:tcW w:w="0" w:type="auto"/>
            <w:tcBorders>
              <w:top w:val="outset" w:sz="6" w:space="0" w:color="auto"/>
              <w:left w:val="outset" w:sz="6" w:space="0" w:color="auto"/>
              <w:bottom w:val="outset" w:sz="6" w:space="0" w:color="auto"/>
              <w:right w:val="outset" w:sz="6" w:space="0" w:color="auto"/>
            </w:tcBorders>
            <w:shd w:val="clear" w:color="auto" w:fill="F0F0F0"/>
            <w:tcMar>
              <w:top w:w="30" w:type="dxa"/>
              <w:left w:w="120" w:type="dxa"/>
              <w:bottom w:w="30" w:type="dxa"/>
              <w:right w:w="120" w:type="dxa"/>
            </w:tcMar>
            <w:vAlign w:val="center"/>
            <w:hideMark/>
          </w:tcPr>
          <w:p w14:paraId="6515A508" w14:textId="77777777" w:rsidR="007E4D7A" w:rsidRPr="00300846" w:rsidRDefault="007E4D7A" w:rsidP="001E3837">
            <w:pPr>
              <w:spacing w:after="0" w:line="240" w:lineRule="auto"/>
              <w:rPr>
                <w:lang w:eastAsia="en-US"/>
              </w:rPr>
            </w:pPr>
            <w:r w:rsidRPr="00300846">
              <w:rPr>
                <w:rFonts w:ascii="Courier New" w:hAnsi="Courier New" w:cs="Courier New"/>
                <w:lang w:eastAsia="en-US"/>
              </w:rPr>
              <w:t> </w:t>
            </w:r>
          </w:p>
        </w:tc>
        <w:tc>
          <w:tcPr>
            <w:tcW w:w="0" w:type="auto"/>
            <w:tcBorders>
              <w:top w:val="outset" w:sz="6" w:space="0" w:color="auto"/>
              <w:left w:val="outset" w:sz="6" w:space="0" w:color="auto"/>
              <w:bottom w:val="outset" w:sz="6" w:space="0" w:color="auto"/>
              <w:right w:val="outset" w:sz="6" w:space="0" w:color="auto"/>
            </w:tcBorders>
            <w:shd w:val="clear" w:color="auto" w:fill="F0F0F0"/>
            <w:tcMar>
              <w:top w:w="30" w:type="dxa"/>
              <w:left w:w="120" w:type="dxa"/>
              <w:bottom w:w="30" w:type="dxa"/>
              <w:right w:w="120" w:type="dxa"/>
            </w:tcMar>
            <w:vAlign w:val="center"/>
            <w:hideMark/>
          </w:tcPr>
          <w:p w14:paraId="0A690355" w14:textId="77777777" w:rsidR="007E4D7A" w:rsidRPr="00300846" w:rsidRDefault="007E4D7A" w:rsidP="001E3837">
            <w:pPr>
              <w:spacing w:after="0" w:line="240" w:lineRule="auto"/>
              <w:rPr>
                <w:lang w:eastAsia="en-US"/>
              </w:rPr>
            </w:pPr>
            <w:r w:rsidRPr="00300846">
              <w:rPr>
                <w:rFonts w:ascii="Courier New" w:hAnsi="Courier New" w:cs="Courier New"/>
                <w:lang w:eastAsia="en-US"/>
              </w:rPr>
              <w:t> </w:t>
            </w:r>
          </w:p>
        </w:tc>
      </w:tr>
    </w:tbl>
    <w:p w14:paraId="29972BC2" w14:textId="77777777" w:rsidR="007E4D7A" w:rsidRPr="005D1BB5" w:rsidRDefault="007E4D7A" w:rsidP="00151D89">
      <w:pPr>
        <w:pStyle w:val="ListParagraph"/>
        <w:numPr>
          <w:ilvl w:val="0"/>
          <w:numId w:val="81"/>
        </w:numPr>
      </w:pPr>
      <w:r w:rsidRPr="005D1BB5">
        <w:rPr>
          <w:b/>
        </w:rPr>
        <w:t>BlockingQueue</w:t>
      </w:r>
      <w:r w:rsidRPr="007B7C12">
        <w:t xml:space="preserve"> in </w:t>
      </w:r>
      <w:r w:rsidRPr="005D1BB5">
        <w:rPr>
          <w:b/>
        </w:rPr>
        <w:t>Java doesn't allow null elements</w:t>
      </w:r>
      <w:r>
        <w:t xml:space="preserve">, </w:t>
      </w:r>
      <w:r w:rsidRPr="005D1BB5">
        <w:t>various implementations like ArrayBlockingQueue, LinkedBlockingQueue throws NullPointerException when you try to add null on queue</w:t>
      </w:r>
    </w:p>
    <w:p w14:paraId="27768A91" w14:textId="77777777" w:rsidR="007E4D7A" w:rsidRPr="005D1BB5" w:rsidRDefault="007E4D7A" w:rsidP="00151D89">
      <w:pPr>
        <w:pStyle w:val="ListParagraph"/>
        <w:numPr>
          <w:ilvl w:val="0"/>
          <w:numId w:val="81"/>
        </w:numPr>
        <w:rPr>
          <w:b/>
        </w:rPr>
      </w:pPr>
      <w:r w:rsidRPr="005D1BB5">
        <w:rPr>
          <w:b/>
        </w:rPr>
        <w:t>two types of BlockingQueue:</w:t>
      </w:r>
    </w:p>
    <w:p w14:paraId="09AEB565" w14:textId="77777777" w:rsidR="007E4D7A" w:rsidRPr="00230131" w:rsidRDefault="007E4D7A" w:rsidP="00151D89">
      <w:pPr>
        <w:pStyle w:val="ListParagraph"/>
        <w:numPr>
          <w:ilvl w:val="1"/>
          <w:numId w:val="81"/>
        </w:numPr>
        <w:spacing w:after="0"/>
        <w:rPr>
          <w:b/>
        </w:rPr>
      </w:pPr>
      <w:r w:rsidRPr="007B7C12">
        <w:rPr>
          <w:b/>
        </w:rPr>
        <w:t>Bounded queue</w:t>
      </w:r>
      <w:r>
        <w:t xml:space="preserve"> – with maximal capacity defined</w:t>
      </w:r>
    </w:p>
    <w:p w14:paraId="0E719991" w14:textId="77777777" w:rsidR="007E4D7A" w:rsidRPr="00230131" w:rsidRDefault="007E4D7A" w:rsidP="007E4D7A">
      <w:pPr>
        <w:pStyle w:val="1Output"/>
        <w:ind w:left="360"/>
      </w:pPr>
      <w:r>
        <w:rPr>
          <w:rStyle w:val="HTMLCode"/>
          <w:rFonts w:eastAsiaTheme="minorEastAsia"/>
          <w:sz w:val="21"/>
          <w:szCs w:val="21"/>
        </w:rPr>
        <w:t>BlockingQueue&lt;String&gt; blockingQueue = new</w:t>
      </w:r>
      <w:r>
        <w:rPr>
          <w:color w:val="333333"/>
          <w:shd w:val="clear" w:color="auto" w:fill="FFFFFF"/>
        </w:rPr>
        <w:t xml:space="preserve"> </w:t>
      </w:r>
      <w:r>
        <w:rPr>
          <w:rStyle w:val="HTMLCode"/>
          <w:rFonts w:eastAsiaTheme="minorEastAsia"/>
          <w:sz w:val="21"/>
          <w:szCs w:val="21"/>
        </w:rPr>
        <w:t>LinkedBlockingDeque&lt;&gt;(10);</w:t>
      </w:r>
    </w:p>
    <w:p w14:paraId="371D1A28" w14:textId="77777777" w:rsidR="007E4D7A" w:rsidRDefault="007E4D7A" w:rsidP="00151D89">
      <w:pPr>
        <w:pStyle w:val="ListParagraph"/>
        <w:numPr>
          <w:ilvl w:val="1"/>
          <w:numId w:val="81"/>
        </w:numPr>
        <w:spacing w:after="0"/>
      </w:pPr>
      <w:r w:rsidRPr="007B7C12">
        <w:rPr>
          <w:b/>
        </w:rPr>
        <w:t>UnBounded queue</w:t>
      </w:r>
      <w:r>
        <w:t xml:space="preserve"> –no maximum capacity, can grow almost indefinitely</w:t>
      </w:r>
    </w:p>
    <w:p w14:paraId="72813922" w14:textId="77777777" w:rsidR="007E4D7A" w:rsidRDefault="007E4D7A" w:rsidP="007E4D7A">
      <w:pPr>
        <w:pStyle w:val="1Output"/>
        <w:ind w:left="360"/>
      </w:pPr>
      <w:r>
        <w:rPr>
          <w:rStyle w:val="HTMLCode"/>
          <w:rFonts w:eastAsiaTheme="minorEastAsia"/>
          <w:sz w:val="21"/>
          <w:szCs w:val="21"/>
        </w:rPr>
        <w:t>BlockingQueue&lt;String&gt; blockingQueue = new</w:t>
      </w:r>
      <w:r>
        <w:rPr>
          <w:color w:val="333333"/>
          <w:shd w:val="clear" w:color="auto" w:fill="FFFFFF"/>
        </w:rPr>
        <w:t xml:space="preserve"> </w:t>
      </w:r>
      <w:r>
        <w:rPr>
          <w:rStyle w:val="HTMLCode"/>
          <w:rFonts w:eastAsiaTheme="minorEastAsia"/>
          <w:sz w:val="21"/>
          <w:szCs w:val="21"/>
        </w:rPr>
        <w:t>LinkedBlockingDeque&lt;&gt;();</w:t>
      </w:r>
    </w:p>
    <w:p w14:paraId="6279CDED" w14:textId="77777777" w:rsidR="007E4D7A" w:rsidRDefault="007E4D7A" w:rsidP="007E4D7A">
      <w:pPr>
        <w:spacing w:after="0" w:line="240" w:lineRule="auto"/>
      </w:pPr>
    </w:p>
    <w:p w14:paraId="75DDF19C" w14:textId="77777777" w:rsidR="007E4D7A" w:rsidRPr="00866685" w:rsidRDefault="007E4D7A" w:rsidP="007E4D7A">
      <w:pPr>
        <w:pStyle w:val="Howitworks"/>
        <w:spacing w:after="0"/>
      </w:pPr>
      <w:r w:rsidRPr="00866685">
        <w:t>Producer-Consumer Example</w:t>
      </w:r>
    </w:p>
    <w:p w14:paraId="5E8AD8D1" w14:textId="77777777" w:rsidR="007E4D7A" w:rsidRDefault="007E4D7A" w:rsidP="007E4D7A">
      <w:pPr>
        <w:rPr>
          <w:shd w:val="clear" w:color="auto" w:fill="FFFFFF"/>
        </w:rPr>
      </w:pPr>
      <w:r>
        <w:rPr>
          <w:shd w:val="clear" w:color="auto" w:fill="FFFFFF"/>
        </w:rPr>
        <w:t>BlockingQueue provides a </w:t>
      </w:r>
      <w:r>
        <w:rPr>
          <w:rFonts w:ascii="Courier New" w:hAnsi="Courier New" w:cs="Courier New"/>
          <w:b/>
          <w:bCs/>
        </w:rPr>
        <w:t>put()</w:t>
      </w:r>
      <w:r>
        <w:rPr>
          <w:shd w:val="clear" w:color="auto" w:fill="FFFFFF"/>
        </w:rPr>
        <w:t> method to store the element and </w:t>
      </w:r>
      <w:r>
        <w:rPr>
          <w:rFonts w:ascii="Courier New" w:hAnsi="Courier New" w:cs="Courier New"/>
          <w:b/>
          <w:bCs/>
        </w:rPr>
        <w:t>take()</w:t>
      </w:r>
      <w:r>
        <w:rPr>
          <w:shd w:val="clear" w:color="auto" w:fill="FFFFFF"/>
        </w:rPr>
        <w:t xml:space="preserve"> method to retrieve the element. Both are blocking method, which means </w:t>
      </w:r>
      <w:r w:rsidRPr="00752409">
        <w:rPr>
          <w:b/>
          <w:shd w:val="clear" w:color="auto" w:fill="FFFFFF"/>
        </w:rPr>
        <w:t>put()</w:t>
      </w:r>
      <w:r>
        <w:rPr>
          <w:shd w:val="clear" w:color="auto" w:fill="FFFFFF"/>
        </w:rPr>
        <w:t xml:space="preserve"> will block if the queue has reached its capacity and there is no place to add a new element. </w:t>
      </w:r>
    </w:p>
    <w:p w14:paraId="0FACC08A" w14:textId="77777777" w:rsidR="007E4D7A" w:rsidRDefault="007E4D7A" w:rsidP="007E4D7A">
      <w:pPr>
        <w:spacing w:after="0"/>
        <w:rPr>
          <w:color w:val="4C483D" w:themeColor="text2"/>
        </w:rPr>
      </w:pPr>
      <w:r>
        <w:rPr>
          <w:shd w:val="clear" w:color="auto" w:fill="FFFFFF"/>
        </w:rPr>
        <w:t>Similarly</w:t>
      </w:r>
      <w:r w:rsidRPr="00752409">
        <w:rPr>
          <w:b/>
          <w:shd w:val="clear" w:color="auto" w:fill="FFFFFF"/>
        </w:rPr>
        <w:t>, take()</w:t>
      </w:r>
      <w:r>
        <w:rPr>
          <w:shd w:val="clear" w:color="auto" w:fill="FFFFFF"/>
        </w:rPr>
        <w:t xml:space="preserve"> method will block if blocking queue is empty. So, you can see that critical requirement of the producer-consumer pattern is met right there, you don't need to put any thread synchronization code.</w:t>
      </w:r>
    </w:p>
    <w:p w14:paraId="71633636" w14:textId="77777777" w:rsidR="007E4D7A" w:rsidRDefault="007E4D7A" w:rsidP="007E4D7A">
      <w:pPr>
        <w:pStyle w:val="1Output"/>
        <w:rPr>
          <w:color w:val="4C483D" w:themeColor="text2"/>
        </w:rPr>
      </w:pPr>
      <w:r>
        <w:t>class</w:t>
      </w:r>
      <w:r>
        <w:rPr>
          <w:color w:val="000000"/>
        </w:rPr>
        <w:t xml:space="preserve"> Producer </w:t>
      </w:r>
      <w:r>
        <w:t>extends</w:t>
      </w:r>
      <w:r>
        <w:rPr>
          <w:color w:val="000000"/>
        </w:rPr>
        <w:t xml:space="preserve"> Thread {</w:t>
      </w:r>
    </w:p>
    <w:p w14:paraId="0623ABC8" w14:textId="77777777" w:rsidR="007E4D7A" w:rsidRDefault="007E4D7A" w:rsidP="007E4D7A">
      <w:pPr>
        <w:pStyle w:val="1Output"/>
        <w:rPr>
          <w:color w:val="4C483D" w:themeColor="text2"/>
        </w:rPr>
      </w:pPr>
      <w:r>
        <w:rPr>
          <w:color w:val="000000"/>
        </w:rPr>
        <w:tab/>
      </w:r>
      <w:r>
        <w:t>private</w:t>
      </w:r>
      <w:r>
        <w:rPr>
          <w:color w:val="000000"/>
        </w:rPr>
        <w:t xml:space="preserve"> BlockingQueue&lt;Integer&gt; </w:t>
      </w:r>
      <w:r>
        <w:rPr>
          <w:color w:val="0000C0"/>
        </w:rPr>
        <w:t>sharedQueue</w:t>
      </w:r>
      <w:r>
        <w:rPr>
          <w:color w:val="000000"/>
        </w:rPr>
        <w:t>;</w:t>
      </w:r>
    </w:p>
    <w:p w14:paraId="2181DC5E" w14:textId="77777777" w:rsidR="007E4D7A" w:rsidRDefault="007E4D7A" w:rsidP="007E4D7A">
      <w:pPr>
        <w:pStyle w:val="1Output"/>
        <w:rPr>
          <w:color w:val="4C483D" w:themeColor="text2"/>
        </w:rPr>
      </w:pPr>
      <w:r>
        <w:rPr>
          <w:color w:val="000000"/>
        </w:rPr>
        <w:tab/>
      </w:r>
      <w:r>
        <w:t>public</w:t>
      </w:r>
      <w:r>
        <w:rPr>
          <w:color w:val="000000"/>
        </w:rPr>
        <w:t xml:space="preserve"> Producer(BlockingQueue&lt;Integer&gt; </w:t>
      </w:r>
      <w:r>
        <w:rPr>
          <w:color w:val="6A3E3E"/>
        </w:rPr>
        <w:t>aQueue</w:t>
      </w:r>
      <w:r>
        <w:rPr>
          <w:color w:val="000000"/>
        </w:rPr>
        <w:t>) {</w:t>
      </w:r>
    </w:p>
    <w:p w14:paraId="0DEFCB48" w14:textId="77777777" w:rsidR="007E4D7A" w:rsidRDefault="007E4D7A" w:rsidP="007E4D7A">
      <w:pPr>
        <w:pStyle w:val="1Output"/>
        <w:rPr>
          <w:color w:val="4C483D" w:themeColor="text2"/>
        </w:rPr>
      </w:pPr>
      <w:r>
        <w:rPr>
          <w:color w:val="000000"/>
        </w:rPr>
        <w:tab/>
      </w:r>
      <w:r>
        <w:rPr>
          <w:color w:val="000000"/>
        </w:rPr>
        <w:tab/>
      </w:r>
      <w:r>
        <w:t>super</w:t>
      </w:r>
      <w:r>
        <w:rPr>
          <w:color w:val="000000"/>
        </w:rPr>
        <w:t>(</w:t>
      </w:r>
      <w:r>
        <w:rPr>
          <w:color w:val="2A00FF"/>
        </w:rPr>
        <w:t>"PRODUCER"</w:t>
      </w:r>
      <w:r>
        <w:rPr>
          <w:color w:val="000000"/>
        </w:rPr>
        <w:t>);</w:t>
      </w:r>
    </w:p>
    <w:p w14:paraId="4356476C" w14:textId="77777777" w:rsidR="007E4D7A" w:rsidRDefault="007E4D7A" w:rsidP="007E4D7A">
      <w:pPr>
        <w:pStyle w:val="1Output"/>
        <w:rPr>
          <w:color w:val="4C483D" w:themeColor="text2"/>
        </w:rPr>
      </w:pPr>
      <w:r>
        <w:rPr>
          <w:color w:val="000000"/>
        </w:rPr>
        <w:tab/>
      </w:r>
      <w:r>
        <w:rPr>
          <w:color w:val="000000"/>
        </w:rPr>
        <w:tab/>
      </w:r>
      <w:r>
        <w:t>this</w:t>
      </w:r>
      <w:r>
        <w:rPr>
          <w:color w:val="000000"/>
        </w:rPr>
        <w:t>.</w:t>
      </w:r>
      <w:r>
        <w:rPr>
          <w:color w:val="0000C0"/>
        </w:rPr>
        <w:t>sharedQueue</w:t>
      </w:r>
      <w:r>
        <w:rPr>
          <w:color w:val="000000"/>
        </w:rPr>
        <w:t xml:space="preserve"> = </w:t>
      </w:r>
      <w:r>
        <w:rPr>
          <w:color w:val="6A3E3E"/>
        </w:rPr>
        <w:t>aQueue</w:t>
      </w:r>
      <w:r>
        <w:rPr>
          <w:color w:val="000000"/>
        </w:rPr>
        <w:t>;</w:t>
      </w:r>
    </w:p>
    <w:p w14:paraId="5FFED1E6" w14:textId="77777777" w:rsidR="007E4D7A" w:rsidRDefault="007E4D7A" w:rsidP="007E4D7A">
      <w:pPr>
        <w:pStyle w:val="1Output"/>
        <w:rPr>
          <w:color w:val="4C483D" w:themeColor="text2"/>
        </w:rPr>
      </w:pPr>
      <w:r>
        <w:rPr>
          <w:color w:val="000000"/>
        </w:rPr>
        <w:tab/>
        <w:t>}</w:t>
      </w:r>
    </w:p>
    <w:p w14:paraId="4DC75253" w14:textId="77777777" w:rsidR="007E4D7A" w:rsidRDefault="007E4D7A" w:rsidP="007E4D7A">
      <w:pPr>
        <w:pStyle w:val="1Output"/>
        <w:rPr>
          <w:color w:val="4C483D" w:themeColor="text2"/>
        </w:rPr>
      </w:pPr>
      <w:r>
        <w:rPr>
          <w:color w:val="000000"/>
        </w:rPr>
        <w:tab/>
      </w:r>
      <w:r>
        <w:t>public</w:t>
      </w:r>
      <w:r>
        <w:rPr>
          <w:color w:val="000000"/>
        </w:rPr>
        <w:t xml:space="preserve"> </w:t>
      </w:r>
      <w:r>
        <w:t>void</w:t>
      </w:r>
      <w:r>
        <w:rPr>
          <w:color w:val="000000"/>
        </w:rPr>
        <w:t xml:space="preserve"> run() { </w:t>
      </w:r>
      <w:r>
        <w:rPr>
          <w:color w:val="3F7F5F"/>
        </w:rPr>
        <w:t>// no synchronization needed</w:t>
      </w:r>
    </w:p>
    <w:p w14:paraId="72AE17F6" w14:textId="77777777" w:rsidR="007E4D7A" w:rsidRDefault="007E4D7A" w:rsidP="007E4D7A">
      <w:pPr>
        <w:pStyle w:val="1Output"/>
        <w:rPr>
          <w:color w:val="4C483D" w:themeColor="text2"/>
        </w:rPr>
      </w:pPr>
      <w:r>
        <w:rPr>
          <w:color w:val="000000"/>
        </w:rPr>
        <w:tab/>
      </w:r>
      <w:r>
        <w:rPr>
          <w:color w:val="000000"/>
        </w:rPr>
        <w:tab/>
      </w:r>
      <w:r>
        <w:t>for</w:t>
      </w:r>
      <w:r>
        <w:rPr>
          <w:color w:val="000000"/>
        </w:rPr>
        <w:t xml:space="preserve"> (</w:t>
      </w:r>
      <w:r>
        <w:t>int</w:t>
      </w:r>
      <w:r>
        <w:rPr>
          <w:color w:val="000000"/>
        </w:rPr>
        <w:t xml:space="preserve"> </w:t>
      </w:r>
      <w:r>
        <w:rPr>
          <w:color w:val="6A3E3E"/>
        </w:rPr>
        <w:t>i</w:t>
      </w:r>
      <w:r>
        <w:rPr>
          <w:color w:val="000000"/>
        </w:rPr>
        <w:t xml:space="preserve"> = 0; </w:t>
      </w:r>
      <w:r>
        <w:rPr>
          <w:color w:val="6A3E3E"/>
        </w:rPr>
        <w:t>i</w:t>
      </w:r>
      <w:r>
        <w:rPr>
          <w:color w:val="000000"/>
        </w:rPr>
        <w:t xml:space="preserve"> &lt; 10; </w:t>
      </w:r>
      <w:r>
        <w:rPr>
          <w:color w:val="6A3E3E"/>
        </w:rPr>
        <w:t>i</w:t>
      </w:r>
      <w:r>
        <w:rPr>
          <w:color w:val="000000"/>
        </w:rPr>
        <w:t>++) {</w:t>
      </w:r>
    </w:p>
    <w:p w14:paraId="1BDA2218" w14:textId="77777777" w:rsidR="007E4D7A" w:rsidRDefault="007E4D7A" w:rsidP="007E4D7A">
      <w:pPr>
        <w:pStyle w:val="1Output"/>
        <w:rPr>
          <w:color w:val="4C483D" w:themeColor="text2"/>
        </w:rPr>
      </w:pPr>
      <w:r>
        <w:rPr>
          <w:color w:val="000000"/>
        </w:rPr>
        <w:tab/>
      </w:r>
      <w:r>
        <w:rPr>
          <w:color w:val="000000"/>
        </w:rPr>
        <w:tab/>
      </w:r>
      <w:r>
        <w:rPr>
          <w:color w:val="000000"/>
        </w:rPr>
        <w:tab/>
      </w:r>
      <w:r>
        <w:t>try</w:t>
      </w:r>
      <w:r>
        <w:rPr>
          <w:color w:val="000000"/>
        </w:rPr>
        <w:t xml:space="preserve"> {</w:t>
      </w:r>
    </w:p>
    <w:p w14:paraId="1A5AB196" w14:textId="77777777" w:rsidR="007E4D7A" w:rsidRDefault="007E4D7A" w:rsidP="007E4D7A">
      <w:pPr>
        <w:pStyle w:val="1Output"/>
        <w:rPr>
          <w:color w:val="4C483D" w:themeColor="text2"/>
        </w:rPr>
      </w:pPr>
      <w:r>
        <w:rPr>
          <w:color w:val="000000"/>
        </w:rPr>
        <w:tab/>
      </w:r>
      <w:r>
        <w:rPr>
          <w:color w:val="000000"/>
        </w:rPr>
        <w:tab/>
      </w:r>
      <w:r>
        <w:rPr>
          <w:color w:val="000000"/>
        </w:rPr>
        <w:tab/>
      </w:r>
      <w:r>
        <w:rPr>
          <w:color w:val="000000"/>
        </w:rPr>
        <w:tab/>
        <w:t>System.</w:t>
      </w:r>
      <w:r>
        <w:rPr>
          <w:i/>
          <w:iCs/>
          <w:color w:val="0000C0"/>
        </w:rPr>
        <w:t>out</w:t>
      </w:r>
      <w:r>
        <w:rPr>
          <w:color w:val="000000"/>
        </w:rPr>
        <w:t xml:space="preserve">.println(getName() + </w:t>
      </w:r>
      <w:r>
        <w:rPr>
          <w:color w:val="2A00FF"/>
        </w:rPr>
        <w:t>" produced "</w:t>
      </w:r>
      <w:r>
        <w:rPr>
          <w:color w:val="000000"/>
        </w:rPr>
        <w:t xml:space="preserve"> + </w:t>
      </w:r>
      <w:r>
        <w:rPr>
          <w:color w:val="6A3E3E"/>
        </w:rPr>
        <w:t>i</w:t>
      </w:r>
      <w:r>
        <w:rPr>
          <w:color w:val="000000"/>
        </w:rPr>
        <w:t>);</w:t>
      </w:r>
    </w:p>
    <w:p w14:paraId="245B8A2E" w14:textId="77777777" w:rsidR="007E4D7A" w:rsidRDefault="007E4D7A" w:rsidP="007E4D7A">
      <w:pPr>
        <w:pStyle w:val="1Output"/>
        <w:rPr>
          <w:color w:val="4C483D" w:themeColor="text2"/>
        </w:rPr>
      </w:pPr>
      <w:r>
        <w:rPr>
          <w:color w:val="000000"/>
        </w:rPr>
        <w:tab/>
      </w:r>
      <w:r>
        <w:rPr>
          <w:color w:val="000000"/>
        </w:rPr>
        <w:tab/>
      </w:r>
      <w:r>
        <w:rPr>
          <w:color w:val="000000"/>
        </w:rPr>
        <w:tab/>
      </w:r>
      <w:r>
        <w:rPr>
          <w:color w:val="000000"/>
        </w:rPr>
        <w:tab/>
      </w:r>
      <w:r w:rsidRPr="00D55170">
        <w:rPr>
          <w:color w:val="0000C0"/>
          <w:highlight w:val="yellow"/>
        </w:rPr>
        <w:t>sharedQueue</w:t>
      </w:r>
      <w:r w:rsidRPr="00D55170">
        <w:rPr>
          <w:color w:val="000000"/>
          <w:highlight w:val="yellow"/>
        </w:rPr>
        <w:t>.put(</w:t>
      </w:r>
      <w:r w:rsidRPr="00D55170">
        <w:rPr>
          <w:color w:val="6A3E3E"/>
          <w:highlight w:val="yellow"/>
        </w:rPr>
        <w:t>i</w:t>
      </w:r>
      <w:r w:rsidRPr="00D55170">
        <w:rPr>
          <w:color w:val="000000"/>
          <w:highlight w:val="yellow"/>
        </w:rPr>
        <w:t>);</w:t>
      </w:r>
    </w:p>
    <w:p w14:paraId="66D0D383" w14:textId="77777777" w:rsidR="007E4D7A" w:rsidRDefault="007E4D7A" w:rsidP="007E4D7A">
      <w:pPr>
        <w:pStyle w:val="1Output"/>
        <w:rPr>
          <w:color w:val="000000"/>
        </w:rPr>
      </w:pPr>
      <w:r>
        <w:rPr>
          <w:color w:val="000000"/>
        </w:rPr>
        <w:tab/>
      </w:r>
      <w:r>
        <w:rPr>
          <w:color w:val="000000"/>
        </w:rPr>
        <w:tab/>
      </w:r>
      <w:r>
        <w:rPr>
          <w:color w:val="000000"/>
        </w:rPr>
        <w:tab/>
      </w:r>
      <w:r>
        <w:rPr>
          <w:color w:val="000000"/>
        </w:rPr>
        <w:tab/>
        <w:t>Thread.</w:t>
      </w:r>
      <w:r>
        <w:rPr>
          <w:i/>
          <w:iCs/>
          <w:color w:val="000000"/>
        </w:rPr>
        <w:t>sleep</w:t>
      </w:r>
      <w:r>
        <w:rPr>
          <w:color w:val="000000"/>
        </w:rPr>
        <w:t>(200);</w:t>
      </w:r>
      <w:r>
        <w:rPr>
          <w:color w:val="000000"/>
        </w:rPr>
        <w:tab/>
      </w:r>
    </w:p>
    <w:p w14:paraId="744F2965" w14:textId="77777777" w:rsidR="007E4D7A" w:rsidRDefault="007E4D7A" w:rsidP="007E4D7A">
      <w:pPr>
        <w:pStyle w:val="1Output"/>
        <w:rPr>
          <w:color w:val="000000"/>
        </w:rPr>
      </w:pPr>
      <w:r>
        <w:rPr>
          <w:color w:val="3F7F5F"/>
        </w:rPr>
        <w:lastRenderedPageBreak/>
        <w:t xml:space="preserve">            // if we remove sleep, put will execute 10 times, then take will execute</w:t>
      </w:r>
      <w:r>
        <w:rPr>
          <w:color w:val="000000"/>
        </w:rPr>
        <w:tab/>
      </w:r>
      <w:r>
        <w:rPr>
          <w:color w:val="000000"/>
        </w:rPr>
        <w:tab/>
      </w:r>
    </w:p>
    <w:p w14:paraId="1BF3FB9C" w14:textId="77777777" w:rsidR="007E4D7A" w:rsidRDefault="007E4D7A" w:rsidP="007E4D7A">
      <w:pPr>
        <w:pStyle w:val="1Output"/>
        <w:ind w:firstLine="720"/>
        <w:rPr>
          <w:color w:val="4C483D" w:themeColor="text2"/>
        </w:rPr>
      </w:pPr>
      <w:r>
        <w:rPr>
          <w:color w:val="000000"/>
        </w:rPr>
        <w:t xml:space="preserve">             } </w:t>
      </w:r>
      <w:r>
        <w:t>catch</w:t>
      </w:r>
      <w:r>
        <w:rPr>
          <w:color w:val="000000"/>
        </w:rPr>
        <w:t xml:space="preserve"> (InterruptedException </w:t>
      </w:r>
      <w:r>
        <w:rPr>
          <w:color w:val="6A3E3E"/>
        </w:rPr>
        <w:t>e</w:t>
      </w:r>
      <w:r>
        <w:rPr>
          <w:color w:val="000000"/>
        </w:rPr>
        <w:t>) {</w:t>
      </w:r>
    </w:p>
    <w:p w14:paraId="7A084325" w14:textId="77777777" w:rsidR="007E4D7A" w:rsidRDefault="007E4D7A" w:rsidP="007E4D7A">
      <w:pPr>
        <w:pStyle w:val="1Output"/>
        <w:rPr>
          <w:color w:val="4C483D" w:themeColor="text2"/>
        </w:rPr>
      </w:pPr>
      <w:r>
        <w:rPr>
          <w:color w:val="000000"/>
        </w:rPr>
        <w:tab/>
      </w:r>
      <w:r>
        <w:rPr>
          <w:color w:val="000000"/>
        </w:rPr>
        <w:tab/>
      </w:r>
      <w:r>
        <w:rPr>
          <w:color w:val="000000"/>
        </w:rPr>
        <w:tab/>
      </w:r>
      <w:r>
        <w:rPr>
          <w:color w:val="000000"/>
        </w:rPr>
        <w:tab/>
      </w:r>
      <w:r>
        <w:rPr>
          <w:color w:val="6A3E3E"/>
        </w:rPr>
        <w:t>e</w:t>
      </w:r>
      <w:r>
        <w:rPr>
          <w:color w:val="000000"/>
        </w:rPr>
        <w:t>.printStackTrace();</w:t>
      </w:r>
    </w:p>
    <w:p w14:paraId="2A04DA7A" w14:textId="77777777" w:rsidR="007E4D7A" w:rsidRDefault="007E4D7A" w:rsidP="007E4D7A">
      <w:pPr>
        <w:pStyle w:val="1Output"/>
        <w:rPr>
          <w:color w:val="4C483D" w:themeColor="text2"/>
        </w:rPr>
      </w:pPr>
      <w:r>
        <w:rPr>
          <w:color w:val="000000"/>
        </w:rPr>
        <w:tab/>
      </w:r>
      <w:r>
        <w:rPr>
          <w:color w:val="000000"/>
        </w:rPr>
        <w:tab/>
      </w:r>
      <w:r>
        <w:rPr>
          <w:color w:val="000000"/>
        </w:rPr>
        <w:tab/>
        <w:t>}</w:t>
      </w:r>
    </w:p>
    <w:p w14:paraId="173E53DD" w14:textId="77777777" w:rsidR="007E4D7A" w:rsidRDefault="007E4D7A" w:rsidP="007E4D7A">
      <w:pPr>
        <w:pStyle w:val="1Output"/>
        <w:rPr>
          <w:color w:val="4C483D" w:themeColor="text2"/>
        </w:rPr>
      </w:pPr>
      <w:r>
        <w:rPr>
          <w:color w:val="000000"/>
        </w:rPr>
        <w:tab/>
      </w:r>
      <w:r>
        <w:rPr>
          <w:color w:val="000000"/>
        </w:rPr>
        <w:tab/>
        <w:t>}</w:t>
      </w:r>
    </w:p>
    <w:p w14:paraId="4D23FB15" w14:textId="77777777" w:rsidR="007E4D7A" w:rsidRDefault="007E4D7A" w:rsidP="007E4D7A">
      <w:pPr>
        <w:pStyle w:val="1Output"/>
        <w:rPr>
          <w:color w:val="4C483D" w:themeColor="text2"/>
        </w:rPr>
      </w:pPr>
      <w:r>
        <w:rPr>
          <w:color w:val="000000"/>
        </w:rPr>
        <w:tab/>
        <w:t>}</w:t>
      </w:r>
    </w:p>
    <w:p w14:paraId="78643E80" w14:textId="77777777" w:rsidR="007E4D7A" w:rsidRDefault="007E4D7A" w:rsidP="007E4D7A">
      <w:pPr>
        <w:pStyle w:val="1Output"/>
        <w:rPr>
          <w:color w:val="4C483D" w:themeColor="text2"/>
        </w:rPr>
      </w:pPr>
      <w:r>
        <w:rPr>
          <w:color w:val="000000"/>
        </w:rPr>
        <w:t>}</w:t>
      </w:r>
    </w:p>
    <w:p w14:paraId="38BEA797" w14:textId="77777777" w:rsidR="007E4D7A" w:rsidRDefault="007E4D7A" w:rsidP="007E4D7A">
      <w:pPr>
        <w:pStyle w:val="1Output"/>
        <w:rPr>
          <w:color w:val="4C483D" w:themeColor="text2"/>
        </w:rPr>
      </w:pPr>
      <w:r>
        <w:t>class</w:t>
      </w:r>
      <w:r>
        <w:rPr>
          <w:color w:val="000000"/>
        </w:rPr>
        <w:t xml:space="preserve"> Consumer </w:t>
      </w:r>
      <w:r>
        <w:t>extends</w:t>
      </w:r>
      <w:r>
        <w:rPr>
          <w:color w:val="000000"/>
        </w:rPr>
        <w:t xml:space="preserve"> Thread {</w:t>
      </w:r>
    </w:p>
    <w:p w14:paraId="053025B3" w14:textId="77777777" w:rsidR="007E4D7A" w:rsidRDefault="007E4D7A" w:rsidP="007E4D7A">
      <w:pPr>
        <w:pStyle w:val="1Output"/>
        <w:rPr>
          <w:color w:val="4C483D" w:themeColor="text2"/>
        </w:rPr>
      </w:pPr>
      <w:r>
        <w:rPr>
          <w:color w:val="000000"/>
        </w:rPr>
        <w:tab/>
      </w:r>
      <w:r>
        <w:t>private</w:t>
      </w:r>
      <w:r>
        <w:rPr>
          <w:color w:val="000000"/>
        </w:rPr>
        <w:t xml:space="preserve"> BlockingQueue&lt;Integer&gt; </w:t>
      </w:r>
      <w:r>
        <w:rPr>
          <w:color w:val="0000C0"/>
        </w:rPr>
        <w:t>sharedQueue</w:t>
      </w:r>
      <w:r>
        <w:rPr>
          <w:color w:val="000000"/>
        </w:rPr>
        <w:t>;</w:t>
      </w:r>
    </w:p>
    <w:p w14:paraId="2322EF57" w14:textId="77777777" w:rsidR="007E4D7A" w:rsidRDefault="007E4D7A" w:rsidP="007E4D7A">
      <w:pPr>
        <w:pStyle w:val="1Output"/>
        <w:rPr>
          <w:color w:val="4C483D" w:themeColor="text2"/>
        </w:rPr>
      </w:pPr>
    </w:p>
    <w:p w14:paraId="0E448FA3" w14:textId="77777777" w:rsidR="007E4D7A" w:rsidRDefault="007E4D7A" w:rsidP="007E4D7A">
      <w:pPr>
        <w:pStyle w:val="1Output"/>
        <w:rPr>
          <w:color w:val="4C483D" w:themeColor="text2"/>
        </w:rPr>
      </w:pPr>
      <w:r>
        <w:rPr>
          <w:color w:val="000000"/>
        </w:rPr>
        <w:tab/>
      </w:r>
      <w:r>
        <w:t>public</w:t>
      </w:r>
      <w:r>
        <w:rPr>
          <w:color w:val="000000"/>
        </w:rPr>
        <w:t xml:space="preserve"> Consumer(BlockingQueue&lt;Integer&gt; </w:t>
      </w:r>
      <w:r>
        <w:rPr>
          <w:color w:val="6A3E3E"/>
        </w:rPr>
        <w:t>aQueue</w:t>
      </w:r>
      <w:r>
        <w:rPr>
          <w:color w:val="000000"/>
        </w:rPr>
        <w:t>) {</w:t>
      </w:r>
    </w:p>
    <w:p w14:paraId="77470813" w14:textId="77777777" w:rsidR="007E4D7A" w:rsidRDefault="007E4D7A" w:rsidP="007E4D7A">
      <w:pPr>
        <w:pStyle w:val="1Output"/>
        <w:rPr>
          <w:color w:val="4C483D" w:themeColor="text2"/>
        </w:rPr>
      </w:pPr>
      <w:r>
        <w:rPr>
          <w:color w:val="000000"/>
        </w:rPr>
        <w:tab/>
      </w:r>
      <w:r>
        <w:rPr>
          <w:color w:val="000000"/>
        </w:rPr>
        <w:tab/>
      </w:r>
      <w:r>
        <w:t>super</w:t>
      </w:r>
      <w:r>
        <w:rPr>
          <w:color w:val="000000"/>
        </w:rPr>
        <w:t>(</w:t>
      </w:r>
      <w:r>
        <w:rPr>
          <w:color w:val="2A00FF"/>
        </w:rPr>
        <w:t>"CONSUMER"</w:t>
      </w:r>
      <w:r>
        <w:rPr>
          <w:color w:val="000000"/>
        </w:rPr>
        <w:t>);</w:t>
      </w:r>
    </w:p>
    <w:p w14:paraId="7B0DB304" w14:textId="77777777" w:rsidR="007E4D7A" w:rsidRDefault="007E4D7A" w:rsidP="007E4D7A">
      <w:pPr>
        <w:pStyle w:val="1Output"/>
        <w:rPr>
          <w:color w:val="4C483D" w:themeColor="text2"/>
        </w:rPr>
      </w:pPr>
      <w:r>
        <w:rPr>
          <w:color w:val="000000"/>
        </w:rPr>
        <w:tab/>
      </w:r>
      <w:r>
        <w:rPr>
          <w:color w:val="000000"/>
        </w:rPr>
        <w:tab/>
      </w:r>
      <w:r>
        <w:t>this</w:t>
      </w:r>
      <w:r>
        <w:rPr>
          <w:color w:val="000000"/>
        </w:rPr>
        <w:t>.</w:t>
      </w:r>
      <w:r>
        <w:rPr>
          <w:color w:val="0000C0"/>
        </w:rPr>
        <w:t>sharedQueue</w:t>
      </w:r>
      <w:r>
        <w:rPr>
          <w:color w:val="000000"/>
        </w:rPr>
        <w:t xml:space="preserve"> = </w:t>
      </w:r>
      <w:r>
        <w:rPr>
          <w:color w:val="6A3E3E"/>
        </w:rPr>
        <w:t>aQueue</w:t>
      </w:r>
      <w:r>
        <w:rPr>
          <w:color w:val="000000"/>
        </w:rPr>
        <w:t>;</w:t>
      </w:r>
    </w:p>
    <w:p w14:paraId="579992DE" w14:textId="77777777" w:rsidR="007E4D7A" w:rsidRDefault="007E4D7A" w:rsidP="007E4D7A">
      <w:pPr>
        <w:pStyle w:val="1Output"/>
        <w:rPr>
          <w:color w:val="4C483D" w:themeColor="text2"/>
        </w:rPr>
      </w:pPr>
      <w:r>
        <w:rPr>
          <w:color w:val="000000"/>
        </w:rPr>
        <w:tab/>
        <w:t>}</w:t>
      </w:r>
    </w:p>
    <w:p w14:paraId="39A43693" w14:textId="77777777" w:rsidR="007E4D7A" w:rsidRDefault="007E4D7A" w:rsidP="007E4D7A">
      <w:pPr>
        <w:pStyle w:val="1Output"/>
        <w:rPr>
          <w:color w:val="4C483D" w:themeColor="text2"/>
        </w:rPr>
      </w:pPr>
    </w:p>
    <w:p w14:paraId="6BCE7CC4" w14:textId="77777777" w:rsidR="007E4D7A" w:rsidRDefault="007E4D7A" w:rsidP="007E4D7A">
      <w:pPr>
        <w:pStyle w:val="1Output"/>
        <w:rPr>
          <w:color w:val="4C483D" w:themeColor="text2"/>
        </w:rPr>
      </w:pPr>
      <w:r>
        <w:rPr>
          <w:color w:val="000000"/>
        </w:rPr>
        <w:tab/>
      </w:r>
      <w:r>
        <w:t>public</w:t>
      </w:r>
      <w:r>
        <w:rPr>
          <w:color w:val="000000"/>
        </w:rPr>
        <w:t xml:space="preserve"> </w:t>
      </w:r>
      <w:r>
        <w:t>void</w:t>
      </w:r>
      <w:r>
        <w:rPr>
          <w:color w:val="000000"/>
        </w:rPr>
        <w:t xml:space="preserve"> run() {</w:t>
      </w:r>
    </w:p>
    <w:p w14:paraId="6B956376" w14:textId="77777777" w:rsidR="007E4D7A" w:rsidRDefault="007E4D7A" w:rsidP="007E4D7A">
      <w:pPr>
        <w:pStyle w:val="1Output"/>
        <w:rPr>
          <w:color w:val="4C483D" w:themeColor="text2"/>
        </w:rPr>
      </w:pPr>
      <w:r>
        <w:rPr>
          <w:color w:val="000000"/>
        </w:rPr>
        <w:tab/>
      </w:r>
      <w:r>
        <w:rPr>
          <w:color w:val="000000"/>
        </w:rPr>
        <w:tab/>
      </w:r>
      <w:r>
        <w:t>try</w:t>
      </w:r>
      <w:r>
        <w:rPr>
          <w:color w:val="000000"/>
        </w:rPr>
        <w:t xml:space="preserve"> {</w:t>
      </w:r>
    </w:p>
    <w:p w14:paraId="5D15943C" w14:textId="77777777" w:rsidR="007E4D7A" w:rsidRDefault="007E4D7A" w:rsidP="007E4D7A">
      <w:pPr>
        <w:pStyle w:val="1Output"/>
        <w:rPr>
          <w:color w:val="4C483D" w:themeColor="text2"/>
        </w:rPr>
      </w:pPr>
      <w:r>
        <w:rPr>
          <w:color w:val="000000"/>
        </w:rPr>
        <w:tab/>
      </w:r>
      <w:r>
        <w:rPr>
          <w:color w:val="000000"/>
        </w:rPr>
        <w:tab/>
      </w:r>
      <w:r>
        <w:rPr>
          <w:color w:val="000000"/>
        </w:rPr>
        <w:tab/>
      </w:r>
      <w:r>
        <w:t>while</w:t>
      </w:r>
      <w:r>
        <w:rPr>
          <w:color w:val="000000"/>
        </w:rPr>
        <w:t xml:space="preserve"> (</w:t>
      </w:r>
      <w:r>
        <w:t>true</w:t>
      </w:r>
      <w:r>
        <w:rPr>
          <w:color w:val="000000"/>
        </w:rPr>
        <w:t>) {</w:t>
      </w:r>
    </w:p>
    <w:p w14:paraId="1FE4B111" w14:textId="77777777" w:rsidR="007E4D7A" w:rsidRDefault="007E4D7A" w:rsidP="007E4D7A">
      <w:pPr>
        <w:pStyle w:val="1Output"/>
        <w:rPr>
          <w:color w:val="4C483D" w:themeColor="text2"/>
        </w:rPr>
      </w:pPr>
      <w:r>
        <w:rPr>
          <w:color w:val="000000"/>
        </w:rPr>
        <w:tab/>
      </w:r>
      <w:r>
        <w:rPr>
          <w:color w:val="000000"/>
        </w:rPr>
        <w:tab/>
      </w:r>
      <w:r>
        <w:rPr>
          <w:color w:val="000000"/>
        </w:rPr>
        <w:tab/>
      </w:r>
      <w:r>
        <w:rPr>
          <w:color w:val="000000"/>
        </w:rPr>
        <w:tab/>
      </w:r>
      <w:r w:rsidRPr="00D55170">
        <w:rPr>
          <w:color w:val="000000"/>
          <w:highlight w:val="yellow"/>
        </w:rPr>
        <w:t xml:space="preserve">Integer </w:t>
      </w:r>
      <w:r w:rsidRPr="00D55170">
        <w:rPr>
          <w:color w:val="6A3E3E"/>
          <w:highlight w:val="yellow"/>
        </w:rPr>
        <w:t>item</w:t>
      </w:r>
      <w:r w:rsidRPr="00D55170">
        <w:rPr>
          <w:color w:val="000000"/>
          <w:highlight w:val="yellow"/>
        </w:rPr>
        <w:t xml:space="preserve"> = </w:t>
      </w:r>
      <w:r w:rsidRPr="00D55170">
        <w:rPr>
          <w:color w:val="0000C0"/>
          <w:highlight w:val="yellow"/>
        </w:rPr>
        <w:t>sharedQueue</w:t>
      </w:r>
      <w:r w:rsidRPr="00D55170">
        <w:rPr>
          <w:color w:val="000000"/>
          <w:highlight w:val="yellow"/>
        </w:rPr>
        <w:t>.take();</w:t>
      </w:r>
    </w:p>
    <w:p w14:paraId="2369A8E7" w14:textId="77777777" w:rsidR="007E4D7A" w:rsidRDefault="007E4D7A" w:rsidP="007E4D7A">
      <w:pPr>
        <w:pStyle w:val="1Output"/>
        <w:rPr>
          <w:color w:val="4C483D" w:themeColor="text2"/>
        </w:rPr>
      </w:pPr>
      <w:r>
        <w:rPr>
          <w:color w:val="000000"/>
        </w:rPr>
        <w:tab/>
      </w:r>
      <w:r>
        <w:rPr>
          <w:color w:val="000000"/>
        </w:rPr>
        <w:tab/>
      </w:r>
      <w:r>
        <w:rPr>
          <w:color w:val="000000"/>
        </w:rPr>
        <w:tab/>
      </w:r>
      <w:r>
        <w:rPr>
          <w:color w:val="000000"/>
        </w:rPr>
        <w:tab/>
        <w:t>System.</w:t>
      </w:r>
      <w:r>
        <w:rPr>
          <w:i/>
          <w:iCs/>
          <w:color w:val="0000C0"/>
        </w:rPr>
        <w:t>out</w:t>
      </w:r>
      <w:r>
        <w:rPr>
          <w:color w:val="000000"/>
        </w:rPr>
        <w:t xml:space="preserve">.println(getName() + </w:t>
      </w:r>
      <w:r>
        <w:rPr>
          <w:color w:val="2A00FF"/>
        </w:rPr>
        <w:t>" consumed "</w:t>
      </w:r>
      <w:r>
        <w:rPr>
          <w:color w:val="000000"/>
        </w:rPr>
        <w:t xml:space="preserve"> + </w:t>
      </w:r>
      <w:r>
        <w:rPr>
          <w:color w:val="6A3E3E"/>
        </w:rPr>
        <w:t>item</w:t>
      </w:r>
      <w:r>
        <w:rPr>
          <w:color w:val="000000"/>
        </w:rPr>
        <w:t>);</w:t>
      </w:r>
    </w:p>
    <w:p w14:paraId="27816396" w14:textId="77777777" w:rsidR="007E4D7A" w:rsidRDefault="007E4D7A" w:rsidP="007E4D7A">
      <w:pPr>
        <w:pStyle w:val="1Output"/>
        <w:rPr>
          <w:color w:val="4C483D" w:themeColor="text2"/>
        </w:rPr>
      </w:pPr>
      <w:r>
        <w:rPr>
          <w:color w:val="000000"/>
        </w:rPr>
        <w:tab/>
      </w:r>
      <w:r>
        <w:rPr>
          <w:color w:val="000000"/>
        </w:rPr>
        <w:tab/>
      </w:r>
      <w:r>
        <w:rPr>
          <w:color w:val="000000"/>
        </w:rPr>
        <w:tab/>
        <w:t>}</w:t>
      </w:r>
    </w:p>
    <w:p w14:paraId="29D637C7" w14:textId="77777777" w:rsidR="007E4D7A" w:rsidRDefault="007E4D7A" w:rsidP="007E4D7A">
      <w:pPr>
        <w:pStyle w:val="1Output"/>
        <w:rPr>
          <w:color w:val="4C483D" w:themeColor="text2"/>
        </w:rPr>
      </w:pPr>
      <w:r>
        <w:rPr>
          <w:color w:val="000000"/>
        </w:rPr>
        <w:tab/>
      </w:r>
      <w:r>
        <w:rPr>
          <w:color w:val="000000"/>
        </w:rPr>
        <w:tab/>
        <w:t xml:space="preserve">} </w:t>
      </w:r>
      <w:r>
        <w:t>catch</w:t>
      </w:r>
      <w:r>
        <w:rPr>
          <w:color w:val="000000"/>
        </w:rPr>
        <w:t xml:space="preserve"> (InterruptedException </w:t>
      </w:r>
      <w:r>
        <w:rPr>
          <w:color w:val="6A3E3E"/>
        </w:rPr>
        <w:t>e</w:t>
      </w:r>
      <w:r>
        <w:rPr>
          <w:color w:val="000000"/>
        </w:rPr>
        <w:t>) {</w:t>
      </w:r>
    </w:p>
    <w:p w14:paraId="1A268F4F" w14:textId="77777777" w:rsidR="007E4D7A" w:rsidRDefault="007E4D7A" w:rsidP="007E4D7A">
      <w:pPr>
        <w:pStyle w:val="1Output"/>
        <w:rPr>
          <w:color w:val="4C483D" w:themeColor="text2"/>
        </w:rPr>
      </w:pPr>
      <w:r>
        <w:rPr>
          <w:color w:val="000000"/>
        </w:rPr>
        <w:tab/>
      </w:r>
      <w:r>
        <w:rPr>
          <w:color w:val="000000"/>
        </w:rPr>
        <w:tab/>
      </w:r>
      <w:r>
        <w:rPr>
          <w:color w:val="000000"/>
        </w:rPr>
        <w:tab/>
      </w:r>
      <w:r>
        <w:rPr>
          <w:color w:val="6A3E3E"/>
        </w:rPr>
        <w:t>e</w:t>
      </w:r>
      <w:r>
        <w:rPr>
          <w:color w:val="000000"/>
        </w:rPr>
        <w:t>.printStackTrace();</w:t>
      </w:r>
    </w:p>
    <w:p w14:paraId="54547E26" w14:textId="77777777" w:rsidR="007E4D7A" w:rsidRDefault="007E4D7A" w:rsidP="007E4D7A">
      <w:pPr>
        <w:pStyle w:val="1Output"/>
        <w:rPr>
          <w:color w:val="4C483D" w:themeColor="text2"/>
        </w:rPr>
      </w:pPr>
      <w:r>
        <w:rPr>
          <w:color w:val="000000"/>
        </w:rPr>
        <w:tab/>
      </w:r>
      <w:r>
        <w:rPr>
          <w:color w:val="000000"/>
        </w:rPr>
        <w:tab/>
        <w:t>}</w:t>
      </w:r>
    </w:p>
    <w:p w14:paraId="48785757" w14:textId="77777777" w:rsidR="007E4D7A" w:rsidRDefault="007E4D7A" w:rsidP="007E4D7A">
      <w:pPr>
        <w:pStyle w:val="1Output"/>
        <w:rPr>
          <w:color w:val="4C483D" w:themeColor="text2"/>
        </w:rPr>
      </w:pPr>
      <w:r>
        <w:rPr>
          <w:color w:val="000000"/>
        </w:rPr>
        <w:tab/>
        <w:t>}</w:t>
      </w:r>
    </w:p>
    <w:p w14:paraId="4BBB6EC9" w14:textId="77777777" w:rsidR="007E4D7A" w:rsidRDefault="007E4D7A" w:rsidP="007E4D7A">
      <w:pPr>
        <w:pStyle w:val="1Output"/>
        <w:rPr>
          <w:color w:val="4C483D" w:themeColor="text2"/>
        </w:rPr>
      </w:pPr>
      <w:r>
        <w:rPr>
          <w:color w:val="000000"/>
        </w:rPr>
        <w:t>}</w:t>
      </w:r>
    </w:p>
    <w:p w14:paraId="7095E81D" w14:textId="77777777" w:rsidR="007E4D7A" w:rsidRDefault="007E4D7A" w:rsidP="007E4D7A">
      <w:pPr>
        <w:pStyle w:val="1Output"/>
        <w:rPr>
          <w:color w:val="4C483D" w:themeColor="text2"/>
        </w:rPr>
      </w:pPr>
    </w:p>
    <w:p w14:paraId="41F68B3C" w14:textId="77777777" w:rsidR="007E4D7A" w:rsidRDefault="007E4D7A" w:rsidP="007E4D7A">
      <w:pPr>
        <w:pStyle w:val="1Output"/>
        <w:rPr>
          <w:color w:val="4C483D" w:themeColor="text2"/>
        </w:rPr>
      </w:pPr>
      <w:r>
        <w:t>public</w:t>
      </w:r>
      <w:r>
        <w:rPr>
          <w:color w:val="000000"/>
        </w:rPr>
        <w:t xml:space="preserve"> </w:t>
      </w:r>
      <w:r>
        <w:t>class</w:t>
      </w:r>
      <w:r>
        <w:rPr>
          <w:color w:val="000000"/>
        </w:rPr>
        <w:t xml:space="preserve"> BlockingQueueDemo {</w:t>
      </w:r>
    </w:p>
    <w:p w14:paraId="2A484973" w14:textId="77777777" w:rsidR="007E4D7A" w:rsidRDefault="007E4D7A" w:rsidP="007E4D7A">
      <w:pPr>
        <w:pStyle w:val="1Output"/>
        <w:rPr>
          <w:color w:val="4C483D" w:themeColor="text2"/>
        </w:rPr>
      </w:pPr>
      <w:r>
        <w:rPr>
          <w:color w:val="000000"/>
        </w:rPr>
        <w:tab/>
      </w:r>
      <w:r>
        <w:t>public</w:t>
      </w:r>
      <w:r>
        <w:rPr>
          <w:color w:val="000000"/>
        </w:rPr>
        <w:t xml:space="preserve"> </w:t>
      </w:r>
      <w:r>
        <w:t>static</w:t>
      </w:r>
      <w:r>
        <w:rPr>
          <w:color w:val="000000"/>
        </w:rPr>
        <w:t xml:space="preserve"> </w:t>
      </w:r>
      <w:r>
        <w:t>void</w:t>
      </w:r>
      <w:r>
        <w:rPr>
          <w:color w:val="000000"/>
        </w:rPr>
        <w:t xml:space="preserve"> main(String[] </w:t>
      </w:r>
      <w:r>
        <w:rPr>
          <w:color w:val="6A3E3E"/>
        </w:rPr>
        <w:t>args</w:t>
      </w:r>
      <w:r>
        <w:rPr>
          <w:color w:val="000000"/>
        </w:rPr>
        <w:t>) {</w:t>
      </w:r>
    </w:p>
    <w:p w14:paraId="323693A6" w14:textId="77777777" w:rsidR="007E4D7A" w:rsidRDefault="007E4D7A" w:rsidP="007E4D7A">
      <w:pPr>
        <w:pStyle w:val="1Output"/>
        <w:rPr>
          <w:color w:val="4C483D" w:themeColor="text2"/>
        </w:rPr>
      </w:pPr>
      <w:r>
        <w:rPr>
          <w:color w:val="000000"/>
        </w:rPr>
        <w:tab/>
      </w:r>
      <w:r>
        <w:rPr>
          <w:color w:val="000000"/>
        </w:rPr>
        <w:tab/>
      </w:r>
      <w:r>
        <w:rPr>
          <w:color w:val="000000"/>
        </w:rPr>
        <w:tab/>
        <w:t xml:space="preserve">BlockingQueue&lt;Integer&gt; </w:t>
      </w:r>
      <w:r>
        <w:rPr>
          <w:color w:val="6A3E3E"/>
        </w:rPr>
        <w:t>sharedQ</w:t>
      </w:r>
      <w:r>
        <w:rPr>
          <w:color w:val="000000"/>
        </w:rPr>
        <w:t xml:space="preserve"> = </w:t>
      </w:r>
      <w:r>
        <w:t>new</w:t>
      </w:r>
      <w:r>
        <w:rPr>
          <w:color w:val="000000"/>
        </w:rPr>
        <w:t xml:space="preserve"> LinkedBlockingQueue&lt;Integer&gt;();</w:t>
      </w:r>
    </w:p>
    <w:p w14:paraId="72CB1D18" w14:textId="77777777" w:rsidR="007E4D7A" w:rsidRDefault="007E4D7A" w:rsidP="007E4D7A">
      <w:pPr>
        <w:pStyle w:val="1Output"/>
        <w:rPr>
          <w:color w:val="4C483D" w:themeColor="text2"/>
        </w:rPr>
      </w:pPr>
      <w:r>
        <w:rPr>
          <w:color w:val="000000"/>
        </w:rPr>
        <w:tab/>
      </w:r>
      <w:r>
        <w:rPr>
          <w:color w:val="000000"/>
        </w:rPr>
        <w:tab/>
      </w:r>
      <w:r>
        <w:rPr>
          <w:color w:val="000000"/>
        </w:rPr>
        <w:tab/>
        <w:t xml:space="preserve">Producer </w:t>
      </w:r>
      <w:r>
        <w:rPr>
          <w:color w:val="6A3E3E"/>
        </w:rPr>
        <w:t>p</w:t>
      </w:r>
      <w:r>
        <w:rPr>
          <w:color w:val="000000"/>
        </w:rPr>
        <w:t xml:space="preserve"> = </w:t>
      </w:r>
      <w:r>
        <w:t>new</w:t>
      </w:r>
      <w:r>
        <w:rPr>
          <w:color w:val="000000"/>
        </w:rPr>
        <w:t xml:space="preserve"> Producer(</w:t>
      </w:r>
      <w:r>
        <w:rPr>
          <w:color w:val="6A3E3E"/>
        </w:rPr>
        <w:t>sharedQ</w:t>
      </w:r>
      <w:r>
        <w:rPr>
          <w:color w:val="000000"/>
        </w:rPr>
        <w:t xml:space="preserve">); </w:t>
      </w:r>
    </w:p>
    <w:p w14:paraId="75282118" w14:textId="77777777" w:rsidR="007E4D7A" w:rsidRDefault="007E4D7A" w:rsidP="007E4D7A">
      <w:pPr>
        <w:pStyle w:val="1Output"/>
        <w:rPr>
          <w:color w:val="4C483D" w:themeColor="text2"/>
        </w:rPr>
      </w:pPr>
      <w:r>
        <w:rPr>
          <w:color w:val="000000"/>
        </w:rPr>
        <w:tab/>
      </w:r>
      <w:r>
        <w:rPr>
          <w:color w:val="000000"/>
        </w:rPr>
        <w:tab/>
      </w:r>
      <w:r>
        <w:rPr>
          <w:color w:val="000000"/>
        </w:rPr>
        <w:tab/>
        <w:t xml:space="preserve">Consumer </w:t>
      </w:r>
      <w:r>
        <w:rPr>
          <w:color w:val="6A3E3E"/>
        </w:rPr>
        <w:t>c</w:t>
      </w:r>
      <w:r>
        <w:rPr>
          <w:color w:val="000000"/>
        </w:rPr>
        <w:t xml:space="preserve"> = </w:t>
      </w:r>
      <w:r>
        <w:t>new</w:t>
      </w:r>
      <w:r>
        <w:rPr>
          <w:color w:val="000000"/>
        </w:rPr>
        <w:t xml:space="preserve"> Consumer(</w:t>
      </w:r>
      <w:r>
        <w:rPr>
          <w:color w:val="6A3E3E"/>
        </w:rPr>
        <w:t>sharedQ</w:t>
      </w:r>
      <w:r>
        <w:rPr>
          <w:color w:val="000000"/>
        </w:rPr>
        <w:t xml:space="preserve">); </w:t>
      </w:r>
    </w:p>
    <w:p w14:paraId="1F8A8DD5" w14:textId="77777777" w:rsidR="007E4D7A" w:rsidRDefault="007E4D7A" w:rsidP="007E4D7A">
      <w:pPr>
        <w:pStyle w:val="1Output"/>
        <w:rPr>
          <w:color w:val="4C483D" w:themeColor="text2"/>
        </w:rPr>
      </w:pPr>
      <w:r>
        <w:rPr>
          <w:color w:val="000000"/>
        </w:rPr>
        <w:tab/>
      </w:r>
      <w:r>
        <w:rPr>
          <w:color w:val="000000"/>
        </w:rPr>
        <w:tab/>
      </w:r>
      <w:r>
        <w:rPr>
          <w:color w:val="000000"/>
        </w:rPr>
        <w:tab/>
      </w:r>
      <w:r>
        <w:rPr>
          <w:color w:val="6A3E3E"/>
        </w:rPr>
        <w:t>p</w:t>
      </w:r>
      <w:r>
        <w:rPr>
          <w:color w:val="000000"/>
        </w:rPr>
        <w:t xml:space="preserve">.start(); </w:t>
      </w:r>
    </w:p>
    <w:p w14:paraId="216FDE73" w14:textId="77777777" w:rsidR="007E4D7A" w:rsidRDefault="007E4D7A" w:rsidP="007E4D7A">
      <w:pPr>
        <w:pStyle w:val="1Output"/>
        <w:rPr>
          <w:color w:val="4C483D" w:themeColor="text2"/>
        </w:rPr>
      </w:pPr>
      <w:r>
        <w:rPr>
          <w:color w:val="000000"/>
        </w:rPr>
        <w:tab/>
      </w:r>
      <w:r>
        <w:rPr>
          <w:color w:val="000000"/>
        </w:rPr>
        <w:tab/>
      </w:r>
      <w:r>
        <w:rPr>
          <w:color w:val="000000"/>
        </w:rPr>
        <w:tab/>
      </w:r>
      <w:r>
        <w:rPr>
          <w:color w:val="6A3E3E"/>
        </w:rPr>
        <w:t>c</w:t>
      </w:r>
      <w:r>
        <w:rPr>
          <w:color w:val="000000"/>
        </w:rPr>
        <w:t>.start();</w:t>
      </w:r>
      <w:r>
        <w:rPr>
          <w:color w:val="000000"/>
        </w:rPr>
        <w:tab/>
      </w:r>
      <w:r>
        <w:rPr>
          <w:color w:val="000000"/>
        </w:rPr>
        <w:tab/>
      </w:r>
      <w:r>
        <w:rPr>
          <w:color w:val="000000"/>
        </w:rPr>
        <w:tab/>
      </w:r>
    </w:p>
    <w:p w14:paraId="5BB5B2D9" w14:textId="77777777" w:rsidR="007E4D7A" w:rsidRDefault="007E4D7A" w:rsidP="007E4D7A">
      <w:pPr>
        <w:pStyle w:val="1Output"/>
        <w:rPr>
          <w:color w:val="4C483D" w:themeColor="text2"/>
        </w:rPr>
      </w:pPr>
      <w:r>
        <w:rPr>
          <w:color w:val="000000"/>
        </w:rPr>
        <w:tab/>
      </w:r>
      <w:r>
        <w:rPr>
          <w:color w:val="000000"/>
        </w:rPr>
        <w:tab/>
        <w:t>}</w:t>
      </w:r>
    </w:p>
    <w:p w14:paraId="649B1D33" w14:textId="77777777" w:rsidR="007E4D7A" w:rsidRDefault="007E4D7A" w:rsidP="007E4D7A">
      <w:pPr>
        <w:pStyle w:val="1Output"/>
      </w:pPr>
      <w:r>
        <w:rPr>
          <w:color w:val="000000"/>
        </w:rPr>
        <w:t>}</w:t>
      </w:r>
      <w:r w:rsidRPr="007B7C12">
        <w:br/>
      </w:r>
    </w:p>
    <w:p w14:paraId="2DBC1CB9" w14:textId="77777777" w:rsidR="007E4D7A" w:rsidRDefault="00150760" w:rsidP="00151D89">
      <w:pPr>
        <w:numPr>
          <w:ilvl w:val="0"/>
          <w:numId w:val="82"/>
        </w:numPr>
        <w:tabs>
          <w:tab w:val="num" w:pos="720"/>
        </w:tabs>
      </w:pPr>
      <w:hyperlink r:id="rId153" w:tooltip="Java ArrayBlockingQueue" w:history="1">
        <w:r w:rsidR="007E4D7A" w:rsidRPr="00523AA7">
          <w:rPr>
            <w:rStyle w:val="Hyperlink"/>
            <w:b/>
          </w:rPr>
          <w:t>ArrayBlockingQueue</w:t>
        </w:r>
      </w:hyperlink>
      <w:r w:rsidR="007E4D7A" w:rsidRPr="00523AA7">
        <w:t> – a blocking queue class based on bounded Java Array. Once instantiated, cannot be resized.</w:t>
      </w:r>
    </w:p>
    <w:p w14:paraId="24A6ADF7" w14:textId="77777777" w:rsidR="007E4D7A" w:rsidRPr="00523AA7" w:rsidRDefault="007E4D7A" w:rsidP="00151D89">
      <w:pPr>
        <w:pStyle w:val="ListParagraph"/>
        <w:numPr>
          <w:ilvl w:val="0"/>
          <w:numId w:val="82"/>
        </w:numPr>
      </w:pPr>
      <w:r w:rsidRPr="00523AA7">
        <w:rPr>
          <w:b/>
        </w:rPr>
        <w:t>PriorityBlockingQueue</w:t>
      </w:r>
      <w:r w:rsidRPr="00523AA7">
        <w:t xml:space="preserve"> – a priority queue based blocking queue. It is an unbounded concurrent collection.</w:t>
      </w:r>
    </w:p>
    <w:p w14:paraId="296C9E85" w14:textId="77777777" w:rsidR="007E4D7A" w:rsidRDefault="007E4D7A" w:rsidP="00151D89">
      <w:pPr>
        <w:pStyle w:val="ListParagraph"/>
        <w:numPr>
          <w:ilvl w:val="0"/>
          <w:numId w:val="82"/>
        </w:numPr>
      </w:pPr>
      <w:r w:rsidRPr="006719A5">
        <w:rPr>
          <w:b/>
        </w:rPr>
        <w:t>LinkedBlockingQueue</w:t>
      </w:r>
      <w:r w:rsidRPr="006719A5">
        <w:t xml:space="preserve"> – an optionally bounded Java concurrent collection. Orders elements based on FIFO order.</w:t>
      </w:r>
      <w:r>
        <w:t xml:space="preserve"> </w:t>
      </w:r>
    </w:p>
    <w:p w14:paraId="470A1A39" w14:textId="77777777" w:rsidR="007E4D7A" w:rsidRDefault="007E4D7A" w:rsidP="00134B1C"/>
    <w:p w14:paraId="43944B5D" w14:textId="77777777" w:rsidR="00134B1C" w:rsidRDefault="00134B1C" w:rsidP="008151C9">
      <w:pPr>
        <w:pStyle w:val="Heading30"/>
      </w:pPr>
      <w:bookmarkStart w:id="132" w:name="_Toc2631524"/>
      <w:r>
        <w:t>Thread.</w:t>
      </w:r>
      <w:r w:rsidRPr="00F302D0">
        <w:t xml:space="preserve"> yield</w:t>
      </w:r>
      <w:r>
        <w:t xml:space="preserve"> ()</w:t>
      </w:r>
      <w:bookmarkEnd w:id="132"/>
      <w:r>
        <w:t xml:space="preserve"> </w:t>
      </w:r>
    </w:p>
    <w:p w14:paraId="2B1C0C72" w14:textId="77777777" w:rsidR="00134B1C" w:rsidRDefault="00134B1C" w:rsidP="00134B1C">
      <w:r w:rsidRPr="00F302D0">
        <w:rPr>
          <w:b/>
          <w:bCs/>
        </w:rPr>
        <w:t>yield() method</w:t>
      </w:r>
      <w:r>
        <w:rPr>
          <w:b/>
          <w:bCs/>
        </w:rPr>
        <w:t xml:space="preserve">: </w:t>
      </w:r>
      <w:r w:rsidRPr="00F302D0">
        <w:t>Theoretically, </w:t>
      </w:r>
      <w:r w:rsidRPr="00F302D0">
        <w:rPr>
          <w:b/>
          <w:bCs/>
        </w:rPr>
        <w:t>to ‘yield’ means to let go, to give up, to surrender</w:t>
      </w:r>
      <w:r w:rsidRPr="00F302D0">
        <w:t xml:space="preserve">. A yielding thread tells the virtual machine that it’s willing to let other threads be scheduled in its place. </w:t>
      </w:r>
    </w:p>
    <w:p w14:paraId="6E164D33" w14:textId="77777777" w:rsidR="00134B1C" w:rsidRPr="00A43063" w:rsidRDefault="00134B1C" w:rsidP="00134B1C">
      <w:pPr>
        <w:rPr>
          <w:b/>
          <w:color w:val="FF0000"/>
        </w:rPr>
      </w:pPr>
      <w:r w:rsidRPr="00F302D0">
        <w:t xml:space="preserve">This indicates that it’s not doing something too critical. </w:t>
      </w:r>
      <w:r w:rsidRPr="00A43063">
        <w:rPr>
          <w:b/>
          <w:color w:val="FF0000"/>
        </w:rPr>
        <w:t>Note that </w:t>
      </w:r>
      <w:r w:rsidRPr="00A43063">
        <w:rPr>
          <w:b/>
          <w:i/>
          <w:iCs/>
          <w:color w:val="FF0000"/>
        </w:rPr>
        <w:t>it’s only a hint</w:t>
      </w:r>
      <w:r w:rsidRPr="00A43063">
        <w:rPr>
          <w:b/>
          <w:color w:val="FF0000"/>
        </w:rPr>
        <w:t>, though, and not guaranteed to have any effect at all.</w:t>
      </w:r>
    </w:p>
    <w:p w14:paraId="689C8AEC" w14:textId="77777777" w:rsidR="00134B1C" w:rsidRPr="00F302D0" w:rsidRDefault="00134B1C" w:rsidP="000C6B71">
      <w:pPr>
        <w:pStyle w:val="ListParagraph"/>
        <w:numPr>
          <w:ilvl w:val="0"/>
          <w:numId w:val="18"/>
        </w:numPr>
      </w:pPr>
      <w:r w:rsidRPr="00F302D0">
        <w:t>Yield is a Static method and Native too.</w:t>
      </w:r>
    </w:p>
    <w:p w14:paraId="588A6111" w14:textId="77777777" w:rsidR="00134B1C" w:rsidRPr="00F302D0" w:rsidRDefault="00134B1C" w:rsidP="000C6B71">
      <w:pPr>
        <w:pStyle w:val="ListParagraph"/>
        <w:numPr>
          <w:ilvl w:val="0"/>
          <w:numId w:val="18"/>
        </w:numPr>
      </w:pPr>
      <w:r w:rsidRPr="00F302D0">
        <w:t>Yield tells the currently executing thread to give a chance to the threads that have equal priority in the </w:t>
      </w:r>
      <w:hyperlink r:id="rId154" w:tooltip="thread pool" w:history="1">
        <w:r w:rsidRPr="00F302D0">
          <w:rPr>
            <w:rStyle w:val="Hyperlink"/>
          </w:rPr>
          <w:t>Thread Pool</w:t>
        </w:r>
      </w:hyperlink>
      <w:r w:rsidRPr="00F302D0">
        <w:t>.</w:t>
      </w:r>
    </w:p>
    <w:p w14:paraId="4FBAA124" w14:textId="77777777" w:rsidR="00134B1C" w:rsidRPr="00F302D0" w:rsidRDefault="00134B1C" w:rsidP="000C6B71">
      <w:pPr>
        <w:pStyle w:val="ListParagraph"/>
        <w:numPr>
          <w:ilvl w:val="0"/>
          <w:numId w:val="18"/>
        </w:numPr>
      </w:pPr>
      <w:r w:rsidRPr="00363024">
        <w:rPr>
          <w:b/>
          <w:color w:val="FF0000"/>
        </w:rPr>
        <w:t>There is no guarantee</w:t>
      </w:r>
      <w:r w:rsidRPr="00363024">
        <w:rPr>
          <w:color w:val="FF0000"/>
        </w:rPr>
        <w:t xml:space="preserve"> </w:t>
      </w:r>
      <w:r w:rsidRPr="00F302D0">
        <w:t xml:space="preserve">that </w:t>
      </w:r>
      <w:r w:rsidRPr="00363024">
        <w:rPr>
          <w:b/>
        </w:rPr>
        <w:t>Yield will make the currently executing thread to runnable state immediately</w:t>
      </w:r>
      <w:r w:rsidRPr="00F302D0">
        <w:t>.</w:t>
      </w:r>
    </w:p>
    <w:p w14:paraId="45C4C55C" w14:textId="77777777" w:rsidR="00134B1C" w:rsidRPr="00F302D0" w:rsidRDefault="00134B1C" w:rsidP="000C6B71">
      <w:pPr>
        <w:pStyle w:val="ListParagraph"/>
        <w:numPr>
          <w:ilvl w:val="0"/>
          <w:numId w:val="18"/>
        </w:numPr>
      </w:pPr>
      <w:r w:rsidRPr="00F302D0">
        <w:t xml:space="preserve">It can only make a </w:t>
      </w:r>
      <w:r w:rsidRPr="00363024">
        <w:rPr>
          <w:b/>
          <w:color w:val="FF0000"/>
        </w:rPr>
        <w:t>thread from Running State to Runnable State</w:t>
      </w:r>
      <w:r w:rsidRPr="00F302D0">
        <w:t>, not in wait or blocked state.</w:t>
      </w:r>
    </w:p>
    <w:p w14:paraId="6E05B59B" w14:textId="77777777" w:rsidR="00134B1C" w:rsidRPr="002D6389" w:rsidRDefault="00134B1C" w:rsidP="008151C9">
      <w:pPr>
        <w:pStyle w:val="Heading30"/>
      </w:pPr>
      <w:bookmarkStart w:id="133" w:name="_Toc2631525"/>
      <w:r w:rsidRPr="002D6389">
        <w:lastRenderedPageBreak/>
        <w:t>What do you understand about Thread Priority?</w:t>
      </w:r>
      <w:bookmarkEnd w:id="133"/>
    </w:p>
    <w:p w14:paraId="6C14F8BC" w14:textId="105C4512" w:rsidR="00134B1C" w:rsidRDefault="00134B1C" w:rsidP="00134B1C">
      <w:r w:rsidRPr="002D6389">
        <w:t xml:space="preserve">Every thread has a </w:t>
      </w:r>
      <w:r w:rsidR="00A276A0" w:rsidRPr="002D6389">
        <w:t>priority;</w:t>
      </w:r>
      <w:r w:rsidRPr="002D6389">
        <w:t xml:space="preserve"> usually higher priority thread gets precedence in </w:t>
      </w:r>
      <w:r w:rsidR="00BA160D" w:rsidRPr="002D6389">
        <w:t>execution,</w:t>
      </w:r>
      <w:r w:rsidRPr="002D6389">
        <w:t xml:space="preserve"> but it depends on Thread Scheduler implementation that is OS dependent. We can specify the priority of </w:t>
      </w:r>
      <w:r w:rsidR="00BA160D" w:rsidRPr="002D6389">
        <w:t>thread,</w:t>
      </w:r>
      <w:r w:rsidRPr="002D6389">
        <w:t xml:space="preserve"> but it doesn’t guarantee that higher priority thread will get executed before lower priority thread</w:t>
      </w:r>
      <w:r>
        <w:t>.</w:t>
      </w:r>
    </w:p>
    <w:p w14:paraId="3CA12B58" w14:textId="77777777" w:rsidR="00486EC3" w:rsidRDefault="00486EC3" w:rsidP="00486EC3">
      <w:r w:rsidRPr="006F6DB0">
        <w:t xml:space="preserve">Each thread has a priority. Priorities are represented by a number between 1 and 10. In most cases, </w:t>
      </w:r>
      <w:r w:rsidRPr="006F6DB0">
        <w:rPr>
          <w:b/>
        </w:rPr>
        <w:t>thread scheduler schedules the threads according to their priority</w:t>
      </w:r>
      <w:r w:rsidRPr="006F6DB0">
        <w:t xml:space="preserve"> (known as pre</w:t>
      </w:r>
      <w:r>
        <w:t>-</w:t>
      </w:r>
      <w:r w:rsidRPr="006F6DB0">
        <w:t xml:space="preserve">emptive scheduling). </w:t>
      </w:r>
      <w:r w:rsidRPr="006F6DB0">
        <w:rPr>
          <w:b/>
        </w:rPr>
        <w:t>But it is not guaranteed because it depends on JVM specification</w:t>
      </w:r>
      <w:r w:rsidRPr="006F6DB0">
        <w:t xml:space="preserve"> that which scheduling it chooses.</w:t>
      </w:r>
    </w:p>
    <w:p w14:paraId="0E08AA03" w14:textId="77777777" w:rsidR="00486EC3" w:rsidRPr="003778C2" w:rsidRDefault="00486EC3" w:rsidP="00CB2B37">
      <w:pPr>
        <w:pStyle w:val="ListParagraph"/>
        <w:numPr>
          <w:ilvl w:val="0"/>
          <w:numId w:val="158"/>
        </w:numPr>
        <w:spacing w:after="0"/>
        <w:rPr>
          <w:rFonts w:ascii="Consolas" w:hAnsi="Consolas"/>
          <w:b/>
        </w:rPr>
      </w:pPr>
      <w:r w:rsidRPr="003778C2">
        <w:rPr>
          <w:rFonts w:ascii="Consolas" w:hAnsi="Consolas"/>
        </w:rPr>
        <w:t>public static final int</w:t>
      </w:r>
      <w:r w:rsidRPr="003778C2">
        <w:rPr>
          <w:rFonts w:ascii="Consolas" w:hAnsi="Consolas"/>
          <w:b/>
        </w:rPr>
        <w:t xml:space="preserve"> </w:t>
      </w:r>
      <w:r w:rsidRPr="003778C2">
        <w:rPr>
          <w:rFonts w:ascii="Consolas" w:hAnsi="Consolas"/>
          <w:b/>
          <w:color w:val="E06B08" w:themeColor="accent6" w:themeShade="BF"/>
        </w:rPr>
        <w:t xml:space="preserve">MIN_PRIORITY (1); </w:t>
      </w:r>
    </w:p>
    <w:p w14:paraId="7D6EDCCC" w14:textId="77777777" w:rsidR="00486EC3" w:rsidRPr="003778C2" w:rsidRDefault="00486EC3" w:rsidP="00CB2B37">
      <w:pPr>
        <w:pStyle w:val="ListParagraph"/>
        <w:numPr>
          <w:ilvl w:val="0"/>
          <w:numId w:val="158"/>
        </w:numPr>
        <w:spacing w:after="0"/>
        <w:rPr>
          <w:rFonts w:ascii="Consolas" w:hAnsi="Consolas"/>
          <w:b/>
        </w:rPr>
      </w:pPr>
      <w:r w:rsidRPr="003778C2">
        <w:rPr>
          <w:rFonts w:ascii="Consolas" w:hAnsi="Consolas"/>
        </w:rPr>
        <w:t>public static final int</w:t>
      </w:r>
      <w:r w:rsidRPr="003778C2">
        <w:rPr>
          <w:rFonts w:ascii="Consolas" w:hAnsi="Consolas"/>
          <w:b/>
        </w:rPr>
        <w:t xml:space="preserve"> </w:t>
      </w:r>
      <w:r w:rsidRPr="003778C2">
        <w:rPr>
          <w:rFonts w:ascii="Consolas" w:hAnsi="Consolas"/>
          <w:b/>
          <w:color w:val="00B050"/>
        </w:rPr>
        <w:t>NORM_PRIORITY (5);</w:t>
      </w:r>
    </w:p>
    <w:p w14:paraId="211988A7" w14:textId="77777777" w:rsidR="00486EC3" w:rsidRPr="003778C2" w:rsidRDefault="00486EC3" w:rsidP="00CB2B37">
      <w:pPr>
        <w:pStyle w:val="ListParagraph"/>
        <w:numPr>
          <w:ilvl w:val="0"/>
          <w:numId w:val="158"/>
        </w:numPr>
        <w:spacing w:after="0"/>
        <w:rPr>
          <w:rFonts w:ascii="Consolas" w:hAnsi="Consolas"/>
          <w:color w:val="FF0000"/>
        </w:rPr>
      </w:pPr>
      <w:r w:rsidRPr="003778C2">
        <w:rPr>
          <w:rFonts w:ascii="Consolas" w:hAnsi="Consolas"/>
        </w:rPr>
        <w:t>public static final int</w:t>
      </w:r>
      <w:r w:rsidRPr="003778C2">
        <w:rPr>
          <w:rFonts w:ascii="Consolas" w:hAnsi="Consolas"/>
          <w:b/>
        </w:rPr>
        <w:t xml:space="preserve"> </w:t>
      </w:r>
      <w:r w:rsidRPr="003778C2">
        <w:rPr>
          <w:rFonts w:ascii="Consolas" w:hAnsi="Consolas"/>
          <w:b/>
          <w:color w:val="FF0000"/>
        </w:rPr>
        <w:t>MAX_PRIORITY (10);</w:t>
      </w:r>
    </w:p>
    <w:p w14:paraId="6B9C42F6" w14:textId="77777777" w:rsidR="00486EC3" w:rsidRPr="0005639C" w:rsidRDefault="00486EC3" w:rsidP="00486EC3">
      <w:pPr>
        <w:pStyle w:val="Howitworks"/>
      </w:pPr>
      <w:r w:rsidRPr="0005639C">
        <w:t>Example</w:t>
      </w:r>
    </w:p>
    <w:p w14:paraId="64C1BE77" w14:textId="77777777" w:rsidR="00486EC3" w:rsidRDefault="00486EC3" w:rsidP="00486EC3">
      <w:pPr>
        <w:pStyle w:val="Output"/>
        <w:rPr>
          <w:color w:val="4C483D" w:themeColor="text2"/>
        </w:rPr>
      </w:pPr>
      <w:r>
        <w:rPr>
          <w:bCs/>
          <w:color w:val="7F0055"/>
        </w:rPr>
        <w:t>public</w:t>
      </w:r>
      <w:r>
        <w:t xml:space="preserve"> </w:t>
      </w:r>
      <w:r>
        <w:rPr>
          <w:bCs/>
          <w:color w:val="7F0055"/>
        </w:rPr>
        <w:t>class</w:t>
      </w:r>
      <w:r>
        <w:t xml:space="preserve"> ThreadPriority </w:t>
      </w:r>
      <w:r>
        <w:rPr>
          <w:bCs/>
          <w:color w:val="7F0055"/>
        </w:rPr>
        <w:t>extends</w:t>
      </w:r>
      <w:r>
        <w:t xml:space="preserve"> Thread{</w:t>
      </w:r>
    </w:p>
    <w:p w14:paraId="77B4D908" w14:textId="77777777" w:rsidR="00486EC3" w:rsidRDefault="00486EC3" w:rsidP="00486EC3">
      <w:pPr>
        <w:pStyle w:val="Output"/>
        <w:rPr>
          <w:color w:val="4C483D" w:themeColor="text2"/>
        </w:rPr>
      </w:pPr>
      <w:r>
        <w:tab/>
      </w:r>
      <w:r>
        <w:rPr>
          <w:color w:val="646464"/>
        </w:rPr>
        <w:t>@Override</w:t>
      </w:r>
    </w:p>
    <w:p w14:paraId="6FF70722" w14:textId="77777777" w:rsidR="00486EC3" w:rsidRDefault="00486EC3" w:rsidP="00486EC3">
      <w:pPr>
        <w:pStyle w:val="Output"/>
        <w:rPr>
          <w:color w:val="4C483D" w:themeColor="text2"/>
        </w:rPr>
      </w:pPr>
      <w:r>
        <w:tab/>
      </w:r>
      <w:r>
        <w:rPr>
          <w:bCs/>
          <w:color w:val="7F0055"/>
        </w:rPr>
        <w:t>public</w:t>
      </w:r>
      <w:r>
        <w:t xml:space="preserve"> </w:t>
      </w:r>
      <w:r>
        <w:rPr>
          <w:bCs/>
          <w:color w:val="7F0055"/>
        </w:rPr>
        <w:t>void</w:t>
      </w:r>
      <w:r>
        <w:t xml:space="preserve"> run() {</w:t>
      </w:r>
    </w:p>
    <w:p w14:paraId="72D98DAC" w14:textId="77777777" w:rsidR="00486EC3" w:rsidRDefault="00486EC3" w:rsidP="00486EC3">
      <w:pPr>
        <w:pStyle w:val="Output"/>
        <w:rPr>
          <w:color w:val="4C483D" w:themeColor="text2"/>
        </w:rPr>
      </w:pPr>
      <w:r>
        <w:tab/>
        <w:t xml:space="preserve">Thread </w:t>
      </w:r>
      <w:r>
        <w:rPr>
          <w:color w:val="6A3E3E"/>
        </w:rPr>
        <w:t>th</w:t>
      </w:r>
      <w:r>
        <w:t>= Thread.</w:t>
      </w:r>
      <w:r>
        <w:rPr>
          <w:i/>
          <w:iCs/>
        </w:rPr>
        <w:t>currentThread</w:t>
      </w:r>
      <w:r>
        <w:t>();</w:t>
      </w:r>
      <w:r>
        <w:tab/>
      </w:r>
    </w:p>
    <w:p w14:paraId="1F1CF619" w14:textId="77777777" w:rsidR="00486EC3" w:rsidRDefault="00486EC3" w:rsidP="00486EC3">
      <w:pPr>
        <w:pStyle w:val="Output"/>
        <w:rPr>
          <w:color w:val="4C483D" w:themeColor="text2"/>
        </w:rPr>
      </w:pPr>
      <w:r>
        <w:tab/>
        <w:t>System.</w:t>
      </w:r>
      <w:r>
        <w:rPr>
          <w:bCs/>
          <w:i/>
          <w:iCs/>
          <w:color w:val="0000C0"/>
        </w:rPr>
        <w:t>out</w:t>
      </w:r>
      <w:r>
        <w:t>.println(</w:t>
      </w:r>
      <w:r>
        <w:rPr>
          <w:color w:val="2A00FF"/>
        </w:rPr>
        <w:t>"Name :"</w:t>
      </w:r>
      <w:r>
        <w:t>+</w:t>
      </w:r>
      <w:r>
        <w:rPr>
          <w:color w:val="6A3E3E"/>
        </w:rPr>
        <w:t>th</w:t>
      </w:r>
      <w:r>
        <w:t>.getName() +</w:t>
      </w:r>
      <w:r>
        <w:rPr>
          <w:color w:val="2A00FF"/>
        </w:rPr>
        <w:t>"\t Priortity:"</w:t>
      </w:r>
      <w:r>
        <w:t>+</w:t>
      </w:r>
      <w:r>
        <w:rPr>
          <w:color w:val="6A3E3E"/>
        </w:rPr>
        <w:t>th</w:t>
      </w:r>
      <w:r>
        <w:t>.getPriority());</w:t>
      </w:r>
    </w:p>
    <w:p w14:paraId="3519E53D" w14:textId="77777777" w:rsidR="00486EC3" w:rsidRDefault="00486EC3" w:rsidP="00486EC3">
      <w:pPr>
        <w:pStyle w:val="Output"/>
        <w:rPr>
          <w:color w:val="4C483D" w:themeColor="text2"/>
        </w:rPr>
      </w:pPr>
      <w:r>
        <w:tab/>
        <w:t>}</w:t>
      </w:r>
    </w:p>
    <w:p w14:paraId="3D7C2BED" w14:textId="77777777" w:rsidR="00486EC3" w:rsidRDefault="00486EC3" w:rsidP="00486EC3">
      <w:pPr>
        <w:pStyle w:val="Output"/>
        <w:rPr>
          <w:color w:val="4C483D" w:themeColor="text2"/>
        </w:rPr>
      </w:pPr>
      <w:r>
        <w:tab/>
      </w:r>
      <w:r>
        <w:rPr>
          <w:bCs/>
          <w:color w:val="7F0055"/>
        </w:rPr>
        <w:t>public</w:t>
      </w:r>
      <w:r>
        <w:t xml:space="preserve"> </w:t>
      </w:r>
      <w:r>
        <w:rPr>
          <w:bCs/>
          <w:color w:val="7F0055"/>
        </w:rPr>
        <w:t>static</w:t>
      </w:r>
      <w:r>
        <w:t xml:space="preserve"> </w:t>
      </w:r>
      <w:r>
        <w:rPr>
          <w:bCs/>
          <w:color w:val="7F0055"/>
        </w:rPr>
        <w:t>void</w:t>
      </w:r>
      <w:r>
        <w:t xml:space="preserve"> main(String[] </w:t>
      </w:r>
      <w:r>
        <w:rPr>
          <w:color w:val="6A3E3E"/>
        </w:rPr>
        <w:t>args</w:t>
      </w:r>
      <w:r>
        <w:t>) {</w:t>
      </w:r>
    </w:p>
    <w:p w14:paraId="5FAE09F9" w14:textId="77777777" w:rsidR="00486EC3" w:rsidRDefault="00486EC3" w:rsidP="00486EC3">
      <w:pPr>
        <w:pStyle w:val="Output"/>
        <w:rPr>
          <w:color w:val="4C483D" w:themeColor="text2"/>
        </w:rPr>
      </w:pPr>
      <w:r>
        <w:tab/>
      </w:r>
      <w:r>
        <w:tab/>
        <w:t xml:space="preserve">ThreadPriority </w:t>
      </w:r>
      <w:r>
        <w:rPr>
          <w:color w:val="6A3E3E"/>
        </w:rPr>
        <w:t>t1</w:t>
      </w:r>
      <w:r>
        <w:t xml:space="preserve"> = </w:t>
      </w:r>
      <w:r>
        <w:rPr>
          <w:bCs/>
          <w:color w:val="7F0055"/>
        </w:rPr>
        <w:t>new</w:t>
      </w:r>
      <w:r>
        <w:t xml:space="preserve"> ThreadPriority();</w:t>
      </w:r>
    </w:p>
    <w:p w14:paraId="32C17E5C" w14:textId="77777777" w:rsidR="00486EC3" w:rsidRDefault="00486EC3" w:rsidP="00486EC3">
      <w:pPr>
        <w:pStyle w:val="Output"/>
        <w:rPr>
          <w:color w:val="4C483D" w:themeColor="text2"/>
        </w:rPr>
      </w:pPr>
      <w:r>
        <w:tab/>
      </w:r>
      <w:r>
        <w:tab/>
        <w:t xml:space="preserve">ThreadPriority </w:t>
      </w:r>
      <w:r>
        <w:rPr>
          <w:color w:val="6A3E3E"/>
        </w:rPr>
        <w:t>t2</w:t>
      </w:r>
      <w:r>
        <w:t xml:space="preserve"> = </w:t>
      </w:r>
      <w:r>
        <w:rPr>
          <w:bCs/>
          <w:color w:val="7F0055"/>
        </w:rPr>
        <w:t>new</w:t>
      </w:r>
      <w:r>
        <w:t xml:space="preserve"> ThreadPriority();</w:t>
      </w:r>
    </w:p>
    <w:p w14:paraId="44194E49" w14:textId="77777777" w:rsidR="00486EC3" w:rsidRDefault="00486EC3" w:rsidP="00486EC3">
      <w:pPr>
        <w:pStyle w:val="Output"/>
        <w:rPr>
          <w:color w:val="4C483D" w:themeColor="text2"/>
        </w:rPr>
      </w:pPr>
      <w:r>
        <w:tab/>
      </w:r>
      <w:r>
        <w:tab/>
        <w:t xml:space="preserve">ThreadPriority </w:t>
      </w:r>
      <w:r>
        <w:rPr>
          <w:color w:val="6A3E3E"/>
        </w:rPr>
        <w:t>t3</w:t>
      </w:r>
      <w:r>
        <w:t xml:space="preserve"> = </w:t>
      </w:r>
      <w:r>
        <w:rPr>
          <w:bCs/>
          <w:color w:val="7F0055"/>
        </w:rPr>
        <w:t>new</w:t>
      </w:r>
      <w:r>
        <w:t xml:space="preserve"> ThreadPriority();</w:t>
      </w:r>
    </w:p>
    <w:p w14:paraId="19DD2F92" w14:textId="77777777" w:rsidR="00486EC3" w:rsidRDefault="00486EC3" w:rsidP="00486EC3">
      <w:pPr>
        <w:pStyle w:val="Output"/>
        <w:rPr>
          <w:color w:val="4C483D" w:themeColor="text2"/>
        </w:rPr>
      </w:pPr>
      <w:r>
        <w:tab/>
      </w:r>
      <w:r>
        <w:tab/>
      </w:r>
    </w:p>
    <w:p w14:paraId="5576C0D7" w14:textId="77777777" w:rsidR="00486EC3" w:rsidRDefault="00486EC3" w:rsidP="00486EC3">
      <w:pPr>
        <w:pStyle w:val="Output"/>
        <w:rPr>
          <w:color w:val="4C483D" w:themeColor="text2"/>
        </w:rPr>
      </w:pPr>
      <w:r>
        <w:tab/>
      </w:r>
      <w:r>
        <w:tab/>
      </w:r>
      <w:r>
        <w:rPr>
          <w:color w:val="6A3E3E"/>
        </w:rPr>
        <w:t>t1</w:t>
      </w:r>
      <w:r>
        <w:t>.setPriority(</w:t>
      </w:r>
      <w:r>
        <w:rPr>
          <w:bCs/>
          <w:i/>
          <w:iCs/>
          <w:color w:val="0000C0"/>
        </w:rPr>
        <w:t>MIN_PRIORITY</w:t>
      </w:r>
      <w:r>
        <w:t>);</w:t>
      </w:r>
    </w:p>
    <w:p w14:paraId="47D0D8EA" w14:textId="77777777" w:rsidR="00486EC3" w:rsidRDefault="00486EC3" w:rsidP="00486EC3">
      <w:pPr>
        <w:pStyle w:val="Output"/>
        <w:rPr>
          <w:color w:val="4C483D" w:themeColor="text2"/>
        </w:rPr>
      </w:pPr>
      <w:r>
        <w:tab/>
      </w:r>
      <w:r>
        <w:tab/>
      </w:r>
      <w:r>
        <w:rPr>
          <w:color w:val="6A3E3E"/>
        </w:rPr>
        <w:t>t2</w:t>
      </w:r>
      <w:r>
        <w:t>.setPriority(</w:t>
      </w:r>
      <w:r>
        <w:rPr>
          <w:bCs/>
          <w:i/>
          <w:iCs/>
          <w:color w:val="0000C0"/>
        </w:rPr>
        <w:t>NORM_PRIORITY</w:t>
      </w:r>
      <w:r>
        <w:t>);</w:t>
      </w:r>
    </w:p>
    <w:p w14:paraId="321E568F" w14:textId="77777777" w:rsidR="00486EC3" w:rsidRDefault="00486EC3" w:rsidP="00486EC3">
      <w:pPr>
        <w:pStyle w:val="Output"/>
        <w:rPr>
          <w:color w:val="4C483D" w:themeColor="text2"/>
        </w:rPr>
      </w:pPr>
      <w:r>
        <w:tab/>
      </w:r>
      <w:r>
        <w:tab/>
      </w:r>
      <w:r>
        <w:rPr>
          <w:color w:val="6A3E3E"/>
        </w:rPr>
        <w:t>t3</w:t>
      </w:r>
      <w:r>
        <w:t>.setPriority(</w:t>
      </w:r>
      <w:r>
        <w:rPr>
          <w:bCs/>
          <w:i/>
          <w:iCs/>
          <w:color w:val="0000C0"/>
        </w:rPr>
        <w:t>MAX_PRIORITY</w:t>
      </w:r>
      <w:r>
        <w:t>);</w:t>
      </w:r>
    </w:p>
    <w:p w14:paraId="50EB85B6" w14:textId="77777777" w:rsidR="00486EC3" w:rsidRDefault="00486EC3" w:rsidP="00486EC3">
      <w:pPr>
        <w:pStyle w:val="Output"/>
        <w:rPr>
          <w:color w:val="4C483D" w:themeColor="text2"/>
        </w:rPr>
      </w:pPr>
      <w:r>
        <w:tab/>
      </w:r>
      <w:r>
        <w:tab/>
      </w:r>
    </w:p>
    <w:p w14:paraId="7675882E" w14:textId="77777777" w:rsidR="00486EC3" w:rsidRDefault="00486EC3" w:rsidP="00486EC3">
      <w:pPr>
        <w:pStyle w:val="Output"/>
        <w:rPr>
          <w:color w:val="4C483D" w:themeColor="text2"/>
        </w:rPr>
      </w:pPr>
      <w:r>
        <w:tab/>
      </w:r>
      <w:r>
        <w:tab/>
      </w:r>
      <w:r>
        <w:rPr>
          <w:color w:val="6A3E3E"/>
        </w:rPr>
        <w:t>t1</w:t>
      </w:r>
      <w:r>
        <w:t>.start();</w:t>
      </w:r>
    </w:p>
    <w:p w14:paraId="15F65096" w14:textId="77777777" w:rsidR="00486EC3" w:rsidRDefault="00486EC3" w:rsidP="00486EC3">
      <w:pPr>
        <w:pStyle w:val="Output"/>
        <w:rPr>
          <w:color w:val="4C483D" w:themeColor="text2"/>
        </w:rPr>
      </w:pPr>
      <w:r>
        <w:tab/>
      </w:r>
      <w:r>
        <w:tab/>
      </w:r>
      <w:r>
        <w:rPr>
          <w:color w:val="6A3E3E"/>
        </w:rPr>
        <w:t>t2</w:t>
      </w:r>
      <w:r>
        <w:t>.start();</w:t>
      </w:r>
    </w:p>
    <w:p w14:paraId="257E5858" w14:textId="77777777" w:rsidR="00486EC3" w:rsidRDefault="00486EC3" w:rsidP="00486EC3">
      <w:pPr>
        <w:pStyle w:val="Output"/>
        <w:rPr>
          <w:color w:val="4C483D" w:themeColor="text2"/>
        </w:rPr>
      </w:pPr>
      <w:r>
        <w:tab/>
      </w:r>
      <w:r>
        <w:tab/>
      </w:r>
      <w:r>
        <w:rPr>
          <w:color w:val="6A3E3E"/>
        </w:rPr>
        <w:t>t3</w:t>
      </w:r>
      <w:r>
        <w:t xml:space="preserve">.start(); </w:t>
      </w:r>
    </w:p>
    <w:p w14:paraId="7B0FF73D" w14:textId="77777777" w:rsidR="00486EC3" w:rsidRDefault="00486EC3" w:rsidP="00486EC3">
      <w:pPr>
        <w:pStyle w:val="Output"/>
        <w:rPr>
          <w:color w:val="4C483D" w:themeColor="text2"/>
        </w:rPr>
      </w:pPr>
      <w:r>
        <w:tab/>
        <w:t>}</w:t>
      </w:r>
    </w:p>
    <w:p w14:paraId="2E8CE61B" w14:textId="77777777" w:rsidR="00486EC3" w:rsidRDefault="00486EC3" w:rsidP="00486EC3">
      <w:pPr>
        <w:pStyle w:val="Output"/>
      </w:pPr>
      <w:r>
        <w:t>}</w:t>
      </w:r>
    </w:p>
    <w:p w14:paraId="6E6478E4" w14:textId="77777777" w:rsidR="00486EC3" w:rsidRDefault="00486EC3" w:rsidP="00486EC3">
      <w:pPr>
        <w:pStyle w:val="Output"/>
        <w:shd w:val="clear" w:color="auto" w:fill="000000" w:themeFill="text1"/>
      </w:pPr>
      <w:r>
        <w:t>Name :Thread-2</w:t>
      </w:r>
      <w:r>
        <w:tab/>
        <w:t xml:space="preserve"> Priortity:10</w:t>
      </w:r>
    </w:p>
    <w:p w14:paraId="1F7EAFED" w14:textId="77777777" w:rsidR="00486EC3" w:rsidRDefault="00486EC3" w:rsidP="00486EC3">
      <w:pPr>
        <w:pStyle w:val="Output"/>
        <w:shd w:val="clear" w:color="auto" w:fill="000000" w:themeFill="text1"/>
      </w:pPr>
      <w:r>
        <w:t>Name :Thread-1</w:t>
      </w:r>
      <w:r>
        <w:tab/>
        <w:t xml:space="preserve"> Priortity:5</w:t>
      </w:r>
    </w:p>
    <w:p w14:paraId="5A2FDC8E" w14:textId="77777777" w:rsidR="00486EC3" w:rsidRDefault="00486EC3" w:rsidP="00486EC3">
      <w:pPr>
        <w:pStyle w:val="Output"/>
        <w:shd w:val="clear" w:color="auto" w:fill="000000" w:themeFill="text1"/>
      </w:pPr>
      <w:r>
        <w:t>Name :Thread-0</w:t>
      </w:r>
      <w:r>
        <w:tab/>
        <w:t xml:space="preserve"> Priortity:1</w:t>
      </w:r>
    </w:p>
    <w:p w14:paraId="792D1C08" w14:textId="77777777" w:rsidR="00486EC3" w:rsidRDefault="00486EC3" w:rsidP="00486EC3">
      <w:r>
        <w:t xml:space="preserve">Even though t1 starts first, it has </w:t>
      </w:r>
      <w:r>
        <w:rPr>
          <w:rFonts w:ascii="Consolas" w:hAnsi="Consolas" w:cs="Consolas"/>
          <w:b/>
          <w:bCs/>
          <w:i/>
          <w:iCs/>
          <w:color w:val="0000C0"/>
        </w:rPr>
        <w:t>MIN_PRIORITY</w:t>
      </w:r>
      <w:r w:rsidRPr="00B641FB">
        <w:t xml:space="preserve"> </w:t>
      </w:r>
      <w:r>
        <w:t xml:space="preserve">so, it executes last that to depends on JVM Specification </w:t>
      </w:r>
    </w:p>
    <w:p w14:paraId="24D5984E" w14:textId="77777777" w:rsidR="00486EC3" w:rsidRDefault="00486EC3" w:rsidP="00134B1C"/>
    <w:p w14:paraId="7B974731" w14:textId="77777777" w:rsidR="00134B1C" w:rsidRPr="006814B1" w:rsidRDefault="00134B1C" w:rsidP="008151C9">
      <w:pPr>
        <w:pStyle w:val="Heading30"/>
      </w:pPr>
      <w:bookmarkStart w:id="134" w:name="_Toc2631526"/>
      <w:r w:rsidRPr="006814B1">
        <w:t>How can we make sure main() is the last thread to finish in Java Program?</w:t>
      </w:r>
      <w:bookmarkEnd w:id="134"/>
    </w:p>
    <w:p w14:paraId="75932F97" w14:textId="77777777" w:rsidR="00134B1C" w:rsidRDefault="00134B1C" w:rsidP="00134B1C">
      <w:r w:rsidRPr="006814B1">
        <w:t>We can use Thread join() method to make sure all the threads created by the program is dead before finishing the main function.</w:t>
      </w:r>
    </w:p>
    <w:p w14:paraId="2A959963" w14:textId="77777777" w:rsidR="00134B1C" w:rsidRPr="00DB1CE8" w:rsidRDefault="00134B1C" w:rsidP="008151C9">
      <w:pPr>
        <w:pStyle w:val="Heading30"/>
      </w:pPr>
      <w:bookmarkStart w:id="135" w:name="_Toc2631527"/>
      <w:r w:rsidRPr="00DB1CE8">
        <w:t>Why wait(), notify() and notifyAll() methods have to be called from synchronized method or block?</w:t>
      </w:r>
      <w:bookmarkEnd w:id="135"/>
    </w:p>
    <w:p w14:paraId="482A233C" w14:textId="77777777" w:rsidR="00134B1C" w:rsidRPr="00DB1CE8" w:rsidRDefault="00134B1C" w:rsidP="00134B1C">
      <w:r w:rsidRPr="00DB1CE8">
        <w:t>When a Thread calls wait() on any Object, it must have the monitor on the Object that it will leave and goes in wait state until any other thread call notify() on this Object. Similarly when a thread calls notify() on any Object, it leaves the monitor on the Object and other waiting threads can get the monitor on the Object. Since all these methods require Thread to have the Object monitor, that can be achieved only by synchronization, they need to be called from synchronized method or block.</w:t>
      </w:r>
    </w:p>
    <w:p w14:paraId="13969E73" w14:textId="77777777" w:rsidR="00134B1C" w:rsidRPr="00B0204C" w:rsidRDefault="00134B1C" w:rsidP="008151C9">
      <w:pPr>
        <w:pStyle w:val="Heading30"/>
      </w:pPr>
      <w:bookmarkStart w:id="136" w:name="_Toc2631528"/>
      <w:r w:rsidRPr="00B0204C">
        <w:t>How can we achieve thread safety in Java?</w:t>
      </w:r>
      <w:bookmarkEnd w:id="136"/>
    </w:p>
    <w:p w14:paraId="1449599A" w14:textId="77777777" w:rsidR="00134B1C" w:rsidRPr="00B0204C" w:rsidRDefault="00134B1C" w:rsidP="00134B1C">
      <w:r w:rsidRPr="00B0204C">
        <w:t xml:space="preserve">There are several ways to achieve thread safety in java – </w:t>
      </w:r>
      <w:r w:rsidRPr="00B0204C">
        <w:rPr>
          <w:b/>
        </w:rPr>
        <w:t>synchronization, atomic concurrent classes, implementing concurrent Lock interface, using volatile keyword</w:t>
      </w:r>
      <w:r w:rsidRPr="00B0204C">
        <w:t xml:space="preserve">, using immutable classes and Thread safe classes. </w:t>
      </w:r>
    </w:p>
    <w:p w14:paraId="43CC7791" w14:textId="77777777" w:rsidR="00134B1C" w:rsidRPr="0089751E" w:rsidRDefault="00134B1C" w:rsidP="008151C9">
      <w:pPr>
        <w:pStyle w:val="Heading30"/>
      </w:pPr>
      <w:bookmarkStart w:id="137" w:name="_Toc2631529"/>
      <w:r w:rsidRPr="0089751E">
        <w:lastRenderedPageBreak/>
        <w:t>What is volatile keyword in Java</w:t>
      </w:r>
      <w:bookmarkEnd w:id="137"/>
    </w:p>
    <w:p w14:paraId="1613D9A2" w14:textId="77777777" w:rsidR="00134B1C" w:rsidRPr="0089751E" w:rsidRDefault="00134B1C" w:rsidP="00134B1C">
      <w:r w:rsidRPr="0089751E">
        <w:t>When we use volatile keyword with a variable, all the threads read it’s value directly from the memory and don’t cache it. This makes sure that the value read is the same as in the memory.</w:t>
      </w:r>
    </w:p>
    <w:p w14:paraId="1290DB2B" w14:textId="77777777" w:rsidR="00134B1C" w:rsidRPr="002E2DAD" w:rsidRDefault="00134B1C" w:rsidP="008151C9">
      <w:pPr>
        <w:pStyle w:val="Heading30"/>
      </w:pPr>
      <w:bookmarkStart w:id="138" w:name="_Toc2631530"/>
      <w:r w:rsidRPr="002E2DAD">
        <w:t>What is ThreadLocal?</w:t>
      </w:r>
      <w:bookmarkEnd w:id="138"/>
    </w:p>
    <w:p w14:paraId="5A34C6C1" w14:textId="77777777" w:rsidR="00134B1C" w:rsidRPr="002E2DAD" w:rsidRDefault="00134B1C" w:rsidP="00134B1C">
      <w:r w:rsidRPr="002E2DAD">
        <w:t>Java ThreadLocal is used to create thread-local variables. We know that all threads of an Object share it’s variables, so if the variable is not thread safe, we can use synchronization but if we want to avoid synchronization, we can use ThreadLocal variables.</w:t>
      </w:r>
      <w:r w:rsidRPr="002E2DAD">
        <w:br/>
        <w:t>Every thread has it’s own ThreadLocal variable and they can use it’s get() and set() methods to get the default value or change it’s value local to Thread. ThreadLocal instances are typically private static fields in classes that wish to associate state with a thread</w:t>
      </w:r>
    </w:p>
    <w:p w14:paraId="35B9B48D" w14:textId="77777777" w:rsidR="00134B1C" w:rsidRPr="00E06AA7" w:rsidRDefault="00134B1C" w:rsidP="008151C9">
      <w:pPr>
        <w:pStyle w:val="Heading30"/>
      </w:pPr>
      <w:bookmarkStart w:id="139" w:name="_Toc2631531"/>
      <w:r w:rsidRPr="00E06AA7">
        <w:t>What is Java Thread Dump, How can we get Java Thread dump of a Program?</w:t>
      </w:r>
      <w:bookmarkEnd w:id="139"/>
    </w:p>
    <w:p w14:paraId="30506847" w14:textId="77777777" w:rsidR="00A276A0" w:rsidRDefault="00134B1C" w:rsidP="00134B1C">
      <w:r w:rsidRPr="00E06AA7">
        <w:t xml:space="preserve">Thread dump is list of all the threads active in the JVM, thread dumps are very helpful in analyzing bottlenecks in the application and analyzing deadlock situations. </w:t>
      </w:r>
    </w:p>
    <w:p w14:paraId="17BD4A94" w14:textId="77777777" w:rsidR="00134B1C" w:rsidRPr="00E06AA7" w:rsidRDefault="00134B1C" w:rsidP="00134B1C">
      <w:r w:rsidRPr="00E06AA7">
        <w:t xml:space="preserve">There are many ways using which we can generate Thread dump – Using Profiler, Kill -3 command, </w:t>
      </w:r>
      <w:r w:rsidRPr="00A276A0">
        <w:rPr>
          <w:b/>
        </w:rPr>
        <w:t>jstack tool etc</w:t>
      </w:r>
      <w:r w:rsidRPr="00E06AA7">
        <w:t>. I prefer jstack tool to generate thread dump of a program because it’s easy to use and comes with JDK installation</w:t>
      </w:r>
    </w:p>
    <w:p w14:paraId="53E2E0FD" w14:textId="77777777" w:rsidR="00134B1C" w:rsidRPr="00AD4D00" w:rsidRDefault="00134B1C" w:rsidP="008151C9">
      <w:pPr>
        <w:pStyle w:val="Heading30"/>
      </w:pPr>
      <w:bookmarkStart w:id="140" w:name="_Toc2631532"/>
      <w:r w:rsidRPr="00AD4D00">
        <w:t>What is atomic operation? What are atomic classes in Java Concurrency API?</w:t>
      </w:r>
      <w:bookmarkEnd w:id="140"/>
    </w:p>
    <w:p w14:paraId="41DE1FDA" w14:textId="77777777" w:rsidR="00134B1C" w:rsidRPr="00AD4D00" w:rsidRDefault="00134B1C" w:rsidP="00134B1C">
      <w:r w:rsidRPr="00AD4D00">
        <w:t xml:space="preserve">Atomic operations are performed in </w:t>
      </w:r>
      <w:r w:rsidRPr="001220AE">
        <w:rPr>
          <w:b/>
          <w:bCs/>
        </w:rPr>
        <w:t>a single unit of task</w:t>
      </w:r>
      <w:r w:rsidRPr="00AD4D00">
        <w:t xml:space="preserve"> </w:t>
      </w:r>
      <w:r>
        <w:t>.</w:t>
      </w:r>
      <w:r w:rsidRPr="00AD4D00">
        <w:t>int++ is not an atomic operation. So by the time one threads read it’s value and increment it by one, other thread has read the older value leading to wrong result.</w:t>
      </w:r>
    </w:p>
    <w:p w14:paraId="0178D527" w14:textId="77777777" w:rsidR="00134B1C" w:rsidRPr="002B704D" w:rsidRDefault="00134B1C" w:rsidP="007E4D7A">
      <w:r w:rsidRPr="00AD4D00">
        <w:t>To solve this issue, we will have to make sure that increment operation on count is atomic, we can do that using Synchronization but Java 5 java.util.concurrent.atomic provides wrapper classes for int and long that can be used to achieve this atomically without usage of Synchronization</w:t>
      </w:r>
    </w:p>
    <w:p w14:paraId="1395DC50" w14:textId="77777777" w:rsidR="00134B1C" w:rsidRPr="006814B1" w:rsidRDefault="00134B1C" w:rsidP="00134B1C"/>
    <w:p w14:paraId="7731A3CE" w14:textId="77777777" w:rsidR="00134B1C" w:rsidRPr="00215786" w:rsidRDefault="00134B1C" w:rsidP="008151C9">
      <w:pPr>
        <w:pStyle w:val="Heading30"/>
      </w:pPr>
      <w:bookmarkStart w:id="141" w:name="_Toc2631534"/>
      <w:r w:rsidRPr="00215786">
        <w:t>What is Executors Class?</w:t>
      </w:r>
      <w:bookmarkEnd w:id="141"/>
    </w:p>
    <w:p w14:paraId="46660AC3" w14:textId="77777777" w:rsidR="00134B1C" w:rsidRPr="00215786" w:rsidRDefault="00134B1C" w:rsidP="00134B1C">
      <w:r w:rsidRPr="00215786">
        <w:t xml:space="preserve">Executors class provide utility methods for </w:t>
      </w:r>
      <w:r w:rsidRPr="00272F4B">
        <w:rPr>
          <w:b/>
          <w:color w:val="0070C0"/>
        </w:rPr>
        <w:t>Executor, ExecutorService, ScheduledExecutorService,</w:t>
      </w:r>
      <w:r w:rsidRPr="00272F4B">
        <w:rPr>
          <w:color w:val="0070C0"/>
        </w:rPr>
        <w:t xml:space="preserve"> </w:t>
      </w:r>
      <w:r w:rsidRPr="00215786">
        <w:t>ThreadFactory, and Callable classes.</w:t>
      </w:r>
    </w:p>
    <w:p w14:paraId="53B7B2E1" w14:textId="77777777" w:rsidR="00134B1C" w:rsidRPr="00215786" w:rsidRDefault="00134B1C" w:rsidP="00134B1C">
      <w:r w:rsidRPr="00215786">
        <w:t>Executors class can be used to easily create Thread Pool in java, also this is the only class supporting execution of Callable implementations.</w:t>
      </w:r>
    </w:p>
    <w:p w14:paraId="49564BFD" w14:textId="77777777" w:rsidR="00134B1C" w:rsidRDefault="00134B1C" w:rsidP="00134B1C">
      <w:bookmarkStart w:id="142" w:name="_Toc2631535"/>
      <w:r w:rsidRPr="00155F49">
        <w:rPr>
          <w:rStyle w:val="Heading3Char0"/>
        </w:rPr>
        <w:t>What happens when an Exception occurs in a thread?</w:t>
      </w:r>
      <w:bookmarkEnd w:id="142"/>
      <w:r w:rsidRPr="00155F49">
        <w:t> </w:t>
      </w:r>
      <w:r w:rsidRPr="00155F49">
        <w:br/>
      </w:r>
      <w:r w:rsidRPr="00155F49">
        <w:rPr>
          <w:b/>
        </w:rPr>
        <w:t>Thread.UncaughtExceptionHandler</w:t>
      </w:r>
      <w:r w:rsidRPr="00155F49">
        <w:t xml:space="preserve"> is an interface, defined as nested interface for handlers invoked when a Thread abruptly terminates due to an uncaught exception. </w:t>
      </w:r>
    </w:p>
    <w:p w14:paraId="0EADF21E" w14:textId="77777777" w:rsidR="00134B1C" w:rsidRDefault="00134B1C" w:rsidP="00134B1C">
      <w:r w:rsidRPr="00155F49">
        <w:t>When a thread is about to terminate due to an uncaught exception the Java Virtual Machine will query the thread for its UncaughtExceptionHandler using Thread.getUncaughtExceptionHandler() and will invoke the handler's uncaughtException() method, passing the thread and the exception as arguments.</w:t>
      </w:r>
      <w:r w:rsidRPr="00155F49">
        <w:br/>
      </w:r>
    </w:p>
    <w:p w14:paraId="422E2E22" w14:textId="77777777" w:rsidR="00134B1C" w:rsidRDefault="00134B1C" w:rsidP="00134B1C">
      <w:bookmarkStart w:id="143" w:name="_Toc2631536"/>
      <w:r w:rsidRPr="00086FA0">
        <w:rPr>
          <w:rStyle w:val="Heading3Char0"/>
        </w:rPr>
        <w:t>Why wait, notify and notifyAll are not inside thread class?</w:t>
      </w:r>
      <w:bookmarkEnd w:id="143"/>
      <w:r w:rsidRPr="000C7141">
        <w:t> </w:t>
      </w:r>
      <w:r w:rsidRPr="000C7141">
        <w:br/>
      </w:r>
      <w:r w:rsidRPr="00BA0BF3">
        <w:t>One reason which is obvious is that Java provides lock at object level not at thread level</w:t>
      </w:r>
      <w:r>
        <w:t>.</w:t>
      </w:r>
    </w:p>
    <w:p w14:paraId="00ACA1E7" w14:textId="77777777" w:rsidR="00134B1C" w:rsidRPr="002D6389" w:rsidRDefault="00134B1C" w:rsidP="00134B1C">
      <w:r>
        <w:rPr>
          <w:rFonts w:ascii="Trebuchet MS" w:hAnsi="Trebuchet MS"/>
          <w:color w:val="000000"/>
        </w:rPr>
        <w:lastRenderedPageBreak/>
        <w:br/>
      </w:r>
      <w:bookmarkStart w:id="144" w:name="_Toc2631537"/>
      <w:r w:rsidRPr="00BA0BF3">
        <w:rPr>
          <w:rStyle w:val="Heading3Char0"/>
        </w:rPr>
        <w:t>How do you check if a Thread holds a lock or not?</w:t>
      </w:r>
      <w:bookmarkEnd w:id="144"/>
      <w:r>
        <w:br/>
        <w:t xml:space="preserve">Boolean </w:t>
      </w:r>
      <w:r w:rsidRPr="00BA0BF3">
        <w:t>Thread.</w:t>
      </w:r>
      <w:r w:rsidRPr="00BA0BF3">
        <w:rPr>
          <w:i/>
          <w:iCs/>
        </w:rPr>
        <w:t>holdsLock</w:t>
      </w:r>
      <w:r w:rsidRPr="00BA0BF3">
        <w:t>(</w:t>
      </w:r>
      <w:r>
        <w:t>Obj</w:t>
      </w:r>
      <w:r w:rsidRPr="00BA0BF3">
        <w:t>)</w:t>
      </w:r>
    </w:p>
    <w:p w14:paraId="79CBBC55" w14:textId="77777777" w:rsidR="00931E5A" w:rsidRDefault="00931E5A" w:rsidP="00170461"/>
    <w:p w14:paraId="18050989" w14:textId="77777777" w:rsidR="00931E5A" w:rsidRDefault="00983DEB" w:rsidP="00170461">
      <w:bookmarkStart w:id="145" w:name="_Toc2631538"/>
      <w:r w:rsidRPr="00983DEB">
        <w:rPr>
          <w:rStyle w:val="Heading3Char0"/>
        </w:rPr>
        <w:t>What is FutureTask in Java? (answer)</w:t>
      </w:r>
      <w:bookmarkEnd w:id="145"/>
      <w:r w:rsidRPr="00983DEB">
        <w:br/>
        <w:t xml:space="preserve">This class provides a base implementation of Future, </w:t>
      </w:r>
      <w:r>
        <w:t xml:space="preserve">it </w:t>
      </w:r>
      <w:r w:rsidRPr="00983DEB">
        <w:t xml:space="preserve">retrieve the result of the computation. </w:t>
      </w:r>
      <w:r>
        <w:t>It will get the results from Feature Object.</w:t>
      </w:r>
      <w:r w:rsidRPr="00983DEB">
        <w:br/>
      </w:r>
    </w:p>
    <w:p w14:paraId="144B8724" w14:textId="77777777" w:rsidR="00A276A0" w:rsidRDefault="00983DEB" w:rsidP="00170461">
      <w:bookmarkStart w:id="146" w:name="_Toc2631539"/>
      <w:r w:rsidRPr="00983DEB">
        <w:rPr>
          <w:rStyle w:val="Heading3Char0"/>
        </w:rPr>
        <w:t>What is the concurrency level of ConcurrentHashMap in Java? (answer)</w:t>
      </w:r>
      <w:bookmarkEnd w:id="146"/>
      <w:r w:rsidRPr="00983DEB">
        <w:br/>
        <w:t xml:space="preserve">ConcurrentHashMap achieves it's scalability and thread-safety by partitioning actual map into a number of sections. This partitioning is achieved using concurrency level. </w:t>
      </w:r>
    </w:p>
    <w:p w14:paraId="308C36A9" w14:textId="77777777" w:rsidR="00931E5A" w:rsidRDefault="00983DEB" w:rsidP="00170461">
      <w:r w:rsidRPr="00983DEB">
        <w:t xml:space="preserve">Its optional parameter of </w:t>
      </w:r>
      <w:r w:rsidRPr="00272F4B">
        <w:rPr>
          <w:b/>
          <w:color w:val="FF0000"/>
        </w:rPr>
        <w:t>ConcurrentHashMap constructor and it's default value is 16</w:t>
      </w:r>
      <w:r w:rsidRPr="00272F4B">
        <w:rPr>
          <w:b/>
        </w:rPr>
        <w:t xml:space="preserve">. </w:t>
      </w:r>
      <w:r w:rsidRPr="00272F4B">
        <w:t>The</w:t>
      </w:r>
      <w:r w:rsidRPr="00983DEB">
        <w:t xml:space="preserve"> table is internally partitioned to try to permit the indicated number of concurrent updates without contention. To learn more about concurrency level and internal resizing</w:t>
      </w:r>
    </w:p>
    <w:p w14:paraId="0E19CF48" w14:textId="77777777" w:rsidR="00983DEB" w:rsidRDefault="00983DEB" w:rsidP="00170461"/>
    <w:p w14:paraId="0F31C77D" w14:textId="77777777" w:rsidR="00931E5A" w:rsidRDefault="00517521" w:rsidP="00170461">
      <w:bookmarkStart w:id="147" w:name="_Toc2631540"/>
      <w:r w:rsidRPr="00517521">
        <w:rPr>
          <w:rStyle w:val="Heading3Char0"/>
        </w:rPr>
        <w:t>What happens if a thread throws an Exception inside synchronized block?</w:t>
      </w:r>
      <w:bookmarkEnd w:id="147"/>
      <w:r>
        <w:rPr>
          <w:rFonts w:ascii="Trebuchet MS" w:hAnsi="Trebuchet MS"/>
          <w:color w:val="000000"/>
          <w:shd w:val="clear" w:color="auto" w:fill="FFFFFF"/>
        </w:rPr>
        <w:t> </w:t>
      </w:r>
      <w:r>
        <w:rPr>
          <w:rFonts w:ascii="Trebuchet MS" w:hAnsi="Trebuchet MS"/>
          <w:color w:val="000000"/>
        </w:rPr>
        <w:br/>
      </w:r>
      <w:r w:rsidRPr="00517521">
        <w:t>To answer this question, no matter how you exist synchronized block, either normally by finishing execution or abruptly by throwing exception, thread releases the lock it acquired while entering that synchronized block. This is actually one of the reasons I like synchronized block over lock interface, which requires explicit attention to release lock, generally this is achieved by releasing the lock in a </w:t>
      </w:r>
      <w:hyperlink r:id="rId155" w:history="1">
        <w:r w:rsidRPr="00517521">
          <w:rPr>
            <w:rStyle w:val="Hyperlink"/>
          </w:rPr>
          <w:t>finally block</w:t>
        </w:r>
      </w:hyperlink>
      <w:r w:rsidRPr="00517521">
        <w:t>.</w:t>
      </w:r>
    </w:p>
    <w:p w14:paraId="0F95CC9C" w14:textId="2F4CF311" w:rsidR="0055739C" w:rsidRDefault="0055739C" w:rsidP="00170461"/>
    <w:p w14:paraId="36159557" w14:textId="77777777" w:rsidR="0007672D" w:rsidRDefault="0007672D" w:rsidP="00170461"/>
    <w:p w14:paraId="00D74881" w14:textId="4EAB165D" w:rsidR="00170461" w:rsidRDefault="00170461" w:rsidP="00170461">
      <w:pPr>
        <w:pStyle w:val="Heading2"/>
      </w:pPr>
      <w:bookmarkStart w:id="148" w:name="_Toc2631541"/>
      <w:bookmarkStart w:id="149" w:name="_Toc81318486"/>
      <w:r>
        <w:lastRenderedPageBreak/>
        <w:t>Collections</w:t>
      </w:r>
      <w:bookmarkEnd w:id="148"/>
      <w:bookmarkEnd w:id="149"/>
    </w:p>
    <w:p w14:paraId="1485DCAF" w14:textId="554F9F7F" w:rsidR="0007672D" w:rsidRDefault="0007672D" w:rsidP="0007672D">
      <w:r>
        <w:rPr>
          <w:noProof/>
        </w:rPr>
        <w:drawing>
          <wp:inline distT="0" distB="0" distL="0" distR="0" wp14:anchorId="5D6A4829" wp14:editId="2E6A1AE6">
            <wp:extent cx="5780638" cy="332193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785314" cy="3324619"/>
                    </a:xfrm>
                    <a:prstGeom prst="rect">
                      <a:avLst/>
                    </a:prstGeom>
                    <a:noFill/>
                    <a:ln>
                      <a:noFill/>
                    </a:ln>
                  </pic:spPr>
                </pic:pic>
              </a:graphicData>
            </a:graphic>
          </wp:inline>
        </w:drawing>
      </w:r>
    </w:p>
    <w:p w14:paraId="6AA6A25A" w14:textId="61B27DA4" w:rsidR="0007672D" w:rsidRPr="0007672D" w:rsidRDefault="0007672D" w:rsidP="0007672D">
      <w:r>
        <w:rPr>
          <w:noProof/>
        </w:rPr>
        <w:drawing>
          <wp:inline distT="0" distB="0" distL="0" distR="0" wp14:anchorId="1D3B3E4C" wp14:editId="09039518">
            <wp:extent cx="6604115" cy="1723089"/>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6630359" cy="1729936"/>
                    </a:xfrm>
                    <a:prstGeom prst="rect">
                      <a:avLst/>
                    </a:prstGeom>
                    <a:noFill/>
                    <a:ln>
                      <a:noFill/>
                    </a:ln>
                  </pic:spPr>
                </pic:pic>
              </a:graphicData>
            </a:graphic>
          </wp:inline>
        </w:drawing>
      </w:r>
    </w:p>
    <w:p w14:paraId="5E052972" w14:textId="77777777" w:rsidR="00480DEA" w:rsidRDefault="00480DEA" w:rsidP="008151C9">
      <w:pPr>
        <w:pStyle w:val="Heading30"/>
      </w:pPr>
      <w:bookmarkStart w:id="150" w:name="_Toc2631542"/>
      <w:r w:rsidRPr="00687576">
        <w:t>Java Collections class</w:t>
      </w:r>
      <w:bookmarkEnd w:id="150"/>
    </w:p>
    <w:p w14:paraId="0713D72E" w14:textId="3EB1FF41" w:rsidR="00480DEA" w:rsidRDefault="00480DEA" w:rsidP="00480DEA">
      <w:r w:rsidRPr="00687576">
        <w:t xml:space="preserve">Java collection class is used exclusively with static methods that operate on or return collections. </w:t>
      </w:r>
    </w:p>
    <w:p w14:paraId="1F32B9B5" w14:textId="77777777" w:rsidR="00480DEA" w:rsidRDefault="00480DEA" w:rsidP="00000832">
      <w:pPr>
        <w:spacing w:after="0" w:line="240" w:lineRule="auto"/>
      </w:pPr>
      <w:r w:rsidRPr="00B67EB1">
        <w:rPr>
          <w:b/>
          <w:color w:val="FF0000"/>
        </w:rPr>
        <w:t>boolean addAll(Collection c, T... elements):</w:t>
      </w:r>
      <w:r w:rsidRPr="00B67EB1">
        <w:rPr>
          <w:color w:val="FF0000"/>
        </w:rPr>
        <w:t xml:space="preserve"> </w:t>
      </w:r>
      <w:r>
        <w:t>This method adds all of the provided elements to the specified collection at once. The elements can be provided as a comma-separated list.</w:t>
      </w:r>
    </w:p>
    <w:p w14:paraId="780B1EDB" w14:textId="77777777" w:rsidR="00480DEA" w:rsidRPr="00A51631" w:rsidRDefault="00480DEA" w:rsidP="00480DEA">
      <w:pPr>
        <w:pStyle w:val="1Output"/>
        <w:rPr>
          <w:color w:val="4C483D" w:themeColor="text2"/>
        </w:rPr>
      </w:pPr>
      <w:r w:rsidRPr="00A51631">
        <w:tab/>
      </w:r>
      <w:r w:rsidRPr="00A51631">
        <w:tab/>
        <w:t xml:space="preserve">List </w:t>
      </w:r>
      <w:r w:rsidRPr="00A51631">
        <w:rPr>
          <w:color w:val="6A3E3E"/>
          <w:highlight w:val="yellow"/>
        </w:rPr>
        <w:t>list</w:t>
      </w:r>
      <w:r w:rsidRPr="00A51631">
        <w:t xml:space="preserve"> = </w:t>
      </w:r>
      <w:r w:rsidRPr="00A51631">
        <w:rPr>
          <w:bCs/>
          <w:color w:val="7F0055"/>
        </w:rPr>
        <w:t>new</w:t>
      </w:r>
      <w:r w:rsidRPr="00A51631">
        <w:t xml:space="preserve"> ArrayList();</w:t>
      </w:r>
    </w:p>
    <w:p w14:paraId="5DABAA0C" w14:textId="77777777" w:rsidR="00480DEA" w:rsidRPr="00A51631" w:rsidRDefault="00480DEA" w:rsidP="00480DEA">
      <w:pPr>
        <w:pStyle w:val="1Output"/>
        <w:rPr>
          <w:color w:val="4C483D" w:themeColor="text2"/>
        </w:rPr>
      </w:pPr>
      <w:r w:rsidRPr="00A51631">
        <w:tab/>
      </w:r>
      <w:r w:rsidRPr="00A51631">
        <w:tab/>
        <w:t>Collections.</w:t>
      </w:r>
      <w:r w:rsidRPr="00A51631">
        <w:rPr>
          <w:i/>
          <w:iCs/>
        </w:rPr>
        <w:t>addAll</w:t>
      </w:r>
      <w:r w:rsidRPr="00A51631">
        <w:t>(</w:t>
      </w:r>
      <w:r w:rsidRPr="00A51631">
        <w:rPr>
          <w:color w:val="6A3E3E"/>
          <w:highlight w:val="lightGray"/>
        </w:rPr>
        <w:t>list</w:t>
      </w:r>
      <w:r w:rsidRPr="00A51631">
        <w:t xml:space="preserve">, </w:t>
      </w:r>
      <w:r w:rsidRPr="00A51631">
        <w:rPr>
          <w:color w:val="2A00FF"/>
        </w:rPr>
        <w:t>"Apples"</w:t>
      </w:r>
      <w:r w:rsidRPr="00A51631">
        <w:t xml:space="preserve">, </w:t>
      </w:r>
      <w:r w:rsidRPr="00A51631">
        <w:rPr>
          <w:color w:val="2A00FF"/>
        </w:rPr>
        <w:t>"Oranges"</w:t>
      </w:r>
      <w:r w:rsidRPr="00A51631">
        <w:t xml:space="preserve">, </w:t>
      </w:r>
      <w:r w:rsidRPr="00A51631">
        <w:rPr>
          <w:color w:val="2A00FF"/>
        </w:rPr>
        <w:t>"Banana"</w:t>
      </w:r>
      <w:r w:rsidRPr="00A51631">
        <w:t>);</w:t>
      </w:r>
    </w:p>
    <w:p w14:paraId="1DA77D2E" w14:textId="77777777" w:rsidR="00480DEA" w:rsidRPr="00A51631" w:rsidRDefault="00480DEA" w:rsidP="00480DEA">
      <w:pPr>
        <w:pStyle w:val="1Output"/>
        <w:rPr>
          <w:rStyle w:val="Heading3Char0"/>
        </w:rPr>
      </w:pPr>
      <w:r w:rsidRPr="00A51631">
        <w:tab/>
      </w:r>
      <w:r w:rsidRPr="00A51631">
        <w:tab/>
      </w:r>
      <w:r w:rsidRPr="00A51631">
        <w:rPr>
          <w:color w:val="6A3E3E"/>
          <w:highlight w:val="lightGray"/>
        </w:rPr>
        <w:t>list</w:t>
      </w:r>
      <w:r w:rsidRPr="00A51631">
        <w:t>.forEach(System.</w:t>
      </w:r>
      <w:r w:rsidRPr="00A51631">
        <w:rPr>
          <w:bCs/>
          <w:i/>
          <w:iCs/>
          <w:color w:val="0000C0"/>
        </w:rPr>
        <w:t>out</w:t>
      </w:r>
      <w:r w:rsidRPr="00A51631">
        <w:t>::println);</w:t>
      </w:r>
    </w:p>
    <w:p w14:paraId="3D7A19FD" w14:textId="77777777" w:rsidR="00480DEA" w:rsidRDefault="00480DEA" w:rsidP="00000832">
      <w:pPr>
        <w:spacing w:after="0"/>
        <w:rPr>
          <w:rStyle w:val="Heading3Char0"/>
          <w:b w:val="0"/>
          <w:bCs w:val="0"/>
          <w:iCs w:val="0"/>
          <w:color w:val="000000" w:themeColor="text1"/>
          <w:szCs w:val="20"/>
        </w:rPr>
      </w:pPr>
    </w:p>
    <w:p w14:paraId="1043D54E" w14:textId="77777777" w:rsidR="00480DEA" w:rsidRPr="00C31DEB" w:rsidRDefault="00480DEA" w:rsidP="00000832">
      <w:pPr>
        <w:spacing w:after="0" w:line="240" w:lineRule="auto"/>
      </w:pPr>
      <w:r w:rsidRPr="00FD331C">
        <w:rPr>
          <w:b/>
          <w:color w:val="FF0000"/>
        </w:rPr>
        <w:t>void sort(List list, Comparator c):</w:t>
      </w:r>
      <w:r w:rsidRPr="00FD331C">
        <w:rPr>
          <w:color w:val="FF0000"/>
        </w:rPr>
        <w:t xml:space="preserve"> </w:t>
      </w:r>
      <w:r w:rsidRPr="00C31DEB">
        <w:t>This method sorts the provided list according to the natural ordering. We can also pass in s Comparator, if we want some custom ordering.</w:t>
      </w:r>
    </w:p>
    <w:p w14:paraId="155AD560" w14:textId="77777777" w:rsidR="00480DEA" w:rsidRDefault="00480DEA" w:rsidP="00480DEA">
      <w:pPr>
        <w:pStyle w:val="1Output"/>
      </w:pPr>
      <w:r w:rsidRPr="00FD331C">
        <w:t>Collections</w:t>
      </w:r>
      <w:r w:rsidRPr="00FD331C">
        <w:rPr>
          <w:u w:val="single"/>
        </w:rPr>
        <w:t>.</w:t>
      </w:r>
      <w:r w:rsidRPr="00FD331C">
        <w:t>sort(list);</w:t>
      </w:r>
    </w:p>
    <w:p w14:paraId="58B874A7" w14:textId="77777777" w:rsidR="00480DEA" w:rsidRPr="00C31DEB" w:rsidRDefault="00480DEA" w:rsidP="00480DEA">
      <w:pPr>
        <w:pStyle w:val="1Output"/>
      </w:pPr>
      <w:r w:rsidRPr="00FD331C">
        <w:t>Collections</w:t>
      </w:r>
      <w:r w:rsidRPr="00FD331C">
        <w:rPr>
          <w:u w:val="single"/>
        </w:rPr>
        <w:t>.</w:t>
      </w:r>
      <w:r w:rsidRPr="00FD331C">
        <w:t>sort(list</w:t>
      </w:r>
      <w:r>
        <w:t>,comparator</w:t>
      </w:r>
      <w:r w:rsidRPr="00FD331C">
        <w:t>);</w:t>
      </w:r>
    </w:p>
    <w:p w14:paraId="37600E06" w14:textId="77777777" w:rsidR="00480DEA" w:rsidRDefault="00480DEA" w:rsidP="00000832">
      <w:pPr>
        <w:spacing w:after="0"/>
        <w:rPr>
          <w:rStyle w:val="Heading3Char0"/>
          <w:b w:val="0"/>
          <w:bCs w:val="0"/>
          <w:iCs w:val="0"/>
          <w:color w:val="000000" w:themeColor="text1"/>
          <w:szCs w:val="20"/>
        </w:rPr>
      </w:pPr>
    </w:p>
    <w:p w14:paraId="7B06D079" w14:textId="055AD25C" w:rsidR="00480DEA" w:rsidRDefault="00480DEA" w:rsidP="00000832">
      <w:pPr>
        <w:spacing w:after="0" w:line="240" w:lineRule="auto"/>
      </w:pPr>
      <w:r w:rsidRPr="00B67EB1">
        <w:rPr>
          <w:b/>
          <w:color w:val="FF0000"/>
        </w:rPr>
        <w:t>int binarySearch (list,”elemet”)</w:t>
      </w:r>
      <w:r w:rsidRPr="005A30A1">
        <w:rPr>
          <w:color w:val="FF0000"/>
        </w:rPr>
        <w:t xml:space="preserve"> </w:t>
      </w:r>
      <w:r>
        <w:t xml:space="preserve">: </w:t>
      </w:r>
      <w:r w:rsidRPr="005A30A1">
        <w:t xml:space="preserve">This method searches the key using binary search in the specified list. </w:t>
      </w:r>
      <w:r w:rsidR="00000832" w:rsidRPr="005A30A1">
        <w:t>before calling this method</w:t>
      </w:r>
      <w:r w:rsidR="00000832">
        <w:t>,</w:t>
      </w:r>
      <w:r w:rsidRPr="005A30A1">
        <w:t>list should be sorted by natural ordering, otherwise, the result will be undefined</w:t>
      </w:r>
    </w:p>
    <w:p w14:paraId="4F78990F" w14:textId="77777777" w:rsidR="00480DEA" w:rsidRDefault="00480DEA" w:rsidP="00480DEA">
      <w:pPr>
        <w:pStyle w:val="1Output"/>
        <w:rPr>
          <w:color w:val="4C483D" w:themeColor="text2"/>
        </w:rPr>
      </w:pPr>
      <w:r>
        <w:tab/>
      </w:r>
      <w:r>
        <w:tab/>
        <w:t>System.</w:t>
      </w:r>
      <w:r>
        <w:rPr>
          <w:bCs/>
          <w:i/>
          <w:iCs/>
          <w:color w:val="0000C0"/>
        </w:rPr>
        <w:t>out</w:t>
      </w:r>
      <w:r>
        <w:t>.println(Collections.</w:t>
      </w:r>
      <w:r>
        <w:rPr>
          <w:i/>
          <w:iCs/>
        </w:rPr>
        <w:t>binarySearch</w:t>
      </w:r>
      <w:r>
        <w:t>(</w:t>
      </w:r>
      <w:r>
        <w:rPr>
          <w:u w:val="single"/>
        </w:rPr>
        <w:t>fruits</w:t>
      </w:r>
      <w:r>
        <w:t xml:space="preserve">, </w:t>
      </w:r>
      <w:r>
        <w:rPr>
          <w:color w:val="2A00FF"/>
        </w:rPr>
        <w:t>"Banana"</w:t>
      </w:r>
      <w:r>
        <w:t>));</w:t>
      </w:r>
    </w:p>
    <w:p w14:paraId="6094ABE4" w14:textId="77777777" w:rsidR="00480DEA" w:rsidRPr="00C31DEB" w:rsidRDefault="00480DEA" w:rsidP="00480DEA">
      <w:pPr>
        <w:pStyle w:val="1Output"/>
        <w:rPr>
          <w:rStyle w:val="Heading3Char0"/>
          <w:b/>
          <w:bCs w:val="0"/>
          <w:iCs w:val="0"/>
          <w:color w:val="000000" w:themeColor="text1"/>
          <w:szCs w:val="20"/>
        </w:rPr>
      </w:pPr>
      <w:r>
        <w:tab/>
      </w:r>
      <w:r>
        <w:tab/>
        <w:t>System.</w:t>
      </w:r>
      <w:r>
        <w:rPr>
          <w:bCs/>
          <w:i/>
          <w:iCs/>
          <w:color w:val="0000C0"/>
        </w:rPr>
        <w:t>out</w:t>
      </w:r>
      <w:r>
        <w:t>.println(Collections.</w:t>
      </w:r>
      <w:r>
        <w:rPr>
          <w:i/>
          <w:iCs/>
        </w:rPr>
        <w:t>binarySearch</w:t>
      </w:r>
      <w:r>
        <w:t>(</w:t>
      </w:r>
      <w:r>
        <w:rPr>
          <w:u w:val="single"/>
        </w:rPr>
        <w:t>fruits</w:t>
      </w:r>
      <w:r>
        <w:t xml:space="preserve">, </w:t>
      </w:r>
      <w:r>
        <w:rPr>
          <w:color w:val="2A00FF"/>
        </w:rPr>
        <w:t>"Grapes"</w:t>
      </w:r>
      <w:r>
        <w:t>));</w:t>
      </w:r>
    </w:p>
    <w:p w14:paraId="429322B1" w14:textId="77777777" w:rsidR="00480DEA" w:rsidRPr="001C3285" w:rsidRDefault="00480DEA" w:rsidP="00151D89">
      <w:pPr>
        <w:pStyle w:val="ListParagraph"/>
        <w:numPr>
          <w:ilvl w:val="0"/>
          <w:numId w:val="34"/>
        </w:numPr>
      </w:pPr>
      <w:r w:rsidRPr="00000832">
        <w:rPr>
          <w:rStyle w:val="3BlueChar"/>
        </w:rPr>
        <w:lastRenderedPageBreak/>
        <w:t>Collections.copy</w:t>
      </w:r>
      <w:r w:rsidRPr="001C3285">
        <w:t>(list, fruits);</w:t>
      </w:r>
    </w:p>
    <w:p w14:paraId="21A6CA7A" w14:textId="77777777" w:rsidR="00480DEA" w:rsidRPr="001C3285" w:rsidRDefault="00480DEA" w:rsidP="00151D89">
      <w:pPr>
        <w:pStyle w:val="ListParagraph"/>
        <w:numPr>
          <w:ilvl w:val="0"/>
          <w:numId w:val="34"/>
        </w:numPr>
        <w:spacing w:line="240" w:lineRule="auto"/>
      </w:pPr>
      <w:r w:rsidRPr="00000832">
        <w:rPr>
          <w:rStyle w:val="3BlueChar"/>
        </w:rPr>
        <w:t>Collections.fill</w:t>
      </w:r>
      <w:r w:rsidRPr="001C3285">
        <w:t>(list, "filled with dummy data"); : replaces all of the elements of the specified list with the specified element.</w:t>
      </w:r>
    </w:p>
    <w:p w14:paraId="16B26C8F" w14:textId="77777777" w:rsidR="00480DEA" w:rsidRPr="001C3285" w:rsidRDefault="00480DEA" w:rsidP="00151D89">
      <w:pPr>
        <w:pStyle w:val="ListParagraph"/>
        <w:numPr>
          <w:ilvl w:val="0"/>
          <w:numId w:val="34"/>
        </w:numPr>
        <w:spacing w:line="240" w:lineRule="auto"/>
      </w:pPr>
      <w:r w:rsidRPr="00000832">
        <w:rPr>
          <w:rStyle w:val="3BlueChar"/>
        </w:rPr>
        <w:t>Collections.max(fruits):</w:t>
      </w:r>
      <w:r w:rsidRPr="001C3285">
        <w:t xml:space="preserve"> returns the maximum element in collection according to the natural ordering of elements.</w:t>
      </w:r>
    </w:p>
    <w:p w14:paraId="55FB734E" w14:textId="77777777" w:rsidR="00480DEA" w:rsidRDefault="00480DEA" w:rsidP="00151D89">
      <w:pPr>
        <w:pStyle w:val="ListParagraph"/>
        <w:numPr>
          <w:ilvl w:val="0"/>
          <w:numId w:val="34"/>
        </w:numPr>
      </w:pPr>
      <w:r w:rsidRPr="00000832">
        <w:rPr>
          <w:rStyle w:val="3BlueChar"/>
        </w:rPr>
        <w:t>Collections.reverse</w:t>
      </w:r>
      <w:r w:rsidRPr="001C3285">
        <w:t>(list);</w:t>
      </w:r>
    </w:p>
    <w:p w14:paraId="2A834A82" w14:textId="77777777" w:rsidR="00480DEA" w:rsidRPr="00D37371" w:rsidRDefault="00480DEA" w:rsidP="00151D89">
      <w:pPr>
        <w:pStyle w:val="ListParagraph"/>
        <w:numPr>
          <w:ilvl w:val="0"/>
          <w:numId w:val="34"/>
        </w:numPr>
      </w:pPr>
      <w:r w:rsidRPr="00000832">
        <w:rPr>
          <w:rStyle w:val="3BlueChar"/>
        </w:rPr>
        <w:t>Collections.unmodifiableList</w:t>
      </w:r>
      <w:r w:rsidRPr="00D37371">
        <w:t>(band)</w:t>
      </w:r>
    </w:p>
    <w:p w14:paraId="09CE2888" w14:textId="77777777" w:rsidR="00480DEA" w:rsidRPr="001C3285" w:rsidRDefault="00480DEA" w:rsidP="00151D89">
      <w:pPr>
        <w:pStyle w:val="ListParagraph"/>
        <w:numPr>
          <w:ilvl w:val="0"/>
          <w:numId w:val="34"/>
        </w:numPr>
      </w:pPr>
      <w:r w:rsidRPr="00000832">
        <w:rPr>
          <w:rStyle w:val="3BlueChar"/>
        </w:rPr>
        <w:t>Collections.synchronizedCollection</w:t>
      </w:r>
      <w:r w:rsidRPr="001C3285">
        <w:t>(fruits)</w:t>
      </w:r>
    </w:p>
    <w:p w14:paraId="44F5B1F0" w14:textId="77777777" w:rsidR="00480DEA" w:rsidRPr="00E552D2" w:rsidRDefault="00480DEA" w:rsidP="00151D89">
      <w:pPr>
        <w:pStyle w:val="ListParagraph"/>
        <w:numPr>
          <w:ilvl w:val="1"/>
          <w:numId w:val="34"/>
        </w:numPr>
      </w:pPr>
      <w:r w:rsidRPr="00E552D2">
        <w:t>synchronizedSet</w:t>
      </w:r>
    </w:p>
    <w:p w14:paraId="20B8176F" w14:textId="77777777" w:rsidR="00480DEA" w:rsidRPr="00E552D2" w:rsidRDefault="00480DEA" w:rsidP="00151D89">
      <w:pPr>
        <w:pStyle w:val="ListParagraph"/>
        <w:numPr>
          <w:ilvl w:val="1"/>
          <w:numId w:val="34"/>
        </w:numPr>
      </w:pPr>
      <w:r w:rsidRPr="00E552D2">
        <w:t>synchronizedSortedSet</w:t>
      </w:r>
    </w:p>
    <w:p w14:paraId="5167CF98" w14:textId="77777777" w:rsidR="00480DEA" w:rsidRPr="00732CD7" w:rsidRDefault="00480DEA" w:rsidP="00151D89">
      <w:pPr>
        <w:pStyle w:val="ListParagraph"/>
        <w:numPr>
          <w:ilvl w:val="1"/>
          <w:numId w:val="34"/>
        </w:numPr>
        <w:rPr>
          <w:b/>
          <w:bCs/>
          <w:iCs/>
          <w:color w:val="00B050"/>
          <w:szCs w:val="24"/>
        </w:rPr>
      </w:pPr>
      <w:r w:rsidRPr="00E552D2">
        <w:t>synchronizedMap</w:t>
      </w:r>
    </w:p>
    <w:p w14:paraId="1693E4FF" w14:textId="77777777" w:rsidR="00480DEA" w:rsidRPr="00732CD7" w:rsidRDefault="00480DEA" w:rsidP="00151D89">
      <w:pPr>
        <w:pStyle w:val="ListParagraph"/>
        <w:numPr>
          <w:ilvl w:val="1"/>
          <w:numId w:val="34"/>
        </w:numPr>
        <w:spacing w:line="240" w:lineRule="auto"/>
        <w:rPr>
          <w:b/>
          <w:bCs/>
          <w:iCs/>
          <w:color w:val="00B050"/>
          <w:szCs w:val="24"/>
        </w:rPr>
      </w:pPr>
      <w:r w:rsidRPr="00E552D2">
        <w:t>synchronizedSortedMap</w:t>
      </w:r>
    </w:p>
    <w:p w14:paraId="42C4B7E5" w14:textId="77777777" w:rsidR="00480DEA" w:rsidRPr="003F6AE8" w:rsidRDefault="00480DEA" w:rsidP="008151C9">
      <w:pPr>
        <w:pStyle w:val="Heading30"/>
        <w:rPr>
          <w:rStyle w:val="Heading3Char0"/>
          <w:b/>
          <w:bCs/>
          <w:iCs/>
        </w:rPr>
      </w:pPr>
      <w:bookmarkStart w:id="151" w:name="_Toc2631543"/>
      <w:r w:rsidRPr="003F6AE8">
        <w:rPr>
          <w:rStyle w:val="Heading3Char0"/>
          <w:b/>
          <w:bCs/>
          <w:iCs/>
        </w:rPr>
        <w:t>Java9 Collection Static Factory Methods</w:t>
      </w:r>
      <w:bookmarkEnd w:id="151"/>
    </w:p>
    <w:p w14:paraId="0FCF9AF2" w14:textId="77777777" w:rsidR="00480DEA" w:rsidRPr="00240312" w:rsidRDefault="00480DEA" w:rsidP="00480DEA">
      <w:pPr>
        <w:pStyle w:val="1Output"/>
        <w:rPr>
          <w:lang w:eastAsia="en-US"/>
        </w:rPr>
      </w:pPr>
      <w:r w:rsidRPr="00240312">
        <w:rPr>
          <w:lang w:eastAsia="en-US"/>
        </w:rPr>
        <w:t>List&lt;</w:t>
      </w:r>
      <w:r w:rsidRPr="00240312">
        <w:rPr>
          <w:color w:val="008855"/>
          <w:lang w:eastAsia="en-US"/>
        </w:rPr>
        <w:t>String</w:t>
      </w:r>
      <w:r w:rsidRPr="00240312">
        <w:rPr>
          <w:lang w:eastAsia="en-US"/>
        </w:rPr>
        <w:t>&gt; list= List.of(</w:t>
      </w:r>
      <w:r w:rsidRPr="00240312">
        <w:rPr>
          <w:color w:val="AA1111"/>
          <w:lang w:eastAsia="en-US"/>
        </w:rPr>
        <w:t>"apple"</w:t>
      </w:r>
      <w:r w:rsidRPr="00240312">
        <w:rPr>
          <w:lang w:eastAsia="en-US"/>
        </w:rPr>
        <w:t>,</w:t>
      </w:r>
      <w:r w:rsidRPr="00240312">
        <w:rPr>
          <w:color w:val="AA1111"/>
          <w:lang w:eastAsia="en-US"/>
        </w:rPr>
        <w:t>"bat"</w:t>
      </w:r>
      <w:r w:rsidRPr="00240312">
        <w:rPr>
          <w:lang w:eastAsia="en-US"/>
        </w:rPr>
        <w:t>);</w:t>
      </w:r>
    </w:p>
    <w:p w14:paraId="2A77E5B8" w14:textId="77777777" w:rsidR="00480DEA" w:rsidRPr="00240312" w:rsidRDefault="00480DEA" w:rsidP="00480DEA">
      <w:pPr>
        <w:pStyle w:val="1Output"/>
        <w:rPr>
          <w:lang w:eastAsia="en-US"/>
        </w:rPr>
      </w:pPr>
      <w:r w:rsidRPr="00240312">
        <w:rPr>
          <w:lang w:eastAsia="en-US"/>
        </w:rPr>
        <w:t>List&lt;</w:t>
      </w:r>
      <w:r w:rsidRPr="00240312">
        <w:rPr>
          <w:color w:val="008855"/>
          <w:lang w:eastAsia="en-US"/>
        </w:rPr>
        <w:t>String</w:t>
      </w:r>
      <w:r w:rsidRPr="00240312">
        <w:rPr>
          <w:lang w:eastAsia="en-US"/>
        </w:rPr>
        <w:t>&gt; list= List.of();</w:t>
      </w:r>
    </w:p>
    <w:p w14:paraId="54B49956" w14:textId="77777777" w:rsidR="00480DEA" w:rsidRDefault="00480DEA" w:rsidP="00480DEA">
      <w:pPr>
        <w:pStyle w:val="1Output"/>
        <w:rPr>
          <w:rStyle w:val="Heading3Char0"/>
          <w:b/>
          <w:bCs w:val="0"/>
          <w:iCs w:val="0"/>
          <w:color w:val="000000" w:themeColor="text1"/>
          <w:szCs w:val="20"/>
        </w:rPr>
      </w:pPr>
    </w:p>
    <w:p w14:paraId="2F6B5BC0" w14:textId="77777777" w:rsidR="00480DEA" w:rsidRPr="00240312" w:rsidRDefault="00480DEA" w:rsidP="00480DEA">
      <w:pPr>
        <w:pStyle w:val="1Output"/>
        <w:rPr>
          <w:lang w:eastAsia="en-US"/>
        </w:rPr>
      </w:pPr>
      <w:r w:rsidRPr="00240312">
        <w:rPr>
          <w:lang w:eastAsia="en-US"/>
        </w:rPr>
        <w:t>Set&lt;</w:t>
      </w:r>
      <w:r w:rsidRPr="00240312">
        <w:rPr>
          <w:color w:val="008855"/>
          <w:lang w:eastAsia="en-US"/>
        </w:rPr>
        <w:t>String</w:t>
      </w:r>
      <w:r w:rsidRPr="00240312">
        <w:rPr>
          <w:lang w:eastAsia="en-US"/>
        </w:rPr>
        <w:t>&gt; set= Set.of(</w:t>
      </w:r>
      <w:r w:rsidRPr="00240312">
        <w:rPr>
          <w:color w:val="AA1111"/>
          <w:lang w:eastAsia="en-US"/>
        </w:rPr>
        <w:t>"apple"</w:t>
      </w:r>
      <w:r w:rsidRPr="00240312">
        <w:rPr>
          <w:lang w:eastAsia="en-US"/>
        </w:rPr>
        <w:t>,</w:t>
      </w:r>
      <w:r w:rsidRPr="00240312">
        <w:rPr>
          <w:color w:val="AA1111"/>
          <w:lang w:eastAsia="en-US"/>
        </w:rPr>
        <w:t>"bat"</w:t>
      </w:r>
      <w:r w:rsidRPr="00240312">
        <w:rPr>
          <w:lang w:eastAsia="en-US"/>
        </w:rPr>
        <w:t>);</w:t>
      </w:r>
    </w:p>
    <w:p w14:paraId="44AB909E" w14:textId="77777777" w:rsidR="00480DEA" w:rsidRPr="00240312" w:rsidRDefault="00480DEA" w:rsidP="00480DEA">
      <w:pPr>
        <w:pStyle w:val="1Output"/>
        <w:rPr>
          <w:lang w:eastAsia="en-US"/>
        </w:rPr>
      </w:pPr>
      <w:r w:rsidRPr="00240312">
        <w:rPr>
          <w:lang w:eastAsia="en-US"/>
        </w:rPr>
        <w:t>Set&lt;</w:t>
      </w:r>
      <w:r w:rsidRPr="00240312">
        <w:rPr>
          <w:color w:val="008855"/>
          <w:lang w:eastAsia="en-US"/>
        </w:rPr>
        <w:t>String</w:t>
      </w:r>
      <w:r w:rsidRPr="00240312">
        <w:rPr>
          <w:lang w:eastAsia="en-US"/>
        </w:rPr>
        <w:t>&gt; set= Set.of()</w:t>
      </w:r>
    </w:p>
    <w:p w14:paraId="04D7DC43" w14:textId="77777777" w:rsidR="00480DEA" w:rsidRDefault="00480DEA" w:rsidP="00480DEA">
      <w:pPr>
        <w:pStyle w:val="1Output"/>
        <w:rPr>
          <w:rStyle w:val="Heading3Char0"/>
          <w:b/>
          <w:bCs w:val="0"/>
          <w:iCs w:val="0"/>
          <w:color w:val="000000" w:themeColor="text1"/>
          <w:szCs w:val="20"/>
        </w:rPr>
      </w:pPr>
    </w:p>
    <w:p w14:paraId="6829A82A" w14:textId="77777777" w:rsidR="00480DEA" w:rsidRPr="00240312" w:rsidRDefault="00480DEA" w:rsidP="00480DEA">
      <w:pPr>
        <w:pStyle w:val="1Output"/>
        <w:rPr>
          <w:lang w:eastAsia="en-US"/>
        </w:rPr>
      </w:pPr>
      <w:r w:rsidRPr="00240312">
        <w:rPr>
          <w:lang w:eastAsia="en-US"/>
        </w:rPr>
        <w:t>Map&lt;</w:t>
      </w:r>
      <w:r w:rsidRPr="00240312">
        <w:rPr>
          <w:color w:val="008855"/>
          <w:lang w:eastAsia="en-US"/>
        </w:rPr>
        <w:t>Integer</w:t>
      </w:r>
      <w:r w:rsidRPr="00240312">
        <w:rPr>
          <w:lang w:eastAsia="en-US"/>
        </w:rPr>
        <w:t>,</w:t>
      </w:r>
      <w:r w:rsidRPr="00240312">
        <w:rPr>
          <w:color w:val="008855"/>
          <w:lang w:eastAsia="en-US"/>
        </w:rPr>
        <w:t>String</w:t>
      </w:r>
      <w:r w:rsidRPr="00240312">
        <w:rPr>
          <w:lang w:eastAsia="en-US"/>
        </w:rPr>
        <w:t>&gt; emptyMap = Map.of()</w:t>
      </w:r>
    </w:p>
    <w:p w14:paraId="21254B72" w14:textId="77777777" w:rsidR="00480DEA" w:rsidRPr="00240312" w:rsidRDefault="00480DEA" w:rsidP="00480DEA">
      <w:pPr>
        <w:pStyle w:val="1Output"/>
        <w:rPr>
          <w:lang w:eastAsia="en-US"/>
        </w:rPr>
      </w:pPr>
      <w:r w:rsidRPr="00240312">
        <w:rPr>
          <w:lang w:eastAsia="en-US"/>
        </w:rPr>
        <w:t>Map&lt;</w:t>
      </w:r>
      <w:r w:rsidRPr="00240312">
        <w:rPr>
          <w:color w:val="008855"/>
          <w:lang w:eastAsia="en-US"/>
        </w:rPr>
        <w:t>Integer</w:t>
      </w:r>
      <w:r w:rsidRPr="00240312">
        <w:rPr>
          <w:lang w:eastAsia="en-US"/>
        </w:rPr>
        <w:t>,</w:t>
      </w:r>
      <w:r w:rsidRPr="00240312">
        <w:rPr>
          <w:color w:val="008855"/>
          <w:lang w:eastAsia="en-US"/>
        </w:rPr>
        <w:t>String</w:t>
      </w:r>
      <w:r w:rsidRPr="00240312">
        <w:rPr>
          <w:lang w:eastAsia="en-US"/>
        </w:rPr>
        <w:t>&gt; map = Map.of(</w:t>
      </w:r>
      <w:r w:rsidRPr="00240312">
        <w:rPr>
          <w:color w:val="116644"/>
          <w:lang w:eastAsia="en-US"/>
        </w:rPr>
        <w:t>1</w:t>
      </w:r>
      <w:r w:rsidRPr="00240312">
        <w:rPr>
          <w:lang w:eastAsia="en-US"/>
        </w:rPr>
        <w:t xml:space="preserve">, </w:t>
      </w:r>
      <w:r w:rsidRPr="00240312">
        <w:rPr>
          <w:color w:val="AA1111"/>
          <w:lang w:eastAsia="en-US"/>
        </w:rPr>
        <w:t>"Apple"</w:t>
      </w:r>
      <w:r w:rsidRPr="00240312">
        <w:rPr>
          <w:lang w:eastAsia="en-US"/>
        </w:rPr>
        <w:t xml:space="preserve">, </w:t>
      </w:r>
      <w:r w:rsidRPr="00240312">
        <w:rPr>
          <w:color w:val="116644"/>
          <w:lang w:eastAsia="en-US"/>
        </w:rPr>
        <w:t>2</w:t>
      </w:r>
      <w:r w:rsidRPr="00240312">
        <w:rPr>
          <w:lang w:eastAsia="en-US"/>
        </w:rPr>
        <w:t xml:space="preserve">, </w:t>
      </w:r>
      <w:r w:rsidRPr="00240312">
        <w:rPr>
          <w:color w:val="AA1111"/>
          <w:lang w:eastAsia="en-US"/>
        </w:rPr>
        <w:t>"Bat"</w:t>
      </w:r>
      <w:r w:rsidRPr="00240312">
        <w:rPr>
          <w:lang w:eastAsia="en-US"/>
        </w:rPr>
        <w:t xml:space="preserve">, </w:t>
      </w:r>
      <w:r w:rsidRPr="00240312">
        <w:rPr>
          <w:color w:val="116644"/>
          <w:lang w:eastAsia="en-US"/>
        </w:rPr>
        <w:t>3</w:t>
      </w:r>
      <w:r w:rsidRPr="00240312">
        <w:rPr>
          <w:lang w:eastAsia="en-US"/>
        </w:rPr>
        <w:t xml:space="preserve">, </w:t>
      </w:r>
      <w:r w:rsidRPr="00240312">
        <w:rPr>
          <w:color w:val="AA1111"/>
          <w:lang w:eastAsia="en-US"/>
        </w:rPr>
        <w:t>"Cat"</w:t>
      </w:r>
      <w:r w:rsidRPr="00240312">
        <w:rPr>
          <w:lang w:eastAsia="en-US"/>
        </w:rPr>
        <w:t>)</w:t>
      </w:r>
    </w:p>
    <w:p w14:paraId="2ECC1561" w14:textId="77777777" w:rsidR="00480DEA" w:rsidRDefault="00480DEA" w:rsidP="00480DEA">
      <w:pPr>
        <w:pStyle w:val="1Output"/>
        <w:rPr>
          <w:rStyle w:val="Heading3Char0"/>
          <w:b/>
          <w:bCs w:val="0"/>
          <w:iCs w:val="0"/>
          <w:color w:val="000000" w:themeColor="text1"/>
          <w:szCs w:val="20"/>
        </w:rPr>
      </w:pPr>
    </w:p>
    <w:p w14:paraId="665CF038" w14:textId="77777777" w:rsidR="00480DEA" w:rsidRPr="00240312" w:rsidRDefault="00480DEA" w:rsidP="00480DEA">
      <w:pPr>
        <w:pStyle w:val="1Output"/>
        <w:rPr>
          <w:lang w:eastAsia="en-US"/>
        </w:rPr>
      </w:pPr>
      <w:r w:rsidRPr="00240312">
        <w:rPr>
          <w:lang w:eastAsia="en-US"/>
        </w:rPr>
        <w:t>Map&lt;</w:t>
      </w:r>
      <w:r w:rsidRPr="00240312">
        <w:rPr>
          <w:color w:val="008855"/>
          <w:lang w:eastAsia="en-US"/>
        </w:rPr>
        <w:t>Integer</w:t>
      </w:r>
      <w:r w:rsidRPr="00240312">
        <w:rPr>
          <w:lang w:eastAsia="en-US"/>
        </w:rPr>
        <w:t>,</w:t>
      </w:r>
      <w:r w:rsidRPr="00240312">
        <w:rPr>
          <w:color w:val="008855"/>
          <w:lang w:eastAsia="en-US"/>
        </w:rPr>
        <w:t>String</w:t>
      </w:r>
      <w:r w:rsidRPr="00240312">
        <w:rPr>
          <w:lang w:eastAsia="en-US"/>
        </w:rPr>
        <w:t>&gt; emptyEntry = Map.ofEntries()</w:t>
      </w:r>
    </w:p>
    <w:p w14:paraId="16788736" w14:textId="77777777" w:rsidR="00480DEA" w:rsidRPr="00240312" w:rsidRDefault="00480DEA" w:rsidP="00480DEA">
      <w:pPr>
        <w:pStyle w:val="1Output"/>
        <w:rPr>
          <w:lang w:eastAsia="en-US"/>
        </w:rPr>
      </w:pPr>
      <w:r w:rsidRPr="00240312">
        <w:rPr>
          <w:lang w:eastAsia="en-US"/>
        </w:rPr>
        <w:t>Map.Entry&lt;</w:t>
      </w:r>
      <w:r w:rsidRPr="00240312">
        <w:rPr>
          <w:color w:val="008855"/>
          <w:lang w:eastAsia="en-US"/>
        </w:rPr>
        <w:t>Integer</w:t>
      </w:r>
      <w:r w:rsidRPr="00240312">
        <w:rPr>
          <w:lang w:eastAsia="en-US"/>
        </w:rPr>
        <w:t>,</w:t>
      </w:r>
      <w:r w:rsidRPr="00240312">
        <w:rPr>
          <w:color w:val="008855"/>
          <w:lang w:eastAsia="en-US"/>
        </w:rPr>
        <w:t>String</w:t>
      </w:r>
      <w:r w:rsidRPr="00240312">
        <w:rPr>
          <w:lang w:eastAsia="en-US"/>
        </w:rPr>
        <w:t>&gt; mapEntry1 = Map.entry(</w:t>
      </w:r>
      <w:r w:rsidRPr="00240312">
        <w:rPr>
          <w:color w:val="116644"/>
          <w:lang w:eastAsia="en-US"/>
        </w:rPr>
        <w:t>1</w:t>
      </w:r>
      <w:r w:rsidRPr="00240312">
        <w:rPr>
          <w:lang w:eastAsia="en-US"/>
        </w:rPr>
        <w:t>,</w:t>
      </w:r>
      <w:r w:rsidRPr="00240312">
        <w:rPr>
          <w:color w:val="AA1111"/>
          <w:lang w:eastAsia="en-US"/>
        </w:rPr>
        <w:t>"Apple"</w:t>
      </w:r>
      <w:r w:rsidRPr="00240312">
        <w:rPr>
          <w:lang w:eastAsia="en-US"/>
        </w:rPr>
        <w:t>)</w:t>
      </w:r>
    </w:p>
    <w:p w14:paraId="28E7E78E" w14:textId="77777777" w:rsidR="00480DEA" w:rsidRPr="00240312" w:rsidRDefault="00480DEA" w:rsidP="00480DEA">
      <w:pPr>
        <w:pStyle w:val="1Output"/>
        <w:rPr>
          <w:lang w:eastAsia="en-US"/>
        </w:rPr>
      </w:pPr>
      <w:r w:rsidRPr="00240312">
        <w:rPr>
          <w:lang w:eastAsia="en-US"/>
        </w:rPr>
        <w:t>Map.Entry&lt;</w:t>
      </w:r>
      <w:r w:rsidRPr="00240312">
        <w:rPr>
          <w:color w:val="008855"/>
          <w:lang w:eastAsia="en-US"/>
        </w:rPr>
        <w:t>Integer</w:t>
      </w:r>
      <w:r w:rsidRPr="00240312">
        <w:rPr>
          <w:lang w:eastAsia="en-US"/>
        </w:rPr>
        <w:t>,</w:t>
      </w:r>
      <w:r w:rsidRPr="00240312">
        <w:rPr>
          <w:color w:val="008855"/>
          <w:lang w:eastAsia="en-US"/>
        </w:rPr>
        <w:t>String</w:t>
      </w:r>
      <w:r w:rsidRPr="00240312">
        <w:rPr>
          <w:lang w:eastAsia="en-US"/>
        </w:rPr>
        <w:t>&gt; mapEntry2 = Map.entry(</w:t>
      </w:r>
      <w:r w:rsidRPr="00240312">
        <w:rPr>
          <w:color w:val="116644"/>
          <w:lang w:eastAsia="en-US"/>
        </w:rPr>
        <w:t>2</w:t>
      </w:r>
      <w:r w:rsidRPr="00240312">
        <w:rPr>
          <w:lang w:eastAsia="en-US"/>
        </w:rPr>
        <w:t>,</w:t>
      </w:r>
      <w:r w:rsidRPr="00240312">
        <w:rPr>
          <w:color w:val="AA1111"/>
          <w:lang w:eastAsia="en-US"/>
        </w:rPr>
        <w:t>"Bat"</w:t>
      </w:r>
      <w:r w:rsidRPr="00240312">
        <w:rPr>
          <w:lang w:eastAsia="en-US"/>
        </w:rPr>
        <w:t>)</w:t>
      </w:r>
    </w:p>
    <w:p w14:paraId="63AAEA41" w14:textId="77777777" w:rsidR="00480DEA" w:rsidRPr="00240312" w:rsidRDefault="00480DEA" w:rsidP="00480DEA">
      <w:pPr>
        <w:pStyle w:val="1Output"/>
        <w:rPr>
          <w:lang w:eastAsia="en-US"/>
        </w:rPr>
      </w:pPr>
      <w:r w:rsidRPr="00240312">
        <w:rPr>
          <w:lang w:eastAsia="en-US"/>
        </w:rPr>
        <w:t>Map.Entry&lt;</w:t>
      </w:r>
      <w:r w:rsidRPr="00240312">
        <w:rPr>
          <w:color w:val="008855"/>
          <w:lang w:eastAsia="en-US"/>
        </w:rPr>
        <w:t>Integer</w:t>
      </w:r>
      <w:r w:rsidRPr="00240312">
        <w:rPr>
          <w:lang w:eastAsia="en-US"/>
        </w:rPr>
        <w:t>,</w:t>
      </w:r>
      <w:r w:rsidRPr="00240312">
        <w:rPr>
          <w:color w:val="008855"/>
          <w:lang w:eastAsia="en-US"/>
        </w:rPr>
        <w:t>String</w:t>
      </w:r>
      <w:r w:rsidRPr="00240312">
        <w:rPr>
          <w:lang w:eastAsia="en-US"/>
        </w:rPr>
        <w:t>&gt; mapEntry3 = Map.entry(</w:t>
      </w:r>
      <w:r w:rsidRPr="00240312">
        <w:rPr>
          <w:color w:val="116644"/>
          <w:lang w:eastAsia="en-US"/>
        </w:rPr>
        <w:t>3</w:t>
      </w:r>
      <w:r w:rsidRPr="00240312">
        <w:rPr>
          <w:lang w:eastAsia="en-US"/>
        </w:rPr>
        <w:t>,</w:t>
      </w:r>
      <w:r w:rsidRPr="00240312">
        <w:rPr>
          <w:color w:val="AA1111"/>
          <w:lang w:eastAsia="en-US"/>
        </w:rPr>
        <w:t>"Cat"</w:t>
      </w:r>
      <w:r w:rsidRPr="00240312">
        <w:rPr>
          <w:lang w:eastAsia="en-US"/>
        </w:rPr>
        <w:t>)</w:t>
      </w:r>
    </w:p>
    <w:p w14:paraId="2EE9BE3E" w14:textId="77777777" w:rsidR="00480DEA" w:rsidRPr="00240312" w:rsidRDefault="00480DEA" w:rsidP="00480DEA">
      <w:pPr>
        <w:pStyle w:val="1Output"/>
        <w:rPr>
          <w:lang w:eastAsia="en-US"/>
        </w:rPr>
      </w:pPr>
      <w:r w:rsidRPr="00240312">
        <w:rPr>
          <w:lang w:eastAsia="en-US"/>
        </w:rPr>
        <w:t>Map&lt;</w:t>
      </w:r>
      <w:r w:rsidRPr="00240312">
        <w:rPr>
          <w:color w:val="008855"/>
          <w:lang w:eastAsia="en-US"/>
        </w:rPr>
        <w:t>Integer</w:t>
      </w:r>
      <w:r w:rsidRPr="00240312">
        <w:rPr>
          <w:lang w:eastAsia="en-US"/>
        </w:rPr>
        <w:t>,</w:t>
      </w:r>
      <w:r w:rsidRPr="00240312">
        <w:rPr>
          <w:color w:val="008855"/>
          <w:lang w:eastAsia="en-US"/>
        </w:rPr>
        <w:t>String</w:t>
      </w:r>
      <w:r w:rsidRPr="00240312">
        <w:rPr>
          <w:lang w:eastAsia="en-US"/>
        </w:rPr>
        <w:t>&gt; mapEntry = Map.ofEntries(mapEntry1,mapEntry2,mapEntry3)</w:t>
      </w:r>
    </w:p>
    <w:p w14:paraId="58342950" w14:textId="77777777" w:rsidR="00480DEA" w:rsidRDefault="00480DEA" w:rsidP="00000832">
      <w:pPr>
        <w:spacing w:after="0"/>
      </w:pPr>
    </w:p>
    <w:p w14:paraId="6421C544" w14:textId="77777777" w:rsidR="003F6AE8" w:rsidRDefault="003F6AE8" w:rsidP="008151C9">
      <w:pPr>
        <w:pStyle w:val="Heading30"/>
      </w:pPr>
      <w:bookmarkStart w:id="152" w:name="_Toc2631544"/>
      <w:r>
        <w:t>Arrays Class</w:t>
      </w:r>
      <w:bookmarkEnd w:id="152"/>
    </w:p>
    <w:p w14:paraId="7E99AE6C" w14:textId="1E4F95D9" w:rsidR="003F6AE8" w:rsidRDefault="003F6AE8" w:rsidP="00000832">
      <w:pPr>
        <w:pStyle w:val="1Output"/>
        <w:rPr>
          <w:color w:val="4C483D" w:themeColor="text2"/>
        </w:rPr>
      </w:pPr>
      <w:r>
        <w:rPr>
          <w:bCs/>
          <w:color w:val="7F0055"/>
        </w:rPr>
        <w:t xml:space="preserve">       </w:t>
      </w:r>
      <w:r w:rsidR="00000832">
        <w:rPr>
          <w:bCs/>
          <w:color w:val="7F0055"/>
        </w:rPr>
        <w:t xml:space="preserve"> </w:t>
      </w:r>
      <w:r>
        <w:rPr>
          <w:bCs/>
          <w:color w:val="7F0055"/>
        </w:rPr>
        <w:t>public</w:t>
      </w:r>
      <w:r>
        <w:t xml:space="preserve"> </w:t>
      </w:r>
      <w:r>
        <w:rPr>
          <w:bCs/>
          <w:color w:val="7F0055"/>
        </w:rPr>
        <w:t>static</w:t>
      </w:r>
      <w:r>
        <w:t xml:space="preserve"> &lt;T&gt; List&lt;T&gt; asList(T… a)</w:t>
      </w:r>
    </w:p>
    <w:p w14:paraId="68C55493" w14:textId="7A4A70C8" w:rsidR="003F6AE8" w:rsidRDefault="003F6AE8" w:rsidP="003F6AE8">
      <w:pPr>
        <w:pStyle w:val="1Output"/>
        <w:rPr>
          <w:color w:val="4C483D" w:themeColor="text2"/>
        </w:rPr>
      </w:pPr>
      <w:r>
        <w:tab/>
      </w:r>
      <w:r>
        <w:rPr>
          <w:bCs/>
          <w:color w:val="7F0055"/>
        </w:rPr>
        <w:t>public</w:t>
      </w:r>
      <w:r>
        <w:t xml:space="preserve"> </w:t>
      </w:r>
      <w:r>
        <w:rPr>
          <w:bCs/>
          <w:color w:val="7F0055"/>
        </w:rPr>
        <w:t>static</w:t>
      </w:r>
      <w:r>
        <w:t xml:space="preserve"> </w:t>
      </w:r>
      <w:r>
        <w:rPr>
          <w:bCs/>
          <w:color w:val="7F0055"/>
        </w:rPr>
        <w:t>void</w:t>
      </w:r>
      <w:r>
        <w:t xml:space="preserve"> sort(</w:t>
      </w:r>
      <w:r>
        <w:rPr>
          <w:bCs/>
          <w:color w:val="7F0055"/>
        </w:rPr>
        <w:t>int</w:t>
      </w:r>
      <w:r>
        <w:t>[] a)</w:t>
      </w:r>
    </w:p>
    <w:p w14:paraId="754A889B" w14:textId="14D5A51D" w:rsidR="003F6AE8" w:rsidRDefault="003F6AE8" w:rsidP="003F6AE8">
      <w:pPr>
        <w:pStyle w:val="1Output"/>
        <w:rPr>
          <w:color w:val="4C483D" w:themeColor="text2"/>
        </w:rPr>
      </w:pPr>
      <w:r>
        <w:tab/>
      </w:r>
      <w:r>
        <w:rPr>
          <w:bCs/>
          <w:color w:val="7F0055"/>
        </w:rPr>
        <w:t>public</w:t>
      </w:r>
      <w:r>
        <w:t xml:space="preserve"> </w:t>
      </w:r>
      <w:r>
        <w:rPr>
          <w:bCs/>
          <w:color w:val="7F0055"/>
        </w:rPr>
        <w:t>static</w:t>
      </w:r>
      <w:r>
        <w:t xml:space="preserve"> </w:t>
      </w:r>
      <w:r>
        <w:rPr>
          <w:bCs/>
          <w:color w:val="7F0055"/>
        </w:rPr>
        <w:t>int</w:t>
      </w:r>
      <w:r>
        <w:t xml:space="preserve"> binarySearch(</w:t>
      </w:r>
      <w:r>
        <w:rPr>
          <w:bCs/>
          <w:color w:val="7F0055"/>
        </w:rPr>
        <w:t>int</w:t>
      </w:r>
      <w:r>
        <w:t xml:space="preserve">[] a, </w:t>
      </w:r>
      <w:r>
        <w:rPr>
          <w:bCs/>
          <w:color w:val="7F0055"/>
        </w:rPr>
        <w:t>int</w:t>
      </w:r>
      <w:r>
        <w:t xml:space="preserve"> k)</w:t>
      </w:r>
    </w:p>
    <w:p w14:paraId="47679027" w14:textId="632C1822" w:rsidR="003F6AE8" w:rsidRDefault="003F6AE8" w:rsidP="003F6AE8">
      <w:pPr>
        <w:pStyle w:val="1Output"/>
        <w:rPr>
          <w:color w:val="4C483D" w:themeColor="text2"/>
        </w:rPr>
      </w:pPr>
      <w:r>
        <w:tab/>
      </w:r>
      <w:r>
        <w:rPr>
          <w:bCs/>
          <w:color w:val="7F0055"/>
        </w:rPr>
        <w:t>public</w:t>
      </w:r>
      <w:r>
        <w:t xml:space="preserve"> </w:t>
      </w:r>
      <w:r>
        <w:rPr>
          <w:bCs/>
          <w:color w:val="7F0055"/>
        </w:rPr>
        <w:t>static</w:t>
      </w:r>
      <w:r>
        <w:t xml:space="preserve"> </w:t>
      </w:r>
      <w:r>
        <w:rPr>
          <w:bCs/>
          <w:color w:val="7F0055"/>
        </w:rPr>
        <w:t>boolean</w:t>
      </w:r>
      <w:r>
        <w:t xml:space="preserve"> equals(</w:t>
      </w:r>
      <w:r>
        <w:rPr>
          <w:bCs/>
          <w:color w:val="7F0055"/>
        </w:rPr>
        <w:t>int</w:t>
      </w:r>
      <w:r>
        <w:t xml:space="preserve">[] a, </w:t>
      </w:r>
      <w:r>
        <w:rPr>
          <w:bCs/>
          <w:color w:val="7F0055"/>
        </w:rPr>
        <w:t>int</w:t>
      </w:r>
      <w:r>
        <w:t>[] a2)</w:t>
      </w:r>
    </w:p>
    <w:p w14:paraId="6B120D18" w14:textId="2DA6BEF2" w:rsidR="003F6AE8" w:rsidRDefault="003F6AE8" w:rsidP="003F6AE8">
      <w:pPr>
        <w:pStyle w:val="1Output"/>
        <w:rPr>
          <w:color w:val="4C483D" w:themeColor="text2"/>
        </w:rPr>
      </w:pPr>
      <w:r>
        <w:tab/>
      </w:r>
    </w:p>
    <w:p w14:paraId="2E8D4542" w14:textId="70F827A6" w:rsidR="003F6AE8" w:rsidRDefault="003F6AE8" w:rsidP="003F6AE8">
      <w:pPr>
        <w:pStyle w:val="1Output"/>
        <w:rPr>
          <w:color w:val="4C483D" w:themeColor="text2"/>
        </w:rPr>
      </w:pPr>
      <w:r>
        <w:tab/>
        <w:t>Arrays.toString(ar);</w:t>
      </w:r>
    </w:p>
    <w:p w14:paraId="7CA6D269" w14:textId="7B15EE0F" w:rsidR="003F6AE8" w:rsidRDefault="003F6AE8" w:rsidP="003F6AE8">
      <w:pPr>
        <w:pStyle w:val="1Output"/>
        <w:rPr>
          <w:color w:val="4C483D" w:themeColor="text2"/>
        </w:rPr>
      </w:pPr>
      <w:r>
        <w:tab/>
      </w:r>
      <w:r>
        <w:rPr>
          <w:bCs/>
          <w:color w:val="7F0055"/>
        </w:rPr>
        <w:t>static</w:t>
      </w:r>
      <w:r>
        <w:t xml:space="preserve"> </w:t>
      </w:r>
      <w:r>
        <w:rPr>
          <w:bCs/>
          <w:color w:val="7F0055"/>
        </w:rPr>
        <w:t>int</w:t>
      </w:r>
      <w:r>
        <w:t>[] copyOf(</w:t>
      </w:r>
      <w:r>
        <w:rPr>
          <w:bCs/>
          <w:color w:val="7F0055"/>
        </w:rPr>
        <w:t>int</w:t>
      </w:r>
      <w:r>
        <w:t xml:space="preserve">[] original, </w:t>
      </w:r>
      <w:r>
        <w:rPr>
          <w:bCs/>
          <w:color w:val="7F0055"/>
        </w:rPr>
        <w:t>int</w:t>
      </w:r>
      <w:r>
        <w:t xml:space="preserve"> newLength);</w:t>
      </w:r>
    </w:p>
    <w:p w14:paraId="26E2F364" w14:textId="6BF3F0C3" w:rsidR="003F6AE8" w:rsidRDefault="003F6AE8" w:rsidP="003F6AE8">
      <w:pPr>
        <w:pStyle w:val="1Output"/>
      </w:pPr>
      <w:r>
        <w:tab/>
      </w:r>
      <w:r>
        <w:rPr>
          <w:bCs/>
          <w:color w:val="7F0055"/>
        </w:rPr>
        <w:t>public</w:t>
      </w:r>
      <w:r>
        <w:t xml:space="preserve"> </w:t>
      </w:r>
      <w:r>
        <w:rPr>
          <w:bCs/>
          <w:color w:val="7F0055"/>
        </w:rPr>
        <w:t>static</w:t>
      </w:r>
      <w:r>
        <w:t xml:space="preserve"> </w:t>
      </w:r>
      <w:r>
        <w:rPr>
          <w:bCs/>
          <w:color w:val="7F0055"/>
        </w:rPr>
        <w:t>void</w:t>
      </w:r>
      <w:r>
        <w:t xml:space="preserve"> fill(</w:t>
      </w:r>
      <w:r>
        <w:rPr>
          <w:bCs/>
          <w:color w:val="7F0055"/>
        </w:rPr>
        <w:t>int</w:t>
      </w:r>
      <w:r>
        <w:t xml:space="preserve">[] a, </w:t>
      </w:r>
      <w:r>
        <w:rPr>
          <w:bCs/>
          <w:color w:val="7F0055"/>
        </w:rPr>
        <w:t>int</w:t>
      </w:r>
      <w:r>
        <w:t xml:space="preserve"> val)</w:t>
      </w:r>
    </w:p>
    <w:p w14:paraId="08685BDC" w14:textId="77777777" w:rsidR="008F1991" w:rsidRDefault="008F1991" w:rsidP="008F1991"/>
    <w:p w14:paraId="779A5727" w14:textId="77777777" w:rsidR="004D6EFF" w:rsidRPr="004D6EFF" w:rsidRDefault="004D6EFF" w:rsidP="008151C9">
      <w:pPr>
        <w:pStyle w:val="Heading30"/>
      </w:pPr>
      <w:bookmarkStart w:id="153" w:name="_Toc2631545"/>
      <w:r w:rsidRPr="004D6EFF">
        <w:t>Comparable and Comparator</w:t>
      </w:r>
      <w:bookmarkEnd w:id="153"/>
    </w:p>
    <w:p w14:paraId="74E6070D" w14:textId="77777777" w:rsidR="008F1991" w:rsidRPr="0060798E" w:rsidRDefault="008F1991" w:rsidP="008F199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urier New"/>
          <w:color w:val="auto"/>
          <w:sz w:val="18"/>
          <w:szCs w:val="18"/>
        </w:rPr>
      </w:pPr>
      <w:r w:rsidRPr="0060798E">
        <w:rPr>
          <w:rFonts w:ascii="Consolas" w:hAnsi="Consolas" w:cs="Courier New"/>
          <w:b/>
          <w:bCs/>
          <w:color w:val="7F0055"/>
          <w:sz w:val="18"/>
          <w:szCs w:val="18"/>
        </w:rPr>
        <w:t>public</w:t>
      </w:r>
      <w:r w:rsidRPr="0060798E">
        <w:rPr>
          <w:rFonts w:ascii="Consolas" w:hAnsi="Consolas" w:cs="Courier New"/>
          <w:color w:val="000000"/>
          <w:sz w:val="18"/>
          <w:szCs w:val="18"/>
        </w:rPr>
        <w:t xml:space="preserve"> </w:t>
      </w:r>
      <w:r w:rsidRPr="0060798E">
        <w:rPr>
          <w:rFonts w:ascii="Consolas" w:hAnsi="Consolas" w:cs="Courier New"/>
          <w:b/>
          <w:bCs/>
          <w:color w:val="7F0055"/>
          <w:sz w:val="18"/>
          <w:szCs w:val="18"/>
        </w:rPr>
        <w:t>class</w:t>
      </w:r>
      <w:r w:rsidRPr="0060798E">
        <w:rPr>
          <w:rFonts w:ascii="Consolas" w:hAnsi="Consolas" w:cs="Courier New"/>
          <w:color w:val="000000"/>
          <w:sz w:val="18"/>
          <w:szCs w:val="18"/>
        </w:rPr>
        <w:t xml:space="preserve"> TreeSetStringBuffer {</w:t>
      </w:r>
    </w:p>
    <w:p w14:paraId="37A96340" w14:textId="77777777" w:rsidR="008F1991" w:rsidRPr="0060798E" w:rsidRDefault="008F1991" w:rsidP="008F199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urier New"/>
          <w:color w:val="auto"/>
          <w:sz w:val="18"/>
          <w:szCs w:val="18"/>
        </w:rPr>
      </w:pPr>
      <w:r w:rsidRPr="0060798E">
        <w:rPr>
          <w:rFonts w:ascii="Consolas" w:hAnsi="Consolas" w:cs="Courier New"/>
          <w:b/>
          <w:bCs/>
          <w:color w:val="7F0055"/>
          <w:sz w:val="18"/>
          <w:szCs w:val="18"/>
        </w:rPr>
        <w:t>public</w:t>
      </w:r>
      <w:r w:rsidRPr="0060798E">
        <w:rPr>
          <w:rFonts w:ascii="Consolas" w:hAnsi="Consolas" w:cs="Courier New"/>
          <w:color w:val="000000"/>
          <w:sz w:val="18"/>
          <w:szCs w:val="18"/>
        </w:rPr>
        <w:t xml:space="preserve"> </w:t>
      </w:r>
      <w:r w:rsidRPr="0060798E">
        <w:rPr>
          <w:rFonts w:ascii="Consolas" w:hAnsi="Consolas" w:cs="Courier New"/>
          <w:b/>
          <w:bCs/>
          <w:color w:val="7F0055"/>
          <w:sz w:val="18"/>
          <w:szCs w:val="18"/>
        </w:rPr>
        <w:t>static</w:t>
      </w:r>
      <w:r w:rsidRPr="0060798E">
        <w:rPr>
          <w:rFonts w:ascii="Consolas" w:hAnsi="Consolas" w:cs="Courier New"/>
          <w:color w:val="000000"/>
          <w:sz w:val="18"/>
          <w:szCs w:val="18"/>
        </w:rPr>
        <w:t xml:space="preserve"> </w:t>
      </w:r>
      <w:r w:rsidRPr="0060798E">
        <w:rPr>
          <w:rFonts w:ascii="Consolas" w:hAnsi="Consolas" w:cs="Courier New"/>
          <w:b/>
          <w:bCs/>
          <w:color w:val="7F0055"/>
          <w:sz w:val="18"/>
          <w:szCs w:val="18"/>
        </w:rPr>
        <w:t>void</w:t>
      </w:r>
      <w:r w:rsidRPr="0060798E">
        <w:rPr>
          <w:rFonts w:ascii="Consolas" w:hAnsi="Consolas" w:cs="Courier New"/>
          <w:color w:val="000000"/>
          <w:sz w:val="18"/>
          <w:szCs w:val="18"/>
        </w:rPr>
        <w:t xml:space="preserve"> main(String[] </w:t>
      </w:r>
      <w:r w:rsidRPr="0060798E">
        <w:rPr>
          <w:rFonts w:ascii="Consolas" w:hAnsi="Consolas" w:cs="Courier New"/>
          <w:color w:val="6A3E3E"/>
          <w:sz w:val="18"/>
          <w:szCs w:val="18"/>
        </w:rPr>
        <w:t>args</w:t>
      </w:r>
      <w:r w:rsidRPr="0060798E">
        <w:rPr>
          <w:rFonts w:ascii="Consolas" w:hAnsi="Consolas" w:cs="Courier New"/>
          <w:color w:val="000000"/>
          <w:sz w:val="18"/>
          <w:szCs w:val="18"/>
        </w:rPr>
        <w:t>) {</w:t>
      </w:r>
    </w:p>
    <w:p w14:paraId="78516CE2" w14:textId="77777777" w:rsidR="008F1991" w:rsidRPr="0060798E" w:rsidRDefault="008F1991" w:rsidP="008F199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urier New"/>
          <w:color w:val="auto"/>
          <w:sz w:val="18"/>
          <w:szCs w:val="18"/>
        </w:rPr>
      </w:pPr>
      <w:r w:rsidRPr="0060798E">
        <w:rPr>
          <w:rFonts w:ascii="Consolas" w:hAnsi="Consolas" w:cs="Courier New"/>
          <w:color w:val="000000"/>
          <w:sz w:val="18"/>
          <w:szCs w:val="18"/>
        </w:rPr>
        <w:tab/>
        <w:t xml:space="preserve">TreeSet </w:t>
      </w:r>
      <w:r w:rsidRPr="0060798E">
        <w:rPr>
          <w:rFonts w:ascii="Consolas" w:hAnsi="Consolas" w:cs="Courier New"/>
          <w:color w:val="6A3E3E"/>
          <w:sz w:val="18"/>
          <w:szCs w:val="18"/>
          <w:highlight w:val="yellow"/>
        </w:rPr>
        <w:t>t</w:t>
      </w:r>
      <w:r w:rsidRPr="0060798E">
        <w:rPr>
          <w:rFonts w:ascii="Consolas" w:hAnsi="Consolas" w:cs="Courier New"/>
          <w:color w:val="000000"/>
          <w:sz w:val="18"/>
          <w:szCs w:val="18"/>
        </w:rPr>
        <w:t xml:space="preserve"> = </w:t>
      </w:r>
      <w:r w:rsidRPr="0060798E">
        <w:rPr>
          <w:rFonts w:ascii="Consolas" w:hAnsi="Consolas" w:cs="Courier New"/>
          <w:b/>
          <w:bCs/>
          <w:color w:val="7F0055"/>
          <w:sz w:val="18"/>
          <w:szCs w:val="18"/>
        </w:rPr>
        <w:t>new</w:t>
      </w:r>
      <w:r w:rsidRPr="0060798E">
        <w:rPr>
          <w:rFonts w:ascii="Consolas" w:hAnsi="Consolas" w:cs="Courier New"/>
          <w:color w:val="000000"/>
          <w:sz w:val="18"/>
          <w:szCs w:val="18"/>
        </w:rPr>
        <w:t xml:space="preserve"> TreeSet();</w:t>
      </w:r>
    </w:p>
    <w:p w14:paraId="37D44D54" w14:textId="77777777" w:rsidR="008F1991" w:rsidRDefault="008F1991" w:rsidP="008F199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urier New"/>
          <w:color w:val="000000"/>
          <w:sz w:val="18"/>
          <w:szCs w:val="18"/>
        </w:rPr>
      </w:pPr>
      <w:r w:rsidRPr="0060798E">
        <w:rPr>
          <w:rFonts w:ascii="Consolas" w:hAnsi="Consolas" w:cs="Courier New"/>
          <w:color w:val="000000"/>
          <w:sz w:val="18"/>
          <w:szCs w:val="18"/>
        </w:rPr>
        <w:tab/>
      </w:r>
      <w:r w:rsidRPr="0060798E">
        <w:rPr>
          <w:rFonts w:ascii="Consolas" w:hAnsi="Consolas" w:cs="Courier New"/>
          <w:color w:val="6A3E3E"/>
          <w:sz w:val="18"/>
          <w:szCs w:val="18"/>
          <w:highlight w:val="lightGray"/>
        </w:rPr>
        <w:t>t</w:t>
      </w:r>
      <w:r w:rsidRPr="0060798E">
        <w:rPr>
          <w:rFonts w:ascii="Consolas" w:hAnsi="Consolas" w:cs="Courier New"/>
          <w:color w:val="000000"/>
          <w:sz w:val="18"/>
          <w:szCs w:val="18"/>
        </w:rPr>
        <w:t>.add(</w:t>
      </w:r>
      <w:r w:rsidRPr="0060798E">
        <w:rPr>
          <w:rFonts w:ascii="Consolas" w:hAnsi="Consolas" w:cs="Courier New"/>
          <w:b/>
          <w:bCs/>
          <w:color w:val="7F0055"/>
          <w:sz w:val="18"/>
          <w:szCs w:val="18"/>
        </w:rPr>
        <w:t>new</w:t>
      </w:r>
      <w:r w:rsidRPr="0060798E">
        <w:rPr>
          <w:rFonts w:ascii="Consolas" w:hAnsi="Consolas" w:cs="Courier New"/>
          <w:color w:val="000000"/>
          <w:sz w:val="18"/>
          <w:szCs w:val="18"/>
        </w:rPr>
        <w:t xml:space="preserve"> StringBuffer(</w:t>
      </w:r>
      <w:r w:rsidRPr="0060798E">
        <w:rPr>
          <w:rFonts w:ascii="Consolas" w:hAnsi="Consolas" w:cs="Courier New"/>
          <w:color w:val="2A00FF"/>
          <w:sz w:val="18"/>
          <w:szCs w:val="18"/>
        </w:rPr>
        <w:t>"A"</w:t>
      </w:r>
      <w:r w:rsidRPr="0060798E">
        <w:rPr>
          <w:rFonts w:ascii="Consolas" w:hAnsi="Consolas" w:cs="Courier New"/>
          <w:color w:val="000000"/>
          <w:sz w:val="18"/>
          <w:szCs w:val="18"/>
        </w:rPr>
        <w:t>));</w:t>
      </w:r>
    </w:p>
    <w:p w14:paraId="155BBB16" w14:textId="1E477EB3" w:rsidR="008F1991" w:rsidRPr="0060798E" w:rsidRDefault="008F1991" w:rsidP="008F199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urier New"/>
          <w:color w:val="auto"/>
          <w:sz w:val="18"/>
          <w:szCs w:val="18"/>
        </w:rPr>
      </w:pPr>
      <w:r w:rsidRPr="0060798E">
        <w:rPr>
          <w:rFonts w:ascii="Consolas" w:hAnsi="Consolas" w:cs="Courier New"/>
          <w:color w:val="000000"/>
          <w:sz w:val="18"/>
          <w:szCs w:val="18"/>
        </w:rPr>
        <w:tab/>
      </w:r>
      <w:r w:rsidRPr="0060798E">
        <w:rPr>
          <w:rFonts w:ascii="Consolas" w:hAnsi="Consolas" w:cs="Courier New"/>
          <w:color w:val="6A3E3E"/>
          <w:sz w:val="18"/>
          <w:szCs w:val="18"/>
          <w:highlight w:val="lightGray"/>
        </w:rPr>
        <w:t>t</w:t>
      </w:r>
      <w:r w:rsidRPr="0060798E">
        <w:rPr>
          <w:rFonts w:ascii="Consolas" w:hAnsi="Consolas" w:cs="Courier New"/>
          <w:color w:val="000000"/>
          <w:sz w:val="18"/>
          <w:szCs w:val="18"/>
        </w:rPr>
        <w:t>.add(</w:t>
      </w:r>
      <w:r w:rsidRPr="0060798E">
        <w:rPr>
          <w:rFonts w:ascii="Consolas" w:hAnsi="Consolas" w:cs="Courier New"/>
          <w:b/>
          <w:bCs/>
          <w:color w:val="7F0055"/>
          <w:sz w:val="18"/>
          <w:szCs w:val="18"/>
        </w:rPr>
        <w:t>new</w:t>
      </w:r>
      <w:r w:rsidRPr="0060798E">
        <w:rPr>
          <w:rFonts w:ascii="Consolas" w:hAnsi="Consolas" w:cs="Courier New"/>
          <w:color w:val="000000"/>
          <w:sz w:val="18"/>
          <w:szCs w:val="18"/>
        </w:rPr>
        <w:t xml:space="preserve"> StringBuffer(</w:t>
      </w:r>
      <w:r w:rsidRPr="0060798E">
        <w:rPr>
          <w:rFonts w:ascii="Consolas" w:hAnsi="Consolas" w:cs="Courier New"/>
          <w:color w:val="2A00FF"/>
          <w:sz w:val="18"/>
          <w:szCs w:val="18"/>
        </w:rPr>
        <w:t>"X"</w:t>
      </w:r>
      <w:r w:rsidRPr="0060798E">
        <w:rPr>
          <w:rFonts w:ascii="Consolas" w:hAnsi="Consolas" w:cs="Courier New"/>
          <w:color w:val="000000"/>
          <w:sz w:val="18"/>
          <w:szCs w:val="18"/>
        </w:rPr>
        <w:t>));</w:t>
      </w:r>
    </w:p>
    <w:p w14:paraId="7B2508C4" w14:textId="77777777" w:rsidR="008F1991" w:rsidRPr="0060798E" w:rsidRDefault="008F1991" w:rsidP="008F199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urier New"/>
          <w:color w:val="auto"/>
          <w:sz w:val="18"/>
          <w:szCs w:val="18"/>
        </w:rPr>
      </w:pPr>
      <w:r w:rsidRPr="0060798E">
        <w:rPr>
          <w:rFonts w:ascii="Consolas" w:hAnsi="Consolas" w:cs="Courier New"/>
          <w:color w:val="000000"/>
          <w:sz w:val="18"/>
          <w:szCs w:val="18"/>
        </w:rPr>
        <w:tab/>
      </w:r>
      <w:r w:rsidRPr="0060798E">
        <w:rPr>
          <w:rFonts w:ascii="Consolas" w:hAnsi="Consolas" w:cs="Courier New"/>
          <w:color w:val="6A3E3E"/>
          <w:sz w:val="18"/>
          <w:szCs w:val="18"/>
          <w:highlight w:val="lightGray"/>
        </w:rPr>
        <w:t>t</w:t>
      </w:r>
      <w:r w:rsidRPr="0060798E">
        <w:rPr>
          <w:rFonts w:ascii="Consolas" w:hAnsi="Consolas" w:cs="Courier New"/>
          <w:color w:val="000000"/>
          <w:sz w:val="18"/>
          <w:szCs w:val="18"/>
        </w:rPr>
        <w:t>.add(</w:t>
      </w:r>
      <w:r w:rsidRPr="0060798E">
        <w:rPr>
          <w:rFonts w:ascii="Consolas" w:hAnsi="Consolas" w:cs="Courier New"/>
          <w:b/>
          <w:bCs/>
          <w:color w:val="7F0055"/>
          <w:sz w:val="18"/>
          <w:szCs w:val="18"/>
        </w:rPr>
        <w:t>new</w:t>
      </w:r>
      <w:r w:rsidRPr="0060798E">
        <w:rPr>
          <w:rFonts w:ascii="Consolas" w:hAnsi="Consolas" w:cs="Courier New"/>
          <w:color w:val="000000"/>
          <w:sz w:val="18"/>
          <w:szCs w:val="18"/>
        </w:rPr>
        <w:t xml:space="preserve"> StringBuffer(</w:t>
      </w:r>
      <w:r w:rsidRPr="0060798E">
        <w:rPr>
          <w:rFonts w:ascii="Consolas" w:hAnsi="Consolas" w:cs="Courier New"/>
          <w:color w:val="2A00FF"/>
          <w:sz w:val="18"/>
          <w:szCs w:val="18"/>
        </w:rPr>
        <w:t>"O"</w:t>
      </w:r>
      <w:r w:rsidRPr="0060798E">
        <w:rPr>
          <w:rFonts w:ascii="Consolas" w:hAnsi="Consolas" w:cs="Courier New"/>
          <w:color w:val="000000"/>
          <w:sz w:val="18"/>
          <w:szCs w:val="18"/>
        </w:rPr>
        <w:t>));</w:t>
      </w:r>
    </w:p>
    <w:p w14:paraId="56CE35DF" w14:textId="77777777" w:rsidR="008F1991" w:rsidRPr="0060798E" w:rsidRDefault="008F1991" w:rsidP="008F199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urier New"/>
          <w:color w:val="auto"/>
          <w:sz w:val="18"/>
          <w:szCs w:val="18"/>
        </w:rPr>
      </w:pPr>
      <w:r w:rsidRPr="0060798E">
        <w:rPr>
          <w:rFonts w:ascii="Consolas" w:hAnsi="Consolas" w:cs="Courier New"/>
          <w:color w:val="000000"/>
          <w:sz w:val="18"/>
          <w:szCs w:val="18"/>
        </w:rPr>
        <w:tab/>
      </w:r>
      <w:r w:rsidRPr="0060798E">
        <w:rPr>
          <w:rFonts w:ascii="Consolas" w:hAnsi="Consolas" w:cs="Courier New"/>
          <w:color w:val="6A3E3E"/>
          <w:sz w:val="18"/>
          <w:szCs w:val="18"/>
          <w:highlight w:val="lightGray"/>
        </w:rPr>
        <w:t>t</w:t>
      </w:r>
      <w:r w:rsidRPr="0060798E">
        <w:rPr>
          <w:rFonts w:ascii="Consolas" w:hAnsi="Consolas" w:cs="Courier New"/>
          <w:color w:val="000000"/>
          <w:sz w:val="18"/>
          <w:szCs w:val="18"/>
        </w:rPr>
        <w:t>.add(</w:t>
      </w:r>
      <w:r w:rsidRPr="0060798E">
        <w:rPr>
          <w:rFonts w:ascii="Consolas" w:hAnsi="Consolas" w:cs="Courier New"/>
          <w:b/>
          <w:bCs/>
          <w:color w:val="7F0055"/>
          <w:sz w:val="18"/>
          <w:szCs w:val="18"/>
        </w:rPr>
        <w:t>new</w:t>
      </w:r>
      <w:r w:rsidRPr="0060798E">
        <w:rPr>
          <w:rFonts w:ascii="Consolas" w:hAnsi="Consolas" w:cs="Courier New"/>
          <w:color w:val="000000"/>
          <w:sz w:val="18"/>
          <w:szCs w:val="18"/>
        </w:rPr>
        <w:t xml:space="preserve"> StringBuffer(</w:t>
      </w:r>
      <w:r w:rsidRPr="0060798E">
        <w:rPr>
          <w:rFonts w:ascii="Consolas" w:hAnsi="Consolas" w:cs="Courier New"/>
          <w:color w:val="2A00FF"/>
          <w:sz w:val="18"/>
          <w:szCs w:val="18"/>
        </w:rPr>
        <w:t>"L"</w:t>
      </w:r>
      <w:r w:rsidRPr="0060798E">
        <w:rPr>
          <w:rFonts w:ascii="Consolas" w:hAnsi="Consolas" w:cs="Courier New"/>
          <w:color w:val="000000"/>
          <w:sz w:val="18"/>
          <w:szCs w:val="18"/>
        </w:rPr>
        <w:t>));</w:t>
      </w:r>
    </w:p>
    <w:p w14:paraId="3FF590CA" w14:textId="77777777" w:rsidR="008F1991" w:rsidRPr="0060798E" w:rsidRDefault="008F1991" w:rsidP="008F199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urier New"/>
          <w:color w:val="auto"/>
          <w:sz w:val="18"/>
          <w:szCs w:val="18"/>
        </w:rPr>
      </w:pPr>
      <w:r w:rsidRPr="0060798E">
        <w:rPr>
          <w:rFonts w:ascii="Consolas" w:hAnsi="Consolas" w:cs="Courier New"/>
          <w:color w:val="000000"/>
          <w:sz w:val="18"/>
          <w:szCs w:val="18"/>
        </w:rPr>
        <w:tab/>
        <w:t>System.</w:t>
      </w:r>
      <w:r w:rsidRPr="0060798E">
        <w:rPr>
          <w:rFonts w:ascii="Consolas" w:hAnsi="Consolas" w:cs="Courier New"/>
          <w:b/>
          <w:bCs/>
          <w:i/>
          <w:iCs/>
          <w:color w:val="0000C0"/>
          <w:sz w:val="18"/>
          <w:szCs w:val="18"/>
        </w:rPr>
        <w:t>out</w:t>
      </w:r>
      <w:r w:rsidRPr="0060798E">
        <w:rPr>
          <w:rFonts w:ascii="Consolas" w:hAnsi="Consolas" w:cs="Courier New"/>
          <w:color w:val="000000"/>
          <w:sz w:val="18"/>
          <w:szCs w:val="18"/>
        </w:rPr>
        <w:t>.println(</w:t>
      </w:r>
      <w:r w:rsidRPr="0060798E">
        <w:rPr>
          <w:rFonts w:ascii="Consolas" w:hAnsi="Consolas" w:cs="Courier New"/>
          <w:color w:val="6A3E3E"/>
          <w:sz w:val="18"/>
          <w:szCs w:val="18"/>
          <w:highlight w:val="lightGray"/>
        </w:rPr>
        <w:t>t</w:t>
      </w:r>
      <w:r w:rsidRPr="0060798E">
        <w:rPr>
          <w:rFonts w:ascii="Consolas" w:hAnsi="Consolas" w:cs="Courier New"/>
          <w:color w:val="000000"/>
          <w:sz w:val="18"/>
          <w:szCs w:val="18"/>
        </w:rPr>
        <w:t>);</w:t>
      </w:r>
    </w:p>
    <w:p w14:paraId="4AC07AFC" w14:textId="77777777" w:rsidR="008F1991" w:rsidRPr="0060798E" w:rsidRDefault="008F1991" w:rsidP="008F199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urier New"/>
          <w:color w:val="auto"/>
          <w:sz w:val="18"/>
          <w:szCs w:val="18"/>
        </w:rPr>
      </w:pPr>
      <w:r w:rsidRPr="0060798E">
        <w:rPr>
          <w:rFonts w:ascii="Consolas" w:hAnsi="Consolas" w:cs="Courier New"/>
          <w:color w:val="000000"/>
          <w:sz w:val="18"/>
          <w:szCs w:val="18"/>
        </w:rPr>
        <w:t>}</w:t>
      </w:r>
    </w:p>
    <w:p w14:paraId="553AFB13" w14:textId="77777777" w:rsidR="008F1991" w:rsidRPr="0060798E" w:rsidRDefault="008F1991" w:rsidP="008F1991">
      <w:pPr>
        <w:pStyle w:val="ListParagraph"/>
        <w:pBdr>
          <w:top w:val="single" w:sz="4" w:space="1" w:color="auto"/>
          <w:left w:val="single" w:sz="4" w:space="4" w:color="auto"/>
          <w:bottom w:val="single" w:sz="4" w:space="1" w:color="auto"/>
          <w:right w:val="single" w:sz="4" w:space="4" w:color="auto"/>
        </w:pBdr>
        <w:spacing w:after="0" w:line="240" w:lineRule="auto"/>
        <w:ind w:left="0"/>
        <w:rPr>
          <w:rFonts w:ascii="Consolas" w:hAnsi="Consolas"/>
          <w:sz w:val="18"/>
          <w:szCs w:val="18"/>
        </w:rPr>
      </w:pPr>
      <w:r w:rsidRPr="0060798E">
        <w:rPr>
          <w:rFonts w:ascii="Consolas" w:hAnsi="Consolas" w:cs="Courier New"/>
          <w:color w:val="000000"/>
          <w:sz w:val="18"/>
          <w:szCs w:val="18"/>
        </w:rPr>
        <w:t>}</w:t>
      </w:r>
    </w:p>
    <w:p w14:paraId="52BEE676" w14:textId="77777777" w:rsidR="008F1991" w:rsidRPr="00550D26" w:rsidRDefault="008F1991" w:rsidP="00DD13C7">
      <w:pPr>
        <w:shd w:val="clear" w:color="auto" w:fill="000000" w:themeFill="text1"/>
        <w:spacing w:line="240" w:lineRule="auto"/>
        <w:rPr>
          <w:rFonts w:ascii="Consolas" w:hAnsi="Consolas"/>
          <w:b/>
          <w:bCs/>
          <w:color w:val="FFFFFF" w:themeColor="background1"/>
          <w:sz w:val="16"/>
          <w:szCs w:val="16"/>
        </w:rPr>
      </w:pPr>
      <w:r w:rsidRPr="00550D26">
        <w:rPr>
          <w:rFonts w:ascii="Consolas" w:hAnsi="Consolas" w:cs="Courier New"/>
          <w:b/>
          <w:bCs/>
          <w:color w:val="FFFFFF" w:themeColor="background1"/>
          <w:sz w:val="16"/>
          <w:szCs w:val="16"/>
        </w:rPr>
        <w:t xml:space="preserve">Exception in thread "main" </w:t>
      </w:r>
      <w:r w:rsidRPr="00550D26">
        <w:rPr>
          <w:rFonts w:ascii="Consolas" w:hAnsi="Consolas" w:cs="Courier New"/>
          <w:b/>
          <w:bCs/>
          <w:color w:val="0000FF"/>
          <w:sz w:val="16"/>
          <w:szCs w:val="16"/>
          <w:u w:val="single"/>
        </w:rPr>
        <w:t>java.lang.ClassCastException</w:t>
      </w:r>
      <w:r w:rsidRPr="00550D26">
        <w:rPr>
          <w:rFonts w:ascii="Consolas" w:hAnsi="Consolas" w:cs="Courier New"/>
          <w:b/>
          <w:bCs/>
          <w:color w:val="0000FF"/>
          <w:sz w:val="16"/>
          <w:szCs w:val="16"/>
        </w:rPr>
        <w:t xml:space="preserve">: </w:t>
      </w:r>
      <w:r w:rsidRPr="00550D26">
        <w:rPr>
          <w:rFonts w:ascii="Consolas" w:hAnsi="Consolas" w:cs="Courier New"/>
          <w:b/>
          <w:bCs/>
          <w:color w:val="FFFFFF" w:themeColor="background1"/>
          <w:sz w:val="16"/>
          <w:szCs w:val="16"/>
        </w:rPr>
        <w:t>java.lang.StringBuffer cannot be cast to java.lang.Comparable</w:t>
      </w:r>
    </w:p>
    <w:p w14:paraId="009C1F8D" w14:textId="77777777" w:rsidR="008F1991" w:rsidRDefault="008F1991" w:rsidP="00CB2B37">
      <w:pPr>
        <w:pStyle w:val="ListParagraph"/>
        <w:numPr>
          <w:ilvl w:val="0"/>
          <w:numId w:val="159"/>
        </w:numPr>
        <w:spacing w:after="0" w:line="240" w:lineRule="auto"/>
        <w:rPr>
          <w:rFonts w:ascii="Courier New" w:hAnsi="Courier New" w:cs="Courier New"/>
          <w:color w:val="0066CC"/>
          <w:u w:val="single"/>
        </w:rPr>
      </w:pPr>
      <w:r>
        <w:t xml:space="preserve">If we are depending on Def. Natural Sorting Order objects should be </w:t>
      </w:r>
      <w:r>
        <w:rPr>
          <w:b/>
          <w:bCs/>
          <w:color w:val="0000FF"/>
        </w:rPr>
        <w:t>H</w:t>
      </w:r>
      <w:r w:rsidRPr="004F33AE">
        <w:rPr>
          <w:b/>
          <w:bCs/>
          <w:color w:val="0000FF"/>
        </w:rPr>
        <w:t>omogeneous</w:t>
      </w:r>
      <w:r>
        <w:rPr>
          <w:b/>
          <w:bCs/>
          <w:color w:val="0000FF"/>
        </w:rPr>
        <w:t xml:space="preserve"> (</w:t>
      </w:r>
      <w:r w:rsidRPr="004F33AE">
        <w:rPr>
          <w:i/>
          <w:iCs/>
        </w:rPr>
        <w:t>same type objects</w:t>
      </w:r>
      <w:r>
        <w:rPr>
          <w:b/>
          <w:bCs/>
          <w:color w:val="0000FF"/>
        </w:rPr>
        <w:t xml:space="preserve"> )</w:t>
      </w:r>
      <w:r w:rsidRPr="004F33AE">
        <w:rPr>
          <w:color w:val="0000FF"/>
        </w:rPr>
        <w:t xml:space="preserve"> </w:t>
      </w:r>
      <w:r>
        <w:t xml:space="preserve">&amp; </w:t>
      </w:r>
      <w:r w:rsidRPr="004F33AE">
        <w:rPr>
          <w:b/>
          <w:bCs/>
          <w:color w:val="0000FF"/>
        </w:rPr>
        <w:t>Comparable</w:t>
      </w:r>
      <w:r>
        <w:t xml:space="preserve">. Otherwise we will get Runtime Exception </w:t>
      </w:r>
      <w:r w:rsidRPr="00BA72DE">
        <w:rPr>
          <w:rFonts w:ascii="Consolas" w:hAnsi="Consolas" w:cs="Courier New"/>
          <w:color w:val="FF0000"/>
          <w:sz w:val="18"/>
          <w:szCs w:val="18"/>
          <w:u w:val="single"/>
        </w:rPr>
        <w:t>java.lang.ClassCastExceptio</w:t>
      </w:r>
      <w:r>
        <w:rPr>
          <w:rFonts w:ascii="Consolas" w:hAnsi="Consolas" w:cs="Courier New"/>
          <w:color w:val="FF0000"/>
          <w:sz w:val="18"/>
          <w:szCs w:val="18"/>
          <w:u w:val="single"/>
        </w:rPr>
        <w:t>n</w:t>
      </w:r>
    </w:p>
    <w:p w14:paraId="0073202B" w14:textId="77777777" w:rsidR="008F1991" w:rsidRPr="00550D26" w:rsidRDefault="008F1991" w:rsidP="00DD13C7">
      <w:pPr>
        <w:pStyle w:val="Output"/>
        <w:ind w:left="720"/>
        <w:rPr>
          <w:color w:val="4C483D" w:themeColor="text2"/>
        </w:rPr>
      </w:pPr>
      <w:r w:rsidRPr="00550D26">
        <w:rPr>
          <w:bCs/>
          <w:color w:val="7F0055"/>
        </w:rPr>
        <w:t>public</w:t>
      </w:r>
      <w:r w:rsidRPr="00550D26">
        <w:t xml:space="preserve"> </w:t>
      </w:r>
      <w:r w:rsidRPr="00550D26">
        <w:rPr>
          <w:bCs/>
          <w:color w:val="7F0055"/>
        </w:rPr>
        <w:t>static</w:t>
      </w:r>
      <w:r w:rsidRPr="00550D26">
        <w:t xml:space="preserve"> </w:t>
      </w:r>
      <w:r w:rsidRPr="00550D26">
        <w:rPr>
          <w:bCs/>
          <w:color w:val="7F0055"/>
        </w:rPr>
        <w:t>void</w:t>
      </w:r>
      <w:r w:rsidRPr="00550D26">
        <w:t xml:space="preserve"> main(String[] </w:t>
      </w:r>
      <w:r w:rsidRPr="00550D26">
        <w:rPr>
          <w:color w:val="6A3E3E"/>
        </w:rPr>
        <w:t>args</w:t>
      </w:r>
      <w:r w:rsidRPr="00550D26">
        <w:t>) {</w:t>
      </w:r>
    </w:p>
    <w:p w14:paraId="5BA5D116" w14:textId="77777777" w:rsidR="008F1991" w:rsidRPr="00550D26" w:rsidRDefault="008F1991" w:rsidP="00DD13C7">
      <w:pPr>
        <w:pStyle w:val="Output"/>
        <w:ind w:left="720"/>
        <w:rPr>
          <w:color w:val="4C483D" w:themeColor="text2"/>
        </w:rPr>
      </w:pPr>
      <w:r w:rsidRPr="00550D26">
        <w:tab/>
      </w:r>
      <w:r w:rsidRPr="00550D26">
        <w:tab/>
      </w:r>
      <w:r w:rsidRPr="00550D26">
        <w:rPr>
          <w:color w:val="3F7F5F"/>
        </w:rPr>
        <w:t>// List list = new ArrayList(); //[1, 2, 3, 4] - No Error</w:t>
      </w:r>
    </w:p>
    <w:p w14:paraId="03531891" w14:textId="77777777" w:rsidR="008F1991" w:rsidRPr="00550D26" w:rsidRDefault="008F1991" w:rsidP="00DD13C7">
      <w:pPr>
        <w:pStyle w:val="Output"/>
        <w:ind w:left="720"/>
        <w:rPr>
          <w:color w:val="4C483D" w:themeColor="text2"/>
        </w:rPr>
      </w:pPr>
      <w:r w:rsidRPr="00550D26">
        <w:tab/>
      </w:r>
      <w:r w:rsidRPr="00550D26">
        <w:tab/>
      </w:r>
      <w:r w:rsidRPr="00550D26">
        <w:rPr>
          <w:color w:val="3F7F5F"/>
        </w:rPr>
        <w:t>// Set list = new HashSet(); //[1, 2, 3, 4] - No Error</w:t>
      </w:r>
    </w:p>
    <w:p w14:paraId="25E21632" w14:textId="77777777" w:rsidR="008F1991" w:rsidRPr="00550D26" w:rsidRDefault="008F1991" w:rsidP="00DD13C7">
      <w:pPr>
        <w:pStyle w:val="Output"/>
        <w:ind w:left="720"/>
        <w:rPr>
          <w:color w:val="4C483D" w:themeColor="text2"/>
        </w:rPr>
      </w:pPr>
      <w:r w:rsidRPr="00550D26">
        <w:lastRenderedPageBreak/>
        <w:tab/>
      </w:r>
      <w:r w:rsidRPr="00550D26">
        <w:tab/>
        <w:t xml:space="preserve">   </w:t>
      </w:r>
      <w:r w:rsidRPr="00550D26">
        <w:rPr>
          <w:shd w:val="clear" w:color="auto" w:fill="D4D4D4"/>
        </w:rPr>
        <w:t>Set</w:t>
      </w:r>
      <w:r w:rsidRPr="00550D26">
        <w:t xml:space="preserve"> </w:t>
      </w:r>
      <w:r w:rsidRPr="00550D26">
        <w:rPr>
          <w:color w:val="6A3E3E"/>
        </w:rPr>
        <w:t>list</w:t>
      </w:r>
      <w:r w:rsidRPr="00550D26">
        <w:t xml:space="preserve"> = </w:t>
      </w:r>
      <w:r w:rsidRPr="00550D26">
        <w:rPr>
          <w:bCs/>
          <w:color w:val="7F0055"/>
        </w:rPr>
        <w:t>new</w:t>
      </w:r>
      <w:r w:rsidRPr="00550D26">
        <w:t xml:space="preserve"> TreeSet(); </w:t>
      </w:r>
      <w:r w:rsidRPr="00550D26">
        <w:rPr>
          <w:color w:val="3F7F5F"/>
        </w:rPr>
        <w:t xml:space="preserve">// </w:t>
      </w:r>
      <w:r w:rsidRPr="00550D26">
        <w:rPr>
          <w:color w:val="FF0000"/>
        </w:rPr>
        <w:t>[1, 2, 3, 4] - Error</w:t>
      </w:r>
    </w:p>
    <w:p w14:paraId="6D7A3363" w14:textId="77777777" w:rsidR="008F1991" w:rsidRPr="00550D26" w:rsidRDefault="008F1991" w:rsidP="00DD13C7">
      <w:pPr>
        <w:pStyle w:val="Output"/>
        <w:ind w:left="720"/>
        <w:rPr>
          <w:color w:val="4C483D" w:themeColor="text2"/>
        </w:rPr>
      </w:pPr>
    </w:p>
    <w:p w14:paraId="041248CA" w14:textId="77777777" w:rsidR="008F1991" w:rsidRPr="00550D26" w:rsidRDefault="008F1991" w:rsidP="00DD13C7">
      <w:pPr>
        <w:pStyle w:val="Output"/>
        <w:ind w:left="720"/>
        <w:rPr>
          <w:color w:val="4C483D" w:themeColor="text2"/>
        </w:rPr>
      </w:pPr>
      <w:r w:rsidRPr="00550D26">
        <w:tab/>
      </w:r>
      <w:r w:rsidRPr="00550D26">
        <w:tab/>
      </w:r>
      <w:r w:rsidRPr="00550D26">
        <w:rPr>
          <w:color w:val="6A3E3E"/>
        </w:rPr>
        <w:t>list</w:t>
      </w:r>
      <w:r w:rsidRPr="00550D26">
        <w:t>.add(</w:t>
      </w:r>
      <w:r w:rsidRPr="00550D26">
        <w:rPr>
          <w:color w:val="2A00FF"/>
        </w:rPr>
        <w:t>"1"</w:t>
      </w:r>
      <w:r w:rsidRPr="00550D26">
        <w:t>);</w:t>
      </w:r>
    </w:p>
    <w:p w14:paraId="4C7F2F8B" w14:textId="77777777" w:rsidR="008F1991" w:rsidRPr="00550D26" w:rsidRDefault="008F1991" w:rsidP="00DD13C7">
      <w:pPr>
        <w:pStyle w:val="Output"/>
        <w:ind w:left="720"/>
        <w:rPr>
          <w:color w:val="4C483D" w:themeColor="text2"/>
        </w:rPr>
      </w:pPr>
      <w:r w:rsidRPr="00550D26">
        <w:tab/>
      </w:r>
      <w:r w:rsidRPr="00550D26">
        <w:tab/>
      </w:r>
      <w:r w:rsidRPr="00550D26">
        <w:rPr>
          <w:color w:val="6A3E3E"/>
        </w:rPr>
        <w:t>list</w:t>
      </w:r>
      <w:r w:rsidRPr="00550D26">
        <w:t>.add(</w:t>
      </w:r>
      <w:r w:rsidRPr="00550D26">
        <w:rPr>
          <w:color w:val="2A00FF"/>
        </w:rPr>
        <w:t>"2"</w:t>
      </w:r>
      <w:r w:rsidRPr="00550D26">
        <w:t>);</w:t>
      </w:r>
    </w:p>
    <w:p w14:paraId="464FD03F" w14:textId="77777777" w:rsidR="008F1991" w:rsidRPr="00550D26" w:rsidRDefault="008F1991" w:rsidP="00DD13C7">
      <w:pPr>
        <w:pStyle w:val="Output"/>
        <w:ind w:left="720"/>
        <w:rPr>
          <w:color w:val="4C483D" w:themeColor="text2"/>
        </w:rPr>
      </w:pPr>
      <w:r w:rsidRPr="00550D26">
        <w:tab/>
      </w:r>
      <w:r w:rsidRPr="00550D26">
        <w:tab/>
      </w:r>
      <w:r w:rsidRPr="00550D26">
        <w:rPr>
          <w:color w:val="6A3E3E"/>
        </w:rPr>
        <w:t>list</w:t>
      </w:r>
      <w:r w:rsidRPr="00550D26">
        <w:t>.add(</w:t>
      </w:r>
      <w:r w:rsidRPr="00550D26">
        <w:rPr>
          <w:color w:val="2A00FF"/>
        </w:rPr>
        <w:t>"3"</w:t>
      </w:r>
      <w:r w:rsidRPr="00550D26">
        <w:t>);</w:t>
      </w:r>
    </w:p>
    <w:p w14:paraId="7EF4D82D" w14:textId="77777777" w:rsidR="008F1991" w:rsidRPr="00550D26" w:rsidRDefault="008F1991" w:rsidP="00DD13C7">
      <w:pPr>
        <w:pStyle w:val="Output"/>
        <w:ind w:left="720"/>
        <w:rPr>
          <w:color w:val="4C483D" w:themeColor="text2"/>
        </w:rPr>
      </w:pPr>
      <w:r w:rsidRPr="00550D26">
        <w:tab/>
      </w:r>
      <w:r w:rsidRPr="00550D26">
        <w:tab/>
      </w:r>
      <w:r w:rsidRPr="00550D26">
        <w:rPr>
          <w:color w:val="6A3E3E"/>
        </w:rPr>
        <w:t>list</w:t>
      </w:r>
      <w:r w:rsidRPr="00550D26">
        <w:t>.add(4);</w:t>
      </w:r>
    </w:p>
    <w:p w14:paraId="121627A4" w14:textId="77777777" w:rsidR="008F1991" w:rsidRPr="00550D26" w:rsidRDefault="008F1991" w:rsidP="00DD13C7">
      <w:pPr>
        <w:pStyle w:val="Output"/>
        <w:ind w:left="720"/>
        <w:rPr>
          <w:color w:val="4C483D" w:themeColor="text2"/>
        </w:rPr>
      </w:pPr>
      <w:r w:rsidRPr="00550D26">
        <w:tab/>
      </w:r>
      <w:r w:rsidRPr="00550D26">
        <w:tab/>
        <w:t>System.</w:t>
      </w:r>
      <w:r w:rsidRPr="00550D26">
        <w:rPr>
          <w:bCs/>
          <w:i/>
          <w:iCs/>
          <w:color w:val="0000C0"/>
        </w:rPr>
        <w:t>out</w:t>
      </w:r>
      <w:r w:rsidRPr="00550D26">
        <w:t>.println(</w:t>
      </w:r>
      <w:r w:rsidRPr="00550D26">
        <w:rPr>
          <w:color w:val="6A3E3E"/>
        </w:rPr>
        <w:t>list</w:t>
      </w:r>
      <w:r w:rsidRPr="00550D26">
        <w:t>);</w:t>
      </w:r>
    </w:p>
    <w:p w14:paraId="76FB8AA1" w14:textId="77777777" w:rsidR="008F1991" w:rsidRPr="00550D26" w:rsidRDefault="008F1991" w:rsidP="00DD13C7">
      <w:pPr>
        <w:pStyle w:val="Output"/>
        <w:ind w:left="720"/>
      </w:pPr>
      <w:r w:rsidRPr="00550D26">
        <w:tab/>
        <w:t>}</w:t>
      </w:r>
    </w:p>
    <w:p w14:paraId="2B022A57" w14:textId="77777777" w:rsidR="008F1991" w:rsidRPr="00550D26" w:rsidRDefault="008F1991" w:rsidP="00DD13C7">
      <w:pPr>
        <w:pStyle w:val="Output"/>
        <w:ind w:left="720"/>
        <w:rPr>
          <w:color w:val="FF0000"/>
        </w:rPr>
      </w:pPr>
      <w:r w:rsidRPr="00550D26">
        <w:rPr>
          <w:color w:val="FF0000"/>
        </w:rPr>
        <w:t xml:space="preserve">Exception in thread "main" </w:t>
      </w:r>
      <w:r w:rsidRPr="00550D26">
        <w:rPr>
          <w:color w:val="0066CC"/>
        </w:rPr>
        <w:t>java.lang.ClassCastException</w:t>
      </w:r>
      <w:r w:rsidRPr="00550D26">
        <w:t xml:space="preserve">: </w:t>
      </w:r>
      <w:r w:rsidRPr="00550D26">
        <w:rPr>
          <w:color w:val="FF0000"/>
        </w:rPr>
        <w:t>java.lang.String cannot be cast to java.lang.Integer</w:t>
      </w:r>
    </w:p>
    <w:p w14:paraId="0D1F1C28" w14:textId="77777777" w:rsidR="008F1991" w:rsidRPr="00550D26" w:rsidRDefault="008F1991" w:rsidP="00DD13C7">
      <w:pPr>
        <w:pStyle w:val="Output"/>
        <w:ind w:left="720"/>
        <w:rPr>
          <w:rFonts w:ascii="Courier New" w:hAnsi="Courier New" w:cs="Courier New"/>
          <w:color w:val="0066CC"/>
        </w:rPr>
      </w:pPr>
      <w:r w:rsidRPr="00550D26">
        <w:rPr>
          <w:color w:val="FF0000"/>
        </w:rPr>
        <w:tab/>
        <w:t>at java.lang.Integer.compareTo</w:t>
      </w:r>
      <w:r w:rsidRPr="00550D26">
        <w:t>(</w:t>
      </w:r>
      <w:r w:rsidRPr="00550D26">
        <w:rPr>
          <w:color w:val="0066CC"/>
        </w:rPr>
        <w:t>Integer.java:52</w:t>
      </w:r>
      <w:r w:rsidRPr="00550D26">
        <w:t>)</w:t>
      </w:r>
    </w:p>
    <w:p w14:paraId="7D87E81E" w14:textId="77777777" w:rsidR="008F1991" w:rsidRDefault="008F1991" w:rsidP="00DD13C7">
      <w:pPr>
        <w:pStyle w:val="ListParagraph"/>
        <w:spacing w:line="240" w:lineRule="auto"/>
      </w:pPr>
    </w:p>
    <w:p w14:paraId="61E0D2F0" w14:textId="77777777" w:rsidR="008F1991" w:rsidRPr="003B3561" w:rsidRDefault="008F1991" w:rsidP="00CB2B37">
      <w:pPr>
        <w:pStyle w:val="ListParagraph"/>
        <w:numPr>
          <w:ilvl w:val="0"/>
          <w:numId w:val="159"/>
        </w:numPr>
        <w:spacing w:after="0" w:line="240" w:lineRule="auto"/>
        <w:rPr>
          <w:b/>
        </w:rPr>
      </w:pPr>
      <w:r>
        <w:t xml:space="preserve">An object is said to be comparable if and only if corresponding class implements </w:t>
      </w:r>
      <w:r w:rsidRPr="003B3561">
        <w:rPr>
          <w:rFonts w:ascii="Consolas" w:hAnsi="Consolas"/>
          <w:b/>
          <w:bCs/>
        </w:rPr>
        <w:t>Comparable</w:t>
      </w:r>
      <w:r>
        <w:t xml:space="preserve"> interface.</w:t>
      </w:r>
      <w:r>
        <w:rPr>
          <w:rStyle w:val="0SyntaxPinkChar"/>
        </w:rPr>
        <w:t>j</w:t>
      </w:r>
      <w:r w:rsidRPr="003B3561">
        <w:rPr>
          <w:rStyle w:val="0SyntaxPinkChar"/>
        </w:rPr>
        <w:t>ava.lang.String</w:t>
      </w:r>
      <w:r w:rsidRPr="003B3561">
        <w:rPr>
          <w:b/>
        </w:rPr>
        <w:t xml:space="preserve"> &amp; all wrapper classes (Int, Float, Byte) already implements Comparable interface</w:t>
      </w:r>
    </w:p>
    <w:p w14:paraId="09092DC3" w14:textId="77777777" w:rsidR="008F1991" w:rsidRPr="00492EC1" w:rsidRDefault="008F1991" w:rsidP="00DD13C7">
      <w:pPr>
        <w:pStyle w:val="Output"/>
        <w:ind w:left="720"/>
        <w:rPr>
          <w:color w:val="FF0000"/>
        </w:rPr>
      </w:pPr>
      <w:r>
        <w:t xml:space="preserve">public final class java.lang.String implements java.io.Serializable, </w:t>
      </w:r>
      <w:r w:rsidRPr="00492EC1">
        <w:rPr>
          <w:color w:val="FF0000"/>
        </w:rPr>
        <w:t>java.lang.Comparable</w:t>
      </w:r>
    </w:p>
    <w:p w14:paraId="402D4CE2" w14:textId="77777777" w:rsidR="008F1991" w:rsidRDefault="008F1991" w:rsidP="00DD13C7">
      <w:pPr>
        <w:spacing w:line="240" w:lineRule="auto"/>
        <w:rPr>
          <w:b/>
        </w:rPr>
      </w:pPr>
    </w:p>
    <w:p w14:paraId="24EB590A" w14:textId="77777777" w:rsidR="008F1991" w:rsidRPr="00492EC1" w:rsidRDefault="008F1991" w:rsidP="00CB2B37">
      <w:pPr>
        <w:pStyle w:val="ListParagraph"/>
        <w:numPr>
          <w:ilvl w:val="0"/>
          <w:numId w:val="159"/>
        </w:numPr>
        <w:spacing w:after="0" w:line="240" w:lineRule="auto"/>
        <w:rPr>
          <w:b/>
        </w:rPr>
      </w:pPr>
      <w:r>
        <w:rPr>
          <w:rStyle w:val="0SyntaxPinkChar"/>
        </w:rPr>
        <w:t>j</w:t>
      </w:r>
      <w:r w:rsidRPr="003B3561">
        <w:rPr>
          <w:rStyle w:val="0SyntaxPinkChar"/>
        </w:rPr>
        <w:t>ava.lang.StringBuffer</w:t>
      </w:r>
      <w:r w:rsidRPr="00492EC1">
        <w:rPr>
          <w:b/>
        </w:rPr>
        <w:t xml:space="preserve"> doesn’t implements comparable interface</w:t>
      </w:r>
    </w:p>
    <w:p w14:paraId="73C38D6D" w14:textId="77777777" w:rsidR="008F1991" w:rsidRDefault="008F1991" w:rsidP="00DD13C7">
      <w:pPr>
        <w:pStyle w:val="Output"/>
        <w:ind w:left="720"/>
      </w:pPr>
      <w:r>
        <w:t>public final class java.lang.StringBuffer extends java.lang.AbstractStringBuilder implements java.io.Serializable,java.lang.CharSequence</w:t>
      </w:r>
    </w:p>
    <w:p w14:paraId="301582AA" w14:textId="77777777" w:rsidR="008F1991" w:rsidRDefault="008F1991" w:rsidP="00DD13C7">
      <w:pPr>
        <w:spacing w:line="240" w:lineRule="auto"/>
        <w:ind w:left="720"/>
        <w:rPr>
          <w:rFonts w:ascii="Consolas" w:hAnsi="Consolas" w:cs="Courier New"/>
          <w:color w:val="FF0000"/>
          <w:sz w:val="16"/>
          <w:szCs w:val="16"/>
        </w:rPr>
      </w:pPr>
      <w:r>
        <w:t xml:space="preserve">So it throws </w:t>
      </w:r>
      <w:r w:rsidRPr="00E55DA2">
        <w:rPr>
          <w:rFonts w:ascii="Consolas" w:hAnsi="Consolas" w:cs="Courier New"/>
          <w:color w:val="FF0000"/>
          <w:sz w:val="16"/>
          <w:szCs w:val="16"/>
        </w:rPr>
        <w:t xml:space="preserve">Exception in thread "main" </w:t>
      </w:r>
      <w:r w:rsidRPr="00E55DA2">
        <w:rPr>
          <w:rFonts w:ascii="Consolas" w:hAnsi="Consolas" w:cs="Courier New"/>
          <w:color w:val="0066CC"/>
          <w:sz w:val="16"/>
          <w:szCs w:val="16"/>
          <w:u w:val="single"/>
        </w:rPr>
        <w:t>java.lang.ClassCastException</w:t>
      </w:r>
      <w:r w:rsidRPr="00E55DA2">
        <w:rPr>
          <w:rFonts w:ascii="Consolas" w:hAnsi="Consolas" w:cs="Courier New"/>
          <w:color w:val="FF0000"/>
          <w:sz w:val="16"/>
          <w:szCs w:val="16"/>
        </w:rPr>
        <w:t>: java.lang.StringBuffer cannot be cast to java.lang.Comparable</w:t>
      </w:r>
    </w:p>
    <w:p w14:paraId="4442752C" w14:textId="77777777" w:rsidR="008F1991" w:rsidRPr="00E55DA2" w:rsidRDefault="008F1991" w:rsidP="009140AC">
      <w:pPr>
        <w:spacing w:after="0"/>
        <w:ind w:left="720"/>
        <w:rPr>
          <w:sz w:val="18"/>
          <w:szCs w:val="18"/>
        </w:rPr>
      </w:pPr>
    </w:p>
    <w:p w14:paraId="4495E26A" w14:textId="77777777" w:rsidR="008F1991" w:rsidRDefault="008F1991" w:rsidP="00CB2B37">
      <w:pPr>
        <w:pStyle w:val="ListParagraph"/>
        <w:numPr>
          <w:ilvl w:val="0"/>
          <w:numId w:val="159"/>
        </w:numPr>
        <w:spacing w:after="0"/>
      </w:pPr>
      <w:r>
        <w:t xml:space="preserve">If we Take </w:t>
      </w:r>
      <w:r w:rsidRPr="00563AC6">
        <w:rPr>
          <w:b/>
          <w:bCs/>
        </w:rPr>
        <w:t>EmpBo</w:t>
      </w:r>
      <w:r>
        <w:t xml:space="preserve">, if we pass employee list Objects to </w:t>
      </w:r>
      <w:r w:rsidRPr="00563AC6">
        <w:rPr>
          <w:rStyle w:val="0SyntaxPinkChar"/>
          <w:b/>
          <w:bCs/>
          <w:color w:val="0000FF"/>
        </w:rPr>
        <w:t>Collection.sort(EmpBo)</w:t>
      </w:r>
      <w:r w:rsidRPr="00563AC6">
        <w:rPr>
          <w:color w:val="0000FF"/>
        </w:rPr>
        <w:t xml:space="preserve"> </w:t>
      </w:r>
      <w:r>
        <w:t>method, it will throws Error, because it only accepts objects of Comparable types only.</w:t>
      </w:r>
    </w:p>
    <w:p w14:paraId="451BD6A6" w14:textId="77777777" w:rsidR="008F1991" w:rsidRPr="00E55DA2" w:rsidRDefault="008F1991" w:rsidP="009140AC">
      <w:pPr>
        <w:autoSpaceDE w:val="0"/>
        <w:autoSpaceDN w:val="0"/>
        <w:adjustRightInd w:val="0"/>
        <w:spacing w:after="0" w:line="240" w:lineRule="auto"/>
        <w:ind w:left="720"/>
        <w:rPr>
          <w:rFonts w:ascii="Consolas" w:hAnsi="Consolas" w:cs="Consolas"/>
          <w:color w:val="4C483D" w:themeColor="text2"/>
          <w:sz w:val="16"/>
          <w:szCs w:val="16"/>
        </w:rPr>
      </w:pPr>
      <w:r w:rsidRPr="00E55DA2">
        <w:rPr>
          <w:rFonts w:ascii="Consolas" w:hAnsi="Consolas" w:cs="Consolas"/>
          <w:color w:val="FF0000"/>
          <w:sz w:val="16"/>
          <w:szCs w:val="16"/>
        </w:rPr>
        <w:t xml:space="preserve">Exception in thread "main" java.lang.Error: Unresolved compilation problem: </w:t>
      </w:r>
    </w:p>
    <w:p w14:paraId="5806657C" w14:textId="77777777" w:rsidR="008F1991" w:rsidRPr="00E55DA2" w:rsidRDefault="008F1991" w:rsidP="00DD13C7">
      <w:pPr>
        <w:ind w:left="720"/>
        <w:rPr>
          <w:rFonts w:ascii="Consolas" w:hAnsi="Consolas" w:cs="Consolas"/>
          <w:color w:val="FF0000"/>
          <w:sz w:val="16"/>
          <w:szCs w:val="16"/>
        </w:rPr>
      </w:pPr>
      <w:r w:rsidRPr="00E55DA2">
        <w:rPr>
          <w:rFonts w:ascii="Consolas" w:hAnsi="Consolas" w:cs="Consolas"/>
          <w:color w:val="FF0000"/>
          <w:sz w:val="16"/>
          <w:szCs w:val="16"/>
        </w:rPr>
        <w:t>The method sort(List&lt;T&gt;) in the type Collections is not applicable for the arg</w:t>
      </w:r>
      <w:r>
        <w:rPr>
          <w:rFonts w:ascii="Consolas" w:hAnsi="Consolas" w:cs="Consolas"/>
          <w:color w:val="FF0000"/>
          <w:sz w:val="16"/>
          <w:szCs w:val="16"/>
        </w:rPr>
        <w:t>s.</w:t>
      </w:r>
      <w:r w:rsidRPr="00E55DA2">
        <w:rPr>
          <w:rFonts w:ascii="Consolas" w:hAnsi="Consolas" w:cs="Consolas"/>
          <w:color w:val="FF0000"/>
          <w:sz w:val="16"/>
          <w:szCs w:val="16"/>
        </w:rPr>
        <w:t>(List&lt;Employee&gt;)</w:t>
      </w:r>
    </w:p>
    <w:p w14:paraId="08703552" w14:textId="77777777" w:rsidR="008F1991" w:rsidRDefault="008F1991" w:rsidP="00DD13C7">
      <w:pPr>
        <w:spacing w:line="240" w:lineRule="auto"/>
      </w:pPr>
    </w:p>
    <w:p w14:paraId="53BA3426" w14:textId="77777777" w:rsidR="008F1991" w:rsidRDefault="008F1991" w:rsidP="009140AC">
      <w:pPr>
        <w:spacing w:line="240" w:lineRule="auto"/>
      </w:pPr>
      <w:r>
        <w:t>We have Two ways to provide Sorting order for StringBuffer &amp; Other classes which are not implementing Comparable Interface</w:t>
      </w:r>
    </w:p>
    <w:p w14:paraId="296F79D6" w14:textId="77777777" w:rsidR="008F1991" w:rsidRPr="00492EC1" w:rsidRDefault="008F1991" w:rsidP="00CB2B37">
      <w:pPr>
        <w:pStyle w:val="ListParagraph"/>
        <w:numPr>
          <w:ilvl w:val="1"/>
          <w:numId w:val="159"/>
        </w:numPr>
        <w:spacing w:after="0"/>
      </w:pPr>
      <w:r>
        <w:t xml:space="preserve">Implement </w:t>
      </w:r>
      <w:r w:rsidRPr="00362129">
        <w:rPr>
          <w:rFonts w:ascii="Consolas" w:hAnsi="Consolas"/>
          <w:b/>
        </w:rPr>
        <w:t>java.lang.Comparable</w:t>
      </w:r>
      <w:r>
        <w:t xml:space="preserve"> interface &amp; override </w:t>
      </w:r>
      <w:r w:rsidRPr="00362129">
        <w:rPr>
          <w:rFonts w:ascii="Consolas" w:hAnsi="Consolas"/>
          <w:b/>
          <w:bCs/>
          <w:sz w:val="18"/>
          <w:szCs w:val="18"/>
        </w:rPr>
        <w:t>int compareTo(Object)</w:t>
      </w:r>
    </w:p>
    <w:p w14:paraId="34A1CD07" w14:textId="77777777" w:rsidR="008F1991" w:rsidRPr="00937DB9" w:rsidRDefault="008F1991" w:rsidP="00CB2B37">
      <w:pPr>
        <w:pStyle w:val="ListParagraph"/>
        <w:numPr>
          <w:ilvl w:val="1"/>
          <w:numId w:val="159"/>
        </w:numPr>
        <w:spacing w:after="0"/>
      </w:pPr>
      <w:r>
        <w:t xml:space="preserve">Implement </w:t>
      </w:r>
      <w:r w:rsidRPr="00362129">
        <w:rPr>
          <w:rFonts w:ascii="Consolas" w:hAnsi="Consolas"/>
          <w:b/>
        </w:rPr>
        <w:t>java.util.Comparator</w:t>
      </w:r>
      <w:r>
        <w:t xml:space="preserve"> interface &amp; override </w:t>
      </w:r>
      <w:r w:rsidRPr="00362129">
        <w:rPr>
          <w:rFonts w:ascii="Consolas" w:hAnsi="Consolas"/>
          <w:b/>
          <w:bCs/>
          <w:sz w:val="18"/>
          <w:szCs w:val="18"/>
        </w:rPr>
        <w:t>int compare(Object,Object)</w:t>
      </w:r>
    </w:p>
    <w:p w14:paraId="3E43478E" w14:textId="77777777" w:rsidR="008F1991" w:rsidRPr="00937DB9" w:rsidRDefault="008F1991" w:rsidP="00DD13C7">
      <w:pPr>
        <w:pStyle w:val="ListParagraph"/>
        <w:spacing w:line="240" w:lineRule="auto"/>
        <w:ind w:left="1440"/>
      </w:pPr>
    </w:p>
    <w:p w14:paraId="361CED66" w14:textId="77777777" w:rsidR="008F1991" w:rsidRPr="00467712" w:rsidRDefault="008F1991" w:rsidP="00DD13C7">
      <w:pPr>
        <w:pStyle w:val="Howitworks"/>
        <w:jc w:val="left"/>
      </w:pPr>
      <w:r>
        <w:t>1.</w:t>
      </w:r>
      <w:r w:rsidRPr="00467712">
        <w:t>Comparable interface</w:t>
      </w:r>
    </w:p>
    <w:p w14:paraId="0ECC4197" w14:textId="77777777" w:rsidR="008F1991" w:rsidRDefault="008F1991" w:rsidP="00CB2B37">
      <w:pPr>
        <w:pStyle w:val="ListParagraph"/>
        <w:numPr>
          <w:ilvl w:val="0"/>
          <w:numId w:val="159"/>
        </w:numPr>
        <w:spacing w:after="0"/>
      </w:pPr>
      <w:r w:rsidRPr="00467712">
        <w:t xml:space="preserve">It provides single sorting sequence only i.e. you can sort the elements on based on single data member only. For example, it may be rollno, name, age or </w:t>
      </w:r>
      <w:r>
        <w:t xml:space="preserve">any one of them, not all </w:t>
      </w:r>
      <w:r w:rsidRPr="00467712">
        <w:t>else</w:t>
      </w:r>
      <w:r>
        <w:t>.</w:t>
      </w:r>
    </w:p>
    <w:p w14:paraId="4CFD0809" w14:textId="77777777" w:rsidR="008F1991" w:rsidRDefault="008F1991" w:rsidP="00DD13C7">
      <w:pPr>
        <w:pStyle w:val="ListParagraph"/>
        <w:spacing w:line="240" w:lineRule="auto"/>
      </w:pPr>
    </w:p>
    <w:p w14:paraId="222A145E" w14:textId="77777777" w:rsidR="008F1991" w:rsidRDefault="008F1991" w:rsidP="00CB2B37">
      <w:pPr>
        <w:pStyle w:val="ListParagraph"/>
        <w:numPr>
          <w:ilvl w:val="0"/>
          <w:numId w:val="159"/>
        </w:numPr>
        <w:spacing w:after="0"/>
      </w:pPr>
      <w:r w:rsidRPr="005632F7">
        <w:t>Comparable is an interface defining a strategy of comparing an object with other objects of the same type. This is called the class’s “natural ordering</w:t>
      </w:r>
      <w:r>
        <w:t>”.so we need to define CompareTo() method</w:t>
      </w:r>
    </w:p>
    <w:p w14:paraId="435C1E7C" w14:textId="77777777" w:rsidR="008F1991" w:rsidRDefault="008F1991" w:rsidP="00DD13C7">
      <w:pPr>
        <w:pStyle w:val="ListParagraph"/>
        <w:spacing w:line="240" w:lineRule="auto"/>
      </w:pPr>
    </w:p>
    <w:p w14:paraId="400A47B3" w14:textId="77777777" w:rsidR="008F1991" w:rsidRDefault="008F1991" w:rsidP="00CB2B37">
      <w:pPr>
        <w:pStyle w:val="ListParagraph"/>
        <w:numPr>
          <w:ilvl w:val="0"/>
          <w:numId w:val="159"/>
        </w:numPr>
        <w:spacing w:after="0" w:line="240" w:lineRule="auto"/>
      </w:pPr>
      <w:r>
        <w:t xml:space="preserve">We use </w:t>
      </w:r>
      <w:r w:rsidRPr="00DB7CC3">
        <w:rPr>
          <w:rStyle w:val="0SyntaxPinkChar"/>
        </w:rPr>
        <w:t>public int compareTo(Object obj)</w:t>
      </w:r>
      <w:r w:rsidRPr="005C7C13">
        <w:t xml:space="preserve"> to compare the current object with the specified object.</w:t>
      </w:r>
    </w:p>
    <w:p w14:paraId="656D70E5" w14:textId="77777777" w:rsidR="008F1991" w:rsidRPr="00115F27" w:rsidRDefault="008F1991" w:rsidP="00DD13C7">
      <w:pPr>
        <w:pStyle w:val="Output"/>
        <w:ind w:left="720"/>
      </w:pPr>
      <w:r w:rsidRPr="00115F27">
        <w:rPr>
          <w:bCs/>
          <w:color w:val="7F0055"/>
        </w:rPr>
        <w:t>public</w:t>
      </w:r>
      <w:r w:rsidRPr="00115F27">
        <w:t xml:space="preserve"> </w:t>
      </w:r>
      <w:r w:rsidRPr="00115F27">
        <w:rPr>
          <w:bCs/>
          <w:color w:val="7F0055"/>
        </w:rPr>
        <w:t>class</w:t>
      </w:r>
      <w:r w:rsidRPr="00115F27">
        <w:t xml:space="preserve"> ComparableDemo {</w:t>
      </w:r>
    </w:p>
    <w:p w14:paraId="3290FD59" w14:textId="77777777" w:rsidR="008F1991" w:rsidRPr="00115F27" w:rsidRDefault="008F1991" w:rsidP="00DD13C7">
      <w:pPr>
        <w:pStyle w:val="Output"/>
        <w:ind w:left="720"/>
      </w:pPr>
      <w:r w:rsidRPr="00115F27">
        <w:tab/>
      </w:r>
      <w:r w:rsidRPr="00115F27">
        <w:rPr>
          <w:bCs/>
          <w:color w:val="7F0055"/>
        </w:rPr>
        <w:t>public</w:t>
      </w:r>
      <w:r w:rsidRPr="00115F27">
        <w:t xml:space="preserve"> </w:t>
      </w:r>
      <w:r w:rsidRPr="00115F27">
        <w:rPr>
          <w:bCs/>
          <w:color w:val="7F0055"/>
        </w:rPr>
        <w:t>static</w:t>
      </w:r>
      <w:r w:rsidRPr="00115F27">
        <w:t xml:space="preserve"> </w:t>
      </w:r>
      <w:r w:rsidRPr="00115F27">
        <w:rPr>
          <w:bCs/>
          <w:color w:val="7F0055"/>
        </w:rPr>
        <w:t>void</w:t>
      </w:r>
      <w:r w:rsidRPr="00115F27">
        <w:t xml:space="preserve"> main(String[] </w:t>
      </w:r>
      <w:r w:rsidRPr="00115F27">
        <w:rPr>
          <w:color w:val="6A3E3E"/>
        </w:rPr>
        <w:t>args</w:t>
      </w:r>
      <w:r w:rsidRPr="00115F27">
        <w:t>) {</w:t>
      </w:r>
    </w:p>
    <w:p w14:paraId="7F541858" w14:textId="77777777" w:rsidR="008F1991" w:rsidRPr="00115F27" w:rsidRDefault="008F1991" w:rsidP="00DD13C7">
      <w:pPr>
        <w:pStyle w:val="Output"/>
        <w:ind w:left="720"/>
      </w:pPr>
      <w:r w:rsidRPr="00115F27">
        <w:tab/>
      </w:r>
      <w:r w:rsidRPr="00115F27">
        <w:tab/>
        <w:t>System.</w:t>
      </w:r>
      <w:r w:rsidRPr="00115F27">
        <w:rPr>
          <w:bCs/>
          <w:i/>
          <w:iCs/>
          <w:color w:val="0000C0"/>
        </w:rPr>
        <w:t>out</w:t>
      </w:r>
      <w:r w:rsidRPr="00115F27">
        <w:t>.println(</w:t>
      </w:r>
      <w:r w:rsidRPr="00115F27">
        <w:rPr>
          <w:color w:val="2A00FF"/>
        </w:rPr>
        <w:t>"A"</w:t>
      </w:r>
      <w:r w:rsidRPr="00115F27">
        <w:t>.compareTo(</w:t>
      </w:r>
      <w:r w:rsidRPr="00115F27">
        <w:rPr>
          <w:color w:val="2A00FF"/>
        </w:rPr>
        <w:t>"Z"</w:t>
      </w:r>
      <w:r w:rsidRPr="00115F27">
        <w:t xml:space="preserve">)); </w:t>
      </w:r>
      <w:r w:rsidRPr="00115F27">
        <w:rPr>
          <w:color w:val="3F7F5F"/>
        </w:rPr>
        <w:t>// 1-26 = -25</w:t>
      </w:r>
    </w:p>
    <w:p w14:paraId="5836E014" w14:textId="77777777" w:rsidR="008F1991" w:rsidRPr="00115F27" w:rsidRDefault="008F1991" w:rsidP="00DD13C7">
      <w:pPr>
        <w:pStyle w:val="Output"/>
        <w:ind w:left="720"/>
      </w:pPr>
      <w:r w:rsidRPr="00115F27">
        <w:tab/>
      </w:r>
      <w:r w:rsidRPr="00115F27">
        <w:tab/>
        <w:t>System.</w:t>
      </w:r>
      <w:r w:rsidRPr="00115F27">
        <w:rPr>
          <w:bCs/>
          <w:i/>
          <w:iCs/>
          <w:color w:val="0000C0"/>
        </w:rPr>
        <w:t>out</w:t>
      </w:r>
      <w:r w:rsidRPr="00115F27">
        <w:t>.println(</w:t>
      </w:r>
      <w:r w:rsidRPr="00115F27">
        <w:rPr>
          <w:color w:val="2A00FF"/>
        </w:rPr>
        <w:t>"Z"</w:t>
      </w:r>
      <w:r w:rsidRPr="00115F27">
        <w:t>.compareTo(</w:t>
      </w:r>
      <w:r w:rsidRPr="00115F27">
        <w:rPr>
          <w:color w:val="2A00FF"/>
        </w:rPr>
        <w:t>"C"</w:t>
      </w:r>
      <w:r w:rsidRPr="00115F27">
        <w:t xml:space="preserve">)); </w:t>
      </w:r>
      <w:r w:rsidRPr="00115F27">
        <w:rPr>
          <w:color w:val="3F7F5F"/>
        </w:rPr>
        <w:t>// 26-3 = 23</w:t>
      </w:r>
    </w:p>
    <w:p w14:paraId="4C3F3FB3" w14:textId="77777777" w:rsidR="008F1991" w:rsidRPr="00115F27" w:rsidRDefault="008F1991" w:rsidP="00DD13C7">
      <w:pPr>
        <w:pStyle w:val="Output"/>
        <w:ind w:left="720"/>
      </w:pPr>
      <w:r w:rsidRPr="00115F27">
        <w:tab/>
      </w:r>
      <w:r w:rsidRPr="00115F27">
        <w:tab/>
        <w:t>System.</w:t>
      </w:r>
      <w:r w:rsidRPr="00115F27">
        <w:rPr>
          <w:bCs/>
          <w:i/>
          <w:iCs/>
          <w:color w:val="0000C0"/>
        </w:rPr>
        <w:t>out</w:t>
      </w:r>
      <w:r w:rsidRPr="00115F27">
        <w:t>.println(</w:t>
      </w:r>
      <w:r w:rsidRPr="00115F27">
        <w:rPr>
          <w:color w:val="2A00FF"/>
        </w:rPr>
        <w:t>"A"</w:t>
      </w:r>
      <w:r w:rsidRPr="00115F27">
        <w:t>.compareTo(</w:t>
      </w:r>
      <w:r w:rsidRPr="00115F27">
        <w:rPr>
          <w:color w:val="2A00FF"/>
        </w:rPr>
        <w:t>"A"</w:t>
      </w:r>
      <w:r w:rsidRPr="00115F27">
        <w:t xml:space="preserve">)); </w:t>
      </w:r>
      <w:r w:rsidRPr="00115F27">
        <w:rPr>
          <w:color w:val="3F7F5F"/>
        </w:rPr>
        <w:t>// 1-1 = 0</w:t>
      </w:r>
    </w:p>
    <w:p w14:paraId="317B871A" w14:textId="77777777" w:rsidR="008F1991" w:rsidRPr="00115F27" w:rsidRDefault="008F1991" w:rsidP="00DD13C7">
      <w:pPr>
        <w:pStyle w:val="Output"/>
        <w:ind w:left="720"/>
      </w:pPr>
      <w:r w:rsidRPr="00115F27">
        <w:tab/>
      </w:r>
      <w:r w:rsidRPr="00115F27">
        <w:tab/>
      </w:r>
      <w:r w:rsidRPr="00115F27">
        <w:rPr>
          <w:color w:val="3F7F5F"/>
        </w:rPr>
        <w:t>// System.out.println("A".compareTo(null)); //R.E NPE</w:t>
      </w:r>
    </w:p>
    <w:p w14:paraId="6AFAB873" w14:textId="77777777" w:rsidR="008F1991" w:rsidRPr="00115F27" w:rsidRDefault="008F1991" w:rsidP="00DD13C7">
      <w:pPr>
        <w:pStyle w:val="Output"/>
        <w:ind w:left="720"/>
      </w:pPr>
      <w:r w:rsidRPr="00115F27">
        <w:tab/>
        <w:t>}</w:t>
      </w:r>
    </w:p>
    <w:p w14:paraId="2F8302F9" w14:textId="77777777" w:rsidR="008F1991" w:rsidRPr="00115F27" w:rsidRDefault="008F1991" w:rsidP="00DD13C7">
      <w:pPr>
        <w:pStyle w:val="Output"/>
        <w:ind w:left="720"/>
      </w:pPr>
      <w:r w:rsidRPr="00115F27">
        <w:t>}</w:t>
      </w:r>
    </w:p>
    <w:p w14:paraId="7054A6C4" w14:textId="77777777" w:rsidR="008F1991" w:rsidRDefault="008F1991" w:rsidP="00DD13C7">
      <w:pPr>
        <w:spacing w:line="240" w:lineRule="auto"/>
      </w:pPr>
      <w:r>
        <w:lastRenderedPageBreak/>
        <w:t xml:space="preserve">While adding Objects into TreeSet JVM will call </w:t>
      </w:r>
      <w:r w:rsidRPr="00FE6537">
        <w:rPr>
          <w:rStyle w:val="0SyntaxPinkChar"/>
        </w:rPr>
        <w:t>compareTo()</w:t>
      </w:r>
      <w:r>
        <w:t xml:space="preserve"> method. It will compare inserting value with exiting values one by one using </w:t>
      </w:r>
      <w:r w:rsidRPr="00FE6537">
        <w:rPr>
          <w:rStyle w:val="0SyntaxPinkChar"/>
        </w:rPr>
        <w:t>compareTo()</w:t>
      </w:r>
      <w:r>
        <w:t xml:space="preserve"> method.</w:t>
      </w:r>
    </w:p>
    <w:p w14:paraId="7A8E9979" w14:textId="77777777" w:rsidR="008F1991" w:rsidRDefault="008F1991" w:rsidP="00DD13C7">
      <w:pPr>
        <w:spacing w:line="240" w:lineRule="auto"/>
      </w:pPr>
      <w:r>
        <w:rPr>
          <w:noProof/>
          <w:lang w:eastAsia="en-US"/>
        </w:rPr>
        <w:drawing>
          <wp:inline distT="0" distB="0" distL="0" distR="0" wp14:anchorId="2034288A" wp14:editId="73925D29">
            <wp:extent cx="3520180" cy="1444028"/>
            <wp:effectExtent l="0" t="0" r="4445" b="3810"/>
            <wp:docPr id="211" name="Picture 211" descr="Tm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Tmps"/>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3581266" cy="1469086"/>
                    </a:xfrm>
                    <a:prstGeom prst="rect">
                      <a:avLst/>
                    </a:prstGeom>
                    <a:noFill/>
                    <a:ln>
                      <a:noFill/>
                    </a:ln>
                  </pic:spPr>
                </pic:pic>
              </a:graphicData>
            </a:graphic>
          </wp:inline>
        </w:drawing>
      </w:r>
    </w:p>
    <w:p w14:paraId="3951548F" w14:textId="77777777" w:rsidR="008F1991" w:rsidRDefault="008F1991" w:rsidP="00DD13C7">
      <w:pPr>
        <w:pStyle w:val="Output"/>
        <w:rPr>
          <w:color w:val="4C483D" w:themeColor="text2"/>
        </w:rPr>
      </w:pPr>
      <w:r>
        <w:rPr>
          <w:bCs/>
          <w:color w:val="7F0055"/>
        </w:rPr>
        <w:t>public</w:t>
      </w:r>
      <w:r>
        <w:t xml:space="preserve"> </w:t>
      </w:r>
      <w:r>
        <w:rPr>
          <w:bCs/>
          <w:color w:val="7F0055"/>
        </w:rPr>
        <w:t>class</w:t>
      </w:r>
      <w:r>
        <w:t xml:space="preserve"> Employee </w:t>
      </w:r>
      <w:r>
        <w:rPr>
          <w:bCs/>
          <w:color w:val="7F0055"/>
        </w:rPr>
        <w:t>implements</w:t>
      </w:r>
      <w:r>
        <w:t xml:space="preserve"> Comparable&lt;Employee&gt; {</w:t>
      </w:r>
    </w:p>
    <w:p w14:paraId="0025D276" w14:textId="77777777" w:rsidR="008F1991" w:rsidRDefault="008F1991" w:rsidP="00DD13C7">
      <w:pPr>
        <w:pStyle w:val="Output"/>
        <w:rPr>
          <w:color w:val="4C483D" w:themeColor="text2"/>
        </w:rPr>
      </w:pPr>
      <w:r>
        <w:tab/>
      </w:r>
      <w:r>
        <w:rPr>
          <w:bCs/>
          <w:color w:val="7F0055"/>
        </w:rPr>
        <w:t>int</w:t>
      </w:r>
      <w:r>
        <w:t xml:space="preserve"> </w:t>
      </w:r>
      <w:r>
        <w:rPr>
          <w:color w:val="0000C0"/>
        </w:rPr>
        <w:t>id</w:t>
      </w:r>
      <w:r>
        <w:t>;</w:t>
      </w:r>
    </w:p>
    <w:p w14:paraId="4607AA8B" w14:textId="77777777" w:rsidR="008F1991" w:rsidRDefault="008F1991" w:rsidP="00DD13C7">
      <w:pPr>
        <w:pStyle w:val="Output"/>
        <w:rPr>
          <w:color w:val="4C483D" w:themeColor="text2"/>
        </w:rPr>
      </w:pPr>
      <w:r>
        <w:tab/>
        <w:t xml:space="preserve">String </w:t>
      </w:r>
      <w:r>
        <w:rPr>
          <w:color w:val="0000C0"/>
        </w:rPr>
        <w:t>name</w:t>
      </w:r>
      <w:r>
        <w:t>;</w:t>
      </w:r>
    </w:p>
    <w:p w14:paraId="2F2680BF" w14:textId="77777777" w:rsidR="008F1991" w:rsidRDefault="008F1991" w:rsidP="00DD13C7">
      <w:pPr>
        <w:pStyle w:val="Output"/>
        <w:rPr>
          <w:color w:val="4C483D" w:themeColor="text2"/>
        </w:rPr>
      </w:pPr>
      <w:r>
        <w:tab/>
      </w:r>
      <w:r>
        <w:rPr>
          <w:bCs/>
          <w:color w:val="7F0055"/>
        </w:rPr>
        <w:t>double</w:t>
      </w:r>
      <w:r>
        <w:t xml:space="preserve"> </w:t>
      </w:r>
      <w:r>
        <w:rPr>
          <w:color w:val="0000C0"/>
        </w:rPr>
        <w:t>salary</w:t>
      </w:r>
      <w:r>
        <w:t>;</w:t>
      </w:r>
    </w:p>
    <w:p w14:paraId="7325F6FA" w14:textId="77777777" w:rsidR="008F1991" w:rsidRDefault="008F1991" w:rsidP="00DD13C7">
      <w:pPr>
        <w:pStyle w:val="Output"/>
        <w:rPr>
          <w:color w:val="4C483D" w:themeColor="text2"/>
        </w:rPr>
      </w:pPr>
      <w:r>
        <w:tab/>
      </w:r>
      <w:r w:rsidRPr="00E51498">
        <w:rPr>
          <w:bCs/>
          <w:color w:val="7F0055"/>
          <w:highlight w:val="yellow"/>
        </w:rPr>
        <w:t>//Setters &amp; Getters</w:t>
      </w:r>
      <w:r>
        <w:rPr>
          <w:bCs/>
          <w:color w:val="7F0055"/>
        </w:rPr>
        <w:t xml:space="preserve"> </w:t>
      </w:r>
    </w:p>
    <w:p w14:paraId="1280BBA0" w14:textId="77777777" w:rsidR="008F1991" w:rsidRDefault="008F1991" w:rsidP="00DD13C7">
      <w:pPr>
        <w:pStyle w:val="Output"/>
        <w:rPr>
          <w:color w:val="4C483D" w:themeColor="text2"/>
        </w:rPr>
      </w:pPr>
    </w:p>
    <w:p w14:paraId="6FAAA4B1" w14:textId="77777777" w:rsidR="008F1991" w:rsidRDefault="008F1991" w:rsidP="00DD13C7">
      <w:pPr>
        <w:pStyle w:val="Output"/>
        <w:rPr>
          <w:color w:val="4C483D" w:themeColor="text2"/>
        </w:rPr>
      </w:pPr>
      <w:r>
        <w:tab/>
      </w:r>
      <w:r>
        <w:rPr>
          <w:bCs/>
          <w:color w:val="7F0055"/>
        </w:rPr>
        <w:t>public</w:t>
      </w:r>
      <w:r>
        <w:t xml:space="preserve"> Employee(</w:t>
      </w:r>
      <w:r>
        <w:rPr>
          <w:bCs/>
          <w:color w:val="7F0055"/>
        </w:rPr>
        <w:t>int</w:t>
      </w:r>
      <w:r>
        <w:t xml:space="preserve"> </w:t>
      </w:r>
      <w:r>
        <w:rPr>
          <w:color w:val="6A3E3E"/>
        </w:rPr>
        <w:t>id</w:t>
      </w:r>
      <w:r>
        <w:t xml:space="preserve">, String </w:t>
      </w:r>
      <w:r>
        <w:rPr>
          <w:color w:val="6A3E3E"/>
        </w:rPr>
        <w:t>name</w:t>
      </w:r>
      <w:r>
        <w:t xml:space="preserve">, </w:t>
      </w:r>
      <w:r>
        <w:rPr>
          <w:bCs/>
          <w:color w:val="7F0055"/>
        </w:rPr>
        <w:t>double</w:t>
      </w:r>
      <w:r>
        <w:t xml:space="preserve"> </w:t>
      </w:r>
      <w:r>
        <w:rPr>
          <w:color w:val="6A3E3E"/>
        </w:rPr>
        <w:t>salary</w:t>
      </w:r>
      <w:r>
        <w:t>) {</w:t>
      </w:r>
    </w:p>
    <w:p w14:paraId="007D03A7" w14:textId="77777777" w:rsidR="008F1991" w:rsidRDefault="008F1991" w:rsidP="00DD13C7">
      <w:pPr>
        <w:pStyle w:val="Output"/>
        <w:rPr>
          <w:color w:val="4C483D" w:themeColor="text2"/>
        </w:rPr>
      </w:pPr>
      <w:r>
        <w:tab/>
      </w:r>
      <w:r>
        <w:tab/>
      </w:r>
      <w:r>
        <w:rPr>
          <w:bCs/>
          <w:color w:val="7F0055"/>
        </w:rPr>
        <w:t>super</w:t>
      </w:r>
      <w:r>
        <w:t>();</w:t>
      </w:r>
    </w:p>
    <w:p w14:paraId="5701E021" w14:textId="77777777" w:rsidR="008F1991" w:rsidRDefault="008F1991" w:rsidP="00DD13C7">
      <w:pPr>
        <w:pStyle w:val="Output"/>
        <w:rPr>
          <w:color w:val="4C483D" w:themeColor="text2"/>
        </w:rPr>
      </w:pPr>
      <w:r>
        <w:tab/>
      </w:r>
      <w:r>
        <w:tab/>
      </w:r>
      <w:r>
        <w:rPr>
          <w:bCs/>
          <w:color w:val="7F0055"/>
        </w:rPr>
        <w:t>this</w:t>
      </w:r>
      <w:r>
        <w:t>.</w:t>
      </w:r>
      <w:r>
        <w:rPr>
          <w:color w:val="0000C0"/>
        </w:rPr>
        <w:t>id</w:t>
      </w:r>
      <w:r>
        <w:t xml:space="preserve"> = </w:t>
      </w:r>
      <w:r>
        <w:rPr>
          <w:color w:val="6A3E3E"/>
        </w:rPr>
        <w:t>id</w:t>
      </w:r>
      <w:r>
        <w:t>;</w:t>
      </w:r>
    </w:p>
    <w:p w14:paraId="7E00303F" w14:textId="77777777" w:rsidR="008F1991" w:rsidRDefault="008F1991" w:rsidP="00DD13C7">
      <w:pPr>
        <w:pStyle w:val="Output"/>
        <w:rPr>
          <w:color w:val="4C483D" w:themeColor="text2"/>
        </w:rPr>
      </w:pPr>
      <w:r>
        <w:tab/>
      </w:r>
      <w:r>
        <w:tab/>
      </w:r>
      <w:r>
        <w:rPr>
          <w:bCs/>
          <w:color w:val="7F0055"/>
        </w:rPr>
        <w:t>this</w:t>
      </w:r>
      <w:r>
        <w:t>.</w:t>
      </w:r>
      <w:r>
        <w:rPr>
          <w:color w:val="0000C0"/>
        </w:rPr>
        <w:t>name</w:t>
      </w:r>
      <w:r>
        <w:t xml:space="preserve"> = </w:t>
      </w:r>
      <w:r>
        <w:rPr>
          <w:color w:val="6A3E3E"/>
        </w:rPr>
        <w:t>name</w:t>
      </w:r>
      <w:r>
        <w:t>;</w:t>
      </w:r>
    </w:p>
    <w:p w14:paraId="6847D985" w14:textId="77777777" w:rsidR="008F1991" w:rsidRDefault="008F1991" w:rsidP="00DD13C7">
      <w:pPr>
        <w:pStyle w:val="Output"/>
        <w:rPr>
          <w:color w:val="4C483D" w:themeColor="text2"/>
        </w:rPr>
      </w:pPr>
      <w:r>
        <w:tab/>
      </w:r>
      <w:r>
        <w:tab/>
      </w:r>
      <w:r>
        <w:rPr>
          <w:bCs/>
          <w:color w:val="7F0055"/>
        </w:rPr>
        <w:t>this</w:t>
      </w:r>
      <w:r>
        <w:t>.</w:t>
      </w:r>
      <w:r>
        <w:rPr>
          <w:color w:val="0000C0"/>
        </w:rPr>
        <w:t>salary</w:t>
      </w:r>
      <w:r>
        <w:t xml:space="preserve"> = </w:t>
      </w:r>
      <w:r>
        <w:rPr>
          <w:color w:val="6A3E3E"/>
        </w:rPr>
        <w:t>salary</w:t>
      </w:r>
      <w:r>
        <w:t>;</w:t>
      </w:r>
    </w:p>
    <w:p w14:paraId="2770AE3E" w14:textId="77777777" w:rsidR="008F1991" w:rsidRDefault="008F1991" w:rsidP="00DD13C7">
      <w:pPr>
        <w:pStyle w:val="Output"/>
        <w:rPr>
          <w:color w:val="4C483D" w:themeColor="text2"/>
        </w:rPr>
      </w:pPr>
      <w:r>
        <w:tab/>
        <w:t>}</w:t>
      </w:r>
    </w:p>
    <w:p w14:paraId="28D93BB8" w14:textId="77777777" w:rsidR="008F1991" w:rsidRDefault="008F1991" w:rsidP="00DD13C7">
      <w:pPr>
        <w:pStyle w:val="Output"/>
        <w:rPr>
          <w:color w:val="4C483D" w:themeColor="text2"/>
        </w:rPr>
      </w:pPr>
      <w:r>
        <w:tab/>
      </w:r>
      <w:r>
        <w:rPr>
          <w:color w:val="646464"/>
        </w:rPr>
        <w:t>@Override</w:t>
      </w:r>
    </w:p>
    <w:p w14:paraId="30D4C85A" w14:textId="77777777" w:rsidR="008F1991" w:rsidRDefault="008F1991" w:rsidP="00DD13C7">
      <w:pPr>
        <w:pStyle w:val="Output"/>
        <w:rPr>
          <w:color w:val="4C483D" w:themeColor="text2"/>
        </w:rPr>
      </w:pPr>
      <w:r>
        <w:tab/>
      </w:r>
      <w:r>
        <w:rPr>
          <w:bCs/>
          <w:color w:val="7F0055"/>
        </w:rPr>
        <w:t>public</w:t>
      </w:r>
      <w:r>
        <w:t xml:space="preserve"> String toString() {</w:t>
      </w:r>
    </w:p>
    <w:p w14:paraId="6E16FB9C" w14:textId="77777777" w:rsidR="008F1991" w:rsidRDefault="008F1991" w:rsidP="00DD13C7">
      <w:pPr>
        <w:pStyle w:val="Output"/>
        <w:rPr>
          <w:color w:val="4C483D" w:themeColor="text2"/>
        </w:rPr>
      </w:pPr>
      <w:r>
        <w:tab/>
      </w:r>
      <w:r>
        <w:tab/>
      </w:r>
      <w:r>
        <w:rPr>
          <w:bCs/>
          <w:color w:val="7F0055"/>
        </w:rPr>
        <w:t>return</w:t>
      </w:r>
      <w:r>
        <w:t xml:space="preserve"> </w:t>
      </w:r>
      <w:r>
        <w:rPr>
          <w:color w:val="2A00FF"/>
        </w:rPr>
        <w:t>"Employee [id="</w:t>
      </w:r>
      <w:r>
        <w:t xml:space="preserve"> + </w:t>
      </w:r>
      <w:r>
        <w:rPr>
          <w:color w:val="0000C0"/>
        </w:rPr>
        <w:t>id</w:t>
      </w:r>
      <w:r>
        <w:t xml:space="preserve"> + </w:t>
      </w:r>
      <w:r>
        <w:rPr>
          <w:color w:val="2A00FF"/>
        </w:rPr>
        <w:t>", name="</w:t>
      </w:r>
      <w:r>
        <w:t xml:space="preserve"> + </w:t>
      </w:r>
      <w:r>
        <w:rPr>
          <w:color w:val="0000C0"/>
        </w:rPr>
        <w:t>name</w:t>
      </w:r>
      <w:r>
        <w:t xml:space="preserve"> + </w:t>
      </w:r>
      <w:r>
        <w:rPr>
          <w:color w:val="2A00FF"/>
        </w:rPr>
        <w:t>", salary="</w:t>
      </w:r>
      <w:r>
        <w:t xml:space="preserve"> + </w:t>
      </w:r>
      <w:r>
        <w:rPr>
          <w:color w:val="0000C0"/>
        </w:rPr>
        <w:t>salary</w:t>
      </w:r>
      <w:r>
        <w:t xml:space="preserve"> + </w:t>
      </w:r>
      <w:r>
        <w:rPr>
          <w:color w:val="2A00FF"/>
        </w:rPr>
        <w:t>"]"</w:t>
      </w:r>
      <w:r>
        <w:t>;</w:t>
      </w:r>
    </w:p>
    <w:p w14:paraId="02BF847D" w14:textId="77777777" w:rsidR="008F1991" w:rsidRDefault="008F1991" w:rsidP="00DD13C7">
      <w:pPr>
        <w:pStyle w:val="Output"/>
        <w:rPr>
          <w:color w:val="4C483D" w:themeColor="text2"/>
        </w:rPr>
      </w:pPr>
      <w:r>
        <w:tab/>
        <w:t>}</w:t>
      </w:r>
    </w:p>
    <w:p w14:paraId="084A69C8" w14:textId="77777777" w:rsidR="008F1991" w:rsidRDefault="008F1991" w:rsidP="00DD13C7">
      <w:pPr>
        <w:pStyle w:val="Output"/>
        <w:rPr>
          <w:color w:val="4C483D" w:themeColor="text2"/>
        </w:rPr>
      </w:pPr>
    </w:p>
    <w:p w14:paraId="29C8E43E" w14:textId="77777777" w:rsidR="008F1991" w:rsidRDefault="008F1991" w:rsidP="00DD13C7">
      <w:pPr>
        <w:pStyle w:val="Output"/>
        <w:rPr>
          <w:color w:val="4C483D" w:themeColor="text2"/>
        </w:rPr>
      </w:pPr>
      <w:r>
        <w:tab/>
      </w:r>
      <w:r>
        <w:rPr>
          <w:color w:val="646464"/>
        </w:rPr>
        <w:t>@Override</w:t>
      </w:r>
    </w:p>
    <w:p w14:paraId="1AE8ED0B" w14:textId="77777777" w:rsidR="008F1991" w:rsidRDefault="008F1991" w:rsidP="00DD13C7">
      <w:pPr>
        <w:pStyle w:val="Output"/>
        <w:rPr>
          <w:color w:val="4C483D" w:themeColor="text2"/>
        </w:rPr>
      </w:pPr>
      <w:r>
        <w:tab/>
      </w:r>
      <w:r>
        <w:rPr>
          <w:bCs/>
          <w:color w:val="7F0055"/>
        </w:rPr>
        <w:t>public</w:t>
      </w:r>
      <w:r>
        <w:t xml:space="preserve"> </w:t>
      </w:r>
      <w:r>
        <w:rPr>
          <w:bCs/>
          <w:color w:val="7F0055"/>
        </w:rPr>
        <w:t>int</w:t>
      </w:r>
      <w:r>
        <w:t xml:space="preserve"> compareTo(Employee </w:t>
      </w:r>
      <w:r>
        <w:rPr>
          <w:color w:val="6A3E3E"/>
        </w:rPr>
        <w:t>o</w:t>
      </w:r>
      <w:r>
        <w:t>) {</w:t>
      </w:r>
    </w:p>
    <w:p w14:paraId="74DA7102" w14:textId="77777777" w:rsidR="008F1991" w:rsidRDefault="008F1991" w:rsidP="00DD13C7">
      <w:pPr>
        <w:pStyle w:val="Output"/>
        <w:rPr>
          <w:color w:val="4C483D" w:themeColor="text2"/>
        </w:rPr>
      </w:pPr>
      <w:r>
        <w:rPr>
          <w:color w:val="3F7F5F"/>
        </w:rPr>
        <w:t>//Here add(105) object will the CurrentID, Object.ID is existing element ID's. Which are not sorted.</w:t>
      </w:r>
    </w:p>
    <w:p w14:paraId="7B2E5026" w14:textId="77777777" w:rsidR="008F1991" w:rsidRDefault="008F1991" w:rsidP="00DD13C7">
      <w:pPr>
        <w:pStyle w:val="Output"/>
        <w:rPr>
          <w:color w:val="4C483D" w:themeColor="text2"/>
        </w:rPr>
      </w:pPr>
      <w:r>
        <w:tab/>
      </w:r>
      <w:r>
        <w:tab/>
        <w:t>System.</w:t>
      </w:r>
      <w:r>
        <w:rPr>
          <w:bCs/>
          <w:i/>
          <w:iCs/>
          <w:color w:val="0000C0"/>
        </w:rPr>
        <w:t>out</w:t>
      </w:r>
      <w:r>
        <w:t>.println(</w:t>
      </w:r>
      <w:r>
        <w:rPr>
          <w:color w:val="2A00FF"/>
        </w:rPr>
        <w:t>"Current ID :"</w:t>
      </w:r>
      <w:r>
        <w:t xml:space="preserve"> + </w:t>
      </w:r>
      <w:r>
        <w:rPr>
          <w:bCs/>
          <w:color w:val="7F0055"/>
        </w:rPr>
        <w:t>this</w:t>
      </w:r>
      <w:r>
        <w:t>.</w:t>
      </w:r>
      <w:r>
        <w:rPr>
          <w:color w:val="0000C0"/>
        </w:rPr>
        <w:t>id</w:t>
      </w:r>
      <w:r>
        <w:t xml:space="preserve"> + </w:t>
      </w:r>
      <w:r>
        <w:rPr>
          <w:color w:val="2A00FF"/>
        </w:rPr>
        <w:t>" \t Obj.ID : "</w:t>
      </w:r>
      <w:r>
        <w:t xml:space="preserve"> + </w:t>
      </w:r>
      <w:r>
        <w:rPr>
          <w:color w:val="6A3E3E"/>
        </w:rPr>
        <w:t>o</w:t>
      </w:r>
      <w:r>
        <w:t>.</w:t>
      </w:r>
      <w:r>
        <w:rPr>
          <w:color w:val="0000C0"/>
        </w:rPr>
        <w:t>id</w:t>
      </w:r>
      <w:r>
        <w:t>);</w:t>
      </w:r>
    </w:p>
    <w:p w14:paraId="3AC5B21F" w14:textId="77777777" w:rsidR="008F1991" w:rsidRDefault="008F1991" w:rsidP="00DD13C7">
      <w:pPr>
        <w:pStyle w:val="Output"/>
        <w:rPr>
          <w:color w:val="4C483D" w:themeColor="text2"/>
        </w:rPr>
      </w:pPr>
    </w:p>
    <w:p w14:paraId="4D4F33E4" w14:textId="77777777" w:rsidR="008F1991" w:rsidRDefault="008F1991" w:rsidP="00DD13C7">
      <w:pPr>
        <w:pStyle w:val="Output"/>
        <w:rPr>
          <w:color w:val="4C483D" w:themeColor="text2"/>
        </w:rPr>
      </w:pPr>
      <w:r>
        <w:tab/>
      </w:r>
      <w:r>
        <w:tab/>
      </w:r>
      <w:r>
        <w:rPr>
          <w:bCs/>
          <w:color w:val="7F0055"/>
        </w:rPr>
        <w:t>if</w:t>
      </w:r>
      <w:r>
        <w:t xml:space="preserve"> (</w:t>
      </w:r>
      <w:r>
        <w:rPr>
          <w:bCs/>
          <w:color w:val="7F0055"/>
        </w:rPr>
        <w:t>this</w:t>
      </w:r>
      <w:r>
        <w:t>.</w:t>
      </w:r>
      <w:r>
        <w:rPr>
          <w:color w:val="0000C0"/>
        </w:rPr>
        <w:t>id</w:t>
      </w:r>
      <w:r>
        <w:t xml:space="preserve"> &lt; </w:t>
      </w:r>
      <w:r>
        <w:rPr>
          <w:color w:val="6A3E3E"/>
        </w:rPr>
        <w:t>o</w:t>
      </w:r>
      <w:r>
        <w:t>.</w:t>
      </w:r>
      <w:r>
        <w:rPr>
          <w:color w:val="0000C0"/>
        </w:rPr>
        <w:t>id</w:t>
      </w:r>
      <w:r>
        <w:t>) {</w:t>
      </w:r>
    </w:p>
    <w:p w14:paraId="7286897E" w14:textId="77777777" w:rsidR="008F1991" w:rsidRDefault="008F1991" w:rsidP="00DD13C7">
      <w:pPr>
        <w:pStyle w:val="Output"/>
        <w:rPr>
          <w:color w:val="4C483D" w:themeColor="text2"/>
        </w:rPr>
      </w:pPr>
      <w:r>
        <w:tab/>
      </w:r>
      <w:r>
        <w:tab/>
      </w:r>
      <w:r>
        <w:tab/>
      </w:r>
      <w:r>
        <w:rPr>
          <w:bCs/>
          <w:color w:val="7F0055"/>
        </w:rPr>
        <w:t>return</w:t>
      </w:r>
      <w:r>
        <w:t xml:space="preserve"> -1;</w:t>
      </w:r>
    </w:p>
    <w:p w14:paraId="2E55948B" w14:textId="77777777" w:rsidR="008F1991" w:rsidRDefault="008F1991" w:rsidP="00DD13C7">
      <w:pPr>
        <w:pStyle w:val="Output"/>
        <w:rPr>
          <w:color w:val="4C483D" w:themeColor="text2"/>
        </w:rPr>
      </w:pPr>
      <w:r>
        <w:tab/>
      </w:r>
      <w:r>
        <w:tab/>
        <w:t xml:space="preserve">} </w:t>
      </w:r>
      <w:r>
        <w:rPr>
          <w:bCs/>
          <w:color w:val="7F0055"/>
        </w:rPr>
        <w:t>else</w:t>
      </w:r>
      <w:r>
        <w:t xml:space="preserve"> </w:t>
      </w:r>
      <w:r>
        <w:rPr>
          <w:bCs/>
          <w:color w:val="7F0055"/>
        </w:rPr>
        <w:t>if</w:t>
      </w:r>
      <w:r>
        <w:t xml:space="preserve"> (</w:t>
      </w:r>
      <w:r>
        <w:rPr>
          <w:bCs/>
          <w:color w:val="7F0055"/>
        </w:rPr>
        <w:t>this</w:t>
      </w:r>
      <w:r>
        <w:t>.</w:t>
      </w:r>
      <w:r>
        <w:rPr>
          <w:color w:val="0000C0"/>
        </w:rPr>
        <w:t>id</w:t>
      </w:r>
      <w:r>
        <w:t xml:space="preserve"> &gt; </w:t>
      </w:r>
      <w:r>
        <w:rPr>
          <w:color w:val="6A3E3E"/>
        </w:rPr>
        <w:t>o</w:t>
      </w:r>
      <w:r>
        <w:t>.</w:t>
      </w:r>
      <w:r>
        <w:rPr>
          <w:color w:val="0000C0"/>
        </w:rPr>
        <w:t>id</w:t>
      </w:r>
      <w:r>
        <w:t>) {</w:t>
      </w:r>
    </w:p>
    <w:p w14:paraId="24307662" w14:textId="77777777" w:rsidR="008F1991" w:rsidRDefault="008F1991" w:rsidP="00DD13C7">
      <w:pPr>
        <w:pStyle w:val="Output"/>
        <w:rPr>
          <w:color w:val="4C483D" w:themeColor="text2"/>
        </w:rPr>
      </w:pPr>
      <w:r>
        <w:tab/>
      </w:r>
      <w:r>
        <w:tab/>
      </w:r>
      <w:r>
        <w:tab/>
      </w:r>
      <w:r>
        <w:rPr>
          <w:bCs/>
          <w:color w:val="7F0055"/>
        </w:rPr>
        <w:t>return</w:t>
      </w:r>
      <w:r>
        <w:t xml:space="preserve"> 1;</w:t>
      </w:r>
    </w:p>
    <w:p w14:paraId="723A57ED" w14:textId="77777777" w:rsidR="008F1991" w:rsidRDefault="008F1991" w:rsidP="00DD13C7">
      <w:pPr>
        <w:pStyle w:val="Output"/>
        <w:rPr>
          <w:color w:val="4C483D" w:themeColor="text2"/>
        </w:rPr>
      </w:pPr>
      <w:r>
        <w:tab/>
      </w:r>
      <w:r>
        <w:tab/>
        <w:t xml:space="preserve">} </w:t>
      </w:r>
      <w:r>
        <w:rPr>
          <w:bCs/>
          <w:color w:val="7F0055"/>
        </w:rPr>
        <w:t>else</w:t>
      </w:r>
      <w:r>
        <w:t xml:space="preserve"> {</w:t>
      </w:r>
    </w:p>
    <w:p w14:paraId="434C267E" w14:textId="77777777" w:rsidR="008F1991" w:rsidRDefault="008F1991" w:rsidP="00DD13C7">
      <w:pPr>
        <w:pStyle w:val="Output"/>
        <w:rPr>
          <w:color w:val="4C483D" w:themeColor="text2"/>
        </w:rPr>
      </w:pPr>
      <w:r>
        <w:tab/>
      </w:r>
      <w:r>
        <w:tab/>
      </w:r>
      <w:r>
        <w:tab/>
      </w:r>
      <w:r>
        <w:rPr>
          <w:bCs/>
          <w:color w:val="7F0055"/>
        </w:rPr>
        <w:t>return</w:t>
      </w:r>
      <w:r>
        <w:t xml:space="preserve"> 0;</w:t>
      </w:r>
    </w:p>
    <w:p w14:paraId="5B6D924E" w14:textId="77777777" w:rsidR="008F1991" w:rsidRDefault="008F1991" w:rsidP="00DD13C7">
      <w:pPr>
        <w:pStyle w:val="Output"/>
        <w:rPr>
          <w:color w:val="4C483D" w:themeColor="text2"/>
        </w:rPr>
      </w:pPr>
      <w:r>
        <w:tab/>
      </w:r>
      <w:r>
        <w:tab/>
        <w:t>}</w:t>
      </w:r>
    </w:p>
    <w:p w14:paraId="15928EB5" w14:textId="77777777" w:rsidR="008F1991" w:rsidRDefault="008F1991" w:rsidP="00DD13C7">
      <w:pPr>
        <w:pStyle w:val="Output"/>
        <w:rPr>
          <w:color w:val="4C483D" w:themeColor="text2"/>
        </w:rPr>
      </w:pPr>
      <w:r>
        <w:tab/>
        <w:t>}</w:t>
      </w:r>
    </w:p>
    <w:p w14:paraId="32797D76" w14:textId="77777777" w:rsidR="008F1991" w:rsidRDefault="008F1991" w:rsidP="00DD13C7">
      <w:pPr>
        <w:pStyle w:val="Output"/>
        <w:rPr>
          <w:color w:val="4C483D" w:themeColor="text2"/>
        </w:rPr>
      </w:pPr>
    </w:p>
    <w:p w14:paraId="122169AE" w14:textId="74C42D1B" w:rsidR="008F1991" w:rsidRDefault="008F1991" w:rsidP="00DD13C7">
      <w:pPr>
        <w:pStyle w:val="Output"/>
        <w:rPr>
          <w:color w:val="4C483D" w:themeColor="text2"/>
        </w:rPr>
      </w:pPr>
      <w:r>
        <w:tab/>
      </w:r>
      <w:r>
        <w:rPr>
          <w:bCs/>
          <w:color w:val="7F0055"/>
        </w:rPr>
        <w:t>public</w:t>
      </w:r>
      <w:r>
        <w:t xml:space="preserve"> </w:t>
      </w:r>
      <w:r>
        <w:rPr>
          <w:bCs/>
          <w:color w:val="7F0055"/>
        </w:rPr>
        <w:t>static</w:t>
      </w:r>
      <w:r>
        <w:t xml:space="preserve"> </w:t>
      </w:r>
      <w:r>
        <w:rPr>
          <w:bCs/>
          <w:color w:val="7F0055"/>
        </w:rPr>
        <w:t>void</w:t>
      </w:r>
      <w:r>
        <w:t xml:space="preserve"> main(String[] </w:t>
      </w:r>
      <w:r>
        <w:rPr>
          <w:color w:val="6A3E3E"/>
        </w:rPr>
        <w:t>args</w:t>
      </w:r>
      <w:r>
        <w:t>) {</w:t>
      </w:r>
    </w:p>
    <w:p w14:paraId="26DFF894" w14:textId="77777777" w:rsidR="008F1991" w:rsidRDefault="008F1991" w:rsidP="00DD13C7">
      <w:pPr>
        <w:pStyle w:val="Output"/>
        <w:rPr>
          <w:color w:val="4C483D" w:themeColor="text2"/>
        </w:rPr>
      </w:pPr>
      <w:r>
        <w:tab/>
      </w:r>
      <w:r>
        <w:tab/>
        <w:t xml:space="preserve">Set&lt;Employee&gt; </w:t>
      </w:r>
      <w:r>
        <w:rPr>
          <w:color w:val="6A3E3E"/>
        </w:rPr>
        <w:t>employees</w:t>
      </w:r>
      <w:r>
        <w:t xml:space="preserve"> = </w:t>
      </w:r>
      <w:r>
        <w:rPr>
          <w:bCs/>
          <w:color w:val="7F0055"/>
        </w:rPr>
        <w:t>new</w:t>
      </w:r>
      <w:r>
        <w:t xml:space="preserve"> TreeSet&lt;Employee&gt;();</w:t>
      </w:r>
    </w:p>
    <w:p w14:paraId="794FFA5D" w14:textId="77777777" w:rsidR="008F1991" w:rsidRDefault="008F1991" w:rsidP="00DD13C7">
      <w:pPr>
        <w:pStyle w:val="Output"/>
        <w:rPr>
          <w:color w:val="4C483D" w:themeColor="text2"/>
        </w:rPr>
      </w:pPr>
      <w:r>
        <w:tab/>
      </w:r>
      <w:r>
        <w:tab/>
      </w:r>
      <w:r>
        <w:rPr>
          <w:color w:val="6A3E3E"/>
        </w:rPr>
        <w:t>employees</w:t>
      </w:r>
      <w:r>
        <w:t>.add(</w:t>
      </w:r>
      <w:r>
        <w:rPr>
          <w:bCs/>
          <w:color w:val="7F0055"/>
        </w:rPr>
        <w:t>new</w:t>
      </w:r>
      <w:r>
        <w:t xml:space="preserve"> Employee(105, </w:t>
      </w:r>
      <w:r>
        <w:rPr>
          <w:color w:val="2A00FF"/>
        </w:rPr>
        <w:t>"Satya"</w:t>
      </w:r>
      <w:r>
        <w:t>, 3000));</w:t>
      </w:r>
    </w:p>
    <w:p w14:paraId="0C44AF42" w14:textId="77777777" w:rsidR="008F1991" w:rsidRDefault="008F1991" w:rsidP="00DD13C7">
      <w:pPr>
        <w:pStyle w:val="Output"/>
        <w:rPr>
          <w:color w:val="4C483D" w:themeColor="text2"/>
        </w:rPr>
      </w:pPr>
      <w:r>
        <w:tab/>
      </w:r>
      <w:r>
        <w:tab/>
        <w:t>System.</w:t>
      </w:r>
      <w:r>
        <w:rPr>
          <w:bCs/>
          <w:i/>
          <w:iCs/>
          <w:color w:val="0000C0"/>
        </w:rPr>
        <w:t>out</w:t>
      </w:r>
      <w:r>
        <w:t>.println(</w:t>
      </w:r>
      <w:r>
        <w:rPr>
          <w:color w:val="2A00FF"/>
        </w:rPr>
        <w:t>"After 105 : ------&gt; "</w:t>
      </w:r>
      <w:r>
        <w:t xml:space="preserve"> + </w:t>
      </w:r>
      <w:r>
        <w:rPr>
          <w:color w:val="6A3E3E"/>
        </w:rPr>
        <w:t>employees</w:t>
      </w:r>
      <w:r>
        <w:t xml:space="preserve"> + </w:t>
      </w:r>
      <w:r>
        <w:rPr>
          <w:color w:val="2A00FF"/>
        </w:rPr>
        <w:t>"\n"</w:t>
      </w:r>
      <w:r>
        <w:t>);</w:t>
      </w:r>
    </w:p>
    <w:p w14:paraId="420438FD" w14:textId="77777777" w:rsidR="008F1991" w:rsidRDefault="008F1991" w:rsidP="00DD13C7">
      <w:pPr>
        <w:pStyle w:val="Output"/>
        <w:rPr>
          <w:color w:val="4C483D" w:themeColor="text2"/>
        </w:rPr>
      </w:pPr>
    </w:p>
    <w:p w14:paraId="370B1CB9" w14:textId="77777777" w:rsidR="008F1991" w:rsidRDefault="008F1991" w:rsidP="00DD13C7">
      <w:pPr>
        <w:pStyle w:val="Output"/>
        <w:rPr>
          <w:color w:val="4C483D" w:themeColor="text2"/>
        </w:rPr>
      </w:pPr>
      <w:r>
        <w:tab/>
      </w:r>
      <w:r>
        <w:tab/>
      </w:r>
      <w:r>
        <w:rPr>
          <w:color w:val="6A3E3E"/>
        </w:rPr>
        <w:t>employees</w:t>
      </w:r>
      <w:r>
        <w:t>.add(</w:t>
      </w:r>
      <w:r>
        <w:rPr>
          <w:bCs/>
          <w:color w:val="7F0055"/>
        </w:rPr>
        <w:t>new</w:t>
      </w:r>
      <w:r>
        <w:t xml:space="preserve"> Employee(102, </w:t>
      </w:r>
      <w:r>
        <w:rPr>
          <w:color w:val="2A00FF"/>
        </w:rPr>
        <w:t>"RAJ"</w:t>
      </w:r>
      <w:r>
        <w:t>, 2000));</w:t>
      </w:r>
    </w:p>
    <w:p w14:paraId="4059C4BE" w14:textId="77777777" w:rsidR="008F1991" w:rsidRDefault="008F1991" w:rsidP="00DD13C7">
      <w:pPr>
        <w:pStyle w:val="Output"/>
        <w:rPr>
          <w:color w:val="4C483D" w:themeColor="text2"/>
        </w:rPr>
      </w:pPr>
      <w:r>
        <w:tab/>
      </w:r>
      <w:r>
        <w:tab/>
        <w:t>System.</w:t>
      </w:r>
      <w:r>
        <w:rPr>
          <w:bCs/>
          <w:i/>
          <w:iCs/>
          <w:color w:val="0000C0"/>
        </w:rPr>
        <w:t>out</w:t>
      </w:r>
      <w:r>
        <w:t>.println(</w:t>
      </w:r>
      <w:r>
        <w:rPr>
          <w:color w:val="2A00FF"/>
        </w:rPr>
        <w:t>"After 102 : ------&gt; "</w:t>
      </w:r>
      <w:r>
        <w:t xml:space="preserve"> + </w:t>
      </w:r>
      <w:r>
        <w:rPr>
          <w:color w:val="6A3E3E"/>
        </w:rPr>
        <w:t>employees</w:t>
      </w:r>
      <w:r>
        <w:t xml:space="preserve"> + </w:t>
      </w:r>
      <w:r>
        <w:rPr>
          <w:color w:val="2A00FF"/>
        </w:rPr>
        <w:t>"\n"</w:t>
      </w:r>
      <w:r>
        <w:t>);</w:t>
      </w:r>
    </w:p>
    <w:p w14:paraId="4EDD7734" w14:textId="77777777" w:rsidR="008F1991" w:rsidRDefault="008F1991" w:rsidP="00DD13C7">
      <w:pPr>
        <w:pStyle w:val="Output"/>
        <w:rPr>
          <w:color w:val="4C483D" w:themeColor="text2"/>
        </w:rPr>
      </w:pPr>
    </w:p>
    <w:p w14:paraId="2132D8FD" w14:textId="77777777" w:rsidR="008F1991" w:rsidRDefault="008F1991" w:rsidP="00DD13C7">
      <w:pPr>
        <w:pStyle w:val="Output"/>
        <w:rPr>
          <w:color w:val="4C483D" w:themeColor="text2"/>
        </w:rPr>
      </w:pPr>
      <w:r>
        <w:tab/>
      </w:r>
      <w:r>
        <w:tab/>
      </w:r>
      <w:r>
        <w:rPr>
          <w:color w:val="6A3E3E"/>
        </w:rPr>
        <w:t>employees</w:t>
      </w:r>
      <w:r>
        <w:t>.add(</w:t>
      </w:r>
      <w:r>
        <w:rPr>
          <w:bCs/>
          <w:color w:val="7F0055"/>
        </w:rPr>
        <w:t>new</w:t>
      </w:r>
      <w:r>
        <w:t xml:space="preserve"> Employee(104, </w:t>
      </w:r>
      <w:r>
        <w:rPr>
          <w:color w:val="2A00FF"/>
        </w:rPr>
        <w:t>"Madhu"</w:t>
      </w:r>
      <w:r>
        <w:t>, 5000));</w:t>
      </w:r>
    </w:p>
    <w:p w14:paraId="36BB263F" w14:textId="77777777" w:rsidR="008F1991" w:rsidRDefault="008F1991" w:rsidP="00DD13C7">
      <w:pPr>
        <w:pStyle w:val="Output"/>
        <w:rPr>
          <w:color w:val="4C483D" w:themeColor="text2"/>
        </w:rPr>
      </w:pPr>
      <w:r>
        <w:tab/>
      </w:r>
      <w:r>
        <w:tab/>
        <w:t>System.</w:t>
      </w:r>
      <w:r>
        <w:rPr>
          <w:bCs/>
          <w:i/>
          <w:iCs/>
          <w:color w:val="0000C0"/>
        </w:rPr>
        <w:t>out</w:t>
      </w:r>
      <w:r>
        <w:t>.println(</w:t>
      </w:r>
      <w:r>
        <w:rPr>
          <w:color w:val="2A00FF"/>
        </w:rPr>
        <w:t>"After 104 : ------&gt; "</w:t>
      </w:r>
      <w:r>
        <w:t xml:space="preserve"> + </w:t>
      </w:r>
      <w:r>
        <w:rPr>
          <w:color w:val="6A3E3E"/>
        </w:rPr>
        <w:t>employees</w:t>
      </w:r>
      <w:r>
        <w:t xml:space="preserve"> + </w:t>
      </w:r>
      <w:r>
        <w:rPr>
          <w:color w:val="2A00FF"/>
        </w:rPr>
        <w:t>"\n"</w:t>
      </w:r>
      <w:r>
        <w:t>);</w:t>
      </w:r>
    </w:p>
    <w:p w14:paraId="44B70B8A" w14:textId="77777777" w:rsidR="008F1991" w:rsidRDefault="008F1991" w:rsidP="00DD13C7">
      <w:pPr>
        <w:pStyle w:val="Output"/>
        <w:rPr>
          <w:color w:val="4C483D" w:themeColor="text2"/>
        </w:rPr>
      </w:pPr>
    </w:p>
    <w:p w14:paraId="3D428001" w14:textId="77777777" w:rsidR="008F1991" w:rsidRDefault="008F1991" w:rsidP="00DD13C7">
      <w:pPr>
        <w:pStyle w:val="Output"/>
        <w:rPr>
          <w:color w:val="4C483D" w:themeColor="text2"/>
        </w:rPr>
      </w:pPr>
      <w:r>
        <w:tab/>
      </w:r>
      <w:r>
        <w:tab/>
      </w:r>
      <w:r>
        <w:rPr>
          <w:color w:val="6A3E3E"/>
        </w:rPr>
        <w:t>employees</w:t>
      </w:r>
      <w:r>
        <w:t>.add(</w:t>
      </w:r>
      <w:r>
        <w:rPr>
          <w:bCs/>
          <w:color w:val="7F0055"/>
        </w:rPr>
        <w:t>new</w:t>
      </w:r>
      <w:r>
        <w:t xml:space="preserve"> Employee(101, </w:t>
      </w:r>
      <w:r>
        <w:rPr>
          <w:color w:val="2A00FF"/>
        </w:rPr>
        <w:t>"Srini"</w:t>
      </w:r>
      <w:r>
        <w:t>, 1000));</w:t>
      </w:r>
    </w:p>
    <w:p w14:paraId="3B357C28" w14:textId="77777777" w:rsidR="008F1991" w:rsidRDefault="008F1991" w:rsidP="00DD13C7">
      <w:pPr>
        <w:pStyle w:val="Output"/>
        <w:rPr>
          <w:color w:val="4C483D" w:themeColor="text2"/>
        </w:rPr>
      </w:pPr>
      <w:r>
        <w:tab/>
      </w:r>
      <w:r>
        <w:tab/>
        <w:t>System.</w:t>
      </w:r>
      <w:r>
        <w:rPr>
          <w:bCs/>
          <w:i/>
          <w:iCs/>
          <w:color w:val="0000C0"/>
        </w:rPr>
        <w:t>out</w:t>
      </w:r>
      <w:r>
        <w:t>.println(</w:t>
      </w:r>
      <w:r>
        <w:rPr>
          <w:color w:val="2A00FF"/>
        </w:rPr>
        <w:t>"After 101 : ------&gt; "</w:t>
      </w:r>
      <w:r>
        <w:t xml:space="preserve"> + </w:t>
      </w:r>
      <w:r>
        <w:rPr>
          <w:color w:val="6A3E3E"/>
        </w:rPr>
        <w:t>employees</w:t>
      </w:r>
      <w:r>
        <w:t xml:space="preserve"> + </w:t>
      </w:r>
      <w:r>
        <w:rPr>
          <w:color w:val="2A00FF"/>
        </w:rPr>
        <w:t>"\n"</w:t>
      </w:r>
      <w:r>
        <w:t>);</w:t>
      </w:r>
    </w:p>
    <w:p w14:paraId="0DE8E38D" w14:textId="77777777" w:rsidR="008F1991" w:rsidRDefault="008F1991" w:rsidP="00DD13C7">
      <w:pPr>
        <w:pStyle w:val="Output"/>
        <w:rPr>
          <w:color w:val="4C483D" w:themeColor="text2"/>
        </w:rPr>
      </w:pPr>
    </w:p>
    <w:p w14:paraId="3A6E439B" w14:textId="77777777" w:rsidR="008F1991" w:rsidRDefault="008F1991" w:rsidP="00DD13C7">
      <w:pPr>
        <w:pStyle w:val="Output"/>
        <w:rPr>
          <w:color w:val="4C483D" w:themeColor="text2"/>
        </w:rPr>
      </w:pPr>
      <w:r>
        <w:tab/>
      </w:r>
      <w:r>
        <w:tab/>
      </w:r>
      <w:r>
        <w:rPr>
          <w:color w:val="6A3E3E"/>
        </w:rPr>
        <w:t>employees</w:t>
      </w:r>
      <w:r>
        <w:t>.add(</w:t>
      </w:r>
      <w:r>
        <w:rPr>
          <w:bCs/>
          <w:color w:val="7F0055"/>
        </w:rPr>
        <w:t>new</w:t>
      </w:r>
      <w:r>
        <w:t xml:space="preserve"> Employee(103, </w:t>
      </w:r>
      <w:r>
        <w:rPr>
          <w:color w:val="2A00FF"/>
        </w:rPr>
        <w:t>"Vinod"</w:t>
      </w:r>
      <w:r>
        <w:t>, 4000));</w:t>
      </w:r>
    </w:p>
    <w:p w14:paraId="332471AB" w14:textId="77777777" w:rsidR="008F1991" w:rsidRDefault="008F1991" w:rsidP="00DD13C7">
      <w:pPr>
        <w:pStyle w:val="Output"/>
        <w:rPr>
          <w:color w:val="4C483D" w:themeColor="text2"/>
        </w:rPr>
      </w:pPr>
      <w:r>
        <w:tab/>
      </w:r>
      <w:r>
        <w:tab/>
        <w:t>System.</w:t>
      </w:r>
      <w:r>
        <w:rPr>
          <w:bCs/>
          <w:i/>
          <w:iCs/>
          <w:color w:val="0000C0"/>
        </w:rPr>
        <w:t>out</w:t>
      </w:r>
      <w:r>
        <w:t>.println(</w:t>
      </w:r>
      <w:r>
        <w:rPr>
          <w:color w:val="2A00FF"/>
        </w:rPr>
        <w:t>"After 103 : ------&gt; "</w:t>
      </w:r>
      <w:r>
        <w:t xml:space="preserve"> + </w:t>
      </w:r>
      <w:r>
        <w:rPr>
          <w:color w:val="6A3E3E"/>
        </w:rPr>
        <w:t>employees</w:t>
      </w:r>
      <w:r>
        <w:t xml:space="preserve"> + </w:t>
      </w:r>
      <w:r>
        <w:rPr>
          <w:color w:val="2A00FF"/>
        </w:rPr>
        <w:t>"\n"</w:t>
      </w:r>
      <w:r>
        <w:t>);</w:t>
      </w:r>
      <w:r>
        <w:tab/>
      </w:r>
      <w:r>
        <w:tab/>
      </w:r>
    </w:p>
    <w:p w14:paraId="1829773A" w14:textId="77777777" w:rsidR="008F1991" w:rsidRDefault="008F1991" w:rsidP="00DD13C7">
      <w:pPr>
        <w:pStyle w:val="Output"/>
        <w:rPr>
          <w:color w:val="4C483D" w:themeColor="text2"/>
        </w:rPr>
      </w:pPr>
      <w:r>
        <w:tab/>
      </w:r>
      <w:r>
        <w:tab/>
      </w:r>
    </w:p>
    <w:p w14:paraId="09CFB833" w14:textId="77777777" w:rsidR="008F1991" w:rsidRDefault="008F1991" w:rsidP="00DD13C7">
      <w:pPr>
        <w:pStyle w:val="Output"/>
        <w:rPr>
          <w:color w:val="4C483D" w:themeColor="text2"/>
        </w:rPr>
      </w:pPr>
      <w:r>
        <w:tab/>
      </w:r>
      <w:r>
        <w:tab/>
      </w:r>
      <w:r>
        <w:rPr>
          <w:color w:val="3F7F5F"/>
        </w:rPr>
        <w:t>//See here we are adding 100, which is less than all exiting elements.</w:t>
      </w:r>
    </w:p>
    <w:p w14:paraId="00DA44FD" w14:textId="77777777" w:rsidR="008F1991" w:rsidRDefault="008F1991" w:rsidP="00DD13C7">
      <w:pPr>
        <w:pStyle w:val="Output"/>
        <w:rPr>
          <w:color w:val="4C483D" w:themeColor="text2"/>
        </w:rPr>
      </w:pPr>
      <w:r>
        <w:tab/>
      </w:r>
      <w:r>
        <w:tab/>
      </w:r>
      <w:r>
        <w:rPr>
          <w:color w:val="3F7F5F"/>
        </w:rPr>
        <w:t xml:space="preserve">//So, it will compare with almost all elements </w:t>
      </w:r>
      <w:r>
        <w:rPr>
          <w:color w:val="3F7F5F"/>
          <w:u w:val="single"/>
        </w:rPr>
        <w:t>using</w:t>
      </w:r>
      <w:r>
        <w:rPr>
          <w:color w:val="3F7F5F"/>
        </w:rPr>
        <w:t xml:space="preserve"> compareTo() method</w:t>
      </w:r>
    </w:p>
    <w:p w14:paraId="509543D3" w14:textId="77777777" w:rsidR="008F1991" w:rsidRDefault="008F1991" w:rsidP="00DD13C7">
      <w:pPr>
        <w:pStyle w:val="Output"/>
        <w:rPr>
          <w:color w:val="4C483D" w:themeColor="text2"/>
        </w:rPr>
      </w:pPr>
      <w:r>
        <w:tab/>
      </w:r>
      <w:r>
        <w:tab/>
      </w:r>
      <w:r>
        <w:rPr>
          <w:color w:val="6A3E3E"/>
        </w:rPr>
        <w:t>employees</w:t>
      </w:r>
      <w:r>
        <w:t>.add(</w:t>
      </w:r>
      <w:r>
        <w:rPr>
          <w:bCs/>
          <w:color w:val="7F0055"/>
        </w:rPr>
        <w:t>new</w:t>
      </w:r>
      <w:r>
        <w:t xml:space="preserve"> Employee(100, </w:t>
      </w:r>
      <w:r>
        <w:rPr>
          <w:color w:val="2A00FF"/>
        </w:rPr>
        <w:t>"Vinod"</w:t>
      </w:r>
      <w:r>
        <w:t>, 1000));</w:t>
      </w:r>
    </w:p>
    <w:p w14:paraId="083BB7DD" w14:textId="510CD7EB" w:rsidR="008F1991" w:rsidRDefault="008F1991" w:rsidP="00DD13C7">
      <w:pPr>
        <w:pStyle w:val="Output"/>
        <w:rPr>
          <w:color w:val="4C483D" w:themeColor="text2"/>
        </w:rPr>
      </w:pPr>
      <w:r>
        <w:tab/>
      </w:r>
      <w:r>
        <w:tab/>
        <w:t>System.</w:t>
      </w:r>
      <w:r>
        <w:rPr>
          <w:bCs/>
          <w:i/>
          <w:iCs/>
          <w:color w:val="0000C0"/>
        </w:rPr>
        <w:t>out</w:t>
      </w:r>
      <w:r>
        <w:t>.println(</w:t>
      </w:r>
      <w:r>
        <w:rPr>
          <w:color w:val="2A00FF"/>
        </w:rPr>
        <w:t>"After 100 : ------&gt; "</w:t>
      </w:r>
      <w:r>
        <w:t xml:space="preserve"> + </w:t>
      </w:r>
      <w:r>
        <w:rPr>
          <w:color w:val="6A3E3E"/>
        </w:rPr>
        <w:t>employees</w:t>
      </w:r>
      <w:r>
        <w:t xml:space="preserve"> + </w:t>
      </w:r>
      <w:r>
        <w:rPr>
          <w:color w:val="2A00FF"/>
        </w:rPr>
        <w:t>"\n"</w:t>
      </w:r>
      <w:r>
        <w:t>);</w:t>
      </w:r>
    </w:p>
    <w:p w14:paraId="7609420B" w14:textId="77777777" w:rsidR="008F1991" w:rsidRDefault="008F1991" w:rsidP="00DD13C7">
      <w:pPr>
        <w:pStyle w:val="Output"/>
        <w:rPr>
          <w:color w:val="4C483D" w:themeColor="text2"/>
        </w:rPr>
      </w:pPr>
      <w:r>
        <w:tab/>
      </w:r>
      <w:r>
        <w:tab/>
        <w:t>System.</w:t>
      </w:r>
      <w:r>
        <w:rPr>
          <w:bCs/>
          <w:i/>
          <w:iCs/>
          <w:color w:val="0000C0"/>
        </w:rPr>
        <w:t>out</w:t>
      </w:r>
      <w:r>
        <w:t>.println(</w:t>
      </w:r>
      <w:r>
        <w:rPr>
          <w:color w:val="2A00FF"/>
        </w:rPr>
        <w:t>"After : "</w:t>
      </w:r>
      <w:r>
        <w:t xml:space="preserve"> + </w:t>
      </w:r>
      <w:r>
        <w:rPr>
          <w:color w:val="6A3E3E"/>
        </w:rPr>
        <w:t>employees</w:t>
      </w:r>
      <w:r>
        <w:t xml:space="preserve"> + </w:t>
      </w:r>
      <w:r>
        <w:rPr>
          <w:color w:val="2A00FF"/>
        </w:rPr>
        <w:t>"\n"</w:t>
      </w:r>
      <w:r>
        <w:t>);</w:t>
      </w:r>
    </w:p>
    <w:p w14:paraId="5C379901" w14:textId="77777777" w:rsidR="008F1991" w:rsidRDefault="008F1991" w:rsidP="00DD13C7">
      <w:pPr>
        <w:pStyle w:val="Output"/>
        <w:rPr>
          <w:color w:val="4C483D" w:themeColor="text2"/>
        </w:rPr>
      </w:pPr>
      <w:r>
        <w:tab/>
        <w:t>}</w:t>
      </w:r>
    </w:p>
    <w:p w14:paraId="5BF5A2B0" w14:textId="77777777" w:rsidR="008F1991" w:rsidRDefault="008F1991" w:rsidP="00DD13C7">
      <w:pPr>
        <w:pStyle w:val="Output"/>
        <w:rPr>
          <w:color w:val="4C483D" w:themeColor="text2"/>
        </w:rPr>
      </w:pPr>
      <w:r>
        <w:t>}</w:t>
      </w:r>
    </w:p>
    <w:p w14:paraId="796F2648" w14:textId="77777777" w:rsidR="008F1991" w:rsidRDefault="008F1991" w:rsidP="00DD13C7">
      <w:pPr>
        <w:pStyle w:val="Output"/>
        <w:shd w:val="clear" w:color="auto" w:fill="000000" w:themeFill="text1"/>
        <w:rPr>
          <w:color w:val="4C483D" w:themeColor="text2"/>
        </w:rPr>
      </w:pPr>
      <w:r>
        <w:lastRenderedPageBreak/>
        <w:t xml:space="preserve">Current ID :105 </w:t>
      </w:r>
      <w:r>
        <w:tab/>
        <w:t xml:space="preserve"> Obj.ID : 105</w:t>
      </w:r>
    </w:p>
    <w:p w14:paraId="381C8B06" w14:textId="77777777" w:rsidR="008F1991" w:rsidRPr="00FE376A" w:rsidRDefault="008F1991" w:rsidP="00DD13C7">
      <w:pPr>
        <w:pStyle w:val="Output"/>
        <w:shd w:val="clear" w:color="auto" w:fill="000000" w:themeFill="text1"/>
        <w:rPr>
          <w:color w:val="FFFF00"/>
        </w:rPr>
      </w:pPr>
      <w:r w:rsidRPr="00FE376A">
        <w:rPr>
          <w:color w:val="FFFF00"/>
        </w:rPr>
        <w:t>After 105 : ------&gt; [105]</w:t>
      </w:r>
    </w:p>
    <w:p w14:paraId="3A0E2A30" w14:textId="77777777" w:rsidR="008F1991" w:rsidRDefault="008F1991" w:rsidP="00DD13C7">
      <w:pPr>
        <w:pStyle w:val="Output"/>
        <w:shd w:val="clear" w:color="auto" w:fill="000000" w:themeFill="text1"/>
        <w:rPr>
          <w:color w:val="4C483D" w:themeColor="text2"/>
        </w:rPr>
      </w:pPr>
    </w:p>
    <w:p w14:paraId="4C755871" w14:textId="77777777" w:rsidR="008F1991" w:rsidRDefault="008F1991" w:rsidP="00DD13C7">
      <w:pPr>
        <w:pStyle w:val="Output"/>
        <w:shd w:val="clear" w:color="auto" w:fill="000000" w:themeFill="text1"/>
        <w:rPr>
          <w:color w:val="4C483D" w:themeColor="text2"/>
        </w:rPr>
      </w:pPr>
      <w:r>
        <w:t xml:space="preserve">Current ID :102 </w:t>
      </w:r>
      <w:r>
        <w:tab/>
        <w:t xml:space="preserve"> Obj.ID : 105</w:t>
      </w:r>
    </w:p>
    <w:p w14:paraId="4CCEBB32" w14:textId="77777777" w:rsidR="008F1991" w:rsidRDefault="008F1991" w:rsidP="00DD13C7">
      <w:pPr>
        <w:pStyle w:val="Output"/>
        <w:shd w:val="clear" w:color="auto" w:fill="000000" w:themeFill="text1"/>
        <w:rPr>
          <w:color w:val="4C483D" w:themeColor="text2"/>
        </w:rPr>
      </w:pPr>
      <w:r>
        <w:t>After 102 : ------&gt; [102, 105]</w:t>
      </w:r>
    </w:p>
    <w:p w14:paraId="31F04654" w14:textId="77777777" w:rsidR="008F1991" w:rsidRDefault="008F1991" w:rsidP="00DD13C7">
      <w:pPr>
        <w:pStyle w:val="Output"/>
        <w:shd w:val="clear" w:color="auto" w:fill="000000" w:themeFill="text1"/>
        <w:rPr>
          <w:color w:val="4C483D" w:themeColor="text2"/>
        </w:rPr>
      </w:pPr>
    </w:p>
    <w:p w14:paraId="69C6E432" w14:textId="77777777" w:rsidR="008F1991" w:rsidRDefault="008F1991" w:rsidP="00DD13C7">
      <w:pPr>
        <w:pStyle w:val="Output"/>
        <w:shd w:val="clear" w:color="auto" w:fill="000000" w:themeFill="text1"/>
        <w:rPr>
          <w:color w:val="4C483D" w:themeColor="text2"/>
        </w:rPr>
      </w:pPr>
      <w:r>
        <w:t xml:space="preserve">Current ID :104 </w:t>
      </w:r>
      <w:r>
        <w:tab/>
        <w:t xml:space="preserve"> Obj.ID : 105</w:t>
      </w:r>
    </w:p>
    <w:p w14:paraId="0E2D50A5" w14:textId="77777777" w:rsidR="008F1991" w:rsidRDefault="008F1991" w:rsidP="00DD13C7">
      <w:pPr>
        <w:pStyle w:val="Output"/>
        <w:shd w:val="clear" w:color="auto" w:fill="000000" w:themeFill="text1"/>
        <w:rPr>
          <w:color w:val="4C483D" w:themeColor="text2"/>
        </w:rPr>
      </w:pPr>
      <w:r>
        <w:t xml:space="preserve">Current ID :104 </w:t>
      </w:r>
      <w:r>
        <w:tab/>
        <w:t xml:space="preserve"> Obj.ID : 102</w:t>
      </w:r>
    </w:p>
    <w:p w14:paraId="7B7B94CB" w14:textId="77777777" w:rsidR="008F1991" w:rsidRPr="00FE376A" w:rsidRDefault="008F1991" w:rsidP="00DD13C7">
      <w:pPr>
        <w:pStyle w:val="Output"/>
        <w:shd w:val="clear" w:color="auto" w:fill="000000" w:themeFill="text1"/>
        <w:rPr>
          <w:color w:val="FFFF00"/>
        </w:rPr>
      </w:pPr>
      <w:r w:rsidRPr="00FE376A">
        <w:rPr>
          <w:color w:val="FFFF00"/>
        </w:rPr>
        <w:t>After 104 : ------&gt; [102, 104, 105]</w:t>
      </w:r>
    </w:p>
    <w:p w14:paraId="4F081B31" w14:textId="77777777" w:rsidR="008F1991" w:rsidRDefault="008F1991" w:rsidP="00DD13C7">
      <w:pPr>
        <w:pStyle w:val="Output"/>
        <w:shd w:val="clear" w:color="auto" w:fill="000000" w:themeFill="text1"/>
        <w:rPr>
          <w:color w:val="4C483D" w:themeColor="text2"/>
        </w:rPr>
      </w:pPr>
    </w:p>
    <w:p w14:paraId="050812ED" w14:textId="77777777" w:rsidR="008F1991" w:rsidRDefault="008F1991" w:rsidP="00DD13C7">
      <w:pPr>
        <w:pStyle w:val="Output"/>
        <w:shd w:val="clear" w:color="auto" w:fill="000000" w:themeFill="text1"/>
        <w:rPr>
          <w:color w:val="4C483D" w:themeColor="text2"/>
        </w:rPr>
      </w:pPr>
      <w:r>
        <w:t xml:space="preserve">Current ID :101 </w:t>
      </w:r>
      <w:r>
        <w:tab/>
        <w:t xml:space="preserve"> Obj.ID : 104</w:t>
      </w:r>
    </w:p>
    <w:p w14:paraId="21CAC5B2" w14:textId="77777777" w:rsidR="008F1991" w:rsidRDefault="008F1991" w:rsidP="00DD13C7">
      <w:pPr>
        <w:pStyle w:val="Output"/>
        <w:shd w:val="clear" w:color="auto" w:fill="000000" w:themeFill="text1"/>
        <w:rPr>
          <w:color w:val="4C483D" w:themeColor="text2"/>
        </w:rPr>
      </w:pPr>
      <w:r>
        <w:t xml:space="preserve">Current ID :101 </w:t>
      </w:r>
      <w:r>
        <w:tab/>
        <w:t xml:space="preserve"> Obj.ID : 102</w:t>
      </w:r>
    </w:p>
    <w:p w14:paraId="7B0F0EF5" w14:textId="77777777" w:rsidR="008F1991" w:rsidRPr="00FE376A" w:rsidRDefault="008F1991" w:rsidP="00DD13C7">
      <w:pPr>
        <w:pStyle w:val="Output"/>
        <w:shd w:val="clear" w:color="auto" w:fill="000000" w:themeFill="text1"/>
        <w:rPr>
          <w:color w:val="FFFF00"/>
        </w:rPr>
      </w:pPr>
      <w:r w:rsidRPr="00FE376A">
        <w:rPr>
          <w:color w:val="FFFF00"/>
        </w:rPr>
        <w:t>After 101 : ------&gt; [101, 102, 104, 105]</w:t>
      </w:r>
    </w:p>
    <w:p w14:paraId="0BBDD048" w14:textId="77777777" w:rsidR="008F1991" w:rsidRDefault="008F1991" w:rsidP="00DD13C7">
      <w:pPr>
        <w:pStyle w:val="Output"/>
        <w:shd w:val="clear" w:color="auto" w:fill="000000" w:themeFill="text1"/>
        <w:rPr>
          <w:color w:val="4C483D" w:themeColor="text2"/>
        </w:rPr>
      </w:pPr>
    </w:p>
    <w:p w14:paraId="0BEC16A0" w14:textId="77777777" w:rsidR="008F1991" w:rsidRDefault="008F1991" w:rsidP="00DD13C7">
      <w:pPr>
        <w:pStyle w:val="Output"/>
        <w:shd w:val="clear" w:color="auto" w:fill="000000" w:themeFill="text1"/>
        <w:rPr>
          <w:color w:val="4C483D" w:themeColor="text2"/>
        </w:rPr>
      </w:pPr>
      <w:r>
        <w:t xml:space="preserve">Current ID :103 </w:t>
      </w:r>
      <w:r>
        <w:tab/>
        <w:t xml:space="preserve"> Obj.ID : 104</w:t>
      </w:r>
    </w:p>
    <w:p w14:paraId="7B2CC200" w14:textId="77777777" w:rsidR="008F1991" w:rsidRDefault="008F1991" w:rsidP="00DD13C7">
      <w:pPr>
        <w:pStyle w:val="Output"/>
        <w:shd w:val="clear" w:color="auto" w:fill="000000" w:themeFill="text1"/>
        <w:rPr>
          <w:color w:val="4C483D" w:themeColor="text2"/>
        </w:rPr>
      </w:pPr>
      <w:r>
        <w:t xml:space="preserve">Current ID :103 </w:t>
      </w:r>
      <w:r>
        <w:tab/>
        <w:t xml:space="preserve"> Obj.ID : 102</w:t>
      </w:r>
    </w:p>
    <w:p w14:paraId="7F1B7DF2" w14:textId="77777777" w:rsidR="008F1991" w:rsidRPr="00FE376A" w:rsidRDefault="008F1991" w:rsidP="00DD13C7">
      <w:pPr>
        <w:pStyle w:val="Output"/>
        <w:shd w:val="clear" w:color="auto" w:fill="000000" w:themeFill="text1"/>
        <w:rPr>
          <w:color w:val="FFFF00"/>
        </w:rPr>
      </w:pPr>
      <w:r w:rsidRPr="00FE376A">
        <w:rPr>
          <w:color w:val="FFFF00"/>
        </w:rPr>
        <w:t>After 103 : ------&gt; [101, 102, 103, 104, 105]</w:t>
      </w:r>
    </w:p>
    <w:p w14:paraId="5CBBA82B" w14:textId="77777777" w:rsidR="008F1991" w:rsidRDefault="008F1991" w:rsidP="00DD13C7">
      <w:pPr>
        <w:pStyle w:val="Output"/>
        <w:shd w:val="clear" w:color="auto" w:fill="000000" w:themeFill="text1"/>
        <w:rPr>
          <w:color w:val="4C483D" w:themeColor="text2"/>
        </w:rPr>
      </w:pPr>
    </w:p>
    <w:p w14:paraId="262F722F" w14:textId="77777777" w:rsidR="008F1991" w:rsidRDefault="008F1991" w:rsidP="00DD13C7">
      <w:pPr>
        <w:pStyle w:val="Output"/>
        <w:shd w:val="clear" w:color="auto" w:fill="000000" w:themeFill="text1"/>
        <w:rPr>
          <w:color w:val="4C483D" w:themeColor="text2"/>
        </w:rPr>
      </w:pPr>
      <w:r>
        <w:t xml:space="preserve">Current ID :100 </w:t>
      </w:r>
      <w:r>
        <w:tab/>
        <w:t xml:space="preserve"> Obj.ID : 104</w:t>
      </w:r>
    </w:p>
    <w:p w14:paraId="053C3285" w14:textId="77777777" w:rsidR="008F1991" w:rsidRDefault="008F1991" w:rsidP="00DD13C7">
      <w:pPr>
        <w:pStyle w:val="Output"/>
        <w:shd w:val="clear" w:color="auto" w:fill="000000" w:themeFill="text1"/>
        <w:rPr>
          <w:color w:val="4C483D" w:themeColor="text2"/>
        </w:rPr>
      </w:pPr>
      <w:r>
        <w:t xml:space="preserve">Current ID :100 </w:t>
      </w:r>
      <w:r>
        <w:tab/>
        <w:t xml:space="preserve"> Obj.ID : 102</w:t>
      </w:r>
    </w:p>
    <w:p w14:paraId="716AC9B1" w14:textId="77777777" w:rsidR="008F1991" w:rsidRDefault="008F1991" w:rsidP="00DD13C7">
      <w:pPr>
        <w:pStyle w:val="Output"/>
        <w:shd w:val="clear" w:color="auto" w:fill="000000" w:themeFill="text1"/>
        <w:rPr>
          <w:color w:val="4C483D" w:themeColor="text2"/>
        </w:rPr>
      </w:pPr>
      <w:r>
        <w:t xml:space="preserve">Current ID :100 </w:t>
      </w:r>
      <w:r>
        <w:tab/>
        <w:t xml:space="preserve"> Obj.ID : 101</w:t>
      </w:r>
    </w:p>
    <w:p w14:paraId="28C8800A" w14:textId="77777777" w:rsidR="008F1991" w:rsidRPr="00FE376A" w:rsidRDefault="008F1991" w:rsidP="00DD13C7">
      <w:pPr>
        <w:pStyle w:val="Output"/>
        <w:shd w:val="clear" w:color="auto" w:fill="000000" w:themeFill="text1"/>
        <w:rPr>
          <w:color w:val="FFFF00"/>
        </w:rPr>
      </w:pPr>
      <w:r w:rsidRPr="00FE376A">
        <w:rPr>
          <w:color w:val="FFFF00"/>
        </w:rPr>
        <w:t>After 100 : ------&gt; [100, 101, 102, 103, 104, 105]</w:t>
      </w:r>
    </w:p>
    <w:p w14:paraId="2EE4D979" w14:textId="77777777" w:rsidR="008F1991" w:rsidRDefault="008F1991" w:rsidP="00DD13C7">
      <w:pPr>
        <w:pStyle w:val="Output"/>
        <w:shd w:val="clear" w:color="auto" w:fill="000000" w:themeFill="text1"/>
        <w:rPr>
          <w:color w:val="4C483D" w:themeColor="text2"/>
        </w:rPr>
      </w:pPr>
    </w:p>
    <w:p w14:paraId="1C77C8A2" w14:textId="77777777" w:rsidR="008F1991" w:rsidRDefault="008F1991" w:rsidP="00DD13C7">
      <w:pPr>
        <w:pStyle w:val="Output"/>
        <w:shd w:val="clear" w:color="auto" w:fill="000000" w:themeFill="text1"/>
        <w:rPr>
          <w:color w:val="4C483D" w:themeColor="text2"/>
        </w:rPr>
      </w:pPr>
      <w:r>
        <w:t>After : [100, 101, 102, 103, 104, 105]</w:t>
      </w:r>
    </w:p>
    <w:p w14:paraId="3A58A1E1" w14:textId="77777777" w:rsidR="008F1991" w:rsidRDefault="008F1991" w:rsidP="00DD13C7">
      <w:pPr>
        <w:autoSpaceDE w:val="0"/>
        <w:autoSpaceDN w:val="0"/>
        <w:adjustRightInd w:val="0"/>
        <w:spacing w:line="360" w:lineRule="auto"/>
        <w:rPr>
          <w:rFonts w:ascii="Consolas" w:hAnsi="Consolas" w:cs="Consolas"/>
          <w:color w:val="4C483D" w:themeColor="text2"/>
        </w:rPr>
      </w:pPr>
      <w:r>
        <w:rPr>
          <w:rFonts w:ascii="Consolas" w:hAnsi="Consolas" w:cs="Consolas"/>
          <w:color w:val="4C483D" w:themeColor="text2"/>
        </w:rPr>
        <w:t>Remember, here we can’t pass comparable Object to TreeSet(), like comparable.</w:t>
      </w:r>
    </w:p>
    <w:p w14:paraId="4049897C" w14:textId="77777777" w:rsidR="008F1991" w:rsidRDefault="008F1991" w:rsidP="00DD13C7">
      <w:pPr>
        <w:pStyle w:val="Output"/>
        <w:rPr>
          <w:color w:val="4C483D" w:themeColor="text2"/>
        </w:rPr>
      </w:pPr>
      <w:r>
        <w:rPr>
          <w:bCs/>
          <w:color w:val="7F0055"/>
        </w:rPr>
        <w:t>public</w:t>
      </w:r>
      <w:r>
        <w:t xml:space="preserve"> </w:t>
      </w:r>
      <w:r>
        <w:rPr>
          <w:bCs/>
          <w:color w:val="7F0055"/>
        </w:rPr>
        <w:t>class</w:t>
      </w:r>
      <w:r>
        <w:t xml:space="preserve"> Employee </w:t>
      </w:r>
      <w:r>
        <w:rPr>
          <w:bCs/>
          <w:color w:val="7F0055"/>
        </w:rPr>
        <w:t>implements</w:t>
      </w:r>
      <w:r>
        <w:t xml:space="preserve"> Comparable&lt;Employee&gt; {</w:t>
      </w:r>
    </w:p>
    <w:p w14:paraId="602C2619" w14:textId="77777777" w:rsidR="008F1991" w:rsidRDefault="008F1991" w:rsidP="00DD13C7">
      <w:pPr>
        <w:pStyle w:val="Output"/>
        <w:rPr>
          <w:color w:val="4C483D" w:themeColor="text2"/>
        </w:rPr>
      </w:pPr>
      <w:r>
        <w:tab/>
      </w:r>
      <w:r>
        <w:rPr>
          <w:bCs/>
          <w:color w:val="7F0055"/>
        </w:rPr>
        <w:t>private</w:t>
      </w:r>
      <w:r>
        <w:t xml:space="preserve"> </w:t>
      </w:r>
      <w:r>
        <w:rPr>
          <w:bCs/>
          <w:color w:val="7F0055"/>
        </w:rPr>
        <w:t>int</w:t>
      </w:r>
      <w:r>
        <w:t xml:space="preserve"> </w:t>
      </w:r>
      <w:r>
        <w:rPr>
          <w:color w:val="0000C0"/>
        </w:rPr>
        <w:t>id</w:t>
      </w:r>
      <w:r>
        <w:t>;</w:t>
      </w:r>
    </w:p>
    <w:p w14:paraId="18BE74EF" w14:textId="77777777" w:rsidR="008F1991" w:rsidRDefault="008F1991" w:rsidP="00DD13C7">
      <w:pPr>
        <w:pStyle w:val="Output"/>
        <w:rPr>
          <w:color w:val="4C483D" w:themeColor="text2"/>
        </w:rPr>
      </w:pPr>
      <w:r>
        <w:tab/>
      </w:r>
      <w:r>
        <w:rPr>
          <w:bCs/>
          <w:color w:val="7F0055"/>
        </w:rPr>
        <w:t>private</w:t>
      </w:r>
      <w:r>
        <w:t xml:space="preserve"> String </w:t>
      </w:r>
      <w:r>
        <w:rPr>
          <w:color w:val="0000C0"/>
        </w:rPr>
        <w:t>name</w:t>
      </w:r>
      <w:r>
        <w:t>;</w:t>
      </w:r>
    </w:p>
    <w:p w14:paraId="5D98C539" w14:textId="77777777" w:rsidR="008F1991" w:rsidRDefault="008F1991" w:rsidP="00DD13C7">
      <w:pPr>
        <w:pStyle w:val="Output"/>
      </w:pPr>
      <w:r>
        <w:tab/>
      </w:r>
      <w:r>
        <w:rPr>
          <w:bCs/>
          <w:color w:val="7F0055"/>
        </w:rPr>
        <w:t>private</w:t>
      </w:r>
      <w:r>
        <w:t xml:space="preserve"> </w:t>
      </w:r>
      <w:r>
        <w:rPr>
          <w:bCs/>
          <w:color w:val="7F0055"/>
        </w:rPr>
        <w:t>double</w:t>
      </w:r>
      <w:r>
        <w:t xml:space="preserve"> </w:t>
      </w:r>
      <w:r>
        <w:rPr>
          <w:color w:val="0000C0"/>
        </w:rPr>
        <w:t>salary</w:t>
      </w:r>
      <w:r>
        <w:t>;</w:t>
      </w:r>
    </w:p>
    <w:p w14:paraId="48D2F1B9" w14:textId="77777777" w:rsidR="008F1991" w:rsidRPr="00AD7330" w:rsidRDefault="008F1991" w:rsidP="00DD13C7">
      <w:pPr>
        <w:pStyle w:val="Output"/>
        <w:ind w:firstLine="720"/>
        <w:rPr>
          <w:color w:val="0000FF"/>
        </w:rPr>
      </w:pPr>
      <w:r w:rsidRPr="00AD7330">
        <w:rPr>
          <w:color w:val="0000FF"/>
        </w:rPr>
        <w:t>//Setters/getters</w:t>
      </w:r>
    </w:p>
    <w:p w14:paraId="5F903420" w14:textId="77777777" w:rsidR="008F1991" w:rsidRDefault="008F1991" w:rsidP="00DD13C7">
      <w:pPr>
        <w:pStyle w:val="Output"/>
        <w:rPr>
          <w:color w:val="4C483D" w:themeColor="text2"/>
        </w:rPr>
      </w:pPr>
      <w:r>
        <w:tab/>
      </w:r>
      <w:r>
        <w:rPr>
          <w:bCs/>
          <w:color w:val="7F0055"/>
        </w:rPr>
        <w:t>public</w:t>
      </w:r>
      <w:r>
        <w:t xml:space="preserve"> Employee(</w:t>
      </w:r>
      <w:r>
        <w:rPr>
          <w:bCs/>
          <w:color w:val="7F0055"/>
        </w:rPr>
        <w:t>int</w:t>
      </w:r>
      <w:r>
        <w:t xml:space="preserve"> </w:t>
      </w:r>
      <w:r>
        <w:rPr>
          <w:color w:val="6A3E3E"/>
        </w:rPr>
        <w:t>id</w:t>
      </w:r>
      <w:r>
        <w:t xml:space="preserve">, String </w:t>
      </w:r>
      <w:r>
        <w:rPr>
          <w:color w:val="6A3E3E"/>
        </w:rPr>
        <w:t>name</w:t>
      </w:r>
      <w:r>
        <w:t xml:space="preserve">, </w:t>
      </w:r>
      <w:r>
        <w:rPr>
          <w:bCs/>
          <w:color w:val="7F0055"/>
        </w:rPr>
        <w:t>double</w:t>
      </w:r>
      <w:r>
        <w:t xml:space="preserve"> </w:t>
      </w:r>
      <w:r>
        <w:rPr>
          <w:color w:val="6A3E3E"/>
        </w:rPr>
        <w:t>salary</w:t>
      </w:r>
      <w:r>
        <w:t>) {</w:t>
      </w:r>
    </w:p>
    <w:p w14:paraId="3A2C9B5F" w14:textId="77777777" w:rsidR="008F1991" w:rsidRDefault="008F1991" w:rsidP="00DD13C7">
      <w:pPr>
        <w:pStyle w:val="Output"/>
        <w:rPr>
          <w:color w:val="4C483D" w:themeColor="text2"/>
        </w:rPr>
      </w:pPr>
      <w:r>
        <w:tab/>
      </w:r>
      <w:r>
        <w:tab/>
      </w:r>
      <w:r>
        <w:rPr>
          <w:bCs/>
          <w:color w:val="7F0055"/>
        </w:rPr>
        <w:t>super</w:t>
      </w:r>
      <w:r>
        <w:t>();</w:t>
      </w:r>
    </w:p>
    <w:p w14:paraId="5C516CFE" w14:textId="77777777" w:rsidR="008F1991" w:rsidRDefault="008F1991" w:rsidP="00DD13C7">
      <w:pPr>
        <w:pStyle w:val="Output"/>
        <w:rPr>
          <w:color w:val="4C483D" w:themeColor="text2"/>
        </w:rPr>
      </w:pPr>
      <w:r>
        <w:tab/>
      </w:r>
      <w:r>
        <w:tab/>
      </w:r>
      <w:r>
        <w:rPr>
          <w:bCs/>
          <w:color w:val="7F0055"/>
        </w:rPr>
        <w:t>this</w:t>
      </w:r>
      <w:r>
        <w:t>.</w:t>
      </w:r>
      <w:r>
        <w:rPr>
          <w:color w:val="0000C0"/>
        </w:rPr>
        <w:t>id</w:t>
      </w:r>
      <w:r>
        <w:t xml:space="preserve"> = </w:t>
      </w:r>
      <w:r>
        <w:rPr>
          <w:color w:val="6A3E3E"/>
        </w:rPr>
        <w:t>id</w:t>
      </w:r>
      <w:r>
        <w:t>;</w:t>
      </w:r>
    </w:p>
    <w:p w14:paraId="3ACF322D" w14:textId="77777777" w:rsidR="008F1991" w:rsidRDefault="008F1991" w:rsidP="00DD13C7">
      <w:pPr>
        <w:pStyle w:val="Output"/>
        <w:rPr>
          <w:color w:val="4C483D" w:themeColor="text2"/>
        </w:rPr>
      </w:pPr>
      <w:r>
        <w:tab/>
      </w:r>
      <w:r>
        <w:tab/>
      </w:r>
      <w:r>
        <w:rPr>
          <w:bCs/>
          <w:color w:val="7F0055"/>
        </w:rPr>
        <w:t>this</w:t>
      </w:r>
      <w:r>
        <w:t>.</w:t>
      </w:r>
      <w:r>
        <w:rPr>
          <w:color w:val="0000C0"/>
        </w:rPr>
        <w:t>name</w:t>
      </w:r>
      <w:r>
        <w:t xml:space="preserve"> = </w:t>
      </w:r>
      <w:r>
        <w:rPr>
          <w:color w:val="6A3E3E"/>
        </w:rPr>
        <w:t>name</w:t>
      </w:r>
      <w:r>
        <w:t>;</w:t>
      </w:r>
    </w:p>
    <w:p w14:paraId="39C4C363" w14:textId="77777777" w:rsidR="008F1991" w:rsidRDefault="008F1991" w:rsidP="00DD13C7">
      <w:pPr>
        <w:pStyle w:val="Output"/>
        <w:rPr>
          <w:color w:val="4C483D" w:themeColor="text2"/>
        </w:rPr>
      </w:pPr>
      <w:r>
        <w:tab/>
      </w:r>
      <w:r>
        <w:tab/>
      </w:r>
      <w:r>
        <w:rPr>
          <w:bCs/>
          <w:color w:val="7F0055"/>
        </w:rPr>
        <w:t>this</w:t>
      </w:r>
      <w:r>
        <w:t>.</w:t>
      </w:r>
      <w:r>
        <w:rPr>
          <w:color w:val="0000C0"/>
        </w:rPr>
        <w:t>salary</w:t>
      </w:r>
      <w:r>
        <w:t xml:space="preserve"> = </w:t>
      </w:r>
      <w:r>
        <w:rPr>
          <w:color w:val="6A3E3E"/>
        </w:rPr>
        <w:t>salary</w:t>
      </w:r>
      <w:r>
        <w:t>;</w:t>
      </w:r>
    </w:p>
    <w:p w14:paraId="4C887B0A" w14:textId="77777777" w:rsidR="008F1991" w:rsidRDefault="008F1991" w:rsidP="00DD13C7">
      <w:pPr>
        <w:pStyle w:val="Output"/>
        <w:rPr>
          <w:color w:val="4C483D" w:themeColor="text2"/>
        </w:rPr>
      </w:pPr>
      <w:r>
        <w:tab/>
        <w:t>}</w:t>
      </w:r>
    </w:p>
    <w:p w14:paraId="2AE512D0" w14:textId="77777777" w:rsidR="008F1991" w:rsidRDefault="008F1991" w:rsidP="00DD13C7">
      <w:pPr>
        <w:pStyle w:val="Output"/>
        <w:rPr>
          <w:color w:val="4C483D" w:themeColor="text2"/>
        </w:rPr>
      </w:pPr>
      <w:r>
        <w:tab/>
      </w:r>
      <w:r>
        <w:rPr>
          <w:color w:val="646464"/>
        </w:rPr>
        <w:t>@Override</w:t>
      </w:r>
    </w:p>
    <w:p w14:paraId="310F89C8" w14:textId="77777777" w:rsidR="008F1991" w:rsidRDefault="008F1991" w:rsidP="00DD13C7">
      <w:pPr>
        <w:pStyle w:val="Output"/>
        <w:rPr>
          <w:color w:val="4C483D" w:themeColor="text2"/>
        </w:rPr>
      </w:pPr>
      <w:r>
        <w:tab/>
      </w:r>
      <w:r>
        <w:rPr>
          <w:bCs/>
          <w:color w:val="7F0055"/>
        </w:rPr>
        <w:t>public</w:t>
      </w:r>
      <w:r>
        <w:t xml:space="preserve"> </w:t>
      </w:r>
      <w:r>
        <w:rPr>
          <w:bCs/>
          <w:color w:val="7F0055"/>
        </w:rPr>
        <w:t>int</w:t>
      </w:r>
      <w:r>
        <w:t xml:space="preserve"> compareTo(Employee </w:t>
      </w:r>
      <w:r>
        <w:rPr>
          <w:color w:val="6A3E3E"/>
        </w:rPr>
        <w:t>o</w:t>
      </w:r>
      <w:r>
        <w:t>) {</w:t>
      </w:r>
    </w:p>
    <w:p w14:paraId="3C259DCA" w14:textId="77777777" w:rsidR="008F1991" w:rsidRDefault="008F1991" w:rsidP="00DD13C7">
      <w:pPr>
        <w:pStyle w:val="Output"/>
        <w:rPr>
          <w:color w:val="4C483D" w:themeColor="text2"/>
        </w:rPr>
      </w:pPr>
      <w:r>
        <w:tab/>
      </w:r>
      <w:r>
        <w:tab/>
      </w:r>
      <w:r>
        <w:rPr>
          <w:bCs/>
          <w:color w:val="7F0055"/>
        </w:rPr>
        <w:t>if</w:t>
      </w:r>
      <w:r>
        <w:t xml:space="preserve"> (</w:t>
      </w:r>
      <w:r>
        <w:rPr>
          <w:bCs/>
          <w:color w:val="7F0055"/>
        </w:rPr>
        <w:t>this</w:t>
      </w:r>
      <w:r>
        <w:t>.</w:t>
      </w:r>
      <w:r>
        <w:rPr>
          <w:color w:val="0000C0"/>
        </w:rPr>
        <w:t>id</w:t>
      </w:r>
      <w:r>
        <w:t xml:space="preserve"> &lt; </w:t>
      </w:r>
      <w:r>
        <w:rPr>
          <w:color w:val="6A3E3E"/>
        </w:rPr>
        <w:t>o</w:t>
      </w:r>
      <w:r>
        <w:t>.</w:t>
      </w:r>
      <w:r>
        <w:rPr>
          <w:color w:val="0000C0"/>
        </w:rPr>
        <w:t>id</w:t>
      </w:r>
      <w:r>
        <w:t>) {</w:t>
      </w:r>
    </w:p>
    <w:p w14:paraId="0A2329F3" w14:textId="77777777" w:rsidR="008F1991" w:rsidRDefault="008F1991" w:rsidP="00DD13C7">
      <w:pPr>
        <w:pStyle w:val="Output"/>
        <w:rPr>
          <w:color w:val="4C483D" w:themeColor="text2"/>
        </w:rPr>
      </w:pPr>
      <w:r>
        <w:tab/>
      </w:r>
      <w:r>
        <w:tab/>
      </w:r>
      <w:r>
        <w:tab/>
      </w:r>
      <w:r>
        <w:rPr>
          <w:bCs/>
          <w:color w:val="7F0055"/>
        </w:rPr>
        <w:t>return</w:t>
      </w:r>
      <w:r>
        <w:t xml:space="preserve"> -1;</w:t>
      </w:r>
    </w:p>
    <w:p w14:paraId="020D0169" w14:textId="77777777" w:rsidR="008F1991" w:rsidRDefault="008F1991" w:rsidP="00DD13C7">
      <w:pPr>
        <w:pStyle w:val="Output"/>
        <w:rPr>
          <w:color w:val="4C483D" w:themeColor="text2"/>
        </w:rPr>
      </w:pPr>
      <w:r>
        <w:tab/>
      </w:r>
      <w:r>
        <w:tab/>
        <w:t xml:space="preserve">} </w:t>
      </w:r>
      <w:r>
        <w:rPr>
          <w:bCs/>
          <w:color w:val="7F0055"/>
        </w:rPr>
        <w:t>else</w:t>
      </w:r>
      <w:r>
        <w:t xml:space="preserve"> </w:t>
      </w:r>
      <w:r>
        <w:rPr>
          <w:bCs/>
          <w:color w:val="7F0055"/>
        </w:rPr>
        <w:t>if</w:t>
      </w:r>
      <w:r>
        <w:t xml:space="preserve"> (</w:t>
      </w:r>
      <w:r>
        <w:rPr>
          <w:bCs/>
          <w:color w:val="7F0055"/>
        </w:rPr>
        <w:t>this</w:t>
      </w:r>
      <w:r>
        <w:t>.</w:t>
      </w:r>
      <w:r>
        <w:rPr>
          <w:color w:val="0000C0"/>
        </w:rPr>
        <w:t>id</w:t>
      </w:r>
      <w:r>
        <w:t xml:space="preserve"> &gt; </w:t>
      </w:r>
      <w:r>
        <w:rPr>
          <w:color w:val="6A3E3E"/>
        </w:rPr>
        <w:t>o</w:t>
      </w:r>
      <w:r>
        <w:t>.</w:t>
      </w:r>
      <w:r>
        <w:rPr>
          <w:color w:val="0000C0"/>
        </w:rPr>
        <w:t>id</w:t>
      </w:r>
      <w:r>
        <w:t>) {</w:t>
      </w:r>
    </w:p>
    <w:p w14:paraId="47FBBA1D" w14:textId="77777777" w:rsidR="008F1991" w:rsidRDefault="008F1991" w:rsidP="00DD13C7">
      <w:pPr>
        <w:pStyle w:val="Output"/>
        <w:rPr>
          <w:color w:val="4C483D" w:themeColor="text2"/>
        </w:rPr>
      </w:pPr>
      <w:r>
        <w:tab/>
      </w:r>
      <w:r>
        <w:tab/>
      </w:r>
      <w:r>
        <w:tab/>
      </w:r>
      <w:r>
        <w:rPr>
          <w:bCs/>
          <w:color w:val="7F0055"/>
        </w:rPr>
        <w:t>return</w:t>
      </w:r>
      <w:r>
        <w:t xml:space="preserve"> 1;</w:t>
      </w:r>
    </w:p>
    <w:p w14:paraId="1F1FC162" w14:textId="77777777" w:rsidR="008F1991" w:rsidRDefault="008F1991" w:rsidP="00DD13C7">
      <w:pPr>
        <w:pStyle w:val="Output"/>
        <w:rPr>
          <w:color w:val="4C483D" w:themeColor="text2"/>
        </w:rPr>
      </w:pPr>
      <w:r>
        <w:tab/>
      </w:r>
      <w:r>
        <w:tab/>
        <w:t xml:space="preserve">} </w:t>
      </w:r>
      <w:r>
        <w:rPr>
          <w:bCs/>
          <w:color w:val="7F0055"/>
        </w:rPr>
        <w:t>else</w:t>
      </w:r>
      <w:r>
        <w:t xml:space="preserve"> {</w:t>
      </w:r>
    </w:p>
    <w:p w14:paraId="204A84BA" w14:textId="77777777" w:rsidR="008F1991" w:rsidRDefault="008F1991" w:rsidP="00DD13C7">
      <w:pPr>
        <w:pStyle w:val="Output"/>
        <w:rPr>
          <w:color w:val="4C483D" w:themeColor="text2"/>
        </w:rPr>
      </w:pPr>
      <w:r>
        <w:tab/>
      </w:r>
      <w:r>
        <w:tab/>
      </w:r>
      <w:r>
        <w:tab/>
      </w:r>
      <w:r>
        <w:rPr>
          <w:bCs/>
          <w:color w:val="7F0055"/>
        </w:rPr>
        <w:t>return</w:t>
      </w:r>
      <w:r>
        <w:t xml:space="preserve"> 0;</w:t>
      </w:r>
    </w:p>
    <w:p w14:paraId="65D288EB" w14:textId="77777777" w:rsidR="008F1991" w:rsidRDefault="008F1991" w:rsidP="00DD13C7">
      <w:pPr>
        <w:pStyle w:val="Output"/>
        <w:rPr>
          <w:color w:val="4C483D" w:themeColor="text2"/>
        </w:rPr>
      </w:pPr>
      <w:r>
        <w:tab/>
      </w:r>
      <w:r>
        <w:tab/>
        <w:t>}</w:t>
      </w:r>
    </w:p>
    <w:p w14:paraId="58DB85CC" w14:textId="77777777" w:rsidR="008F1991" w:rsidRDefault="008F1991" w:rsidP="00DD13C7">
      <w:pPr>
        <w:pStyle w:val="Output"/>
        <w:rPr>
          <w:color w:val="4C483D" w:themeColor="text2"/>
        </w:rPr>
      </w:pPr>
      <w:r>
        <w:tab/>
        <w:t>}</w:t>
      </w:r>
    </w:p>
    <w:p w14:paraId="78A8C88F" w14:textId="77777777" w:rsidR="008F1991" w:rsidRDefault="008F1991" w:rsidP="00DD13C7">
      <w:pPr>
        <w:pStyle w:val="Output"/>
        <w:rPr>
          <w:color w:val="4C483D" w:themeColor="text2"/>
        </w:rPr>
      </w:pPr>
      <w:r>
        <w:tab/>
      </w:r>
      <w:r>
        <w:rPr>
          <w:color w:val="646464"/>
        </w:rPr>
        <w:t>@Override</w:t>
      </w:r>
    </w:p>
    <w:p w14:paraId="7E2313E6" w14:textId="77777777" w:rsidR="008F1991" w:rsidRDefault="008F1991" w:rsidP="00DD13C7">
      <w:pPr>
        <w:pStyle w:val="Output"/>
        <w:rPr>
          <w:color w:val="4C483D" w:themeColor="text2"/>
        </w:rPr>
      </w:pPr>
      <w:r>
        <w:tab/>
      </w:r>
      <w:r>
        <w:rPr>
          <w:bCs/>
          <w:color w:val="7F0055"/>
        </w:rPr>
        <w:t>public</w:t>
      </w:r>
      <w:r>
        <w:t xml:space="preserve"> String toString() {</w:t>
      </w:r>
    </w:p>
    <w:p w14:paraId="22BF6BCC" w14:textId="77777777" w:rsidR="008F1991" w:rsidRDefault="008F1991" w:rsidP="00DD13C7">
      <w:pPr>
        <w:pStyle w:val="Output"/>
        <w:rPr>
          <w:color w:val="4C483D" w:themeColor="text2"/>
        </w:rPr>
      </w:pPr>
      <w:r>
        <w:tab/>
      </w:r>
      <w:r>
        <w:tab/>
      </w:r>
      <w:r>
        <w:rPr>
          <w:bCs/>
          <w:color w:val="7F0055"/>
        </w:rPr>
        <w:t>return</w:t>
      </w:r>
      <w:r>
        <w:t xml:space="preserve"> </w:t>
      </w:r>
      <w:r>
        <w:rPr>
          <w:color w:val="2A00FF"/>
        </w:rPr>
        <w:t>"Employee [id="</w:t>
      </w:r>
      <w:r>
        <w:t xml:space="preserve"> + </w:t>
      </w:r>
      <w:r>
        <w:rPr>
          <w:color w:val="0000C0"/>
        </w:rPr>
        <w:t>id</w:t>
      </w:r>
      <w:r>
        <w:t xml:space="preserve"> + </w:t>
      </w:r>
      <w:r>
        <w:rPr>
          <w:color w:val="2A00FF"/>
        </w:rPr>
        <w:t>", name="</w:t>
      </w:r>
      <w:r>
        <w:t xml:space="preserve"> + </w:t>
      </w:r>
      <w:r>
        <w:rPr>
          <w:color w:val="0000C0"/>
        </w:rPr>
        <w:t>name</w:t>
      </w:r>
      <w:r>
        <w:t xml:space="preserve"> + </w:t>
      </w:r>
      <w:r>
        <w:rPr>
          <w:color w:val="2A00FF"/>
        </w:rPr>
        <w:t>", salary="</w:t>
      </w:r>
      <w:r>
        <w:t xml:space="preserve"> + </w:t>
      </w:r>
      <w:r>
        <w:rPr>
          <w:color w:val="0000C0"/>
        </w:rPr>
        <w:t>salary</w:t>
      </w:r>
      <w:r>
        <w:t xml:space="preserve"> + </w:t>
      </w:r>
      <w:r>
        <w:rPr>
          <w:color w:val="2A00FF"/>
        </w:rPr>
        <w:t>"]"</w:t>
      </w:r>
      <w:r>
        <w:t>;</w:t>
      </w:r>
    </w:p>
    <w:p w14:paraId="249733B9" w14:textId="77777777" w:rsidR="008F1991" w:rsidRDefault="008F1991" w:rsidP="00DD13C7">
      <w:pPr>
        <w:pStyle w:val="Output"/>
        <w:rPr>
          <w:color w:val="4C483D" w:themeColor="text2"/>
        </w:rPr>
      </w:pPr>
      <w:r>
        <w:tab/>
        <w:t>}</w:t>
      </w:r>
    </w:p>
    <w:p w14:paraId="57A8060A" w14:textId="77777777" w:rsidR="008F1991" w:rsidRDefault="008F1991" w:rsidP="00DD13C7">
      <w:pPr>
        <w:pStyle w:val="Output"/>
        <w:rPr>
          <w:color w:val="4C483D" w:themeColor="text2"/>
        </w:rPr>
      </w:pPr>
      <w:r>
        <w:tab/>
      </w:r>
      <w:r>
        <w:rPr>
          <w:bCs/>
          <w:color w:val="7F0055"/>
        </w:rPr>
        <w:t>public</w:t>
      </w:r>
      <w:r>
        <w:t xml:space="preserve"> </w:t>
      </w:r>
      <w:r>
        <w:rPr>
          <w:bCs/>
          <w:color w:val="7F0055"/>
        </w:rPr>
        <w:t>static</w:t>
      </w:r>
      <w:r>
        <w:t xml:space="preserve"> </w:t>
      </w:r>
      <w:r>
        <w:rPr>
          <w:bCs/>
          <w:color w:val="7F0055"/>
        </w:rPr>
        <w:t>void</w:t>
      </w:r>
      <w:r>
        <w:t xml:space="preserve"> main(String[] </w:t>
      </w:r>
      <w:r>
        <w:rPr>
          <w:color w:val="6A3E3E"/>
        </w:rPr>
        <w:t>args</w:t>
      </w:r>
      <w:r>
        <w:t>) {</w:t>
      </w:r>
    </w:p>
    <w:p w14:paraId="63FC928F" w14:textId="77777777" w:rsidR="008F1991" w:rsidRDefault="008F1991" w:rsidP="00DD13C7">
      <w:pPr>
        <w:pStyle w:val="Output"/>
        <w:rPr>
          <w:color w:val="4C483D" w:themeColor="text2"/>
        </w:rPr>
      </w:pPr>
      <w:r>
        <w:tab/>
      </w:r>
      <w:r>
        <w:tab/>
        <w:t xml:space="preserve">List&lt;Employee&gt; </w:t>
      </w:r>
      <w:r>
        <w:rPr>
          <w:color w:val="6A3E3E"/>
        </w:rPr>
        <w:t>employees</w:t>
      </w:r>
      <w:r>
        <w:t xml:space="preserve"> = </w:t>
      </w:r>
      <w:r>
        <w:rPr>
          <w:bCs/>
          <w:color w:val="7F0055"/>
        </w:rPr>
        <w:t>new</w:t>
      </w:r>
      <w:r>
        <w:t xml:space="preserve"> ArrayList&lt;Employee&gt;();</w:t>
      </w:r>
    </w:p>
    <w:p w14:paraId="6B8F6B7C" w14:textId="77777777" w:rsidR="008F1991" w:rsidRDefault="008F1991" w:rsidP="00DD13C7">
      <w:pPr>
        <w:pStyle w:val="Output"/>
        <w:rPr>
          <w:color w:val="4C483D" w:themeColor="text2"/>
        </w:rPr>
      </w:pPr>
      <w:r>
        <w:tab/>
      </w:r>
      <w:r>
        <w:tab/>
      </w:r>
      <w:r>
        <w:rPr>
          <w:color w:val="6A3E3E"/>
        </w:rPr>
        <w:t>employees</w:t>
      </w:r>
      <w:r>
        <w:t>.add(</w:t>
      </w:r>
      <w:r>
        <w:rPr>
          <w:bCs/>
          <w:color w:val="7F0055"/>
        </w:rPr>
        <w:t>new</w:t>
      </w:r>
      <w:r>
        <w:t xml:space="preserve"> Employee(105, </w:t>
      </w:r>
      <w:r>
        <w:rPr>
          <w:color w:val="2A00FF"/>
        </w:rPr>
        <w:t>"Satya"</w:t>
      </w:r>
      <w:r>
        <w:t>, 3000));</w:t>
      </w:r>
    </w:p>
    <w:p w14:paraId="781B77B1" w14:textId="77777777" w:rsidR="008F1991" w:rsidRDefault="008F1991" w:rsidP="00DD13C7">
      <w:pPr>
        <w:pStyle w:val="Output"/>
        <w:rPr>
          <w:color w:val="4C483D" w:themeColor="text2"/>
        </w:rPr>
      </w:pPr>
      <w:r>
        <w:tab/>
      </w:r>
      <w:r>
        <w:tab/>
      </w:r>
      <w:r>
        <w:rPr>
          <w:color w:val="6A3E3E"/>
        </w:rPr>
        <w:t>employees</w:t>
      </w:r>
      <w:r>
        <w:t>.add(</w:t>
      </w:r>
      <w:r>
        <w:rPr>
          <w:bCs/>
          <w:color w:val="7F0055"/>
        </w:rPr>
        <w:t>new</w:t>
      </w:r>
      <w:r>
        <w:t xml:space="preserve"> Employee(102, </w:t>
      </w:r>
      <w:r>
        <w:rPr>
          <w:color w:val="2A00FF"/>
        </w:rPr>
        <w:t>"RAJ"</w:t>
      </w:r>
      <w:r>
        <w:t>, 2000));</w:t>
      </w:r>
    </w:p>
    <w:p w14:paraId="50CBC70C" w14:textId="77777777" w:rsidR="008F1991" w:rsidRDefault="008F1991" w:rsidP="00DD13C7">
      <w:pPr>
        <w:pStyle w:val="Output"/>
        <w:rPr>
          <w:color w:val="4C483D" w:themeColor="text2"/>
        </w:rPr>
      </w:pPr>
      <w:r>
        <w:tab/>
      </w:r>
      <w:r>
        <w:tab/>
      </w:r>
      <w:r>
        <w:rPr>
          <w:color w:val="6A3E3E"/>
        </w:rPr>
        <w:t>employees</w:t>
      </w:r>
      <w:r>
        <w:t>.add(</w:t>
      </w:r>
      <w:r>
        <w:rPr>
          <w:bCs/>
          <w:color w:val="7F0055"/>
        </w:rPr>
        <w:t>new</w:t>
      </w:r>
      <w:r>
        <w:t xml:space="preserve"> Employee(104, </w:t>
      </w:r>
      <w:r>
        <w:rPr>
          <w:color w:val="2A00FF"/>
        </w:rPr>
        <w:t>"Madhu"</w:t>
      </w:r>
      <w:r>
        <w:t>, 5000));</w:t>
      </w:r>
    </w:p>
    <w:p w14:paraId="349FFA0A" w14:textId="77777777" w:rsidR="008F1991" w:rsidRDefault="008F1991" w:rsidP="00DD13C7">
      <w:pPr>
        <w:pStyle w:val="Output"/>
        <w:rPr>
          <w:color w:val="4C483D" w:themeColor="text2"/>
        </w:rPr>
      </w:pPr>
      <w:r>
        <w:tab/>
      </w:r>
      <w:r>
        <w:tab/>
      </w:r>
      <w:r>
        <w:rPr>
          <w:color w:val="6A3E3E"/>
        </w:rPr>
        <w:t>employees</w:t>
      </w:r>
      <w:r>
        <w:t>.add(</w:t>
      </w:r>
      <w:r>
        <w:rPr>
          <w:bCs/>
          <w:color w:val="7F0055"/>
        </w:rPr>
        <w:t>new</w:t>
      </w:r>
      <w:r>
        <w:t xml:space="preserve"> Employee(101, </w:t>
      </w:r>
      <w:r>
        <w:rPr>
          <w:color w:val="2A00FF"/>
        </w:rPr>
        <w:t>"Srini"</w:t>
      </w:r>
      <w:r>
        <w:t>, 1000));</w:t>
      </w:r>
    </w:p>
    <w:p w14:paraId="784833F0" w14:textId="77777777" w:rsidR="008F1991" w:rsidRDefault="008F1991" w:rsidP="00DD13C7">
      <w:pPr>
        <w:pStyle w:val="Output"/>
        <w:rPr>
          <w:color w:val="4C483D" w:themeColor="text2"/>
        </w:rPr>
      </w:pPr>
      <w:r>
        <w:tab/>
      </w:r>
      <w:r>
        <w:tab/>
      </w:r>
      <w:r>
        <w:rPr>
          <w:color w:val="6A3E3E"/>
        </w:rPr>
        <w:t>employees</w:t>
      </w:r>
      <w:r>
        <w:t>.add(</w:t>
      </w:r>
      <w:r>
        <w:rPr>
          <w:bCs/>
          <w:color w:val="7F0055"/>
        </w:rPr>
        <w:t>new</w:t>
      </w:r>
      <w:r>
        <w:t xml:space="preserve"> Employee(103, </w:t>
      </w:r>
      <w:r>
        <w:rPr>
          <w:color w:val="2A00FF"/>
        </w:rPr>
        <w:t>"Vinod"</w:t>
      </w:r>
      <w:r>
        <w:t>, 4000));</w:t>
      </w:r>
    </w:p>
    <w:p w14:paraId="04FD6405" w14:textId="77777777" w:rsidR="008F1991" w:rsidRDefault="008F1991" w:rsidP="00DD13C7">
      <w:pPr>
        <w:pStyle w:val="Output"/>
        <w:rPr>
          <w:color w:val="4C483D" w:themeColor="text2"/>
        </w:rPr>
      </w:pPr>
    </w:p>
    <w:p w14:paraId="07F2C19A" w14:textId="77777777" w:rsidR="008F1991" w:rsidRDefault="008F1991" w:rsidP="00DD13C7">
      <w:pPr>
        <w:pStyle w:val="Output"/>
      </w:pPr>
      <w:r>
        <w:tab/>
      </w:r>
      <w:r>
        <w:tab/>
        <w:t>System.</w:t>
      </w:r>
      <w:r>
        <w:rPr>
          <w:bCs/>
          <w:i/>
          <w:iCs/>
          <w:color w:val="0000C0"/>
        </w:rPr>
        <w:t>out</w:t>
      </w:r>
      <w:r>
        <w:t>.println(</w:t>
      </w:r>
      <w:r>
        <w:rPr>
          <w:color w:val="2A00FF"/>
        </w:rPr>
        <w:t>"Before : "</w:t>
      </w:r>
      <w:r>
        <w:t xml:space="preserve"> + </w:t>
      </w:r>
      <w:r>
        <w:rPr>
          <w:color w:val="6A3E3E"/>
        </w:rPr>
        <w:t>employees</w:t>
      </w:r>
      <w:r>
        <w:t>);</w:t>
      </w:r>
    </w:p>
    <w:p w14:paraId="06F9E3C0" w14:textId="77777777" w:rsidR="008F1991" w:rsidRPr="00F71245" w:rsidRDefault="008F1991" w:rsidP="00DD13C7">
      <w:pPr>
        <w:pStyle w:val="Output"/>
        <w:rPr>
          <w:color w:val="FF0000"/>
        </w:rPr>
      </w:pPr>
      <w:r>
        <w:tab/>
      </w:r>
      <w:r>
        <w:tab/>
      </w:r>
      <w:r w:rsidRPr="00F71245">
        <w:rPr>
          <w:color w:val="FF0000"/>
        </w:rPr>
        <w:t>//Until here no sorting will be performed</w:t>
      </w:r>
    </w:p>
    <w:p w14:paraId="3BA2F612" w14:textId="77777777" w:rsidR="008F1991" w:rsidRDefault="008F1991" w:rsidP="00DD13C7">
      <w:pPr>
        <w:pStyle w:val="Output"/>
        <w:rPr>
          <w:color w:val="4C483D" w:themeColor="text2"/>
        </w:rPr>
      </w:pPr>
    </w:p>
    <w:p w14:paraId="75C6E8A7" w14:textId="77777777" w:rsidR="008F1991" w:rsidRDefault="008F1991" w:rsidP="00DD13C7">
      <w:pPr>
        <w:pStyle w:val="Output"/>
      </w:pPr>
      <w:r>
        <w:tab/>
      </w:r>
      <w:r>
        <w:tab/>
        <w:t>Collections.</w:t>
      </w:r>
      <w:r>
        <w:rPr>
          <w:i/>
          <w:iCs/>
        </w:rPr>
        <w:t>sort</w:t>
      </w:r>
      <w:r>
        <w:t>(</w:t>
      </w:r>
      <w:r>
        <w:rPr>
          <w:color w:val="6A3E3E"/>
        </w:rPr>
        <w:t>employees</w:t>
      </w:r>
      <w:r>
        <w:t>);</w:t>
      </w:r>
    </w:p>
    <w:p w14:paraId="6AD83FE2" w14:textId="77777777" w:rsidR="008F1991" w:rsidRDefault="008F1991" w:rsidP="00DD13C7">
      <w:pPr>
        <w:pStyle w:val="Output"/>
        <w:rPr>
          <w:color w:val="FF0000"/>
        </w:rPr>
      </w:pPr>
      <w:r>
        <w:tab/>
      </w:r>
      <w:r>
        <w:tab/>
      </w:r>
      <w:r w:rsidRPr="00F71245">
        <w:rPr>
          <w:color w:val="FF0000"/>
        </w:rPr>
        <w:t>//</w:t>
      </w:r>
      <w:r w:rsidRPr="00647313">
        <w:rPr>
          <w:color w:val="00B050"/>
        </w:rPr>
        <w:t xml:space="preserve">Collection.sort(Comparable) </w:t>
      </w:r>
      <w:r w:rsidRPr="00F71245">
        <w:rPr>
          <w:color w:val="FF0000"/>
        </w:rPr>
        <w:t xml:space="preserve">method will intern call CompareTo, </w:t>
      </w:r>
    </w:p>
    <w:p w14:paraId="0517ACA1" w14:textId="77777777" w:rsidR="008F1991" w:rsidRDefault="008F1991" w:rsidP="00DD13C7">
      <w:pPr>
        <w:pStyle w:val="Output"/>
        <w:ind w:firstLine="720"/>
        <w:rPr>
          <w:color w:val="4C483D" w:themeColor="text2"/>
        </w:rPr>
      </w:pPr>
      <w:r>
        <w:rPr>
          <w:color w:val="FF0000"/>
        </w:rPr>
        <w:t xml:space="preserve">         </w:t>
      </w:r>
      <w:r w:rsidRPr="00F71245">
        <w:rPr>
          <w:color w:val="FF0000"/>
        </w:rPr>
        <w:t>&amp; it will compare each</w:t>
      </w:r>
      <w:r>
        <w:rPr>
          <w:color w:val="FF0000"/>
        </w:rPr>
        <w:t xml:space="preserve"> e</w:t>
      </w:r>
      <w:r w:rsidRPr="00F71245">
        <w:rPr>
          <w:color w:val="FF0000"/>
        </w:rPr>
        <w:t xml:space="preserve">lement with other &amp; Sort the elements </w:t>
      </w:r>
    </w:p>
    <w:p w14:paraId="784642C6" w14:textId="77777777" w:rsidR="008F1991" w:rsidRDefault="008F1991" w:rsidP="00DD13C7">
      <w:pPr>
        <w:pStyle w:val="Output"/>
      </w:pPr>
      <w:r>
        <w:tab/>
      </w:r>
      <w:r>
        <w:tab/>
      </w:r>
    </w:p>
    <w:p w14:paraId="3A7C9F2A" w14:textId="77777777" w:rsidR="008F1991" w:rsidRDefault="008F1991" w:rsidP="00DD13C7">
      <w:pPr>
        <w:pStyle w:val="Output"/>
        <w:ind w:firstLine="720"/>
        <w:rPr>
          <w:color w:val="4C483D" w:themeColor="text2"/>
        </w:rPr>
      </w:pPr>
      <w:r>
        <w:t xml:space="preserve">       System.</w:t>
      </w:r>
      <w:r>
        <w:rPr>
          <w:bCs/>
          <w:i/>
          <w:iCs/>
          <w:color w:val="0000C0"/>
        </w:rPr>
        <w:t>out</w:t>
      </w:r>
      <w:r>
        <w:t>.println(</w:t>
      </w:r>
      <w:r>
        <w:rPr>
          <w:color w:val="2A00FF"/>
        </w:rPr>
        <w:t>"After : "</w:t>
      </w:r>
      <w:r>
        <w:t xml:space="preserve"> + </w:t>
      </w:r>
      <w:r>
        <w:rPr>
          <w:color w:val="6A3E3E"/>
        </w:rPr>
        <w:t>employees</w:t>
      </w:r>
      <w:r>
        <w:t>);</w:t>
      </w:r>
    </w:p>
    <w:p w14:paraId="59F2E433" w14:textId="77777777" w:rsidR="008F1991" w:rsidRDefault="008F1991" w:rsidP="00DD13C7">
      <w:pPr>
        <w:pStyle w:val="Output"/>
        <w:rPr>
          <w:color w:val="4C483D" w:themeColor="text2"/>
        </w:rPr>
      </w:pPr>
      <w:r>
        <w:tab/>
        <w:t>}</w:t>
      </w:r>
    </w:p>
    <w:p w14:paraId="56295F7A" w14:textId="77777777" w:rsidR="008F1991" w:rsidRDefault="008F1991" w:rsidP="00DD13C7">
      <w:pPr>
        <w:pStyle w:val="Output"/>
        <w:rPr>
          <w:color w:val="4C483D" w:themeColor="text2"/>
        </w:rPr>
      </w:pPr>
      <w:r>
        <w:t>}</w:t>
      </w:r>
    </w:p>
    <w:p w14:paraId="0C40BB31" w14:textId="77777777" w:rsidR="008F1991" w:rsidRDefault="008F1991" w:rsidP="00DD13C7">
      <w:pPr>
        <w:pStyle w:val="Output"/>
        <w:shd w:val="clear" w:color="auto" w:fill="000000" w:themeFill="text1"/>
      </w:pPr>
      <w:r>
        <w:lastRenderedPageBreak/>
        <w:t>Before : [Employee [id=105, name=Satya, salary=3000.0], Employee [id=102, name=RAJ, salary=2000.0], Employee [id=104, name=Madhu, salary=5000.0], Employee [id=101, name=Srini, salary=1000.0], Employee [id=103, name=Vinod, salary=4000.0]]</w:t>
      </w:r>
    </w:p>
    <w:p w14:paraId="2A5A018C" w14:textId="77777777" w:rsidR="008F1991" w:rsidRDefault="008F1991" w:rsidP="00DD13C7">
      <w:pPr>
        <w:pStyle w:val="Output"/>
        <w:shd w:val="clear" w:color="auto" w:fill="000000" w:themeFill="text1"/>
        <w:rPr>
          <w:color w:val="4C483D" w:themeColor="text2"/>
        </w:rPr>
      </w:pPr>
    </w:p>
    <w:p w14:paraId="59FA1AEB" w14:textId="77777777" w:rsidR="008F1991" w:rsidRDefault="008F1991" w:rsidP="00DD13C7">
      <w:pPr>
        <w:pStyle w:val="Output"/>
        <w:shd w:val="clear" w:color="auto" w:fill="000000" w:themeFill="text1"/>
        <w:rPr>
          <w:color w:val="4C483D" w:themeColor="text2"/>
        </w:rPr>
      </w:pPr>
      <w:r>
        <w:t>After : [Employee [id=101, name=Srini, salary=1000.0], Employee [id=102, name=RAJ, salary=2000.0], Employee [id=103, name=Vinod, salary=4000.0], Employee [id=104, name=Madhu, salary=5000.0], Employee [id=105, name=Satya, salary=3000.0]]</w:t>
      </w:r>
    </w:p>
    <w:p w14:paraId="6AE79903" w14:textId="77777777" w:rsidR="008F1991" w:rsidRDefault="008F1991" w:rsidP="00DD13C7">
      <w:r>
        <w:t>In above we sorted Employees only on their ID type, but if we want to sort by Name &amp; Salary at a time it won’t possible. It accepts only one variable comparison at a time.</w:t>
      </w:r>
    </w:p>
    <w:p w14:paraId="51E5FAA8" w14:textId="77777777" w:rsidR="008F1991" w:rsidRDefault="008F1991" w:rsidP="00DD13C7"/>
    <w:p w14:paraId="7ECDCE87" w14:textId="77777777" w:rsidR="008F1991" w:rsidRDefault="008F1991" w:rsidP="00DD13C7">
      <w:r>
        <w:t>If we want to sort by Id, Name &amp; Salary at a time, we can use Comparator interface.</w:t>
      </w:r>
    </w:p>
    <w:p w14:paraId="15FC620E" w14:textId="77777777" w:rsidR="008F1991" w:rsidRPr="00954C91" w:rsidRDefault="008F1991" w:rsidP="00DD13C7">
      <w:pPr>
        <w:pStyle w:val="Howitworks"/>
      </w:pPr>
      <w:r w:rsidRPr="00954C91">
        <w:t>Comparator</w:t>
      </w:r>
      <w:r>
        <w:t xml:space="preserve"> Interface</w:t>
      </w:r>
    </w:p>
    <w:p w14:paraId="0E4A73FA" w14:textId="77777777" w:rsidR="008F1991" w:rsidRPr="008E7901" w:rsidRDefault="008F1991" w:rsidP="00DD13C7">
      <w:pPr>
        <w:rPr>
          <w:rFonts w:ascii="Consolas" w:hAnsi="Consolas"/>
          <w:b/>
          <w:sz w:val="18"/>
          <w:szCs w:val="18"/>
        </w:rPr>
      </w:pPr>
      <w:r>
        <w:t xml:space="preserve">Comparator present in </w:t>
      </w:r>
      <w:r w:rsidRPr="003141A5">
        <w:rPr>
          <w:rStyle w:val="0SyntaxPinkChar"/>
        </w:rPr>
        <w:t>java.util package</w:t>
      </w:r>
      <w:r w:rsidRPr="008E7901">
        <w:rPr>
          <w:sz w:val="18"/>
          <w:szCs w:val="18"/>
        </w:rPr>
        <w:t xml:space="preserve"> </w:t>
      </w:r>
      <w:r>
        <w:t xml:space="preserve">&amp; it defines two methods </w:t>
      </w:r>
      <w:r w:rsidRPr="008E7901">
        <w:rPr>
          <w:rFonts w:ascii="Consolas" w:hAnsi="Consolas"/>
          <w:b/>
          <w:color w:val="0000FF"/>
          <w:sz w:val="18"/>
          <w:szCs w:val="18"/>
        </w:rPr>
        <w:t>compare(ob1, ob2)</w:t>
      </w:r>
      <w:r w:rsidRPr="008E7901">
        <w:rPr>
          <w:b/>
          <w:color w:val="0000FF"/>
          <w:sz w:val="18"/>
          <w:szCs w:val="18"/>
        </w:rPr>
        <w:t xml:space="preserve"> </w:t>
      </w:r>
      <w:r w:rsidRPr="008E7901">
        <w:rPr>
          <w:b/>
          <w:color w:val="FF0000"/>
        </w:rPr>
        <w:t>&amp;</w:t>
      </w:r>
      <w:r w:rsidRPr="008E7901">
        <w:rPr>
          <w:b/>
          <w:color w:val="0000FF"/>
        </w:rPr>
        <w:t xml:space="preserve">   </w:t>
      </w:r>
      <w:r w:rsidRPr="008E7901">
        <w:rPr>
          <w:rFonts w:ascii="Consolas" w:hAnsi="Consolas"/>
          <w:b/>
          <w:color w:val="0000FF"/>
          <w:sz w:val="18"/>
          <w:szCs w:val="18"/>
        </w:rPr>
        <w:t>equals(ob1)</w:t>
      </w:r>
    </w:p>
    <w:p w14:paraId="594FFCD5" w14:textId="77777777" w:rsidR="008F1991" w:rsidRPr="00930BE8" w:rsidRDefault="008F1991" w:rsidP="00DD13C7">
      <w:pPr>
        <w:pStyle w:val="Output"/>
        <w:ind w:left="360"/>
        <w:rPr>
          <w:sz w:val="18"/>
          <w:szCs w:val="14"/>
        </w:rPr>
      </w:pPr>
      <w:r w:rsidRPr="00930BE8">
        <w:rPr>
          <w:sz w:val="18"/>
          <w:szCs w:val="14"/>
        </w:rPr>
        <w:t xml:space="preserve">public </w:t>
      </w:r>
      <w:r w:rsidRPr="00930BE8">
        <w:rPr>
          <w:color w:val="C00000"/>
          <w:sz w:val="18"/>
          <w:szCs w:val="14"/>
        </w:rPr>
        <w:t xml:space="preserve">int </w:t>
      </w:r>
      <w:r w:rsidRPr="00930BE8">
        <w:rPr>
          <w:color w:val="0070C0"/>
          <w:sz w:val="18"/>
          <w:szCs w:val="14"/>
        </w:rPr>
        <w:t>compare</w:t>
      </w:r>
      <w:r w:rsidRPr="00930BE8">
        <w:rPr>
          <w:sz w:val="18"/>
          <w:szCs w:val="14"/>
        </w:rPr>
        <w:t>(Object ob1, Object ob2);</w:t>
      </w:r>
    </w:p>
    <w:p w14:paraId="6CA36E5D" w14:textId="77777777" w:rsidR="008F1991" w:rsidRPr="00930BE8" w:rsidRDefault="008F1991" w:rsidP="00DD13C7">
      <w:pPr>
        <w:pStyle w:val="Output"/>
        <w:ind w:left="360"/>
        <w:rPr>
          <w:sz w:val="18"/>
          <w:szCs w:val="14"/>
        </w:rPr>
      </w:pPr>
    </w:p>
    <w:p w14:paraId="54CDD0B5" w14:textId="77777777" w:rsidR="008F1991" w:rsidRPr="00930BE8" w:rsidRDefault="008F1991" w:rsidP="00DD13C7">
      <w:pPr>
        <w:pStyle w:val="Output"/>
        <w:ind w:left="360"/>
        <w:rPr>
          <w:sz w:val="18"/>
          <w:szCs w:val="14"/>
        </w:rPr>
      </w:pPr>
      <w:r w:rsidRPr="00930BE8">
        <w:rPr>
          <w:sz w:val="18"/>
          <w:szCs w:val="14"/>
        </w:rPr>
        <w:t xml:space="preserve">public </w:t>
      </w:r>
      <w:r w:rsidRPr="00930BE8">
        <w:rPr>
          <w:color w:val="C00000"/>
          <w:sz w:val="18"/>
          <w:szCs w:val="14"/>
        </w:rPr>
        <w:t xml:space="preserve">boolean </w:t>
      </w:r>
      <w:r w:rsidRPr="00930BE8">
        <w:rPr>
          <w:color w:val="0070C0"/>
          <w:sz w:val="18"/>
          <w:szCs w:val="14"/>
        </w:rPr>
        <w:t>equals</w:t>
      </w:r>
      <w:r w:rsidRPr="00930BE8">
        <w:rPr>
          <w:sz w:val="18"/>
          <w:szCs w:val="14"/>
        </w:rPr>
        <w:t>(Object ob)</w:t>
      </w:r>
    </w:p>
    <w:p w14:paraId="76CC9162" w14:textId="77777777" w:rsidR="008F1991" w:rsidRDefault="008F1991" w:rsidP="00DD13C7">
      <w:pPr>
        <w:spacing w:line="240" w:lineRule="auto"/>
      </w:pPr>
    </w:p>
    <w:p w14:paraId="20F25071" w14:textId="77777777" w:rsidR="008F1991" w:rsidRDefault="008F1991" w:rsidP="00DD13C7">
      <w:pPr>
        <w:spacing w:line="240" w:lineRule="auto"/>
      </w:pPr>
      <w:r>
        <w:t xml:space="preserve">Whenever we are implementing comparator interface we should provide implementation only for </w:t>
      </w:r>
      <w:r w:rsidRPr="003141A5">
        <w:rPr>
          <w:rStyle w:val="0SyntaxPinkChar"/>
        </w:rPr>
        <w:t>compare()</w:t>
      </w:r>
      <w:r>
        <w:t xml:space="preserve"> method &amp; we are not required implementation for </w:t>
      </w:r>
      <w:r w:rsidRPr="003141A5">
        <w:rPr>
          <w:rStyle w:val="0SyntaxPinkChar"/>
        </w:rPr>
        <w:t>equals()</w:t>
      </w:r>
      <w:r w:rsidRPr="00EC057D">
        <w:rPr>
          <w:b/>
        </w:rPr>
        <w:t xml:space="preserve"> </w:t>
      </w:r>
      <w:r>
        <w:t>method, because it is already available to our class from Object class through inheritance.</w:t>
      </w:r>
    </w:p>
    <w:p w14:paraId="0B04D200" w14:textId="77777777" w:rsidR="008F1991" w:rsidRPr="008E7901" w:rsidRDefault="008F1991" w:rsidP="00DD13C7">
      <w:pPr>
        <w:pStyle w:val="Qsns"/>
        <w:rPr>
          <w:sz w:val="18"/>
          <w:szCs w:val="18"/>
        </w:rPr>
      </w:pPr>
      <w:r w:rsidRPr="008E7901">
        <w:rPr>
          <w:sz w:val="18"/>
          <w:szCs w:val="18"/>
        </w:rPr>
        <w:t>Example: To insert integer Objects into TreeSet where Sorting Order is Descending order</w:t>
      </w:r>
    </w:p>
    <w:p w14:paraId="52F90066" w14:textId="77777777" w:rsidR="008F1991" w:rsidRDefault="008F1991" w:rsidP="00DD13C7">
      <w:pPr>
        <w:spacing w:line="240" w:lineRule="auto"/>
      </w:pPr>
      <w:r>
        <w:rPr>
          <w:noProof/>
          <w:lang w:eastAsia="en-US"/>
        </w:rPr>
        <w:drawing>
          <wp:inline distT="0" distB="0" distL="0" distR="0" wp14:anchorId="1213BE93" wp14:editId="1A82BA5D">
            <wp:extent cx="5711352" cy="2145933"/>
            <wp:effectExtent l="0" t="0" r="3810" b="6985"/>
            <wp:docPr id="212" name="Picture 212" descr="Tm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Tmps"/>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810102" cy="2183037"/>
                    </a:xfrm>
                    <a:prstGeom prst="rect">
                      <a:avLst/>
                    </a:prstGeom>
                    <a:noFill/>
                    <a:ln>
                      <a:noFill/>
                    </a:ln>
                  </pic:spPr>
                </pic:pic>
              </a:graphicData>
            </a:graphic>
          </wp:inline>
        </w:drawing>
      </w:r>
    </w:p>
    <w:p w14:paraId="35911DF3" w14:textId="77777777" w:rsidR="008F1991" w:rsidRPr="00CA6ED3" w:rsidRDefault="008F1991" w:rsidP="00DD13C7">
      <w:pPr>
        <w:pStyle w:val="Output"/>
        <w:rPr>
          <w:color w:val="4C483D" w:themeColor="text2"/>
        </w:rPr>
      </w:pPr>
      <w:r w:rsidRPr="00CA6ED3">
        <w:rPr>
          <w:bCs/>
          <w:color w:val="7F0055"/>
        </w:rPr>
        <w:t>public</w:t>
      </w:r>
      <w:r w:rsidRPr="00CA6ED3">
        <w:t xml:space="preserve"> </w:t>
      </w:r>
      <w:r w:rsidRPr="00CA6ED3">
        <w:rPr>
          <w:bCs/>
          <w:color w:val="7F0055"/>
        </w:rPr>
        <w:t>class</w:t>
      </w:r>
      <w:r w:rsidRPr="00CA6ED3">
        <w:t xml:space="preserve"> MyComparator </w:t>
      </w:r>
      <w:r w:rsidRPr="00CA6ED3">
        <w:rPr>
          <w:bCs/>
          <w:color w:val="7F0055"/>
        </w:rPr>
        <w:t>implements</w:t>
      </w:r>
      <w:r w:rsidRPr="00CA6ED3">
        <w:t xml:space="preserve"> Comparator {</w:t>
      </w:r>
    </w:p>
    <w:p w14:paraId="1B36C567" w14:textId="77777777" w:rsidR="008F1991" w:rsidRPr="00CA6ED3" w:rsidRDefault="008F1991" w:rsidP="00DD13C7">
      <w:pPr>
        <w:pStyle w:val="Output"/>
        <w:rPr>
          <w:color w:val="4C483D" w:themeColor="text2"/>
        </w:rPr>
      </w:pPr>
      <w:r w:rsidRPr="00CA6ED3">
        <w:tab/>
      </w:r>
      <w:r w:rsidRPr="00CA6ED3">
        <w:rPr>
          <w:color w:val="646464"/>
        </w:rPr>
        <w:t>@Override</w:t>
      </w:r>
    </w:p>
    <w:p w14:paraId="1F3FB6E5" w14:textId="77777777" w:rsidR="008F1991" w:rsidRPr="00CA6ED3" w:rsidRDefault="008F1991" w:rsidP="00DD13C7">
      <w:pPr>
        <w:pStyle w:val="Output"/>
        <w:rPr>
          <w:color w:val="4C483D" w:themeColor="text2"/>
        </w:rPr>
      </w:pPr>
      <w:r w:rsidRPr="00CA6ED3">
        <w:tab/>
      </w:r>
      <w:r w:rsidRPr="00CA6ED3">
        <w:rPr>
          <w:bCs/>
          <w:color w:val="7F0055"/>
        </w:rPr>
        <w:t>public</w:t>
      </w:r>
      <w:r w:rsidRPr="00CA6ED3">
        <w:t xml:space="preserve"> </w:t>
      </w:r>
      <w:r w:rsidRPr="00CA6ED3">
        <w:rPr>
          <w:bCs/>
          <w:color w:val="7F0055"/>
        </w:rPr>
        <w:t>int</w:t>
      </w:r>
      <w:r w:rsidRPr="00CA6ED3">
        <w:t xml:space="preserve"> compare(Object </w:t>
      </w:r>
      <w:r w:rsidRPr="00CA6ED3">
        <w:rPr>
          <w:color w:val="6A3E3E"/>
        </w:rPr>
        <w:t>oldObj</w:t>
      </w:r>
      <w:r w:rsidRPr="00CA6ED3">
        <w:t xml:space="preserve">, Object </w:t>
      </w:r>
      <w:r w:rsidRPr="00CA6ED3">
        <w:rPr>
          <w:color w:val="6A3E3E"/>
        </w:rPr>
        <w:t>newObj</w:t>
      </w:r>
      <w:r w:rsidRPr="00CA6ED3">
        <w:t>) {</w:t>
      </w:r>
    </w:p>
    <w:p w14:paraId="6A5824B0" w14:textId="77777777" w:rsidR="008F1991" w:rsidRPr="00CA6ED3" w:rsidRDefault="008F1991" w:rsidP="00DD13C7">
      <w:pPr>
        <w:pStyle w:val="Output"/>
        <w:rPr>
          <w:color w:val="4C483D" w:themeColor="text2"/>
        </w:rPr>
      </w:pPr>
      <w:r w:rsidRPr="00CA6ED3">
        <w:tab/>
      </w:r>
      <w:r w:rsidRPr="00CA6ED3">
        <w:tab/>
        <w:t>System.</w:t>
      </w:r>
      <w:r w:rsidRPr="00CA6ED3">
        <w:rPr>
          <w:bCs/>
          <w:i/>
          <w:iCs/>
          <w:color w:val="0000C0"/>
        </w:rPr>
        <w:t>out</w:t>
      </w:r>
      <w:r w:rsidRPr="00CA6ED3">
        <w:t>.println(</w:t>
      </w:r>
      <w:r w:rsidRPr="00CA6ED3">
        <w:rPr>
          <w:color w:val="2A00FF"/>
        </w:rPr>
        <w:t>"newObj: "</w:t>
      </w:r>
      <w:r w:rsidRPr="00CA6ED3">
        <w:t xml:space="preserve"> + </w:t>
      </w:r>
      <w:r w:rsidRPr="00CA6ED3">
        <w:rPr>
          <w:color w:val="6A3E3E"/>
        </w:rPr>
        <w:t>newObj</w:t>
      </w:r>
      <w:r w:rsidRPr="00CA6ED3">
        <w:t xml:space="preserve"> + </w:t>
      </w:r>
      <w:r w:rsidRPr="00CA6ED3">
        <w:rPr>
          <w:color w:val="2A00FF"/>
        </w:rPr>
        <w:t>", oldObj: "</w:t>
      </w:r>
      <w:r w:rsidRPr="00CA6ED3">
        <w:t xml:space="preserve"> + </w:t>
      </w:r>
      <w:r w:rsidRPr="00CA6ED3">
        <w:rPr>
          <w:color w:val="6A3E3E"/>
        </w:rPr>
        <w:t>oldObj</w:t>
      </w:r>
      <w:r w:rsidRPr="00CA6ED3">
        <w:t>);</w:t>
      </w:r>
    </w:p>
    <w:p w14:paraId="5284684D" w14:textId="77777777" w:rsidR="008F1991" w:rsidRPr="00CA6ED3" w:rsidRDefault="008F1991" w:rsidP="00DD13C7">
      <w:pPr>
        <w:pStyle w:val="Output"/>
        <w:rPr>
          <w:color w:val="4C483D" w:themeColor="text2"/>
        </w:rPr>
      </w:pPr>
      <w:r w:rsidRPr="00CA6ED3">
        <w:tab/>
      </w:r>
      <w:r w:rsidRPr="00CA6ED3">
        <w:tab/>
      </w:r>
    </w:p>
    <w:p w14:paraId="3CA22F2F" w14:textId="77777777" w:rsidR="008F1991" w:rsidRPr="00CA6ED3" w:rsidRDefault="008F1991" w:rsidP="00DD13C7">
      <w:pPr>
        <w:pStyle w:val="Output"/>
        <w:rPr>
          <w:color w:val="4C483D" w:themeColor="text2"/>
        </w:rPr>
      </w:pPr>
      <w:r w:rsidRPr="00CA6ED3">
        <w:tab/>
      </w:r>
      <w:r w:rsidRPr="00CA6ED3">
        <w:tab/>
        <w:t xml:space="preserve">Integer </w:t>
      </w:r>
      <w:r w:rsidRPr="00CA6ED3">
        <w:rPr>
          <w:color w:val="6A3E3E"/>
        </w:rPr>
        <w:t>i1</w:t>
      </w:r>
      <w:r w:rsidRPr="00CA6ED3">
        <w:t xml:space="preserve"> = (Integer) </w:t>
      </w:r>
      <w:r w:rsidRPr="00CA6ED3">
        <w:rPr>
          <w:color w:val="6A3E3E"/>
        </w:rPr>
        <w:t>oldObj</w:t>
      </w:r>
      <w:r w:rsidRPr="00CA6ED3">
        <w:t>;</w:t>
      </w:r>
    </w:p>
    <w:p w14:paraId="34F8F66A" w14:textId="77777777" w:rsidR="008F1991" w:rsidRPr="00CA6ED3" w:rsidRDefault="008F1991" w:rsidP="00DD13C7">
      <w:pPr>
        <w:pStyle w:val="Output"/>
        <w:rPr>
          <w:color w:val="4C483D" w:themeColor="text2"/>
        </w:rPr>
      </w:pPr>
      <w:r w:rsidRPr="00CA6ED3">
        <w:tab/>
      </w:r>
      <w:r w:rsidRPr="00CA6ED3">
        <w:tab/>
        <w:t xml:space="preserve">Integer </w:t>
      </w:r>
      <w:r w:rsidRPr="00CA6ED3">
        <w:rPr>
          <w:color w:val="6A3E3E"/>
        </w:rPr>
        <w:t>i2</w:t>
      </w:r>
      <w:r w:rsidRPr="00CA6ED3">
        <w:t xml:space="preserve"> = (Integer) </w:t>
      </w:r>
      <w:r w:rsidRPr="00CA6ED3">
        <w:rPr>
          <w:color w:val="6A3E3E"/>
        </w:rPr>
        <w:t>newObj</w:t>
      </w:r>
      <w:r w:rsidRPr="00CA6ED3">
        <w:t>;</w:t>
      </w:r>
    </w:p>
    <w:p w14:paraId="4E122044" w14:textId="77777777" w:rsidR="008F1991" w:rsidRPr="00CA6ED3" w:rsidRDefault="008F1991" w:rsidP="00DD13C7">
      <w:pPr>
        <w:pStyle w:val="Output"/>
        <w:rPr>
          <w:color w:val="4C483D" w:themeColor="text2"/>
        </w:rPr>
      </w:pPr>
      <w:r w:rsidRPr="00CA6ED3">
        <w:tab/>
      </w:r>
      <w:r w:rsidRPr="00CA6ED3">
        <w:tab/>
      </w:r>
    </w:p>
    <w:p w14:paraId="286CAFCA" w14:textId="77777777" w:rsidR="008F1991" w:rsidRPr="00CA6ED3" w:rsidRDefault="008F1991" w:rsidP="00DD13C7">
      <w:pPr>
        <w:pStyle w:val="Output"/>
        <w:rPr>
          <w:color w:val="4C483D" w:themeColor="text2"/>
        </w:rPr>
      </w:pPr>
      <w:r w:rsidRPr="00CA6ED3">
        <w:tab/>
      </w:r>
      <w:r w:rsidRPr="00CA6ED3">
        <w:tab/>
      </w:r>
      <w:r w:rsidRPr="00CA6ED3">
        <w:rPr>
          <w:bCs/>
          <w:color w:val="7F0055"/>
        </w:rPr>
        <w:t>if</w:t>
      </w:r>
      <w:r w:rsidRPr="00CA6ED3">
        <w:t xml:space="preserve"> (</w:t>
      </w:r>
      <w:r w:rsidRPr="00CA6ED3">
        <w:rPr>
          <w:color w:val="6A3E3E"/>
        </w:rPr>
        <w:t>i1</w:t>
      </w:r>
      <w:r w:rsidRPr="00CA6ED3">
        <w:t xml:space="preserve"> &lt; </w:t>
      </w:r>
      <w:r w:rsidRPr="00CA6ED3">
        <w:rPr>
          <w:color w:val="6A3E3E"/>
        </w:rPr>
        <w:t>i2</w:t>
      </w:r>
      <w:r w:rsidRPr="00CA6ED3">
        <w:t>) {</w:t>
      </w:r>
    </w:p>
    <w:p w14:paraId="6CA09F1D" w14:textId="77777777" w:rsidR="008F1991" w:rsidRPr="00CA6ED3" w:rsidRDefault="008F1991" w:rsidP="00DD13C7">
      <w:pPr>
        <w:pStyle w:val="Output"/>
        <w:rPr>
          <w:color w:val="4C483D" w:themeColor="text2"/>
        </w:rPr>
      </w:pPr>
      <w:r w:rsidRPr="00CA6ED3">
        <w:tab/>
      </w:r>
      <w:r w:rsidRPr="00CA6ED3">
        <w:tab/>
      </w:r>
      <w:r w:rsidRPr="00CA6ED3">
        <w:tab/>
      </w:r>
      <w:r w:rsidRPr="00CA6ED3">
        <w:rPr>
          <w:bCs/>
          <w:color w:val="7F0055"/>
        </w:rPr>
        <w:t>return</w:t>
      </w:r>
      <w:r w:rsidRPr="00CA6ED3">
        <w:t xml:space="preserve"> +1;</w:t>
      </w:r>
    </w:p>
    <w:p w14:paraId="6905075B" w14:textId="77777777" w:rsidR="008F1991" w:rsidRPr="00CA6ED3" w:rsidRDefault="008F1991" w:rsidP="00DD13C7">
      <w:pPr>
        <w:pStyle w:val="Output"/>
        <w:rPr>
          <w:color w:val="4C483D" w:themeColor="text2"/>
        </w:rPr>
      </w:pPr>
      <w:r w:rsidRPr="00CA6ED3">
        <w:tab/>
      </w:r>
      <w:r w:rsidRPr="00CA6ED3">
        <w:tab/>
        <w:t xml:space="preserve">} </w:t>
      </w:r>
      <w:r w:rsidRPr="00CA6ED3">
        <w:rPr>
          <w:bCs/>
          <w:color w:val="7F0055"/>
        </w:rPr>
        <w:t>else</w:t>
      </w:r>
      <w:r w:rsidRPr="00CA6ED3">
        <w:t xml:space="preserve"> </w:t>
      </w:r>
      <w:r w:rsidRPr="00CA6ED3">
        <w:rPr>
          <w:bCs/>
          <w:color w:val="7F0055"/>
        </w:rPr>
        <w:t>if</w:t>
      </w:r>
      <w:r w:rsidRPr="00CA6ED3">
        <w:t xml:space="preserve"> (</w:t>
      </w:r>
      <w:r w:rsidRPr="00CA6ED3">
        <w:rPr>
          <w:color w:val="6A3E3E"/>
        </w:rPr>
        <w:t>i1</w:t>
      </w:r>
      <w:r w:rsidRPr="00CA6ED3">
        <w:t xml:space="preserve"> &gt; </w:t>
      </w:r>
      <w:r w:rsidRPr="00CA6ED3">
        <w:rPr>
          <w:color w:val="6A3E3E"/>
        </w:rPr>
        <w:t>i2</w:t>
      </w:r>
      <w:r w:rsidRPr="00CA6ED3">
        <w:t>) {</w:t>
      </w:r>
    </w:p>
    <w:p w14:paraId="00F81696" w14:textId="77777777" w:rsidR="008F1991" w:rsidRPr="00CA6ED3" w:rsidRDefault="008F1991" w:rsidP="00DD13C7">
      <w:pPr>
        <w:pStyle w:val="Output"/>
        <w:rPr>
          <w:color w:val="4C483D" w:themeColor="text2"/>
        </w:rPr>
      </w:pPr>
      <w:r w:rsidRPr="00CA6ED3">
        <w:tab/>
      </w:r>
      <w:r w:rsidRPr="00CA6ED3">
        <w:tab/>
      </w:r>
      <w:r w:rsidRPr="00CA6ED3">
        <w:tab/>
      </w:r>
      <w:r w:rsidRPr="00CA6ED3">
        <w:rPr>
          <w:bCs/>
          <w:color w:val="7F0055"/>
        </w:rPr>
        <w:t>return</w:t>
      </w:r>
      <w:r w:rsidRPr="00CA6ED3">
        <w:t xml:space="preserve"> -1;</w:t>
      </w:r>
    </w:p>
    <w:p w14:paraId="48873AE1" w14:textId="77777777" w:rsidR="008F1991" w:rsidRPr="00CA6ED3" w:rsidRDefault="008F1991" w:rsidP="00DD13C7">
      <w:pPr>
        <w:pStyle w:val="Output"/>
        <w:rPr>
          <w:color w:val="4C483D" w:themeColor="text2"/>
        </w:rPr>
      </w:pPr>
      <w:r w:rsidRPr="00CA6ED3">
        <w:tab/>
      </w:r>
      <w:r w:rsidRPr="00CA6ED3">
        <w:tab/>
        <w:t xml:space="preserve">} </w:t>
      </w:r>
      <w:r w:rsidRPr="00CA6ED3">
        <w:rPr>
          <w:bCs/>
          <w:color w:val="7F0055"/>
        </w:rPr>
        <w:t>else</w:t>
      </w:r>
      <w:r w:rsidRPr="00CA6ED3">
        <w:t xml:space="preserve"> {</w:t>
      </w:r>
    </w:p>
    <w:p w14:paraId="06EAA109" w14:textId="77777777" w:rsidR="008F1991" w:rsidRPr="00CA6ED3" w:rsidRDefault="008F1991" w:rsidP="00DD13C7">
      <w:pPr>
        <w:pStyle w:val="Output"/>
        <w:rPr>
          <w:color w:val="4C483D" w:themeColor="text2"/>
        </w:rPr>
      </w:pPr>
      <w:r w:rsidRPr="00CA6ED3">
        <w:tab/>
      </w:r>
      <w:r w:rsidRPr="00CA6ED3">
        <w:tab/>
      </w:r>
      <w:r w:rsidRPr="00CA6ED3">
        <w:tab/>
      </w:r>
      <w:r w:rsidRPr="00CA6ED3">
        <w:rPr>
          <w:bCs/>
          <w:color w:val="7F0055"/>
        </w:rPr>
        <w:t>return</w:t>
      </w:r>
      <w:r w:rsidRPr="00CA6ED3">
        <w:t xml:space="preserve"> 0;</w:t>
      </w:r>
    </w:p>
    <w:p w14:paraId="7230864C" w14:textId="77777777" w:rsidR="008F1991" w:rsidRPr="00CA6ED3" w:rsidRDefault="008F1991" w:rsidP="00DD13C7">
      <w:pPr>
        <w:pStyle w:val="Output"/>
        <w:rPr>
          <w:color w:val="4C483D" w:themeColor="text2"/>
        </w:rPr>
      </w:pPr>
      <w:r w:rsidRPr="00CA6ED3">
        <w:tab/>
      </w:r>
      <w:r w:rsidRPr="00CA6ED3">
        <w:tab/>
        <w:t>}</w:t>
      </w:r>
    </w:p>
    <w:p w14:paraId="4A9CFC02" w14:textId="77777777" w:rsidR="008F1991" w:rsidRPr="00CA6ED3" w:rsidRDefault="008F1991" w:rsidP="00DD13C7">
      <w:pPr>
        <w:pStyle w:val="Output"/>
        <w:rPr>
          <w:color w:val="4C483D" w:themeColor="text2"/>
        </w:rPr>
      </w:pPr>
      <w:r w:rsidRPr="00CA6ED3">
        <w:tab/>
        <w:t>}</w:t>
      </w:r>
    </w:p>
    <w:p w14:paraId="6173BB00" w14:textId="77777777" w:rsidR="008F1991" w:rsidRPr="00CA6ED3" w:rsidRDefault="008F1991" w:rsidP="00DD13C7">
      <w:pPr>
        <w:pStyle w:val="Output"/>
        <w:rPr>
          <w:color w:val="4C483D" w:themeColor="text2"/>
        </w:rPr>
      </w:pPr>
      <w:r w:rsidRPr="00CA6ED3">
        <w:lastRenderedPageBreak/>
        <w:tab/>
      </w:r>
      <w:r w:rsidRPr="00CA6ED3">
        <w:rPr>
          <w:bCs/>
          <w:color w:val="7F0055"/>
        </w:rPr>
        <w:t>public</w:t>
      </w:r>
      <w:r w:rsidRPr="00CA6ED3">
        <w:t xml:space="preserve"> </w:t>
      </w:r>
      <w:r w:rsidRPr="00CA6ED3">
        <w:rPr>
          <w:bCs/>
          <w:color w:val="7F0055"/>
        </w:rPr>
        <w:t>static</w:t>
      </w:r>
      <w:r w:rsidRPr="00CA6ED3">
        <w:t xml:space="preserve"> </w:t>
      </w:r>
      <w:r w:rsidRPr="00CA6ED3">
        <w:rPr>
          <w:bCs/>
          <w:color w:val="7F0055"/>
        </w:rPr>
        <w:t>void</w:t>
      </w:r>
      <w:r w:rsidRPr="00CA6ED3">
        <w:t xml:space="preserve"> main(String[] </w:t>
      </w:r>
      <w:r w:rsidRPr="00CA6ED3">
        <w:rPr>
          <w:color w:val="6A3E3E"/>
        </w:rPr>
        <w:t>args</w:t>
      </w:r>
      <w:r w:rsidRPr="00CA6ED3">
        <w:t>) {</w:t>
      </w:r>
    </w:p>
    <w:p w14:paraId="2FD9E9A9" w14:textId="77777777" w:rsidR="008F1991" w:rsidRPr="00CA6ED3" w:rsidRDefault="008F1991" w:rsidP="00DD13C7">
      <w:pPr>
        <w:pStyle w:val="Output"/>
        <w:rPr>
          <w:color w:val="4C483D" w:themeColor="text2"/>
        </w:rPr>
      </w:pPr>
      <w:r w:rsidRPr="00CA6ED3">
        <w:tab/>
      </w:r>
      <w:r w:rsidRPr="00CA6ED3">
        <w:tab/>
      </w:r>
      <w:r w:rsidRPr="00CA6ED3">
        <w:rPr>
          <w:color w:val="3F7F5F"/>
        </w:rPr>
        <w:t>//TreeSet t = new TreeSet();// Line-1</w:t>
      </w:r>
    </w:p>
    <w:p w14:paraId="55E5B922" w14:textId="77777777" w:rsidR="008F1991" w:rsidRPr="00CA6ED3" w:rsidRDefault="008F1991" w:rsidP="00DD13C7">
      <w:pPr>
        <w:pStyle w:val="Output"/>
        <w:rPr>
          <w:color w:val="4C483D" w:themeColor="text2"/>
        </w:rPr>
      </w:pPr>
      <w:r w:rsidRPr="00CA6ED3">
        <w:tab/>
      </w:r>
      <w:r w:rsidRPr="00CA6ED3">
        <w:tab/>
        <w:t xml:space="preserve">TreeSet </w:t>
      </w:r>
      <w:r w:rsidRPr="00CA6ED3">
        <w:rPr>
          <w:color w:val="6A3E3E"/>
        </w:rPr>
        <w:t>t</w:t>
      </w:r>
      <w:r w:rsidRPr="00CA6ED3">
        <w:t xml:space="preserve"> = </w:t>
      </w:r>
      <w:r w:rsidRPr="00CA6ED3">
        <w:rPr>
          <w:bCs/>
          <w:color w:val="7F0055"/>
        </w:rPr>
        <w:t>new</w:t>
      </w:r>
      <w:r w:rsidRPr="00CA6ED3">
        <w:t xml:space="preserve"> TreeSet(</w:t>
      </w:r>
      <w:r w:rsidRPr="00CA6ED3">
        <w:rPr>
          <w:bCs/>
          <w:color w:val="7F0055"/>
        </w:rPr>
        <w:t>new</w:t>
      </w:r>
      <w:r w:rsidRPr="00CA6ED3">
        <w:t xml:space="preserve"> MyComparator()); </w:t>
      </w:r>
      <w:r w:rsidRPr="00CA6ED3">
        <w:rPr>
          <w:color w:val="3F7F5F"/>
        </w:rPr>
        <w:t>// Line-2</w:t>
      </w:r>
    </w:p>
    <w:p w14:paraId="68FC24CA" w14:textId="77777777" w:rsidR="008F1991" w:rsidRPr="00CA6ED3" w:rsidRDefault="008F1991" w:rsidP="00DD13C7">
      <w:pPr>
        <w:pStyle w:val="Output"/>
        <w:rPr>
          <w:color w:val="4C483D" w:themeColor="text2"/>
        </w:rPr>
      </w:pPr>
      <w:r w:rsidRPr="00CA6ED3">
        <w:tab/>
      </w:r>
      <w:r w:rsidRPr="00CA6ED3">
        <w:tab/>
      </w:r>
    </w:p>
    <w:p w14:paraId="2C1C589D" w14:textId="77777777" w:rsidR="008F1991" w:rsidRPr="00CA6ED3" w:rsidRDefault="008F1991" w:rsidP="00DD13C7">
      <w:pPr>
        <w:pStyle w:val="Output"/>
        <w:rPr>
          <w:color w:val="4C483D" w:themeColor="text2"/>
        </w:rPr>
      </w:pPr>
      <w:r w:rsidRPr="00CA6ED3">
        <w:tab/>
      </w:r>
      <w:r w:rsidRPr="00CA6ED3">
        <w:tab/>
      </w:r>
      <w:r w:rsidRPr="00CA6ED3">
        <w:rPr>
          <w:color w:val="6A3E3E"/>
        </w:rPr>
        <w:t>t</w:t>
      </w:r>
      <w:r w:rsidRPr="00CA6ED3">
        <w:t>.add(50);</w:t>
      </w:r>
    </w:p>
    <w:p w14:paraId="568042D8" w14:textId="77777777" w:rsidR="008F1991" w:rsidRPr="00CA6ED3" w:rsidRDefault="008F1991" w:rsidP="00DD13C7">
      <w:pPr>
        <w:pStyle w:val="Output"/>
        <w:rPr>
          <w:color w:val="4C483D" w:themeColor="text2"/>
        </w:rPr>
      </w:pPr>
      <w:r w:rsidRPr="00CA6ED3">
        <w:tab/>
      </w:r>
      <w:r w:rsidRPr="00CA6ED3">
        <w:tab/>
        <w:t>System.</w:t>
      </w:r>
      <w:r w:rsidRPr="00CA6ED3">
        <w:rPr>
          <w:bCs/>
          <w:i/>
          <w:iCs/>
          <w:color w:val="0000C0"/>
        </w:rPr>
        <w:t>out</w:t>
      </w:r>
      <w:r w:rsidRPr="00CA6ED3">
        <w:t>.println(</w:t>
      </w:r>
      <w:r w:rsidRPr="00CA6ED3">
        <w:rPr>
          <w:color w:val="2A00FF"/>
        </w:rPr>
        <w:t>"After 50: ------&gt; "</w:t>
      </w:r>
      <w:r w:rsidRPr="00CA6ED3">
        <w:t xml:space="preserve"> + </w:t>
      </w:r>
      <w:r w:rsidRPr="00CA6ED3">
        <w:rPr>
          <w:color w:val="6A3E3E"/>
        </w:rPr>
        <w:t>t</w:t>
      </w:r>
      <w:r w:rsidRPr="00CA6ED3">
        <w:t xml:space="preserve"> + </w:t>
      </w:r>
      <w:r w:rsidRPr="00CA6ED3">
        <w:rPr>
          <w:color w:val="2A00FF"/>
        </w:rPr>
        <w:t>"\n"</w:t>
      </w:r>
      <w:r w:rsidRPr="00CA6ED3">
        <w:t>);</w:t>
      </w:r>
    </w:p>
    <w:p w14:paraId="11914112" w14:textId="77777777" w:rsidR="008F1991" w:rsidRPr="00CA6ED3" w:rsidRDefault="008F1991" w:rsidP="00DD13C7">
      <w:pPr>
        <w:pStyle w:val="Output"/>
        <w:rPr>
          <w:color w:val="4C483D" w:themeColor="text2"/>
        </w:rPr>
      </w:pPr>
    </w:p>
    <w:p w14:paraId="0C7A18E6" w14:textId="77777777" w:rsidR="008F1991" w:rsidRPr="00CA6ED3" w:rsidRDefault="008F1991" w:rsidP="00DD13C7">
      <w:pPr>
        <w:pStyle w:val="Output"/>
        <w:rPr>
          <w:color w:val="4C483D" w:themeColor="text2"/>
        </w:rPr>
      </w:pPr>
      <w:r w:rsidRPr="00CA6ED3">
        <w:tab/>
      </w:r>
      <w:r w:rsidRPr="00CA6ED3">
        <w:tab/>
      </w:r>
      <w:r w:rsidRPr="00CA6ED3">
        <w:rPr>
          <w:color w:val="6A3E3E"/>
        </w:rPr>
        <w:t>t</w:t>
      </w:r>
      <w:r w:rsidRPr="00CA6ED3">
        <w:t>.add(40);</w:t>
      </w:r>
    </w:p>
    <w:p w14:paraId="4319DC5D" w14:textId="77777777" w:rsidR="008F1991" w:rsidRPr="00CA6ED3" w:rsidRDefault="008F1991" w:rsidP="00DD13C7">
      <w:pPr>
        <w:pStyle w:val="Output"/>
        <w:rPr>
          <w:color w:val="4C483D" w:themeColor="text2"/>
        </w:rPr>
      </w:pPr>
      <w:r w:rsidRPr="00CA6ED3">
        <w:tab/>
      </w:r>
      <w:r w:rsidRPr="00CA6ED3">
        <w:tab/>
        <w:t>System.</w:t>
      </w:r>
      <w:r w:rsidRPr="00CA6ED3">
        <w:rPr>
          <w:bCs/>
          <w:i/>
          <w:iCs/>
          <w:color w:val="0000C0"/>
        </w:rPr>
        <w:t>out</w:t>
      </w:r>
      <w:r w:rsidRPr="00CA6ED3">
        <w:t>.println(</w:t>
      </w:r>
      <w:r w:rsidRPr="00CA6ED3">
        <w:rPr>
          <w:color w:val="2A00FF"/>
        </w:rPr>
        <w:t>"After 40: ------&gt; "</w:t>
      </w:r>
      <w:r w:rsidRPr="00CA6ED3">
        <w:t xml:space="preserve"> + </w:t>
      </w:r>
      <w:r w:rsidRPr="00CA6ED3">
        <w:rPr>
          <w:color w:val="6A3E3E"/>
        </w:rPr>
        <w:t>t</w:t>
      </w:r>
      <w:r w:rsidRPr="00CA6ED3">
        <w:t xml:space="preserve"> + </w:t>
      </w:r>
      <w:r w:rsidRPr="00CA6ED3">
        <w:rPr>
          <w:color w:val="2A00FF"/>
        </w:rPr>
        <w:t>"\n"</w:t>
      </w:r>
      <w:r w:rsidRPr="00CA6ED3">
        <w:t>);</w:t>
      </w:r>
    </w:p>
    <w:p w14:paraId="5227A716" w14:textId="77777777" w:rsidR="008F1991" w:rsidRPr="00CA6ED3" w:rsidRDefault="008F1991" w:rsidP="00DD13C7">
      <w:pPr>
        <w:pStyle w:val="Output"/>
        <w:rPr>
          <w:color w:val="4C483D" w:themeColor="text2"/>
        </w:rPr>
      </w:pPr>
    </w:p>
    <w:p w14:paraId="5641E5E3" w14:textId="77777777" w:rsidR="008F1991" w:rsidRPr="00CA6ED3" w:rsidRDefault="008F1991" w:rsidP="00DD13C7">
      <w:pPr>
        <w:pStyle w:val="Output"/>
        <w:rPr>
          <w:color w:val="4C483D" w:themeColor="text2"/>
        </w:rPr>
      </w:pPr>
      <w:r w:rsidRPr="00CA6ED3">
        <w:tab/>
      </w:r>
      <w:r w:rsidRPr="00CA6ED3">
        <w:tab/>
      </w:r>
      <w:r w:rsidRPr="00CA6ED3">
        <w:rPr>
          <w:color w:val="6A3E3E"/>
        </w:rPr>
        <w:t>t</w:t>
      </w:r>
      <w:r w:rsidRPr="00CA6ED3">
        <w:t>.add(10);</w:t>
      </w:r>
    </w:p>
    <w:p w14:paraId="391D08B6" w14:textId="77777777" w:rsidR="008F1991" w:rsidRPr="00CA6ED3" w:rsidRDefault="008F1991" w:rsidP="00DD13C7">
      <w:pPr>
        <w:pStyle w:val="Output"/>
        <w:rPr>
          <w:color w:val="4C483D" w:themeColor="text2"/>
        </w:rPr>
      </w:pPr>
      <w:r w:rsidRPr="00CA6ED3">
        <w:tab/>
      </w:r>
      <w:r w:rsidRPr="00CA6ED3">
        <w:tab/>
        <w:t>System.</w:t>
      </w:r>
      <w:r w:rsidRPr="00CA6ED3">
        <w:rPr>
          <w:bCs/>
          <w:i/>
          <w:iCs/>
          <w:color w:val="0000C0"/>
        </w:rPr>
        <w:t>out</w:t>
      </w:r>
      <w:r w:rsidRPr="00CA6ED3">
        <w:t>.println(</w:t>
      </w:r>
      <w:r w:rsidRPr="00CA6ED3">
        <w:rPr>
          <w:color w:val="2A00FF"/>
        </w:rPr>
        <w:t>"After 10: ------&gt; "</w:t>
      </w:r>
      <w:r w:rsidRPr="00CA6ED3">
        <w:t xml:space="preserve"> + </w:t>
      </w:r>
      <w:r w:rsidRPr="00CA6ED3">
        <w:rPr>
          <w:color w:val="6A3E3E"/>
        </w:rPr>
        <w:t>t</w:t>
      </w:r>
      <w:r w:rsidRPr="00CA6ED3">
        <w:t xml:space="preserve"> + </w:t>
      </w:r>
      <w:r w:rsidRPr="00CA6ED3">
        <w:rPr>
          <w:color w:val="2A00FF"/>
        </w:rPr>
        <w:t>"\n"</w:t>
      </w:r>
      <w:r w:rsidRPr="00CA6ED3">
        <w:t>);</w:t>
      </w:r>
    </w:p>
    <w:p w14:paraId="29E40064" w14:textId="77777777" w:rsidR="008F1991" w:rsidRPr="00CA6ED3" w:rsidRDefault="008F1991" w:rsidP="00DD13C7">
      <w:pPr>
        <w:pStyle w:val="Output"/>
        <w:rPr>
          <w:color w:val="4C483D" w:themeColor="text2"/>
        </w:rPr>
      </w:pPr>
    </w:p>
    <w:p w14:paraId="2AEFC0BD" w14:textId="77777777" w:rsidR="008F1991" w:rsidRPr="00CA6ED3" w:rsidRDefault="008F1991" w:rsidP="00DD13C7">
      <w:pPr>
        <w:pStyle w:val="Output"/>
        <w:rPr>
          <w:color w:val="4C483D" w:themeColor="text2"/>
        </w:rPr>
      </w:pPr>
      <w:r w:rsidRPr="00CA6ED3">
        <w:tab/>
      </w:r>
      <w:r w:rsidRPr="00CA6ED3">
        <w:tab/>
      </w:r>
      <w:r w:rsidRPr="00CA6ED3">
        <w:rPr>
          <w:color w:val="6A3E3E"/>
        </w:rPr>
        <w:t>t</w:t>
      </w:r>
      <w:r w:rsidRPr="00CA6ED3">
        <w:t>.add(30);</w:t>
      </w:r>
    </w:p>
    <w:p w14:paraId="4AC1E648" w14:textId="77777777" w:rsidR="008F1991" w:rsidRPr="00CA6ED3" w:rsidRDefault="008F1991" w:rsidP="00DD13C7">
      <w:pPr>
        <w:pStyle w:val="Output"/>
        <w:rPr>
          <w:color w:val="4C483D" w:themeColor="text2"/>
        </w:rPr>
      </w:pPr>
      <w:r w:rsidRPr="00CA6ED3">
        <w:tab/>
      </w:r>
      <w:r w:rsidRPr="00CA6ED3">
        <w:tab/>
        <w:t>System.</w:t>
      </w:r>
      <w:r w:rsidRPr="00CA6ED3">
        <w:rPr>
          <w:bCs/>
          <w:i/>
          <w:iCs/>
          <w:color w:val="0000C0"/>
        </w:rPr>
        <w:t>out</w:t>
      </w:r>
      <w:r w:rsidRPr="00CA6ED3">
        <w:t>.println(</w:t>
      </w:r>
      <w:r w:rsidRPr="00CA6ED3">
        <w:rPr>
          <w:color w:val="2A00FF"/>
        </w:rPr>
        <w:t>"After 30: ------&gt; "</w:t>
      </w:r>
      <w:r w:rsidRPr="00CA6ED3">
        <w:t xml:space="preserve"> + </w:t>
      </w:r>
      <w:r w:rsidRPr="00CA6ED3">
        <w:rPr>
          <w:color w:val="6A3E3E"/>
        </w:rPr>
        <w:t>t</w:t>
      </w:r>
      <w:r w:rsidRPr="00CA6ED3">
        <w:t xml:space="preserve"> + </w:t>
      </w:r>
      <w:r w:rsidRPr="00CA6ED3">
        <w:rPr>
          <w:color w:val="2A00FF"/>
        </w:rPr>
        <w:t>"\n"</w:t>
      </w:r>
      <w:r w:rsidRPr="00CA6ED3">
        <w:t>);</w:t>
      </w:r>
    </w:p>
    <w:p w14:paraId="0BAC26E9" w14:textId="77777777" w:rsidR="008F1991" w:rsidRPr="00CA6ED3" w:rsidRDefault="008F1991" w:rsidP="00DD13C7">
      <w:pPr>
        <w:pStyle w:val="Output"/>
        <w:rPr>
          <w:color w:val="4C483D" w:themeColor="text2"/>
        </w:rPr>
      </w:pPr>
    </w:p>
    <w:p w14:paraId="665D6872" w14:textId="77777777" w:rsidR="008F1991" w:rsidRPr="00CA6ED3" w:rsidRDefault="008F1991" w:rsidP="00DD13C7">
      <w:pPr>
        <w:pStyle w:val="Output"/>
        <w:rPr>
          <w:color w:val="4C483D" w:themeColor="text2"/>
        </w:rPr>
      </w:pPr>
      <w:r w:rsidRPr="00CA6ED3">
        <w:tab/>
      </w:r>
      <w:r w:rsidRPr="00CA6ED3">
        <w:tab/>
      </w:r>
      <w:r w:rsidRPr="00CA6ED3">
        <w:rPr>
          <w:color w:val="6A3E3E"/>
        </w:rPr>
        <w:t>t</w:t>
      </w:r>
      <w:r w:rsidRPr="00CA6ED3">
        <w:t>.add(20);</w:t>
      </w:r>
    </w:p>
    <w:p w14:paraId="287CD946" w14:textId="77777777" w:rsidR="008F1991" w:rsidRPr="00CA6ED3" w:rsidRDefault="008F1991" w:rsidP="00DD13C7">
      <w:pPr>
        <w:pStyle w:val="Output"/>
        <w:rPr>
          <w:color w:val="4C483D" w:themeColor="text2"/>
        </w:rPr>
      </w:pPr>
      <w:r w:rsidRPr="00CA6ED3">
        <w:tab/>
      </w:r>
      <w:r w:rsidRPr="00CA6ED3">
        <w:tab/>
        <w:t>System.</w:t>
      </w:r>
      <w:r w:rsidRPr="00CA6ED3">
        <w:rPr>
          <w:bCs/>
          <w:i/>
          <w:iCs/>
          <w:color w:val="0000C0"/>
        </w:rPr>
        <w:t>out</w:t>
      </w:r>
      <w:r w:rsidRPr="00CA6ED3">
        <w:t>.println(</w:t>
      </w:r>
      <w:r w:rsidRPr="00CA6ED3">
        <w:rPr>
          <w:color w:val="2A00FF"/>
        </w:rPr>
        <w:t>"After 20: ------&gt; "</w:t>
      </w:r>
      <w:r w:rsidRPr="00CA6ED3">
        <w:t xml:space="preserve"> + </w:t>
      </w:r>
      <w:r w:rsidRPr="00CA6ED3">
        <w:rPr>
          <w:color w:val="6A3E3E"/>
        </w:rPr>
        <w:t>t</w:t>
      </w:r>
      <w:r w:rsidRPr="00CA6ED3">
        <w:t xml:space="preserve"> + </w:t>
      </w:r>
      <w:r w:rsidRPr="00CA6ED3">
        <w:rPr>
          <w:color w:val="2A00FF"/>
        </w:rPr>
        <w:t>"\n"</w:t>
      </w:r>
      <w:r w:rsidRPr="00CA6ED3">
        <w:t>);</w:t>
      </w:r>
    </w:p>
    <w:p w14:paraId="58A80F92" w14:textId="77777777" w:rsidR="008F1991" w:rsidRPr="00CA6ED3" w:rsidRDefault="008F1991" w:rsidP="00DD13C7">
      <w:pPr>
        <w:pStyle w:val="Output"/>
        <w:rPr>
          <w:color w:val="4C483D" w:themeColor="text2"/>
        </w:rPr>
      </w:pPr>
    </w:p>
    <w:p w14:paraId="426A3645" w14:textId="77777777" w:rsidR="008F1991" w:rsidRPr="00CA6ED3" w:rsidRDefault="008F1991" w:rsidP="00DD13C7">
      <w:pPr>
        <w:pStyle w:val="Output"/>
        <w:rPr>
          <w:color w:val="4C483D" w:themeColor="text2"/>
        </w:rPr>
      </w:pPr>
      <w:r w:rsidRPr="00CA6ED3">
        <w:t xml:space="preserve">           </w:t>
      </w:r>
      <w:r>
        <w:tab/>
      </w:r>
      <w:r w:rsidRPr="00CA6ED3">
        <w:rPr>
          <w:color w:val="3F7F5F"/>
        </w:rPr>
        <w:t>//See here we are adding 1, which is less than all exiting elements.</w:t>
      </w:r>
    </w:p>
    <w:p w14:paraId="7FB0D3EC" w14:textId="77777777" w:rsidR="008F1991" w:rsidRPr="00CA6ED3" w:rsidRDefault="008F1991" w:rsidP="00DD13C7">
      <w:pPr>
        <w:pStyle w:val="Output"/>
        <w:rPr>
          <w:color w:val="4C483D" w:themeColor="text2"/>
        </w:rPr>
      </w:pPr>
      <w:r w:rsidRPr="00CA6ED3">
        <w:tab/>
      </w:r>
      <w:r w:rsidRPr="00CA6ED3">
        <w:tab/>
      </w:r>
      <w:r w:rsidRPr="00CA6ED3">
        <w:rPr>
          <w:color w:val="3F7F5F"/>
        </w:rPr>
        <w:t>//So, it will compare with almost all elements using compare() method</w:t>
      </w:r>
    </w:p>
    <w:p w14:paraId="3DBF034A" w14:textId="77777777" w:rsidR="008F1991" w:rsidRPr="00CA6ED3" w:rsidRDefault="008F1991" w:rsidP="00DD13C7">
      <w:pPr>
        <w:pStyle w:val="Output"/>
        <w:rPr>
          <w:color w:val="4C483D" w:themeColor="text2"/>
        </w:rPr>
      </w:pPr>
      <w:r w:rsidRPr="00CA6ED3">
        <w:tab/>
      </w:r>
      <w:r w:rsidRPr="00CA6ED3">
        <w:tab/>
      </w:r>
      <w:r w:rsidRPr="00CA6ED3">
        <w:rPr>
          <w:color w:val="6A3E3E"/>
        </w:rPr>
        <w:t>t</w:t>
      </w:r>
      <w:r w:rsidRPr="00CA6ED3">
        <w:t>.add(1);</w:t>
      </w:r>
    </w:p>
    <w:p w14:paraId="63EDFFC7" w14:textId="77777777" w:rsidR="008F1991" w:rsidRPr="00CA6ED3" w:rsidRDefault="008F1991" w:rsidP="00DD13C7">
      <w:pPr>
        <w:pStyle w:val="Output"/>
        <w:rPr>
          <w:color w:val="4C483D" w:themeColor="text2"/>
        </w:rPr>
      </w:pPr>
      <w:r w:rsidRPr="00CA6ED3">
        <w:tab/>
      </w:r>
      <w:r w:rsidRPr="00CA6ED3">
        <w:tab/>
        <w:t>System.</w:t>
      </w:r>
      <w:r w:rsidRPr="00CA6ED3">
        <w:rPr>
          <w:bCs/>
          <w:i/>
          <w:iCs/>
          <w:color w:val="0000C0"/>
        </w:rPr>
        <w:t>out</w:t>
      </w:r>
      <w:r w:rsidRPr="00CA6ED3">
        <w:t>.println(</w:t>
      </w:r>
      <w:r w:rsidRPr="00CA6ED3">
        <w:rPr>
          <w:color w:val="2A00FF"/>
        </w:rPr>
        <w:t>"After 1: ------&gt; "</w:t>
      </w:r>
      <w:r w:rsidRPr="00CA6ED3">
        <w:t xml:space="preserve"> + </w:t>
      </w:r>
      <w:r w:rsidRPr="00CA6ED3">
        <w:rPr>
          <w:color w:val="6A3E3E"/>
        </w:rPr>
        <w:t>t</w:t>
      </w:r>
      <w:r w:rsidRPr="00CA6ED3">
        <w:t xml:space="preserve"> + </w:t>
      </w:r>
      <w:r w:rsidRPr="00CA6ED3">
        <w:rPr>
          <w:color w:val="2A00FF"/>
        </w:rPr>
        <w:t>"\n"</w:t>
      </w:r>
      <w:r w:rsidRPr="00CA6ED3">
        <w:t>);</w:t>
      </w:r>
    </w:p>
    <w:p w14:paraId="3C7A6397" w14:textId="77777777" w:rsidR="008F1991" w:rsidRPr="00CA6ED3" w:rsidRDefault="008F1991" w:rsidP="00DD13C7">
      <w:pPr>
        <w:pStyle w:val="Output"/>
        <w:rPr>
          <w:color w:val="4C483D" w:themeColor="text2"/>
        </w:rPr>
      </w:pPr>
      <w:r w:rsidRPr="00CA6ED3">
        <w:tab/>
      </w:r>
      <w:r w:rsidRPr="00CA6ED3">
        <w:tab/>
        <w:t>System.</w:t>
      </w:r>
      <w:r w:rsidRPr="00CA6ED3">
        <w:rPr>
          <w:bCs/>
          <w:i/>
          <w:iCs/>
          <w:color w:val="0000C0"/>
        </w:rPr>
        <w:t>out</w:t>
      </w:r>
      <w:r w:rsidRPr="00CA6ED3">
        <w:t>.println(</w:t>
      </w:r>
      <w:r w:rsidRPr="00CA6ED3">
        <w:rPr>
          <w:color w:val="6A3E3E"/>
        </w:rPr>
        <w:t>t</w:t>
      </w:r>
      <w:r w:rsidRPr="00CA6ED3">
        <w:t>);</w:t>
      </w:r>
    </w:p>
    <w:p w14:paraId="3E4B59B8" w14:textId="77777777" w:rsidR="008F1991" w:rsidRPr="00CA6ED3" w:rsidRDefault="008F1991" w:rsidP="00DD13C7">
      <w:pPr>
        <w:pStyle w:val="Output"/>
        <w:rPr>
          <w:color w:val="4C483D" w:themeColor="text2"/>
        </w:rPr>
      </w:pPr>
      <w:r w:rsidRPr="00CA6ED3">
        <w:tab/>
        <w:t>}</w:t>
      </w:r>
    </w:p>
    <w:p w14:paraId="6BBDB4B8" w14:textId="77777777" w:rsidR="008F1991" w:rsidRPr="00CA6ED3" w:rsidRDefault="008F1991" w:rsidP="00DD13C7">
      <w:pPr>
        <w:pStyle w:val="Output"/>
        <w:rPr>
          <w:color w:val="4C483D" w:themeColor="text2"/>
        </w:rPr>
      </w:pPr>
      <w:r w:rsidRPr="00CA6ED3">
        <w:t>}</w:t>
      </w:r>
    </w:p>
    <w:p w14:paraId="67CADE9E" w14:textId="77777777" w:rsidR="008F1991" w:rsidRDefault="008F1991" w:rsidP="00DD13C7">
      <w:pPr>
        <w:pStyle w:val="Output"/>
        <w:shd w:val="clear" w:color="auto" w:fill="000000" w:themeFill="text1"/>
        <w:rPr>
          <w:color w:val="4C483D" w:themeColor="text2"/>
        </w:rPr>
      </w:pPr>
      <w:r>
        <w:t>newObj: 50, oldObj: 50</w:t>
      </w:r>
    </w:p>
    <w:p w14:paraId="6CCB4344" w14:textId="77777777" w:rsidR="008F1991" w:rsidRDefault="008F1991" w:rsidP="00DD13C7">
      <w:pPr>
        <w:pStyle w:val="Output"/>
        <w:shd w:val="clear" w:color="auto" w:fill="000000" w:themeFill="text1"/>
        <w:rPr>
          <w:color w:val="4C483D" w:themeColor="text2"/>
        </w:rPr>
      </w:pPr>
      <w:r>
        <w:t>After 50: ------&gt; [50]</w:t>
      </w:r>
    </w:p>
    <w:p w14:paraId="4CE068CF" w14:textId="77777777" w:rsidR="008F1991" w:rsidRDefault="008F1991" w:rsidP="00DD13C7">
      <w:pPr>
        <w:pStyle w:val="Output"/>
        <w:shd w:val="clear" w:color="auto" w:fill="000000" w:themeFill="text1"/>
        <w:rPr>
          <w:color w:val="4C483D" w:themeColor="text2"/>
        </w:rPr>
      </w:pPr>
    </w:p>
    <w:p w14:paraId="5821B69F" w14:textId="77777777" w:rsidR="008F1991" w:rsidRDefault="008F1991" w:rsidP="00DD13C7">
      <w:pPr>
        <w:pStyle w:val="Output"/>
        <w:shd w:val="clear" w:color="auto" w:fill="000000" w:themeFill="text1"/>
        <w:rPr>
          <w:color w:val="4C483D" w:themeColor="text2"/>
        </w:rPr>
      </w:pPr>
      <w:r>
        <w:t>newObj: 50, oldObj: 40</w:t>
      </w:r>
    </w:p>
    <w:p w14:paraId="2067E168" w14:textId="77777777" w:rsidR="008F1991" w:rsidRDefault="008F1991" w:rsidP="00DD13C7">
      <w:pPr>
        <w:pStyle w:val="Output"/>
        <w:shd w:val="clear" w:color="auto" w:fill="000000" w:themeFill="text1"/>
        <w:rPr>
          <w:color w:val="4C483D" w:themeColor="text2"/>
        </w:rPr>
      </w:pPr>
      <w:r>
        <w:t>After 40: ------&gt; [50, 40]</w:t>
      </w:r>
    </w:p>
    <w:p w14:paraId="4C3F1EFC" w14:textId="77777777" w:rsidR="008F1991" w:rsidRDefault="008F1991" w:rsidP="00DD13C7">
      <w:pPr>
        <w:pStyle w:val="Output"/>
        <w:shd w:val="clear" w:color="auto" w:fill="000000" w:themeFill="text1"/>
        <w:rPr>
          <w:color w:val="4C483D" w:themeColor="text2"/>
        </w:rPr>
      </w:pPr>
    </w:p>
    <w:p w14:paraId="2C9478F9" w14:textId="77777777" w:rsidR="008F1991" w:rsidRDefault="008F1991" w:rsidP="00DD13C7">
      <w:pPr>
        <w:pStyle w:val="Output"/>
        <w:shd w:val="clear" w:color="auto" w:fill="000000" w:themeFill="text1"/>
        <w:rPr>
          <w:color w:val="4C483D" w:themeColor="text2"/>
        </w:rPr>
      </w:pPr>
      <w:r>
        <w:t>newObj: 50, oldObj: 10</w:t>
      </w:r>
    </w:p>
    <w:p w14:paraId="56F1B09D" w14:textId="77777777" w:rsidR="008F1991" w:rsidRDefault="008F1991" w:rsidP="00DD13C7">
      <w:pPr>
        <w:pStyle w:val="Output"/>
        <w:shd w:val="clear" w:color="auto" w:fill="000000" w:themeFill="text1"/>
        <w:rPr>
          <w:color w:val="4C483D" w:themeColor="text2"/>
        </w:rPr>
      </w:pPr>
      <w:r>
        <w:t>newObj: 40, oldObj: 10</w:t>
      </w:r>
    </w:p>
    <w:p w14:paraId="11114DCE" w14:textId="77777777" w:rsidR="008F1991" w:rsidRDefault="008F1991" w:rsidP="00DD13C7">
      <w:pPr>
        <w:pStyle w:val="Output"/>
        <w:shd w:val="clear" w:color="auto" w:fill="000000" w:themeFill="text1"/>
        <w:rPr>
          <w:color w:val="4C483D" w:themeColor="text2"/>
        </w:rPr>
      </w:pPr>
      <w:r>
        <w:t>After 10: ------&gt; [50, 40, 10]</w:t>
      </w:r>
    </w:p>
    <w:p w14:paraId="5FE29859" w14:textId="77777777" w:rsidR="008F1991" w:rsidRDefault="008F1991" w:rsidP="00DD13C7">
      <w:pPr>
        <w:pStyle w:val="Output"/>
        <w:shd w:val="clear" w:color="auto" w:fill="000000" w:themeFill="text1"/>
        <w:rPr>
          <w:color w:val="4C483D" w:themeColor="text2"/>
        </w:rPr>
      </w:pPr>
      <w:r>
        <w:t>newObj: 40, oldObj: 30</w:t>
      </w:r>
    </w:p>
    <w:p w14:paraId="12FB773C" w14:textId="77777777" w:rsidR="008F1991" w:rsidRDefault="008F1991" w:rsidP="00DD13C7">
      <w:pPr>
        <w:pStyle w:val="Output"/>
        <w:shd w:val="clear" w:color="auto" w:fill="000000" w:themeFill="text1"/>
        <w:rPr>
          <w:color w:val="4C483D" w:themeColor="text2"/>
        </w:rPr>
      </w:pPr>
      <w:r>
        <w:t>newObj: 10, oldObj: 30</w:t>
      </w:r>
    </w:p>
    <w:p w14:paraId="5419F7A9" w14:textId="77777777" w:rsidR="008F1991" w:rsidRDefault="008F1991" w:rsidP="00DD13C7">
      <w:pPr>
        <w:pStyle w:val="Output"/>
        <w:shd w:val="clear" w:color="auto" w:fill="000000" w:themeFill="text1"/>
        <w:rPr>
          <w:color w:val="4C483D" w:themeColor="text2"/>
        </w:rPr>
      </w:pPr>
      <w:r>
        <w:t>After 30: ------&gt; [50, 40, 30, 10]</w:t>
      </w:r>
    </w:p>
    <w:p w14:paraId="033EF773" w14:textId="77777777" w:rsidR="008F1991" w:rsidRDefault="008F1991" w:rsidP="00DD13C7">
      <w:pPr>
        <w:pStyle w:val="Output"/>
        <w:shd w:val="clear" w:color="auto" w:fill="000000" w:themeFill="text1"/>
        <w:rPr>
          <w:color w:val="4C483D" w:themeColor="text2"/>
        </w:rPr>
      </w:pPr>
    </w:p>
    <w:p w14:paraId="21A79D38" w14:textId="77777777" w:rsidR="008F1991" w:rsidRDefault="008F1991" w:rsidP="00DD13C7">
      <w:pPr>
        <w:pStyle w:val="Output"/>
        <w:shd w:val="clear" w:color="auto" w:fill="000000" w:themeFill="text1"/>
        <w:rPr>
          <w:color w:val="4C483D" w:themeColor="text2"/>
        </w:rPr>
      </w:pPr>
      <w:r>
        <w:t>newObj: 40, oldObj: 20</w:t>
      </w:r>
    </w:p>
    <w:p w14:paraId="364727CB" w14:textId="77777777" w:rsidR="008F1991" w:rsidRDefault="008F1991" w:rsidP="00DD13C7">
      <w:pPr>
        <w:pStyle w:val="Output"/>
        <w:shd w:val="clear" w:color="auto" w:fill="000000" w:themeFill="text1"/>
        <w:rPr>
          <w:color w:val="4C483D" w:themeColor="text2"/>
        </w:rPr>
      </w:pPr>
      <w:r>
        <w:t>newObj: 10, oldObj: 20</w:t>
      </w:r>
    </w:p>
    <w:p w14:paraId="62CE54EF" w14:textId="77777777" w:rsidR="008F1991" w:rsidRDefault="008F1991" w:rsidP="00DD13C7">
      <w:pPr>
        <w:pStyle w:val="Output"/>
        <w:shd w:val="clear" w:color="auto" w:fill="000000" w:themeFill="text1"/>
        <w:rPr>
          <w:color w:val="4C483D" w:themeColor="text2"/>
        </w:rPr>
      </w:pPr>
      <w:r>
        <w:t>newObj: 30, oldObj: 20</w:t>
      </w:r>
    </w:p>
    <w:p w14:paraId="209D4BE3" w14:textId="77777777" w:rsidR="008F1991" w:rsidRDefault="008F1991" w:rsidP="00DD13C7">
      <w:pPr>
        <w:pStyle w:val="Output"/>
        <w:shd w:val="clear" w:color="auto" w:fill="000000" w:themeFill="text1"/>
        <w:rPr>
          <w:color w:val="4C483D" w:themeColor="text2"/>
        </w:rPr>
      </w:pPr>
      <w:r>
        <w:t>After 20: ------&gt; [50, 40, 30, 20, 10]</w:t>
      </w:r>
    </w:p>
    <w:p w14:paraId="4D750EFE" w14:textId="77777777" w:rsidR="008F1991" w:rsidRDefault="008F1991" w:rsidP="00DD13C7">
      <w:pPr>
        <w:pStyle w:val="Output"/>
        <w:shd w:val="clear" w:color="auto" w:fill="000000" w:themeFill="text1"/>
        <w:rPr>
          <w:color w:val="4C483D" w:themeColor="text2"/>
        </w:rPr>
      </w:pPr>
    </w:p>
    <w:p w14:paraId="1ECD03B6" w14:textId="77777777" w:rsidR="008F1991" w:rsidRDefault="008F1991" w:rsidP="00DD13C7">
      <w:pPr>
        <w:pStyle w:val="Output"/>
        <w:shd w:val="clear" w:color="auto" w:fill="000000" w:themeFill="text1"/>
        <w:rPr>
          <w:color w:val="4C483D" w:themeColor="text2"/>
        </w:rPr>
      </w:pPr>
      <w:r>
        <w:t>newObj: 40, oldObj: 1</w:t>
      </w:r>
    </w:p>
    <w:p w14:paraId="3A142400" w14:textId="77777777" w:rsidR="008F1991" w:rsidRDefault="008F1991" w:rsidP="00DD13C7">
      <w:pPr>
        <w:pStyle w:val="Output"/>
        <w:shd w:val="clear" w:color="auto" w:fill="000000" w:themeFill="text1"/>
        <w:rPr>
          <w:color w:val="4C483D" w:themeColor="text2"/>
        </w:rPr>
      </w:pPr>
      <w:r>
        <w:t>newObj: 20, oldObj: 1</w:t>
      </w:r>
    </w:p>
    <w:p w14:paraId="31B5E765" w14:textId="77777777" w:rsidR="008F1991" w:rsidRDefault="008F1991" w:rsidP="00DD13C7">
      <w:pPr>
        <w:pStyle w:val="Output"/>
        <w:shd w:val="clear" w:color="auto" w:fill="000000" w:themeFill="text1"/>
        <w:rPr>
          <w:color w:val="4C483D" w:themeColor="text2"/>
        </w:rPr>
      </w:pPr>
      <w:r>
        <w:t>newObj: 10, oldObj: 1</w:t>
      </w:r>
    </w:p>
    <w:p w14:paraId="2A7AEDE7" w14:textId="77777777" w:rsidR="008F1991" w:rsidRDefault="008F1991" w:rsidP="00DD13C7">
      <w:pPr>
        <w:pStyle w:val="Output"/>
        <w:shd w:val="clear" w:color="auto" w:fill="000000" w:themeFill="text1"/>
        <w:rPr>
          <w:color w:val="4C483D" w:themeColor="text2"/>
        </w:rPr>
      </w:pPr>
      <w:r>
        <w:t>After 1: ------&gt; [50, 40, 30, 20, 10, 1]</w:t>
      </w:r>
    </w:p>
    <w:p w14:paraId="49057316" w14:textId="77777777" w:rsidR="008F1991" w:rsidRDefault="008F1991" w:rsidP="00DD13C7">
      <w:pPr>
        <w:pStyle w:val="Output"/>
        <w:shd w:val="clear" w:color="auto" w:fill="000000" w:themeFill="text1"/>
        <w:rPr>
          <w:color w:val="4C483D" w:themeColor="text2"/>
        </w:rPr>
      </w:pPr>
    </w:p>
    <w:p w14:paraId="711CE75C" w14:textId="77777777" w:rsidR="008F1991" w:rsidRDefault="008F1991" w:rsidP="00DD13C7">
      <w:pPr>
        <w:pStyle w:val="Output"/>
        <w:shd w:val="clear" w:color="auto" w:fill="000000" w:themeFill="text1"/>
        <w:rPr>
          <w:color w:val="4C483D" w:themeColor="text2"/>
        </w:rPr>
      </w:pPr>
      <w:r>
        <w:t>[50, 40, 30, 20, 10, 1]</w:t>
      </w:r>
    </w:p>
    <w:p w14:paraId="7CE4A27D" w14:textId="77777777" w:rsidR="008F1991" w:rsidRDefault="008F1991" w:rsidP="00DD13C7">
      <w:r>
        <w:rPr>
          <w:rFonts w:ascii="Consolas" w:hAnsi="Consolas" w:cs="Consolas"/>
          <w:color w:val="000000"/>
        </w:rPr>
        <w:t>[50, 40, 30, 20, 10, 1]</w:t>
      </w:r>
      <w:r>
        <w:t xml:space="preserve"> At </w:t>
      </w:r>
      <w:r>
        <w:rPr>
          <w:b/>
          <w:color w:val="00B050"/>
        </w:rPr>
        <w:t>Line1,</w:t>
      </w:r>
      <w:r>
        <w:rPr>
          <w:color w:val="00B050"/>
        </w:rPr>
        <w:t xml:space="preserve"> </w:t>
      </w:r>
      <w:r>
        <w:t xml:space="preserve">if we </w:t>
      </w:r>
      <w:r>
        <w:rPr>
          <w:rStyle w:val="HowitworksChar"/>
        </w:rPr>
        <w:t>not</w:t>
      </w:r>
      <w:r>
        <w:t xml:space="preserve"> passing </w:t>
      </w:r>
      <w:r>
        <w:rPr>
          <w:rStyle w:val="HowitworksChar"/>
        </w:rPr>
        <w:t>MyComparator</w:t>
      </w:r>
      <w:r>
        <w:t xml:space="preserve"> object then internally JVM will call </w:t>
      </w:r>
      <w:r>
        <w:rPr>
          <w:b/>
        </w:rPr>
        <w:t>compareTo()</w:t>
      </w:r>
      <w:r>
        <w:t xml:space="preserve"> method which is for default Natural Sorting order.in this case output is [0,5,10,15,20]. </w:t>
      </w:r>
    </w:p>
    <w:p w14:paraId="639344E7" w14:textId="77777777" w:rsidR="008F1991" w:rsidRDefault="008F1991" w:rsidP="00DD13C7">
      <w:r>
        <w:t xml:space="preserve">At </w:t>
      </w:r>
      <w:r>
        <w:rPr>
          <w:b/>
          <w:color w:val="00B050"/>
        </w:rPr>
        <w:t>Line2,</w:t>
      </w:r>
      <w:r>
        <w:rPr>
          <w:color w:val="00B050"/>
        </w:rPr>
        <w:t xml:space="preserve"> </w:t>
      </w:r>
      <w:r>
        <w:t xml:space="preserve">if we passing </w:t>
      </w:r>
      <w:r>
        <w:rPr>
          <w:rStyle w:val="HowitworksChar"/>
        </w:rPr>
        <w:t>MyComparator</w:t>
      </w:r>
      <w:r>
        <w:t xml:space="preserve"> object then JVM will call </w:t>
      </w:r>
      <w:r>
        <w:rPr>
          <w:b/>
        </w:rPr>
        <w:t>compare()</w:t>
      </w:r>
      <w:r>
        <w:t xml:space="preserve"> method which is for customize Sorting order.in this case output is [20,15,10,5,0]. </w:t>
      </w:r>
    </w:p>
    <w:p w14:paraId="23C73B6B" w14:textId="77777777" w:rsidR="008F1991" w:rsidRDefault="008F1991" w:rsidP="00DD13C7">
      <w:pPr>
        <w:spacing w:line="240" w:lineRule="auto"/>
      </w:pPr>
    </w:p>
    <w:p w14:paraId="2D3F481F" w14:textId="77777777" w:rsidR="008F1991" w:rsidRDefault="008F1991" w:rsidP="00DD13C7">
      <w:r>
        <w:rPr>
          <w:noProof/>
          <w:lang w:eastAsia="en-US"/>
        </w:rPr>
        <w:lastRenderedPageBreak/>
        <w:drawing>
          <wp:inline distT="0" distB="0" distL="0" distR="0" wp14:anchorId="243434AA" wp14:editId="01D51E0D">
            <wp:extent cx="3615316" cy="3801756"/>
            <wp:effectExtent l="0" t="0" r="4445" b="8255"/>
            <wp:docPr id="213" name="Picture 213" descr="Tm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Tmps"/>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648586" cy="3836742"/>
                    </a:xfrm>
                    <a:prstGeom prst="rect">
                      <a:avLst/>
                    </a:prstGeom>
                    <a:noFill/>
                    <a:ln>
                      <a:noFill/>
                    </a:ln>
                  </pic:spPr>
                </pic:pic>
              </a:graphicData>
            </a:graphic>
          </wp:inline>
        </w:drawing>
      </w:r>
    </w:p>
    <w:p w14:paraId="6FBE9557" w14:textId="77777777" w:rsidR="008F1991" w:rsidRDefault="008F1991" w:rsidP="00DD13C7">
      <w:pPr>
        <w:spacing w:line="240" w:lineRule="auto"/>
      </w:pPr>
    </w:p>
    <w:p w14:paraId="7D7420C4" w14:textId="77777777" w:rsidR="008F1991" w:rsidRDefault="008F1991" w:rsidP="00DD13C7">
      <w:pPr>
        <w:spacing w:line="240" w:lineRule="auto"/>
      </w:pPr>
      <w:r>
        <w:t>As the same way if we want to change String order we do as follows</w:t>
      </w:r>
    </w:p>
    <w:p w14:paraId="6B19EA46" w14:textId="77777777" w:rsidR="008F1991" w:rsidRPr="00622081" w:rsidRDefault="008F1991" w:rsidP="00DD13C7">
      <w:pPr>
        <w:pStyle w:val="Output"/>
      </w:pPr>
      <w:r w:rsidRPr="00622081">
        <w:rPr>
          <w:bCs/>
          <w:color w:val="7F0055"/>
        </w:rPr>
        <w:t>public</w:t>
      </w:r>
      <w:r w:rsidRPr="00622081">
        <w:t xml:space="preserve"> </w:t>
      </w:r>
      <w:r w:rsidRPr="00622081">
        <w:rPr>
          <w:bCs/>
          <w:color w:val="7F0055"/>
        </w:rPr>
        <w:t>class</w:t>
      </w:r>
      <w:r w:rsidRPr="00622081">
        <w:t xml:space="preserve"> TreesetStringComp {</w:t>
      </w:r>
    </w:p>
    <w:p w14:paraId="5C3D6EFF" w14:textId="77777777" w:rsidR="008F1991" w:rsidRPr="00622081" w:rsidRDefault="008F1991" w:rsidP="00DD13C7">
      <w:pPr>
        <w:pStyle w:val="Output"/>
      </w:pPr>
      <w:r w:rsidRPr="00622081">
        <w:tab/>
      </w:r>
      <w:r w:rsidRPr="00622081">
        <w:rPr>
          <w:bCs/>
          <w:color w:val="7F0055"/>
        </w:rPr>
        <w:t>public</w:t>
      </w:r>
      <w:r w:rsidRPr="00622081">
        <w:t xml:space="preserve"> </w:t>
      </w:r>
      <w:r w:rsidRPr="00622081">
        <w:rPr>
          <w:bCs/>
          <w:color w:val="7F0055"/>
        </w:rPr>
        <w:t>static</w:t>
      </w:r>
      <w:r w:rsidRPr="00622081">
        <w:t xml:space="preserve"> </w:t>
      </w:r>
      <w:r w:rsidRPr="00622081">
        <w:rPr>
          <w:bCs/>
          <w:color w:val="7F0055"/>
        </w:rPr>
        <w:t>void</w:t>
      </w:r>
      <w:r w:rsidRPr="00622081">
        <w:t xml:space="preserve"> main(String[] </w:t>
      </w:r>
      <w:r w:rsidRPr="00622081">
        <w:rPr>
          <w:color w:val="6A3E3E"/>
        </w:rPr>
        <w:t>args</w:t>
      </w:r>
      <w:r w:rsidRPr="00622081">
        <w:t>) {</w:t>
      </w:r>
    </w:p>
    <w:p w14:paraId="3BD8184F" w14:textId="77777777" w:rsidR="008F1991" w:rsidRPr="00622081" w:rsidRDefault="008F1991" w:rsidP="00DD13C7">
      <w:pPr>
        <w:pStyle w:val="Output"/>
      </w:pPr>
      <w:r w:rsidRPr="00622081">
        <w:tab/>
      </w:r>
      <w:r w:rsidRPr="00622081">
        <w:tab/>
        <w:t xml:space="preserve">TreeSet </w:t>
      </w:r>
      <w:r w:rsidRPr="00622081">
        <w:rPr>
          <w:color w:val="6A3E3E"/>
        </w:rPr>
        <w:t>t</w:t>
      </w:r>
      <w:r w:rsidRPr="00622081">
        <w:t xml:space="preserve"> = </w:t>
      </w:r>
      <w:r w:rsidRPr="00622081">
        <w:rPr>
          <w:bCs/>
          <w:color w:val="7F0055"/>
        </w:rPr>
        <w:t>new</w:t>
      </w:r>
      <w:r w:rsidRPr="00622081">
        <w:t xml:space="preserve"> TreeSet(</w:t>
      </w:r>
      <w:r w:rsidRPr="00622081">
        <w:rPr>
          <w:bCs/>
          <w:color w:val="7F0055"/>
        </w:rPr>
        <w:t>new</w:t>
      </w:r>
      <w:r w:rsidRPr="00622081">
        <w:t xml:space="preserve"> MyComparators());</w:t>
      </w:r>
    </w:p>
    <w:p w14:paraId="6C296936" w14:textId="77777777" w:rsidR="008F1991" w:rsidRPr="00622081" w:rsidRDefault="008F1991" w:rsidP="00DD13C7">
      <w:pPr>
        <w:pStyle w:val="Output"/>
      </w:pPr>
      <w:r w:rsidRPr="00622081">
        <w:tab/>
      </w:r>
      <w:r w:rsidRPr="00622081">
        <w:tab/>
      </w:r>
      <w:r w:rsidRPr="00622081">
        <w:rPr>
          <w:color w:val="6A3E3E"/>
        </w:rPr>
        <w:t>t</w:t>
      </w:r>
      <w:r w:rsidRPr="00622081">
        <w:t>.add(</w:t>
      </w:r>
      <w:r w:rsidRPr="00622081">
        <w:rPr>
          <w:color w:val="2A00FF"/>
        </w:rPr>
        <w:t>"HYDERABAD"</w:t>
      </w:r>
      <w:r w:rsidRPr="00622081">
        <w:t>);</w:t>
      </w:r>
    </w:p>
    <w:p w14:paraId="0BB626A5" w14:textId="77777777" w:rsidR="008F1991" w:rsidRPr="00622081" w:rsidRDefault="008F1991" w:rsidP="00DD13C7">
      <w:pPr>
        <w:pStyle w:val="Output"/>
      </w:pPr>
      <w:r w:rsidRPr="00622081">
        <w:tab/>
      </w:r>
      <w:r w:rsidRPr="00622081">
        <w:tab/>
      </w:r>
      <w:r w:rsidRPr="00622081">
        <w:rPr>
          <w:color w:val="6A3E3E"/>
        </w:rPr>
        <w:t>t</w:t>
      </w:r>
      <w:r w:rsidRPr="00622081">
        <w:t>.add(</w:t>
      </w:r>
      <w:r w:rsidRPr="00622081">
        <w:rPr>
          <w:color w:val="2A00FF"/>
        </w:rPr>
        <w:t>"VIJAYAWADA"</w:t>
      </w:r>
      <w:r w:rsidRPr="00622081">
        <w:t>);</w:t>
      </w:r>
    </w:p>
    <w:p w14:paraId="65F53C50" w14:textId="77777777" w:rsidR="008F1991" w:rsidRPr="00622081" w:rsidRDefault="008F1991" w:rsidP="00DD13C7">
      <w:pPr>
        <w:pStyle w:val="Output"/>
      </w:pPr>
      <w:r w:rsidRPr="00622081">
        <w:tab/>
      </w:r>
      <w:r w:rsidRPr="00622081">
        <w:tab/>
      </w:r>
      <w:r w:rsidRPr="00622081">
        <w:rPr>
          <w:color w:val="6A3E3E"/>
        </w:rPr>
        <w:t>t</w:t>
      </w:r>
      <w:r w:rsidRPr="00622081">
        <w:t>.add(</w:t>
      </w:r>
      <w:r w:rsidRPr="00622081">
        <w:rPr>
          <w:color w:val="2A00FF"/>
        </w:rPr>
        <w:t>"BANGLORE"</w:t>
      </w:r>
      <w:r w:rsidRPr="00622081">
        <w:t>);</w:t>
      </w:r>
    </w:p>
    <w:p w14:paraId="0C17C7FF" w14:textId="77777777" w:rsidR="008F1991" w:rsidRPr="00622081" w:rsidRDefault="008F1991" w:rsidP="00DD13C7">
      <w:pPr>
        <w:pStyle w:val="Output"/>
      </w:pPr>
      <w:r w:rsidRPr="00622081">
        <w:tab/>
      </w:r>
      <w:r w:rsidRPr="00622081">
        <w:tab/>
      </w:r>
      <w:r w:rsidRPr="00622081">
        <w:rPr>
          <w:color w:val="6A3E3E"/>
        </w:rPr>
        <w:t>t</w:t>
      </w:r>
      <w:r w:rsidRPr="00622081">
        <w:t>.add(</w:t>
      </w:r>
      <w:r w:rsidRPr="00622081">
        <w:rPr>
          <w:color w:val="2A00FF"/>
        </w:rPr>
        <w:t>"VIZAG"</w:t>
      </w:r>
      <w:r w:rsidRPr="00622081">
        <w:t>);</w:t>
      </w:r>
      <w:r w:rsidRPr="00622081">
        <w:tab/>
        <w:t xml:space="preserve"> </w:t>
      </w:r>
    </w:p>
    <w:p w14:paraId="07602994" w14:textId="77777777" w:rsidR="008F1991" w:rsidRPr="00622081" w:rsidRDefault="008F1991" w:rsidP="00DD13C7">
      <w:pPr>
        <w:pStyle w:val="Output"/>
      </w:pPr>
      <w:r w:rsidRPr="00622081">
        <w:tab/>
      </w:r>
      <w:r w:rsidRPr="00622081">
        <w:tab/>
        <w:t>System.</w:t>
      </w:r>
      <w:r w:rsidRPr="00622081">
        <w:rPr>
          <w:bCs/>
          <w:i/>
          <w:iCs/>
          <w:color w:val="0000C0"/>
        </w:rPr>
        <w:t>out</w:t>
      </w:r>
      <w:r w:rsidRPr="00622081">
        <w:t>.println(</w:t>
      </w:r>
      <w:r w:rsidRPr="00622081">
        <w:rPr>
          <w:color w:val="6A3E3E"/>
        </w:rPr>
        <w:t>t</w:t>
      </w:r>
      <w:r w:rsidRPr="00622081">
        <w:t>);</w:t>
      </w:r>
    </w:p>
    <w:p w14:paraId="0F27BF20" w14:textId="77777777" w:rsidR="008F1991" w:rsidRPr="00622081" w:rsidRDefault="008F1991" w:rsidP="00DD13C7">
      <w:pPr>
        <w:pStyle w:val="Output"/>
      </w:pPr>
      <w:r w:rsidRPr="00622081">
        <w:tab/>
        <w:t>}</w:t>
      </w:r>
    </w:p>
    <w:p w14:paraId="02DBF67C" w14:textId="77777777" w:rsidR="008F1991" w:rsidRDefault="008F1991" w:rsidP="00DD13C7">
      <w:pPr>
        <w:pStyle w:val="Output"/>
      </w:pPr>
      <w:r w:rsidRPr="00622081">
        <w:t>}</w:t>
      </w:r>
    </w:p>
    <w:p w14:paraId="4B8BADF1" w14:textId="77777777" w:rsidR="008F1991" w:rsidRPr="00622081" w:rsidRDefault="008F1991" w:rsidP="00DD13C7">
      <w:pPr>
        <w:pStyle w:val="Output"/>
      </w:pPr>
    </w:p>
    <w:p w14:paraId="489CC78D" w14:textId="77777777" w:rsidR="008F1991" w:rsidRPr="00622081" w:rsidRDefault="008F1991" w:rsidP="00DD13C7">
      <w:pPr>
        <w:pStyle w:val="Output"/>
      </w:pPr>
      <w:r w:rsidRPr="00622081">
        <w:rPr>
          <w:bCs/>
          <w:color w:val="7F0055"/>
        </w:rPr>
        <w:t>class</w:t>
      </w:r>
      <w:r w:rsidRPr="00622081">
        <w:t xml:space="preserve"> MyComparators </w:t>
      </w:r>
      <w:r w:rsidRPr="00622081">
        <w:rPr>
          <w:bCs/>
          <w:color w:val="7F0055"/>
        </w:rPr>
        <w:t>implements</w:t>
      </w:r>
      <w:r w:rsidRPr="00622081">
        <w:t xml:space="preserve"> Comparator {</w:t>
      </w:r>
      <w:r w:rsidRPr="00622081">
        <w:tab/>
      </w:r>
      <w:r w:rsidRPr="00622081">
        <w:rPr>
          <w:color w:val="646464"/>
        </w:rPr>
        <w:t xml:space="preserve"> </w:t>
      </w:r>
    </w:p>
    <w:p w14:paraId="41A04443" w14:textId="77777777" w:rsidR="008F1991" w:rsidRPr="00622081" w:rsidRDefault="008F1991" w:rsidP="00DD13C7">
      <w:pPr>
        <w:pStyle w:val="Output"/>
      </w:pPr>
      <w:r w:rsidRPr="00622081">
        <w:tab/>
      </w:r>
      <w:r w:rsidRPr="00622081">
        <w:rPr>
          <w:bCs/>
          <w:color w:val="7F0055"/>
        </w:rPr>
        <w:t>public</w:t>
      </w:r>
      <w:r w:rsidRPr="00622081">
        <w:t xml:space="preserve"> </w:t>
      </w:r>
      <w:r w:rsidRPr="00622081">
        <w:rPr>
          <w:bCs/>
          <w:color w:val="7F0055"/>
        </w:rPr>
        <w:t>int</w:t>
      </w:r>
      <w:r w:rsidRPr="00622081">
        <w:t xml:space="preserve"> compare(Object </w:t>
      </w:r>
      <w:r w:rsidRPr="00622081">
        <w:rPr>
          <w:color w:val="6A3E3E"/>
        </w:rPr>
        <w:t>newObj</w:t>
      </w:r>
      <w:r w:rsidRPr="00622081">
        <w:t xml:space="preserve">, Object </w:t>
      </w:r>
      <w:r w:rsidRPr="00622081">
        <w:rPr>
          <w:color w:val="6A3E3E"/>
        </w:rPr>
        <w:t>oldObj</w:t>
      </w:r>
      <w:r w:rsidRPr="00622081">
        <w:t>) {</w:t>
      </w:r>
    </w:p>
    <w:p w14:paraId="3C67A897" w14:textId="77777777" w:rsidR="008F1991" w:rsidRPr="00622081" w:rsidRDefault="008F1991" w:rsidP="00DD13C7">
      <w:pPr>
        <w:pStyle w:val="Output"/>
      </w:pPr>
      <w:r w:rsidRPr="00622081">
        <w:tab/>
      </w:r>
      <w:r w:rsidRPr="00622081">
        <w:tab/>
        <w:t xml:space="preserve">String </w:t>
      </w:r>
      <w:r w:rsidRPr="00622081">
        <w:rPr>
          <w:color w:val="6A3E3E"/>
        </w:rPr>
        <w:t>s1</w:t>
      </w:r>
      <w:r w:rsidRPr="00622081">
        <w:t xml:space="preserve"> = (String) </w:t>
      </w:r>
      <w:r w:rsidRPr="00622081">
        <w:rPr>
          <w:color w:val="6A3E3E"/>
        </w:rPr>
        <w:t>newObj</w:t>
      </w:r>
      <w:r w:rsidRPr="00622081">
        <w:t>;</w:t>
      </w:r>
    </w:p>
    <w:p w14:paraId="6FBB720F" w14:textId="77777777" w:rsidR="008F1991" w:rsidRPr="00622081" w:rsidRDefault="008F1991" w:rsidP="00DD13C7">
      <w:pPr>
        <w:pStyle w:val="Output"/>
      </w:pPr>
      <w:r w:rsidRPr="00622081">
        <w:tab/>
      </w:r>
      <w:r w:rsidRPr="00622081">
        <w:tab/>
        <w:t xml:space="preserve">String </w:t>
      </w:r>
      <w:r w:rsidRPr="00622081">
        <w:rPr>
          <w:color w:val="6A3E3E"/>
        </w:rPr>
        <w:t>s2</w:t>
      </w:r>
      <w:r w:rsidRPr="00622081">
        <w:t xml:space="preserve"> = (String) </w:t>
      </w:r>
      <w:r w:rsidRPr="00622081">
        <w:rPr>
          <w:color w:val="6A3E3E"/>
        </w:rPr>
        <w:t>oldObj</w:t>
      </w:r>
      <w:r w:rsidRPr="00622081">
        <w:t>;</w:t>
      </w:r>
      <w:r w:rsidRPr="00622081">
        <w:tab/>
      </w:r>
      <w:r w:rsidRPr="00622081">
        <w:tab/>
      </w:r>
    </w:p>
    <w:p w14:paraId="0513950D" w14:textId="77777777" w:rsidR="008F1991" w:rsidRPr="00622081" w:rsidRDefault="008F1991" w:rsidP="00DD13C7">
      <w:pPr>
        <w:pStyle w:val="Output"/>
      </w:pPr>
      <w:r w:rsidRPr="00622081">
        <w:tab/>
      </w:r>
      <w:r w:rsidRPr="00622081">
        <w:tab/>
      </w:r>
      <w:r w:rsidRPr="00622081">
        <w:rPr>
          <w:bCs/>
          <w:color w:val="7F0055"/>
        </w:rPr>
        <w:t>int</w:t>
      </w:r>
      <w:r w:rsidRPr="00622081">
        <w:t xml:space="preserve"> </w:t>
      </w:r>
      <w:r w:rsidRPr="00622081">
        <w:rPr>
          <w:color w:val="6A3E3E"/>
        </w:rPr>
        <w:t>i1</w:t>
      </w:r>
      <w:r w:rsidRPr="00622081">
        <w:t xml:space="preserve"> = </w:t>
      </w:r>
      <w:r w:rsidRPr="00622081">
        <w:rPr>
          <w:color w:val="6A3E3E"/>
        </w:rPr>
        <w:t>s1</w:t>
      </w:r>
      <w:r w:rsidRPr="00622081">
        <w:t>.length();</w:t>
      </w:r>
    </w:p>
    <w:p w14:paraId="5B49C0E7" w14:textId="77777777" w:rsidR="008F1991" w:rsidRPr="00622081" w:rsidRDefault="008F1991" w:rsidP="00DD13C7">
      <w:pPr>
        <w:pStyle w:val="Output"/>
      </w:pPr>
      <w:r w:rsidRPr="00622081">
        <w:tab/>
      </w:r>
      <w:r w:rsidRPr="00622081">
        <w:tab/>
      </w:r>
      <w:r w:rsidRPr="00622081">
        <w:rPr>
          <w:bCs/>
          <w:color w:val="7F0055"/>
        </w:rPr>
        <w:t>int</w:t>
      </w:r>
      <w:r w:rsidRPr="00622081">
        <w:t xml:space="preserve"> </w:t>
      </w:r>
      <w:r w:rsidRPr="00622081">
        <w:rPr>
          <w:color w:val="6A3E3E"/>
        </w:rPr>
        <w:t>i2</w:t>
      </w:r>
      <w:r w:rsidRPr="00622081">
        <w:t xml:space="preserve"> = </w:t>
      </w:r>
      <w:r w:rsidRPr="00622081">
        <w:rPr>
          <w:color w:val="6A3E3E"/>
        </w:rPr>
        <w:t>s2</w:t>
      </w:r>
      <w:r w:rsidRPr="00622081">
        <w:t>.length();</w:t>
      </w:r>
    </w:p>
    <w:p w14:paraId="377A4C10" w14:textId="77777777" w:rsidR="008F1991" w:rsidRPr="00622081" w:rsidRDefault="008F1991" w:rsidP="00DD13C7">
      <w:pPr>
        <w:pStyle w:val="Output"/>
      </w:pPr>
      <w:r w:rsidRPr="00622081">
        <w:tab/>
      </w:r>
      <w:r w:rsidRPr="00622081">
        <w:tab/>
      </w:r>
      <w:r w:rsidRPr="00622081">
        <w:rPr>
          <w:bCs/>
          <w:color w:val="7F0055"/>
        </w:rPr>
        <w:t>if</w:t>
      </w:r>
      <w:r w:rsidRPr="00622081">
        <w:t xml:space="preserve"> (</w:t>
      </w:r>
      <w:r w:rsidRPr="00622081">
        <w:rPr>
          <w:color w:val="6A3E3E"/>
        </w:rPr>
        <w:t>i1</w:t>
      </w:r>
      <w:r w:rsidRPr="00622081">
        <w:t xml:space="preserve"> &lt; </w:t>
      </w:r>
      <w:r w:rsidRPr="00622081">
        <w:rPr>
          <w:color w:val="6A3E3E"/>
        </w:rPr>
        <w:t>i2</w:t>
      </w:r>
      <w:r w:rsidRPr="00622081">
        <w:t>) {</w:t>
      </w:r>
    </w:p>
    <w:p w14:paraId="69C4DC19" w14:textId="77777777" w:rsidR="008F1991" w:rsidRPr="00622081" w:rsidRDefault="008F1991" w:rsidP="00DD13C7">
      <w:pPr>
        <w:pStyle w:val="Output"/>
      </w:pPr>
      <w:r w:rsidRPr="00622081">
        <w:tab/>
      </w:r>
      <w:r w:rsidRPr="00622081">
        <w:tab/>
      </w:r>
      <w:r w:rsidRPr="00622081">
        <w:tab/>
      </w:r>
      <w:r w:rsidRPr="00622081">
        <w:rPr>
          <w:bCs/>
          <w:color w:val="7F0055"/>
        </w:rPr>
        <w:t>return</w:t>
      </w:r>
      <w:r w:rsidRPr="00622081">
        <w:t xml:space="preserve"> +1;</w:t>
      </w:r>
    </w:p>
    <w:p w14:paraId="403CA690" w14:textId="77777777" w:rsidR="008F1991" w:rsidRPr="00622081" w:rsidRDefault="008F1991" w:rsidP="00DD13C7">
      <w:pPr>
        <w:pStyle w:val="Output"/>
      </w:pPr>
      <w:r w:rsidRPr="00622081">
        <w:tab/>
      </w:r>
      <w:r w:rsidRPr="00622081">
        <w:tab/>
        <w:t xml:space="preserve">} </w:t>
      </w:r>
      <w:r w:rsidRPr="00622081">
        <w:rPr>
          <w:bCs/>
          <w:color w:val="7F0055"/>
        </w:rPr>
        <w:t>else</w:t>
      </w:r>
      <w:r w:rsidRPr="00622081">
        <w:t xml:space="preserve"> </w:t>
      </w:r>
      <w:r w:rsidRPr="00622081">
        <w:rPr>
          <w:bCs/>
          <w:color w:val="7F0055"/>
        </w:rPr>
        <w:t>if</w:t>
      </w:r>
      <w:r w:rsidRPr="00622081">
        <w:t xml:space="preserve"> (</w:t>
      </w:r>
      <w:r w:rsidRPr="00622081">
        <w:rPr>
          <w:color w:val="6A3E3E"/>
        </w:rPr>
        <w:t>i1</w:t>
      </w:r>
      <w:r w:rsidRPr="00622081">
        <w:t xml:space="preserve"> &gt; </w:t>
      </w:r>
      <w:r w:rsidRPr="00622081">
        <w:rPr>
          <w:color w:val="6A3E3E"/>
        </w:rPr>
        <w:t>i2</w:t>
      </w:r>
      <w:r w:rsidRPr="00622081">
        <w:t>) {</w:t>
      </w:r>
    </w:p>
    <w:p w14:paraId="71CEC956" w14:textId="77777777" w:rsidR="008F1991" w:rsidRPr="00622081" w:rsidRDefault="008F1991" w:rsidP="00DD13C7">
      <w:pPr>
        <w:pStyle w:val="Output"/>
      </w:pPr>
      <w:r w:rsidRPr="00622081">
        <w:tab/>
      </w:r>
      <w:r w:rsidRPr="00622081">
        <w:tab/>
      </w:r>
      <w:r w:rsidRPr="00622081">
        <w:tab/>
      </w:r>
      <w:r w:rsidRPr="00622081">
        <w:rPr>
          <w:bCs/>
          <w:color w:val="7F0055"/>
        </w:rPr>
        <w:t>return</w:t>
      </w:r>
      <w:r w:rsidRPr="00622081">
        <w:t xml:space="preserve"> -1;</w:t>
      </w:r>
    </w:p>
    <w:p w14:paraId="250EDF15" w14:textId="77777777" w:rsidR="008F1991" w:rsidRPr="00622081" w:rsidRDefault="008F1991" w:rsidP="00DD13C7">
      <w:pPr>
        <w:pStyle w:val="Output"/>
      </w:pPr>
      <w:r w:rsidRPr="00622081">
        <w:tab/>
      </w:r>
      <w:r w:rsidRPr="00622081">
        <w:tab/>
        <w:t xml:space="preserve">} </w:t>
      </w:r>
      <w:r w:rsidRPr="00622081">
        <w:rPr>
          <w:bCs/>
          <w:color w:val="7F0055"/>
        </w:rPr>
        <w:t>else</w:t>
      </w:r>
      <w:r w:rsidRPr="00622081">
        <w:t xml:space="preserve"> {</w:t>
      </w:r>
    </w:p>
    <w:p w14:paraId="4690DF67" w14:textId="77777777" w:rsidR="008F1991" w:rsidRPr="00622081" w:rsidRDefault="008F1991" w:rsidP="00DD13C7">
      <w:pPr>
        <w:pStyle w:val="Output"/>
      </w:pPr>
      <w:r w:rsidRPr="00622081">
        <w:tab/>
      </w:r>
      <w:r w:rsidRPr="00622081">
        <w:tab/>
      </w:r>
      <w:r w:rsidRPr="00622081">
        <w:tab/>
      </w:r>
      <w:r w:rsidRPr="00622081">
        <w:rPr>
          <w:bCs/>
          <w:color w:val="7F0055"/>
        </w:rPr>
        <w:t>return</w:t>
      </w:r>
      <w:r w:rsidRPr="00622081">
        <w:t xml:space="preserve"> 0;</w:t>
      </w:r>
    </w:p>
    <w:p w14:paraId="3ED743CA" w14:textId="77777777" w:rsidR="008F1991" w:rsidRPr="00622081" w:rsidRDefault="008F1991" w:rsidP="00DD13C7">
      <w:pPr>
        <w:pStyle w:val="Output"/>
      </w:pPr>
      <w:r w:rsidRPr="00622081">
        <w:tab/>
      </w:r>
      <w:r w:rsidRPr="00622081">
        <w:tab/>
        <w:t>}</w:t>
      </w:r>
    </w:p>
    <w:p w14:paraId="63508043" w14:textId="77777777" w:rsidR="008F1991" w:rsidRPr="00622081" w:rsidRDefault="008F1991" w:rsidP="00DD13C7">
      <w:pPr>
        <w:pStyle w:val="Output"/>
      </w:pPr>
      <w:r w:rsidRPr="00622081">
        <w:tab/>
        <w:t>}</w:t>
      </w:r>
    </w:p>
    <w:p w14:paraId="2255690D" w14:textId="77777777" w:rsidR="008F1991" w:rsidRPr="00622081" w:rsidRDefault="008F1991" w:rsidP="00DD13C7">
      <w:pPr>
        <w:pStyle w:val="Output"/>
      </w:pPr>
      <w:r w:rsidRPr="00622081">
        <w:t>}</w:t>
      </w:r>
    </w:p>
    <w:p w14:paraId="41ABE1FA" w14:textId="77777777" w:rsidR="008F1991" w:rsidRDefault="008F1991" w:rsidP="00DD13C7">
      <w:pPr>
        <w:pStyle w:val="Output"/>
      </w:pPr>
      <w:r>
        <w:t>[VIJAYAWADA, HYDERABAD, BANGLORE, VIZAG]</w:t>
      </w:r>
    </w:p>
    <w:p w14:paraId="7A090DE2" w14:textId="77777777" w:rsidR="008F1991" w:rsidRDefault="008F1991" w:rsidP="00CB2B37">
      <w:pPr>
        <w:pStyle w:val="ListParagraph"/>
        <w:numPr>
          <w:ilvl w:val="0"/>
          <w:numId w:val="160"/>
        </w:numPr>
        <w:spacing w:after="0"/>
      </w:pPr>
      <w:r w:rsidRPr="001037EB">
        <w:rPr>
          <w:rStyle w:val="0SyntaxPinkChar"/>
        </w:rPr>
        <w:t>EmpName</w:t>
      </w:r>
      <w:r>
        <w:t xml:space="preserve"> </w:t>
      </w:r>
      <w:r>
        <w:rPr>
          <w:bCs/>
          <w:color w:val="7F0055"/>
        </w:rPr>
        <w:t>implements</w:t>
      </w:r>
      <w:r>
        <w:t xml:space="preserve"> Comparator for NAME Sorting</w:t>
      </w:r>
    </w:p>
    <w:p w14:paraId="48667DAE" w14:textId="77777777" w:rsidR="008F1991" w:rsidRDefault="008F1991" w:rsidP="00CB2B37">
      <w:pPr>
        <w:pStyle w:val="ListParagraph"/>
        <w:numPr>
          <w:ilvl w:val="0"/>
          <w:numId w:val="160"/>
        </w:numPr>
        <w:spacing w:after="0"/>
      </w:pPr>
      <w:r w:rsidRPr="001037EB">
        <w:rPr>
          <w:rStyle w:val="0SyntaxPinkChar"/>
        </w:rPr>
        <w:t>EmpSalary</w:t>
      </w:r>
      <w:r>
        <w:t xml:space="preserve"> </w:t>
      </w:r>
      <w:r w:rsidRPr="005653A3">
        <w:rPr>
          <w:bCs/>
          <w:color w:val="7F0055"/>
        </w:rPr>
        <w:t>implements</w:t>
      </w:r>
      <w:r>
        <w:t xml:space="preserve"> Comparator for SALARY Sorting</w:t>
      </w:r>
    </w:p>
    <w:p w14:paraId="1EF04951" w14:textId="77777777" w:rsidR="008F1991" w:rsidRDefault="008F1991" w:rsidP="00CB2B37">
      <w:pPr>
        <w:pStyle w:val="ListParagraph"/>
        <w:numPr>
          <w:ilvl w:val="0"/>
          <w:numId w:val="160"/>
        </w:numPr>
        <w:spacing w:after="0"/>
      </w:pPr>
      <w:r w:rsidRPr="001037EB">
        <w:rPr>
          <w:rStyle w:val="0SyntaxPinkChar"/>
        </w:rPr>
        <w:t>Comparable</w:t>
      </w:r>
      <w:r>
        <w:t xml:space="preserve"> for ID Sorting for Employe Class</w:t>
      </w:r>
    </w:p>
    <w:p w14:paraId="03395862" w14:textId="77777777" w:rsidR="008F1991" w:rsidRDefault="008F1991" w:rsidP="00DD13C7">
      <w:pPr>
        <w:pStyle w:val="ListParagraph"/>
      </w:pPr>
    </w:p>
    <w:p w14:paraId="4A0064AB" w14:textId="77777777" w:rsidR="008F1991" w:rsidRDefault="008F1991" w:rsidP="00EC1C56">
      <w:pPr>
        <w:spacing w:after="0" w:line="240" w:lineRule="auto"/>
      </w:pPr>
      <w:r>
        <w:lastRenderedPageBreak/>
        <w:t xml:space="preserve">1.EmpName </w:t>
      </w:r>
      <w:r w:rsidRPr="007B0FD3">
        <w:rPr>
          <w:bCs/>
          <w:color w:val="7F0055"/>
        </w:rPr>
        <w:t>implements</w:t>
      </w:r>
      <w:r>
        <w:t xml:space="preserve"> Comparator for NAME Sorting</w:t>
      </w:r>
    </w:p>
    <w:p w14:paraId="0C22CF64" w14:textId="77777777" w:rsidR="008F1991" w:rsidRDefault="008F1991" w:rsidP="00DD13C7">
      <w:pPr>
        <w:pStyle w:val="Output"/>
        <w:rPr>
          <w:color w:val="4C483D" w:themeColor="text2"/>
        </w:rPr>
      </w:pPr>
      <w:r>
        <w:rPr>
          <w:bCs/>
          <w:color w:val="7F0055"/>
        </w:rPr>
        <w:t>class</w:t>
      </w:r>
      <w:r>
        <w:t xml:space="preserve"> EmpName </w:t>
      </w:r>
      <w:r>
        <w:rPr>
          <w:bCs/>
          <w:color w:val="7F0055"/>
        </w:rPr>
        <w:t>implements</w:t>
      </w:r>
      <w:r>
        <w:t xml:space="preserve"> Comparator&lt;Employee&gt; {</w:t>
      </w:r>
    </w:p>
    <w:p w14:paraId="2E7ADC96" w14:textId="77777777" w:rsidR="008F1991" w:rsidRDefault="008F1991" w:rsidP="00DD13C7">
      <w:pPr>
        <w:pStyle w:val="Output"/>
        <w:rPr>
          <w:color w:val="4C483D" w:themeColor="text2"/>
        </w:rPr>
      </w:pPr>
      <w:r>
        <w:tab/>
      </w:r>
      <w:r>
        <w:rPr>
          <w:bCs/>
          <w:color w:val="7F0055"/>
        </w:rPr>
        <w:t>public</w:t>
      </w:r>
      <w:r>
        <w:t xml:space="preserve"> </w:t>
      </w:r>
      <w:r>
        <w:rPr>
          <w:bCs/>
          <w:color w:val="7F0055"/>
        </w:rPr>
        <w:t>int</w:t>
      </w:r>
      <w:r>
        <w:t xml:space="preserve"> compare(Employee </w:t>
      </w:r>
      <w:r>
        <w:rPr>
          <w:color w:val="6A3E3E"/>
        </w:rPr>
        <w:t>o1</w:t>
      </w:r>
      <w:r>
        <w:t xml:space="preserve">, Employee </w:t>
      </w:r>
      <w:r>
        <w:rPr>
          <w:color w:val="6A3E3E"/>
        </w:rPr>
        <w:t>o2</w:t>
      </w:r>
      <w:r>
        <w:t>) {</w:t>
      </w:r>
    </w:p>
    <w:p w14:paraId="3A6D353E" w14:textId="77777777" w:rsidR="008F1991" w:rsidRDefault="008F1991" w:rsidP="00DD13C7">
      <w:pPr>
        <w:pStyle w:val="Output"/>
        <w:rPr>
          <w:color w:val="4C483D" w:themeColor="text2"/>
        </w:rPr>
      </w:pPr>
      <w:r>
        <w:tab/>
      </w:r>
      <w:r>
        <w:tab/>
      </w:r>
      <w:r>
        <w:rPr>
          <w:bCs/>
          <w:color w:val="7F0055"/>
        </w:rPr>
        <w:t>return</w:t>
      </w:r>
      <w:r>
        <w:t xml:space="preserve"> </w:t>
      </w:r>
      <w:r>
        <w:rPr>
          <w:color w:val="6A3E3E"/>
        </w:rPr>
        <w:t>o1</w:t>
      </w:r>
      <w:r>
        <w:t>.getName().compareTo(</w:t>
      </w:r>
      <w:r>
        <w:rPr>
          <w:color w:val="6A3E3E"/>
        </w:rPr>
        <w:t>o2</w:t>
      </w:r>
      <w:r>
        <w:t>.getName());</w:t>
      </w:r>
    </w:p>
    <w:p w14:paraId="0AA061B2" w14:textId="77777777" w:rsidR="008F1991" w:rsidRDefault="008F1991" w:rsidP="00DD13C7">
      <w:pPr>
        <w:pStyle w:val="Output"/>
        <w:rPr>
          <w:color w:val="4C483D" w:themeColor="text2"/>
        </w:rPr>
      </w:pPr>
      <w:r>
        <w:tab/>
        <w:t>};</w:t>
      </w:r>
    </w:p>
    <w:p w14:paraId="45D098CB" w14:textId="77777777" w:rsidR="008F1991" w:rsidRDefault="008F1991" w:rsidP="00DD13C7">
      <w:pPr>
        <w:pStyle w:val="Output"/>
        <w:rPr>
          <w:color w:val="4C483D" w:themeColor="text2"/>
        </w:rPr>
      </w:pPr>
      <w:r>
        <w:t>}</w:t>
      </w:r>
    </w:p>
    <w:p w14:paraId="6E828740" w14:textId="77777777" w:rsidR="008F1991" w:rsidRDefault="008F1991" w:rsidP="00EC1C56">
      <w:pPr>
        <w:spacing w:after="0" w:line="240" w:lineRule="auto"/>
      </w:pPr>
    </w:p>
    <w:p w14:paraId="208B847C" w14:textId="77777777" w:rsidR="008F1991" w:rsidRDefault="008F1991" w:rsidP="00EC1C56">
      <w:pPr>
        <w:spacing w:after="0" w:line="240" w:lineRule="auto"/>
      </w:pPr>
      <w:r>
        <w:t>2.</w:t>
      </w:r>
      <w:r w:rsidRPr="007B0FD3">
        <w:t xml:space="preserve">EmpSalary </w:t>
      </w:r>
      <w:r>
        <w:rPr>
          <w:bCs/>
          <w:color w:val="7F0055"/>
        </w:rPr>
        <w:t>implements</w:t>
      </w:r>
      <w:r>
        <w:t xml:space="preserve"> </w:t>
      </w:r>
      <w:r w:rsidRPr="007B0FD3">
        <w:t>Comparator for SALARY Sorting</w:t>
      </w:r>
    </w:p>
    <w:p w14:paraId="2366419F" w14:textId="77777777" w:rsidR="008F1991" w:rsidRDefault="008F1991" w:rsidP="00DD13C7">
      <w:pPr>
        <w:pStyle w:val="Output"/>
        <w:rPr>
          <w:color w:val="4C483D" w:themeColor="text2"/>
        </w:rPr>
      </w:pPr>
      <w:r>
        <w:t xml:space="preserve"> </w:t>
      </w:r>
      <w:r>
        <w:rPr>
          <w:bCs/>
          <w:color w:val="7F0055"/>
        </w:rPr>
        <w:t>class</w:t>
      </w:r>
      <w:r>
        <w:t xml:space="preserve"> EmpSalary </w:t>
      </w:r>
      <w:r>
        <w:rPr>
          <w:bCs/>
          <w:color w:val="7F0055"/>
        </w:rPr>
        <w:t>implements</w:t>
      </w:r>
      <w:r>
        <w:t xml:space="preserve"> Comparator&lt;Employee&gt; {</w:t>
      </w:r>
    </w:p>
    <w:p w14:paraId="24F0298F" w14:textId="77777777" w:rsidR="008F1991" w:rsidRDefault="008F1991" w:rsidP="00DD13C7">
      <w:pPr>
        <w:pStyle w:val="Output"/>
        <w:rPr>
          <w:color w:val="4C483D" w:themeColor="text2"/>
        </w:rPr>
      </w:pPr>
      <w:r>
        <w:tab/>
      </w:r>
      <w:r>
        <w:rPr>
          <w:bCs/>
          <w:color w:val="7F0055"/>
        </w:rPr>
        <w:t>public</w:t>
      </w:r>
      <w:r>
        <w:t xml:space="preserve"> </w:t>
      </w:r>
      <w:r>
        <w:rPr>
          <w:bCs/>
          <w:color w:val="7F0055"/>
        </w:rPr>
        <w:t>int</w:t>
      </w:r>
      <w:r>
        <w:t xml:space="preserve"> compare(Employee </w:t>
      </w:r>
      <w:r>
        <w:rPr>
          <w:color w:val="6A3E3E"/>
        </w:rPr>
        <w:t>o1</w:t>
      </w:r>
      <w:r>
        <w:t xml:space="preserve">, Employee </w:t>
      </w:r>
      <w:r>
        <w:rPr>
          <w:color w:val="6A3E3E"/>
        </w:rPr>
        <w:t>o2</w:t>
      </w:r>
      <w:r>
        <w:t>) {</w:t>
      </w:r>
    </w:p>
    <w:p w14:paraId="2C7720A7" w14:textId="77777777" w:rsidR="008F1991" w:rsidRDefault="008F1991" w:rsidP="00DD13C7">
      <w:pPr>
        <w:pStyle w:val="Output"/>
        <w:rPr>
          <w:color w:val="4C483D" w:themeColor="text2"/>
        </w:rPr>
      </w:pPr>
      <w:r>
        <w:tab/>
      </w:r>
      <w:r>
        <w:tab/>
      </w:r>
      <w:r>
        <w:rPr>
          <w:bCs/>
          <w:color w:val="7F0055"/>
        </w:rPr>
        <w:t>if</w:t>
      </w:r>
      <w:r>
        <w:t xml:space="preserve"> (</w:t>
      </w:r>
      <w:r>
        <w:rPr>
          <w:color w:val="6A3E3E"/>
        </w:rPr>
        <w:t>o1</w:t>
      </w:r>
      <w:r>
        <w:t xml:space="preserve">.getSalary() &lt; </w:t>
      </w:r>
      <w:r>
        <w:rPr>
          <w:color w:val="6A3E3E"/>
        </w:rPr>
        <w:t>o2</w:t>
      </w:r>
      <w:r>
        <w:t>.getSalary()) {</w:t>
      </w:r>
    </w:p>
    <w:p w14:paraId="712C6801" w14:textId="77777777" w:rsidR="008F1991" w:rsidRDefault="008F1991" w:rsidP="00DD13C7">
      <w:pPr>
        <w:pStyle w:val="Output"/>
        <w:rPr>
          <w:color w:val="4C483D" w:themeColor="text2"/>
        </w:rPr>
      </w:pPr>
      <w:r>
        <w:tab/>
      </w:r>
      <w:r>
        <w:tab/>
      </w:r>
      <w:r>
        <w:tab/>
      </w:r>
      <w:r>
        <w:rPr>
          <w:bCs/>
          <w:color w:val="7F0055"/>
        </w:rPr>
        <w:t>return</w:t>
      </w:r>
      <w:r>
        <w:t xml:space="preserve"> -1;</w:t>
      </w:r>
    </w:p>
    <w:p w14:paraId="4F9ED730" w14:textId="77777777" w:rsidR="008F1991" w:rsidRDefault="008F1991" w:rsidP="00DD13C7">
      <w:pPr>
        <w:pStyle w:val="Output"/>
        <w:rPr>
          <w:color w:val="4C483D" w:themeColor="text2"/>
        </w:rPr>
      </w:pPr>
      <w:r>
        <w:tab/>
      </w:r>
      <w:r>
        <w:tab/>
        <w:t xml:space="preserve">} </w:t>
      </w:r>
      <w:r>
        <w:rPr>
          <w:bCs/>
          <w:color w:val="7F0055"/>
        </w:rPr>
        <w:t>else</w:t>
      </w:r>
      <w:r>
        <w:t xml:space="preserve"> </w:t>
      </w:r>
      <w:r>
        <w:rPr>
          <w:bCs/>
          <w:color w:val="7F0055"/>
        </w:rPr>
        <w:t>if</w:t>
      </w:r>
      <w:r>
        <w:t xml:space="preserve"> (</w:t>
      </w:r>
      <w:r>
        <w:rPr>
          <w:color w:val="6A3E3E"/>
        </w:rPr>
        <w:t>o1</w:t>
      </w:r>
      <w:r>
        <w:t xml:space="preserve">.getSalary() &gt; </w:t>
      </w:r>
      <w:r>
        <w:rPr>
          <w:color w:val="6A3E3E"/>
        </w:rPr>
        <w:t>o2</w:t>
      </w:r>
      <w:r>
        <w:t>.getSalary()) {</w:t>
      </w:r>
    </w:p>
    <w:p w14:paraId="1BB22AC6" w14:textId="77777777" w:rsidR="008F1991" w:rsidRDefault="008F1991" w:rsidP="00DD13C7">
      <w:pPr>
        <w:pStyle w:val="Output"/>
        <w:rPr>
          <w:color w:val="4C483D" w:themeColor="text2"/>
        </w:rPr>
      </w:pPr>
      <w:r>
        <w:tab/>
      </w:r>
      <w:r>
        <w:tab/>
      </w:r>
      <w:r>
        <w:tab/>
      </w:r>
      <w:r>
        <w:rPr>
          <w:bCs/>
          <w:color w:val="7F0055"/>
        </w:rPr>
        <w:t>return</w:t>
      </w:r>
      <w:r>
        <w:t xml:space="preserve"> 1;</w:t>
      </w:r>
    </w:p>
    <w:p w14:paraId="1D1FBBB5" w14:textId="77777777" w:rsidR="008F1991" w:rsidRDefault="008F1991" w:rsidP="00DD13C7">
      <w:pPr>
        <w:pStyle w:val="Output"/>
        <w:rPr>
          <w:color w:val="4C483D" w:themeColor="text2"/>
        </w:rPr>
      </w:pPr>
      <w:r>
        <w:tab/>
      </w:r>
      <w:r>
        <w:tab/>
        <w:t>}</w:t>
      </w:r>
    </w:p>
    <w:p w14:paraId="6570D70F" w14:textId="77777777" w:rsidR="008F1991" w:rsidRDefault="008F1991" w:rsidP="00DD13C7">
      <w:pPr>
        <w:pStyle w:val="Output"/>
        <w:rPr>
          <w:color w:val="4C483D" w:themeColor="text2"/>
        </w:rPr>
      </w:pPr>
      <w:r>
        <w:tab/>
      </w:r>
      <w:r>
        <w:tab/>
      </w:r>
      <w:r>
        <w:rPr>
          <w:bCs/>
          <w:color w:val="7F0055"/>
        </w:rPr>
        <w:t>return</w:t>
      </w:r>
      <w:r>
        <w:t xml:space="preserve"> 0;</w:t>
      </w:r>
    </w:p>
    <w:p w14:paraId="34F73F27" w14:textId="77777777" w:rsidR="008F1991" w:rsidRDefault="008F1991" w:rsidP="00DD13C7">
      <w:pPr>
        <w:pStyle w:val="Output"/>
        <w:rPr>
          <w:color w:val="4C483D" w:themeColor="text2"/>
        </w:rPr>
      </w:pPr>
      <w:r>
        <w:tab/>
        <w:t>}</w:t>
      </w:r>
    </w:p>
    <w:p w14:paraId="0C3E99CE" w14:textId="77777777" w:rsidR="008F1991" w:rsidRDefault="008F1991" w:rsidP="00DD13C7">
      <w:pPr>
        <w:pStyle w:val="Output"/>
        <w:rPr>
          <w:color w:val="4C483D" w:themeColor="text2"/>
        </w:rPr>
      </w:pPr>
      <w:r>
        <w:t>}</w:t>
      </w:r>
    </w:p>
    <w:p w14:paraId="589F371F" w14:textId="77777777" w:rsidR="008F1991" w:rsidRDefault="008F1991" w:rsidP="00EC1C56">
      <w:pPr>
        <w:spacing w:after="0" w:line="240" w:lineRule="auto"/>
      </w:pPr>
    </w:p>
    <w:p w14:paraId="6F127E72" w14:textId="77777777" w:rsidR="008F1991" w:rsidRDefault="008F1991" w:rsidP="00EC1C56">
      <w:pPr>
        <w:spacing w:after="0" w:line="240" w:lineRule="auto"/>
      </w:pPr>
      <w:r>
        <w:t>3.Comparable for ID Sorting for Employee Class</w:t>
      </w:r>
    </w:p>
    <w:p w14:paraId="3389C19E" w14:textId="77777777" w:rsidR="008F1991" w:rsidRDefault="008F1991" w:rsidP="00DD13C7">
      <w:pPr>
        <w:pStyle w:val="Output"/>
        <w:rPr>
          <w:color w:val="4C483D" w:themeColor="text2"/>
        </w:rPr>
      </w:pPr>
    </w:p>
    <w:p w14:paraId="46D59AF2" w14:textId="77777777" w:rsidR="008F1991" w:rsidRDefault="008F1991" w:rsidP="00DD13C7">
      <w:pPr>
        <w:pStyle w:val="Output"/>
        <w:rPr>
          <w:color w:val="4C483D" w:themeColor="text2"/>
        </w:rPr>
      </w:pPr>
      <w:r>
        <w:rPr>
          <w:bCs/>
          <w:color w:val="7F0055"/>
        </w:rPr>
        <w:t>public</w:t>
      </w:r>
      <w:r>
        <w:t xml:space="preserve"> </w:t>
      </w:r>
      <w:r>
        <w:rPr>
          <w:bCs/>
          <w:color w:val="7F0055"/>
        </w:rPr>
        <w:t>class</w:t>
      </w:r>
      <w:r>
        <w:t xml:space="preserve"> Employee </w:t>
      </w:r>
      <w:r>
        <w:rPr>
          <w:bCs/>
          <w:color w:val="7F0055"/>
        </w:rPr>
        <w:t>implements</w:t>
      </w:r>
      <w:r>
        <w:t xml:space="preserve"> Comparable&lt;Employee&gt; {</w:t>
      </w:r>
    </w:p>
    <w:p w14:paraId="0BA619DF" w14:textId="77777777" w:rsidR="008F1991" w:rsidRDefault="008F1991" w:rsidP="00DD13C7">
      <w:pPr>
        <w:pStyle w:val="Output"/>
        <w:rPr>
          <w:color w:val="4C483D" w:themeColor="text2"/>
        </w:rPr>
      </w:pPr>
      <w:r>
        <w:tab/>
      </w:r>
      <w:r>
        <w:rPr>
          <w:bCs/>
          <w:color w:val="7F0055"/>
        </w:rPr>
        <w:t>private</w:t>
      </w:r>
      <w:r>
        <w:t xml:space="preserve"> </w:t>
      </w:r>
      <w:r>
        <w:rPr>
          <w:bCs/>
          <w:color w:val="7F0055"/>
        </w:rPr>
        <w:t>int</w:t>
      </w:r>
      <w:r>
        <w:t xml:space="preserve"> </w:t>
      </w:r>
      <w:r>
        <w:rPr>
          <w:color w:val="0000C0"/>
        </w:rPr>
        <w:t>id</w:t>
      </w:r>
      <w:r>
        <w:t>;</w:t>
      </w:r>
    </w:p>
    <w:p w14:paraId="7E3B3F53" w14:textId="77777777" w:rsidR="008F1991" w:rsidRDefault="008F1991" w:rsidP="00DD13C7">
      <w:pPr>
        <w:pStyle w:val="Output"/>
        <w:rPr>
          <w:color w:val="4C483D" w:themeColor="text2"/>
        </w:rPr>
      </w:pPr>
      <w:r>
        <w:tab/>
      </w:r>
      <w:r>
        <w:rPr>
          <w:bCs/>
          <w:color w:val="7F0055"/>
        </w:rPr>
        <w:t>private</w:t>
      </w:r>
      <w:r>
        <w:t xml:space="preserve"> String </w:t>
      </w:r>
      <w:r>
        <w:rPr>
          <w:color w:val="0000C0"/>
        </w:rPr>
        <w:t>name</w:t>
      </w:r>
      <w:r>
        <w:t>;</w:t>
      </w:r>
    </w:p>
    <w:p w14:paraId="41F93FA6" w14:textId="77777777" w:rsidR="008F1991" w:rsidRDefault="008F1991" w:rsidP="00DD13C7">
      <w:pPr>
        <w:pStyle w:val="Output"/>
        <w:rPr>
          <w:color w:val="4C483D" w:themeColor="text2"/>
        </w:rPr>
      </w:pPr>
      <w:r>
        <w:tab/>
      </w:r>
      <w:r>
        <w:rPr>
          <w:bCs/>
          <w:color w:val="7F0055"/>
        </w:rPr>
        <w:t>private</w:t>
      </w:r>
      <w:r>
        <w:t xml:space="preserve"> </w:t>
      </w:r>
      <w:r>
        <w:rPr>
          <w:bCs/>
          <w:color w:val="7F0055"/>
        </w:rPr>
        <w:t>double</w:t>
      </w:r>
      <w:r>
        <w:t xml:space="preserve"> </w:t>
      </w:r>
      <w:r>
        <w:rPr>
          <w:color w:val="0000C0"/>
        </w:rPr>
        <w:t>salary</w:t>
      </w:r>
      <w:r>
        <w:t>;</w:t>
      </w:r>
    </w:p>
    <w:p w14:paraId="120B9DBF" w14:textId="77777777" w:rsidR="008F1991" w:rsidRDefault="008F1991" w:rsidP="00DD13C7">
      <w:pPr>
        <w:pStyle w:val="Output"/>
        <w:ind w:firstLine="720"/>
        <w:rPr>
          <w:color w:val="4C483D" w:themeColor="text2"/>
        </w:rPr>
      </w:pPr>
      <w:r>
        <w:rPr>
          <w:color w:val="4C483D" w:themeColor="text2"/>
        </w:rPr>
        <w:t>//Setters &amp; Getters</w:t>
      </w:r>
    </w:p>
    <w:p w14:paraId="62AF6514" w14:textId="77777777" w:rsidR="008F1991" w:rsidRDefault="008F1991" w:rsidP="00DD13C7">
      <w:pPr>
        <w:pStyle w:val="Output"/>
        <w:rPr>
          <w:color w:val="4C483D" w:themeColor="text2"/>
        </w:rPr>
      </w:pPr>
    </w:p>
    <w:p w14:paraId="7DC58F0C" w14:textId="77777777" w:rsidR="008F1991" w:rsidRDefault="008F1991" w:rsidP="00DD13C7">
      <w:pPr>
        <w:pStyle w:val="Output"/>
        <w:rPr>
          <w:color w:val="4C483D" w:themeColor="text2"/>
        </w:rPr>
      </w:pPr>
      <w:r>
        <w:tab/>
      </w:r>
      <w:r>
        <w:rPr>
          <w:bCs/>
          <w:color w:val="7F0055"/>
        </w:rPr>
        <w:t>public</w:t>
      </w:r>
      <w:r>
        <w:t xml:space="preserve"> Employee(</w:t>
      </w:r>
      <w:r>
        <w:rPr>
          <w:bCs/>
          <w:color w:val="7F0055"/>
        </w:rPr>
        <w:t>int</w:t>
      </w:r>
      <w:r>
        <w:t xml:space="preserve"> </w:t>
      </w:r>
      <w:r>
        <w:rPr>
          <w:color w:val="6A3E3E"/>
        </w:rPr>
        <w:t>id</w:t>
      </w:r>
      <w:r>
        <w:t xml:space="preserve">, String </w:t>
      </w:r>
      <w:r>
        <w:rPr>
          <w:color w:val="6A3E3E"/>
        </w:rPr>
        <w:t>name</w:t>
      </w:r>
      <w:r>
        <w:t xml:space="preserve">, </w:t>
      </w:r>
      <w:r>
        <w:rPr>
          <w:bCs/>
          <w:color w:val="7F0055"/>
        </w:rPr>
        <w:t>double</w:t>
      </w:r>
      <w:r>
        <w:t xml:space="preserve"> </w:t>
      </w:r>
      <w:r>
        <w:rPr>
          <w:color w:val="6A3E3E"/>
        </w:rPr>
        <w:t>salary</w:t>
      </w:r>
      <w:r>
        <w:t>) {</w:t>
      </w:r>
    </w:p>
    <w:p w14:paraId="1F0DB6F2" w14:textId="77777777" w:rsidR="008F1991" w:rsidRDefault="008F1991" w:rsidP="00DD13C7">
      <w:pPr>
        <w:pStyle w:val="Output"/>
        <w:rPr>
          <w:color w:val="4C483D" w:themeColor="text2"/>
        </w:rPr>
      </w:pPr>
      <w:r>
        <w:tab/>
      </w:r>
      <w:r>
        <w:tab/>
      </w:r>
      <w:r>
        <w:rPr>
          <w:bCs/>
          <w:color w:val="7F0055"/>
        </w:rPr>
        <w:t>super</w:t>
      </w:r>
      <w:r>
        <w:t>();</w:t>
      </w:r>
    </w:p>
    <w:p w14:paraId="6C3037DB" w14:textId="77777777" w:rsidR="008F1991" w:rsidRDefault="008F1991" w:rsidP="00DD13C7">
      <w:pPr>
        <w:pStyle w:val="Output"/>
        <w:rPr>
          <w:color w:val="4C483D" w:themeColor="text2"/>
        </w:rPr>
      </w:pPr>
      <w:r>
        <w:tab/>
      </w:r>
      <w:r>
        <w:tab/>
      </w:r>
      <w:r>
        <w:rPr>
          <w:bCs/>
          <w:color w:val="7F0055"/>
        </w:rPr>
        <w:t>this</w:t>
      </w:r>
      <w:r>
        <w:t>.</w:t>
      </w:r>
      <w:r>
        <w:rPr>
          <w:color w:val="0000C0"/>
        </w:rPr>
        <w:t>id</w:t>
      </w:r>
      <w:r>
        <w:t xml:space="preserve"> = </w:t>
      </w:r>
      <w:r>
        <w:rPr>
          <w:color w:val="6A3E3E"/>
        </w:rPr>
        <w:t>id</w:t>
      </w:r>
      <w:r>
        <w:t>;</w:t>
      </w:r>
    </w:p>
    <w:p w14:paraId="10DBB383" w14:textId="77777777" w:rsidR="008F1991" w:rsidRDefault="008F1991" w:rsidP="00DD13C7">
      <w:pPr>
        <w:pStyle w:val="Output"/>
        <w:rPr>
          <w:color w:val="4C483D" w:themeColor="text2"/>
        </w:rPr>
      </w:pPr>
      <w:r>
        <w:tab/>
      </w:r>
      <w:r>
        <w:tab/>
      </w:r>
      <w:r>
        <w:rPr>
          <w:bCs/>
          <w:color w:val="7F0055"/>
        </w:rPr>
        <w:t>this</w:t>
      </w:r>
      <w:r>
        <w:t>.</w:t>
      </w:r>
      <w:r>
        <w:rPr>
          <w:color w:val="0000C0"/>
        </w:rPr>
        <w:t>name</w:t>
      </w:r>
      <w:r>
        <w:t xml:space="preserve"> = </w:t>
      </w:r>
      <w:r>
        <w:rPr>
          <w:color w:val="6A3E3E"/>
        </w:rPr>
        <w:t>name</w:t>
      </w:r>
      <w:r>
        <w:t>;</w:t>
      </w:r>
    </w:p>
    <w:p w14:paraId="5782723E" w14:textId="77777777" w:rsidR="008F1991" w:rsidRDefault="008F1991" w:rsidP="00DD13C7">
      <w:pPr>
        <w:pStyle w:val="Output"/>
        <w:rPr>
          <w:color w:val="4C483D" w:themeColor="text2"/>
        </w:rPr>
      </w:pPr>
      <w:r>
        <w:tab/>
      </w:r>
      <w:r>
        <w:tab/>
      </w:r>
      <w:r>
        <w:rPr>
          <w:bCs/>
          <w:color w:val="7F0055"/>
        </w:rPr>
        <w:t>this</w:t>
      </w:r>
      <w:r>
        <w:t>.</w:t>
      </w:r>
      <w:r>
        <w:rPr>
          <w:color w:val="0000C0"/>
        </w:rPr>
        <w:t>salary</w:t>
      </w:r>
      <w:r>
        <w:t xml:space="preserve"> = </w:t>
      </w:r>
      <w:r>
        <w:rPr>
          <w:color w:val="6A3E3E"/>
        </w:rPr>
        <w:t>salary</w:t>
      </w:r>
      <w:r>
        <w:t>;</w:t>
      </w:r>
    </w:p>
    <w:p w14:paraId="4265A391" w14:textId="77777777" w:rsidR="008F1991" w:rsidRDefault="008F1991" w:rsidP="00DD13C7">
      <w:pPr>
        <w:pStyle w:val="Output"/>
        <w:rPr>
          <w:color w:val="646464"/>
        </w:rPr>
      </w:pPr>
      <w:r>
        <w:tab/>
        <w:t>}</w:t>
      </w:r>
    </w:p>
    <w:p w14:paraId="5040D2DB" w14:textId="77777777" w:rsidR="008F1991" w:rsidRDefault="008F1991" w:rsidP="00DD13C7">
      <w:pPr>
        <w:pStyle w:val="Output"/>
        <w:rPr>
          <w:color w:val="4C483D" w:themeColor="text2"/>
        </w:rPr>
      </w:pPr>
      <w:r>
        <w:tab/>
      </w:r>
      <w:r>
        <w:rPr>
          <w:bCs/>
          <w:color w:val="7F0055"/>
        </w:rPr>
        <w:t>public</w:t>
      </w:r>
      <w:r>
        <w:t xml:space="preserve"> </w:t>
      </w:r>
      <w:r>
        <w:rPr>
          <w:bCs/>
          <w:color w:val="7F0055"/>
        </w:rPr>
        <w:t>int</w:t>
      </w:r>
      <w:r>
        <w:t xml:space="preserve"> compareTo(Employee </w:t>
      </w:r>
      <w:r>
        <w:rPr>
          <w:color w:val="6A3E3E"/>
        </w:rPr>
        <w:t>o</w:t>
      </w:r>
      <w:r>
        <w:t>) {</w:t>
      </w:r>
    </w:p>
    <w:p w14:paraId="61E60BF3" w14:textId="77777777" w:rsidR="008F1991" w:rsidRDefault="008F1991" w:rsidP="00DD13C7">
      <w:pPr>
        <w:pStyle w:val="Output"/>
        <w:rPr>
          <w:color w:val="4C483D" w:themeColor="text2"/>
        </w:rPr>
      </w:pPr>
      <w:r>
        <w:tab/>
      </w:r>
      <w:r>
        <w:tab/>
      </w:r>
      <w:r>
        <w:rPr>
          <w:bCs/>
          <w:color w:val="7F0055"/>
        </w:rPr>
        <w:t>if</w:t>
      </w:r>
      <w:r>
        <w:t xml:space="preserve"> (</w:t>
      </w:r>
      <w:r>
        <w:rPr>
          <w:bCs/>
          <w:color w:val="7F0055"/>
        </w:rPr>
        <w:t>this</w:t>
      </w:r>
      <w:r>
        <w:t>.</w:t>
      </w:r>
      <w:r>
        <w:rPr>
          <w:color w:val="0000C0"/>
        </w:rPr>
        <w:t>id</w:t>
      </w:r>
      <w:r>
        <w:t xml:space="preserve"> &lt; </w:t>
      </w:r>
      <w:r>
        <w:rPr>
          <w:color w:val="6A3E3E"/>
        </w:rPr>
        <w:t>o</w:t>
      </w:r>
      <w:r>
        <w:t>.</w:t>
      </w:r>
      <w:r>
        <w:rPr>
          <w:color w:val="0000C0"/>
        </w:rPr>
        <w:t>id</w:t>
      </w:r>
      <w:r>
        <w:t>) {</w:t>
      </w:r>
    </w:p>
    <w:p w14:paraId="516554CC" w14:textId="77777777" w:rsidR="008F1991" w:rsidRDefault="008F1991" w:rsidP="00DD13C7">
      <w:pPr>
        <w:pStyle w:val="Output"/>
        <w:rPr>
          <w:color w:val="4C483D" w:themeColor="text2"/>
        </w:rPr>
      </w:pPr>
      <w:r>
        <w:tab/>
      </w:r>
      <w:r>
        <w:tab/>
      </w:r>
      <w:r>
        <w:tab/>
      </w:r>
      <w:r>
        <w:rPr>
          <w:bCs/>
          <w:color w:val="7F0055"/>
        </w:rPr>
        <w:t>return</w:t>
      </w:r>
      <w:r>
        <w:t xml:space="preserve"> -1;</w:t>
      </w:r>
    </w:p>
    <w:p w14:paraId="3773090D" w14:textId="77777777" w:rsidR="008F1991" w:rsidRDefault="008F1991" w:rsidP="00DD13C7">
      <w:pPr>
        <w:pStyle w:val="Output"/>
        <w:rPr>
          <w:color w:val="4C483D" w:themeColor="text2"/>
        </w:rPr>
      </w:pPr>
      <w:r>
        <w:tab/>
      </w:r>
      <w:r>
        <w:tab/>
        <w:t xml:space="preserve">} </w:t>
      </w:r>
      <w:r>
        <w:rPr>
          <w:bCs/>
          <w:color w:val="7F0055"/>
        </w:rPr>
        <w:t>else</w:t>
      </w:r>
      <w:r>
        <w:t xml:space="preserve"> </w:t>
      </w:r>
      <w:r>
        <w:rPr>
          <w:bCs/>
          <w:color w:val="7F0055"/>
        </w:rPr>
        <w:t>if</w:t>
      </w:r>
      <w:r>
        <w:t xml:space="preserve"> (</w:t>
      </w:r>
      <w:r>
        <w:rPr>
          <w:bCs/>
          <w:color w:val="7F0055"/>
        </w:rPr>
        <w:t>this</w:t>
      </w:r>
      <w:r>
        <w:t>.</w:t>
      </w:r>
      <w:r>
        <w:rPr>
          <w:color w:val="0000C0"/>
        </w:rPr>
        <w:t>id</w:t>
      </w:r>
      <w:r>
        <w:t xml:space="preserve"> &gt; </w:t>
      </w:r>
      <w:r>
        <w:rPr>
          <w:color w:val="6A3E3E"/>
        </w:rPr>
        <w:t>o</w:t>
      </w:r>
      <w:r>
        <w:t>.</w:t>
      </w:r>
      <w:r>
        <w:rPr>
          <w:color w:val="0000C0"/>
        </w:rPr>
        <w:t>id</w:t>
      </w:r>
      <w:r>
        <w:t>) {</w:t>
      </w:r>
    </w:p>
    <w:p w14:paraId="532F03A0" w14:textId="77777777" w:rsidR="008F1991" w:rsidRDefault="008F1991" w:rsidP="00DD13C7">
      <w:pPr>
        <w:pStyle w:val="Output"/>
        <w:rPr>
          <w:color w:val="4C483D" w:themeColor="text2"/>
        </w:rPr>
      </w:pPr>
      <w:r>
        <w:tab/>
      </w:r>
      <w:r>
        <w:tab/>
      </w:r>
      <w:r>
        <w:tab/>
      </w:r>
      <w:r>
        <w:rPr>
          <w:bCs/>
          <w:color w:val="7F0055"/>
        </w:rPr>
        <w:t>return</w:t>
      </w:r>
      <w:r>
        <w:t xml:space="preserve"> 1;</w:t>
      </w:r>
    </w:p>
    <w:p w14:paraId="4DAAEB0A" w14:textId="77777777" w:rsidR="008F1991" w:rsidRDefault="008F1991" w:rsidP="00DD13C7">
      <w:pPr>
        <w:pStyle w:val="Output"/>
        <w:rPr>
          <w:color w:val="4C483D" w:themeColor="text2"/>
        </w:rPr>
      </w:pPr>
      <w:r>
        <w:tab/>
      </w:r>
      <w:r>
        <w:tab/>
        <w:t xml:space="preserve">} </w:t>
      </w:r>
      <w:r>
        <w:rPr>
          <w:bCs/>
          <w:color w:val="7F0055"/>
        </w:rPr>
        <w:t>else</w:t>
      </w:r>
      <w:r>
        <w:t xml:space="preserve"> {</w:t>
      </w:r>
    </w:p>
    <w:p w14:paraId="3107B746" w14:textId="77777777" w:rsidR="008F1991" w:rsidRDefault="008F1991" w:rsidP="00DD13C7">
      <w:pPr>
        <w:pStyle w:val="Output"/>
        <w:rPr>
          <w:color w:val="4C483D" w:themeColor="text2"/>
        </w:rPr>
      </w:pPr>
      <w:r>
        <w:tab/>
      </w:r>
      <w:r>
        <w:tab/>
      </w:r>
      <w:r>
        <w:tab/>
      </w:r>
      <w:r>
        <w:rPr>
          <w:bCs/>
          <w:color w:val="7F0055"/>
        </w:rPr>
        <w:t>return</w:t>
      </w:r>
      <w:r>
        <w:t xml:space="preserve"> 0;</w:t>
      </w:r>
    </w:p>
    <w:p w14:paraId="100ECDB4" w14:textId="77777777" w:rsidR="008F1991" w:rsidRDefault="008F1991" w:rsidP="00DD13C7">
      <w:pPr>
        <w:pStyle w:val="Output"/>
        <w:rPr>
          <w:color w:val="4C483D" w:themeColor="text2"/>
        </w:rPr>
      </w:pPr>
      <w:r>
        <w:tab/>
      </w:r>
      <w:r>
        <w:tab/>
        <w:t>}</w:t>
      </w:r>
    </w:p>
    <w:p w14:paraId="22F61AA1" w14:textId="77777777" w:rsidR="008F1991" w:rsidRDefault="008F1991" w:rsidP="00DD13C7">
      <w:pPr>
        <w:pStyle w:val="Output"/>
        <w:rPr>
          <w:color w:val="646464"/>
        </w:rPr>
      </w:pPr>
      <w:r>
        <w:tab/>
        <w:t>}</w:t>
      </w:r>
    </w:p>
    <w:p w14:paraId="56685AB8" w14:textId="77777777" w:rsidR="008F1991" w:rsidRDefault="008F1991" w:rsidP="00DD13C7">
      <w:pPr>
        <w:pStyle w:val="Output"/>
        <w:rPr>
          <w:color w:val="4C483D" w:themeColor="text2"/>
        </w:rPr>
      </w:pPr>
      <w:r>
        <w:tab/>
      </w:r>
      <w:r>
        <w:rPr>
          <w:bCs/>
          <w:color w:val="7F0055"/>
        </w:rPr>
        <w:t>public</w:t>
      </w:r>
      <w:r>
        <w:t xml:space="preserve"> String toString() {</w:t>
      </w:r>
    </w:p>
    <w:p w14:paraId="7C6D2293" w14:textId="77777777" w:rsidR="008F1991" w:rsidRDefault="008F1991" w:rsidP="00DD13C7">
      <w:pPr>
        <w:pStyle w:val="Output"/>
        <w:rPr>
          <w:color w:val="4C483D" w:themeColor="text2"/>
        </w:rPr>
      </w:pPr>
      <w:r>
        <w:tab/>
      </w:r>
      <w:r>
        <w:tab/>
      </w:r>
      <w:r>
        <w:rPr>
          <w:bCs/>
          <w:color w:val="7F0055"/>
        </w:rPr>
        <w:t>return</w:t>
      </w:r>
      <w:r>
        <w:t xml:space="preserve"> </w:t>
      </w:r>
      <w:r>
        <w:rPr>
          <w:color w:val="2A00FF"/>
        </w:rPr>
        <w:t>"Employee [id="</w:t>
      </w:r>
      <w:r>
        <w:t xml:space="preserve"> + </w:t>
      </w:r>
      <w:r>
        <w:rPr>
          <w:color w:val="0000C0"/>
        </w:rPr>
        <w:t>id</w:t>
      </w:r>
      <w:r>
        <w:t xml:space="preserve"> + </w:t>
      </w:r>
      <w:r>
        <w:rPr>
          <w:color w:val="2A00FF"/>
        </w:rPr>
        <w:t>", name="</w:t>
      </w:r>
      <w:r>
        <w:t xml:space="preserve"> + </w:t>
      </w:r>
      <w:r>
        <w:rPr>
          <w:color w:val="0000C0"/>
        </w:rPr>
        <w:t>name</w:t>
      </w:r>
      <w:r>
        <w:t xml:space="preserve"> + </w:t>
      </w:r>
      <w:r>
        <w:rPr>
          <w:color w:val="2A00FF"/>
        </w:rPr>
        <w:t>", salary="</w:t>
      </w:r>
      <w:r>
        <w:t xml:space="preserve"> + </w:t>
      </w:r>
      <w:r>
        <w:rPr>
          <w:color w:val="0000C0"/>
        </w:rPr>
        <w:t>salary</w:t>
      </w:r>
      <w:r>
        <w:t xml:space="preserve"> + </w:t>
      </w:r>
      <w:r>
        <w:rPr>
          <w:color w:val="2A00FF"/>
        </w:rPr>
        <w:t>"]"</w:t>
      </w:r>
      <w:r>
        <w:t>;</w:t>
      </w:r>
    </w:p>
    <w:p w14:paraId="01D46A86" w14:textId="77777777" w:rsidR="008F1991" w:rsidRDefault="008F1991" w:rsidP="00DD13C7">
      <w:pPr>
        <w:pStyle w:val="Output"/>
        <w:rPr>
          <w:color w:val="4C483D" w:themeColor="text2"/>
        </w:rPr>
      </w:pPr>
      <w:r>
        <w:tab/>
        <w:t>}</w:t>
      </w:r>
    </w:p>
    <w:p w14:paraId="4D0759BD" w14:textId="77777777" w:rsidR="008F1991" w:rsidRDefault="008F1991" w:rsidP="00DD13C7">
      <w:pPr>
        <w:pStyle w:val="Output"/>
        <w:rPr>
          <w:color w:val="4C483D" w:themeColor="text2"/>
        </w:rPr>
      </w:pPr>
    </w:p>
    <w:p w14:paraId="2E0A974F" w14:textId="77777777" w:rsidR="008F1991" w:rsidRDefault="008F1991" w:rsidP="00DD13C7">
      <w:pPr>
        <w:pStyle w:val="Output"/>
        <w:rPr>
          <w:color w:val="4C483D" w:themeColor="text2"/>
        </w:rPr>
      </w:pPr>
      <w:r>
        <w:tab/>
      </w:r>
      <w:r>
        <w:rPr>
          <w:bCs/>
          <w:color w:val="7F0055"/>
        </w:rPr>
        <w:t>public</w:t>
      </w:r>
      <w:r>
        <w:t xml:space="preserve"> </w:t>
      </w:r>
      <w:r>
        <w:rPr>
          <w:bCs/>
          <w:color w:val="7F0055"/>
        </w:rPr>
        <w:t>static</w:t>
      </w:r>
      <w:r>
        <w:t xml:space="preserve"> </w:t>
      </w:r>
      <w:r>
        <w:rPr>
          <w:bCs/>
          <w:color w:val="7F0055"/>
        </w:rPr>
        <w:t>void</w:t>
      </w:r>
      <w:r>
        <w:t xml:space="preserve"> main(String[] </w:t>
      </w:r>
      <w:r>
        <w:rPr>
          <w:color w:val="6A3E3E"/>
        </w:rPr>
        <w:t>args</w:t>
      </w:r>
      <w:r>
        <w:t>) {</w:t>
      </w:r>
    </w:p>
    <w:p w14:paraId="675B6E8A" w14:textId="77777777" w:rsidR="008F1991" w:rsidRDefault="008F1991" w:rsidP="00DD13C7">
      <w:pPr>
        <w:pStyle w:val="Output"/>
        <w:rPr>
          <w:color w:val="4C483D" w:themeColor="text2"/>
        </w:rPr>
      </w:pPr>
    </w:p>
    <w:p w14:paraId="39AC90DB" w14:textId="77777777" w:rsidR="008F1991" w:rsidRDefault="008F1991" w:rsidP="00DD13C7">
      <w:pPr>
        <w:pStyle w:val="Output"/>
        <w:rPr>
          <w:color w:val="4C483D" w:themeColor="text2"/>
        </w:rPr>
      </w:pPr>
      <w:r>
        <w:tab/>
      </w:r>
      <w:r>
        <w:tab/>
        <w:t xml:space="preserve">List&lt;Employee&gt; </w:t>
      </w:r>
      <w:r>
        <w:rPr>
          <w:color w:val="6A3E3E"/>
        </w:rPr>
        <w:t>employees</w:t>
      </w:r>
      <w:r>
        <w:t xml:space="preserve"> = </w:t>
      </w:r>
      <w:r>
        <w:rPr>
          <w:bCs/>
          <w:color w:val="7F0055"/>
        </w:rPr>
        <w:t>new</w:t>
      </w:r>
      <w:r>
        <w:t xml:space="preserve"> ArrayList&lt;Employee&gt;();</w:t>
      </w:r>
    </w:p>
    <w:p w14:paraId="2C3DEA8A" w14:textId="77777777" w:rsidR="008F1991" w:rsidRDefault="008F1991" w:rsidP="00DD13C7">
      <w:pPr>
        <w:pStyle w:val="Output"/>
        <w:rPr>
          <w:color w:val="4C483D" w:themeColor="text2"/>
        </w:rPr>
      </w:pPr>
      <w:r>
        <w:tab/>
      </w:r>
      <w:r>
        <w:tab/>
      </w:r>
      <w:r>
        <w:rPr>
          <w:color w:val="6A3E3E"/>
        </w:rPr>
        <w:t>employees</w:t>
      </w:r>
      <w:r>
        <w:t>.add(</w:t>
      </w:r>
      <w:r>
        <w:rPr>
          <w:bCs/>
          <w:color w:val="7F0055"/>
        </w:rPr>
        <w:t>new</w:t>
      </w:r>
      <w:r>
        <w:t xml:space="preserve"> Employee(105, </w:t>
      </w:r>
      <w:r>
        <w:rPr>
          <w:color w:val="2A00FF"/>
        </w:rPr>
        <w:t>"AAA"</w:t>
      </w:r>
      <w:r>
        <w:t>, 3000));</w:t>
      </w:r>
    </w:p>
    <w:p w14:paraId="5E5B86D3" w14:textId="77777777" w:rsidR="008F1991" w:rsidRDefault="008F1991" w:rsidP="00DD13C7">
      <w:pPr>
        <w:pStyle w:val="Output"/>
        <w:rPr>
          <w:color w:val="4C483D" w:themeColor="text2"/>
        </w:rPr>
      </w:pPr>
      <w:r>
        <w:tab/>
      </w:r>
      <w:r>
        <w:tab/>
      </w:r>
      <w:r>
        <w:rPr>
          <w:color w:val="6A3E3E"/>
        </w:rPr>
        <w:t>employees</w:t>
      </w:r>
      <w:r>
        <w:t>.add(</w:t>
      </w:r>
      <w:r>
        <w:rPr>
          <w:bCs/>
          <w:color w:val="7F0055"/>
        </w:rPr>
        <w:t>new</w:t>
      </w:r>
      <w:r>
        <w:t xml:space="preserve"> Employee(102, </w:t>
      </w:r>
      <w:r>
        <w:rPr>
          <w:color w:val="2A00FF"/>
        </w:rPr>
        <w:t>"ZZZ"</w:t>
      </w:r>
      <w:r>
        <w:t>, 2000));</w:t>
      </w:r>
    </w:p>
    <w:p w14:paraId="78502C8F" w14:textId="77777777" w:rsidR="008F1991" w:rsidRDefault="008F1991" w:rsidP="00DD13C7">
      <w:pPr>
        <w:pStyle w:val="Output"/>
        <w:rPr>
          <w:color w:val="4C483D" w:themeColor="text2"/>
        </w:rPr>
      </w:pPr>
      <w:r>
        <w:tab/>
      </w:r>
      <w:r>
        <w:tab/>
      </w:r>
      <w:r>
        <w:rPr>
          <w:color w:val="6A3E3E"/>
        </w:rPr>
        <w:t>employees</w:t>
      </w:r>
      <w:r>
        <w:t>.add(</w:t>
      </w:r>
      <w:r>
        <w:rPr>
          <w:bCs/>
          <w:color w:val="7F0055"/>
        </w:rPr>
        <w:t>new</w:t>
      </w:r>
      <w:r>
        <w:t xml:space="preserve"> Employee(104, </w:t>
      </w:r>
      <w:r>
        <w:rPr>
          <w:color w:val="2A00FF"/>
        </w:rPr>
        <w:t>"BBB"</w:t>
      </w:r>
      <w:r>
        <w:t>, 5000));</w:t>
      </w:r>
    </w:p>
    <w:p w14:paraId="36CA56F9" w14:textId="77777777" w:rsidR="008F1991" w:rsidRDefault="008F1991" w:rsidP="00DD13C7">
      <w:pPr>
        <w:pStyle w:val="Output"/>
        <w:rPr>
          <w:color w:val="4C483D" w:themeColor="text2"/>
        </w:rPr>
      </w:pPr>
      <w:r>
        <w:tab/>
      </w:r>
      <w:r>
        <w:tab/>
      </w:r>
      <w:r>
        <w:rPr>
          <w:color w:val="6A3E3E"/>
        </w:rPr>
        <w:t>employees</w:t>
      </w:r>
      <w:r>
        <w:t>.add(</w:t>
      </w:r>
      <w:r>
        <w:rPr>
          <w:bCs/>
          <w:color w:val="7F0055"/>
        </w:rPr>
        <w:t>new</w:t>
      </w:r>
      <w:r>
        <w:t xml:space="preserve"> Employee(101, </w:t>
      </w:r>
      <w:r>
        <w:rPr>
          <w:color w:val="2A00FF"/>
        </w:rPr>
        <w:t>"DDD"</w:t>
      </w:r>
      <w:r>
        <w:t>, 1000));</w:t>
      </w:r>
    </w:p>
    <w:p w14:paraId="0B774D07" w14:textId="77777777" w:rsidR="008F1991" w:rsidRDefault="008F1991" w:rsidP="00DD13C7">
      <w:pPr>
        <w:pStyle w:val="Output"/>
        <w:rPr>
          <w:color w:val="4C483D" w:themeColor="text2"/>
        </w:rPr>
      </w:pPr>
      <w:r>
        <w:tab/>
      </w:r>
      <w:r>
        <w:tab/>
      </w:r>
      <w:r>
        <w:rPr>
          <w:color w:val="6A3E3E"/>
        </w:rPr>
        <w:t>employees</w:t>
      </w:r>
      <w:r>
        <w:t>.add(</w:t>
      </w:r>
      <w:r>
        <w:rPr>
          <w:bCs/>
          <w:color w:val="7F0055"/>
        </w:rPr>
        <w:t>new</w:t>
      </w:r>
      <w:r>
        <w:t xml:space="preserve"> Employee(103, </w:t>
      </w:r>
      <w:r>
        <w:rPr>
          <w:color w:val="2A00FF"/>
        </w:rPr>
        <w:t>"CCC"</w:t>
      </w:r>
      <w:r>
        <w:t>, 4000));</w:t>
      </w:r>
    </w:p>
    <w:p w14:paraId="7AD2AC5A" w14:textId="77777777" w:rsidR="008F1991" w:rsidRDefault="008F1991" w:rsidP="00DD13C7">
      <w:pPr>
        <w:pStyle w:val="Output"/>
        <w:rPr>
          <w:color w:val="4C483D" w:themeColor="text2"/>
        </w:rPr>
      </w:pPr>
    </w:p>
    <w:p w14:paraId="7F2AFC57" w14:textId="77777777" w:rsidR="008F1991" w:rsidRDefault="008F1991" w:rsidP="00DD13C7">
      <w:pPr>
        <w:pStyle w:val="Output"/>
        <w:rPr>
          <w:color w:val="4C483D" w:themeColor="text2"/>
        </w:rPr>
      </w:pPr>
      <w:r>
        <w:tab/>
      </w:r>
      <w:r>
        <w:tab/>
        <w:t>System.</w:t>
      </w:r>
      <w:r>
        <w:rPr>
          <w:bCs/>
          <w:i/>
          <w:iCs/>
          <w:color w:val="0000C0"/>
        </w:rPr>
        <w:t>out</w:t>
      </w:r>
      <w:r>
        <w:t>.println(</w:t>
      </w:r>
      <w:r>
        <w:rPr>
          <w:color w:val="2A00FF"/>
        </w:rPr>
        <w:t>"Before : "</w:t>
      </w:r>
      <w:r>
        <w:t xml:space="preserve"> + </w:t>
      </w:r>
      <w:r>
        <w:rPr>
          <w:color w:val="6A3E3E"/>
        </w:rPr>
        <w:t>employees</w:t>
      </w:r>
      <w:r>
        <w:t>);</w:t>
      </w:r>
    </w:p>
    <w:p w14:paraId="2F1F9B5B" w14:textId="77777777" w:rsidR="008F1991" w:rsidRDefault="008F1991" w:rsidP="00DD13C7">
      <w:pPr>
        <w:pStyle w:val="Output"/>
        <w:rPr>
          <w:color w:val="4C483D" w:themeColor="text2"/>
        </w:rPr>
      </w:pPr>
      <w:r>
        <w:tab/>
      </w:r>
      <w:r>
        <w:tab/>
        <w:t>Collections.</w:t>
      </w:r>
      <w:r>
        <w:rPr>
          <w:i/>
          <w:iCs/>
        </w:rPr>
        <w:t>sort</w:t>
      </w:r>
      <w:r>
        <w:t>(</w:t>
      </w:r>
      <w:r>
        <w:rPr>
          <w:color w:val="6A3E3E"/>
        </w:rPr>
        <w:t>employees</w:t>
      </w:r>
      <w:r>
        <w:t>);</w:t>
      </w:r>
    </w:p>
    <w:p w14:paraId="6A97AE60" w14:textId="77777777" w:rsidR="008F1991" w:rsidRDefault="008F1991" w:rsidP="00DD13C7">
      <w:pPr>
        <w:pStyle w:val="Output"/>
        <w:rPr>
          <w:color w:val="4C483D" w:themeColor="text2"/>
        </w:rPr>
      </w:pPr>
      <w:r>
        <w:tab/>
      </w:r>
      <w:r>
        <w:tab/>
        <w:t>System.</w:t>
      </w:r>
      <w:r>
        <w:rPr>
          <w:bCs/>
          <w:i/>
          <w:iCs/>
          <w:color w:val="0000C0"/>
        </w:rPr>
        <w:t>out</w:t>
      </w:r>
      <w:r>
        <w:t>.println(</w:t>
      </w:r>
      <w:r>
        <w:rPr>
          <w:color w:val="2A00FF"/>
        </w:rPr>
        <w:t>"ByID :\n "</w:t>
      </w:r>
      <w:r>
        <w:t xml:space="preserve"> + </w:t>
      </w:r>
      <w:r>
        <w:rPr>
          <w:color w:val="6A3E3E"/>
        </w:rPr>
        <w:t>employees</w:t>
      </w:r>
      <w:r>
        <w:t>);</w:t>
      </w:r>
    </w:p>
    <w:p w14:paraId="58097B2E" w14:textId="77777777" w:rsidR="008F1991" w:rsidRDefault="008F1991" w:rsidP="00DD13C7">
      <w:pPr>
        <w:pStyle w:val="Output"/>
        <w:rPr>
          <w:color w:val="4C483D" w:themeColor="text2"/>
        </w:rPr>
      </w:pPr>
      <w:r>
        <w:tab/>
      </w:r>
      <w:r>
        <w:tab/>
      </w:r>
    </w:p>
    <w:p w14:paraId="7EC77989" w14:textId="77777777" w:rsidR="008F1991" w:rsidRDefault="008F1991" w:rsidP="00DD13C7">
      <w:pPr>
        <w:pStyle w:val="Output"/>
        <w:rPr>
          <w:color w:val="3F7F5F"/>
        </w:rPr>
      </w:pPr>
      <w:r>
        <w:tab/>
      </w:r>
      <w:r>
        <w:tab/>
      </w:r>
      <w:r>
        <w:rPr>
          <w:color w:val="3F7F5F"/>
        </w:rPr>
        <w:t xml:space="preserve">//Now we can Sort our </w:t>
      </w:r>
      <w:r>
        <w:rPr>
          <w:color w:val="3F7F5F"/>
          <w:u w:val="single"/>
        </w:rPr>
        <w:t>Employees</w:t>
      </w:r>
      <w:r>
        <w:rPr>
          <w:color w:val="3F7F5F"/>
        </w:rPr>
        <w:t xml:space="preserve"> based on Multiple Sorting(EmpName, EmpSaltry)</w:t>
      </w:r>
    </w:p>
    <w:p w14:paraId="458E7734" w14:textId="77777777" w:rsidR="008F1991" w:rsidRDefault="008F1991" w:rsidP="00DD13C7">
      <w:pPr>
        <w:pStyle w:val="Output"/>
        <w:rPr>
          <w:color w:val="4C483D" w:themeColor="text2"/>
        </w:rPr>
      </w:pPr>
      <w:r>
        <w:rPr>
          <w:color w:val="3F7F5F"/>
        </w:rPr>
        <w:tab/>
      </w:r>
      <w:r>
        <w:rPr>
          <w:color w:val="3F7F5F"/>
        </w:rPr>
        <w:tab/>
        <w:t>//sort method accepts Comparator: Collections.sort(&lt;list&gt;, Comparator)</w:t>
      </w:r>
    </w:p>
    <w:p w14:paraId="057FD83E" w14:textId="77777777" w:rsidR="008F1991" w:rsidRDefault="008F1991" w:rsidP="00DD13C7">
      <w:pPr>
        <w:pStyle w:val="Output"/>
        <w:rPr>
          <w:color w:val="4C483D" w:themeColor="text2"/>
        </w:rPr>
      </w:pPr>
      <w:r>
        <w:tab/>
      </w:r>
      <w:r>
        <w:tab/>
        <w:t>Collections.</w:t>
      </w:r>
      <w:r>
        <w:rPr>
          <w:i/>
          <w:iCs/>
        </w:rPr>
        <w:t>sort</w:t>
      </w:r>
      <w:r>
        <w:t>(</w:t>
      </w:r>
      <w:r>
        <w:rPr>
          <w:color w:val="6A3E3E"/>
        </w:rPr>
        <w:t>employees</w:t>
      </w:r>
      <w:r>
        <w:t xml:space="preserve">, </w:t>
      </w:r>
      <w:r>
        <w:rPr>
          <w:bCs/>
          <w:color w:val="7F0055"/>
        </w:rPr>
        <w:t>new</w:t>
      </w:r>
      <w:r>
        <w:t xml:space="preserve"> EmpName());</w:t>
      </w:r>
    </w:p>
    <w:p w14:paraId="1497678A" w14:textId="77777777" w:rsidR="008F1991" w:rsidRDefault="008F1991" w:rsidP="00DD13C7">
      <w:pPr>
        <w:pStyle w:val="Output"/>
        <w:rPr>
          <w:color w:val="4C483D" w:themeColor="text2"/>
        </w:rPr>
      </w:pPr>
      <w:r>
        <w:tab/>
      </w:r>
      <w:r>
        <w:tab/>
        <w:t>System.</w:t>
      </w:r>
      <w:r>
        <w:rPr>
          <w:bCs/>
          <w:i/>
          <w:iCs/>
          <w:color w:val="0000C0"/>
        </w:rPr>
        <w:t>out</w:t>
      </w:r>
      <w:r>
        <w:t>.println(</w:t>
      </w:r>
      <w:r>
        <w:rPr>
          <w:color w:val="2A00FF"/>
        </w:rPr>
        <w:t>"EmpName : \n "</w:t>
      </w:r>
      <w:r>
        <w:t>+</w:t>
      </w:r>
      <w:r>
        <w:rPr>
          <w:color w:val="6A3E3E"/>
        </w:rPr>
        <w:t>employees</w:t>
      </w:r>
      <w:r>
        <w:t>);</w:t>
      </w:r>
    </w:p>
    <w:p w14:paraId="0F6BE8A3" w14:textId="77777777" w:rsidR="008F1991" w:rsidRDefault="008F1991" w:rsidP="00DD13C7">
      <w:pPr>
        <w:pStyle w:val="Output"/>
        <w:rPr>
          <w:color w:val="4C483D" w:themeColor="text2"/>
        </w:rPr>
      </w:pPr>
      <w:r>
        <w:tab/>
      </w:r>
      <w:r>
        <w:tab/>
      </w:r>
    </w:p>
    <w:p w14:paraId="39C85DFA" w14:textId="77777777" w:rsidR="008F1991" w:rsidRDefault="008F1991" w:rsidP="00DD13C7">
      <w:pPr>
        <w:pStyle w:val="Output"/>
        <w:rPr>
          <w:color w:val="4C483D" w:themeColor="text2"/>
        </w:rPr>
      </w:pPr>
      <w:r>
        <w:tab/>
      </w:r>
      <w:r>
        <w:tab/>
        <w:t>Collections.</w:t>
      </w:r>
      <w:r>
        <w:rPr>
          <w:i/>
          <w:iCs/>
        </w:rPr>
        <w:t>sort</w:t>
      </w:r>
      <w:r>
        <w:t>(</w:t>
      </w:r>
      <w:r>
        <w:rPr>
          <w:color w:val="6A3E3E"/>
        </w:rPr>
        <w:t>employees</w:t>
      </w:r>
      <w:r>
        <w:t xml:space="preserve">, </w:t>
      </w:r>
      <w:r>
        <w:rPr>
          <w:bCs/>
          <w:color w:val="7F0055"/>
        </w:rPr>
        <w:t>new</w:t>
      </w:r>
      <w:r>
        <w:t xml:space="preserve"> EmpSalary());</w:t>
      </w:r>
    </w:p>
    <w:p w14:paraId="56CA1277" w14:textId="77777777" w:rsidR="008F1991" w:rsidRDefault="008F1991" w:rsidP="00DD13C7">
      <w:pPr>
        <w:pStyle w:val="Output"/>
        <w:rPr>
          <w:color w:val="4C483D" w:themeColor="text2"/>
        </w:rPr>
      </w:pPr>
      <w:r>
        <w:tab/>
      </w:r>
      <w:r>
        <w:tab/>
        <w:t>System.</w:t>
      </w:r>
      <w:r>
        <w:rPr>
          <w:bCs/>
          <w:i/>
          <w:iCs/>
          <w:color w:val="0000C0"/>
        </w:rPr>
        <w:t>out</w:t>
      </w:r>
      <w:r>
        <w:t>.println(</w:t>
      </w:r>
      <w:r>
        <w:rPr>
          <w:color w:val="2A00FF"/>
        </w:rPr>
        <w:t>"EmpSalary : \n "</w:t>
      </w:r>
      <w:r>
        <w:t>+</w:t>
      </w:r>
      <w:r>
        <w:rPr>
          <w:color w:val="6A3E3E"/>
        </w:rPr>
        <w:t>employees</w:t>
      </w:r>
      <w:r>
        <w:t>);</w:t>
      </w:r>
    </w:p>
    <w:p w14:paraId="2133467C" w14:textId="77777777" w:rsidR="008F1991" w:rsidRDefault="008F1991" w:rsidP="00DD13C7">
      <w:pPr>
        <w:pStyle w:val="Output"/>
        <w:rPr>
          <w:color w:val="4C483D" w:themeColor="text2"/>
        </w:rPr>
      </w:pPr>
      <w:r>
        <w:tab/>
        <w:t>}</w:t>
      </w:r>
    </w:p>
    <w:p w14:paraId="4723C210" w14:textId="77777777" w:rsidR="008F1991" w:rsidRDefault="008F1991" w:rsidP="00DD13C7">
      <w:pPr>
        <w:pStyle w:val="Output"/>
      </w:pPr>
      <w:r>
        <w:t>}</w:t>
      </w:r>
    </w:p>
    <w:p w14:paraId="41D8B070" w14:textId="77777777" w:rsidR="008F1991" w:rsidRDefault="008F1991" w:rsidP="00DD13C7">
      <w:pPr>
        <w:pStyle w:val="Output"/>
        <w:shd w:val="clear" w:color="auto" w:fill="000000" w:themeFill="text1"/>
        <w:rPr>
          <w:color w:val="4C483D" w:themeColor="text2"/>
        </w:rPr>
      </w:pPr>
      <w:r>
        <w:lastRenderedPageBreak/>
        <w:t>Before : [Employee [id=105, name=AAA, salary=3000.0], Employee [id=102, name=ZZZ, salary=2000.0], Employee [id=104, name=BBB, salary=5000.0], Employee [id=101, name=DDD, salary=1000.0], Employee [id=103, name=CCC, salary=4000.0]]</w:t>
      </w:r>
    </w:p>
    <w:p w14:paraId="30F57D40" w14:textId="77777777" w:rsidR="008F1991" w:rsidRDefault="008F1991" w:rsidP="00DD13C7">
      <w:pPr>
        <w:pStyle w:val="Output"/>
        <w:shd w:val="clear" w:color="auto" w:fill="000000" w:themeFill="text1"/>
        <w:rPr>
          <w:color w:val="4C483D" w:themeColor="text2"/>
        </w:rPr>
      </w:pPr>
      <w:r>
        <w:t>ByID :</w:t>
      </w:r>
    </w:p>
    <w:p w14:paraId="54D2BB71" w14:textId="77777777" w:rsidR="008F1991" w:rsidRDefault="008F1991" w:rsidP="00DD13C7">
      <w:pPr>
        <w:pStyle w:val="Output"/>
        <w:shd w:val="clear" w:color="auto" w:fill="000000" w:themeFill="text1"/>
        <w:rPr>
          <w:color w:val="4C483D" w:themeColor="text2"/>
        </w:rPr>
      </w:pPr>
      <w:r>
        <w:t>[Employee[id=101, name=DDD, salary=1000.0], Employee [id=102, name=ZZZ, salary=2000.0], Employee [id=103, name=CCC, salary=4000.0], Employee [id=104, name=BBB, salary=5000.0], Employee [id=105, name=AAA, salary=3000.0]]</w:t>
      </w:r>
    </w:p>
    <w:p w14:paraId="336DCAEC" w14:textId="77777777" w:rsidR="008F1991" w:rsidRDefault="008F1991" w:rsidP="00DD13C7">
      <w:pPr>
        <w:pStyle w:val="Output"/>
        <w:shd w:val="clear" w:color="auto" w:fill="000000" w:themeFill="text1"/>
        <w:rPr>
          <w:color w:val="4C483D" w:themeColor="text2"/>
        </w:rPr>
      </w:pPr>
      <w:r>
        <w:t xml:space="preserve">EmpName : </w:t>
      </w:r>
    </w:p>
    <w:p w14:paraId="160E96A7" w14:textId="77777777" w:rsidR="008F1991" w:rsidRDefault="008F1991" w:rsidP="00DD13C7">
      <w:pPr>
        <w:pStyle w:val="Output"/>
        <w:shd w:val="clear" w:color="auto" w:fill="000000" w:themeFill="text1"/>
        <w:rPr>
          <w:color w:val="4C483D" w:themeColor="text2"/>
        </w:rPr>
      </w:pPr>
      <w:r>
        <w:t>[Employee[id=105, name=AAA, salary=3000.0], Employee [id=104, name=BBB, salary=5000.0], Employee [id=103, name=CCC, salary=4000.0], Employee [id=101, name=DDD, salary=1000.0], Employee [id=102, name=ZZZ, salary=2000.0]]</w:t>
      </w:r>
    </w:p>
    <w:p w14:paraId="48B6531E" w14:textId="77777777" w:rsidR="008F1991" w:rsidRDefault="008F1991" w:rsidP="00DD13C7">
      <w:pPr>
        <w:pStyle w:val="Output"/>
        <w:shd w:val="clear" w:color="auto" w:fill="000000" w:themeFill="text1"/>
        <w:rPr>
          <w:color w:val="4C483D" w:themeColor="text2"/>
        </w:rPr>
      </w:pPr>
      <w:r>
        <w:t xml:space="preserve">EmpSalary : </w:t>
      </w:r>
    </w:p>
    <w:p w14:paraId="159F868F" w14:textId="77777777" w:rsidR="008F1991" w:rsidRDefault="008F1991" w:rsidP="00DD13C7">
      <w:pPr>
        <w:pStyle w:val="Output"/>
        <w:shd w:val="clear" w:color="auto" w:fill="000000" w:themeFill="text1"/>
        <w:rPr>
          <w:color w:val="4C483D" w:themeColor="text2"/>
        </w:rPr>
      </w:pPr>
      <w:r>
        <w:t>[Employee[id=101, name=DDD, salary=1000.0], Employee [id=102, name=ZZZ, salary=2000.0], Employee [id=105, name=AAA, salary=3000.0], Employee [id=103, name=CCC, salary=4000.0], Employee [id=104, name=BBB, salary=5000.0]]</w:t>
      </w:r>
    </w:p>
    <w:p w14:paraId="23F9DB91" w14:textId="77777777" w:rsidR="008F1991" w:rsidRDefault="008F1991" w:rsidP="008F1991">
      <w:pPr>
        <w:pStyle w:val="ListParagraph"/>
        <w:numPr>
          <w:ilvl w:val="0"/>
          <w:numId w:val="35"/>
        </w:numPr>
        <w:spacing w:after="0" w:line="240" w:lineRule="auto"/>
      </w:pPr>
      <w:r w:rsidRPr="00DB1307">
        <w:rPr>
          <w:b/>
        </w:rPr>
        <w:t>Comparable</w:t>
      </w:r>
      <w:r w:rsidRPr="00DB1307">
        <w:t xml:space="preserve"> interface can be used to provide </w:t>
      </w:r>
      <w:r w:rsidRPr="00DB1307">
        <w:rPr>
          <w:b/>
        </w:rPr>
        <w:t>single way of sorting</w:t>
      </w:r>
      <w:r w:rsidRPr="00DB1307">
        <w:t xml:space="preserve"> whereas </w:t>
      </w:r>
      <w:r w:rsidRPr="00DB1307">
        <w:rPr>
          <w:b/>
        </w:rPr>
        <w:t>Comparator</w:t>
      </w:r>
      <w:r w:rsidRPr="00DB1307">
        <w:t xml:space="preserve"> interface is used to provide </w:t>
      </w:r>
      <w:r w:rsidRPr="00DB1307">
        <w:rPr>
          <w:b/>
        </w:rPr>
        <w:t>different ways of sorting</w:t>
      </w:r>
      <w:r w:rsidRPr="00DB1307">
        <w:t>.</w:t>
      </w:r>
    </w:p>
    <w:p w14:paraId="43690552" w14:textId="77777777" w:rsidR="008F1991" w:rsidRPr="00DB1307" w:rsidRDefault="008F1991" w:rsidP="00DD13C7">
      <w:pPr>
        <w:pStyle w:val="ListParagraph"/>
        <w:spacing w:line="240" w:lineRule="auto"/>
        <w:ind w:left="360"/>
      </w:pPr>
    </w:p>
    <w:p w14:paraId="2EFDE4BF" w14:textId="77777777" w:rsidR="008F1991" w:rsidRDefault="008F1991" w:rsidP="008F1991">
      <w:pPr>
        <w:pStyle w:val="ListParagraph"/>
        <w:numPr>
          <w:ilvl w:val="0"/>
          <w:numId w:val="35"/>
        </w:numPr>
        <w:spacing w:after="0" w:line="240" w:lineRule="auto"/>
      </w:pPr>
      <w:r w:rsidRPr="00DB1307">
        <w:t>For using Comparable, Class needs to implement it whereas for using Comparator we don’t need to make any change in the class</w:t>
      </w:r>
      <w:r>
        <w:t xml:space="preserve">, </w:t>
      </w:r>
      <w:r w:rsidRPr="005D3079">
        <w:rPr>
          <w:b/>
        </w:rPr>
        <w:t>we can implement it in outside</w:t>
      </w:r>
      <w:r w:rsidRPr="00DB1307">
        <w:t>.</w:t>
      </w:r>
    </w:p>
    <w:p w14:paraId="5D3D3193" w14:textId="77777777" w:rsidR="008F1991" w:rsidRPr="00DB1307" w:rsidRDefault="008F1991" w:rsidP="00DD13C7">
      <w:pPr>
        <w:pStyle w:val="ListParagraph"/>
        <w:spacing w:line="240" w:lineRule="auto"/>
        <w:ind w:left="360"/>
      </w:pPr>
    </w:p>
    <w:p w14:paraId="0FA3CB77" w14:textId="77777777" w:rsidR="008F1991" w:rsidRDefault="008F1991" w:rsidP="008F1991">
      <w:pPr>
        <w:pStyle w:val="ListParagraph"/>
        <w:numPr>
          <w:ilvl w:val="0"/>
          <w:numId w:val="36"/>
        </w:numPr>
        <w:spacing w:after="0"/>
      </w:pPr>
      <w:r w:rsidRPr="005D3079">
        <w:rPr>
          <w:b/>
        </w:rPr>
        <w:t>Comparable</w:t>
      </w:r>
      <w:r w:rsidRPr="00DB1307">
        <w:t xml:space="preserve"> interface is in </w:t>
      </w:r>
      <w:r w:rsidRPr="008311EE">
        <w:rPr>
          <w:rStyle w:val="0SyntaxPinkChar"/>
        </w:rPr>
        <w:t>java.lang</w:t>
      </w:r>
      <w:r w:rsidRPr="008311EE">
        <w:t> </w:t>
      </w:r>
      <w:r w:rsidRPr="00DB1307">
        <w:t xml:space="preserve">package </w:t>
      </w:r>
      <w:r>
        <w:t xml:space="preserve">, but </w:t>
      </w:r>
      <w:r w:rsidRPr="005D3079">
        <w:rPr>
          <w:b/>
        </w:rPr>
        <w:t>Comparator</w:t>
      </w:r>
      <w:r w:rsidRPr="00DB1307">
        <w:t xml:space="preserve"> interface is present in </w:t>
      </w:r>
      <w:r w:rsidRPr="008311EE">
        <w:rPr>
          <w:rStyle w:val="0SyntaxPinkChar"/>
        </w:rPr>
        <w:t>java.util</w:t>
      </w:r>
      <w:r>
        <w:t>.</w:t>
      </w:r>
    </w:p>
    <w:p w14:paraId="19C15FC3" w14:textId="77777777" w:rsidR="008F1991" w:rsidRDefault="008F1991" w:rsidP="00DD13C7">
      <w:pPr>
        <w:pStyle w:val="ListParagraph"/>
        <w:spacing w:line="240" w:lineRule="auto"/>
        <w:ind w:left="360"/>
      </w:pPr>
    </w:p>
    <w:p w14:paraId="2A8372EA" w14:textId="77777777" w:rsidR="008F1991" w:rsidRDefault="008F1991" w:rsidP="008F1991">
      <w:pPr>
        <w:pStyle w:val="ListParagraph"/>
        <w:numPr>
          <w:ilvl w:val="0"/>
          <w:numId w:val="36"/>
        </w:numPr>
        <w:spacing w:after="0" w:line="240" w:lineRule="auto"/>
      </w:pPr>
      <w:r w:rsidRPr="00DB1307">
        <w:t>We don’t need to make any code c</w:t>
      </w:r>
      <w:r>
        <w:t>hanges at client side while using C</w:t>
      </w:r>
      <w:r w:rsidRPr="00DB1307">
        <w:t>omparable</w:t>
      </w:r>
      <w:r>
        <w:t xml:space="preserve">. </w:t>
      </w:r>
      <w:r w:rsidRPr="00DB1307">
        <w:t>For Comparator, client needs to provide the Comparator class to use in compare() method.</w:t>
      </w:r>
    </w:p>
    <w:p w14:paraId="0FDC41E5" w14:textId="77777777" w:rsidR="008F1991" w:rsidRPr="008311EE" w:rsidRDefault="008F1991" w:rsidP="00DD13C7">
      <w:pPr>
        <w:pStyle w:val="ListParagraph"/>
        <w:ind w:left="360"/>
        <w:rPr>
          <w:rStyle w:val="0SyntaxPinkChar"/>
        </w:rPr>
      </w:pPr>
    </w:p>
    <w:p w14:paraId="0FD89B3A" w14:textId="77777777" w:rsidR="008F1991" w:rsidRDefault="008F1991" w:rsidP="008F1991">
      <w:pPr>
        <w:pStyle w:val="ListParagraph"/>
        <w:numPr>
          <w:ilvl w:val="0"/>
          <w:numId w:val="36"/>
        </w:numPr>
        <w:spacing w:after="0"/>
      </w:pPr>
      <w:r w:rsidRPr="008311EE">
        <w:rPr>
          <w:rStyle w:val="0SyntaxPinkChar"/>
          <w:b/>
          <w:bCs/>
          <w:color w:val="0000FF"/>
          <w:sz w:val="16"/>
          <w:szCs w:val="18"/>
        </w:rPr>
        <w:t>Arrays.sort()</w:t>
      </w:r>
      <w:r w:rsidRPr="008311EE">
        <w:rPr>
          <w:color w:val="0000FF"/>
          <w:sz w:val="18"/>
          <w:szCs w:val="18"/>
        </w:rPr>
        <w:t> </w:t>
      </w:r>
      <w:r w:rsidRPr="00DB1307">
        <w:t>or </w:t>
      </w:r>
      <w:r w:rsidRPr="008311EE">
        <w:rPr>
          <w:rStyle w:val="0SyntaxPinkChar"/>
          <w:b/>
          <w:bCs/>
          <w:color w:val="0000FF"/>
          <w:sz w:val="16"/>
          <w:szCs w:val="18"/>
        </w:rPr>
        <w:t>Collection.sort()</w:t>
      </w:r>
      <w:r w:rsidRPr="008311EE">
        <w:rPr>
          <w:sz w:val="18"/>
          <w:szCs w:val="18"/>
        </w:rPr>
        <w:t> </w:t>
      </w:r>
      <w:r w:rsidRPr="00DB1307">
        <w:t xml:space="preserve">methods </w:t>
      </w:r>
      <w:r>
        <w:t>implemented using</w:t>
      </w:r>
      <w:r w:rsidRPr="00DB1307">
        <w:t xml:space="preserve"> compareTo() method of the class. </w:t>
      </w:r>
    </w:p>
    <w:p w14:paraId="03C7B9EB" w14:textId="77777777" w:rsidR="008F1991" w:rsidRDefault="008F1991" w:rsidP="008F1991">
      <w:r>
        <w:rPr>
          <w:noProof/>
          <w:lang w:eastAsia="en-US"/>
        </w:rPr>
        <w:drawing>
          <wp:inline distT="0" distB="0" distL="0" distR="0" wp14:anchorId="67EE865A" wp14:editId="44A51C4A">
            <wp:extent cx="5491739" cy="1902798"/>
            <wp:effectExtent l="0" t="0" r="0" b="254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B9C4A9B.tmp"/>
                    <pic:cNvPicPr/>
                  </pic:nvPicPr>
                  <pic:blipFill>
                    <a:blip r:embed="rId161">
                      <a:extLst>
                        <a:ext uri="{28A0092B-C50C-407E-A947-70E740481C1C}">
                          <a14:useLocalDpi xmlns:a14="http://schemas.microsoft.com/office/drawing/2010/main" val="0"/>
                        </a:ext>
                      </a:extLst>
                    </a:blip>
                    <a:stretch>
                      <a:fillRect/>
                    </a:stretch>
                  </pic:blipFill>
                  <pic:spPr>
                    <a:xfrm>
                      <a:off x="0" y="0"/>
                      <a:ext cx="5584467" cy="1934927"/>
                    </a:xfrm>
                    <a:prstGeom prst="rect">
                      <a:avLst/>
                    </a:prstGeom>
                  </pic:spPr>
                </pic:pic>
              </a:graphicData>
            </a:graphic>
          </wp:inline>
        </w:drawing>
      </w:r>
    </w:p>
    <w:tbl>
      <w:tblPr>
        <w:tblStyle w:val="TableGrid"/>
        <w:tblW w:w="10264" w:type="dxa"/>
        <w:tblLook w:val="04A0" w:firstRow="1" w:lastRow="0" w:firstColumn="1" w:lastColumn="0" w:noHBand="0" w:noVBand="1"/>
      </w:tblPr>
      <w:tblGrid>
        <w:gridCol w:w="5305"/>
        <w:gridCol w:w="4959"/>
      </w:tblGrid>
      <w:tr w:rsidR="00653499" w14:paraId="31D0DA5F" w14:textId="77777777" w:rsidTr="00653499">
        <w:trPr>
          <w:trHeight w:val="308"/>
        </w:trPr>
        <w:tc>
          <w:tcPr>
            <w:tcW w:w="5305" w:type="dxa"/>
            <w:shd w:val="clear" w:color="auto" w:fill="0D0D0D" w:themeFill="text1" w:themeFillTint="F2"/>
          </w:tcPr>
          <w:p w14:paraId="4CC2E647" w14:textId="77777777" w:rsidR="00653499" w:rsidRPr="00653499" w:rsidRDefault="00653499" w:rsidP="00653499">
            <w:pPr>
              <w:spacing w:after="0"/>
              <w:jc w:val="center"/>
              <w:rPr>
                <w:rFonts w:cs="Segoe UI"/>
                <w:b/>
                <w:bCs/>
                <w:color w:val="FFFF00"/>
              </w:rPr>
            </w:pPr>
            <w:r w:rsidRPr="00653499">
              <w:rPr>
                <w:rFonts w:cs="Segoe UI"/>
                <w:b/>
                <w:bCs/>
                <w:color w:val="FFFF00"/>
              </w:rPr>
              <w:t>Comparable</w:t>
            </w:r>
          </w:p>
        </w:tc>
        <w:tc>
          <w:tcPr>
            <w:tcW w:w="4959" w:type="dxa"/>
            <w:shd w:val="clear" w:color="auto" w:fill="0D0D0D" w:themeFill="text1" w:themeFillTint="F2"/>
          </w:tcPr>
          <w:p w14:paraId="6C0909FB" w14:textId="77777777" w:rsidR="00653499" w:rsidRPr="00653499" w:rsidRDefault="00653499" w:rsidP="00653499">
            <w:pPr>
              <w:spacing w:after="0"/>
              <w:jc w:val="center"/>
              <w:rPr>
                <w:rFonts w:cs="Segoe UI"/>
                <w:b/>
                <w:bCs/>
                <w:color w:val="FFFF00"/>
              </w:rPr>
            </w:pPr>
            <w:r w:rsidRPr="00653499">
              <w:rPr>
                <w:rFonts w:cs="Segoe UI"/>
                <w:b/>
                <w:bCs/>
                <w:color w:val="FFFF00"/>
              </w:rPr>
              <w:t>Comparator</w:t>
            </w:r>
          </w:p>
        </w:tc>
      </w:tr>
      <w:tr w:rsidR="00653499" w14:paraId="5AD279D6" w14:textId="77777777" w:rsidTr="00653499">
        <w:trPr>
          <w:trHeight w:val="237"/>
        </w:trPr>
        <w:tc>
          <w:tcPr>
            <w:tcW w:w="5305" w:type="dxa"/>
          </w:tcPr>
          <w:p w14:paraId="34562F7A" w14:textId="77777777" w:rsidR="00653499" w:rsidRDefault="00653499" w:rsidP="00653499">
            <w:pPr>
              <w:spacing w:after="0" w:line="240" w:lineRule="auto"/>
            </w:pPr>
            <w:r>
              <w:t>Default Natural Sorting Order</w:t>
            </w:r>
          </w:p>
        </w:tc>
        <w:tc>
          <w:tcPr>
            <w:tcW w:w="4959" w:type="dxa"/>
          </w:tcPr>
          <w:p w14:paraId="6968214D" w14:textId="77777777" w:rsidR="00653499" w:rsidRDefault="00653499" w:rsidP="00653499">
            <w:pPr>
              <w:spacing w:after="0" w:line="240" w:lineRule="auto"/>
            </w:pPr>
            <w:r>
              <w:t xml:space="preserve">Customized Sorting order </w:t>
            </w:r>
          </w:p>
        </w:tc>
      </w:tr>
      <w:tr w:rsidR="00653499" w14:paraId="50EC4363" w14:textId="77777777" w:rsidTr="00653499">
        <w:trPr>
          <w:trHeight w:val="459"/>
        </w:trPr>
        <w:tc>
          <w:tcPr>
            <w:tcW w:w="5305" w:type="dxa"/>
          </w:tcPr>
          <w:p w14:paraId="5798F20A" w14:textId="77777777" w:rsidR="00653499" w:rsidRDefault="00653499" w:rsidP="00653499">
            <w:pPr>
              <w:spacing w:after="0" w:line="240" w:lineRule="auto"/>
            </w:pPr>
            <w:r>
              <w:t>Def. implementation provided in String, Wrapper classes</w:t>
            </w:r>
          </w:p>
        </w:tc>
        <w:tc>
          <w:tcPr>
            <w:tcW w:w="4959" w:type="dxa"/>
          </w:tcPr>
          <w:p w14:paraId="218A47AC" w14:textId="77777777" w:rsidR="00653499" w:rsidRDefault="00653499" w:rsidP="00653499">
            <w:pPr>
              <w:spacing w:after="0" w:line="240" w:lineRule="auto"/>
            </w:pPr>
            <w:r>
              <w:t>Def. Implementation not provided.</w:t>
            </w:r>
          </w:p>
        </w:tc>
      </w:tr>
      <w:tr w:rsidR="00653499" w14:paraId="2F8CF7B7" w14:textId="77777777" w:rsidTr="00653499">
        <w:trPr>
          <w:trHeight w:val="688"/>
        </w:trPr>
        <w:tc>
          <w:tcPr>
            <w:tcW w:w="5305" w:type="dxa"/>
          </w:tcPr>
          <w:p w14:paraId="12E205C2" w14:textId="77777777" w:rsidR="00653499" w:rsidRDefault="00653499" w:rsidP="00653499">
            <w:pPr>
              <w:spacing w:after="0" w:line="240" w:lineRule="auto"/>
            </w:pPr>
            <w:r>
              <w:t>Comparison possible on same type of Object</w:t>
            </w:r>
          </w:p>
          <w:p w14:paraId="0403A053" w14:textId="77777777" w:rsidR="00653499" w:rsidRDefault="00653499" w:rsidP="00653499">
            <w:pPr>
              <w:spacing w:after="0" w:line="240" w:lineRule="auto"/>
            </w:pPr>
            <w:r>
              <w:t xml:space="preserve">Ex. </w:t>
            </w:r>
            <w:r w:rsidRPr="00653499">
              <w:rPr>
                <w:rStyle w:val="3BlueChar"/>
              </w:rPr>
              <w:t>this.compareTo(Obj)</w:t>
            </w:r>
          </w:p>
        </w:tc>
        <w:tc>
          <w:tcPr>
            <w:tcW w:w="4959" w:type="dxa"/>
          </w:tcPr>
          <w:p w14:paraId="1A2A3026" w14:textId="77777777" w:rsidR="00653499" w:rsidRDefault="00653499" w:rsidP="00653499">
            <w:pPr>
              <w:spacing w:after="0" w:line="240" w:lineRule="auto"/>
            </w:pPr>
            <w:r>
              <w:t>Comparison possible using different type of Objects.</w:t>
            </w:r>
          </w:p>
          <w:p w14:paraId="5F85EAC9" w14:textId="77777777" w:rsidR="00653499" w:rsidRDefault="00653499" w:rsidP="00653499">
            <w:pPr>
              <w:spacing w:after="0" w:line="240" w:lineRule="auto"/>
            </w:pPr>
            <w:r>
              <w:t xml:space="preserve">Ex . </w:t>
            </w:r>
            <w:r w:rsidRPr="00653499">
              <w:rPr>
                <w:rStyle w:val="3BlueChar"/>
              </w:rPr>
              <w:t>ob1.compare(Obj2)</w:t>
            </w:r>
          </w:p>
        </w:tc>
      </w:tr>
      <w:tr w:rsidR="00653499" w14:paraId="67DAC8AE" w14:textId="77777777" w:rsidTr="00653499">
        <w:trPr>
          <w:trHeight w:val="731"/>
        </w:trPr>
        <w:tc>
          <w:tcPr>
            <w:tcW w:w="5305" w:type="dxa"/>
          </w:tcPr>
          <w:p w14:paraId="4E07E106" w14:textId="77777777" w:rsidR="00653499" w:rsidRDefault="00653499" w:rsidP="00653499">
            <w:pPr>
              <w:spacing w:after="0" w:line="240" w:lineRule="auto"/>
            </w:pPr>
            <w:r>
              <w:t>We can’t pass comparable object to TreeSet for customized Sorting order.</w:t>
            </w:r>
          </w:p>
          <w:p w14:paraId="1F509034" w14:textId="77777777" w:rsidR="00653499" w:rsidRDefault="00653499" w:rsidP="00653499">
            <w:pPr>
              <w:spacing w:after="0" w:line="240" w:lineRule="auto"/>
            </w:pPr>
            <w:r w:rsidRPr="00653499">
              <w:rPr>
                <w:rStyle w:val="3BlueChar"/>
              </w:rPr>
              <w:t>TreeSet(Comparable c)</w:t>
            </w:r>
            <w:r w:rsidRPr="00527801">
              <w:rPr>
                <w:rFonts w:ascii="Segoe UI Emoji" w:eastAsia="Times New Roman" w:hAnsi="Segoe UI Emoji" w:cs="Segoe UI Emoji"/>
                <w:color w:val="111111"/>
                <w:kern w:val="36"/>
                <w:sz w:val="27"/>
                <w:szCs w:val="27"/>
              </w:rPr>
              <w:t xml:space="preserve"> </w:t>
            </w:r>
            <w:r w:rsidRPr="00527801">
              <w:rPr>
                <w:rFonts w:ascii="Segoe UI Emoji" w:eastAsiaTheme="minorHAnsi" w:hAnsi="Segoe UI Emoji" w:cs="Segoe UI Emoji"/>
                <w:color w:val="auto"/>
                <w:sz w:val="22"/>
                <w:szCs w:val="22"/>
              </w:rPr>
              <w:t>❌</w:t>
            </w:r>
            <w:r w:rsidRPr="00527801">
              <w:rPr>
                <w:b/>
                <w:bCs/>
                <w:color w:val="FF0000"/>
              </w:rPr>
              <w:t>not available</w:t>
            </w:r>
            <w:r w:rsidRPr="00527801">
              <w:rPr>
                <w:color w:val="FF0000"/>
              </w:rPr>
              <w:t xml:space="preserve"> </w:t>
            </w:r>
          </w:p>
        </w:tc>
        <w:tc>
          <w:tcPr>
            <w:tcW w:w="4959" w:type="dxa"/>
          </w:tcPr>
          <w:p w14:paraId="70B8D961" w14:textId="77777777" w:rsidR="00653499" w:rsidRDefault="00653499" w:rsidP="00653499">
            <w:pPr>
              <w:spacing w:after="0" w:line="240" w:lineRule="auto"/>
            </w:pPr>
            <w:r>
              <w:t>We can pass Comparator object to TreeSet for customized Sorting order.</w:t>
            </w:r>
          </w:p>
          <w:p w14:paraId="7E784ACE" w14:textId="77777777" w:rsidR="00653499" w:rsidRDefault="00653499" w:rsidP="00653499">
            <w:pPr>
              <w:spacing w:after="0" w:line="240" w:lineRule="auto"/>
            </w:pPr>
            <w:r w:rsidRPr="00653499">
              <w:rPr>
                <w:rStyle w:val="3BlueChar"/>
              </w:rPr>
              <w:t>TreeSet(Comparator c)</w:t>
            </w:r>
            <w:r w:rsidRPr="00527801">
              <w:rPr>
                <w:sz w:val="24"/>
                <w:szCs w:val="24"/>
              </w:rPr>
              <w:t xml:space="preserve"> </w:t>
            </w:r>
            <w:r w:rsidRPr="00527801">
              <w:rPr>
                <w:rFonts w:ascii="Segoe UI Symbol" w:hAnsi="Segoe UI Symbol" w:cs="Segoe UI Symbol"/>
                <w:b/>
                <w:bCs/>
                <w:color w:val="00B050"/>
                <w:sz w:val="24"/>
                <w:szCs w:val="24"/>
              </w:rPr>
              <w:t>✓</w:t>
            </w:r>
            <w:r w:rsidRPr="00527801">
              <w:rPr>
                <w:b/>
                <w:bCs/>
                <w:color w:val="00B050"/>
                <w:sz w:val="24"/>
                <w:szCs w:val="24"/>
              </w:rPr>
              <w:t xml:space="preserve"> </w:t>
            </w:r>
            <w:r w:rsidRPr="00527801">
              <w:rPr>
                <w:b/>
                <w:bCs/>
                <w:color w:val="00B050"/>
              </w:rPr>
              <w:t>available</w:t>
            </w:r>
          </w:p>
        </w:tc>
      </w:tr>
      <w:tr w:rsidR="00653499" w14:paraId="162F2F5F" w14:textId="77777777" w:rsidTr="00653499">
        <w:trPr>
          <w:trHeight w:val="237"/>
        </w:trPr>
        <w:tc>
          <w:tcPr>
            <w:tcW w:w="5305" w:type="dxa"/>
          </w:tcPr>
          <w:p w14:paraId="4F51A130" w14:textId="77777777" w:rsidR="00653499" w:rsidRDefault="00653499" w:rsidP="00653499">
            <w:pPr>
              <w:spacing w:after="0"/>
            </w:pPr>
            <w:r>
              <w:rPr>
                <w:bCs/>
              </w:rPr>
              <w:t>Available in</w:t>
            </w:r>
            <w:r w:rsidRPr="005D3079">
              <w:rPr>
                <w:b/>
              </w:rPr>
              <w:t xml:space="preserve"> java.lang</w:t>
            </w:r>
            <w:r w:rsidRPr="00DB1307">
              <w:t> package</w:t>
            </w:r>
          </w:p>
        </w:tc>
        <w:tc>
          <w:tcPr>
            <w:tcW w:w="4959" w:type="dxa"/>
          </w:tcPr>
          <w:p w14:paraId="09A19073" w14:textId="77777777" w:rsidR="00653499" w:rsidRDefault="00653499" w:rsidP="00653499">
            <w:pPr>
              <w:spacing w:after="0"/>
            </w:pPr>
            <w:r>
              <w:rPr>
                <w:bCs/>
              </w:rPr>
              <w:t>Available in</w:t>
            </w:r>
            <w:r w:rsidRPr="005D3079">
              <w:rPr>
                <w:b/>
              </w:rPr>
              <w:t xml:space="preserve"> java.util</w:t>
            </w:r>
            <w:r>
              <w:t xml:space="preserve"> </w:t>
            </w:r>
            <w:r w:rsidRPr="00DB1307">
              <w:t>package</w:t>
            </w:r>
          </w:p>
        </w:tc>
      </w:tr>
    </w:tbl>
    <w:p w14:paraId="550C7D23" w14:textId="77777777" w:rsidR="00346E9E" w:rsidRDefault="00346E9E" w:rsidP="00346E9E"/>
    <w:p w14:paraId="5B297E68" w14:textId="77777777" w:rsidR="00346E9E" w:rsidRDefault="00346E9E" w:rsidP="008151C9">
      <w:pPr>
        <w:pStyle w:val="Heading30"/>
      </w:pPr>
      <w:bookmarkStart w:id="154" w:name="_Toc2631546"/>
      <w:r>
        <w:lastRenderedPageBreak/>
        <w:t xml:space="preserve">PriorityQueue : </w:t>
      </w:r>
      <w:r w:rsidRPr="00BF0CBD">
        <w:t>https://www.callicoder.com/java-priority-queue/</w:t>
      </w:r>
      <w:bookmarkEnd w:id="154"/>
    </w:p>
    <w:p w14:paraId="6575BBF5" w14:textId="28BF3654" w:rsidR="00346E9E" w:rsidRDefault="00346E9E" w:rsidP="00346E9E">
      <w:r w:rsidRPr="00EC722D">
        <w:t xml:space="preserve">LinkedList class implements the Queue interface and therefore it can be used as a Queue.The process of adding an element at the </w:t>
      </w:r>
      <w:r>
        <w:t>end</w:t>
      </w:r>
      <w:r w:rsidRPr="00EC722D">
        <w:t xml:space="preserve"> of the Queue is called </w:t>
      </w:r>
      <w:r w:rsidRPr="00EC722D">
        <w:rPr>
          <w:b/>
        </w:rPr>
        <w:t>Enqueue</w:t>
      </w:r>
      <w:r w:rsidRPr="00EC722D">
        <w:t xml:space="preserve">, and the process of removing an element from the front of the Queue is called </w:t>
      </w:r>
      <w:r w:rsidRPr="00EC722D">
        <w:rPr>
          <w:b/>
        </w:rPr>
        <w:t>Dequeue</w:t>
      </w:r>
      <w:r w:rsidRPr="00EC722D">
        <w:t>.</w:t>
      </w:r>
      <w:r w:rsidR="00BA419C" w:rsidRPr="00BA419C">
        <w:t xml:space="preserve"> </w:t>
      </w:r>
      <w:r w:rsidR="00BA419C">
        <w:rPr>
          <w:noProof/>
        </w:rPr>
        <w:drawing>
          <wp:inline distT="0" distB="0" distL="0" distR="0" wp14:anchorId="7B455BAA" wp14:editId="760B40BB">
            <wp:extent cx="5941060" cy="1691640"/>
            <wp:effectExtent l="0" t="0" r="2540" b="381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941060" cy="1691640"/>
                    </a:xfrm>
                    <a:prstGeom prst="rect">
                      <a:avLst/>
                    </a:prstGeom>
                    <a:noFill/>
                    <a:ln>
                      <a:noFill/>
                    </a:ln>
                  </pic:spPr>
                </pic:pic>
              </a:graphicData>
            </a:graphic>
          </wp:inline>
        </w:drawing>
      </w:r>
    </w:p>
    <w:p w14:paraId="70B88ADB" w14:textId="16CFD168" w:rsidR="00346E9E" w:rsidRDefault="00346E9E" w:rsidP="00307637">
      <w:pPr>
        <w:spacing w:after="0"/>
      </w:pPr>
      <w:r w:rsidRPr="00786A73">
        <w:t>A priority queue in Java is a special type of </w:t>
      </w:r>
      <w:hyperlink r:id="rId163" w:history="1">
        <w:r w:rsidRPr="00786A73">
          <w:rPr>
            <w:rStyle w:val="Hyperlink"/>
          </w:rPr>
          <w:t>queue</w:t>
        </w:r>
      </w:hyperlink>
      <w:r w:rsidRPr="00786A73">
        <w:t> wherein all the elements are </w:t>
      </w:r>
      <w:r w:rsidRPr="00786A73">
        <w:rPr>
          <w:b/>
          <w:bCs/>
        </w:rPr>
        <w:t>ordered</w:t>
      </w:r>
      <w:r w:rsidR="0072142A">
        <w:t>.</w:t>
      </w:r>
      <w:r w:rsidR="0072142A" w:rsidRPr="0072142A">
        <w:t xml:space="preserve"> </w:t>
      </w:r>
      <w:r w:rsidR="0072142A">
        <w:t>We define Priortiy of elements by ordering.</w:t>
      </w:r>
    </w:p>
    <w:p w14:paraId="72B3E020" w14:textId="77777777" w:rsidR="00346E9E" w:rsidRDefault="00346E9E" w:rsidP="00151D89">
      <w:pPr>
        <w:pStyle w:val="ListParagraph"/>
        <w:numPr>
          <w:ilvl w:val="0"/>
          <w:numId w:val="37"/>
        </w:numPr>
      </w:pPr>
      <w:r w:rsidRPr="00786A73">
        <w:t xml:space="preserve">as per their </w:t>
      </w:r>
      <w:r w:rsidRPr="00786A73">
        <w:rPr>
          <w:b/>
        </w:rPr>
        <w:t>natural ordering</w:t>
      </w:r>
      <w:r>
        <w:t xml:space="preserve"> using Comparable or</w:t>
      </w:r>
    </w:p>
    <w:p w14:paraId="79AA3378" w14:textId="77777777" w:rsidR="00346E9E" w:rsidRDefault="00346E9E" w:rsidP="00151D89">
      <w:pPr>
        <w:pStyle w:val="ListParagraph"/>
        <w:numPr>
          <w:ilvl w:val="0"/>
          <w:numId w:val="37"/>
        </w:numPr>
      </w:pPr>
      <w:r w:rsidRPr="00786A73">
        <w:t xml:space="preserve">based on a </w:t>
      </w:r>
      <w:r w:rsidRPr="00786A73">
        <w:rPr>
          <w:b/>
        </w:rPr>
        <w:t>custom Comparator</w:t>
      </w:r>
      <w:r w:rsidRPr="00786A73">
        <w:t> supplied at the time of creation.</w:t>
      </w:r>
    </w:p>
    <w:p w14:paraId="11856893" w14:textId="77777777" w:rsidR="00346E9E" w:rsidRDefault="00346E9E" w:rsidP="00654A00">
      <w:pPr>
        <w:spacing w:after="0"/>
      </w:pPr>
      <w:r w:rsidRPr="007E19BC">
        <w:t>The </w:t>
      </w:r>
      <w:r w:rsidRPr="007E19BC">
        <w:rPr>
          <w:b/>
          <w:i/>
          <w:iCs/>
        </w:rPr>
        <w:t>front</w:t>
      </w:r>
      <w:r w:rsidRPr="007E19BC">
        <w:t> of the priority queue contains the least element according to the specified ordering, and the </w:t>
      </w:r>
      <w:r w:rsidRPr="007E19BC">
        <w:rPr>
          <w:b/>
          <w:i/>
          <w:iCs/>
        </w:rPr>
        <w:t>rear</w:t>
      </w:r>
      <w:r w:rsidRPr="007E19BC">
        <w:t> of the priority queue contains the greatest element.</w:t>
      </w:r>
    </w:p>
    <w:p w14:paraId="46098B1F" w14:textId="77777777" w:rsidR="00346E9E" w:rsidRDefault="00346E9E" w:rsidP="00654A00">
      <w:pPr>
        <w:spacing w:after="0"/>
        <w:jc w:val="center"/>
      </w:pPr>
      <w:r>
        <w:rPr>
          <w:noProof/>
          <w:lang w:eastAsia="en-US"/>
        </w:rPr>
        <w:drawing>
          <wp:inline distT="0" distB="0" distL="0" distR="0" wp14:anchorId="5875EC0C" wp14:editId="322B1038">
            <wp:extent cx="4994844" cy="2019052"/>
            <wp:effectExtent l="0" t="0" r="0" b="635"/>
            <wp:docPr id="14" name="Picture 14" descr="Priority Queue Data Structure Example in 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iority Queue Data Structure Example in Java"/>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039308" cy="2037025"/>
                    </a:xfrm>
                    <a:prstGeom prst="rect">
                      <a:avLst/>
                    </a:prstGeom>
                    <a:noFill/>
                    <a:ln>
                      <a:noFill/>
                    </a:ln>
                  </pic:spPr>
                </pic:pic>
              </a:graphicData>
            </a:graphic>
          </wp:inline>
        </w:drawing>
      </w:r>
    </w:p>
    <w:p w14:paraId="772AF52E" w14:textId="77777777" w:rsidR="00346E9E" w:rsidRPr="00FF4D40" w:rsidRDefault="00346E9E" w:rsidP="00654A00">
      <w:pPr>
        <w:spacing w:after="0"/>
        <w:rPr>
          <w:b/>
          <w:color w:val="FF0000"/>
        </w:rPr>
      </w:pPr>
      <w:r w:rsidRPr="007E19BC">
        <w:t xml:space="preserve">So when you </w:t>
      </w:r>
      <w:r w:rsidRPr="00FF4D40">
        <w:rPr>
          <w:b/>
        </w:rPr>
        <w:t>remove</w:t>
      </w:r>
      <w:r w:rsidRPr="007E19BC">
        <w:t xml:space="preserve"> an element from the priority queue, </w:t>
      </w:r>
      <w:r w:rsidRPr="00FF4D40">
        <w:rPr>
          <w:b/>
          <w:color w:val="FF0000"/>
        </w:rPr>
        <w:t>the least element according to the specified ordering is removed first.</w:t>
      </w:r>
    </w:p>
    <w:p w14:paraId="460CEC82" w14:textId="77777777" w:rsidR="00346E9E" w:rsidRDefault="00346E9E" w:rsidP="00346E9E">
      <w:pPr>
        <w:pStyle w:val="1Output"/>
        <w:rPr>
          <w:color w:val="4C483D" w:themeColor="text2"/>
        </w:rPr>
      </w:pPr>
      <w:r>
        <w:t>public</w:t>
      </w:r>
      <w:r>
        <w:rPr>
          <w:color w:val="000000"/>
        </w:rPr>
        <w:t xml:space="preserve"> </w:t>
      </w:r>
      <w:r>
        <w:t>class</w:t>
      </w:r>
      <w:r>
        <w:rPr>
          <w:color w:val="000000"/>
        </w:rPr>
        <w:t xml:space="preserve"> Demo {</w:t>
      </w:r>
    </w:p>
    <w:p w14:paraId="78DA085F" w14:textId="77777777" w:rsidR="00346E9E" w:rsidRDefault="00346E9E" w:rsidP="00346E9E">
      <w:pPr>
        <w:pStyle w:val="1Output"/>
        <w:rPr>
          <w:color w:val="4C483D" w:themeColor="text2"/>
        </w:rPr>
      </w:pPr>
      <w:r>
        <w:t>public</w:t>
      </w:r>
      <w:r>
        <w:rPr>
          <w:color w:val="000000"/>
        </w:rPr>
        <w:t xml:space="preserve"> </w:t>
      </w:r>
      <w:r>
        <w:t>static</w:t>
      </w:r>
      <w:r>
        <w:rPr>
          <w:color w:val="000000"/>
        </w:rPr>
        <w:t xml:space="preserve"> </w:t>
      </w:r>
      <w:r>
        <w:t>void</w:t>
      </w:r>
      <w:r>
        <w:rPr>
          <w:color w:val="000000"/>
        </w:rPr>
        <w:t xml:space="preserve"> main(String[] </w:t>
      </w:r>
      <w:r>
        <w:rPr>
          <w:color w:val="6A3E3E"/>
        </w:rPr>
        <w:t>args</w:t>
      </w:r>
      <w:r>
        <w:rPr>
          <w:color w:val="000000"/>
        </w:rPr>
        <w:t>) {</w:t>
      </w:r>
    </w:p>
    <w:p w14:paraId="5F8019D9" w14:textId="77777777" w:rsidR="00346E9E" w:rsidRDefault="00346E9E" w:rsidP="00346E9E">
      <w:pPr>
        <w:pStyle w:val="1Output"/>
        <w:rPr>
          <w:color w:val="4C483D" w:themeColor="text2"/>
        </w:rPr>
      </w:pPr>
      <w:r>
        <w:rPr>
          <w:color w:val="000000"/>
        </w:rPr>
        <w:t xml:space="preserve">Queue&lt;Integer&gt; </w:t>
      </w:r>
      <w:r>
        <w:rPr>
          <w:color w:val="6A3E3E"/>
        </w:rPr>
        <w:t>q</w:t>
      </w:r>
      <w:r>
        <w:rPr>
          <w:color w:val="000000"/>
        </w:rPr>
        <w:t xml:space="preserve"> = </w:t>
      </w:r>
      <w:r>
        <w:t>new</w:t>
      </w:r>
      <w:r>
        <w:rPr>
          <w:color w:val="000000"/>
        </w:rPr>
        <w:t xml:space="preserve"> PriorityQueue&lt;&gt;();</w:t>
      </w:r>
    </w:p>
    <w:p w14:paraId="506C850E" w14:textId="77777777" w:rsidR="00346E9E" w:rsidRDefault="00346E9E" w:rsidP="00346E9E">
      <w:pPr>
        <w:pStyle w:val="1Output"/>
        <w:rPr>
          <w:color w:val="4C483D" w:themeColor="text2"/>
        </w:rPr>
      </w:pPr>
      <w:r>
        <w:rPr>
          <w:color w:val="6A3E3E"/>
        </w:rPr>
        <w:t>q</w:t>
      </w:r>
      <w:r>
        <w:rPr>
          <w:color w:val="000000"/>
        </w:rPr>
        <w:t>.offer(400);</w:t>
      </w:r>
    </w:p>
    <w:p w14:paraId="6E394126" w14:textId="77777777" w:rsidR="00346E9E" w:rsidRDefault="00346E9E" w:rsidP="00346E9E">
      <w:pPr>
        <w:pStyle w:val="1Output"/>
        <w:rPr>
          <w:color w:val="4C483D" w:themeColor="text2"/>
        </w:rPr>
      </w:pPr>
      <w:r>
        <w:rPr>
          <w:color w:val="6A3E3E"/>
        </w:rPr>
        <w:t>q</w:t>
      </w:r>
      <w:r>
        <w:rPr>
          <w:color w:val="000000"/>
        </w:rPr>
        <w:t>.add(200);</w:t>
      </w:r>
    </w:p>
    <w:p w14:paraId="2585518E" w14:textId="77777777" w:rsidR="00346E9E" w:rsidRDefault="00346E9E" w:rsidP="00346E9E">
      <w:pPr>
        <w:pStyle w:val="1Output"/>
        <w:rPr>
          <w:color w:val="4C483D" w:themeColor="text2"/>
        </w:rPr>
      </w:pPr>
      <w:r>
        <w:rPr>
          <w:color w:val="6A3E3E"/>
        </w:rPr>
        <w:t>q</w:t>
      </w:r>
      <w:r>
        <w:rPr>
          <w:color w:val="000000"/>
        </w:rPr>
        <w:t>.add(700);</w:t>
      </w:r>
    </w:p>
    <w:p w14:paraId="06968D15" w14:textId="77777777" w:rsidR="00346E9E" w:rsidRDefault="00346E9E" w:rsidP="00346E9E">
      <w:pPr>
        <w:pStyle w:val="1Output"/>
        <w:rPr>
          <w:color w:val="4C483D" w:themeColor="text2"/>
        </w:rPr>
      </w:pPr>
      <w:r>
        <w:rPr>
          <w:color w:val="6A3E3E"/>
        </w:rPr>
        <w:t>q</w:t>
      </w:r>
      <w:r>
        <w:rPr>
          <w:color w:val="000000"/>
        </w:rPr>
        <w:t>.add(100);</w:t>
      </w:r>
    </w:p>
    <w:p w14:paraId="58AEFF99" w14:textId="77777777" w:rsidR="00346E9E" w:rsidRDefault="00346E9E" w:rsidP="00346E9E">
      <w:pPr>
        <w:pStyle w:val="1Output"/>
        <w:rPr>
          <w:color w:val="4C483D" w:themeColor="text2"/>
        </w:rPr>
      </w:pPr>
      <w:r>
        <w:rPr>
          <w:color w:val="6A3E3E"/>
        </w:rPr>
        <w:t>q</w:t>
      </w:r>
      <w:r>
        <w:rPr>
          <w:color w:val="000000"/>
        </w:rPr>
        <w:t>.add(500);</w:t>
      </w:r>
    </w:p>
    <w:p w14:paraId="4C90676C" w14:textId="77777777" w:rsidR="00346E9E" w:rsidRDefault="00346E9E" w:rsidP="00346E9E">
      <w:pPr>
        <w:pStyle w:val="1Output"/>
        <w:rPr>
          <w:color w:val="4C483D" w:themeColor="text2"/>
        </w:rPr>
      </w:pPr>
      <w:r>
        <w:rPr>
          <w:color w:val="000000"/>
        </w:rPr>
        <w:t xml:space="preserve"> </w:t>
      </w:r>
      <w:r>
        <w:t>while</w:t>
      </w:r>
      <w:r>
        <w:rPr>
          <w:color w:val="000000"/>
        </w:rPr>
        <w:t xml:space="preserve"> (!</w:t>
      </w:r>
      <w:r>
        <w:rPr>
          <w:color w:val="6A3E3E"/>
        </w:rPr>
        <w:t>q</w:t>
      </w:r>
      <w:r>
        <w:rPr>
          <w:color w:val="000000"/>
        </w:rPr>
        <w:t>.isEmpty()) {</w:t>
      </w:r>
    </w:p>
    <w:p w14:paraId="5ADC8814" w14:textId="77777777" w:rsidR="00346E9E" w:rsidRDefault="00346E9E" w:rsidP="00346E9E">
      <w:pPr>
        <w:pStyle w:val="1Output"/>
        <w:rPr>
          <w:color w:val="4C483D" w:themeColor="text2"/>
        </w:rPr>
      </w:pPr>
      <w:r>
        <w:rPr>
          <w:color w:val="000000"/>
        </w:rPr>
        <w:tab/>
        <w:t>System.</w:t>
      </w:r>
      <w:r>
        <w:rPr>
          <w:i/>
          <w:iCs/>
          <w:color w:val="0000C0"/>
        </w:rPr>
        <w:t>out</w:t>
      </w:r>
      <w:r>
        <w:rPr>
          <w:color w:val="000000"/>
        </w:rPr>
        <w:t>.println(</w:t>
      </w:r>
      <w:r>
        <w:rPr>
          <w:color w:val="6A3E3E"/>
        </w:rPr>
        <w:t>q</w:t>
      </w:r>
      <w:r>
        <w:rPr>
          <w:color w:val="000000"/>
        </w:rPr>
        <w:t>.remove());</w:t>
      </w:r>
    </w:p>
    <w:p w14:paraId="595D4C0B" w14:textId="77777777" w:rsidR="00346E9E" w:rsidRDefault="00346E9E" w:rsidP="00346E9E">
      <w:pPr>
        <w:pStyle w:val="1Output"/>
        <w:rPr>
          <w:color w:val="4C483D" w:themeColor="text2"/>
        </w:rPr>
      </w:pPr>
      <w:r>
        <w:rPr>
          <w:color w:val="000000"/>
        </w:rPr>
        <w:t xml:space="preserve"> }</w:t>
      </w:r>
    </w:p>
    <w:p w14:paraId="6B3B2799" w14:textId="77777777" w:rsidR="00346E9E" w:rsidRDefault="00346E9E" w:rsidP="00346E9E">
      <w:pPr>
        <w:pStyle w:val="1Output"/>
        <w:rPr>
          <w:color w:val="4C483D" w:themeColor="text2"/>
        </w:rPr>
      </w:pPr>
      <w:r>
        <w:rPr>
          <w:color w:val="000000"/>
        </w:rPr>
        <w:t>}</w:t>
      </w:r>
    </w:p>
    <w:p w14:paraId="576AFE1C" w14:textId="77777777" w:rsidR="00346E9E" w:rsidRDefault="00346E9E" w:rsidP="00346E9E">
      <w:pPr>
        <w:pStyle w:val="1Output"/>
      </w:pPr>
      <w:r>
        <w:rPr>
          <w:color w:val="000000"/>
        </w:rPr>
        <w:t>}</w:t>
      </w:r>
    </w:p>
    <w:p w14:paraId="3EA356CF" w14:textId="77777777" w:rsidR="00346E9E" w:rsidRDefault="00346E9E" w:rsidP="00346E9E">
      <w:pP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100</w:t>
      </w:r>
    </w:p>
    <w:p w14:paraId="1B46067D" w14:textId="77777777" w:rsidR="00346E9E" w:rsidRDefault="00346E9E" w:rsidP="00346E9E">
      <w:pP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200</w:t>
      </w:r>
    </w:p>
    <w:p w14:paraId="6873A13B" w14:textId="77777777" w:rsidR="00346E9E" w:rsidRDefault="00346E9E" w:rsidP="00346E9E">
      <w:pP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400</w:t>
      </w:r>
    </w:p>
    <w:p w14:paraId="36FD3AA3" w14:textId="77777777" w:rsidR="00346E9E" w:rsidRDefault="00346E9E" w:rsidP="00346E9E">
      <w:pPr>
        <w:autoSpaceDE w:val="0"/>
        <w:autoSpaceDN w:val="0"/>
        <w:adjustRightInd w:val="0"/>
        <w:spacing w:after="0" w:line="240" w:lineRule="auto"/>
        <w:rPr>
          <w:rFonts w:ascii="Courier New" w:hAnsi="Courier New" w:cs="Courier New"/>
          <w:color w:val="4C483D" w:themeColor="text2"/>
        </w:rPr>
      </w:pPr>
      <w:r>
        <w:rPr>
          <w:rFonts w:ascii="Courier New" w:hAnsi="Courier New" w:cs="Courier New"/>
          <w:color w:val="000000"/>
        </w:rPr>
        <w:t>500</w:t>
      </w:r>
    </w:p>
    <w:p w14:paraId="2BBF4FC4" w14:textId="77777777" w:rsidR="00346E9E" w:rsidRDefault="00346E9E" w:rsidP="00346E9E">
      <w:pPr>
        <w:rPr>
          <w:rFonts w:ascii="Courier New" w:hAnsi="Courier New" w:cs="Courier New"/>
          <w:color w:val="000000"/>
        </w:rPr>
      </w:pPr>
      <w:r>
        <w:rPr>
          <w:rFonts w:ascii="Courier New" w:hAnsi="Courier New" w:cs="Courier New"/>
          <w:color w:val="000000"/>
        </w:rPr>
        <w:t>700</w:t>
      </w:r>
    </w:p>
    <w:p w14:paraId="4127846D" w14:textId="6B199675" w:rsidR="00346E9E" w:rsidRDefault="00346E9E" w:rsidP="00346E9E">
      <w:r w:rsidRPr="00FD575B">
        <w:lastRenderedPageBreak/>
        <w:t xml:space="preserve">Let’s say that we need to </w:t>
      </w:r>
      <w:r w:rsidRPr="00FF4D40">
        <w:rPr>
          <w:b/>
        </w:rPr>
        <w:t>create a priority queue of String</w:t>
      </w:r>
      <w:r w:rsidRPr="00FD575B">
        <w:t xml:space="preserve"> elements in which the </w:t>
      </w:r>
      <w:r w:rsidRPr="00FF4D40">
        <w:rPr>
          <w:b/>
          <w:color w:val="FF0000"/>
        </w:rPr>
        <w:t>String with the smallest </w:t>
      </w:r>
      <w:r w:rsidRPr="00FF4D40">
        <w:rPr>
          <w:b/>
          <w:i/>
          <w:iCs/>
          <w:color w:val="008000"/>
        </w:rPr>
        <w:t>length</w:t>
      </w:r>
      <w:r w:rsidRPr="00FF4D40">
        <w:rPr>
          <w:b/>
          <w:color w:val="008000"/>
        </w:rPr>
        <w:t> </w:t>
      </w:r>
      <w:r w:rsidRPr="00FF4D40">
        <w:rPr>
          <w:b/>
          <w:color w:val="FF0000"/>
        </w:rPr>
        <w:t>is processed first.</w:t>
      </w:r>
      <w:r w:rsidR="00D07E2E">
        <w:rPr>
          <w:b/>
          <w:color w:val="FF0000"/>
        </w:rPr>
        <w:t xml:space="preserve"> </w:t>
      </w:r>
      <w:r w:rsidRPr="00FD575B">
        <w:t>We can create such a priority queue by passing a custom </w:t>
      </w:r>
      <w:r w:rsidRPr="00D07E2E">
        <w:rPr>
          <w:b/>
          <w:bCs/>
        </w:rPr>
        <w:t>Comparator</w:t>
      </w:r>
      <w:r w:rsidRPr="00FD575B">
        <w:t> that compares two Strings by their length</w:t>
      </w:r>
    </w:p>
    <w:p w14:paraId="24100FBC" w14:textId="77777777" w:rsidR="00346E9E" w:rsidRPr="00E44FEE" w:rsidRDefault="00346E9E" w:rsidP="00346E9E">
      <w:pPr>
        <w:rPr>
          <w:b/>
        </w:rPr>
      </w:pPr>
      <w:r w:rsidRPr="00E44FEE">
        <w:t xml:space="preserve">Since a priority queue needs to compare its elements and order them accordingly, the user defined class must implement the Comparable interface, or you must provide a Comparator while creating the priority queue. </w:t>
      </w:r>
      <w:r w:rsidRPr="00E44FEE">
        <w:rPr>
          <w:b/>
        </w:rPr>
        <w:t>Otherwise, the priority queue will throw a ClassCastException when you add new objects to it.</w:t>
      </w:r>
    </w:p>
    <w:p w14:paraId="17385360" w14:textId="77777777" w:rsidR="00BB0AFE" w:rsidRDefault="00BB0AFE" w:rsidP="00D07E2E">
      <w:pPr>
        <w:spacing w:after="0"/>
      </w:pPr>
    </w:p>
    <w:p w14:paraId="35FDEF07" w14:textId="77777777" w:rsidR="00654A00" w:rsidRDefault="0055739C" w:rsidP="00D07E2E">
      <w:pPr>
        <w:spacing w:after="0" w:line="240" w:lineRule="auto"/>
      </w:pPr>
      <w:bookmarkStart w:id="155" w:name="_Toc2631547"/>
      <w:r w:rsidRPr="0055739C">
        <w:rPr>
          <w:rStyle w:val="Heading3Char0"/>
        </w:rPr>
        <w:t>Difference between poll() and remove() method?</w:t>
      </w:r>
      <w:bookmarkEnd w:id="155"/>
      <w:r w:rsidRPr="0055739C">
        <w:br/>
        <w:t xml:space="preserve">Both poll() and remove() take out the object from the Queue but if </w:t>
      </w:r>
      <w:r w:rsidRPr="00307637">
        <w:rPr>
          <w:b/>
          <w:color w:val="0070C0"/>
        </w:rPr>
        <w:t xml:space="preserve">poll() fails then it returns </w:t>
      </w:r>
      <w:r w:rsidRPr="00307637">
        <w:rPr>
          <w:b/>
          <w:color w:val="FF0000"/>
        </w:rPr>
        <w:t>null</w:t>
      </w:r>
      <w:r w:rsidRPr="00307637">
        <w:rPr>
          <w:color w:val="FF0000"/>
        </w:rPr>
        <w:t xml:space="preserve"> </w:t>
      </w:r>
      <w:r w:rsidRPr="0055739C">
        <w:t xml:space="preserve">but if </w:t>
      </w:r>
      <w:r w:rsidRPr="00307637">
        <w:rPr>
          <w:b/>
          <w:color w:val="FF0000"/>
        </w:rPr>
        <w:t>remove() fails it throws Exception</w:t>
      </w:r>
      <w:r w:rsidRPr="00307637">
        <w:rPr>
          <w:color w:val="FF0000"/>
        </w:rPr>
        <w:t>.</w:t>
      </w:r>
      <w:r w:rsidRPr="0055739C">
        <w:br/>
      </w:r>
    </w:p>
    <w:p w14:paraId="66E34691" w14:textId="2DCD3F30" w:rsidR="00C17D22" w:rsidRDefault="0055739C" w:rsidP="00726CEC">
      <w:pPr>
        <w:spacing w:after="0"/>
        <w:rPr>
          <w:b/>
          <w:bCs/>
        </w:rPr>
      </w:pPr>
      <w:r w:rsidRPr="0055739C">
        <w:br/>
      </w:r>
      <w:r w:rsidR="002E76D4" w:rsidRPr="00CC7B95">
        <w:rPr>
          <w:rStyle w:val="Heading3Char"/>
        </w:rPr>
        <w:t>Ways that you could sort a collection?</w:t>
      </w:r>
    </w:p>
    <w:p w14:paraId="38170776" w14:textId="69C7AA2B" w:rsidR="002E76D4" w:rsidRDefault="002E76D4" w:rsidP="00D07E2E">
      <w:pPr>
        <w:spacing w:after="0"/>
      </w:pPr>
      <w:r w:rsidRPr="002E76D4">
        <w:t xml:space="preserve">use the Sorted collection like </w:t>
      </w:r>
      <w:r w:rsidRPr="002E76D4">
        <w:rPr>
          <w:b/>
        </w:rPr>
        <w:t>TreeSet</w:t>
      </w:r>
      <w:r w:rsidRPr="002E76D4">
        <w:t xml:space="preserve"> or </w:t>
      </w:r>
      <w:r w:rsidRPr="002E76D4">
        <w:rPr>
          <w:b/>
        </w:rPr>
        <w:t>TreeMap</w:t>
      </w:r>
      <w:r w:rsidRPr="002E76D4">
        <w:t xml:space="preserve"> or you can sort using the ordered collection like a list and using </w:t>
      </w:r>
      <w:r w:rsidRPr="002E76D4">
        <w:rPr>
          <w:b/>
        </w:rPr>
        <w:t>Collections.sort()</w:t>
      </w:r>
      <w:r w:rsidRPr="002E76D4">
        <w:t xml:space="preserve"> method</w:t>
      </w:r>
    </w:p>
    <w:p w14:paraId="2BD83087" w14:textId="77777777" w:rsidR="00654A00" w:rsidRDefault="00654A00" w:rsidP="00D07E2E">
      <w:pPr>
        <w:spacing w:after="0"/>
      </w:pPr>
    </w:p>
    <w:p w14:paraId="66860B16" w14:textId="77777777" w:rsidR="00DD79CB" w:rsidRDefault="00DD79CB" w:rsidP="008151C9">
      <w:pPr>
        <w:pStyle w:val="Heading30"/>
      </w:pPr>
      <w:bookmarkStart w:id="156" w:name="_Toc2631548"/>
      <w:r w:rsidRPr="00DD79CB">
        <w:t>How do you print Array in Java?</w:t>
      </w:r>
      <w:bookmarkEnd w:id="156"/>
    </w:p>
    <w:p w14:paraId="3F64474C" w14:textId="77777777" w:rsidR="00DD79CB" w:rsidRPr="00DD79CB" w:rsidRDefault="00DD79CB" w:rsidP="00726CEC">
      <w:pPr>
        <w:spacing w:after="0"/>
        <w:rPr>
          <w:bCs/>
        </w:rPr>
      </w:pPr>
      <w:r w:rsidRPr="00BC62C7">
        <w:rPr>
          <w:b/>
          <w:bCs/>
          <w:color w:val="FF0000"/>
        </w:rPr>
        <w:t>array doesn't implement toString() by itself,</w:t>
      </w:r>
      <w:r w:rsidRPr="00BC62C7">
        <w:rPr>
          <w:bCs/>
          <w:color w:val="FF0000"/>
        </w:rPr>
        <w:t xml:space="preserve"> </w:t>
      </w:r>
      <w:r w:rsidRPr="00DD79CB">
        <w:rPr>
          <w:bCs/>
        </w:rPr>
        <w:t xml:space="preserve">just passing an array to </w:t>
      </w:r>
      <w:r w:rsidRPr="00362C44">
        <w:rPr>
          <w:rStyle w:val="3BlueChar"/>
        </w:rPr>
        <w:t>System.out.println()</w:t>
      </w:r>
      <w:r w:rsidRPr="00DD79CB">
        <w:rPr>
          <w:bCs/>
        </w:rPr>
        <w:t xml:space="preserve"> will </w:t>
      </w:r>
      <w:r w:rsidRPr="00362C44">
        <w:rPr>
          <w:b/>
          <w:color w:val="FF0000"/>
        </w:rPr>
        <w:t>not print its contents</w:t>
      </w:r>
      <w:r w:rsidRPr="00DD79CB">
        <w:rPr>
          <w:bCs/>
        </w:rPr>
        <w:t xml:space="preserve"> but </w:t>
      </w:r>
      <w:r w:rsidRPr="00DD79CB">
        <w:rPr>
          <w:b/>
          <w:bCs/>
        </w:rPr>
        <w:t>Arrays.toString()</w:t>
      </w:r>
      <w:r w:rsidRPr="00DD79CB">
        <w:rPr>
          <w:bCs/>
        </w:rPr>
        <w:t xml:space="preserve"> will print each element</w:t>
      </w:r>
    </w:p>
    <w:p w14:paraId="05101591" w14:textId="77777777" w:rsidR="00FF4D40" w:rsidRDefault="00FF4D40" w:rsidP="00FF4D40">
      <w:pPr>
        <w:pStyle w:val="1Output"/>
        <w:rPr>
          <w:color w:val="4C483D" w:themeColor="text2"/>
        </w:rPr>
      </w:pPr>
      <w:r>
        <w:t>public</w:t>
      </w:r>
      <w:r>
        <w:rPr>
          <w:color w:val="000000"/>
        </w:rPr>
        <w:t xml:space="preserve"> </w:t>
      </w:r>
      <w:r>
        <w:t>class</w:t>
      </w:r>
      <w:r>
        <w:rPr>
          <w:color w:val="000000"/>
        </w:rPr>
        <w:t xml:space="preserve"> Test {</w:t>
      </w:r>
    </w:p>
    <w:p w14:paraId="5517FED1" w14:textId="77777777" w:rsidR="00FF4D40" w:rsidRDefault="00FF4D40" w:rsidP="00FF4D40">
      <w:pPr>
        <w:pStyle w:val="1Output"/>
        <w:rPr>
          <w:color w:val="4C483D" w:themeColor="text2"/>
        </w:rPr>
      </w:pPr>
      <w:r>
        <w:rPr>
          <w:color w:val="000000"/>
        </w:rPr>
        <w:tab/>
      </w:r>
      <w:r>
        <w:t>public</w:t>
      </w:r>
      <w:r>
        <w:rPr>
          <w:color w:val="000000"/>
        </w:rPr>
        <w:t xml:space="preserve"> </w:t>
      </w:r>
      <w:r>
        <w:t>static</w:t>
      </w:r>
      <w:r>
        <w:rPr>
          <w:color w:val="000000"/>
        </w:rPr>
        <w:t xml:space="preserve"> </w:t>
      </w:r>
      <w:r>
        <w:t>void</w:t>
      </w:r>
      <w:r>
        <w:rPr>
          <w:color w:val="000000"/>
        </w:rPr>
        <w:t xml:space="preserve"> main(String </w:t>
      </w:r>
      <w:r>
        <w:rPr>
          <w:color w:val="6A3E3E"/>
        </w:rPr>
        <w:t>args</w:t>
      </w:r>
      <w:r>
        <w:rPr>
          <w:color w:val="000000"/>
        </w:rPr>
        <w:t>[]) {</w:t>
      </w:r>
    </w:p>
    <w:p w14:paraId="14977909" w14:textId="77777777" w:rsidR="00FF4D40" w:rsidRDefault="00FF4D40" w:rsidP="00FF4D40">
      <w:pPr>
        <w:pStyle w:val="1Output"/>
        <w:rPr>
          <w:color w:val="4C483D" w:themeColor="text2"/>
        </w:rPr>
      </w:pPr>
    </w:p>
    <w:p w14:paraId="120B1155" w14:textId="77777777" w:rsidR="00FF4D40" w:rsidRDefault="00FF4D40" w:rsidP="00FF4D40">
      <w:pPr>
        <w:pStyle w:val="1Output"/>
        <w:rPr>
          <w:color w:val="4C483D" w:themeColor="text2"/>
        </w:rPr>
      </w:pPr>
      <w:r>
        <w:rPr>
          <w:color w:val="000000"/>
        </w:rPr>
        <w:tab/>
      </w:r>
      <w:r>
        <w:rPr>
          <w:color w:val="000000"/>
        </w:rPr>
        <w:tab/>
        <w:t xml:space="preserve">String </w:t>
      </w:r>
      <w:r>
        <w:rPr>
          <w:color w:val="6A3E3E"/>
        </w:rPr>
        <w:t>a</w:t>
      </w:r>
      <w:r>
        <w:rPr>
          <w:color w:val="000000"/>
        </w:rPr>
        <w:t xml:space="preserve">[] = { </w:t>
      </w:r>
      <w:r>
        <w:rPr>
          <w:color w:val="2A00FF"/>
        </w:rPr>
        <w:t>"a"</w:t>
      </w:r>
      <w:r>
        <w:rPr>
          <w:color w:val="000000"/>
        </w:rPr>
        <w:t xml:space="preserve">, </w:t>
      </w:r>
      <w:r>
        <w:rPr>
          <w:color w:val="2A00FF"/>
        </w:rPr>
        <w:t>"b"</w:t>
      </w:r>
      <w:r>
        <w:rPr>
          <w:color w:val="000000"/>
        </w:rPr>
        <w:t xml:space="preserve">, </w:t>
      </w:r>
      <w:r>
        <w:rPr>
          <w:color w:val="2A00FF"/>
        </w:rPr>
        <w:t>"c"</w:t>
      </w:r>
      <w:r>
        <w:rPr>
          <w:color w:val="000000"/>
        </w:rPr>
        <w:t xml:space="preserve"> };</w:t>
      </w:r>
    </w:p>
    <w:p w14:paraId="4DA4B329" w14:textId="77777777" w:rsidR="00FF4D40" w:rsidRDefault="00FF4D40" w:rsidP="00FF4D40">
      <w:pPr>
        <w:pStyle w:val="1Output"/>
        <w:rPr>
          <w:color w:val="4C483D" w:themeColor="text2"/>
        </w:rPr>
      </w:pPr>
      <w:r>
        <w:rPr>
          <w:color w:val="000000"/>
        </w:rPr>
        <w:tab/>
      </w:r>
      <w:r>
        <w:rPr>
          <w:color w:val="000000"/>
        </w:rPr>
        <w:tab/>
        <w:t>System.</w:t>
      </w:r>
      <w:r>
        <w:rPr>
          <w:i/>
          <w:iCs/>
          <w:color w:val="0000C0"/>
        </w:rPr>
        <w:t>out</w:t>
      </w:r>
      <w:r>
        <w:rPr>
          <w:color w:val="000000"/>
        </w:rPr>
        <w:t>.println(</w:t>
      </w:r>
      <w:r>
        <w:rPr>
          <w:color w:val="6A3E3E"/>
        </w:rPr>
        <w:t>a</w:t>
      </w:r>
      <w:r>
        <w:rPr>
          <w:color w:val="000000"/>
        </w:rPr>
        <w:t>.toString());</w:t>
      </w:r>
    </w:p>
    <w:p w14:paraId="4279F819" w14:textId="77777777" w:rsidR="00FF4D40" w:rsidRDefault="00FF4D40" w:rsidP="00FF4D40">
      <w:pPr>
        <w:pStyle w:val="1Output"/>
        <w:rPr>
          <w:color w:val="4C483D" w:themeColor="text2"/>
        </w:rPr>
      </w:pPr>
    </w:p>
    <w:p w14:paraId="5C2FA681" w14:textId="77777777" w:rsidR="00FF4D40" w:rsidRDefault="00FF4D40" w:rsidP="00FF4D40">
      <w:pPr>
        <w:pStyle w:val="1Output"/>
        <w:rPr>
          <w:color w:val="4C483D" w:themeColor="text2"/>
        </w:rPr>
      </w:pPr>
      <w:r>
        <w:rPr>
          <w:color w:val="000000"/>
        </w:rPr>
        <w:tab/>
      </w:r>
      <w:r>
        <w:rPr>
          <w:color w:val="000000"/>
        </w:rPr>
        <w:tab/>
      </w:r>
      <w:r>
        <w:rPr>
          <w:color w:val="3F7F5F"/>
        </w:rPr>
        <w:t>// 1. Using Arrays.toString(a)</w:t>
      </w:r>
    </w:p>
    <w:p w14:paraId="2B139162" w14:textId="77777777" w:rsidR="00FF4D40" w:rsidRDefault="00FF4D40" w:rsidP="00FF4D40">
      <w:pPr>
        <w:pStyle w:val="1Output"/>
        <w:rPr>
          <w:color w:val="4C483D" w:themeColor="text2"/>
        </w:rPr>
      </w:pPr>
      <w:r>
        <w:rPr>
          <w:color w:val="000000"/>
        </w:rPr>
        <w:tab/>
      </w:r>
      <w:r>
        <w:rPr>
          <w:color w:val="000000"/>
        </w:rPr>
        <w:tab/>
        <w:t>System.</w:t>
      </w:r>
      <w:r>
        <w:rPr>
          <w:i/>
          <w:iCs/>
          <w:color w:val="0000C0"/>
        </w:rPr>
        <w:t>out</w:t>
      </w:r>
      <w:r>
        <w:rPr>
          <w:color w:val="000000"/>
        </w:rPr>
        <w:t>.println(Arrays.</w:t>
      </w:r>
      <w:r>
        <w:rPr>
          <w:i/>
          <w:iCs/>
          <w:color w:val="000000"/>
        </w:rPr>
        <w:t>toString</w:t>
      </w:r>
      <w:r>
        <w:rPr>
          <w:color w:val="000000"/>
        </w:rPr>
        <w:t>(</w:t>
      </w:r>
      <w:r>
        <w:rPr>
          <w:color w:val="6A3E3E"/>
        </w:rPr>
        <w:t>a</w:t>
      </w:r>
      <w:r>
        <w:rPr>
          <w:color w:val="000000"/>
        </w:rPr>
        <w:t>));</w:t>
      </w:r>
    </w:p>
    <w:p w14:paraId="28BD335F" w14:textId="77777777" w:rsidR="00FF4D40" w:rsidRDefault="00FF4D40" w:rsidP="00FF4D40">
      <w:pPr>
        <w:pStyle w:val="1Output"/>
        <w:rPr>
          <w:color w:val="4C483D" w:themeColor="text2"/>
        </w:rPr>
      </w:pPr>
    </w:p>
    <w:p w14:paraId="7D688406" w14:textId="77777777" w:rsidR="00FF4D40" w:rsidRDefault="00FF4D40" w:rsidP="00FF4D40">
      <w:pPr>
        <w:pStyle w:val="1Output"/>
        <w:rPr>
          <w:color w:val="4C483D" w:themeColor="text2"/>
        </w:rPr>
      </w:pPr>
      <w:r>
        <w:rPr>
          <w:color w:val="000000"/>
        </w:rPr>
        <w:tab/>
      </w:r>
      <w:r>
        <w:rPr>
          <w:color w:val="000000"/>
        </w:rPr>
        <w:tab/>
      </w:r>
      <w:r>
        <w:rPr>
          <w:color w:val="3F7F5F"/>
        </w:rPr>
        <w:t>// 2. Using Arrays.asList(a)</w:t>
      </w:r>
    </w:p>
    <w:p w14:paraId="2D9DC315" w14:textId="77777777" w:rsidR="00FF4D40" w:rsidRDefault="00FF4D40" w:rsidP="00FF4D40">
      <w:pPr>
        <w:pStyle w:val="1Output"/>
        <w:rPr>
          <w:color w:val="4C483D" w:themeColor="text2"/>
        </w:rPr>
      </w:pPr>
      <w:r>
        <w:rPr>
          <w:color w:val="000000"/>
        </w:rPr>
        <w:tab/>
      </w:r>
      <w:r>
        <w:rPr>
          <w:color w:val="000000"/>
        </w:rPr>
        <w:tab/>
        <w:t>System.</w:t>
      </w:r>
      <w:r>
        <w:rPr>
          <w:i/>
          <w:iCs/>
          <w:color w:val="0000C0"/>
        </w:rPr>
        <w:t>out</w:t>
      </w:r>
      <w:r>
        <w:rPr>
          <w:color w:val="000000"/>
        </w:rPr>
        <w:t>.println(Arrays.</w:t>
      </w:r>
      <w:r>
        <w:rPr>
          <w:i/>
          <w:iCs/>
          <w:color w:val="000000"/>
        </w:rPr>
        <w:t>asList</w:t>
      </w:r>
      <w:r>
        <w:rPr>
          <w:color w:val="000000"/>
        </w:rPr>
        <w:t>(</w:t>
      </w:r>
      <w:r>
        <w:rPr>
          <w:color w:val="6A3E3E"/>
        </w:rPr>
        <w:t>a</w:t>
      </w:r>
      <w:r>
        <w:rPr>
          <w:color w:val="000000"/>
        </w:rPr>
        <w:t>).toString());</w:t>
      </w:r>
    </w:p>
    <w:p w14:paraId="1851BB7F" w14:textId="77777777" w:rsidR="00FF4D40" w:rsidRDefault="00FF4D40" w:rsidP="00FF4D40">
      <w:pPr>
        <w:pStyle w:val="1Output"/>
        <w:rPr>
          <w:color w:val="4C483D" w:themeColor="text2"/>
        </w:rPr>
      </w:pPr>
    </w:p>
    <w:p w14:paraId="1292B9D3" w14:textId="77777777" w:rsidR="00FF4D40" w:rsidRDefault="00FF4D40" w:rsidP="00FF4D40">
      <w:pPr>
        <w:pStyle w:val="1Output"/>
        <w:rPr>
          <w:color w:val="4C483D" w:themeColor="text2"/>
        </w:rPr>
      </w:pPr>
      <w:r>
        <w:rPr>
          <w:color w:val="000000"/>
        </w:rPr>
        <w:tab/>
        <w:t>}</w:t>
      </w:r>
    </w:p>
    <w:p w14:paraId="21EFA075" w14:textId="77777777" w:rsidR="009E3752" w:rsidRDefault="00FF4D40" w:rsidP="00FF4D40">
      <w:pPr>
        <w:pStyle w:val="1Output"/>
        <w:rPr>
          <w:color w:val="000000"/>
        </w:rPr>
      </w:pPr>
      <w:r>
        <w:rPr>
          <w:color w:val="000000"/>
        </w:rPr>
        <w:t>}</w:t>
      </w:r>
    </w:p>
    <w:p w14:paraId="00EB62F4" w14:textId="77777777" w:rsidR="00FF4D40" w:rsidRDefault="00FF4D40" w:rsidP="00FF4D40">
      <w:pPr>
        <w:pStyle w:val="1Output"/>
        <w:shd w:val="clear" w:color="auto" w:fill="000000" w:themeFill="text1"/>
      </w:pPr>
      <w:r>
        <w:t>[Ljava.lang.String;@15db9742</w:t>
      </w:r>
    </w:p>
    <w:p w14:paraId="613FD1D4" w14:textId="77777777" w:rsidR="00FF4D40" w:rsidRDefault="00FF4D40" w:rsidP="00FF4D40">
      <w:pPr>
        <w:pStyle w:val="1Output"/>
        <w:shd w:val="clear" w:color="auto" w:fill="000000" w:themeFill="text1"/>
      </w:pPr>
      <w:r>
        <w:t>[a, b, c]</w:t>
      </w:r>
    </w:p>
    <w:p w14:paraId="68618BC7" w14:textId="77777777" w:rsidR="00FF4D40" w:rsidRDefault="00FF4D40" w:rsidP="00FF4D40">
      <w:pPr>
        <w:pStyle w:val="1Output"/>
        <w:shd w:val="clear" w:color="auto" w:fill="000000" w:themeFill="text1"/>
      </w:pPr>
      <w:r>
        <w:t>[a, b, c]</w:t>
      </w:r>
    </w:p>
    <w:p w14:paraId="013C4DD4" w14:textId="77777777" w:rsidR="00E76722" w:rsidRDefault="00E76722" w:rsidP="00481845"/>
    <w:p w14:paraId="01826D26" w14:textId="77777777" w:rsidR="00392B92" w:rsidRDefault="00392B92" w:rsidP="008151C9">
      <w:pPr>
        <w:pStyle w:val="Heading30"/>
      </w:pPr>
      <w:bookmarkStart w:id="157" w:name="_Toc2631549"/>
      <w:r w:rsidRPr="007A2567">
        <w:t>What is the difference between ArrayList and Vector ?</w:t>
      </w:r>
      <w:bookmarkEnd w:id="157"/>
    </w:p>
    <w:p w14:paraId="03A207F4" w14:textId="77777777" w:rsidR="00392B92" w:rsidRDefault="00392B92" w:rsidP="00392B92">
      <w:pPr>
        <w:spacing w:after="0" w:line="240" w:lineRule="auto"/>
        <w:rPr>
          <w:b/>
          <w:bCs/>
        </w:rPr>
      </w:pPr>
      <w:r w:rsidRPr="00494BE4">
        <w:rPr>
          <w:b/>
          <w:bCs/>
        </w:rPr>
        <w:t>Synchronization and Thread-Safe</w:t>
      </w:r>
    </w:p>
    <w:p w14:paraId="7A17BCA4" w14:textId="7697C2F0" w:rsidR="00392B92" w:rsidRPr="00E6422B" w:rsidRDefault="00392B92" w:rsidP="00392B92">
      <w:pPr>
        <w:spacing w:line="240" w:lineRule="auto"/>
      </w:pPr>
      <w:r w:rsidRPr="00E6422B">
        <w:rPr>
          <w:bCs/>
        </w:rPr>
        <w:t xml:space="preserve">Vector </w:t>
      </w:r>
      <w:r w:rsidR="00F4121B" w:rsidRPr="00E6422B">
        <w:rPr>
          <w:bCs/>
        </w:rPr>
        <w:t xml:space="preserve">is </w:t>
      </w:r>
      <w:r w:rsidR="00F4121B">
        <w:rPr>
          <w:bCs/>
        </w:rPr>
        <w:t>S</w:t>
      </w:r>
      <w:r w:rsidR="00F4121B" w:rsidRPr="00E6422B">
        <w:rPr>
          <w:bCs/>
        </w:rPr>
        <w:t>ynchronized</w:t>
      </w:r>
      <w:r w:rsidRPr="00E6422B">
        <w:rPr>
          <w:bCs/>
        </w:rPr>
        <w:t xml:space="preserve"> while ArrayList is not synchronized </w:t>
      </w:r>
    </w:p>
    <w:p w14:paraId="7BACDC74" w14:textId="77777777" w:rsidR="00392B92" w:rsidRDefault="00392B92" w:rsidP="00392B92">
      <w:pPr>
        <w:spacing w:after="0" w:line="240" w:lineRule="auto"/>
        <w:rPr>
          <w:b/>
          <w:bCs/>
        </w:rPr>
      </w:pPr>
      <w:r w:rsidRPr="00494BE4">
        <w:rPr>
          <w:b/>
          <w:bCs/>
        </w:rPr>
        <w:t>Performance</w:t>
      </w:r>
    </w:p>
    <w:p w14:paraId="31923F35" w14:textId="77777777" w:rsidR="00392B92" w:rsidRPr="00E6422B" w:rsidRDefault="00392B92" w:rsidP="00392B92">
      <w:pPr>
        <w:spacing w:line="240" w:lineRule="auto"/>
      </w:pPr>
      <w:r w:rsidRPr="00E6422B">
        <w:rPr>
          <w:bCs/>
        </w:rPr>
        <w:t>Vector is slow as it is thread safe . In comparison ArrayList is fast</w:t>
      </w:r>
    </w:p>
    <w:p w14:paraId="528FB1D7" w14:textId="77777777" w:rsidR="00392B92" w:rsidRDefault="00392B92" w:rsidP="00392B92">
      <w:pPr>
        <w:spacing w:after="0" w:line="240" w:lineRule="auto"/>
        <w:rPr>
          <w:b/>
          <w:bCs/>
        </w:rPr>
      </w:pPr>
      <w:r w:rsidRPr="00494BE4">
        <w:rPr>
          <w:b/>
          <w:bCs/>
        </w:rPr>
        <w:t>Automatic Increase in Capacity</w:t>
      </w:r>
    </w:p>
    <w:p w14:paraId="6DA659EC" w14:textId="11C19388" w:rsidR="00392B92" w:rsidRPr="00E6422B" w:rsidRDefault="00656E67" w:rsidP="00392B92">
      <w:pPr>
        <w:spacing w:line="240" w:lineRule="auto"/>
        <w:rPr>
          <w:bCs/>
        </w:rPr>
      </w:pPr>
      <w:r w:rsidRPr="00E6422B">
        <w:rPr>
          <w:bCs/>
        </w:rPr>
        <w:t xml:space="preserve">Vector </w:t>
      </w:r>
      <w:r w:rsidRPr="00656E67">
        <w:rPr>
          <w:b/>
        </w:rPr>
        <w:t>Do</w:t>
      </w:r>
      <w:r>
        <w:rPr>
          <w:b/>
        </w:rPr>
        <w:t>u</w:t>
      </w:r>
      <w:r w:rsidRPr="00656E67">
        <w:rPr>
          <w:b/>
        </w:rPr>
        <w:t>bles</w:t>
      </w:r>
      <w:r w:rsidR="00392B92" w:rsidRPr="00656E67">
        <w:rPr>
          <w:b/>
        </w:rPr>
        <w:t xml:space="preserve"> </w:t>
      </w:r>
      <w:r w:rsidRPr="00656E67">
        <w:rPr>
          <w:b/>
        </w:rPr>
        <w:t>size</w:t>
      </w:r>
      <w:r>
        <w:rPr>
          <w:b/>
          <w:bCs/>
        </w:rPr>
        <w:t xml:space="preserve"> </w:t>
      </w:r>
      <w:r w:rsidRPr="00656E67">
        <w:t>when its reach max capacity</w:t>
      </w:r>
      <w:r>
        <w:rPr>
          <w:bCs/>
        </w:rPr>
        <w:t xml:space="preserve">. </w:t>
      </w:r>
      <w:r w:rsidRPr="00E6422B">
        <w:rPr>
          <w:bCs/>
        </w:rPr>
        <w:t>ArrayList</w:t>
      </w:r>
      <w:r w:rsidR="00392B92" w:rsidRPr="00E6422B">
        <w:rPr>
          <w:bCs/>
        </w:rPr>
        <w:t xml:space="preserve"> increases its size by </w:t>
      </w:r>
      <w:r w:rsidR="00392B92" w:rsidRPr="00E6422B">
        <w:rPr>
          <w:b/>
          <w:bCs/>
        </w:rPr>
        <w:t>(curr.capcity*3)/2  + 1</w:t>
      </w:r>
      <w:r w:rsidR="00392B92" w:rsidRPr="00E6422B">
        <w:rPr>
          <w:bCs/>
        </w:rPr>
        <w:t> </w:t>
      </w:r>
    </w:p>
    <w:p w14:paraId="21D4A441" w14:textId="77777777" w:rsidR="00392B92" w:rsidRDefault="00392B92" w:rsidP="00392B92">
      <w:pPr>
        <w:spacing w:after="0" w:line="240" w:lineRule="auto"/>
        <w:rPr>
          <w:b/>
          <w:bCs/>
        </w:rPr>
      </w:pPr>
      <w:r>
        <w:rPr>
          <w:b/>
          <w:bCs/>
        </w:rPr>
        <w:t>Enumeration &amp; iterator</w:t>
      </w:r>
    </w:p>
    <w:p w14:paraId="75AE0C47" w14:textId="77777777" w:rsidR="00392B92" w:rsidRDefault="00392B92" w:rsidP="00392B92">
      <w:pPr>
        <w:spacing w:line="240" w:lineRule="auto"/>
      </w:pPr>
      <w:r w:rsidRPr="00E6422B">
        <w:rPr>
          <w:b/>
        </w:rPr>
        <w:t>Vector</w:t>
      </w:r>
      <w:r w:rsidRPr="00E6422B">
        <w:t xml:space="preserve"> is the only other class which uses </w:t>
      </w:r>
      <w:r w:rsidRPr="00E6422B">
        <w:rPr>
          <w:b/>
        </w:rPr>
        <w:t xml:space="preserve">both Enumeration and </w:t>
      </w:r>
      <w:r w:rsidR="001E3837" w:rsidRPr="00E6422B">
        <w:rPr>
          <w:b/>
        </w:rPr>
        <w:t>Iterator</w:t>
      </w:r>
      <w:r w:rsidR="001E3837" w:rsidRPr="00E6422B">
        <w:t>. While</w:t>
      </w:r>
      <w:r w:rsidRPr="00E6422B">
        <w:t xml:space="preserve"> ArrayList can only use Iterator for traversing an ArrayList</w:t>
      </w:r>
    </w:p>
    <w:p w14:paraId="73886246" w14:textId="77777777" w:rsidR="00630A6E" w:rsidRDefault="0037515F" w:rsidP="00630A6E">
      <w:pPr>
        <w:spacing w:after="0"/>
        <w:rPr>
          <w:rStyle w:val="Heading3Char0"/>
        </w:rPr>
      </w:pPr>
      <w:bookmarkStart w:id="158" w:name="_Toc2631550"/>
      <w:r w:rsidRPr="0037515F">
        <w:rPr>
          <w:rStyle w:val="Heading3Char0"/>
        </w:rPr>
        <w:lastRenderedPageBreak/>
        <w:t>Difference between Hashtable and ConcurrentHashMap in Java?</w:t>
      </w:r>
      <w:bookmarkEnd w:id="158"/>
    </w:p>
    <w:p w14:paraId="2A613075" w14:textId="77777777" w:rsidR="008B719C" w:rsidRPr="008B719C" w:rsidRDefault="008B719C" w:rsidP="00BE5DFF">
      <w:pPr>
        <w:spacing w:after="0"/>
        <w:rPr>
          <w:lang w:eastAsia="en-US"/>
        </w:rPr>
      </w:pPr>
      <w:r w:rsidRPr="008B719C">
        <w:rPr>
          <w:lang w:eastAsia="en-US"/>
        </w:rPr>
        <w:t>Assume </w:t>
      </w:r>
      <w:r w:rsidRPr="008B719C">
        <w:rPr>
          <w:rStyle w:val="3BlueChar"/>
        </w:rPr>
        <w:t>Hashtable</w:t>
      </w:r>
      <w:r w:rsidRPr="008B719C">
        <w:rPr>
          <w:lang w:eastAsia="en-US"/>
        </w:rPr>
        <w:t> and </w:t>
      </w:r>
      <w:r w:rsidRPr="008B719C">
        <w:rPr>
          <w:rStyle w:val="3BlueChar"/>
        </w:rPr>
        <w:t>ConcurrentHashMap</w:t>
      </w:r>
      <w:r w:rsidRPr="008B719C">
        <w:rPr>
          <w:lang w:eastAsia="en-US"/>
        </w:rPr>
        <w:t> are two types of Homes.</w:t>
      </w:r>
    </w:p>
    <w:p w14:paraId="6D8CD364" w14:textId="77777777" w:rsidR="008B719C" w:rsidRPr="008B719C" w:rsidRDefault="008B719C" w:rsidP="00CB2B37">
      <w:pPr>
        <w:pStyle w:val="ListParagraph"/>
        <w:numPr>
          <w:ilvl w:val="0"/>
          <w:numId w:val="123"/>
        </w:numPr>
        <w:rPr>
          <w:lang w:eastAsia="en-US"/>
        </w:rPr>
      </w:pPr>
      <w:r w:rsidRPr="008B719C">
        <w:rPr>
          <w:rStyle w:val="2SyntaxChar"/>
        </w:rPr>
        <w:t>Hashtable</w:t>
      </w:r>
      <w:r w:rsidRPr="008B719C">
        <w:rPr>
          <w:lang w:eastAsia="en-US"/>
        </w:rPr>
        <w:t> locks home's main door.</w:t>
      </w:r>
    </w:p>
    <w:p w14:paraId="498EE4A0" w14:textId="557D93FB" w:rsidR="00BE5DFF" w:rsidRPr="008B719C" w:rsidRDefault="008B719C" w:rsidP="002C0BB6">
      <w:pPr>
        <w:pStyle w:val="ListParagraph"/>
        <w:numPr>
          <w:ilvl w:val="0"/>
          <w:numId w:val="123"/>
        </w:numPr>
        <w:spacing w:after="0"/>
        <w:rPr>
          <w:lang w:eastAsia="en-US"/>
        </w:rPr>
      </w:pPr>
      <w:r w:rsidRPr="008B719C">
        <w:rPr>
          <w:rStyle w:val="3BlueChar"/>
        </w:rPr>
        <w:t>ConcurrentHashMap</w:t>
      </w:r>
      <w:r w:rsidRPr="008B719C">
        <w:rPr>
          <w:lang w:eastAsia="en-US"/>
        </w:rPr>
        <w:t> locks specific room door instead of main door.</w:t>
      </w:r>
    </w:p>
    <w:p w14:paraId="53A80446" w14:textId="77777777" w:rsidR="006B7E50" w:rsidRDefault="008B719C" w:rsidP="006B7E50">
      <w:pPr>
        <w:keepNext/>
      </w:pPr>
      <w:r>
        <w:rPr>
          <w:noProof/>
        </w:rPr>
        <w:drawing>
          <wp:inline distT="0" distB="0" distL="0" distR="0" wp14:anchorId="5C99A954" wp14:editId="03B8CBAB">
            <wp:extent cx="5009789" cy="2661718"/>
            <wp:effectExtent l="0" t="0" r="635" b="571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018480" cy="2666336"/>
                    </a:xfrm>
                    <a:prstGeom prst="rect">
                      <a:avLst/>
                    </a:prstGeom>
                  </pic:spPr>
                </pic:pic>
              </a:graphicData>
            </a:graphic>
          </wp:inline>
        </w:drawing>
      </w:r>
    </w:p>
    <w:p w14:paraId="6FB8D47B" w14:textId="50B5A916" w:rsidR="006B7E50" w:rsidRDefault="006B7E50" w:rsidP="006B7E50">
      <w:pPr>
        <w:pStyle w:val="Caption"/>
      </w:pPr>
      <w:r>
        <w:t xml:space="preserve">Ref. </w:t>
      </w:r>
      <w:fldSimple w:instr=" SEQ Ref. \* ARABIC ">
        <w:r>
          <w:rPr>
            <w:noProof/>
          </w:rPr>
          <w:t>1</w:t>
        </w:r>
      </w:fldSimple>
      <w:r w:rsidRPr="006B7E50">
        <w:t xml:space="preserve"> </w:t>
      </w:r>
      <w:hyperlink r:id="rId166" w:history="1">
        <w:r w:rsidRPr="009F7610">
          <w:rPr>
            <w:rStyle w:val="Hyperlink"/>
          </w:rPr>
          <w:t>https://stackoverflow.com/questions/12646404/concurrenthashmap-and-hashtable-in-java/31579480</w:t>
        </w:r>
      </w:hyperlink>
    </w:p>
    <w:p w14:paraId="19262042" w14:textId="1D5AF53A" w:rsidR="0037515F" w:rsidRDefault="0037515F" w:rsidP="00BC62C7">
      <w:r w:rsidRPr="0037515F">
        <w:t>Read more: </w:t>
      </w:r>
      <w:hyperlink r:id="rId167" w:anchor="ixzz5fofpCIHh" w:history="1">
        <w:r w:rsidRPr="0037515F">
          <w:rPr>
            <w:rStyle w:val="Hyperlink"/>
          </w:rPr>
          <w:t>http://www.java67.com/2014/07/21-frequently-asked-java-interview-questions-answers.html#ixzz5fofpCIHh</w:t>
        </w:r>
      </w:hyperlink>
    </w:p>
    <w:p w14:paraId="66B04EAE" w14:textId="77777777" w:rsidR="0037515F" w:rsidRDefault="0037515F" w:rsidP="00392B92">
      <w:pPr>
        <w:spacing w:line="240" w:lineRule="auto"/>
      </w:pPr>
    </w:p>
    <w:p w14:paraId="14C746B9" w14:textId="77777777" w:rsidR="00392B92" w:rsidRDefault="00392B92" w:rsidP="008151C9">
      <w:pPr>
        <w:pStyle w:val="Heading30"/>
      </w:pPr>
      <w:bookmarkStart w:id="159" w:name="_Toc2631551"/>
      <w:r>
        <w:t>Is it possible for two unequal objects to have the same hashcode?</w:t>
      </w:r>
      <w:bookmarkEnd w:id="159"/>
    </w:p>
    <w:p w14:paraId="3BF0F50F" w14:textId="5C5A9FAF" w:rsidR="00392B92" w:rsidRDefault="00392B92" w:rsidP="00392B92">
      <w:r w:rsidRPr="00345C1E">
        <w:rPr>
          <w:b/>
        </w:rPr>
        <w:t>Yes</w:t>
      </w:r>
      <w:r>
        <w:t xml:space="preserve">, two unequal objects can have the same hashcode. This is why collision can occur in hashmap. The equal hashcode contract only says </w:t>
      </w:r>
      <w:r w:rsidRPr="00345C1E">
        <w:rPr>
          <w:b/>
        </w:rPr>
        <w:t>that two equal objects must have the identical hashcode</w:t>
      </w:r>
      <w:r>
        <w:t>, but there is no indication to say anything about the unequal object.</w:t>
      </w:r>
    </w:p>
    <w:p w14:paraId="1BACD704" w14:textId="77777777" w:rsidR="001E203C" w:rsidRDefault="001E203C" w:rsidP="00392B92"/>
    <w:p w14:paraId="25F60FBA" w14:textId="77777777" w:rsidR="00392B92" w:rsidRPr="00392B92" w:rsidRDefault="00392B92" w:rsidP="00392B92">
      <w:pPr>
        <w:spacing w:after="0"/>
        <w:rPr>
          <w:rStyle w:val="Heading3Char0"/>
          <w:b w:val="0"/>
          <w:bCs w:val="0"/>
          <w:iCs w:val="0"/>
          <w:color w:val="000000" w:themeColor="text1"/>
          <w:szCs w:val="20"/>
        </w:rPr>
      </w:pPr>
      <w:bookmarkStart w:id="160" w:name="_Toc2631552"/>
      <w:r w:rsidRPr="005645F7">
        <w:rPr>
          <w:rStyle w:val="Heading3Char0"/>
        </w:rPr>
        <w:t>Differences between HashMap and HashTable in Java.</w:t>
      </w:r>
      <w:bookmarkEnd w:id="160"/>
    </w:p>
    <w:p w14:paraId="6BC60CCA" w14:textId="77777777" w:rsidR="00392B92" w:rsidRDefault="00392B92" w:rsidP="000C6B71">
      <w:pPr>
        <w:pStyle w:val="ListParagraph"/>
        <w:numPr>
          <w:ilvl w:val="0"/>
          <w:numId w:val="15"/>
        </w:numPr>
      </w:pPr>
      <w:r w:rsidRPr="0043022F">
        <w:t xml:space="preserve">HashMap is </w:t>
      </w:r>
      <w:r w:rsidRPr="00392B92">
        <w:rPr>
          <w:b/>
        </w:rPr>
        <w:t>non synchronized</w:t>
      </w:r>
      <w:r w:rsidRPr="0043022F">
        <w:t xml:space="preserve">. It is not-thread safe and can’t be shared between many threads without proper synchronization code whereas Hashtable is </w:t>
      </w:r>
      <w:r w:rsidRPr="00392B92">
        <w:rPr>
          <w:b/>
        </w:rPr>
        <w:t>synchronized</w:t>
      </w:r>
      <w:r w:rsidRPr="0043022F">
        <w:t xml:space="preserve">. </w:t>
      </w:r>
      <w:r>
        <w:t xml:space="preserve"> </w:t>
      </w:r>
    </w:p>
    <w:p w14:paraId="27E58065" w14:textId="69FABC30" w:rsidR="00392B92" w:rsidRPr="001E203C" w:rsidRDefault="00392B92" w:rsidP="000C6B71">
      <w:pPr>
        <w:pStyle w:val="ListParagraph"/>
        <w:numPr>
          <w:ilvl w:val="0"/>
          <w:numId w:val="15"/>
        </w:numPr>
      </w:pPr>
      <w:r w:rsidRPr="00392B92">
        <w:rPr>
          <w:b/>
        </w:rPr>
        <w:t>HashMap allows one null key and multiple null values</w:t>
      </w:r>
      <w:r w:rsidRPr="0043022F">
        <w:t xml:space="preserve"> whereas </w:t>
      </w:r>
      <w:r w:rsidRPr="00392B92">
        <w:rPr>
          <w:b/>
        </w:rPr>
        <w:t>Hashtable doesn’t allow any null key or value.</w:t>
      </w:r>
    </w:p>
    <w:p w14:paraId="53126463" w14:textId="4C8DA1C5" w:rsidR="001E203C" w:rsidRDefault="001E203C" w:rsidP="001E203C">
      <w:pPr>
        <w:pStyle w:val="ListParagraph"/>
        <w:ind w:left="0"/>
      </w:pPr>
      <w:r>
        <w:rPr>
          <w:noProof/>
        </w:rPr>
        <w:drawing>
          <wp:inline distT="0" distB="0" distL="0" distR="0" wp14:anchorId="76EDC855" wp14:editId="4759D001">
            <wp:extent cx="6632124" cy="1575094"/>
            <wp:effectExtent l="0" t="0" r="0" b="635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6654478" cy="1580403"/>
                    </a:xfrm>
                    <a:prstGeom prst="rect">
                      <a:avLst/>
                    </a:prstGeom>
                    <a:noFill/>
                    <a:ln>
                      <a:noFill/>
                    </a:ln>
                  </pic:spPr>
                </pic:pic>
              </a:graphicData>
            </a:graphic>
          </wp:inline>
        </w:drawing>
      </w:r>
    </w:p>
    <w:p w14:paraId="2A7B6275" w14:textId="77777777" w:rsidR="00392B92" w:rsidRPr="00DA5BF2" w:rsidRDefault="00392B92" w:rsidP="008151C9">
      <w:pPr>
        <w:pStyle w:val="Heading30"/>
      </w:pPr>
      <w:bookmarkStart w:id="161" w:name="_Toc2631553"/>
      <w:r w:rsidRPr="00DA5BF2">
        <w:lastRenderedPageBreak/>
        <w:t>Which two method you need to implement for key Object in HashMap ?</w:t>
      </w:r>
      <w:bookmarkEnd w:id="161"/>
    </w:p>
    <w:p w14:paraId="5A7CEC15" w14:textId="4F6C3209" w:rsidR="00392B92" w:rsidRDefault="00392B92" w:rsidP="00392B92">
      <w:r w:rsidRPr="004C5443">
        <w:t xml:space="preserve">In order to use any object as Key in HashMap, it must </w:t>
      </w:r>
      <w:r w:rsidR="00992F04" w:rsidRPr="004C5443">
        <w:t>implement</w:t>
      </w:r>
      <w:r w:rsidRPr="004C5443">
        <w:t xml:space="preserve"> </w:t>
      </w:r>
      <w:r w:rsidRPr="00845784">
        <w:rPr>
          <w:rStyle w:val="0SyntaxChar"/>
        </w:rPr>
        <w:t>equals</w:t>
      </w:r>
      <w:r w:rsidRPr="004C5443">
        <w:t xml:space="preserve"> and </w:t>
      </w:r>
      <w:r w:rsidRPr="00845784">
        <w:rPr>
          <w:rStyle w:val="0SyntaxChar"/>
        </w:rPr>
        <w:t>hashcode</w:t>
      </w:r>
      <w:r w:rsidRPr="004C5443">
        <w:t xml:space="preserve"> method in Java.</w:t>
      </w:r>
    </w:p>
    <w:p w14:paraId="04C86368" w14:textId="77777777" w:rsidR="006A76C8" w:rsidRPr="0043022F" w:rsidRDefault="006A76C8" w:rsidP="00392B92"/>
    <w:p w14:paraId="0579C9B5" w14:textId="5C2B32EC" w:rsidR="00392B92" w:rsidRPr="00B6265D" w:rsidRDefault="00392B92" w:rsidP="008151C9">
      <w:pPr>
        <w:pStyle w:val="Heading30"/>
      </w:pPr>
      <w:bookmarkStart w:id="162" w:name="_Toc2631554"/>
      <w:r w:rsidRPr="00B6265D">
        <w:t>What will happen if we put a key object in a HashMap which is already there ?</w:t>
      </w:r>
      <w:bookmarkEnd w:id="162"/>
    </w:p>
    <w:p w14:paraId="2C3BE3B2" w14:textId="158AF79F" w:rsidR="00392B92" w:rsidRDefault="00392B92" w:rsidP="00392B92">
      <w:r w:rsidRPr="00B6265D">
        <w:t>if you put the same key again than it will replace the old mapping because HashMap doesn't allow duplicate keys</w:t>
      </w:r>
    </w:p>
    <w:p w14:paraId="0F4A4371" w14:textId="77777777" w:rsidR="006A76C8" w:rsidRPr="00B6265D" w:rsidRDefault="006A76C8" w:rsidP="00392B92"/>
    <w:p w14:paraId="109AED52" w14:textId="7C234EF7" w:rsidR="00392B92" w:rsidRDefault="00392B92" w:rsidP="008151C9">
      <w:pPr>
        <w:pStyle w:val="Heading30"/>
      </w:pPr>
      <w:bookmarkStart w:id="163" w:name="_Toc2631555"/>
      <w:r w:rsidRPr="002F4B52">
        <w:t>difference between Iterator and Enumeration in Java?</w:t>
      </w:r>
      <w:bookmarkEnd w:id="163"/>
    </w:p>
    <w:tbl>
      <w:tblPr>
        <w:tblStyle w:val="TableGrid"/>
        <w:tblW w:w="10279" w:type="dxa"/>
        <w:tblInd w:w="-113" w:type="dxa"/>
        <w:tblLook w:val="04A0" w:firstRow="1" w:lastRow="0" w:firstColumn="1" w:lastColumn="0" w:noHBand="0" w:noVBand="1"/>
      </w:tblPr>
      <w:tblGrid>
        <w:gridCol w:w="3439"/>
        <w:gridCol w:w="3330"/>
        <w:gridCol w:w="3510"/>
      </w:tblGrid>
      <w:tr w:rsidR="00F11F32" w14:paraId="2283BC9F" w14:textId="77777777" w:rsidTr="00DD13C7">
        <w:trPr>
          <w:trHeight w:val="247"/>
        </w:trPr>
        <w:tc>
          <w:tcPr>
            <w:tcW w:w="3439" w:type="dxa"/>
            <w:tcBorders>
              <w:top w:val="single" w:sz="4" w:space="0" w:color="auto"/>
              <w:left w:val="single" w:sz="4" w:space="0" w:color="auto"/>
              <w:bottom w:val="single" w:sz="4" w:space="0" w:color="auto"/>
              <w:right w:val="single" w:sz="4" w:space="0" w:color="auto"/>
            </w:tcBorders>
            <w:shd w:val="clear" w:color="auto" w:fill="00B050"/>
            <w:hideMark/>
          </w:tcPr>
          <w:p w14:paraId="0232243E" w14:textId="77777777" w:rsidR="00F11F32" w:rsidRPr="004179FB" w:rsidRDefault="00F11F32" w:rsidP="00F11F32">
            <w:pPr>
              <w:spacing w:after="0" w:line="240" w:lineRule="auto"/>
              <w:jc w:val="center"/>
              <w:rPr>
                <w:b/>
                <w:color w:val="FFFFFF" w:themeColor="background1"/>
                <w:sz w:val="22"/>
                <w:szCs w:val="22"/>
              </w:rPr>
            </w:pPr>
            <w:r w:rsidRPr="004179FB">
              <w:rPr>
                <w:b/>
                <w:color w:val="FFFFFF" w:themeColor="background1"/>
                <w:sz w:val="22"/>
                <w:szCs w:val="22"/>
              </w:rPr>
              <w:t xml:space="preserve">Enumeration </w:t>
            </w:r>
            <w:r w:rsidRPr="004179FB">
              <w:rPr>
                <w:color w:val="FFFFFF" w:themeColor="background1"/>
                <w:sz w:val="22"/>
                <w:szCs w:val="22"/>
              </w:rPr>
              <w:t>(vector/stack)</w:t>
            </w:r>
          </w:p>
        </w:tc>
        <w:tc>
          <w:tcPr>
            <w:tcW w:w="3330" w:type="dxa"/>
            <w:tcBorders>
              <w:top w:val="single" w:sz="4" w:space="0" w:color="auto"/>
              <w:left w:val="single" w:sz="4" w:space="0" w:color="auto"/>
              <w:bottom w:val="single" w:sz="4" w:space="0" w:color="auto"/>
              <w:right w:val="single" w:sz="4" w:space="0" w:color="auto"/>
            </w:tcBorders>
            <w:shd w:val="clear" w:color="auto" w:fill="00B050"/>
            <w:hideMark/>
          </w:tcPr>
          <w:p w14:paraId="58A5026A" w14:textId="77777777" w:rsidR="00F11F32" w:rsidRPr="004179FB" w:rsidRDefault="00F11F32" w:rsidP="00F11F32">
            <w:pPr>
              <w:spacing w:after="0" w:line="240" w:lineRule="auto"/>
              <w:jc w:val="center"/>
              <w:rPr>
                <w:b/>
                <w:color w:val="FFFFFF" w:themeColor="background1"/>
                <w:sz w:val="22"/>
                <w:szCs w:val="22"/>
              </w:rPr>
            </w:pPr>
            <w:r w:rsidRPr="004179FB">
              <w:rPr>
                <w:b/>
                <w:color w:val="FFFFFF" w:themeColor="background1"/>
                <w:sz w:val="22"/>
                <w:szCs w:val="22"/>
              </w:rPr>
              <w:t>Iterator(</w:t>
            </w:r>
            <w:r w:rsidRPr="004179FB">
              <w:rPr>
                <w:color w:val="FFFFFF" w:themeColor="background1"/>
                <w:sz w:val="22"/>
                <w:szCs w:val="22"/>
              </w:rPr>
              <w:t>ArrayList</w:t>
            </w:r>
            <w:r w:rsidRPr="004179FB">
              <w:rPr>
                <w:b/>
                <w:color w:val="FFFFFF" w:themeColor="background1"/>
                <w:sz w:val="22"/>
                <w:szCs w:val="22"/>
              </w:rPr>
              <w:t>)</w:t>
            </w:r>
          </w:p>
        </w:tc>
        <w:tc>
          <w:tcPr>
            <w:tcW w:w="3510" w:type="dxa"/>
            <w:tcBorders>
              <w:top w:val="single" w:sz="4" w:space="0" w:color="auto"/>
              <w:left w:val="single" w:sz="4" w:space="0" w:color="auto"/>
              <w:bottom w:val="single" w:sz="4" w:space="0" w:color="auto"/>
              <w:right w:val="single" w:sz="4" w:space="0" w:color="auto"/>
            </w:tcBorders>
            <w:shd w:val="clear" w:color="auto" w:fill="00B050"/>
            <w:hideMark/>
          </w:tcPr>
          <w:p w14:paraId="4D5A7693" w14:textId="77777777" w:rsidR="00F11F32" w:rsidRPr="004179FB" w:rsidRDefault="00F11F32" w:rsidP="00F11F32">
            <w:pPr>
              <w:spacing w:after="0" w:line="240" w:lineRule="auto"/>
              <w:jc w:val="center"/>
              <w:rPr>
                <w:b/>
                <w:color w:val="FFFFFF" w:themeColor="background1"/>
                <w:sz w:val="22"/>
                <w:szCs w:val="22"/>
              </w:rPr>
            </w:pPr>
            <w:r w:rsidRPr="004179FB">
              <w:rPr>
                <w:b/>
                <w:color w:val="FFFFFF" w:themeColor="background1"/>
                <w:sz w:val="22"/>
                <w:szCs w:val="22"/>
              </w:rPr>
              <w:t>ListIterator (</w:t>
            </w:r>
            <w:r w:rsidRPr="004179FB">
              <w:rPr>
                <w:color w:val="FFFFFF" w:themeColor="background1"/>
                <w:sz w:val="22"/>
                <w:szCs w:val="22"/>
              </w:rPr>
              <w:t>LinkedList</w:t>
            </w:r>
            <w:r w:rsidRPr="004179FB">
              <w:rPr>
                <w:b/>
                <w:color w:val="FFFFFF" w:themeColor="background1"/>
                <w:sz w:val="22"/>
                <w:szCs w:val="22"/>
              </w:rPr>
              <w:t>)</w:t>
            </w:r>
          </w:p>
        </w:tc>
      </w:tr>
      <w:tr w:rsidR="00F11F32" w14:paraId="3286F55D" w14:textId="77777777" w:rsidTr="00DD13C7">
        <w:trPr>
          <w:trHeight w:val="642"/>
        </w:trPr>
        <w:tc>
          <w:tcPr>
            <w:tcW w:w="3439" w:type="dxa"/>
            <w:tcBorders>
              <w:top w:val="single" w:sz="4" w:space="0" w:color="auto"/>
              <w:left w:val="single" w:sz="4" w:space="0" w:color="auto"/>
              <w:bottom w:val="single" w:sz="4" w:space="0" w:color="auto"/>
              <w:right w:val="single" w:sz="4" w:space="0" w:color="auto"/>
            </w:tcBorders>
          </w:tcPr>
          <w:p w14:paraId="32E7E3B9" w14:textId="77777777" w:rsidR="00F11F32" w:rsidRDefault="00F11F32" w:rsidP="00F11F32">
            <w:pPr>
              <w:spacing w:after="0" w:line="360" w:lineRule="auto"/>
            </w:pPr>
            <w:r>
              <w:t>Can iterate over a Collection</w:t>
            </w:r>
          </w:p>
          <w:p w14:paraId="05180062" w14:textId="77777777" w:rsidR="00F11F32" w:rsidRDefault="00F11F32" w:rsidP="00F11F32">
            <w:pPr>
              <w:spacing w:after="0" w:line="360" w:lineRule="auto"/>
              <w:rPr>
                <w:b/>
                <w:color w:val="FF0000"/>
              </w:rPr>
            </w:pPr>
            <w:r>
              <w:rPr>
                <w:b/>
                <w:color w:val="FF0000"/>
              </w:rPr>
              <w:t>Remove operation not allowed</w:t>
            </w:r>
          </w:p>
          <w:p w14:paraId="04D370B8" w14:textId="77777777" w:rsidR="00F11F32" w:rsidRDefault="00F11F32" w:rsidP="00F11F32">
            <w:pPr>
              <w:spacing w:after="0" w:line="360" w:lineRule="auto"/>
              <w:rPr>
                <w:b/>
                <w:color w:val="FF0000"/>
              </w:rPr>
            </w:pPr>
            <w:r>
              <w:rPr>
                <w:b/>
                <w:color w:val="FF0000"/>
              </w:rPr>
              <w:t>Add operation not allowed</w:t>
            </w:r>
          </w:p>
          <w:p w14:paraId="3E97F067" w14:textId="77777777" w:rsidR="00F11F32" w:rsidRDefault="00F11F32" w:rsidP="00F11F32">
            <w:pPr>
              <w:spacing w:after="0" w:line="360" w:lineRule="auto"/>
              <w:rPr>
                <w:b/>
                <w:color w:val="FF0000"/>
              </w:rPr>
            </w:pPr>
            <w:r>
              <w:rPr>
                <w:b/>
                <w:color w:val="FF0000"/>
              </w:rPr>
              <w:t>Backward direction not allowed</w:t>
            </w:r>
          </w:p>
          <w:p w14:paraId="65EE63AD" w14:textId="77777777" w:rsidR="00F11F32" w:rsidRDefault="00F11F32" w:rsidP="00F11F32">
            <w:pPr>
              <w:spacing w:after="0" w:line="240" w:lineRule="auto"/>
              <w:rPr>
                <w:b/>
                <w:color w:val="auto"/>
              </w:rPr>
            </w:pPr>
            <w:r>
              <w:rPr>
                <w:b/>
                <w:color w:val="auto"/>
              </w:rPr>
              <w:t xml:space="preserve"> </w:t>
            </w:r>
          </w:p>
          <w:p w14:paraId="0572CFE6" w14:textId="77777777" w:rsidR="00F11F32" w:rsidRPr="001E2A9B" w:rsidRDefault="00F11F32" w:rsidP="00F11F32">
            <w:pPr>
              <w:spacing w:after="0" w:line="240" w:lineRule="auto"/>
              <w:rPr>
                <w:rFonts w:ascii="Consolas" w:hAnsi="Consolas"/>
                <w:b/>
                <w:color w:val="00B050"/>
                <w:sz w:val="18"/>
                <w:szCs w:val="18"/>
              </w:rPr>
            </w:pPr>
            <w:r w:rsidRPr="001E2A9B">
              <w:rPr>
                <w:rFonts w:ascii="Consolas" w:hAnsi="Consolas"/>
                <w:b/>
                <w:color w:val="00B050"/>
                <w:sz w:val="18"/>
                <w:szCs w:val="18"/>
              </w:rPr>
              <w:t>1. Enumeration elements()</w:t>
            </w:r>
          </w:p>
          <w:p w14:paraId="209E5B2F" w14:textId="77777777" w:rsidR="00F11F32" w:rsidRPr="001E2A9B" w:rsidRDefault="00F11F32" w:rsidP="00F11F32">
            <w:pPr>
              <w:spacing w:after="0" w:line="240" w:lineRule="auto"/>
              <w:rPr>
                <w:sz w:val="16"/>
              </w:rPr>
            </w:pPr>
            <w:r w:rsidRPr="001E2A9B">
              <w:rPr>
                <w:sz w:val="16"/>
              </w:rPr>
              <w:t>Ex. Enumeration = v.elemetnts()</w:t>
            </w:r>
          </w:p>
          <w:p w14:paraId="761CEF7D" w14:textId="77777777" w:rsidR="00F11F32" w:rsidRDefault="00F11F32" w:rsidP="00F11F32">
            <w:pPr>
              <w:pStyle w:val="ListParagraph"/>
              <w:spacing w:after="0" w:line="240" w:lineRule="auto"/>
              <w:ind w:left="360"/>
              <w:rPr>
                <w:sz w:val="16"/>
              </w:rPr>
            </w:pPr>
          </w:p>
          <w:p w14:paraId="4F1C914F" w14:textId="77777777" w:rsidR="00F11F32" w:rsidRPr="001E2A9B" w:rsidRDefault="00F11F32" w:rsidP="00F11F32">
            <w:pPr>
              <w:spacing w:after="0" w:line="240" w:lineRule="auto"/>
              <w:rPr>
                <w:rFonts w:ascii="Consolas" w:hAnsi="Consolas"/>
                <w:b/>
                <w:color w:val="00B050"/>
                <w:sz w:val="18"/>
                <w:szCs w:val="18"/>
              </w:rPr>
            </w:pPr>
            <w:r w:rsidRPr="001E2A9B">
              <w:rPr>
                <w:rFonts w:ascii="Consolas" w:hAnsi="Consolas"/>
                <w:b/>
                <w:color w:val="00B050"/>
                <w:sz w:val="18"/>
                <w:szCs w:val="18"/>
              </w:rPr>
              <w:t>2.</w:t>
            </w:r>
            <w:r>
              <w:rPr>
                <w:rFonts w:ascii="Consolas" w:hAnsi="Consolas"/>
                <w:b/>
                <w:color w:val="00B050"/>
                <w:sz w:val="18"/>
                <w:szCs w:val="18"/>
              </w:rPr>
              <w:t>b</w:t>
            </w:r>
            <w:r w:rsidRPr="001E2A9B">
              <w:rPr>
                <w:rFonts w:ascii="Consolas" w:hAnsi="Consolas"/>
                <w:b/>
                <w:color w:val="00B050"/>
                <w:sz w:val="18"/>
                <w:szCs w:val="18"/>
              </w:rPr>
              <w:t>oolean hasMoreElements()</w:t>
            </w:r>
          </w:p>
          <w:p w14:paraId="15FF6A21" w14:textId="77777777" w:rsidR="00F11F32" w:rsidRPr="001E2A9B" w:rsidRDefault="00F11F32" w:rsidP="00F11F32">
            <w:pPr>
              <w:spacing w:after="0" w:line="240" w:lineRule="auto"/>
              <w:rPr>
                <w:rFonts w:ascii="Consolas" w:hAnsi="Consolas"/>
                <w:b/>
                <w:sz w:val="18"/>
                <w:szCs w:val="18"/>
              </w:rPr>
            </w:pPr>
            <w:r w:rsidRPr="001E2A9B">
              <w:rPr>
                <w:rFonts w:ascii="Consolas" w:hAnsi="Consolas"/>
                <w:b/>
                <w:sz w:val="18"/>
                <w:szCs w:val="18"/>
              </w:rPr>
              <w:t xml:space="preserve">3.E nextElement()   </w:t>
            </w:r>
          </w:p>
          <w:p w14:paraId="02973315" w14:textId="77777777" w:rsidR="00F11F32" w:rsidRDefault="00F11F32" w:rsidP="00F11F32">
            <w:pPr>
              <w:pStyle w:val="ListParagraph"/>
              <w:spacing w:after="0" w:line="240" w:lineRule="auto"/>
            </w:pPr>
            <w:r>
              <w:t xml:space="preserve">                  </w:t>
            </w:r>
          </w:p>
        </w:tc>
        <w:tc>
          <w:tcPr>
            <w:tcW w:w="3330" w:type="dxa"/>
            <w:tcBorders>
              <w:top w:val="single" w:sz="4" w:space="0" w:color="auto"/>
              <w:left w:val="single" w:sz="4" w:space="0" w:color="auto"/>
              <w:bottom w:val="single" w:sz="4" w:space="0" w:color="auto"/>
              <w:right w:val="single" w:sz="4" w:space="0" w:color="auto"/>
            </w:tcBorders>
          </w:tcPr>
          <w:p w14:paraId="7D8F5DDA" w14:textId="77777777" w:rsidR="00F11F32" w:rsidRDefault="00F11F32" w:rsidP="00F11F32">
            <w:pPr>
              <w:spacing w:after="0" w:line="360" w:lineRule="auto"/>
            </w:pPr>
            <w:r>
              <w:t>Can iterate over a Collection</w:t>
            </w:r>
          </w:p>
          <w:p w14:paraId="0010815E" w14:textId="77777777" w:rsidR="00F11F32" w:rsidRDefault="00F11F32" w:rsidP="00F11F32">
            <w:pPr>
              <w:spacing w:after="0" w:line="360" w:lineRule="auto"/>
            </w:pPr>
            <w:r>
              <w:t>Remove operation allowed</w:t>
            </w:r>
          </w:p>
          <w:p w14:paraId="143F9F6F" w14:textId="77777777" w:rsidR="00F11F32" w:rsidRDefault="00F11F32" w:rsidP="00F11F32">
            <w:pPr>
              <w:spacing w:after="0" w:line="360" w:lineRule="auto"/>
              <w:rPr>
                <w:b/>
                <w:color w:val="FF0000"/>
              </w:rPr>
            </w:pPr>
            <w:r>
              <w:rPr>
                <w:b/>
                <w:color w:val="FF0000"/>
              </w:rPr>
              <w:t>Add operation not allowed</w:t>
            </w:r>
          </w:p>
          <w:p w14:paraId="50CAD8A6" w14:textId="77777777" w:rsidR="00F11F32" w:rsidRDefault="00F11F32" w:rsidP="00F11F32">
            <w:pPr>
              <w:spacing w:after="0" w:line="360" w:lineRule="auto"/>
              <w:rPr>
                <w:b/>
                <w:color w:val="FF0000"/>
              </w:rPr>
            </w:pPr>
            <w:r>
              <w:rPr>
                <w:b/>
                <w:color w:val="FF0000"/>
              </w:rPr>
              <w:t>Backward not allowed</w:t>
            </w:r>
          </w:p>
          <w:p w14:paraId="10E649AD" w14:textId="77777777" w:rsidR="00F11F32" w:rsidRDefault="00F11F32" w:rsidP="00F11F32">
            <w:pPr>
              <w:spacing w:after="0" w:line="240" w:lineRule="auto"/>
              <w:rPr>
                <w:b/>
                <w:color w:val="00B050"/>
              </w:rPr>
            </w:pPr>
          </w:p>
          <w:p w14:paraId="6DA51E81" w14:textId="77777777" w:rsidR="00F11F32" w:rsidRPr="001E2A9B" w:rsidRDefault="00F11F32" w:rsidP="00F11F32">
            <w:pPr>
              <w:spacing w:after="0" w:line="240" w:lineRule="auto"/>
              <w:rPr>
                <w:rFonts w:ascii="Consolas" w:hAnsi="Consolas"/>
                <w:b/>
                <w:color w:val="00B050"/>
                <w:sz w:val="18"/>
                <w:szCs w:val="18"/>
              </w:rPr>
            </w:pPr>
            <w:r w:rsidRPr="001E2A9B">
              <w:rPr>
                <w:rFonts w:ascii="Consolas" w:hAnsi="Consolas"/>
                <w:b/>
                <w:color w:val="00B050"/>
                <w:sz w:val="18"/>
                <w:szCs w:val="18"/>
              </w:rPr>
              <w:t>1. Iterator iterator()</w:t>
            </w:r>
          </w:p>
          <w:p w14:paraId="72901E97" w14:textId="77777777" w:rsidR="00F11F32" w:rsidRDefault="00F11F32" w:rsidP="00F11F32">
            <w:pPr>
              <w:spacing w:after="0" w:line="240" w:lineRule="auto"/>
              <w:rPr>
                <w:sz w:val="16"/>
              </w:rPr>
            </w:pPr>
            <w:r>
              <w:rPr>
                <w:sz w:val="16"/>
              </w:rPr>
              <w:t>Ex. Iterator = l.iterator()</w:t>
            </w:r>
          </w:p>
          <w:p w14:paraId="1DF27E12" w14:textId="77777777" w:rsidR="00F11F32" w:rsidRDefault="00F11F32" w:rsidP="00F11F32">
            <w:pPr>
              <w:pStyle w:val="ListParagraph"/>
              <w:spacing w:after="0" w:line="240" w:lineRule="auto"/>
              <w:ind w:left="360"/>
              <w:rPr>
                <w:sz w:val="16"/>
              </w:rPr>
            </w:pPr>
          </w:p>
          <w:p w14:paraId="7ADB2BB6" w14:textId="77777777" w:rsidR="00F11F32" w:rsidRPr="001E2A9B" w:rsidRDefault="00F11F32" w:rsidP="00F11F32">
            <w:pPr>
              <w:spacing w:after="0" w:line="240" w:lineRule="auto"/>
              <w:rPr>
                <w:rFonts w:ascii="Consolas" w:hAnsi="Consolas"/>
                <w:color w:val="00B050"/>
                <w:sz w:val="18"/>
                <w:szCs w:val="18"/>
              </w:rPr>
            </w:pPr>
            <w:r w:rsidRPr="001E2A9B">
              <w:rPr>
                <w:rFonts w:ascii="Consolas" w:hAnsi="Consolas"/>
                <w:b/>
                <w:color w:val="00B050"/>
                <w:sz w:val="18"/>
                <w:szCs w:val="18"/>
              </w:rPr>
              <w:t>2.</w:t>
            </w:r>
            <w:r>
              <w:rPr>
                <w:rFonts w:ascii="Consolas" w:hAnsi="Consolas"/>
                <w:b/>
                <w:color w:val="00B050"/>
                <w:sz w:val="18"/>
                <w:szCs w:val="18"/>
              </w:rPr>
              <w:t>b</w:t>
            </w:r>
            <w:r w:rsidRPr="001E2A9B">
              <w:rPr>
                <w:rFonts w:ascii="Consolas" w:hAnsi="Consolas"/>
                <w:b/>
                <w:color w:val="00B050"/>
                <w:sz w:val="18"/>
                <w:szCs w:val="18"/>
              </w:rPr>
              <w:t>oolean hasNext()</w:t>
            </w:r>
          </w:p>
          <w:p w14:paraId="4528E7A4" w14:textId="77777777" w:rsidR="00F11F32" w:rsidRPr="001E2A9B" w:rsidRDefault="00F11F32" w:rsidP="00F11F32">
            <w:pPr>
              <w:spacing w:after="0" w:line="240" w:lineRule="auto"/>
              <w:ind w:left="360"/>
              <w:rPr>
                <w:b/>
                <w:sz w:val="18"/>
                <w:szCs w:val="18"/>
              </w:rPr>
            </w:pPr>
          </w:p>
          <w:p w14:paraId="4D4B689A" w14:textId="77777777" w:rsidR="00F11F32" w:rsidRPr="001E2A9B" w:rsidRDefault="00F11F32" w:rsidP="00F11F32">
            <w:pPr>
              <w:spacing w:after="0" w:line="240" w:lineRule="auto"/>
              <w:rPr>
                <w:rFonts w:ascii="Consolas" w:hAnsi="Consolas"/>
                <w:b/>
                <w:sz w:val="18"/>
                <w:szCs w:val="18"/>
              </w:rPr>
            </w:pPr>
            <w:r w:rsidRPr="001E2A9B">
              <w:rPr>
                <w:rFonts w:ascii="Consolas" w:hAnsi="Consolas"/>
                <w:b/>
                <w:sz w:val="18"/>
                <w:szCs w:val="18"/>
              </w:rPr>
              <w:t xml:space="preserve">3.E   </w:t>
            </w:r>
            <w:r>
              <w:rPr>
                <w:rFonts w:ascii="Consolas" w:hAnsi="Consolas"/>
                <w:b/>
                <w:sz w:val="18"/>
                <w:szCs w:val="18"/>
              </w:rPr>
              <w:t xml:space="preserve"> </w:t>
            </w:r>
            <w:r w:rsidRPr="001E2A9B">
              <w:rPr>
                <w:rFonts w:ascii="Consolas" w:hAnsi="Consolas"/>
                <w:b/>
                <w:sz w:val="18"/>
                <w:szCs w:val="18"/>
              </w:rPr>
              <w:t>next()</w:t>
            </w:r>
          </w:p>
          <w:p w14:paraId="60F8B69B" w14:textId="77777777" w:rsidR="00F11F32" w:rsidRDefault="00F11F32" w:rsidP="00F11F32">
            <w:pPr>
              <w:spacing w:after="0" w:line="240" w:lineRule="auto"/>
              <w:rPr>
                <w:b/>
              </w:rPr>
            </w:pPr>
            <w:r w:rsidRPr="001E2A9B">
              <w:rPr>
                <w:rFonts w:ascii="Consolas" w:hAnsi="Consolas"/>
                <w:b/>
                <w:sz w:val="18"/>
                <w:szCs w:val="18"/>
              </w:rPr>
              <w:t xml:space="preserve">  void remove()</w:t>
            </w:r>
          </w:p>
        </w:tc>
        <w:tc>
          <w:tcPr>
            <w:tcW w:w="3510" w:type="dxa"/>
            <w:tcBorders>
              <w:top w:val="single" w:sz="4" w:space="0" w:color="auto"/>
              <w:left w:val="single" w:sz="4" w:space="0" w:color="auto"/>
              <w:bottom w:val="single" w:sz="4" w:space="0" w:color="auto"/>
              <w:right w:val="single" w:sz="4" w:space="0" w:color="auto"/>
            </w:tcBorders>
          </w:tcPr>
          <w:p w14:paraId="40825045" w14:textId="77777777" w:rsidR="00F11F32" w:rsidRDefault="00F11F32" w:rsidP="00F11F32">
            <w:pPr>
              <w:spacing w:after="0" w:line="360" w:lineRule="auto"/>
            </w:pPr>
            <w:r>
              <w:t>Can iterate over a Collection</w:t>
            </w:r>
          </w:p>
          <w:p w14:paraId="624E397C" w14:textId="77777777" w:rsidR="00F11F32" w:rsidRDefault="00F11F32" w:rsidP="00F11F32">
            <w:pPr>
              <w:spacing w:after="0" w:line="360" w:lineRule="auto"/>
            </w:pPr>
            <w:r>
              <w:t>Remove operation allowed</w:t>
            </w:r>
          </w:p>
          <w:p w14:paraId="6E0042C1" w14:textId="77777777" w:rsidR="00F11F32" w:rsidRDefault="00F11F32" w:rsidP="00F11F32">
            <w:pPr>
              <w:spacing w:after="0" w:line="360" w:lineRule="auto"/>
              <w:rPr>
                <w:color w:val="auto"/>
              </w:rPr>
            </w:pPr>
            <w:r>
              <w:rPr>
                <w:color w:val="auto"/>
              </w:rPr>
              <w:t>Add operation allowed</w:t>
            </w:r>
          </w:p>
          <w:p w14:paraId="1B0DD7DB" w14:textId="77777777" w:rsidR="00F11F32" w:rsidRDefault="00F11F32" w:rsidP="00F11F32">
            <w:pPr>
              <w:spacing w:after="0" w:line="360" w:lineRule="auto"/>
            </w:pPr>
            <w:r>
              <w:t>Backward direction allowed</w:t>
            </w:r>
          </w:p>
          <w:p w14:paraId="7D1EBC34" w14:textId="77777777" w:rsidR="00F11F32" w:rsidRDefault="00F11F32" w:rsidP="00F11F32">
            <w:pPr>
              <w:spacing w:after="0" w:line="240" w:lineRule="auto"/>
              <w:rPr>
                <w:b/>
                <w:color w:val="00B050"/>
              </w:rPr>
            </w:pPr>
          </w:p>
          <w:p w14:paraId="1F271A51" w14:textId="77777777" w:rsidR="00F11F32" w:rsidRPr="001E2A9B" w:rsidRDefault="00F11F32" w:rsidP="00F11F32">
            <w:pPr>
              <w:spacing w:after="0" w:line="240" w:lineRule="auto"/>
              <w:rPr>
                <w:rFonts w:ascii="Consolas" w:hAnsi="Consolas"/>
                <w:b/>
                <w:color w:val="00B050"/>
                <w:sz w:val="18"/>
                <w:szCs w:val="18"/>
              </w:rPr>
            </w:pPr>
            <w:r w:rsidRPr="001E2A9B">
              <w:rPr>
                <w:rFonts w:ascii="Consolas" w:hAnsi="Consolas"/>
                <w:b/>
                <w:color w:val="00B050"/>
                <w:sz w:val="18"/>
                <w:szCs w:val="18"/>
              </w:rPr>
              <w:t>1. ListIterator listIterator()</w:t>
            </w:r>
          </w:p>
          <w:p w14:paraId="3A295FFB" w14:textId="77777777" w:rsidR="00F11F32" w:rsidRDefault="00F11F32" w:rsidP="00F11F32">
            <w:pPr>
              <w:pStyle w:val="ListParagraph"/>
              <w:spacing w:after="0" w:line="240" w:lineRule="auto"/>
              <w:ind w:left="360"/>
              <w:rPr>
                <w:sz w:val="16"/>
              </w:rPr>
            </w:pPr>
            <w:r>
              <w:rPr>
                <w:sz w:val="16"/>
              </w:rPr>
              <w:t>Ex. ListIterator = l.listIterator ()</w:t>
            </w:r>
          </w:p>
          <w:p w14:paraId="6053EFC1" w14:textId="77777777" w:rsidR="00F11F32" w:rsidRDefault="00F11F32" w:rsidP="00F11F32">
            <w:pPr>
              <w:spacing w:after="0" w:line="240" w:lineRule="auto"/>
              <w:rPr>
                <w:b/>
                <w:color w:val="00B050"/>
              </w:rPr>
            </w:pPr>
          </w:p>
          <w:p w14:paraId="1C259E91" w14:textId="77777777" w:rsidR="00F11F32" w:rsidRDefault="00F11F32" w:rsidP="00F11F32">
            <w:pPr>
              <w:spacing w:after="0" w:line="240" w:lineRule="auto"/>
              <w:rPr>
                <w:rFonts w:ascii="Consolas" w:hAnsi="Consolas"/>
                <w:b/>
                <w:color w:val="00B050"/>
                <w:sz w:val="18"/>
                <w:szCs w:val="18"/>
              </w:rPr>
            </w:pPr>
            <w:r w:rsidRPr="001E2A9B">
              <w:rPr>
                <w:rFonts w:ascii="Consolas" w:hAnsi="Consolas"/>
                <w:b/>
                <w:color w:val="00B050"/>
                <w:sz w:val="18"/>
                <w:szCs w:val="18"/>
              </w:rPr>
              <w:t>2. boolean hasNext()</w:t>
            </w:r>
          </w:p>
          <w:p w14:paraId="6A40E1F0" w14:textId="77777777" w:rsidR="00F11F32" w:rsidRPr="001E2A9B" w:rsidRDefault="00F11F32" w:rsidP="00F11F32">
            <w:pPr>
              <w:spacing w:after="0" w:line="240" w:lineRule="auto"/>
              <w:rPr>
                <w:rFonts w:ascii="Consolas" w:hAnsi="Consolas"/>
                <w:b/>
                <w:color w:val="00B050"/>
                <w:sz w:val="18"/>
                <w:szCs w:val="18"/>
              </w:rPr>
            </w:pPr>
            <w:r>
              <w:rPr>
                <w:rFonts w:ascii="Consolas" w:hAnsi="Consolas"/>
                <w:b/>
                <w:color w:val="00B050"/>
                <w:sz w:val="18"/>
                <w:szCs w:val="18"/>
              </w:rPr>
              <w:t xml:space="preserve">   </w:t>
            </w:r>
            <w:r w:rsidRPr="001E2A9B">
              <w:rPr>
                <w:rFonts w:ascii="Consolas" w:hAnsi="Consolas"/>
                <w:b/>
                <w:color w:val="00B050"/>
                <w:sz w:val="18"/>
                <w:szCs w:val="18"/>
              </w:rPr>
              <w:t>boolean hasPrevious()</w:t>
            </w:r>
          </w:p>
          <w:p w14:paraId="5628960B" w14:textId="77777777" w:rsidR="00F11F32" w:rsidRPr="00B8487B" w:rsidRDefault="00F11F32" w:rsidP="00F11F32">
            <w:pPr>
              <w:spacing w:after="0" w:line="240" w:lineRule="auto"/>
              <w:rPr>
                <w:b/>
              </w:rPr>
            </w:pPr>
          </w:p>
          <w:p w14:paraId="6E110660" w14:textId="77777777" w:rsidR="00F11F32" w:rsidRPr="001E2A9B" w:rsidRDefault="00F11F32" w:rsidP="00F11F32">
            <w:pPr>
              <w:spacing w:after="0" w:line="240" w:lineRule="auto"/>
              <w:ind w:left="360"/>
              <w:rPr>
                <w:rFonts w:ascii="Consolas" w:hAnsi="Consolas"/>
                <w:b/>
                <w:sz w:val="18"/>
                <w:szCs w:val="18"/>
              </w:rPr>
            </w:pPr>
            <w:r w:rsidRPr="001E2A9B">
              <w:rPr>
                <w:rFonts w:ascii="Consolas" w:hAnsi="Consolas"/>
                <w:b/>
                <w:sz w:val="18"/>
                <w:szCs w:val="18"/>
              </w:rPr>
              <w:t>add(E e)</w:t>
            </w:r>
          </w:p>
          <w:p w14:paraId="1E2E7DAC" w14:textId="77777777" w:rsidR="00F11F32" w:rsidRPr="001E2A9B" w:rsidRDefault="00F11F32" w:rsidP="00F11F32">
            <w:pPr>
              <w:spacing w:after="0" w:line="240" w:lineRule="auto"/>
              <w:ind w:left="360"/>
              <w:rPr>
                <w:rFonts w:ascii="Consolas" w:hAnsi="Consolas"/>
                <w:b/>
                <w:sz w:val="18"/>
                <w:szCs w:val="18"/>
              </w:rPr>
            </w:pPr>
            <w:r w:rsidRPr="001E2A9B">
              <w:rPr>
                <w:rFonts w:ascii="Consolas" w:hAnsi="Consolas"/>
                <w:b/>
                <w:sz w:val="18"/>
                <w:szCs w:val="18"/>
              </w:rPr>
              <w:t>nextIndex()</w:t>
            </w:r>
          </w:p>
          <w:p w14:paraId="7897FF6E" w14:textId="77777777" w:rsidR="00F11F32" w:rsidRPr="001E2A9B" w:rsidRDefault="00F11F32" w:rsidP="00F11F32">
            <w:pPr>
              <w:spacing w:after="0" w:line="240" w:lineRule="auto"/>
              <w:ind w:left="360"/>
              <w:rPr>
                <w:rFonts w:ascii="Consolas" w:hAnsi="Consolas"/>
                <w:b/>
                <w:sz w:val="18"/>
                <w:szCs w:val="18"/>
              </w:rPr>
            </w:pPr>
            <w:r w:rsidRPr="001E2A9B">
              <w:rPr>
                <w:rFonts w:ascii="Consolas" w:hAnsi="Consolas"/>
                <w:b/>
                <w:sz w:val="18"/>
                <w:szCs w:val="18"/>
              </w:rPr>
              <w:t>previous()</w:t>
            </w:r>
          </w:p>
          <w:p w14:paraId="7A2F17E4" w14:textId="77777777" w:rsidR="00F11F32" w:rsidRPr="001E2A9B" w:rsidRDefault="00F11F32" w:rsidP="00F11F32">
            <w:pPr>
              <w:spacing w:after="0" w:line="240" w:lineRule="auto"/>
              <w:ind w:left="360"/>
              <w:rPr>
                <w:rFonts w:ascii="Consolas" w:hAnsi="Consolas"/>
                <w:b/>
                <w:sz w:val="18"/>
                <w:szCs w:val="18"/>
              </w:rPr>
            </w:pPr>
            <w:r w:rsidRPr="001E2A9B">
              <w:rPr>
                <w:rFonts w:ascii="Consolas" w:hAnsi="Consolas"/>
                <w:b/>
                <w:sz w:val="18"/>
                <w:szCs w:val="18"/>
              </w:rPr>
              <w:t>previousIndex()</w:t>
            </w:r>
          </w:p>
          <w:p w14:paraId="7BB48C9F" w14:textId="77777777" w:rsidR="00F11F32" w:rsidRPr="001E2A9B" w:rsidRDefault="00F11F32" w:rsidP="00F11F32">
            <w:pPr>
              <w:spacing w:after="0" w:line="240" w:lineRule="auto"/>
              <w:ind w:left="360"/>
              <w:rPr>
                <w:rFonts w:ascii="Consolas" w:hAnsi="Consolas"/>
                <w:b/>
                <w:color w:val="0070C0"/>
                <w:sz w:val="18"/>
                <w:szCs w:val="18"/>
              </w:rPr>
            </w:pPr>
            <w:r w:rsidRPr="001E2A9B">
              <w:rPr>
                <w:rFonts w:ascii="Consolas" w:hAnsi="Consolas"/>
                <w:b/>
                <w:color w:val="0070C0"/>
                <w:sz w:val="18"/>
                <w:szCs w:val="18"/>
              </w:rPr>
              <w:t>remove()</w:t>
            </w:r>
          </w:p>
          <w:p w14:paraId="5883A745" w14:textId="77777777" w:rsidR="00F11F32" w:rsidRPr="001E2A9B" w:rsidRDefault="00F11F32" w:rsidP="00F11F32">
            <w:pPr>
              <w:spacing w:after="0" w:line="240" w:lineRule="auto"/>
              <w:ind w:left="360"/>
              <w:rPr>
                <w:rFonts w:ascii="Consolas" w:hAnsi="Consolas"/>
                <w:b/>
                <w:color w:val="0070C0"/>
                <w:sz w:val="18"/>
                <w:szCs w:val="18"/>
              </w:rPr>
            </w:pPr>
            <w:r w:rsidRPr="001E2A9B">
              <w:rPr>
                <w:rFonts w:ascii="Consolas" w:hAnsi="Consolas"/>
                <w:b/>
                <w:color w:val="0070C0"/>
                <w:sz w:val="18"/>
                <w:szCs w:val="18"/>
              </w:rPr>
              <w:t>next()</w:t>
            </w:r>
          </w:p>
          <w:p w14:paraId="4DB4F77B" w14:textId="77777777" w:rsidR="00F11F32" w:rsidRDefault="00F11F32" w:rsidP="00F11F32">
            <w:pPr>
              <w:spacing w:after="0" w:line="240" w:lineRule="auto"/>
              <w:ind w:left="360"/>
              <w:rPr>
                <w:b/>
              </w:rPr>
            </w:pPr>
            <w:r w:rsidRPr="001E2A9B">
              <w:rPr>
                <w:rFonts w:ascii="Consolas" w:hAnsi="Consolas"/>
                <w:b/>
                <w:sz w:val="18"/>
                <w:szCs w:val="18"/>
              </w:rPr>
              <w:t>set(E e)</w:t>
            </w:r>
          </w:p>
        </w:tc>
      </w:tr>
    </w:tbl>
    <w:p w14:paraId="228F2B79" w14:textId="060D035E" w:rsidR="00392B92" w:rsidRDefault="00392B92" w:rsidP="00392B92"/>
    <w:p w14:paraId="69837BC6" w14:textId="77777777" w:rsidR="00E44A51" w:rsidRDefault="001551A9" w:rsidP="00FE2C1B">
      <w:pPr>
        <w:autoSpaceDE w:val="0"/>
        <w:autoSpaceDN w:val="0"/>
        <w:adjustRightInd w:val="0"/>
        <w:spacing w:after="0" w:line="240" w:lineRule="auto"/>
        <w:rPr>
          <w:rStyle w:val="Heading3Char0"/>
        </w:rPr>
      </w:pPr>
      <w:bookmarkStart w:id="164" w:name="_Toc2631556"/>
      <w:r w:rsidRPr="001551A9">
        <w:rPr>
          <w:rStyle w:val="Heading3Char0"/>
        </w:rPr>
        <w:t>What is the difference between fail-fast and fail-safe Iterators?</w:t>
      </w:r>
      <w:bookmarkEnd w:id="164"/>
    </w:p>
    <w:p w14:paraId="74304B52" w14:textId="77777777" w:rsidR="009166EA" w:rsidRDefault="009166EA" w:rsidP="00FE2C1B">
      <w:pPr>
        <w:autoSpaceDE w:val="0"/>
        <w:autoSpaceDN w:val="0"/>
        <w:adjustRightInd w:val="0"/>
        <w:spacing w:after="0" w:line="240" w:lineRule="auto"/>
      </w:pPr>
      <w:r>
        <w:rPr>
          <w:noProof/>
          <w:lang w:eastAsia="en-US"/>
        </w:rPr>
        <w:drawing>
          <wp:inline distT="0" distB="0" distL="0" distR="0" wp14:anchorId="60299F00" wp14:editId="37C5AE13">
            <wp:extent cx="5181600" cy="16002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181600" cy="1600200"/>
                    </a:xfrm>
                    <a:prstGeom prst="rect">
                      <a:avLst/>
                    </a:prstGeom>
                  </pic:spPr>
                </pic:pic>
              </a:graphicData>
            </a:graphic>
          </wp:inline>
        </w:drawing>
      </w:r>
    </w:p>
    <w:p w14:paraId="7BC6744F" w14:textId="77777777" w:rsidR="009166EA" w:rsidRDefault="009166EA" w:rsidP="00FE2C1B">
      <w:pPr>
        <w:autoSpaceDE w:val="0"/>
        <w:autoSpaceDN w:val="0"/>
        <w:adjustRightInd w:val="0"/>
        <w:spacing w:after="0" w:line="240" w:lineRule="auto"/>
      </w:pPr>
    </w:p>
    <w:p w14:paraId="0768EDB8" w14:textId="289435F8" w:rsidR="00E44A51" w:rsidRDefault="00FE0C53" w:rsidP="00FE2C1B">
      <w:pPr>
        <w:autoSpaceDE w:val="0"/>
        <w:autoSpaceDN w:val="0"/>
        <w:adjustRightInd w:val="0"/>
        <w:spacing w:after="0" w:line="240" w:lineRule="auto"/>
        <w:rPr>
          <w:b/>
        </w:rPr>
      </w:pPr>
      <w:r w:rsidRPr="00FE2C1B">
        <w:rPr>
          <w:b/>
        </w:rPr>
        <w:t>The</w:t>
      </w:r>
      <w:r w:rsidR="00E44A51" w:rsidRPr="00FE2C1B">
        <w:rPr>
          <w:b/>
        </w:rPr>
        <w:t xml:space="preserve"> </w:t>
      </w:r>
      <w:r w:rsidR="00E44A51" w:rsidRPr="00FE0C53">
        <w:rPr>
          <w:rStyle w:val="2SyntaxChar"/>
        </w:rPr>
        <w:t>Collection</w:t>
      </w:r>
      <w:r w:rsidR="00E44A51" w:rsidRPr="00FE2C1B">
        <w:rPr>
          <w:b/>
        </w:rPr>
        <w:t xml:space="preserve"> </w:t>
      </w:r>
      <w:r w:rsidRPr="00FE2C1B">
        <w:rPr>
          <w:b/>
        </w:rPr>
        <w:t>specific</w:t>
      </w:r>
      <w:r w:rsidRPr="00FE0C53">
        <w:rPr>
          <w:rStyle w:val="2SyntaxChar"/>
        </w:rPr>
        <w:t xml:space="preserve"> remove</w:t>
      </w:r>
      <w:r w:rsidR="00E44A51" w:rsidRPr="00FE0C53">
        <w:rPr>
          <w:rStyle w:val="2SyntaxChar"/>
        </w:rPr>
        <w:t xml:space="preserve">() </w:t>
      </w:r>
      <w:r w:rsidR="00E44A51" w:rsidRPr="00FE2C1B">
        <w:rPr>
          <w:b/>
        </w:rPr>
        <w:t xml:space="preserve">method throws Exception, but not </w:t>
      </w:r>
      <w:r w:rsidR="00E44A51" w:rsidRPr="00FE0C53">
        <w:rPr>
          <w:rStyle w:val="3BlueChar"/>
        </w:rPr>
        <w:t>Iterator</w:t>
      </w:r>
      <w:r w:rsidR="00E44A51" w:rsidRPr="00FE2C1B">
        <w:rPr>
          <w:b/>
        </w:rPr>
        <w:t xml:space="preserve"> based </w:t>
      </w:r>
      <w:r w:rsidR="00E44A51" w:rsidRPr="00FE0C53">
        <w:rPr>
          <w:rStyle w:val="3BlueChar"/>
        </w:rPr>
        <w:t>remove()</w:t>
      </w:r>
    </w:p>
    <w:p w14:paraId="5F74586D" w14:textId="77777777" w:rsidR="00E44A51" w:rsidRDefault="00E44A51" w:rsidP="00FE2C1B">
      <w:pPr>
        <w:autoSpaceDE w:val="0"/>
        <w:autoSpaceDN w:val="0"/>
        <w:adjustRightInd w:val="0"/>
        <w:spacing w:after="0" w:line="240" w:lineRule="auto"/>
        <w:rPr>
          <w:rStyle w:val="Heading3Char0"/>
        </w:rPr>
      </w:pPr>
    </w:p>
    <w:p w14:paraId="0D712A5D" w14:textId="38D52BCD" w:rsidR="00E44A51" w:rsidRDefault="00E44A51" w:rsidP="00FE2C1B">
      <w:pPr>
        <w:autoSpaceDE w:val="0"/>
        <w:autoSpaceDN w:val="0"/>
        <w:adjustRightInd w:val="0"/>
        <w:spacing w:after="0" w:line="240" w:lineRule="auto"/>
      </w:pPr>
      <w:r w:rsidRPr="00E44A51">
        <w:t>Collection interface defines </w:t>
      </w:r>
      <w:r w:rsidRPr="008974B4">
        <w:rPr>
          <w:b/>
        </w:rPr>
        <w:t>remove(Object obj)</w:t>
      </w:r>
      <w:r w:rsidRPr="00E44A51">
        <w:t> method to remove objects from Collection. List interface adds another method </w:t>
      </w:r>
      <w:r w:rsidRPr="008974B4">
        <w:rPr>
          <w:b/>
        </w:rPr>
        <w:t>remove(int index),</w:t>
      </w:r>
      <w:r w:rsidRPr="00E44A51">
        <w:t xml:space="preserve"> which is used to remove object at specific index. You can use any of </w:t>
      </w:r>
      <w:r w:rsidR="002D5A53" w:rsidRPr="00E44A51">
        <w:t>these methods</w:t>
      </w:r>
      <w:r w:rsidRPr="00E44A51">
        <w:t xml:space="preserve"> to remove an entry from Collection, while not iterating. </w:t>
      </w:r>
    </w:p>
    <w:p w14:paraId="4972E051" w14:textId="77777777" w:rsidR="00E44A51" w:rsidRDefault="00E44A51" w:rsidP="00FE2C1B">
      <w:pPr>
        <w:autoSpaceDE w:val="0"/>
        <w:autoSpaceDN w:val="0"/>
        <w:adjustRightInd w:val="0"/>
        <w:spacing w:after="0" w:line="240" w:lineRule="auto"/>
      </w:pPr>
    </w:p>
    <w:p w14:paraId="5714558C" w14:textId="77777777" w:rsidR="00FE2C1B" w:rsidRPr="00FE2C1B" w:rsidRDefault="00E44A51" w:rsidP="00FE2C1B">
      <w:pPr>
        <w:autoSpaceDE w:val="0"/>
        <w:autoSpaceDN w:val="0"/>
        <w:adjustRightInd w:val="0"/>
        <w:spacing w:after="0" w:line="240" w:lineRule="auto"/>
        <w:rPr>
          <w:b/>
        </w:rPr>
      </w:pPr>
      <w:r>
        <w:lastRenderedPageBreak/>
        <w:t>If we</w:t>
      </w:r>
      <w:r w:rsidRPr="00E44A51">
        <w:t xml:space="preserve"> traversing a </w:t>
      </w:r>
      <w:r>
        <w:t>if we</w:t>
      </w:r>
      <w:r w:rsidRPr="00E44A51">
        <w:t xml:space="preserve"> use Iterator's remove()</w:t>
      </w:r>
      <w:r>
        <w:t xml:space="preserve"> method, it will </w:t>
      </w:r>
      <w:r w:rsidRPr="00E44A51">
        <w:t>removes current element from Iterator's perspective. If you use Collection's or List's remove() method during iteration then will throw </w:t>
      </w:r>
      <w:r w:rsidRPr="00E44A51">
        <w:rPr>
          <w:b/>
        </w:rPr>
        <w:t>ConcurrentModificationException</w:t>
      </w:r>
      <w:r w:rsidRPr="00E44A51">
        <w:t>.</w:t>
      </w:r>
    </w:p>
    <w:p w14:paraId="4222B8B2" w14:textId="77777777" w:rsidR="00FE2C1B" w:rsidRDefault="001551A9" w:rsidP="00FE2C1B">
      <w:pPr>
        <w:pStyle w:val="1Output"/>
        <w:rPr>
          <w:color w:val="4C483D" w:themeColor="text2"/>
        </w:rPr>
      </w:pPr>
      <w:r>
        <w:t xml:space="preserve"> </w:t>
      </w:r>
      <w:r w:rsidR="00FE2C1B">
        <w:rPr>
          <w:bCs/>
          <w:color w:val="7F0055"/>
        </w:rPr>
        <w:t>public</w:t>
      </w:r>
      <w:r w:rsidR="00FE2C1B">
        <w:t xml:space="preserve"> </w:t>
      </w:r>
      <w:r w:rsidR="00FE2C1B">
        <w:rPr>
          <w:bCs/>
          <w:color w:val="7F0055"/>
        </w:rPr>
        <w:t>class</w:t>
      </w:r>
      <w:r w:rsidR="00FE2C1B">
        <w:t xml:space="preserve"> FailFastExample {</w:t>
      </w:r>
    </w:p>
    <w:p w14:paraId="49146087" w14:textId="77777777" w:rsidR="00FE2C1B" w:rsidRDefault="00FE2C1B" w:rsidP="00FE2C1B">
      <w:pPr>
        <w:pStyle w:val="1Output"/>
        <w:rPr>
          <w:color w:val="4C483D" w:themeColor="text2"/>
        </w:rPr>
      </w:pPr>
      <w:r>
        <w:tab/>
      </w:r>
      <w:r>
        <w:rPr>
          <w:bCs/>
          <w:color w:val="7F0055"/>
        </w:rPr>
        <w:t>public</w:t>
      </w:r>
      <w:r>
        <w:t xml:space="preserve"> </w:t>
      </w:r>
      <w:r>
        <w:rPr>
          <w:bCs/>
          <w:color w:val="7F0055"/>
        </w:rPr>
        <w:t>static</w:t>
      </w:r>
      <w:r>
        <w:t xml:space="preserve"> </w:t>
      </w:r>
      <w:r>
        <w:rPr>
          <w:bCs/>
          <w:color w:val="7F0055"/>
        </w:rPr>
        <w:t>void</w:t>
      </w:r>
      <w:r>
        <w:t xml:space="preserve"> main(String </w:t>
      </w:r>
      <w:r>
        <w:rPr>
          <w:color w:val="6A3E3E"/>
        </w:rPr>
        <w:t>args</w:t>
      </w:r>
      <w:r>
        <w:t>[]){</w:t>
      </w:r>
    </w:p>
    <w:p w14:paraId="2DC7E90B" w14:textId="77777777" w:rsidR="00FE2C1B" w:rsidRDefault="00FE2C1B" w:rsidP="00FE2C1B">
      <w:pPr>
        <w:pStyle w:val="1Output"/>
        <w:rPr>
          <w:color w:val="4C483D" w:themeColor="text2"/>
        </w:rPr>
      </w:pPr>
      <w:r>
        <w:t xml:space="preserve">        List&lt;String&gt; </w:t>
      </w:r>
      <w:r>
        <w:rPr>
          <w:color w:val="6A3E3E"/>
        </w:rPr>
        <w:t>myList</w:t>
      </w:r>
      <w:r>
        <w:t xml:space="preserve"> = </w:t>
      </w:r>
      <w:r>
        <w:rPr>
          <w:bCs/>
          <w:color w:val="7F0055"/>
        </w:rPr>
        <w:t>new</w:t>
      </w:r>
      <w:r>
        <w:t xml:space="preserve"> ArrayList&lt;String&gt;();</w:t>
      </w:r>
    </w:p>
    <w:p w14:paraId="69442834" w14:textId="77777777" w:rsidR="00FE2C1B" w:rsidRDefault="00FE2C1B" w:rsidP="00FE2C1B">
      <w:pPr>
        <w:pStyle w:val="1Output"/>
        <w:rPr>
          <w:color w:val="4C483D" w:themeColor="text2"/>
        </w:rPr>
      </w:pPr>
      <w:r>
        <w:t xml:space="preserve"> </w:t>
      </w:r>
    </w:p>
    <w:p w14:paraId="76C75197" w14:textId="77777777" w:rsidR="00FE2C1B" w:rsidRDefault="00FE2C1B" w:rsidP="00FE2C1B">
      <w:pPr>
        <w:pStyle w:val="1Output"/>
        <w:rPr>
          <w:color w:val="4C483D" w:themeColor="text2"/>
        </w:rPr>
      </w:pPr>
      <w:r>
        <w:t xml:space="preserve">        </w:t>
      </w:r>
      <w:r>
        <w:rPr>
          <w:color w:val="6A3E3E"/>
        </w:rPr>
        <w:t>myList</w:t>
      </w:r>
      <w:r>
        <w:t>.add(</w:t>
      </w:r>
      <w:r>
        <w:rPr>
          <w:color w:val="2A00FF"/>
        </w:rPr>
        <w:t>"1"</w:t>
      </w:r>
      <w:r>
        <w:t>);</w:t>
      </w:r>
    </w:p>
    <w:p w14:paraId="579213FA" w14:textId="77777777" w:rsidR="00FE2C1B" w:rsidRDefault="00FE2C1B" w:rsidP="00FE2C1B">
      <w:pPr>
        <w:pStyle w:val="1Output"/>
        <w:rPr>
          <w:color w:val="4C483D" w:themeColor="text2"/>
        </w:rPr>
      </w:pPr>
      <w:r>
        <w:t xml:space="preserve">        </w:t>
      </w:r>
      <w:r>
        <w:rPr>
          <w:color w:val="6A3E3E"/>
        </w:rPr>
        <w:t>myList</w:t>
      </w:r>
      <w:r>
        <w:t>.add(</w:t>
      </w:r>
      <w:r>
        <w:rPr>
          <w:color w:val="2A00FF"/>
        </w:rPr>
        <w:t>"2"</w:t>
      </w:r>
      <w:r>
        <w:t>);</w:t>
      </w:r>
    </w:p>
    <w:p w14:paraId="1A153D0F" w14:textId="77777777" w:rsidR="00FE2C1B" w:rsidRDefault="00FE2C1B" w:rsidP="00FE2C1B">
      <w:pPr>
        <w:pStyle w:val="1Output"/>
        <w:rPr>
          <w:color w:val="4C483D" w:themeColor="text2"/>
        </w:rPr>
      </w:pPr>
      <w:r>
        <w:t xml:space="preserve">        </w:t>
      </w:r>
      <w:r>
        <w:rPr>
          <w:color w:val="6A3E3E"/>
        </w:rPr>
        <w:t>myList</w:t>
      </w:r>
      <w:r>
        <w:t>.add(</w:t>
      </w:r>
      <w:r>
        <w:rPr>
          <w:color w:val="2A00FF"/>
        </w:rPr>
        <w:t>"3"</w:t>
      </w:r>
      <w:r>
        <w:t>);</w:t>
      </w:r>
    </w:p>
    <w:p w14:paraId="3BD416C1" w14:textId="77777777" w:rsidR="00FE2C1B" w:rsidRDefault="00FE2C1B" w:rsidP="00FE2C1B">
      <w:pPr>
        <w:pStyle w:val="1Output"/>
        <w:rPr>
          <w:color w:val="4C483D" w:themeColor="text2"/>
        </w:rPr>
      </w:pPr>
      <w:r>
        <w:t xml:space="preserve">         </w:t>
      </w:r>
    </w:p>
    <w:p w14:paraId="5279CDB1" w14:textId="77777777" w:rsidR="00FE2C1B" w:rsidRDefault="00FE2C1B" w:rsidP="00FE2C1B">
      <w:pPr>
        <w:pStyle w:val="1Output"/>
        <w:rPr>
          <w:color w:val="4C483D" w:themeColor="text2"/>
        </w:rPr>
      </w:pPr>
      <w:r>
        <w:t xml:space="preserve">        Iterator&lt;String&gt; </w:t>
      </w:r>
      <w:r>
        <w:rPr>
          <w:color w:val="6A3E3E"/>
        </w:rPr>
        <w:t>it</w:t>
      </w:r>
      <w:r>
        <w:t xml:space="preserve"> = </w:t>
      </w:r>
      <w:r>
        <w:rPr>
          <w:color w:val="6A3E3E"/>
        </w:rPr>
        <w:t>myList</w:t>
      </w:r>
      <w:r>
        <w:t>.iterator();</w:t>
      </w:r>
    </w:p>
    <w:p w14:paraId="25D4E881" w14:textId="77777777" w:rsidR="00FE2C1B" w:rsidRDefault="00FE2C1B" w:rsidP="00FE2C1B">
      <w:pPr>
        <w:pStyle w:val="1Output"/>
        <w:rPr>
          <w:color w:val="4C483D" w:themeColor="text2"/>
        </w:rPr>
      </w:pPr>
      <w:r>
        <w:t xml:space="preserve">        </w:t>
      </w:r>
      <w:r>
        <w:rPr>
          <w:bCs/>
          <w:color w:val="7F0055"/>
        </w:rPr>
        <w:t>while</w:t>
      </w:r>
      <w:r>
        <w:t>(</w:t>
      </w:r>
      <w:r>
        <w:rPr>
          <w:color w:val="6A3E3E"/>
        </w:rPr>
        <w:t>it</w:t>
      </w:r>
      <w:r>
        <w:t>.hasNext()){</w:t>
      </w:r>
    </w:p>
    <w:p w14:paraId="73E8513C" w14:textId="77777777" w:rsidR="00FE2C1B" w:rsidRDefault="00FE2C1B" w:rsidP="00FE2C1B">
      <w:pPr>
        <w:pStyle w:val="1Output"/>
        <w:rPr>
          <w:color w:val="4C483D" w:themeColor="text2"/>
        </w:rPr>
      </w:pPr>
      <w:r>
        <w:t xml:space="preserve">            String </w:t>
      </w:r>
      <w:r>
        <w:rPr>
          <w:color w:val="6A3E3E"/>
        </w:rPr>
        <w:t>value</w:t>
      </w:r>
      <w:r>
        <w:t xml:space="preserve"> = </w:t>
      </w:r>
      <w:r>
        <w:rPr>
          <w:color w:val="6A3E3E"/>
        </w:rPr>
        <w:t>it</w:t>
      </w:r>
      <w:r>
        <w:t>.next();</w:t>
      </w:r>
    </w:p>
    <w:p w14:paraId="328169BA" w14:textId="77777777" w:rsidR="00FE2C1B" w:rsidRDefault="00FE2C1B" w:rsidP="00FE2C1B">
      <w:pPr>
        <w:pStyle w:val="1Output"/>
        <w:rPr>
          <w:color w:val="4C483D" w:themeColor="text2"/>
        </w:rPr>
      </w:pPr>
      <w:r>
        <w:t xml:space="preserve">            System.</w:t>
      </w:r>
      <w:r>
        <w:rPr>
          <w:bCs/>
          <w:i/>
          <w:iCs/>
          <w:color w:val="0000C0"/>
        </w:rPr>
        <w:t>out</w:t>
      </w:r>
      <w:r>
        <w:t>.println(</w:t>
      </w:r>
      <w:r>
        <w:rPr>
          <w:color w:val="2A00FF"/>
        </w:rPr>
        <w:t>"List Value:"</w:t>
      </w:r>
      <w:r>
        <w:t>+</w:t>
      </w:r>
      <w:r>
        <w:rPr>
          <w:color w:val="6A3E3E"/>
        </w:rPr>
        <w:t>value</w:t>
      </w:r>
      <w:r>
        <w:t>);</w:t>
      </w:r>
    </w:p>
    <w:p w14:paraId="29C1D306" w14:textId="77777777" w:rsidR="00FE2C1B" w:rsidRDefault="00FE2C1B" w:rsidP="00FE2C1B">
      <w:pPr>
        <w:pStyle w:val="1Output"/>
        <w:rPr>
          <w:color w:val="4C483D" w:themeColor="text2"/>
        </w:rPr>
      </w:pPr>
      <w:r>
        <w:t xml:space="preserve">            </w:t>
      </w:r>
      <w:r>
        <w:rPr>
          <w:bCs/>
          <w:color w:val="7F0055"/>
        </w:rPr>
        <w:t>if</w:t>
      </w:r>
      <w:r>
        <w:t>(</w:t>
      </w:r>
      <w:r>
        <w:rPr>
          <w:color w:val="6A3E3E"/>
        </w:rPr>
        <w:t>value</w:t>
      </w:r>
      <w:r>
        <w:t>.equals(</w:t>
      </w:r>
      <w:r>
        <w:rPr>
          <w:color w:val="2A00FF"/>
        </w:rPr>
        <w:t>"2"</w:t>
      </w:r>
      <w:r>
        <w:t xml:space="preserve">)) </w:t>
      </w:r>
    </w:p>
    <w:p w14:paraId="0BC9477A" w14:textId="77777777" w:rsidR="00FE2C1B" w:rsidRDefault="00FE2C1B" w:rsidP="00FE2C1B">
      <w:pPr>
        <w:pStyle w:val="1Output"/>
      </w:pPr>
      <w:r>
        <w:t xml:space="preserve">            </w:t>
      </w:r>
      <w:r>
        <w:tab/>
      </w:r>
      <w:r>
        <w:rPr>
          <w:color w:val="6A3E3E"/>
        </w:rPr>
        <w:t>myList</w:t>
      </w:r>
      <w:r>
        <w:t>.remove(</w:t>
      </w:r>
      <w:r>
        <w:rPr>
          <w:color w:val="6A3E3E"/>
        </w:rPr>
        <w:t>value</w:t>
      </w:r>
      <w:r>
        <w:t>);</w:t>
      </w:r>
      <w:r w:rsidR="008523C6">
        <w:t xml:space="preserve"> // </w:t>
      </w:r>
      <w:r w:rsidR="008523C6" w:rsidRPr="002D5A53">
        <w:rPr>
          <w:rStyle w:val="2SyntaxChar"/>
          <w:b/>
          <w:bCs/>
          <w:color w:val="FF0000"/>
          <w:sz w:val="16"/>
          <w:szCs w:val="20"/>
        </w:rPr>
        <w:t>ThrowsException</w:t>
      </w:r>
    </w:p>
    <w:p w14:paraId="63F3FCD4" w14:textId="0E2504D9" w:rsidR="008523C6" w:rsidRDefault="008523C6" w:rsidP="00FE2C1B">
      <w:pPr>
        <w:pStyle w:val="1Output"/>
        <w:rPr>
          <w:color w:val="4C483D" w:themeColor="text2"/>
        </w:rPr>
      </w:pPr>
      <w:r>
        <w:tab/>
        <w:t xml:space="preserve">     </w:t>
      </w:r>
      <w:r w:rsidR="002D5A53">
        <w:t xml:space="preserve">  </w:t>
      </w:r>
      <w:r>
        <w:t>//</w:t>
      </w:r>
      <w:r>
        <w:rPr>
          <w:color w:val="6A3E3E"/>
        </w:rPr>
        <w:t>it</w:t>
      </w:r>
      <w:r>
        <w:t>.remove(</w:t>
      </w:r>
      <w:r>
        <w:rPr>
          <w:color w:val="6A3E3E"/>
        </w:rPr>
        <w:t>value</w:t>
      </w:r>
      <w:r>
        <w:t>);</w:t>
      </w:r>
      <w:r w:rsidR="002D5A53">
        <w:t xml:space="preserve">    </w:t>
      </w:r>
      <w:r>
        <w:t xml:space="preserve">// </w:t>
      </w:r>
      <w:r w:rsidRPr="002D5A53">
        <w:rPr>
          <w:color w:val="00B050"/>
        </w:rPr>
        <w:t>Not Throws Exception</w:t>
      </w:r>
    </w:p>
    <w:p w14:paraId="22374156" w14:textId="77777777" w:rsidR="00FE2C1B" w:rsidRDefault="00FE2C1B" w:rsidP="00FE2C1B">
      <w:pPr>
        <w:pStyle w:val="1Output"/>
        <w:rPr>
          <w:color w:val="4C483D" w:themeColor="text2"/>
        </w:rPr>
      </w:pPr>
      <w:r>
        <w:t xml:space="preserve">        } </w:t>
      </w:r>
    </w:p>
    <w:p w14:paraId="3CD23E6F" w14:textId="77777777" w:rsidR="00FE2C1B" w:rsidRDefault="00FE2C1B" w:rsidP="00FE2C1B">
      <w:pPr>
        <w:pStyle w:val="1Output"/>
        <w:rPr>
          <w:color w:val="4C483D" w:themeColor="text2"/>
        </w:rPr>
      </w:pPr>
      <w:r>
        <w:t xml:space="preserve">    }</w:t>
      </w:r>
    </w:p>
    <w:p w14:paraId="68B1F905" w14:textId="77777777" w:rsidR="00392B92" w:rsidRDefault="00FE2C1B" w:rsidP="00FE2C1B">
      <w:pPr>
        <w:pStyle w:val="1Output"/>
      </w:pPr>
      <w:r>
        <w:t>}</w:t>
      </w:r>
    </w:p>
    <w:p w14:paraId="0EAB26B6" w14:textId="77777777" w:rsidR="00FE2C1B" w:rsidRDefault="00FE2C1B" w:rsidP="00FE2C1B">
      <w:pPr>
        <w:pStyle w:val="1Output"/>
      </w:pPr>
      <w:r>
        <w:t>----</w:t>
      </w:r>
    </w:p>
    <w:p w14:paraId="56F8CB30" w14:textId="77777777" w:rsidR="00FE2C1B" w:rsidRDefault="00FE2C1B" w:rsidP="00FE2C1B">
      <w:pPr>
        <w:pStyle w:val="1Output"/>
        <w:rPr>
          <w:color w:val="4C483D" w:themeColor="text2"/>
        </w:rPr>
      </w:pPr>
      <w:r>
        <w:t>List Value:1</w:t>
      </w:r>
    </w:p>
    <w:p w14:paraId="2197DDAF" w14:textId="77777777" w:rsidR="00FE2C1B" w:rsidRDefault="00FE2C1B" w:rsidP="00FE2C1B">
      <w:pPr>
        <w:pStyle w:val="1Output"/>
        <w:rPr>
          <w:color w:val="4C483D" w:themeColor="text2"/>
        </w:rPr>
      </w:pPr>
      <w:r>
        <w:t>List Value:2</w:t>
      </w:r>
    </w:p>
    <w:p w14:paraId="5A2055F8" w14:textId="77777777" w:rsidR="00FE2C1B" w:rsidRDefault="00FE2C1B" w:rsidP="00FE2C1B">
      <w:pPr>
        <w:pStyle w:val="1Output"/>
        <w:rPr>
          <w:color w:val="4C483D" w:themeColor="text2"/>
        </w:rPr>
      </w:pPr>
      <w:r>
        <w:rPr>
          <w:color w:val="FF0000"/>
        </w:rPr>
        <w:t xml:space="preserve">Exception in thread "main" </w:t>
      </w:r>
      <w:r>
        <w:rPr>
          <w:color w:val="0066CC"/>
          <w:u w:val="single"/>
        </w:rPr>
        <w:t>java.util.ConcurrentModificationException</w:t>
      </w:r>
    </w:p>
    <w:p w14:paraId="258EEB4E" w14:textId="77777777" w:rsidR="00FE2C1B" w:rsidRDefault="00FE2C1B" w:rsidP="00FE2C1B">
      <w:pPr>
        <w:pStyle w:val="1Output"/>
        <w:rPr>
          <w:color w:val="4C483D" w:themeColor="text2"/>
        </w:rPr>
      </w:pPr>
      <w:r>
        <w:rPr>
          <w:color w:val="FF0000"/>
        </w:rPr>
        <w:tab/>
        <w:t>at java.util.ArrayList$Itr.checkForComodification(</w:t>
      </w:r>
      <w:r>
        <w:rPr>
          <w:color w:val="0066CC"/>
          <w:u w:val="single"/>
        </w:rPr>
        <w:t>ArrayList.java:901</w:t>
      </w:r>
      <w:r>
        <w:rPr>
          <w:color w:val="FF0000"/>
        </w:rPr>
        <w:t>)</w:t>
      </w:r>
    </w:p>
    <w:p w14:paraId="76E5CB80" w14:textId="77777777" w:rsidR="00FE2C1B" w:rsidRDefault="00FE2C1B" w:rsidP="00FE2C1B">
      <w:pPr>
        <w:pStyle w:val="1Output"/>
        <w:rPr>
          <w:color w:val="4C483D" w:themeColor="text2"/>
        </w:rPr>
      </w:pPr>
      <w:r>
        <w:rPr>
          <w:color w:val="FF0000"/>
        </w:rPr>
        <w:tab/>
        <w:t>at java.util.ArrayList$Itr.next(</w:t>
      </w:r>
      <w:r>
        <w:rPr>
          <w:color w:val="0066CC"/>
          <w:u w:val="single"/>
        </w:rPr>
        <w:t>ArrayList.java:851</w:t>
      </w:r>
      <w:r>
        <w:rPr>
          <w:color w:val="FF0000"/>
        </w:rPr>
        <w:t>)</w:t>
      </w:r>
    </w:p>
    <w:p w14:paraId="68BCE83B" w14:textId="77777777" w:rsidR="00FE2C1B" w:rsidRDefault="00FE2C1B" w:rsidP="00FE2C1B">
      <w:pPr>
        <w:pStyle w:val="1Output"/>
      </w:pPr>
      <w:r>
        <w:rPr>
          <w:color w:val="FF0000"/>
        </w:rPr>
        <w:tab/>
        <w:t>at theads.FailFastExample.main(</w:t>
      </w:r>
      <w:r>
        <w:rPr>
          <w:color w:val="0066CC"/>
          <w:u w:val="single"/>
        </w:rPr>
        <w:t>FailFastExample.java:21</w:t>
      </w:r>
      <w:r>
        <w:rPr>
          <w:color w:val="FF0000"/>
        </w:rPr>
        <w:t>)</w:t>
      </w:r>
    </w:p>
    <w:p w14:paraId="32260DA7" w14:textId="77777777" w:rsidR="00FF60FF" w:rsidRDefault="00AB064F" w:rsidP="00FF60FF">
      <w:pPr>
        <w:spacing w:after="0"/>
        <w:rPr>
          <w:b/>
          <w:bCs/>
        </w:rPr>
      </w:pPr>
      <w:r>
        <w:t xml:space="preserve"> </w:t>
      </w:r>
      <w:r w:rsidR="00FF60FF" w:rsidRPr="00FF60FF">
        <w:rPr>
          <w:b/>
          <w:bCs/>
        </w:rPr>
        <w:t xml:space="preserve">Avoid ConcurrentModificationException in </w:t>
      </w:r>
      <w:r w:rsidR="00FF60FF" w:rsidRPr="00FF60FF">
        <w:rPr>
          <w:b/>
          <w:bCs/>
          <w:color w:val="FF0000"/>
        </w:rPr>
        <w:t xml:space="preserve">multi-threaded </w:t>
      </w:r>
      <w:r w:rsidR="00FF60FF" w:rsidRPr="00FF60FF">
        <w:rPr>
          <w:b/>
          <w:bCs/>
        </w:rPr>
        <w:t>environment</w:t>
      </w:r>
    </w:p>
    <w:p w14:paraId="78E6A0EC" w14:textId="77777777" w:rsidR="00FF60FF" w:rsidRDefault="00FF60FF" w:rsidP="00151D89">
      <w:pPr>
        <w:pStyle w:val="ListParagraph"/>
        <w:numPr>
          <w:ilvl w:val="0"/>
          <w:numId w:val="27"/>
        </w:numPr>
      </w:pPr>
      <w:r w:rsidRPr="00FF60FF">
        <w:t xml:space="preserve">You can lock the list while iterating by putting it in a </w:t>
      </w:r>
      <w:r w:rsidRPr="00040ABC">
        <w:rPr>
          <w:rStyle w:val="3BlueChar"/>
        </w:rPr>
        <w:t>synchronized</w:t>
      </w:r>
      <w:r w:rsidRPr="00FF60FF">
        <w:t xml:space="preserve"> block.</w:t>
      </w:r>
    </w:p>
    <w:p w14:paraId="42B87518" w14:textId="77777777" w:rsidR="00FF60FF" w:rsidRPr="00FF60FF" w:rsidRDefault="00FF60FF" w:rsidP="00151D89">
      <w:pPr>
        <w:pStyle w:val="ListParagraph"/>
        <w:numPr>
          <w:ilvl w:val="0"/>
          <w:numId w:val="27"/>
        </w:numPr>
      </w:pPr>
      <w:r w:rsidRPr="00FF60FF">
        <w:t>you can use </w:t>
      </w:r>
      <w:r w:rsidRPr="00040ABC">
        <w:rPr>
          <w:rStyle w:val="2SyntaxChar"/>
        </w:rPr>
        <w:t>ConcurrentHashMap</w:t>
      </w:r>
      <w:r w:rsidRPr="00FF60FF">
        <w:t> and </w:t>
      </w:r>
      <w:r w:rsidRPr="00040ABC">
        <w:rPr>
          <w:rStyle w:val="2SyntaxChar"/>
        </w:rPr>
        <w:t>CopyOnWriteArrayListclasses</w:t>
      </w:r>
      <w:r w:rsidRPr="00FF60FF">
        <w:t> </w:t>
      </w:r>
    </w:p>
    <w:p w14:paraId="39710132" w14:textId="77777777" w:rsidR="00E76722" w:rsidRDefault="00FF60FF" w:rsidP="00FF60FF">
      <w:r>
        <w:t xml:space="preserve">in single-threaded </w:t>
      </w:r>
      <w:r w:rsidR="008974B4">
        <w:t>environment, You</w:t>
      </w:r>
      <w:r>
        <w:t xml:space="preserve"> can use the iterator </w:t>
      </w:r>
      <w:r w:rsidRPr="00FF60FF">
        <w:rPr>
          <w:b/>
        </w:rPr>
        <w:t>remove()</w:t>
      </w:r>
      <w:r>
        <w:t xml:space="preserve"> function to remove the object from underlying collection object.</w:t>
      </w:r>
    </w:p>
    <w:p w14:paraId="3F47AF16" w14:textId="77777777" w:rsidR="00E76722" w:rsidRDefault="00E76722" w:rsidP="00A42AE7">
      <w:pPr>
        <w:spacing w:after="0"/>
      </w:pPr>
    </w:p>
    <w:p w14:paraId="3C14A341" w14:textId="77777777" w:rsidR="00D05E51" w:rsidRPr="00D05E51" w:rsidRDefault="00D05E51" w:rsidP="008151C9">
      <w:pPr>
        <w:pStyle w:val="Heading30"/>
      </w:pPr>
      <w:bookmarkStart w:id="165" w:name="_Toc2631557"/>
      <w:r w:rsidRPr="00D05E51">
        <w:t>How do you Sort objects on the collection? (</w:t>
      </w:r>
      <w:hyperlink r:id="rId170" w:history="1">
        <w:r w:rsidRPr="00D05E51">
          <w:rPr>
            <w:rStyle w:val="Hyperlink"/>
          </w:rPr>
          <w:t>solution</w:t>
        </w:r>
      </w:hyperlink>
      <w:r w:rsidRPr="00D05E51">
        <w:t>)</w:t>
      </w:r>
      <w:bookmarkEnd w:id="165"/>
    </w:p>
    <w:p w14:paraId="7EC7BA4B" w14:textId="11A3AE8E" w:rsidR="00D05E51" w:rsidRDefault="00D05E51" w:rsidP="00D05E51">
      <w:r w:rsidRPr="00D05E51">
        <w:t xml:space="preserve">Sorting is implemented using </w:t>
      </w:r>
      <w:r w:rsidRPr="0091229D">
        <w:rPr>
          <w:b/>
          <w:bCs/>
        </w:rPr>
        <w:t>Comparable</w:t>
      </w:r>
      <w:r w:rsidRPr="00D05E51">
        <w:t xml:space="preserve"> and </w:t>
      </w:r>
      <w:r w:rsidRPr="0091229D">
        <w:rPr>
          <w:b/>
          <w:bCs/>
        </w:rPr>
        <w:t>Comparator</w:t>
      </w:r>
      <w:r w:rsidRPr="00D05E51">
        <w:t xml:space="preserve"> in Java and when you call </w:t>
      </w:r>
      <w:r w:rsidRPr="0091229D">
        <w:rPr>
          <w:rStyle w:val="3BlueChar"/>
        </w:rPr>
        <w:t>Collections.sort()</w:t>
      </w:r>
      <w:r w:rsidRPr="00D05E51">
        <w:t xml:space="preserve"> it gets sorted based on the natural order specified in compareTo() method while Collections.sort(Comparator) will sort objects based on compare() method of Comparator. </w:t>
      </w:r>
    </w:p>
    <w:p w14:paraId="4F6C3EB3" w14:textId="77777777" w:rsidR="0091229D" w:rsidRPr="00D05E51" w:rsidRDefault="0091229D" w:rsidP="00A42AE7">
      <w:pPr>
        <w:spacing w:after="0"/>
      </w:pPr>
    </w:p>
    <w:p w14:paraId="4F42CC9A" w14:textId="77777777" w:rsidR="00BC30E0" w:rsidRPr="00BC30E0" w:rsidRDefault="00BC30E0" w:rsidP="008151C9">
      <w:pPr>
        <w:pStyle w:val="Heading30"/>
      </w:pPr>
      <w:bookmarkStart w:id="166" w:name="_Toc2631558"/>
      <w:r w:rsidRPr="00BC30E0">
        <w:t>Can we replace Hashtable with ConcurrentHashMap? (</w:t>
      </w:r>
      <w:hyperlink r:id="rId171" w:history="1">
        <w:r w:rsidRPr="00BC30E0">
          <w:rPr>
            <w:rStyle w:val="Hyperlink"/>
          </w:rPr>
          <w:t>answer</w:t>
        </w:r>
      </w:hyperlink>
      <w:r w:rsidRPr="00BC30E0">
        <w:t>)</w:t>
      </w:r>
      <w:bookmarkEnd w:id="166"/>
    </w:p>
    <w:p w14:paraId="0BCD7D32" w14:textId="5995092C" w:rsidR="00BC30E0" w:rsidRPr="00BC30E0" w:rsidRDefault="00621F89" w:rsidP="00BC30E0">
      <w:r w:rsidRPr="00BC30E0">
        <w:t>Yes,</w:t>
      </w:r>
      <w:r w:rsidR="00BC30E0" w:rsidRPr="00BC30E0">
        <w:t xml:space="preserve"> we can replace Hashtable with ConcurrentHashMap and that's what suggested in Java documentation of ConcurrentHashMap. but you need to be careful with code which relies on locking behavior of Hashtable. Since </w:t>
      </w:r>
      <w:r w:rsidR="00BC30E0" w:rsidRPr="00BC30E0">
        <w:rPr>
          <w:b/>
        </w:rPr>
        <w:t>Hashtable locks whole Map</w:t>
      </w:r>
      <w:r w:rsidR="00BC30E0" w:rsidRPr="00BC30E0">
        <w:t xml:space="preserve"> instead of a portion of Map, compound operations like if(Hashtable.get(key) == null) put(key, value) works in Hashtable but not in concurrentHashMap. instead of this use </w:t>
      </w:r>
      <w:r w:rsidR="00BC30E0" w:rsidRPr="008974B4">
        <w:rPr>
          <w:b/>
          <w:color w:val="FF0000"/>
        </w:rPr>
        <w:t>putIfAbsent()</w:t>
      </w:r>
      <w:r w:rsidR="00BC30E0" w:rsidRPr="008974B4">
        <w:rPr>
          <w:color w:val="FF0000"/>
        </w:rPr>
        <w:t xml:space="preserve"> </w:t>
      </w:r>
      <w:r w:rsidR="00BC30E0" w:rsidRPr="00BC30E0">
        <w:t>method of ConcurrentHashMap</w:t>
      </w:r>
    </w:p>
    <w:p w14:paraId="2EA348C4" w14:textId="77777777" w:rsidR="00621F89" w:rsidRPr="00621F89" w:rsidRDefault="00621F89" w:rsidP="008151C9">
      <w:pPr>
        <w:pStyle w:val="Heading30"/>
      </w:pPr>
      <w:bookmarkStart w:id="167" w:name="_Toc2631559"/>
      <w:r w:rsidRPr="00621F89">
        <w:t>What is CopyOnWriteArrayList, how it is different than ArrayList and Vector? (</w:t>
      </w:r>
      <w:hyperlink r:id="rId172" w:history="1">
        <w:r w:rsidRPr="00621F89">
          <w:rPr>
            <w:rStyle w:val="Hyperlink"/>
          </w:rPr>
          <w:t>answer</w:t>
        </w:r>
      </w:hyperlink>
      <w:r w:rsidRPr="00621F89">
        <w:t>)</w:t>
      </w:r>
      <w:bookmarkEnd w:id="167"/>
    </w:p>
    <w:p w14:paraId="1FF77784" w14:textId="77777777" w:rsidR="00E41B95" w:rsidRDefault="00E41B95" w:rsidP="00621F89">
      <w:r>
        <w:t>Two things,</w:t>
      </w:r>
    </w:p>
    <w:p w14:paraId="73B0C3EA" w14:textId="77777777" w:rsidR="00E41B95" w:rsidRDefault="00E41B95" w:rsidP="00151D89">
      <w:pPr>
        <w:pStyle w:val="ListParagraph"/>
        <w:numPr>
          <w:ilvl w:val="0"/>
          <w:numId w:val="83"/>
        </w:numPr>
      </w:pPr>
      <w:r w:rsidRPr="00621F89">
        <w:t>CopyOnWriteArrayList </w:t>
      </w:r>
      <w:r>
        <w:t xml:space="preserve">performs operation on </w:t>
      </w:r>
      <w:r w:rsidRPr="00E41B95">
        <w:rPr>
          <w:b/>
          <w:color w:val="FF0000"/>
        </w:rPr>
        <w:t>creating cloned copy of Arraylist</w:t>
      </w:r>
      <w:r>
        <w:t>.</w:t>
      </w:r>
    </w:p>
    <w:p w14:paraId="5F58D45A" w14:textId="77777777" w:rsidR="00E41B95" w:rsidRDefault="00E41B95" w:rsidP="00151D89">
      <w:pPr>
        <w:pStyle w:val="ListParagraph"/>
        <w:numPr>
          <w:ilvl w:val="0"/>
          <w:numId w:val="83"/>
        </w:numPr>
      </w:pPr>
      <w:r w:rsidRPr="00621F89">
        <w:t>CopyOnWriteArrayList </w:t>
      </w:r>
      <w:r w:rsidRPr="00E41B95">
        <w:rPr>
          <w:b/>
          <w:color w:val="FF0000"/>
        </w:rPr>
        <w:t>doesn't throw any ConcurrentModification</w:t>
      </w:r>
      <w:r>
        <w:rPr>
          <w:b/>
        </w:rPr>
        <w:t xml:space="preserve">, </w:t>
      </w:r>
      <w:r>
        <w:t>because its acts on cloned copy of Object</w:t>
      </w:r>
    </w:p>
    <w:p w14:paraId="6DD773B5" w14:textId="77777777" w:rsidR="00992F04" w:rsidRDefault="00621F89" w:rsidP="00621F89">
      <w:r w:rsidRPr="00621F89">
        <w:lastRenderedPageBreak/>
        <w:t xml:space="preserve">CopyOnWriteArrayList is new List implementation introduced in Java 1.5 which provides better concurrent access than Synchronized List. better concurrency is achieved by Copying ArrayList over each write and replace with original instead of locking. </w:t>
      </w:r>
    </w:p>
    <w:p w14:paraId="7D7EDFFC" w14:textId="143F9F6F" w:rsidR="006C7327" w:rsidRDefault="00B453E0" w:rsidP="00621F89">
      <w:r w:rsidRPr="00621F89">
        <w:t>Also,</w:t>
      </w:r>
      <w:r w:rsidR="00621F89" w:rsidRPr="00621F89">
        <w:t xml:space="preserve"> CopyOnWriteArrayList doesn't throw any </w:t>
      </w:r>
      <w:r w:rsidR="00621F89" w:rsidRPr="00B453E0">
        <w:rPr>
          <w:b/>
          <w:bCs/>
        </w:rPr>
        <w:t>ConcurrentModification</w:t>
      </w:r>
      <w:r w:rsidR="00621F89" w:rsidRPr="00621F89">
        <w:t xml:space="preserve"> Exception. Its different than ArrayList because its thread-safe and ArrayList is not thread-safe and it's different than Vector in terms of Concurrency.</w:t>
      </w:r>
    </w:p>
    <w:p w14:paraId="67D42636" w14:textId="77777777" w:rsidR="008E0010" w:rsidRDefault="008E0010" w:rsidP="00621F89"/>
    <w:p w14:paraId="0763C2DB" w14:textId="77777777" w:rsidR="006C7327" w:rsidRDefault="006C7327" w:rsidP="008151C9">
      <w:pPr>
        <w:pStyle w:val="Heading30"/>
      </w:pPr>
      <w:r>
        <w:t>Difference between Stable and Unstable Sorting Algorithm - MergeSort vs QuickSort</w:t>
      </w:r>
    </w:p>
    <w:p w14:paraId="19370C39" w14:textId="77777777" w:rsidR="006C7327" w:rsidRPr="00170142" w:rsidRDefault="006C7327" w:rsidP="006C7327">
      <w:pPr>
        <w:pStyle w:val="Qsns"/>
      </w:pPr>
      <w:r w:rsidRPr="00170142">
        <w:t>Merge Sort Algorithm</w:t>
      </w:r>
    </w:p>
    <w:p w14:paraId="6FDCB72D" w14:textId="77777777" w:rsidR="006C7327" w:rsidRPr="00170142" w:rsidRDefault="006C7327" w:rsidP="006C7327">
      <w:pPr>
        <w:spacing w:after="0"/>
        <w:rPr>
          <w:rFonts w:cs="Segoe UI"/>
        </w:rPr>
      </w:pPr>
      <w:r w:rsidRPr="00170142">
        <w:rPr>
          <w:rFonts w:cs="Segoe UI"/>
        </w:rPr>
        <w:t>Merge Sort follows the rule of </w:t>
      </w:r>
      <w:r w:rsidRPr="00170142">
        <w:rPr>
          <w:rFonts w:cs="Segoe UI"/>
          <w:b/>
          <w:bCs/>
        </w:rPr>
        <w:t>Divide and Conquer</w:t>
      </w:r>
      <w:r w:rsidRPr="00170142">
        <w:rPr>
          <w:rFonts w:cs="Segoe UI"/>
        </w:rPr>
        <w:t> to sort a given set of numbers/elements, recursively, hence consuming less time.</w:t>
      </w:r>
    </w:p>
    <w:p w14:paraId="016C3CB3" w14:textId="77777777" w:rsidR="006C7327" w:rsidRDefault="006C7327" w:rsidP="006C7327">
      <w:pPr>
        <w:spacing w:after="0"/>
        <w:rPr>
          <w:rFonts w:cs="Segoe UI"/>
        </w:rPr>
      </w:pPr>
    </w:p>
    <w:p w14:paraId="3061628A" w14:textId="77777777" w:rsidR="006C7327" w:rsidRPr="00170142" w:rsidRDefault="006C7327" w:rsidP="006C7327">
      <w:pPr>
        <w:pStyle w:val="syntax"/>
      </w:pPr>
      <w:r>
        <w:rPr>
          <w:noProof/>
          <w:lang w:eastAsia="en-US"/>
        </w:rPr>
        <w:drawing>
          <wp:anchor distT="0" distB="0" distL="114300" distR="114300" simplePos="0" relativeHeight="251661312" behindDoc="0" locked="0" layoutInCell="1" allowOverlap="1" wp14:anchorId="35B3D809" wp14:editId="4F738F89">
            <wp:simplePos x="0" y="0"/>
            <wp:positionH relativeFrom="column">
              <wp:posOffset>79375</wp:posOffset>
            </wp:positionH>
            <wp:positionV relativeFrom="paragraph">
              <wp:posOffset>201295</wp:posOffset>
            </wp:positionV>
            <wp:extent cx="2710815" cy="2035810"/>
            <wp:effectExtent l="0" t="0" r="0" b="2540"/>
            <wp:wrapSquare wrapText="bothSides"/>
            <wp:docPr id="161" name="Picture 161" descr="Divide and Conquer algorit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Divide and Conquer algorithm"/>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2710815" cy="20358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70142">
        <w:t>Divide and Conquer</w:t>
      </w:r>
    </w:p>
    <w:p w14:paraId="230E14DD" w14:textId="77777777" w:rsidR="006C7327" w:rsidRPr="00170142" w:rsidRDefault="006C7327" w:rsidP="006C7327">
      <w:pPr>
        <w:spacing w:after="0"/>
        <w:rPr>
          <w:rFonts w:cs="Segoe UI"/>
        </w:rPr>
      </w:pPr>
      <w:r w:rsidRPr="00170142">
        <w:rPr>
          <w:rFonts w:cs="Segoe UI"/>
        </w:rPr>
        <w:t>If we can break a single big problem into smaller sub-problems, solve the smaller sub-problems and combine their solutions to find the solution for the original big problem, it becomes easier to solve the whole problem.</w:t>
      </w:r>
      <w:r w:rsidRPr="00170142">
        <w:rPr>
          <w:noProof/>
        </w:rPr>
        <w:t xml:space="preserve"> </w:t>
      </w:r>
    </w:p>
    <w:p w14:paraId="6E432143" w14:textId="77777777" w:rsidR="006C7327" w:rsidRDefault="006C7327" w:rsidP="006C7327">
      <w:pPr>
        <w:spacing w:after="0"/>
        <w:rPr>
          <w:rFonts w:cs="Segoe UI"/>
        </w:rPr>
      </w:pPr>
    </w:p>
    <w:p w14:paraId="205FE7AA" w14:textId="77777777" w:rsidR="006C7327" w:rsidRDefault="006C7327" w:rsidP="006C7327">
      <w:pPr>
        <w:spacing w:after="0"/>
        <w:rPr>
          <w:rFonts w:cs="Segoe UI"/>
        </w:rPr>
      </w:pPr>
    </w:p>
    <w:p w14:paraId="1A47183C" w14:textId="77777777" w:rsidR="006C7327" w:rsidRDefault="006C7327" w:rsidP="006C7327">
      <w:pPr>
        <w:spacing w:after="0"/>
        <w:rPr>
          <w:rFonts w:cs="Segoe UI"/>
        </w:rPr>
      </w:pPr>
    </w:p>
    <w:p w14:paraId="34798778" w14:textId="77777777" w:rsidR="006C7327" w:rsidRDefault="006C7327" w:rsidP="006C7327">
      <w:pPr>
        <w:spacing w:after="0"/>
        <w:rPr>
          <w:rFonts w:cs="Segoe UI"/>
        </w:rPr>
      </w:pPr>
    </w:p>
    <w:p w14:paraId="354EDFFC" w14:textId="77777777" w:rsidR="006C7327" w:rsidRDefault="006C7327" w:rsidP="006C7327">
      <w:pPr>
        <w:spacing w:after="0"/>
        <w:rPr>
          <w:rFonts w:cs="Segoe UI"/>
        </w:rPr>
      </w:pPr>
    </w:p>
    <w:p w14:paraId="2DF394C6" w14:textId="77777777" w:rsidR="006C7327" w:rsidRDefault="006C7327" w:rsidP="006C7327">
      <w:pPr>
        <w:spacing w:after="0"/>
        <w:rPr>
          <w:rFonts w:cs="Segoe UI"/>
        </w:rPr>
      </w:pPr>
      <w:r>
        <w:rPr>
          <w:noProof/>
          <w:lang w:eastAsia="en-US"/>
        </w:rPr>
        <w:lastRenderedPageBreak/>
        <w:drawing>
          <wp:inline distT="0" distB="0" distL="0" distR="0" wp14:anchorId="1F565270" wp14:editId="4DA55A18">
            <wp:extent cx="4383634" cy="6424654"/>
            <wp:effectExtent l="0" t="0" r="0" b="0"/>
            <wp:docPr id="162" name="Picture 162" descr="Working of Merge Sort algorit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Working of Merge Sort algorithm"/>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4399097" cy="6447317"/>
                    </a:xfrm>
                    <a:prstGeom prst="rect">
                      <a:avLst/>
                    </a:prstGeom>
                    <a:noFill/>
                    <a:ln>
                      <a:noFill/>
                    </a:ln>
                  </pic:spPr>
                </pic:pic>
              </a:graphicData>
            </a:graphic>
          </wp:inline>
        </w:drawing>
      </w:r>
    </w:p>
    <w:p w14:paraId="749F3BAE" w14:textId="77777777" w:rsidR="006C7327" w:rsidRPr="0030141C" w:rsidRDefault="006C7327" w:rsidP="006C7327">
      <w:pPr>
        <w:spacing w:after="0"/>
        <w:rPr>
          <w:b/>
          <w:u w:val="single"/>
        </w:rPr>
      </w:pPr>
      <w:r w:rsidRPr="0030141C">
        <w:rPr>
          <w:b/>
          <w:u w:val="single"/>
        </w:rPr>
        <w:t>Algorithm</w:t>
      </w:r>
    </w:p>
    <w:p w14:paraId="1BC1748E" w14:textId="77777777" w:rsidR="006C7327" w:rsidRDefault="006C7327" w:rsidP="006C7327">
      <w:pPr>
        <w:rPr>
          <w:sz w:val="24"/>
          <w:szCs w:val="24"/>
        </w:rPr>
      </w:pPr>
      <w:r>
        <w:t>Merge sort keeps on dividing the list into equal halves until it can no more be divided. By definition, if it is only one element in the list, it is sorted. Then, merge sort combines the smaller sorted lists keeping the new list sorted too.</w:t>
      </w:r>
    </w:p>
    <w:p w14:paraId="67A12641" w14:textId="77777777" w:rsidR="006C7327" w:rsidRDefault="006C7327" w:rsidP="006C7327">
      <w:pPr>
        <w:pStyle w:val="HTMLPreformatted"/>
        <w:pBdr>
          <w:top w:val="single" w:sz="6" w:space="4" w:color="D6D6D6"/>
          <w:left w:val="single" w:sz="6" w:space="4" w:color="D6D6D6"/>
          <w:bottom w:val="single" w:sz="6" w:space="4" w:color="D6D6D6"/>
          <w:right w:val="single" w:sz="6" w:space="4" w:color="D6D6D6"/>
        </w:pBdr>
        <w:shd w:val="clear" w:color="auto" w:fill="F1F1F1"/>
        <w:rPr>
          <w:rFonts w:ascii="Consolas" w:hAnsi="Consolas"/>
          <w:color w:val="313131"/>
          <w:szCs w:val="18"/>
        </w:rPr>
      </w:pPr>
      <w:r>
        <w:rPr>
          <w:rFonts w:ascii="Consolas" w:hAnsi="Consolas"/>
          <w:b/>
          <w:bCs/>
          <w:color w:val="313131"/>
          <w:szCs w:val="18"/>
        </w:rPr>
        <w:t>Step 1</w:t>
      </w:r>
      <w:r>
        <w:rPr>
          <w:rFonts w:ascii="Consolas" w:hAnsi="Consolas"/>
          <w:color w:val="313131"/>
          <w:szCs w:val="18"/>
        </w:rPr>
        <w:t xml:space="preserve"> − if it is only one element in the list it is already sorted, return.</w:t>
      </w:r>
    </w:p>
    <w:p w14:paraId="2C456E12" w14:textId="77777777" w:rsidR="006C7327" w:rsidRDefault="006C7327" w:rsidP="006C7327">
      <w:pPr>
        <w:pStyle w:val="HTMLPreformatted"/>
        <w:pBdr>
          <w:top w:val="single" w:sz="6" w:space="4" w:color="D6D6D6"/>
          <w:left w:val="single" w:sz="6" w:space="4" w:color="D6D6D6"/>
          <w:bottom w:val="single" w:sz="6" w:space="4" w:color="D6D6D6"/>
          <w:right w:val="single" w:sz="6" w:space="4" w:color="D6D6D6"/>
        </w:pBdr>
        <w:shd w:val="clear" w:color="auto" w:fill="F1F1F1"/>
        <w:rPr>
          <w:rFonts w:ascii="Consolas" w:hAnsi="Consolas"/>
          <w:color w:val="313131"/>
          <w:szCs w:val="18"/>
        </w:rPr>
      </w:pPr>
      <w:r>
        <w:rPr>
          <w:rFonts w:ascii="Consolas" w:hAnsi="Consolas"/>
          <w:b/>
          <w:bCs/>
          <w:color w:val="313131"/>
          <w:szCs w:val="18"/>
        </w:rPr>
        <w:t>Step 2</w:t>
      </w:r>
      <w:r>
        <w:rPr>
          <w:rFonts w:ascii="Consolas" w:hAnsi="Consolas"/>
          <w:color w:val="313131"/>
          <w:szCs w:val="18"/>
        </w:rPr>
        <w:t xml:space="preserve"> − divide the list recursively into two halves until it can no more be divided.</w:t>
      </w:r>
    </w:p>
    <w:p w14:paraId="7E9C75F0" w14:textId="77777777" w:rsidR="006C7327" w:rsidRDefault="006C7327" w:rsidP="006C7327">
      <w:pPr>
        <w:pStyle w:val="HTMLPreformatted"/>
        <w:pBdr>
          <w:top w:val="single" w:sz="6" w:space="4" w:color="D6D6D6"/>
          <w:left w:val="single" w:sz="6" w:space="4" w:color="D6D6D6"/>
          <w:bottom w:val="single" w:sz="6" w:space="4" w:color="D6D6D6"/>
          <w:right w:val="single" w:sz="6" w:space="4" w:color="D6D6D6"/>
        </w:pBdr>
        <w:shd w:val="clear" w:color="auto" w:fill="F1F1F1"/>
        <w:rPr>
          <w:rFonts w:ascii="Consolas" w:hAnsi="Consolas"/>
          <w:color w:val="313131"/>
          <w:szCs w:val="18"/>
        </w:rPr>
      </w:pPr>
      <w:r>
        <w:rPr>
          <w:rFonts w:ascii="Consolas" w:hAnsi="Consolas"/>
          <w:b/>
          <w:bCs/>
          <w:color w:val="313131"/>
          <w:szCs w:val="18"/>
        </w:rPr>
        <w:t>Step 3</w:t>
      </w:r>
      <w:r>
        <w:rPr>
          <w:rFonts w:ascii="Consolas" w:hAnsi="Consolas"/>
          <w:color w:val="313131"/>
          <w:szCs w:val="18"/>
        </w:rPr>
        <w:t xml:space="preserve"> − merge the smaller lists into new list in sorted order.</w:t>
      </w:r>
    </w:p>
    <w:p w14:paraId="53656A61" w14:textId="77777777" w:rsidR="006C7327" w:rsidRDefault="006C7327" w:rsidP="006C7327">
      <w:pPr>
        <w:spacing w:after="0"/>
        <w:rPr>
          <w:rFonts w:cs="Segoe UI"/>
        </w:rPr>
      </w:pPr>
    </w:p>
    <w:p w14:paraId="74AEDE2E" w14:textId="6053EFC1" w:rsidR="006C7327" w:rsidRDefault="006C7327" w:rsidP="006C7327">
      <w:pPr>
        <w:spacing w:after="0"/>
        <w:rPr>
          <w:rFonts w:cs="Segoe UI"/>
        </w:rPr>
      </w:pPr>
    </w:p>
    <w:p w14:paraId="0F21BB93" w14:textId="77777777" w:rsidR="00263A28" w:rsidRDefault="00263A28" w:rsidP="006C7327">
      <w:pPr>
        <w:spacing w:after="0"/>
        <w:rPr>
          <w:rFonts w:cs="Segoe UI"/>
        </w:rPr>
      </w:pPr>
    </w:p>
    <w:p w14:paraId="738E8DD5" w14:textId="77777777" w:rsidR="006C7327" w:rsidRDefault="006C7327" w:rsidP="00263A28">
      <w:pPr>
        <w:pStyle w:val="Qsns"/>
        <w:spacing w:after="0"/>
      </w:pPr>
      <w:r w:rsidRPr="00DC6C9E">
        <w:lastRenderedPageBreak/>
        <w:t>Quick Sort</w:t>
      </w:r>
    </w:p>
    <w:p w14:paraId="3EE41FC9" w14:textId="77777777" w:rsidR="006C7327" w:rsidRDefault="006C7327" w:rsidP="006C7327">
      <w:pPr>
        <w:spacing w:after="0"/>
        <w:rPr>
          <w:rFonts w:cs="Segoe UI"/>
        </w:rPr>
      </w:pPr>
      <w:r w:rsidRPr="00DC6C9E">
        <w:rPr>
          <w:rFonts w:cs="Segoe UI"/>
        </w:rPr>
        <w:t xml:space="preserve">Quick sort is based on the divide-and-conquer approach based on the idea of </w:t>
      </w:r>
      <w:r w:rsidRPr="002546F4">
        <w:rPr>
          <w:rFonts w:cs="Segoe UI"/>
          <w:b/>
          <w:color w:val="FF0000"/>
        </w:rPr>
        <w:t>choosing one element as a pivot</w:t>
      </w:r>
      <w:r w:rsidRPr="00DC6C9E">
        <w:rPr>
          <w:rFonts w:cs="Segoe UI"/>
        </w:rPr>
        <w:t xml:space="preserve"> </w:t>
      </w:r>
      <w:r w:rsidRPr="00250A4D">
        <w:rPr>
          <w:rFonts w:cs="Segoe UI"/>
          <w:b/>
          <w:color w:val="FF0000"/>
        </w:rPr>
        <w:t>element</w:t>
      </w:r>
      <w:r>
        <w:rPr>
          <w:rFonts w:cs="Segoe UI"/>
          <w:b/>
          <w:color w:val="FF0000"/>
        </w:rPr>
        <w:t>(</w:t>
      </w:r>
      <w:r w:rsidRPr="00250A4D">
        <w:rPr>
          <w:rFonts w:cs="Segoe UI"/>
          <w:b/>
        </w:rPr>
        <w:t>normally height index value</w:t>
      </w:r>
      <w:r>
        <w:rPr>
          <w:rFonts w:cs="Segoe UI"/>
          <w:b/>
          <w:color w:val="FF0000"/>
        </w:rPr>
        <w:t>)</w:t>
      </w:r>
      <w:r w:rsidRPr="00250A4D">
        <w:rPr>
          <w:rFonts w:cs="Segoe UI"/>
          <w:color w:val="FF0000"/>
        </w:rPr>
        <w:t xml:space="preserve"> </w:t>
      </w:r>
      <w:r w:rsidRPr="00DC6C9E">
        <w:rPr>
          <w:rFonts w:cs="Segoe UI"/>
        </w:rPr>
        <w:t xml:space="preserve">and partitioning the array around it such that: </w:t>
      </w:r>
    </w:p>
    <w:p w14:paraId="50A44227" w14:textId="77777777" w:rsidR="006C7327" w:rsidRDefault="006C7327" w:rsidP="00151D89">
      <w:pPr>
        <w:pStyle w:val="ListParagraph"/>
        <w:numPr>
          <w:ilvl w:val="0"/>
          <w:numId w:val="102"/>
        </w:numPr>
        <w:spacing w:after="0"/>
        <w:rPr>
          <w:rFonts w:cs="Segoe UI"/>
        </w:rPr>
      </w:pPr>
      <w:r w:rsidRPr="002546F4">
        <w:rPr>
          <w:rFonts w:cs="Segoe UI"/>
        </w:rPr>
        <w:t xml:space="preserve">Left side of pivot contains all the elements that are less than the pivot element </w:t>
      </w:r>
    </w:p>
    <w:p w14:paraId="488AADBB" w14:textId="77777777" w:rsidR="006C7327" w:rsidRPr="002546F4" w:rsidRDefault="006C7327" w:rsidP="00151D89">
      <w:pPr>
        <w:pStyle w:val="ListParagraph"/>
        <w:numPr>
          <w:ilvl w:val="0"/>
          <w:numId w:val="102"/>
        </w:numPr>
        <w:spacing w:after="0"/>
        <w:rPr>
          <w:rFonts w:cs="Segoe UI"/>
        </w:rPr>
      </w:pPr>
      <w:r w:rsidRPr="002546F4">
        <w:rPr>
          <w:rFonts w:cs="Segoe UI"/>
        </w:rPr>
        <w:t>Right side contains all elements greater than the pivot</w:t>
      </w:r>
    </w:p>
    <w:p w14:paraId="0B37B76D" w14:textId="77777777" w:rsidR="006C7327" w:rsidRDefault="006C7327" w:rsidP="006C7327">
      <w:pPr>
        <w:spacing w:after="0"/>
        <w:rPr>
          <w:noProof/>
        </w:rPr>
      </w:pPr>
    </w:p>
    <w:p w14:paraId="738497ED" w14:textId="77777777" w:rsidR="006C7327" w:rsidRDefault="006C7327" w:rsidP="006C7327">
      <w:r>
        <w:rPr>
          <w:b/>
          <w:bCs/>
        </w:rPr>
        <w:t>For example:</w:t>
      </w:r>
      <w:r>
        <w:t> In the array </w:t>
      </w:r>
      <w:r>
        <w:rPr>
          <w:rStyle w:val="HTMLCode"/>
          <w:rFonts w:ascii="Consolas" w:eastAsiaTheme="minorEastAsia" w:hAnsi="Consolas"/>
          <w:color w:val="C7254E"/>
          <w:shd w:val="clear" w:color="auto" w:fill="F9F2F4"/>
        </w:rPr>
        <w:t>{52, 37, 63, 14, 17, 8, 6, 25}</w:t>
      </w:r>
      <w:r>
        <w:t>, we take </w:t>
      </w:r>
      <w:r>
        <w:rPr>
          <w:rStyle w:val="HTMLCode"/>
          <w:rFonts w:ascii="Consolas" w:eastAsiaTheme="minorEastAsia" w:hAnsi="Consolas"/>
          <w:color w:val="C7254E"/>
          <w:shd w:val="clear" w:color="auto" w:fill="F9F2F4"/>
        </w:rPr>
        <w:t>25</w:t>
      </w:r>
      <w:r>
        <w:t> as </w:t>
      </w:r>
      <w:r>
        <w:rPr>
          <w:b/>
          <w:bCs/>
        </w:rPr>
        <w:t>pivot</w:t>
      </w:r>
      <w:r>
        <w:t>. So after the first pass, the list will be changed like this.</w:t>
      </w:r>
    </w:p>
    <w:p w14:paraId="40C55C4E" w14:textId="77777777" w:rsidR="006C7327" w:rsidRDefault="006C7327" w:rsidP="006C7327">
      <w:r>
        <w:t>{</w:t>
      </w:r>
      <w:r>
        <w:rPr>
          <w:rStyle w:val="HTMLCode"/>
          <w:rFonts w:ascii="Consolas" w:eastAsiaTheme="minorEastAsia" w:hAnsi="Consolas"/>
          <w:color w:val="C7254E"/>
          <w:shd w:val="clear" w:color="auto" w:fill="F9F2F4"/>
        </w:rPr>
        <w:t>6 8 17 14</w:t>
      </w:r>
      <w:r>
        <w:t> </w:t>
      </w:r>
      <w:r>
        <w:rPr>
          <w:b/>
          <w:bCs/>
        </w:rPr>
        <w:t>25</w:t>
      </w:r>
      <w:r>
        <w:t> </w:t>
      </w:r>
      <w:r>
        <w:rPr>
          <w:rStyle w:val="HTMLCode"/>
          <w:rFonts w:ascii="Consolas" w:eastAsiaTheme="minorEastAsia" w:hAnsi="Consolas"/>
          <w:color w:val="C7254E"/>
          <w:shd w:val="clear" w:color="auto" w:fill="F9F2F4"/>
        </w:rPr>
        <w:t>63 37 52</w:t>
      </w:r>
      <w:r>
        <w:t>}</w:t>
      </w:r>
    </w:p>
    <w:p w14:paraId="6E72E3E4" w14:textId="77777777" w:rsidR="006C7327" w:rsidRDefault="006C7327" w:rsidP="00263A28">
      <w:pPr>
        <w:spacing w:after="0"/>
      </w:pPr>
      <w:r>
        <w:t>Hence after the first pass, pivot will be set at its position, with all the elements </w:t>
      </w:r>
      <w:r>
        <w:rPr>
          <w:b/>
          <w:bCs/>
        </w:rPr>
        <w:t>smaller</w:t>
      </w:r>
      <w:r>
        <w:t> to it on its left and all the elements </w:t>
      </w:r>
      <w:r>
        <w:rPr>
          <w:b/>
          <w:bCs/>
        </w:rPr>
        <w:t>larger</w:t>
      </w:r>
      <w:r>
        <w:t> than to its right. Now </w:t>
      </w:r>
      <w:r>
        <w:rPr>
          <w:rStyle w:val="HTMLCode"/>
          <w:rFonts w:ascii="Consolas" w:eastAsiaTheme="minorEastAsia" w:hAnsi="Consolas"/>
          <w:color w:val="C7254E"/>
          <w:shd w:val="clear" w:color="auto" w:fill="F9F2F4"/>
        </w:rPr>
        <w:t>6 8 17 14</w:t>
      </w:r>
      <w:r>
        <w:t> and </w:t>
      </w:r>
      <w:r>
        <w:rPr>
          <w:rStyle w:val="HTMLCode"/>
          <w:rFonts w:ascii="Consolas" w:eastAsiaTheme="minorEastAsia" w:hAnsi="Consolas"/>
          <w:color w:val="C7254E"/>
          <w:shd w:val="clear" w:color="auto" w:fill="F9F2F4"/>
        </w:rPr>
        <w:t>63 37 52</w:t>
      </w:r>
      <w:r>
        <w:t> are considered as two separate subarrays, and same recursive logic will be applied on them, and we will keep doing this until the complete array is sorted.</w:t>
      </w:r>
    </w:p>
    <w:p w14:paraId="489D8D93" w14:textId="77777777" w:rsidR="006C7327" w:rsidRDefault="006C7327" w:rsidP="006C7327">
      <w:pPr>
        <w:spacing w:after="0"/>
        <w:rPr>
          <w:rFonts w:cs="Segoe UI"/>
        </w:rPr>
      </w:pPr>
      <w:r>
        <w:rPr>
          <w:noProof/>
          <w:lang w:eastAsia="en-US"/>
        </w:rPr>
        <w:drawing>
          <wp:inline distT="0" distB="0" distL="0" distR="0" wp14:anchorId="5B7E2887" wp14:editId="11E5ACC5">
            <wp:extent cx="2472856" cy="4233920"/>
            <wp:effectExtent l="0" t="0" r="3810" b="0"/>
            <wp:docPr id="163" name="Picture 163" descr="How Quick Sort algorithm 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How Quick Sort algorithm works"/>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2480921" cy="4247728"/>
                    </a:xfrm>
                    <a:prstGeom prst="rect">
                      <a:avLst/>
                    </a:prstGeom>
                    <a:noFill/>
                    <a:ln>
                      <a:noFill/>
                    </a:ln>
                  </pic:spPr>
                </pic:pic>
              </a:graphicData>
            </a:graphic>
          </wp:inline>
        </w:drawing>
      </w:r>
    </w:p>
    <w:p w14:paraId="5F4D2208" w14:textId="77777777" w:rsidR="006C7327" w:rsidRDefault="006C7327" w:rsidP="006C7327">
      <w:pPr>
        <w:spacing w:after="0"/>
        <w:rPr>
          <w:rFonts w:cs="Segoe UI"/>
        </w:rPr>
      </w:pPr>
    </w:p>
    <w:p w14:paraId="2D1F80BF" w14:textId="77777777" w:rsidR="006C7327" w:rsidRPr="00DF570D" w:rsidRDefault="006C7327" w:rsidP="006C7327">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13131"/>
          <w:szCs w:val="18"/>
          <w:lang w:eastAsia="en-US"/>
        </w:rPr>
      </w:pPr>
      <w:r w:rsidRPr="00DF570D">
        <w:rPr>
          <w:rFonts w:ascii="Consolas" w:eastAsia="Times New Roman" w:hAnsi="Consolas" w:cs="Courier New"/>
          <w:b/>
          <w:bCs/>
          <w:color w:val="313131"/>
          <w:szCs w:val="18"/>
          <w:lang w:eastAsia="en-US"/>
        </w:rPr>
        <w:t>Step 1</w:t>
      </w:r>
      <w:r w:rsidRPr="00DF570D">
        <w:rPr>
          <w:rFonts w:ascii="Consolas" w:eastAsia="Times New Roman" w:hAnsi="Consolas" w:cs="Courier New"/>
          <w:color w:val="313131"/>
          <w:szCs w:val="18"/>
          <w:lang w:eastAsia="en-US"/>
        </w:rPr>
        <w:t xml:space="preserve"> − Choose the highest index value has pivot</w:t>
      </w:r>
    </w:p>
    <w:p w14:paraId="2C9AF22F" w14:textId="77777777" w:rsidR="006C7327" w:rsidRPr="00DF570D" w:rsidRDefault="006C7327" w:rsidP="006C7327">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13131"/>
          <w:szCs w:val="18"/>
          <w:lang w:eastAsia="en-US"/>
        </w:rPr>
      </w:pPr>
      <w:r w:rsidRPr="00DF570D">
        <w:rPr>
          <w:rFonts w:ascii="Consolas" w:eastAsia="Times New Roman" w:hAnsi="Consolas" w:cs="Courier New"/>
          <w:b/>
          <w:bCs/>
          <w:color w:val="313131"/>
          <w:szCs w:val="18"/>
          <w:lang w:eastAsia="en-US"/>
        </w:rPr>
        <w:t>Step 2</w:t>
      </w:r>
      <w:r w:rsidRPr="00DF570D">
        <w:rPr>
          <w:rFonts w:ascii="Consolas" w:eastAsia="Times New Roman" w:hAnsi="Consolas" w:cs="Courier New"/>
          <w:color w:val="313131"/>
          <w:szCs w:val="18"/>
          <w:lang w:eastAsia="en-US"/>
        </w:rPr>
        <w:t xml:space="preserve"> − Take two variables to point left and right of the list excluding pivot</w:t>
      </w:r>
    </w:p>
    <w:p w14:paraId="4F49C3E6" w14:textId="77777777" w:rsidR="006C7327" w:rsidRPr="00DF570D" w:rsidRDefault="006C7327" w:rsidP="006C7327">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13131"/>
          <w:szCs w:val="18"/>
          <w:lang w:eastAsia="en-US"/>
        </w:rPr>
      </w:pPr>
      <w:r w:rsidRPr="00DF570D">
        <w:rPr>
          <w:rFonts w:ascii="Consolas" w:eastAsia="Times New Roman" w:hAnsi="Consolas" w:cs="Courier New"/>
          <w:b/>
          <w:bCs/>
          <w:color w:val="313131"/>
          <w:szCs w:val="18"/>
          <w:lang w:eastAsia="en-US"/>
        </w:rPr>
        <w:t>Step 3</w:t>
      </w:r>
      <w:r w:rsidRPr="00DF570D">
        <w:rPr>
          <w:rFonts w:ascii="Consolas" w:eastAsia="Times New Roman" w:hAnsi="Consolas" w:cs="Courier New"/>
          <w:color w:val="313131"/>
          <w:szCs w:val="18"/>
          <w:lang w:eastAsia="en-US"/>
        </w:rPr>
        <w:t xml:space="preserve"> − left points to the low index</w:t>
      </w:r>
    </w:p>
    <w:p w14:paraId="5BED2BB0" w14:textId="77777777" w:rsidR="006C7327" w:rsidRPr="00DF570D" w:rsidRDefault="006C7327" w:rsidP="006C7327">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13131"/>
          <w:szCs w:val="18"/>
          <w:lang w:eastAsia="en-US"/>
        </w:rPr>
      </w:pPr>
      <w:r w:rsidRPr="00DF570D">
        <w:rPr>
          <w:rFonts w:ascii="Consolas" w:eastAsia="Times New Roman" w:hAnsi="Consolas" w:cs="Courier New"/>
          <w:b/>
          <w:bCs/>
          <w:color w:val="313131"/>
          <w:szCs w:val="18"/>
          <w:lang w:eastAsia="en-US"/>
        </w:rPr>
        <w:t>Step 4</w:t>
      </w:r>
      <w:r w:rsidRPr="00DF570D">
        <w:rPr>
          <w:rFonts w:ascii="Consolas" w:eastAsia="Times New Roman" w:hAnsi="Consolas" w:cs="Courier New"/>
          <w:color w:val="313131"/>
          <w:szCs w:val="18"/>
          <w:lang w:eastAsia="en-US"/>
        </w:rPr>
        <w:t xml:space="preserve"> − right points to the high</w:t>
      </w:r>
    </w:p>
    <w:p w14:paraId="34B1F6AD" w14:textId="77777777" w:rsidR="006C7327" w:rsidRPr="00DF570D" w:rsidRDefault="006C7327" w:rsidP="006C7327">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13131"/>
          <w:szCs w:val="18"/>
          <w:lang w:eastAsia="en-US"/>
        </w:rPr>
      </w:pPr>
      <w:r w:rsidRPr="00DF570D">
        <w:rPr>
          <w:rFonts w:ascii="Consolas" w:eastAsia="Times New Roman" w:hAnsi="Consolas" w:cs="Courier New"/>
          <w:b/>
          <w:bCs/>
          <w:color w:val="313131"/>
          <w:szCs w:val="18"/>
          <w:lang w:eastAsia="en-US"/>
        </w:rPr>
        <w:t>Step 5</w:t>
      </w:r>
      <w:r w:rsidRPr="00DF570D">
        <w:rPr>
          <w:rFonts w:ascii="Consolas" w:eastAsia="Times New Roman" w:hAnsi="Consolas" w:cs="Courier New"/>
          <w:color w:val="313131"/>
          <w:szCs w:val="18"/>
          <w:lang w:eastAsia="en-US"/>
        </w:rPr>
        <w:t xml:space="preserve"> − while value at left is less than pivot move right</w:t>
      </w:r>
    </w:p>
    <w:p w14:paraId="2A51085E" w14:textId="77777777" w:rsidR="006C7327" w:rsidRPr="00DF570D" w:rsidRDefault="006C7327" w:rsidP="006C7327">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13131"/>
          <w:szCs w:val="18"/>
          <w:lang w:eastAsia="en-US"/>
        </w:rPr>
      </w:pPr>
      <w:r w:rsidRPr="00DF570D">
        <w:rPr>
          <w:rFonts w:ascii="Consolas" w:eastAsia="Times New Roman" w:hAnsi="Consolas" w:cs="Courier New"/>
          <w:b/>
          <w:bCs/>
          <w:color w:val="313131"/>
          <w:szCs w:val="18"/>
          <w:lang w:eastAsia="en-US"/>
        </w:rPr>
        <w:t>Step 6</w:t>
      </w:r>
      <w:r w:rsidRPr="00DF570D">
        <w:rPr>
          <w:rFonts w:ascii="Consolas" w:eastAsia="Times New Roman" w:hAnsi="Consolas" w:cs="Courier New"/>
          <w:color w:val="313131"/>
          <w:szCs w:val="18"/>
          <w:lang w:eastAsia="en-US"/>
        </w:rPr>
        <w:t xml:space="preserve"> − while value at right is greater than pivot move left</w:t>
      </w:r>
    </w:p>
    <w:p w14:paraId="01BAB680" w14:textId="77777777" w:rsidR="006C7327" w:rsidRPr="00DF570D" w:rsidRDefault="006C7327" w:rsidP="006C7327">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13131"/>
          <w:szCs w:val="18"/>
          <w:lang w:eastAsia="en-US"/>
        </w:rPr>
      </w:pPr>
      <w:r w:rsidRPr="00DF570D">
        <w:rPr>
          <w:rFonts w:ascii="Consolas" w:eastAsia="Times New Roman" w:hAnsi="Consolas" w:cs="Courier New"/>
          <w:b/>
          <w:bCs/>
          <w:color w:val="313131"/>
          <w:szCs w:val="18"/>
          <w:lang w:eastAsia="en-US"/>
        </w:rPr>
        <w:t>Step 7</w:t>
      </w:r>
      <w:r w:rsidRPr="00DF570D">
        <w:rPr>
          <w:rFonts w:ascii="Consolas" w:eastAsia="Times New Roman" w:hAnsi="Consolas" w:cs="Courier New"/>
          <w:color w:val="313131"/>
          <w:szCs w:val="18"/>
          <w:lang w:eastAsia="en-US"/>
        </w:rPr>
        <w:t xml:space="preserve"> − if both step 5 and step 6 does not match swap left and right</w:t>
      </w:r>
    </w:p>
    <w:p w14:paraId="72F7F063" w14:textId="77777777" w:rsidR="006C7327" w:rsidRPr="00DF570D" w:rsidRDefault="006C7327" w:rsidP="006C7327">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13131"/>
          <w:szCs w:val="18"/>
          <w:lang w:eastAsia="en-US"/>
        </w:rPr>
      </w:pPr>
      <w:r w:rsidRPr="00DF570D">
        <w:rPr>
          <w:rFonts w:ascii="Consolas" w:eastAsia="Times New Roman" w:hAnsi="Consolas" w:cs="Courier New"/>
          <w:b/>
          <w:bCs/>
          <w:color w:val="313131"/>
          <w:szCs w:val="18"/>
          <w:lang w:eastAsia="en-US"/>
        </w:rPr>
        <w:t>Step 8</w:t>
      </w:r>
      <w:r w:rsidRPr="00DF570D">
        <w:rPr>
          <w:rFonts w:ascii="Consolas" w:eastAsia="Times New Roman" w:hAnsi="Consolas" w:cs="Courier New"/>
          <w:color w:val="313131"/>
          <w:szCs w:val="18"/>
          <w:lang w:eastAsia="en-US"/>
        </w:rPr>
        <w:t xml:space="preserve"> − if left ≥ right, the point where they met is new pivot</w:t>
      </w:r>
    </w:p>
    <w:p w14:paraId="2CCE0665" w14:textId="77777777" w:rsidR="006C7327" w:rsidRDefault="006C7327" w:rsidP="006C7327">
      <w:pPr>
        <w:spacing w:after="0"/>
        <w:rPr>
          <w:rFonts w:cs="Segoe UI"/>
        </w:rPr>
      </w:pPr>
    </w:p>
    <w:p w14:paraId="76D827FB" w14:textId="77777777" w:rsidR="006C7327" w:rsidRDefault="006C7327" w:rsidP="006C7327">
      <w:r>
        <w:rPr>
          <w:noProof/>
          <w:lang w:eastAsia="en-US"/>
        </w:rPr>
        <w:drawing>
          <wp:inline distT="0" distB="0" distL="0" distR="0" wp14:anchorId="3321C05C" wp14:editId="30DD4524">
            <wp:extent cx="5939790" cy="6114415"/>
            <wp:effectExtent l="0" t="0" r="381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939790" cy="6114415"/>
                    </a:xfrm>
                    <a:prstGeom prst="rect">
                      <a:avLst/>
                    </a:prstGeom>
                    <a:noFill/>
                    <a:ln>
                      <a:noFill/>
                    </a:ln>
                  </pic:spPr>
                </pic:pic>
              </a:graphicData>
            </a:graphic>
          </wp:inline>
        </w:drawing>
      </w:r>
    </w:p>
    <w:p w14:paraId="5D82B979" w14:textId="77777777" w:rsidR="006C7327" w:rsidRDefault="006C7327" w:rsidP="006C7327">
      <w:pPr>
        <w:pStyle w:val="Howitworks"/>
        <w:rPr>
          <w:sz w:val="36"/>
        </w:rPr>
      </w:pPr>
      <w:r>
        <w:t>Stable vs Unstable Algorithm</w:t>
      </w:r>
    </w:p>
    <w:p w14:paraId="7B12495F" w14:textId="77777777" w:rsidR="006C7327" w:rsidRDefault="006C7327" w:rsidP="0008062D">
      <w:pPr>
        <w:spacing w:after="0"/>
      </w:pPr>
      <w:r w:rsidRPr="0089607C">
        <w:t>Suppose you need to sort following key-value pairs in the increasing order of keys:</w:t>
      </w:r>
      <w:r w:rsidRPr="0089607C">
        <w:br/>
      </w:r>
      <w:r>
        <w:rPr>
          <w:rFonts w:ascii="Trebuchet MS" w:hAnsi="Trebuchet MS"/>
          <w:color w:val="000000"/>
        </w:rPr>
        <w:br/>
      </w:r>
      <w:r>
        <w:rPr>
          <w:rFonts w:ascii="Courier New" w:hAnsi="Courier New" w:cs="Courier New"/>
          <w:color w:val="000000"/>
        </w:rPr>
        <w:t>INPUT: (4,5), (3, 2) (4, 3) (5,4) (6,4)</w:t>
      </w:r>
      <w:r>
        <w:rPr>
          <w:rFonts w:ascii="Trebuchet MS" w:hAnsi="Trebuchet MS"/>
          <w:color w:val="000000"/>
        </w:rPr>
        <w:br/>
      </w:r>
      <w:r w:rsidRPr="0089607C">
        <w:br/>
        <w:t>Now, there is two possible solution for the two pairs where the key is the same i.e. (4,5) and (4,3) as shown below:</w:t>
      </w:r>
      <w:r>
        <w:rPr>
          <w:rFonts w:ascii="Trebuchet MS" w:hAnsi="Trebuchet MS"/>
          <w:color w:val="000000"/>
        </w:rPr>
        <w:br/>
      </w:r>
      <w:r>
        <w:rPr>
          <w:rFonts w:ascii="Trebuchet MS" w:hAnsi="Trebuchet MS"/>
          <w:color w:val="000000"/>
        </w:rPr>
        <w:br/>
      </w:r>
      <w:r>
        <w:rPr>
          <w:rFonts w:ascii="Courier New" w:hAnsi="Courier New" w:cs="Courier New"/>
          <w:color w:val="000000"/>
        </w:rPr>
        <w:t>OUTPUT1: (3, 2),  (4, 5),  (4,3),  (5,4),  (6,4)</w:t>
      </w:r>
      <w:r>
        <w:rPr>
          <w:rFonts w:ascii="Trebuchet MS" w:hAnsi="Trebuchet MS"/>
          <w:color w:val="000000"/>
        </w:rPr>
        <w:br/>
      </w:r>
      <w:r>
        <w:rPr>
          <w:rFonts w:ascii="Courier New" w:hAnsi="Courier New" w:cs="Courier New"/>
          <w:color w:val="000000"/>
        </w:rPr>
        <w:t>OUTPUT2: (3, 2),  (4, 3),  (4,5),  (5,4),  (6,4)</w:t>
      </w:r>
      <w:r>
        <w:rPr>
          <w:rFonts w:ascii="Trebuchet MS" w:hAnsi="Trebuchet MS"/>
          <w:color w:val="000000"/>
        </w:rPr>
        <w:br/>
      </w:r>
      <w:r>
        <w:rPr>
          <w:rFonts w:ascii="Trebuchet MS" w:hAnsi="Trebuchet MS"/>
          <w:color w:val="000000"/>
        </w:rPr>
        <w:br/>
      </w:r>
      <w:r w:rsidRPr="0089607C">
        <w:lastRenderedPageBreak/>
        <w:t>The sorting algorithm which will produce the first output will be known as stable sorting algorithm because the original order of equal keys are maintained, you can see that (4, 5) comes before (4,3) in the sorted order, which was the original order i.e. in the given input, (4, 5) comes before (4,3) .</w:t>
      </w:r>
      <w:r w:rsidRPr="0089607C">
        <w:br/>
      </w:r>
      <w:r w:rsidRPr="0089607C">
        <w:br/>
        <w:t>On the other hand, the algorithm which produces second output will know as an unstable sorting algorithm because the order of objects with the same key is not maintained in the sorted order. You can see that in the second output, the (4,3) comes before (4,5) which was not the case in the original input.</w:t>
      </w:r>
      <w:r>
        <w:rPr>
          <w:rFonts w:ascii="Trebuchet MS" w:hAnsi="Trebuchet MS"/>
          <w:color w:val="000000"/>
        </w:rPr>
        <w:br/>
      </w:r>
    </w:p>
    <w:p w14:paraId="0795A95E" w14:textId="77777777" w:rsidR="006C7327" w:rsidRDefault="006C7327" w:rsidP="005573F5">
      <w:pPr>
        <w:spacing w:after="0"/>
      </w:pPr>
      <w:r w:rsidRPr="0089607C">
        <w:t xml:space="preserve">Some examples of </w:t>
      </w:r>
    </w:p>
    <w:p w14:paraId="138F2556" w14:textId="77777777" w:rsidR="006C7327" w:rsidRDefault="006C7327" w:rsidP="00151D89">
      <w:pPr>
        <w:pStyle w:val="ListParagraph"/>
        <w:numPr>
          <w:ilvl w:val="0"/>
          <w:numId w:val="103"/>
        </w:numPr>
      </w:pPr>
      <w:r w:rsidRPr="0089607C">
        <w:rPr>
          <w:b/>
          <w:color w:val="FF0000"/>
        </w:rPr>
        <w:t>stable algorithms</w:t>
      </w:r>
      <w:r w:rsidRPr="0089607C">
        <w:rPr>
          <w:color w:val="FF0000"/>
        </w:rPr>
        <w:t xml:space="preserve"> </w:t>
      </w:r>
      <w:r w:rsidRPr="0089607C">
        <w:rPr>
          <w:b/>
        </w:rPr>
        <w:t>are Merge Sort, </w:t>
      </w:r>
      <w:hyperlink r:id="rId177" w:tgtFrame="_blank" w:history="1">
        <w:r w:rsidRPr="0089607C">
          <w:rPr>
            <w:rStyle w:val="Hyperlink"/>
            <w:b/>
            <w:color w:val="000000" w:themeColor="text1"/>
          </w:rPr>
          <w:t>Insertion Sort</w:t>
        </w:r>
      </w:hyperlink>
      <w:r w:rsidRPr="0089607C">
        <w:rPr>
          <w:b/>
        </w:rPr>
        <w:t>, </w:t>
      </w:r>
      <w:hyperlink r:id="rId178" w:tgtFrame="_blank" w:history="1">
        <w:r w:rsidRPr="0089607C">
          <w:rPr>
            <w:rStyle w:val="Hyperlink"/>
            <w:b/>
            <w:color w:val="000000" w:themeColor="text1"/>
          </w:rPr>
          <w:t>Bubble Sort</w:t>
        </w:r>
      </w:hyperlink>
      <w:r w:rsidRPr="0089607C">
        <w:rPr>
          <w:b/>
        </w:rPr>
        <w:t>, and Binary Tree Sort</w:t>
      </w:r>
      <w:r w:rsidRPr="0089607C">
        <w:t xml:space="preserve">. </w:t>
      </w:r>
    </w:p>
    <w:p w14:paraId="759811D5" w14:textId="77777777" w:rsidR="006C7327" w:rsidRPr="0089607C" w:rsidRDefault="006C7327" w:rsidP="00151D89">
      <w:pPr>
        <w:pStyle w:val="ListParagraph"/>
        <w:numPr>
          <w:ilvl w:val="0"/>
          <w:numId w:val="103"/>
        </w:numPr>
      </w:pPr>
      <w:r>
        <w:rPr>
          <w:b/>
          <w:color w:val="FF0000"/>
        </w:rPr>
        <w:t>un</w:t>
      </w:r>
      <w:r w:rsidRPr="0089607C">
        <w:rPr>
          <w:b/>
          <w:color w:val="FF0000"/>
        </w:rPr>
        <w:t>stable algorithms</w:t>
      </w:r>
      <w:r w:rsidRPr="0089607C">
        <w:rPr>
          <w:color w:val="FF0000"/>
        </w:rPr>
        <w:t xml:space="preserve"> </w:t>
      </w:r>
      <w:r>
        <w:t xml:space="preserve">are </w:t>
      </w:r>
      <w:r w:rsidRPr="0089607C">
        <w:t> </w:t>
      </w:r>
      <w:hyperlink r:id="rId179" w:tgtFrame="_blank" w:history="1">
        <w:r w:rsidRPr="0089607C">
          <w:rPr>
            <w:rStyle w:val="Hyperlink"/>
            <w:b/>
            <w:color w:val="000000" w:themeColor="text1"/>
          </w:rPr>
          <w:t>QuickSort</w:t>
        </w:r>
      </w:hyperlink>
      <w:r>
        <w:rPr>
          <w:b/>
        </w:rPr>
        <w:t>, Heap Sort, and Selection sort</w:t>
      </w:r>
    </w:p>
    <w:p w14:paraId="65F0FE0E" w14:textId="77777777" w:rsidR="006C7327" w:rsidRDefault="006C7327" w:rsidP="006C7327">
      <w:r w:rsidRPr="0089607C">
        <w:t>If you remember, </w:t>
      </w:r>
      <w:r w:rsidRPr="0089607C">
        <w:rPr>
          <w:rStyle w:val="1OutputChar"/>
          <w:color w:val="00B050"/>
        </w:rPr>
        <w:t>Collections.sort()</w:t>
      </w:r>
      <w:r w:rsidRPr="0089607C">
        <w:rPr>
          <w:color w:val="00B050"/>
        </w:rPr>
        <w:t> </w:t>
      </w:r>
      <w:r w:rsidRPr="0089607C">
        <w:t>method from Java Collection framework uses iterative merge sort which is a stable algorithm.</w:t>
      </w:r>
      <w:r w:rsidRPr="00736256">
        <w:t xml:space="preserve"> </w:t>
      </w:r>
    </w:p>
    <w:p w14:paraId="694F4BA8" w14:textId="77777777" w:rsidR="006C7327" w:rsidRDefault="006C7327" w:rsidP="006C7327"/>
    <w:p w14:paraId="22164D71" w14:textId="77777777" w:rsidR="006C7327" w:rsidRDefault="006C7327" w:rsidP="008151C9">
      <w:pPr>
        <w:pStyle w:val="Heading30"/>
      </w:pPr>
      <w:r w:rsidRPr="0008059D">
        <w:t>How much time does it take to retrieve an element if stored in HashMap, Binary tree, and a Linked list? how it change if you have millions of records?</w:t>
      </w:r>
    </w:p>
    <w:p w14:paraId="4CA5A09F" w14:textId="77777777" w:rsidR="006C7327" w:rsidRDefault="006C7327" w:rsidP="00151D89">
      <w:pPr>
        <w:pStyle w:val="ListParagraph"/>
        <w:numPr>
          <w:ilvl w:val="0"/>
          <w:numId w:val="104"/>
        </w:numPr>
      </w:pPr>
      <w:r w:rsidRPr="0008059D">
        <w:rPr>
          <w:b/>
        </w:rPr>
        <w:t>HashMap</w:t>
      </w:r>
      <w:r w:rsidRPr="0008059D">
        <w:t xml:space="preserve"> it takes</w:t>
      </w:r>
      <w:r w:rsidRPr="0008059D">
        <w:rPr>
          <w:b/>
        </w:rPr>
        <w:t> O(1)</w:t>
      </w:r>
      <w:r w:rsidRPr="0008059D">
        <w:t> time,</w:t>
      </w:r>
      <w:r>
        <w:t>because it uses hashing to get element location.</w:t>
      </w:r>
    </w:p>
    <w:p w14:paraId="090FD2ED" w14:textId="77777777" w:rsidR="006C7327" w:rsidRDefault="006C7327" w:rsidP="00151D89">
      <w:pPr>
        <w:pStyle w:val="ListParagraph"/>
        <w:numPr>
          <w:ilvl w:val="0"/>
          <w:numId w:val="104"/>
        </w:numPr>
      </w:pPr>
      <w:r w:rsidRPr="0008059D">
        <w:rPr>
          <w:b/>
        </w:rPr>
        <w:t>Binary tree</w:t>
      </w:r>
      <w:r w:rsidRPr="0008059D">
        <w:t xml:space="preserve"> it takes </w:t>
      </w:r>
      <w:r w:rsidRPr="0008059D">
        <w:rPr>
          <w:b/>
        </w:rPr>
        <w:t>O(logN)</w:t>
      </w:r>
      <w:r w:rsidRPr="0008059D">
        <w:t xml:space="preserve"> where N is a number of nodes in the tree </w:t>
      </w:r>
    </w:p>
    <w:p w14:paraId="3F1B756F" w14:textId="77777777" w:rsidR="006C7327" w:rsidRDefault="006C7327" w:rsidP="00151D89">
      <w:pPr>
        <w:pStyle w:val="ListParagraph"/>
        <w:numPr>
          <w:ilvl w:val="0"/>
          <w:numId w:val="104"/>
        </w:numPr>
      </w:pPr>
      <w:r w:rsidRPr="0008059D">
        <w:rPr>
          <w:b/>
        </w:rPr>
        <w:t>L</w:t>
      </w:r>
      <w:r>
        <w:rPr>
          <w:b/>
        </w:rPr>
        <w:t>inkedL</w:t>
      </w:r>
      <w:r w:rsidRPr="0008059D">
        <w:rPr>
          <w:b/>
        </w:rPr>
        <w:t>ist</w:t>
      </w:r>
      <w:r w:rsidRPr="0008059D">
        <w:t xml:space="preserve"> it takes </w:t>
      </w:r>
      <w:r w:rsidRPr="0008059D">
        <w:rPr>
          <w:b/>
        </w:rPr>
        <w:t>O(n)</w:t>
      </w:r>
      <w:r w:rsidRPr="0008059D">
        <w:t> time where n is a number of element in the list. </w:t>
      </w:r>
    </w:p>
    <w:p w14:paraId="1B750B07" w14:textId="77777777" w:rsidR="006C7327" w:rsidRDefault="006C7327" w:rsidP="006C7327">
      <w:r w:rsidRPr="00CE40B2">
        <w:t>Millions of records don't affect the performance if the data structure is working as expected e.g. HashMap has no or relatively less number of collision or binary tree is balanced. If that's not the case then their performance degrades as a number of records grows.</w:t>
      </w:r>
    </w:p>
    <w:p w14:paraId="7434CE00" w14:textId="77777777" w:rsidR="006C7327" w:rsidRDefault="006C7327" w:rsidP="006C7327"/>
    <w:p w14:paraId="28CFDAA0" w14:textId="77777777" w:rsidR="006C7327" w:rsidRDefault="006C7327" w:rsidP="008151C9">
      <w:pPr>
        <w:pStyle w:val="Heading30"/>
      </w:pPr>
      <w:r>
        <w:t>### can we insert elements in middle of LinkedList?</w:t>
      </w:r>
    </w:p>
    <w:p w14:paraId="7E7B73D0" w14:textId="2ED8417B" w:rsidR="009B2A4B" w:rsidRDefault="009B2A4B" w:rsidP="00CB2B37">
      <w:pPr>
        <w:pStyle w:val="ListParagraph"/>
        <w:numPr>
          <w:ilvl w:val="0"/>
          <w:numId w:val="125"/>
        </w:numPr>
        <w:spacing w:after="0" w:line="240" w:lineRule="auto"/>
      </w:pPr>
      <w:r w:rsidRPr="00103009">
        <w:rPr>
          <w:b/>
        </w:rPr>
        <w:t xml:space="preserve">You can insert the elements at </w:t>
      </w:r>
      <w:r w:rsidRPr="00103009">
        <w:rPr>
          <w:b/>
          <w:color w:val="00B050"/>
        </w:rPr>
        <w:t xml:space="preserve">both the ends </w:t>
      </w:r>
      <w:r w:rsidRPr="00103009">
        <w:rPr>
          <w:b/>
        </w:rPr>
        <w:t xml:space="preserve">and also in the </w:t>
      </w:r>
      <w:r w:rsidRPr="00103009">
        <w:rPr>
          <w:b/>
          <w:color w:val="00B050"/>
        </w:rPr>
        <w:t xml:space="preserve">middle </w:t>
      </w:r>
      <w:r w:rsidRPr="00103009">
        <w:rPr>
          <w:b/>
        </w:rPr>
        <w:t>of the LinkedList</w:t>
      </w:r>
      <w:r w:rsidRPr="00BB7574">
        <w:t xml:space="preserve">. </w:t>
      </w:r>
    </w:p>
    <w:p w14:paraId="6FB4AF30" w14:textId="0914EF12" w:rsidR="00103009" w:rsidRDefault="00103009" w:rsidP="00CB2B37">
      <w:pPr>
        <w:pStyle w:val="ListParagraph"/>
        <w:numPr>
          <w:ilvl w:val="0"/>
          <w:numId w:val="124"/>
        </w:numPr>
        <w:spacing w:after="0" w:line="240" w:lineRule="auto"/>
      </w:pPr>
      <w:r>
        <w:t xml:space="preserve">To insert element in the middle, we need to use </w:t>
      </w:r>
      <w:r w:rsidRPr="00103009">
        <w:rPr>
          <w:rFonts w:ascii="Consolas" w:hAnsi="Consolas" w:cs="Consolas"/>
          <w:b/>
          <w:bCs/>
          <w:color w:val="000000"/>
          <w:sz w:val="17"/>
          <w:szCs w:val="17"/>
          <w:shd w:val="clear" w:color="auto" w:fill="D4D4D4"/>
        </w:rPr>
        <w:t>set</w:t>
      </w:r>
      <w:r w:rsidRPr="00103009">
        <w:rPr>
          <w:rFonts w:ascii="Consolas" w:hAnsi="Consolas" w:cs="Consolas"/>
          <w:b/>
          <w:bCs/>
          <w:color w:val="000000"/>
          <w:sz w:val="17"/>
          <w:szCs w:val="17"/>
          <w:shd w:val="clear" w:color="auto" w:fill="E8F2FE"/>
        </w:rPr>
        <w:t>(</w:t>
      </w:r>
      <w:r w:rsidRPr="00103009">
        <w:rPr>
          <w:rFonts w:ascii="Consolas" w:hAnsi="Consolas" w:cs="Consolas"/>
          <w:b/>
          <w:bCs/>
          <w:color w:val="7F0055"/>
          <w:sz w:val="17"/>
          <w:szCs w:val="17"/>
          <w:shd w:val="clear" w:color="auto" w:fill="E8F2FE"/>
        </w:rPr>
        <w:t>int</w:t>
      </w:r>
      <w:r w:rsidRPr="00103009">
        <w:rPr>
          <w:rFonts w:ascii="Consolas" w:hAnsi="Consolas" w:cs="Consolas"/>
          <w:b/>
          <w:bCs/>
          <w:color w:val="000000"/>
          <w:sz w:val="17"/>
          <w:szCs w:val="17"/>
          <w:shd w:val="clear" w:color="auto" w:fill="E8F2FE"/>
        </w:rPr>
        <w:t xml:space="preserve"> </w:t>
      </w:r>
      <w:r w:rsidRPr="00103009">
        <w:rPr>
          <w:rFonts w:ascii="Consolas" w:hAnsi="Consolas" w:cs="Consolas"/>
          <w:b/>
          <w:bCs/>
          <w:color w:val="6A3E3E"/>
          <w:sz w:val="17"/>
          <w:szCs w:val="17"/>
          <w:shd w:val="clear" w:color="auto" w:fill="E8F2FE"/>
        </w:rPr>
        <w:t>index</w:t>
      </w:r>
      <w:r w:rsidRPr="00103009">
        <w:rPr>
          <w:rFonts w:ascii="Consolas" w:hAnsi="Consolas" w:cs="Consolas"/>
          <w:b/>
          <w:bCs/>
          <w:color w:val="000000"/>
          <w:sz w:val="17"/>
          <w:szCs w:val="17"/>
          <w:shd w:val="clear" w:color="auto" w:fill="E8F2FE"/>
        </w:rPr>
        <w:t xml:space="preserve">, E </w:t>
      </w:r>
      <w:r w:rsidRPr="00103009">
        <w:rPr>
          <w:rFonts w:ascii="Consolas" w:hAnsi="Consolas" w:cs="Consolas"/>
          <w:b/>
          <w:bCs/>
          <w:color w:val="6A3E3E"/>
          <w:sz w:val="17"/>
          <w:szCs w:val="17"/>
          <w:shd w:val="clear" w:color="auto" w:fill="E8F2FE"/>
        </w:rPr>
        <w:t>element</w:t>
      </w:r>
      <w:r w:rsidRPr="00103009">
        <w:rPr>
          <w:rFonts w:ascii="Consolas" w:hAnsi="Consolas" w:cs="Consolas"/>
          <w:b/>
          <w:bCs/>
          <w:color w:val="000000"/>
          <w:sz w:val="17"/>
          <w:szCs w:val="17"/>
          <w:shd w:val="clear" w:color="auto" w:fill="E8F2FE"/>
        </w:rPr>
        <w:t>) method</w:t>
      </w:r>
      <w:r>
        <w:t xml:space="preserve"> </w:t>
      </w:r>
    </w:p>
    <w:p w14:paraId="4B9A4D79" w14:textId="66052DA3" w:rsidR="009B2A4B" w:rsidRPr="006A411B" w:rsidRDefault="009B2A4B" w:rsidP="00CB2B37">
      <w:pPr>
        <w:pStyle w:val="ListParagraph"/>
        <w:numPr>
          <w:ilvl w:val="0"/>
          <w:numId w:val="124"/>
        </w:numPr>
        <w:spacing w:after="0" w:line="240" w:lineRule="auto"/>
      </w:pPr>
      <w:r w:rsidRPr="006A411B">
        <w:t xml:space="preserve">It maintains the </w:t>
      </w:r>
      <w:r w:rsidRPr="00103009">
        <w:rPr>
          <w:b/>
          <w:bCs/>
        </w:rPr>
        <w:t>index</w:t>
      </w:r>
      <w:r w:rsidRPr="006A411B">
        <w:t xml:space="preserve"> also. But here </w:t>
      </w:r>
      <w:r>
        <w:t>i</w:t>
      </w:r>
      <w:r w:rsidRPr="006A411B">
        <w:t xml:space="preserve">ndex is LinkedList node </w:t>
      </w:r>
      <w:r>
        <w:t xml:space="preserve">index </w:t>
      </w:r>
      <w:r w:rsidRPr="006A411B">
        <w:t>number</w:t>
      </w:r>
      <w:r>
        <w:t>.</w:t>
      </w:r>
    </w:p>
    <w:tbl>
      <w:tblPr>
        <w:tblStyle w:val="TableGrid"/>
        <w:tblW w:w="9027" w:type="dxa"/>
        <w:tblInd w:w="625" w:type="dxa"/>
        <w:tblLook w:val="04A0" w:firstRow="1" w:lastRow="0" w:firstColumn="1" w:lastColumn="0" w:noHBand="0" w:noVBand="1"/>
      </w:tblPr>
      <w:tblGrid>
        <w:gridCol w:w="3905"/>
        <w:gridCol w:w="2672"/>
        <w:gridCol w:w="2450"/>
      </w:tblGrid>
      <w:tr w:rsidR="009B2A4B" w14:paraId="6C2338E6" w14:textId="77777777" w:rsidTr="00103009">
        <w:trPr>
          <w:cantSplit/>
          <w:trHeight w:val="629"/>
        </w:trPr>
        <w:tc>
          <w:tcPr>
            <w:tcW w:w="3905" w:type="dxa"/>
          </w:tcPr>
          <w:p w14:paraId="03151A91" w14:textId="77777777" w:rsidR="009B2A4B" w:rsidRDefault="009B2A4B" w:rsidP="009B2A4B">
            <w:pPr>
              <w:spacing w:after="0" w:line="360" w:lineRule="auto"/>
              <w:rPr>
                <w:rFonts w:ascii="Consolas" w:hAnsi="Consolas"/>
                <w:b/>
                <w:bCs/>
                <w:sz w:val="17"/>
                <w:szCs w:val="17"/>
              </w:rPr>
            </w:pPr>
            <w:r w:rsidRPr="006A411B">
              <w:rPr>
                <w:rFonts w:ascii="Consolas" w:hAnsi="Consolas"/>
                <w:b/>
                <w:bCs/>
                <w:sz w:val="17"/>
                <w:szCs w:val="17"/>
              </w:rPr>
              <w:t>void addFirst(Object o)</w:t>
            </w:r>
          </w:p>
          <w:p w14:paraId="48AE07C8" w14:textId="1E2EC3AA" w:rsidR="009B2A4B" w:rsidRPr="006A411B" w:rsidRDefault="009B2A4B" w:rsidP="009B2A4B">
            <w:pPr>
              <w:spacing w:after="0" w:line="360" w:lineRule="auto"/>
              <w:rPr>
                <w:rFonts w:ascii="Consolas" w:hAnsi="Consolas"/>
                <w:b/>
                <w:bCs/>
                <w:sz w:val="17"/>
                <w:szCs w:val="17"/>
              </w:rPr>
            </w:pPr>
            <w:r w:rsidRPr="006A411B">
              <w:rPr>
                <w:rFonts w:ascii="Consolas" w:hAnsi="Consolas"/>
                <w:b/>
                <w:bCs/>
                <w:sz w:val="17"/>
                <w:szCs w:val="17"/>
              </w:rPr>
              <w:t>void addLast(Object o)</w:t>
            </w:r>
          </w:p>
          <w:p w14:paraId="576D5D32" w14:textId="77777777" w:rsidR="009B2A4B" w:rsidRPr="006A411B" w:rsidRDefault="009B2A4B" w:rsidP="00103009">
            <w:pPr>
              <w:spacing w:after="0" w:line="360" w:lineRule="auto"/>
              <w:rPr>
                <w:rFonts w:ascii="Consolas" w:hAnsi="Consolas"/>
                <w:b/>
                <w:bCs/>
                <w:sz w:val="17"/>
                <w:szCs w:val="17"/>
              </w:rPr>
            </w:pPr>
            <w:r w:rsidRPr="006A411B">
              <w:rPr>
                <w:rFonts w:ascii="Consolas" w:hAnsi="Consolas" w:cs="Consolas"/>
                <w:b/>
                <w:bCs/>
                <w:color w:val="000000"/>
                <w:sz w:val="17"/>
                <w:szCs w:val="17"/>
                <w:shd w:val="clear" w:color="auto" w:fill="D4D4D4"/>
              </w:rPr>
              <w:t>Object set</w:t>
            </w:r>
            <w:r w:rsidRPr="006A411B">
              <w:rPr>
                <w:rFonts w:ascii="Consolas" w:hAnsi="Consolas" w:cs="Consolas"/>
                <w:b/>
                <w:bCs/>
                <w:color w:val="000000"/>
                <w:sz w:val="17"/>
                <w:szCs w:val="17"/>
                <w:shd w:val="clear" w:color="auto" w:fill="E8F2FE"/>
              </w:rPr>
              <w:t>(</w:t>
            </w:r>
            <w:r w:rsidRPr="006A411B">
              <w:rPr>
                <w:rFonts w:ascii="Consolas" w:hAnsi="Consolas" w:cs="Consolas"/>
                <w:b/>
                <w:bCs/>
                <w:color w:val="7F0055"/>
                <w:sz w:val="17"/>
                <w:szCs w:val="17"/>
                <w:shd w:val="clear" w:color="auto" w:fill="E8F2FE"/>
              </w:rPr>
              <w:t>int</w:t>
            </w:r>
            <w:r w:rsidRPr="006A411B">
              <w:rPr>
                <w:rFonts w:ascii="Consolas" w:hAnsi="Consolas" w:cs="Consolas"/>
                <w:b/>
                <w:bCs/>
                <w:color w:val="000000"/>
                <w:sz w:val="17"/>
                <w:szCs w:val="17"/>
                <w:shd w:val="clear" w:color="auto" w:fill="E8F2FE"/>
              </w:rPr>
              <w:t xml:space="preserve"> </w:t>
            </w:r>
            <w:r w:rsidRPr="006A411B">
              <w:rPr>
                <w:rFonts w:ascii="Consolas" w:hAnsi="Consolas" w:cs="Consolas"/>
                <w:b/>
                <w:bCs/>
                <w:color w:val="6A3E3E"/>
                <w:sz w:val="17"/>
                <w:szCs w:val="17"/>
                <w:shd w:val="clear" w:color="auto" w:fill="E8F2FE"/>
              </w:rPr>
              <w:t>index</w:t>
            </w:r>
            <w:r w:rsidRPr="006A411B">
              <w:rPr>
                <w:rFonts w:ascii="Consolas" w:hAnsi="Consolas" w:cs="Consolas"/>
                <w:b/>
                <w:bCs/>
                <w:color w:val="000000"/>
                <w:sz w:val="17"/>
                <w:szCs w:val="17"/>
                <w:shd w:val="clear" w:color="auto" w:fill="E8F2FE"/>
              </w:rPr>
              <w:t xml:space="preserve">, E </w:t>
            </w:r>
            <w:r w:rsidRPr="006A411B">
              <w:rPr>
                <w:rFonts w:ascii="Consolas" w:hAnsi="Consolas" w:cs="Consolas"/>
                <w:b/>
                <w:bCs/>
                <w:color w:val="6A3E3E"/>
                <w:sz w:val="17"/>
                <w:szCs w:val="17"/>
                <w:shd w:val="clear" w:color="auto" w:fill="E8F2FE"/>
              </w:rPr>
              <w:t>element</w:t>
            </w:r>
            <w:r w:rsidRPr="006A411B">
              <w:rPr>
                <w:rFonts w:ascii="Consolas" w:hAnsi="Consolas" w:cs="Consolas"/>
                <w:b/>
                <w:bCs/>
                <w:color w:val="000000"/>
                <w:sz w:val="17"/>
                <w:szCs w:val="17"/>
                <w:shd w:val="clear" w:color="auto" w:fill="E8F2FE"/>
              </w:rPr>
              <w:t>)</w:t>
            </w:r>
          </w:p>
        </w:tc>
        <w:tc>
          <w:tcPr>
            <w:tcW w:w="2672" w:type="dxa"/>
          </w:tcPr>
          <w:p w14:paraId="199D2354" w14:textId="77777777" w:rsidR="009B2A4B" w:rsidRPr="006A411B" w:rsidRDefault="009B2A4B" w:rsidP="009B2A4B">
            <w:pPr>
              <w:spacing w:after="0" w:line="360" w:lineRule="auto"/>
              <w:rPr>
                <w:rFonts w:ascii="Consolas" w:hAnsi="Consolas"/>
                <w:b/>
                <w:bCs/>
                <w:sz w:val="17"/>
                <w:szCs w:val="17"/>
              </w:rPr>
            </w:pPr>
            <w:r w:rsidRPr="006A411B">
              <w:rPr>
                <w:rFonts w:ascii="Consolas" w:hAnsi="Consolas"/>
                <w:b/>
                <w:bCs/>
                <w:sz w:val="17"/>
                <w:szCs w:val="17"/>
              </w:rPr>
              <w:t>Object getFirst()</w:t>
            </w:r>
          </w:p>
          <w:p w14:paraId="3C611107" w14:textId="77777777" w:rsidR="009B2A4B" w:rsidRPr="006A411B" w:rsidRDefault="009B2A4B" w:rsidP="009B2A4B">
            <w:pPr>
              <w:spacing w:after="0" w:line="360" w:lineRule="auto"/>
              <w:rPr>
                <w:rFonts w:ascii="Consolas" w:hAnsi="Consolas"/>
                <w:b/>
                <w:bCs/>
                <w:sz w:val="17"/>
                <w:szCs w:val="17"/>
              </w:rPr>
            </w:pPr>
            <w:r w:rsidRPr="006A411B">
              <w:rPr>
                <w:rFonts w:ascii="Consolas" w:hAnsi="Consolas"/>
                <w:b/>
                <w:bCs/>
                <w:sz w:val="17"/>
                <w:szCs w:val="17"/>
              </w:rPr>
              <w:t>Object getLast()</w:t>
            </w:r>
          </w:p>
          <w:p w14:paraId="72D70644" w14:textId="77777777" w:rsidR="009B2A4B" w:rsidRPr="006A411B" w:rsidRDefault="009B2A4B" w:rsidP="00103009">
            <w:pPr>
              <w:spacing w:after="0" w:line="360" w:lineRule="auto"/>
              <w:rPr>
                <w:rFonts w:ascii="Consolas" w:hAnsi="Consolas"/>
                <w:b/>
                <w:bCs/>
                <w:sz w:val="17"/>
                <w:szCs w:val="17"/>
              </w:rPr>
            </w:pPr>
            <w:r w:rsidRPr="006A411B">
              <w:rPr>
                <w:rFonts w:ascii="Consolas" w:hAnsi="Consolas" w:cs="Consolas"/>
                <w:b/>
                <w:bCs/>
                <w:color w:val="000000"/>
                <w:sz w:val="17"/>
                <w:szCs w:val="17"/>
                <w:shd w:val="clear" w:color="auto" w:fill="D4D4D4"/>
              </w:rPr>
              <w:t>Object get</w:t>
            </w:r>
            <w:r w:rsidRPr="006A411B">
              <w:rPr>
                <w:rFonts w:ascii="Consolas" w:hAnsi="Consolas" w:cs="Consolas"/>
                <w:b/>
                <w:bCs/>
                <w:color w:val="000000"/>
                <w:sz w:val="17"/>
                <w:szCs w:val="17"/>
                <w:shd w:val="clear" w:color="auto" w:fill="E8F2FE"/>
              </w:rPr>
              <w:t>(</w:t>
            </w:r>
            <w:r w:rsidRPr="006A411B">
              <w:rPr>
                <w:rFonts w:ascii="Consolas" w:hAnsi="Consolas" w:cs="Consolas"/>
                <w:b/>
                <w:bCs/>
                <w:color w:val="7F0055"/>
                <w:sz w:val="17"/>
                <w:szCs w:val="17"/>
                <w:shd w:val="clear" w:color="auto" w:fill="E8F2FE"/>
              </w:rPr>
              <w:t>int</w:t>
            </w:r>
            <w:r w:rsidRPr="006A411B">
              <w:rPr>
                <w:rFonts w:ascii="Consolas" w:hAnsi="Consolas" w:cs="Consolas"/>
                <w:b/>
                <w:bCs/>
                <w:color w:val="000000"/>
                <w:sz w:val="17"/>
                <w:szCs w:val="17"/>
                <w:shd w:val="clear" w:color="auto" w:fill="E8F2FE"/>
              </w:rPr>
              <w:t xml:space="preserve"> </w:t>
            </w:r>
            <w:r w:rsidRPr="006A411B">
              <w:rPr>
                <w:rFonts w:ascii="Consolas" w:hAnsi="Consolas" w:cs="Consolas"/>
                <w:b/>
                <w:bCs/>
                <w:color w:val="6A3E3E"/>
                <w:sz w:val="17"/>
                <w:szCs w:val="17"/>
                <w:shd w:val="clear" w:color="auto" w:fill="E8F2FE"/>
              </w:rPr>
              <w:t>index)</w:t>
            </w:r>
          </w:p>
        </w:tc>
        <w:tc>
          <w:tcPr>
            <w:tcW w:w="2450" w:type="dxa"/>
          </w:tcPr>
          <w:p w14:paraId="3E185EE8" w14:textId="77777777" w:rsidR="009B2A4B" w:rsidRPr="006A411B" w:rsidRDefault="009B2A4B" w:rsidP="009B2A4B">
            <w:pPr>
              <w:spacing w:after="0" w:line="360" w:lineRule="auto"/>
              <w:rPr>
                <w:rFonts w:ascii="Consolas" w:hAnsi="Consolas"/>
                <w:b/>
                <w:bCs/>
                <w:sz w:val="17"/>
                <w:szCs w:val="17"/>
              </w:rPr>
            </w:pPr>
            <w:r w:rsidRPr="006A411B">
              <w:rPr>
                <w:rFonts w:ascii="Consolas" w:hAnsi="Consolas"/>
                <w:b/>
                <w:bCs/>
                <w:sz w:val="17"/>
                <w:szCs w:val="17"/>
              </w:rPr>
              <w:t>Object removeFirst()</w:t>
            </w:r>
          </w:p>
          <w:p w14:paraId="47FDBC07" w14:textId="77777777" w:rsidR="009B2A4B" w:rsidRPr="006A411B" w:rsidRDefault="009B2A4B" w:rsidP="00CB3FC3">
            <w:pPr>
              <w:spacing w:line="360" w:lineRule="auto"/>
              <w:rPr>
                <w:rFonts w:ascii="Consolas" w:hAnsi="Consolas"/>
                <w:b/>
                <w:bCs/>
                <w:sz w:val="17"/>
                <w:szCs w:val="17"/>
              </w:rPr>
            </w:pPr>
            <w:r w:rsidRPr="006A411B">
              <w:rPr>
                <w:rFonts w:ascii="Consolas" w:hAnsi="Consolas"/>
                <w:b/>
                <w:bCs/>
                <w:sz w:val="17"/>
                <w:szCs w:val="17"/>
              </w:rPr>
              <w:t>Object removeLast()</w:t>
            </w:r>
          </w:p>
        </w:tc>
      </w:tr>
    </w:tbl>
    <w:p w14:paraId="4731E42B" w14:textId="1E4AC006" w:rsidR="009B2A4B" w:rsidRDefault="009B2A4B" w:rsidP="009B2A4B">
      <w:pPr>
        <w:spacing w:line="240" w:lineRule="auto"/>
      </w:pPr>
    </w:p>
    <w:p w14:paraId="1D945A5D" w14:textId="77777777" w:rsidR="006C7327" w:rsidRDefault="006C7327" w:rsidP="005573F5">
      <w:pPr>
        <w:spacing w:after="0"/>
      </w:pPr>
    </w:p>
    <w:p w14:paraId="5F5B5E53" w14:textId="53B4933F" w:rsidR="006C7327" w:rsidRDefault="006C7327" w:rsidP="008151C9">
      <w:pPr>
        <w:pStyle w:val="Heading30"/>
      </w:pPr>
      <w:r>
        <w:t xml:space="preserve">ListIterator add, remove is </w:t>
      </w:r>
      <w:r w:rsidR="00BC74E7">
        <w:t>possible?</w:t>
      </w:r>
    </w:p>
    <w:p w14:paraId="6D18AB0B" w14:textId="1A2ED1DE" w:rsidR="006C7327" w:rsidRDefault="00BC74E7" w:rsidP="00F31741">
      <w:pPr>
        <w:spacing w:after="0"/>
      </w:pPr>
      <w:r>
        <w:t xml:space="preserve">Using </w:t>
      </w:r>
      <w:r w:rsidRPr="00BC74E7">
        <w:t>ListIterator</w:t>
      </w:r>
      <w:r>
        <w:t xml:space="preserve"> we can </w:t>
      </w:r>
      <w:r w:rsidR="00F31741" w:rsidRPr="00F31741">
        <w:t>Add</w:t>
      </w:r>
      <w:r w:rsidR="00F31741" w:rsidRPr="00F8567E">
        <w:rPr>
          <w:color w:val="auto"/>
        </w:rPr>
        <w:t>, Remove</w:t>
      </w:r>
      <w:r w:rsidR="006C7327">
        <w:t xml:space="preserve"> </w:t>
      </w:r>
      <w:r w:rsidR="00F31741">
        <w:t>elemets</w:t>
      </w:r>
      <w:r>
        <w:t>,</w:t>
      </w:r>
      <w:r w:rsidR="00F31741">
        <w:t xml:space="preserve"> and also retrieve elements in</w:t>
      </w:r>
      <w:r>
        <w:t xml:space="preserve"> </w:t>
      </w:r>
      <w:r w:rsidR="006C7327">
        <w:t>Backward direction</w:t>
      </w:r>
      <w:r w:rsidR="00F31741">
        <w:t>.</w:t>
      </w:r>
    </w:p>
    <w:tbl>
      <w:tblPr>
        <w:tblStyle w:val="TableGrid"/>
        <w:tblW w:w="0" w:type="auto"/>
        <w:tblLook w:val="04A0" w:firstRow="1" w:lastRow="0" w:firstColumn="1" w:lastColumn="0" w:noHBand="0" w:noVBand="1"/>
      </w:tblPr>
      <w:tblGrid>
        <w:gridCol w:w="4292"/>
        <w:gridCol w:w="3244"/>
      </w:tblGrid>
      <w:tr w:rsidR="006C7327" w14:paraId="24AAC468" w14:textId="77777777" w:rsidTr="00C05CA5">
        <w:trPr>
          <w:trHeight w:val="1354"/>
        </w:trPr>
        <w:tc>
          <w:tcPr>
            <w:tcW w:w="4292" w:type="dxa"/>
          </w:tcPr>
          <w:p w14:paraId="6666B7B6" w14:textId="77777777" w:rsidR="006C7327" w:rsidRDefault="006C7327" w:rsidP="00C05CA5">
            <w:pPr>
              <w:spacing w:after="0"/>
              <w:rPr>
                <w:b/>
                <w:color w:val="00B050"/>
              </w:rPr>
            </w:pPr>
            <w:r>
              <w:rPr>
                <w:b/>
                <w:color w:val="00B050"/>
              </w:rPr>
              <w:t>Public ListIterator listIterator()</w:t>
            </w:r>
          </w:p>
          <w:p w14:paraId="0DA29E8E" w14:textId="77777777" w:rsidR="006C7327" w:rsidRDefault="006C7327" w:rsidP="00C05CA5">
            <w:pPr>
              <w:pStyle w:val="ListParagraph"/>
              <w:spacing w:after="0"/>
              <w:ind w:left="360"/>
              <w:rPr>
                <w:sz w:val="16"/>
              </w:rPr>
            </w:pPr>
            <w:r>
              <w:rPr>
                <w:sz w:val="16"/>
              </w:rPr>
              <w:t>Ex. ListIterator = l.listIterator ()</w:t>
            </w:r>
          </w:p>
          <w:p w14:paraId="32A97478" w14:textId="77777777" w:rsidR="006C7327" w:rsidRDefault="006C7327" w:rsidP="00C05CA5">
            <w:pPr>
              <w:spacing w:after="0"/>
              <w:rPr>
                <w:sz w:val="16"/>
              </w:rPr>
            </w:pPr>
          </w:p>
          <w:p w14:paraId="23D06391" w14:textId="0C8877E3" w:rsidR="00F31741" w:rsidRDefault="00F31741" w:rsidP="00C05CA5">
            <w:pPr>
              <w:spacing w:after="0"/>
              <w:rPr>
                <w:b/>
              </w:rPr>
            </w:pPr>
            <w:r>
              <w:rPr>
                <w:b/>
              </w:rPr>
              <w:t xml:space="preserve"> </w:t>
            </w:r>
            <w:r w:rsidR="006C7327" w:rsidRPr="00B8487B">
              <w:rPr>
                <w:b/>
              </w:rPr>
              <w:t>boolean hasPrevious()</w:t>
            </w:r>
          </w:p>
          <w:p w14:paraId="75A7B41D" w14:textId="0771622F" w:rsidR="006C7327" w:rsidRPr="00A4121D" w:rsidRDefault="006C7327" w:rsidP="00C05CA5">
            <w:pPr>
              <w:spacing w:after="0"/>
              <w:rPr>
                <w:b/>
              </w:rPr>
            </w:pPr>
            <w:r>
              <w:rPr>
                <w:b/>
                <w:color w:val="0070C0"/>
              </w:rPr>
              <w:t xml:space="preserve"> </w:t>
            </w:r>
            <w:r>
              <w:rPr>
                <w:b/>
              </w:rPr>
              <w:t xml:space="preserve">boolean </w:t>
            </w:r>
            <w:r w:rsidRPr="00FE1C94">
              <w:rPr>
                <w:b/>
                <w:color w:val="0070C0"/>
              </w:rPr>
              <w:t>hasNext()</w:t>
            </w:r>
          </w:p>
          <w:p w14:paraId="3DB5C56E" w14:textId="77777777" w:rsidR="006C7327" w:rsidRPr="009521B0" w:rsidRDefault="006C7327" w:rsidP="00C05CA5">
            <w:pPr>
              <w:spacing w:after="0"/>
              <w:rPr>
                <w:sz w:val="16"/>
              </w:rPr>
            </w:pPr>
          </w:p>
          <w:p w14:paraId="0163E169" w14:textId="77777777" w:rsidR="006C7327" w:rsidRDefault="006C7327" w:rsidP="00C05CA5">
            <w:pPr>
              <w:spacing w:after="0"/>
              <w:rPr>
                <w:b/>
                <w:color w:val="00B050"/>
              </w:rPr>
            </w:pPr>
          </w:p>
        </w:tc>
        <w:tc>
          <w:tcPr>
            <w:tcW w:w="3244" w:type="dxa"/>
          </w:tcPr>
          <w:p w14:paraId="6FCB2174" w14:textId="77777777" w:rsidR="006C7327" w:rsidRPr="009521B0" w:rsidRDefault="006C7327" w:rsidP="00F31741">
            <w:pPr>
              <w:spacing w:after="0" w:line="240" w:lineRule="auto"/>
            </w:pPr>
            <w:r w:rsidRPr="009521B0">
              <w:t>add(E e)</w:t>
            </w:r>
          </w:p>
          <w:p w14:paraId="5ECF54B4" w14:textId="77777777" w:rsidR="006C7327" w:rsidRPr="009521B0" w:rsidRDefault="006C7327" w:rsidP="00F31741">
            <w:pPr>
              <w:spacing w:after="0" w:line="240" w:lineRule="auto"/>
            </w:pPr>
            <w:r w:rsidRPr="009521B0">
              <w:t>nextIndex()</w:t>
            </w:r>
          </w:p>
          <w:p w14:paraId="52F1629E" w14:textId="77777777" w:rsidR="006C7327" w:rsidRPr="009521B0" w:rsidRDefault="006C7327" w:rsidP="00F31741">
            <w:pPr>
              <w:spacing w:after="0" w:line="240" w:lineRule="auto"/>
            </w:pPr>
            <w:r w:rsidRPr="009521B0">
              <w:t>previous()</w:t>
            </w:r>
          </w:p>
          <w:p w14:paraId="11613073" w14:textId="77777777" w:rsidR="006C7327" w:rsidRPr="009521B0" w:rsidRDefault="006C7327" w:rsidP="00F31741">
            <w:pPr>
              <w:spacing w:after="0" w:line="240" w:lineRule="auto"/>
            </w:pPr>
            <w:r w:rsidRPr="009521B0">
              <w:t>previousIndex()</w:t>
            </w:r>
          </w:p>
          <w:p w14:paraId="588C7894" w14:textId="77777777" w:rsidR="006C7327" w:rsidRPr="009521B0" w:rsidRDefault="006C7327" w:rsidP="00F31741">
            <w:pPr>
              <w:spacing w:after="0" w:line="240" w:lineRule="auto"/>
            </w:pPr>
            <w:r w:rsidRPr="009521B0">
              <w:t>remove()</w:t>
            </w:r>
          </w:p>
          <w:p w14:paraId="1FFAA693" w14:textId="77777777" w:rsidR="006C7327" w:rsidRPr="009521B0" w:rsidRDefault="006C7327" w:rsidP="00F31741">
            <w:pPr>
              <w:spacing w:after="0" w:line="240" w:lineRule="auto"/>
            </w:pPr>
            <w:r w:rsidRPr="009521B0">
              <w:t>next()</w:t>
            </w:r>
          </w:p>
          <w:p w14:paraId="6DD522F3" w14:textId="77777777" w:rsidR="006C7327" w:rsidRDefault="006C7327" w:rsidP="00F31741">
            <w:pPr>
              <w:spacing w:after="0" w:line="240" w:lineRule="auto"/>
              <w:rPr>
                <w:b/>
                <w:color w:val="00B050"/>
              </w:rPr>
            </w:pPr>
            <w:r w:rsidRPr="009521B0">
              <w:t>set(E e)</w:t>
            </w:r>
          </w:p>
        </w:tc>
      </w:tr>
    </w:tbl>
    <w:p w14:paraId="19A3FD28" w14:textId="108E0FEC" w:rsidR="006C7327" w:rsidRDefault="006C7327" w:rsidP="006C7327">
      <w:pPr>
        <w:pStyle w:val="1Output"/>
        <w:rPr>
          <w:color w:val="4C483D" w:themeColor="text2"/>
        </w:rPr>
      </w:pPr>
      <w:r>
        <w:rPr>
          <w:bCs/>
          <w:color w:val="7F0055"/>
        </w:rPr>
        <w:lastRenderedPageBreak/>
        <w:t>public</w:t>
      </w:r>
      <w:r>
        <w:t xml:space="preserve"> </w:t>
      </w:r>
      <w:r>
        <w:rPr>
          <w:bCs/>
          <w:color w:val="7F0055"/>
        </w:rPr>
        <w:t>class</w:t>
      </w:r>
      <w:r>
        <w:t xml:space="preserve"> Test {</w:t>
      </w:r>
    </w:p>
    <w:p w14:paraId="43339AB5" w14:textId="77777777" w:rsidR="006C7327" w:rsidRDefault="006C7327" w:rsidP="006C7327">
      <w:pPr>
        <w:pStyle w:val="1Output"/>
        <w:rPr>
          <w:color w:val="4C483D" w:themeColor="text2"/>
        </w:rPr>
      </w:pPr>
      <w:r>
        <w:tab/>
      </w:r>
      <w:r>
        <w:rPr>
          <w:bCs/>
          <w:color w:val="7F0055"/>
        </w:rPr>
        <w:t>public</w:t>
      </w:r>
      <w:r>
        <w:t xml:space="preserve"> </w:t>
      </w:r>
      <w:r>
        <w:rPr>
          <w:bCs/>
          <w:color w:val="7F0055"/>
        </w:rPr>
        <w:t>static</w:t>
      </w:r>
      <w:r>
        <w:t xml:space="preserve"> </w:t>
      </w:r>
      <w:r>
        <w:rPr>
          <w:bCs/>
          <w:color w:val="7F0055"/>
        </w:rPr>
        <w:t>void</w:t>
      </w:r>
      <w:r>
        <w:t xml:space="preserve"> main(String[] </w:t>
      </w:r>
      <w:r>
        <w:rPr>
          <w:color w:val="6A3E3E"/>
        </w:rPr>
        <w:t>args</w:t>
      </w:r>
      <w:r>
        <w:t xml:space="preserve">) </w:t>
      </w:r>
      <w:r>
        <w:rPr>
          <w:bCs/>
          <w:color w:val="7F0055"/>
        </w:rPr>
        <w:t>throws</w:t>
      </w:r>
      <w:r>
        <w:t xml:space="preserve"> InterruptedException {</w:t>
      </w:r>
    </w:p>
    <w:p w14:paraId="2DC2EDEB" w14:textId="77777777" w:rsidR="006C7327" w:rsidRDefault="006C7327" w:rsidP="006C7327">
      <w:pPr>
        <w:pStyle w:val="1Output"/>
        <w:rPr>
          <w:color w:val="4C483D" w:themeColor="text2"/>
        </w:rPr>
      </w:pPr>
      <w:r>
        <w:tab/>
      </w:r>
      <w:r>
        <w:tab/>
        <w:t xml:space="preserve">LinkedList </w:t>
      </w:r>
      <w:r>
        <w:rPr>
          <w:color w:val="6A3E3E"/>
        </w:rPr>
        <w:t>l</w:t>
      </w:r>
      <w:r>
        <w:t xml:space="preserve"> = </w:t>
      </w:r>
      <w:r>
        <w:rPr>
          <w:bCs/>
          <w:color w:val="7F0055"/>
        </w:rPr>
        <w:t>new</w:t>
      </w:r>
      <w:r>
        <w:t xml:space="preserve"> LinkedList&lt;&gt;();</w:t>
      </w:r>
    </w:p>
    <w:p w14:paraId="2A2E13E2" w14:textId="77777777" w:rsidR="006C7327" w:rsidRDefault="006C7327" w:rsidP="006C7327">
      <w:pPr>
        <w:pStyle w:val="1Output"/>
        <w:rPr>
          <w:color w:val="4C483D" w:themeColor="text2"/>
        </w:rPr>
      </w:pPr>
      <w:r>
        <w:tab/>
      </w:r>
      <w:r>
        <w:tab/>
      </w:r>
      <w:r>
        <w:rPr>
          <w:bCs/>
          <w:color w:val="7F0055"/>
        </w:rPr>
        <w:t>for</w:t>
      </w:r>
      <w:r>
        <w:t xml:space="preserve"> (</w:t>
      </w:r>
      <w:r>
        <w:rPr>
          <w:bCs/>
          <w:color w:val="7F0055"/>
        </w:rPr>
        <w:t>int</w:t>
      </w:r>
      <w:r>
        <w:t xml:space="preserve"> </w:t>
      </w:r>
      <w:r>
        <w:rPr>
          <w:color w:val="6A3E3E"/>
        </w:rPr>
        <w:t>i</w:t>
      </w:r>
      <w:r>
        <w:t xml:space="preserve"> = 0; </w:t>
      </w:r>
      <w:r>
        <w:rPr>
          <w:color w:val="6A3E3E"/>
        </w:rPr>
        <w:t>i</w:t>
      </w:r>
      <w:r>
        <w:t xml:space="preserve"> &lt; 10; </w:t>
      </w:r>
      <w:r>
        <w:rPr>
          <w:color w:val="6A3E3E"/>
        </w:rPr>
        <w:t>i</w:t>
      </w:r>
      <w:r>
        <w:t>++) {</w:t>
      </w:r>
    </w:p>
    <w:p w14:paraId="44BD91D4" w14:textId="77777777" w:rsidR="006C7327" w:rsidRDefault="006C7327" w:rsidP="006C7327">
      <w:pPr>
        <w:pStyle w:val="1Output"/>
        <w:rPr>
          <w:color w:val="4C483D" w:themeColor="text2"/>
        </w:rPr>
      </w:pPr>
      <w:r>
        <w:tab/>
      </w:r>
      <w:r>
        <w:tab/>
      </w:r>
      <w:r>
        <w:tab/>
      </w:r>
      <w:r>
        <w:rPr>
          <w:color w:val="6A3E3E"/>
        </w:rPr>
        <w:t>l</w:t>
      </w:r>
      <w:r>
        <w:t>.add(</w:t>
      </w:r>
      <w:r>
        <w:rPr>
          <w:color w:val="6A3E3E"/>
        </w:rPr>
        <w:t>i</w:t>
      </w:r>
      <w:r>
        <w:t>);</w:t>
      </w:r>
      <w:r>
        <w:tab/>
      </w:r>
      <w:r>
        <w:tab/>
      </w:r>
      <w:r>
        <w:tab/>
      </w:r>
    </w:p>
    <w:p w14:paraId="37904BDB" w14:textId="77777777" w:rsidR="006C7327" w:rsidRDefault="006C7327" w:rsidP="006C7327">
      <w:pPr>
        <w:pStyle w:val="1Output"/>
        <w:rPr>
          <w:color w:val="4C483D" w:themeColor="text2"/>
        </w:rPr>
      </w:pPr>
      <w:r>
        <w:tab/>
      </w:r>
      <w:r>
        <w:tab/>
        <w:t>}</w:t>
      </w:r>
    </w:p>
    <w:p w14:paraId="35BAE23B" w14:textId="77777777" w:rsidR="006C7327" w:rsidRDefault="006C7327" w:rsidP="006C7327">
      <w:pPr>
        <w:pStyle w:val="1Output"/>
        <w:rPr>
          <w:color w:val="4C483D" w:themeColor="text2"/>
        </w:rPr>
      </w:pPr>
      <w:r>
        <w:tab/>
      </w:r>
      <w:r>
        <w:tab/>
      </w:r>
    </w:p>
    <w:p w14:paraId="5D85CAD2" w14:textId="77777777" w:rsidR="006C7327" w:rsidRDefault="006C7327" w:rsidP="006C7327">
      <w:pPr>
        <w:pStyle w:val="1Output"/>
        <w:rPr>
          <w:color w:val="4C483D" w:themeColor="text2"/>
        </w:rPr>
      </w:pPr>
      <w:r>
        <w:tab/>
      </w:r>
      <w:r>
        <w:tab/>
        <w:t>System.</w:t>
      </w:r>
      <w:r>
        <w:rPr>
          <w:bCs/>
          <w:i/>
          <w:iCs/>
          <w:color w:val="0000C0"/>
        </w:rPr>
        <w:t>out</w:t>
      </w:r>
      <w:r>
        <w:t>.println(</w:t>
      </w:r>
      <w:r>
        <w:rPr>
          <w:color w:val="6A3E3E"/>
        </w:rPr>
        <w:t>l</w:t>
      </w:r>
      <w:r>
        <w:t>);</w:t>
      </w:r>
    </w:p>
    <w:p w14:paraId="70C2CEE0" w14:textId="77777777" w:rsidR="006C7327" w:rsidRDefault="006C7327" w:rsidP="006C7327">
      <w:pPr>
        <w:pStyle w:val="1Output"/>
        <w:rPr>
          <w:color w:val="4C483D" w:themeColor="text2"/>
        </w:rPr>
      </w:pPr>
      <w:r>
        <w:tab/>
      </w:r>
      <w:r>
        <w:tab/>
        <w:t xml:space="preserve">ListIterator </w:t>
      </w:r>
      <w:r>
        <w:rPr>
          <w:color w:val="6A3E3E"/>
        </w:rPr>
        <w:t>iterator</w:t>
      </w:r>
      <w:r>
        <w:t xml:space="preserve"> = </w:t>
      </w:r>
      <w:r>
        <w:rPr>
          <w:color w:val="6A3E3E"/>
        </w:rPr>
        <w:t>l</w:t>
      </w:r>
      <w:r>
        <w:t>.listIterator();</w:t>
      </w:r>
    </w:p>
    <w:p w14:paraId="7C87597D" w14:textId="77777777" w:rsidR="006C7327" w:rsidRDefault="006C7327" w:rsidP="006C7327">
      <w:pPr>
        <w:pStyle w:val="1Output"/>
        <w:rPr>
          <w:color w:val="4C483D" w:themeColor="text2"/>
        </w:rPr>
      </w:pPr>
      <w:r>
        <w:tab/>
      </w:r>
      <w:r>
        <w:tab/>
      </w:r>
      <w:r>
        <w:rPr>
          <w:bCs/>
          <w:color w:val="7F0055"/>
        </w:rPr>
        <w:t>while</w:t>
      </w:r>
      <w:r>
        <w:t>(</w:t>
      </w:r>
      <w:r>
        <w:rPr>
          <w:color w:val="6A3E3E"/>
        </w:rPr>
        <w:t>iterator</w:t>
      </w:r>
      <w:r>
        <w:t>.hasNext())</w:t>
      </w:r>
    </w:p>
    <w:p w14:paraId="6F8102D3" w14:textId="77777777" w:rsidR="006C7327" w:rsidRDefault="006C7327" w:rsidP="006C7327">
      <w:pPr>
        <w:pStyle w:val="1Output"/>
        <w:rPr>
          <w:color w:val="4C483D" w:themeColor="text2"/>
        </w:rPr>
      </w:pPr>
      <w:r>
        <w:tab/>
      </w:r>
      <w:r>
        <w:tab/>
        <w:t>{</w:t>
      </w:r>
    </w:p>
    <w:p w14:paraId="43564094" w14:textId="77777777" w:rsidR="006C7327" w:rsidRDefault="006C7327" w:rsidP="006C7327">
      <w:pPr>
        <w:pStyle w:val="1Output"/>
        <w:rPr>
          <w:color w:val="4C483D" w:themeColor="text2"/>
        </w:rPr>
      </w:pPr>
      <w:r>
        <w:tab/>
      </w:r>
      <w:r>
        <w:tab/>
      </w:r>
      <w:r>
        <w:tab/>
      </w:r>
      <w:r>
        <w:rPr>
          <w:bCs/>
          <w:color w:val="7F0055"/>
        </w:rPr>
        <w:t>int</w:t>
      </w:r>
      <w:r>
        <w:t xml:space="preserve"> </w:t>
      </w:r>
      <w:r>
        <w:rPr>
          <w:color w:val="6A3E3E"/>
        </w:rPr>
        <w:t>next</w:t>
      </w:r>
      <w:r>
        <w:t xml:space="preserve"> = (</w:t>
      </w:r>
      <w:r>
        <w:rPr>
          <w:bCs/>
          <w:color w:val="7F0055"/>
        </w:rPr>
        <w:t>int</w:t>
      </w:r>
      <w:r>
        <w:t xml:space="preserve">) </w:t>
      </w:r>
      <w:r>
        <w:rPr>
          <w:color w:val="6A3E3E"/>
        </w:rPr>
        <w:t>iterator</w:t>
      </w:r>
      <w:r>
        <w:t>.next();</w:t>
      </w:r>
    </w:p>
    <w:p w14:paraId="5EF84535" w14:textId="77777777" w:rsidR="006C7327" w:rsidRDefault="006C7327" w:rsidP="006C7327">
      <w:pPr>
        <w:pStyle w:val="1Output"/>
        <w:rPr>
          <w:color w:val="4C483D" w:themeColor="text2"/>
        </w:rPr>
      </w:pPr>
      <w:r>
        <w:tab/>
      </w:r>
      <w:r>
        <w:tab/>
      </w:r>
      <w:r>
        <w:tab/>
        <w:t>System.</w:t>
      </w:r>
      <w:r>
        <w:rPr>
          <w:bCs/>
          <w:i/>
          <w:iCs/>
          <w:color w:val="0000C0"/>
        </w:rPr>
        <w:t>out</w:t>
      </w:r>
      <w:r>
        <w:t>.println(</w:t>
      </w:r>
      <w:r>
        <w:rPr>
          <w:color w:val="6A3E3E"/>
        </w:rPr>
        <w:t>next</w:t>
      </w:r>
      <w:r>
        <w:t>);</w:t>
      </w:r>
    </w:p>
    <w:p w14:paraId="7583DB1E" w14:textId="77777777" w:rsidR="006C7327" w:rsidRDefault="006C7327" w:rsidP="006C7327">
      <w:pPr>
        <w:pStyle w:val="1Output"/>
        <w:rPr>
          <w:color w:val="4C483D" w:themeColor="text2"/>
        </w:rPr>
      </w:pPr>
      <w:r>
        <w:tab/>
      </w:r>
      <w:r>
        <w:tab/>
      </w:r>
      <w:r>
        <w:tab/>
      </w:r>
      <w:r>
        <w:rPr>
          <w:bCs/>
          <w:color w:val="7F0055"/>
        </w:rPr>
        <w:t>if</w:t>
      </w:r>
      <w:r>
        <w:t>(</w:t>
      </w:r>
      <w:r>
        <w:rPr>
          <w:color w:val="6A3E3E"/>
        </w:rPr>
        <w:t>next</w:t>
      </w:r>
      <w:r>
        <w:t>&gt;5)</w:t>
      </w:r>
    </w:p>
    <w:p w14:paraId="5E79F812" w14:textId="77777777" w:rsidR="006C7327" w:rsidRDefault="006C7327" w:rsidP="006C7327">
      <w:pPr>
        <w:pStyle w:val="1Output"/>
        <w:rPr>
          <w:color w:val="4C483D" w:themeColor="text2"/>
        </w:rPr>
      </w:pPr>
      <w:r>
        <w:tab/>
      </w:r>
      <w:r>
        <w:tab/>
      </w:r>
      <w:r>
        <w:tab/>
      </w:r>
      <w:r>
        <w:tab/>
      </w:r>
      <w:r>
        <w:rPr>
          <w:color w:val="6A3E3E"/>
        </w:rPr>
        <w:t>l</w:t>
      </w:r>
      <w:r>
        <w:t>.add(10);</w:t>
      </w:r>
    </w:p>
    <w:p w14:paraId="082EB338" w14:textId="77777777" w:rsidR="006C7327" w:rsidRDefault="006C7327" w:rsidP="006C7327">
      <w:pPr>
        <w:pStyle w:val="1Output"/>
        <w:rPr>
          <w:color w:val="4C483D" w:themeColor="text2"/>
        </w:rPr>
      </w:pPr>
      <w:r>
        <w:tab/>
      </w:r>
      <w:r>
        <w:tab/>
        <w:t>}</w:t>
      </w:r>
    </w:p>
    <w:p w14:paraId="05A42064" w14:textId="3505815D" w:rsidR="006C7327" w:rsidRDefault="006C7327" w:rsidP="006C7327">
      <w:pPr>
        <w:pStyle w:val="1Output"/>
        <w:rPr>
          <w:color w:val="4C483D" w:themeColor="text2"/>
        </w:rPr>
      </w:pPr>
      <w:r>
        <w:tab/>
      </w:r>
      <w:r>
        <w:tab/>
        <w:t>System.</w:t>
      </w:r>
      <w:r>
        <w:rPr>
          <w:bCs/>
          <w:i/>
          <w:iCs/>
          <w:color w:val="0000C0"/>
        </w:rPr>
        <w:t>out</w:t>
      </w:r>
      <w:r>
        <w:t>.println(</w:t>
      </w:r>
      <w:r>
        <w:rPr>
          <w:color w:val="6A3E3E"/>
        </w:rPr>
        <w:t>l</w:t>
      </w:r>
      <w:r>
        <w:t>);</w:t>
      </w:r>
    </w:p>
    <w:p w14:paraId="079232F3" w14:textId="2F40A234" w:rsidR="006C7327" w:rsidRDefault="006C7327" w:rsidP="006C7327">
      <w:pPr>
        <w:pStyle w:val="1Output"/>
        <w:rPr>
          <w:color w:val="4C483D" w:themeColor="text2"/>
        </w:rPr>
      </w:pPr>
      <w:r>
        <w:t>}</w:t>
      </w:r>
    </w:p>
    <w:p w14:paraId="0EB93A99" w14:textId="77777777" w:rsidR="006C7327" w:rsidRDefault="006C7327" w:rsidP="006C7327">
      <w:pPr>
        <w:pStyle w:val="1Output"/>
      </w:pPr>
      <w:r>
        <w:t>}</w:t>
      </w:r>
    </w:p>
    <w:p w14:paraId="7309B37F" w14:textId="77777777" w:rsidR="006C7327" w:rsidRDefault="006C7327" w:rsidP="006C7327">
      <w:pPr>
        <w:pStyle w:val="1Output"/>
        <w:shd w:val="clear" w:color="auto" w:fill="000000" w:themeFill="text1"/>
        <w:rPr>
          <w:color w:val="4C483D" w:themeColor="text2"/>
        </w:rPr>
      </w:pPr>
      <w:r>
        <w:t>[0, 1, 2, 3, 4, 5, 6, 7, 8, 9]</w:t>
      </w:r>
    </w:p>
    <w:p w14:paraId="5637FB5F" w14:textId="77777777" w:rsidR="006C7327" w:rsidRDefault="006C7327" w:rsidP="006C7327">
      <w:pPr>
        <w:pStyle w:val="1Output"/>
        <w:shd w:val="clear" w:color="auto" w:fill="000000" w:themeFill="text1"/>
        <w:rPr>
          <w:color w:val="4C483D" w:themeColor="text2"/>
        </w:rPr>
      </w:pPr>
      <w:r>
        <w:t>0</w:t>
      </w:r>
    </w:p>
    <w:p w14:paraId="3CB340DB" w14:textId="77777777" w:rsidR="006C7327" w:rsidRDefault="006C7327" w:rsidP="006C7327">
      <w:pPr>
        <w:pStyle w:val="1Output"/>
        <w:shd w:val="clear" w:color="auto" w:fill="000000" w:themeFill="text1"/>
        <w:rPr>
          <w:color w:val="4C483D" w:themeColor="text2"/>
        </w:rPr>
      </w:pPr>
      <w:r>
        <w:t>1</w:t>
      </w:r>
    </w:p>
    <w:p w14:paraId="43CBE720" w14:textId="77777777" w:rsidR="006C7327" w:rsidRDefault="006C7327" w:rsidP="006C7327">
      <w:pPr>
        <w:pStyle w:val="1Output"/>
        <w:shd w:val="clear" w:color="auto" w:fill="000000" w:themeFill="text1"/>
        <w:rPr>
          <w:color w:val="4C483D" w:themeColor="text2"/>
        </w:rPr>
      </w:pPr>
      <w:r>
        <w:t>2</w:t>
      </w:r>
    </w:p>
    <w:p w14:paraId="006EA11A" w14:textId="77777777" w:rsidR="006C7327" w:rsidRDefault="006C7327" w:rsidP="006C7327">
      <w:pPr>
        <w:pStyle w:val="1Output"/>
        <w:shd w:val="clear" w:color="auto" w:fill="000000" w:themeFill="text1"/>
        <w:rPr>
          <w:color w:val="4C483D" w:themeColor="text2"/>
        </w:rPr>
      </w:pPr>
      <w:r>
        <w:t>3</w:t>
      </w:r>
    </w:p>
    <w:p w14:paraId="2F271A31" w14:textId="77777777" w:rsidR="006C7327" w:rsidRDefault="006C7327" w:rsidP="006C7327">
      <w:pPr>
        <w:pStyle w:val="1Output"/>
        <w:shd w:val="clear" w:color="auto" w:fill="000000" w:themeFill="text1"/>
        <w:rPr>
          <w:color w:val="4C483D" w:themeColor="text2"/>
        </w:rPr>
      </w:pPr>
      <w:r>
        <w:t>4</w:t>
      </w:r>
    </w:p>
    <w:p w14:paraId="0A24A90A" w14:textId="77777777" w:rsidR="006C7327" w:rsidRDefault="006C7327" w:rsidP="006C7327">
      <w:pPr>
        <w:pStyle w:val="1Output"/>
        <w:shd w:val="clear" w:color="auto" w:fill="000000" w:themeFill="text1"/>
        <w:rPr>
          <w:color w:val="4C483D" w:themeColor="text2"/>
        </w:rPr>
      </w:pPr>
      <w:r>
        <w:t>5</w:t>
      </w:r>
    </w:p>
    <w:p w14:paraId="3B759E71" w14:textId="77777777" w:rsidR="006C7327" w:rsidRDefault="006C7327" w:rsidP="006C7327">
      <w:pPr>
        <w:pStyle w:val="1Output"/>
        <w:shd w:val="clear" w:color="auto" w:fill="000000" w:themeFill="text1"/>
        <w:rPr>
          <w:color w:val="4C483D" w:themeColor="text2"/>
        </w:rPr>
      </w:pPr>
      <w:r>
        <w:t>6</w:t>
      </w:r>
    </w:p>
    <w:p w14:paraId="2A4C20EB" w14:textId="77777777" w:rsidR="006C7327" w:rsidRDefault="006C7327" w:rsidP="006C7327">
      <w:pPr>
        <w:pStyle w:val="1Output"/>
        <w:shd w:val="clear" w:color="auto" w:fill="000000" w:themeFill="text1"/>
        <w:rPr>
          <w:color w:val="4C483D" w:themeColor="text2"/>
        </w:rPr>
      </w:pPr>
      <w:r>
        <w:rPr>
          <w:color w:val="FF0000"/>
        </w:rPr>
        <w:t xml:space="preserve">Exception in thread "main" </w:t>
      </w:r>
      <w:r>
        <w:rPr>
          <w:color w:val="0066CC"/>
          <w:u w:val="single"/>
        </w:rPr>
        <w:t>java.util.ConcurrentModificationException</w:t>
      </w:r>
    </w:p>
    <w:p w14:paraId="45979AA8" w14:textId="77777777" w:rsidR="006C7327" w:rsidRDefault="006C7327" w:rsidP="006C7327">
      <w:pPr>
        <w:pStyle w:val="1Output"/>
        <w:shd w:val="clear" w:color="auto" w:fill="000000" w:themeFill="text1"/>
        <w:rPr>
          <w:color w:val="4C483D" w:themeColor="text2"/>
        </w:rPr>
      </w:pPr>
      <w:r>
        <w:rPr>
          <w:color w:val="FF0000"/>
        </w:rPr>
        <w:tab/>
        <w:t>at java.util.LinkedList$ListItr.checkForComodification(</w:t>
      </w:r>
      <w:r>
        <w:rPr>
          <w:color w:val="0066CC"/>
          <w:u w:val="single"/>
        </w:rPr>
        <w:t>LinkedList.java:966</w:t>
      </w:r>
      <w:r>
        <w:rPr>
          <w:color w:val="FF0000"/>
        </w:rPr>
        <w:t>)</w:t>
      </w:r>
    </w:p>
    <w:p w14:paraId="6414FD37" w14:textId="77777777" w:rsidR="006C7327" w:rsidRDefault="006C7327" w:rsidP="006C7327">
      <w:pPr>
        <w:pStyle w:val="1Output"/>
        <w:shd w:val="clear" w:color="auto" w:fill="000000" w:themeFill="text1"/>
        <w:rPr>
          <w:color w:val="4C483D" w:themeColor="text2"/>
        </w:rPr>
      </w:pPr>
      <w:r>
        <w:rPr>
          <w:color w:val="FF0000"/>
        </w:rPr>
        <w:tab/>
        <w:t>at java.util.LinkedList$ListItr.next(</w:t>
      </w:r>
      <w:r>
        <w:rPr>
          <w:color w:val="0066CC"/>
          <w:u w:val="single"/>
        </w:rPr>
        <w:t>LinkedList.java:888</w:t>
      </w:r>
      <w:r>
        <w:rPr>
          <w:color w:val="FF0000"/>
        </w:rPr>
        <w:t>)</w:t>
      </w:r>
    </w:p>
    <w:p w14:paraId="6B5D949F" w14:textId="77777777" w:rsidR="006C7327" w:rsidRDefault="006C7327" w:rsidP="005D4FD1">
      <w:pPr>
        <w:spacing w:after="0"/>
      </w:pPr>
    </w:p>
    <w:p w14:paraId="001B7BB8" w14:textId="77777777" w:rsidR="006C7327" w:rsidRDefault="006C7327" w:rsidP="006C7327"/>
    <w:p w14:paraId="3966014F" w14:textId="77777777" w:rsidR="006C7327" w:rsidRDefault="006C7327" w:rsidP="006C7327">
      <w:pPr>
        <w:pStyle w:val="Heading2"/>
      </w:pPr>
      <w:bookmarkStart w:id="168" w:name="_Toc81318487"/>
      <w:r>
        <w:t>Coding</w:t>
      </w:r>
      <w:bookmarkEnd w:id="168"/>
    </w:p>
    <w:p w14:paraId="194D07C6" w14:textId="77777777" w:rsidR="006C7327" w:rsidRPr="005334AD" w:rsidRDefault="006C7327" w:rsidP="008151C9">
      <w:pPr>
        <w:pStyle w:val="Heading30"/>
      </w:pPr>
      <w:r w:rsidRPr="005334AD">
        <w:t>How to Remove Duplicates from Array</w:t>
      </w:r>
      <w:r>
        <w:t>?</w:t>
      </w:r>
    </w:p>
    <w:p w14:paraId="3B2FF126" w14:textId="77777777" w:rsidR="006C7327" w:rsidRDefault="006C7327" w:rsidP="005D4FD1">
      <w:pPr>
        <w:spacing w:after="0" w:line="360" w:lineRule="auto"/>
      </w:pPr>
      <w:r>
        <w:t>1.Conver Array to List</w:t>
      </w:r>
    </w:p>
    <w:p w14:paraId="39431DD1" w14:textId="77777777" w:rsidR="006C7327" w:rsidRPr="002E4B73" w:rsidRDefault="006C7327" w:rsidP="005D4FD1">
      <w:pPr>
        <w:spacing w:after="0" w:line="240" w:lineRule="auto"/>
      </w:pPr>
      <w:r>
        <w:t>2.Add List to Set(HashSet/TreeSet) allows Unique values only</w:t>
      </w:r>
    </w:p>
    <w:p w14:paraId="29CA41E2" w14:textId="0759B9DA" w:rsidR="006C7327" w:rsidRPr="00A352C3" w:rsidRDefault="006C7327" w:rsidP="006C7327">
      <w:pPr>
        <w:pStyle w:val="1Output"/>
        <w:rPr>
          <w:color w:val="4C483D" w:themeColor="text2"/>
        </w:rPr>
      </w:pPr>
      <w:r w:rsidRPr="00A352C3">
        <w:rPr>
          <w:bCs/>
          <w:color w:val="7F0055"/>
        </w:rPr>
        <w:t>public</w:t>
      </w:r>
      <w:r w:rsidRPr="00A352C3">
        <w:t xml:space="preserve"> </w:t>
      </w:r>
      <w:r w:rsidRPr="00A352C3">
        <w:rPr>
          <w:bCs/>
          <w:color w:val="7F0055"/>
        </w:rPr>
        <w:t>class</w:t>
      </w:r>
      <w:r w:rsidRPr="00A352C3">
        <w:t xml:space="preserve"> ArrayDuplicates {</w:t>
      </w:r>
    </w:p>
    <w:p w14:paraId="4F4E3CD0" w14:textId="77777777" w:rsidR="006C7327" w:rsidRPr="00A352C3" w:rsidRDefault="006C7327" w:rsidP="006C7327">
      <w:pPr>
        <w:pStyle w:val="1Output"/>
        <w:rPr>
          <w:color w:val="4C483D" w:themeColor="text2"/>
        </w:rPr>
      </w:pPr>
      <w:r w:rsidRPr="00A352C3">
        <w:tab/>
      </w:r>
      <w:r w:rsidRPr="00A352C3">
        <w:rPr>
          <w:bCs/>
          <w:color w:val="7F0055"/>
        </w:rPr>
        <w:t>public</w:t>
      </w:r>
      <w:r w:rsidRPr="00A352C3">
        <w:t xml:space="preserve"> </w:t>
      </w:r>
      <w:r w:rsidRPr="00A352C3">
        <w:rPr>
          <w:bCs/>
          <w:color w:val="7F0055"/>
        </w:rPr>
        <w:t>static</w:t>
      </w:r>
      <w:r w:rsidRPr="00A352C3">
        <w:t xml:space="preserve"> </w:t>
      </w:r>
      <w:r w:rsidRPr="00A352C3">
        <w:rPr>
          <w:bCs/>
          <w:color w:val="7F0055"/>
        </w:rPr>
        <w:t>void</w:t>
      </w:r>
      <w:r w:rsidRPr="00A352C3">
        <w:t xml:space="preserve"> main(String[] </w:t>
      </w:r>
      <w:r w:rsidRPr="00A352C3">
        <w:rPr>
          <w:color w:val="6A3E3E"/>
        </w:rPr>
        <w:t>args</w:t>
      </w:r>
      <w:r w:rsidRPr="00A352C3">
        <w:t>) {</w:t>
      </w:r>
    </w:p>
    <w:p w14:paraId="077FDCDF" w14:textId="77777777" w:rsidR="006C7327" w:rsidRPr="00A352C3" w:rsidRDefault="006C7327" w:rsidP="006C7327">
      <w:pPr>
        <w:pStyle w:val="1Output"/>
        <w:rPr>
          <w:color w:val="4C483D" w:themeColor="text2"/>
        </w:rPr>
      </w:pPr>
      <w:r w:rsidRPr="00A352C3">
        <w:tab/>
      </w:r>
      <w:r w:rsidRPr="00A352C3">
        <w:tab/>
        <w:t xml:space="preserve"> String </w:t>
      </w:r>
      <w:r w:rsidRPr="00A352C3">
        <w:rPr>
          <w:color w:val="6A3E3E"/>
        </w:rPr>
        <w:t>arr</w:t>
      </w:r>
      <w:r w:rsidRPr="00A352C3">
        <w:t>[] = {</w:t>
      </w:r>
      <w:r w:rsidRPr="00A352C3">
        <w:rPr>
          <w:color w:val="2A00FF"/>
        </w:rPr>
        <w:t>"B"</w:t>
      </w:r>
      <w:r w:rsidRPr="00A352C3">
        <w:t>,</w:t>
      </w:r>
      <w:r w:rsidRPr="00A352C3">
        <w:rPr>
          <w:color w:val="2A00FF"/>
        </w:rPr>
        <w:t>"C"</w:t>
      </w:r>
      <w:r w:rsidRPr="00A352C3">
        <w:t>,</w:t>
      </w:r>
      <w:r w:rsidRPr="00A352C3">
        <w:rPr>
          <w:color w:val="2A00FF"/>
        </w:rPr>
        <w:t>"D"</w:t>
      </w:r>
      <w:r w:rsidRPr="00A352C3">
        <w:t>,</w:t>
      </w:r>
      <w:r w:rsidRPr="00A352C3">
        <w:rPr>
          <w:color w:val="2A00FF"/>
        </w:rPr>
        <w:t>"A"</w:t>
      </w:r>
      <w:r w:rsidRPr="00A352C3">
        <w:t>,</w:t>
      </w:r>
      <w:r w:rsidRPr="00A352C3">
        <w:rPr>
          <w:color w:val="2A00FF"/>
        </w:rPr>
        <w:t>"B"</w:t>
      </w:r>
      <w:r w:rsidRPr="00A352C3">
        <w:t>,</w:t>
      </w:r>
      <w:r w:rsidRPr="00A352C3">
        <w:rPr>
          <w:color w:val="2A00FF"/>
        </w:rPr>
        <w:t>"C"</w:t>
      </w:r>
      <w:r w:rsidRPr="00A352C3">
        <w:t>,</w:t>
      </w:r>
      <w:r w:rsidRPr="00A352C3">
        <w:rPr>
          <w:color w:val="2A00FF"/>
        </w:rPr>
        <w:t>"D"</w:t>
      </w:r>
      <w:r w:rsidRPr="00A352C3">
        <w:t>,</w:t>
      </w:r>
      <w:r w:rsidRPr="00A352C3">
        <w:rPr>
          <w:color w:val="2A00FF"/>
        </w:rPr>
        <w:t>"A"</w:t>
      </w:r>
      <w:r w:rsidRPr="00A352C3">
        <w:t>,</w:t>
      </w:r>
      <w:r w:rsidRPr="00A352C3">
        <w:rPr>
          <w:color w:val="2A00FF"/>
        </w:rPr>
        <w:t>"E"</w:t>
      </w:r>
      <w:r w:rsidRPr="00A352C3">
        <w:t>,</w:t>
      </w:r>
      <w:r w:rsidRPr="00A352C3">
        <w:rPr>
          <w:color w:val="2A00FF"/>
        </w:rPr>
        <w:t>"E"</w:t>
      </w:r>
      <w:r w:rsidRPr="00A352C3">
        <w:t>};</w:t>
      </w:r>
    </w:p>
    <w:p w14:paraId="4F48FA4D" w14:textId="77777777" w:rsidR="006C7327" w:rsidRPr="00A352C3" w:rsidRDefault="006C7327" w:rsidP="006C7327">
      <w:pPr>
        <w:pStyle w:val="1Output"/>
        <w:rPr>
          <w:color w:val="4C483D" w:themeColor="text2"/>
        </w:rPr>
      </w:pPr>
      <w:r w:rsidRPr="00A352C3">
        <w:tab/>
        <w:t xml:space="preserve">        List </w:t>
      </w:r>
      <w:r w:rsidRPr="00A352C3">
        <w:rPr>
          <w:color w:val="6A3E3E"/>
        </w:rPr>
        <w:t>list</w:t>
      </w:r>
      <w:r w:rsidRPr="00A352C3">
        <w:t xml:space="preserve"> = Arrays.</w:t>
      </w:r>
      <w:r w:rsidRPr="00A352C3">
        <w:rPr>
          <w:i/>
          <w:iCs/>
        </w:rPr>
        <w:t>asList</w:t>
      </w:r>
      <w:r w:rsidRPr="00A352C3">
        <w:t>(</w:t>
      </w:r>
      <w:r w:rsidRPr="00A352C3">
        <w:rPr>
          <w:color w:val="6A3E3E"/>
        </w:rPr>
        <w:t>arr</w:t>
      </w:r>
      <w:r w:rsidRPr="00A352C3">
        <w:t>);</w:t>
      </w:r>
    </w:p>
    <w:p w14:paraId="3DB74B04" w14:textId="77777777" w:rsidR="006C7327" w:rsidRPr="00A352C3" w:rsidRDefault="006C7327" w:rsidP="006C7327">
      <w:pPr>
        <w:pStyle w:val="1Output"/>
        <w:rPr>
          <w:color w:val="4C483D" w:themeColor="text2"/>
        </w:rPr>
      </w:pPr>
      <w:r w:rsidRPr="00A352C3">
        <w:tab/>
        <w:t xml:space="preserve">        </w:t>
      </w:r>
    </w:p>
    <w:p w14:paraId="3BC5B9A3" w14:textId="77777777" w:rsidR="006C7327" w:rsidRPr="00A352C3" w:rsidRDefault="006C7327" w:rsidP="006C7327">
      <w:pPr>
        <w:pStyle w:val="1Output"/>
        <w:rPr>
          <w:color w:val="4C483D" w:themeColor="text2"/>
        </w:rPr>
      </w:pPr>
      <w:r w:rsidRPr="00A352C3">
        <w:tab/>
        <w:t xml:space="preserve">        HashSet </w:t>
      </w:r>
      <w:r w:rsidRPr="00A352C3">
        <w:rPr>
          <w:color w:val="6A3E3E"/>
        </w:rPr>
        <w:t>h</w:t>
      </w:r>
      <w:r w:rsidRPr="00A352C3">
        <w:t xml:space="preserve"> = </w:t>
      </w:r>
      <w:r w:rsidRPr="00A352C3">
        <w:rPr>
          <w:bCs/>
          <w:color w:val="7F0055"/>
        </w:rPr>
        <w:t>new</w:t>
      </w:r>
      <w:r w:rsidRPr="00A352C3">
        <w:t xml:space="preserve"> HashSet(</w:t>
      </w:r>
      <w:r w:rsidRPr="00A352C3">
        <w:rPr>
          <w:color w:val="6A3E3E"/>
        </w:rPr>
        <w:t>list</w:t>
      </w:r>
      <w:r w:rsidRPr="00A352C3">
        <w:t>);</w:t>
      </w:r>
    </w:p>
    <w:p w14:paraId="2B6F6C3F" w14:textId="77777777" w:rsidR="006C7327" w:rsidRPr="00A352C3" w:rsidRDefault="006C7327" w:rsidP="006C7327">
      <w:pPr>
        <w:pStyle w:val="1Output"/>
        <w:rPr>
          <w:color w:val="4C483D" w:themeColor="text2"/>
        </w:rPr>
      </w:pPr>
      <w:r w:rsidRPr="00A352C3">
        <w:tab/>
        <w:t xml:space="preserve">        System.</w:t>
      </w:r>
      <w:r w:rsidRPr="00A352C3">
        <w:rPr>
          <w:bCs/>
          <w:i/>
          <w:iCs/>
          <w:color w:val="0000C0"/>
        </w:rPr>
        <w:t>out</w:t>
      </w:r>
      <w:r w:rsidRPr="00A352C3">
        <w:t>.println(</w:t>
      </w:r>
      <w:r w:rsidRPr="00A352C3">
        <w:rPr>
          <w:color w:val="2A00FF"/>
        </w:rPr>
        <w:t>"Hashset : "</w:t>
      </w:r>
      <w:r w:rsidRPr="00A352C3">
        <w:t>+</w:t>
      </w:r>
      <w:r w:rsidRPr="00A352C3">
        <w:rPr>
          <w:color w:val="6A3E3E"/>
        </w:rPr>
        <w:t>h</w:t>
      </w:r>
      <w:r w:rsidRPr="00A352C3">
        <w:t>);</w:t>
      </w:r>
    </w:p>
    <w:p w14:paraId="6C98720B" w14:textId="77777777" w:rsidR="006C7327" w:rsidRPr="00A352C3" w:rsidRDefault="006C7327" w:rsidP="006C7327">
      <w:pPr>
        <w:pStyle w:val="1Output"/>
        <w:rPr>
          <w:color w:val="4C483D" w:themeColor="text2"/>
        </w:rPr>
      </w:pPr>
      <w:r w:rsidRPr="00A352C3">
        <w:tab/>
        <w:t xml:space="preserve">        </w:t>
      </w:r>
    </w:p>
    <w:p w14:paraId="2F5C02F0" w14:textId="77777777" w:rsidR="006C7327" w:rsidRPr="00A352C3" w:rsidRDefault="006C7327" w:rsidP="006C7327">
      <w:pPr>
        <w:pStyle w:val="1Output"/>
        <w:rPr>
          <w:color w:val="4C483D" w:themeColor="text2"/>
        </w:rPr>
      </w:pPr>
      <w:r w:rsidRPr="00A352C3">
        <w:tab/>
        <w:t xml:space="preserve">         TreeSet </w:t>
      </w:r>
      <w:r w:rsidRPr="00A352C3">
        <w:rPr>
          <w:color w:val="6A3E3E"/>
        </w:rPr>
        <w:t>t</w:t>
      </w:r>
      <w:r w:rsidRPr="00A352C3">
        <w:t xml:space="preserve"> = </w:t>
      </w:r>
      <w:r w:rsidRPr="00A352C3">
        <w:rPr>
          <w:bCs/>
          <w:color w:val="7F0055"/>
        </w:rPr>
        <w:t>new</w:t>
      </w:r>
      <w:r w:rsidRPr="00A352C3">
        <w:t xml:space="preserve"> TreeSet(</w:t>
      </w:r>
      <w:r w:rsidRPr="00A352C3">
        <w:rPr>
          <w:color w:val="6A3E3E"/>
        </w:rPr>
        <w:t>list</w:t>
      </w:r>
      <w:r w:rsidRPr="00A352C3">
        <w:t>);</w:t>
      </w:r>
    </w:p>
    <w:p w14:paraId="77E97D3D" w14:textId="77777777" w:rsidR="006C7327" w:rsidRPr="00A352C3" w:rsidRDefault="006C7327" w:rsidP="006C7327">
      <w:pPr>
        <w:pStyle w:val="1Output"/>
        <w:rPr>
          <w:color w:val="4C483D" w:themeColor="text2"/>
        </w:rPr>
      </w:pPr>
      <w:r w:rsidRPr="00A352C3">
        <w:tab/>
        <w:t xml:space="preserve">        System.</w:t>
      </w:r>
      <w:r w:rsidRPr="00A352C3">
        <w:rPr>
          <w:bCs/>
          <w:i/>
          <w:iCs/>
          <w:color w:val="0000C0"/>
        </w:rPr>
        <w:t>out</w:t>
      </w:r>
      <w:r w:rsidRPr="00A352C3">
        <w:t>.println(</w:t>
      </w:r>
      <w:r w:rsidRPr="00A352C3">
        <w:rPr>
          <w:color w:val="2A00FF"/>
        </w:rPr>
        <w:t>"TreeSet : "</w:t>
      </w:r>
      <w:r w:rsidRPr="00A352C3">
        <w:t>+</w:t>
      </w:r>
      <w:r w:rsidRPr="00A352C3">
        <w:rPr>
          <w:color w:val="6A3E3E"/>
        </w:rPr>
        <w:t>t</w:t>
      </w:r>
      <w:r w:rsidRPr="00A352C3">
        <w:t>);</w:t>
      </w:r>
    </w:p>
    <w:p w14:paraId="53767503" w14:textId="77777777" w:rsidR="006C7327" w:rsidRPr="00A352C3" w:rsidRDefault="006C7327" w:rsidP="006C7327">
      <w:pPr>
        <w:pStyle w:val="1Output"/>
        <w:rPr>
          <w:color w:val="4C483D" w:themeColor="text2"/>
        </w:rPr>
      </w:pPr>
      <w:r w:rsidRPr="00A352C3">
        <w:tab/>
        <w:t>}</w:t>
      </w:r>
    </w:p>
    <w:p w14:paraId="0273C4A4" w14:textId="77777777" w:rsidR="006C7327" w:rsidRDefault="006C7327" w:rsidP="006C7327">
      <w:pPr>
        <w:pStyle w:val="1Output"/>
      </w:pPr>
      <w:r w:rsidRPr="00A352C3">
        <w:t>}</w:t>
      </w:r>
    </w:p>
    <w:p w14:paraId="2E4B852C" w14:textId="77777777" w:rsidR="006C7327" w:rsidRDefault="006C7327" w:rsidP="006C7327">
      <w:pPr>
        <w:pStyle w:val="1Output"/>
        <w:shd w:val="clear" w:color="auto" w:fill="000000" w:themeFill="text1"/>
      </w:pPr>
      <w:r>
        <w:t>Hashset: [A, B, C, D, E]</w:t>
      </w:r>
    </w:p>
    <w:p w14:paraId="2240A84E" w14:textId="77777777" w:rsidR="006C7327" w:rsidRPr="00A352C3" w:rsidRDefault="006C7327" w:rsidP="006C7327">
      <w:pPr>
        <w:pStyle w:val="1Output"/>
        <w:shd w:val="clear" w:color="auto" w:fill="000000" w:themeFill="text1"/>
      </w:pPr>
      <w:r>
        <w:t>TreeSet: [A, B, C, D, E]</w:t>
      </w:r>
    </w:p>
    <w:p w14:paraId="25856F1C" w14:textId="77777777" w:rsidR="006C7327" w:rsidRDefault="006C7327" w:rsidP="006C7327"/>
    <w:p w14:paraId="0B04568C" w14:textId="77777777" w:rsidR="006C7327" w:rsidRDefault="006C7327" w:rsidP="008151C9">
      <w:pPr>
        <w:pStyle w:val="Heading30"/>
      </w:pPr>
      <w:r w:rsidRPr="00946D81">
        <w:t>How do you get the last digit of an integer?</w:t>
      </w:r>
    </w:p>
    <w:p w14:paraId="4078F660" w14:textId="77777777" w:rsidR="006C7327" w:rsidRPr="00946D81" w:rsidRDefault="006C7327" w:rsidP="006C7327">
      <w:pPr>
        <w:spacing w:after="0"/>
      </w:pPr>
      <w:r>
        <w:rPr>
          <w:shd w:val="clear" w:color="auto" w:fill="FFFFFF"/>
        </w:rPr>
        <w:t xml:space="preserve">By using </w:t>
      </w:r>
      <w:r w:rsidRPr="00946D81">
        <w:rPr>
          <w:b/>
          <w:color w:val="FF0000"/>
          <w:shd w:val="clear" w:color="auto" w:fill="FFFFFF"/>
        </w:rPr>
        <w:t>modulus operator(%),</w:t>
      </w:r>
      <w:r w:rsidRPr="00946D81">
        <w:rPr>
          <w:color w:val="FF0000"/>
          <w:shd w:val="clear" w:color="auto" w:fill="FFFFFF"/>
        </w:rPr>
        <w:t xml:space="preserve"> </w:t>
      </w:r>
      <w:r w:rsidRPr="00946D81">
        <w:rPr>
          <w:b/>
          <w:color w:val="7030A0"/>
          <w:shd w:val="clear" w:color="auto" w:fill="FFFFFF"/>
        </w:rPr>
        <w:t>number % 10</w:t>
      </w:r>
      <w:r w:rsidRPr="00946D81">
        <w:rPr>
          <w:color w:val="7030A0"/>
          <w:shd w:val="clear" w:color="auto" w:fill="FFFFFF"/>
        </w:rPr>
        <w:t xml:space="preserve"> </w:t>
      </w:r>
      <w:r w:rsidRPr="00946D81">
        <w:rPr>
          <w:shd w:val="clear" w:color="auto" w:fill="FFFFFF"/>
        </w:rPr>
        <w:t>returns the last digit of the number, for example, </w:t>
      </w:r>
    </w:p>
    <w:p w14:paraId="7B909F95" w14:textId="77777777" w:rsidR="006C7327" w:rsidRPr="00946D81" w:rsidRDefault="006C7327" w:rsidP="00CB2B37">
      <w:pPr>
        <w:pStyle w:val="ListParagraph"/>
        <w:numPr>
          <w:ilvl w:val="0"/>
          <w:numId w:val="106"/>
        </w:numPr>
      </w:pPr>
      <w:r w:rsidRPr="00946D81">
        <w:rPr>
          <w:rFonts w:ascii="Courier New" w:hAnsi="Courier New" w:cs="Courier New"/>
          <w:shd w:val="clear" w:color="auto" w:fill="FFFFFF"/>
        </w:rPr>
        <w:t>2345%10</w:t>
      </w:r>
      <w:r>
        <w:rPr>
          <w:shd w:val="clear" w:color="auto" w:fill="FFFFFF"/>
        </w:rPr>
        <w:t> will return 5</w:t>
      </w:r>
    </w:p>
    <w:p w14:paraId="764707BE" w14:textId="77777777" w:rsidR="006C7327" w:rsidRPr="00946D81" w:rsidRDefault="006C7327" w:rsidP="00CB2B37">
      <w:pPr>
        <w:pStyle w:val="ListParagraph"/>
        <w:numPr>
          <w:ilvl w:val="0"/>
          <w:numId w:val="106"/>
        </w:numPr>
      </w:pPr>
      <w:r w:rsidRPr="00946D81">
        <w:rPr>
          <w:rFonts w:ascii="Courier New" w:hAnsi="Courier New" w:cs="Courier New"/>
          <w:shd w:val="clear" w:color="auto" w:fill="FFFFFF"/>
        </w:rPr>
        <w:t>567%10</w:t>
      </w:r>
      <w:r w:rsidRPr="00946D81">
        <w:rPr>
          <w:shd w:val="clear" w:color="auto" w:fill="FFFFFF"/>
        </w:rPr>
        <w:t> will return 7.  </w:t>
      </w:r>
    </w:p>
    <w:p w14:paraId="1E010487" w14:textId="77777777" w:rsidR="006C7327" w:rsidRDefault="006C7327" w:rsidP="005D4FD1">
      <w:pPr>
        <w:spacing w:after="0"/>
        <w:rPr>
          <w:shd w:val="clear" w:color="auto" w:fill="FFFFFF"/>
        </w:rPr>
      </w:pPr>
      <w:r w:rsidRPr="00946D81">
        <w:rPr>
          <w:shd w:val="clear" w:color="auto" w:fill="FFFFFF"/>
        </w:rPr>
        <w:t xml:space="preserve">Similarly, </w:t>
      </w:r>
      <w:r w:rsidRPr="00946D81">
        <w:rPr>
          <w:b/>
          <w:color w:val="FF0000"/>
          <w:shd w:val="clear" w:color="auto" w:fill="FFFFFF"/>
        </w:rPr>
        <w:t>division operator</w:t>
      </w:r>
      <w:r>
        <w:rPr>
          <w:b/>
          <w:color w:val="FF0000"/>
          <w:shd w:val="clear" w:color="auto" w:fill="FFFFFF"/>
        </w:rPr>
        <w:t>(/ )</w:t>
      </w:r>
      <w:r w:rsidRPr="00946D81">
        <w:rPr>
          <w:color w:val="FF0000"/>
          <w:shd w:val="clear" w:color="auto" w:fill="FFFFFF"/>
        </w:rPr>
        <w:t xml:space="preserve"> </w:t>
      </w:r>
      <w:r w:rsidRPr="00946D81">
        <w:rPr>
          <w:shd w:val="clear" w:color="auto" w:fill="FFFFFF"/>
        </w:rPr>
        <w:t xml:space="preserve">can be used to get rid of the last digit of  a number e.g. </w:t>
      </w:r>
    </w:p>
    <w:p w14:paraId="2817764D" w14:textId="77777777" w:rsidR="006C7327" w:rsidRPr="00946D81" w:rsidRDefault="006C7327" w:rsidP="00CB2B37">
      <w:pPr>
        <w:pStyle w:val="ListParagraph"/>
        <w:numPr>
          <w:ilvl w:val="0"/>
          <w:numId w:val="107"/>
        </w:numPr>
      </w:pPr>
      <w:r w:rsidRPr="00946D81">
        <w:rPr>
          <w:shd w:val="clear" w:color="auto" w:fill="FFFFFF"/>
        </w:rPr>
        <w:t xml:space="preserve">2345/10 will give 234 </w:t>
      </w:r>
    </w:p>
    <w:p w14:paraId="272237D9" w14:textId="77777777" w:rsidR="006C7327" w:rsidRPr="00946D81" w:rsidRDefault="006C7327" w:rsidP="00CB2B37">
      <w:pPr>
        <w:pStyle w:val="ListParagraph"/>
        <w:numPr>
          <w:ilvl w:val="0"/>
          <w:numId w:val="107"/>
        </w:numPr>
      </w:pPr>
      <w:r w:rsidRPr="00946D81">
        <w:rPr>
          <w:shd w:val="clear" w:color="auto" w:fill="FFFFFF"/>
        </w:rPr>
        <w:t>567/10 will return 56.</w:t>
      </w:r>
    </w:p>
    <w:p w14:paraId="66C54B6F" w14:textId="16AD6FC3" w:rsidR="006C7327" w:rsidRDefault="006C7327" w:rsidP="00610193">
      <w:pPr>
        <w:spacing w:after="0"/>
        <w:rPr>
          <w:b/>
          <w:shd w:val="clear" w:color="auto" w:fill="FFFFFF"/>
        </w:rPr>
      </w:pPr>
      <w:r w:rsidRPr="00946D81">
        <w:rPr>
          <w:shd w:val="clear" w:color="auto" w:fill="FFFFFF"/>
        </w:rPr>
        <w:lastRenderedPageBreak/>
        <w:t xml:space="preserve">This is an important technique to know and useful to solve problems like </w:t>
      </w:r>
      <w:r w:rsidRPr="00946D81">
        <w:rPr>
          <w:b/>
          <w:shd w:val="clear" w:color="auto" w:fill="FFFFFF"/>
        </w:rPr>
        <w:t>number palindrome or reversing numbers</w:t>
      </w:r>
    </w:p>
    <w:p w14:paraId="39EBC5BB" w14:textId="77777777" w:rsidR="006C7327" w:rsidRDefault="006C7327" w:rsidP="006C7327">
      <w:pPr>
        <w:pStyle w:val="1Output"/>
        <w:rPr>
          <w:color w:val="4C483D" w:themeColor="text2"/>
        </w:rPr>
      </w:pPr>
      <w:r>
        <w:rPr>
          <w:color w:val="000000"/>
        </w:rPr>
        <w:tab/>
      </w:r>
      <w:r>
        <w:rPr>
          <w:bCs/>
        </w:rPr>
        <w:t>public</w:t>
      </w:r>
      <w:r>
        <w:rPr>
          <w:color w:val="000000"/>
        </w:rPr>
        <w:t xml:space="preserve"> </w:t>
      </w:r>
      <w:r>
        <w:rPr>
          <w:bCs/>
        </w:rPr>
        <w:t>static</w:t>
      </w:r>
      <w:r>
        <w:rPr>
          <w:color w:val="000000"/>
        </w:rPr>
        <w:t xml:space="preserve"> </w:t>
      </w:r>
      <w:r>
        <w:rPr>
          <w:bCs/>
        </w:rPr>
        <w:t>int</w:t>
      </w:r>
      <w:r>
        <w:rPr>
          <w:color w:val="000000"/>
        </w:rPr>
        <w:t xml:space="preserve"> reverse(</w:t>
      </w:r>
      <w:r>
        <w:rPr>
          <w:bCs/>
        </w:rPr>
        <w:t>int</w:t>
      </w:r>
      <w:r>
        <w:rPr>
          <w:color w:val="000000"/>
        </w:rPr>
        <w:t xml:space="preserve"> </w:t>
      </w:r>
      <w:r>
        <w:rPr>
          <w:color w:val="6A3E3E"/>
        </w:rPr>
        <w:t>number</w:t>
      </w:r>
      <w:r>
        <w:rPr>
          <w:color w:val="000000"/>
        </w:rPr>
        <w:t xml:space="preserve">){ </w:t>
      </w:r>
      <w:r>
        <w:rPr>
          <w:color w:val="3F7F5F"/>
        </w:rPr>
        <w:t>//say 12345</w:t>
      </w:r>
    </w:p>
    <w:p w14:paraId="250D59B2" w14:textId="77777777" w:rsidR="006C7327" w:rsidRDefault="006C7327" w:rsidP="006C7327">
      <w:pPr>
        <w:pStyle w:val="1Output"/>
        <w:rPr>
          <w:color w:val="4C483D" w:themeColor="text2"/>
        </w:rPr>
      </w:pPr>
      <w:r>
        <w:rPr>
          <w:color w:val="000000"/>
        </w:rPr>
        <w:tab/>
        <w:t xml:space="preserve">    </w:t>
      </w:r>
      <w:r>
        <w:rPr>
          <w:bCs/>
        </w:rPr>
        <w:t>int</w:t>
      </w:r>
      <w:r>
        <w:rPr>
          <w:color w:val="000000"/>
        </w:rPr>
        <w:t xml:space="preserve"> </w:t>
      </w:r>
      <w:r>
        <w:rPr>
          <w:color w:val="6A3E3E"/>
        </w:rPr>
        <w:t>reverse</w:t>
      </w:r>
      <w:r>
        <w:rPr>
          <w:color w:val="000000"/>
        </w:rPr>
        <w:t xml:space="preserve"> = 0;</w:t>
      </w:r>
    </w:p>
    <w:p w14:paraId="0C36D570" w14:textId="77777777" w:rsidR="006C7327" w:rsidRDefault="006C7327" w:rsidP="006C7327">
      <w:pPr>
        <w:pStyle w:val="1Output"/>
        <w:rPr>
          <w:color w:val="4C483D" w:themeColor="text2"/>
        </w:rPr>
      </w:pPr>
      <w:r>
        <w:rPr>
          <w:color w:val="000000"/>
        </w:rPr>
        <w:tab/>
        <w:t xml:space="preserve">    </w:t>
      </w:r>
      <w:r>
        <w:rPr>
          <w:bCs/>
        </w:rPr>
        <w:t>int</w:t>
      </w:r>
      <w:r>
        <w:rPr>
          <w:color w:val="000000"/>
        </w:rPr>
        <w:t xml:space="preserve"> </w:t>
      </w:r>
      <w:r>
        <w:rPr>
          <w:color w:val="6A3E3E"/>
        </w:rPr>
        <w:t>remainder</w:t>
      </w:r>
      <w:r>
        <w:rPr>
          <w:color w:val="000000"/>
        </w:rPr>
        <w:t xml:space="preserve"> = 0;</w:t>
      </w:r>
    </w:p>
    <w:p w14:paraId="2EA6E003" w14:textId="77777777" w:rsidR="006C7327" w:rsidRDefault="006C7327" w:rsidP="006C7327">
      <w:pPr>
        <w:pStyle w:val="1Output"/>
        <w:rPr>
          <w:color w:val="4C483D" w:themeColor="text2"/>
        </w:rPr>
      </w:pPr>
      <w:r>
        <w:rPr>
          <w:color w:val="000000"/>
        </w:rPr>
        <w:tab/>
        <w:t xml:space="preserve">    </w:t>
      </w:r>
      <w:r>
        <w:rPr>
          <w:bCs/>
        </w:rPr>
        <w:t>int</w:t>
      </w:r>
      <w:r>
        <w:rPr>
          <w:color w:val="000000"/>
        </w:rPr>
        <w:t xml:space="preserve"> </w:t>
      </w:r>
      <w:r>
        <w:rPr>
          <w:color w:val="6A3E3E"/>
        </w:rPr>
        <w:t>i</w:t>
      </w:r>
      <w:r>
        <w:rPr>
          <w:color w:val="000000"/>
        </w:rPr>
        <w:t>=1;</w:t>
      </w:r>
    </w:p>
    <w:p w14:paraId="52ECA104" w14:textId="77777777" w:rsidR="006C7327" w:rsidRDefault="006C7327" w:rsidP="006C7327">
      <w:pPr>
        <w:pStyle w:val="1Output"/>
        <w:rPr>
          <w:color w:val="4C483D" w:themeColor="text2"/>
        </w:rPr>
      </w:pPr>
      <w:r>
        <w:rPr>
          <w:color w:val="000000"/>
        </w:rPr>
        <w:tab/>
        <w:t xml:space="preserve">    </w:t>
      </w:r>
      <w:r>
        <w:rPr>
          <w:bCs/>
        </w:rPr>
        <w:t>do</w:t>
      </w:r>
      <w:r>
        <w:rPr>
          <w:color w:val="000000"/>
        </w:rPr>
        <w:t>{</w:t>
      </w:r>
    </w:p>
    <w:p w14:paraId="5AE9ECB2" w14:textId="77777777" w:rsidR="006C7327" w:rsidRDefault="006C7327" w:rsidP="006C7327">
      <w:pPr>
        <w:pStyle w:val="1Output"/>
        <w:rPr>
          <w:color w:val="4C483D" w:themeColor="text2"/>
        </w:rPr>
      </w:pPr>
      <w:r>
        <w:rPr>
          <w:color w:val="000000"/>
        </w:rPr>
        <w:tab/>
        <w:t xml:space="preserve">        </w:t>
      </w:r>
      <w:r>
        <w:rPr>
          <w:color w:val="6A3E3E"/>
        </w:rPr>
        <w:t>remainder</w:t>
      </w:r>
      <w:r>
        <w:rPr>
          <w:color w:val="000000"/>
        </w:rPr>
        <w:t xml:space="preserve"> = </w:t>
      </w:r>
      <w:r>
        <w:rPr>
          <w:color w:val="6A3E3E"/>
        </w:rPr>
        <w:t>number</w:t>
      </w:r>
      <w:r>
        <w:rPr>
          <w:color w:val="000000"/>
        </w:rPr>
        <w:t xml:space="preserve">%10; </w:t>
      </w:r>
      <w:r>
        <w:rPr>
          <w:color w:val="3F7F5F"/>
        </w:rPr>
        <w:t>//To Get last Number</w:t>
      </w:r>
    </w:p>
    <w:p w14:paraId="5B2A4520" w14:textId="77777777" w:rsidR="006C7327" w:rsidRDefault="006C7327" w:rsidP="006C7327">
      <w:pPr>
        <w:pStyle w:val="1Output"/>
        <w:rPr>
          <w:color w:val="4C483D" w:themeColor="text2"/>
        </w:rPr>
      </w:pPr>
      <w:r>
        <w:rPr>
          <w:color w:val="000000"/>
        </w:rPr>
        <w:tab/>
        <w:t xml:space="preserve">        </w:t>
      </w:r>
      <w:r>
        <w:rPr>
          <w:color w:val="6A3E3E"/>
        </w:rPr>
        <w:t>reverse</w:t>
      </w:r>
      <w:r>
        <w:rPr>
          <w:color w:val="000000"/>
        </w:rPr>
        <w:t xml:space="preserve">   = </w:t>
      </w:r>
      <w:r>
        <w:rPr>
          <w:color w:val="6A3E3E"/>
        </w:rPr>
        <w:t>reverse</w:t>
      </w:r>
      <w:r>
        <w:rPr>
          <w:color w:val="000000"/>
        </w:rPr>
        <w:t xml:space="preserve">*10 + </w:t>
      </w:r>
      <w:r>
        <w:rPr>
          <w:color w:val="6A3E3E"/>
        </w:rPr>
        <w:t>remainder</w:t>
      </w:r>
      <w:r>
        <w:rPr>
          <w:color w:val="000000"/>
        </w:rPr>
        <w:t xml:space="preserve">; </w:t>
      </w:r>
      <w:r>
        <w:rPr>
          <w:color w:val="3F7F5F"/>
        </w:rPr>
        <w:t>//To add places, 10, 100, 1000</w:t>
      </w:r>
    </w:p>
    <w:p w14:paraId="7FAABC01" w14:textId="77777777" w:rsidR="006C7327" w:rsidRDefault="006C7327" w:rsidP="006C7327">
      <w:pPr>
        <w:pStyle w:val="1Output"/>
        <w:rPr>
          <w:color w:val="4C483D" w:themeColor="text2"/>
        </w:rPr>
      </w:pPr>
      <w:r>
        <w:rPr>
          <w:color w:val="000000"/>
        </w:rPr>
        <w:tab/>
        <w:t xml:space="preserve">        </w:t>
      </w:r>
      <w:r>
        <w:rPr>
          <w:color w:val="6A3E3E"/>
        </w:rPr>
        <w:t>number</w:t>
      </w:r>
      <w:r>
        <w:rPr>
          <w:color w:val="000000"/>
        </w:rPr>
        <w:t xml:space="preserve">    = </w:t>
      </w:r>
      <w:r>
        <w:rPr>
          <w:color w:val="6A3E3E"/>
        </w:rPr>
        <w:t>number</w:t>
      </w:r>
      <w:r>
        <w:rPr>
          <w:color w:val="000000"/>
        </w:rPr>
        <w:t xml:space="preserve">/10; </w:t>
      </w:r>
      <w:r>
        <w:rPr>
          <w:color w:val="3F7F5F"/>
        </w:rPr>
        <w:t xml:space="preserve">// To remove Last Number </w:t>
      </w:r>
    </w:p>
    <w:p w14:paraId="53FB7B55" w14:textId="77777777" w:rsidR="006C7327" w:rsidRDefault="006C7327" w:rsidP="006C7327">
      <w:pPr>
        <w:pStyle w:val="1Output"/>
        <w:rPr>
          <w:color w:val="4C483D" w:themeColor="text2"/>
        </w:rPr>
      </w:pPr>
      <w:r>
        <w:rPr>
          <w:color w:val="000000"/>
        </w:rPr>
        <w:tab/>
        <w:t xml:space="preserve">        </w:t>
      </w:r>
      <w:r>
        <w:rPr>
          <w:color w:val="3F7F5F"/>
        </w:rPr>
        <w:t>/*reverse   = reverse*10 + remainder;</w:t>
      </w:r>
    </w:p>
    <w:p w14:paraId="71B74737" w14:textId="77777777" w:rsidR="006C7327" w:rsidRDefault="006C7327" w:rsidP="006C7327">
      <w:pPr>
        <w:pStyle w:val="1Output"/>
        <w:rPr>
          <w:color w:val="4C483D" w:themeColor="text2"/>
        </w:rPr>
      </w:pPr>
      <w:r>
        <w:rPr>
          <w:color w:val="3F7F5F"/>
        </w:rPr>
        <w:tab/>
        <w:t xml:space="preserve">         *    5      = 0*10+5</w:t>
      </w:r>
    </w:p>
    <w:p w14:paraId="1F33F2EE" w14:textId="77777777" w:rsidR="006C7327" w:rsidRDefault="006C7327" w:rsidP="006C7327">
      <w:pPr>
        <w:pStyle w:val="1Output"/>
        <w:rPr>
          <w:color w:val="4C483D" w:themeColor="text2"/>
        </w:rPr>
      </w:pPr>
      <w:r>
        <w:rPr>
          <w:color w:val="3F7F5F"/>
        </w:rPr>
        <w:tab/>
        <w:t xml:space="preserve">         *    54     = 5*10  = 50+4 = 54, </w:t>
      </w:r>
    </w:p>
    <w:p w14:paraId="26FB684F" w14:textId="77777777" w:rsidR="006C7327" w:rsidRDefault="006C7327" w:rsidP="006C7327">
      <w:pPr>
        <w:pStyle w:val="1Output"/>
        <w:rPr>
          <w:color w:val="4C483D" w:themeColor="text2"/>
        </w:rPr>
      </w:pPr>
      <w:r>
        <w:rPr>
          <w:color w:val="3F7F5F"/>
        </w:rPr>
        <w:tab/>
        <w:t xml:space="preserve">         * </w:t>
      </w:r>
      <w:r>
        <w:rPr>
          <w:color w:val="3F7F5F"/>
        </w:rPr>
        <w:tab/>
        <w:t xml:space="preserve">  543</w:t>
      </w:r>
      <w:r>
        <w:rPr>
          <w:color w:val="3F7F5F"/>
        </w:rPr>
        <w:tab/>
        <w:t xml:space="preserve"> = 54*10 = 540+3 = 543</w:t>
      </w:r>
      <w:r>
        <w:rPr>
          <w:color w:val="3F7F5F"/>
        </w:rPr>
        <w:tab/>
      </w:r>
    </w:p>
    <w:p w14:paraId="681EE913" w14:textId="2CFB4689" w:rsidR="006C7327" w:rsidRDefault="006C7327" w:rsidP="005D4FD1">
      <w:pPr>
        <w:pStyle w:val="1Output"/>
        <w:rPr>
          <w:color w:val="4C483D" w:themeColor="text2"/>
        </w:rPr>
      </w:pPr>
      <w:r>
        <w:rPr>
          <w:color w:val="3F7F5F"/>
        </w:rPr>
        <w:tab/>
        <w:t xml:space="preserve">         * */</w:t>
      </w:r>
    </w:p>
    <w:p w14:paraId="04E07AE3" w14:textId="77777777" w:rsidR="006C7327" w:rsidRDefault="006C7327" w:rsidP="006C7327">
      <w:pPr>
        <w:pStyle w:val="1Output"/>
        <w:rPr>
          <w:color w:val="4C483D" w:themeColor="text2"/>
        </w:rPr>
      </w:pPr>
      <w:r>
        <w:rPr>
          <w:color w:val="000000"/>
        </w:rPr>
        <w:tab/>
        <w:t xml:space="preserve">        </w:t>
      </w:r>
    </w:p>
    <w:p w14:paraId="32D7090B" w14:textId="77777777" w:rsidR="006C7327" w:rsidRDefault="006C7327" w:rsidP="006C7327">
      <w:pPr>
        <w:pStyle w:val="1Output"/>
        <w:rPr>
          <w:color w:val="4C483D" w:themeColor="text2"/>
        </w:rPr>
      </w:pPr>
      <w:r>
        <w:rPr>
          <w:color w:val="000000"/>
        </w:rPr>
        <w:t xml:space="preserve"> System.</w:t>
      </w:r>
      <w:r>
        <w:rPr>
          <w:bCs/>
          <w:i/>
          <w:iCs/>
          <w:color w:val="0000C0"/>
        </w:rPr>
        <w:t>out</w:t>
      </w:r>
      <w:r>
        <w:rPr>
          <w:color w:val="000000"/>
        </w:rPr>
        <w:t>.println(</w:t>
      </w:r>
      <w:r>
        <w:rPr>
          <w:color w:val="6A3E3E"/>
        </w:rPr>
        <w:t>i</w:t>
      </w:r>
      <w:r>
        <w:rPr>
          <w:color w:val="000000"/>
        </w:rPr>
        <w:t>+</w:t>
      </w:r>
      <w:r>
        <w:rPr>
          <w:color w:val="2A00FF"/>
        </w:rPr>
        <w:t>"---&gt; remainder: "</w:t>
      </w:r>
      <w:r>
        <w:rPr>
          <w:color w:val="000000"/>
        </w:rPr>
        <w:t>+</w:t>
      </w:r>
      <w:r>
        <w:rPr>
          <w:color w:val="6A3E3E"/>
        </w:rPr>
        <w:t>remainder</w:t>
      </w:r>
      <w:r>
        <w:rPr>
          <w:color w:val="000000"/>
        </w:rPr>
        <w:t>+</w:t>
      </w:r>
      <w:r>
        <w:rPr>
          <w:color w:val="2A00FF"/>
        </w:rPr>
        <w:t>", reverse: "</w:t>
      </w:r>
      <w:r>
        <w:rPr>
          <w:color w:val="000000"/>
        </w:rPr>
        <w:t>+</w:t>
      </w:r>
      <w:r>
        <w:rPr>
          <w:color w:val="6A3E3E"/>
        </w:rPr>
        <w:t>reverse</w:t>
      </w:r>
      <w:r>
        <w:rPr>
          <w:color w:val="000000"/>
        </w:rPr>
        <w:t>+</w:t>
      </w:r>
      <w:r>
        <w:rPr>
          <w:color w:val="2A00FF"/>
        </w:rPr>
        <w:t>", number: "</w:t>
      </w:r>
      <w:r>
        <w:rPr>
          <w:color w:val="000000"/>
        </w:rPr>
        <w:t>+</w:t>
      </w:r>
      <w:r>
        <w:rPr>
          <w:color w:val="6A3E3E"/>
        </w:rPr>
        <w:t>number</w:t>
      </w:r>
      <w:r>
        <w:rPr>
          <w:color w:val="000000"/>
        </w:rPr>
        <w:t>);</w:t>
      </w:r>
    </w:p>
    <w:p w14:paraId="7E82B5C5" w14:textId="77777777" w:rsidR="006C7327" w:rsidRDefault="006C7327" w:rsidP="006C7327">
      <w:pPr>
        <w:pStyle w:val="1Output"/>
        <w:rPr>
          <w:color w:val="4C483D" w:themeColor="text2"/>
        </w:rPr>
      </w:pPr>
      <w:r>
        <w:rPr>
          <w:color w:val="000000"/>
        </w:rPr>
        <w:tab/>
        <w:t xml:space="preserve">      </w:t>
      </w:r>
      <w:r>
        <w:rPr>
          <w:color w:val="6A3E3E"/>
        </w:rPr>
        <w:t>i</w:t>
      </w:r>
      <w:r>
        <w:rPr>
          <w:color w:val="000000"/>
        </w:rPr>
        <w:t>++;</w:t>
      </w:r>
    </w:p>
    <w:p w14:paraId="77845168" w14:textId="77777777" w:rsidR="006C7327" w:rsidRDefault="006C7327" w:rsidP="006C7327">
      <w:pPr>
        <w:pStyle w:val="1Output"/>
        <w:rPr>
          <w:color w:val="4C483D" w:themeColor="text2"/>
        </w:rPr>
      </w:pPr>
      <w:r>
        <w:rPr>
          <w:color w:val="000000"/>
        </w:rPr>
        <w:tab/>
        <w:t xml:space="preserve">    }</w:t>
      </w:r>
      <w:r>
        <w:rPr>
          <w:bCs/>
        </w:rPr>
        <w:t>while</w:t>
      </w:r>
      <w:r>
        <w:rPr>
          <w:color w:val="000000"/>
        </w:rPr>
        <w:t>(</w:t>
      </w:r>
      <w:r>
        <w:rPr>
          <w:color w:val="6A3E3E"/>
        </w:rPr>
        <w:t>number</w:t>
      </w:r>
      <w:r>
        <w:rPr>
          <w:color w:val="000000"/>
        </w:rPr>
        <w:t xml:space="preserve"> &gt; 0);</w:t>
      </w:r>
    </w:p>
    <w:p w14:paraId="2A33F2F3" w14:textId="77777777" w:rsidR="006C7327" w:rsidRDefault="006C7327" w:rsidP="006C7327">
      <w:pPr>
        <w:pStyle w:val="1Output"/>
        <w:rPr>
          <w:color w:val="4C483D" w:themeColor="text2"/>
        </w:rPr>
      </w:pPr>
      <w:r>
        <w:rPr>
          <w:color w:val="000000"/>
        </w:rPr>
        <w:tab/>
        <w:t xml:space="preserve">  </w:t>
      </w:r>
    </w:p>
    <w:p w14:paraId="25FC2AF9" w14:textId="77777777" w:rsidR="006C7327" w:rsidRDefault="006C7327" w:rsidP="006C7327">
      <w:pPr>
        <w:pStyle w:val="1Output"/>
        <w:rPr>
          <w:color w:val="4C483D" w:themeColor="text2"/>
        </w:rPr>
      </w:pPr>
      <w:r>
        <w:rPr>
          <w:color w:val="000000"/>
        </w:rPr>
        <w:tab/>
        <w:t xml:space="preserve">    </w:t>
      </w:r>
      <w:r>
        <w:rPr>
          <w:bCs/>
        </w:rPr>
        <w:t>return</w:t>
      </w:r>
      <w:r>
        <w:rPr>
          <w:color w:val="000000"/>
        </w:rPr>
        <w:t xml:space="preserve"> </w:t>
      </w:r>
      <w:r>
        <w:rPr>
          <w:color w:val="6A3E3E"/>
        </w:rPr>
        <w:t>reverse</w:t>
      </w:r>
      <w:r>
        <w:rPr>
          <w:color w:val="000000"/>
        </w:rPr>
        <w:t>;</w:t>
      </w:r>
    </w:p>
    <w:p w14:paraId="56094C00" w14:textId="77777777" w:rsidR="006C7327" w:rsidRPr="00946D81" w:rsidRDefault="006C7327" w:rsidP="006C7327">
      <w:pPr>
        <w:pStyle w:val="1Output"/>
      </w:pPr>
      <w:r>
        <w:rPr>
          <w:color w:val="000000"/>
        </w:rPr>
        <w:tab/>
        <w:t>}</w:t>
      </w:r>
    </w:p>
    <w:p w14:paraId="785669AB" w14:textId="77777777" w:rsidR="006C7327" w:rsidRDefault="006C7327" w:rsidP="006C7327"/>
    <w:p w14:paraId="2620B1B2" w14:textId="77777777" w:rsidR="006C7327" w:rsidRDefault="006C7327" w:rsidP="008151C9">
      <w:pPr>
        <w:pStyle w:val="Heading30"/>
      </w:pPr>
      <w:r w:rsidRPr="00F730E3">
        <w:t>How to Find Missing Number on Integer Array of 1 to 100</w:t>
      </w:r>
    </w:p>
    <w:p w14:paraId="4F4DB4C8" w14:textId="77777777" w:rsidR="006C7327" w:rsidRPr="00F730E3" w:rsidRDefault="006C7327" w:rsidP="006C7327">
      <w:pPr>
        <w:pStyle w:val="1Output"/>
      </w:pPr>
      <w:r w:rsidRPr="00F730E3">
        <w:rPr>
          <w:color w:val="FF0000"/>
        </w:rPr>
        <w:t>METHOD 1(Use sum formula)</w:t>
      </w:r>
      <w:r w:rsidRPr="00F730E3">
        <w:br/>
        <w:t>Algorithm:</w:t>
      </w:r>
    </w:p>
    <w:p w14:paraId="731D428E" w14:textId="77777777" w:rsidR="006C7327" w:rsidRPr="00F730E3" w:rsidRDefault="006C7327" w:rsidP="006C7327">
      <w:pPr>
        <w:pStyle w:val="1Output"/>
      </w:pPr>
      <w:r w:rsidRPr="00F730E3">
        <w:t xml:space="preserve">1. Get the sum of numbers </w:t>
      </w:r>
    </w:p>
    <w:p w14:paraId="448F42FD" w14:textId="77777777" w:rsidR="006C7327" w:rsidRPr="00F730E3" w:rsidRDefault="006C7327" w:rsidP="006C7327">
      <w:pPr>
        <w:pStyle w:val="1Output"/>
      </w:pPr>
      <w:r w:rsidRPr="00F730E3">
        <w:t xml:space="preserve">       total = n*(n+1)/2</w:t>
      </w:r>
    </w:p>
    <w:p w14:paraId="4709B20F" w14:textId="0503C603" w:rsidR="006C7327" w:rsidRPr="00F730E3" w:rsidRDefault="00472D43" w:rsidP="006C7327">
      <w:pPr>
        <w:pStyle w:val="1Output"/>
      </w:pPr>
      <w:r w:rsidRPr="00F730E3">
        <w:t>2</w:t>
      </w:r>
      <w:r>
        <w:t>.</w:t>
      </w:r>
      <w:r w:rsidRPr="00F730E3">
        <w:t xml:space="preserve"> Subtract</w:t>
      </w:r>
      <w:r w:rsidR="006C7327" w:rsidRPr="00F730E3">
        <w:t xml:space="preserve"> all the numbers from sum and</w:t>
      </w:r>
    </w:p>
    <w:p w14:paraId="5A00D498" w14:textId="77777777" w:rsidR="006C7327" w:rsidRPr="00F730E3" w:rsidRDefault="006C7327" w:rsidP="006C7327">
      <w:pPr>
        <w:pStyle w:val="1Output"/>
      </w:pPr>
      <w:r w:rsidRPr="00F730E3">
        <w:t xml:space="preserve">   you will get the missing number.</w:t>
      </w:r>
    </w:p>
    <w:p w14:paraId="6CE8C1AE" w14:textId="77777777" w:rsidR="006C7327" w:rsidRDefault="006C7327" w:rsidP="006C7327">
      <w:pPr>
        <w:pStyle w:val="1Output"/>
        <w:rPr>
          <w:color w:val="4C483D" w:themeColor="text2"/>
        </w:rPr>
      </w:pPr>
      <w:r>
        <w:rPr>
          <w:bCs/>
          <w:color w:val="7F0055"/>
          <w:u w:val="single"/>
        </w:rPr>
        <w:t>c</w:t>
      </w:r>
      <w:r>
        <w:rPr>
          <w:bCs/>
          <w:color w:val="7F0055"/>
        </w:rPr>
        <w:t>lass</w:t>
      </w:r>
      <w:r>
        <w:t xml:space="preserve"> Main </w:t>
      </w:r>
    </w:p>
    <w:p w14:paraId="385B10B8" w14:textId="77777777" w:rsidR="006C7327" w:rsidRDefault="006C7327" w:rsidP="006C7327">
      <w:pPr>
        <w:pStyle w:val="1Output"/>
        <w:rPr>
          <w:color w:val="4C483D" w:themeColor="text2"/>
        </w:rPr>
      </w:pPr>
      <w:r>
        <w:t xml:space="preserve">{ </w:t>
      </w:r>
    </w:p>
    <w:p w14:paraId="189D3AE3" w14:textId="77777777" w:rsidR="006C7327" w:rsidRDefault="006C7327" w:rsidP="006C7327">
      <w:pPr>
        <w:pStyle w:val="1Output"/>
        <w:rPr>
          <w:color w:val="4C483D" w:themeColor="text2"/>
        </w:rPr>
      </w:pPr>
      <w:r>
        <w:t xml:space="preserve">    </w:t>
      </w:r>
      <w:r>
        <w:rPr>
          <w:color w:val="3F7F5F"/>
        </w:rPr>
        <w:t xml:space="preserve">// Function to </w:t>
      </w:r>
      <w:r>
        <w:rPr>
          <w:color w:val="3F7F5F"/>
          <w:u w:val="single"/>
        </w:rPr>
        <w:t>ind</w:t>
      </w:r>
      <w:r>
        <w:rPr>
          <w:color w:val="3F7F5F"/>
        </w:rPr>
        <w:t xml:space="preserve"> missing number </w:t>
      </w:r>
    </w:p>
    <w:p w14:paraId="62E8DA59" w14:textId="77777777" w:rsidR="006C7327" w:rsidRDefault="006C7327" w:rsidP="006C7327">
      <w:pPr>
        <w:pStyle w:val="1Output"/>
        <w:rPr>
          <w:color w:val="4C483D" w:themeColor="text2"/>
        </w:rPr>
      </w:pPr>
      <w:r>
        <w:t xml:space="preserve">    </w:t>
      </w:r>
      <w:r>
        <w:rPr>
          <w:bCs/>
          <w:color w:val="7F0055"/>
        </w:rPr>
        <w:t>static</w:t>
      </w:r>
      <w:r>
        <w:t xml:space="preserve"> </w:t>
      </w:r>
      <w:r>
        <w:rPr>
          <w:bCs/>
          <w:color w:val="7F0055"/>
        </w:rPr>
        <w:t>int</w:t>
      </w:r>
      <w:r>
        <w:t xml:space="preserve"> getMissingNo (</w:t>
      </w:r>
      <w:r>
        <w:rPr>
          <w:bCs/>
          <w:color w:val="7F0055"/>
        </w:rPr>
        <w:t>int</w:t>
      </w:r>
      <w:r>
        <w:t xml:space="preserve"> </w:t>
      </w:r>
      <w:r>
        <w:rPr>
          <w:color w:val="6A3E3E"/>
        </w:rPr>
        <w:t>a</w:t>
      </w:r>
      <w:r>
        <w:t xml:space="preserve">[], </w:t>
      </w:r>
      <w:r>
        <w:rPr>
          <w:bCs/>
          <w:color w:val="7F0055"/>
        </w:rPr>
        <w:t>int</w:t>
      </w:r>
      <w:r>
        <w:t xml:space="preserve"> </w:t>
      </w:r>
      <w:r>
        <w:rPr>
          <w:color w:val="6A3E3E"/>
        </w:rPr>
        <w:t>n</w:t>
      </w:r>
      <w:r>
        <w:t xml:space="preserve">) </w:t>
      </w:r>
    </w:p>
    <w:p w14:paraId="1A0D77E7" w14:textId="77777777" w:rsidR="006C7327" w:rsidRDefault="006C7327" w:rsidP="006C7327">
      <w:pPr>
        <w:pStyle w:val="1Output"/>
        <w:rPr>
          <w:color w:val="4C483D" w:themeColor="text2"/>
        </w:rPr>
      </w:pPr>
      <w:r>
        <w:t xml:space="preserve">    { </w:t>
      </w:r>
    </w:p>
    <w:p w14:paraId="11BD9E28" w14:textId="77777777" w:rsidR="006C7327" w:rsidRDefault="006C7327" w:rsidP="006C7327">
      <w:pPr>
        <w:pStyle w:val="1Output"/>
        <w:rPr>
          <w:color w:val="4C483D" w:themeColor="text2"/>
        </w:rPr>
      </w:pPr>
      <w:r>
        <w:t xml:space="preserve">        </w:t>
      </w:r>
      <w:r>
        <w:rPr>
          <w:bCs/>
          <w:color w:val="7F0055"/>
        </w:rPr>
        <w:t>int</w:t>
      </w:r>
      <w:r>
        <w:t xml:space="preserve"> </w:t>
      </w:r>
      <w:r>
        <w:rPr>
          <w:color w:val="6A3E3E"/>
        </w:rPr>
        <w:t>i</w:t>
      </w:r>
      <w:r>
        <w:t xml:space="preserve">, </w:t>
      </w:r>
      <w:r>
        <w:rPr>
          <w:color w:val="6A3E3E"/>
        </w:rPr>
        <w:t>total</w:t>
      </w:r>
      <w:r>
        <w:t xml:space="preserve">; </w:t>
      </w:r>
    </w:p>
    <w:p w14:paraId="326911B7" w14:textId="77777777" w:rsidR="006C7327" w:rsidRDefault="006C7327" w:rsidP="006C7327">
      <w:pPr>
        <w:pStyle w:val="1Output"/>
        <w:rPr>
          <w:color w:val="4C483D" w:themeColor="text2"/>
        </w:rPr>
      </w:pPr>
      <w:r>
        <w:t xml:space="preserve">        </w:t>
      </w:r>
      <w:r>
        <w:rPr>
          <w:color w:val="6A3E3E"/>
        </w:rPr>
        <w:t>total</w:t>
      </w:r>
      <w:r>
        <w:t xml:space="preserve">  = (</w:t>
      </w:r>
      <w:r>
        <w:rPr>
          <w:color w:val="6A3E3E"/>
        </w:rPr>
        <w:t>n</w:t>
      </w:r>
      <w:r>
        <w:t>+1)*(</w:t>
      </w:r>
      <w:r>
        <w:rPr>
          <w:color w:val="6A3E3E"/>
        </w:rPr>
        <w:t>n</w:t>
      </w:r>
      <w:r>
        <w:t xml:space="preserve">+2)/2;    </w:t>
      </w:r>
    </w:p>
    <w:p w14:paraId="03D96144" w14:textId="77777777" w:rsidR="006C7327" w:rsidRDefault="006C7327" w:rsidP="006C7327">
      <w:pPr>
        <w:pStyle w:val="1Output"/>
        <w:rPr>
          <w:color w:val="4C483D" w:themeColor="text2"/>
        </w:rPr>
      </w:pPr>
      <w:r>
        <w:t xml:space="preserve">        </w:t>
      </w:r>
      <w:r>
        <w:rPr>
          <w:bCs/>
          <w:color w:val="7F0055"/>
        </w:rPr>
        <w:t>for</w:t>
      </w:r>
      <w:r>
        <w:t xml:space="preserve"> ( </w:t>
      </w:r>
      <w:r>
        <w:rPr>
          <w:color w:val="6A3E3E"/>
        </w:rPr>
        <w:t>i</w:t>
      </w:r>
      <w:r>
        <w:t xml:space="preserve"> = 0; </w:t>
      </w:r>
      <w:r>
        <w:rPr>
          <w:color w:val="6A3E3E"/>
        </w:rPr>
        <w:t>i</w:t>
      </w:r>
      <w:r>
        <w:t xml:space="preserve">&lt; </w:t>
      </w:r>
      <w:r>
        <w:rPr>
          <w:color w:val="6A3E3E"/>
        </w:rPr>
        <w:t>n</w:t>
      </w:r>
      <w:r>
        <w:t xml:space="preserve">; </w:t>
      </w:r>
      <w:r>
        <w:rPr>
          <w:color w:val="6A3E3E"/>
        </w:rPr>
        <w:t>i</w:t>
      </w:r>
      <w:r>
        <w:t xml:space="preserve">++) </w:t>
      </w:r>
    </w:p>
    <w:p w14:paraId="457521A1" w14:textId="77777777" w:rsidR="006C7327" w:rsidRDefault="006C7327" w:rsidP="006C7327">
      <w:pPr>
        <w:pStyle w:val="1Output"/>
        <w:rPr>
          <w:color w:val="4C483D" w:themeColor="text2"/>
        </w:rPr>
      </w:pPr>
      <w:r>
        <w:t xml:space="preserve">           </w:t>
      </w:r>
      <w:r>
        <w:rPr>
          <w:color w:val="6A3E3E"/>
        </w:rPr>
        <w:t>total</w:t>
      </w:r>
      <w:r>
        <w:t xml:space="preserve"> -= </w:t>
      </w:r>
      <w:r>
        <w:rPr>
          <w:color w:val="6A3E3E"/>
        </w:rPr>
        <w:t>a</w:t>
      </w:r>
      <w:r>
        <w:t>[</w:t>
      </w:r>
      <w:r>
        <w:rPr>
          <w:color w:val="6A3E3E"/>
        </w:rPr>
        <w:t>i</w:t>
      </w:r>
      <w:r>
        <w:t xml:space="preserve">]; </w:t>
      </w:r>
    </w:p>
    <w:p w14:paraId="3997F29C" w14:textId="77777777" w:rsidR="006C7327" w:rsidRDefault="006C7327" w:rsidP="006C7327">
      <w:pPr>
        <w:pStyle w:val="1Output"/>
        <w:rPr>
          <w:color w:val="4C483D" w:themeColor="text2"/>
        </w:rPr>
      </w:pPr>
      <w:r>
        <w:t xml:space="preserve">        </w:t>
      </w:r>
      <w:r>
        <w:rPr>
          <w:bCs/>
          <w:color w:val="7F0055"/>
        </w:rPr>
        <w:t>return</w:t>
      </w:r>
      <w:r>
        <w:t xml:space="preserve"> </w:t>
      </w:r>
      <w:r>
        <w:rPr>
          <w:color w:val="6A3E3E"/>
        </w:rPr>
        <w:t>total</w:t>
      </w:r>
      <w:r>
        <w:t xml:space="preserve">; </w:t>
      </w:r>
    </w:p>
    <w:p w14:paraId="15430B57" w14:textId="77777777" w:rsidR="006C7327" w:rsidRDefault="006C7327" w:rsidP="006C7327">
      <w:pPr>
        <w:pStyle w:val="1Output"/>
        <w:rPr>
          <w:color w:val="4C483D" w:themeColor="text2"/>
        </w:rPr>
      </w:pPr>
      <w:r>
        <w:t xml:space="preserve">    } </w:t>
      </w:r>
    </w:p>
    <w:p w14:paraId="4816B2B7" w14:textId="77777777" w:rsidR="006C7327" w:rsidRDefault="006C7327" w:rsidP="006C7327">
      <w:pPr>
        <w:pStyle w:val="1Output"/>
        <w:rPr>
          <w:color w:val="4C483D" w:themeColor="text2"/>
        </w:rPr>
      </w:pPr>
      <w:r>
        <w:t xml:space="preserve">       </w:t>
      </w:r>
    </w:p>
    <w:p w14:paraId="29D2F378" w14:textId="77777777" w:rsidR="006C7327" w:rsidRDefault="006C7327" w:rsidP="006C7327">
      <w:pPr>
        <w:pStyle w:val="1Output"/>
        <w:rPr>
          <w:color w:val="4C483D" w:themeColor="text2"/>
        </w:rPr>
      </w:pPr>
      <w:r>
        <w:t xml:space="preserve">    </w:t>
      </w:r>
      <w:r>
        <w:rPr>
          <w:color w:val="3F7F5F"/>
        </w:rPr>
        <w:t>/* program to test above function */</w:t>
      </w:r>
    </w:p>
    <w:p w14:paraId="1CD30608" w14:textId="77777777" w:rsidR="006C7327" w:rsidRDefault="006C7327" w:rsidP="006C7327">
      <w:pPr>
        <w:pStyle w:val="1Output"/>
        <w:rPr>
          <w:color w:val="4C483D" w:themeColor="text2"/>
        </w:rPr>
      </w:pPr>
      <w:r>
        <w:t xml:space="preserve">    </w:t>
      </w:r>
      <w:r>
        <w:rPr>
          <w:bCs/>
          <w:color w:val="7F0055"/>
        </w:rPr>
        <w:t>public</w:t>
      </w:r>
      <w:r>
        <w:t xml:space="preserve"> </w:t>
      </w:r>
      <w:r>
        <w:rPr>
          <w:bCs/>
          <w:color w:val="7F0055"/>
        </w:rPr>
        <w:t>static</w:t>
      </w:r>
      <w:r>
        <w:t xml:space="preserve"> </w:t>
      </w:r>
      <w:r>
        <w:rPr>
          <w:bCs/>
          <w:color w:val="7F0055"/>
        </w:rPr>
        <w:t>void</w:t>
      </w:r>
      <w:r>
        <w:t xml:space="preserve"> main(String </w:t>
      </w:r>
      <w:r>
        <w:rPr>
          <w:color w:val="6A3E3E"/>
        </w:rPr>
        <w:t>args</w:t>
      </w:r>
      <w:r>
        <w:t xml:space="preserve">[]) </w:t>
      </w:r>
    </w:p>
    <w:p w14:paraId="669B26AA" w14:textId="77777777" w:rsidR="006C7327" w:rsidRDefault="006C7327" w:rsidP="006C7327">
      <w:pPr>
        <w:pStyle w:val="1Output"/>
        <w:rPr>
          <w:color w:val="4C483D" w:themeColor="text2"/>
        </w:rPr>
      </w:pPr>
      <w:r>
        <w:t xml:space="preserve">    { </w:t>
      </w:r>
    </w:p>
    <w:p w14:paraId="692725B7" w14:textId="77777777" w:rsidR="006C7327" w:rsidRDefault="006C7327" w:rsidP="006C7327">
      <w:pPr>
        <w:pStyle w:val="1Output"/>
        <w:rPr>
          <w:color w:val="4C483D" w:themeColor="text2"/>
        </w:rPr>
      </w:pPr>
      <w:r>
        <w:t xml:space="preserve">        </w:t>
      </w:r>
      <w:r>
        <w:rPr>
          <w:bCs/>
          <w:color w:val="7F0055"/>
        </w:rPr>
        <w:t>int</w:t>
      </w:r>
      <w:r>
        <w:t xml:space="preserve"> </w:t>
      </w:r>
      <w:r>
        <w:rPr>
          <w:color w:val="6A3E3E"/>
        </w:rPr>
        <w:t>a</w:t>
      </w:r>
      <w:r>
        <w:t xml:space="preserve">[] = {1,2,4,5,6}; </w:t>
      </w:r>
    </w:p>
    <w:p w14:paraId="1DDED525" w14:textId="77777777" w:rsidR="006C7327" w:rsidRDefault="006C7327" w:rsidP="006C7327">
      <w:pPr>
        <w:pStyle w:val="1Output"/>
        <w:rPr>
          <w:color w:val="4C483D" w:themeColor="text2"/>
        </w:rPr>
      </w:pPr>
      <w:r>
        <w:t xml:space="preserve">        </w:t>
      </w:r>
      <w:r>
        <w:rPr>
          <w:bCs/>
          <w:color w:val="7F0055"/>
        </w:rPr>
        <w:t>int</w:t>
      </w:r>
      <w:r>
        <w:t xml:space="preserve"> </w:t>
      </w:r>
      <w:r>
        <w:rPr>
          <w:color w:val="6A3E3E"/>
        </w:rPr>
        <w:t>miss</w:t>
      </w:r>
      <w:r>
        <w:t xml:space="preserve"> = </w:t>
      </w:r>
      <w:r>
        <w:rPr>
          <w:i/>
          <w:iCs/>
        </w:rPr>
        <w:t>getMissingNo</w:t>
      </w:r>
      <w:r>
        <w:t>(</w:t>
      </w:r>
      <w:r>
        <w:rPr>
          <w:color w:val="6A3E3E"/>
        </w:rPr>
        <w:t>a</w:t>
      </w:r>
      <w:r>
        <w:t xml:space="preserve">,5); </w:t>
      </w:r>
    </w:p>
    <w:p w14:paraId="08A3A2FE" w14:textId="77777777" w:rsidR="006C7327" w:rsidRDefault="006C7327" w:rsidP="006C7327">
      <w:pPr>
        <w:pStyle w:val="1Output"/>
        <w:rPr>
          <w:color w:val="4C483D" w:themeColor="text2"/>
        </w:rPr>
      </w:pPr>
      <w:r>
        <w:t xml:space="preserve">        System.</w:t>
      </w:r>
      <w:r>
        <w:rPr>
          <w:bCs/>
          <w:i/>
          <w:iCs/>
          <w:color w:val="0000C0"/>
        </w:rPr>
        <w:t>out</w:t>
      </w:r>
      <w:r>
        <w:t>.println(</w:t>
      </w:r>
      <w:r>
        <w:rPr>
          <w:color w:val="6A3E3E"/>
        </w:rPr>
        <w:t>miss</w:t>
      </w:r>
      <w:r>
        <w:t xml:space="preserve">);    </w:t>
      </w:r>
    </w:p>
    <w:p w14:paraId="08B0A6BF" w14:textId="77777777" w:rsidR="006C7327" w:rsidRDefault="006C7327" w:rsidP="006C7327">
      <w:pPr>
        <w:pStyle w:val="1Output"/>
        <w:rPr>
          <w:color w:val="4C483D" w:themeColor="text2"/>
        </w:rPr>
      </w:pPr>
      <w:r>
        <w:t xml:space="preserve">    } </w:t>
      </w:r>
    </w:p>
    <w:p w14:paraId="7BF990E6" w14:textId="77777777" w:rsidR="006C7327" w:rsidRDefault="006C7327" w:rsidP="006C7327">
      <w:pPr>
        <w:pStyle w:val="1Output"/>
      </w:pPr>
      <w:r>
        <w:t>}</w:t>
      </w:r>
    </w:p>
    <w:p w14:paraId="0DE3E8C3" w14:textId="77777777" w:rsidR="006C7327" w:rsidRDefault="006C7327" w:rsidP="006C7327"/>
    <w:p w14:paraId="7B652C98" w14:textId="77777777" w:rsidR="006C7327" w:rsidRDefault="006C7327" w:rsidP="008151C9">
      <w:pPr>
        <w:pStyle w:val="Heading30"/>
      </w:pPr>
      <w:r w:rsidRPr="00DE35E5">
        <w:t>Write code to check a String is palindrome or not? (</w:t>
      </w:r>
      <w:hyperlink r:id="rId180" w:tgtFrame="_blank" w:history="1">
        <w:r w:rsidRPr="00DE35E5">
          <w:rPr>
            <w:rStyle w:val="Hyperlink"/>
          </w:rPr>
          <w:t>solution</w:t>
        </w:r>
      </w:hyperlink>
      <w:r w:rsidRPr="00DE35E5">
        <w:t>)</w:t>
      </w:r>
    </w:p>
    <w:p w14:paraId="736CC66A" w14:textId="77777777" w:rsidR="006C7327" w:rsidRDefault="006C7327" w:rsidP="00B11DBB">
      <w:pPr>
        <w:spacing w:after="0"/>
      </w:pPr>
      <w:r w:rsidRPr="00DE35E5">
        <w:t xml:space="preserve">A palindrome is those String whose reverse is equal to the original. This can be done by using </w:t>
      </w:r>
      <w:r w:rsidRPr="00DE35E5">
        <w:rPr>
          <w:b/>
          <w:color w:val="FF0000"/>
        </w:rPr>
        <w:t>either StringBuffer reverse() </w:t>
      </w:r>
      <w:r w:rsidRPr="00DE35E5">
        <w:t>method or by technique demonstrated in the solution here.</w:t>
      </w:r>
      <w:r>
        <w:br/>
      </w:r>
      <w:r>
        <w:br/>
      </w:r>
    </w:p>
    <w:p w14:paraId="2F04D2CF" w14:textId="77777777" w:rsidR="006C7327" w:rsidRDefault="006C7327" w:rsidP="008151C9">
      <w:pPr>
        <w:pStyle w:val="Heading30"/>
      </w:pPr>
      <w:r w:rsidRPr="00DE35E5">
        <w:t>Write a method which will remove any given character from a String? (</w:t>
      </w:r>
      <w:hyperlink r:id="rId181" w:tgtFrame="_blank" w:history="1">
        <w:r w:rsidRPr="00DE35E5">
          <w:rPr>
            <w:rStyle w:val="Hyperlink"/>
          </w:rPr>
          <w:t>solution</w:t>
        </w:r>
      </w:hyperlink>
      <w:r w:rsidRPr="00DE35E5">
        <w:t>)</w:t>
      </w:r>
    </w:p>
    <w:p w14:paraId="6718243E" w14:textId="77777777" w:rsidR="006C7327" w:rsidRDefault="006C7327" w:rsidP="006C7327">
      <w:r w:rsidRPr="00DE35E5">
        <w:t xml:space="preserve">you can remove a given character from String by converting it into a </w:t>
      </w:r>
      <w:r w:rsidRPr="00FA3DF8">
        <w:rPr>
          <w:b/>
        </w:rPr>
        <w:t>char[]</w:t>
      </w:r>
      <w:r w:rsidRPr="00DE35E5">
        <w:t xml:space="preserve"> array and </w:t>
      </w:r>
      <w:r>
        <w:t>comapare give char with each char of array, remove that &amp; append remaiiing.</w:t>
      </w:r>
    </w:p>
    <w:p w14:paraId="24333E95" w14:textId="77777777" w:rsidR="006C7327" w:rsidRDefault="006C7327" w:rsidP="006C7327">
      <w:pPr>
        <w:pStyle w:val="1Output"/>
        <w:rPr>
          <w:color w:val="4C483D" w:themeColor="text2"/>
        </w:rPr>
      </w:pPr>
      <w:r>
        <w:rPr>
          <w:bCs/>
          <w:color w:val="7F0055"/>
        </w:rPr>
        <w:t>public</w:t>
      </w:r>
      <w:r>
        <w:t xml:space="preserve"> </w:t>
      </w:r>
      <w:r>
        <w:rPr>
          <w:bCs/>
          <w:color w:val="7F0055"/>
        </w:rPr>
        <w:t>class</w:t>
      </w:r>
      <w:r>
        <w:t xml:space="preserve"> Test {</w:t>
      </w:r>
    </w:p>
    <w:p w14:paraId="5CF4AEB9" w14:textId="77777777" w:rsidR="006C7327" w:rsidRDefault="006C7327" w:rsidP="006C7327">
      <w:pPr>
        <w:pStyle w:val="1Output"/>
        <w:rPr>
          <w:color w:val="4C483D" w:themeColor="text2"/>
        </w:rPr>
      </w:pPr>
    </w:p>
    <w:p w14:paraId="31DFCBD2" w14:textId="77777777" w:rsidR="006C7327" w:rsidRDefault="006C7327" w:rsidP="006C7327">
      <w:pPr>
        <w:pStyle w:val="1Output"/>
        <w:rPr>
          <w:color w:val="4C483D" w:themeColor="text2"/>
        </w:rPr>
      </w:pPr>
      <w:r>
        <w:tab/>
      </w:r>
      <w:r>
        <w:rPr>
          <w:bCs/>
          <w:color w:val="7F0055"/>
        </w:rPr>
        <w:t>public</w:t>
      </w:r>
      <w:r>
        <w:t xml:space="preserve"> </w:t>
      </w:r>
      <w:r>
        <w:rPr>
          <w:bCs/>
          <w:color w:val="7F0055"/>
        </w:rPr>
        <w:t>static</w:t>
      </w:r>
      <w:r>
        <w:t xml:space="preserve"> String remove(String </w:t>
      </w:r>
      <w:r>
        <w:rPr>
          <w:color w:val="6A3E3E"/>
        </w:rPr>
        <w:t>word</w:t>
      </w:r>
      <w:r>
        <w:t xml:space="preserve">, </w:t>
      </w:r>
      <w:r>
        <w:rPr>
          <w:bCs/>
          <w:color w:val="7F0055"/>
        </w:rPr>
        <w:t>char</w:t>
      </w:r>
      <w:r>
        <w:t xml:space="preserve"> </w:t>
      </w:r>
      <w:r>
        <w:rPr>
          <w:color w:val="6A3E3E"/>
        </w:rPr>
        <w:t>unwanted</w:t>
      </w:r>
      <w:r>
        <w:t>) {</w:t>
      </w:r>
    </w:p>
    <w:p w14:paraId="719AFE3E" w14:textId="77777777" w:rsidR="006C7327" w:rsidRDefault="006C7327" w:rsidP="006C7327">
      <w:pPr>
        <w:pStyle w:val="1Output"/>
        <w:rPr>
          <w:color w:val="4C483D" w:themeColor="text2"/>
        </w:rPr>
      </w:pPr>
      <w:r>
        <w:tab/>
      </w:r>
      <w:r>
        <w:tab/>
        <w:t xml:space="preserve">StringBuilder </w:t>
      </w:r>
      <w:r>
        <w:rPr>
          <w:color w:val="6A3E3E"/>
        </w:rPr>
        <w:t>sb</w:t>
      </w:r>
      <w:r>
        <w:t xml:space="preserve"> = </w:t>
      </w:r>
      <w:r>
        <w:rPr>
          <w:bCs/>
          <w:color w:val="7F0055"/>
        </w:rPr>
        <w:t>new</w:t>
      </w:r>
      <w:r>
        <w:t xml:space="preserve"> StringBuilder();</w:t>
      </w:r>
    </w:p>
    <w:p w14:paraId="62189140" w14:textId="77777777" w:rsidR="006C7327" w:rsidRDefault="006C7327" w:rsidP="006C7327">
      <w:pPr>
        <w:pStyle w:val="1Output"/>
        <w:rPr>
          <w:color w:val="4C483D" w:themeColor="text2"/>
        </w:rPr>
      </w:pPr>
      <w:r>
        <w:tab/>
      </w:r>
      <w:r>
        <w:tab/>
      </w:r>
      <w:r>
        <w:rPr>
          <w:bCs/>
          <w:color w:val="7F0055"/>
        </w:rPr>
        <w:t>char</w:t>
      </w:r>
      <w:r>
        <w:t xml:space="preserve">[] </w:t>
      </w:r>
      <w:r>
        <w:rPr>
          <w:color w:val="6A3E3E"/>
        </w:rPr>
        <w:t>letters</w:t>
      </w:r>
      <w:r>
        <w:t xml:space="preserve"> = </w:t>
      </w:r>
      <w:r>
        <w:rPr>
          <w:color w:val="6A3E3E"/>
        </w:rPr>
        <w:t>word</w:t>
      </w:r>
      <w:r>
        <w:t>.toCharArray();</w:t>
      </w:r>
    </w:p>
    <w:p w14:paraId="6389207C" w14:textId="77777777" w:rsidR="006C7327" w:rsidRDefault="006C7327" w:rsidP="006C7327">
      <w:pPr>
        <w:pStyle w:val="1Output"/>
        <w:rPr>
          <w:color w:val="4C483D" w:themeColor="text2"/>
        </w:rPr>
      </w:pPr>
    </w:p>
    <w:p w14:paraId="1EB025E4" w14:textId="77777777" w:rsidR="006C7327" w:rsidRDefault="006C7327" w:rsidP="006C7327">
      <w:pPr>
        <w:pStyle w:val="1Output"/>
        <w:rPr>
          <w:color w:val="4C483D" w:themeColor="text2"/>
        </w:rPr>
      </w:pPr>
      <w:r>
        <w:tab/>
      </w:r>
      <w:r>
        <w:tab/>
      </w:r>
      <w:r>
        <w:rPr>
          <w:bCs/>
          <w:color w:val="7F0055"/>
        </w:rPr>
        <w:t>for</w:t>
      </w:r>
      <w:r>
        <w:t xml:space="preserve"> (</w:t>
      </w:r>
      <w:r>
        <w:rPr>
          <w:bCs/>
          <w:color w:val="7F0055"/>
        </w:rPr>
        <w:t>char</w:t>
      </w:r>
      <w:r>
        <w:t xml:space="preserve"> </w:t>
      </w:r>
      <w:r>
        <w:rPr>
          <w:color w:val="6A3E3E"/>
        </w:rPr>
        <w:t>c</w:t>
      </w:r>
      <w:r>
        <w:t xml:space="preserve"> : </w:t>
      </w:r>
      <w:r>
        <w:rPr>
          <w:color w:val="6A3E3E"/>
        </w:rPr>
        <w:t>letters</w:t>
      </w:r>
      <w:r>
        <w:t>) {</w:t>
      </w:r>
    </w:p>
    <w:p w14:paraId="66AA646E" w14:textId="77777777" w:rsidR="006C7327" w:rsidRDefault="006C7327" w:rsidP="006C7327">
      <w:pPr>
        <w:pStyle w:val="1Output"/>
        <w:rPr>
          <w:color w:val="4C483D" w:themeColor="text2"/>
        </w:rPr>
      </w:pPr>
      <w:r>
        <w:tab/>
      </w:r>
      <w:r>
        <w:tab/>
      </w:r>
      <w:r>
        <w:tab/>
      </w:r>
      <w:r>
        <w:rPr>
          <w:bCs/>
          <w:color w:val="7F0055"/>
        </w:rPr>
        <w:t>if</w:t>
      </w:r>
      <w:r>
        <w:t xml:space="preserve"> (</w:t>
      </w:r>
      <w:r>
        <w:rPr>
          <w:color w:val="6A3E3E"/>
        </w:rPr>
        <w:t>c</w:t>
      </w:r>
      <w:r>
        <w:t xml:space="preserve"> != </w:t>
      </w:r>
      <w:r>
        <w:rPr>
          <w:color w:val="6A3E3E"/>
        </w:rPr>
        <w:t>unwanted</w:t>
      </w:r>
      <w:r>
        <w:t>) {</w:t>
      </w:r>
    </w:p>
    <w:p w14:paraId="31DBD08A" w14:textId="77777777" w:rsidR="006C7327" w:rsidRDefault="006C7327" w:rsidP="006C7327">
      <w:pPr>
        <w:pStyle w:val="1Output"/>
        <w:rPr>
          <w:color w:val="4C483D" w:themeColor="text2"/>
        </w:rPr>
      </w:pPr>
      <w:r>
        <w:tab/>
      </w:r>
      <w:r>
        <w:tab/>
      </w:r>
      <w:r>
        <w:tab/>
      </w:r>
      <w:r>
        <w:tab/>
      </w:r>
      <w:r>
        <w:rPr>
          <w:color w:val="6A3E3E"/>
        </w:rPr>
        <w:t>sb</w:t>
      </w:r>
      <w:r>
        <w:t>.append(</w:t>
      </w:r>
      <w:r>
        <w:rPr>
          <w:color w:val="6A3E3E"/>
        </w:rPr>
        <w:t>c</w:t>
      </w:r>
      <w:r>
        <w:t>);</w:t>
      </w:r>
    </w:p>
    <w:p w14:paraId="58DC0C48" w14:textId="77777777" w:rsidR="006C7327" w:rsidRDefault="006C7327" w:rsidP="006C7327">
      <w:pPr>
        <w:pStyle w:val="1Output"/>
        <w:rPr>
          <w:color w:val="4C483D" w:themeColor="text2"/>
        </w:rPr>
      </w:pPr>
      <w:r>
        <w:tab/>
      </w:r>
      <w:r>
        <w:tab/>
      </w:r>
      <w:r>
        <w:tab/>
        <w:t>}</w:t>
      </w:r>
    </w:p>
    <w:p w14:paraId="2534AD70" w14:textId="13677A7D" w:rsidR="006C7327" w:rsidRDefault="006C7327" w:rsidP="006C7327">
      <w:pPr>
        <w:pStyle w:val="1Output"/>
        <w:rPr>
          <w:color w:val="4C483D" w:themeColor="text2"/>
        </w:rPr>
      </w:pPr>
      <w:r>
        <w:tab/>
      </w:r>
      <w:r>
        <w:tab/>
        <w:t>}</w:t>
      </w:r>
    </w:p>
    <w:p w14:paraId="70EE5BD4" w14:textId="77777777" w:rsidR="006C7327" w:rsidRDefault="006C7327" w:rsidP="006C7327">
      <w:pPr>
        <w:pStyle w:val="1Output"/>
        <w:rPr>
          <w:color w:val="4C483D" w:themeColor="text2"/>
        </w:rPr>
      </w:pPr>
      <w:r>
        <w:tab/>
      </w:r>
      <w:r>
        <w:tab/>
      </w:r>
      <w:r>
        <w:rPr>
          <w:bCs/>
          <w:color w:val="7F0055"/>
        </w:rPr>
        <w:t>return</w:t>
      </w:r>
      <w:r>
        <w:t xml:space="preserve"> </w:t>
      </w:r>
      <w:r>
        <w:rPr>
          <w:color w:val="6A3E3E"/>
        </w:rPr>
        <w:t>sb</w:t>
      </w:r>
      <w:r>
        <w:t>.toString();</w:t>
      </w:r>
    </w:p>
    <w:p w14:paraId="0345D26C" w14:textId="77777777" w:rsidR="006C7327" w:rsidRDefault="006C7327" w:rsidP="006C7327">
      <w:pPr>
        <w:pStyle w:val="1Output"/>
        <w:rPr>
          <w:color w:val="4C483D" w:themeColor="text2"/>
        </w:rPr>
      </w:pPr>
      <w:r>
        <w:tab/>
        <w:t>}</w:t>
      </w:r>
    </w:p>
    <w:p w14:paraId="28A63D32" w14:textId="77777777" w:rsidR="006C7327" w:rsidRDefault="006C7327" w:rsidP="006C7327">
      <w:pPr>
        <w:pStyle w:val="1Output"/>
        <w:rPr>
          <w:color w:val="4C483D" w:themeColor="text2"/>
        </w:rPr>
      </w:pPr>
    </w:p>
    <w:p w14:paraId="1D9D1CB9" w14:textId="1378A6EB" w:rsidR="006C7327" w:rsidRDefault="006C7327" w:rsidP="006C7327">
      <w:pPr>
        <w:pStyle w:val="1Output"/>
        <w:rPr>
          <w:color w:val="4C483D" w:themeColor="text2"/>
        </w:rPr>
      </w:pPr>
      <w:r>
        <w:tab/>
      </w:r>
      <w:r>
        <w:rPr>
          <w:bCs/>
          <w:color w:val="7F0055"/>
        </w:rPr>
        <w:t>public</w:t>
      </w:r>
      <w:r>
        <w:t xml:space="preserve"> </w:t>
      </w:r>
      <w:r>
        <w:rPr>
          <w:bCs/>
          <w:color w:val="7F0055"/>
        </w:rPr>
        <w:t>static</w:t>
      </w:r>
      <w:r>
        <w:t xml:space="preserve"> </w:t>
      </w:r>
      <w:r>
        <w:rPr>
          <w:bCs/>
          <w:color w:val="7F0055"/>
        </w:rPr>
        <w:t>void</w:t>
      </w:r>
      <w:r>
        <w:t xml:space="preserve"> main(String[] </w:t>
      </w:r>
      <w:r>
        <w:rPr>
          <w:color w:val="6A3E3E"/>
        </w:rPr>
        <w:t>args</w:t>
      </w:r>
      <w:r>
        <w:t xml:space="preserve">) </w:t>
      </w:r>
      <w:r>
        <w:rPr>
          <w:bCs/>
          <w:color w:val="7F0055"/>
        </w:rPr>
        <w:t>throws</w:t>
      </w:r>
      <w:r>
        <w:t xml:space="preserve"> InterruptedException {</w:t>
      </w:r>
    </w:p>
    <w:p w14:paraId="2F63B010" w14:textId="77777777" w:rsidR="006C7327" w:rsidRDefault="006C7327" w:rsidP="006C7327">
      <w:pPr>
        <w:pStyle w:val="1Output"/>
        <w:rPr>
          <w:color w:val="4C483D" w:themeColor="text2"/>
        </w:rPr>
      </w:pPr>
      <w:r>
        <w:tab/>
      </w:r>
      <w:r>
        <w:tab/>
        <w:t>System.</w:t>
      </w:r>
      <w:r>
        <w:rPr>
          <w:bCs/>
          <w:i/>
          <w:iCs/>
          <w:color w:val="0000C0"/>
        </w:rPr>
        <w:t>out</w:t>
      </w:r>
      <w:r>
        <w:t>.println(</w:t>
      </w:r>
      <w:r>
        <w:rPr>
          <w:i/>
          <w:iCs/>
        </w:rPr>
        <w:t>remove</w:t>
      </w:r>
      <w:r>
        <w:t>(</w:t>
      </w:r>
      <w:r>
        <w:rPr>
          <w:color w:val="2A00FF"/>
        </w:rPr>
        <w:t>"satya kaveti"</w:t>
      </w:r>
      <w:r>
        <w:t xml:space="preserve">, </w:t>
      </w:r>
      <w:r>
        <w:rPr>
          <w:color w:val="2A00FF"/>
        </w:rPr>
        <w:t>'a'</w:t>
      </w:r>
      <w:r>
        <w:t>));</w:t>
      </w:r>
    </w:p>
    <w:p w14:paraId="4E22AF2A" w14:textId="15D335B4" w:rsidR="006C7327" w:rsidRDefault="006C7327" w:rsidP="006C7327">
      <w:pPr>
        <w:pStyle w:val="1Output"/>
        <w:rPr>
          <w:color w:val="4C483D" w:themeColor="text2"/>
        </w:rPr>
      </w:pPr>
      <w:r>
        <w:tab/>
        <w:t>}</w:t>
      </w:r>
    </w:p>
    <w:p w14:paraId="23A6AE49" w14:textId="77777777" w:rsidR="006C7327" w:rsidRDefault="006C7327" w:rsidP="006C7327">
      <w:pPr>
        <w:pStyle w:val="1Output"/>
        <w:rPr>
          <w:color w:val="4C483D" w:themeColor="text2"/>
        </w:rPr>
      </w:pPr>
      <w:r>
        <w:rPr>
          <w:u w:val="single"/>
        </w:rPr>
        <w:t>}</w:t>
      </w:r>
    </w:p>
    <w:p w14:paraId="4C78D9B2" w14:textId="77777777" w:rsidR="006C7327" w:rsidRPr="00FA3DF8" w:rsidRDefault="006C7327" w:rsidP="006C7327">
      <w:pPr>
        <w:pStyle w:val="1Output"/>
        <w:shd w:val="clear" w:color="auto" w:fill="000000" w:themeFill="text1"/>
        <w:rPr>
          <w:color w:val="FFFF00"/>
        </w:rPr>
      </w:pPr>
      <w:r w:rsidRPr="00FA3DF8">
        <w:rPr>
          <w:color w:val="FFFF00"/>
          <w:highlight w:val="black"/>
        </w:rPr>
        <w:t xml:space="preserve">sty </w:t>
      </w:r>
      <w:r w:rsidRPr="00FA3DF8">
        <w:rPr>
          <w:color w:val="FFFF00"/>
          <w:highlight w:val="black"/>
          <w:shd w:val="clear" w:color="auto" w:fill="F0D8A8"/>
        </w:rPr>
        <w:t>kveti</w:t>
      </w:r>
    </w:p>
    <w:p w14:paraId="53445DD3" w14:textId="77777777" w:rsidR="006C7327" w:rsidRDefault="006C7327" w:rsidP="00321057">
      <w:pPr>
        <w:spacing w:after="0" w:line="240" w:lineRule="auto"/>
      </w:pPr>
    </w:p>
    <w:p w14:paraId="00D05188" w14:textId="77777777" w:rsidR="006C7327" w:rsidRDefault="006C7327" w:rsidP="008151C9">
      <w:pPr>
        <w:pStyle w:val="Heading30"/>
      </w:pPr>
      <w:r w:rsidRPr="00DE35E5">
        <w:br/>
        <w:t>Print all permutation of String? (</w:t>
      </w:r>
      <w:hyperlink r:id="rId182" w:tgtFrame="_blank" w:history="1">
        <w:r w:rsidRPr="00DE35E5">
          <w:rPr>
            <w:rStyle w:val="Hyperlink"/>
          </w:rPr>
          <w:t>solution</w:t>
        </w:r>
      </w:hyperlink>
      <w:r w:rsidRPr="00DE35E5">
        <w:t>)</w:t>
      </w:r>
    </w:p>
    <w:p w14:paraId="52D474C5" w14:textId="77777777" w:rsidR="006C7327" w:rsidRDefault="006C7327" w:rsidP="006C7327">
      <w:pPr>
        <w:autoSpaceDE w:val="0"/>
        <w:autoSpaceDN w:val="0"/>
        <w:adjustRightInd w:val="0"/>
        <w:spacing w:after="0" w:line="240" w:lineRule="auto"/>
      </w:pPr>
      <w:r w:rsidRPr="007C3152">
        <w:t>for a String of 3 characters like "xyz" has 6 possible permutations, xyz, xzy, yxz, yzx, zxy, zyx</w:t>
      </w:r>
    </w:p>
    <w:p w14:paraId="320E09EB" w14:textId="5E7ABDB6" w:rsidR="006C7327" w:rsidRDefault="006C7327" w:rsidP="006C7327">
      <w:pPr>
        <w:pStyle w:val="1Output"/>
        <w:rPr>
          <w:color w:val="4C483D" w:themeColor="text2"/>
        </w:rPr>
      </w:pPr>
      <w:r>
        <w:rPr>
          <w:bCs/>
          <w:color w:val="7F0055"/>
        </w:rPr>
        <w:t>public</w:t>
      </w:r>
      <w:r>
        <w:t xml:space="preserve"> </w:t>
      </w:r>
      <w:r>
        <w:rPr>
          <w:bCs/>
          <w:color w:val="7F0055"/>
        </w:rPr>
        <w:t>class</w:t>
      </w:r>
      <w:r>
        <w:t xml:space="preserve"> Permutation { </w:t>
      </w:r>
      <w:r>
        <w:tab/>
      </w:r>
    </w:p>
    <w:p w14:paraId="5F9F4DBE" w14:textId="77777777" w:rsidR="006C7327" w:rsidRDefault="006C7327" w:rsidP="006C7327">
      <w:pPr>
        <w:pStyle w:val="1Output"/>
        <w:rPr>
          <w:color w:val="4C483D" w:themeColor="text2"/>
        </w:rPr>
      </w:pPr>
      <w:r>
        <w:tab/>
      </w:r>
      <w:r>
        <w:rPr>
          <w:bCs/>
          <w:color w:val="7F0055"/>
        </w:rPr>
        <w:t>public</w:t>
      </w:r>
      <w:r>
        <w:t xml:space="preserve"> </w:t>
      </w:r>
      <w:r>
        <w:rPr>
          <w:bCs/>
          <w:color w:val="7F0055"/>
        </w:rPr>
        <w:t>static</w:t>
      </w:r>
      <w:r>
        <w:t xml:space="preserve"> </w:t>
      </w:r>
      <w:r>
        <w:rPr>
          <w:bCs/>
          <w:color w:val="7F0055"/>
        </w:rPr>
        <w:t>void</w:t>
      </w:r>
      <w:r>
        <w:t xml:space="preserve"> permutation(String </w:t>
      </w:r>
      <w:r>
        <w:rPr>
          <w:color w:val="6A3E3E"/>
        </w:rPr>
        <w:t>str</w:t>
      </w:r>
      <w:r>
        <w:t xml:space="preserve">) { </w:t>
      </w:r>
    </w:p>
    <w:p w14:paraId="7D7655E6" w14:textId="77777777" w:rsidR="006C7327" w:rsidRDefault="006C7327" w:rsidP="006C7327">
      <w:pPr>
        <w:pStyle w:val="1Output"/>
        <w:rPr>
          <w:color w:val="4C483D" w:themeColor="text2"/>
        </w:rPr>
      </w:pPr>
      <w:r>
        <w:tab/>
        <w:t xml:space="preserve">    </w:t>
      </w:r>
      <w:r>
        <w:rPr>
          <w:i/>
          <w:iCs/>
        </w:rPr>
        <w:t>permutation</w:t>
      </w:r>
      <w:r>
        <w:t>(</w:t>
      </w:r>
      <w:r>
        <w:rPr>
          <w:color w:val="2A00FF"/>
        </w:rPr>
        <w:t>""</w:t>
      </w:r>
      <w:r>
        <w:t xml:space="preserve">, </w:t>
      </w:r>
      <w:r>
        <w:rPr>
          <w:color w:val="6A3E3E"/>
        </w:rPr>
        <w:t>str</w:t>
      </w:r>
      <w:r>
        <w:t xml:space="preserve">); </w:t>
      </w:r>
    </w:p>
    <w:p w14:paraId="5176B3BE" w14:textId="25CCCA88" w:rsidR="006C7327" w:rsidRDefault="006C7327" w:rsidP="006C7327">
      <w:pPr>
        <w:pStyle w:val="1Output"/>
        <w:rPr>
          <w:color w:val="4C483D" w:themeColor="text2"/>
        </w:rPr>
      </w:pPr>
      <w:r>
        <w:tab/>
        <w:t>}</w:t>
      </w:r>
    </w:p>
    <w:p w14:paraId="51DA5A16" w14:textId="77777777" w:rsidR="006C7327" w:rsidRDefault="006C7327" w:rsidP="006C7327">
      <w:pPr>
        <w:pStyle w:val="1Output"/>
        <w:rPr>
          <w:color w:val="4C483D" w:themeColor="text2"/>
        </w:rPr>
      </w:pPr>
      <w:r>
        <w:tab/>
      </w:r>
      <w:r>
        <w:rPr>
          <w:bCs/>
          <w:color w:val="7F0055"/>
        </w:rPr>
        <w:t>private</w:t>
      </w:r>
      <w:r>
        <w:t xml:space="preserve"> </w:t>
      </w:r>
      <w:r>
        <w:rPr>
          <w:bCs/>
          <w:color w:val="7F0055"/>
        </w:rPr>
        <w:t>static</w:t>
      </w:r>
      <w:r>
        <w:t xml:space="preserve"> </w:t>
      </w:r>
      <w:r>
        <w:rPr>
          <w:bCs/>
          <w:color w:val="7F0055"/>
        </w:rPr>
        <w:t>void</w:t>
      </w:r>
      <w:r>
        <w:t xml:space="preserve"> permutation(String </w:t>
      </w:r>
      <w:r>
        <w:rPr>
          <w:color w:val="6A3E3E"/>
        </w:rPr>
        <w:t>prefix</w:t>
      </w:r>
      <w:r>
        <w:t xml:space="preserve">, String </w:t>
      </w:r>
      <w:r>
        <w:rPr>
          <w:color w:val="6A3E3E"/>
        </w:rPr>
        <w:t>str</w:t>
      </w:r>
      <w:r>
        <w:t>) {</w:t>
      </w:r>
    </w:p>
    <w:p w14:paraId="40BEE492" w14:textId="77777777" w:rsidR="006C7327" w:rsidRDefault="006C7327" w:rsidP="006C7327">
      <w:pPr>
        <w:pStyle w:val="1Output"/>
        <w:rPr>
          <w:color w:val="4C483D" w:themeColor="text2"/>
        </w:rPr>
      </w:pPr>
      <w:r>
        <w:tab/>
        <w:t xml:space="preserve">    </w:t>
      </w:r>
      <w:r>
        <w:rPr>
          <w:bCs/>
          <w:color w:val="7F0055"/>
        </w:rPr>
        <w:t>int</w:t>
      </w:r>
      <w:r>
        <w:t xml:space="preserve"> </w:t>
      </w:r>
      <w:r>
        <w:rPr>
          <w:color w:val="6A3E3E"/>
        </w:rPr>
        <w:t>n</w:t>
      </w:r>
      <w:r>
        <w:t xml:space="preserve"> = </w:t>
      </w:r>
      <w:r>
        <w:rPr>
          <w:color w:val="6A3E3E"/>
        </w:rPr>
        <w:t>str</w:t>
      </w:r>
      <w:r>
        <w:t>.length();</w:t>
      </w:r>
    </w:p>
    <w:p w14:paraId="76538210" w14:textId="77777777" w:rsidR="006C7327" w:rsidRDefault="006C7327" w:rsidP="006C7327">
      <w:pPr>
        <w:pStyle w:val="1Output"/>
        <w:rPr>
          <w:color w:val="4C483D" w:themeColor="text2"/>
        </w:rPr>
      </w:pPr>
      <w:r>
        <w:tab/>
        <w:t xml:space="preserve">    </w:t>
      </w:r>
      <w:r>
        <w:rPr>
          <w:bCs/>
          <w:color w:val="7F0055"/>
        </w:rPr>
        <w:t>if</w:t>
      </w:r>
      <w:r>
        <w:t xml:space="preserve"> (</w:t>
      </w:r>
      <w:r>
        <w:rPr>
          <w:color w:val="6A3E3E"/>
        </w:rPr>
        <w:t>n</w:t>
      </w:r>
      <w:r>
        <w:t xml:space="preserve"> == 0) System.</w:t>
      </w:r>
      <w:r>
        <w:rPr>
          <w:bCs/>
          <w:i/>
          <w:iCs/>
          <w:color w:val="0000C0"/>
        </w:rPr>
        <w:t>out</w:t>
      </w:r>
      <w:r>
        <w:t>.println(</w:t>
      </w:r>
      <w:r>
        <w:rPr>
          <w:color w:val="6A3E3E"/>
        </w:rPr>
        <w:t>prefix</w:t>
      </w:r>
      <w:r>
        <w:t>);</w:t>
      </w:r>
    </w:p>
    <w:p w14:paraId="7CB19585" w14:textId="77777777" w:rsidR="006C7327" w:rsidRDefault="006C7327" w:rsidP="006C7327">
      <w:pPr>
        <w:pStyle w:val="1Output"/>
        <w:rPr>
          <w:color w:val="4C483D" w:themeColor="text2"/>
        </w:rPr>
      </w:pPr>
      <w:r>
        <w:tab/>
        <w:t xml:space="preserve">    </w:t>
      </w:r>
      <w:r>
        <w:rPr>
          <w:bCs/>
          <w:color w:val="7F0055"/>
        </w:rPr>
        <w:t>else</w:t>
      </w:r>
      <w:r>
        <w:t xml:space="preserve"> {</w:t>
      </w:r>
    </w:p>
    <w:p w14:paraId="43C21D4E" w14:textId="77777777" w:rsidR="006C7327" w:rsidRDefault="006C7327" w:rsidP="006C7327">
      <w:pPr>
        <w:pStyle w:val="1Output"/>
        <w:rPr>
          <w:color w:val="4C483D" w:themeColor="text2"/>
        </w:rPr>
      </w:pPr>
      <w:r>
        <w:tab/>
        <w:t xml:space="preserve">        </w:t>
      </w:r>
      <w:r>
        <w:rPr>
          <w:bCs/>
          <w:color w:val="7F0055"/>
        </w:rPr>
        <w:t>for</w:t>
      </w:r>
      <w:r>
        <w:t xml:space="preserve"> (</w:t>
      </w:r>
      <w:r>
        <w:rPr>
          <w:bCs/>
          <w:color w:val="7F0055"/>
        </w:rPr>
        <w:t>int</w:t>
      </w:r>
      <w:r>
        <w:t xml:space="preserve"> </w:t>
      </w:r>
      <w:r>
        <w:rPr>
          <w:color w:val="6A3E3E"/>
        </w:rPr>
        <w:t>i</w:t>
      </w:r>
      <w:r>
        <w:t xml:space="preserve"> = 0; </w:t>
      </w:r>
      <w:r>
        <w:rPr>
          <w:color w:val="6A3E3E"/>
        </w:rPr>
        <w:t>i</w:t>
      </w:r>
      <w:r>
        <w:t xml:space="preserve"> &lt; </w:t>
      </w:r>
      <w:r>
        <w:rPr>
          <w:color w:val="6A3E3E"/>
        </w:rPr>
        <w:t>n</w:t>
      </w:r>
      <w:r>
        <w:t xml:space="preserve">; </w:t>
      </w:r>
      <w:r>
        <w:rPr>
          <w:color w:val="6A3E3E"/>
        </w:rPr>
        <w:t>i</w:t>
      </w:r>
      <w:r>
        <w:t>++)</w:t>
      </w:r>
    </w:p>
    <w:p w14:paraId="08EB1B45" w14:textId="77777777" w:rsidR="006C7327" w:rsidRDefault="006C7327" w:rsidP="006C7327">
      <w:pPr>
        <w:pStyle w:val="1Output"/>
        <w:rPr>
          <w:color w:val="4C483D" w:themeColor="text2"/>
        </w:rPr>
      </w:pPr>
      <w:r>
        <w:tab/>
        <w:t xml:space="preserve">     </w:t>
      </w:r>
      <w:r>
        <w:rPr>
          <w:i/>
          <w:iCs/>
        </w:rPr>
        <w:t>permutation</w:t>
      </w:r>
      <w:r>
        <w:t>(</w:t>
      </w:r>
      <w:r>
        <w:rPr>
          <w:color w:val="6A3E3E"/>
        </w:rPr>
        <w:t>prefix</w:t>
      </w:r>
      <w:r>
        <w:t xml:space="preserve"> + </w:t>
      </w:r>
      <w:r>
        <w:rPr>
          <w:color w:val="6A3E3E"/>
        </w:rPr>
        <w:t>str</w:t>
      </w:r>
      <w:r>
        <w:t>.charAt(</w:t>
      </w:r>
      <w:r>
        <w:rPr>
          <w:color w:val="6A3E3E"/>
        </w:rPr>
        <w:t>i</w:t>
      </w:r>
      <w:r>
        <w:t xml:space="preserve">), </w:t>
      </w:r>
      <w:r>
        <w:rPr>
          <w:color w:val="6A3E3E"/>
        </w:rPr>
        <w:t>str</w:t>
      </w:r>
      <w:r>
        <w:t xml:space="preserve">.substring(0, </w:t>
      </w:r>
      <w:r>
        <w:rPr>
          <w:color w:val="6A3E3E"/>
        </w:rPr>
        <w:t>i</w:t>
      </w:r>
      <w:r>
        <w:t xml:space="preserve">) + </w:t>
      </w:r>
      <w:r>
        <w:rPr>
          <w:color w:val="6A3E3E"/>
        </w:rPr>
        <w:t>str</w:t>
      </w:r>
      <w:r>
        <w:t>.substring(</w:t>
      </w:r>
      <w:r>
        <w:rPr>
          <w:color w:val="6A3E3E"/>
        </w:rPr>
        <w:t>i</w:t>
      </w:r>
      <w:r>
        <w:t xml:space="preserve">+1, </w:t>
      </w:r>
      <w:r>
        <w:rPr>
          <w:color w:val="6A3E3E"/>
        </w:rPr>
        <w:t>n</w:t>
      </w:r>
      <w:r>
        <w:t>));</w:t>
      </w:r>
    </w:p>
    <w:p w14:paraId="3E81E90D" w14:textId="77777777" w:rsidR="006C7327" w:rsidRDefault="006C7327" w:rsidP="006C7327">
      <w:pPr>
        <w:pStyle w:val="1Output"/>
        <w:rPr>
          <w:color w:val="4C483D" w:themeColor="text2"/>
        </w:rPr>
      </w:pPr>
      <w:r>
        <w:tab/>
        <w:t xml:space="preserve">    }</w:t>
      </w:r>
    </w:p>
    <w:p w14:paraId="78089960" w14:textId="3C828DF6" w:rsidR="006C7327" w:rsidRDefault="006C7327" w:rsidP="006C7327">
      <w:pPr>
        <w:pStyle w:val="1Output"/>
        <w:rPr>
          <w:color w:val="4C483D" w:themeColor="text2"/>
        </w:rPr>
      </w:pPr>
      <w:r>
        <w:tab/>
        <w:t>}</w:t>
      </w:r>
      <w:r>
        <w:tab/>
      </w:r>
    </w:p>
    <w:p w14:paraId="7CF0ED49" w14:textId="77777777" w:rsidR="006C7327" w:rsidRDefault="006C7327" w:rsidP="006C7327">
      <w:pPr>
        <w:pStyle w:val="1Output"/>
        <w:rPr>
          <w:color w:val="4C483D" w:themeColor="text2"/>
        </w:rPr>
      </w:pPr>
      <w:r>
        <w:tab/>
      </w:r>
      <w:r>
        <w:rPr>
          <w:bCs/>
          <w:color w:val="7F0055"/>
        </w:rPr>
        <w:t>public</w:t>
      </w:r>
      <w:r>
        <w:t xml:space="preserve"> </w:t>
      </w:r>
      <w:r>
        <w:rPr>
          <w:bCs/>
          <w:color w:val="7F0055"/>
        </w:rPr>
        <w:t>static</w:t>
      </w:r>
      <w:r>
        <w:t xml:space="preserve"> </w:t>
      </w:r>
      <w:r>
        <w:rPr>
          <w:bCs/>
          <w:color w:val="7F0055"/>
        </w:rPr>
        <w:t>void</w:t>
      </w:r>
      <w:r>
        <w:t xml:space="preserve"> main(String </w:t>
      </w:r>
      <w:r>
        <w:rPr>
          <w:color w:val="6A3E3E"/>
        </w:rPr>
        <w:t>args</w:t>
      </w:r>
      <w:r>
        <w:t>[]) {</w:t>
      </w:r>
    </w:p>
    <w:p w14:paraId="41CBFBA3" w14:textId="77777777" w:rsidR="006C7327" w:rsidRDefault="006C7327" w:rsidP="006C7327">
      <w:pPr>
        <w:pStyle w:val="1Output"/>
        <w:rPr>
          <w:color w:val="4C483D" w:themeColor="text2"/>
        </w:rPr>
      </w:pPr>
      <w:r>
        <w:t xml:space="preserve">        </w:t>
      </w:r>
      <w:r>
        <w:rPr>
          <w:i/>
          <w:iCs/>
        </w:rPr>
        <w:t>permutation</w:t>
      </w:r>
      <w:r>
        <w:t>(</w:t>
      </w:r>
      <w:r>
        <w:rPr>
          <w:color w:val="2A00FF"/>
        </w:rPr>
        <w:t>"XYZ"</w:t>
      </w:r>
      <w:r>
        <w:t>);</w:t>
      </w:r>
    </w:p>
    <w:p w14:paraId="49816844" w14:textId="77777777" w:rsidR="006C7327" w:rsidRDefault="006C7327" w:rsidP="006C7327">
      <w:pPr>
        <w:pStyle w:val="1Output"/>
        <w:rPr>
          <w:color w:val="4C483D" w:themeColor="text2"/>
        </w:rPr>
      </w:pPr>
      <w:r>
        <w:t xml:space="preserve">    }</w:t>
      </w:r>
    </w:p>
    <w:p w14:paraId="0489E08F" w14:textId="77777777" w:rsidR="006C7327" w:rsidRDefault="006C7327" w:rsidP="006C7327">
      <w:pPr>
        <w:pStyle w:val="1Output"/>
      </w:pPr>
      <w:r>
        <w:t>}</w:t>
      </w:r>
    </w:p>
    <w:p w14:paraId="387877FC" w14:textId="77777777" w:rsidR="006C7327" w:rsidRPr="00321057" w:rsidRDefault="006C7327" w:rsidP="006C7327">
      <w:pPr>
        <w:pStyle w:val="1Output"/>
        <w:shd w:val="clear" w:color="auto" w:fill="000000" w:themeFill="text1"/>
        <w:rPr>
          <w:color w:val="4C483D" w:themeColor="text2"/>
          <w:sz w:val="12"/>
          <w:szCs w:val="16"/>
        </w:rPr>
      </w:pPr>
      <w:r w:rsidRPr="00321057">
        <w:rPr>
          <w:sz w:val="12"/>
          <w:szCs w:val="16"/>
        </w:rPr>
        <w:t>XYZ</w:t>
      </w:r>
    </w:p>
    <w:p w14:paraId="009FD492" w14:textId="77777777" w:rsidR="006C7327" w:rsidRPr="00321057" w:rsidRDefault="006C7327" w:rsidP="006C7327">
      <w:pPr>
        <w:pStyle w:val="1Output"/>
        <w:shd w:val="clear" w:color="auto" w:fill="000000" w:themeFill="text1"/>
        <w:rPr>
          <w:color w:val="4C483D" w:themeColor="text2"/>
          <w:sz w:val="12"/>
          <w:szCs w:val="16"/>
        </w:rPr>
      </w:pPr>
      <w:r w:rsidRPr="00321057">
        <w:rPr>
          <w:sz w:val="12"/>
          <w:szCs w:val="16"/>
        </w:rPr>
        <w:t>XZY</w:t>
      </w:r>
    </w:p>
    <w:p w14:paraId="0EAA863C" w14:textId="77777777" w:rsidR="006C7327" w:rsidRPr="00321057" w:rsidRDefault="006C7327" w:rsidP="006C7327">
      <w:pPr>
        <w:pStyle w:val="1Output"/>
        <w:shd w:val="clear" w:color="auto" w:fill="000000" w:themeFill="text1"/>
        <w:rPr>
          <w:color w:val="4C483D" w:themeColor="text2"/>
          <w:sz w:val="12"/>
          <w:szCs w:val="16"/>
        </w:rPr>
      </w:pPr>
      <w:r w:rsidRPr="00321057">
        <w:rPr>
          <w:sz w:val="12"/>
          <w:szCs w:val="16"/>
        </w:rPr>
        <w:t>YXZ</w:t>
      </w:r>
    </w:p>
    <w:p w14:paraId="3EEC712F" w14:textId="77777777" w:rsidR="006C7327" w:rsidRPr="00321057" w:rsidRDefault="006C7327" w:rsidP="006C7327">
      <w:pPr>
        <w:pStyle w:val="1Output"/>
        <w:shd w:val="clear" w:color="auto" w:fill="000000" w:themeFill="text1"/>
        <w:rPr>
          <w:color w:val="4C483D" w:themeColor="text2"/>
          <w:sz w:val="12"/>
          <w:szCs w:val="16"/>
        </w:rPr>
      </w:pPr>
      <w:r w:rsidRPr="00321057">
        <w:rPr>
          <w:sz w:val="12"/>
          <w:szCs w:val="16"/>
        </w:rPr>
        <w:t>YZX</w:t>
      </w:r>
    </w:p>
    <w:p w14:paraId="0FBEDEB3" w14:textId="77777777" w:rsidR="006C7327" w:rsidRPr="00321057" w:rsidRDefault="006C7327" w:rsidP="006C7327">
      <w:pPr>
        <w:pStyle w:val="1Output"/>
        <w:shd w:val="clear" w:color="auto" w:fill="000000" w:themeFill="text1"/>
        <w:rPr>
          <w:color w:val="4C483D" w:themeColor="text2"/>
          <w:sz w:val="12"/>
          <w:szCs w:val="16"/>
        </w:rPr>
      </w:pPr>
      <w:r w:rsidRPr="00321057">
        <w:rPr>
          <w:sz w:val="12"/>
          <w:szCs w:val="16"/>
        </w:rPr>
        <w:t>ZXY</w:t>
      </w:r>
    </w:p>
    <w:p w14:paraId="287220E4" w14:textId="77777777" w:rsidR="006C7327" w:rsidRPr="00321057" w:rsidRDefault="006C7327" w:rsidP="006C7327">
      <w:pPr>
        <w:pStyle w:val="1Output"/>
        <w:shd w:val="clear" w:color="auto" w:fill="000000" w:themeFill="text1"/>
        <w:rPr>
          <w:color w:val="4C483D" w:themeColor="text2"/>
          <w:sz w:val="12"/>
          <w:szCs w:val="16"/>
        </w:rPr>
      </w:pPr>
      <w:r w:rsidRPr="00321057">
        <w:rPr>
          <w:sz w:val="12"/>
          <w:szCs w:val="16"/>
        </w:rPr>
        <w:t>ZYX</w:t>
      </w:r>
    </w:p>
    <w:p w14:paraId="3D649695" w14:textId="77777777" w:rsidR="006C7327" w:rsidRDefault="006C7327" w:rsidP="00321057">
      <w:pPr>
        <w:spacing w:line="240" w:lineRule="auto"/>
      </w:pPr>
    </w:p>
    <w:p w14:paraId="56F19E1B" w14:textId="77777777" w:rsidR="006C7327" w:rsidRDefault="006C7327" w:rsidP="008151C9">
      <w:pPr>
        <w:pStyle w:val="Heading30"/>
      </w:pPr>
      <w:r w:rsidRPr="00DE35E5">
        <w:t>How to check if two String Are Anagram? (</w:t>
      </w:r>
      <w:hyperlink r:id="rId183" w:tgtFrame="_blank" w:history="1">
        <w:r w:rsidRPr="00DE35E5">
          <w:rPr>
            <w:rStyle w:val="Hyperlink"/>
          </w:rPr>
          <w:t>solution</w:t>
        </w:r>
      </w:hyperlink>
      <w:r w:rsidRPr="00DE35E5">
        <w:t>)</w:t>
      </w:r>
    </w:p>
    <w:p w14:paraId="0E4B52B2" w14:textId="7B02A4A2" w:rsidR="006C7327" w:rsidRDefault="006C7327" w:rsidP="006C7327">
      <w:pPr>
        <w:spacing w:after="0"/>
      </w:pPr>
      <w:r w:rsidRPr="004B2BDC">
        <w:t>two String are called anagram, if they contain same characters but on different order e.g. </w:t>
      </w:r>
      <w:r w:rsidRPr="004B2BDC">
        <w:rPr>
          <w:b/>
        </w:rPr>
        <w:t>army</w:t>
      </w:r>
      <w:r w:rsidRPr="004B2BDC">
        <w:t> and </w:t>
      </w:r>
      <w:r w:rsidRPr="004B2BDC">
        <w:rPr>
          <w:b/>
        </w:rPr>
        <w:t>mary</w:t>
      </w:r>
      <w:r w:rsidRPr="004B2BDC">
        <w:t>, </w:t>
      </w:r>
      <w:r w:rsidRPr="004B2BDC">
        <w:rPr>
          <w:b/>
        </w:rPr>
        <w:t>stop</w:t>
      </w:r>
      <w:r w:rsidRPr="004B2BDC">
        <w:t> and </w:t>
      </w:r>
      <w:r w:rsidRPr="004B2BDC">
        <w:rPr>
          <w:b/>
        </w:rPr>
        <w:t>pots</w:t>
      </w:r>
      <w:r w:rsidRPr="004B2BDC">
        <w:t> etc</w:t>
      </w:r>
    </w:p>
    <w:p w14:paraId="2F72E745" w14:textId="0B4E02F8" w:rsidR="00610193" w:rsidRPr="00610193" w:rsidRDefault="00610193" w:rsidP="00CB2B37">
      <w:pPr>
        <w:pStyle w:val="ListParagraph"/>
        <w:numPr>
          <w:ilvl w:val="0"/>
          <w:numId w:val="161"/>
        </w:numPr>
        <w:spacing w:after="0"/>
      </w:pPr>
      <w:r>
        <w:t xml:space="preserve">Convert Two Strings into </w:t>
      </w:r>
      <w:r w:rsidRPr="004B2BDC">
        <w:rPr>
          <w:color w:val="000000"/>
        </w:rPr>
        <w:t>toCharArray</w:t>
      </w:r>
    </w:p>
    <w:p w14:paraId="4AD49360" w14:textId="38A97889" w:rsidR="00610193" w:rsidRPr="00610193" w:rsidRDefault="00610193" w:rsidP="00CB2B37">
      <w:pPr>
        <w:pStyle w:val="ListParagraph"/>
        <w:numPr>
          <w:ilvl w:val="0"/>
          <w:numId w:val="161"/>
        </w:numPr>
        <w:spacing w:after="0"/>
      </w:pPr>
      <w:r>
        <w:rPr>
          <w:color w:val="000000"/>
        </w:rPr>
        <w:t>Sort the Two Arrays</w:t>
      </w:r>
    </w:p>
    <w:p w14:paraId="5881FBB5" w14:textId="20B5A97D" w:rsidR="00610193" w:rsidRDefault="00610193" w:rsidP="00CB2B37">
      <w:pPr>
        <w:pStyle w:val="ListParagraph"/>
        <w:numPr>
          <w:ilvl w:val="0"/>
          <w:numId w:val="161"/>
        </w:numPr>
        <w:spacing w:after="0"/>
      </w:pPr>
      <w:r>
        <w:rPr>
          <w:color w:val="000000"/>
        </w:rPr>
        <w:t>Check both arrays equal or not</w:t>
      </w:r>
    </w:p>
    <w:p w14:paraId="7AB024D1" w14:textId="77777777" w:rsidR="006C7327" w:rsidRPr="004B2BDC" w:rsidRDefault="006C7327" w:rsidP="006C7327">
      <w:pPr>
        <w:pStyle w:val="1Output"/>
        <w:rPr>
          <w:color w:val="4C483D" w:themeColor="text2"/>
        </w:rPr>
      </w:pPr>
      <w:r w:rsidRPr="004B2BDC">
        <w:rPr>
          <w:bCs/>
        </w:rPr>
        <w:t>public</w:t>
      </w:r>
      <w:r w:rsidRPr="004B2BDC">
        <w:rPr>
          <w:color w:val="000000"/>
        </w:rPr>
        <w:t xml:space="preserve"> </w:t>
      </w:r>
      <w:r w:rsidRPr="004B2BDC">
        <w:rPr>
          <w:bCs/>
        </w:rPr>
        <w:t>class</w:t>
      </w:r>
      <w:r w:rsidRPr="004B2BDC">
        <w:rPr>
          <w:color w:val="000000"/>
        </w:rPr>
        <w:t xml:space="preserve"> </w:t>
      </w:r>
      <w:r w:rsidRPr="004B2BDC">
        <w:rPr>
          <w:color w:val="000000"/>
          <w:shd w:val="clear" w:color="auto" w:fill="D4D4D4"/>
        </w:rPr>
        <w:t>Anagram</w:t>
      </w:r>
      <w:r w:rsidRPr="004B2BDC">
        <w:rPr>
          <w:color w:val="000000"/>
        </w:rPr>
        <w:t xml:space="preserve"> {</w:t>
      </w:r>
    </w:p>
    <w:p w14:paraId="528161EE" w14:textId="77777777" w:rsidR="006C7327" w:rsidRPr="004B2BDC" w:rsidRDefault="006C7327" w:rsidP="006C7327">
      <w:pPr>
        <w:pStyle w:val="1Output"/>
        <w:rPr>
          <w:color w:val="4C483D" w:themeColor="text2"/>
        </w:rPr>
      </w:pPr>
      <w:r w:rsidRPr="004B2BDC">
        <w:rPr>
          <w:color w:val="000000"/>
        </w:rPr>
        <w:tab/>
      </w:r>
      <w:r w:rsidRPr="004B2BDC">
        <w:rPr>
          <w:bCs/>
        </w:rPr>
        <w:t>public</w:t>
      </w:r>
      <w:r w:rsidRPr="004B2BDC">
        <w:rPr>
          <w:color w:val="000000"/>
        </w:rPr>
        <w:t xml:space="preserve"> </w:t>
      </w:r>
      <w:r w:rsidRPr="004B2BDC">
        <w:rPr>
          <w:bCs/>
        </w:rPr>
        <w:t>static</w:t>
      </w:r>
      <w:r w:rsidRPr="004B2BDC">
        <w:rPr>
          <w:color w:val="000000"/>
        </w:rPr>
        <w:t xml:space="preserve"> </w:t>
      </w:r>
      <w:r w:rsidRPr="004B2BDC">
        <w:rPr>
          <w:bCs/>
        </w:rPr>
        <w:t>boolean</w:t>
      </w:r>
      <w:r w:rsidRPr="004B2BDC">
        <w:rPr>
          <w:color w:val="000000"/>
        </w:rPr>
        <w:t xml:space="preserve"> Check(String </w:t>
      </w:r>
      <w:r w:rsidRPr="004B2BDC">
        <w:rPr>
          <w:color w:val="6A3E3E"/>
        </w:rPr>
        <w:t>word1</w:t>
      </w:r>
      <w:r w:rsidRPr="004B2BDC">
        <w:rPr>
          <w:color w:val="000000"/>
        </w:rPr>
        <w:t xml:space="preserve">, String </w:t>
      </w:r>
      <w:r w:rsidRPr="004B2BDC">
        <w:rPr>
          <w:color w:val="6A3E3E"/>
        </w:rPr>
        <w:t>word2</w:t>
      </w:r>
      <w:r w:rsidRPr="004B2BDC">
        <w:rPr>
          <w:color w:val="000000"/>
        </w:rPr>
        <w:t>) {</w:t>
      </w:r>
    </w:p>
    <w:p w14:paraId="4896D8FA" w14:textId="77777777" w:rsidR="006C7327" w:rsidRPr="004B2BDC" w:rsidRDefault="006C7327" w:rsidP="006C7327">
      <w:pPr>
        <w:pStyle w:val="1Output"/>
        <w:rPr>
          <w:color w:val="4C483D" w:themeColor="text2"/>
        </w:rPr>
      </w:pPr>
      <w:r w:rsidRPr="004B2BDC">
        <w:rPr>
          <w:color w:val="000000"/>
        </w:rPr>
        <w:tab/>
      </w:r>
      <w:r w:rsidRPr="004B2BDC">
        <w:rPr>
          <w:color w:val="000000"/>
        </w:rPr>
        <w:tab/>
      </w:r>
      <w:r w:rsidRPr="004B2BDC">
        <w:rPr>
          <w:bCs/>
        </w:rPr>
        <w:t>char</w:t>
      </w:r>
      <w:r w:rsidRPr="004B2BDC">
        <w:rPr>
          <w:color w:val="000000"/>
        </w:rPr>
        <w:t xml:space="preserve">[] </w:t>
      </w:r>
      <w:r w:rsidRPr="004B2BDC">
        <w:rPr>
          <w:color w:val="6A3E3E"/>
        </w:rPr>
        <w:t>charFromword1</w:t>
      </w:r>
      <w:r w:rsidRPr="004B2BDC">
        <w:rPr>
          <w:color w:val="000000"/>
        </w:rPr>
        <w:t xml:space="preserve"> = </w:t>
      </w:r>
      <w:r w:rsidRPr="004B2BDC">
        <w:rPr>
          <w:color w:val="6A3E3E"/>
        </w:rPr>
        <w:t>word1</w:t>
      </w:r>
      <w:r w:rsidRPr="004B2BDC">
        <w:rPr>
          <w:color w:val="000000"/>
        </w:rPr>
        <w:t>.toCharArray();</w:t>
      </w:r>
    </w:p>
    <w:p w14:paraId="5E0ECFC7" w14:textId="77777777" w:rsidR="006C7327" w:rsidRPr="004B2BDC" w:rsidRDefault="006C7327" w:rsidP="006C7327">
      <w:pPr>
        <w:pStyle w:val="1Output"/>
        <w:rPr>
          <w:color w:val="4C483D" w:themeColor="text2"/>
        </w:rPr>
      </w:pPr>
      <w:r w:rsidRPr="004B2BDC">
        <w:rPr>
          <w:color w:val="000000"/>
        </w:rPr>
        <w:tab/>
      </w:r>
      <w:r w:rsidRPr="004B2BDC">
        <w:rPr>
          <w:color w:val="000000"/>
        </w:rPr>
        <w:tab/>
      </w:r>
      <w:r w:rsidRPr="004B2BDC">
        <w:rPr>
          <w:bCs/>
        </w:rPr>
        <w:t>char</w:t>
      </w:r>
      <w:r w:rsidRPr="004B2BDC">
        <w:rPr>
          <w:color w:val="000000"/>
        </w:rPr>
        <w:t xml:space="preserve">[] </w:t>
      </w:r>
      <w:r w:rsidRPr="004B2BDC">
        <w:rPr>
          <w:color w:val="6A3E3E"/>
        </w:rPr>
        <w:t>charFromword2</w:t>
      </w:r>
      <w:r w:rsidRPr="004B2BDC">
        <w:rPr>
          <w:color w:val="000000"/>
        </w:rPr>
        <w:t xml:space="preserve"> = </w:t>
      </w:r>
      <w:r w:rsidRPr="004B2BDC">
        <w:rPr>
          <w:color w:val="6A3E3E"/>
        </w:rPr>
        <w:t>word2</w:t>
      </w:r>
      <w:r w:rsidRPr="004B2BDC">
        <w:rPr>
          <w:color w:val="000000"/>
        </w:rPr>
        <w:t>.toCharArray();</w:t>
      </w:r>
    </w:p>
    <w:p w14:paraId="7945E0C7" w14:textId="77777777" w:rsidR="006C7327" w:rsidRPr="004B2BDC" w:rsidRDefault="006C7327" w:rsidP="006C7327">
      <w:pPr>
        <w:pStyle w:val="1Output"/>
        <w:rPr>
          <w:color w:val="4C483D" w:themeColor="text2"/>
        </w:rPr>
      </w:pPr>
      <w:r w:rsidRPr="004B2BDC">
        <w:rPr>
          <w:color w:val="000000"/>
        </w:rPr>
        <w:tab/>
      </w:r>
      <w:r w:rsidRPr="004B2BDC">
        <w:rPr>
          <w:color w:val="000000"/>
        </w:rPr>
        <w:tab/>
        <w:t>Arrays.</w:t>
      </w:r>
      <w:r w:rsidRPr="004B2BDC">
        <w:rPr>
          <w:i/>
          <w:iCs/>
          <w:color w:val="000000"/>
        </w:rPr>
        <w:t>sort</w:t>
      </w:r>
      <w:r w:rsidRPr="004B2BDC">
        <w:rPr>
          <w:color w:val="000000"/>
        </w:rPr>
        <w:t>(</w:t>
      </w:r>
      <w:r w:rsidRPr="004B2BDC">
        <w:rPr>
          <w:color w:val="6A3E3E"/>
        </w:rPr>
        <w:t>charFromword1</w:t>
      </w:r>
      <w:r w:rsidRPr="004B2BDC">
        <w:rPr>
          <w:color w:val="000000"/>
        </w:rPr>
        <w:t>);</w:t>
      </w:r>
    </w:p>
    <w:p w14:paraId="41D7F22A" w14:textId="493C6B48" w:rsidR="006C7327" w:rsidRPr="004B2BDC" w:rsidRDefault="006C7327" w:rsidP="006C7327">
      <w:pPr>
        <w:pStyle w:val="1Output"/>
        <w:rPr>
          <w:color w:val="4C483D" w:themeColor="text2"/>
        </w:rPr>
      </w:pPr>
      <w:r w:rsidRPr="004B2BDC">
        <w:rPr>
          <w:color w:val="000000"/>
        </w:rPr>
        <w:tab/>
      </w:r>
      <w:r w:rsidRPr="004B2BDC">
        <w:rPr>
          <w:color w:val="000000"/>
        </w:rPr>
        <w:tab/>
        <w:t>Arrays.</w:t>
      </w:r>
      <w:r w:rsidRPr="004B2BDC">
        <w:rPr>
          <w:i/>
          <w:iCs/>
          <w:color w:val="000000"/>
        </w:rPr>
        <w:t>sort</w:t>
      </w:r>
      <w:r w:rsidRPr="004B2BDC">
        <w:rPr>
          <w:color w:val="000000"/>
        </w:rPr>
        <w:t>(</w:t>
      </w:r>
      <w:r w:rsidRPr="004B2BDC">
        <w:rPr>
          <w:color w:val="6A3E3E"/>
        </w:rPr>
        <w:t>charFromword2</w:t>
      </w:r>
      <w:r w:rsidRPr="004B2BDC">
        <w:rPr>
          <w:color w:val="000000"/>
        </w:rPr>
        <w:t>);</w:t>
      </w:r>
    </w:p>
    <w:p w14:paraId="14720BBA" w14:textId="77777777" w:rsidR="006C7327" w:rsidRPr="004B2BDC" w:rsidRDefault="006C7327" w:rsidP="006C7327">
      <w:pPr>
        <w:pStyle w:val="1Output"/>
        <w:rPr>
          <w:color w:val="4C483D" w:themeColor="text2"/>
        </w:rPr>
      </w:pPr>
      <w:r w:rsidRPr="004B2BDC">
        <w:rPr>
          <w:color w:val="000000"/>
        </w:rPr>
        <w:tab/>
      </w:r>
      <w:r w:rsidRPr="004B2BDC">
        <w:rPr>
          <w:color w:val="000000"/>
        </w:rPr>
        <w:tab/>
      </w:r>
      <w:r w:rsidRPr="004B2BDC">
        <w:rPr>
          <w:bCs/>
        </w:rPr>
        <w:t>return</w:t>
      </w:r>
      <w:r w:rsidRPr="004B2BDC">
        <w:rPr>
          <w:color w:val="000000"/>
        </w:rPr>
        <w:t xml:space="preserve"> Arrays.</w:t>
      </w:r>
      <w:r w:rsidRPr="004B2BDC">
        <w:rPr>
          <w:i/>
          <w:iCs/>
          <w:color w:val="000000"/>
        </w:rPr>
        <w:t>equals</w:t>
      </w:r>
      <w:r w:rsidRPr="004B2BDC">
        <w:rPr>
          <w:color w:val="000000"/>
        </w:rPr>
        <w:t>(</w:t>
      </w:r>
      <w:r w:rsidRPr="004B2BDC">
        <w:rPr>
          <w:color w:val="6A3E3E"/>
        </w:rPr>
        <w:t>charFromword1</w:t>
      </w:r>
      <w:r w:rsidRPr="004B2BDC">
        <w:rPr>
          <w:color w:val="000000"/>
        </w:rPr>
        <w:t xml:space="preserve">, </w:t>
      </w:r>
      <w:r w:rsidRPr="004B2BDC">
        <w:rPr>
          <w:color w:val="6A3E3E"/>
        </w:rPr>
        <w:t>charFromword2</w:t>
      </w:r>
      <w:r w:rsidRPr="004B2BDC">
        <w:rPr>
          <w:color w:val="000000"/>
        </w:rPr>
        <w:t>);</w:t>
      </w:r>
    </w:p>
    <w:p w14:paraId="76CE3F6B" w14:textId="2DEC883E" w:rsidR="006C7327" w:rsidRPr="004B2BDC" w:rsidRDefault="006C7327" w:rsidP="006C7327">
      <w:pPr>
        <w:pStyle w:val="1Output"/>
        <w:rPr>
          <w:color w:val="4C483D" w:themeColor="text2"/>
        </w:rPr>
      </w:pPr>
      <w:r w:rsidRPr="004B2BDC">
        <w:rPr>
          <w:color w:val="000000"/>
        </w:rPr>
        <w:tab/>
        <w:t>}</w:t>
      </w:r>
    </w:p>
    <w:p w14:paraId="6163F5F6" w14:textId="77777777" w:rsidR="006C7327" w:rsidRPr="004B2BDC" w:rsidRDefault="006C7327" w:rsidP="006C7327">
      <w:pPr>
        <w:pStyle w:val="1Output"/>
        <w:rPr>
          <w:color w:val="4C483D" w:themeColor="text2"/>
        </w:rPr>
      </w:pPr>
      <w:r w:rsidRPr="004B2BDC">
        <w:rPr>
          <w:color w:val="000000"/>
        </w:rPr>
        <w:tab/>
      </w:r>
      <w:r w:rsidRPr="004B2BDC">
        <w:rPr>
          <w:bCs/>
        </w:rPr>
        <w:t>public</w:t>
      </w:r>
      <w:r w:rsidRPr="004B2BDC">
        <w:rPr>
          <w:color w:val="000000"/>
        </w:rPr>
        <w:t xml:space="preserve"> </w:t>
      </w:r>
      <w:r w:rsidRPr="004B2BDC">
        <w:rPr>
          <w:bCs/>
        </w:rPr>
        <w:t>static</w:t>
      </w:r>
      <w:r w:rsidRPr="004B2BDC">
        <w:rPr>
          <w:color w:val="000000"/>
        </w:rPr>
        <w:t xml:space="preserve"> </w:t>
      </w:r>
      <w:r w:rsidRPr="004B2BDC">
        <w:rPr>
          <w:bCs/>
        </w:rPr>
        <w:t>void</w:t>
      </w:r>
      <w:r w:rsidRPr="004B2BDC">
        <w:rPr>
          <w:color w:val="000000"/>
        </w:rPr>
        <w:t xml:space="preserve"> main(String </w:t>
      </w:r>
      <w:r w:rsidRPr="004B2BDC">
        <w:rPr>
          <w:color w:val="6A3E3E"/>
        </w:rPr>
        <w:t>args</w:t>
      </w:r>
      <w:r w:rsidRPr="004B2BDC">
        <w:rPr>
          <w:color w:val="000000"/>
        </w:rPr>
        <w:t>[]) {</w:t>
      </w:r>
    </w:p>
    <w:p w14:paraId="52DFD594" w14:textId="77777777" w:rsidR="006C7327" w:rsidRPr="004B2BDC" w:rsidRDefault="006C7327" w:rsidP="006C7327">
      <w:pPr>
        <w:pStyle w:val="1Output"/>
        <w:rPr>
          <w:color w:val="4C483D" w:themeColor="text2"/>
        </w:rPr>
      </w:pPr>
      <w:r w:rsidRPr="004B2BDC">
        <w:rPr>
          <w:color w:val="000000"/>
        </w:rPr>
        <w:tab/>
      </w:r>
      <w:r w:rsidRPr="004B2BDC">
        <w:rPr>
          <w:color w:val="000000"/>
        </w:rPr>
        <w:tab/>
        <w:t>System.</w:t>
      </w:r>
      <w:r w:rsidRPr="004B2BDC">
        <w:rPr>
          <w:bCs/>
          <w:i/>
          <w:iCs/>
          <w:color w:val="0000C0"/>
        </w:rPr>
        <w:t>out</w:t>
      </w:r>
      <w:r w:rsidRPr="004B2BDC">
        <w:rPr>
          <w:color w:val="000000"/>
        </w:rPr>
        <w:t>.println(</w:t>
      </w:r>
      <w:r w:rsidRPr="004B2BDC">
        <w:rPr>
          <w:i/>
          <w:iCs/>
          <w:color w:val="000000"/>
        </w:rPr>
        <w:t>Check</w:t>
      </w:r>
      <w:r w:rsidRPr="004B2BDC">
        <w:rPr>
          <w:color w:val="000000"/>
        </w:rPr>
        <w:t>(</w:t>
      </w:r>
      <w:r w:rsidRPr="004B2BDC">
        <w:rPr>
          <w:color w:val="2A00FF"/>
        </w:rPr>
        <w:t>"stop"</w:t>
      </w:r>
      <w:r w:rsidRPr="004B2BDC">
        <w:rPr>
          <w:color w:val="000000"/>
        </w:rPr>
        <w:t xml:space="preserve">, </w:t>
      </w:r>
      <w:r w:rsidRPr="004B2BDC">
        <w:rPr>
          <w:color w:val="2A00FF"/>
        </w:rPr>
        <w:t>"pots"</w:t>
      </w:r>
      <w:r w:rsidRPr="004B2BDC">
        <w:rPr>
          <w:color w:val="000000"/>
        </w:rPr>
        <w:t>));</w:t>
      </w:r>
    </w:p>
    <w:p w14:paraId="7011683A" w14:textId="77777777" w:rsidR="006C7327" w:rsidRPr="004B2BDC" w:rsidRDefault="006C7327" w:rsidP="006C7327">
      <w:pPr>
        <w:pStyle w:val="1Output"/>
        <w:rPr>
          <w:color w:val="4C483D" w:themeColor="text2"/>
        </w:rPr>
      </w:pPr>
      <w:r w:rsidRPr="004B2BDC">
        <w:rPr>
          <w:color w:val="000000"/>
        </w:rPr>
        <w:tab/>
      </w:r>
      <w:r w:rsidRPr="004B2BDC">
        <w:rPr>
          <w:color w:val="000000"/>
        </w:rPr>
        <w:tab/>
        <w:t>System.</w:t>
      </w:r>
      <w:r w:rsidRPr="004B2BDC">
        <w:rPr>
          <w:bCs/>
          <w:i/>
          <w:iCs/>
          <w:color w:val="0000C0"/>
        </w:rPr>
        <w:t>out</w:t>
      </w:r>
      <w:r w:rsidRPr="004B2BDC">
        <w:rPr>
          <w:color w:val="000000"/>
        </w:rPr>
        <w:t>.println(</w:t>
      </w:r>
      <w:r w:rsidRPr="004B2BDC">
        <w:rPr>
          <w:i/>
          <w:iCs/>
          <w:color w:val="000000"/>
        </w:rPr>
        <w:t>Check</w:t>
      </w:r>
      <w:r w:rsidRPr="004B2BDC">
        <w:rPr>
          <w:color w:val="000000"/>
        </w:rPr>
        <w:t>(</w:t>
      </w:r>
      <w:r w:rsidRPr="004B2BDC">
        <w:rPr>
          <w:color w:val="2A00FF"/>
        </w:rPr>
        <w:t>"army"</w:t>
      </w:r>
      <w:r w:rsidRPr="004B2BDC">
        <w:rPr>
          <w:color w:val="000000"/>
        </w:rPr>
        <w:t xml:space="preserve">, </w:t>
      </w:r>
      <w:r w:rsidRPr="004B2BDC">
        <w:rPr>
          <w:color w:val="2A00FF"/>
        </w:rPr>
        <w:t>"mary"</w:t>
      </w:r>
      <w:r w:rsidRPr="004B2BDC">
        <w:rPr>
          <w:color w:val="000000"/>
        </w:rPr>
        <w:t>));</w:t>
      </w:r>
    </w:p>
    <w:p w14:paraId="66D874A0" w14:textId="77777777" w:rsidR="006C7327" w:rsidRDefault="006C7327" w:rsidP="006C7327">
      <w:pPr>
        <w:pStyle w:val="1Output"/>
        <w:rPr>
          <w:color w:val="000000"/>
        </w:rPr>
      </w:pPr>
      <w:r w:rsidRPr="004B2BDC">
        <w:rPr>
          <w:color w:val="000000"/>
        </w:rPr>
        <w:tab/>
        <w:t>}</w:t>
      </w:r>
    </w:p>
    <w:p w14:paraId="18FF0C33" w14:textId="77777777" w:rsidR="006C7327" w:rsidRPr="004B2BDC" w:rsidRDefault="006C7327" w:rsidP="006C7327">
      <w:pPr>
        <w:pStyle w:val="1Output"/>
        <w:rPr>
          <w:color w:val="4C483D" w:themeColor="text2"/>
        </w:rPr>
      </w:pPr>
      <w:r w:rsidRPr="004B2BDC">
        <w:rPr>
          <w:color w:val="000000"/>
        </w:rPr>
        <w:t>}</w:t>
      </w:r>
    </w:p>
    <w:p w14:paraId="0B83AD7D" w14:textId="77777777" w:rsidR="006C7327" w:rsidRPr="00321057" w:rsidRDefault="006C7327" w:rsidP="006C7327">
      <w:pPr>
        <w:pStyle w:val="1Output"/>
        <w:shd w:val="clear" w:color="auto" w:fill="000000" w:themeFill="text1"/>
        <w:rPr>
          <w:color w:val="4C483D" w:themeColor="text2"/>
          <w:sz w:val="14"/>
          <w:szCs w:val="18"/>
        </w:rPr>
      </w:pPr>
      <w:r w:rsidRPr="00321057">
        <w:rPr>
          <w:sz w:val="14"/>
          <w:szCs w:val="18"/>
        </w:rPr>
        <w:t>true</w:t>
      </w:r>
    </w:p>
    <w:p w14:paraId="55A34749" w14:textId="77777777" w:rsidR="006C7327" w:rsidRPr="00321057" w:rsidRDefault="006C7327" w:rsidP="006C7327">
      <w:pPr>
        <w:pStyle w:val="1Output"/>
        <w:shd w:val="clear" w:color="auto" w:fill="000000" w:themeFill="text1"/>
        <w:rPr>
          <w:color w:val="4C483D" w:themeColor="text2"/>
          <w:sz w:val="14"/>
          <w:szCs w:val="18"/>
        </w:rPr>
      </w:pPr>
      <w:r w:rsidRPr="00321057">
        <w:rPr>
          <w:sz w:val="14"/>
          <w:szCs w:val="18"/>
        </w:rPr>
        <w:t>true</w:t>
      </w:r>
    </w:p>
    <w:p w14:paraId="3E4445FB" w14:textId="77777777" w:rsidR="006C7327" w:rsidRDefault="006C7327" w:rsidP="008151C9">
      <w:pPr>
        <w:pStyle w:val="Heading30"/>
      </w:pPr>
      <w:r w:rsidRPr="00EF7A3F">
        <w:lastRenderedPageBreak/>
        <w:t>Java Program to print Fibonacci Series</w:t>
      </w:r>
    </w:p>
    <w:p w14:paraId="5C3D797C" w14:textId="77777777" w:rsidR="006C7327" w:rsidRDefault="006C7327" w:rsidP="007952BE">
      <w:pPr>
        <w:spacing w:after="0"/>
      </w:pPr>
      <w:r w:rsidRPr="00EF7A3F">
        <w:t>Fibonacci number is sum of previous two Fi</w:t>
      </w:r>
      <w:r>
        <w:t xml:space="preserve">bonacci numbers </w:t>
      </w:r>
      <w:r w:rsidRPr="00EF7A3F">
        <w:rPr>
          <w:b/>
        </w:rPr>
        <w:t>fn= fn-1+ fn-2</w:t>
      </w:r>
      <w:r>
        <w:t>.</w:t>
      </w:r>
      <w:r w:rsidRPr="00EF7A3F">
        <w:t xml:space="preserve"> first 10 Fibonacci numbers are 1, 1, 2, 3, 5, 8, 13, 21, 34, 55</w:t>
      </w:r>
      <w:r>
        <w:t>.</w:t>
      </w:r>
    </w:p>
    <w:p w14:paraId="3D6A78F1" w14:textId="77777777" w:rsidR="006C7327" w:rsidRDefault="006C7327" w:rsidP="006C7327">
      <w:pPr>
        <w:pStyle w:val="1Output"/>
        <w:rPr>
          <w:color w:val="4C483D" w:themeColor="text2"/>
        </w:rPr>
      </w:pPr>
      <w:r>
        <w:rPr>
          <w:bCs/>
          <w:color w:val="7F0055"/>
        </w:rPr>
        <w:t>public</w:t>
      </w:r>
      <w:r>
        <w:t xml:space="preserve"> </w:t>
      </w:r>
      <w:r>
        <w:rPr>
          <w:bCs/>
          <w:color w:val="7F0055"/>
        </w:rPr>
        <w:t>class</w:t>
      </w:r>
      <w:r>
        <w:t xml:space="preserve"> Permutation {</w:t>
      </w:r>
    </w:p>
    <w:p w14:paraId="38AE88CC" w14:textId="77777777" w:rsidR="006C7327" w:rsidRDefault="006C7327" w:rsidP="006C7327">
      <w:pPr>
        <w:pStyle w:val="1Output"/>
        <w:rPr>
          <w:color w:val="4C483D" w:themeColor="text2"/>
        </w:rPr>
      </w:pPr>
    </w:p>
    <w:p w14:paraId="1AC2CC62" w14:textId="77777777" w:rsidR="006C7327" w:rsidRDefault="006C7327" w:rsidP="006C7327">
      <w:pPr>
        <w:pStyle w:val="1Output"/>
        <w:rPr>
          <w:color w:val="4C483D" w:themeColor="text2"/>
        </w:rPr>
      </w:pPr>
      <w:r>
        <w:tab/>
      </w:r>
      <w:r>
        <w:rPr>
          <w:bCs/>
          <w:color w:val="7F0055"/>
        </w:rPr>
        <w:t>public</w:t>
      </w:r>
      <w:r>
        <w:t xml:space="preserve"> </w:t>
      </w:r>
      <w:r>
        <w:rPr>
          <w:bCs/>
          <w:color w:val="7F0055"/>
        </w:rPr>
        <w:t>static</w:t>
      </w:r>
      <w:r>
        <w:t xml:space="preserve"> </w:t>
      </w:r>
      <w:r>
        <w:rPr>
          <w:bCs/>
          <w:color w:val="7F0055"/>
        </w:rPr>
        <w:t>void</w:t>
      </w:r>
      <w:r>
        <w:t xml:space="preserve"> main(String </w:t>
      </w:r>
      <w:r>
        <w:rPr>
          <w:color w:val="6A3E3E"/>
        </w:rPr>
        <w:t>args</w:t>
      </w:r>
      <w:r>
        <w:t>[]) {</w:t>
      </w:r>
    </w:p>
    <w:p w14:paraId="3E279003" w14:textId="77777777" w:rsidR="006C7327" w:rsidRDefault="006C7327" w:rsidP="006C7327">
      <w:pPr>
        <w:pStyle w:val="1Output"/>
        <w:rPr>
          <w:color w:val="4C483D" w:themeColor="text2"/>
        </w:rPr>
      </w:pPr>
    </w:p>
    <w:p w14:paraId="0ECC96B7" w14:textId="77777777" w:rsidR="006C7327" w:rsidRDefault="006C7327" w:rsidP="006C7327">
      <w:pPr>
        <w:pStyle w:val="1Output"/>
        <w:rPr>
          <w:color w:val="4C483D" w:themeColor="text2"/>
        </w:rPr>
      </w:pPr>
      <w:r>
        <w:tab/>
      </w:r>
      <w:r>
        <w:tab/>
      </w:r>
      <w:r>
        <w:rPr>
          <w:color w:val="3F7F5F"/>
        </w:rPr>
        <w:t xml:space="preserve">// input to print </w:t>
      </w:r>
      <w:r>
        <w:rPr>
          <w:color w:val="3F7F5F"/>
          <w:u w:val="single"/>
        </w:rPr>
        <w:t>Fibonacci</w:t>
      </w:r>
      <w:r>
        <w:rPr>
          <w:color w:val="3F7F5F"/>
        </w:rPr>
        <w:t xml:space="preserve"> series </w:t>
      </w:r>
      <w:r>
        <w:rPr>
          <w:color w:val="3F7F5F"/>
          <w:u w:val="single"/>
        </w:rPr>
        <w:t>upto</w:t>
      </w:r>
      <w:r>
        <w:rPr>
          <w:color w:val="3F7F5F"/>
        </w:rPr>
        <w:t xml:space="preserve"> how many numbers</w:t>
      </w:r>
    </w:p>
    <w:p w14:paraId="59BE92DE" w14:textId="77777777" w:rsidR="006C7327" w:rsidRDefault="006C7327" w:rsidP="006C7327">
      <w:pPr>
        <w:pStyle w:val="1Output"/>
        <w:rPr>
          <w:color w:val="4C483D" w:themeColor="text2"/>
        </w:rPr>
      </w:pPr>
      <w:r>
        <w:tab/>
      </w:r>
      <w:r>
        <w:tab/>
      </w:r>
      <w:r>
        <w:rPr>
          <w:bCs/>
          <w:color w:val="7F0055"/>
        </w:rPr>
        <w:t>int</w:t>
      </w:r>
      <w:r>
        <w:t xml:space="preserve"> </w:t>
      </w:r>
      <w:r>
        <w:rPr>
          <w:color w:val="6A3E3E"/>
        </w:rPr>
        <w:t>number</w:t>
      </w:r>
      <w:r>
        <w:t xml:space="preserve"> = 10;</w:t>
      </w:r>
    </w:p>
    <w:p w14:paraId="7F1524D0" w14:textId="77777777" w:rsidR="006C7327" w:rsidRDefault="006C7327" w:rsidP="006C7327">
      <w:pPr>
        <w:pStyle w:val="1Output"/>
        <w:rPr>
          <w:color w:val="4C483D" w:themeColor="text2"/>
        </w:rPr>
      </w:pPr>
    </w:p>
    <w:p w14:paraId="69323B6B" w14:textId="77777777" w:rsidR="006C7327" w:rsidRDefault="006C7327" w:rsidP="006C7327">
      <w:pPr>
        <w:pStyle w:val="1Output"/>
        <w:rPr>
          <w:color w:val="4C483D" w:themeColor="text2"/>
        </w:rPr>
      </w:pPr>
      <w:r>
        <w:tab/>
      </w:r>
      <w:r>
        <w:tab/>
        <w:t>System.</w:t>
      </w:r>
      <w:r>
        <w:rPr>
          <w:bCs/>
          <w:i/>
          <w:iCs/>
          <w:color w:val="0000C0"/>
        </w:rPr>
        <w:t>out</w:t>
      </w:r>
      <w:r>
        <w:t>.println(</w:t>
      </w:r>
      <w:r>
        <w:rPr>
          <w:color w:val="2A00FF"/>
        </w:rPr>
        <w:t>"Fibonacci series upto "</w:t>
      </w:r>
      <w:r>
        <w:t xml:space="preserve"> + </w:t>
      </w:r>
      <w:r>
        <w:rPr>
          <w:color w:val="6A3E3E"/>
        </w:rPr>
        <w:t>number</w:t>
      </w:r>
      <w:r>
        <w:t xml:space="preserve"> + </w:t>
      </w:r>
      <w:r>
        <w:rPr>
          <w:color w:val="2A00FF"/>
        </w:rPr>
        <w:t>" numbers : "</w:t>
      </w:r>
      <w:r>
        <w:t>);</w:t>
      </w:r>
    </w:p>
    <w:p w14:paraId="471E5B73" w14:textId="77777777" w:rsidR="006C7327" w:rsidRDefault="006C7327" w:rsidP="006C7327">
      <w:pPr>
        <w:pStyle w:val="1Output"/>
        <w:rPr>
          <w:color w:val="4C483D" w:themeColor="text2"/>
        </w:rPr>
      </w:pPr>
      <w:r>
        <w:tab/>
      </w:r>
      <w:r>
        <w:tab/>
      </w:r>
      <w:r>
        <w:rPr>
          <w:color w:val="3F7F5F"/>
        </w:rPr>
        <w:t xml:space="preserve">// printing </w:t>
      </w:r>
      <w:r>
        <w:rPr>
          <w:color w:val="3F7F5F"/>
          <w:u w:val="single"/>
        </w:rPr>
        <w:t>Fibonacci</w:t>
      </w:r>
      <w:r>
        <w:rPr>
          <w:color w:val="3F7F5F"/>
        </w:rPr>
        <w:t xml:space="preserve"> series </w:t>
      </w:r>
      <w:r>
        <w:rPr>
          <w:color w:val="3F7F5F"/>
          <w:u w:val="single"/>
        </w:rPr>
        <w:t>upto</w:t>
      </w:r>
      <w:r>
        <w:rPr>
          <w:color w:val="3F7F5F"/>
        </w:rPr>
        <w:t xml:space="preserve"> number</w:t>
      </w:r>
    </w:p>
    <w:p w14:paraId="72A733F9" w14:textId="77777777" w:rsidR="006C7327" w:rsidRDefault="006C7327" w:rsidP="006C7327">
      <w:pPr>
        <w:pStyle w:val="1Output"/>
        <w:rPr>
          <w:color w:val="4C483D" w:themeColor="text2"/>
        </w:rPr>
      </w:pPr>
      <w:r>
        <w:tab/>
      </w:r>
      <w:r>
        <w:tab/>
      </w:r>
      <w:r>
        <w:rPr>
          <w:bCs/>
          <w:color w:val="7F0055"/>
        </w:rPr>
        <w:t>for</w:t>
      </w:r>
      <w:r>
        <w:t xml:space="preserve"> (</w:t>
      </w:r>
      <w:r>
        <w:rPr>
          <w:bCs/>
          <w:color w:val="7F0055"/>
        </w:rPr>
        <w:t>int</w:t>
      </w:r>
      <w:r>
        <w:t xml:space="preserve"> </w:t>
      </w:r>
      <w:r>
        <w:rPr>
          <w:color w:val="6A3E3E"/>
        </w:rPr>
        <w:t>i</w:t>
      </w:r>
      <w:r>
        <w:t xml:space="preserve"> = 1; </w:t>
      </w:r>
      <w:r>
        <w:rPr>
          <w:color w:val="6A3E3E"/>
        </w:rPr>
        <w:t>i</w:t>
      </w:r>
      <w:r>
        <w:t xml:space="preserve"> &lt;= </w:t>
      </w:r>
      <w:r>
        <w:rPr>
          <w:color w:val="6A3E3E"/>
        </w:rPr>
        <w:t>number</w:t>
      </w:r>
      <w:r>
        <w:t xml:space="preserve">; </w:t>
      </w:r>
      <w:r>
        <w:rPr>
          <w:color w:val="6A3E3E"/>
        </w:rPr>
        <w:t>i</w:t>
      </w:r>
      <w:r>
        <w:t>++) {</w:t>
      </w:r>
    </w:p>
    <w:p w14:paraId="1381D890" w14:textId="77777777" w:rsidR="006C7327" w:rsidRDefault="006C7327" w:rsidP="006C7327">
      <w:pPr>
        <w:pStyle w:val="1Output"/>
        <w:rPr>
          <w:color w:val="4C483D" w:themeColor="text2"/>
        </w:rPr>
      </w:pPr>
      <w:r>
        <w:tab/>
      </w:r>
      <w:r>
        <w:tab/>
      </w:r>
      <w:r>
        <w:tab/>
        <w:t>System.</w:t>
      </w:r>
      <w:r>
        <w:rPr>
          <w:bCs/>
          <w:i/>
          <w:iCs/>
          <w:color w:val="0000C0"/>
        </w:rPr>
        <w:t>out</w:t>
      </w:r>
      <w:r>
        <w:t>.print(</w:t>
      </w:r>
      <w:r>
        <w:rPr>
          <w:i/>
          <w:iCs/>
        </w:rPr>
        <w:t>fibonacci</w:t>
      </w:r>
      <w:r>
        <w:t>(</w:t>
      </w:r>
      <w:r>
        <w:rPr>
          <w:color w:val="6A3E3E"/>
        </w:rPr>
        <w:t>i</w:t>
      </w:r>
      <w:r>
        <w:t xml:space="preserve">) + </w:t>
      </w:r>
      <w:r>
        <w:rPr>
          <w:color w:val="2A00FF"/>
        </w:rPr>
        <w:t>" "</w:t>
      </w:r>
      <w:r>
        <w:t>);</w:t>
      </w:r>
    </w:p>
    <w:p w14:paraId="775DBE96" w14:textId="77777777" w:rsidR="006C7327" w:rsidRDefault="006C7327" w:rsidP="006C7327">
      <w:pPr>
        <w:pStyle w:val="1Output"/>
        <w:rPr>
          <w:color w:val="4C483D" w:themeColor="text2"/>
        </w:rPr>
      </w:pPr>
      <w:r>
        <w:tab/>
      </w:r>
      <w:r>
        <w:tab/>
        <w:t>}</w:t>
      </w:r>
    </w:p>
    <w:p w14:paraId="62657C1F" w14:textId="77777777" w:rsidR="006C7327" w:rsidRDefault="006C7327" w:rsidP="006C7327">
      <w:pPr>
        <w:pStyle w:val="1Output"/>
        <w:rPr>
          <w:color w:val="4C483D" w:themeColor="text2"/>
        </w:rPr>
      </w:pPr>
      <w:r>
        <w:tab/>
        <w:t>}</w:t>
      </w:r>
    </w:p>
    <w:p w14:paraId="6A57A65F" w14:textId="77777777" w:rsidR="006C7327" w:rsidRDefault="006C7327" w:rsidP="006C7327">
      <w:pPr>
        <w:pStyle w:val="1Output"/>
        <w:rPr>
          <w:color w:val="4C483D" w:themeColor="text2"/>
        </w:rPr>
      </w:pPr>
    </w:p>
    <w:p w14:paraId="3F96870B" w14:textId="77777777" w:rsidR="006C7327" w:rsidRDefault="006C7327" w:rsidP="006C7327">
      <w:pPr>
        <w:pStyle w:val="1Output"/>
        <w:rPr>
          <w:color w:val="4C483D" w:themeColor="text2"/>
        </w:rPr>
      </w:pPr>
      <w:r>
        <w:tab/>
      </w:r>
      <w:r>
        <w:rPr>
          <w:bCs/>
          <w:color w:val="7F0055"/>
        </w:rPr>
        <w:t>public</w:t>
      </w:r>
      <w:r>
        <w:t xml:space="preserve"> </w:t>
      </w:r>
      <w:r>
        <w:rPr>
          <w:bCs/>
          <w:color w:val="7F0055"/>
        </w:rPr>
        <w:t>static</w:t>
      </w:r>
      <w:r>
        <w:t xml:space="preserve"> </w:t>
      </w:r>
      <w:r>
        <w:rPr>
          <w:bCs/>
          <w:color w:val="7F0055"/>
        </w:rPr>
        <w:t>int</w:t>
      </w:r>
      <w:r>
        <w:t xml:space="preserve"> fibonacci(</w:t>
      </w:r>
      <w:r>
        <w:rPr>
          <w:bCs/>
          <w:color w:val="7F0055"/>
        </w:rPr>
        <w:t>int</w:t>
      </w:r>
      <w:r>
        <w:t xml:space="preserve"> </w:t>
      </w:r>
      <w:r>
        <w:rPr>
          <w:color w:val="6A3E3E"/>
        </w:rPr>
        <w:t>number</w:t>
      </w:r>
      <w:r>
        <w:t>) {</w:t>
      </w:r>
    </w:p>
    <w:p w14:paraId="0CC7867E" w14:textId="77777777" w:rsidR="006C7327" w:rsidRDefault="006C7327" w:rsidP="006C7327">
      <w:pPr>
        <w:pStyle w:val="1Output"/>
        <w:rPr>
          <w:color w:val="4C483D" w:themeColor="text2"/>
        </w:rPr>
      </w:pPr>
      <w:r>
        <w:tab/>
      </w:r>
      <w:r>
        <w:tab/>
      </w:r>
      <w:r>
        <w:rPr>
          <w:bCs/>
          <w:color w:val="7F0055"/>
        </w:rPr>
        <w:t>if</w:t>
      </w:r>
      <w:r>
        <w:t xml:space="preserve"> (</w:t>
      </w:r>
      <w:r>
        <w:rPr>
          <w:color w:val="6A3E3E"/>
        </w:rPr>
        <w:t>number</w:t>
      </w:r>
      <w:r>
        <w:t xml:space="preserve"> == 1 || </w:t>
      </w:r>
      <w:r>
        <w:rPr>
          <w:color w:val="6A3E3E"/>
        </w:rPr>
        <w:t>number</w:t>
      </w:r>
      <w:r>
        <w:t xml:space="preserve"> == 2) {</w:t>
      </w:r>
    </w:p>
    <w:p w14:paraId="5D7F4CEA" w14:textId="77777777" w:rsidR="006C7327" w:rsidRDefault="006C7327" w:rsidP="006C7327">
      <w:pPr>
        <w:pStyle w:val="1Output"/>
        <w:rPr>
          <w:color w:val="4C483D" w:themeColor="text2"/>
        </w:rPr>
      </w:pPr>
      <w:r>
        <w:tab/>
      </w:r>
      <w:r>
        <w:tab/>
      </w:r>
      <w:r>
        <w:tab/>
      </w:r>
      <w:r>
        <w:rPr>
          <w:bCs/>
          <w:color w:val="7F0055"/>
        </w:rPr>
        <w:t>return</w:t>
      </w:r>
      <w:r>
        <w:t xml:space="preserve"> 1;</w:t>
      </w:r>
    </w:p>
    <w:p w14:paraId="77B68F3C" w14:textId="77777777" w:rsidR="006C7327" w:rsidRDefault="006C7327" w:rsidP="006C7327">
      <w:pPr>
        <w:pStyle w:val="1Output"/>
        <w:rPr>
          <w:color w:val="4C483D" w:themeColor="text2"/>
        </w:rPr>
      </w:pPr>
      <w:r>
        <w:tab/>
      </w:r>
      <w:r>
        <w:tab/>
        <w:t>}</w:t>
      </w:r>
    </w:p>
    <w:p w14:paraId="31A1F605" w14:textId="77777777" w:rsidR="006C7327" w:rsidRDefault="006C7327" w:rsidP="006C7327">
      <w:pPr>
        <w:pStyle w:val="1Output"/>
        <w:rPr>
          <w:color w:val="4C483D" w:themeColor="text2"/>
        </w:rPr>
      </w:pPr>
    </w:p>
    <w:p w14:paraId="2D67F629" w14:textId="77777777" w:rsidR="006C7327" w:rsidRDefault="006C7327" w:rsidP="006C7327">
      <w:pPr>
        <w:pStyle w:val="1Output"/>
        <w:rPr>
          <w:color w:val="4C483D" w:themeColor="text2"/>
        </w:rPr>
      </w:pPr>
      <w:r>
        <w:tab/>
      </w:r>
      <w:r>
        <w:tab/>
      </w:r>
      <w:r>
        <w:rPr>
          <w:bCs/>
          <w:color w:val="7F0055"/>
        </w:rPr>
        <w:t>return</w:t>
      </w:r>
      <w:r>
        <w:t xml:space="preserve"> </w:t>
      </w:r>
      <w:r>
        <w:rPr>
          <w:i/>
          <w:iCs/>
        </w:rPr>
        <w:t>fibonacci</w:t>
      </w:r>
      <w:r>
        <w:t>(</w:t>
      </w:r>
      <w:r>
        <w:rPr>
          <w:color w:val="6A3E3E"/>
        </w:rPr>
        <w:t>number</w:t>
      </w:r>
      <w:r>
        <w:t xml:space="preserve"> - 1) + </w:t>
      </w:r>
      <w:r>
        <w:rPr>
          <w:i/>
          <w:iCs/>
        </w:rPr>
        <w:t>fibonacci</w:t>
      </w:r>
      <w:r>
        <w:t>(</w:t>
      </w:r>
      <w:r>
        <w:rPr>
          <w:color w:val="6A3E3E"/>
        </w:rPr>
        <w:t>number</w:t>
      </w:r>
      <w:r>
        <w:t xml:space="preserve"> - 2); </w:t>
      </w:r>
      <w:r>
        <w:rPr>
          <w:color w:val="3F7F5F"/>
        </w:rPr>
        <w:t>// tail recursion</w:t>
      </w:r>
    </w:p>
    <w:p w14:paraId="085B3C4B" w14:textId="77777777" w:rsidR="006C7327" w:rsidRDefault="006C7327" w:rsidP="006C7327">
      <w:pPr>
        <w:pStyle w:val="1Output"/>
        <w:rPr>
          <w:color w:val="4C483D" w:themeColor="text2"/>
        </w:rPr>
      </w:pPr>
      <w:r>
        <w:tab/>
        <w:t>}</w:t>
      </w:r>
    </w:p>
    <w:p w14:paraId="2F24C1F8" w14:textId="77777777" w:rsidR="006C7327" w:rsidRDefault="006C7327" w:rsidP="006C7327">
      <w:pPr>
        <w:pStyle w:val="1Output"/>
        <w:rPr>
          <w:color w:val="4C483D" w:themeColor="text2"/>
        </w:rPr>
      </w:pPr>
      <w:r>
        <w:t>}</w:t>
      </w:r>
    </w:p>
    <w:p w14:paraId="30320DD4" w14:textId="77777777" w:rsidR="006C7327" w:rsidRDefault="006C7327" w:rsidP="006C7327">
      <w:pPr>
        <w:pStyle w:val="1Output"/>
        <w:shd w:val="clear" w:color="auto" w:fill="000000" w:themeFill="text1"/>
        <w:rPr>
          <w:color w:val="4C483D" w:themeColor="text2"/>
        </w:rPr>
      </w:pPr>
      <w:r>
        <w:t xml:space="preserve">Fibonacci series upto 10 numbers : </w:t>
      </w:r>
    </w:p>
    <w:p w14:paraId="0B49437A" w14:textId="77777777" w:rsidR="006C7327" w:rsidRDefault="006C7327" w:rsidP="006C7327">
      <w:pPr>
        <w:pStyle w:val="1Output"/>
        <w:shd w:val="clear" w:color="auto" w:fill="000000" w:themeFill="text1"/>
      </w:pPr>
      <w:r>
        <w:t>1 1 2 3 5 8 13 21 34 55</w:t>
      </w:r>
    </w:p>
    <w:p w14:paraId="14AE6169" w14:textId="77777777" w:rsidR="006C7327" w:rsidRDefault="006C7327" w:rsidP="006C7327"/>
    <w:p w14:paraId="00DBB491" w14:textId="77777777" w:rsidR="006C7327" w:rsidRDefault="006C7327" w:rsidP="008151C9">
      <w:pPr>
        <w:pStyle w:val="Heading30"/>
      </w:pPr>
      <w:r w:rsidRPr="00A10B46">
        <w:t>How to find the factorial of a number in Java</w:t>
      </w:r>
    </w:p>
    <w:p w14:paraId="07AAD3BB" w14:textId="77777777" w:rsidR="006C7327" w:rsidRDefault="006C7327" w:rsidP="007952BE">
      <w:pPr>
        <w:spacing w:after="0"/>
      </w:pPr>
      <w:r w:rsidRPr="00A10B46">
        <w:t> the factorial of a number is calculated by formula </w:t>
      </w:r>
      <w:r w:rsidRPr="00A10B46">
        <w:rPr>
          <w:b/>
          <w:color w:val="0070C0"/>
        </w:rPr>
        <w:t>number*(number -1</w:t>
      </w:r>
      <w:r w:rsidRPr="00A10B46">
        <w:t>) till zero and since the </w:t>
      </w:r>
      <w:r w:rsidRPr="00A10B46">
        <w:rPr>
          <w:b/>
          <w:bCs/>
        </w:rPr>
        <w:t>value of factorial zero is 1</w:t>
      </w:r>
      <w:r>
        <w:t>.</w:t>
      </w:r>
    </w:p>
    <w:p w14:paraId="3F895120" w14:textId="77777777" w:rsidR="006C7327" w:rsidRDefault="006C7327" w:rsidP="006C7327">
      <w:pPr>
        <w:pStyle w:val="1Output"/>
        <w:rPr>
          <w:color w:val="4C483D" w:themeColor="text2"/>
        </w:rPr>
      </w:pPr>
      <w:r>
        <w:rPr>
          <w:bCs/>
          <w:color w:val="7F0055"/>
        </w:rPr>
        <w:t>public</w:t>
      </w:r>
      <w:r>
        <w:t xml:space="preserve"> </w:t>
      </w:r>
      <w:r>
        <w:rPr>
          <w:bCs/>
          <w:color w:val="7F0055"/>
        </w:rPr>
        <w:t>class</w:t>
      </w:r>
      <w:r>
        <w:t xml:space="preserve"> Permutation {</w:t>
      </w:r>
    </w:p>
    <w:p w14:paraId="11FA13B4" w14:textId="77777777" w:rsidR="006C7327" w:rsidRDefault="006C7327" w:rsidP="006C7327">
      <w:pPr>
        <w:pStyle w:val="1Output"/>
        <w:rPr>
          <w:color w:val="4C483D" w:themeColor="text2"/>
        </w:rPr>
      </w:pPr>
      <w:r>
        <w:tab/>
        <w:t xml:space="preserve"> </w:t>
      </w:r>
      <w:r>
        <w:rPr>
          <w:bCs/>
          <w:color w:val="7F0055"/>
        </w:rPr>
        <w:t>public</w:t>
      </w:r>
      <w:r>
        <w:t xml:space="preserve"> </w:t>
      </w:r>
      <w:r>
        <w:rPr>
          <w:bCs/>
          <w:color w:val="7F0055"/>
        </w:rPr>
        <w:t>static</w:t>
      </w:r>
      <w:r>
        <w:t xml:space="preserve"> </w:t>
      </w:r>
      <w:r>
        <w:rPr>
          <w:bCs/>
          <w:color w:val="7F0055"/>
        </w:rPr>
        <w:t>int</w:t>
      </w:r>
      <w:r>
        <w:t xml:space="preserve"> fact(</w:t>
      </w:r>
      <w:r>
        <w:rPr>
          <w:bCs/>
          <w:color w:val="7F0055"/>
        </w:rPr>
        <w:t>int</w:t>
      </w:r>
      <w:r>
        <w:t xml:space="preserve"> </w:t>
      </w:r>
      <w:r>
        <w:rPr>
          <w:color w:val="6A3E3E"/>
        </w:rPr>
        <w:t>number</w:t>
      </w:r>
      <w:r>
        <w:t>){</w:t>
      </w:r>
    </w:p>
    <w:p w14:paraId="41D29EBB" w14:textId="77777777" w:rsidR="006C7327" w:rsidRDefault="006C7327" w:rsidP="006C7327">
      <w:pPr>
        <w:pStyle w:val="1Output"/>
        <w:rPr>
          <w:color w:val="4C483D" w:themeColor="text2"/>
        </w:rPr>
      </w:pPr>
      <w:r>
        <w:tab/>
        <w:t xml:space="preserve">        </w:t>
      </w:r>
      <w:r>
        <w:rPr>
          <w:bCs/>
          <w:color w:val="7F0055"/>
        </w:rPr>
        <w:t>int</w:t>
      </w:r>
      <w:r>
        <w:t xml:space="preserve"> </w:t>
      </w:r>
      <w:r>
        <w:rPr>
          <w:color w:val="6A3E3E"/>
        </w:rPr>
        <w:t>result</w:t>
      </w:r>
      <w:r>
        <w:t xml:space="preserve"> = 1;</w:t>
      </w:r>
    </w:p>
    <w:p w14:paraId="48204A91" w14:textId="77777777" w:rsidR="006C7327" w:rsidRDefault="006C7327" w:rsidP="006C7327">
      <w:pPr>
        <w:pStyle w:val="1Output"/>
        <w:rPr>
          <w:color w:val="4C483D" w:themeColor="text2"/>
        </w:rPr>
      </w:pPr>
      <w:r>
        <w:tab/>
        <w:t xml:space="preserve">        </w:t>
      </w:r>
      <w:r>
        <w:rPr>
          <w:bCs/>
          <w:color w:val="7F0055"/>
        </w:rPr>
        <w:t>while</w:t>
      </w:r>
      <w:r>
        <w:t>(</w:t>
      </w:r>
      <w:r>
        <w:rPr>
          <w:color w:val="6A3E3E"/>
        </w:rPr>
        <w:t>number</w:t>
      </w:r>
      <w:r>
        <w:t xml:space="preserve"> != 0){</w:t>
      </w:r>
    </w:p>
    <w:p w14:paraId="19D98654" w14:textId="77777777" w:rsidR="006C7327" w:rsidRDefault="006C7327" w:rsidP="006C7327">
      <w:pPr>
        <w:pStyle w:val="1Output"/>
        <w:rPr>
          <w:color w:val="4C483D" w:themeColor="text2"/>
        </w:rPr>
      </w:pPr>
      <w:r>
        <w:tab/>
        <w:t xml:space="preserve">            </w:t>
      </w:r>
      <w:r>
        <w:rPr>
          <w:color w:val="6A3E3E"/>
        </w:rPr>
        <w:t>result</w:t>
      </w:r>
      <w:r>
        <w:t xml:space="preserve"> = </w:t>
      </w:r>
      <w:r>
        <w:rPr>
          <w:color w:val="6A3E3E"/>
        </w:rPr>
        <w:t>result</w:t>
      </w:r>
      <w:r>
        <w:t>*</w:t>
      </w:r>
      <w:r>
        <w:rPr>
          <w:color w:val="6A3E3E"/>
        </w:rPr>
        <w:t>number</w:t>
      </w:r>
      <w:r>
        <w:t>;</w:t>
      </w:r>
    </w:p>
    <w:p w14:paraId="4902FC56" w14:textId="77777777" w:rsidR="006C7327" w:rsidRDefault="006C7327" w:rsidP="006C7327">
      <w:pPr>
        <w:pStyle w:val="1Output"/>
        <w:rPr>
          <w:color w:val="4C483D" w:themeColor="text2"/>
        </w:rPr>
      </w:pPr>
      <w:r>
        <w:tab/>
        <w:t xml:space="preserve">             </w:t>
      </w:r>
      <w:r>
        <w:rPr>
          <w:color w:val="6A3E3E"/>
        </w:rPr>
        <w:t>number</w:t>
      </w:r>
      <w:r>
        <w:t>--;</w:t>
      </w:r>
    </w:p>
    <w:p w14:paraId="12975573" w14:textId="77777777" w:rsidR="006C7327" w:rsidRDefault="006C7327" w:rsidP="006C7327">
      <w:pPr>
        <w:pStyle w:val="1Output"/>
        <w:rPr>
          <w:color w:val="4C483D" w:themeColor="text2"/>
        </w:rPr>
      </w:pPr>
      <w:r>
        <w:tab/>
        <w:t xml:space="preserve">        }</w:t>
      </w:r>
    </w:p>
    <w:p w14:paraId="52B5C6F6" w14:textId="77777777" w:rsidR="006C7327" w:rsidRDefault="006C7327" w:rsidP="006C7327">
      <w:pPr>
        <w:pStyle w:val="1Output"/>
        <w:rPr>
          <w:color w:val="4C483D" w:themeColor="text2"/>
        </w:rPr>
      </w:pPr>
      <w:r>
        <w:tab/>
        <w:t xml:space="preserve">      </w:t>
      </w:r>
    </w:p>
    <w:p w14:paraId="229EAF53" w14:textId="77777777" w:rsidR="006C7327" w:rsidRDefault="006C7327" w:rsidP="006C7327">
      <w:pPr>
        <w:pStyle w:val="1Output"/>
        <w:rPr>
          <w:color w:val="4C483D" w:themeColor="text2"/>
        </w:rPr>
      </w:pPr>
      <w:r>
        <w:tab/>
        <w:t xml:space="preserve">        </w:t>
      </w:r>
      <w:r>
        <w:rPr>
          <w:bCs/>
          <w:color w:val="7F0055"/>
        </w:rPr>
        <w:t>return</w:t>
      </w:r>
      <w:r>
        <w:t xml:space="preserve"> </w:t>
      </w:r>
      <w:r>
        <w:rPr>
          <w:color w:val="6A3E3E"/>
        </w:rPr>
        <w:t>result</w:t>
      </w:r>
      <w:r>
        <w:t>;</w:t>
      </w:r>
    </w:p>
    <w:p w14:paraId="3CB8C278" w14:textId="77777777" w:rsidR="006C7327" w:rsidRDefault="006C7327" w:rsidP="006C7327">
      <w:pPr>
        <w:pStyle w:val="1Output"/>
        <w:rPr>
          <w:color w:val="4C483D" w:themeColor="text2"/>
        </w:rPr>
      </w:pPr>
      <w:r>
        <w:tab/>
        <w:t xml:space="preserve">    }</w:t>
      </w:r>
    </w:p>
    <w:p w14:paraId="17093BBB" w14:textId="77777777" w:rsidR="006C7327" w:rsidRDefault="006C7327" w:rsidP="006C7327">
      <w:pPr>
        <w:pStyle w:val="1Output"/>
        <w:rPr>
          <w:color w:val="4C483D" w:themeColor="text2"/>
        </w:rPr>
      </w:pPr>
    </w:p>
    <w:p w14:paraId="58452902" w14:textId="77777777" w:rsidR="006C7327" w:rsidRDefault="006C7327" w:rsidP="006C7327">
      <w:pPr>
        <w:pStyle w:val="1Output"/>
        <w:rPr>
          <w:color w:val="4C483D" w:themeColor="text2"/>
        </w:rPr>
      </w:pPr>
      <w:r>
        <w:tab/>
      </w:r>
      <w:r>
        <w:rPr>
          <w:bCs/>
          <w:color w:val="7F0055"/>
        </w:rPr>
        <w:t>public</w:t>
      </w:r>
      <w:r>
        <w:t xml:space="preserve"> </w:t>
      </w:r>
      <w:r>
        <w:rPr>
          <w:bCs/>
          <w:color w:val="7F0055"/>
        </w:rPr>
        <w:t>static</w:t>
      </w:r>
      <w:r>
        <w:t xml:space="preserve"> </w:t>
      </w:r>
      <w:r>
        <w:rPr>
          <w:bCs/>
          <w:color w:val="7F0055"/>
        </w:rPr>
        <w:t>void</w:t>
      </w:r>
      <w:r>
        <w:t xml:space="preserve"> main(String </w:t>
      </w:r>
      <w:r>
        <w:rPr>
          <w:color w:val="6A3E3E"/>
        </w:rPr>
        <w:t>args</w:t>
      </w:r>
      <w:r>
        <w:t>[]) {</w:t>
      </w:r>
    </w:p>
    <w:p w14:paraId="704314C7" w14:textId="77777777" w:rsidR="006C7327" w:rsidRDefault="006C7327" w:rsidP="006C7327">
      <w:pPr>
        <w:pStyle w:val="1Output"/>
        <w:rPr>
          <w:color w:val="4C483D" w:themeColor="text2"/>
        </w:rPr>
      </w:pPr>
      <w:r>
        <w:tab/>
      </w:r>
      <w:r>
        <w:rPr>
          <w:bCs/>
          <w:color w:val="7F0055"/>
        </w:rPr>
        <w:t>int</w:t>
      </w:r>
      <w:r>
        <w:t xml:space="preserve"> </w:t>
      </w:r>
      <w:r>
        <w:rPr>
          <w:color w:val="6A3E3E"/>
        </w:rPr>
        <w:t>res</w:t>
      </w:r>
      <w:r>
        <w:t xml:space="preserve"> = </w:t>
      </w:r>
      <w:r>
        <w:rPr>
          <w:i/>
          <w:iCs/>
        </w:rPr>
        <w:t>fact</w:t>
      </w:r>
      <w:r>
        <w:t>(5);</w:t>
      </w:r>
      <w:r>
        <w:tab/>
      </w:r>
    </w:p>
    <w:p w14:paraId="58811B70" w14:textId="77777777" w:rsidR="006C7327" w:rsidRDefault="006C7327" w:rsidP="006C7327">
      <w:pPr>
        <w:pStyle w:val="1Output"/>
        <w:rPr>
          <w:color w:val="4C483D" w:themeColor="text2"/>
        </w:rPr>
      </w:pPr>
      <w:r>
        <w:tab/>
        <w:t>System.</w:t>
      </w:r>
      <w:r>
        <w:rPr>
          <w:bCs/>
          <w:i/>
          <w:iCs/>
          <w:color w:val="0000C0"/>
        </w:rPr>
        <w:t>out</w:t>
      </w:r>
      <w:r>
        <w:t>.println(</w:t>
      </w:r>
      <w:r>
        <w:rPr>
          <w:color w:val="2A00FF"/>
        </w:rPr>
        <w:t>"Fianl Factoril is : "</w:t>
      </w:r>
      <w:r>
        <w:t>+</w:t>
      </w:r>
      <w:r>
        <w:rPr>
          <w:color w:val="6A3E3E"/>
        </w:rPr>
        <w:t>res</w:t>
      </w:r>
      <w:r>
        <w:t>);</w:t>
      </w:r>
    </w:p>
    <w:p w14:paraId="6C068F58" w14:textId="77777777" w:rsidR="006C7327" w:rsidRDefault="006C7327" w:rsidP="006C7327">
      <w:pPr>
        <w:pStyle w:val="1Output"/>
        <w:rPr>
          <w:color w:val="4C483D" w:themeColor="text2"/>
        </w:rPr>
      </w:pPr>
      <w:r>
        <w:tab/>
        <w:t>}</w:t>
      </w:r>
    </w:p>
    <w:p w14:paraId="52B6263E" w14:textId="77777777" w:rsidR="006C7327" w:rsidRDefault="006C7327" w:rsidP="006C7327">
      <w:pPr>
        <w:pStyle w:val="1Output"/>
      </w:pPr>
      <w:r>
        <w:t>}</w:t>
      </w:r>
    </w:p>
    <w:p w14:paraId="30E5FB5B" w14:textId="77777777" w:rsidR="006C7327" w:rsidRDefault="006C7327" w:rsidP="006C7327">
      <w:pPr>
        <w:pStyle w:val="1Output"/>
        <w:shd w:val="clear" w:color="auto" w:fill="000000" w:themeFill="text1"/>
      </w:pPr>
      <w:r>
        <w:t>Fianl Factoril is : 120</w:t>
      </w:r>
    </w:p>
    <w:p w14:paraId="01E89BF1" w14:textId="77777777" w:rsidR="006C7327" w:rsidRDefault="006C7327" w:rsidP="006C7327"/>
    <w:p w14:paraId="53B323C6" w14:textId="77777777" w:rsidR="006C7327" w:rsidRDefault="006C7327" w:rsidP="008151C9">
      <w:pPr>
        <w:pStyle w:val="Heading30"/>
      </w:pPr>
      <w:r>
        <w:t xml:space="preserve">Java program Armstrong numbers in the range of 0 and 9999. </w:t>
      </w:r>
    </w:p>
    <w:p w14:paraId="1A7037C1" w14:textId="77777777" w:rsidR="006C7327" w:rsidRDefault="006C7327" w:rsidP="006C7327">
      <w:r>
        <w:t>An Armstrong number is a number such that the sum of its digits raised to the third power is equal to the number itself. For example, 153 is an Armstrong number, since 1**3 + 5**3 + 3**3 = 153.</w:t>
      </w:r>
    </w:p>
    <w:p w14:paraId="5E17A2E8" w14:textId="77777777" w:rsidR="006C7327" w:rsidRDefault="006C7327" w:rsidP="006C7327">
      <w:pPr>
        <w:pStyle w:val="1Output"/>
        <w:rPr>
          <w:color w:val="4C483D" w:themeColor="text2"/>
        </w:rPr>
      </w:pPr>
      <w:r>
        <w:rPr>
          <w:bCs/>
          <w:color w:val="7F0055"/>
        </w:rPr>
        <w:t>public</w:t>
      </w:r>
      <w:r>
        <w:t xml:space="preserve"> </w:t>
      </w:r>
      <w:r>
        <w:rPr>
          <w:bCs/>
          <w:color w:val="7F0055"/>
        </w:rPr>
        <w:t>class</w:t>
      </w:r>
      <w:r>
        <w:t xml:space="preserve"> Permutation {</w:t>
      </w:r>
    </w:p>
    <w:p w14:paraId="4BD1762C" w14:textId="77777777" w:rsidR="006C7327" w:rsidRDefault="006C7327" w:rsidP="006C7327">
      <w:pPr>
        <w:pStyle w:val="1Output"/>
        <w:rPr>
          <w:color w:val="4C483D" w:themeColor="text2"/>
        </w:rPr>
      </w:pPr>
      <w:r>
        <w:tab/>
        <w:t xml:space="preserve"> </w:t>
      </w:r>
    </w:p>
    <w:p w14:paraId="3DAF524C" w14:textId="77777777" w:rsidR="006C7327" w:rsidRDefault="006C7327" w:rsidP="006C7327">
      <w:pPr>
        <w:pStyle w:val="1Output"/>
        <w:rPr>
          <w:color w:val="4C483D" w:themeColor="text2"/>
        </w:rPr>
      </w:pPr>
      <w:r>
        <w:tab/>
      </w:r>
      <w:r>
        <w:rPr>
          <w:bCs/>
          <w:color w:val="7F0055"/>
        </w:rPr>
        <w:t>public</w:t>
      </w:r>
      <w:r>
        <w:t xml:space="preserve"> </w:t>
      </w:r>
      <w:r>
        <w:rPr>
          <w:bCs/>
          <w:color w:val="7F0055"/>
        </w:rPr>
        <w:t>static</w:t>
      </w:r>
      <w:r>
        <w:t xml:space="preserve"> </w:t>
      </w:r>
      <w:r>
        <w:rPr>
          <w:bCs/>
          <w:color w:val="7F0055"/>
        </w:rPr>
        <w:t>void</w:t>
      </w:r>
      <w:r>
        <w:t xml:space="preserve"> main(String </w:t>
      </w:r>
      <w:r>
        <w:rPr>
          <w:color w:val="6A3E3E"/>
        </w:rPr>
        <w:t>args</w:t>
      </w:r>
      <w:r>
        <w:t>[]) {</w:t>
      </w:r>
    </w:p>
    <w:p w14:paraId="09F4FF0F" w14:textId="77777777" w:rsidR="006C7327" w:rsidRDefault="006C7327" w:rsidP="006C7327">
      <w:pPr>
        <w:pStyle w:val="1Output"/>
        <w:rPr>
          <w:color w:val="4C483D" w:themeColor="text2"/>
        </w:rPr>
      </w:pPr>
      <w:r>
        <w:tab/>
      </w:r>
      <w:r>
        <w:tab/>
        <w:t xml:space="preserve"> </w:t>
      </w:r>
    </w:p>
    <w:p w14:paraId="16E9A6F0" w14:textId="77777777" w:rsidR="006C7327" w:rsidRDefault="006C7327" w:rsidP="006C7327">
      <w:pPr>
        <w:pStyle w:val="1Output"/>
        <w:rPr>
          <w:color w:val="4C483D" w:themeColor="text2"/>
        </w:rPr>
      </w:pPr>
      <w:r>
        <w:t xml:space="preserve">       </w:t>
      </w:r>
    </w:p>
    <w:p w14:paraId="1CB5F96A" w14:textId="77777777" w:rsidR="006C7327" w:rsidRDefault="006C7327" w:rsidP="006C7327">
      <w:pPr>
        <w:pStyle w:val="1Output"/>
        <w:rPr>
          <w:color w:val="4C483D" w:themeColor="text2"/>
        </w:rPr>
      </w:pPr>
      <w:r>
        <w:t xml:space="preserve">        </w:t>
      </w:r>
      <w:r>
        <w:rPr>
          <w:bCs/>
          <w:color w:val="7F0055"/>
        </w:rPr>
        <w:t>int</w:t>
      </w:r>
      <w:r>
        <w:t xml:space="preserve"> </w:t>
      </w:r>
      <w:r>
        <w:rPr>
          <w:color w:val="6A3E3E"/>
        </w:rPr>
        <w:t>count</w:t>
      </w:r>
      <w:r>
        <w:t xml:space="preserve"> = 999;</w:t>
      </w:r>
    </w:p>
    <w:p w14:paraId="0C2E2224" w14:textId="77777777" w:rsidR="006C7327" w:rsidRDefault="006C7327" w:rsidP="006C7327">
      <w:pPr>
        <w:pStyle w:val="1Output"/>
        <w:rPr>
          <w:color w:val="4C483D" w:themeColor="text2"/>
        </w:rPr>
      </w:pPr>
      <w:r>
        <w:t xml:space="preserve">        </w:t>
      </w:r>
      <w:r>
        <w:rPr>
          <w:bCs/>
          <w:color w:val="7F0055"/>
        </w:rPr>
        <w:t>int</w:t>
      </w:r>
      <w:r>
        <w:t xml:space="preserve"> </w:t>
      </w:r>
      <w:r>
        <w:rPr>
          <w:color w:val="6A3E3E"/>
        </w:rPr>
        <w:t>index</w:t>
      </w:r>
      <w:r>
        <w:t xml:space="preserve"> = 0;</w:t>
      </w:r>
    </w:p>
    <w:p w14:paraId="60E06F41" w14:textId="77777777" w:rsidR="006C7327" w:rsidRDefault="006C7327" w:rsidP="006C7327">
      <w:pPr>
        <w:pStyle w:val="1Output"/>
        <w:rPr>
          <w:color w:val="4C483D" w:themeColor="text2"/>
        </w:rPr>
      </w:pPr>
      <w:r>
        <w:t xml:space="preserve">        </w:t>
      </w:r>
      <w:r>
        <w:rPr>
          <w:bCs/>
          <w:color w:val="7F0055"/>
        </w:rPr>
        <w:t>for</w:t>
      </w:r>
      <w:r>
        <w:t xml:space="preserve"> (</w:t>
      </w:r>
      <w:r>
        <w:rPr>
          <w:bCs/>
          <w:color w:val="7F0055"/>
        </w:rPr>
        <w:t>int</w:t>
      </w:r>
      <w:r>
        <w:t xml:space="preserve"> </w:t>
      </w:r>
      <w:r>
        <w:rPr>
          <w:color w:val="6A3E3E"/>
        </w:rPr>
        <w:t>i</w:t>
      </w:r>
      <w:r>
        <w:t xml:space="preserve"> = 0; </w:t>
      </w:r>
      <w:r>
        <w:rPr>
          <w:color w:val="6A3E3E"/>
        </w:rPr>
        <w:t>i</w:t>
      </w:r>
      <w:r>
        <w:t xml:space="preserve"> &lt; </w:t>
      </w:r>
      <w:r>
        <w:rPr>
          <w:color w:val="6A3E3E"/>
        </w:rPr>
        <w:t>count</w:t>
      </w:r>
      <w:r>
        <w:t xml:space="preserve">; </w:t>
      </w:r>
      <w:r>
        <w:rPr>
          <w:color w:val="6A3E3E"/>
        </w:rPr>
        <w:t>i</w:t>
      </w:r>
      <w:r>
        <w:t>++) {</w:t>
      </w:r>
    </w:p>
    <w:p w14:paraId="1D1908F3" w14:textId="77777777" w:rsidR="006C7327" w:rsidRDefault="006C7327" w:rsidP="006C7327">
      <w:pPr>
        <w:pStyle w:val="1Output"/>
        <w:rPr>
          <w:color w:val="4C483D" w:themeColor="text2"/>
        </w:rPr>
      </w:pPr>
      <w:r>
        <w:t xml:space="preserve">            </w:t>
      </w:r>
      <w:r>
        <w:rPr>
          <w:bCs/>
          <w:color w:val="7F0055"/>
        </w:rPr>
        <w:t>if</w:t>
      </w:r>
      <w:r>
        <w:t xml:space="preserve"> (</w:t>
      </w:r>
      <w:r>
        <w:rPr>
          <w:i/>
          <w:iCs/>
        </w:rPr>
        <w:t>isArmstrongNumber</w:t>
      </w:r>
      <w:r>
        <w:t>(</w:t>
      </w:r>
      <w:r>
        <w:rPr>
          <w:color w:val="6A3E3E"/>
        </w:rPr>
        <w:t>i</w:t>
      </w:r>
      <w:r>
        <w:t>)) {</w:t>
      </w:r>
    </w:p>
    <w:p w14:paraId="6479212D" w14:textId="77777777" w:rsidR="006C7327" w:rsidRDefault="006C7327" w:rsidP="006C7327">
      <w:pPr>
        <w:pStyle w:val="1Output"/>
        <w:rPr>
          <w:color w:val="4C483D" w:themeColor="text2"/>
        </w:rPr>
      </w:pPr>
      <w:r>
        <w:t xml:space="preserve">                System.</w:t>
      </w:r>
      <w:r>
        <w:rPr>
          <w:bCs/>
          <w:i/>
          <w:iCs/>
          <w:color w:val="0000C0"/>
        </w:rPr>
        <w:t>out</w:t>
      </w:r>
      <w:r>
        <w:t>.printf(</w:t>
      </w:r>
      <w:r>
        <w:rPr>
          <w:color w:val="2A00FF"/>
        </w:rPr>
        <w:t>"Armstrong number %d: %d %n"</w:t>
      </w:r>
      <w:r>
        <w:t xml:space="preserve">, </w:t>
      </w:r>
      <w:r>
        <w:rPr>
          <w:color w:val="6A3E3E"/>
        </w:rPr>
        <w:t>index</w:t>
      </w:r>
      <w:r>
        <w:t xml:space="preserve">, </w:t>
      </w:r>
      <w:r>
        <w:rPr>
          <w:color w:val="6A3E3E"/>
        </w:rPr>
        <w:t>i</w:t>
      </w:r>
      <w:r>
        <w:t>);</w:t>
      </w:r>
    </w:p>
    <w:p w14:paraId="15FA9F74" w14:textId="77777777" w:rsidR="006C7327" w:rsidRDefault="006C7327" w:rsidP="006C7327">
      <w:pPr>
        <w:pStyle w:val="1Output"/>
        <w:rPr>
          <w:color w:val="4C483D" w:themeColor="text2"/>
        </w:rPr>
      </w:pPr>
      <w:r>
        <w:lastRenderedPageBreak/>
        <w:t xml:space="preserve">                </w:t>
      </w:r>
      <w:r>
        <w:rPr>
          <w:color w:val="6A3E3E"/>
        </w:rPr>
        <w:t>index</w:t>
      </w:r>
      <w:r>
        <w:t>++;</w:t>
      </w:r>
    </w:p>
    <w:p w14:paraId="4AC3F264" w14:textId="77777777" w:rsidR="006C7327" w:rsidRDefault="006C7327" w:rsidP="006C7327">
      <w:pPr>
        <w:pStyle w:val="1Output"/>
        <w:rPr>
          <w:color w:val="4C483D" w:themeColor="text2"/>
        </w:rPr>
      </w:pPr>
      <w:r>
        <w:t xml:space="preserve">            }</w:t>
      </w:r>
    </w:p>
    <w:p w14:paraId="5A36CA95" w14:textId="77777777" w:rsidR="006C7327" w:rsidRDefault="006C7327" w:rsidP="006C7327">
      <w:pPr>
        <w:pStyle w:val="1Output"/>
        <w:rPr>
          <w:color w:val="4C483D" w:themeColor="text2"/>
        </w:rPr>
      </w:pPr>
      <w:r>
        <w:t xml:space="preserve"> </w:t>
      </w:r>
    </w:p>
    <w:p w14:paraId="03069152" w14:textId="77777777" w:rsidR="006C7327" w:rsidRDefault="006C7327" w:rsidP="006C7327">
      <w:pPr>
        <w:pStyle w:val="1Output"/>
        <w:rPr>
          <w:color w:val="4C483D" w:themeColor="text2"/>
        </w:rPr>
      </w:pPr>
      <w:r>
        <w:t xml:space="preserve">        }</w:t>
      </w:r>
    </w:p>
    <w:p w14:paraId="2E01AC70" w14:textId="77777777" w:rsidR="006C7327" w:rsidRDefault="006C7327" w:rsidP="006C7327">
      <w:pPr>
        <w:pStyle w:val="1Output"/>
        <w:rPr>
          <w:color w:val="4C483D" w:themeColor="text2"/>
        </w:rPr>
      </w:pPr>
      <w:r>
        <w:t xml:space="preserve">       }</w:t>
      </w:r>
    </w:p>
    <w:p w14:paraId="114120A1" w14:textId="77777777" w:rsidR="006C7327" w:rsidRDefault="006C7327" w:rsidP="006C7327">
      <w:pPr>
        <w:pStyle w:val="1Output"/>
        <w:rPr>
          <w:color w:val="4C483D" w:themeColor="text2"/>
        </w:rPr>
      </w:pPr>
      <w:r>
        <w:t xml:space="preserve"> </w:t>
      </w:r>
    </w:p>
    <w:p w14:paraId="0A8D861A" w14:textId="77777777" w:rsidR="006C7327" w:rsidRDefault="006C7327" w:rsidP="006C7327">
      <w:pPr>
        <w:pStyle w:val="1Output"/>
        <w:rPr>
          <w:color w:val="4C483D" w:themeColor="text2"/>
        </w:rPr>
      </w:pPr>
      <w:r>
        <w:t xml:space="preserve">    </w:t>
      </w:r>
      <w:r>
        <w:rPr>
          <w:color w:val="3F5FBF"/>
        </w:rPr>
        <w:t>/**</w:t>
      </w:r>
    </w:p>
    <w:p w14:paraId="725E3D1A" w14:textId="77777777" w:rsidR="006C7327" w:rsidRDefault="006C7327" w:rsidP="006C7327">
      <w:pPr>
        <w:pStyle w:val="1Output"/>
        <w:rPr>
          <w:color w:val="4C483D" w:themeColor="text2"/>
        </w:rPr>
      </w:pPr>
      <w:r>
        <w:rPr>
          <w:color w:val="3F5FBF"/>
        </w:rPr>
        <w:t xml:space="preserve">     * Java Method to check if given number is Armstrong Number or not</w:t>
      </w:r>
    </w:p>
    <w:p w14:paraId="245B0E5A" w14:textId="77777777" w:rsidR="006C7327" w:rsidRDefault="006C7327" w:rsidP="006C7327">
      <w:pPr>
        <w:pStyle w:val="1Output"/>
        <w:rPr>
          <w:color w:val="4C483D" w:themeColor="text2"/>
        </w:rPr>
      </w:pPr>
      <w:r>
        <w:rPr>
          <w:color w:val="3F5FBF"/>
        </w:rPr>
        <w:t xml:space="preserve">     *</w:t>
      </w:r>
    </w:p>
    <w:p w14:paraId="54424891" w14:textId="77777777" w:rsidR="006C7327" w:rsidRDefault="006C7327" w:rsidP="006C7327">
      <w:pPr>
        <w:pStyle w:val="1Output"/>
        <w:rPr>
          <w:color w:val="4C483D" w:themeColor="text2"/>
        </w:rPr>
      </w:pPr>
      <w:r>
        <w:rPr>
          <w:color w:val="3F5FBF"/>
        </w:rPr>
        <w:t xml:space="preserve">     * </w:t>
      </w:r>
      <w:r>
        <w:rPr>
          <w:bCs/>
          <w:color w:val="7F9FBF"/>
        </w:rPr>
        <w:t>@param</w:t>
      </w:r>
      <w:r>
        <w:rPr>
          <w:color w:val="3F5FBF"/>
        </w:rPr>
        <w:t xml:space="preserve"> number</w:t>
      </w:r>
    </w:p>
    <w:p w14:paraId="0DE6D385" w14:textId="77777777" w:rsidR="006C7327" w:rsidRDefault="006C7327" w:rsidP="006C7327">
      <w:pPr>
        <w:pStyle w:val="1Output"/>
        <w:rPr>
          <w:color w:val="4C483D" w:themeColor="text2"/>
        </w:rPr>
      </w:pPr>
      <w:r>
        <w:rPr>
          <w:color w:val="3F5FBF"/>
        </w:rPr>
        <w:t xml:space="preserve">     * </w:t>
      </w:r>
      <w:r>
        <w:rPr>
          <w:bCs/>
          <w:color w:val="7F9FBF"/>
        </w:rPr>
        <w:t>@return</w:t>
      </w:r>
      <w:r>
        <w:rPr>
          <w:color w:val="3F5FBF"/>
        </w:rPr>
        <w:t xml:space="preserve"> true, if Armstrong number, false otherwise.</w:t>
      </w:r>
    </w:p>
    <w:p w14:paraId="6B4D5DEB" w14:textId="77777777" w:rsidR="006C7327" w:rsidRDefault="006C7327" w:rsidP="006C7327">
      <w:pPr>
        <w:pStyle w:val="1Output"/>
        <w:rPr>
          <w:color w:val="4C483D" w:themeColor="text2"/>
        </w:rPr>
      </w:pPr>
      <w:r>
        <w:rPr>
          <w:color w:val="3F5FBF"/>
        </w:rPr>
        <w:t xml:space="preserve">     */</w:t>
      </w:r>
    </w:p>
    <w:p w14:paraId="121900F3" w14:textId="77777777" w:rsidR="006C7327" w:rsidRDefault="006C7327" w:rsidP="006C7327">
      <w:pPr>
        <w:pStyle w:val="1Output"/>
        <w:rPr>
          <w:color w:val="4C483D" w:themeColor="text2"/>
        </w:rPr>
      </w:pPr>
      <w:r>
        <w:t xml:space="preserve">    </w:t>
      </w:r>
      <w:r>
        <w:rPr>
          <w:bCs/>
          <w:color w:val="7F0055"/>
        </w:rPr>
        <w:t>public</w:t>
      </w:r>
      <w:r>
        <w:t xml:space="preserve"> </w:t>
      </w:r>
      <w:r>
        <w:rPr>
          <w:bCs/>
          <w:color w:val="7F0055"/>
        </w:rPr>
        <w:t>static</w:t>
      </w:r>
      <w:r>
        <w:t xml:space="preserve"> </w:t>
      </w:r>
      <w:r>
        <w:rPr>
          <w:bCs/>
          <w:color w:val="7F0055"/>
        </w:rPr>
        <w:t>boolean</w:t>
      </w:r>
      <w:r>
        <w:t xml:space="preserve"> isArmstrongNumber(</w:t>
      </w:r>
      <w:r>
        <w:rPr>
          <w:bCs/>
          <w:color w:val="7F0055"/>
        </w:rPr>
        <w:t>int</w:t>
      </w:r>
      <w:r>
        <w:t xml:space="preserve"> </w:t>
      </w:r>
      <w:r>
        <w:rPr>
          <w:color w:val="6A3E3E"/>
        </w:rPr>
        <w:t>number</w:t>
      </w:r>
      <w:r>
        <w:t>) {</w:t>
      </w:r>
    </w:p>
    <w:p w14:paraId="6446386D" w14:textId="77777777" w:rsidR="006C7327" w:rsidRDefault="006C7327" w:rsidP="006C7327">
      <w:pPr>
        <w:pStyle w:val="1Output"/>
        <w:rPr>
          <w:color w:val="4C483D" w:themeColor="text2"/>
        </w:rPr>
      </w:pPr>
      <w:r>
        <w:t xml:space="preserve">        </w:t>
      </w:r>
      <w:r>
        <w:rPr>
          <w:bCs/>
          <w:color w:val="7F0055"/>
        </w:rPr>
        <w:t>int</w:t>
      </w:r>
      <w:r>
        <w:t xml:space="preserve"> </w:t>
      </w:r>
      <w:r>
        <w:rPr>
          <w:color w:val="6A3E3E"/>
        </w:rPr>
        <w:t>sum</w:t>
      </w:r>
      <w:r>
        <w:t xml:space="preserve"> = 0;</w:t>
      </w:r>
    </w:p>
    <w:p w14:paraId="74EF98BE" w14:textId="77777777" w:rsidR="006C7327" w:rsidRDefault="006C7327" w:rsidP="006C7327">
      <w:pPr>
        <w:pStyle w:val="1Output"/>
        <w:rPr>
          <w:color w:val="4C483D" w:themeColor="text2"/>
        </w:rPr>
      </w:pPr>
      <w:r>
        <w:t xml:space="preserve">        </w:t>
      </w:r>
      <w:r>
        <w:rPr>
          <w:bCs/>
          <w:color w:val="7F0055"/>
        </w:rPr>
        <w:t>int</w:t>
      </w:r>
      <w:r>
        <w:t xml:space="preserve"> </w:t>
      </w:r>
      <w:r>
        <w:rPr>
          <w:color w:val="6A3E3E"/>
        </w:rPr>
        <w:t>copyOfInput</w:t>
      </w:r>
      <w:r>
        <w:t xml:space="preserve"> = </w:t>
      </w:r>
      <w:r>
        <w:rPr>
          <w:color w:val="6A3E3E"/>
        </w:rPr>
        <w:t>number</w:t>
      </w:r>
      <w:r>
        <w:t>;</w:t>
      </w:r>
    </w:p>
    <w:p w14:paraId="26C3A77D" w14:textId="77777777" w:rsidR="006C7327" w:rsidRDefault="006C7327" w:rsidP="006C7327">
      <w:pPr>
        <w:pStyle w:val="1Output"/>
        <w:rPr>
          <w:color w:val="4C483D" w:themeColor="text2"/>
        </w:rPr>
      </w:pPr>
      <w:r>
        <w:t xml:space="preserve">        </w:t>
      </w:r>
      <w:r>
        <w:rPr>
          <w:bCs/>
          <w:color w:val="7F0055"/>
        </w:rPr>
        <w:t>while</w:t>
      </w:r>
      <w:r>
        <w:t xml:space="preserve"> (</w:t>
      </w:r>
      <w:r>
        <w:rPr>
          <w:color w:val="6A3E3E"/>
        </w:rPr>
        <w:t>copyOfInput</w:t>
      </w:r>
      <w:r>
        <w:t xml:space="preserve"> != 0) {</w:t>
      </w:r>
    </w:p>
    <w:p w14:paraId="3AFD20A1" w14:textId="77777777" w:rsidR="006C7327" w:rsidRDefault="006C7327" w:rsidP="006C7327">
      <w:pPr>
        <w:pStyle w:val="1Output"/>
        <w:rPr>
          <w:color w:val="4C483D" w:themeColor="text2"/>
        </w:rPr>
      </w:pPr>
      <w:r>
        <w:t xml:space="preserve">            </w:t>
      </w:r>
      <w:r>
        <w:rPr>
          <w:bCs/>
          <w:color w:val="7F0055"/>
        </w:rPr>
        <w:t>int</w:t>
      </w:r>
      <w:r>
        <w:t xml:space="preserve"> </w:t>
      </w:r>
      <w:r>
        <w:rPr>
          <w:color w:val="6A3E3E"/>
        </w:rPr>
        <w:t>lastDigit</w:t>
      </w:r>
      <w:r>
        <w:t xml:space="preserve"> = </w:t>
      </w:r>
      <w:r>
        <w:rPr>
          <w:color w:val="6A3E3E"/>
        </w:rPr>
        <w:t>copyOfInput</w:t>
      </w:r>
      <w:r>
        <w:t xml:space="preserve"> % 10;</w:t>
      </w:r>
    </w:p>
    <w:p w14:paraId="1BD99F80" w14:textId="77777777" w:rsidR="006C7327" w:rsidRDefault="006C7327" w:rsidP="006C7327">
      <w:pPr>
        <w:pStyle w:val="1Output"/>
        <w:rPr>
          <w:color w:val="4C483D" w:themeColor="text2"/>
        </w:rPr>
      </w:pPr>
      <w:r>
        <w:t xml:space="preserve">            </w:t>
      </w:r>
      <w:r>
        <w:rPr>
          <w:color w:val="6A3E3E"/>
        </w:rPr>
        <w:t>sum</w:t>
      </w:r>
      <w:r>
        <w:t xml:space="preserve"> += (</w:t>
      </w:r>
      <w:r>
        <w:rPr>
          <w:color w:val="6A3E3E"/>
        </w:rPr>
        <w:t>lastDigit</w:t>
      </w:r>
      <w:r>
        <w:t xml:space="preserve"> * </w:t>
      </w:r>
      <w:r>
        <w:rPr>
          <w:color w:val="6A3E3E"/>
        </w:rPr>
        <w:t>lastDigit</w:t>
      </w:r>
      <w:r>
        <w:t xml:space="preserve"> * </w:t>
      </w:r>
      <w:r>
        <w:rPr>
          <w:color w:val="6A3E3E"/>
        </w:rPr>
        <w:t>lastDigit</w:t>
      </w:r>
      <w:r>
        <w:t>);</w:t>
      </w:r>
    </w:p>
    <w:p w14:paraId="06C8B145" w14:textId="77777777" w:rsidR="006C7327" w:rsidRDefault="006C7327" w:rsidP="006C7327">
      <w:pPr>
        <w:pStyle w:val="1Output"/>
        <w:rPr>
          <w:color w:val="4C483D" w:themeColor="text2"/>
        </w:rPr>
      </w:pPr>
      <w:r>
        <w:t xml:space="preserve">            </w:t>
      </w:r>
      <w:r>
        <w:rPr>
          <w:color w:val="6A3E3E"/>
        </w:rPr>
        <w:t>copyOfInput</w:t>
      </w:r>
      <w:r>
        <w:t xml:space="preserve"> /= 10;</w:t>
      </w:r>
    </w:p>
    <w:p w14:paraId="5C454748" w14:textId="77777777" w:rsidR="006C7327" w:rsidRDefault="006C7327" w:rsidP="006C7327">
      <w:pPr>
        <w:pStyle w:val="1Output"/>
        <w:rPr>
          <w:color w:val="4C483D" w:themeColor="text2"/>
        </w:rPr>
      </w:pPr>
      <w:r>
        <w:t xml:space="preserve">        }</w:t>
      </w:r>
    </w:p>
    <w:p w14:paraId="68CC7D3B" w14:textId="77777777" w:rsidR="006C7327" w:rsidRDefault="006C7327" w:rsidP="006C7327">
      <w:pPr>
        <w:pStyle w:val="1Output"/>
        <w:rPr>
          <w:color w:val="4C483D" w:themeColor="text2"/>
        </w:rPr>
      </w:pPr>
      <w:r>
        <w:t xml:space="preserve"> </w:t>
      </w:r>
    </w:p>
    <w:p w14:paraId="07ED25BE" w14:textId="77777777" w:rsidR="006C7327" w:rsidRDefault="006C7327" w:rsidP="006C7327">
      <w:pPr>
        <w:pStyle w:val="1Output"/>
        <w:rPr>
          <w:color w:val="4C483D" w:themeColor="text2"/>
        </w:rPr>
      </w:pPr>
      <w:r>
        <w:t xml:space="preserve">        </w:t>
      </w:r>
      <w:r>
        <w:rPr>
          <w:bCs/>
          <w:color w:val="7F0055"/>
        </w:rPr>
        <w:t>if</w:t>
      </w:r>
      <w:r>
        <w:t xml:space="preserve"> (</w:t>
      </w:r>
      <w:r>
        <w:rPr>
          <w:color w:val="6A3E3E"/>
        </w:rPr>
        <w:t>sum</w:t>
      </w:r>
      <w:r>
        <w:t xml:space="preserve"> == </w:t>
      </w:r>
      <w:r>
        <w:rPr>
          <w:color w:val="6A3E3E"/>
        </w:rPr>
        <w:t>number</w:t>
      </w:r>
      <w:r>
        <w:t>) {</w:t>
      </w:r>
    </w:p>
    <w:p w14:paraId="2FCD8D51" w14:textId="77777777" w:rsidR="006C7327" w:rsidRDefault="006C7327" w:rsidP="006C7327">
      <w:pPr>
        <w:pStyle w:val="1Output"/>
        <w:rPr>
          <w:color w:val="4C483D" w:themeColor="text2"/>
        </w:rPr>
      </w:pPr>
      <w:r>
        <w:t xml:space="preserve">            </w:t>
      </w:r>
      <w:r>
        <w:rPr>
          <w:bCs/>
          <w:color w:val="7F0055"/>
        </w:rPr>
        <w:t>return</w:t>
      </w:r>
      <w:r>
        <w:t xml:space="preserve"> </w:t>
      </w:r>
      <w:r>
        <w:rPr>
          <w:bCs/>
          <w:color w:val="7F0055"/>
        </w:rPr>
        <w:t>true</w:t>
      </w:r>
      <w:r>
        <w:t>;</w:t>
      </w:r>
    </w:p>
    <w:p w14:paraId="7BB3251A" w14:textId="77777777" w:rsidR="006C7327" w:rsidRDefault="006C7327" w:rsidP="006C7327">
      <w:pPr>
        <w:pStyle w:val="1Output"/>
        <w:rPr>
          <w:color w:val="4C483D" w:themeColor="text2"/>
        </w:rPr>
      </w:pPr>
      <w:r>
        <w:t xml:space="preserve">        }</w:t>
      </w:r>
    </w:p>
    <w:p w14:paraId="22A35DFE" w14:textId="77777777" w:rsidR="006C7327" w:rsidRDefault="006C7327" w:rsidP="006C7327">
      <w:pPr>
        <w:pStyle w:val="1Output"/>
        <w:rPr>
          <w:color w:val="4C483D" w:themeColor="text2"/>
        </w:rPr>
      </w:pPr>
      <w:r>
        <w:t xml:space="preserve">        </w:t>
      </w:r>
      <w:r>
        <w:rPr>
          <w:bCs/>
          <w:color w:val="7F0055"/>
        </w:rPr>
        <w:t>return</w:t>
      </w:r>
      <w:r>
        <w:t xml:space="preserve"> </w:t>
      </w:r>
      <w:r>
        <w:rPr>
          <w:bCs/>
          <w:color w:val="7F0055"/>
        </w:rPr>
        <w:t>false</w:t>
      </w:r>
      <w:r>
        <w:t>;</w:t>
      </w:r>
    </w:p>
    <w:p w14:paraId="7059A360" w14:textId="77777777" w:rsidR="006C7327" w:rsidRDefault="006C7327" w:rsidP="006C7327">
      <w:pPr>
        <w:pStyle w:val="1Output"/>
        <w:rPr>
          <w:color w:val="4C483D" w:themeColor="text2"/>
        </w:rPr>
      </w:pPr>
      <w:r>
        <w:t xml:space="preserve">    }</w:t>
      </w:r>
    </w:p>
    <w:p w14:paraId="39DD8C5E" w14:textId="77777777" w:rsidR="006C7327" w:rsidRDefault="006C7327" w:rsidP="006C7327">
      <w:pPr>
        <w:pStyle w:val="1Output"/>
        <w:rPr>
          <w:color w:val="4C483D" w:themeColor="text2"/>
        </w:rPr>
      </w:pPr>
      <w:r>
        <w:t>}</w:t>
      </w:r>
    </w:p>
    <w:p w14:paraId="035EBA9C" w14:textId="77777777" w:rsidR="006C7327" w:rsidRDefault="006C7327" w:rsidP="006C7327">
      <w:pPr>
        <w:pStyle w:val="1Output"/>
        <w:shd w:val="clear" w:color="auto" w:fill="000000" w:themeFill="text1"/>
        <w:rPr>
          <w:color w:val="4C483D" w:themeColor="text2"/>
        </w:rPr>
      </w:pPr>
      <w:r>
        <w:t xml:space="preserve">Armstrong number 0: 0 </w:t>
      </w:r>
    </w:p>
    <w:p w14:paraId="64299895" w14:textId="77777777" w:rsidR="006C7327" w:rsidRDefault="006C7327" w:rsidP="006C7327">
      <w:pPr>
        <w:pStyle w:val="1Output"/>
        <w:shd w:val="clear" w:color="auto" w:fill="000000" w:themeFill="text1"/>
        <w:rPr>
          <w:color w:val="4C483D" w:themeColor="text2"/>
        </w:rPr>
      </w:pPr>
      <w:r>
        <w:t xml:space="preserve">Armstrong number 1: 1 </w:t>
      </w:r>
    </w:p>
    <w:p w14:paraId="2ACF88E3" w14:textId="77777777" w:rsidR="006C7327" w:rsidRDefault="006C7327" w:rsidP="006C7327">
      <w:pPr>
        <w:pStyle w:val="1Output"/>
        <w:shd w:val="clear" w:color="auto" w:fill="000000" w:themeFill="text1"/>
        <w:rPr>
          <w:color w:val="4C483D" w:themeColor="text2"/>
        </w:rPr>
      </w:pPr>
      <w:r>
        <w:t xml:space="preserve">Armstrong number 2: 153 </w:t>
      </w:r>
    </w:p>
    <w:p w14:paraId="76C3307F" w14:textId="77777777" w:rsidR="006C7327" w:rsidRDefault="006C7327" w:rsidP="006C7327">
      <w:pPr>
        <w:pStyle w:val="1Output"/>
        <w:shd w:val="clear" w:color="auto" w:fill="000000" w:themeFill="text1"/>
        <w:rPr>
          <w:color w:val="4C483D" w:themeColor="text2"/>
        </w:rPr>
      </w:pPr>
      <w:r>
        <w:t xml:space="preserve">Armstrong number 3: 370 </w:t>
      </w:r>
    </w:p>
    <w:p w14:paraId="392875A4" w14:textId="77777777" w:rsidR="006C7327" w:rsidRDefault="006C7327" w:rsidP="006C7327">
      <w:pPr>
        <w:pStyle w:val="1Output"/>
        <w:shd w:val="clear" w:color="auto" w:fill="000000" w:themeFill="text1"/>
        <w:rPr>
          <w:color w:val="4C483D" w:themeColor="text2"/>
        </w:rPr>
      </w:pPr>
      <w:r>
        <w:t xml:space="preserve">Armstrong number 4: 371 </w:t>
      </w:r>
    </w:p>
    <w:p w14:paraId="6035F802" w14:textId="77777777" w:rsidR="006C7327" w:rsidRDefault="006C7327" w:rsidP="006C7327">
      <w:pPr>
        <w:pStyle w:val="1Output"/>
        <w:shd w:val="clear" w:color="auto" w:fill="000000" w:themeFill="text1"/>
        <w:rPr>
          <w:color w:val="4C483D" w:themeColor="text2"/>
        </w:rPr>
      </w:pPr>
      <w:r>
        <w:t xml:space="preserve">Armstrong number 5: 407 </w:t>
      </w:r>
    </w:p>
    <w:p w14:paraId="11783FFE" w14:textId="77777777" w:rsidR="006C7327" w:rsidRDefault="006C7327" w:rsidP="006C7327"/>
    <w:p w14:paraId="4D3BAFE4" w14:textId="77777777" w:rsidR="006C7327" w:rsidRDefault="006C7327" w:rsidP="008151C9">
      <w:pPr>
        <w:pStyle w:val="Heading30"/>
      </w:pPr>
      <w:r w:rsidRPr="00B8454A">
        <w:t>Java Program to print 1 to 100 without using loop</w:t>
      </w:r>
    </w:p>
    <w:p w14:paraId="05D795A6" w14:textId="77777777" w:rsidR="006C7327" w:rsidRDefault="006C7327" w:rsidP="006C7327">
      <w:pPr>
        <w:pStyle w:val="1Output"/>
        <w:rPr>
          <w:color w:val="4C483D" w:themeColor="text2"/>
        </w:rPr>
      </w:pPr>
      <w:r>
        <w:rPr>
          <w:bCs/>
          <w:color w:val="7F0055"/>
        </w:rPr>
        <w:t>public</w:t>
      </w:r>
      <w:r>
        <w:t xml:space="preserve"> </w:t>
      </w:r>
      <w:r>
        <w:rPr>
          <w:bCs/>
          <w:color w:val="7F0055"/>
        </w:rPr>
        <w:t>class</w:t>
      </w:r>
      <w:r>
        <w:t xml:space="preserve"> Permutation {</w:t>
      </w:r>
    </w:p>
    <w:p w14:paraId="3A94B049" w14:textId="77777777" w:rsidR="006C7327" w:rsidRDefault="006C7327" w:rsidP="006C7327">
      <w:pPr>
        <w:pStyle w:val="1Output"/>
        <w:rPr>
          <w:color w:val="4C483D" w:themeColor="text2"/>
        </w:rPr>
      </w:pPr>
      <w:r>
        <w:tab/>
        <w:t xml:space="preserve"> </w:t>
      </w:r>
    </w:p>
    <w:p w14:paraId="753BB616" w14:textId="77777777" w:rsidR="006C7327" w:rsidRDefault="006C7327" w:rsidP="006C7327">
      <w:pPr>
        <w:pStyle w:val="1Output"/>
        <w:rPr>
          <w:color w:val="4C483D" w:themeColor="text2"/>
        </w:rPr>
      </w:pPr>
      <w:r>
        <w:tab/>
      </w:r>
      <w:r>
        <w:rPr>
          <w:bCs/>
          <w:color w:val="7F0055"/>
        </w:rPr>
        <w:t>public</w:t>
      </w:r>
      <w:r>
        <w:t xml:space="preserve"> </w:t>
      </w:r>
      <w:r>
        <w:rPr>
          <w:bCs/>
          <w:color w:val="7F0055"/>
        </w:rPr>
        <w:t>static</w:t>
      </w:r>
      <w:r>
        <w:t xml:space="preserve"> </w:t>
      </w:r>
      <w:r>
        <w:rPr>
          <w:bCs/>
          <w:color w:val="7F0055"/>
        </w:rPr>
        <w:t>void</w:t>
      </w:r>
      <w:r>
        <w:t xml:space="preserve"> usingRecursion(</w:t>
      </w:r>
      <w:r>
        <w:rPr>
          <w:bCs/>
          <w:color w:val="7F0055"/>
        </w:rPr>
        <w:t>int</w:t>
      </w:r>
      <w:r>
        <w:t xml:space="preserve"> </w:t>
      </w:r>
      <w:r>
        <w:rPr>
          <w:color w:val="6A3E3E"/>
        </w:rPr>
        <w:t>number</w:t>
      </w:r>
      <w:r>
        <w:t>){</w:t>
      </w:r>
    </w:p>
    <w:p w14:paraId="0EC55478" w14:textId="77777777" w:rsidR="006C7327" w:rsidRDefault="006C7327" w:rsidP="006C7327">
      <w:pPr>
        <w:pStyle w:val="1Output"/>
        <w:rPr>
          <w:color w:val="4C483D" w:themeColor="text2"/>
        </w:rPr>
      </w:pPr>
      <w:r>
        <w:t xml:space="preserve">        </w:t>
      </w:r>
      <w:r>
        <w:rPr>
          <w:bCs/>
          <w:color w:val="7F0055"/>
        </w:rPr>
        <w:t>if</w:t>
      </w:r>
      <w:r>
        <w:t>(</w:t>
      </w:r>
      <w:r>
        <w:rPr>
          <w:color w:val="6A3E3E"/>
        </w:rPr>
        <w:t>number</w:t>
      </w:r>
      <w:r>
        <w:t xml:space="preserve"> &gt; 1){</w:t>
      </w:r>
    </w:p>
    <w:p w14:paraId="4346376A" w14:textId="77777777" w:rsidR="006C7327" w:rsidRDefault="006C7327" w:rsidP="006C7327">
      <w:pPr>
        <w:pStyle w:val="1Output"/>
        <w:rPr>
          <w:color w:val="4C483D" w:themeColor="text2"/>
        </w:rPr>
      </w:pPr>
      <w:r>
        <w:t xml:space="preserve">            </w:t>
      </w:r>
      <w:r>
        <w:rPr>
          <w:i/>
          <w:iCs/>
        </w:rPr>
        <w:t>usingRecursion</w:t>
      </w:r>
      <w:r>
        <w:t>(</w:t>
      </w:r>
      <w:r>
        <w:rPr>
          <w:color w:val="6A3E3E"/>
        </w:rPr>
        <w:t>number</w:t>
      </w:r>
      <w:r>
        <w:t>-1);</w:t>
      </w:r>
    </w:p>
    <w:p w14:paraId="77C8C3B5" w14:textId="77777777" w:rsidR="006C7327" w:rsidRDefault="006C7327" w:rsidP="006C7327">
      <w:pPr>
        <w:pStyle w:val="1Output"/>
        <w:rPr>
          <w:color w:val="4C483D" w:themeColor="text2"/>
        </w:rPr>
      </w:pPr>
      <w:r>
        <w:t xml:space="preserve">        }</w:t>
      </w:r>
    </w:p>
    <w:p w14:paraId="6C08EDAA" w14:textId="77777777" w:rsidR="006C7327" w:rsidRDefault="006C7327" w:rsidP="006C7327">
      <w:pPr>
        <w:pStyle w:val="1Output"/>
        <w:rPr>
          <w:color w:val="4C483D" w:themeColor="text2"/>
        </w:rPr>
      </w:pPr>
      <w:r>
        <w:t xml:space="preserve">        System.</w:t>
      </w:r>
      <w:r>
        <w:rPr>
          <w:bCs/>
          <w:i/>
          <w:iCs/>
          <w:color w:val="0000C0"/>
        </w:rPr>
        <w:t>out</w:t>
      </w:r>
      <w:r>
        <w:t>.println(</w:t>
      </w:r>
      <w:r>
        <w:rPr>
          <w:color w:val="6A3E3E"/>
        </w:rPr>
        <w:t>number</w:t>
      </w:r>
      <w:r>
        <w:t>);</w:t>
      </w:r>
    </w:p>
    <w:p w14:paraId="2D9276CA" w14:textId="77777777" w:rsidR="006C7327" w:rsidRDefault="006C7327" w:rsidP="006C7327">
      <w:pPr>
        <w:pStyle w:val="1Output"/>
        <w:rPr>
          <w:color w:val="4C483D" w:themeColor="text2"/>
        </w:rPr>
      </w:pPr>
      <w:r>
        <w:t xml:space="preserve">    }</w:t>
      </w:r>
    </w:p>
    <w:p w14:paraId="66E3E9BD" w14:textId="77777777" w:rsidR="006C7327" w:rsidRDefault="006C7327" w:rsidP="006C7327">
      <w:pPr>
        <w:pStyle w:val="1Output"/>
        <w:rPr>
          <w:color w:val="4C483D" w:themeColor="text2"/>
        </w:rPr>
      </w:pPr>
      <w:r>
        <w:tab/>
      </w:r>
      <w:r>
        <w:rPr>
          <w:bCs/>
          <w:color w:val="7F0055"/>
        </w:rPr>
        <w:t>public</w:t>
      </w:r>
      <w:r>
        <w:t xml:space="preserve"> </w:t>
      </w:r>
      <w:r>
        <w:rPr>
          <w:bCs/>
          <w:color w:val="7F0055"/>
        </w:rPr>
        <w:t>static</w:t>
      </w:r>
      <w:r>
        <w:t xml:space="preserve"> </w:t>
      </w:r>
      <w:r>
        <w:rPr>
          <w:bCs/>
          <w:color w:val="7F0055"/>
        </w:rPr>
        <w:t>void</w:t>
      </w:r>
      <w:r>
        <w:t xml:space="preserve"> main(String </w:t>
      </w:r>
      <w:r>
        <w:rPr>
          <w:color w:val="6A3E3E"/>
        </w:rPr>
        <w:t>args</w:t>
      </w:r>
      <w:r>
        <w:t>[]) {</w:t>
      </w:r>
    </w:p>
    <w:p w14:paraId="508AE701" w14:textId="77777777" w:rsidR="006C7327" w:rsidRDefault="006C7327" w:rsidP="006C7327">
      <w:pPr>
        <w:pStyle w:val="1Output"/>
        <w:rPr>
          <w:color w:val="4C483D" w:themeColor="text2"/>
        </w:rPr>
      </w:pPr>
      <w:r>
        <w:tab/>
      </w:r>
      <w:r>
        <w:tab/>
      </w:r>
      <w:r>
        <w:rPr>
          <w:i/>
          <w:iCs/>
        </w:rPr>
        <w:t>usingRecursion</w:t>
      </w:r>
      <w:r>
        <w:t>(20);</w:t>
      </w:r>
    </w:p>
    <w:p w14:paraId="7BCCE80D" w14:textId="77777777" w:rsidR="006C7327" w:rsidRDefault="006C7327" w:rsidP="006C7327">
      <w:pPr>
        <w:pStyle w:val="1Output"/>
        <w:rPr>
          <w:color w:val="4C483D" w:themeColor="text2"/>
        </w:rPr>
      </w:pPr>
      <w:r>
        <w:t xml:space="preserve">      </w:t>
      </w:r>
    </w:p>
    <w:p w14:paraId="7EEF40FE" w14:textId="77777777" w:rsidR="006C7327" w:rsidRDefault="006C7327" w:rsidP="006C7327">
      <w:pPr>
        <w:pStyle w:val="1Output"/>
        <w:rPr>
          <w:color w:val="4C483D" w:themeColor="text2"/>
        </w:rPr>
      </w:pPr>
      <w:r>
        <w:t xml:space="preserve">    }</w:t>
      </w:r>
    </w:p>
    <w:p w14:paraId="3B9D3D4B" w14:textId="77777777" w:rsidR="006C7327" w:rsidRDefault="006C7327" w:rsidP="006C7327">
      <w:pPr>
        <w:pStyle w:val="1Output"/>
        <w:rPr>
          <w:color w:val="4C483D" w:themeColor="text2"/>
        </w:rPr>
      </w:pPr>
      <w:r>
        <w:t>}</w:t>
      </w:r>
    </w:p>
    <w:p w14:paraId="1A454B2D" w14:textId="77777777" w:rsidR="006C7327" w:rsidRDefault="006C7327" w:rsidP="006C7327"/>
    <w:p w14:paraId="1EAE4CE7" w14:textId="77777777" w:rsidR="006C7327" w:rsidRDefault="006C7327" w:rsidP="006C7327"/>
    <w:p w14:paraId="1FC908F8" w14:textId="77777777" w:rsidR="006C7327" w:rsidRDefault="006C7327" w:rsidP="008151C9">
      <w:pPr>
        <w:pStyle w:val="Heading30"/>
      </w:pPr>
      <w:r>
        <w:t>Links</w:t>
      </w:r>
    </w:p>
    <w:p w14:paraId="7E69DDC5" w14:textId="77777777" w:rsidR="006C7327" w:rsidRPr="00141914" w:rsidRDefault="00150760" w:rsidP="006C7327">
      <w:pPr>
        <w:shd w:val="clear" w:color="auto" w:fill="000000" w:themeFill="text1"/>
        <w:rPr>
          <w:color w:val="FFFFFF" w:themeColor="background1"/>
          <w:sz w:val="22"/>
        </w:rPr>
      </w:pPr>
      <w:hyperlink r:id="rId184" w:history="1">
        <w:r w:rsidR="006C7327" w:rsidRPr="00141914">
          <w:rPr>
            <w:rStyle w:val="Hyperlink"/>
            <w:color w:val="FFFFFF" w:themeColor="background1"/>
            <w:sz w:val="22"/>
          </w:rPr>
          <w:t>https://javarevisited.blogspot.com/2011/06/top-programming-interview-questions.html</w:t>
        </w:r>
      </w:hyperlink>
    </w:p>
    <w:p w14:paraId="3E6DB9F0" w14:textId="77777777" w:rsidR="006C7327" w:rsidRPr="00141914" w:rsidRDefault="00150760" w:rsidP="006C7327">
      <w:pPr>
        <w:shd w:val="clear" w:color="auto" w:fill="000000" w:themeFill="text1"/>
        <w:rPr>
          <w:color w:val="FFFFFF" w:themeColor="background1"/>
          <w:sz w:val="22"/>
        </w:rPr>
      </w:pPr>
      <w:hyperlink r:id="rId185" w:history="1">
        <w:r w:rsidR="006C7327" w:rsidRPr="00141914">
          <w:rPr>
            <w:rStyle w:val="Hyperlink"/>
            <w:color w:val="FFFFFF" w:themeColor="background1"/>
            <w:sz w:val="22"/>
          </w:rPr>
          <w:t>https://javarevisited.blogspot.com/2017/07/top-50-java-programs-from-coding-Interviews.html</w:t>
        </w:r>
      </w:hyperlink>
    </w:p>
    <w:p w14:paraId="12831145" w14:textId="77777777" w:rsidR="006C7327" w:rsidRDefault="00150760" w:rsidP="006C7327">
      <w:pPr>
        <w:shd w:val="clear" w:color="auto" w:fill="000000" w:themeFill="text1"/>
      </w:pPr>
      <w:hyperlink r:id="rId186" w:history="1">
        <w:r w:rsidR="006C7327" w:rsidRPr="00EF7A3F">
          <w:rPr>
            <w:rStyle w:val="Hyperlink"/>
            <w:sz w:val="22"/>
          </w:rPr>
          <w:t>https://javarevisited.blogspot.com/search/label/Coding%20Interview%20Question?max-results=100</w:t>
        </w:r>
      </w:hyperlink>
    </w:p>
    <w:p w14:paraId="493A38D1" w14:textId="77777777" w:rsidR="006C7327" w:rsidRDefault="006C7327" w:rsidP="006C7327"/>
    <w:p w14:paraId="6107ADBE" w14:textId="36E177BB" w:rsidR="006C7327" w:rsidRDefault="006C7327" w:rsidP="006C7327"/>
    <w:p w14:paraId="7C08EAAC" w14:textId="77777777" w:rsidR="00AC28AD" w:rsidRDefault="00AC28AD" w:rsidP="00AC28AD">
      <w:pPr>
        <w:pStyle w:val="Heading1"/>
      </w:pPr>
      <w:bookmarkStart w:id="169" w:name="_Toc81318488"/>
      <w:r>
        <w:lastRenderedPageBreak/>
        <w:t>Architecture</w:t>
      </w:r>
      <w:bookmarkEnd w:id="169"/>
    </w:p>
    <w:p w14:paraId="45BB49BB" w14:textId="70A9B5D6" w:rsidR="00AC28AD" w:rsidRDefault="00AC28AD" w:rsidP="00AC28AD">
      <w:r>
        <w:t xml:space="preserve">The objective of Escheatment is to identify accounts with funds and no </w:t>
      </w:r>
      <w:r w:rsidR="008A3060">
        <w:t>customer-initiated</w:t>
      </w:r>
      <w:r>
        <w:t xml:space="preserve"> activity for some specified period.</w:t>
      </w:r>
    </w:p>
    <w:p w14:paraId="3D0870D6" w14:textId="77777777" w:rsidR="00AC28AD" w:rsidRPr="00AC28AD" w:rsidRDefault="00AC28AD" w:rsidP="00AC28AD">
      <w:pPr>
        <w:spacing w:after="0"/>
        <w:rPr>
          <w:b/>
          <w:u w:val="single"/>
        </w:rPr>
      </w:pPr>
      <w:r w:rsidRPr="00AC28AD">
        <w:rPr>
          <w:b/>
          <w:u w:val="single"/>
        </w:rPr>
        <w:t>Technologies</w:t>
      </w:r>
    </w:p>
    <w:p w14:paraId="07DD9CC9" w14:textId="77777777" w:rsidR="00AC28AD" w:rsidRDefault="00AC28AD" w:rsidP="00AC28AD">
      <w:r>
        <w:t xml:space="preserve"> The Escheatment   application is developed using the J2EE architecture. In order to evaluate customer activity, Escheatment   must check many sources. Most of these sources exist in IDW. Three do not. These are loaded and maintained in Escheatment   proprietary database (ESH2_DATA &amp; ESH2_DATA) on IDW.</w:t>
      </w:r>
    </w:p>
    <w:p w14:paraId="5BD472BB" w14:textId="77777777" w:rsidR="00AC28AD" w:rsidRPr="00AC28AD" w:rsidRDefault="00AC28AD" w:rsidP="00AC28AD">
      <w:pPr>
        <w:spacing w:after="0"/>
        <w:rPr>
          <w:b/>
          <w:u w:val="single"/>
        </w:rPr>
      </w:pPr>
      <w:r w:rsidRPr="00AC28AD">
        <w:rPr>
          <w:b/>
          <w:u w:val="single"/>
        </w:rPr>
        <w:t>Who uses it</w:t>
      </w:r>
    </w:p>
    <w:p w14:paraId="0042541E" w14:textId="77777777" w:rsidR="00AC28AD" w:rsidRDefault="00AC28AD" w:rsidP="00AC28AD">
      <w:r>
        <w:t xml:space="preserve">This application is used by Escheatment   </w:t>
      </w:r>
      <w:r w:rsidRPr="00AC28AD">
        <w:rPr>
          <w:b/>
        </w:rPr>
        <w:t>Specialists in the Taxation Department</w:t>
      </w:r>
      <w:r>
        <w:t xml:space="preserve">. </w:t>
      </w:r>
    </w:p>
    <w:p w14:paraId="0BA1B0C2" w14:textId="77777777" w:rsidR="00AC28AD" w:rsidRDefault="00AC28AD" w:rsidP="00DB4F93">
      <w:pPr>
        <w:spacing w:after="0"/>
        <w:rPr>
          <w:b/>
          <w:u w:val="single"/>
        </w:rPr>
      </w:pPr>
      <w:r w:rsidRPr="00AC28AD">
        <w:rPr>
          <w:b/>
          <w:u w:val="single"/>
        </w:rPr>
        <w:t>How it Works</w:t>
      </w:r>
    </w:p>
    <w:p w14:paraId="5506BC3F" w14:textId="383435A8" w:rsidR="00975328" w:rsidRPr="00AC28AD" w:rsidRDefault="00975328" w:rsidP="00AC28AD">
      <w:pPr>
        <w:rPr>
          <w:b/>
          <w:u w:val="single"/>
        </w:rPr>
      </w:pPr>
      <w:r>
        <w:t xml:space="preserve">The objective of Escheatment   is to identify accounts with funds and no </w:t>
      </w:r>
      <w:r w:rsidR="00DB4F93">
        <w:t>customer-initiated</w:t>
      </w:r>
      <w:r>
        <w:t xml:space="preserve"> activity for some specified period.</w:t>
      </w:r>
    </w:p>
    <w:p w14:paraId="7E70A6D3" w14:textId="77777777" w:rsidR="00AC28AD" w:rsidRDefault="00AC28AD" w:rsidP="00151D89">
      <w:pPr>
        <w:pStyle w:val="ListParagraph"/>
        <w:numPr>
          <w:ilvl w:val="0"/>
          <w:numId w:val="84"/>
        </w:numPr>
      </w:pPr>
      <w:r w:rsidRPr="00AC28AD">
        <w:rPr>
          <w:b/>
        </w:rPr>
        <w:t>Individual state laws</w:t>
      </w:r>
      <w:r>
        <w:t xml:space="preserve"> require that assets in dormant accounts be turned over to the state. </w:t>
      </w:r>
    </w:p>
    <w:p w14:paraId="42BCD76D" w14:textId="77777777" w:rsidR="005C5946" w:rsidRDefault="00AC28AD" w:rsidP="00151D89">
      <w:pPr>
        <w:pStyle w:val="ListParagraph"/>
        <w:numPr>
          <w:ilvl w:val="0"/>
          <w:numId w:val="84"/>
        </w:numPr>
      </w:pPr>
      <w:r w:rsidRPr="00AC28AD">
        <w:rPr>
          <w:b/>
        </w:rPr>
        <w:t>The system will scan all US Schwab customer accounts</w:t>
      </w:r>
      <w:r>
        <w:t xml:space="preserve"> for customer-originated activity. Records that have been </w:t>
      </w:r>
      <w:r w:rsidRPr="005C5946">
        <w:rPr>
          <w:b/>
        </w:rPr>
        <w:t xml:space="preserve">dormant for a period greater than or equal to the State dormancy period </w:t>
      </w:r>
    </w:p>
    <w:p w14:paraId="61A1444A" w14:textId="77777777" w:rsidR="00AC28AD" w:rsidRDefault="005C5946" w:rsidP="00151D89">
      <w:pPr>
        <w:pStyle w:val="ListParagraph"/>
        <w:numPr>
          <w:ilvl w:val="0"/>
          <w:numId w:val="84"/>
        </w:numPr>
      </w:pPr>
      <w:r>
        <w:t xml:space="preserve">Those Accounts </w:t>
      </w:r>
      <w:r w:rsidR="00AC28AD">
        <w:t>will be handed over to the respective state.</w:t>
      </w:r>
    </w:p>
    <w:p w14:paraId="02C5C6F8" w14:textId="77777777" w:rsidR="00AC28AD" w:rsidRPr="00975328" w:rsidRDefault="00975328" w:rsidP="008248C6">
      <w:pPr>
        <w:spacing w:after="0"/>
        <w:rPr>
          <w:b/>
          <w:u w:val="single"/>
        </w:rPr>
      </w:pPr>
      <w:r w:rsidRPr="00975328">
        <w:rPr>
          <w:b/>
          <w:u w:val="single"/>
        </w:rPr>
        <w:t xml:space="preserve">What we </w:t>
      </w:r>
      <w:r w:rsidR="008248C6" w:rsidRPr="00975328">
        <w:rPr>
          <w:b/>
          <w:u w:val="single"/>
        </w:rPr>
        <w:t>Achieve</w:t>
      </w:r>
    </w:p>
    <w:p w14:paraId="786EC3C6" w14:textId="77777777" w:rsidR="00975328" w:rsidRDefault="00AC28AD" w:rsidP="00151D89">
      <w:pPr>
        <w:pStyle w:val="ListParagraph"/>
        <w:numPr>
          <w:ilvl w:val="0"/>
          <w:numId w:val="85"/>
        </w:numPr>
      </w:pPr>
      <w:r w:rsidRPr="00975328">
        <w:rPr>
          <w:b/>
        </w:rPr>
        <w:t>Elimination of extensive manual processing to confirm and/or disprove the status of accounts</w:t>
      </w:r>
      <w:r>
        <w:t>, i.e., active or inactive, identified by the current escheat system</w:t>
      </w:r>
    </w:p>
    <w:p w14:paraId="4C597F2A" w14:textId="77777777" w:rsidR="00AC28AD" w:rsidRDefault="00975328" w:rsidP="00151D89">
      <w:pPr>
        <w:pStyle w:val="ListParagraph"/>
        <w:numPr>
          <w:ilvl w:val="0"/>
          <w:numId w:val="85"/>
        </w:numPr>
      </w:pPr>
      <w:r>
        <w:t>P</w:t>
      </w:r>
      <w:r w:rsidR="00AC28AD">
        <w:t>resentation of account data in a format that facilitates report preparation and processing</w:t>
      </w:r>
    </w:p>
    <w:p w14:paraId="20703EF5" w14:textId="77777777" w:rsidR="0097654A" w:rsidRDefault="0097654A" w:rsidP="00AC28AD">
      <w:r w:rsidRPr="0097654A">
        <w:rPr>
          <w:noProof/>
          <w:shd w:val="clear" w:color="auto" w:fill="F2F2F2" w:themeFill="background1" w:themeFillShade="F2"/>
          <w:lang w:eastAsia="en-US"/>
        </w:rPr>
        <w:drawing>
          <wp:inline distT="0" distB="0" distL="0" distR="0" wp14:anchorId="33B24700" wp14:editId="595AAB6E">
            <wp:extent cx="5851212" cy="2889276"/>
            <wp:effectExtent l="0" t="0" r="0" b="0"/>
            <wp:docPr id="46" name="Picture 46" descr="C:\Users\satya\Desktop\arch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atya\Desktop\arch2.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860501" cy="2893863"/>
                    </a:xfrm>
                    <a:prstGeom prst="rect">
                      <a:avLst/>
                    </a:prstGeom>
                    <a:noFill/>
                    <a:ln>
                      <a:noFill/>
                    </a:ln>
                  </pic:spPr>
                </pic:pic>
              </a:graphicData>
            </a:graphic>
          </wp:inline>
        </w:drawing>
      </w:r>
    </w:p>
    <w:p w14:paraId="0D2C0889" w14:textId="77777777" w:rsidR="00191420" w:rsidRDefault="0097654A" w:rsidP="00AC28AD">
      <w:r w:rsidRPr="0097654A">
        <w:rPr>
          <w:noProof/>
          <w:lang w:eastAsia="en-US"/>
        </w:rPr>
        <w:lastRenderedPageBreak/>
        <w:drawing>
          <wp:inline distT="0" distB="0" distL="0" distR="0" wp14:anchorId="066F9267" wp14:editId="05B9427D">
            <wp:extent cx="5832780" cy="3236668"/>
            <wp:effectExtent l="0" t="0" r="0" b="1905"/>
            <wp:docPr id="45" name="Picture 45" descr="C:\Users\satya\Desktop\arch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atya\Desktop\arch1.pn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844457" cy="3243147"/>
                    </a:xfrm>
                    <a:prstGeom prst="rect">
                      <a:avLst/>
                    </a:prstGeom>
                    <a:noFill/>
                    <a:ln>
                      <a:noFill/>
                    </a:ln>
                  </pic:spPr>
                </pic:pic>
              </a:graphicData>
            </a:graphic>
          </wp:inline>
        </w:drawing>
      </w:r>
      <w:r w:rsidRPr="0097654A">
        <w:rPr>
          <w:noProof/>
          <w:lang w:eastAsia="en-US"/>
        </w:rPr>
        <w:drawing>
          <wp:inline distT="0" distB="0" distL="0" distR="0" wp14:anchorId="792AFDA4" wp14:editId="5DD290B5">
            <wp:extent cx="5656639" cy="2137692"/>
            <wp:effectExtent l="0" t="0" r="0" b="0"/>
            <wp:docPr id="43" name="Picture 43" descr="C:\Users\satya\Desktop\arch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atya\Desktop\arch3.pn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691628" cy="2150915"/>
                    </a:xfrm>
                    <a:prstGeom prst="rect">
                      <a:avLst/>
                    </a:prstGeom>
                    <a:noFill/>
                    <a:ln>
                      <a:noFill/>
                    </a:ln>
                  </pic:spPr>
                </pic:pic>
              </a:graphicData>
            </a:graphic>
          </wp:inline>
        </w:drawing>
      </w:r>
    </w:p>
    <w:p w14:paraId="6D5026D7" w14:textId="77777777" w:rsidR="00AC28AD" w:rsidRDefault="007B7385" w:rsidP="008151C9">
      <w:pPr>
        <w:pStyle w:val="Heading30"/>
      </w:pPr>
      <w:r>
        <w:t>How windows credentials loads to browser in organization</w:t>
      </w:r>
    </w:p>
    <w:p w14:paraId="07FA973E" w14:textId="72065F8C" w:rsidR="007B7385" w:rsidRDefault="0080161D" w:rsidP="004933B6">
      <w:r w:rsidRPr="0080161D">
        <w:t>Active Directory is an official Microsoft technology which makes use of LDAP and others:</w:t>
      </w:r>
    </w:p>
    <w:p w14:paraId="3388ED4E" w14:textId="77777777" w:rsidR="007B7385" w:rsidRDefault="007B7385" w:rsidP="008151C9">
      <w:pPr>
        <w:pStyle w:val="Heading30"/>
      </w:pPr>
      <w:r>
        <w:t>Compare Http Headers for LDAP authorization</w:t>
      </w:r>
    </w:p>
    <w:p w14:paraId="7806063E" w14:textId="798C6375" w:rsidR="007B7385" w:rsidRDefault="00566779" w:rsidP="005637E5">
      <w:r>
        <w:t>nope</w:t>
      </w:r>
    </w:p>
    <w:p w14:paraId="1A2A5F8D" w14:textId="77777777" w:rsidR="007B7385" w:rsidRDefault="007B7385" w:rsidP="005637E5"/>
    <w:p w14:paraId="66A074C5" w14:textId="77777777" w:rsidR="007B7385" w:rsidRDefault="007B7385" w:rsidP="008151C9">
      <w:pPr>
        <w:pStyle w:val="Heading30"/>
      </w:pPr>
      <w:r>
        <w:t>Repostory for manuall Quiries</w:t>
      </w:r>
    </w:p>
    <w:p w14:paraId="5ABE0CFE" w14:textId="77777777" w:rsidR="007B7385" w:rsidRDefault="007B7385" w:rsidP="005637E5"/>
    <w:p w14:paraId="480558C5" w14:textId="77777777" w:rsidR="007B7385" w:rsidRDefault="007B7385" w:rsidP="008151C9">
      <w:pPr>
        <w:pStyle w:val="Heading30"/>
      </w:pPr>
      <w:r>
        <w:t xml:space="preserve">AngularJS </w:t>
      </w:r>
      <w:r w:rsidR="005637E5">
        <w:t>Response</w:t>
      </w:r>
      <w:r>
        <w:t xml:space="preserve"> formation</w:t>
      </w:r>
    </w:p>
    <w:p w14:paraId="102B5802" w14:textId="24AF8C21" w:rsidR="007B7385" w:rsidRDefault="004933B6" w:rsidP="005637E5">
      <w:r>
        <w:t>Object,</w:t>
      </w:r>
      <w:r w:rsidR="00566779">
        <w:t xml:space="preserve"> json, produces JSON</w:t>
      </w:r>
    </w:p>
    <w:p w14:paraId="69DC016B" w14:textId="77777777" w:rsidR="007B7385" w:rsidRPr="007B7385" w:rsidRDefault="007B7385" w:rsidP="005637E5"/>
    <w:p w14:paraId="382F44A8" w14:textId="3AB14478" w:rsidR="007B7385" w:rsidRDefault="007B7385" w:rsidP="005637E5"/>
    <w:p w14:paraId="3D9C7FEB" w14:textId="37E4296C" w:rsidR="00485F81" w:rsidRDefault="00485F81" w:rsidP="005637E5"/>
    <w:p w14:paraId="541442AB" w14:textId="77777777" w:rsidR="00485F81" w:rsidRDefault="00485F81" w:rsidP="00485F81">
      <w:pPr>
        <w:pStyle w:val="Heading1"/>
      </w:pPr>
      <w:r>
        <w:lastRenderedPageBreak/>
        <w:t xml:space="preserve">SQL - Interview Questions </w:t>
      </w:r>
    </w:p>
    <w:p w14:paraId="284E86B2" w14:textId="77777777" w:rsidR="00485F81" w:rsidRDefault="00485F81" w:rsidP="00485F81"/>
    <w:p w14:paraId="679215B5" w14:textId="77777777" w:rsidR="00485F81" w:rsidRPr="00B11D09" w:rsidRDefault="00485F81" w:rsidP="008151C9">
      <w:pPr>
        <w:pStyle w:val="Heading30"/>
      </w:pPr>
      <w:r w:rsidRPr="00B11D09">
        <w:t>Q1. What is the difference between SQL and MySQL?</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4820"/>
        <w:gridCol w:w="4540"/>
      </w:tblGrid>
      <w:tr w:rsidR="00485F81" w:rsidRPr="00B11D09" w14:paraId="3E960219" w14:textId="77777777" w:rsidTr="00CB3FC3">
        <w:trPr>
          <w:trHeight w:val="617"/>
        </w:trPr>
        <w:tc>
          <w:tcPr>
            <w:tcW w:w="0" w:type="auto"/>
            <w:gridSpan w:val="2"/>
            <w:tcBorders>
              <w:top w:val="nil"/>
              <w:left w:val="nil"/>
              <w:bottom w:val="nil"/>
              <w:right w:val="nil"/>
            </w:tcBorders>
            <w:shd w:val="clear" w:color="auto" w:fill="008DD9"/>
            <w:tcMar>
              <w:top w:w="15" w:type="dxa"/>
              <w:left w:w="75" w:type="dxa"/>
              <w:bottom w:w="15" w:type="dxa"/>
              <w:right w:w="15" w:type="dxa"/>
            </w:tcMar>
            <w:vAlign w:val="center"/>
            <w:hideMark/>
          </w:tcPr>
          <w:p w14:paraId="6A579FB0" w14:textId="77777777" w:rsidR="00CB3FC3" w:rsidRPr="00B11D09" w:rsidRDefault="00485F81" w:rsidP="00CB3FC3">
            <w:pPr>
              <w:spacing w:line="300" w:lineRule="auto"/>
            </w:pPr>
            <w:r w:rsidRPr="00B11D09">
              <w:rPr>
                <w:b/>
                <w:bCs/>
              </w:rPr>
              <w:t>SQL vs MySQL</w:t>
            </w:r>
          </w:p>
        </w:tc>
      </w:tr>
      <w:tr w:rsidR="00485F81" w:rsidRPr="00B11D09" w14:paraId="52C5E1E2" w14:textId="77777777" w:rsidTr="00CB3FC3">
        <w:trPr>
          <w:trHeight w:val="617"/>
        </w:trPr>
        <w:tc>
          <w:tcPr>
            <w:tcW w:w="0" w:type="auto"/>
            <w:tcBorders>
              <w:top w:val="outset" w:sz="6" w:space="0" w:color="auto"/>
              <w:left w:val="outset" w:sz="6" w:space="0" w:color="auto"/>
              <w:bottom w:val="outset" w:sz="6" w:space="0" w:color="auto"/>
              <w:right w:val="outset" w:sz="6" w:space="0" w:color="auto"/>
            </w:tcBorders>
            <w:shd w:val="clear" w:color="auto" w:fill="008DD9"/>
            <w:tcMar>
              <w:top w:w="15" w:type="dxa"/>
              <w:left w:w="75" w:type="dxa"/>
              <w:bottom w:w="15" w:type="dxa"/>
              <w:right w:w="15" w:type="dxa"/>
            </w:tcMar>
            <w:vAlign w:val="center"/>
            <w:hideMark/>
          </w:tcPr>
          <w:p w14:paraId="1BDB46C9" w14:textId="77777777" w:rsidR="00485F81" w:rsidRPr="00B11D09" w:rsidRDefault="00485F81" w:rsidP="00CB3FC3">
            <w:pPr>
              <w:spacing w:line="300" w:lineRule="auto"/>
            </w:pPr>
            <w:r w:rsidRPr="00B11D09">
              <w:rPr>
                <w:b/>
                <w:bCs/>
              </w:rPr>
              <w:t>SQL</w:t>
            </w:r>
          </w:p>
        </w:tc>
        <w:tc>
          <w:tcPr>
            <w:tcW w:w="0" w:type="auto"/>
            <w:tcBorders>
              <w:top w:val="outset" w:sz="6" w:space="0" w:color="auto"/>
              <w:left w:val="outset" w:sz="6" w:space="0" w:color="auto"/>
              <w:bottom w:val="outset" w:sz="6" w:space="0" w:color="auto"/>
              <w:right w:val="outset" w:sz="6" w:space="0" w:color="auto"/>
            </w:tcBorders>
            <w:shd w:val="clear" w:color="auto" w:fill="008DD9"/>
            <w:tcMar>
              <w:top w:w="15" w:type="dxa"/>
              <w:left w:w="75" w:type="dxa"/>
              <w:bottom w:w="15" w:type="dxa"/>
              <w:right w:w="15" w:type="dxa"/>
            </w:tcMar>
            <w:vAlign w:val="center"/>
            <w:hideMark/>
          </w:tcPr>
          <w:p w14:paraId="46374E5B" w14:textId="77777777" w:rsidR="00485F81" w:rsidRPr="00B11D09" w:rsidRDefault="00485F81" w:rsidP="00CB3FC3">
            <w:pPr>
              <w:spacing w:line="300" w:lineRule="auto"/>
            </w:pPr>
            <w:r w:rsidRPr="00B11D09">
              <w:rPr>
                <w:b/>
                <w:bCs/>
              </w:rPr>
              <w:t>MySQL</w:t>
            </w:r>
          </w:p>
        </w:tc>
      </w:tr>
      <w:tr w:rsidR="00485F81" w:rsidRPr="00B11D09" w14:paraId="2FFEB2A6" w14:textId="77777777" w:rsidTr="00CB3FC3">
        <w:trPr>
          <w:trHeight w:val="720"/>
        </w:trPr>
        <w:tc>
          <w:tcPr>
            <w:tcW w:w="5910" w:type="dxa"/>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14:paraId="0C77795D" w14:textId="77777777" w:rsidR="00485F81" w:rsidRPr="00B11D09" w:rsidRDefault="00485F81" w:rsidP="00CB3FC3">
            <w:pPr>
              <w:spacing w:line="300" w:lineRule="auto"/>
            </w:pPr>
            <w:r w:rsidRPr="00B11D09">
              <w:t>SQL is a standard language which stands for Structured Query Language based on the English language</w:t>
            </w:r>
            <w:bookmarkStart w:id="170" w:name="subsetsofsql"/>
            <w:bookmarkEnd w:id="170"/>
          </w:p>
        </w:tc>
        <w:tc>
          <w:tcPr>
            <w:tcW w:w="5475" w:type="dxa"/>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14:paraId="5E77AB97" w14:textId="77777777" w:rsidR="00485F81" w:rsidRPr="00B11D09" w:rsidRDefault="00485F81" w:rsidP="00CB3FC3">
            <w:pPr>
              <w:spacing w:line="300" w:lineRule="auto"/>
            </w:pPr>
            <w:r w:rsidRPr="00B11D09">
              <w:t>MySQL is a database management system.</w:t>
            </w:r>
          </w:p>
        </w:tc>
      </w:tr>
      <w:tr w:rsidR="00485F81" w:rsidRPr="00B11D09" w14:paraId="7E339F98" w14:textId="77777777" w:rsidTr="00CB3FC3">
        <w:tc>
          <w:tcPr>
            <w:tcW w:w="5910" w:type="dxa"/>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14:paraId="59184845" w14:textId="77777777" w:rsidR="00485F81" w:rsidRPr="00B11D09" w:rsidRDefault="00485F81" w:rsidP="00CB3FC3">
            <w:pPr>
              <w:spacing w:line="300" w:lineRule="auto"/>
            </w:pPr>
            <w:r w:rsidRPr="00B11D09">
              <w:t>SQL is the core of the relational database which is used for accessing and managing database</w:t>
            </w:r>
          </w:p>
        </w:tc>
        <w:tc>
          <w:tcPr>
            <w:tcW w:w="5475" w:type="dxa"/>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14:paraId="1399613A" w14:textId="77777777" w:rsidR="00485F81" w:rsidRPr="00B11D09" w:rsidRDefault="00485F81" w:rsidP="00CB3FC3">
            <w:pPr>
              <w:spacing w:line="300" w:lineRule="auto"/>
            </w:pPr>
            <w:r w:rsidRPr="00B11D09">
              <w:t>MySQL is an RDMS (Relational Database Management System) such as SQL Server, Informix etc.</w:t>
            </w:r>
          </w:p>
        </w:tc>
      </w:tr>
    </w:tbl>
    <w:p w14:paraId="1D7E8CE5" w14:textId="77777777" w:rsidR="00485F81" w:rsidRDefault="00485F81" w:rsidP="00485F81">
      <w:pPr>
        <w:rPr>
          <w:b/>
          <w:bCs/>
        </w:rPr>
      </w:pPr>
    </w:p>
    <w:p w14:paraId="1AEFFEA4" w14:textId="77777777" w:rsidR="00485F81" w:rsidRPr="00B11D09" w:rsidRDefault="00485F81" w:rsidP="008151C9">
      <w:pPr>
        <w:pStyle w:val="Heading30"/>
      </w:pPr>
      <w:r w:rsidRPr="00B11D09">
        <w:t>Q2. What are the different subsets of SQL?</w:t>
      </w:r>
      <w:bookmarkStart w:id="171" w:name="whatisdbms"/>
      <w:bookmarkEnd w:id="171"/>
    </w:p>
    <w:p w14:paraId="04089E11" w14:textId="77777777" w:rsidR="00485F81" w:rsidRPr="00B11D09" w:rsidRDefault="00485F81" w:rsidP="00CB2B37">
      <w:pPr>
        <w:numPr>
          <w:ilvl w:val="0"/>
          <w:numId w:val="126"/>
        </w:numPr>
        <w:spacing w:line="300" w:lineRule="auto"/>
      </w:pPr>
      <w:r w:rsidRPr="00B11D09">
        <w:t>Data Definition Language (DDL) – It allows you to perform various operations on the database such as CREATE, ALTER, and DELETE objects.</w:t>
      </w:r>
    </w:p>
    <w:p w14:paraId="59A4A666" w14:textId="77777777" w:rsidR="00485F81" w:rsidRPr="00B11D09" w:rsidRDefault="00485F81" w:rsidP="00CB2B37">
      <w:pPr>
        <w:numPr>
          <w:ilvl w:val="0"/>
          <w:numId w:val="126"/>
        </w:numPr>
        <w:spacing w:line="300" w:lineRule="auto"/>
      </w:pPr>
      <w:r w:rsidRPr="00B11D09">
        <w:t>Data Manipulation Language(DML) – It allows you to access and manipulate data. It helps you to insert, update, delete and retrieve data from the database.</w:t>
      </w:r>
    </w:p>
    <w:p w14:paraId="1C90880D" w14:textId="77777777" w:rsidR="00485F81" w:rsidRDefault="00485F81" w:rsidP="00CB2B37">
      <w:pPr>
        <w:numPr>
          <w:ilvl w:val="0"/>
          <w:numId w:val="126"/>
        </w:numPr>
        <w:spacing w:line="300" w:lineRule="auto"/>
      </w:pPr>
      <w:r w:rsidRPr="00B11D09">
        <w:t>Data Control Language(DCL) – It allows you to control access to the database. Example – Grant, Revoke access permissions.</w:t>
      </w:r>
    </w:p>
    <w:p w14:paraId="6FC00AE6" w14:textId="77777777" w:rsidR="00485F81" w:rsidRPr="00B11D09" w:rsidRDefault="00485F81" w:rsidP="00485F81">
      <w:pPr>
        <w:spacing w:line="300" w:lineRule="auto"/>
        <w:ind w:left="720"/>
      </w:pPr>
    </w:p>
    <w:p w14:paraId="356F11E4" w14:textId="77777777" w:rsidR="00485F81" w:rsidRPr="00B11D09" w:rsidRDefault="00485F81" w:rsidP="008151C9">
      <w:pPr>
        <w:pStyle w:val="Heading30"/>
      </w:pPr>
      <w:r w:rsidRPr="00B11D09">
        <w:t>Q3. What do you mean by DBMS? What are its different types?</w:t>
      </w:r>
    </w:p>
    <w:p w14:paraId="010E26E2" w14:textId="11E8C237" w:rsidR="00485F81" w:rsidRPr="00B11D09" w:rsidRDefault="00485F81" w:rsidP="00485F81">
      <w:pPr>
        <w:spacing w:line="300" w:lineRule="auto"/>
      </w:pPr>
      <w:r w:rsidRPr="00B11D09">
        <w:t>A </w:t>
      </w:r>
      <w:hyperlink r:id="rId190" w:tgtFrame="_blank" w:history="1">
        <w:r w:rsidRPr="00B11D09">
          <w:rPr>
            <w:rStyle w:val="Hyperlink"/>
            <w:b/>
            <w:bCs/>
          </w:rPr>
          <w:t>Database Management System</w:t>
        </w:r>
      </w:hyperlink>
      <w:r w:rsidRPr="00B11D09">
        <w:t> (</w:t>
      </w:r>
      <w:r w:rsidRPr="00B11D09">
        <w:rPr>
          <w:b/>
          <w:bCs/>
        </w:rPr>
        <w:t>DBMS</w:t>
      </w:r>
      <w:r w:rsidRPr="00B11D09">
        <w:t xml:space="preserve">) is </w:t>
      </w:r>
      <w:r w:rsidR="0039251F" w:rsidRPr="00B11D09">
        <w:t>a software</w:t>
      </w:r>
      <w:r w:rsidRPr="00B11D09">
        <w:t xml:space="preserve"> application that interacts with the user, applications, and the database itself to capture and analyze data. A database is a structured collection of data. </w:t>
      </w:r>
    </w:p>
    <w:p w14:paraId="16F6516B" w14:textId="749A8348" w:rsidR="00485F81" w:rsidRPr="00B11D09" w:rsidRDefault="00485F81" w:rsidP="00485F81">
      <w:pPr>
        <w:spacing w:line="300" w:lineRule="auto"/>
      </w:pPr>
      <w:r w:rsidRPr="00B11D09">
        <w:t xml:space="preserve">A DBMS allows a user to interact with the database. The data stored in the database can be modified, </w:t>
      </w:r>
      <w:r w:rsidR="00F07951" w:rsidRPr="00B11D09">
        <w:t>retrieved,</w:t>
      </w:r>
      <w:r w:rsidRPr="00B11D09">
        <w:t xml:space="preserve"> and deleted and can be of any type like strings, numbers, images, etc.</w:t>
      </w:r>
    </w:p>
    <w:p w14:paraId="029E3AE3" w14:textId="77777777" w:rsidR="00485F81" w:rsidRPr="00B11D09" w:rsidRDefault="00485F81" w:rsidP="00485F81">
      <w:pPr>
        <w:spacing w:after="0" w:line="300" w:lineRule="auto"/>
      </w:pPr>
      <w:r w:rsidRPr="00B11D09">
        <w:t>There are two types of DBMS:</w:t>
      </w:r>
      <w:bookmarkStart w:id="172" w:name="tablefieldinsql"/>
      <w:bookmarkEnd w:id="172"/>
    </w:p>
    <w:p w14:paraId="0B45BA3F" w14:textId="77777777" w:rsidR="00485F81" w:rsidRPr="00B11D09" w:rsidRDefault="00485F81" w:rsidP="00CB2B37">
      <w:pPr>
        <w:numPr>
          <w:ilvl w:val="0"/>
          <w:numId w:val="127"/>
        </w:numPr>
        <w:spacing w:line="300" w:lineRule="auto"/>
      </w:pPr>
      <w:r w:rsidRPr="00B11D09">
        <w:rPr>
          <w:i/>
          <w:iCs/>
        </w:rPr>
        <w:t>Relational Database Management System</w:t>
      </w:r>
      <w:r w:rsidRPr="00B11D09">
        <w:t>: The data is stored in relations (tables). Example – MySQL.</w:t>
      </w:r>
    </w:p>
    <w:p w14:paraId="0D06BF52" w14:textId="77777777" w:rsidR="00485F81" w:rsidRPr="00B11D09" w:rsidRDefault="00485F81" w:rsidP="00CB2B37">
      <w:pPr>
        <w:numPr>
          <w:ilvl w:val="0"/>
          <w:numId w:val="127"/>
        </w:numPr>
        <w:spacing w:line="300" w:lineRule="auto"/>
      </w:pPr>
      <w:r w:rsidRPr="00B11D09">
        <w:rPr>
          <w:i/>
          <w:iCs/>
        </w:rPr>
        <w:t>Non-Relational Database Management System</w:t>
      </w:r>
      <w:r w:rsidRPr="00B11D09">
        <w:t>: There is no concept of relations, tuples and attributes.  Example – MongoDB</w:t>
      </w:r>
    </w:p>
    <w:p w14:paraId="56E676FF" w14:textId="77777777" w:rsidR="00485F81" w:rsidRPr="00364863" w:rsidRDefault="00485F81" w:rsidP="008151C9">
      <w:pPr>
        <w:pStyle w:val="Heading30"/>
      </w:pPr>
      <w:r w:rsidRPr="00364863">
        <w:lastRenderedPageBreak/>
        <w:t>Q5. What are joins in SQL?</w:t>
      </w:r>
      <w:bookmarkStart w:id="173" w:name="charvsvarchar"/>
      <w:bookmarkEnd w:id="173"/>
    </w:p>
    <w:p w14:paraId="626FEF24" w14:textId="77777777" w:rsidR="00485F81" w:rsidRPr="00364863" w:rsidRDefault="00485F81" w:rsidP="00485F81">
      <w:pPr>
        <w:spacing w:line="300" w:lineRule="auto"/>
      </w:pPr>
      <w:r w:rsidRPr="00364863">
        <w:t>A JOIN clause is used to combine rows from two or more tables, based on a related column between them. It is used to merge two tables or retrieve data from there. There are 4 types of joins, as you can refer to below:</w:t>
      </w:r>
    </w:p>
    <w:p w14:paraId="7B3612D0" w14:textId="77777777" w:rsidR="00485F81" w:rsidRPr="00364863" w:rsidRDefault="00485F81" w:rsidP="00485F81">
      <w:pPr>
        <w:spacing w:line="300" w:lineRule="auto"/>
      </w:pPr>
      <w:r w:rsidRPr="00364863">
        <w:rPr>
          <w:b/>
          <w:bCs/>
          <w:noProof/>
        </w:rPr>
        <w:drawing>
          <wp:inline distT="0" distB="0" distL="0" distR="0" wp14:anchorId="0E38BBA5" wp14:editId="318354ED">
            <wp:extent cx="5943600" cy="3089275"/>
            <wp:effectExtent l="0" t="0" r="0" b="0"/>
            <wp:docPr id="113" name="Picture 113" descr="Joins-SQL-interview-Questions-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Joins-SQL-interview-Questions-Edureka"/>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943600" cy="3089275"/>
                    </a:xfrm>
                    <a:prstGeom prst="rect">
                      <a:avLst/>
                    </a:prstGeom>
                    <a:noFill/>
                    <a:ln>
                      <a:noFill/>
                    </a:ln>
                  </pic:spPr>
                </pic:pic>
              </a:graphicData>
            </a:graphic>
          </wp:inline>
        </w:drawing>
      </w:r>
    </w:p>
    <w:p w14:paraId="647CB47D" w14:textId="77777777" w:rsidR="00485F81" w:rsidRPr="00364863" w:rsidRDefault="00485F81" w:rsidP="00CB2B37">
      <w:pPr>
        <w:numPr>
          <w:ilvl w:val="0"/>
          <w:numId w:val="128"/>
        </w:numPr>
        <w:spacing w:line="300" w:lineRule="auto"/>
      </w:pPr>
      <w:r w:rsidRPr="00364863">
        <w:rPr>
          <w:b/>
          <w:bCs/>
        </w:rPr>
        <w:t>Inner join:</w:t>
      </w:r>
      <w:r w:rsidRPr="00364863">
        <w:t> </w:t>
      </w:r>
      <w:hyperlink r:id="rId192" w:tgtFrame="_blank" w:history="1">
        <w:r w:rsidRPr="00364863">
          <w:rPr>
            <w:rStyle w:val="Hyperlink"/>
          </w:rPr>
          <w:t>Inner Join in SQL</w:t>
        </w:r>
      </w:hyperlink>
      <w:r w:rsidRPr="00364863">
        <w:t> is the most common type of join. It is used to return all the rows from multiple tables where the join condition is satisfied. </w:t>
      </w:r>
    </w:p>
    <w:p w14:paraId="1F25143A" w14:textId="77777777" w:rsidR="00485F81" w:rsidRPr="00364863" w:rsidRDefault="00485F81" w:rsidP="00CB2B37">
      <w:pPr>
        <w:numPr>
          <w:ilvl w:val="0"/>
          <w:numId w:val="129"/>
        </w:numPr>
        <w:spacing w:line="300" w:lineRule="auto"/>
      </w:pPr>
      <w:r w:rsidRPr="00364863">
        <w:rPr>
          <w:b/>
          <w:bCs/>
        </w:rPr>
        <w:t>Left Join:</w:t>
      </w:r>
      <w:r w:rsidRPr="00364863">
        <w:t>  Left Join in SQL is used to return all the rows from the left table but only the matching rows from the right table where the join condition is fulfilled.</w:t>
      </w:r>
    </w:p>
    <w:p w14:paraId="6C85AF5D" w14:textId="77777777" w:rsidR="00485F81" w:rsidRPr="00364863" w:rsidRDefault="00485F81" w:rsidP="00CB2B37">
      <w:pPr>
        <w:numPr>
          <w:ilvl w:val="0"/>
          <w:numId w:val="129"/>
        </w:numPr>
        <w:spacing w:line="300" w:lineRule="auto"/>
      </w:pPr>
      <w:r w:rsidRPr="00364863">
        <w:rPr>
          <w:b/>
          <w:bCs/>
        </w:rPr>
        <w:t>Right Join:</w:t>
      </w:r>
      <w:r w:rsidRPr="00364863">
        <w:t> Right Join in SQL is used to return all the rows from the right table but only the matching rows from the left table where the join condition is fulfilled.</w:t>
      </w:r>
    </w:p>
    <w:p w14:paraId="5FA568C3" w14:textId="77777777" w:rsidR="00485F81" w:rsidRPr="00364863" w:rsidRDefault="00485F81" w:rsidP="00CB2B37">
      <w:pPr>
        <w:numPr>
          <w:ilvl w:val="0"/>
          <w:numId w:val="129"/>
        </w:numPr>
        <w:spacing w:line="300" w:lineRule="auto"/>
      </w:pPr>
      <w:r w:rsidRPr="00364863">
        <w:rPr>
          <w:b/>
          <w:bCs/>
        </w:rPr>
        <w:t>Full Join:</w:t>
      </w:r>
      <w:r w:rsidRPr="00364863">
        <w:t> Full join returns all the records when there is a match in any of the tables. Therefore, it returns all the rows from the left-hand side table and all the rows from the right-hand side table.</w:t>
      </w:r>
    </w:p>
    <w:p w14:paraId="67B0E2EB" w14:textId="77777777" w:rsidR="00485F81" w:rsidRDefault="00485F81" w:rsidP="00485F81"/>
    <w:p w14:paraId="07FE48A9" w14:textId="77777777" w:rsidR="00485F81" w:rsidRPr="00BE0FCF" w:rsidRDefault="00485F81" w:rsidP="008151C9">
      <w:pPr>
        <w:pStyle w:val="Heading30"/>
      </w:pPr>
      <w:r w:rsidRPr="00BE0FCF">
        <w:t>Q6. What is the difference between CHAR and VARCHAR2 datatype in SQL?</w:t>
      </w:r>
      <w:bookmarkStart w:id="174" w:name="primarykey"/>
      <w:bookmarkEnd w:id="174"/>
    </w:p>
    <w:p w14:paraId="41363577" w14:textId="5F12ED4E" w:rsidR="00485F81" w:rsidRDefault="00485F81" w:rsidP="00485F81">
      <w:r w:rsidRPr="00BE0FCF">
        <w:t xml:space="preserve">Both </w:t>
      </w:r>
      <w:r w:rsidRPr="00BE0FCF">
        <w:rPr>
          <w:b/>
          <w:bCs/>
        </w:rPr>
        <w:t>Char</w:t>
      </w:r>
      <w:r w:rsidRPr="00BE0FCF">
        <w:t xml:space="preserve"> and </w:t>
      </w:r>
      <w:r w:rsidRPr="00BE0FCF">
        <w:rPr>
          <w:b/>
          <w:bCs/>
        </w:rPr>
        <w:t>Varchar2</w:t>
      </w:r>
      <w:r w:rsidR="00495A6E">
        <w:rPr>
          <w:b/>
          <w:bCs/>
        </w:rPr>
        <w:t>(VaribaleCHARacter)</w:t>
      </w:r>
      <w:r w:rsidRPr="00BE0FCF">
        <w:t xml:space="preserve"> are used for characters datatype but varchar2 is used for character strings of variable length whereas Char is used for strings of fixed length. </w:t>
      </w:r>
    </w:p>
    <w:p w14:paraId="57ADE74D" w14:textId="77777777" w:rsidR="00485F81" w:rsidRDefault="00485F81" w:rsidP="00485F81">
      <w:r w:rsidRPr="00BE0FCF">
        <w:t xml:space="preserve">For example, </w:t>
      </w:r>
      <w:r w:rsidRPr="00BE0FCF">
        <w:rPr>
          <w:color w:val="0000FF"/>
        </w:rPr>
        <w:t xml:space="preserve">char(10) </w:t>
      </w:r>
      <w:r w:rsidRPr="00BE0FCF">
        <w:t>can only store 10 characters and will not be able to store a string of any other length</w:t>
      </w:r>
      <w:r>
        <w:t xml:space="preserve"> – cat, rat – it only store String length exactly 10.</w:t>
      </w:r>
    </w:p>
    <w:p w14:paraId="458F6358" w14:textId="77777777" w:rsidR="00485F81" w:rsidRPr="00BE0FCF" w:rsidRDefault="00485F81" w:rsidP="00485F81">
      <w:r w:rsidRPr="00BE0FCF">
        <w:t xml:space="preserve"> whereas varchar2(10) can store any length i.e 6,8,2 in this variable.</w:t>
      </w:r>
    </w:p>
    <w:p w14:paraId="28E2EFCD" w14:textId="77777777" w:rsidR="00485F81" w:rsidRPr="0057704F" w:rsidRDefault="00485F81" w:rsidP="008151C9">
      <w:pPr>
        <w:pStyle w:val="Heading30"/>
      </w:pPr>
      <w:r w:rsidRPr="0057704F">
        <w:lastRenderedPageBreak/>
        <w:t>What is a Primary key?</w:t>
      </w:r>
      <w:bookmarkStart w:id="175" w:name="constraints"/>
      <w:bookmarkEnd w:id="175"/>
    </w:p>
    <w:p w14:paraId="2516543B" w14:textId="77777777" w:rsidR="00485F81" w:rsidRPr="0057704F" w:rsidRDefault="00485F81" w:rsidP="00CB2B37">
      <w:pPr>
        <w:pStyle w:val="ListParagraph"/>
        <w:numPr>
          <w:ilvl w:val="0"/>
          <w:numId w:val="130"/>
        </w:numPr>
        <w:spacing w:line="300" w:lineRule="auto"/>
      </w:pPr>
      <w:r w:rsidRPr="0057704F">
        <w:t>A</w:t>
      </w:r>
      <w:r w:rsidRPr="005C4240">
        <w:rPr>
          <w:b/>
          <w:bCs/>
        </w:rPr>
        <w:t> </w:t>
      </w:r>
      <w:hyperlink r:id="rId193" w:tgtFrame="_blank" w:history="1">
        <w:r w:rsidRPr="0057704F">
          <w:rPr>
            <w:rStyle w:val="Hyperlink"/>
          </w:rPr>
          <w:t>Primary key in SQL</w:t>
        </w:r>
      </w:hyperlink>
      <w:r w:rsidRPr="005C4240">
        <w:rPr>
          <w:b/>
          <w:bCs/>
        </w:rPr>
        <w:t> </w:t>
      </w:r>
      <w:r w:rsidRPr="0057704F">
        <w:t>is a column (or collection of columns) or a set of columns that uniquely identifies each row in the table.</w:t>
      </w:r>
    </w:p>
    <w:p w14:paraId="64AA1D38" w14:textId="77777777" w:rsidR="00485F81" w:rsidRPr="0057704F" w:rsidRDefault="00485F81" w:rsidP="00CB2B37">
      <w:pPr>
        <w:pStyle w:val="ListParagraph"/>
        <w:numPr>
          <w:ilvl w:val="0"/>
          <w:numId w:val="130"/>
        </w:numPr>
        <w:spacing w:line="300" w:lineRule="auto"/>
      </w:pPr>
      <w:r w:rsidRPr="0057704F">
        <w:t>Uniquely identifies a single row in the table</w:t>
      </w:r>
    </w:p>
    <w:p w14:paraId="6D2FD99D" w14:textId="77777777" w:rsidR="00485F81" w:rsidRPr="0057704F" w:rsidRDefault="00485F81" w:rsidP="00CB2B37">
      <w:pPr>
        <w:pStyle w:val="ListParagraph"/>
        <w:numPr>
          <w:ilvl w:val="0"/>
          <w:numId w:val="130"/>
        </w:numPr>
        <w:spacing w:line="300" w:lineRule="auto"/>
      </w:pPr>
      <w:r w:rsidRPr="0057704F">
        <w:t>Null values not allowed</w:t>
      </w:r>
    </w:p>
    <w:p w14:paraId="5FBC47EE" w14:textId="77777777" w:rsidR="00485F81" w:rsidRPr="0057704F" w:rsidRDefault="00485F81" w:rsidP="00CB2B37">
      <w:pPr>
        <w:pStyle w:val="ListParagraph"/>
        <w:numPr>
          <w:ilvl w:val="0"/>
          <w:numId w:val="130"/>
        </w:numPr>
        <w:spacing w:line="300" w:lineRule="auto"/>
      </w:pPr>
      <w:r w:rsidRPr="0057704F">
        <w:t>Example- In the Student table, Stu_ID is the primary key.</w:t>
      </w:r>
    </w:p>
    <w:p w14:paraId="552064E1" w14:textId="77777777" w:rsidR="00485F81" w:rsidRDefault="00485F81" w:rsidP="00485F81"/>
    <w:p w14:paraId="56CAE966" w14:textId="77777777" w:rsidR="00485F81" w:rsidRPr="0057704F" w:rsidRDefault="00485F81" w:rsidP="008151C9">
      <w:pPr>
        <w:pStyle w:val="Heading30"/>
      </w:pPr>
      <w:r w:rsidRPr="0057704F">
        <w:t>What are Constraints?</w:t>
      </w:r>
    </w:p>
    <w:p w14:paraId="4168C9D8" w14:textId="77777777" w:rsidR="00485F81" w:rsidRPr="0057704F" w:rsidRDefault="00150760" w:rsidP="005C4240">
      <w:pPr>
        <w:spacing w:after="0" w:line="300" w:lineRule="auto"/>
      </w:pPr>
      <w:hyperlink r:id="rId194" w:tgtFrame="_blank" w:history="1">
        <w:r w:rsidR="00485F81" w:rsidRPr="0057704F">
          <w:rPr>
            <w:rStyle w:val="Hyperlink"/>
          </w:rPr>
          <w:t>Constraints in SQL</w:t>
        </w:r>
      </w:hyperlink>
      <w:r w:rsidR="00485F81" w:rsidRPr="0057704F">
        <w:t> are used to specify the limit on the data type of the table. It can be specified while creating or altering the table statement. The sample of constraints are:</w:t>
      </w:r>
    </w:p>
    <w:p w14:paraId="6C142A80" w14:textId="77777777" w:rsidR="00485F81" w:rsidRPr="0057704F" w:rsidRDefault="00485F81" w:rsidP="00CB2B37">
      <w:pPr>
        <w:pStyle w:val="3Blue"/>
        <w:numPr>
          <w:ilvl w:val="0"/>
          <w:numId w:val="131"/>
        </w:numPr>
        <w:spacing w:after="0" w:line="360" w:lineRule="auto"/>
      </w:pPr>
      <w:r w:rsidRPr="0057704F">
        <w:t>NOT NULL</w:t>
      </w:r>
      <w:bookmarkStart w:id="176" w:name="deletevstruncate"/>
      <w:bookmarkEnd w:id="176"/>
    </w:p>
    <w:p w14:paraId="5CAF51D5" w14:textId="77777777" w:rsidR="00485F81" w:rsidRPr="0057704F" w:rsidRDefault="00485F81" w:rsidP="00CB2B37">
      <w:pPr>
        <w:pStyle w:val="3Blue"/>
        <w:numPr>
          <w:ilvl w:val="0"/>
          <w:numId w:val="131"/>
        </w:numPr>
        <w:spacing w:after="0" w:line="360" w:lineRule="auto"/>
      </w:pPr>
      <w:r w:rsidRPr="0057704F">
        <w:t>CHECK</w:t>
      </w:r>
    </w:p>
    <w:p w14:paraId="4CE3306B" w14:textId="77777777" w:rsidR="00485F81" w:rsidRPr="0057704F" w:rsidRDefault="00485F81" w:rsidP="00CB2B37">
      <w:pPr>
        <w:pStyle w:val="3Blue"/>
        <w:numPr>
          <w:ilvl w:val="0"/>
          <w:numId w:val="131"/>
        </w:numPr>
        <w:spacing w:after="0" w:line="360" w:lineRule="auto"/>
      </w:pPr>
      <w:r w:rsidRPr="0057704F">
        <w:t>DEFAULT</w:t>
      </w:r>
    </w:p>
    <w:p w14:paraId="42C5631F" w14:textId="77777777" w:rsidR="00485F81" w:rsidRPr="0057704F" w:rsidRDefault="00485F81" w:rsidP="00CB2B37">
      <w:pPr>
        <w:pStyle w:val="3Blue"/>
        <w:numPr>
          <w:ilvl w:val="0"/>
          <w:numId w:val="131"/>
        </w:numPr>
        <w:spacing w:after="0" w:line="360" w:lineRule="auto"/>
      </w:pPr>
      <w:r w:rsidRPr="0057704F">
        <w:t>UNIQUE</w:t>
      </w:r>
    </w:p>
    <w:p w14:paraId="29786578" w14:textId="77777777" w:rsidR="00485F81" w:rsidRPr="0057704F" w:rsidRDefault="00485F81" w:rsidP="00CB2B37">
      <w:pPr>
        <w:pStyle w:val="3Blue"/>
        <w:numPr>
          <w:ilvl w:val="0"/>
          <w:numId w:val="131"/>
        </w:numPr>
        <w:spacing w:after="0" w:line="360" w:lineRule="auto"/>
      </w:pPr>
      <w:r w:rsidRPr="0057704F">
        <w:t>PRIMARY KEY</w:t>
      </w:r>
    </w:p>
    <w:p w14:paraId="67661F9D" w14:textId="100FCAFC" w:rsidR="00D6327B" w:rsidRDefault="00485F81" w:rsidP="00CB2B37">
      <w:pPr>
        <w:pStyle w:val="3Blue"/>
        <w:numPr>
          <w:ilvl w:val="0"/>
          <w:numId w:val="131"/>
        </w:numPr>
        <w:spacing w:after="0" w:line="360" w:lineRule="auto"/>
      </w:pPr>
      <w:r w:rsidRPr="0057704F">
        <w:t>FOREIGN KEY</w:t>
      </w:r>
    </w:p>
    <w:p w14:paraId="05A6BA92" w14:textId="77777777" w:rsidR="00D6327B" w:rsidRDefault="00D6327B" w:rsidP="00D6327B">
      <w:pPr>
        <w:pStyle w:val="1Output"/>
      </w:pPr>
      <w:r>
        <w:rPr>
          <w:bCs/>
        </w:rPr>
        <w:t>CREATE</w:t>
      </w:r>
      <w:r>
        <w:rPr>
          <w:color w:val="000000"/>
        </w:rPr>
        <w:t xml:space="preserve"> </w:t>
      </w:r>
      <w:r>
        <w:rPr>
          <w:bCs/>
        </w:rPr>
        <w:t>TABLE</w:t>
      </w:r>
      <w:r>
        <w:rPr>
          <w:color w:val="000000"/>
        </w:rPr>
        <w:t xml:space="preserve"> </w:t>
      </w:r>
      <w:r>
        <w:rPr>
          <w:color w:val="808000"/>
        </w:rPr>
        <w:t>`patent`</w:t>
      </w:r>
      <w:r>
        <w:rPr>
          <w:color w:val="000000"/>
        </w:rPr>
        <w:t xml:space="preserve"> </w:t>
      </w:r>
      <w:r>
        <w:t>(</w:t>
      </w:r>
    </w:p>
    <w:p w14:paraId="685036D9" w14:textId="77777777" w:rsidR="00D6327B" w:rsidRDefault="00D6327B" w:rsidP="00D6327B">
      <w:pPr>
        <w:pStyle w:val="1Output"/>
      </w:pPr>
      <w:r>
        <w:rPr>
          <w:color w:val="000000"/>
        </w:rPr>
        <w:tab/>
      </w:r>
      <w:r>
        <w:rPr>
          <w:color w:val="808000"/>
        </w:rPr>
        <w:t>`patent_id`</w:t>
      </w:r>
      <w:r>
        <w:rPr>
          <w:color w:val="000000"/>
        </w:rPr>
        <w:t xml:space="preserve"> </w:t>
      </w:r>
      <w:r>
        <w:rPr>
          <w:bCs/>
          <w:color w:val="800000"/>
        </w:rPr>
        <w:t>INT</w:t>
      </w:r>
      <w:r>
        <w:t>(</w:t>
      </w:r>
      <w:r>
        <w:rPr>
          <w:color w:val="800080"/>
        </w:rPr>
        <w:t>11</w:t>
      </w:r>
      <w:r>
        <w:t>)</w:t>
      </w:r>
      <w:r>
        <w:rPr>
          <w:color w:val="000000"/>
        </w:rPr>
        <w:t xml:space="preserve"> </w:t>
      </w:r>
      <w:r>
        <w:rPr>
          <w:bCs/>
        </w:rPr>
        <w:t>NOT</w:t>
      </w:r>
      <w:r>
        <w:rPr>
          <w:color w:val="000000"/>
        </w:rPr>
        <w:t xml:space="preserve"> </w:t>
      </w:r>
      <w:r>
        <w:rPr>
          <w:bCs/>
        </w:rPr>
        <w:t>NULL</w:t>
      </w:r>
      <w:r>
        <w:rPr>
          <w:color w:val="000000"/>
        </w:rPr>
        <w:t xml:space="preserve"> </w:t>
      </w:r>
      <w:r>
        <w:rPr>
          <w:bCs/>
        </w:rPr>
        <w:t>AUTO_INCREMENT</w:t>
      </w:r>
      <w:r>
        <w:t>,</w:t>
      </w:r>
    </w:p>
    <w:p w14:paraId="68550B6E" w14:textId="77777777" w:rsidR="00D6327B" w:rsidRDefault="00D6327B" w:rsidP="00D6327B">
      <w:pPr>
        <w:pStyle w:val="1Output"/>
      </w:pPr>
      <w:r>
        <w:rPr>
          <w:color w:val="000000"/>
        </w:rPr>
        <w:tab/>
      </w:r>
      <w:r>
        <w:rPr>
          <w:color w:val="808000"/>
        </w:rPr>
        <w:t>`name`</w:t>
      </w:r>
      <w:r>
        <w:rPr>
          <w:color w:val="000000"/>
        </w:rPr>
        <w:t xml:space="preserve"> </w:t>
      </w:r>
      <w:r>
        <w:rPr>
          <w:bCs/>
          <w:color w:val="800000"/>
        </w:rPr>
        <w:t>VARCHAR</w:t>
      </w:r>
      <w:r>
        <w:t>(</w:t>
      </w:r>
      <w:r>
        <w:rPr>
          <w:color w:val="800080"/>
        </w:rPr>
        <w:t>50</w:t>
      </w:r>
      <w:r>
        <w:t>)</w:t>
      </w:r>
      <w:r>
        <w:rPr>
          <w:color w:val="000000"/>
        </w:rPr>
        <w:t xml:space="preserve"> </w:t>
      </w:r>
      <w:r>
        <w:rPr>
          <w:bCs/>
        </w:rPr>
        <w:t>NULL</w:t>
      </w:r>
      <w:r>
        <w:rPr>
          <w:color w:val="000000"/>
        </w:rPr>
        <w:t xml:space="preserve"> </w:t>
      </w:r>
      <w:r>
        <w:rPr>
          <w:bCs/>
        </w:rPr>
        <w:t>DEFAULT</w:t>
      </w:r>
      <w:r>
        <w:rPr>
          <w:color w:val="000000"/>
        </w:rPr>
        <w:t xml:space="preserve"> </w:t>
      </w:r>
      <w:r>
        <w:rPr>
          <w:bCs/>
        </w:rPr>
        <w:t>NULL</w:t>
      </w:r>
      <w:r>
        <w:rPr>
          <w:color w:val="000000"/>
        </w:rPr>
        <w:t xml:space="preserve"> </w:t>
      </w:r>
      <w:r>
        <w:rPr>
          <w:bCs/>
        </w:rPr>
        <w:t>COLLATE</w:t>
      </w:r>
      <w:r>
        <w:rPr>
          <w:color w:val="000000"/>
        </w:rPr>
        <w:t xml:space="preserve"> </w:t>
      </w:r>
      <w:r>
        <w:rPr>
          <w:color w:val="008000"/>
        </w:rPr>
        <w:t>'utf8mb4_general_ci'</w:t>
      </w:r>
      <w:r>
        <w:t>,</w:t>
      </w:r>
    </w:p>
    <w:p w14:paraId="21A46AAE" w14:textId="77777777" w:rsidR="00D6327B" w:rsidRDefault="00D6327B" w:rsidP="00D6327B">
      <w:pPr>
        <w:pStyle w:val="1Output"/>
      </w:pPr>
      <w:r>
        <w:rPr>
          <w:color w:val="000000"/>
        </w:rPr>
        <w:tab/>
      </w:r>
      <w:r>
        <w:rPr>
          <w:color w:val="808000"/>
        </w:rPr>
        <w:t>`age`</w:t>
      </w:r>
      <w:r>
        <w:rPr>
          <w:color w:val="000000"/>
        </w:rPr>
        <w:t xml:space="preserve"> </w:t>
      </w:r>
      <w:r>
        <w:rPr>
          <w:bCs/>
          <w:color w:val="800000"/>
        </w:rPr>
        <w:t>VARCHAR</w:t>
      </w:r>
      <w:r>
        <w:t>(</w:t>
      </w:r>
      <w:r>
        <w:rPr>
          <w:color w:val="800080"/>
        </w:rPr>
        <w:t>50</w:t>
      </w:r>
      <w:r>
        <w:t>)</w:t>
      </w:r>
      <w:r>
        <w:rPr>
          <w:color w:val="000000"/>
        </w:rPr>
        <w:t xml:space="preserve"> </w:t>
      </w:r>
      <w:r>
        <w:rPr>
          <w:bCs/>
        </w:rPr>
        <w:t>NULL</w:t>
      </w:r>
      <w:r>
        <w:rPr>
          <w:color w:val="000000"/>
        </w:rPr>
        <w:t xml:space="preserve"> </w:t>
      </w:r>
      <w:r>
        <w:rPr>
          <w:bCs/>
        </w:rPr>
        <w:t>DEFAULT</w:t>
      </w:r>
      <w:r>
        <w:rPr>
          <w:color w:val="000000"/>
        </w:rPr>
        <w:t xml:space="preserve"> </w:t>
      </w:r>
      <w:r>
        <w:rPr>
          <w:bCs/>
        </w:rPr>
        <w:t>NULL</w:t>
      </w:r>
      <w:r>
        <w:rPr>
          <w:color w:val="000000"/>
        </w:rPr>
        <w:t xml:space="preserve"> </w:t>
      </w:r>
      <w:r>
        <w:rPr>
          <w:bCs/>
        </w:rPr>
        <w:t>COLLATE</w:t>
      </w:r>
      <w:r>
        <w:rPr>
          <w:color w:val="000000"/>
        </w:rPr>
        <w:t xml:space="preserve"> </w:t>
      </w:r>
      <w:r>
        <w:rPr>
          <w:color w:val="008000"/>
        </w:rPr>
        <w:t>'utf8mb4_general_ci'</w:t>
      </w:r>
      <w:r>
        <w:t>,</w:t>
      </w:r>
    </w:p>
    <w:p w14:paraId="3B9D6862" w14:textId="77777777" w:rsidR="00D6327B" w:rsidRDefault="00D6327B" w:rsidP="00D6327B">
      <w:pPr>
        <w:pStyle w:val="1Output"/>
      </w:pPr>
      <w:r>
        <w:rPr>
          <w:color w:val="000000"/>
        </w:rPr>
        <w:tab/>
      </w:r>
      <w:r>
        <w:rPr>
          <w:color w:val="808000"/>
        </w:rPr>
        <w:t>`address`</w:t>
      </w:r>
      <w:r>
        <w:rPr>
          <w:color w:val="000000"/>
        </w:rPr>
        <w:t xml:space="preserve"> </w:t>
      </w:r>
      <w:r>
        <w:rPr>
          <w:bCs/>
          <w:color w:val="800000"/>
        </w:rPr>
        <w:t>VARCHAR</w:t>
      </w:r>
      <w:r>
        <w:t>(</w:t>
      </w:r>
      <w:r>
        <w:rPr>
          <w:color w:val="800080"/>
        </w:rPr>
        <w:t>50</w:t>
      </w:r>
      <w:r>
        <w:t>)</w:t>
      </w:r>
      <w:r>
        <w:rPr>
          <w:color w:val="000000"/>
        </w:rPr>
        <w:t xml:space="preserve"> </w:t>
      </w:r>
      <w:r>
        <w:rPr>
          <w:bCs/>
        </w:rPr>
        <w:t>NULL</w:t>
      </w:r>
      <w:r>
        <w:rPr>
          <w:color w:val="000000"/>
        </w:rPr>
        <w:t xml:space="preserve"> </w:t>
      </w:r>
      <w:r>
        <w:rPr>
          <w:bCs/>
        </w:rPr>
        <w:t>DEFAULT</w:t>
      </w:r>
      <w:r>
        <w:rPr>
          <w:color w:val="000000"/>
        </w:rPr>
        <w:t xml:space="preserve"> </w:t>
      </w:r>
      <w:r>
        <w:rPr>
          <w:bCs/>
        </w:rPr>
        <w:t>NULL</w:t>
      </w:r>
      <w:r>
        <w:rPr>
          <w:color w:val="000000"/>
        </w:rPr>
        <w:t xml:space="preserve"> </w:t>
      </w:r>
      <w:r>
        <w:rPr>
          <w:bCs/>
        </w:rPr>
        <w:t>COLLATE</w:t>
      </w:r>
      <w:r>
        <w:rPr>
          <w:color w:val="000000"/>
        </w:rPr>
        <w:t xml:space="preserve"> </w:t>
      </w:r>
      <w:r>
        <w:rPr>
          <w:color w:val="008000"/>
        </w:rPr>
        <w:t>'utf8mb4_general_ci'</w:t>
      </w:r>
      <w:r>
        <w:t>,</w:t>
      </w:r>
    </w:p>
    <w:p w14:paraId="20BA42E8" w14:textId="77777777" w:rsidR="00D6327B" w:rsidRDefault="00D6327B" w:rsidP="00D6327B">
      <w:pPr>
        <w:pStyle w:val="1Output"/>
      </w:pPr>
      <w:r>
        <w:rPr>
          <w:color w:val="000000"/>
        </w:rPr>
        <w:tab/>
      </w:r>
      <w:r>
        <w:rPr>
          <w:color w:val="808000"/>
        </w:rPr>
        <w:t>`trial_id`</w:t>
      </w:r>
      <w:r>
        <w:rPr>
          <w:color w:val="000000"/>
        </w:rPr>
        <w:t xml:space="preserve"> </w:t>
      </w:r>
      <w:r>
        <w:rPr>
          <w:bCs/>
          <w:color w:val="800000"/>
        </w:rPr>
        <w:t>INT</w:t>
      </w:r>
      <w:r>
        <w:t>(</w:t>
      </w:r>
      <w:r>
        <w:rPr>
          <w:color w:val="800080"/>
        </w:rPr>
        <w:t>11</w:t>
      </w:r>
      <w:r>
        <w:t>)</w:t>
      </w:r>
      <w:r>
        <w:rPr>
          <w:color w:val="000000"/>
        </w:rPr>
        <w:t xml:space="preserve"> </w:t>
      </w:r>
      <w:r>
        <w:rPr>
          <w:bCs/>
        </w:rPr>
        <w:t>NULL</w:t>
      </w:r>
      <w:r>
        <w:rPr>
          <w:color w:val="000000"/>
        </w:rPr>
        <w:t xml:space="preserve"> </w:t>
      </w:r>
      <w:r>
        <w:rPr>
          <w:bCs/>
        </w:rPr>
        <w:t>DEFAULT</w:t>
      </w:r>
      <w:r>
        <w:rPr>
          <w:color w:val="000000"/>
        </w:rPr>
        <w:t xml:space="preserve"> </w:t>
      </w:r>
      <w:r>
        <w:rPr>
          <w:bCs/>
        </w:rPr>
        <w:t>NULL</w:t>
      </w:r>
      <w:r>
        <w:t>,</w:t>
      </w:r>
    </w:p>
    <w:p w14:paraId="24A586D0" w14:textId="77777777" w:rsidR="00D6327B" w:rsidRDefault="00D6327B" w:rsidP="00D6327B">
      <w:pPr>
        <w:pStyle w:val="1Output"/>
      </w:pPr>
      <w:r>
        <w:rPr>
          <w:color w:val="000000"/>
        </w:rPr>
        <w:tab/>
      </w:r>
      <w:r>
        <w:rPr>
          <w:bCs/>
        </w:rPr>
        <w:t>PRIMARY</w:t>
      </w:r>
      <w:r>
        <w:rPr>
          <w:color w:val="000000"/>
        </w:rPr>
        <w:t xml:space="preserve"> </w:t>
      </w:r>
      <w:r>
        <w:rPr>
          <w:bCs/>
        </w:rPr>
        <w:t>KEY</w:t>
      </w:r>
      <w:r>
        <w:rPr>
          <w:color w:val="000000"/>
        </w:rPr>
        <w:t xml:space="preserve"> </w:t>
      </w:r>
      <w:r>
        <w:t>(</w:t>
      </w:r>
      <w:r>
        <w:rPr>
          <w:color w:val="808000"/>
        </w:rPr>
        <w:t>`patent_id`</w:t>
      </w:r>
      <w:r>
        <w:t>)</w:t>
      </w:r>
      <w:r>
        <w:rPr>
          <w:color w:val="000000"/>
        </w:rPr>
        <w:t xml:space="preserve"> </w:t>
      </w:r>
      <w:r>
        <w:rPr>
          <w:bCs/>
        </w:rPr>
        <w:t>USING</w:t>
      </w:r>
      <w:r>
        <w:rPr>
          <w:color w:val="000000"/>
        </w:rPr>
        <w:t xml:space="preserve"> </w:t>
      </w:r>
      <w:r>
        <w:rPr>
          <w:bCs/>
          <w:color w:val="800000"/>
        </w:rPr>
        <w:t>BTREE</w:t>
      </w:r>
      <w:r>
        <w:t>,</w:t>
      </w:r>
    </w:p>
    <w:p w14:paraId="7D31ACCE" w14:textId="77777777" w:rsidR="00D6327B" w:rsidRDefault="00D6327B" w:rsidP="00D6327B">
      <w:pPr>
        <w:pStyle w:val="1Output"/>
      </w:pPr>
      <w:r>
        <w:rPr>
          <w:color w:val="000000"/>
        </w:rPr>
        <w:tab/>
      </w:r>
      <w:r>
        <w:rPr>
          <w:bCs/>
        </w:rPr>
        <w:t>INDEX</w:t>
      </w:r>
      <w:r>
        <w:rPr>
          <w:color w:val="000000"/>
        </w:rPr>
        <w:t xml:space="preserve"> </w:t>
      </w:r>
      <w:r>
        <w:rPr>
          <w:color w:val="808000"/>
        </w:rPr>
        <w:t>`FK_patent_trial`</w:t>
      </w:r>
      <w:r>
        <w:rPr>
          <w:color w:val="000000"/>
        </w:rPr>
        <w:t xml:space="preserve"> </w:t>
      </w:r>
      <w:r>
        <w:t>(</w:t>
      </w:r>
      <w:r>
        <w:rPr>
          <w:color w:val="808000"/>
        </w:rPr>
        <w:t>`trial_id`</w:t>
      </w:r>
      <w:r>
        <w:t>)</w:t>
      </w:r>
      <w:r>
        <w:rPr>
          <w:color w:val="000000"/>
        </w:rPr>
        <w:t xml:space="preserve"> </w:t>
      </w:r>
      <w:r>
        <w:rPr>
          <w:bCs/>
        </w:rPr>
        <w:t>USING</w:t>
      </w:r>
      <w:r>
        <w:rPr>
          <w:color w:val="000000"/>
        </w:rPr>
        <w:t xml:space="preserve"> </w:t>
      </w:r>
      <w:r>
        <w:rPr>
          <w:bCs/>
          <w:color w:val="800000"/>
        </w:rPr>
        <w:t>BTREE</w:t>
      </w:r>
      <w:r>
        <w:t>,</w:t>
      </w:r>
    </w:p>
    <w:p w14:paraId="75BF5378" w14:textId="77777777" w:rsidR="00D6327B" w:rsidRDefault="00D6327B" w:rsidP="00D6327B">
      <w:pPr>
        <w:pStyle w:val="1Output"/>
        <w:rPr>
          <w:bCs/>
        </w:rPr>
      </w:pPr>
      <w:r>
        <w:rPr>
          <w:color w:val="000000"/>
        </w:rPr>
        <w:tab/>
      </w:r>
      <w:r>
        <w:rPr>
          <w:bCs/>
        </w:rPr>
        <w:t>CONSTRAINT</w:t>
      </w:r>
      <w:r>
        <w:rPr>
          <w:color w:val="000000"/>
        </w:rPr>
        <w:t xml:space="preserve"> </w:t>
      </w:r>
      <w:r>
        <w:rPr>
          <w:color w:val="808000"/>
        </w:rPr>
        <w:t>`FK_patent_trial`</w:t>
      </w:r>
      <w:r>
        <w:rPr>
          <w:color w:val="000000"/>
        </w:rPr>
        <w:t xml:space="preserve"> </w:t>
      </w:r>
      <w:r>
        <w:rPr>
          <w:bCs/>
        </w:rPr>
        <w:t>FOREIGN</w:t>
      </w:r>
      <w:r>
        <w:rPr>
          <w:color w:val="000000"/>
        </w:rPr>
        <w:t xml:space="preserve"> </w:t>
      </w:r>
      <w:r>
        <w:rPr>
          <w:bCs/>
        </w:rPr>
        <w:t>KEY</w:t>
      </w:r>
      <w:r>
        <w:rPr>
          <w:color w:val="000000"/>
        </w:rPr>
        <w:t xml:space="preserve"> </w:t>
      </w:r>
      <w:r>
        <w:t>(</w:t>
      </w:r>
      <w:r>
        <w:rPr>
          <w:color w:val="808000"/>
        </w:rPr>
        <w:t>`trial_id`</w:t>
      </w:r>
      <w:r>
        <w:t>)</w:t>
      </w:r>
      <w:r>
        <w:rPr>
          <w:color w:val="000000"/>
        </w:rPr>
        <w:t xml:space="preserve"> </w:t>
      </w:r>
      <w:r>
        <w:rPr>
          <w:bCs/>
        </w:rPr>
        <w:t>REFERENCES</w:t>
      </w:r>
      <w:r>
        <w:rPr>
          <w:color w:val="000000"/>
        </w:rPr>
        <w:t xml:space="preserve"> </w:t>
      </w:r>
      <w:r>
        <w:rPr>
          <w:color w:val="808000"/>
        </w:rPr>
        <w:t>`trialapp`</w:t>
      </w:r>
      <w:r>
        <w:t>.</w:t>
      </w:r>
      <w:r>
        <w:rPr>
          <w:color w:val="808000"/>
        </w:rPr>
        <w:t>`trial`</w:t>
      </w:r>
      <w:r>
        <w:rPr>
          <w:color w:val="000000"/>
        </w:rPr>
        <w:t xml:space="preserve"> </w:t>
      </w:r>
      <w:r>
        <w:t>(</w:t>
      </w:r>
      <w:r>
        <w:rPr>
          <w:color w:val="808000"/>
        </w:rPr>
        <w:t>`trial_id`</w:t>
      </w:r>
      <w:r>
        <w:t>)</w:t>
      </w:r>
      <w:r>
        <w:rPr>
          <w:color w:val="000000"/>
        </w:rPr>
        <w:t xml:space="preserve"> </w:t>
      </w:r>
      <w:r>
        <w:rPr>
          <w:bCs/>
        </w:rPr>
        <w:t>ON</w:t>
      </w:r>
      <w:r>
        <w:rPr>
          <w:color w:val="000000"/>
        </w:rPr>
        <w:t xml:space="preserve"> </w:t>
      </w:r>
      <w:r>
        <w:rPr>
          <w:bCs/>
        </w:rPr>
        <w:t>UPDATE</w:t>
      </w:r>
      <w:r>
        <w:rPr>
          <w:color w:val="000000"/>
        </w:rPr>
        <w:t xml:space="preserve"> </w:t>
      </w:r>
      <w:r>
        <w:rPr>
          <w:bCs/>
        </w:rPr>
        <w:t>CASCADE</w:t>
      </w:r>
      <w:r>
        <w:rPr>
          <w:color w:val="000000"/>
        </w:rPr>
        <w:t xml:space="preserve"> </w:t>
      </w:r>
      <w:r>
        <w:rPr>
          <w:bCs/>
        </w:rPr>
        <w:t>ON</w:t>
      </w:r>
      <w:r>
        <w:rPr>
          <w:color w:val="000000"/>
        </w:rPr>
        <w:t xml:space="preserve"> </w:t>
      </w:r>
      <w:r>
        <w:rPr>
          <w:bCs/>
        </w:rPr>
        <w:t>DELETE</w:t>
      </w:r>
      <w:r>
        <w:rPr>
          <w:color w:val="000000"/>
        </w:rPr>
        <w:t xml:space="preserve"> </w:t>
      </w:r>
      <w:r>
        <w:rPr>
          <w:bCs/>
        </w:rPr>
        <w:t>CASCADE</w:t>
      </w:r>
    </w:p>
    <w:p w14:paraId="47F20D84" w14:textId="77777777" w:rsidR="00D6327B" w:rsidRDefault="00D6327B" w:rsidP="00D6327B">
      <w:pPr>
        <w:pStyle w:val="1Output"/>
      </w:pPr>
      <w:r>
        <w:t>)</w:t>
      </w:r>
    </w:p>
    <w:p w14:paraId="2BFD6296" w14:textId="77777777" w:rsidR="00D6327B" w:rsidRDefault="00D6327B" w:rsidP="00D6327B">
      <w:pPr>
        <w:pStyle w:val="1Output"/>
        <w:rPr>
          <w:color w:val="008000"/>
        </w:rPr>
      </w:pPr>
      <w:r>
        <w:rPr>
          <w:bCs/>
        </w:rPr>
        <w:t>COLLATE</w:t>
      </w:r>
      <w:r>
        <w:t>=</w:t>
      </w:r>
      <w:r>
        <w:rPr>
          <w:color w:val="008000"/>
        </w:rPr>
        <w:t>'utf8mb4_general_ci'</w:t>
      </w:r>
    </w:p>
    <w:p w14:paraId="32BBE1F8" w14:textId="77777777" w:rsidR="00D6327B" w:rsidRDefault="00D6327B" w:rsidP="00D6327B">
      <w:pPr>
        <w:pStyle w:val="1Output"/>
        <w:rPr>
          <w:bCs/>
        </w:rPr>
      </w:pPr>
      <w:r>
        <w:rPr>
          <w:bCs/>
        </w:rPr>
        <w:t>ENGINE</w:t>
      </w:r>
    </w:p>
    <w:p w14:paraId="52F0A58F" w14:textId="753FEFAC" w:rsidR="00485F81" w:rsidRDefault="00515BD3" w:rsidP="00485F81">
      <w:r>
        <w:object w:dxaOrig="1508" w:dyaOrig="983" w14:anchorId="30DA8B4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5.45pt;height:48.9pt" o:ole="">
            <v:imagedata r:id="rId195" o:title=""/>
          </v:shape>
          <o:OLEObject Type="Embed" ProgID="Package" ShapeID="_x0000_i1025" DrawAspect="Icon" ObjectID="_1709559196" r:id="rId196"/>
        </w:object>
      </w:r>
    </w:p>
    <w:p w14:paraId="45BF389A" w14:textId="77777777" w:rsidR="005C4240" w:rsidRPr="005C4240" w:rsidRDefault="005C4240" w:rsidP="008151C9">
      <w:pPr>
        <w:pStyle w:val="Heading30"/>
      </w:pPr>
      <w:r w:rsidRPr="005C4240">
        <w:t>What is the difference between DELETE and TRUNCATE statements?</w:t>
      </w:r>
    </w:p>
    <w:tbl>
      <w:tblPr>
        <w:tblW w:w="5440" w:type="pct"/>
        <w:tblInd w:w="-8"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5189"/>
        <w:gridCol w:w="4977"/>
      </w:tblGrid>
      <w:tr w:rsidR="005C4240" w:rsidRPr="005C4240" w14:paraId="05B9A213" w14:textId="77777777" w:rsidTr="00CB679F">
        <w:trPr>
          <w:trHeight w:val="200"/>
        </w:trPr>
        <w:tc>
          <w:tcPr>
            <w:tcW w:w="2552" w:type="pct"/>
            <w:tcBorders>
              <w:top w:val="outset" w:sz="6" w:space="0" w:color="auto"/>
              <w:left w:val="outset" w:sz="6" w:space="0" w:color="auto"/>
              <w:bottom w:val="outset" w:sz="6" w:space="0" w:color="auto"/>
              <w:right w:val="outset" w:sz="6" w:space="0" w:color="auto"/>
            </w:tcBorders>
            <w:shd w:val="clear" w:color="auto" w:fill="008DD9"/>
            <w:tcMar>
              <w:top w:w="15" w:type="dxa"/>
              <w:left w:w="75" w:type="dxa"/>
              <w:bottom w:w="15" w:type="dxa"/>
              <w:right w:w="15" w:type="dxa"/>
            </w:tcMar>
            <w:vAlign w:val="center"/>
            <w:hideMark/>
          </w:tcPr>
          <w:p w14:paraId="1CD62E05" w14:textId="77777777" w:rsidR="005C4240" w:rsidRPr="005C4240" w:rsidRDefault="005C4240" w:rsidP="006C1325">
            <w:pPr>
              <w:spacing w:after="0"/>
            </w:pPr>
            <w:r w:rsidRPr="005C4240">
              <w:rPr>
                <w:b/>
                <w:bCs/>
              </w:rPr>
              <w:t>DELETE</w:t>
            </w:r>
          </w:p>
        </w:tc>
        <w:tc>
          <w:tcPr>
            <w:tcW w:w="2448" w:type="pct"/>
            <w:tcBorders>
              <w:top w:val="outset" w:sz="6" w:space="0" w:color="auto"/>
              <w:left w:val="outset" w:sz="6" w:space="0" w:color="auto"/>
              <w:bottom w:val="outset" w:sz="6" w:space="0" w:color="auto"/>
              <w:right w:val="outset" w:sz="6" w:space="0" w:color="auto"/>
            </w:tcBorders>
            <w:shd w:val="clear" w:color="auto" w:fill="008DD9"/>
            <w:tcMar>
              <w:top w:w="15" w:type="dxa"/>
              <w:left w:w="75" w:type="dxa"/>
              <w:bottom w:w="15" w:type="dxa"/>
              <w:right w:w="15" w:type="dxa"/>
            </w:tcMar>
            <w:vAlign w:val="center"/>
            <w:hideMark/>
          </w:tcPr>
          <w:p w14:paraId="5FB033A1" w14:textId="77777777" w:rsidR="005C4240" w:rsidRPr="005C4240" w:rsidRDefault="005C4240" w:rsidP="006C1325">
            <w:pPr>
              <w:spacing w:after="0"/>
            </w:pPr>
            <w:r w:rsidRPr="005C4240">
              <w:rPr>
                <w:b/>
                <w:bCs/>
              </w:rPr>
              <w:t>TRUNCATE</w:t>
            </w:r>
          </w:p>
        </w:tc>
      </w:tr>
      <w:tr w:rsidR="005C4240" w:rsidRPr="005C4240" w14:paraId="09574ADA" w14:textId="77777777" w:rsidTr="00CB679F">
        <w:trPr>
          <w:trHeight w:val="233"/>
        </w:trPr>
        <w:tc>
          <w:tcPr>
            <w:tcW w:w="2552" w:type="pct"/>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14:paraId="3D8B6CAC" w14:textId="469D6EEC" w:rsidR="005C4240" w:rsidRPr="005C4240" w:rsidRDefault="005C4240" w:rsidP="006C1325">
            <w:pPr>
              <w:spacing w:after="0"/>
            </w:pPr>
            <w:r w:rsidRPr="005C4240">
              <w:t xml:space="preserve">Delete </w:t>
            </w:r>
            <w:r w:rsidR="008E7BA1">
              <w:t>is</w:t>
            </w:r>
            <w:r w:rsidRPr="005C4240">
              <w:t xml:space="preserve"> used to delete </w:t>
            </w:r>
            <w:r w:rsidR="008E7BA1">
              <w:t>SINGLE</w:t>
            </w:r>
            <w:r w:rsidR="002156C7">
              <w:t>/Multiple Rows</w:t>
            </w:r>
            <w:r w:rsidRPr="005C4240">
              <w:t xml:space="preserve"> in a table.</w:t>
            </w:r>
          </w:p>
        </w:tc>
        <w:tc>
          <w:tcPr>
            <w:tcW w:w="2448" w:type="pct"/>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14:paraId="28D4DE0C" w14:textId="77777777" w:rsidR="005C4240" w:rsidRPr="005C4240" w:rsidRDefault="005C4240" w:rsidP="006C1325">
            <w:pPr>
              <w:spacing w:after="0"/>
            </w:pPr>
            <w:r w:rsidRPr="005C4240">
              <w:t>Truncate is used to delete all the rows from a table.</w:t>
            </w:r>
          </w:p>
        </w:tc>
      </w:tr>
      <w:tr w:rsidR="005C4240" w:rsidRPr="005C4240" w14:paraId="2F14ED06" w14:textId="77777777" w:rsidTr="00CB679F">
        <w:trPr>
          <w:trHeight w:val="116"/>
        </w:trPr>
        <w:tc>
          <w:tcPr>
            <w:tcW w:w="2552" w:type="pct"/>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14:paraId="74DF5486" w14:textId="77777777" w:rsidR="005C4240" w:rsidRPr="005C4240" w:rsidRDefault="005C4240" w:rsidP="006C1325">
            <w:pPr>
              <w:spacing w:after="0"/>
            </w:pPr>
            <w:r w:rsidRPr="005C4240">
              <w:t>You can rollback data after using delete statement.</w:t>
            </w:r>
            <w:bookmarkStart w:id="177" w:name="uniquekey"/>
            <w:bookmarkEnd w:id="177"/>
          </w:p>
        </w:tc>
        <w:tc>
          <w:tcPr>
            <w:tcW w:w="2448" w:type="pct"/>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14:paraId="36BA95E3" w14:textId="77777777" w:rsidR="005C4240" w:rsidRPr="005C4240" w:rsidRDefault="005C4240" w:rsidP="006C1325">
            <w:pPr>
              <w:spacing w:after="0"/>
            </w:pPr>
            <w:r w:rsidRPr="005C4240">
              <w:t>You cannot rollback data.</w:t>
            </w:r>
          </w:p>
        </w:tc>
      </w:tr>
      <w:tr w:rsidR="005C4240" w:rsidRPr="005C4240" w14:paraId="1998B6A7" w14:textId="77777777" w:rsidTr="00CB679F">
        <w:trPr>
          <w:trHeight w:val="116"/>
        </w:trPr>
        <w:tc>
          <w:tcPr>
            <w:tcW w:w="2552" w:type="pct"/>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14:paraId="50D5C490" w14:textId="77777777" w:rsidR="005C4240" w:rsidRPr="005C4240" w:rsidRDefault="005C4240" w:rsidP="006C1325">
            <w:pPr>
              <w:spacing w:after="0"/>
            </w:pPr>
            <w:r w:rsidRPr="005C4240">
              <w:t>It is a DML command.</w:t>
            </w:r>
          </w:p>
        </w:tc>
        <w:tc>
          <w:tcPr>
            <w:tcW w:w="2448" w:type="pct"/>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14:paraId="33E2A9CC" w14:textId="77777777" w:rsidR="005C4240" w:rsidRPr="005C4240" w:rsidRDefault="005C4240" w:rsidP="006C1325">
            <w:pPr>
              <w:spacing w:after="0"/>
            </w:pPr>
            <w:r w:rsidRPr="005C4240">
              <w:t>It is a DDL command.</w:t>
            </w:r>
          </w:p>
        </w:tc>
      </w:tr>
      <w:tr w:rsidR="005C4240" w:rsidRPr="005C4240" w14:paraId="500E312D" w14:textId="77777777" w:rsidTr="00CB679F">
        <w:trPr>
          <w:trHeight w:val="116"/>
        </w:trPr>
        <w:tc>
          <w:tcPr>
            <w:tcW w:w="2552" w:type="pct"/>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14:paraId="12A3D958" w14:textId="77777777" w:rsidR="005C4240" w:rsidRPr="005C4240" w:rsidRDefault="005C4240" w:rsidP="006C1325">
            <w:pPr>
              <w:spacing w:after="0"/>
            </w:pPr>
            <w:r w:rsidRPr="005C4240">
              <w:t>It is slower than truncate statement.</w:t>
            </w:r>
          </w:p>
        </w:tc>
        <w:tc>
          <w:tcPr>
            <w:tcW w:w="2448" w:type="pct"/>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14:paraId="32D5D30C" w14:textId="77777777" w:rsidR="005C4240" w:rsidRPr="005C4240" w:rsidRDefault="005C4240" w:rsidP="006C1325">
            <w:pPr>
              <w:spacing w:after="0"/>
            </w:pPr>
            <w:r w:rsidRPr="005C4240">
              <w:t>It is faster.</w:t>
            </w:r>
          </w:p>
        </w:tc>
      </w:tr>
    </w:tbl>
    <w:p w14:paraId="750C4D17" w14:textId="77777777" w:rsidR="00485F81" w:rsidRDefault="00485F81" w:rsidP="00485F81"/>
    <w:p w14:paraId="4590164C" w14:textId="77777777" w:rsidR="00F0161A" w:rsidRPr="00F0161A" w:rsidRDefault="00F0161A" w:rsidP="008151C9">
      <w:pPr>
        <w:pStyle w:val="Heading30"/>
      </w:pPr>
      <w:r w:rsidRPr="00F0161A">
        <w:t> What is a Unique key?</w:t>
      </w:r>
    </w:p>
    <w:p w14:paraId="43B4299E" w14:textId="77777777" w:rsidR="00F0161A" w:rsidRPr="00F0161A" w:rsidRDefault="00F0161A" w:rsidP="00CB2B37">
      <w:pPr>
        <w:pStyle w:val="ListParagraph"/>
        <w:numPr>
          <w:ilvl w:val="0"/>
          <w:numId w:val="132"/>
        </w:numPr>
      </w:pPr>
      <w:r w:rsidRPr="00F0161A">
        <w:t>Uniquely identifies a single row in the table.</w:t>
      </w:r>
    </w:p>
    <w:p w14:paraId="71AD5B3A" w14:textId="77777777" w:rsidR="00F0161A" w:rsidRPr="00F0161A" w:rsidRDefault="00F0161A" w:rsidP="00CB2B37">
      <w:pPr>
        <w:pStyle w:val="ListParagraph"/>
        <w:numPr>
          <w:ilvl w:val="0"/>
          <w:numId w:val="132"/>
        </w:numPr>
      </w:pPr>
      <w:r w:rsidRPr="00F0161A">
        <w:t>Multiple values allowed per table.</w:t>
      </w:r>
    </w:p>
    <w:p w14:paraId="2291AF31" w14:textId="77777777" w:rsidR="00F0161A" w:rsidRPr="00F0161A" w:rsidRDefault="00F0161A" w:rsidP="00CB2B37">
      <w:pPr>
        <w:pStyle w:val="ListParagraph"/>
        <w:numPr>
          <w:ilvl w:val="0"/>
          <w:numId w:val="132"/>
        </w:numPr>
      </w:pPr>
      <w:r w:rsidRPr="00F0161A">
        <w:t>Null values allowed.</w:t>
      </w:r>
    </w:p>
    <w:p w14:paraId="785CA5EA" w14:textId="77777777" w:rsidR="003453EE" w:rsidRPr="003453EE" w:rsidRDefault="003453EE" w:rsidP="008151C9">
      <w:pPr>
        <w:pStyle w:val="Heading30"/>
      </w:pPr>
      <w:r w:rsidRPr="003453EE">
        <w:lastRenderedPageBreak/>
        <w:t>Q11. What is a Foreign key in SQL?</w:t>
      </w:r>
    </w:p>
    <w:p w14:paraId="1555F480" w14:textId="77777777" w:rsidR="003453EE" w:rsidRPr="003453EE" w:rsidRDefault="003453EE" w:rsidP="00CB2B37">
      <w:pPr>
        <w:numPr>
          <w:ilvl w:val="0"/>
          <w:numId w:val="133"/>
        </w:numPr>
      </w:pPr>
      <w:r w:rsidRPr="003453EE">
        <w:t>Foreign key maintains referential integrity by enforcing a link between the data in two tables.</w:t>
      </w:r>
    </w:p>
    <w:p w14:paraId="1D919AF5" w14:textId="77777777" w:rsidR="003453EE" w:rsidRPr="003453EE" w:rsidRDefault="003453EE" w:rsidP="00CB2B37">
      <w:pPr>
        <w:numPr>
          <w:ilvl w:val="0"/>
          <w:numId w:val="133"/>
        </w:numPr>
      </w:pPr>
      <w:r w:rsidRPr="003453EE">
        <w:t>The foreign key in the child table references the primary key in the parent table.</w:t>
      </w:r>
    </w:p>
    <w:p w14:paraId="75F27547" w14:textId="77777777" w:rsidR="003453EE" w:rsidRPr="003453EE" w:rsidRDefault="003453EE" w:rsidP="00CB2B37">
      <w:pPr>
        <w:numPr>
          <w:ilvl w:val="0"/>
          <w:numId w:val="133"/>
        </w:numPr>
      </w:pPr>
      <w:r w:rsidRPr="003453EE">
        <w:t>The </w:t>
      </w:r>
      <w:hyperlink r:id="rId197" w:tgtFrame="_blank" w:history="1">
        <w:r w:rsidRPr="003453EE">
          <w:rPr>
            <w:rStyle w:val="Hyperlink"/>
          </w:rPr>
          <w:t>foreign key constraint</w:t>
        </w:r>
      </w:hyperlink>
      <w:r w:rsidRPr="003453EE">
        <w:t> prevents actions that would destroy links between the child and parent tables.</w:t>
      </w:r>
    </w:p>
    <w:p w14:paraId="718A218C" w14:textId="77777777" w:rsidR="003453EE" w:rsidRPr="003453EE" w:rsidRDefault="003453EE" w:rsidP="008151C9">
      <w:pPr>
        <w:pStyle w:val="Heading30"/>
      </w:pPr>
      <w:r w:rsidRPr="003453EE">
        <w:t>Q12. What do you mean by data integrity? </w:t>
      </w:r>
    </w:p>
    <w:p w14:paraId="5B35E255" w14:textId="77777777" w:rsidR="003453EE" w:rsidRPr="003453EE" w:rsidRDefault="003453EE" w:rsidP="003453EE">
      <w:r w:rsidRPr="003453EE">
        <w:t>Data Integrity defines the accuracy as well as the consistency of the data stored in a database. It also defines integrity constraints to enforce business rules on the data when it is entered into an application or a database.</w:t>
      </w:r>
    </w:p>
    <w:p w14:paraId="4F9A5DEB" w14:textId="296C776C" w:rsidR="00485F81" w:rsidRDefault="00485F81" w:rsidP="00485F81"/>
    <w:p w14:paraId="1810064B" w14:textId="1AC154F9" w:rsidR="008D2A36" w:rsidRPr="008D2A36" w:rsidRDefault="008D2A36" w:rsidP="008151C9">
      <w:pPr>
        <w:pStyle w:val="Heading30"/>
      </w:pPr>
      <w:r w:rsidRPr="008D2A36">
        <w:t>What is an Index?</w:t>
      </w:r>
      <w:r>
        <w:t xml:space="preserve"> </w:t>
      </w:r>
      <w:r w:rsidRPr="008D2A36">
        <w:t>Explain different types of index in SQL</w:t>
      </w:r>
      <w:r>
        <w:t>?</w:t>
      </w:r>
    </w:p>
    <w:p w14:paraId="3B0AD446" w14:textId="0A6D28AF" w:rsidR="008D2A36" w:rsidRPr="008D2A36" w:rsidRDefault="008D2A36" w:rsidP="008D2A36">
      <w:r w:rsidRPr="008D2A36">
        <w:t xml:space="preserve">An index refers to a performance tuning method of allowing faster retrieval of records from the table. An index creates an entry for each value and hence it will be faster to retrieve </w:t>
      </w:r>
      <w:r w:rsidR="00E03231" w:rsidRPr="008D2A36">
        <w:t>data. There</w:t>
      </w:r>
      <w:r w:rsidRPr="008D2A36">
        <w:t xml:space="preserve"> are three </w:t>
      </w:r>
      <w:hyperlink r:id="rId198" w:tgtFrame="_blank" w:history="1">
        <w:r w:rsidRPr="008D2A36">
          <w:rPr>
            <w:rStyle w:val="Hyperlink"/>
          </w:rPr>
          <w:t>types of index in SQL</w:t>
        </w:r>
      </w:hyperlink>
      <w:r w:rsidRPr="008D2A36">
        <w:t> namely:</w:t>
      </w:r>
    </w:p>
    <w:p w14:paraId="297E53C7" w14:textId="77777777" w:rsidR="008D2A36" w:rsidRPr="008D2A36" w:rsidRDefault="008D2A36" w:rsidP="008D2A36">
      <w:pPr>
        <w:spacing w:after="0"/>
      </w:pPr>
      <w:r w:rsidRPr="008D2A36">
        <w:rPr>
          <w:b/>
          <w:bCs/>
        </w:rPr>
        <w:t>Unique Index:</w:t>
      </w:r>
    </w:p>
    <w:p w14:paraId="6E60C4AB" w14:textId="77777777" w:rsidR="008D2A36" w:rsidRPr="008D2A36" w:rsidRDefault="008D2A36" w:rsidP="008D2A36">
      <w:pPr>
        <w:numPr>
          <w:ilvl w:val="0"/>
          <w:numId w:val="1"/>
        </w:numPr>
        <w:tabs>
          <w:tab w:val="clear" w:pos="360"/>
        </w:tabs>
      </w:pPr>
      <w:r w:rsidRPr="008D2A36">
        <w:t>This index does not allow the field to have duplicate values if the column is unique indexed. If a primary key is defined, a unique index can be applied automatically.</w:t>
      </w:r>
    </w:p>
    <w:p w14:paraId="1165C9FD" w14:textId="77777777" w:rsidR="008D2A36" w:rsidRPr="008D2A36" w:rsidRDefault="008D2A36" w:rsidP="008D2A36">
      <w:pPr>
        <w:spacing w:after="0"/>
      </w:pPr>
      <w:r w:rsidRPr="008D2A36">
        <w:rPr>
          <w:b/>
          <w:bCs/>
        </w:rPr>
        <w:t>Clustered Index:</w:t>
      </w:r>
    </w:p>
    <w:p w14:paraId="090297C0" w14:textId="77777777" w:rsidR="008D2A36" w:rsidRPr="008D2A36" w:rsidRDefault="008D2A36" w:rsidP="008D2A36">
      <w:pPr>
        <w:numPr>
          <w:ilvl w:val="0"/>
          <w:numId w:val="1"/>
        </w:numPr>
        <w:tabs>
          <w:tab w:val="clear" w:pos="360"/>
        </w:tabs>
      </w:pPr>
      <w:r w:rsidRPr="008D2A36">
        <w:t>This index reorders the physical order of the table and searches based on the basis of key values. Each table can only have one clustered index.</w:t>
      </w:r>
    </w:p>
    <w:p w14:paraId="43845400" w14:textId="77777777" w:rsidR="008D2A36" w:rsidRPr="008D2A36" w:rsidRDefault="008D2A36" w:rsidP="008D2A36">
      <w:pPr>
        <w:spacing w:after="0"/>
      </w:pPr>
      <w:r w:rsidRPr="008D2A36">
        <w:rPr>
          <w:b/>
          <w:bCs/>
        </w:rPr>
        <w:t>Non-Clustered Index:</w:t>
      </w:r>
    </w:p>
    <w:p w14:paraId="412E4486" w14:textId="2BB52865" w:rsidR="008D2A36" w:rsidRDefault="008D2A36" w:rsidP="00CB3FC3">
      <w:pPr>
        <w:numPr>
          <w:ilvl w:val="0"/>
          <w:numId w:val="1"/>
        </w:numPr>
        <w:tabs>
          <w:tab w:val="clear" w:pos="360"/>
        </w:tabs>
      </w:pPr>
      <w:r w:rsidRPr="008D2A36">
        <w:t>Non-Clustered Index does not alter the physical order of the table and maintains a logical order of the data. Each table can have many nonclustered indexes.</w:t>
      </w:r>
    </w:p>
    <w:p w14:paraId="6757ABF3" w14:textId="77777777" w:rsidR="008D2A36" w:rsidRDefault="008D2A36" w:rsidP="00485F81"/>
    <w:p w14:paraId="7011EE70" w14:textId="6AD8A8F3" w:rsidR="00485F81" w:rsidRDefault="00634566" w:rsidP="008151C9">
      <w:pPr>
        <w:pStyle w:val="Heading30"/>
      </w:pPr>
      <w:r w:rsidRPr="00634566">
        <w:t>Difference between Clustered and Non-clustered index</w:t>
      </w:r>
    </w:p>
    <w:p w14:paraId="63BE9BFF" w14:textId="77777777" w:rsidR="00FE4035" w:rsidRPr="00FE4035" w:rsidRDefault="00FE4035" w:rsidP="00FE4035">
      <w:pPr>
        <w:spacing w:after="0"/>
      </w:pPr>
      <w:r w:rsidRPr="00FE4035">
        <w:rPr>
          <w:b/>
          <w:bCs/>
        </w:rPr>
        <w:t>1. Clustered Index :</w:t>
      </w:r>
      <w:r w:rsidRPr="00FE4035">
        <w:t> </w:t>
      </w:r>
      <w:r w:rsidRPr="00FE4035">
        <w:br/>
        <w:t>Clustered index is created only when both the following conditions satisfy – </w:t>
      </w:r>
    </w:p>
    <w:p w14:paraId="73218A9F" w14:textId="77777777" w:rsidR="00FE4035" w:rsidRDefault="00FE4035" w:rsidP="00CB2B37">
      <w:pPr>
        <w:pStyle w:val="ListParagraph"/>
        <w:numPr>
          <w:ilvl w:val="0"/>
          <w:numId w:val="134"/>
        </w:numPr>
      </w:pPr>
      <w:r w:rsidRPr="00FE4035">
        <w:t>The data or file, that you are moving into secondary memory should be in sequential or sorted order. </w:t>
      </w:r>
    </w:p>
    <w:p w14:paraId="443302AB" w14:textId="71D0D252" w:rsidR="00FE4035" w:rsidRPr="00FE4035" w:rsidRDefault="00FE4035" w:rsidP="00CB2B37">
      <w:pPr>
        <w:pStyle w:val="ListParagraph"/>
        <w:numPr>
          <w:ilvl w:val="0"/>
          <w:numId w:val="134"/>
        </w:numPr>
        <w:spacing w:after="0"/>
      </w:pPr>
      <w:r w:rsidRPr="00FE4035">
        <w:t>There should be non key value, meaning it can have repeated values. </w:t>
      </w:r>
      <w:r w:rsidRPr="00FE4035">
        <w:br/>
        <w:t> </w:t>
      </w:r>
    </w:p>
    <w:p w14:paraId="73FA2259" w14:textId="77777777" w:rsidR="00FE4035" w:rsidRPr="00FE4035" w:rsidRDefault="00FE4035" w:rsidP="00FE4035">
      <w:r w:rsidRPr="00FE4035">
        <w:t>Whenever you apply clustered indexing in a table, it will perform sorting in that table only. You can create only one clustered index in a table like primary key. Clustered index is as same as dictionary where the data is arranged by alphabetical order. </w:t>
      </w:r>
    </w:p>
    <w:p w14:paraId="5E04B46E" w14:textId="6C2CD8A4" w:rsidR="00FE4035" w:rsidRPr="00FE4035" w:rsidRDefault="00FE4035" w:rsidP="00FE4035">
      <w:r w:rsidRPr="00FE4035">
        <w:t>In clustered index, index contains pointer to block but not direct data.  </w:t>
      </w:r>
    </w:p>
    <w:p w14:paraId="5CE16ADC" w14:textId="78068F0A" w:rsidR="00FE4035" w:rsidRPr="00FE4035" w:rsidRDefault="00FE4035" w:rsidP="00FE4035">
      <w:r w:rsidRPr="00FE4035">
        <w:rPr>
          <w:noProof/>
        </w:rPr>
        <w:lastRenderedPageBreak/>
        <w:drawing>
          <wp:inline distT="0" distB="0" distL="0" distR="0" wp14:anchorId="710CB5AB" wp14:editId="647F5C89">
            <wp:extent cx="3406662" cy="1892227"/>
            <wp:effectExtent l="0" t="0" r="381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3435120" cy="1908034"/>
                    </a:xfrm>
                    <a:prstGeom prst="rect">
                      <a:avLst/>
                    </a:prstGeom>
                    <a:noFill/>
                    <a:ln>
                      <a:noFill/>
                    </a:ln>
                  </pic:spPr>
                </pic:pic>
              </a:graphicData>
            </a:graphic>
          </wp:inline>
        </w:drawing>
      </w:r>
    </w:p>
    <w:p w14:paraId="4ECD5CAD" w14:textId="0F77AA39" w:rsidR="00FE4035" w:rsidRDefault="00FE4035" w:rsidP="00FE4035">
      <w:pPr>
        <w:spacing w:after="0"/>
      </w:pPr>
      <w:r w:rsidRPr="00FE4035">
        <w:rPr>
          <w:b/>
          <w:bCs/>
        </w:rPr>
        <w:t>Example of Clustered Index –</w:t>
      </w:r>
      <w:r w:rsidRPr="00FE4035">
        <w:t> </w:t>
      </w:r>
      <w:r w:rsidRPr="00FE4035">
        <w:br/>
        <w:t>If you apply primary key to any column, then automatically it will become clustered index. </w:t>
      </w:r>
    </w:p>
    <w:p w14:paraId="267E454D" w14:textId="77777777" w:rsidR="00FE4035" w:rsidRPr="00FE4035" w:rsidRDefault="00FE4035" w:rsidP="00FE4035">
      <w:pPr>
        <w:pStyle w:val="1Output"/>
        <w:rPr>
          <w:lang w:eastAsia="en-US"/>
        </w:rPr>
      </w:pPr>
      <w:r w:rsidRPr="00FE4035">
        <w:rPr>
          <w:lang w:eastAsia="en-US"/>
        </w:rPr>
        <w:t>create table Student</w:t>
      </w:r>
    </w:p>
    <w:p w14:paraId="55356EBE" w14:textId="77777777" w:rsidR="00FE4035" w:rsidRPr="00FE4035" w:rsidRDefault="00FE4035" w:rsidP="00FE4035">
      <w:pPr>
        <w:pStyle w:val="1Output"/>
        <w:rPr>
          <w:lang w:eastAsia="en-US"/>
        </w:rPr>
      </w:pPr>
      <w:r w:rsidRPr="00FE4035">
        <w:rPr>
          <w:lang w:eastAsia="en-US"/>
        </w:rPr>
        <w:t xml:space="preserve">( Roll_No int primary key, </w:t>
      </w:r>
    </w:p>
    <w:p w14:paraId="7DE64BB5" w14:textId="77777777" w:rsidR="00FE4035" w:rsidRPr="00FE4035" w:rsidRDefault="00FE4035" w:rsidP="00FE4035">
      <w:pPr>
        <w:pStyle w:val="1Output"/>
        <w:rPr>
          <w:lang w:eastAsia="en-US"/>
        </w:rPr>
      </w:pPr>
      <w:r w:rsidRPr="00FE4035">
        <w:rPr>
          <w:lang w:eastAsia="en-US"/>
        </w:rPr>
        <w:t xml:space="preserve">Name varchar(50), </w:t>
      </w:r>
    </w:p>
    <w:p w14:paraId="06F3530C" w14:textId="77777777" w:rsidR="00FE4035" w:rsidRPr="00FE4035" w:rsidRDefault="00FE4035" w:rsidP="00FE4035">
      <w:pPr>
        <w:pStyle w:val="1Output"/>
        <w:rPr>
          <w:lang w:eastAsia="en-US"/>
        </w:rPr>
      </w:pPr>
      <w:r w:rsidRPr="00FE4035">
        <w:rPr>
          <w:lang w:eastAsia="en-US"/>
        </w:rPr>
        <w:t xml:space="preserve">Gender varchar(30), </w:t>
      </w:r>
    </w:p>
    <w:p w14:paraId="3FC5A33D" w14:textId="77777777" w:rsidR="00FE4035" w:rsidRPr="00FE4035" w:rsidRDefault="00FE4035" w:rsidP="00FE4035">
      <w:pPr>
        <w:pStyle w:val="1Output"/>
        <w:rPr>
          <w:lang w:eastAsia="en-US"/>
        </w:rPr>
      </w:pPr>
      <w:r w:rsidRPr="00FE4035">
        <w:rPr>
          <w:lang w:eastAsia="en-US"/>
        </w:rPr>
        <w:t>Mob_No bigint );</w:t>
      </w:r>
    </w:p>
    <w:p w14:paraId="1C1437A0" w14:textId="77777777" w:rsidR="00FE4035" w:rsidRPr="00FE4035" w:rsidRDefault="00FE4035" w:rsidP="00FE4035">
      <w:pPr>
        <w:pStyle w:val="1Output"/>
        <w:rPr>
          <w:lang w:eastAsia="en-US"/>
        </w:rPr>
      </w:pPr>
    </w:p>
    <w:p w14:paraId="4EA6AE25" w14:textId="77777777" w:rsidR="00FE4035" w:rsidRPr="00FE4035" w:rsidRDefault="00FE4035" w:rsidP="00FE4035">
      <w:pPr>
        <w:pStyle w:val="1Output"/>
        <w:rPr>
          <w:lang w:eastAsia="en-US"/>
        </w:rPr>
      </w:pPr>
      <w:r w:rsidRPr="00FE4035">
        <w:rPr>
          <w:lang w:eastAsia="en-US"/>
        </w:rPr>
        <w:t>insert into Student</w:t>
      </w:r>
    </w:p>
    <w:p w14:paraId="6B73A40B" w14:textId="77777777" w:rsidR="00FE4035" w:rsidRPr="00FE4035" w:rsidRDefault="00FE4035" w:rsidP="00FE4035">
      <w:pPr>
        <w:pStyle w:val="1Output"/>
        <w:rPr>
          <w:lang w:eastAsia="en-US"/>
        </w:rPr>
      </w:pPr>
      <w:r w:rsidRPr="00FE4035">
        <w:rPr>
          <w:lang w:eastAsia="en-US"/>
        </w:rPr>
        <w:t>values (4, 'ankita', 'female', 9876543210 );</w:t>
      </w:r>
    </w:p>
    <w:p w14:paraId="4E693BB2" w14:textId="77777777" w:rsidR="00FE4035" w:rsidRPr="00FE4035" w:rsidRDefault="00FE4035" w:rsidP="00FE4035">
      <w:pPr>
        <w:pStyle w:val="1Output"/>
        <w:rPr>
          <w:lang w:eastAsia="en-US"/>
        </w:rPr>
      </w:pPr>
    </w:p>
    <w:p w14:paraId="362405B0" w14:textId="77777777" w:rsidR="00FE4035" w:rsidRPr="00FE4035" w:rsidRDefault="00FE4035" w:rsidP="00FE4035">
      <w:pPr>
        <w:pStyle w:val="1Output"/>
        <w:rPr>
          <w:lang w:eastAsia="en-US"/>
        </w:rPr>
      </w:pPr>
      <w:r w:rsidRPr="00FE4035">
        <w:rPr>
          <w:lang w:eastAsia="en-US"/>
        </w:rPr>
        <w:t xml:space="preserve">insert into Student </w:t>
      </w:r>
    </w:p>
    <w:p w14:paraId="1EFB0B9A" w14:textId="77777777" w:rsidR="00FE4035" w:rsidRPr="00FE4035" w:rsidRDefault="00FE4035" w:rsidP="00FE4035">
      <w:pPr>
        <w:pStyle w:val="1Output"/>
        <w:rPr>
          <w:lang w:eastAsia="en-US"/>
        </w:rPr>
      </w:pPr>
      <w:r w:rsidRPr="00FE4035">
        <w:rPr>
          <w:lang w:eastAsia="en-US"/>
        </w:rPr>
        <w:t>values (3, 'anita', 'female', 9675432890 );</w:t>
      </w:r>
    </w:p>
    <w:p w14:paraId="1FF8E48B" w14:textId="77777777" w:rsidR="00FE4035" w:rsidRPr="00FE4035" w:rsidRDefault="00FE4035" w:rsidP="00FE4035">
      <w:pPr>
        <w:pStyle w:val="1Output"/>
        <w:rPr>
          <w:lang w:eastAsia="en-US"/>
        </w:rPr>
      </w:pPr>
    </w:p>
    <w:p w14:paraId="2A647AEB" w14:textId="77777777" w:rsidR="00FE4035" w:rsidRPr="00FE4035" w:rsidRDefault="00FE4035" w:rsidP="00FE4035">
      <w:pPr>
        <w:pStyle w:val="1Output"/>
        <w:rPr>
          <w:lang w:eastAsia="en-US"/>
        </w:rPr>
      </w:pPr>
      <w:r w:rsidRPr="00FE4035">
        <w:rPr>
          <w:lang w:eastAsia="en-US"/>
        </w:rPr>
        <w:t xml:space="preserve">insert into Student </w:t>
      </w:r>
    </w:p>
    <w:p w14:paraId="6BCC5BB7" w14:textId="77777777" w:rsidR="00FE4035" w:rsidRPr="00FE4035" w:rsidRDefault="00FE4035" w:rsidP="00FE4035">
      <w:pPr>
        <w:pStyle w:val="1Output"/>
        <w:rPr>
          <w:lang w:eastAsia="en-US"/>
        </w:rPr>
      </w:pPr>
      <w:r w:rsidRPr="00FE4035">
        <w:rPr>
          <w:lang w:eastAsia="en-US"/>
        </w:rPr>
        <w:t xml:space="preserve">values (5, 'mahima', 'female', 8976453201 ); </w:t>
      </w:r>
    </w:p>
    <w:p w14:paraId="4F7B2DA0" w14:textId="77777777" w:rsidR="00FE4035" w:rsidRPr="00FE4035" w:rsidRDefault="00FE4035" w:rsidP="00FE4035"/>
    <w:p w14:paraId="41B98EB1" w14:textId="02895251" w:rsidR="00FE4035" w:rsidRPr="00FE4035" w:rsidRDefault="00FE4035" w:rsidP="00E03231">
      <w:pPr>
        <w:spacing w:after="0"/>
      </w:pPr>
      <w:r w:rsidRPr="00FE4035">
        <w:t>In this example, Roll no is a primary key, it will automatically act as a clustered index. </w:t>
      </w:r>
      <w:r w:rsidRPr="00FE4035">
        <w:br/>
        <w:t>The output of this code will produce in increasing order of roll no. </w:t>
      </w:r>
    </w:p>
    <w:p w14:paraId="7FD41D23" w14:textId="77777777" w:rsidR="00FE4035" w:rsidRDefault="00FE4035" w:rsidP="00FE4035">
      <w:r>
        <w:rPr>
          <w:noProof/>
        </w:rPr>
        <w:drawing>
          <wp:inline distT="0" distB="0" distL="0" distR="0" wp14:anchorId="78DEECFE" wp14:editId="6FFA1929">
            <wp:extent cx="2810811" cy="1631450"/>
            <wp:effectExtent l="0" t="0" r="8890" b="698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2851181" cy="1654882"/>
                    </a:xfrm>
                    <a:prstGeom prst="rect">
                      <a:avLst/>
                    </a:prstGeom>
                  </pic:spPr>
                </pic:pic>
              </a:graphicData>
            </a:graphic>
          </wp:inline>
        </w:drawing>
      </w:r>
    </w:p>
    <w:p w14:paraId="1BC97A48" w14:textId="68A43D64" w:rsidR="00FE4035" w:rsidRPr="00FE4035" w:rsidRDefault="00FE4035" w:rsidP="00FE4035">
      <w:r w:rsidRPr="00FE4035">
        <w:t>You can have only one clustered index in one table, but you can have one clustered index on multiple columns, and that type of index is called composite index. </w:t>
      </w:r>
    </w:p>
    <w:p w14:paraId="04FCF159" w14:textId="19E1AFD7" w:rsidR="00FE4035" w:rsidRPr="00FE4035" w:rsidRDefault="00FE4035" w:rsidP="00FE4035">
      <w:r w:rsidRPr="00FE4035">
        <w:rPr>
          <w:b/>
          <w:bCs/>
        </w:rPr>
        <w:t>2. Non-clustered Index :</w:t>
      </w:r>
      <w:r w:rsidRPr="00FE4035">
        <w:t> </w:t>
      </w:r>
      <w:r w:rsidRPr="00FE4035">
        <w:br/>
        <w:t>The data is stored in one place, and index is stored in another place. Since, the data and non-clustered index is stored separately, then you can have multiple non-clustered index in a table. </w:t>
      </w:r>
    </w:p>
    <w:p w14:paraId="5826246D" w14:textId="6ADEBA80" w:rsidR="00FE4035" w:rsidRPr="00FE4035" w:rsidRDefault="00FE4035" w:rsidP="00FE4035">
      <w:r w:rsidRPr="00FE4035">
        <w:t>In non-clustered index, index contains the pointer to data. </w:t>
      </w:r>
    </w:p>
    <w:p w14:paraId="4A504310" w14:textId="5727A773" w:rsidR="00FE4035" w:rsidRPr="00FE4035" w:rsidRDefault="00FE4035" w:rsidP="00FE4035">
      <w:r w:rsidRPr="00FE4035">
        <w:rPr>
          <w:noProof/>
        </w:rPr>
        <w:lastRenderedPageBreak/>
        <w:drawing>
          <wp:inline distT="0" distB="0" distL="0" distR="0" wp14:anchorId="0FA2630D" wp14:editId="238F3954">
            <wp:extent cx="2648139" cy="1927256"/>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2656574" cy="1933395"/>
                    </a:xfrm>
                    <a:prstGeom prst="rect">
                      <a:avLst/>
                    </a:prstGeom>
                    <a:noFill/>
                    <a:ln>
                      <a:noFill/>
                    </a:ln>
                  </pic:spPr>
                </pic:pic>
              </a:graphicData>
            </a:graphic>
          </wp:inline>
        </w:drawing>
      </w:r>
    </w:p>
    <w:p w14:paraId="04299203" w14:textId="77777777" w:rsidR="00FE4035" w:rsidRPr="00FE4035" w:rsidRDefault="00FE4035" w:rsidP="005B1E7D">
      <w:pPr>
        <w:spacing w:after="0"/>
      </w:pPr>
      <w:r w:rsidRPr="00FE4035">
        <w:rPr>
          <w:b/>
          <w:bCs/>
        </w:rPr>
        <w:t>Example of Non-clustered Index –</w:t>
      </w:r>
      <w:r w:rsidRPr="00FE4035">
        <w:t> </w:t>
      </w:r>
    </w:p>
    <w:p w14:paraId="49D31E5C" w14:textId="77777777" w:rsidR="00FE4035" w:rsidRPr="00FE4035" w:rsidRDefault="00FE4035" w:rsidP="00FE4035">
      <w:pPr>
        <w:pStyle w:val="1Output"/>
      </w:pPr>
      <w:r w:rsidRPr="00FE4035">
        <w:t>create table Student</w:t>
      </w:r>
    </w:p>
    <w:p w14:paraId="43407BC6" w14:textId="77777777" w:rsidR="00FE4035" w:rsidRPr="00FE4035" w:rsidRDefault="00FE4035" w:rsidP="00FE4035">
      <w:pPr>
        <w:pStyle w:val="1Output"/>
      </w:pPr>
      <w:r w:rsidRPr="00FE4035">
        <w:t xml:space="preserve">( Roll_No int primary key, </w:t>
      </w:r>
    </w:p>
    <w:p w14:paraId="1BD9384B" w14:textId="77777777" w:rsidR="00FE4035" w:rsidRPr="00FE4035" w:rsidRDefault="00FE4035" w:rsidP="00FE4035">
      <w:pPr>
        <w:pStyle w:val="1Output"/>
      </w:pPr>
      <w:r w:rsidRPr="00FE4035">
        <w:t xml:space="preserve">Name varchar(50), </w:t>
      </w:r>
    </w:p>
    <w:p w14:paraId="77515528" w14:textId="77777777" w:rsidR="00FE4035" w:rsidRPr="00FE4035" w:rsidRDefault="00FE4035" w:rsidP="00FE4035">
      <w:pPr>
        <w:pStyle w:val="1Output"/>
      </w:pPr>
      <w:r w:rsidRPr="00FE4035">
        <w:t xml:space="preserve">Gender varchar(30), </w:t>
      </w:r>
    </w:p>
    <w:p w14:paraId="063CDD6A" w14:textId="77777777" w:rsidR="00FE4035" w:rsidRPr="00FE4035" w:rsidRDefault="00FE4035" w:rsidP="00FE4035">
      <w:pPr>
        <w:pStyle w:val="1Output"/>
      </w:pPr>
      <w:r w:rsidRPr="00FE4035">
        <w:t>Mob_No bigint );</w:t>
      </w:r>
    </w:p>
    <w:p w14:paraId="6806E4FA" w14:textId="77777777" w:rsidR="00FE4035" w:rsidRPr="00FE4035" w:rsidRDefault="00FE4035" w:rsidP="00FE4035">
      <w:pPr>
        <w:pStyle w:val="1Output"/>
      </w:pPr>
    </w:p>
    <w:p w14:paraId="6B8B30DF" w14:textId="77777777" w:rsidR="00FE4035" w:rsidRPr="00FE4035" w:rsidRDefault="00FE4035" w:rsidP="00FE4035">
      <w:pPr>
        <w:pStyle w:val="1Output"/>
      </w:pPr>
      <w:r w:rsidRPr="00FE4035">
        <w:t xml:space="preserve">insert into Student </w:t>
      </w:r>
    </w:p>
    <w:p w14:paraId="55DEC3FC" w14:textId="77777777" w:rsidR="00FE4035" w:rsidRPr="00FE4035" w:rsidRDefault="00FE4035" w:rsidP="00FE4035">
      <w:pPr>
        <w:pStyle w:val="1Output"/>
      </w:pPr>
      <w:r w:rsidRPr="00FE4035">
        <w:t>values (4, 'afzal', 'male', 9876543210 );</w:t>
      </w:r>
    </w:p>
    <w:p w14:paraId="5E1186D1" w14:textId="77777777" w:rsidR="00FE4035" w:rsidRPr="00FE4035" w:rsidRDefault="00FE4035" w:rsidP="00FE4035">
      <w:pPr>
        <w:pStyle w:val="1Output"/>
      </w:pPr>
    </w:p>
    <w:p w14:paraId="616DEBD2" w14:textId="77777777" w:rsidR="00FE4035" w:rsidRPr="00FE4035" w:rsidRDefault="00FE4035" w:rsidP="00FE4035">
      <w:pPr>
        <w:pStyle w:val="1Output"/>
      </w:pPr>
      <w:r w:rsidRPr="00FE4035">
        <w:t xml:space="preserve">insert into Student </w:t>
      </w:r>
    </w:p>
    <w:p w14:paraId="50FCC6B5" w14:textId="77777777" w:rsidR="00FE4035" w:rsidRPr="00FE4035" w:rsidRDefault="00FE4035" w:rsidP="00FE4035">
      <w:pPr>
        <w:pStyle w:val="1Output"/>
      </w:pPr>
      <w:r w:rsidRPr="00FE4035">
        <w:t>values (3, 'sudhir', 'male', 9675432890 );</w:t>
      </w:r>
    </w:p>
    <w:p w14:paraId="0C5FEB6B" w14:textId="77777777" w:rsidR="00FE4035" w:rsidRPr="00FE4035" w:rsidRDefault="00FE4035" w:rsidP="00FE4035">
      <w:pPr>
        <w:pStyle w:val="1Output"/>
      </w:pPr>
    </w:p>
    <w:p w14:paraId="56D71D4B" w14:textId="77777777" w:rsidR="00FE4035" w:rsidRPr="00FE4035" w:rsidRDefault="00FE4035" w:rsidP="00FE4035">
      <w:pPr>
        <w:pStyle w:val="1Output"/>
      </w:pPr>
      <w:r w:rsidRPr="00FE4035">
        <w:t xml:space="preserve">insert into Student </w:t>
      </w:r>
    </w:p>
    <w:p w14:paraId="158BB3A5" w14:textId="77777777" w:rsidR="00FE4035" w:rsidRPr="00FE4035" w:rsidRDefault="00FE4035" w:rsidP="00FE4035">
      <w:pPr>
        <w:pStyle w:val="1Output"/>
      </w:pPr>
      <w:r w:rsidRPr="00FE4035">
        <w:t>values (5, 'zoya', 'female', 8976453201 );</w:t>
      </w:r>
    </w:p>
    <w:p w14:paraId="2B777BE9" w14:textId="77777777" w:rsidR="00FE4035" w:rsidRPr="00FE4035" w:rsidRDefault="00FE4035" w:rsidP="00FE4035">
      <w:pPr>
        <w:pStyle w:val="1Output"/>
      </w:pPr>
    </w:p>
    <w:p w14:paraId="21D9719D" w14:textId="77777777" w:rsidR="00FE4035" w:rsidRPr="00FE4035" w:rsidRDefault="00FE4035" w:rsidP="00FE4035">
      <w:pPr>
        <w:pStyle w:val="1Output"/>
      </w:pPr>
      <w:r w:rsidRPr="00FE4035">
        <w:t>create nonclustered index NIX_FTE_Name</w:t>
      </w:r>
    </w:p>
    <w:p w14:paraId="2DE850F4" w14:textId="77777777" w:rsidR="00FE4035" w:rsidRPr="00FE4035" w:rsidRDefault="00FE4035" w:rsidP="00FE4035">
      <w:pPr>
        <w:pStyle w:val="1Output"/>
      </w:pPr>
      <w:r w:rsidRPr="00FE4035">
        <w:t xml:space="preserve">on Student (Name ASC); </w:t>
      </w:r>
    </w:p>
    <w:p w14:paraId="44766DF7" w14:textId="77777777" w:rsidR="00FE4035" w:rsidRPr="00FE4035" w:rsidRDefault="00FE4035" w:rsidP="00FE4035">
      <w:r w:rsidRPr="00FE4035">
        <w:t>Here, roll no is a primary key, hence there is automatically a clustered index. </w:t>
      </w:r>
      <w:r w:rsidRPr="00FE4035">
        <w:br/>
        <w:t>If we want to apply non-clustered index in NAME column (in ascending order), then the new table will be created for that column. </w:t>
      </w:r>
    </w:p>
    <w:p w14:paraId="0E6587F5" w14:textId="1DCB2C44" w:rsidR="00FE4035" w:rsidRPr="00FE4035" w:rsidRDefault="00FE4035" w:rsidP="00E03231">
      <w:pPr>
        <w:spacing w:after="0"/>
      </w:pPr>
      <w:r w:rsidRPr="00FE4035">
        <w:t xml:space="preserve">Output before applying non-clustered </w:t>
      </w:r>
      <w:r w:rsidR="00E03231" w:rsidRPr="00FE4035">
        <w:t>index:</w:t>
      </w:r>
      <w:r w:rsidRPr="00FE4035">
        <w:t> </w:t>
      </w:r>
      <w:r w:rsidRPr="00FE4035">
        <w:br/>
        <w:t> </w:t>
      </w:r>
      <w:r>
        <w:rPr>
          <w:noProof/>
        </w:rPr>
        <w:drawing>
          <wp:inline distT="0" distB="0" distL="0" distR="0" wp14:anchorId="12617484" wp14:editId="46CFA4DA">
            <wp:extent cx="2027976" cy="1163104"/>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2058976" cy="1180883"/>
                    </a:xfrm>
                    <a:prstGeom prst="rect">
                      <a:avLst/>
                    </a:prstGeom>
                  </pic:spPr>
                </pic:pic>
              </a:graphicData>
            </a:graphic>
          </wp:inline>
        </w:drawing>
      </w:r>
    </w:p>
    <w:p w14:paraId="3277DC59" w14:textId="1E8A35CF" w:rsidR="00FE4035" w:rsidRDefault="00FE4035" w:rsidP="005B1E7D">
      <w:pPr>
        <w:spacing w:after="0" w:line="240" w:lineRule="auto"/>
      </w:pPr>
      <w:r w:rsidRPr="00FE4035">
        <w:t xml:space="preserve">Output after applying non-clustered </w:t>
      </w:r>
      <w:r w:rsidR="00E03231" w:rsidRPr="00FE4035">
        <w:t>index:</w:t>
      </w:r>
      <w:r w:rsidRPr="00FE4035">
        <w:t> </w:t>
      </w:r>
    </w:p>
    <w:p w14:paraId="7C723575" w14:textId="4CC86092" w:rsidR="00FE4035" w:rsidRPr="00FE4035" w:rsidRDefault="00FE4035" w:rsidP="00FE4035">
      <w:r>
        <w:rPr>
          <w:noProof/>
        </w:rPr>
        <w:drawing>
          <wp:inline distT="0" distB="0" distL="0" distR="0" wp14:anchorId="68B919D8" wp14:editId="3BE242F7">
            <wp:extent cx="1518905" cy="1335387"/>
            <wp:effectExtent l="0" t="0" r="5715"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1548784" cy="1361656"/>
                    </a:xfrm>
                    <a:prstGeom prst="rect">
                      <a:avLst/>
                    </a:prstGeom>
                  </pic:spPr>
                </pic:pic>
              </a:graphicData>
            </a:graphic>
          </wp:inline>
        </w:drawing>
      </w:r>
      <w:r w:rsidRPr="00FE4035">
        <w:t> </w:t>
      </w:r>
    </w:p>
    <w:p w14:paraId="2040949C" w14:textId="77777777" w:rsidR="00FE4035" w:rsidRPr="00FE4035" w:rsidRDefault="00FE4035" w:rsidP="00FE4035">
      <w:r w:rsidRPr="00FE4035">
        <w:t>Row address is used because, if someone wants to search the data for sudhir, then by using the row address he/she will directly go to that row address and can fetch the data directly. </w:t>
      </w:r>
    </w:p>
    <w:p w14:paraId="6891EFBF" w14:textId="77777777" w:rsidR="00FE4035" w:rsidRPr="00FE4035" w:rsidRDefault="00FE4035" w:rsidP="005B1E7D">
      <w:pPr>
        <w:spacing w:after="0"/>
      </w:pPr>
      <w:r w:rsidRPr="00FE4035">
        <w:rPr>
          <w:b/>
          <w:bCs/>
        </w:rPr>
        <w:lastRenderedPageBreak/>
        <w:t>Difference between Clustered and Non-clustered index :</w:t>
      </w:r>
      <w:r w:rsidRPr="00FE4035">
        <w:t> </w:t>
      </w:r>
    </w:p>
    <w:tbl>
      <w:tblPr>
        <w:tblW w:w="90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05"/>
        <w:gridCol w:w="4631"/>
      </w:tblGrid>
      <w:tr w:rsidR="005B1E7D" w:rsidRPr="005B1E7D" w14:paraId="02D55EF6" w14:textId="77777777" w:rsidTr="005B1E7D">
        <w:trPr>
          <w:trHeight w:val="188"/>
        </w:trPr>
        <w:tc>
          <w:tcPr>
            <w:tcW w:w="4405" w:type="dxa"/>
            <w:shd w:val="clear" w:color="auto" w:fill="000000" w:themeFill="text1"/>
            <w:noWrap/>
            <w:vAlign w:val="bottom"/>
            <w:hideMark/>
          </w:tcPr>
          <w:p w14:paraId="2A77A0A2" w14:textId="77777777" w:rsidR="005B1E7D" w:rsidRPr="005B1E7D" w:rsidRDefault="005B1E7D" w:rsidP="005B1E7D">
            <w:pPr>
              <w:spacing w:after="0" w:line="240" w:lineRule="auto"/>
              <w:rPr>
                <w:rFonts w:ascii="Calibri" w:eastAsia="Times New Roman" w:hAnsi="Calibri" w:cs="Calibri"/>
                <w:b/>
                <w:bCs/>
                <w:color w:val="FFFF00"/>
                <w:sz w:val="22"/>
                <w:szCs w:val="22"/>
                <w:lang w:eastAsia="en-US"/>
              </w:rPr>
            </w:pPr>
            <w:r w:rsidRPr="005B1E7D">
              <w:rPr>
                <w:rFonts w:ascii="Calibri" w:eastAsia="Times New Roman" w:hAnsi="Calibri" w:cs="Calibri"/>
                <w:b/>
                <w:bCs/>
                <w:color w:val="FFFF00"/>
                <w:sz w:val="22"/>
                <w:szCs w:val="22"/>
                <w:lang w:eastAsia="en-US"/>
              </w:rPr>
              <w:t>CLUSTERED INDEX</w:t>
            </w:r>
          </w:p>
        </w:tc>
        <w:tc>
          <w:tcPr>
            <w:tcW w:w="4631" w:type="dxa"/>
            <w:shd w:val="clear" w:color="auto" w:fill="000000" w:themeFill="text1"/>
            <w:noWrap/>
            <w:vAlign w:val="bottom"/>
            <w:hideMark/>
          </w:tcPr>
          <w:p w14:paraId="4A5A3CA5" w14:textId="77777777" w:rsidR="005B1E7D" w:rsidRPr="005B1E7D" w:rsidRDefault="005B1E7D" w:rsidP="005B1E7D">
            <w:pPr>
              <w:spacing w:after="0" w:line="240" w:lineRule="auto"/>
              <w:rPr>
                <w:rFonts w:ascii="Calibri" w:eastAsia="Times New Roman" w:hAnsi="Calibri" w:cs="Calibri"/>
                <w:b/>
                <w:bCs/>
                <w:color w:val="FFFF00"/>
                <w:sz w:val="22"/>
                <w:szCs w:val="22"/>
                <w:lang w:eastAsia="en-US"/>
              </w:rPr>
            </w:pPr>
            <w:r w:rsidRPr="005B1E7D">
              <w:rPr>
                <w:rFonts w:ascii="Calibri" w:eastAsia="Times New Roman" w:hAnsi="Calibri" w:cs="Calibri"/>
                <w:b/>
                <w:bCs/>
                <w:color w:val="FFFF00"/>
                <w:sz w:val="22"/>
                <w:szCs w:val="22"/>
                <w:lang w:eastAsia="en-US"/>
              </w:rPr>
              <w:t>NON-CLUSTERED INDEX</w:t>
            </w:r>
          </w:p>
        </w:tc>
      </w:tr>
      <w:tr w:rsidR="005B1E7D" w:rsidRPr="005B1E7D" w14:paraId="44BCFF47" w14:textId="77777777" w:rsidTr="005B1E7D">
        <w:trPr>
          <w:trHeight w:val="188"/>
        </w:trPr>
        <w:tc>
          <w:tcPr>
            <w:tcW w:w="4405" w:type="dxa"/>
            <w:shd w:val="clear" w:color="auto" w:fill="auto"/>
            <w:noWrap/>
            <w:vAlign w:val="bottom"/>
            <w:hideMark/>
          </w:tcPr>
          <w:p w14:paraId="4EA8AEC0" w14:textId="77777777" w:rsidR="005B1E7D" w:rsidRPr="005B1E7D" w:rsidRDefault="005B1E7D" w:rsidP="005B1E7D">
            <w:pPr>
              <w:spacing w:after="0" w:line="240" w:lineRule="auto"/>
              <w:rPr>
                <w:rFonts w:ascii="Calibri" w:eastAsia="Times New Roman" w:hAnsi="Calibri" w:cs="Calibri"/>
                <w:color w:val="000000"/>
                <w:sz w:val="22"/>
                <w:szCs w:val="22"/>
                <w:lang w:eastAsia="en-US"/>
              </w:rPr>
            </w:pPr>
            <w:r w:rsidRPr="005B1E7D">
              <w:rPr>
                <w:rFonts w:ascii="Calibri" w:eastAsia="Times New Roman" w:hAnsi="Calibri" w:cs="Calibri"/>
                <w:color w:val="000000"/>
                <w:sz w:val="22"/>
                <w:szCs w:val="22"/>
                <w:lang w:eastAsia="en-US"/>
              </w:rPr>
              <w:t>Clustered index is faster.</w:t>
            </w:r>
          </w:p>
        </w:tc>
        <w:tc>
          <w:tcPr>
            <w:tcW w:w="4631" w:type="dxa"/>
            <w:shd w:val="clear" w:color="auto" w:fill="auto"/>
            <w:noWrap/>
            <w:vAlign w:val="bottom"/>
            <w:hideMark/>
          </w:tcPr>
          <w:p w14:paraId="3844DC1C" w14:textId="77777777" w:rsidR="005B1E7D" w:rsidRPr="005B1E7D" w:rsidRDefault="005B1E7D" w:rsidP="005B1E7D">
            <w:pPr>
              <w:spacing w:after="0" w:line="240" w:lineRule="auto"/>
              <w:rPr>
                <w:rFonts w:ascii="Calibri" w:eastAsia="Times New Roman" w:hAnsi="Calibri" w:cs="Calibri"/>
                <w:color w:val="000000"/>
                <w:sz w:val="22"/>
                <w:szCs w:val="22"/>
                <w:lang w:eastAsia="en-US"/>
              </w:rPr>
            </w:pPr>
            <w:r w:rsidRPr="005B1E7D">
              <w:rPr>
                <w:rFonts w:ascii="Calibri" w:eastAsia="Times New Roman" w:hAnsi="Calibri" w:cs="Calibri"/>
                <w:color w:val="000000"/>
                <w:sz w:val="22"/>
                <w:szCs w:val="22"/>
                <w:lang w:eastAsia="en-US"/>
              </w:rPr>
              <w:t>Non-clustered index is slower.</w:t>
            </w:r>
          </w:p>
        </w:tc>
      </w:tr>
      <w:tr w:rsidR="005B1E7D" w:rsidRPr="005B1E7D" w14:paraId="1E03CF54" w14:textId="77777777" w:rsidTr="005B1E7D">
        <w:trPr>
          <w:trHeight w:val="188"/>
        </w:trPr>
        <w:tc>
          <w:tcPr>
            <w:tcW w:w="4405" w:type="dxa"/>
            <w:shd w:val="clear" w:color="auto" w:fill="auto"/>
            <w:noWrap/>
            <w:vAlign w:val="bottom"/>
            <w:hideMark/>
          </w:tcPr>
          <w:p w14:paraId="219A3038" w14:textId="77777777" w:rsidR="005B1E7D" w:rsidRPr="005B1E7D" w:rsidRDefault="005B1E7D" w:rsidP="005B1E7D">
            <w:pPr>
              <w:spacing w:after="0" w:line="240" w:lineRule="auto"/>
              <w:rPr>
                <w:rFonts w:ascii="Calibri" w:eastAsia="Times New Roman" w:hAnsi="Calibri" w:cs="Calibri"/>
                <w:color w:val="000000"/>
                <w:sz w:val="22"/>
                <w:szCs w:val="22"/>
                <w:lang w:eastAsia="en-US"/>
              </w:rPr>
            </w:pPr>
            <w:r w:rsidRPr="005B1E7D">
              <w:rPr>
                <w:rFonts w:ascii="Calibri" w:eastAsia="Times New Roman" w:hAnsi="Calibri" w:cs="Calibri"/>
                <w:color w:val="000000"/>
                <w:sz w:val="22"/>
                <w:szCs w:val="22"/>
                <w:lang w:eastAsia="en-US"/>
              </w:rPr>
              <w:t>Clustered index requires less memory for operations.</w:t>
            </w:r>
          </w:p>
        </w:tc>
        <w:tc>
          <w:tcPr>
            <w:tcW w:w="4631" w:type="dxa"/>
            <w:shd w:val="clear" w:color="auto" w:fill="auto"/>
            <w:noWrap/>
            <w:vAlign w:val="bottom"/>
            <w:hideMark/>
          </w:tcPr>
          <w:p w14:paraId="33389DA0" w14:textId="77777777" w:rsidR="005B1E7D" w:rsidRPr="005B1E7D" w:rsidRDefault="005B1E7D" w:rsidP="005B1E7D">
            <w:pPr>
              <w:spacing w:after="0" w:line="240" w:lineRule="auto"/>
              <w:rPr>
                <w:rFonts w:ascii="Calibri" w:eastAsia="Times New Roman" w:hAnsi="Calibri" w:cs="Calibri"/>
                <w:color w:val="000000"/>
                <w:sz w:val="22"/>
                <w:szCs w:val="22"/>
                <w:lang w:eastAsia="en-US"/>
              </w:rPr>
            </w:pPr>
            <w:r w:rsidRPr="005B1E7D">
              <w:rPr>
                <w:rFonts w:ascii="Calibri" w:eastAsia="Times New Roman" w:hAnsi="Calibri" w:cs="Calibri"/>
                <w:color w:val="000000"/>
                <w:sz w:val="22"/>
                <w:szCs w:val="22"/>
                <w:lang w:eastAsia="en-US"/>
              </w:rPr>
              <w:t>Non-Clustered index requires more memory for operations.</w:t>
            </w:r>
          </w:p>
        </w:tc>
      </w:tr>
      <w:tr w:rsidR="005B1E7D" w:rsidRPr="005B1E7D" w14:paraId="4C357F85" w14:textId="77777777" w:rsidTr="005B1E7D">
        <w:trPr>
          <w:trHeight w:val="188"/>
        </w:trPr>
        <w:tc>
          <w:tcPr>
            <w:tcW w:w="4405" w:type="dxa"/>
            <w:shd w:val="clear" w:color="auto" w:fill="auto"/>
            <w:noWrap/>
            <w:vAlign w:val="bottom"/>
            <w:hideMark/>
          </w:tcPr>
          <w:p w14:paraId="133598F1" w14:textId="77777777" w:rsidR="005B1E7D" w:rsidRPr="005B1E7D" w:rsidRDefault="005B1E7D" w:rsidP="005B1E7D">
            <w:pPr>
              <w:spacing w:after="0" w:line="240" w:lineRule="auto"/>
              <w:rPr>
                <w:rFonts w:ascii="Calibri" w:eastAsia="Times New Roman" w:hAnsi="Calibri" w:cs="Calibri"/>
                <w:color w:val="000000"/>
                <w:sz w:val="22"/>
                <w:szCs w:val="22"/>
                <w:lang w:eastAsia="en-US"/>
              </w:rPr>
            </w:pPr>
            <w:r w:rsidRPr="005B1E7D">
              <w:rPr>
                <w:rFonts w:ascii="Calibri" w:eastAsia="Times New Roman" w:hAnsi="Calibri" w:cs="Calibri"/>
                <w:color w:val="000000"/>
                <w:sz w:val="22"/>
                <w:szCs w:val="22"/>
                <w:lang w:eastAsia="en-US"/>
              </w:rPr>
              <w:t>In clustered index, index is the main data.</w:t>
            </w:r>
          </w:p>
        </w:tc>
        <w:tc>
          <w:tcPr>
            <w:tcW w:w="4631" w:type="dxa"/>
            <w:shd w:val="clear" w:color="auto" w:fill="auto"/>
            <w:noWrap/>
            <w:vAlign w:val="bottom"/>
            <w:hideMark/>
          </w:tcPr>
          <w:p w14:paraId="0A391DB6" w14:textId="77777777" w:rsidR="005B1E7D" w:rsidRPr="005B1E7D" w:rsidRDefault="005B1E7D" w:rsidP="005B1E7D">
            <w:pPr>
              <w:spacing w:after="0" w:line="240" w:lineRule="auto"/>
              <w:rPr>
                <w:rFonts w:ascii="Calibri" w:eastAsia="Times New Roman" w:hAnsi="Calibri" w:cs="Calibri"/>
                <w:color w:val="000000"/>
                <w:sz w:val="22"/>
                <w:szCs w:val="22"/>
                <w:lang w:eastAsia="en-US"/>
              </w:rPr>
            </w:pPr>
            <w:r w:rsidRPr="005B1E7D">
              <w:rPr>
                <w:rFonts w:ascii="Calibri" w:eastAsia="Times New Roman" w:hAnsi="Calibri" w:cs="Calibri"/>
                <w:color w:val="000000"/>
                <w:sz w:val="22"/>
                <w:szCs w:val="22"/>
                <w:lang w:eastAsia="en-US"/>
              </w:rPr>
              <w:t>In Non-Clustered index, index is the copy of data.</w:t>
            </w:r>
          </w:p>
        </w:tc>
      </w:tr>
      <w:tr w:rsidR="005B1E7D" w:rsidRPr="005B1E7D" w14:paraId="5D4EB041" w14:textId="77777777" w:rsidTr="005B1E7D">
        <w:trPr>
          <w:trHeight w:val="188"/>
        </w:trPr>
        <w:tc>
          <w:tcPr>
            <w:tcW w:w="4405" w:type="dxa"/>
            <w:shd w:val="clear" w:color="auto" w:fill="auto"/>
            <w:noWrap/>
            <w:vAlign w:val="bottom"/>
            <w:hideMark/>
          </w:tcPr>
          <w:p w14:paraId="3B69F832" w14:textId="77777777" w:rsidR="005B1E7D" w:rsidRPr="005B1E7D" w:rsidRDefault="005B1E7D" w:rsidP="005B1E7D">
            <w:pPr>
              <w:spacing w:after="0" w:line="240" w:lineRule="auto"/>
              <w:rPr>
                <w:rFonts w:ascii="Calibri" w:eastAsia="Times New Roman" w:hAnsi="Calibri" w:cs="Calibri"/>
                <w:color w:val="000000"/>
                <w:sz w:val="22"/>
                <w:szCs w:val="22"/>
                <w:lang w:eastAsia="en-US"/>
              </w:rPr>
            </w:pPr>
            <w:r w:rsidRPr="005B1E7D">
              <w:rPr>
                <w:rFonts w:ascii="Calibri" w:eastAsia="Times New Roman" w:hAnsi="Calibri" w:cs="Calibri"/>
                <w:color w:val="000000"/>
                <w:sz w:val="22"/>
                <w:szCs w:val="22"/>
                <w:lang w:eastAsia="en-US"/>
              </w:rPr>
              <w:t>A table can have only one clustered index.</w:t>
            </w:r>
          </w:p>
        </w:tc>
        <w:tc>
          <w:tcPr>
            <w:tcW w:w="4631" w:type="dxa"/>
            <w:shd w:val="clear" w:color="auto" w:fill="auto"/>
            <w:noWrap/>
            <w:vAlign w:val="bottom"/>
            <w:hideMark/>
          </w:tcPr>
          <w:p w14:paraId="6B6358B3" w14:textId="77777777" w:rsidR="005B1E7D" w:rsidRPr="005B1E7D" w:rsidRDefault="005B1E7D" w:rsidP="005B1E7D">
            <w:pPr>
              <w:spacing w:after="0" w:line="240" w:lineRule="auto"/>
              <w:rPr>
                <w:rFonts w:ascii="Calibri" w:eastAsia="Times New Roman" w:hAnsi="Calibri" w:cs="Calibri"/>
                <w:color w:val="000000"/>
                <w:sz w:val="22"/>
                <w:szCs w:val="22"/>
                <w:lang w:eastAsia="en-US"/>
              </w:rPr>
            </w:pPr>
            <w:r w:rsidRPr="005B1E7D">
              <w:rPr>
                <w:rFonts w:ascii="Calibri" w:eastAsia="Times New Roman" w:hAnsi="Calibri" w:cs="Calibri"/>
                <w:color w:val="000000"/>
                <w:sz w:val="22"/>
                <w:szCs w:val="22"/>
                <w:lang w:eastAsia="en-US"/>
              </w:rPr>
              <w:t>A table can have multiple non-clustered index.</w:t>
            </w:r>
          </w:p>
        </w:tc>
      </w:tr>
      <w:tr w:rsidR="005B1E7D" w:rsidRPr="005B1E7D" w14:paraId="4813ECA6" w14:textId="77777777" w:rsidTr="005B1E7D">
        <w:trPr>
          <w:trHeight w:val="188"/>
        </w:trPr>
        <w:tc>
          <w:tcPr>
            <w:tcW w:w="4405" w:type="dxa"/>
            <w:shd w:val="clear" w:color="auto" w:fill="auto"/>
            <w:noWrap/>
            <w:vAlign w:val="bottom"/>
            <w:hideMark/>
          </w:tcPr>
          <w:p w14:paraId="2ECC96BD" w14:textId="77777777" w:rsidR="005B1E7D" w:rsidRPr="005B1E7D" w:rsidRDefault="005B1E7D" w:rsidP="005B1E7D">
            <w:pPr>
              <w:spacing w:after="0" w:line="240" w:lineRule="auto"/>
              <w:rPr>
                <w:rFonts w:ascii="Calibri" w:eastAsia="Times New Roman" w:hAnsi="Calibri" w:cs="Calibri"/>
                <w:color w:val="000000"/>
                <w:sz w:val="22"/>
                <w:szCs w:val="22"/>
                <w:lang w:eastAsia="en-US"/>
              </w:rPr>
            </w:pPr>
            <w:r w:rsidRPr="005B1E7D">
              <w:rPr>
                <w:rFonts w:ascii="Calibri" w:eastAsia="Times New Roman" w:hAnsi="Calibri" w:cs="Calibri"/>
                <w:color w:val="000000"/>
                <w:sz w:val="22"/>
                <w:szCs w:val="22"/>
                <w:lang w:eastAsia="en-US"/>
              </w:rPr>
              <w:t>Clustered index has inherent ability of storing data on the disk.</w:t>
            </w:r>
          </w:p>
        </w:tc>
        <w:tc>
          <w:tcPr>
            <w:tcW w:w="4631" w:type="dxa"/>
            <w:shd w:val="clear" w:color="auto" w:fill="auto"/>
            <w:noWrap/>
            <w:vAlign w:val="bottom"/>
            <w:hideMark/>
          </w:tcPr>
          <w:p w14:paraId="79BFA46D" w14:textId="77777777" w:rsidR="005B1E7D" w:rsidRPr="005B1E7D" w:rsidRDefault="005B1E7D" w:rsidP="005B1E7D">
            <w:pPr>
              <w:spacing w:after="0" w:line="240" w:lineRule="auto"/>
              <w:rPr>
                <w:rFonts w:ascii="Calibri" w:eastAsia="Times New Roman" w:hAnsi="Calibri" w:cs="Calibri"/>
                <w:color w:val="000000"/>
                <w:sz w:val="22"/>
                <w:szCs w:val="22"/>
                <w:lang w:eastAsia="en-US"/>
              </w:rPr>
            </w:pPr>
            <w:r w:rsidRPr="005B1E7D">
              <w:rPr>
                <w:rFonts w:ascii="Calibri" w:eastAsia="Times New Roman" w:hAnsi="Calibri" w:cs="Calibri"/>
                <w:color w:val="000000"/>
                <w:sz w:val="22"/>
                <w:szCs w:val="22"/>
                <w:lang w:eastAsia="en-US"/>
              </w:rPr>
              <w:t>Non-Clustered index does not have inherent ability of storing data on the disk.</w:t>
            </w:r>
          </w:p>
        </w:tc>
      </w:tr>
      <w:tr w:rsidR="005B1E7D" w:rsidRPr="005B1E7D" w14:paraId="08CA4634" w14:textId="77777777" w:rsidTr="005B1E7D">
        <w:trPr>
          <w:trHeight w:val="188"/>
        </w:trPr>
        <w:tc>
          <w:tcPr>
            <w:tcW w:w="4405" w:type="dxa"/>
            <w:shd w:val="clear" w:color="auto" w:fill="auto"/>
            <w:noWrap/>
            <w:vAlign w:val="bottom"/>
            <w:hideMark/>
          </w:tcPr>
          <w:p w14:paraId="3F6A6A4E" w14:textId="77777777" w:rsidR="005B1E7D" w:rsidRPr="005B1E7D" w:rsidRDefault="005B1E7D" w:rsidP="005B1E7D">
            <w:pPr>
              <w:spacing w:after="0" w:line="240" w:lineRule="auto"/>
              <w:rPr>
                <w:rFonts w:ascii="Calibri" w:eastAsia="Times New Roman" w:hAnsi="Calibri" w:cs="Calibri"/>
                <w:color w:val="000000"/>
                <w:sz w:val="22"/>
                <w:szCs w:val="22"/>
                <w:lang w:eastAsia="en-US"/>
              </w:rPr>
            </w:pPr>
            <w:r w:rsidRPr="005B1E7D">
              <w:rPr>
                <w:rFonts w:ascii="Calibri" w:eastAsia="Times New Roman" w:hAnsi="Calibri" w:cs="Calibri"/>
                <w:color w:val="000000"/>
                <w:sz w:val="22"/>
                <w:szCs w:val="22"/>
                <w:lang w:eastAsia="en-US"/>
              </w:rPr>
              <w:t>Clustered index store pointers to block not data.</w:t>
            </w:r>
          </w:p>
        </w:tc>
        <w:tc>
          <w:tcPr>
            <w:tcW w:w="4631" w:type="dxa"/>
            <w:shd w:val="clear" w:color="auto" w:fill="auto"/>
            <w:noWrap/>
            <w:vAlign w:val="bottom"/>
            <w:hideMark/>
          </w:tcPr>
          <w:p w14:paraId="707D0F8B" w14:textId="77777777" w:rsidR="005B1E7D" w:rsidRPr="005B1E7D" w:rsidRDefault="005B1E7D" w:rsidP="005B1E7D">
            <w:pPr>
              <w:spacing w:after="0" w:line="240" w:lineRule="auto"/>
              <w:rPr>
                <w:rFonts w:ascii="Calibri" w:eastAsia="Times New Roman" w:hAnsi="Calibri" w:cs="Calibri"/>
                <w:color w:val="000000"/>
                <w:sz w:val="22"/>
                <w:szCs w:val="22"/>
                <w:lang w:eastAsia="en-US"/>
              </w:rPr>
            </w:pPr>
            <w:r w:rsidRPr="005B1E7D">
              <w:rPr>
                <w:rFonts w:ascii="Calibri" w:eastAsia="Times New Roman" w:hAnsi="Calibri" w:cs="Calibri"/>
                <w:color w:val="000000"/>
                <w:sz w:val="22"/>
                <w:szCs w:val="22"/>
                <w:lang w:eastAsia="en-US"/>
              </w:rPr>
              <w:t>Non-Clustered index store both value and a pointer to actual row that holds data.</w:t>
            </w:r>
          </w:p>
        </w:tc>
      </w:tr>
      <w:tr w:rsidR="005B1E7D" w:rsidRPr="005B1E7D" w14:paraId="32FD9FEF" w14:textId="77777777" w:rsidTr="005B1E7D">
        <w:trPr>
          <w:trHeight w:val="188"/>
        </w:trPr>
        <w:tc>
          <w:tcPr>
            <w:tcW w:w="4405" w:type="dxa"/>
            <w:shd w:val="clear" w:color="auto" w:fill="auto"/>
            <w:noWrap/>
            <w:vAlign w:val="bottom"/>
            <w:hideMark/>
          </w:tcPr>
          <w:p w14:paraId="52F3F25C" w14:textId="77777777" w:rsidR="005B1E7D" w:rsidRPr="005B1E7D" w:rsidRDefault="005B1E7D" w:rsidP="005B1E7D">
            <w:pPr>
              <w:spacing w:after="0" w:line="240" w:lineRule="auto"/>
              <w:rPr>
                <w:rFonts w:ascii="Calibri" w:eastAsia="Times New Roman" w:hAnsi="Calibri" w:cs="Calibri"/>
                <w:color w:val="000000"/>
                <w:sz w:val="22"/>
                <w:szCs w:val="22"/>
                <w:lang w:eastAsia="en-US"/>
              </w:rPr>
            </w:pPr>
            <w:r w:rsidRPr="005B1E7D">
              <w:rPr>
                <w:rFonts w:ascii="Calibri" w:eastAsia="Times New Roman" w:hAnsi="Calibri" w:cs="Calibri"/>
                <w:color w:val="000000"/>
                <w:sz w:val="22"/>
                <w:szCs w:val="22"/>
                <w:lang w:eastAsia="en-US"/>
              </w:rPr>
              <w:t>In Clustered index leaf nodes are actual data itself.</w:t>
            </w:r>
          </w:p>
        </w:tc>
        <w:tc>
          <w:tcPr>
            <w:tcW w:w="4631" w:type="dxa"/>
            <w:shd w:val="clear" w:color="auto" w:fill="auto"/>
            <w:noWrap/>
            <w:vAlign w:val="bottom"/>
            <w:hideMark/>
          </w:tcPr>
          <w:p w14:paraId="73A59979" w14:textId="77777777" w:rsidR="005B1E7D" w:rsidRPr="005B1E7D" w:rsidRDefault="005B1E7D" w:rsidP="005B1E7D">
            <w:pPr>
              <w:spacing w:after="0" w:line="240" w:lineRule="auto"/>
              <w:rPr>
                <w:rFonts w:ascii="Calibri" w:eastAsia="Times New Roman" w:hAnsi="Calibri" w:cs="Calibri"/>
                <w:color w:val="000000"/>
                <w:sz w:val="22"/>
                <w:szCs w:val="22"/>
                <w:lang w:eastAsia="en-US"/>
              </w:rPr>
            </w:pPr>
            <w:r w:rsidRPr="005B1E7D">
              <w:rPr>
                <w:rFonts w:ascii="Calibri" w:eastAsia="Times New Roman" w:hAnsi="Calibri" w:cs="Calibri"/>
                <w:color w:val="000000"/>
                <w:sz w:val="22"/>
                <w:szCs w:val="22"/>
                <w:lang w:eastAsia="en-US"/>
              </w:rPr>
              <w:t>In Non-Clustered index leaf nodes are not the actual data itself rather they only contains included columns.</w:t>
            </w:r>
          </w:p>
        </w:tc>
      </w:tr>
      <w:tr w:rsidR="005B1E7D" w:rsidRPr="005B1E7D" w14:paraId="5EE2226F" w14:textId="77777777" w:rsidTr="005B1E7D">
        <w:trPr>
          <w:trHeight w:val="188"/>
        </w:trPr>
        <w:tc>
          <w:tcPr>
            <w:tcW w:w="4405" w:type="dxa"/>
            <w:shd w:val="clear" w:color="auto" w:fill="auto"/>
            <w:noWrap/>
            <w:vAlign w:val="bottom"/>
            <w:hideMark/>
          </w:tcPr>
          <w:p w14:paraId="46ED59BB" w14:textId="77777777" w:rsidR="005B1E7D" w:rsidRPr="005B1E7D" w:rsidRDefault="005B1E7D" w:rsidP="005B1E7D">
            <w:pPr>
              <w:spacing w:after="0" w:line="240" w:lineRule="auto"/>
              <w:rPr>
                <w:rFonts w:ascii="Calibri" w:eastAsia="Times New Roman" w:hAnsi="Calibri" w:cs="Calibri"/>
                <w:color w:val="000000"/>
                <w:sz w:val="22"/>
                <w:szCs w:val="22"/>
                <w:lang w:eastAsia="en-US"/>
              </w:rPr>
            </w:pPr>
            <w:r w:rsidRPr="005B1E7D">
              <w:rPr>
                <w:rFonts w:ascii="Calibri" w:eastAsia="Times New Roman" w:hAnsi="Calibri" w:cs="Calibri"/>
                <w:color w:val="000000"/>
                <w:sz w:val="22"/>
                <w:szCs w:val="22"/>
                <w:lang w:eastAsia="en-US"/>
              </w:rPr>
              <w:t>In Clustered index, Clustered key defines order of data within table.</w:t>
            </w:r>
          </w:p>
        </w:tc>
        <w:tc>
          <w:tcPr>
            <w:tcW w:w="4631" w:type="dxa"/>
            <w:shd w:val="clear" w:color="auto" w:fill="auto"/>
            <w:noWrap/>
            <w:vAlign w:val="bottom"/>
            <w:hideMark/>
          </w:tcPr>
          <w:p w14:paraId="1A9846D5" w14:textId="77777777" w:rsidR="005B1E7D" w:rsidRPr="005B1E7D" w:rsidRDefault="005B1E7D" w:rsidP="005B1E7D">
            <w:pPr>
              <w:spacing w:after="0" w:line="240" w:lineRule="auto"/>
              <w:rPr>
                <w:rFonts w:ascii="Calibri" w:eastAsia="Times New Roman" w:hAnsi="Calibri" w:cs="Calibri"/>
                <w:color w:val="000000"/>
                <w:sz w:val="22"/>
                <w:szCs w:val="22"/>
                <w:lang w:eastAsia="en-US"/>
              </w:rPr>
            </w:pPr>
            <w:r w:rsidRPr="005B1E7D">
              <w:rPr>
                <w:rFonts w:ascii="Calibri" w:eastAsia="Times New Roman" w:hAnsi="Calibri" w:cs="Calibri"/>
                <w:color w:val="000000"/>
                <w:sz w:val="22"/>
                <w:szCs w:val="22"/>
                <w:lang w:eastAsia="en-US"/>
              </w:rPr>
              <w:t>In Non-Clustered index, index key defines order of data within index.</w:t>
            </w:r>
          </w:p>
        </w:tc>
      </w:tr>
      <w:tr w:rsidR="005B1E7D" w:rsidRPr="005B1E7D" w14:paraId="5CFDCE46" w14:textId="77777777" w:rsidTr="005B1E7D">
        <w:trPr>
          <w:trHeight w:val="188"/>
        </w:trPr>
        <w:tc>
          <w:tcPr>
            <w:tcW w:w="4405" w:type="dxa"/>
            <w:shd w:val="clear" w:color="auto" w:fill="auto"/>
            <w:noWrap/>
            <w:vAlign w:val="bottom"/>
            <w:hideMark/>
          </w:tcPr>
          <w:p w14:paraId="244FD9FD" w14:textId="77777777" w:rsidR="005B1E7D" w:rsidRPr="005B1E7D" w:rsidRDefault="005B1E7D" w:rsidP="005B1E7D">
            <w:pPr>
              <w:spacing w:after="0" w:line="240" w:lineRule="auto"/>
              <w:rPr>
                <w:rFonts w:ascii="Calibri" w:eastAsia="Times New Roman" w:hAnsi="Calibri" w:cs="Calibri"/>
                <w:color w:val="000000"/>
                <w:sz w:val="22"/>
                <w:szCs w:val="22"/>
                <w:lang w:eastAsia="en-US"/>
              </w:rPr>
            </w:pPr>
            <w:r w:rsidRPr="005B1E7D">
              <w:rPr>
                <w:rFonts w:ascii="Calibri" w:eastAsia="Times New Roman" w:hAnsi="Calibri" w:cs="Calibri"/>
                <w:color w:val="000000"/>
                <w:sz w:val="22"/>
                <w:szCs w:val="22"/>
                <w:lang w:eastAsia="en-US"/>
              </w:rPr>
              <w:t>A Clustered index is a type of index in which table records are physically reordered to match the index.</w:t>
            </w:r>
          </w:p>
        </w:tc>
        <w:tc>
          <w:tcPr>
            <w:tcW w:w="4631" w:type="dxa"/>
            <w:shd w:val="clear" w:color="auto" w:fill="auto"/>
            <w:noWrap/>
            <w:vAlign w:val="bottom"/>
            <w:hideMark/>
          </w:tcPr>
          <w:p w14:paraId="266A7456" w14:textId="77777777" w:rsidR="005B1E7D" w:rsidRPr="005B1E7D" w:rsidRDefault="005B1E7D" w:rsidP="005B1E7D">
            <w:pPr>
              <w:spacing w:after="0" w:line="240" w:lineRule="auto"/>
              <w:rPr>
                <w:rFonts w:ascii="Calibri" w:eastAsia="Times New Roman" w:hAnsi="Calibri" w:cs="Calibri"/>
                <w:color w:val="000000"/>
                <w:sz w:val="22"/>
                <w:szCs w:val="22"/>
                <w:lang w:eastAsia="en-US"/>
              </w:rPr>
            </w:pPr>
            <w:r w:rsidRPr="005B1E7D">
              <w:rPr>
                <w:rFonts w:ascii="Calibri" w:eastAsia="Times New Roman" w:hAnsi="Calibri" w:cs="Calibri"/>
                <w:color w:val="000000"/>
                <w:sz w:val="22"/>
                <w:szCs w:val="22"/>
                <w:lang w:eastAsia="en-US"/>
              </w:rPr>
              <w:t>A Non-Clustered index is a special type of index in which logical order of index does not match physical stored order of the rows on disk.</w:t>
            </w:r>
          </w:p>
        </w:tc>
      </w:tr>
    </w:tbl>
    <w:p w14:paraId="1FC3FCD4" w14:textId="77777777" w:rsidR="00E03231" w:rsidRDefault="00E03231" w:rsidP="00E03231"/>
    <w:p w14:paraId="5720072C" w14:textId="40C34F3F" w:rsidR="002E17D4" w:rsidRPr="002E17D4" w:rsidRDefault="002E17D4" w:rsidP="008151C9">
      <w:pPr>
        <w:pStyle w:val="Heading30"/>
      </w:pPr>
      <w:r w:rsidRPr="002E17D4">
        <w:t>What do you understand by query optimization?</w:t>
      </w:r>
    </w:p>
    <w:p w14:paraId="02C00C6A" w14:textId="77777777" w:rsidR="002E17D4" w:rsidRPr="002E17D4" w:rsidRDefault="002E17D4" w:rsidP="00CB2B37">
      <w:pPr>
        <w:pStyle w:val="ListParagraph"/>
        <w:numPr>
          <w:ilvl w:val="0"/>
          <w:numId w:val="135"/>
        </w:numPr>
      </w:pPr>
      <w:r w:rsidRPr="002E17D4">
        <w:t>The phase that identifies a plan for evaluation query which has the least estimated cost is known as query optimization.</w:t>
      </w:r>
    </w:p>
    <w:p w14:paraId="1CA8E16D" w14:textId="77777777" w:rsidR="002E17D4" w:rsidRPr="002E17D4" w:rsidRDefault="002E17D4" w:rsidP="00CB2B37">
      <w:pPr>
        <w:pStyle w:val="ListParagraph"/>
        <w:numPr>
          <w:ilvl w:val="0"/>
          <w:numId w:val="135"/>
        </w:numPr>
      </w:pPr>
      <w:r w:rsidRPr="002E17D4">
        <w:t>The advantages of query optimization are as follows:</w:t>
      </w:r>
    </w:p>
    <w:p w14:paraId="15DCDECE" w14:textId="77777777" w:rsidR="002E17D4" w:rsidRPr="002E17D4" w:rsidRDefault="002E17D4" w:rsidP="00CB2B37">
      <w:pPr>
        <w:pStyle w:val="ListParagraph"/>
        <w:numPr>
          <w:ilvl w:val="0"/>
          <w:numId w:val="135"/>
        </w:numPr>
      </w:pPr>
      <w:r w:rsidRPr="002E17D4">
        <w:t>The output is provided faster</w:t>
      </w:r>
    </w:p>
    <w:p w14:paraId="555C44E6" w14:textId="77777777" w:rsidR="002E17D4" w:rsidRPr="002E17D4" w:rsidRDefault="002E17D4" w:rsidP="00CB2B37">
      <w:pPr>
        <w:pStyle w:val="ListParagraph"/>
        <w:numPr>
          <w:ilvl w:val="0"/>
          <w:numId w:val="135"/>
        </w:numPr>
      </w:pPr>
      <w:r w:rsidRPr="002E17D4">
        <w:t>A larger number of queries can be executed in less time</w:t>
      </w:r>
    </w:p>
    <w:p w14:paraId="4FCC1102" w14:textId="77777777" w:rsidR="002E17D4" w:rsidRPr="002E17D4" w:rsidRDefault="002E17D4" w:rsidP="00CB2B37">
      <w:pPr>
        <w:pStyle w:val="ListParagraph"/>
        <w:numPr>
          <w:ilvl w:val="0"/>
          <w:numId w:val="135"/>
        </w:numPr>
      </w:pPr>
      <w:r w:rsidRPr="002E17D4">
        <w:t>Reduces time and space complexity</w:t>
      </w:r>
    </w:p>
    <w:p w14:paraId="2C806DC1" w14:textId="77777777" w:rsidR="00485F81" w:rsidRDefault="00485F81" w:rsidP="00485F81"/>
    <w:p w14:paraId="43DD7A28" w14:textId="77777777" w:rsidR="008C58E1" w:rsidRPr="008C58E1" w:rsidRDefault="008C58E1" w:rsidP="008151C9">
      <w:pPr>
        <w:pStyle w:val="Heading30"/>
      </w:pPr>
      <w:r w:rsidRPr="008C58E1">
        <w:t>What is Normalization and what are the advantages of it?</w:t>
      </w:r>
    </w:p>
    <w:p w14:paraId="22A41EFC" w14:textId="77777777" w:rsidR="008C58E1" w:rsidRPr="008C58E1" w:rsidRDefault="00150760" w:rsidP="008C58E1">
      <w:pPr>
        <w:spacing w:after="0"/>
      </w:pPr>
      <w:hyperlink r:id="rId204" w:tgtFrame="_blank" w:history="1">
        <w:r w:rsidR="008C58E1" w:rsidRPr="008C58E1">
          <w:rPr>
            <w:rStyle w:val="Hyperlink"/>
          </w:rPr>
          <w:t>Normalization in SQL</w:t>
        </w:r>
      </w:hyperlink>
      <w:r w:rsidR="008C58E1" w:rsidRPr="008C58E1">
        <w:t> is the process of organizing data to avoid duplication and redundancy. Some of the advantages are:</w:t>
      </w:r>
    </w:p>
    <w:p w14:paraId="0D4563D8" w14:textId="77777777" w:rsidR="008C58E1" w:rsidRPr="008C58E1" w:rsidRDefault="008C58E1" w:rsidP="00CB2B37">
      <w:pPr>
        <w:pStyle w:val="ListParagraph"/>
        <w:numPr>
          <w:ilvl w:val="0"/>
          <w:numId w:val="136"/>
        </w:numPr>
      </w:pPr>
      <w:r w:rsidRPr="008C58E1">
        <w:t>Better Database organization</w:t>
      </w:r>
    </w:p>
    <w:p w14:paraId="3A141515" w14:textId="77777777" w:rsidR="008C58E1" w:rsidRPr="008C58E1" w:rsidRDefault="008C58E1" w:rsidP="00CB2B37">
      <w:pPr>
        <w:pStyle w:val="ListParagraph"/>
        <w:numPr>
          <w:ilvl w:val="0"/>
          <w:numId w:val="136"/>
        </w:numPr>
      </w:pPr>
      <w:r w:rsidRPr="008C58E1">
        <w:t>More Tables with smaller rows</w:t>
      </w:r>
    </w:p>
    <w:p w14:paraId="2F79A8A3" w14:textId="77777777" w:rsidR="008C58E1" w:rsidRPr="008C58E1" w:rsidRDefault="008C58E1" w:rsidP="00CB2B37">
      <w:pPr>
        <w:pStyle w:val="ListParagraph"/>
        <w:numPr>
          <w:ilvl w:val="0"/>
          <w:numId w:val="136"/>
        </w:numPr>
      </w:pPr>
      <w:r w:rsidRPr="008C58E1">
        <w:t>Efficient data access</w:t>
      </w:r>
    </w:p>
    <w:p w14:paraId="69473F2B" w14:textId="77777777" w:rsidR="008C58E1" w:rsidRPr="008C58E1" w:rsidRDefault="008C58E1" w:rsidP="00CB2B37">
      <w:pPr>
        <w:pStyle w:val="ListParagraph"/>
        <w:numPr>
          <w:ilvl w:val="0"/>
          <w:numId w:val="136"/>
        </w:numPr>
      </w:pPr>
      <w:r w:rsidRPr="008C58E1">
        <w:t>Greater Flexibility for Queries</w:t>
      </w:r>
    </w:p>
    <w:p w14:paraId="6D4F392C" w14:textId="77777777" w:rsidR="008C58E1" w:rsidRPr="008C58E1" w:rsidRDefault="008C58E1" w:rsidP="00CB2B37">
      <w:pPr>
        <w:pStyle w:val="ListParagraph"/>
        <w:numPr>
          <w:ilvl w:val="0"/>
          <w:numId w:val="136"/>
        </w:numPr>
      </w:pPr>
      <w:r w:rsidRPr="008C58E1">
        <w:t>Quickly find the information</w:t>
      </w:r>
    </w:p>
    <w:p w14:paraId="1351440C" w14:textId="77777777" w:rsidR="008C58E1" w:rsidRPr="008C58E1" w:rsidRDefault="008C58E1" w:rsidP="00CB2B37">
      <w:pPr>
        <w:pStyle w:val="ListParagraph"/>
        <w:numPr>
          <w:ilvl w:val="0"/>
          <w:numId w:val="136"/>
        </w:numPr>
      </w:pPr>
      <w:r w:rsidRPr="008C58E1">
        <w:t>Easier to implement Security</w:t>
      </w:r>
    </w:p>
    <w:p w14:paraId="2FAC4BF7" w14:textId="77777777" w:rsidR="008C58E1" w:rsidRPr="008C58E1" w:rsidRDefault="008C58E1" w:rsidP="00CB2B37">
      <w:pPr>
        <w:pStyle w:val="ListParagraph"/>
        <w:numPr>
          <w:ilvl w:val="0"/>
          <w:numId w:val="136"/>
        </w:numPr>
      </w:pPr>
      <w:r w:rsidRPr="008C58E1">
        <w:t>Allows easy modification</w:t>
      </w:r>
    </w:p>
    <w:p w14:paraId="7FEB00C4" w14:textId="77777777" w:rsidR="008C58E1" w:rsidRPr="008C58E1" w:rsidRDefault="008C58E1" w:rsidP="00CB2B37">
      <w:pPr>
        <w:pStyle w:val="ListParagraph"/>
        <w:numPr>
          <w:ilvl w:val="0"/>
          <w:numId w:val="136"/>
        </w:numPr>
      </w:pPr>
      <w:r w:rsidRPr="008C58E1">
        <w:t>Reduction of redundant and duplicate data</w:t>
      </w:r>
    </w:p>
    <w:p w14:paraId="75896EB0" w14:textId="77777777" w:rsidR="008C58E1" w:rsidRPr="008C58E1" w:rsidRDefault="008C58E1" w:rsidP="00CB2B37">
      <w:pPr>
        <w:pStyle w:val="ListParagraph"/>
        <w:numPr>
          <w:ilvl w:val="0"/>
          <w:numId w:val="136"/>
        </w:numPr>
      </w:pPr>
      <w:r w:rsidRPr="008C58E1">
        <w:t>More Compact Database</w:t>
      </w:r>
    </w:p>
    <w:p w14:paraId="34685026" w14:textId="77777777" w:rsidR="008C58E1" w:rsidRPr="008C58E1" w:rsidRDefault="008C58E1" w:rsidP="00CB2B37">
      <w:pPr>
        <w:pStyle w:val="ListParagraph"/>
        <w:numPr>
          <w:ilvl w:val="0"/>
          <w:numId w:val="136"/>
        </w:numPr>
      </w:pPr>
      <w:r w:rsidRPr="008C58E1">
        <w:t>Ensure Consistent data after modification</w:t>
      </w:r>
    </w:p>
    <w:p w14:paraId="55FF457A" w14:textId="77777777" w:rsidR="00485F81" w:rsidRDefault="00485F81" w:rsidP="00485F81"/>
    <w:p w14:paraId="755FF511" w14:textId="7097DE2C" w:rsidR="00CB3FC3" w:rsidRPr="00CB3FC3" w:rsidRDefault="00CB3FC3" w:rsidP="007476B2">
      <w:r w:rsidRPr="00CB3FC3">
        <w:rPr>
          <w:b/>
          <w:bCs/>
        </w:rPr>
        <w:lastRenderedPageBreak/>
        <w:t>First Normal Form (1NF)</w:t>
      </w:r>
      <w:r w:rsidR="007476B2">
        <w:rPr>
          <w:b/>
          <w:bCs/>
        </w:rPr>
        <w:t xml:space="preserve"> – No Multuple values</w:t>
      </w:r>
      <w:r w:rsidR="00143CA4">
        <w:rPr>
          <w:b/>
          <w:bCs/>
        </w:rPr>
        <w:t xml:space="preserve"> </w:t>
      </w:r>
      <w:r w:rsidRPr="00CB3FC3">
        <w:t xml:space="preserve">A relation will be 1NF if it contains an atomic </w:t>
      </w:r>
      <w:r w:rsidR="007476B2" w:rsidRPr="00CB3FC3">
        <w:t>value. It</w:t>
      </w:r>
      <w:r w:rsidRPr="00CB3FC3">
        <w:t xml:space="preserve"> states that an attribute of a table cannot hold multiple values. It must hold only single-valued </w:t>
      </w:r>
      <w:r w:rsidR="007476B2" w:rsidRPr="00CB3FC3">
        <w:t>attribute. First</w:t>
      </w:r>
      <w:r w:rsidRPr="00CB3FC3">
        <w:t xml:space="preserve"> normal form disallows the multi-valued attribute, composite attribute, and their combinations.</w:t>
      </w:r>
    </w:p>
    <w:p w14:paraId="0726B1FE" w14:textId="76C21289" w:rsidR="00CB3FC3" w:rsidRPr="00CB3FC3" w:rsidRDefault="00CB3FC3" w:rsidP="00CB3FC3">
      <w:r w:rsidRPr="00CB3FC3">
        <w:rPr>
          <w:b/>
          <w:bCs/>
        </w:rPr>
        <w:t>Example:</w:t>
      </w:r>
      <w:r w:rsidRPr="00CB3FC3">
        <w:t> Relation EMPLOYEE is not in 1NF because of multi-valued attribute EMP_</w:t>
      </w:r>
      <w:r w:rsidRPr="007476B2">
        <w:rPr>
          <w:b/>
          <w:bCs/>
        </w:rPr>
        <w:t>PHONE</w:t>
      </w:r>
      <w:r w:rsidRPr="00CB3FC3">
        <w:t>.</w:t>
      </w:r>
    </w:p>
    <w:tbl>
      <w:tblPr>
        <w:tblW w:w="9120" w:type="dxa"/>
        <w:tblBorders>
          <w:top w:val="single" w:sz="6" w:space="0" w:color="C7CCBE"/>
          <w:left w:val="single" w:sz="6" w:space="0" w:color="C7CCBE"/>
          <w:bottom w:val="single" w:sz="6" w:space="0" w:color="C7CCBE"/>
          <w:right w:val="single" w:sz="6" w:space="0" w:color="C7CCBE"/>
        </w:tblBorders>
        <w:shd w:val="clear" w:color="auto" w:fill="FFFFFF"/>
        <w:tblCellMar>
          <w:top w:w="15" w:type="dxa"/>
          <w:left w:w="15" w:type="dxa"/>
          <w:bottom w:w="15" w:type="dxa"/>
          <w:right w:w="15" w:type="dxa"/>
        </w:tblCellMar>
        <w:tblLook w:val="04A0" w:firstRow="1" w:lastRow="0" w:firstColumn="1" w:lastColumn="0" w:noHBand="0" w:noVBand="1"/>
      </w:tblPr>
      <w:tblGrid>
        <w:gridCol w:w="1766"/>
        <w:gridCol w:w="2401"/>
        <w:gridCol w:w="2557"/>
        <w:gridCol w:w="2396"/>
      </w:tblGrid>
      <w:tr w:rsidR="00CB3FC3" w:rsidRPr="00CB3FC3" w14:paraId="0B0B70F2" w14:textId="77777777" w:rsidTr="00143CA4">
        <w:trPr>
          <w:trHeight w:val="16"/>
        </w:trPr>
        <w:tc>
          <w:tcPr>
            <w:tcW w:w="0" w:type="auto"/>
            <w:shd w:val="clear" w:color="auto" w:fill="C7CCBE"/>
            <w:tcMar>
              <w:top w:w="180" w:type="dxa"/>
              <w:left w:w="180" w:type="dxa"/>
              <w:bottom w:w="180" w:type="dxa"/>
              <w:right w:w="180" w:type="dxa"/>
            </w:tcMar>
            <w:hideMark/>
          </w:tcPr>
          <w:p w14:paraId="72871458" w14:textId="77777777" w:rsidR="00CB3FC3" w:rsidRPr="00CB3FC3" w:rsidRDefault="00CB3FC3" w:rsidP="007476B2">
            <w:pPr>
              <w:spacing w:after="0" w:line="240" w:lineRule="auto"/>
              <w:rPr>
                <w:b/>
                <w:bCs/>
              </w:rPr>
            </w:pPr>
            <w:r w:rsidRPr="00CB3FC3">
              <w:rPr>
                <w:b/>
                <w:bCs/>
              </w:rPr>
              <w:t>EMP_ID</w:t>
            </w:r>
          </w:p>
        </w:tc>
        <w:tc>
          <w:tcPr>
            <w:tcW w:w="0" w:type="auto"/>
            <w:shd w:val="clear" w:color="auto" w:fill="C7CCBE"/>
            <w:tcMar>
              <w:top w:w="180" w:type="dxa"/>
              <w:left w:w="180" w:type="dxa"/>
              <w:bottom w:w="180" w:type="dxa"/>
              <w:right w:w="180" w:type="dxa"/>
            </w:tcMar>
            <w:hideMark/>
          </w:tcPr>
          <w:p w14:paraId="43246137" w14:textId="77777777" w:rsidR="00CB3FC3" w:rsidRPr="00CB3FC3" w:rsidRDefault="00CB3FC3" w:rsidP="007476B2">
            <w:pPr>
              <w:spacing w:after="0" w:line="240" w:lineRule="auto"/>
              <w:rPr>
                <w:b/>
                <w:bCs/>
              </w:rPr>
            </w:pPr>
            <w:r w:rsidRPr="00CB3FC3">
              <w:rPr>
                <w:b/>
                <w:bCs/>
              </w:rPr>
              <w:t>EMP_NAME</w:t>
            </w:r>
          </w:p>
        </w:tc>
        <w:tc>
          <w:tcPr>
            <w:tcW w:w="0" w:type="auto"/>
            <w:shd w:val="clear" w:color="auto" w:fill="C7CCBE"/>
            <w:tcMar>
              <w:top w:w="180" w:type="dxa"/>
              <w:left w:w="180" w:type="dxa"/>
              <w:bottom w:w="180" w:type="dxa"/>
              <w:right w:w="180" w:type="dxa"/>
            </w:tcMar>
            <w:hideMark/>
          </w:tcPr>
          <w:p w14:paraId="65B24E86" w14:textId="77777777" w:rsidR="00CB3FC3" w:rsidRPr="00CB3FC3" w:rsidRDefault="00CB3FC3" w:rsidP="007476B2">
            <w:pPr>
              <w:spacing w:after="0" w:line="240" w:lineRule="auto"/>
              <w:rPr>
                <w:b/>
                <w:bCs/>
              </w:rPr>
            </w:pPr>
            <w:r w:rsidRPr="00CB3FC3">
              <w:rPr>
                <w:b/>
                <w:bCs/>
              </w:rPr>
              <w:t>EMP_PHONE</w:t>
            </w:r>
          </w:p>
        </w:tc>
        <w:tc>
          <w:tcPr>
            <w:tcW w:w="0" w:type="auto"/>
            <w:shd w:val="clear" w:color="auto" w:fill="C7CCBE"/>
            <w:tcMar>
              <w:top w:w="180" w:type="dxa"/>
              <w:left w:w="180" w:type="dxa"/>
              <w:bottom w:w="180" w:type="dxa"/>
              <w:right w:w="180" w:type="dxa"/>
            </w:tcMar>
            <w:hideMark/>
          </w:tcPr>
          <w:p w14:paraId="047B58D4" w14:textId="77777777" w:rsidR="00CB3FC3" w:rsidRPr="00CB3FC3" w:rsidRDefault="00CB3FC3" w:rsidP="007476B2">
            <w:pPr>
              <w:spacing w:after="0" w:line="240" w:lineRule="auto"/>
              <w:rPr>
                <w:b/>
                <w:bCs/>
              </w:rPr>
            </w:pPr>
            <w:r w:rsidRPr="00CB3FC3">
              <w:rPr>
                <w:b/>
                <w:bCs/>
              </w:rPr>
              <w:t>EMP_STATE</w:t>
            </w:r>
          </w:p>
        </w:tc>
      </w:tr>
      <w:tr w:rsidR="00CB3FC3" w:rsidRPr="00CB3FC3" w14:paraId="239EF2D6" w14:textId="77777777" w:rsidTr="00143CA4">
        <w:trPr>
          <w:trHeight w:hRule="exact" w:val="620"/>
        </w:trPr>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50F8A2AB" w14:textId="77777777" w:rsidR="00CB3FC3" w:rsidRPr="00CB3FC3" w:rsidRDefault="00CB3FC3" w:rsidP="007476B2">
            <w:pPr>
              <w:spacing w:after="0" w:line="240" w:lineRule="auto"/>
            </w:pPr>
            <w:r w:rsidRPr="00CB3FC3">
              <w:t>14</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6D856125" w14:textId="77777777" w:rsidR="00CB3FC3" w:rsidRPr="00CB3FC3" w:rsidRDefault="00CB3FC3" w:rsidP="007476B2">
            <w:pPr>
              <w:spacing w:after="0" w:line="240" w:lineRule="auto"/>
            </w:pPr>
            <w:r w:rsidRPr="00CB3FC3">
              <w:t>John</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30ECBF47" w14:textId="77777777" w:rsidR="00CB3FC3" w:rsidRPr="00CB3FC3" w:rsidRDefault="00CB3FC3" w:rsidP="007476B2">
            <w:pPr>
              <w:spacing w:after="0" w:line="240" w:lineRule="auto"/>
            </w:pPr>
            <w:r w:rsidRPr="00CB3FC3">
              <w:t>7272826385,</w:t>
            </w:r>
            <w:r w:rsidRPr="00CB3FC3">
              <w:br/>
              <w:t>9064738238</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0572E3EF" w14:textId="77777777" w:rsidR="00CB3FC3" w:rsidRPr="00CB3FC3" w:rsidRDefault="00CB3FC3" w:rsidP="007476B2">
            <w:pPr>
              <w:spacing w:after="0" w:line="240" w:lineRule="auto"/>
            </w:pPr>
            <w:r w:rsidRPr="00CB3FC3">
              <w:t>UP</w:t>
            </w:r>
          </w:p>
        </w:tc>
      </w:tr>
      <w:tr w:rsidR="00CB3FC3" w:rsidRPr="00CB3FC3" w14:paraId="7E4C7EBB" w14:textId="77777777" w:rsidTr="00143CA4">
        <w:trPr>
          <w:trHeight w:hRule="exact" w:val="620"/>
        </w:trPr>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23D6B943" w14:textId="77777777" w:rsidR="00CB3FC3" w:rsidRPr="00CB3FC3" w:rsidRDefault="00CB3FC3" w:rsidP="007476B2">
            <w:pPr>
              <w:spacing w:after="0" w:line="240" w:lineRule="auto"/>
            </w:pPr>
            <w:r w:rsidRPr="00CB3FC3">
              <w:t>20</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7F8DF7AF" w14:textId="77777777" w:rsidR="00CB3FC3" w:rsidRPr="00CB3FC3" w:rsidRDefault="00CB3FC3" w:rsidP="007476B2">
            <w:pPr>
              <w:spacing w:after="0" w:line="240" w:lineRule="auto"/>
            </w:pPr>
            <w:r w:rsidRPr="00CB3FC3">
              <w:t>Harry</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0463E532" w14:textId="77777777" w:rsidR="00CB3FC3" w:rsidRPr="00CB3FC3" w:rsidRDefault="00CB3FC3" w:rsidP="007476B2">
            <w:pPr>
              <w:spacing w:after="0" w:line="240" w:lineRule="auto"/>
            </w:pPr>
            <w:r w:rsidRPr="00CB3FC3">
              <w:t>8574783832</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075C62F1" w14:textId="77777777" w:rsidR="00CB3FC3" w:rsidRPr="00CB3FC3" w:rsidRDefault="00CB3FC3" w:rsidP="007476B2">
            <w:pPr>
              <w:spacing w:after="0" w:line="240" w:lineRule="auto"/>
            </w:pPr>
            <w:r w:rsidRPr="00CB3FC3">
              <w:t>Bihar</w:t>
            </w:r>
          </w:p>
        </w:tc>
      </w:tr>
      <w:tr w:rsidR="00CB3FC3" w:rsidRPr="00CB3FC3" w14:paraId="52D13B28" w14:textId="77777777" w:rsidTr="00143CA4">
        <w:trPr>
          <w:trHeight w:hRule="exact" w:val="620"/>
        </w:trPr>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57A6BB33" w14:textId="77777777" w:rsidR="00CB3FC3" w:rsidRPr="00CB3FC3" w:rsidRDefault="00CB3FC3" w:rsidP="007476B2">
            <w:pPr>
              <w:spacing w:after="0" w:line="240" w:lineRule="auto"/>
            </w:pPr>
            <w:r w:rsidRPr="00CB3FC3">
              <w:t>12</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326889B1" w14:textId="77777777" w:rsidR="00CB3FC3" w:rsidRPr="00CB3FC3" w:rsidRDefault="00CB3FC3" w:rsidP="007476B2">
            <w:pPr>
              <w:spacing w:after="0" w:line="240" w:lineRule="auto"/>
            </w:pPr>
            <w:r w:rsidRPr="00CB3FC3">
              <w:t>Sam</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6F770FEF" w14:textId="77777777" w:rsidR="00CB3FC3" w:rsidRPr="00CB3FC3" w:rsidRDefault="00CB3FC3" w:rsidP="007476B2">
            <w:pPr>
              <w:spacing w:after="0" w:line="240" w:lineRule="auto"/>
            </w:pPr>
            <w:r w:rsidRPr="00CB3FC3">
              <w:t>7390372389,</w:t>
            </w:r>
            <w:r w:rsidRPr="00CB3FC3">
              <w:br/>
              <w:t>8589830302</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45AB2C59" w14:textId="77777777" w:rsidR="00CB3FC3" w:rsidRPr="00CB3FC3" w:rsidRDefault="00CB3FC3" w:rsidP="007476B2">
            <w:pPr>
              <w:spacing w:after="0" w:line="240" w:lineRule="auto"/>
            </w:pPr>
            <w:r w:rsidRPr="00CB3FC3">
              <w:t>Punjab</w:t>
            </w:r>
          </w:p>
        </w:tc>
      </w:tr>
    </w:tbl>
    <w:p w14:paraId="02B6DC3E" w14:textId="77777777" w:rsidR="00376DDA" w:rsidRDefault="00376DDA" w:rsidP="007476B2">
      <w:pPr>
        <w:spacing w:after="0"/>
      </w:pPr>
    </w:p>
    <w:p w14:paraId="3FD74BCB" w14:textId="7FEB58B4" w:rsidR="00CB3FC3" w:rsidRPr="00CB3FC3" w:rsidRDefault="00CB3FC3" w:rsidP="007476B2">
      <w:pPr>
        <w:spacing w:after="0"/>
      </w:pPr>
      <w:r w:rsidRPr="00CB3FC3">
        <w:t>The decomposition of the EMPLOYEE table into 1NF has been shown below:</w:t>
      </w:r>
    </w:p>
    <w:tbl>
      <w:tblPr>
        <w:tblW w:w="93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56"/>
        <w:gridCol w:w="2032"/>
        <w:gridCol w:w="2529"/>
        <w:gridCol w:w="3603"/>
      </w:tblGrid>
      <w:tr w:rsidR="00143CA4" w:rsidRPr="00143CA4" w14:paraId="52C0EAD1" w14:textId="77777777" w:rsidTr="00143CA4">
        <w:trPr>
          <w:trHeight w:val="650"/>
        </w:trPr>
        <w:tc>
          <w:tcPr>
            <w:tcW w:w="1156" w:type="dxa"/>
            <w:shd w:val="clear" w:color="000000" w:fill="C7CCBE"/>
            <w:vAlign w:val="center"/>
            <w:hideMark/>
          </w:tcPr>
          <w:p w14:paraId="1C9FA8B9" w14:textId="77777777" w:rsidR="00143CA4" w:rsidRPr="00143CA4" w:rsidRDefault="00143CA4" w:rsidP="00143CA4">
            <w:pPr>
              <w:spacing w:after="0" w:line="240" w:lineRule="auto"/>
              <w:ind w:firstLineChars="100" w:firstLine="201"/>
              <w:rPr>
                <w:rFonts w:eastAsia="Times New Roman" w:cs="Segoe UI"/>
                <w:b/>
                <w:bCs/>
                <w:color w:val="000000"/>
                <w:lang w:eastAsia="en-US"/>
              </w:rPr>
            </w:pPr>
            <w:r w:rsidRPr="00143CA4">
              <w:rPr>
                <w:rFonts w:eastAsia="Times New Roman" w:cs="Segoe UI"/>
                <w:b/>
                <w:bCs/>
                <w:color w:val="000000"/>
                <w:lang w:eastAsia="en-US"/>
              </w:rPr>
              <w:t>EMP_ID</w:t>
            </w:r>
          </w:p>
        </w:tc>
        <w:tc>
          <w:tcPr>
            <w:tcW w:w="2032" w:type="dxa"/>
            <w:shd w:val="clear" w:color="000000" w:fill="C7CCBE"/>
            <w:vAlign w:val="center"/>
            <w:hideMark/>
          </w:tcPr>
          <w:p w14:paraId="3418749C" w14:textId="77777777" w:rsidR="00143CA4" w:rsidRPr="00143CA4" w:rsidRDefault="00143CA4" w:rsidP="00143CA4">
            <w:pPr>
              <w:spacing w:after="0" w:line="240" w:lineRule="auto"/>
              <w:ind w:firstLineChars="100" w:firstLine="201"/>
              <w:rPr>
                <w:rFonts w:eastAsia="Times New Roman" w:cs="Segoe UI"/>
                <w:b/>
                <w:bCs/>
                <w:color w:val="000000"/>
                <w:lang w:eastAsia="en-US"/>
              </w:rPr>
            </w:pPr>
            <w:r w:rsidRPr="00143CA4">
              <w:rPr>
                <w:rFonts w:eastAsia="Times New Roman" w:cs="Segoe UI"/>
                <w:b/>
                <w:bCs/>
                <w:color w:val="000000"/>
                <w:lang w:eastAsia="en-US"/>
              </w:rPr>
              <w:t>EMP_NAME</w:t>
            </w:r>
          </w:p>
        </w:tc>
        <w:tc>
          <w:tcPr>
            <w:tcW w:w="2529" w:type="dxa"/>
            <w:shd w:val="clear" w:color="000000" w:fill="C7CCBE"/>
            <w:vAlign w:val="center"/>
            <w:hideMark/>
          </w:tcPr>
          <w:p w14:paraId="293E4F61" w14:textId="77777777" w:rsidR="00143CA4" w:rsidRPr="00143CA4" w:rsidRDefault="00143CA4" w:rsidP="00143CA4">
            <w:pPr>
              <w:spacing w:after="0" w:line="240" w:lineRule="auto"/>
              <w:ind w:firstLineChars="100" w:firstLine="201"/>
              <w:rPr>
                <w:rFonts w:eastAsia="Times New Roman" w:cs="Segoe UI"/>
                <w:b/>
                <w:bCs/>
                <w:color w:val="000000"/>
                <w:lang w:eastAsia="en-US"/>
              </w:rPr>
            </w:pPr>
            <w:r w:rsidRPr="00143CA4">
              <w:rPr>
                <w:rFonts w:eastAsia="Times New Roman" w:cs="Segoe UI"/>
                <w:b/>
                <w:bCs/>
                <w:color w:val="000000"/>
                <w:lang w:eastAsia="en-US"/>
              </w:rPr>
              <w:t>EMP_PHONE</w:t>
            </w:r>
          </w:p>
        </w:tc>
        <w:tc>
          <w:tcPr>
            <w:tcW w:w="3603" w:type="dxa"/>
            <w:shd w:val="clear" w:color="000000" w:fill="C7CCBE"/>
            <w:vAlign w:val="center"/>
            <w:hideMark/>
          </w:tcPr>
          <w:p w14:paraId="5677F362" w14:textId="77777777" w:rsidR="00143CA4" w:rsidRPr="00143CA4" w:rsidRDefault="00143CA4" w:rsidP="00143CA4">
            <w:pPr>
              <w:spacing w:after="0" w:line="240" w:lineRule="auto"/>
              <w:ind w:firstLineChars="100" w:firstLine="201"/>
              <w:rPr>
                <w:rFonts w:eastAsia="Times New Roman" w:cs="Segoe UI"/>
                <w:b/>
                <w:bCs/>
                <w:color w:val="000000"/>
                <w:lang w:eastAsia="en-US"/>
              </w:rPr>
            </w:pPr>
            <w:r w:rsidRPr="00143CA4">
              <w:rPr>
                <w:rFonts w:eastAsia="Times New Roman" w:cs="Segoe UI"/>
                <w:b/>
                <w:bCs/>
                <w:color w:val="000000"/>
                <w:lang w:eastAsia="en-US"/>
              </w:rPr>
              <w:t>EMP_STATE</w:t>
            </w:r>
          </w:p>
        </w:tc>
      </w:tr>
      <w:tr w:rsidR="00143CA4" w:rsidRPr="00143CA4" w14:paraId="7D59FFAF" w14:textId="77777777" w:rsidTr="00143CA4">
        <w:trPr>
          <w:trHeight w:val="330"/>
        </w:trPr>
        <w:tc>
          <w:tcPr>
            <w:tcW w:w="1156" w:type="dxa"/>
            <w:shd w:val="clear" w:color="000000" w:fill="FFFFFF"/>
            <w:vAlign w:val="center"/>
            <w:hideMark/>
          </w:tcPr>
          <w:p w14:paraId="4DFD2333" w14:textId="77777777" w:rsidR="00143CA4" w:rsidRPr="00143CA4" w:rsidRDefault="00143CA4" w:rsidP="00143CA4">
            <w:pPr>
              <w:spacing w:after="0" w:line="240" w:lineRule="auto"/>
              <w:jc w:val="right"/>
              <w:rPr>
                <w:rFonts w:eastAsia="Times New Roman" w:cs="Segoe UI"/>
                <w:color w:val="000000"/>
                <w:lang w:eastAsia="en-US"/>
              </w:rPr>
            </w:pPr>
            <w:r w:rsidRPr="00143CA4">
              <w:rPr>
                <w:rFonts w:eastAsia="Times New Roman" w:cs="Segoe UI"/>
                <w:color w:val="000000"/>
                <w:lang w:eastAsia="en-US"/>
              </w:rPr>
              <w:t>14</w:t>
            </w:r>
          </w:p>
        </w:tc>
        <w:tc>
          <w:tcPr>
            <w:tcW w:w="2032" w:type="dxa"/>
            <w:shd w:val="clear" w:color="000000" w:fill="FFFFFF"/>
            <w:vAlign w:val="center"/>
            <w:hideMark/>
          </w:tcPr>
          <w:p w14:paraId="033C3C1D" w14:textId="77777777" w:rsidR="00143CA4" w:rsidRPr="00143CA4" w:rsidRDefault="00143CA4" w:rsidP="00143CA4">
            <w:pPr>
              <w:spacing w:after="0" w:line="240" w:lineRule="auto"/>
              <w:rPr>
                <w:rFonts w:eastAsia="Times New Roman" w:cs="Segoe UI"/>
                <w:color w:val="000000"/>
                <w:lang w:eastAsia="en-US"/>
              </w:rPr>
            </w:pPr>
            <w:r w:rsidRPr="00143CA4">
              <w:rPr>
                <w:rFonts w:eastAsia="Times New Roman" w:cs="Segoe UI"/>
                <w:color w:val="000000"/>
                <w:lang w:eastAsia="en-US"/>
              </w:rPr>
              <w:t>John</w:t>
            </w:r>
          </w:p>
        </w:tc>
        <w:tc>
          <w:tcPr>
            <w:tcW w:w="2529" w:type="dxa"/>
            <w:shd w:val="clear" w:color="000000" w:fill="FFFFFF"/>
            <w:vAlign w:val="center"/>
            <w:hideMark/>
          </w:tcPr>
          <w:p w14:paraId="38DADD2F" w14:textId="77777777" w:rsidR="00143CA4" w:rsidRPr="00143CA4" w:rsidRDefault="00143CA4" w:rsidP="00143CA4">
            <w:pPr>
              <w:spacing w:after="0" w:line="240" w:lineRule="auto"/>
              <w:jc w:val="right"/>
              <w:rPr>
                <w:rFonts w:eastAsia="Times New Roman" w:cs="Segoe UI"/>
                <w:color w:val="000000"/>
                <w:lang w:eastAsia="en-US"/>
              </w:rPr>
            </w:pPr>
            <w:r w:rsidRPr="00143CA4">
              <w:rPr>
                <w:rFonts w:eastAsia="Times New Roman" w:cs="Segoe UI"/>
                <w:color w:val="000000"/>
                <w:lang w:eastAsia="en-US"/>
              </w:rPr>
              <w:t>7272826385</w:t>
            </w:r>
          </w:p>
        </w:tc>
        <w:tc>
          <w:tcPr>
            <w:tcW w:w="3603" w:type="dxa"/>
            <w:shd w:val="clear" w:color="000000" w:fill="FFFFFF"/>
            <w:vAlign w:val="center"/>
            <w:hideMark/>
          </w:tcPr>
          <w:p w14:paraId="3F6413D7" w14:textId="77777777" w:rsidR="00143CA4" w:rsidRPr="00143CA4" w:rsidRDefault="00143CA4" w:rsidP="00143CA4">
            <w:pPr>
              <w:spacing w:after="0" w:line="240" w:lineRule="auto"/>
              <w:rPr>
                <w:rFonts w:eastAsia="Times New Roman" w:cs="Segoe UI"/>
                <w:color w:val="000000"/>
                <w:lang w:eastAsia="en-US"/>
              </w:rPr>
            </w:pPr>
            <w:r w:rsidRPr="00143CA4">
              <w:rPr>
                <w:rFonts w:eastAsia="Times New Roman" w:cs="Segoe UI"/>
                <w:color w:val="000000"/>
                <w:lang w:eastAsia="en-US"/>
              </w:rPr>
              <w:t>UP</w:t>
            </w:r>
          </w:p>
        </w:tc>
      </w:tr>
      <w:tr w:rsidR="00143CA4" w:rsidRPr="00143CA4" w14:paraId="18A076D7" w14:textId="77777777" w:rsidTr="00143CA4">
        <w:trPr>
          <w:trHeight w:val="330"/>
        </w:trPr>
        <w:tc>
          <w:tcPr>
            <w:tcW w:w="1156" w:type="dxa"/>
            <w:shd w:val="clear" w:color="000000" w:fill="EFF1EB"/>
            <w:vAlign w:val="center"/>
            <w:hideMark/>
          </w:tcPr>
          <w:p w14:paraId="00B2E1F3" w14:textId="77777777" w:rsidR="00143CA4" w:rsidRPr="00143CA4" w:rsidRDefault="00143CA4" w:rsidP="00143CA4">
            <w:pPr>
              <w:spacing w:after="0" w:line="240" w:lineRule="auto"/>
              <w:jc w:val="right"/>
              <w:rPr>
                <w:rFonts w:eastAsia="Times New Roman" w:cs="Segoe UI"/>
                <w:color w:val="000000"/>
                <w:lang w:eastAsia="en-US"/>
              </w:rPr>
            </w:pPr>
            <w:r w:rsidRPr="00143CA4">
              <w:rPr>
                <w:rFonts w:eastAsia="Times New Roman" w:cs="Segoe UI"/>
                <w:color w:val="000000"/>
                <w:lang w:eastAsia="en-US"/>
              </w:rPr>
              <w:t>14</w:t>
            </w:r>
          </w:p>
        </w:tc>
        <w:tc>
          <w:tcPr>
            <w:tcW w:w="2032" w:type="dxa"/>
            <w:shd w:val="clear" w:color="000000" w:fill="EFF1EB"/>
            <w:vAlign w:val="center"/>
            <w:hideMark/>
          </w:tcPr>
          <w:p w14:paraId="6992E70A" w14:textId="77777777" w:rsidR="00143CA4" w:rsidRPr="00143CA4" w:rsidRDefault="00143CA4" w:rsidP="00143CA4">
            <w:pPr>
              <w:spacing w:after="0" w:line="240" w:lineRule="auto"/>
              <w:rPr>
                <w:rFonts w:eastAsia="Times New Roman" w:cs="Segoe UI"/>
                <w:color w:val="000000"/>
                <w:lang w:eastAsia="en-US"/>
              </w:rPr>
            </w:pPr>
            <w:r w:rsidRPr="00143CA4">
              <w:rPr>
                <w:rFonts w:eastAsia="Times New Roman" w:cs="Segoe UI"/>
                <w:color w:val="000000"/>
                <w:lang w:eastAsia="en-US"/>
              </w:rPr>
              <w:t>John</w:t>
            </w:r>
          </w:p>
        </w:tc>
        <w:tc>
          <w:tcPr>
            <w:tcW w:w="2529" w:type="dxa"/>
            <w:shd w:val="clear" w:color="000000" w:fill="EFF1EB"/>
            <w:vAlign w:val="center"/>
            <w:hideMark/>
          </w:tcPr>
          <w:p w14:paraId="43B65A94" w14:textId="77777777" w:rsidR="00143CA4" w:rsidRPr="00143CA4" w:rsidRDefault="00143CA4" w:rsidP="00143CA4">
            <w:pPr>
              <w:spacing w:after="0" w:line="240" w:lineRule="auto"/>
              <w:jc w:val="right"/>
              <w:rPr>
                <w:rFonts w:eastAsia="Times New Roman" w:cs="Segoe UI"/>
                <w:color w:val="000000"/>
                <w:lang w:eastAsia="en-US"/>
              </w:rPr>
            </w:pPr>
            <w:r w:rsidRPr="00143CA4">
              <w:rPr>
                <w:rFonts w:eastAsia="Times New Roman" w:cs="Segoe UI"/>
                <w:color w:val="000000"/>
                <w:lang w:eastAsia="en-US"/>
              </w:rPr>
              <w:t>9064738238</w:t>
            </w:r>
          </w:p>
        </w:tc>
        <w:tc>
          <w:tcPr>
            <w:tcW w:w="3603" w:type="dxa"/>
            <w:shd w:val="clear" w:color="000000" w:fill="EFF1EB"/>
            <w:vAlign w:val="center"/>
            <w:hideMark/>
          </w:tcPr>
          <w:p w14:paraId="45BDACF1" w14:textId="77777777" w:rsidR="00143CA4" w:rsidRPr="00143CA4" w:rsidRDefault="00143CA4" w:rsidP="00143CA4">
            <w:pPr>
              <w:spacing w:after="0" w:line="240" w:lineRule="auto"/>
              <w:rPr>
                <w:rFonts w:eastAsia="Times New Roman" w:cs="Segoe UI"/>
                <w:color w:val="000000"/>
                <w:lang w:eastAsia="en-US"/>
              </w:rPr>
            </w:pPr>
            <w:r w:rsidRPr="00143CA4">
              <w:rPr>
                <w:rFonts w:eastAsia="Times New Roman" w:cs="Segoe UI"/>
                <w:color w:val="000000"/>
                <w:lang w:eastAsia="en-US"/>
              </w:rPr>
              <w:t>UP</w:t>
            </w:r>
          </w:p>
        </w:tc>
      </w:tr>
      <w:tr w:rsidR="00143CA4" w:rsidRPr="00143CA4" w14:paraId="5301FE05" w14:textId="77777777" w:rsidTr="00143CA4">
        <w:trPr>
          <w:trHeight w:val="330"/>
        </w:trPr>
        <w:tc>
          <w:tcPr>
            <w:tcW w:w="1156" w:type="dxa"/>
            <w:shd w:val="clear" w:color="000000" w:fill="FFFFFF"/>
            <w:vAlign w:val="center"/>
            <w:hideMark/>
          </w:tcPr>
          <w:p w14:paraId="5EFBCF0D" w14:textId="77777777" w:rsidR="00143CA4" w:rsidRPr="00143CA4" w:rsidRDefault="00143CA4" w:rsidP="00143CA4">
            <w:pPr>
              <w:spacing w:after="0" w:line="240" w:lineRule="auto"/>
              <w:jc w:val="right"/>
              <w:rPr>
                <w:rFonts w:eastAsia="Times New Roman" w:cs="Segoe UI"/>
                <w:color w:val="000000"/>
                <w:lang w:eastAsia="en-US"/>
              </w:rPr>
            </w:pPr>
            <w:r w:rsidRPr="00143CA4">
              <w:rPr>
                <w:rFonts w:eastAsia="Times New Roman" w:cs="Segoe UI"/>
                <w:color w:val="000000"/>
                <w:lang w:eastAsia="en-US"/>
              </w:rPr>
              <w:t>20</w:t>
            </w:r>
          </w:p>
        </w:tc>
        <w:tc>
          <w:tcPr>
            <w:tcW w:w="2032" w:type="dxa"/>
            <w:shd w:val="clear" w:color="000000" w:fill="FFFFFF"/>
            <w:vAlign w:val="center"/>
            <w:hideMark/>
          </w:tcPr>
          <w:p w14:paraId="7D43015B" w14:textId="77777777" w:rsidR="00143CA4" w:rsidRPr="00143CA4" w:rsidRDefault="00143CA4" w:rsidP="00143CA4">
            <w:pPr>
              <w:spacing w:after="0" w:line="240" w:lineRule="auto"/>
              <w:rPr>
                <w:rFonts w:eastAsia="Times New Roman" w:cs="Segoe UI"/>
                <w:color w:val="000000"/>
                <w:lang w:eastAsia="en-US"/>
              </w:rPr>
            </w:pPr>
            <w:r w:rsidRPr="00143CA4">
              <w:rPr>
                <w:rFonts w:eastAsia="Times New Roman" w:cs="Segoe UI"/>
                <w:color w:val="000000"/>
                <w:lang w:eastAsia="en-US"/>
              </w:rPr>
              <w:t>Harry</w:t>
            </w:r>
          </w:p>
        </w:tc>
        <w:tc>
          <w:tcPr>
            <w:tcW w:w="2529" w:type="dxa"/>
            <w:shd w:val="clear" w:color="000000" w:fill="FFFFFF"/>
            <w:vAlign w:val="center"/>
            <w:hideMark/>
          </w:tcPr>
          <w:p w14:paraId="0E9805E2" w14:textId="77777777" w:rsidR="00143CA4" w:rsidRPr="00143CA4" w:rsidRDefault="00143CA4" w:rsidP="00143CA4">
            <w:pPr>
              <w:spacing w:after="0" w:line="240" w:lineRule="auto"/>
              <w:jc w:val="right"/>
              <w:rPr>
                <w:rFonts w:eastAsia="Times New Roman" w:cs="Segoe UI"/>
                <w:color w:val="000000"/>
                <w:lang w:eastAsia="en-US"/>
              </w:rPr>
            </w:pPr>
            <w:r w:rsidRPr="00143CA4">
              <w:rPr>
                <w:rFonts w:eastAsia="Times New Roman" w:cs="Segoe UI"/>
                <w:color w:val="000000"/>
                <w:lang w:eastAsia="en-US"/>
              </w:rPr>
              <w:t>8574783832</w:t>
            </w:r>
          </w:p>
        </w:tc>
        <w:tc>
          <w:tcPr>
            <w:tcW w:w="3603" w:type="dxa"/>
            <w:shd w:val="clear" w:color="000000" w:fill="FFFFFF"/>
            <w:vAlign w:val="center"/>
            <w:hideMark/>
          </w:tcPr>
          <w:p w14:paraId="79267275" w14:textId="77777777" w:rsidR="00143CA4" w:rsidRPr="00143CA4" w:rsidRDefault="00143CA4" w:rsidP="00143CA4">
            <w:pPr>
              <w:spacing w:after="0" w:line="240" w:lineRule="auto"/>
              <w:rPr>
                <w:rFonts w:eastAsia="Times New Roman" w:cs="Segoe UI"/>
                <w:color w:val="000000"/>
                <w:lang w:eastAsia="en-US"/>
              </w:rPr>
            </w:pPr>
            <w:r w:rsidRPr="00143CA4">
              <w:rPr>
                <w:rFonts w:eastAsia="Times New Roman" w:cs="Segoe UI"/>
                <w:color w:val="000000"/>
                <w:lang w:eastAsia="en-US"/>
              </w:rPr>
              <w:t>Bihar</w:t>
            </w:r>
          </w:p>
        </w:tc>
      </w:tr>
      <w:tr w:rsidR="00143CA4" w:rsidRPr="00143CA4" w14:paraId="51FFB82E" w14:textId="77777777" w:rsidTr="00143CA4">
        <w:trPr>
          <w:trHeight w:val="330"/>
        </w:trPr>
        <w:tc>
          <w:tcPr>
            <w:tcW w:w="1156" w:type="dxa"/>
            <w:shd w:val="clear" w:color="000000" w:fill="EFF1EB"/>
            <w:vAlign w:val="center"/>
            <w:hideMark/>
          </w:tcPr>
          <w:p w14:paraId="0E7AE80D" w14:textId="77777777" w:rsidR="00143CA4" w:rsidRPr="00143CA4" w:rsidRDefault="00143CA4" w:rsidP="00143CA4">
            <w:pPr>
              <w:spacing w:after="0" w:line="240" w:lineRule="auto"/>
              <w:jc w:val="right"/>
              <w:rPr>
                <w:rFonts w:eastAsia="Times New Roman" w:cs="Segoe UI"/>
                <w:color w:val="000000"/>
                <w:lang w:eastAsia="en-US"/>
              </w:rPr>
            </w:pPr>
            <w:r w:rsidRPr="00143CA4">
              <w:rPr>
                <w:rFonts w:eastAsia="Times New Roman" w:cs="Segoe UI"/>
                <w:color w:val="000000"/>
                <w:lang w:eastAsia="en-US"/>
              </w:rPr>
              <w:t>12</w:t>
            </w:r>
          </w:p>
        </w:tc>
        <w:tc>
          <w:tcPr>
            <w:tcW w:w="2032" w:type="dxa"/>
            <w:shd w:val="clear" w:color="000000" w:fill="EFF1EB"/>
            <w:vAlign w:val="center"/>
            <w:hideMark/>
          </w:tcPr>
          <w:p w14:paraId="1C24F339" w14:textId="77777777" w:rsidR="00143CA4" w:rsidRPr="00143CA4" w:rsidRDefault="00143CA4" w:rsidP="00143CA4">
            <w:pPr>
              <w:spacing w:after="0" w:line="240" w:lineRule="auto"/>
              <w:rPr>
                <w:rFonts w:eastAsia="Times New Roman" w:cs="Segoe UI"/>
                <w:color w:val="000000"/>
                <w:lang w:eastAsia="en-US"/>
              </w:rPr>
            </w:pPr>
            <w:r w:rsidRPr="00143CA4">
              <w:rPr>
                <w:rFonts w:eastAsia="Times New Roman" w:cs="Segoe UI"/>
                <w:color w:val="000000"/>
                <w:lang w:eastAsia="en-US"/>
              </w:rPr>
              <w:t>Sam</w:t>
            </w:r>
          </w:p>
        </w:tc>
        <w:tc>
          <w:tcPr>
            <w:tcW w:w="2529" w:type="dxa"/>
            <w:shd w:val="clear" w:color="000000" w:fill="EFF1EB"/>
            <w:vAlign w:val="center"/>
            <w:hideMark/>
          </w:tcPr>
          <w:p w14:paraId="50938389" w14:textId="77777777" w:rsidR="00143CA4" w:rsidRPr="00143CA4" w:rsidRDefault="00143CA4" w:rsidP="00143CA4">
            <w:pPr>
              <w:spacing w:after="0" w:line="240" w:lineRule="auto"/>
              <w:jc w:val="right"/>
              <w:rPr>
                <w:rFonts w:eastAsia="Times New Roman" w:cs="Segoe UI"/>
                <w:color w:val="000000"/>
                <w:lang w:eastAsia="en-US"/>
              </w:rPr>
            </w:pPr>
            <w:r w:rsidRPr="00143CA4">
              <w:rPr>
                <w:rFonts w:eastAsia="Times New Roman" w:cs="Segoe UI"/>
                <w:color w:val="000000"/>
                <w:lang w:eastAsia="en-US"/>
              </w:rPr>
              <w:t>7390372389</w:t>
            </w:r>
          </w:p>
        </w:tc>
        <w:tc>
          <w:tcPr>
            <w:tcW w:w="3603" w:type="dxa"/>
            <w:shd w:val="clear" w:color="000000" w:fill="EFF1EB"/>
            <w:vAlign w:val="center"/>
            <w:hideMark/>
          </w:tcPr>
          <w:p w14:paraId="4629F097" w14:textId="77777777" w:rsidR="00143CA4" w:rsidRPr="00143CA4" w:rsidRDefault="00143CA4" w:rsidP="00143CA4">
            <w:pPr>
              <w:spacing w:after="0" w:line="240" w:lineRule="auto"/>
              <w:rPr>
                <w:rFonts w:eastAsia="Times New Roman" w:cs="Segoe UI"/>
                <w:color w:val="000000"/>
                <w:lang w:eastAsia="en-US"/>
              </w:rPr>
            </w:pPr>
            <w:r w:rsidRPr="00143CA4">
              <w:rPr>
                <w:rFonts w:eastAsia="Times New Roman" w:cs="Segoe UI"/>
                <w:color w:val="000000"/>
                <w:lang w:eastAsia="en-US"/>
              </w:rPr>
              <w:t>Punjab</w:t>
            </w:r>
          </w:p>
        </w:tc>
      </w:tr>
      <w:tr w:rsidR="00143CA4" w:rsidRPr="00143CA4" w14:paraId="274ABEF4" w14:textId="77777777" w:rsidTr="00143CA4">
        <w:trPr>
          <w:trHeight w:val="330"/>
        </w:trPr>
        <w:tc>
          <w:tcPr>
            <w:tcW w:w="1156" w:type="dxa"/>
            <w:shd w:val="clear" w:color="000000" w:fill="FFFFFF"/>
            <w:vAlign w:val="center"/>
            <w:hideMark/>
          </w:tcPr>
          <w:p w14:paraId="5A49A90E" w14:textId="77777777" w:rsidR="00143CA4" w:rsidRPr="00143CA4" w:rsidRDefault="00143CA4" w:rsidP="00143CA4">
            <w:pPr>
              <w:spacing w:after="0" w:line="240" w:lineRule="auto"/>
              <w:jc w:val="right"/>
              <w:rPr>
                <w:rFonts w:eastAsia="Times New Roman" w:cs="Segoe UI"/>
                <w:color w:val="000000"/>
                <w:lang w:eastAsia="en-US"/>
              </w:rPr>
            </w:pPr>
            <w:r w:rsidRPr="00143CA4">
              <w:rPr>
                <w:rFonts w:eastAsia="Times New Roman" w:cs="Segoe UI"/>
                <w:color w:val="000000"/>
                <w:lang w:eastAsia="en-US"/>
              </w:rPr>
              <w:t>12</w:t>
            </w:r>
          </w:p>
        </w:tc>
        <w:tc>
          <w:tcPr>
            <w:tcW w:w="2032" w:type="dxa"/>
            <w:shd w:val="clear" w:color="000000" w:fill="FFFFFF"/>
            <w:vAlign w:val="center"/>
            <w:hideMark/>
          </w:tcPr>
          <w:p w14:paraId="56E770F3" w14:textId="77777777" w:rsidR="00143CA4" w:rsidRPr="00143CA4" w:rsidRDefault="00143CA4" w:rsidP="00143CA4">
            <w:pPr>
              <w:spacing w:after="0" w:line="240" w:lineRule="auto"/>
              <w:rPr>
                <w:rFonts w:eastAsia="Times New Roman" w:cs="Segoe UI"/>
                <w:color w:val="000000"/>
                <w:lang w:eastAsia="en-US"/>
              </w:rPr>
            </w:pPr>
            <w:r w:rsidRPr="00143CA4">
              <w:rPr>
                <w:rFonts w:eastAsia="Times New Roman" w:cs="Segoe UI"/>
                <w:color w:val="000000"/>
                <w:lang w:eastAsia="en-US"/>
              </w:rPr>
              <w:t>Sam</w:t>
            </w:r>
          </w:p>
        </w:tc>
        <w:tc>
          <w:tcPr>
            <w:tcW w:w="2529" w:type="dxa"/>
            <w:shd w:val="clear" w:color="000000" w:fill="FFFFFF"/>
            <w:vAlign w:val="center"/>
            <w:hideMark/>
          </w:tcPr>
          <w:p w14:paraId="07E50594" w14:textId="77777777" w:rsidR="00143CA4" w:rsidRPr="00143CA4" w:rsidRDefault="00143CA4" w:rsidP="00143CA4">
            <w:pPr>
              <w:spacing w:after="0" w:line="240" w:lineRule="auto"/>
              <w:jc w:val="right"/>
              <w:rPr>
                <w:rFonts w:eastAsia="Times New Roman" w:cs="Segoe UI"/>
                <w:color w:val="000000"/>
                <w:lang w:eastAsia="en-US"/>
              </w:rPr>
            </w:pPr>
            <w:r w:rsidRPr="00143CA4">
              <w:rPr>
                <w:rFonts w:eastAsia="Times New Roman" w:cs="Segoe UI"/>
                <w:color w:val="000000"/>
                <w:lang w:eastAsia="en-US"/>
              </w:rPr>
              <w:t>8589830302</w:t>
            </w:r>
          </w:p>
        </w:tc>
        <w:tc>
          <w:tcPr>
            <w:tcW w:w="3603" w:type="dxa"/>
            <w:shd w:val="clear" w:color="000000" w:fill="FFFFFF"/>
            <w:vAlign w:val="center"/>
            <w:hideMark/>
          </w:tcPr>
          <w:p w14:paraId="7813B66F" w14:textId="77777777" w:rsidR="00143CA4" w:rsidRPr="00143CA4" w:rsidRDefault="00143CA4" w:rsidP="00143CA4">
            <w:pPr>
              <w:spacing w:after="0" w:line="240" w:lineRule="auto"/>
              <w:rPr>
                <w:rFonts w:eastAsia="Times New Roman" w:cs="Segoe UI"/>
                <w:color w:val="000000"/>
                <w:lang w:eastAsia="en-US"/>
              </w:rPr>
            </w:pPr>
            <w:r w:rsidRPr="00143CA4">
              <w:rPr>
                <w:rFonts w:eastAsia="Times New Roman" w:cs="Segoe UI"/>
                <w:color w:val="000000"/>
                <w:lang w:eastAsia="en-US"/>
              </w:rPr>
              <w:t>Punjab</w:t>
            </w:r>
          </w:p>
        </w:tc>
      </w:tr>
    </w:tbl>
    <w:p w14:paraId="3D193449" w14:textId="505B59FA" w:rsidR="00485F81" w:rsidRDefault="00485F81" w:rsidP="00485F81"/>
    <w:p w14:paraId="1FEF5CB1" w14:textId="77777777" w:rsidR="005064D7" w:rsidRPr="005064D7" w:rsidRDefault="005064D7" w:rsidP="0081328D">
      <w:pPr>
        <w:spacing w:after="0"/>
        <w:rPr>
          <w:b/>
          <w:bCs/>
        </w:rPr>
      </w:pPr>
      <w:r w:rsidRPr="005064D7">
        <w:rPr>
          <w:b/>
          <w:bCs/>
        </w:rPr>
        <w:t>Second Normal Form (2NF)</w:t>
      </w:r>
    </w:p>
    <w:p w14:paraId="3CC3B403" w14:textId="77777777" w:rsidR="005064D7" w:rsidRPr="005064D7" w:rsidRDefault="005064D7" w:rsidP="00CB2B37">
      <w:pPr>
        <w:pStyle w:val="ListParagraph"/>
        <w:numPr>
          <w:ilvl w:val="0"/>
          <w:numId w:val="137"/>
        </w:numPr>
      </w:pPr>
      <w:r w:rsidRPr="005064D7">
        <w:t>In the 2NF, relational must be in 1NF.</w:t>
      </w:r>
    </w:p>
    <w:p w14:paraId="3ADDBC65" w14:textId="77777777" w:rsidR="005064D7" w:rsidRPr="005064D7" w:rsidRDefault="005064D7" w:rsidP="00CB2B37">
      <w:pPr>
        <w:pStyle w:val="ListParagraph"/>
        <w:numPr>
          <w:ilvl w:val="0"/>
          <w:numId w:val="137"/>
        </w:numPr>
      </w:pPr>
      <w:r w:rsidRPr="005064D7">
        <w:t>In the second normal form, all non-key attributes are fully functional dependent on the primary key</w:t>
      </w:r>
    </w:p>
    <w:p w14:paraId="113D6FA1" w14:textId="6AEFD448" w:rsidR="0081328D" w:rsidRDefault="0081328D" w:rsidP="00376DDA">
      <w:pPr>
        <w:spacing w:after="0"/>
      </w:pPr>
      <w:r w:rsidRPr="0081328D">
        <w:rPr>
          <w:b/>
          <w:bCs/>
        </w:rPr>
        <w:t>Example:</w:t>
      </w:r>
      <w:r w:rsidRPr="0081328D">
        <w:t xml:space="preserve"> Let's assume, a school can store the data of </w:t>
      </w:r>
      <w:r w:rsidRPr="0081328D">
        <w:rPr>
          <w:b/>
          <w:bCs/>
        </w:rPr>
        <w:t>teachers</w:t>
      </w:r>
      <w:r w:rsidRPr="0081328D">
        <w:t xml:space="preserve"> and the </w:t>
      </w:r>
      <w:r w:rsidRPr="0081328D">
        <w:rPr>
          <w:b/>
          <w:bCs/>
        </w:rPr>
        <w:t>subjects</w:t>
      </w:r>
      <w:r w:rsidRPr="0081328D">
        <w:t xml:space="preserve"> they teach. In a school, a teacher can teach more than one subject.</w:t>
      </w:r>
    </w:p>
    <w:tbl>
      <w:tblPr>
        <w:tblW w:w="7140" w:type="dxa"/>
        <w:tblLook w:val="04A0" w:firstRow="1" w:lastRow="0" w:firstColumn="1" w:lastColumn="0" w:noHBand="0" w:noVBand="1"/>
      </w:tblPr>
      <w:tblGrid>
        <w:gridCol w:w="1615"/>
        <w:gridCol w:w="2652"/>
        <w:gridCol w:w="2873"/>
      </w:tblGrid>
      <w:tr w:rsidR="004874DF" w:rsidRPr="004874DF" w14:paraId="22B69E4C" w14:textId="77777777" w:rsidTr="004874DF">
        <w:trPr>
          <w:trHeight w:val="290"/>
        </w:trPr>
        <w:tc>
          <w:tcPr>
            <w:tcW w:w="1615" w:type="dxa"/>
            <w:tcBorders>
              <w:top w:val="single" w:sz="8" w:space="0" w:color="C7CCBE"/>
              <w:left w:val="single" w:sz="8" w:space="0" w:color="C7CCBE"/>
              <w:bottom w:val="nil"/>
              <w:right w:val="nil"/>
            </w:tcBorders>
            <w:shd w:val="clear" w:color="000000" w:fill="C7CCBE"/>
            <w:vAlign w:val="center"/>
            <w:hideMark/>
          </w:tcPr>
          <w:p w14:paraId="2F9FA1C2" w14:textId="77777777" w:rsidR="004874DF" w:rsidRPr="004874DF" w:rsidRDefault="004874DF" w:rsidP="004874DF">
            <w:pPr>
              <w:spacing w:after="0" w:line="240" w:lineRule="auto"/>
              <w:ind w:firstLineChars="100" w:firstLine="201"/>
              <w:rPr>
                <w:rFonts w:eastAsia="Times New Roman" w:cs="Segoe UI"/>
                <w:b/>
                <w:bCs/>
                <w:color w:val="000000"/>
                <w:lang w:eastAsia="en-US"/>
              </w:rPr>
            </w:pPr>
            <w:r w:rsidRPr="004874DF">
              <w:rPr>
                <w:rFonts w:eastAsia="Times New Roman" w:cs="Segoe UI"/>
                <w:b/>
                <w:bCs/>
                <w:color w:val="000000"/>
                <w:lang w:eastAsia="en-US"/>
              </w:rPr>
              <w:t>TEACHER_ID</w:t>
            </w:r>
          </w:p>
        </w:tc>
        <w:tc>
          <w:tcPr>
            <w:tcW w:w="2652" w:type="dxa"/>
            <w:tcBorders>
              <w:top w:val="single" w:sz="8" w:space="0" w:color="C7CCBE"/>
              <w:left w:val="nil"/>
              <w:bottom w:val="nil"/>
              <w:right w:val="nil"/>
            </w:tcBorders>
            <w:shd w:val="clear" w:color="000000" w:fill="C7CCBE"/>
            <w:vAlign w:val="center"/>
            <w:hideMark/>
          </w:tcPr>
          <w:p w14:paraId="1A0D5D1B" w14:textId="77777777" w:rsidR="004874DF" w:rsidRPr="004874DF" w:rsidRDefault="004874DF" w:rsidP="004874DF">
            <w:pPr>
              <w:spacing w:after="0" w:line="240" w:lineRule="auto"/>
              <w:ind w:firstLineChars="100" w:firstLine="201"/>
              <w:rPr>
                <w:rFonts w:eastAsia="Times New Roman" w:cs="Segoe UI"/>
                <w:b/>
                <w:bCs/>
                <w:color w:val="000000"/>
                <w:lang w:eastAsia="en-US"/>
              </w:rPr>
            </w:pPr>
            <w:r w:rsidRPr="004874DF">
              <w:rPr>
                <w:rFonts w:eastAsia="Times New Roman" w:cs="Segoe UI"/>
                <w:b/>
                <w:bCs/>
                <w:color w:val="000000"/>
                <w:lang w:eastAsia="en-US"/>
              </w:rPr>
              <w:t>SUBJECT</w:t>
            </w:r>
          </w:p>
        </w:tc>
        <w:tc>
          <w:tcPr>
            <w:tcW w:w="2873" w:type="dxa"/>
            <w:tcBorders>
              <w:top w:val="single" w:sz="8" w:space="0" w:color="C7CCBE"/>
              <w:left w:val="nil"/>
              <w:bottom w:val="nil"/>
              <w:right w:val="single" w:sz="8" w:space="0" w:color="C7CCBE"/>
            </w:tcBorders>
            <w:shd w:val="clear" w:color="000000" w:fill="C7CCBE"/>
            <w:vAlign w:val="center"/>
            <w:hideMark/>
          </w:tcPr>
          <w:p w14:paraId="0DB98F2E" w14:textId="77777777" w:rsidR="004874DF" w:rsidRPr="004874DF" w:rsidRDefault="004874DF" w:rsidP="004874DF">
            <w:pPr>
              <w:spacing w:after="0" w:line="240" w:lineRule="auto"/>
              <w:ind w:firstLineChars="100" w:firstLine="201"/>
              <w:rPr>
                <w:rFonts w:eastAsia="Times New Roman" w:cs="Segoe UI"/>
                <w:b/>
                <w:bCs/>
                <w:color w:val="000000"/>
                <w:lang w:eastAsia="en-US"/>
              </w:rPr>
            </w:pPr>
            <w:r w:rsidRPr="004874DF">
              <w:rPr>
                <w:rFonts w:eastAsia="Times New Roman" w:cs="Segoe UI"/>
                <w:b/>
                <w:bCs/>
                <w:color w:val="000000"/>
                <w:lang w:eastAsia="en-US"/>
              </w:rPr>
              <w:t>TEACHER_AGE</w:t>
            </w:r>
          </w:p>
        </w:tc>
      </w:tr>
      <w:tr w:rsidR="004874DF" w:rsidRPr="004874DF" w14:paraId="0192C80F" w14:textId="77777777" w:rsidTr="004874DF">
        <w:trPr>
          <w:trHeight w:val="330"/>
        </w:trPr>
        <w:tc>
          <w:tcPr>
            <w:tcW w:w="1615" w:type="dxa"/>
            <w:tcBorders>
              <w:top w:val="single" w:sz="6" w:space="0" w:color="C7CCBE"/>
              <w:left w:val="single" w:sz="6" w:space="0" w:color="C7CCBE"/>
              <w:bottom w:val="single" w:sz="6" w:space="0" w:color="C7CCBE"/>
              <w:right w:val="single" w:sz="6" w:space="0" w:color="C7CCBE"/>
            </w:tcBorders>
            <w:shd w:val="clear" w:color="000000" w:fill="FFFFFF"/>
            <w:vAlign w:val="center"/>
            <w:hideMark/>
          </w:tcPr>
          <w:p w14:paraId="52E38121" w14:textId="77777777" w:rsidR="004874DF" w:rsidRPr="004874DF" w:rsidRDefault="004874DF" w:rsidP="004874DF">
            <w:pPr>
              <w:spacing w:after="0" w:line="240" w:lineRule="auto"/>
              <w:jc w:val="right"/>
              <w:rPr>
                <w:rFonts w:eastAsia="Times New Roman" w:cs="Segoe UI"/>
                <w:color w:val="000000"/>
                <w:lang w:eastAsia="en-US"/>
              </w:rPr>
            </w:pPr>
            <w:r w:rsidRPr="004874DF">
              <w:rPr>
                <w:rFonts w:eastAsia="Times New Roman" w:cs="Segoe UI"/>
                <w:color w:val="000000"/>
                <w:lang w:eastAsia="en-US"/>
              </w:rPr>
              <w:t>25</w:t>
            </w:r>
          </w:p>
        </w:tc>
        <w:tc>
          <w:tcPr>
            <w:tcW w:w="2652" w:type="dxa"/>
            <w:tcBorders>
              <w:top w:val="single" w:sz="8" w:space="0" w:color="C7CCBE"/>
              <w:left w:val="nil"/>
              <w:bottom w:val="single" w:sz="8" w:space="0" w:color="C7CCBE"/>
              <w:right w:val="single" w:sz="8" w:space="0" w:color="C7CCBE"/>
            </w:tcBorders>
            <w:shd w:val="clear" w:color="000000" w:fill="FFFFFF"/>
            <w:vAlign w:val="center"/>
            <w:hideMark/>
          </w:tcPr>
          <w:p w14:paraId="7CDDBFAD" w14:textId="77777777" w:rsidR="004874DF" w:rsidRPr="004874DF" w:rsidRDefault="004874DF" w:rsidP="004874DF">
            <w:pPr>
              <w:spacing w:after="0" w:line="240" w:lineRule="auto"/>
              <w:rPr>
                <w:rFonts w:eastAsia="Times New Roman" w:cs="Segoe UI"/>
                <w:color w:val="000000"/>
                <w:lang w:eastAsia="en-US"/>
              </w:rPr>
            </w:pPr>
            <w:r w:rsidRPr="004874DF">
              <w:rPr>
                <w:rFonts w:eastAsia="Times New Roman" w:cs="Segoe UI"/>
                <w:color w:val="000000"/>
                <w:lang w:eastAsia="en-US"/>
              </w:rPr>
              <w:t>Chemistry</w:t>
            </w:r>
          </w:p>
        </w:tc>
        <w:tc>
          <w:tcPr>
            <w:tcW w:w="2873" w:type="dxa"/>
            <w:tcBorders>
              <w:top w:val="single" w:sz="8" w:space="0" w:color="C7CCBE"/>
              <w:left w:val="nil"/>
              <w:bottom w:val="single" w:sz="8" w:space="0" w:color="C7CCBE"/>
              <w:right w:val="single" w:sz="8" w:space="0" w:color="C7CCBE"/>
            </w:tcBorders>
            <w:shd w:val="clear" w:color="000000" w:fill="FFFFFF"/>
            <w:vAlign w:val="center"/>
            <w:hideMark/>
          </w:tcPr>
          <w:p w14:paraId="620F573E" w14:textId="77777777" w:rsidR="004874DF" w:rsidRPr="004874DF" w:rsidRDefault="004874DF" w:rsidP="004874DF">
            <w:pPr>
              <w:spacing w:after="0" w:line="240" w:lineRule="auto"/>
              <w:jc w:val="right"/>
              <w:rPr>
                <w:rFonts w:eastAsia="Times New Roman" w:cs="Segoe UI"/>
                <w:color w:val="000000"/>
                <w:lang w:eastAsia="en-US"/>
              </w:rPr>
            </w:pPr>
            <w:r w:rsidRPr="004874DF">
              <w:rPr>
                <w:rFonts w:eastAsia="Times New Roman" w:cs="Segoe UI"/>
                <w:color w:val="000000"/>
                <w:lang w:eastAsia="en-US"/>
              </w:rPr>
              <w:t>30</w:t>
            </w:r>
          </w:p>
        </w:tc>
      </w:tr>
      <w:tr w:rsidR="004874DF" w:rsidRPr="004874DF" w14:paraId="48E01775" w14:textId="77777777" w:rsidTr="004874DF">
        <w:trPr>
          <w:trHeight w:val="330"/>
        </w:trPr>
        <w:tc>
          <w:tcPr>
            <w:tcW w:w="1615" w:type="dxa"/>
            <w:tcBorders>
              <w:top w:val="nil"/>
              <w:left w:val="single" w:sz="8" w:space="0" w:color="C7CCBE"/>
              <w:bottom w:val="single" w:sz="8" w:space="0" w:color="C7CCBE"/>
              <w:right w:val="single" w:sz="8" w:space="0" w:color="C7CCBE"/>
            </w:tcBorders>
            <w:shd w:val="clear" w:color="000000" w:fill="EFF1EB"/>
            <w:vAlign w:val="center"/>
            <w:hideMark/>
          </w:tcPr>
          <w:p w14:paraId="77119574" w14:textId="77777777" w:rsidR="004874DF" w:rsidRPr="004874DF" w:rsidRDefault="004874DF" w:rsidP="004874DF">
            <w:pPr>
              <w:spacing w:after="0" w:line="240" w:lineRule="auto"/>
              <w:jc w:val="right"/>
              <w:rPr>
                <w:rFonts w:eastAsia="Times New Roman" w:cs="Segoe UI"/>
                <w:color w:val="000000"/>
                <w:lang w:eastAsia="en-US"/>
              </w:rPr>
            </w:pPr>
            <w:r w:rsidRPr="004874DF">
              <w:rPr>
                <w:rFonts w:eastAsia="Times New Roman" w:cs="Segoe UI"/>
                <w:color w:val="000000"/>
                <w:lang w:eastAsia="en-US"/>
              </w:rPr>
              <w:t>25</w:t>
            </w:r>
          </w:p>
        </w:tc>
        <w:tc>
          <w:tcPr>
            <w:tcW w:w="2652" w:type="dxa"/>
            <w:tcBorders>
              <w:top w:val="nil"/>
              <w:left w:val="nil"/>
              <w:bottom w:val="single" w:sz="8" w:space="0" w:color="C7CCBE"/>
              <w:right w:val="single" w:sz="8" w:space="0" w:color="C7CCBE"/>
            </w:tcBorders>
            <w:shd w:val="clear" w:color="000000" w:fill="EFF1EB"/>
            <w:vAlign w:val="center"/>
            <w:hideMark/>
          </w:tcPr>
          <w:p w14:paraId="789F7135" w14:textId="77777777" w:rsidR="004874DF" w:rsidRPr="004874DF" w:rsidRDefault="004874DF" w:rsidP="004874DF">
            <w:pPr>
              <w:spacing w:after="0" w:line="240" w:lineRule="auto"/>
              <w:rPr>
                <w:rFonts w:eastAsia="Times New Roman" w:cs="Segoe UI"/>
                <w:color w:val="000000"/>
                <w:lang w:eastAsia="en-US"/>
              </w:rPr>
            </w:pPr>
            <w:r w:rsidRPr="004874DF">
              <w:rPr>
                <w:rFonts w:eastAsia="Times New Roman" w:cs="Segoe UI"/>
                <w:color w:val="000000"/>
                <w:lang w:eastAsia="en-US"/>
              </w:rPr>
              <w:t>Biology</w:t>
            </w:r>
          </w:p>
        </w:tc>
        <w:tc>
          <w:tcPr>
            <w:tcW w:w="2873" w:type="dxa"/>
            <w:tcBorders>
              <w:top w:val="nil"/>
              <w:left w:val="nil"/>
              <w:bottom w:val="single" w:sz="8" w:space="0" w:color="C7CCBE"/>
              <w:right w:val="single" w:sz="8" w:space="0" w:color="C7CCBE"/>
            </w:tcBorders>
            <w:shd w:val="clear" w:color="000000" w:fill="EFF1EB"/>
            <w:vAlign w:val="center"/>
            <w:hideMark/>
          </w:tcPr>
          <w:p w14:paraId="17C7038E" w14:textId="77777777" w:rsidR="004874DF" w:rsidRPr="004874DF" w:rsidRDefault="004874DF" w:rsidP="004874DF">
            <w:pPr>
              <w:spacing w:after="0" w:line="240" w:lineRule="auto"/>
              <w:jc w:val="right"/>
              <w:rPr>
                <w:rFonts w:eastAsia="Times New Roman" w:cs="Segoe UI"/>
                <w:color w:val="000000"/>
                <w:lang w:eastAsia="en-US"/>
              </w:rPr>
            </w:pPr>
            <w:r w:rsidRPr="004874DF">
              <w:rPr>
                <w:rFonts w:eastAsia="Times New Roman" w:cs="Segoe UI"/>
                <w:color w:val="000000"/>
                <w:lang w:eastAsia="en-US"/>
              </w:rPr>
              <w:t>30</w:t>
            </w:r>
          </w:p>
        </w:tc>
      </w:tr>
      <w:tr w:rsidR="004874DF" w:rsidRPr="004874DF" w14:paraId="6DC41053" w14:textId="77777777" w:rsidTr="004874DF">
        <w:trPr>
          <w:trHeight w:val="330"/>
        </w:trPr>
        <w:tc>
          <w:tcPr>
            <w:tcW w:w="1615" w:type="dxa"/>
            <w:tcBorders>
              <w:top w:val="nil"/>
              <w:left w:val="single" w:sz="8" w:space="0" w:color="C7CCBE"/>
              <w:bottom w:val="single" w:sz="8" w:space="0" w:color="C7CCBE"/>
              <w:right w:val="single" w:sz="8" w:space="0" w:color="C7CCBE"/>
            </w:tcBorders>
            <w:shd w:val="clear" w:color="000000" w:fill="FFFFFF"/>
            <w:vAlign w:val="center"/>
            <w:hideMark/>
          </w:tcPr>
          <w:p w14:paraId="57F0B82C" w14:textId="77777777" w:rsidR="004874DF" w:rsidRPr="004874DF" w:rsidRDefault="004874DF" w:rsidP="004874DF">
            <w:pPr>
              <w:spacing w:after="0" w:line="240" w:lineRule="auto"/>
              <w:jc w:val="right"/>
              <w:rPr>
                <w:rFonts w:eastAsia="Times New Roman" w:cs="Segoe UI"/>
                <w:color w:val="000000"/>
                <w:lang w:eastAsia="en-US"/>
              </w:rPr>
            </w:pPr>
            <w:r w:rsidRPr="004874DF">
              <w:rPr>
                <w:rFonts w:eastAsia="Times New Roman" w:cs="Segoe UI"/>
                <w:color w:val="000000"/>
                <w:lang w:eastAsia="en-US"/>
              </w:rPr>
              <w:t>47</w:t>
            </w:r>
          </w:p>
        </w:tc>
        <w:tc>
          <w:tcPr>
            <w:tcW w:w="2652" w:type="dxa"/>
            <w:tcBorders>
              <w:top w:val="nil"/>
              <w:left w:val="nil"/>
              <w:bottom w:val="single" w:sz="8" w:space="0" w:color="C7CCBE"/>
              <w:right w:val="single" w:sz="8" w:space="0" w:color="C7CCBE"/>
            </w:tcBorders>
            <w:shd w:val="clear" w:color="000000" w:fill="FFFFFF"/>
            <w:vAlign w:val="center"/>
            <w:hideMark/>
          </w:tcPr>
          <w:p w14:paraId="48D65390" w14:textId="77777777" w:rsidR="004874DF" w:rsidRPr="004874DF" w:rsidRDefault="004874DF" w:rsidP="004874DF">
            <w:pPr>
              <w:spacing w:after="0" w:line="240" w:lineRule="auto"/>
              <w:rPr>
                <w:rFonts w:eastAsia="Times New Roman" w:cs="Segoe UI"/>
                <w:color w:val="000000"/>
                <w:lang w:eastAsia="en-US"/>
              </w:rPr>
            </w:pPr>
            <w:r w:rsidRPr="004874DF">
              <w:rPr>
                <w:rFonts w:eastAsia="Times New Roman" w:cs="Segoe UI"/>
                <w:color w:val="000000"/>
                <w:lang w:eastAsia="en-US"/>
              </w:rPr>
              <w:t>English</w:t>
            </w:r>
          </w:p>
        </w:tc>
        <w:tc>
          <w:tcPr>
            <w:tcW w:w="2873" w:type="dxa"/>
            <w:tcBorders>
              <w:top w:val="nil"/>
              <w:left w:val="nil"/>
              <w:bottom w:val="single" w:sz="8" w:space="0" w:color="C7CCBE"/>
              <w:right w:val="single" w:sz="8" w:space="0" w:color="C7CCBE"/>
            </w:tcBorders>
            <w:shd w:val="clear" w:color="000000" w:fill="FFFFFF"/>
            <w:vAlign w:val="center"/>
            <w:hideMark/>
          </w:tcPr>
          <w:p w14:paraId="6150A483" w14:textId="77777777" w:rsidR="004874DF" w:rsidRPr="004874DF" w:rsidRDefault="004874DF" w:rsidP="004874DF">
            <w:pPr>
              <w:spacing w:after="0" w:line="240" w:lineRule="auto"/>
              <w:jc w:val="right"/>
              <w:rPr>
                <w:rFonts w:eastAsia="Times New Roman" w:cs="Segoe UI"/>
                <w:color w:val="000000"/>
                <w:lang w:eastAsia="en-US"/>
              </w:rPr>
            </w:pPr>
            <w:r w:rsidRPr="004874DF">
              <w:rPr>
                <w:rFonts w:eastAsia="Times New Roman" w:cs="Segoe UI"/>
                <w:color w:val="000000"/>
                <w:lang w:eastAsia="en-US"/>
              </w:rPr>
              <w:t>35</w:t>
            </w:r>
          </w:p>
        </w:tc>
      </w:tr>
      <w:tr w:rsidR="004874DF" w:rsidRPr="004874DF" w14:paraId="407115B6" w14:textId="77777777" w:rsidTr="004874DF">
        <w:trPr>
          <w:trHeight w:val="330"/>
        </w:trPr>
        <w:tc>
          <w:tcPr>
            <w:tcW w:w="1615" w:type="dxa"/>
            <w:tcBorders>
              <w:top w:val="nil"/>
              <w:left w:val="single" w:sz="8" w:space="0" w:color="C7CCBE"/>
              <w:bottom w:val="single" w:sz="8" w:space="0" w:color="C7CCBE"/>
              <w:right w:val="single" w:sz="8" w:space="0" w:color="C7CCBE"/>
            </w:tcBorders>
            <w:shd w:val="clear" w:color="000000" w:fill="EFF1EB"/>
            <w:vAlign w:val="center"/>
            <w:hideMark/>
          </w:tcPr>
          <w:p w14:paraId="15B33F15" w14:textId="77777777" w:rsidR="004874DF" w:rsidRPr="004874DF" w:rsidRDefault="004874DF" w:rsidP="004874DF">
            <w:pPr>
              <w:spacing w:after="0" w:line="240" w:lineRule="auto"/>
              <w:jc w:val="right"/>
              <w:rPr>
                <w:rFonts w:eastAsia="Times New Roman" w:cs="Segoe UI"/>
                <w:color w:val="000000"/>
                <w:lang w:eastAsia="en-US"/>
              </w:rPr>
            </w:pPr>
            <w:r w:rsidRPr="004874DF">
              <w:rPr>
                <w:rFonts w:eastAsia="Times New Roman" w:cs="Segoe UI"/>
                <w:color w:val="000000"/>
                <w:lang w:eastAsia="en-US"/>
              </w:rPr>
              <w:t>83</w:t>
            </w:r>
          </w:p>
        </w:tc>
        <w:tc>
          <w:tcPr>
            <w:tcW w:w="2652" w:type="dxa"/>
            <w:tcBorders>
              <w:top w:val="nil"/>
              <w:left w:val="nil"/>
              <w:bottom w:val="single" w:sz="8" w:space="0" w:color="C7CCBE"/>
              <w:right w:val="single" w:sz="8" w:space="0" w:color="C7CCBE"/>
            </w:tcBorders>
            <w:shd w:val="clear" w:color="000000" w:fill="EFF1EB"/>
            <w:vAlign w:val="center"/>
            <w:hideMark/>
          </w:tcPr>
          <w:p w14:paraId="1887D715" w14:textId="77777777" w:rsidR="004874DF" w:rsidRPr="004874DF" w:rsidRDefault="004874DF" w:rsidP="004874DF">
            <w:pPr>
              <w:spacing w:after="0" w:line="240" w:lineRule="auto"/>
              <w:rPr>
                <w:rFonts w:eastAsia="Times New Roman" w:cs="Segoe UI"/>
                <w:color w:val="000000"/>
                <w:lang w:eastAsia="en-US"/>
              </w:rPr>
            </w:pPr>
            <w:r w:rsidRPr="004874DF">
              <w:rPr>
                <w:rFonts w:eastAsia="Times New Roman" w:cs="Segoe UI"/>
                <w:color w:val="000000"/>
                <w:lang w:eastAsia="en-US"/>
              </w:rPr>
              <w:t>Math</w:t>
            </w:r>
          </w:p>
        </w:tc>
        <w:tc>
          <w:tcPr>
            <w:tcW w:w="2873" w:type="dxa"/>
            <w:tcBorders>
              <w:top w:val="nil"/>
              <w:left w:val="nil"/>
              <w:bottom w:val="single" w:sz="8" w:space="0" w:color="C7CCBE"/>
              <w:right w:val="single" w:sz="8" w:space="0" w:color="C7CCBE"/>
            </w:tcBorders>
            <w:shd w:val="clear" w:color="000000" w:fill="EFF1EB"/>
            <w:vAlign w:val="center"/>
            <w:hideMark/>
          </w:tcPr>
          <w:p w14:paraId="2E52FAED" w14:textId="77777777" w:rsidR="004874DF" w:rsidRPr="004874DF" w:rsidRDefault="004874DF" w:rsidP="004874DF">
            <w:pPr>
              <w:spacing w:after="0" w:line="240" w:lineRule="auto"/>
              <w:jc w:val="right"/>
              <w:rPr>
                <w:rFonts w:eastAsia="Times New Roman" w:cs="Segoe UI"/>
                <w:color w:val="000000"/>
                <w:lang w:eastAsia="en-US"/>
              </w:rPr>
            </w:pPr>
            <w:r w:rsidRPr="004874DF">
              <w:rPr>
                <w:rFonts w:eastAsia="Times New Roman" w:cs="Segoe UI"/>
                <w:color w:val="000000"/>
                <w:lang w:eastAsia="en-US"/>
              </w:rPr>
              <w:t>38</w:t>
            </w:r>
          </w:p>
        </w:tc>
      </w:tr>
      <w:tr w:rsidR="004874DF" w:rsidRPr="004874DF" w14:paraId="2D1F8E7D" w14:textId="77777777" w:rsidTr="004874DF">
        <w:trPr>
          <w:trHeight w:val="330"/>
        </w:trPr>
        <w:tc>
          <w:tcPr>
            <w:tcW w:w="1615" w:type="dxa"/>
            <w:tcBorders>
              <w:top w:val="nil"/>
              <w:left w:val="single" w:sz="8" w:space="0" w:color="C7CCBE"/>
              <w:bottom w:val="single" w:sz="8" w:space="0" w:color="C7CCBE"/>
              <w:right w:val="single" w:sz="8" w:space="0" w:color="C7CCBE"/>
            </w:tcBorders>
            <w:shd w:val="clear" w:color="000000" w:fill="FFFFFF"/>
            <w:vAlign w:val="center"/>
            <w:hideMark/>
          </w:tcPr>
          <w:p w14:paraId="4D5AC91F" w14:textId="77777777" w:rsidR="004874DF" w:rsidRPr="004874DF" w:rsidRDefault="004874DF" w:rsidP="004874DF">
            <w:pPr>
              <w:spacing w:after="0" w:line="240" w:lineRule="auto"/>
              <w:jc w:val="right"/>
              <w:rPr>
                <w:rFonts w:eastAsia="Times New Roman" w:cs="Segoe UI"/>
                <w:color w:val="000000"/>
                <w:lang w:eastAsia="en-US"/>
              </w:rPr>
            </w:pPr>
            <w:r w:rsidRPr="004874DF">
              <w:rPr>
                <w:rFonts w:eastAsia="Times New Roman" w:cs="Segoe UI"/>
                <w:color w:val="000000"/>
                <w:lang w:eastAsia="en-US"/>
              </w:rPr>
              <w:t>83</w:t>
            </w:r>
          </w:p>
        </w:tc>
        <w:tc>
          <w:tcPr>
            <w:tcW w:w="2652" w:type="dxa"/>
            <w:tcBorders>
              <w:top w:val="nil"/>
              <w:left w:val="nil"/>
              <w:bottom w:val="single" w:sz="8" w:space="0" w:color="C7CCBE"/>
              <w:right w:val="single" w:sz="8" w:space="0" w:color="C7CCBE"/>
            </w:tcBorders>
            <w:shd w:val="clear" w:color="000000" w:fill="FFFFFF"/>
            <w:vAlign w:val="center"/>
            <w:hideMark/>
          </w:tcPr>
          <w:p w14:paraId="2EE29A95" w14:textId="77777777" w:rsidR="004874DF" w:rsidRPr="004874DF" w:rsidRDefault="004874DF" w:rsidP="004874DF">
            <w:pPr>
              <w:spacing w:after="0" w:line="240" w:lineRule="auto"/>
              <w:rPr>
                <w:rFonts w:eastAsia="Times New Roman" w:cs="Segoe UI"/>
                <w:color w:val="000000"/>
                <w:lang w:eastAsia="en-US"/>
              </w:rPr>
            </w:pPr>
            <w:r w:rsidRPr="004874DF">
              <w:rPr>
                <w:rFonts w:eastAsia="Times New Roman" w:cs="Segoe UI"/>
                <w:color w:val="000000"/>
                <w:lang w:eastAsia="en-US"/>
              </w:rPr>
              <w:t>Computer</w:t>
            </w:r>
          </w:p>
        </w:tc>
        <w:tc>
          <w:tcPr>
            <w:tcW w:w="2873" w:type="dxa"/>
            <w:tcBorders>
              <w:top w:val="nil"/>
              <w:left w:val="nil"/>
              <w:bottom w:val="single" w:sz="8" w:space="0" w:color="C7CCBE"/>
              <w:right w:val="single" w:sz="8" w:space="0" w:color="C7CCBE"/>
            </w:tcBorders>
            <w:shd w:val="clear" w:color="000000" w:fill="FFFFFF"/>
            <w:vAlign w:val="center"/>
            <w:hideMark/>
          </w:tcPr>
          <w:p w14:paraId="46510452" w14:textId="77777777" w:rsidR="004874DF" w:rsidRPr="004874DF" w:rsidRDefault="004874DF" w:rsidP="004874DF">
            <w:pPr>
              <w:spacing w:after="0" w:line="240" w:lineRule="auto"/>
              <w:jc w:val="right"/>
              <w:rPr>
                <w:rFonts w:eastAsia="Times New Roman" w:cs="Segoe UI"/>
                <w:color w:val="000000"/>
                <w:lang w:eastAsia="en-US"/>
              </w:rPr>
            </w:pPr>
            <w:r w:rsidRPr="004874DF">
              <w:rPr>
                <w:rFonts w:eastAsia="Times New Roman" w:cs="Segoe UI"/>
                <w:color w:val="000000"/>
                <w:lang w:eastAsia="en-US"/>
              </w:rPr>
              <w:t>38</w:t>
            </w:r>
          </w:p>
        </w:tc>
      </w:tr>
    </w:tbl>
    <w:p w14:paraId="0DAFC9A4" w14:textId="77777777" w:rsidR="004874DF" w:rsidRPr="0081328D" w:rsidRDefault="004874DF" w:rsidP="0081328D"/>
    <w:p w14:paraId="730C2864" w14:textId="77777777" w:rsidR="00376DDA" w:rsidRPr="0081328D" w:rsidRDefault="0081328D" w:rsidP="0081328D">
      <w:r w:rsidRPr="0081328D">
        <w:t xml:space="preserve">In the given table, non-prime attribute </w:t>
      </w:r>
      <w:r w:rsidRPr="0081328D">
        <w:rPr>
          <w:b/>
          <w:bCs/>
        </w:rPr>
        <w:t>TEACHER_AGE</w:t>
      </w:r>
      <w:r w:rsidRPr="0081328D">
        <w:t xml:space="preserve"> is dependent on </w:t>
      </w:r>
      <w:r w:rsidRPr="0081328D">
        <w:rPr>
          <w:b/>
          <w:bCs/>
        </w:rPr>
        <w:t>TEACHER</w:t>
      </w:r>
      <w:r w:rsidRPr="0081328D">
        <w:t>_ID which is a proper</w:t>
      </w:r>
      <w:r>
        <w:t>. But Subjcet is no way related to Techer_ID, which is same functional group. So we need to separate Subject data to another table to achive</w:t>
      </w:r>
      <w:r w:rsidRPr="0081328D">
        <w:t xml:space="preserve"> 2NF, we decompose it into two tables:</w:t>
      </w:r>
    </w:p>
    <w:tbl>
      <w:tblPr>
        <w:tblW w:w="3980" w:type="dxa"/>
        <w:tblLook w:val="04A0" w:firstRow="1" w:lastRow="0" w:firstColumn="1" w:lastColumn="0" w:noHBand="0" w:noVBand="1"/>
      </w:tblPr>
      <w:tblGrid>
        <w:gridCol w:w="1615"/>
        <w:gridCol w:w="2365"/>
      </w:tblGrid>
      <w:tr w:rsidR="00376DDA" w:rsidRPr="00376DDA" w14:paraId="29E86137" w14:textId="77777777" w:rsidTr="00376DDA">
        <w:trPr>
          <w:trHeight w:val="290"/>
        </w:trPr>
        <w:tc>
          <w:tcPr>
            <w:tcW w:w="1615" w:type="dxa"/>
            <w:tcBorders>
              <w:top w:val="single" w:sz="8" w:space="0" w:color="C7CCBE"/>
              <w:left w:val="single" w:sz="8" w:space="0" w:color="C7CCBE"/>
              <w:bottom w:val="nil"/>
              <w:right w:val="nil"/>
            </w:tcBorders>
            <w:shd w:val="clear" w:color="000000" w:fill="C7CCBE"/>
            <w:vAlign w:val="center"/>
            <w:hideMark/>
          </w:tcPr>
          <w:p w14:paraId="347680A3" w14:textId="77777777" w:rsidR="00376DDA" w:rsidRPr="00376DDA" w:rsidRDefault="00376DDA" w:rsidP="00376DDA">
            <w:pPr>
              <w:spacing w:after="0" w:line="240" w:lineRule="auto"/>
              <w:ind w:firstLineChars="100" w:firstLine="201"/>
              <w:rPr>
                <w:rFonts w:eastAsia="Times New Roman" w:cs="Segoe UI"/>
                <w:b/>
                <w:bCs/>
                <w:color w:val="000000"/>
                <w:lang w:eastAsia="en-US"/>
              </w:rPr>
            </w:pPr>
            <w:r w:rsidRPr="00376DDA">
              <w:rPr>
                <w:rFonts w:eastAsia="Times New Roman" w:cs="Segoe UI"/>
                <w:b/>
                <w:bCs/>
                <w:color w:val="000000"/>
                <w:lang w:eastAsia="en-US"/>
              </w:rPr>
              <w:lastRenderedPageBreak/>
              <w:t>TEACHER_ID</w:t>
            </w:r>
          </w:p>
        </w:tc>
        <w:tc>
          <w:tcPr>
            <w:tcW w:w="2365" w:type="dxa"/>
            <w:tcBorders>
              <w:top w:val="single" w:sz="8" w:space="0" w:color="C7CCBE"/>
              <w:left w:val="nil"/>
              <w:bottom w:val="nil"/>
              <w:right w:val="single" w:sz="8" w:space="0" w:color="C7CCBE"/>
            </w:tcBorders>
            <w:shd w:val="clear" w:color="000000" w:fill="C7CCBE"/>
            <w:vAlign w:val="center"/>
            <w:hideMark/>
          </w:tcPr>
          <w:p w14:paraId="4131ADE1" w14:textId="77777777" w:rsidR="00376DDA" w:rsidRPr="00376DDA" w:rsidRDefault="00376DDA" w:rsidP="00376DDA">
            <w:pPr>
              <w:spacing w:after="0" w:line="240" w:lineRule="auto"/>
              <w:ind w:firstLineChars="100" w:firstLine="201"/>
              <w:rPr>
                <w:rFonts w:eastAsia="Times New Roman" w:cs="Segoe UI"/>
                <w:b/>
                <w:bCs/>
                <w:color w:val="000000"/>
                <w:lang w:eastAsia="en-US"/>
              </w:rPr>
            </w:pPr>
            <w:r w:rsidRPr="00376DDA">
              <w:rPr>
                <w:rFonts w:eastAsia="Times New Roman" w:cs="Segoe UI"/>
                <w:b/>
                <w:bCs/>
                <w:color w:val="000000"/>
                <w:lang w:eastAsia="en-US"/>
              </w:rPr>
              <w:t>TEACHER_AGE</w:t>
            </w:r>
          </w:p>
        </w:tc>
      </w:tr>
      <w:tr w:rsidR="00376DDA" w:rsidRPr="00376DDA" w14:paraId="66B3C725" w14:textId="77777777" w:rsidTr="00376DDA">
        <w:trPr>
          <w:trHeight w:val="330"/>
        </w:trPr>
        <w:tc>
          <w:tcPr>
            <w:tcW w:w="1615" w:type="dxa"/>
            <w:tcBorders>
              <w:top w:val="single" w:sz="6" w:space="0" w:color="C7CCBE"/>
              <w:left w:val="single" w:sz="6" w:space="0" w:color="C7CCBE"/>
              <w:bottom w:val="single" w:sz="6" w:space="0" w:color="C7CCBE"/>
              <w:right w:val="single" w:sz="6" w:space="0" w:color="C7CCBE"/>
            </w:tcBorders>
            <w:shd w:val="clear" w:color="000000" w:fill="FFFFFF"/>
            <w:vAlign w:val="center"/>
            <w:hideMark/>
          </w:tcPr>
          <w:p w14:paraId="52E6319A" w14:textId="77777777" w:rsidR="00376DDA" w:rsidRPr="00376DDA" w:rsidRDefault="00376DDA" w:rsidP="00376DDA">
            <w:pPr>
              <w:spacing w:after="0" w:line="240" w:lineRule="auto"/>
              <w:jc w:val="right"/>
              <w:rPr>
                <w:rFonts w:eastAsia="Times New Roman" w:cs="Segoe UI"/>
                <w:color w:val="000000"/>
                <w:lang w:eastAsia="en-US"/>
              </w:rPr>
            </w:pPr>
            <w:r w:rsidRPr="00376DDA">
              <w:rPr>
                <w:rFonts w:eastAsia="Times New Roman" w:cs="Segoe UI"/>
                <w:color w:val="000000"/>
                <w:lang w:eastAsia="en-US"/>
              </w:rPr>
              <w:t>25</w:t>
            </w:r>
          </w:p>
        </w:tc>
        <w:tc>
          <w:tcPr>
            <w:tcW w:w="2365" w:type="dxa"/>
            <w:tcBorders>
              <w:top w:val="single" w:sz="8" w:space="0" w:color="C7CCBE"/>
              <w:left w:val="nil"/>
              <w:bottom w:val="single" w:sz="8" w:space="0" w:color="C7CCBE"/>
              <w:right w:val="single" w:sz="8" w:space="0" w:color="C7CCBE"/>
            </w:tcBorders>
            <w:shd w:val="clear" w:color="000000" w:fill="FFFFFF"/>
            <w:vAlign w:val="center"/>
            <w:hideMark/>
          </w:tcPr>
          <w:p w14:paraId="6409CABE" w14:textId="77777777" w:rsidR="00376DDA" w:rsidRPr="00376DDA" w:rsidRDefault="00376DDA" w:rsidP="00376DDA">
            <w:pPr>
              <w:spacing w:after="0" w:line="240" w:lineRule="auto"/>
              <w:jc w:val="right"/>
              <w:rPr>
                <w:rFonts w:eastAsia="Times New Roman" w:cs="Segoe UI"/>
                <w:color w:val="000000"/>
                <w:lang w:eastAsia="en-US"/>
              </w:rPr>
            </w:pPr>
            <w:r w:rsidRPr="00376DDA">
              <w:rPr>
                <w:rFonts w:eastAsia="Times New Roman" w:cs="Segoe UI"/>
                <w:color w:val="000000"/>
                <w:lang w:eastAsia="en-US"/>
              </w:rPr>
              <w:t>30</w:t>
            </w:r>
          </w:p>
        </w:tc>
      </w:tr>
      <w:tr w:rsidR="00376DDA" w:rsidRPr="00376DDA" w14:paraId="4FDFDD64" w14:textId="77777777" w:rsidTr="00376DDA">
        <w:trPr>
          <w:trHeight w:val="330"/>
        </w:trPr>
        <w:tc>
          <w:tcPr>
            <w:tcW w:w="1615" w:type="dxa"/>
            <w:tcBorders>
              <w:top w:val="nil"/>
              <w:left w:val="single" w:sz="8" w:space="0" w:color="C7CCBE"/>
              <w:bottom w:val="single" w:sz="8" w:space="0" w:color="C7CCBE"/>
              <w:right w:val="single" w:sz="8" w:space="0" w:color="C7CCBE"/>
            </w:tcBorders>
            <w:shd w:val="clear" w:color="000000" w:fill="EFF1EB"/>
            <w:vAlign w:val="center"/>
            <w:hideMark/>
          </w:tcPr>
          <w:p w14:paraId="19EBB467" w14:textId="77777777" w:rsidR="00376DDA" w:rsidRPr="00376DDA" w:rsidRDefault="00376DDA" w:rsidP="00376DDA">
            <w:pPr>
              <w:spacing w:after="0" w:line="240" w:lineRule="auto"/>
              <w:jc w:val="right"/>
              <w:rPr>
                <w:rFonts w:eastAsia="Times New Roman" w:cs="Segoe UI"/>
                <w:color w:val="000000"/>
                <w:lang w:eastAsia="en-US"/>
              </w:rPr>
            </w:pPr>
            <w:r w:rsidRPr="00376DDA">
              <w:rPr>
                <w:rFonts w:eastAsia="Times New Roman" w:cs="Segoe UI"/>
                <w:color w:val="000000"/>
                <w:lang w:eastAsia="en-US"/>
              </w:rPr>
              <w:t>47</w:t>
            </w:r>
          </w:p>
        </w:tc>
        <w:tc>
          <w:tcPr>
            <w:tcW w:w="2365" w:type="dxa"/>
            <w:tcBorders>
              <w:top w:val="nil"/>
              <w:left w:val="nil"/>
              <w:bottom w:val="single" w:sz="8" w:space="0" w:color="C7CCBE"/>
              <w:right w:val="single" w:sz="8" w:space="0" w:color="C7CCBE"/>
            </w:tcBorders>
            <w:shd w:val="clear" w:color="000000" w:fill="EFF1EB"/>
            <w:vAlign w:val="center"/>
            <w:hideMark/>
          </w:tcPr>
          <w:p w14:paraId="0274A4B8" w14:textId="77777777" w:rsidR="00376DDA" w:rsidRPr="00376DDA" w:rsidRDefault="00376DDA" w:rsidP="00376DDA">
            <w:pPr>
              <w:spacing w:after="0" w:line="240" w:lineRule="auto"/>
              <w:jc w:val="right"/>
              <w:rPr>
                <w:rFonts w:eastAsia="Times New Roman" w:cs="Segoe UI"/>
                <w:color w:val="000000"/>
                <w:lang w:eastAsia="en-US"/>
              </w:rPr>
            </w:pPr>
            <w:r w:rsidRPr="00376DDA">
              <w:rPr>
                <w:rFonts w:eastAsia="Times New Roman" w:cs="Segoe UI"/>
                <w:color w:val="000000"/>
                <w:lang w:eastAsia="en-US"/>
              </w:rPr>
              <w:t>35</w:t>
            </w:r>
          </w:p>
        </w:tc>
      </w:tr>
      <w:tr w:rsidR="00376DDA" w:rsidRPr="00376DDA" w14:paraId="1C5DDFD1" w14:textId="77777777" w:rsidTr="00376DDA">
        <w:trPr>
          <w:trHeight w:val="330"/>
        </w:trPr>
        <w:tc>
          <w:tcPr>
            <w:tcW w:w="1615" w:type="dxa"/>
            <w:tcBorders>
              <w:top w:val="nil"/>
              <w:left w:val="single" w:sz="8" w:space="0" w:color="C7CCBE"/>
              <w:bottom w:val="single" w:sz="8" w:space="0" w:color="C7CCBE"/>
              <w:right w:val="single" w:sz="8" w:space="0" w:color="C7CCBE"/>
            </w:tcBorders>
            <w:shd w:val="clear" w:color="000000" w:fill="FFFFFF"/>
            <w:vAlign w:val="center"/>
            <w:hideMark/>
          </w:tcPr>
          <w:p w14:paraId="5A3D2829" w14:textId="77777777" w:rsidR="00376DDA" w:rsidRPr="00376DDA" w:rsidRDefault="00376DDA" w:rsidP="00376DDA">
            <w:pPr>
              <w:spacing w:after="0" w:line="240" w:lineRule="auto"/>
              <w:jc w:val="right"/>
              <w:rPr>
                <w:rFonts w:eastAsia="Times New Roman" w:cs="Segoe UI"/>
                <w:color w:val="000000"/>
                <w:lang w:eastAsia="en-US"/>
              </w:rPr>
            </w:pPr>
            <w:r w:rsidRPr="00376DDA">
              <w:rPr>
                <w:rFonts w:eastAsia="Times New Roman" w:cs="Segoe UI"/>
                <w:color w:val="000000"/>
                <w:lang w:eastAsia="en-US"/>
              </w:rPr>
              <w:t>83</w:t>
            </w:r>
          </w:p>
        </w:tc>
        <w:tc>
          <w:tcPr>
            <w:tcW w:w="2365" w:type="dxa"/>
            <w:tcBorders>
              <w:top w:val="nil"/>
              <w:left w:val="nil"/>
              <w:bottom w:val="single" w:sz="8" w:space="0" w:color="C7CCBE"/>
              <w:right w:val="single" w:sz="8" w:space="0" w:color="C7CCBE"/>
            </w:tcBorders>
            <w:shd w:val="clear" w:color="000000" w:fill="FFFFFF"/>
            <w:vAlign w:val="center"/>
            <w:hideMark/>
          </w:tcPr>
          <w:p w14:paraId="773A8DC6" w14:textId="77777777" w:rsidR="00376DDA" w:rsidRPr="00376DDA" w:rsidRDefault="00376DDA" w:rsidP="00376DDA">
            <w:pPr>
              <w:spacing w:after="0" w:line="240" w:lineRule="auto"/>
              <w:jc w:val="right"/>
              <w:rPr>
                <w:rFonts w:eastAsia="Times New Roman" w:cs="Segoe UI"/>
                <w:color w:val="000000"/>
                <w:lang w:eastAsia="en-US"/>
              </w:rPr>
            </w:pPr>
            <w:r w:rsidRPr="00376DDA">
              <w:rPr>
                <w:rFonts w:eastAsia="Times New Roman" w:cs="Segoe UI"/>
                <w:color w:val="000000"/>
                <w:lang w:eastAsia="en-US"/>
              </w:rPr>
              <w:t>38</w:t>
            </w:r>
          </w:p>
        </w:tc>
      </w:tr>
    </w:tbl>
    <w:p w14:paraId="3F553E97" w14:textId="074B691D" w:rsidR="0081328D" w:rsidRPr="0081328D" w:rsidRDefault="0081328D" w:rsidP="0081328D"/>
    <w:p w14:paraId="69FD7408" w14:textId="582291EE" w:rsidR="0081328D" w:rsidRPr="0081328D" w:rsidRDefault="0081328D" w:rsidP="0081328D">
      <w:pPr>
        <w:spacing w:after="0"/>
      </w:pPr>
      <w:r w:rsidRPr="0081328D">
        <w:rPr>
          <w:b/>
          <w:bCs/>
        </w:rPr>
        <w:t>TEACHER_SUBJECT table:</w:t>
      </w:r>
    </w:p>
    <w:tbl>
      <w:tblPr>
        <w:tblW w:w="7060" w:type="dxa"/>
        <w:tblLook w:val="04A0" w:firstRow="1" w:lastRow="0" w:firstColumn="1" w:lastColumn="0" w:noHBand="0" w:noVBand="1"/>
      </w:tblPr>
      <w:tblGrid>
        <w:gridCol w:w="3020"/>
        <w:gridCol w:w="4040"/>
      </w:tblGrid>
      <w:tr w:rsidR="00376DDA" w:rsidRPr="00376DDA" w14:paraId="0852E7E3" w14:textId="77777777" w:rsidTr="00376DDA">
        <w:trPr>
          <w:trHeight w:val="214"/>
        </w:trPr>
        <w:tc>
          <w:tcPr>
            <w:tcW w:w="3020" w:type="dxa"/>
            <w:tcBorders>
              <w:top w:val="single" w:sz="8" w:space="0" w:color="C7CCBE"/>
              <w:left w:val="single" w:sz="8" w:space="0" w:color="C7CCBE"/>
              <w:bottom w:val="nil"/>
              <w:right w:val="nil"/>
            </w:tcBorders>
            <w:shd w:val="clear" w:color="000000" w:fill="C7CCBE"/>
            <w:vAlign w:val="center"/>
            <w:hideMark/>
          </w:tcPr>
          <w:p w14:paraId="6435E08A" w14:textId="77777777" w:rsidR="00376DDA" w:rsidRPr="00376DDA" w:rsidRDefault="00376DDA" w:rsidP="00376DDA">
            <w:pPr>
              <w:spacing w:after="0" w:line="240" w:lineRule="auto"/>
              <w:ind w:firstLineChars="100" w:firstLine="201"/>
              <w:rPr>
                <w:rFonts w:eastAsia="Times New Roman" w:cs="Segoe UI"/>
                <w:b/>
                <w:bCs/>
                <w:color w:val="000000"/>
                <w:lang w:eastAsia="en-US"/>
              </w:rPr>
            </w:pPr>
            <w:r w:rsidRPr="00376DDA">
              <w:rPr>
                <w:rFonts w:eastAsia="Times New Roman" w:cs="Segoe UI"/>
                <w:b/>
                <w:bCs/>
                <w:color w:val="000000"/>
                <w:lang w:eastAsia="en-US"/>
              </w:rPr>
              <w:t>TEACHER_ID</w:t>
            </w:r>
          </w:p>
        </w:tc>
        <w:tc>
          <w:tcPr>
            <w:tcW w:w="4040" w:type="dxa"/>
            <w:tcBorders>
              <w:top w:val="single" w:sz="8" w:space="0" w:color="C7CCBE"/>
              <w:left w:val="nil"/>
              <w:bottom w:val="nil"/>
              <w:right w:val="single" w:sz="8" w:space="0" w:color="C7CCBE"/>
            </w:tcBorders>
            <w:shd w:val="clear" w:color="000000" w:fill="C7CCBE"/>
            <w:vAlign w:val="center"/>
            <w:hideMark/>
          </w:tcPr>
          <w:p w14:paraId="01F3FD8E" w14:textId="77777777" w:rsidR="00376DDA" w:rsidRPr="00376DDA" w:rsidRDefault="00376DDA" w:rsidP="00376DDA">
            <w:pPr>
              <w:spacing w:after="0" w:line="240" w:lineRule="auto"/>
              <w:ind w:firstLineChars="100" w:firstLine="201"/>
              <w:rPr>
                <w:rFonts w:eastAsia="Times New Roman" w:cs="Segoe UI"/>
                <w:b/>
                <w:bCs/>
                <w:color w:val="000000"/>
                <w:lang w:eastAsia="en-US"/>
              </w:rPr>
            </w:pPr>
            <w:r w:rsidRPr="00376DDA">
              <w:rPr>
                <w:rFonts w:eastAsia="Times New Roman" w:cs="Segoe UI"/>
                <w:b/>
                <w:bCs/>
                <w:color w:val="000000"/>
                <w:lang w:eastAsia="en-US"/>
              </w:rPr>
              <w:t>SUBJECT</w:t>
            </w:r>
          </w:p>
        </w:tc>
      </w:tr>
      <w:tr w:rsidR="00376DDA" w:rsidRPr="00376DDA" w14:paraId="26CE469E" w14:textId="77777777" w:rsidTr="00376DDA">
        <w:trPr>
          <w:trHeight w:val="330"/>
        </w:trPr>
        <w:tc>
          <w:tcPr>
            <w:tcW w:w="3020" w:type="dxa"/>
            <w:tcBorders>
              <w:top w:val="single" w:sz="8" w:space="0" w:color="C7CCBE"/>
              <w:left w:val="single" w:sz="8" w:space="0" w:color="C7CCBE"/>
              <w:bottom w:val="single" w:sz="8" w:space="0" w:color="C7CCBE"/>
              <w:right w:val="single" w:sz="8" w:space="0" w:color="C7CCBE"/>
            </w:tcBorders>
            <w:shd w:val="clear" w:color="000000" w:fill="FFFFFF"/>
            <w:vAlign w:val="center"/>
            <w:hideMark/>
          </w:tcPr>
          <w:p w14:paraId="6F96A4E3" w14:textId="77777777" w:rsidR="00376DDA" w:rsidRPr="00376DDA" w:rsidRDefault="00376DDA" w:rsidP="00376DDA">
            <w:pPr>
              <w:spacing w:after="0" w:line="240" w:lineRule="auto"/>
              <w:jc w:val="right"/>
              <w:rPr>
                <w:rFonts w:eastAsia="Times New Roman" w:cs="Segoe UI"/>
                <w:color w:val="000000"/>
                <w:lang w:eastAsia="en-US"/>
              </w:rPr>
            </w:pPr>
            <w:r w:rsidRPr="00376DDA">
              <w:rPr>
                <w:rFonts w:eastAsia="Times New Roman" w:cs="Segoe UI"/>
                <w:color w:val="000000"/>
                <w:lang w:eastAsia="en-US"/>
              </w:rPr>
              <w:t>25</w:t>
            </w:r>
          </w:p>
        </w:tc>
        <w:tc>
          <w:tcPr>
            <w:tcW w:w="4040" w:type="dxa"/>
            <w:tcBorders>
              <w:top w:val="single" w:sz="8" w:space="0" w:color="C7CCBE"/>
              <w:left w:val="nil"/>
              <w:bottom w:val="single" w:sz="8" w:space="0" w:color="C7CCBE"/>
              <w:right w:val="single" w:sz="8" w:space="0" w:color="C7CCBE"/>
            </w:tcBorders>
            <w:shd w:val="clear" w:color="000000" w:fill="FFFFFF"/>
            <w:vAlign w:val="center"/>
            <w:hideMark/>
          </w:tcPr>
          <w:p w14:paraId="01409CDC" w14:textId="77777777" w:rsidR="00376DDA" w:rsidRPr="00376DDA" w:rsidRDefault="00376DDA" w:rsidP="00376DDA">
            <w:pPr>
              <w:spacing w:after="0" w:line="240" w:lineRule="auto"/>
              <w:rPr>
                <w:rFonts w:eastAsia="Times New Roman" w:cs="Segoe UI"/>
                <w:color w:val="000000"/>
                <w:lang w:eastAsia="en-US"/>
              </w:rPr>
            </w:pPr>
            <w:r w:rsidRPr="00376DDA">
              <w:rPr>
                <w:rFonts w:eastAsia="Times New Roman" w:cs="Segoe UI"/>
                <w:color w:val="000000"/>
                <w:lang w:eastAsia="en-US"/>
              </w:rPr>
              <w:t>Chemistry</w:t>
            </w:r>
          </w:p>
        </w:tc>
      </w:tr>
      <w:tr w:rsidR="00376DDA" w:rsidRPr="00376DDA" w14:paraId="3C81AF5C" w14:textId="77777777" w:rsidTr="00376DDA">
        <w:trPr>
          <w:trHeight w:val="330"/>
        </w:trPr>
        <w:tc>
          <w:tcPr>
            <w:tcW w:w="3020" w:type="dxa"/>
            <w:tcBorders>
              <w:top w:val="nil"/>
              <w:left w:val="single" w:sz="8" w:space="0" w:color="C7CCBE"/>
              <w:bottom w:val="single" w:sz="8" w:space="0" w:color="C7CCBE"/>
              <w:right w:val="single" w:sz="8" w:space="0" w:color="C7CCBE"/>
            </w:tcBorders>
            <w:shd w:val="clear" w:color="000000" w:fill="EFF1EB"/>
            <w:vAlign w:val="center"/>
            <w:hideMark/>
          </w:tcPr>
          <w:p w14:paraId="5277D2B2" w14:textId="77777777" w:rsidR="00376DDA" w:rsidRPr="00376DDA" w:rsidRDefault="00376DDA" w:rsidP="00376DDA">
            <w:pPr>
              <w:spacing w:after="0" w:line="240" w:lineRule="auto"/>
              <w:jc w:val="right"/>
              <w:rPr>
                <w:rFonts w:eastAsia="Times New Roman" w:cs="Segoe UI"/>
                <w:color w:val="000000"/>
                <w:lang w:eastAsia="en-US"/>
              </w:rPr>
            </w:pPr>
            <w:r w:rsidRPr="00376DDA">
              <w:rPr>
                <w:rFonts w:eastAsia="Times New Roman" w:cs="Segoe UI"/>
                <w:color w:val="000000"/>
                <w:lang w:eastAsia="en-US"/>
              </w:rPr>
              <w:t>25</w:t>
            </w:r>
          </w:p>
        </w:tc>
        <w:tc>
          <w:tcPr>
            <w:tcW w:w="4040" w:type="dxa"/>
            <w:tcBorders>
              <w:top w:val="nil"/>
              <w:left w:val="nil"/>
              <w:bottom w:val="single" w:sz="8" w:space="0" w:color="C7CCBE"/>
              <w:right w:val="single" w:sz="8" w:space="0" w:color="C7CCBE"/>
            </w:tcBorders>
            <w:shd w:val="clear" w:color="000000" w:fill="EFF1EB"/>
            <w:vAlign w:val="center"/>
            <w:hideMark/>
          </w:tcPr>
          <w:p w14:paraId="59DADDF4" w14:textId="77777777" w:rsidR="00376DDA" w:rsidRPr="00376DDA" w:rsidRDefault="00376DDA" w:rsidP="00376DDA">
            <w:pPr>
              <w:spacing w:after="0" w:line="240" w:lineRule="auto"/>
              <w:rPr>
                <w:rFonts w:eastAsia="Times New Roman" w:cs="Segoe UI"/>
                <w:color w:val="000000"/>
                <w:lang w:eastAsia="en-US"/>
              </w:rPr>
            </w:pPr>
            <w:r w:rsidRPr="00376DDA">
              <w:rPr>
                <w:rFonts w:eastAsia="Times New Roman" w:cs="Segoe UI"/>
                <w:color w:val="000000"/>
                <w:lang w:eastAsia="en-US"/>
              </w:rPr>
              <w:t>Biology</w:t>
            </w:r>
          </w:p>
        </w:tc>
      </w:tr>
      <w:tr w:rsidR="00376DDA" w:rsidRPr="00376DDA" w14:paraId="55E999D9" w14:textId="77777777" w:rsidTr="00376DDA">
        <w:trPr>
          <w:trHeight w:val="330"/>
        </w:trPr>
        <w:tc>
          <w:tcPr>
            <w:tcW w:w="3020" w:type="dxa"/>
            <w:tcBorders>
              <w:top w:val="nil"/>
              <w:left w:val="single" w:sz="8" w:space="0" w:color="C7CCBE"/>
              <w:bottom w:val="single" w:sz="8" w:space="0" w:color="C7CCBE"/>
              <w:right w:val="single" w:sz="8" w:space="0" w:color="C7CCBE"/>
            </w:tcBorders>
            <w:shd w:val="clear" w:color="000000" w:fill="FFFFFF"/>
            <w:vAlign w:val="center"/>
            <w:hideMark/>
          </w:tcPr>
          <w:p w14:paraId="56312E78" w14:textId="77777777" w:rsidR="00376DDA" w:rsidRPr="00376DDA" w:rsidRDefault="00376DDA" w:rsidP="00376DDA">
            <w:pPr>
              <w:spacing w:after="0" w:line="240" w:lineRule="auto"/>
              <w:jc w:val="right"/>
              <w:rPr>
                <w:rFonts w:eastAsia="Times New Roman" w:cs="Segoe UI"/>
                <w:color w:val="000000"/>
                <w:lang w:eastAsia="en-US"/>
              </w:rPr>
            </w:pPr>
            <w:r w:rsidRPr="00376DDA">
              <w:rPr>
                <w:rFonts w:eastAsia="Times New Roman" w:cs="Segoe UI"/>
                <w:color w:val="000000"/>
                <w:lang w:eastAsia="en-US"/>
              </w:rPr>
              <w:t>47</w:t>
            </w:r>
          </w:p>
        </w:tc>
        <w:tc>
          <w:tcPr>
            <w:tcW w:w="4040" w:type="dxa"/>
            <w:tcBorders>
              <w:top w:val="nil"/>
              <w:left w:val="nil"/>
              <w:bottom w:val="single" w:sz="8" w:space="0" w:color="C7CCBE"/>
              <w:right w:val="single" w:sz="8" w:space="0" w:color="C7CCBE"/>
            </w:tcBorders>
            <w:shd w:val="clear" w:color="000000" w:fill="FFFFFF"/>
            <w:vAlign w:val="center"/>
            <w:hideMark/>
          </w:tcPr>
          <w:p w14:paraId="37D08776" w14:textId="77777777" w:rsidR="00376DDA" w:rsidRPr="00376DDA" w:rsidRDefault="00376DDA" w:rsidP="00376DDA">
            <w:pPr>
              <w:spacing w:after="0" w:line="240" w:lineRule="auto"/>
              <w:rPr>
                <w:rFonts w:eastAsia="Times New Roman" w:cs="Segoe UI"/>
                <w:color w:val="000000"/>
                <w:lang w:eastAsia="en-US"/>
              </w:rPr>
            </w:pPr>
            <w:r w:rsidRPr="00376DDA">
              <w:rPr>
                <w:rFonts w:eastAsia="Times New Roman" w:cs="Segoe UI"/>
                <w:color w:val="000000"/>
                <w:lang w:eastAsia="en-US"/>
              </w:rPr>
              <w:t>English</w:t>
            </w:r>
          </w:p>
        </w:tc>
      </w:tr>
      <w:tr w:rsidR="00376DDA" w:rsidRPr="00376DDA" w14:paraId="47C336D6" w14:textId="77777777" w:rsidTr="00376DDA">
        <w:trPr>
          <w:trHeight w:val="330"/>
        </w:trPr>
        <w:tc>
          <w:tcPr>
            <w:tcW w:w="3020" w:type="dxa"/>
            <w:tcBorders>
              <w:top w:val="nil"/>
              <w:left w:val="single" w:sz="8" w:space="0" w:color="C7CCBE"/>
              <w:bottom w:val="single" w:sz="8" w:space="0" w:color="C7CCBE"/>
              <w:right w:val="single" w:sz="8" w:space="0" w:color="C7CCBE"/>
            </w:tcBorders>
            <w:shd w:val="clear" w:color="000000" w:fill="EFF1EB"/>
            <w:vAlign w:val="center"/>
            <w:hideMark/>
          </w:tcPr>
          <w:p w14:paraId="7DC00DD1" w14:textId="77777777" w:rsidR="00376DDA" w:rsidRPr="00376DDA" w:rsidRDefault="00376DDA" w:rsidP="00376DDA">
            <w:pPr>
              <w:spacing w:after="0" w:line="240" w:lineRule="auto"/>
              <w:jc w:val="right"/>
              <w:rPr>
                <w:rFonts w:eastAsia="Times New Roman" w:cs="Segoe UI"/>
                <w:color w:val="000000"/>
                <w:lang w:eastAsia="en-US"/>
              </w:rPr>
            </w:pPr>
            <w:r w:rsidRPr="00376DDA">
              <w:rPr>
                <w:rFonts w:eastAsia="Times New Roman" w:cs="Segoe UI"/>
                <w:color w:val="000000"/>
                <w:lang w:eastAsia="en-US"/>
              </w:rPr>
              <w:t>83</w:t>
            </w:r>
          </w:p>
        </w:tc>
        <w:tc>
          <w:tcPr>
            <w:tcW w:w="4040" w:type="dxa"/>
            <w:tcBorders>
              <w:top w:val="nil"/>
              <w:left w:val="nil"/>
              <w:bottom w:val="single" w:sz="8" w:space="0" w:color="C7CCBE"/>
              <w:right w:val="single" w:sz="8" w:space="0" w:color="C7CCBE"/>
            </w:tcBorders>
            <w:shd w:val="clear" w:color="000000" w:fill="EFF1EB"/>
            <w:vAlign w:val="center"/>
            <w:hideMark/>
          </w:tcPr>
          <w:p w14:paraId="4BDF1205" w14:textId="77777777" w:rsidR="00376DDA" w:rsidRPr="00376DDA" w:rsidRDefault="00376DDA" w:rsidP="00376DDA">
            <w:pPr>
              <w:spacing w:after="0" w:line="240" w:lineRule="auto"/>
              <w:rPr>
                <w:rFonts w:eastAsia="Times New Roman" w:cs="Segoe UI"/>
                <w:color w:val="000000"/>
                <w:lang w:eastAsia="en-US"/>
              </w:rPr>
            </w:pPr>
            <w:r w:rsidRPr="00376DDA">
              <w:rPr>
                <w:rFonts w:eastAsia="Times New Roman" w:cs="Segoe UI"/>
                <w:color w:val="000000"/>
                <w:lang w:eastAsia="en-US"/>
              </w:rPr>
              <w:t>Math</w:t>
            </w:r>
          </w:p>
        </w:tc>
      </w:tr>
      <w:tr w:rsidR="00376DDA" w:rsidRPr="00376DDA" w14:paraId="40A061CA" w14:textId="77777777" w:rsidTr="00376DDA">
        <w:trPr>
          <w:trHeight w:val="330"/>
        </w:trPr>
        <w:tc>
          <w:tcPr>
            <w:tcW w:w="3020" w:type="dxa"/>
            <w:tcBorders>
              <w:top w:val="nil"/>
              <w:left w:val="single" w:sz="8" w:space="0" w:color="C7CCBE"/>
              <w:bottom w:val="single" w:sz="8" w:space="0" w:color="C7CCBE"/>
              <w:right w:val="single" w:sz="8" w:space="0" w:color="C7CCBE"/>
            </w:tcBorders>
            <w:shd w:val="clear" w:color="000000" w:fill="FFFFFF"/>
            <w:vAlign w:val="center"/>
            <w:hideMark/>
          </w:tcPr>
          <w:p w14:paraId="271B9499" w14:textId="77777777" w:rsidR="00376DDA" w:rsidRPr="00376DDA" w:rsidRDefault="00376DDA" w:rsidP="00376DDA">
            <w:pPr>
              <w:spacing w:after="0" w:line="240" w:lineRule="auto"/>
              <w:jc w:val="right"/>
              <w:rPr>
                <w:rFonts w:eastAsia="Times New Roman" w:cs="Segoe UI"/>
                <w:color w:val="000000"/>
                <w:lang w:eastAsia="en-US"/>
              </w:rPr>
            </w:pPr>
            <w:r w:rsidRPr="00376DDA">
              <w:rPr>
                <w:rFonts w:eastAsia="Times New Roman" w:cs="Segoe UI"/>
                <w:color w:val="000000"/>
                <w:lang w:eastAsia="en-US"/>
              </w:rPr>
              <w:t>83</w:t>
            </w:r>
          </w:p>
        </w:tc>
        <w:tc>
          <w:tcPr>
            <w:tcW w:w="4040" w:type="dxa"/>
            <w:tcBorders>
              <w:top w:val="nil"/>
              <w:left w:val="nil"/>
              <w:bottom w:val="single" w:sz="8" w:space="0" w:color="C7CCBE"/>
              <w:right w:val="single" w:sz="8" w:space="0" w:color="C7CCBE"/>
            </w:tcBorders>
            <w:shd w:val="clear" w:color="000000" w:fill="FFFFFF"/>
            <w:vAlign w:val="center"/>
            <w:hideMark/>
          </w:tcPr>
          <w:p w14:paraId="682077CA" w14:textId="77777777" w:rsidR="00376DDA" w:rsidRPr="00376DDA" w:rsidRDefault="00376DDA" w:rsidP="00376DDA">
            <w:pPr>
              <w:spacing w:after="0" w:line="240" w:lineRule="auto"/>
              <w:rPr>
                <w:rFonts w:eastAsia="Times New Roman" w:cs="Segoe UI"/>
                <w:color w:val="000000"/>
                <w:lang w:eastAsia="en-US"/>
              </w:rPr>
            </w:pPr>
            <w:r w:rsidRPr="00376DDA">
              <w:rPr>
                <w:rFonts w:eastAsia="Times New Roman" w:cs="Segoe UI"/>
                <w:color w:val="000000"/>
                <w:lang w:eastAsia="en-US"/>
              </w:rPr>
              <w:t>Computer</w:t>
            </w:r>
          </w:p>
        </w:tc>
      </w:tr>
    </w:tbl>
    <w:p w14:paraId="6AD7B093" w14:textId="77777777" w:rsidR="0081328D" w:rsidRDefault="0081328D" w:rsidP="00485F81"/>
    <w:p w14:paraId="0AF79BA1" w14:textId="3B57F375" w:rsidR="00485F81" w:rsidRPr="0081328D" w:rsidRDefault="0081328D" w:rsidP="0081328D">
      <w:pPr>
        <w:spacing w:after="0"/>
        <w:rPr>
          <w:b/>
          <w:bCs/>
        </w:rPr>
      </w:pPr>
      <w:r w:rsidRPr="0081328D">
        <w:rPr>
          <w:b/>
          <w:bCs/>
        </w:rPr>
        <w:t>Third Normal Form</w:t>
      </w:r>
    </w:p>
    <w:p w14:paraId="581A316D" w14:textId="31FA15D5" w:rsidR="00485F81" w:rsidRDefault="0081328D" w:rsidP="00485F81">
      <w:r w:rsidRPr="0081328D">
        <w:t>When a table is in the Second Normal Form and has no transitive dependency, then it is in the Third Normal Form.</w:t>
      </w:r>
      <w:r w:rsidR="00F41FE0" w:rsidRPr="00F41FE0">
        <w:rPr>
          <w:rFonts w:ascii="Open Sans" w:hAnsi="Open Sans" w:cs="Open Sans"/>
          <w:color w:val="4A4A4A"/>
          <w:shd w:val="clear" w:color="auto" w:fill="FFFFFF"/>
        </w:rPr>
        <w:t xml:space="preserve"> </w:t>
      </w:r>
      <w:r w:rsidR="00F41FE0" w:rsidRPr="00F41FE0">
        <w:rPr>
          <w:rStyle w:val="3BlueChar"/>
        </w:rPr>
        <w:t>Dependent solely on the primary key and no other non-key (supporting) column value.</w:t>
      </w:r>
    </w:p>
    <w:p w14:paraId="7E23DD31" w14:textId="77777777" w:rsidR="0081328D" w:rsidRPr="0081328D" w:rsidRDefault="0081328D" w:rsidP="00795896">
      <w:pPr>
        <w:spacing w:after="0"/>
      </w:pPr>
      <w:r w:rsidRPr="0081328D">
        <w:t>Suppose a company wants to store the complete address of each employee, they create a table named employee_details that looks like this:</w:t>
      </w:r>
    </w:p>
    <w:tbl>
      <w:tblPr>
        <w:tblW w:w="10220" w:type="dxa"/>
        <w:tblLook w:val="04A0" w:firstRow="1" w:lastRow="0" w:firstColumn="1" w:lastColumn="0" w:noHBand="0" w:noVBand="1"/>
      </w:tblPr>
      <w:tblGrid>
        <w:gridCol w:w="1240"/>
        <w:gridCol w:w="2060"/>
        <w:gridCol w:w="1660"/>
        <w:gridCol w:w="1620"/>
        <w:gridCol w:w="1580"/>
        <w:gridCol w:w="2060"/>
      </w:tblGrid>
      <w:tr w:rsidR="00795896" w:rsidRPr="00795896" w14:paraId="6A30E8D0" w14:textId="77777777" w:rsidTr="00795896">
        <w:trPr>
          <w:trHeight w:val="330"/>
        </w:trPr>
        <w:tc>
          <w:tcPr>
            <w:tcW w:w="1240" w:type="dxa"/>
            <w:tcBorders>
              <w:top w:val="single" w:sz="4" w:space="0" w:color="000000"/>
              <w:left w:val="single" w:sz="4" w:space="0" w:color="000000"/>
              <w:bottom w:val="single" w:sz="8" w:space="0" w:color="000000"/>
              <w:right w:val="single" w:sz="8" w:space="0" w:color="000000"/>
            </w:tcBorders>
            <w:shd w:val="clear" w:color="000000" w:fill="FFFF00"/>
            <w:vAlign w:val="center"/>
            <w:hideMark/>
          </w:tcPr>
          <w:p w14:paraId="188E248C" w14:textId="77777777" w:rsidR="00795896" w:rsidRPr="00795896" w:rsidRDefault="00795896" w:rsidP="00795896">
            <w:pPr>
              <w:spacing w:after="0" w:line="240" w:lineRule="auto"/>
              <w:rPr>
                <w:rFonts w:eastAsia="Times New Roman" w:cs="Segoe UI"/>
                <w:b/>
                <w:bCs/>
                <w:color w:val="000000"/>
                <w:lang w:eastAsia="en-US"/>
              </w:rPr>
            </w:pPr>
            <w:r w:rsidRPr="00795896">
              <w:rPr>
                <w:rFonts w:eastAsia="Times New Roman" w:cs="Segoe UI"/>
                <w:b/>
                <w:bCs/>
                <w:color w:val="000000"/>
                <w:lang w:eastAsia="en-US"/>
              </w:rPr>
              <w:t>emp_id</w:t>
            </w:r>
          </w:p>
        </w:tc>
        <w:tc>
          <w:tcPr>
            <w:tcW w:w="2060" w:type="dxa"/>
            <w:tcBorders>
              <w:top w:val="single" w:sz="4" w:space="0" w:color="000000"/>
              <w:left w:val="nil"/>
              <w:bottom w:val="single" w:sz="8" w:space="0" w:color="000000"/>
              <w:right w:val="single" w:sz="8" w:space="0" w:color="000000"/>
            </w:tcBorders>
            <w:shd w:val="clear" w:color="000000" w:fill="FFFF00"/>
            <w:vAlign w:val="center"/>
            <w:hideMark/>
          </w:tcPr>
          <w:p w14:paraId="201CD8AB" w14:textId="77777777" w:rsidR="00795896" w:rsidRPr="00795896" w:rsidRDefault="00795896" w:rsidP="00795896">
            <w:pPr>
              <w:spacing w:after="0" w:line="240" w:lineRule="auto"/>
              <w:rPr>
                <w:rFonts w:eastAsia="Times New Roman" w:cs="Segoe UI"/>
                <w:b/>
                <w:bCs/>
                <w:color w:val="000000"/>
                <w:lang w:eastAsia="en-US"/>
              </w:rPr>
            </w:pPr>
            <w:r w:rsidRPr="00795896">
              <w:rPr>
                <w:rFonts w:eastAsia="Times New Roman" w:cs="Segoe UI"/>
                <w:b/>
                <w:bCs/>
                <w:color w:val="000000"/>
                <w:lang w:eastAsia="en-US"/>
              </w:rPr>
              <w:t>emp_name</w:t>
            </w:r>
          </w:p>
        </w:tc>
        <w:tc>
          <w:tcPr>
            <w:tcW w:w="1660" w:type="dxa"/>
            <w:tcBorders>
              <w:top w:val="single" w:sz="4" w:space="0" w:color="000000"/>
              <w:left w:val="nil"/>
              <w:bottom w:val="single" w:sz="8" w:space="0" w:color="000000"/>
              <w:right w:val="single" w:sz="8" w:space="0" w:color="000000"/>
            </w:tcBorders>
            <w:shd w:val="clear" w:color="000000" w:fill="FFFF00"/>
            <w:vAlign w:val="center"/>
            <w:hideMark/>
          </w:tcPr>
          <w:p w14:paraId="0DB0C861" w14:textId="77777777" w:rsidR="00795896" w:rsidRPr="00795896" w:rsidRDefault="00795896" w:rsidP="00795896">
            <w:pPr>
              <w:spacing w:after="0" w:line="240" w:lineRule="auto"/>
              <w:rPr>
                <w:rFonts w:eastAsia="Times New Roman" w:cs="Segoe UI"/>
                <w:b/>
                <w:bCs/>
                <w:color w:val="000000"/>
                <w:lang w:eastAsia="en-US"/>
              </w:rPr>
            </w:pPr>
            <w:r w:rsidRPr="00795896">
              <w:rPr>
                <w:rFonts w:eastAsia="Times New Roman" w:cs="Segoe UI"/>
                <w:b/>
                <w:bCs/>
                <w:color w:val="000000"/>
                <w:lang w:eastAsia="en-US"/>
              </w:rPr>
              <w:t>emp_zip</w:t>
            </w:r>
          </w:p>
        </w:tc>
        <w:tc>
          <w:tcPr>
            <w:tcW w:w="1620" w:type="dxa"/>
            <w:tcBorders>
              <w:top w:val="single" w:sz="4" w:space="0" w:color="000000"/>
              <w:left w:val="nil"/>
              <w:bottom w:val="single" w:sz="8" w:space="0" w:color="000000"/>
              <w:right w:val="single" w:sz="8" w:space="0" w:color="000000"/>
            </w:tcBorders>
            <w:shd w:val="clear" w:color="000000" w:fill="FFFF00"/>
            <w:vAlign w:val="center"/>
            <w:hideMark/>
          </w:tcPr>
          <w:p w14:paraId="5203E3D0" w14:textId="77777777" w:rsidR="00795896" w:rsidRPr="00795896" w:rsidRDefault="00795896" w:rsidP="00795896">
            <w:pPr>
              <w:spacing w:after="0" w:line="240" w:lineRule="auto"/>
              <w:rPr>
                <w:rFonts w:eastAsia="Times New Roman" w:cs="Segoe UI"/>
                <w:b/>
                <w:bCs/>
                <w:color w:val="000000"/>
                <w:lang w:eastAsia="en-US"/>
              </w:rPr>
            </w:pPr>
            <w:r w:rsidRPr="00795896">
              <w:rPr>
                <w:rFonts w:eastAsia="Times New Roman" w:cs="Segoe UI"/>
                <w:b/>
                <w:bCs/>
                <w:color w:val="000000"/>
                <w:lang w:eastAsia="en-US"/>
              </w:rPr>
              <w:t>emp_state</w:t>
            </w:r>
          </w:p>
        </w:tc>
        <w:tc>
          <w:tcPr>
            <w:tcW w:w="1580" w:type="dxa"/>
            <w:tcBorders>
              <w:top w:val="single" w:sz="4" w:space="0" w:color="000000"/>
              <w:left w:val="nil"/>
              <w:bottom w:val="single" w:sz="8" w:space="0" w:color="000000"/>
              <w:right w:val="single" w:sz="8" w:space="0" w:color="000000"/>
            </w:tcBorders>
            <w:shd w:val="clear" w:color="000000" w:fill="FFFF00"/>
            <w:vAlign w:val="center"/>
            <w:hideMark/>
          </w:tcPr>
          <w:p w14:paraId="7A4793B3" w14:textId="77777777" w:rsidR="00795896" w:rsidRPr="00795896" w:rsidRDefault="00795896" w:rsidP="00795896">
            <w:pPr>
              <w:spacing w:after="0" w:line="240" w:lineRule="auto"/>
              <w:rPr>
                <w:rFonts w:eastAsia="Times New Roman" w:cs="Segoe UI"/>
                <w:b/>
                <w:bCs/>
                <w:color w:val="000000"/>
                <w:lang w:eastAsia="en-US"/>
              </w:rPr>
            </w:pPr>
            <w:r w:rsidRPr="00795896">
              <w:rPr>
                <w:rFonts w:eastAsia="Times New Roman" w:cs="Segoe UI"/>
                <w:b/>
                <w:bCs/>
                <w:color w:val="000000"/>
                <w:lang w:eastAsia="en-US"/>
              </w:rPr>
              <w:t>emp_city</w:t>
            </w:r>
          </w:p>
        </w:tc>
        <w:tc>
          <w:tcPr>
            <w:tcW w:w="2060" w:type="dxa"/>
            <w:tcBorders>
              <w:top w:val="single" w:sz="4" w:space="0" w:color="000000"/>
              <w:left w:val="nil"/>
              <w:bottom w:val="single" w:sz="8" w:space="0" w:color="000000"/>
              <w:right w:val="single" w:sz="4" w:space="0" w:color="000000"/>
            </w:tcBorders>
            <w:shd w:val="clear" w:color="000000" w:fill="FFFF00"/>
            <w:vAlign w:val="center"/>
            <w:hideMark/>
          </w:tcPr>
          <w:p w14:paraId="26FA44DF" w14:textId="77777777" w:rsidR="00795896" w:rsidRPr="00795896" w:rsidRDefault="00795896" w:rsidP="00795896">
            <w:pPr>
              <w:spacing w:after="0" w:line="240" w:lineRule="auto"/>
              <w:rPr>
                <w:rFonts w:eastAsia="Times New Roman" w:cs="Segoe UI"/>
                <w:b/>
                <w:bCs/>
                <w:color w:val="000000"/>
                <w:lang w:eastAsia="en-US"/>
              </w:rPr>
            </w:pPr>
            <w:r w:rsidRPr="00795896">
              <w:rPr>
                <w:rFonts w:eastAsia="Times New Roman" w:cs="Segoe UI"/>
                <w:b/>
                <w:bCs/>
                <w:color w:val="000000"/>
                <w:lang w:eastAsia="en-US"/>
              </w:rPr>
              <w:t>emp_district</w:t>
            </w:r>
          </w:p>
        </w:tc>
      </w:tr>
      <w:tr w:rsidR="00795896" w:rsidRPr="00795896" w14:paraId="4B4906FC" w14:textId="77777777" w:rsidTr="00795896">
        <w:trPr>
          <w:trHeight w:val="330"/>
        </w:trPr>
        <w:tc>
          <w:tcPr>
            <w:tcW w:w="1240" w:type="dxa"/>
            <w:tcBorders>
              <w:top w:val="nil"/>
              <w:left w:val="single" w:sz="4" w:space="0" w:color="000000"/>
              <w:bottom w:val="single" w:sz="8" w:space="0" w:color="000000"/>
              <w:right w:val="single" w:sz="8" w:space="0" w:color="000000"/>
            </w:tcBorders>
            <w:shd w:val="clear" w:color="000000" w:fill="FFFFFF"/>
            <w:vAlign w:val="center"/>
            <w:hideMark/>
          </w:tcPr>
          <w:p w14:paraId="7160708A" w14:textId="77777777" w:rsidR="00795896" w:rsidRPr="00795896" w:rsidRDefault="00795896" w:rsidP="00795896">
            <w:pPr>
              <w:spacing w:after="0" w:line="240" w:lineRule="auto"/>
              <w:jc w:val="right"/>
              <w:rPr>
                <w:rFonts w:eastAsia="Times New Roman" w:cs="Segoe UI"/>
                <w:color w:val="000000"/>
                <w:lang w:eastAsia="en-US"/>
              </w:rPr>
            </w:pPr>
            <w:r w:rsidRPr="00795896">
              <w:rPr>
                <w:rFonts w:eastAsia="Times New Roman" w:cs="Segoe UI"/>
                <w:color w:val="000000"/>
                <w:lang w:eastAsia="en-US"/>
              </w:rPr>
              <w:t>1001</w:t>
            </w:r>
          </w:p>
        </w:tc>
        <w:tc>
          <w:tcPr>
            <w:tcW w:w="2060" w:type="dxa"/>
            <w:tcBorders>
              <w:top w:val="nil"/>
              <w:left w:val="nil"/>
              <w:bottom w:val="single" w:sz="8" w:space="0" w:color="000000"/>
              <w:right w:val="single" w:sz="8" w:space="0" w:color="000000"/>
            </w:tcBorders>
            <w:shd w:val="clear" w:color="000000" w:fill="FFFFFF"/>
            <w:vAlign w:val="center"/>
            <w:hideMark/>
          </w:tcPr>
          <w:p w14:paraId="1BCA5D70" w14:textId="77777777" w:rsidR="00795896" w:rsidRPr="00795896" w:rsidRDefault="00795896" w:rsidP="00795896">
            <w:pPr>
              <w:spacing w:after="0" w:line="240" w:lineRule="auto"/>
              <w:rPr>
                <w:rFonts w:eastAsia="Times New Roman" w:cs="Segoe UI"/>
                <w:color w:val="000000"/>
                <w:lang w:eastAsia="en-US"/>
              </w:rPr>
            </w:pPr>
            <w:r w:rsidRPr="00795896">
              <w:rPr>
                <w:rFonts w:eastAsia="Times New Roman" w:cs="Segoe UI"/>
                <w:color w:val="000000"/>
                <w:lang w:eastAsia="en-US"/>
              </w:rPr>
              <w:t>John</w:t>
            </w:r>
          </w:p>
        </w:tc>
        <w:tc>
          <w:tcPr>
            <w:tcW w:w="1660" w:type="dxa"/>
            <w:tcBorders>
              <w:top w:val="nil"/>
              <w:left w:val="nil"/>
              <w:bottom w:val="single" w:sz="8" w:space="0" w:color="000000"/>
              <w:right w:val="single" w:sz="8" w:space="0" w:color="000000"/>
            </w:tcBorders>
            <w:shd w:val="clear" w:color="000000" w:fill="FFFFFF"/>
            <w:vAlign w:val="center"/>
            <w:hideMark/>
          </w:tcPr>
          <w:p w14:paraId="3D6F5C8B" w14:textId="77777777" w:rsidR="00795896" w:rsidRPr="00795896" w:rsidRDefault="00795896" w:rsidP="00795896">
            <w:pPr>
              <w:spacing w:after="0" w:line="240" w:lineRule="auto"/>
              <w:jc w:val="right"/>
              <w:rPr>
                <w:rFonts w:eastAsia="Times New Roman" w:cs="Segoe UI"/>
                <w:color w:val="000000"/>
                <w:lang w:eastAsia="en-US"/>
              </w:rPr>
            </w:pPr>
            <w:r w:rsidRPr="00795896">
              <w:rPr>
                <w:rFonts w:eastAsia="Times New Roman" w:cs="Segoe UI"/>
                <w:color w:val="000000"/>
                <w:lang w:eastAsia="en-US"/>
              </w:rPr>
              <w:t>282005</w:t>
            </w:r>
          </w:p>
        </w:tc>
        <w:tc>
          <w:tcPr>
            <w:tcW w:w="1620" w:type="dxa"/>
            <w:tcBorders>
              <w:top w:val="nil"/>
              <w:left w:val="nil"/>
              <w:bottom w:val="single" w:sz="8" w:space="0" w:color="000000"/>
              <w:right w:val="single" w:sz="8" w:space="0" w:color="000000"/>
            </w:tcBorders>
            <w:shd w:val="clear" w:color="000000" w:fill="FFFFFF"/>
            <w:vAlign w:val="center"/>
            <w:hideMark/>
          </w:tcPr>
          <w:p w14:paraId="743E0594" w14:textId="77777777" w:rsidR="00795896" w:rsidRPr="00795896" w:rsidRDefault="00795896" w:rsidP="00795896">
            <w:pPr>
              <w:spacing w:after="0" w:line="240" w:lineRule="auto"/>
              <w:rPr>
                <w:rFonts w:eastAsia="Times New Roman" w:cs="Segoe UI"/>
                <w:color w:val="000000"/>
                <w:lang w:eastAsia="en-US"/>
              </w:rPr>
            </w:pPr>
            <w:r w:rsidRPr="00795896">
              <w:rPr>
                <w:rFonts w:eastAsia="Times New Roman" w:cs="Segoe UI"/>
                <w:color w:val="000000"/>
                <w:lang w:eastAsia="en-US"/>
              </w:rPr>
              <w:t>UP</w:t>
            </w:r>
          </w:p>
        </w:tc>
        <w:tc>
          <w:tcPr>
            <w:tcW w:w="1580" w:type="dxa"/>
            <w:tcBorders>
              <w:top w:val="nil"/>
              <w:left w:val="nil"/>
              <w:bottom w:val="single" w:sz="8" w:space="0" w:color="000000"/>
              <w:right w:val="single" w:sz="8" w:space="0" w:color="000000"/>
            </w:tcBorders>
            <w:shd w:val="clear" w:color="000000" w:fill="FFFFFF"/>
            <w:vAlign w:val="center"/>
            <w:hideMark/>
          </w:tcPr>
          <w:p w14:paraId="0A68EABE" w14:textId="77777777" w:rsidR="00795896" w:rsidRPr="00795896" w:rsidRDefault="00795896" w:rsidP="00795896">
            <w:pPr>
              <w:spacing w:after="0" w:line="240" w:lineRule="auto"/>
              <w:rPr>
                <w:rFonts w:eastAsia="Times New Roman" w:cs="Segoe UI"/>
                <w:color w:val="000000"/>
                <w:lang w:eastAsia="en-US"/>
              </w:rPr>
            </w:pPr>
            <w:r w:rsidRPr="00795896">
              <w:rPr>
                <w:rFonts w:eastAsia="Times New Roman" w:cs="Segoe UI"/>
                <w:color w:val="000000"/>
                <w:lang w:eastAsia="en-US"/>
              </w:rPr>
              <w:t>Agra</w:t>
            </w:r>
          </w:p>
        </w:tc>
        <w:tc>
          <w:tcPr>
            <w:tcW w:w="2060" w:type="dxa"/>
            <w:tcBorders>
              <w:top w:val="nil"/>
              <w:left w:val="nil"/>
              <w:bottom w:val="single" w:sz="8" w:space="0" w:color="000000"/>
              <w:right w:val="single" w:sz="4" w:space="0" w:color="000000"/>
            </w:tcBorders>
            <w:shd w:val="clear" w:color="000000" w:fill="FFFFFF"/>
            <w:vAlign w:val="center"/>
            <w:hideMark/>
          </w:tcPr>
          <w:p w14:paraId="760224C1" w14:textId="77777777" w:rsidR="00795896" w:rsidRPr="00795896" w:rsidRDefault="00795896" w:rsidP="00795896">
            <w:pPr>
              <w:spacing w:after="0" w:line="240" w:lineRule="auto"/>
              <w:rPr>
                <w:rFonts w:eastAsia="Times New Roman" w:cs="Segoe UI"/>
                <w:color w:val="000000"/>
                <w:lang w:eastAsia="en-US"/>
              </w:rPr>
            </w:pPr>
            <w:r w:rsidRPr="00795896">
              <w:rPr>
                <w:rFonts w:eastAsia="Times New Roman" w:cs="Segoe UI"/>
                <w:color w:val="000000"/>
                <w:lang w:eastAsia="en-US"/>
              </w:rPr>
              <w:t>Dayal Bagh</w:t>
            </w:r>
          </w:p>
        </w:tc>
      </w:tr>
      <w:tr w:rsidR="00795896" w:rsidRPr="00795896" w14:paraId="4B45A169" w14:textId="77777777" w:rsidTr="00795896">
        <w:trPr>
          <w:trHeight w:val="330"/>
        </w:trPr>
        <w:tc>
          <w:tcPr>
            <w:tcW w:w="1240" w:type="dxa"/>
            <w:tcBorders>
              <w:top w:val="nil"/>
              <w:left w:val="single" w:sz="4" w:space="0" w:color="000000"/>
              <w:bottom w:val="single" w:sz="8" w:space="0" w:color="000000"/>
              <w:right w:val="single" w:sz="8" w:space="0" w:color="000000"/>
            </w:tcBorders>
            <w:shd w:val="clear" w:color="000000" w:fill="FFFFFF"/>
            <w:vAlign w:val="center"/>
            <w:hideMark/>
          </w:tcPr>
          <w:p w14:paraId="4B9DC996" w14:textId="77777777" w:rsidR="00795896" w:rsidRPr="00795896" w:rsidRDefault="00795896" w:rsidP="00795896">
            <w:pPr>
              <w:spacing w:after="0" w:line="240" w:lineRule="auto"/>
              <w:jc w:val="right"/>
              <w:rPr>
                <w:rFonts w:eastAsia="Times New Roman" w:cs="Segoe UI"/>
                <w:color w:val="000000"/>
                <w:lang w:eastAsia="en-US"/>
              </w:rPr>
            </w:pPr>
            <w:r w:rsidRPr="00795896">
              <w:rPr>
                <w:rFonts w:eastAsia="Times New Roman" w:cs="Segoe UI"/>
                <w:color w:val="000000"/>
                <w:lang w:eastAsia="en-US"/>
              </w:rPr>
              <w:t>1002</w:t>
            </w:r>
          </w:p>
        </w:tc>
        <w:tc>
          <w:tcPr>
            <w:tcW w:w="2060" w:type="dxa"/>
            <w:tcBorders>
              <w:top w:val="nil"/>
              <w:left w:val="nil"/>
              <w:bottom w:val="single" w:sz="8" w:space="0" w:color="000000"/>
              <w:right w:val="single" w:sz="8" w:space="0" w:color="000000"/>
            </w:tcBorders>
            <w:shd w:val="clear" w:color="000000" w:fill="FFFFFF"/>
            <w:vAlign w:val="center"/>
            <w:hideMark/>
          </w:tcPr>
          <w:p w14:paraId="7F4B69BD" w14:textId="77777777" w:rsidR="00795896" w:rsidRPr="00795896" w:rsidRDefault="00795896" w:rsidP="00795896">
            <w:pPr>
              <w:spacing w:after="0" w:line="240" w:lineRule="auto"/>
              <w:rPr>
                <w:rFonts w:eastAsia="Times New Roman" w:cs="Segoe UI"/>
                <w:color w:val="000000"/>
                <w:lang w:eastAsia="en-US"/>
              </w:rPr>
            </w:pPr>
            <w:r w:rsidRPr="00795896">
              <w:rPr>
                <w:rFonts w:eastAsia="Times New Roman" w:cs="Segoe UI"/>
                <w:color w:val="000000"/>
                <w:lang w:eastAsia="en-US"/>
              </w:rPr>
              <w:t>Ajeet</w:t>
            </w:r>
          </w:p>
        </w:tc>
        <w:tc>
          <w:tcPr>
            <w:tcW w:w="1660" w:type="dxa"/>
            <w:tcBorders>
              <w:top w:val="nil"/>
              <w:left w:val="nil"/>
              <w:bottom w:val="single" w:sz="8" w:space="0" w:color="000000"/>
              <w:right w:val="single" w:sz="8" w:space="0" w:color="000000"/>
            </w:tcBorders>
            <w:shd w:val="clear" w:color="000000" w:fill="FFFFFF"/>
            <w:vAlign w:val="center"/>
            <w:hideMark/>
          </w:tcPr>
          <w:p w14:paraId="0B24673B" w14:textId="77777777" w:rsidR="00795896" w:rsidRPr="00795896" w:rsidRDefault="00795896" w:rsidP="00795896">
            <w:pPr>
              <w:spacing w:after="0" w:line="240" w:lineRule="auto"/>
              <w:jc w:val="right"/>
              <w:rPr>
                <w:rFonts w:eastAsia="Times New Roman" w:cs="Segoe UI"/>
                <w:color w:val="000000"/>
                <w:lang w:eastAsia="en-US"/>
              </w:rPr>
            </w:pPr>
            <w:r w:rsidRPr="00795896">
              <w:rPr>
                <w:rFonts w:eastAsia="Times New Roman" w:cs="Segoe UI"/>
                <w:color w:val="000000"/>
                <w:lang w:eastAsia="en-US"/>
              </w:rPr>
              <w:t>222008</w:t>
            </w:r>
          </w:p>
        </w:tc>
        <w:tc>
          <w:tcPr>
            <w:tcW w:w="1620" w:type="dxa"/>
            <w:tcBorders>
              <w:top w:val="nil"/>
              <w:left w:val="nil"/>
              <w:bottom w:val="single" w:sz="8" w:space="0" w:color="000000"/>
              <w:right w:val="single" w:sz="8" w:space="0" w:color="000000"/>
            </w:tcBorders>
            <w:shd w:val="clear" w:color="000000" w:fill="FFFFFF"/>
            <w:vAlign w:val="center"/>
            <w:hideMark/>
          </w:tcPr>
          <w:p w14:paraId="0E9907BF" w14:textId="77777777" w:rsidR="00795896" w:rsidRPr="00795896" w:rsidRDefault="00795896" w:rsidP="00795896">
            <w:pPr>
              <w:spacing w:after="0" w:line="240" w:lineRule="auto"/>
              <w:rPr>
                <w:rFonts w:eastAsia="Times New Roman" w:cs="Segoe UI"/>
                <w:color w:val="000000"/>
                <w:lang w:eastAsia="en-US"/>
              </w:rPr>
            </w:pPr>
            <w:r w:rsidRPr="00795896">
              <w:rPr>
                <w:rFonts w:eastAsia="Times New Roman" w:cs="Segoe UI"/>
                <w:color w:val="000000"/>
                <w:lang w:eastAsia="en-US"/>
              </w:rPr>
              <w:t>TN</w:t>
            </w:r>
          </w:p>
        </w:tc>
        <w:tc>
          <w:tcPr>
            <w:tcW w:w="1580" w:type="dxa"/>
            <w:tcBorders>
              <w:top w:val="nil"/>
              <w:left w:val="nil"/>
              <w:bottom w:val="single" w:sz="8" w:space="0" w:color="000000"/>
              <w:right w:val="single" w:sz="8" w:space="0" w:color="000000"/>
            </w:tcBorders>
            <w:shd w:val="clear" w:color="000000" w:fill="FFFFFF"/>
            <w:vAlign w:val="center"/>
            <w:hideMark/>
          </w:tcPr>
          <w:p w14:paraId="1FCADE8A" w14:textId="77777777" w:rsidR="00795896" w:rsidRPr="00795896" w:rsidRDefault="00795896" w:rsidP="00795896">
            <w:pPr>
              <w:spacing w:after="0" w:line="240" w:lineRule="auto"/>
              <w:rPr>
                <w:rFonts w:eastAsia="Times New Roman" w:cs="Segoe UI"/>
                <w:color w:val="000000"/>
                <w:lang w:eastAsia="en-US"/>
              </w:rPr>
            </w:pPr>
            <w:r w:rsidRPr="00795896">
              <w:rPr>
                <w:rFonts w:eastAsia="Times New Roman" w:cs="Segoe UI"/>
                <w:color w:val="000000"/>
                <w:lang w:eastAsia="en-US"/>
              </w:rPr>
              <w:t>Chennai</w:t>
            </w:r>
          </w:p>
        </w:tc>
        <w:tc>
          <w:tcPr>
            <w:tcW w:w="2060" w:type="dxa"/>
            <w:tcBorders>
              <w:top w:val="nil"/>
              <w:left w:val="nil"/>
              <w:bottom w:val="single" w:sz="8" w:space="0" w:color="000000"/>
              <w:right w:val="single" w:sz="4" w:space="0" w:color="000000"/>
            </w:tcBorders>
            <w:shd w:val="clear" w:color="000000" w:fill="FFFFFF"/>
            <w:vAlign w:val="center"/>
            <w:hideMark/>
          </w:tcPr>
          <w:p w14:paraId="44C817CB" w14:textId="77777777" w:rsidR="00795896" w:rsidRPr="00795896" w:rsidRDefault="00795896" w:rsidP="00795896">
            <w:pPr>
              <w:spacing w:after="0" w:line="240" w:lineRule="auto"/>
              <w:rPr>
                <w:rFonts w:eastAsia="Times New Roman" w:cs="Segoe UI"/>
                <w:color w:val="000000"/>
                <w:lang w:eastAsia="en-US"/>
              </w:rPr>
            </w:pPr>
            <w:r w:rsidRPr="00795896">
              <w:rPr>
                <w:rFonts w:eastAsia="Times New Roman" w:cs="Segoe UI"/>
                <w:color w:val="000000"/>
                <w:lang w:eastAsia="en-US"/>
              </w:rPr>
              <w:t>M-City</w:t>
            </w:r>
          </w:p>
        </w:tc>
      </w:tr>
      <w:tr w:rsidR="00795896" w:rsidRPr="00795896" w14:paraId="0DE111DE" w14:textId="77777777" w:rsidTr="00795896">
        <w:trPr>
          <w:trHeight w:val="330"/>
        </w:trPr>
        <w:tc>
          <w:tcPr>
            <w:tcW w:w="1240" w:type="dxa"/>
            <w:tcBorders>
              <w:top w:val="nil"/>
              <w:left w:val="single" w:sz="4" w:space="0" w:color="000000"/>
              <w:bottom w:val="single" w:sz="8" w:space="0" w:color="000000"/>
              <w:right w:val="single" w:sz="8" w:space="0" w:color="000000"/>
            </w:tcBorders>
            <w:shd w:val="clear" w:color="000000" w:fill="FFFFFF"/>
            <w:vAlign w:val="center"/>
            <w:hideMark/>
          </w:tcPr>
          <w:p w14:paraId="494E0ABE" w14:textId="77777777" w:rsidR="00795896" w:rsidRPr="00795896" w:rsidRDefault="00795896" w:rsidP="00795896">
            <w:pPr>
              <w:spacing w:after="0" w:line="240" w:lineRule="auto"/>
              <w:jc w:val="right"/>
              <w:rPr>
                <w:rFonts w:eastAsia="Times New Roman" w:cs="Segoe UI"/>
                <w:color w:val="000000"/>
                <w:lang w:eastAsia="en-US"/>
              </w:rPr>
            </w:pPr>
            <w:r w:rsidRPr="00795896">
              <w:rPr>
                <w:rFonts w:eastAsia="Times New Roman" w:cs="Segoe UI"/>
                <w:color w:val="000000"/>
                <w:lang w:eastAsia="en-US"/>
              </w:rPr>
              <w:t>1006</w:t>
            </w:r>
          </w:p>
        </w:tc>
        <w:tc>
          <w:tcPr>
            <w:tcW w:w="2060" w:type="dxa"/>
            <w:tcBorders>
              <w:top w:val="nil"/>
              <w:left w:val="nil"/>
              <w:bottom w:val="single" w:sz="8" w:space="0" w:color="000000"/>
              <w:right w:val="single" w:sz="8" w:space="0" w:color="000000"/>
            </w:tcBorders>
            <w:shd w:val="clear" w:color="000000" w:fill="FFFFFF"/>
            <w:vAlign w:val="center"/>
            <w:hideMark/>
          </w:tcPr>
          <w:p w14:paraId="51FEED72" w14:textId="77777777" w:rsidR="00795896" w:rsidRPr="00795896" w:rsidRDefault="00795896" w:rsidP="00795896">
            <w:pPr>
              <w:spacing w:after="0" w:line="240" w:lineRule="auto"/>
              <w:rPr>
                <w:rFonts w:eastAsia="Times New Roman" w:cs="Segoe UI"/>
                <w:color w:val="000000"/>
                <w:lang w:eastAsia="en-US"/>
              </w:rPr>
            </w:pPr>
            <w:r w:rsidRPr="00795896">
              <w:rPr>
                <w:rFonts w:eastAsia="Times New Roman" w:cs="Segoe UI"/>
                <w:color w:val="000000"/>
                <w:lang w:eastAsia="en-US"/>
              </w:rPr>
              <w:t>Lora</w:t>
            </w:r>
          </w:p>
        </w:tc>
        <w:tc>
          <w:tcPr>
            <w:tcW w:w="1660" w:type="dxa"/>
            <w:tcBorders>
              <w:top w:val="nil"/>
              <w:left w:val="nil"/>
              <w:bottom w:val="single" w:sz="8" w:space="0" w:color="000000"/>
              <w:right w:val="single" w:sz="8" w:space="0" w:color="000000"/>
            </w:tcBorders>
            <w:shd w:val="clear" w:color="000000" w:fill="FFFFFF"/>
            <w:vAlign w:val="center"/>
            <w:hideMark/>
          </w:tcPr>
          <w:p w14:paraId="3BE800C3" w14:textId="77777777" w:rsidR="00795896" w:rsidRPr="00795896" w:rsidRDefault="00795896" w:rsidP="00795896">
            <w:pPr>
              <w:spacing w:after="0" w:line="240" w:lineRule="auto"/>
              <w:jc w:val="right"/>
              <w:rPr>
                <w:rFonts w:eastAsia="Times New Roman" w:cs="Segoe UI"/>
                <w:color w:val="000000"/>
                <w:lang w:eastAsia="en-US"/>
              </w:rPr>
            </w:pPr>
            <w:r w:rsidRPr="00795896">
              <w:rPr>
                <w:rFonts w:eastAsia="Times New Roman" w:cs="Segoe UI"/>
                <w:color w:val="000000"/>
                <w:lang w:eastAsia="en-US"/>
              </w:rPr>
              <w:t>282007</w:t>
            </w:r>
          </w:p>
        </w:tc>
        <w:tc>
          <w:tcPr>
            <w:tcW w:w="1620" w:type="dxa"/>
            <w:tcBorders>
              <w:top w:val="nil"/>
              <w:left w:val="nil"/>
              <w:bottom w:val="single" w:sz="8" w:space="0" w:color="000000"/>
              <w:right w:val="single" w:sz="8" w:space="0" w:color="000000"/>
            </w:tcBorders>
            <w:shd w:val="clear" w:color="000000" w:fill="FFFFFF"/>
            <w:vAlign w:val="center"/>
            <w:hideMark/>
          </w:tcPr>
          <w:p w14:paraId="4E720438" w14:textId="77777777" w:rsidR="00795896" w:rsidRPr="00795896" w:rsidRDefault="00795896" w:rsidP="00795896">
            <w:pPr>
              <w:spacing w:after="0" w:line="240" w:lineRule="auto"/>
              <w:rPr>
                <w:rFonts w:eastAsia="Times New Roman" w:cs="Segoe UI"/>
                <w:color w:val="000000"/>
                <w:lang w:eastAsia="en-US"/>
              </w:rPr>
            </w:pPr>
            <w:r w:rsidRPr="00795896">
              <w:rPr>
                <w:rFonts w:eastAsia="Times New Roman" w:cs="Segoe UI"/>
                <w:color w:val="000000"/>
                <w:lang w:eastAsia="en-US"/>
              </w:rPr>
              <w:t>TN</w:t>
            </w:r>
          </w:p>
        </w:tc>
        <w:tc>
          <w:tcPr>
            <w:tcW w:w="1580" w:type="dxa"/>
            <w:tcBorders>
              <w:top w:val="nil"/>
              <w:left w:val="nil"/>
              <w:bottom w:val="single" w:sz="8" w:space="0" w:color="000000"/>
              <w:right w:val="single" w:sz="8" w:space="0" w:color="000000"/>
            </w:tcBorders>
            <w:shd w:val="clear" w:color="000000" w:fill="FFFFFF"/>
            <w:vAlign w:val="center"/>
            <w:hideMark/>
          </w:tcPr>
          <w:p w14:paraId="0718A7D9" w14:textId="77777777" w:rsidR="00795896" w:rsidRPr="00795896" w:rsidRDefault="00795896" w:rsidP="00795896">
            <w:pPr>
              <w:spacing w:after="0" w:line="240" w:lineRule="auto"/>
              <w:rPr>
                <w:rFonts w:eastAsia="Times New Roman" w:cs="Segoe UI"/>
                <w:color w:val="000000"/>
                <w:lang w:eastAsia="en-US"/>
              </w:rPr>
            </w:pPr>
            <w:r w:rsidRPr="00795896">
              <w:rPr>
                <w:rFonts w:eastAsia="Times New Roman" w:cs="Segoe UI"/>
                <w:color w:val="000000"/>
                <w:lang w:eastAsia="en-US"/>
              </w:rPr>
              <w:t>Chennai</w:t>
            </w:r>
          </w:p>
        </w:tc>
        <w:tc>
          <w:tcPr>
            <w:tcW w:w="2060" w:type="dxa"/>
            <w:tcBorders>
              <w:top w:val="nil"/>
              <w:left w:val="nil"/>
              <w:bottom w:val="single" w:sz="8" w:space="0" w:color="000000"/>
              <w:right w:val="single" w:sz="4" w:space="0" w:color="000000"/>
            </w:tcBorders>
            <w:shd w:val="clear" w:color="000000" w:fill="FFFFFF"/>
            <w:vAlign w:val="center"/>
            <w:hideMark/>
          </w:tcPr>
          <w:p w14:paraId="57EBD898" w14:textId="77777777" w:rsidR="00795896" w:rsidRPr="00795896" w:rsidRDefault="00795896" w:rsidP="00795896">
            <w:pPr>
              <w:spacing w:after="0" w:line="240" w:lineRule="auto"/>
              <w:rPr>
                <w:rFonts w:eastAsia="Times New Roman" w:cs="Segoe UI"/>
                <w:color w:val="000000"/>
                <w:lang w:eastAsia="en-US"/>
              </w:rPr>
            </w:pPr>
            <w:r w:rsidRPr="00795896">
              <w:rPr>
                <w:rFonts w:eastAsia="Times New Roman" w:cs="Segoe UI"/>
                <w:color w:val="000000"/>
                <w:lang w:eastAsia="en-US"/>
              </w:rPr>
              <w:t>Urrapakkam</w:t>
            </w:r>
          </w:p>
        </w:tc>
      </w:tr>
      <w:tr w:rsidR="00795896" w:rsidRPr="00795896" w14:paraId="3CC20405" w14:textId="77777777" w:rsidTr="00795896">
        <w:trPr>
          <w:trHeight w:val="330"/>
        </w:trPr>
        <w:tc>
          <w:tcPr>
            <w:tcW w:w="1240" w:type="dxa"/>
            <w:tcBorders>
              <w:top w:val="nil"/>
              <w:left w:val="single" w:sz="4" w:space="0" w:color="000000"/>
              <w:bottom w:val="single" w:sz="8" w:space="0" w:color="000000"/>
              <w:right w:val="single" w:sz="8" w:space="0" w:color="000000"/>
            </w:tcBorders>
            <w:shd w:val="clear" w:color="000000" w:fill="FFFFFF"/>
            <w:vAlign w:val="center"/>
            <w:hideMark/>
          </w:tcPr>
          <w:p w14:paraId="0E77328A" w14:textId="77777777" w:rsidR="00795896" w:rsidRPr="00795896" w:rsidRDefault="00795896" w:rsidP="00795896">
            <w:pPr>
              <w:spacing w:after="0" w:line="240" w:lineRule="auto"/>
              <w:jc w:val="right"/>
              <w:rPr>
                <w:rFonts w:eastAsia="Times New Roman" w:cs="Segoe UI"/>
                <w:color w:val="000000"/>
                <w:lang w:eastAsia="en-US"/>
              </w:rPr>
            </w:pPr>
            <w:r w:rsidRPr="00795896">
              <w:rPr>
                <w:rFonts w:eastAsia="Times New Roman" w:cs="Segoe UI"/>
                <w:color w:val="000000"/>
                <w:lang w:eastAsia="en-US"/>
              </w:rPr>
              <w:t>1101</w:t>
            </w:r>
          </w:p>
        </w:tc>
        <w:tc>
          <w:tcPr>
            <w:tcW w:w="2060" w:type="dxa"/>
            <w:tcBorders>
              <w:top w:val="nil"/>
              <w:left w:val="nil"/>
              <w:bottom w:val="single" w:sz="8" w:space="0" w:color="000000"/>
              <w:right w:val="single" w:sz="8" w:space="0" w:color="000000"/>
            </w:tcBorders>
            <w:shd w:val="clear" w:color="000000" w:fill="FFFFFF"/>
            <w:vAlign w:val="center"/>
            <w:hideMark/>
          </w:tcPr>
          <w:p w14:paraId="0DDA9727" w14:textId="77777777" w:rsidR="00795896" w:rsidRPr="00795896" w:rsidRDefault="00795896" w:rsidP="00795896">
            <w:pPr>
              <w:spacing w:after="0" w:line="240" w:lineRule="auto"/>
              <w:rPr>
                <w:rFonts w:eastAsia="Times New Roman" w:cs="Segoe UI"/>
                <w:color w:val="000000"/>
                <w:lang w:eastAsia="en-US"/>
              </w:rPr>
            </w:pPr>
            <w:r w:rsidRPr="00795896">
              <w:rPr>
                <w:rFonts w:eastAsia="Times New Roman" w:cs="Segoe UI"/>
                <w:color w:val="000000"/>
                <w:lang w:eastAsia="en-US"/>
              </w:rPr>
              <w:t>Lilly</w:t>
            </w:r>
          </w:p>
        </w:tc>
        <w:tc>
          <w:tcPr>
            <w:tcW w:w="1660" w:type="dxa"/>
            <w:tcBorders>
              <w:top w:val="nil"/>
              <w:left w:val="nil"/>
              <w:bottom w:val="single" w:sz="8" w:space="0" w:color="000000"/>
              <w:right w:val="single" w:sz="8" w:space="0" w:color="000000"/>
            </w:tcBorders>
            <w:shd w:val="clear" w:color="000000" w:fill="FFFFFF"/>
            <w:vAlign w:val="center"/>
            <w:hideMark/>
          </w:tcPr>
          <w:p w14:paraId="15E55D6E" w14:textId="77777777" w:rsidR="00795896" w:rsidRPr="00795896" w:rsidRDefault="00795896" w:rsidP="00795896">
            <w:pPr>
              <w:spacing w:after="0" w:line="240" w:lineRule="auto"/>
              <w:jc w:val="right"/>
              <w:rPr>
                <w:rFonts w:eastAsia="Times New Roman" w:cs="Segoe UI"/>
                <w:color w:val="000000"/>
                <w:lang w:eastAsia="en-US"/>
              </w:rPr>
            </w:pPr>
            <w:r w:rsidRPr="00795896">
              <w:rPr>
                <w:rFonts w:eastAsia="Times New Roman" w:cs="Segoe UI"/>
                <w:color w:val="000000"/>
                <w:lang w:eastAsia="en-US"/>
              </w:rPr>
              <w:t>292008</w:t>
            </w:r>
          </w:p>
        </w:tc>
        <w:tc>
          <w:tcPr>
            <w:tcW w:w="1620" w:type="dxa"/>
            <w:tcBorders>
              <w:top w:val="nil"/>
              <w:left w:val="nil"/>
              <w:bottom w:val="single" w:sz="8" w:space="0" w:color="000000"/>
              <w:right w:val="single" w:sz="8" w:space="0" w:color="000000"/>
            </w:tcBorders>
            <w:shd w:val="clear" w:color="000000" w:fill="FFFFFF"/>
            <w:vAlign w:val="center"/>
            <w:hideMark/>
          </w:tcPr>
          <w:p w14:paraId="1B3E0986" w14:textId="77777777" w:rsidR="00795896" w:rsidRPr="00795896" w:rsidRDefault="00795896" w:rsidP="00795896">
            <w:pPr>
              <w:spacing w:after="0" w:line="240" w:lineRule="auto"/>
              <w:rPr>
                <w:rFonts w:eastAsia="Times New Roman" w:cs="Segoe UI"/>
                <w:color w:val="000000"/>
                <w:lang w:eastAsia="en-US"/>
              </w:rPr>
            </w:pPr>
            <w:r w:rsidRPr="00795896">
              <w:rPr>
                <w:rFonts w:eastAsia="Times New Roman" w:cs="Segoe UI"/>
                <w:color w:val="000000"/>
                <w:lang w:eastAsia="en-US"/>
              </w:rPr>
              <w:t>UK</w:t>
            </w:r>
          </w:p>
        </w:tc>
        <w:tc>
          <w:tcPr>
            <w:tcW w:w="1580" w:type="dxa"/>
            <w:tcBorders>
              <w:top w:val="nil"/>
              <w:left w:val="nil"/>
              <w:bottom w:val="single" w:sz="8" w:space="0" w:color="000000"/>
              <w:right w:val="single" w:sz="8" w:space="0" w:color="000000"/>
            </w:tcBorders>
            <w:shd w:val="clear" w:color="000000" w:fill="FFFFFF"/>
            <w:vAlign w:val="center"/>
            <w:hideMark/>
          </w:tcPr>
          <w:p w14:paraId="360014E0" w14:textId="77777777" w:rsidR="00795896" w:rsidRPr="00795896" w:rsidRDefault="00795896" w:rsidP="00795896">
            <w:pPr>
              <w:spacing w:after="0" w:line="240" w:lineRule="auto"/>
              <w:rPr>
                <w:rFonts w:eastAsia="Times New Roman" w:cs="Segoe UI"/>
                <w:color w:val="000000"/>
                <w:lang w:eastAsia="en-US"/>
              </w:rPr>
            </w:pPr>
            <w:r w:rsidRPr="00795896">
              <w:rPr>
                <w:rFonts w:eastAsia="Times New Roman" w:cs="Segoe UI"/>
                <w:color w:val="000000"/>
                <w:lang w:eastAsia="en-US"/>
              </w:rPr>
              <w:t>Pauri</w:t>
            </w:r>
          </w:p>
        </w:tc>
        <w:tc>
          <w:tcPr>
            <w:tcW w:w="2060" w:type="dxa"/>
            <w:tcBorders>
              <w:top w:val="nil"/>
              <w:left w:val="nil"/>
              <w:bottom w:val="single" w:sz="8" w:space="0" w:color="000000"/>
              <w:right w:val="single" w:sz="4" w:space="0" w:color="000000"/>
            </w:tcBorders>
            <w:shd w:val="clear" w:color="000000" w:fill="FFFFFF"/>
            <w:vAlign w:val="center"/>
            <w:hideMark/>
          </w:tcPr>
          <w:p w14:paraId="3C2D9BE2" w14:textId="77777777" w:rsidR="00795896" w:rsidRPr="00795896" w:rsidRDefault="00795896" w:rsidP="00795896">
            <w:pPr>
              <w:spacing w:after="0" w:line="240" w:lineRule="auto"/>
              <w:rPr>
                <w:rFonts w:eastAsia="Times New Roman" w:cs="Segoe UI"/>
                <w:color w:val="000000"/>
                <w:lang w:eastAsia="en-US"/>
              </w:rPr>
            </w:pPr>
            <w:r w:rsidRPr="00795896">
              <w:rPr>
                <w:rFonts w:eastAsia="Times New Roman" w:cs="Segoe UI"/>
                <w:color w:val="000000"/>
                <w:lang w:eastAsia="en-US"/>
              </w:rPr>
              <w:t>Bhagwan</w:t>
            </w:r>
          </w:p>
        </w:tc>
      </w:tr>
      <w:tr w:rsidR="00795896" w:rsidRPr="00795896" w14:paraId="655D74E9" w14:textId="77777777" w:rsidTr="00795896">
        <w:trPr>
          <w:trHeight w:val="320"/>
        </w:trPr>
        <w:tc>
          <w:tcPr>
            <w:tcW w:w="1240" w:type="dxa"/>
            <w:tcBorders>
              <w:top w:val="nil"/>
              <w:left w:val="single" w:sz="4" w:space="0" w:color="000000"/>
              <w:bottom w:val="single" w:sz="4" w:space="0" w:color="000000"/>
              <w:right w:val="single" w:sz="8" w:space="0" w:color="000000"/>
            </w:tcBorders>
            <w:shd w:val="clear" w:color="000000" w:fill="FFFFFF"/>
            <w:vAlign w:val="center"/>
            <w:hideMark/>
          </w:tcPr>
          <w:p w14:paraId="7A210243" w14:textId="77777777" w:rsidR="00795896" w:rsidRPr="00795896" w:rsidRDefault="00795896" w:rsidP="00795896">
            <w:pPr>
              <w:spacing w:after="0" w:line="240" w:lineRule="auto"/>
              <w:jc w:val="right"/>
              <w:rPr>
                <w:rFonts w:eastAsia="Times New Roman" w:cs="Segoe UI"/>
                <w:color w:val="000000"/>
                <w:lang w:eastAsia="en-US"/>
              </w:rPr>
            </w:pPr>
            <w:r w:rsidRPr="00795896">
              <w:rPr>
                <w:rFonts w:eastAsia="Times New Roman" w:cs="Segoe UI"/>
                <w:color w:val="000000"/>
                <w:lang w:eastAsia="en-US"/>
              </w:rPr>
              <w:t>1201</w:t>
            </w:r>
          </w:p>
        </w:tc>
        <w:tc>
          <w:tcPr>
            <w:tcW w:w="2060" w:type="dxa"/>
            <w:tcBorders>
              <w:top w:val="nil"/>
              <w:left w:val="nil"/>
              <w:bottom w:val="single" w:sz="4" w:space="0" w:color="000000"/>
              <w:right w:val="single" w:sz="8" w:space="0" w:color="000000"/>
            </w:tcBorders>
            <w:shd w:val="clear" w:color="000000" w:fill="FFFFFF"/>
            <w:vAlign w:val="center"/>
            <w:hideMark/>
          </w:tcPr>
          <w:p w14:paraId="5F60CB5C" w14:textId="77777777" w:rsidR="00795896" w:rsidRPr="00795896" w:rsidRDefault="00795896" w:rsidP="00795896">
            <w:pPr>
              <w:spacing w:after="0" w:line="240" w:lineRule="auto"/>
              <w:rPr>
                <w:rFonts w:eastAsia="Times New Roman" w:cs="Segoe UI"/>
                <w:color w:val="000000"/>
                <w:lang w:eastAsia="en-US"/>
              </w:rPr>
            </w:pPr>
            <w:r w:rsidRPr="00795896">
              <w:rPr>
                <w:rFonts w:eastAsia="Times New Roman" w:cs="Segoe UI"/>
                <w:color w:val="000000"/>
                <w:lang w:eastAsia="en-US"/>
              </w:rPr>
              <w:t>Steve</w:t>
            </w:r>
          </w:p>
        </w:tc>
        <w:tc>
          <w:tcPr>
            <w:tcW w:w="1660" w:type="dxa"/>
            <w:tcBorders>
              <w:top w:val="nil"/>
              <w:left w:val="nil"/>
              <w:bottom w:val="single" w:sz="4" w:space="0" w:color="000000"/>
              <w:right w:val="single" w:sz="8" w:space="0" w:color="000000"/>
            </w:tcBorders>
            <w:shd w:val="clear" w:color="000000" w:fill="FFFFFF"/>
            <w:vAlign w:val="center"/>
            <w:hideMark/>
          </w:tcPr>
          <w:p w14:paraId="1F666E8D" w14:textId="77777777" w:rsidR="00795896" w:rsidRPr="00795896" w:rsidRDefault="00795896" w:rsidP="00795896">
            <w:pPr>
              <w:spacing w:after="0" w:line="240" w:lineRule="auto"/>
              <w:jc w:val="right"/>
              <w:rPr>
                <w:rFonts w:eastAsia="Times New Roman" w:cs="Segoe UI"/>
                <w:color w:val="000000"/>
                <w:lang w:eastAsia="en-US"/>
              </w:rPr>
            </w:pPr>
            <w:r w:rsidRPr="00795896">
              <w:rPr>
                <w:rFonts w:eastAsia="Times New Roman" w:cs="Segoe UI"/>
                <w:color w:val="000000"/>
                <w:lang w:eastAsia="en-US"/>
              </w:rPr>
              <w:t>222999</w:t>
            </w:r>
          </w:p>
        </w:tc>
        <w:tc>
          <w:tcPr>
            <w:tcW w:w="1620" w:type="dxa"/>
            <w:tcBorders>
              <w:top w:val="nil"/>
              <w:left w:val="nil"/>
              <w:bottom w:val="single" w:sz="4" w:space="0" w:color="000000"/>
              <w:right w:val="single" w:sz="8" w:space="0" w:color="000000"/>
            </w:tcBorders>
            <w:shd w:val="clear" w:color="000000" w:fill="FFFFFF"/>
            <w:vAlign w:val="center"/>
            <w:hideMark/>
          </w:tcPr>
          <w:p w14:paraId="37ABE0CE" w14:textId="77777777" w:rsidR="00795896" w:rsidRPr="00795896" w:rsidRDefault="00795896" w:rsidP="00795896">
            <w:pPr>
              <w:spacing w:after="0" w:line="240" w:lineRule="auto"/>
              <w:rPr>
                <w:rFonts w:eastAsia="Times New Roman" w:cs="Segoe UI"/>
                <w:color w:val="000000"/>
                <w:lang w:eastAsia="en-US"/>
              </w:rPr>
            </w:pPr>
            <w:r w:rsidRPr="00795896">
              <w:rPr>
                <w:rFonts w:eastAsia="Times New Roman" w:cs="Segoe UI"/>
                <w:color w:val="000000"/>
                <w:lang w:eastAsia="en-US"/>
              </w:rPr>
              <w:t>MP</w:t>
            </w:r>
          </w:p>
        </w:tc>
        <w:tc>
          <w:tcPr>
            <w:tcW w:w="1580" w:type="dxa"/>
            <w:tcBorders>
              <w:top w:val="nil"/>
              <w:left w:val="nil"/>
              <w:bottom w:val="single" w:sz="4" w:space="0" w:color="000000"/>
              <w:right w:val="single" w:sz="8" w:space="0" w:color="000000"/>
            </w:tcBorders>
            <w:shd w:val="clear" w:color="000000" w:fill="FFFFFF"/>
            <w:vAlign w:val="center"/>
            <w:hideMark/>
          </w:tcPr>
          <w:p w14:paraId="57DC008C" w14:textId="77777777" w:rsidR="00795896" w:rsidRPr="00795896" w:rsidRDefault="00795896" w:rsidP="00795896">
            <w:pPr>
              <w:spacing w:after="0" w:line="240" w:lineRule="auto"/>
              <w:rPr>
                <w:rFonts w:eastAsia="Times New Roman" w:cs="Segoe UI"/>
                <w:color w:val="000000"/>
                <w:lang w:eastAsia="en-US"/>
              </w:rPr>
            </w:pPr>
            <w:r w:rsidRPr="00795896">
              <w:rPr>
                <w:rFonts w:eastAsia="Times New Roman" w:cs="Segoe UI"/>
                <w:color w:val="000000"/>
                <w:lang w:eastAsia="en-US"/>
              </w:rPr>
              <w:t>Gwalior</w:t>
            </w:r>
          </w:p>
        </w:tc>
        <w:tc>
          <w:tcPr>
            <w:tcW w:w="2060" w:type="dxa"/>
            <w:tcBorders>
              <w:top w:val="nil"/>
              <w:left w:val="nil"/>
              <w:bottom w:val="single" w:sz="4" w:space="0" w:color="000000"/>
              <w:right w:val="single" w:sz="4" w:space="0" w:color="000000"/>
            </w:tcBorders>
            <w:shd w:val="clear" w:color="000000" w:fill="FFFFFF"/>
            <w:vAlign w:val="center"/>
            <w:hideMark/>
          </w:tcPr>
          <w:p w14:paraId="2E0DE02A" w14:textId="77777777" w:rsidR="00795896" w:rsidRPr="00795896" w:rsidRDefault="00795896" w:rsidP="00795896">
            <w:pPr>
              <w:spacing w:after="0" w:line="240" w:lineRule="auto"/>
              <w:rPr>
                <w:rFonts w:eastAsia="Times New Roman" w:cs="Segoe UI"/>
                <w:color w:val="000000"/>
                <w:lang w:eastAsia="en-US"/>
              </w:rPr>
            </w:pPr>
            <w:r w:rsidRPr="00795896">
              <w:rPr>
                <w:rFonts w:eastAsia="Times New Roman" w:cs="Segoe UI"/>
                <w:color w:val="000000"/>
                <w:lang w:eastAsia="en-US"/>
              </w:rPr>
              <w:t>Ratan</w:t>
            </w:r>
          </w:p>
        </w:tc>
      </w:tr>
    </w:tbl>
    <w:p w14:paraId="5A8930B4" w14:textId="77777777" w:rsidR="00485F81" w:rsidRDefault="00485F81" w:rsidP="00485F81"/>
    <w:p w14:paraId="77F8ED63" w14:textId="77777777" w:rsidR="0081328D" w:rsidRPr="0081328D" w:rsidRDefault="0081328D" w:rsidP="0081328D">
      <w:r w:rsidRPr="0081328D">
        <w:rPr>
          <w:b/>
          <w:bCs/>
        </w:rPr>
        <w:t>Super keys</w:t>
      </w:r>
      <w:r w:rsidRPr="0081328D">
        <w:t>: {emp_id}, {emp_id, emp_name}, {emp_id, emp_name, emp_zip}…so on</w:t>
      </w:r>
      <w:r w:rsidRPr="0081328D">
        <w:br/>
      </w:r>
      <w:r w:rsidRPr="0081328D">
        <w:rPr>
          <w:b/>
          <w:bCs/>
        </w:rPr>
        <w:t>Candidate Keys</w:t>
      </w:r>
      <w:r w:rsidRPr="0081328D">
        <w:t>: {emp_id}</w:t>
      </w:r>
      <w:r w:rsidRPr="0081328D">
        <w:br/>
      </w:r>
      <w:r w:rsidRPr="0081328D">
        <w:rPr>
          <w:b/>
          <w:bCs/>
        </w:rPr>
        <w:t>Non-prime attributes</w:t>
      </w:r>
      <w:r w:rsidRPr="0081328D">
        <w:t>: all attributes except emp_id are non-prime as they are not part of any candidate keys.</w:t>
      </w:r>
    </w:p>
    <w:p w14:paraId="23B7EF05" w14:textId="77777777" w:rsidR="0081328D" w:rsidRPr="0081328D" w:rsidRDefault="0081328D" w:rsidP="0081328D">
      <w:r w:rsidRPr="0081328D">
        <w:t>Here, emp_state, emp_city &amp; emp_district dependent on emp_zip. And, emp_zip is dependent on emp_id that makes non-prime attributes (emp_state, emp_city &amp; emp_district) transitively dependent on super key (emp_id). This violates the rule of 3NF.</w:t>
      </w:r>
    </w:p>
    <w:p w14:paraId="625956A0" w14:textId="77777777" w:rsidR="0081328D" w:rsidRPr="0081328D" w:rsidRDefault="0081328D" w:rsidP="0081328D">
      <w:r w:rsidRPr="0081328D">
        <w:t>To make this table complies with 3NF we have to break the table into two tables to remove the transitive dependency:</w:t>
      </w:r>
    </w:p>
    <w:p w14:paraId="46F3AA63" w14:textId="77777777" w:rsidR="00795896" w:rsidRPr="0081328D" w:rsidRDefault="0081328D" w:rsidP="00685A02">
      <w:pPr>
        <w:spacing w:after="0"/>
      </w:pPr>
      <w:r w:rsidRPr="0081328D">
        <w:rPr>
          <w:b/>
          <w:bCs/>
        </w:rPr>
        <w:t>employee table:</w:t>
      </w:r>
    </w:p>
    <w:tbl>
      <w:tblPr>
        <w:tblW w:w="5540" w:type="dxa"/>
        <w:tblLook w:val="04A0" w:firstRow="1" w:lastRow="0" w:firstColumn="1" w:lastColumn="0" w:noHBand="0" w:noVBand="1"/>
      </w:tblPr>
      <w:tblGrid>
        <w:gridCol w:w="1200"/>
        <w:gridCol w:w="2680"/>
        <w:gridCol w:w="1660"/>
      </w:tblGrid>
      <w:tr w:rsidR="00795896" w:rsidRPr="00795896" w14:paraId="13F62167" w14:textId="77777777" w:rsidTr="00795896">
        <w:trPr>
          <w:trHeight w:val="330"/>
        </w:trPr>
        <w:tc>
          <w:tcPr>
            <w:tcW w:w="1200" w:type="dxa"/>
            <w:tcBorders>
              <w:top w:val="single" w:sz="4" w:space="0" w:color="000000"/>
              <w:left w:val="single" w:sz="4" w:space="0" w:color="000000"/>
              <w:bottom w:val="single" w:sz="8" w:space="0" w:color="000000"/>
              <w:right w:val="single" w:sz="8" w:space="0" w:color="000000"/>
            </w:tcBorders>
            <w:shd w:val="clear" w:color="000000" w:fill="FFFF00"/>
            <w:vAlign w:val="center"/>
            <w:hideMark/>
          </w:tcPr>
          <w:p w14:paraId="0CDC7687" w14:textId="77777777" w:rsidR="00795896" w:rsidRPr="00795896" w:rsidRDefault="00795896" w:rsidP="00795896">
            <w:pPr>
              <w:spacing w:after="0" w:line="240" w:lineRule="auto"/>
              <w:jc w:val="center"/>
              <w:rPr>
                <w:rFonts w:eastAsia="Times New Roman" w:cs="Segoe UI"/>
                <w:b/>
                <w:bCs/>
                <w:color w:val="000000"/>
                <w:lang w:eastAsia="en-US"/>
              </w:rPr>
            </w:pPr>
            <w:r w:rsidRPr="00795896">
              <w:rPr>
                <w:rFonts w:eastAsia="Times New Roman" w:cs="Segoe UI"/>
                <w:b/>
                <w:bCs/>
                <w:color w:val="000000"/>
                <w:lang w:eastAsia="en-US"/>
              </w:rPr>
              <w:t>emp_id</w:t>
            </w:r>
          </w:p>
        </w:tc>
        <w:tc>
          <w:tcPr>
            <w:tcW w:w="2680" w:type="dxa"/>
            <w:tcBorders>
              <w:top w:val="single" w:sz="4" w:space="0" w:color="000000"/>
              <w:left w:val="nil"/>
              <w:bottom w:val="single" w:sz="8" w:space="0" w:color="000000"/>
              <w:right w:val="single" w:sz="8" w:space="0" w:color="000000"/>
            </w:tcBorders>
            <w:shd w:val="clear" w:color="000000" w:fill="FFFF00"/>
            <w:vAlign w:val="center"/>
            <w:hideMark/>
          </w:tcPr>
          <w:p w14:paraId="00BBD55D" w14:textId="77777777" w:rsidR="00795896" w:rsidRPr="00795896" w:rsidRDefault="00795896" w:rsidP="00795896">
            <w:pPr>
              <w:spacing w:after="0" w:line="240" w:lineRule="auto"/>
              <w:jc w:val="center"/>
              <w:rPr>
                <w:rFonts w:eastAsia="Times New Roman" w:cs="Segoe UI"/>
                <w:b/>
                <w:bCs/>
                <w:color w:val="000000"/>
                <w:lang w:eastAsia="en-US"/>
              </w:rPr>
            </w:pPr>
            <w:r w:rsidRPr="00795896">
              <w:rPr>
                <w:rFonts w:eastAsia="Times New Roman" w:cs="Segoe UI"/>
                <w:b/>
                <w:bCs/>
                <w:color w:val="000000"/>
                <w:lang w:eastAsia="en-US"/>
              </w:rPr>
              <w:t>emp_name</w:t>
            </w:r>
          </w:p>
        </w:tc>
        <w:tc>
          <w:tcPr>
            <w:tcW w:w="1660" w:type="dxa"/>
            <w:tcBorders>
              <w:top w:val="single" w:sz="4" w:space="0" w:color="000000"/>
              <w:left w:val="nil"/>
              <w:bottom w:val="single" w:sz="8" w:space="0" w:color="000000"/>
              <w:right w:val="single" w:sz="4" w:space="0" w:color="000000"/>
            </w:tcBorders>
            <w:shd w:val="clear" w:color="000000" w:fill="FFFF00"/>
            <w:vAlign w:val="center"/>
            <w:hideMark/>
          </w:tcPr>
          <w:p w14:paraId="40F50CBA" w14:textId="77777777" w:rsidR="00795896" w:rsidRPr="00795896" w:rsidRDefault="00795896" w:rsidP="00795896">
            <w:pPr>
              <w:spacing w:after="0" w:line="240" w:lineRule="auto"/>
              <w:jc w:val="center"/>
              <w:rPr>
                <w:rFonts w:eastAsia="Times New Roman" w:cs="Segoe UI"/>
                <w:b/>
                <w:bCs/>
                <w:color w:val="000000"/>
                <w:lang w:eastAsia="en-US"/>
              </w:rPr>
            </w:pPr>
            <w:r w:rsidRPr="00795896">
              <w:rPr>
                <w:rFonts w:eastAsia="Times New Roman" w:cs="Segoe UI"/>
                <w:b/>
                <w:bCs/>
                <w:color w:val="000000"/>
                <w:lang w:eastAsia="en-US"/>
              </w:rPr>
              <w:t>emp_zip</w:t>
            </w:r>
          </w:p>
        </w:tc>
      </w:tr>
      <w:tr w:rsidR="00795896" w:rsidRPr="00795896" w14:paraId="459B927C" w14:textId="77777777" w:rsidTr="00795896">
        <w:trPr>
          <w:trHeight w:val="330"/>
        </w:trPr>
        <w:tc>
          <w:tcPr>
            <w:tcW w:w="1200" w:type="dxa"/>
            <w:tcBorders>
              <w:top w:val="nil"/>
              <w:left w:val="single" w:sz="4" w:space="0" w:color="000000"/>
              <w:bottom w:val="single" w:sz="8" w:space="0" w:color="000000"/>
              <w:right w:val="single" w:sz="8" w:space="0" w:color="000000"/>
            </w:tcBorders>
            <w:shd w:val="clear" w:color="000000" w:fill="FFFFFF"/>
            <w:vAlign w:val="center"/>
            <w:hideMark/>
          </w:tcPr>
          <w:p w14:paraId="646C2596" w14:textId="77777777" w:rsidR="00795896" w:rsidRPr="00795896" w:rsidRDefault="00795896" w:rsidP="00795896">
            <w:pPr>
              <w:spacing w:after="0" w:line="240" w:lineRule="auto"/>
              <w:jc w:val="right"/>
              <w:rPr>
                <w:rFonts w:eastAsia="Times New Roman" w:cs="Segoe UI"/>
                <w:color w:val="000000"/>
                <w:lang w:eastAsia="en-US"/>
              </w:rPr>
            </w:pPr>
            <w:r w:rsidRPr="00795896">
              <w:rPr>
                <w:rFonts w:eastAsia="Times New Roman" w:cs="Segoe UI"/>
                <w:color w:val="000000"/>
                <w:lang w:eastAsia="en-US"/>
              </w:rPr>
              <w:lastRenderedPageBreak/>
              <w:t>1001</w:t>
            </w:r>
          </w:p>
        </w:tc>
        <w:tc>
          <w:tcPr>
            <w:tcW w:w="2680" w:type="dxa"/>
            <w:tcBorders>
              <w:top w:val="nil"/>
              <w:left w:val="nil"/>
              <w:bottom w:val="single" w:sz="8" w:space="0" w:color="000000"/>
              <w:right w:val="single" w:sz="8" w:space="0" w:color="000000"/>
            </w:tcBorders>
            <w:shd w:val="clear" w:color="000000" w:fill="FFFFFF"/>
            <w:vAlign w:val="center"/>
            <w:hideMark/>
          </w:tcPr>
          <w:p w14:paraId="23EADC09" w14:textId="77777777" w:rsidR="00795896" w:rsidRPr="00795896" w:rsidRDefault="00795896" w:rsidP="00795896">
            <w:pPr>
              <w:spacing w:after="0" w:line="240" w:lineRule="auto"/>
              <w:rPr>
                <w:rFonts w:eastAsia="Times New Roman" w:cs="Segoe UI"/>
                <w:color w:val="000000"/>
                <w:lang w:eastAsia="en-US"/>
              </w:rPr>
            </w:pPr>
            <w:r w:rsidRPr="00795896">
              <w:rPr>
                <w:rFonts w:eastAsia="Times New Roman" w:cs="Segoe UI"/>
                <w:color w:val="000000"/>
                <w:lang w:eastAsia="en-US"/>
              </w:rPr>
              <w:t>John</w:t>
            </w:r>
          </w:p>
        </w:tc>
        <w:tc>
          <w:tcPr>
            <w:tcW w:w="1660" w:type="dxa"/>
            <w:tcBorders>
              <w:top w:val="nil"/>
              <w:left w:val="nil"/>
              <w:bottom w:val="single" w:sz="8" w:space="0" w:color="000000"/>
              <w:right w:val="single" w:sz="4" w:space="0" w:color="000000"/>
            </w:tcBorders>
            <w:shd w:val="clear" w:color="000000" w:fill="FFFFFF"/>
            <w:vAlign w:val="center"/>
            <w:hideMark/>
          </w:tcPr>
          <w:p w14:paraId="0408185E" w14:textId="77777777" w:rsidR="00795896" w:rsidRPr="00795896" w:rsidRDefault="00795896" w:rsidP="00795896">
            <w:pPr>
              <w:spacing w:after="0" w:line="240" w:lineRule="auto"/>
              <w:jc w:val="right"/>
              <w:rPr>
                <w:rFonts w:eastAsia="Times New Roman" w:cs="Segoe UI"/>
                <w:color w:val="000000"/>
                <w:lang w:eastAsia="en-US"/>
              </w:rPr>
            </w:pPr>
            <w:r w:rsidRPr="00795896">
              <w:rPr>
                <w:rFonts w:eastAsia="Times New Roman" w:cs="Segoe UI"/>
                <w:color w:val="000000"/>
                <w:lang w:eastAsia="en-US"/>
              </w:rPr>
              <w:t>282005</w:t>
            </w:r>
          </w:p>
        </w:tc>
      </w:tr>
      <w:tr w:rsidR="00795896" w:rsidRPr="00795896" w14:paraId="5CD38C16" w14:textId="77777777" w:rsidTr="00795896">
        <w:trPr>
          <w:trHeight w:val="330"/>
        </w:trPr>
        <w:tc>
          <w:tcPr>
            <w:tcW w:w="1200" w:type="dxa"/>
            <w:tcBorders>
              <w:top w:val="nil"/>
              <w:left w:val="single" w:sz="4" w:space="0" w:color="000000"/>
              <w:bottom w:val="single" w:sz="8" w:space="0" w:color="000000"/>
              <w:right w:val="single" w:sz="8" w:space="0" w:color="000000"/>
            </w:tcBorders>
            <w:shd w:val="clear" w:color="000000" w:fill="FFFFFF"/>
            <w:vAlign w:val="center"/>
            <w:hideMark/>
          </w:tcPr>
          <w:p w14:paraId="7C4F6BB2" w14:textId="77777777" w:rsidR="00795896" w:rsidRPr="00795896" w:rsidRDefault="00795896" w:rsidP="00795896">
            <w:pPr>
              <w:spacing w:after="0" w:line="240" w:lineRule="auto"/>
              <w:jc w:val="right"/>
              <w:rPr>
                <w:rFonts w:eastAsia="Times New Roman" w:cs="Segoe UI"/>
                <w:color w:val="000000"/>
                <w:lang w:eastAsia="en-US"/>
              </w:rPr>
            </w:pPr>
            <w:r w:rsidRPr="00795896">
              <w:rPr>
                <w:rFonts w:eastAsia="Times New Roman" w:cs="Segoe UI"/>
                <w:color w:val="000000"/>
                <w:lang w:eastAsia="en-US"/>
              </w:rPr>
              <w:t>1002</w:t>
            </w:r>
          </w:p>
        </w:tc>
        <w:tc>
          <w:tcPr>
            <w:tcW w:w="2680" w:type="dxa"/>
            <w:tcBorders>
              <w:top w:val="nil"/>
              <w:left w:val="nil"/>
              <w:bottom w:val="single" w:sz="8" w:space="0" w:color="000000"/>
              <w:right w:val="single" w:sz="8" w:space="0" w:color="000000"/>
            </w:tcBorders>
            <w:shd w:val="clear" w:color="000000" w:fill="FFFFFF"/>
            <w:vAlign w:val="center"/>
            <w:hideMark/>
          </w:tcPr>
          <w:p w14:paraId="0DE384E7" w14:textId="77777777" w:rsidR="00795896" w:rsidRPr="00795896" w:rsidRDefault="00795896" w:rsidP="00795896">
            <w:pPr>
              <w:spacing w:after="0" w:line="240" w:lineRule="auto"/>
              <w:rPr>
                <w:rFonts w:eastAsia="Times New Roman" w:cs="Segoe UI"/>
                <w:color w:val="000000"/>
                <w:lang w:eastAsia="en-US"/>
              </w:rPr>
            </w:pPr>
            <w:r w:rsidRPr="00795896">
              <w:rPr>
                <w:rFonts w:eastAsia="Times New Roman" w:cs="Segoe UI"/>
                <w:color w:val="000000"/>
                <w:lang w:eastAsia="en-US"/>
              </w:rPr>
              <w:t>Ajeet</w:t>
            </w:r>
          </w:p>
        </w:tc>
        <w:tc>
          <w:tcPr>
            <w:tcW w:w="1660" w:type="dxa"/>
            <w:tcBorders>
              <w:top w:val="nil"/>
              <w:left w:val="nil"/>
              <w:bottom w:val="single" w:sz="8" w:space="0" w:color="000000"/>
              <w:right w:val="single" w:sz="4" w:space="0" w:color="000000"/>
            </w:tcBorders>
            <w:shd w:val="clear" w:color="000000" w:fill="FFFFFF"/>
            <w:vAlign w:val="center"/>
            <w:hideMark/>
          </w:tcPr>
          <w:p w14:paraId="6C6E417F" w14:textId="77777777" w:rsidR="00795896" w:rsidRPr="00795896" w:rsidRDefault="00795896" w:rsidP="00795896">
            <w:pPr>
              <w:spacing w:after="0" w:line="240" w:lineRule="auto"/>
              <w:jc w:val="right"/>
              <w:rPr>
                <w:rFonts w:eastAsia="Times New Roman" w:cs="Segoe UI"/>
                <w:color w:val="000000"/>
                <w:lang w:eastAsia="en-US"/>
              </w:rPr>
            </w:pPr>
            <w:r w:rsidRPr="00795896">
              <w:rPr>
                <w:rFonts w:eastAsia="Times New Roman" w:cs="Segoe UI"/>
                <w:color w:val="000000"/>
                <w:lang w:eastAsia="en-US"/>
              </w:rPr>
              <w:t>222008</w:t>
            </w:r>
          </w:p>
        </w:tc>
      </w:tr>
      <w:tr w:rsidR="00795896" w:rsidRPr="00795896" w14:paraId="5BE168C7" w14:textId="77777777" w:rsidTr="00795896">
        <w:trPr>
          <w:trHeight w:val="330"/>
        </w:trPr>
        <w:tc>
          <w:tcPr>
            <w:tcW w:w="1200" w:type="dxa"/>
            <w:tcBorders>
              <w:top w:val="nil"/>
              <w:left w:val="single" w:sz="4" w:space="0" w:color="000000"/>
              <w:bottom w:val="single" w:sz="8" w:space="0" w:color="000000"/>
              <w:right w:val="single" w:sz="8" w:space="0" w:color="000000"/>
            </w:tcBorders>
            <w:shd w:val="clear" w:color="000000" w:fill="FFFFFF"/>
            <w:vAlign w:val="center"/>
            <w:hideMark/>
          </w:tcPr>
          <w:p w14:paraId="3AB21803" w14:textId="77777777" w:rsidR="00795896" w:rsidRPr="00795896" w:rsidRDefault="00795896" w:rsidP="00795896">
            <w:pPr>
              <w:spacing w:after="0" w:line="240" w:lineRule="auto"/>
              <w:jc w:val="right"/>
              <w:rPr>
                <w:rFonts w:eastAsia="Times New Roman" w:cs="Segoe UI"/>
                <w:color w:val="000000"/>
                <w:lang w:eastAsia="en-US"/>
              </w:rPr>
            </w:pPr>
            <w:r w:rsidRPr="00795896">
              <w:rPr>
                <w:rFonts w:eastAsia="Times New Roman" w:cs="Segoe UI"/>
                <w:color w:val="000000"/>
                <w:lang w:eastAsia="en-US"/>
              </w:rPr>
              <w:t>1006</w:t>
            </w:r>
          </w:p>
        </w:tc>
        <w:tc>
          <w:tcPr>
            <w:tcW w:w="2680" w:type="dxa"/>
            <w:tcBorders>
              <w:top w:val="nil"/>
              <w:left w:val="nil"/>
              <w:bottom w:val="single" w:sz="8" w:space="0" w:color="000000"/>
              <w:right w:val="single" w:sz="8" w:space="0" w:color="000000"/>
            </w:tcBorders>
            <w:shd w:val="clear" w:color="000000" w:fill="FFFFFF"/>
            <w:vAlign w:val="center"/>
            <w:hideMark/>
          </w:tcPr>
          <w:p w14:paraId="5D4FF3C5" w14:textId="77777777" w:rsidR="00795896" w:rsidRPr="00795896" w:rsidRDefault="00795896" w:rsidP="00795896">
            <w:pPr>
              <w:spacing w:after="0" w:line="240" w:lineRule="auto"/>
              <w:rPr>
                <w:rFonts w:eastAsia="Times New Roman" w:cs="Segoe UI"/>
                <w:color w:val="000000"/>
                <w:lang w:eastAsia="en-US"/>
              </w:rPr>
            </w:pPr>
            <w:r w:rsidRPr="00795896">
              <w:rPr>
                <w:rFonts w:eastAsia="Times New Roman" w:cs="Segoe UI"/>
                <w:color w:val="000000"/>
                <w:lang w:eastAsia="en-US"/>
              </w:rPr>
              <w:t>Lora</w:t>
            </w:r>
          </w:p>
        </w:tc>
        <w:tc>
          <w:tcPr>
            <w:tcW w:w="1660" w:type="dxa"/>
            <w:tcBorders>
              <w:top w:val="nil"/>
              <w:left w:val="nil"/>
              <w:bottom w:val="single" w:sz="8" w:space="0" w:color="000000"/>
              <w:right w:val="single" w:sz="4" w:space="0" w:color="000000"/>
            </w:tcBorders>
            <w:shd w:val="clear" w:color="000000" w:fill="FFFFFF"/>
            <w:vAlign w:val="center"/>
            <w:hideMark/>
          </w:tcPr>
          <w:p w14:paraId="5F47ADBF" w14:textId="77777777" w:rsidR="00795896" w:rsidRPr="00795896" w:rsidRDefault="00795896" w:rsidP="00795896">
            <w:pPr>
              <w:spacing w:after="0" w:line="240" w:lineRule="auto"/>
              <w:jc w:val="right"/>
              <w:rPr>
                <w:rFonts w:eastAsia="Times New Roman" w:cs="Segoe UI"/>
                <w:color w:val="000000"/>
                <w:lang w:eastAsia="en-US"/>
              </w:rPr>
            </w:pPr>
            <w:r w:rsidRPr="00795896">
              <w:rPr>
                <w:rFonts w:eastAsia="Times New Roman" w:cs="Segoe UI"/>
                <w:color w:val="000000"/>
                <w:lang w:eastAsia="en-US"/>
              </w:rPr>
              <w:t>282007</w:t>
            </w:r>
          </w:p>
        </w:tc>
      </w:tr>
      <w:tr w:rsidR="00795896" w:rsidRPr="00795896" w14:paraId="6AC0BFEE" w14:textId="77777777" w:rsidTr="00795896">
        <w:trPr>
          <w:trHeight w:val="330"/>
        </w:trPr>
        <w:tc>
          <w:tcPr>
            <w:tcW w:w="1200" w:type="dxa"/>
            <w:tcBorders>
              <w:top w:val="nil"/>
              <w:left w:val="single" w:sz="4" w:space="0" w:color="000000"/>
              <w:bottom w:val="single" w:sz="8" w:space="0" w:color="000000"/>
              <w:right w:val="single" w:sz="8" w:space="0" w:color="000000"/>
            </w:tcBorders>
            <w:shd w:val="clear" w:color="000000" w:fill="FFFFFF"/>
            <w:vAlign w:val="center"/>
            <w:hideMark/>
          </w:tcPr>
          <w:p w14:paraId="717D85D0" w14:textId="77777777" w:rsidR="00795896" w:rsidRPr="00795896" w:rsidRDefault="00795896" w:rsidP="00795896">
            <w:pPr>
              <w:spacing w:after="0" w:line="240" w:lineRule="auto"/>
              <w:jc w:val="right"/>
              <w:rPr>
                <w:rFonts w:eastAsia="Times New Roman" w:cs="Segoe UI"/>
                <w:color w:val="000000"/>
                <w:lang w:eastAsia="en-US"/>
              </w:rPr>
            </w:pPr>
            <w:r w:rsidRPr="00795896">
              <w:rPr>
                <w:rFonts w:eastAsia="Times New Roman" w:cs="Segoe UI"/>
                <w:color w:val="000000"/>
                <w:lang w:eastAsia="en-US"/>
              </w:rPr>
              <w:t>1101</w:t>
            </w:r>
          </w:p>
        </w:tc>
        <w:tc>
          <w:tcPr>
            <w:tcW w:w="2680" w:type="dxa"/>
            <w:tcBorders>
              <w:top w:val="nil"/>
              <w:left w:val="nil"/>
              <w:bottom w:val="single" w:sz="8" w:space="0" w:color="000000"/>
              <w:right w:val="single" w:sz="8" w:space="0" w:color="000000"/>
            </w:tcBorders>
            <w:shd w:val="clear" w:color="000000" w:fill="FFFFFF"/>
            <w:vAlign w:val="center"/>
            <w:hideMark/>
          </w:tcPr>
          <w:p w14:paraId="77836F80" w14:textId="77777777" w:rsidR="00795896" w:rsidRPr="00795896" w:rsidRDefault="00795896" w:rsidP="00795896">
            <w:pPr>
              <w:spacing w:after="0" w:line="240" w:lineRule="auto"/>
              <w:rPr>
                <w:rFonts w:eastAsia="Times New Roman" w:cs="Segoe UI"/>
                <w:color w:val="000000"/>
                <w:lang w:eastAsia="en-US"/>
              </w:rPr>
            </w:pPr>
            <w:r w:rsidRPr="00795896">
              <w:rPr>
                <w:rFonts w:eastAsia="Times New Roman" w:cs="Segoe UI"/>
                <w:color w:val="000000"/>
                <w:lang w:eastAsia="en-US"/>
              </w:rPr>
              <w:t>Lilly</w:t>
            </w:r>
          </w:p>
        </w:tc>
        <w:tc>
          <w:tcPr>
            <w:tcW w:w="1660" w:type="dxa"/>
            <w:tcBorders>
              <w:top w:val="nil"/>
              <w:left w:val="nil"/>
              <w:bottom w:val="single" w:sz="8" w:space="0" w:color="000000"/>
              <w:right w:val="single" w:sz="4" w:space="0" w:color="000000"/>
            </w:tcBorders>
            <w:shd w:val="clear" w:color="000000" w:fill="FFFFFF"/>
            <w:vAlign w:val="center"/>
            <w:hideMark/>
          </w:tcPr>
          <w:p w14:paraId="085973EB" w14:textId="77777777" w:rsidR="00795896" w:rsidRPr="00795896" w:rsidRDefault="00795896" w:rsidP="00795896">
            <w:pPr>
              <w:spacing w:after="0" w:line="240" w:lineRule="auto"/>
              <w:jc w:val="right"/>
              <w:rPr>
                <w:rFonts w:eastAsia="Times New Roman" w:cs="Segoe UI"/>
                <w:color w:val="000000"/>
                <w:lang w:eastAsia="en-US"/>
              </w:rPr>
            </w:pPr>
            <w:r w:rsidRPr="00795896">
              <w:rPr>
                <w:rFonts w:eastAsia="Times New Roman" w:cs="Segoe UI"/>
                <w:color w:val="000000"/>
                <w:lang w:eastAsia="en-US"/>
              </w:rPr>
              <w:t>292008</w:t>
            </w:r>
          </w:p>
        </w:tc>
      </w:tr>
      <w:tr w:rsidR="00795896" w:rsidRPr="00795896" w14:paraId="2CF4D91A" w14:textId="77777777" w:rsidTr="00795896">
        <w:trPr>
          <w:trHeight w:val="320"/>
        </w:trPr>
        <w:tc>
          <w:tcPr>
            <w:tcW w:w="1200" w:type="dxa"/>
            <w:tcBorders>
              <w:top w:val="nil"/>
              <w:left w:val="single" w:sz="4" w:space="0" w:color="000000"/>
              <w:bottom w:val="single" w:sz="4" w:space="0" w:color="000000"/>
              <w:right w:val="single" w:sz="8" w:space="0" w:color="000000"/>
            </w:tcBorders>
            <w:shd w:val="clear" w:color="000000" w:fill="FFFFFF"/>
            <w:vAlign w:val="center"/>
            <w:hideMark/>
          </w:tcPr>
          <w:p w14:paraId="7F900B30" w14:textId="77777777" w:rsidR="00795896" w:rsidRPr="00795896" w:rsidRDefault="00795896" w:rsidP="00795896">
            <w:pPr>
              <w:spacing w:after="0" w:line="240" w:lineRule="auto"/>
              <w:jc w:val="right"/>
              <w:rPr>
                <w:rFonts w:eastAsia="Times New Roman" w:cs="Segoe UI"/>
                <w:color w:val="000000"/>
                <w:lang w:eastAsia="en-US"/>
              </w:rPr>
            </w:pPr>
            <w:r w:rsidRPr="00795896">
              <w:rPr>
                <w:rFonts w:eastAsia="Times New Roman" w:cs="Segoe UI"/>
                <w:color w:val="000000"/>
                <w:lang w:eastAsia="en-US"/>
              </w:rPr>
              <w:t>1201</w:t>
            </w:r>
          </w:p>
        </w:tc>
        <w:tc>
          <w:tcPr>
            <w:tcW w:w="2680" w:type="dxa"/>
            <w:tcBorders>
              <w:top w:val="nil"/>
              <w:left w:val="nil"/>
              <w:bottom w:val="single" w:sz="4" w:space="0" w:color="000000"/>
              <w:right w:val="single" w:sz="8" w:space="0" w:color="000000"/>
            </w:tcBorders>
            <w:shd w:val="clear" w:color="000000" w:fill="FFFFFF"/>
            <w:vAlign w:val="center"/>
            <w:hideMark/>
          </w:tcPr>
          <w:p w14:paraId="540A28B2" w14:textId="77777777" w:rsidR="00795896" w:rsidRPr="00795896" w:rsidRDefault="00795896" w:rsidP="00795896">
            <w:pPr>
              <w:spacing w:after="0" w:line="240" w:lineRule="auto"/>
              <w:rPr>
                <w:rFonts w:eastAsia="Times New Roman" w:cs="Segoe UI"/>
                <w:color w:val="000000"/>
                <w:lang w:eastAsia="en-US"/>
              </w:rPr>
            </w:pPr>
            <w:r w:rsidRPr="00795896">
              <w:rPr>
                <w:rFonts w:eastAsia="Times New Roman" w:cs="Segoe UI"/>
                <w:color w:val="000000"/>
                <w:lang w:eastAsia="en-US"/>
              </w:rPr>
              <w:t>Steve</w:t>
            </w:r>
          </w:p>
        </w:tc>
        <w:tc>
          <w:tcPr>
            <w:tcW w:w="1660" w:type="dxa"/>
            <w:tcBorders>
              <w:top w:val="nil"/>
              <w:left w:val="nil"/>
              <w:bottom w:val="single" w:sz="4" w:space="0" w:color="000000"/>
              <w:right w:val="single" w:sz="4" w:space="0" w:color="000000"/>
            </w:tcBorders>
            <w:shd w:val="clear" w:color="000000" w:fill="FFFFFF"/>
            <w:vAlign w:val="center"/>
            <w:hideMark/>
          </w:tcPr>
          <w:p w14:paraId="24C82309" w14:textId="77777777" w:rsidR="00795896" w:rsidRPr="00795896" w:rsidRDefault="00795896" w:rsidP="00795896">
            <w:pPr>
              <w:spacing w:after="0" w:line="240" w:lineRule="auto"/>
              <w:jc w:val="right"/>
              <w:rPr>
                <w:rFonts w:eastAsia="Times New Roman" w:cs="Segoe UI"/>
                <w:color w:val="000000"/>
                <w:lang w:eastAsia="en-US"/>
              </w:rPr>
            </w:pPr>
            <w:r w:rsidRPr="00795896">
              <w:rPr>
                <w:rFonts w:eastAsia="Times New Roman" w:cs="Segoe UI"/>
                <w:color w:val="000000"/>
                <w:lang w:eastAsia="en-US"/>
              </w:rPr>
              <w:t>222999</w:t>
            </w:r>
          </w:p>
        </w:tc>
      </w:tr>
    </w:tbl>
    <w:p w14:paraId="185D20BA" w14:textId="1528528D" w:rsidR="0081328D" w:rsidRPr="0081328D" w:rsidRDefault="0081328D" w:rsidP="0081328D"/>
    <w:p w14:paraId="4BC5705A" w14:textId="77777777" w:rsidR="0081328D" w:rsidRPr="0081328D" w:rsidRDefault="0081328D" w:rsidP="00685A02">
      <w:pPr>
        <w:spacing w:after="0"/>
      </w:pPr>
      <w:r w:rsidRPr="0081328D">
        <w:rPr>
          <w:b/>
          <w:bCs/>
        </w:rPr>
        <w:t>employee_zip table:</w:t>
      </w:r>
    </w:p>
    <w:tbl>
      <w:tblPr>
        <w:tblW w:w="7160" w:type="dxa"/>
        <w:tblLook w:val="04A0" w:firstRow="1" w:lastRow="0" w:firstColumn="1" w:lastColumn="0" w:noHBand="0" w:noVBand="1"/>
      </w:tblPr>
      <w:tblGrid>
        <w:gridCol w:w="1200"/>
        <w:gridCol w:w="2680"/>
        <w:gridCol w:w="1660"/>
        <w:gridCol w:w="1620"/>
      </w:tblGrid>
      <w:tr w:rsidR="00685A02" w:rsidRPr="00685A02" w14:paraId="4ECA5943" w14:textId="77777777" w:rsidTr="00685A02">
        <w:trPr>
          <w:trHeight w:val="330"/>
        </w:trPr>
        <w:tc>
          <w:tcPr>
            <w:tcW w:w="1200" w:type="dxa"/>
            <w:tcBorders>
              <w:top w:val="single" w:sz="4" w:space="0" w:color="000000"/>
              <w:left w:val="single" w:sz="4" w:space="0" w:color="000000"/>
              <w:bottom w:val="single" w:sz="8" w:space="0" w:color="000000"/>
              <w:right w:val="single" w:sz="8" w:space="0" w:color="000000"/>
            </w:tcBorders>
            <w:shd w:val="clear" w:color="000000" w:fill="FFFF00"/>
            <w:vAlign w:val="center"/>
            <w:hideMark/>
          </w:tcPr>
          <w:p w14:paraId="117D6C06" w14:textId="77777777" w:rsidR="00685A02" w:rsidRPr="00685A02" w:rsidRDefault="00685A02" w:rsidP="00685A02">
            <w:pPr>
              <w:spacing w:after="0" w:line="240" w:lineRule="auto"/>
              <w:rPr>
                <w:rFonts w:eastAsia="Times New Roman" w:cs="Segoe UI"/>
                <w:color w:val="000000"/>
                <w:lang w:eastAsia="en-US"/>
              </w:rPr>
            </w:pPr>
            <w:r w:rsidRPr="00685A02">
              <w:rPr>
                <w:rFonts w:eastAsia="Times New Roman" w:cs="Segoe UI"/>
                <w:color w:val="000000"/>
                <w:lang w:eastAsia="en-US"/>
              </w:rPr>
              <w:t>emp_zip</w:t>
            </w:r>
          </w:p>
        </w:tc>
        <w:tc>
          <w:tcPr>
            <w:tcW w:w="2680" w:type="dxa"/>
            <w:tcBorders>
              <w:top w:val="single" w:sz="4" w:space="0" w:color="000000"/>
              <w:left w:val="nil"/>
              <w:bottom w:val="single" w:sz="8" w:space="0" w:color="000000"/>
              <w:right w:val="single" w:sz="8" w:space="0" w:color="000000"/>
            </w:tcBorders>
            <w:shd w:val="clear" w:color="000000" w:fill="FFFF00"/>
            <w:vAlign w:val="center"/>
            <w:hideMark/>
          </w:tcPr>
          <w:p w14:paraId="13A5CA58" w14:textId="77777777" w:rsidR="00685A02" w:rsidRPr="00685A02" w:rsidRDefault="00685A02" w:rsidP="00685A02">
            <w:pPr>
              <w:spacing w:after="0" w:line="240" w:lineRule="auto"/>
              <w:rPr>
                <w:rFonts w:eastAsia="Times New Roman" w:cs="Segoe UI"/>
                <w:color w:val="000000"/>
                <w:lang w:eastAsia="en-US"/>
              </w:rPr>
            </w:pPr>
            <w:r w:rsidRPr="00685A02">
              <w:rPr>
                <w:rFonts w:eastAsia="Times New Roman" w:cs="Segoe UI"/>
                <w:color w:val="000000"/>
                <w:lang w:eastAsia="en-US"/>
              </w:rPr>
              <w:t>emp_state</w:t>
            </w:r>
          </w:p>
        </w:tc>
        <w:tc>
          <w:tcPr>
            <w:tcW w:w="1660" w:type="dxa"/>
            <w:tcBorders>
              <w:top w:val="single" w:sz="4" w:space="0" w:color="000000"/>
              <w:left w:val="nil"/>
              <w:bottom w:val="single" w:sz="8" w:space="0" w:color="000000"/>
              <w:right w:val="single" w:sz="8" w:space="0" w:color="000000"/>
            </w:tcBorders>
            <w:shd w:val="clear" w:color="000000" w:fill="FFFF00"/>
            <w:vAlign w:val="center"/>
            <w:hideMark/>
          </w:tcPr>
          <w:p w14:paraId="5A50533B" w14:textId="77777777" w:rsidR="00685A02" w:rsidRPr="00685A02" w:rsidRDefault="00685A02" w:rsidP="00685A02">
            <w:pPr>
              <w:spacing w:after="0" w:line="240" w:lineRule="auto"/>
              <w:rPr>
                <w:rFonts w:eastAsia="Times New Roman" w:cs="Segoe UI"/>
                <w:color w:val="000000"/>
                <w:lang w:eastAsia="en-US"/>
              </w:rPr>
            </w:pPr>
            <w:r w:rsidRPr="00685A02">
              <w:rPr>
                <w:rFonts w:eastAsia="Times New Roman" w:cs="Segoe UI"/>
                <w:color w:val="000000"/>
                <w:lang w:eastAsia="en-US"/>
              </w:rPr>
              <w:t>emp_city</w:t>
            </w:r>
          </w:p>
        </w:tc>
        <w:tc>
          <w:tcPr>
            <w:tcW w:w="1620" w:type="dxa"/>
            <w:tcBorders>
              <w:top w:val="single" w:sz="4" w:space="0" w:color="000000"/>
              <w:left w:val="nil"/>
              <w:bottom w:val="single" w:sz="8" w:space="0" w:color="000000"/>
              <w:right w:val="single" w:sz="4" w:space="0" w:color="000000"/>
            </w:tcBorders>
            <w:shd w:val="clear" w:color="000000" w:fill="FFFF00"/>
            <w:vAlign w:val="center"/>
            <w:hideMark/>
          </w:tcPr>
          <w:p w14:paraId="5695E04A" w14:textId="77777777" w:rsidR="00685A02" w:rsidRPr="00685A02" w:rsidRDefault="00685A02" w:rsidP="00685A02">
            <w:pPr>
              <w:spacing w:after="0" w:line="240" w:lineRule="auto"/>
              <w:rPr>
                <w:rFonts w:eastAsia="Times New Roman" w:cs="Segoe UI"/>
                <w:color w:val="000000"/>
                <w:lang w:eastAsia="en-US"/>
              </w:rPr>
            </w:pPr>
            <w:r w:rsidRPr="00685A02">
              <w:rPr>
                <w:rFonts w:eastAsia="Times New Roman" w:cs="Segoe UI"/>
                <w:color w:val="000000"/>
                <w:lang w:eastAsia="en-US"/>
              </w:rPr>
              <w:t>emp_district</w:t>
            </w:r>
          </w:p>
        </w:tc>
      </w:tr>
      <w:tr w:rsidR="00685A02" w:rsidRPr="00685A02" w14:paraId="76386E9C" w14:textId="77777777" w:rsidTr="00685A02">
        <w:trPr>
          <w:trHeight w:val="330"/>
        </w:trPr>
        <w:tc>
          <w:tcPr>
            <w:tcW w:w="1200" w:type="dxa"/>
            <w:tcBorders>
              <w:top w:val="nil"/>
              <w:left w:val="single" w:sz="4" w:space="0" w:color="000000"/>
              <w:bottom w:val="single" w:sz="8" w:space="0" w:color="000000"/>
              <w:right w:val="single" w:sz="8" w:space="0" w:color="000000"/>
            </w:tcBorders>
            <w:shd w:val="clear" w:color="000000" w:fill="FFFFFF"/>
            <w:vAlign w:val="center"/>
            <w:hideMark/>
          </w:tcPr>
          <w:p w14:paraId="43CF4C23" w14:textId="77777777" w:rsidR="00685A02" w:rsidRPr="00685A02" w:rsidRDefault="00685A02" w:rsidP="00685A02">
            <w:pPr>
              <w:spacing w:after="0" w:line="240" w:lineRule="auto"/>
              <w:jc w:val="right"/>
              <w:rPr>
                <w:rFonts w:eastAsia="Times New Roman" w:cs="Segoe UI"/>
                <w:color w:val="000000"/>
                <w:lang w:eastAsia="en-US"/>
              </w:rPr>
            </w:pPr>
            <w:r w:rsidRPr="00685A02">
              <w:rPr>
                <w:rFonts w:eastAsia="Times New Roman" w:cs="Segoe UI"/>
                <w:color w:val="000000"/>
                <w:lang w:eastAsia="en-US"/>
              </w:rPr>
              <w:t>282005</w:t>
            </w:r>
          </w:p>
        </w:tc>
        <w:tc>
          <w:tcPr>
            <w:tcW w:w="2680" w:type="dxa"/>
            <w:tcBorders>
              <w:top w:val="nil"/>
              <w:left w:val="nil"/>
              <w:bottom w:val="single" w:sz="8" w:space="0" w:color="000000"/>
              <w:right w:val="single" w:sz="8" w:space="0" w:color="000000"/>
            </w:tcBorders>
            <w:shd w:val="clear" w:color="000000" w:fill="FFFFFF"/>
            <w:vAlign w:val="center"/>
            <w:hideMark/>
          </w:tcPr>
          <w:p w14:paraId="02A8AAAB" w14:textId="77777777" w:rsidR="00685A02" w:rsidRPr="00685A02" w:rsidRDefault="00685A02" w:rsidP="00685A02">
            <w:pPr>
              <w:spacing w:after="0" w:line="240" w:lineRule="auto"/>
              <w:rPr>
                <w:rFonts w:eastAsia="Times New Roman" w:cs="Segoe UI"/>
                <w:color w:val="000000"/>
                <w:lang w:eastAsia="en-US"/>
              </w:rPr>
            </w:pPr>
            <w:r w:rsidRPr="00685A02">
              <w:rPr>
                <w:rFonts w:eastAsia="Times New Roman" w:cs="Segoe UI"/>
                <w:color w:val="000000"/>
                <w:lang w:eastAsia="en-US"/>
              </w:rPr>
              <w:t>UP</w:t>
            </w:r>
          </w:p>
        </w:tc>
        <w:tc>
          <w:tcPr>
            <w:tcW w:w="1660" w:type="dxa"/>
            <w:tcBorders>
              <w:top w:val="nil"/>
              <w:left w:val="nil"/>
              <w:bottom w:val="single" w:sz="8" w:space="0" w:color="000000"/>
              <w:right w:val="single" w:sz="8" w:space="0" w:color="000000"/>
            </w:tcBorders>
            <w:shd w:val="clear" w:color="000000" w:fill="FFFFFF"/>
            <w:vAlign w:val="center"/>
            <w:hideMark/>
          </w:tcPr>
          <w:p w14:paraId="1BA80E55" w14:textId="77777777" w:rsidR="00685A02" w:rsidRPr="00685A02" w:rsidRDefault="00685A02" w:rsidP="00685A02">
            <w:pPr>
              <w:spacing w:after="0" w:line="240" w:lineRule="auto"/>
              <w:rPr>
                <w:rFonts w:eastAsia="Times New Roman" w:cs="Segoe UI"/>
                <w:color w:val="000000"/>
                <w:lang w:eastAsia="en-US"/>
              </w:rPr>
            </w:pPr>
            <w:r w:rsidRPr="00685A02">
              <w:rPr>
                <w:rFonts w:eastAsia="Times New Roman" w:cs="Segoe UI"/>
                <w:color w:val="000000"/>
                <w:lang w:eastAsia="en-US"/>
              </w:rPr>
              <w:t>Agra</w:t>
            </w:r>
          </w:p>
        </w:tc>
        <w:tc>
          <w:tcPr>
            <w:tcW w:w="1620" w:type="dxa"/>
            <w:tcBorders>
              <w:top w:val="nil"/>
              <w:left w:val="nil"/>
              <w:bottom w:val="single" w:sz="8" w:space="0" w:color="000000"/>
              <w:right w:val="single" w:sz="4" w:space="0" w:color="000000"/>
            </w:tcBorders>
            <w:shd w:val="clear" w:color="000000" w:fill="FFFFFF"/>
            <w:vAlign w:val="center"/>
            <w:hideMark/>
          </w:tcPr>
          <w:p w14:paraId="193A8CCE" w14:textId="77777777" w:rsidR="00685A02" w:rsidRPr="00685A02" w:rsidRDefault="00685A02" w:rsidP="00685A02">
            <w:pPr>
              <w:spacing w:after="0" w:line="240" w:lineRule="auto"/>
              <w:rPr>
                <w:rFonts w:eastAsia="Times New Roman" w:cs="Segoe UI"/>
                <w:color w:val="000000"/>
                <w:lang w:eastAsia="en-US"/>
              </w:rPr>
            </w:pPr>
            <w:r w:rsidRPr="00685A02">
              <w:rPr>
                <w:rFonts w:eastAsia="Times New Roman" w:cs="Segoe UI"/>
                <w:color w:val="000000"/>
                <w:lang w:eastAsia="en-US"/>
              </w:rPr>
              <w:t>Dayal Bagh</w:t>
            </w:r>
          </w:p>
        </w:tc>
      </w:tr>
      <w:tr w:rsidR="00685A02" w:rsidRPr="00685A02" w14:paraId="2174EB24" w14:textId="77777777" w:rsidTr="00685A02">
        <w:trPr>
          <w:trHeight w:val="330"/>
        </w:trPr>
        <w:tc>
          <w:tcPr>
            <w:tcW w:w="1200" w:type="dxa"/>
            <w:tcBorders>
              <w:top w:val="nil"/>
              <w:left w:val="single" w:sz="4" w:space="0" w:color="000000"/>
              <w:bottom w:val="single" w:sz="8" w:space="0" w:color="000000"/>
              <w:right w:val="single" w:sz="8" w:space="0" w:color="000000"/>
            </w:tcBorders>
            <w:shd w:val="clear" w:color="000000" w:fill="FFFFFF"/>
            <w:vAlign w:val="center"/>
            <w:hideMark/>
          </w:tcPr>
          <w:p w14:paraId="6DF84437" w14:textId="77777777" w:rsidR="00685A02" w:rsidRPr="00685A02" w:rsidRDefault="00685A02" w:rsidP="00685A02">
            <w:pPr>
              <w:spacing w:after="0" w:line="240" w:lineRule="auto"/>
              <w:jc w:val="right"/>
              <w:rPr>
                <w:rFonts w:eastAsia="Times New Roman" w:cs="Segoe UI"/>
                <w:color w:val="000000"/>
                <w:lang w:eastAsia="en-US"/>
              </w:rPr>
            </w:pPr>
            <w:r w:rsidRPr="00685A02">
              <w:rPr>
                <w:rFonts w:eastAsia="Times New Roman" w:cs="Segoe UI"/>
                <w:color w:val="000000"/>
                <w:lang w:eastAsia="en-US"/>
              </w:rPr>
              <w:t>222008</w:t>
            </w:r>
          </w:p>
        </w:tc>
        <w:tc>
          <w:tcPr>
            <w:tcW w:w="2680" w:type="dxa"/>
            <w:tcBorders>
              <w:top w:val="nil"/>
              <w:left w:val="nil"/>
              <w:bottom w:val="single" w:sz="8" w:space="0" w:color="000000"/>
              <w:right w:val="single" w:sz="8" w:space="0" w:color="000000"/>
            </w:tcBorders>
            <w:shd w:val="clear" w:color="000000" w:fill="FFFFFF"/>
            <w:vAlign w:val="center"/>
            <w:hideMark/>
          </w:tcPr>
          <w:p w14:paraId="685DE166" w14:textId="77777777" w:rsidR="00685A02" w:rsidRPr="00685A02" w:rsidRDefault="00685A02" w:rsidP="00685A02">
            <w:pPr>
              <w:spacing w:after="0" w:line="240" w:lineRule="auto"/>
              <w:rPr>
                <w:rFonts w:eastAsia="Times New Roman" w:cs="Segoe UI"/>
                <w:color w:val="000000"/>
                <w:lang w:eastAsia="en-US"/>
              </w:rPr>
            </w:pPr>
            <w:r w:rsidRPr="00685A02">
              <w:rPr>
                <w:rFonts w:eastAsia="Times New Roman" w:cs="Segoe UI"/>
                <w:color w:val="000000"/>
                <w:lang w:eastAsia="en-US"/>
              </w:rPr>
              <w:t>TN</w:t>
            </w:r>
          </w:p>
        </w:tc>
        <w:tc>
          <w:tcPr>
            <w:tcW w:w="1660" w:type="dxa"/>
            <w:tcBorders>
              <w:top w:val="nil"/>
              <w:left w:val="nil"/>
              <w:bottom w:val="single" w:sz="8" w:space="0" w:color="000000"/>
              <w:right w:val="single" w:sz="8" w:space="0" w:color="000000"/>
            </w:tcBorders>
            <w:shd w:val="clear" w:color="000000" w:fill="FFFFFF"/>
            <w:vAlign w:val="center"/>
            <w:hideMark/>
          </w:tcPr>
          <w:p w14:paraId="749CE3C9" w14:textId="77777777" w:rsidR="00685A02" w:rsidRPr="00685A02" w:rsidRDefault="00685A02" w:rsidP="00685A02">
            <w:pPr>
              <w:spacing w:after="0" w:line="240" w:lineRule="auto"/>
              <w:rPr>
                <w:rFonts w:eastAsia="Times New Roman" w:cs="Segoe UI"/>
                <w:color w:val="000000"/>
                <w:lang w:eastAsia="en-US"/>
              </w:rPr>
            </w:pPr>
            <w:r w:rsidRPr="00685A02">
              <w:rPr>
                <w:rFonts w:eastAsia="Times New Roman" w:cs="Segoe UI"/>
                <w:color w:val="000000"/>
                <w:lang w:eastAsia="en-US"/>
              </w:rPr>
              <w:t>Chennai</w:t>
            </w:r>
          </w:p>
        </w:tc>
        <w:tc>
          <w:tcPr>
            <w:tcW w:w="1620" w:type="dxa"/>
            <w:tcBorders>
              <w:top w:val="nil"/>
              <w:left w:val="nil"/>
              <w:bottom w:val="single" w:sz="8" w:space="0" w:color="000000"/>
              <w:right w:val="single" w:sz="4" w:space="0" w:color="000000"/>
            </w:tcBorders>
            <w:shd w:val="clear" w:color="000000" w:fill="FFFFFF"/>
            <w:vAlign w:val="center"/>
            <w:hideMark/>
          </w:tcPr>
          <w:p w14:paraId="41DB9F23" w14:textId="77777777" w:rsidR="00685A02" w:rsidRPr="00685A02" w:rsidRDefault="00685A02" w:rsidP="00685A02">
            <w:pPr>
              <w:spacing w:after="0" w:line="240" w:lineRule="auto"/>
              <w:rPr>
                <w:rFonts w:eastAsia="Times New Roman" w:cs="Segoe UI"/>
                <w:color w:val="000000"/>
                <w:lang w:eastAsia="en-US"/>
              </w:rPr>
            </w:pPr>
            <w:r w:rsidRPr="00685A02">
              <w:rPr>
                <w:rFonts w:eastAsia="Times New Roman" w:cs="Segoe UI"/>
                <w:color w:val="000000"/>
                <w:lang w:eastAsia="en-US"/>
              </w:rPr>
              <w:t>M-City</w:t>
            </w:r>
          </w:p>
        </w:tc>
      </w:tr>
      <w:tr w:rsidR="00685A02" w:rsidRPr="00685A02" w14:paraId="4361DC01" w14:textId="77777777" w:rsidTr="00685A02">
        <w:trPr>
          <w:trHeight w:val="330"/>
        </w:trPr>
        <w:tc>
          <w:tcPr>
            <w:tcW w:w="1200" w:type="dxa"/>
            <w:tcBorders>
              <w:top w:val="nil"/>
              <w:left w:val="single" w:sz="4" w:space="0" w:color="000000"/>
              <w:bottom w:val="single" w:sz="8" w:space="0" w:color="000000"/>
              <w:right w:val="single" w:sz="8" w:space="0" w:color="000000"/>
            </w:tcBorders>
            <w:shd w:val="clear" w:color="000000" w:fill="FFFFFF"/>
            <w:vAlign w:val="center"/>
            <w:hideMark/>
          </w:tcPr>
          <w:p w14:paraId="1D6D8D5C" w14:textId="77777777" w:rsidR="00685A02" w:rsidRPr="00685A02" w:rsidRDefault="00685A02" w:rsidP="00685A02">
            <w:pPr>
              <w:spacing w:after="0" w:line="240" w:lineRule="auto"/>
              <w:jc w:val="right"/>
              <w:rPr>
                <w:rFonts w:eastAsia="Times New Roman" w:cs="Segoe UI"/>
                <w:color w:val="000000"/>
                <w:lang w:eastAsia="en-US"/>
              </w:rPr>
            </w:pPr>
            <w:r w:rsidRPr="00685A02">
              <w:rPr>
                <w:rFonts w:eastAsia="Times New Roman" w:cs="Segoe UI"/>
                <w:color w:val="000000"/>
                <w:lang w:eastAsia="en-US"/>
              </w:rPr>
              <w:t>282007</w:t>
            </w:r>
          </w:p>
        </w:tc>
        <w:tc>
          <w:tcPr>
            <w:tcW w:w="2680" w:type="dxa"/>
            <w:tcBorders>
              <w:top w:val="nil"/>
              <w:left w:val="nil"/>
              <w:bottom w:val="single" w:sz="8" w:space="0" w:color="000000"/>
              <w:right w:val="single" w:sz="8" w:space="0" w:color="000000"/>
            </w:tcBorders>
            <w:shd w:val="clear" w:color="000000" w:fill="FFFFFF"/>
            <w:vAlign w:val="center"/>
            <w:hideMark/>
          </w:tcPr>
          <w:p w14:paraId="0ED4CEA1" w14:textId="77777777" w:rsidR="00685A02" w:rsidRPr="00685A02" w:rsidRDefault="00685A02" w:rsidP="00685A02">
            <w:pPr>
              <w:spacing w:after="0" w:line="240" w:lineRule="auto"/>
              <w:rPr>
                <w:rFonts w:eastAsia="Times New Roman" w:cs="Segoe UI"/>
                <w:color w:val="000000"/>
                <w:lang w:eastAsia="en-US"/>
              </w:rPr>
            </w:pPr>
            <w:r w:rsidRPr="00685A02">
              <w:rPr>
                <w:rFonts w:eastAsia="Times New Roman" w:cs="Segoe UI"/>
                <w:color w:val="000000"/>
                <w:lang w:eastAsia="en-US"/>
              </w:rPr>
              <w:t>TN</w:t>
            </w:r>
          </w:p>
        </w:tc>
        <w:tc>
          <w:tcPr>
            <w:tcW w:w="1660" w:type="dxa"/>
            <w:tcBorders>
              <w:top w:val="nil"/>
              <w:left w:val="nil"/>
              <w:bottom w:val="single" w:sz="8" w:space="0" w:color="000000"/>
              <w:right w:val="single" w:sz="8" w:space="0" w:color="000000"/>
            </w:tcBorders>
            <w:shd w:val="clear" w:color="000000" w:fill="FFFFFF"/>
            <w:vAlign w:val="center"/>
            <w:hideMark/>
          </w:tcPr>
          <w:p w14:paraId="15079F8D" w14:textId="77777777" w:rsidR="00685A02" w:rsidRPr="00685A02" w:rsidRDefault="00685A02" w:rsidP="00685A02">
            <w:pPr>
              <w:spacing w:after="0" w:line="240" w:lineRule="auto"/>
              <w:rPr>
                <w:rFonts w:eastAsia="Times New Roman" w:cs="Segoe UI"/>
                <w:color w:val="000000"/>
                <w:lang w:eastAsia="en-US"/>
              </w:rPr>
            </w:pPr>
            <w:r w:rsidRPr="00685A02">
              <w:rPr>
                <w:rFonts w:eastAsia="Times New Roman" w:cs="Segoe UI"/>
                <w:color w:val="000000"/>
                <w:lang w:eastAsia="en-US"/>
              </w:rPr>
              <w:t>Chennai</w:t>
            </w:r>
          </w:p>
        </w:tc>
        <w:tc>
          <w:tcPr>
            <w:tcW w:w="1620" w:type="dxa"/>
            <w:tcBorders>
              <w:top w:val="nil"/>
              <w:left w:val="nil"/>
              <w:bottom w:val="single" w:sz="8" w:space="0" w:color="000000"/>
              <w:right w:val="single" w:sz="4" w:space="0" w:color="000000"/>
            </w:tcBorders>
            <w:shd w:val="clear" w:color="000000" w:fill="FFFFFF"/>
            <w:vAlign w:val="center"/>
            <w:hideMark/>
          </w:tcPr>
          <w:p w14:paraId="6080AC60" w14:textId="77777777" w:rsidR="00685A02" w:rsidRPr="00685A02" w:rsidRDefault="00685A02" w:rsidP="00685A02">
            <w:pPr>
              <w:spacing w:after="0" w:line="240" w:lineRule="auto"/>
              <w:rPr>
                <w:rFonts w:eastAsia="Times New Roman" w:cs="Segoe UI"/>
                <w:color w:val="000000"/>
                <w:lang w:eastAsia="en-US"/>
              </w:rPr>
            </w:pPr>
            <w:r w:rsidRPr="00685A02">
              <w:rPr>
                <w:rFonts w:eastAsia="Times New Roman" w:cs="Segoe UI"/>
                <w:color w:val="000000"/>
                <w:lang w:eastAsia="en-US"/>
              </w:rPr>
              <w:t>Urrapakkam</w:t>
            </w:r>
          </w:p>
        </w:tc>
      </w:tr>
      <w:tr w:rsidR="00685A02" w:rsidRPr="00685A02" w14:paraId="3A01735B" w14:textId="77777777" w:rsidTr="00685A02">
        <w:trPr>
          <w:trHeight w:val="330"/>
        </w:trPr>
        <w:tc>
          <w:tcPr>
            <w:tcW w:w="1200" w:type="dxa"/>
            <w:tcBorders>
              <w:top w:val="nil"/>
              <w:left w:val="single" w:sz="4" w:space="0" w:color="000000"/>
              <w:bottom w:val="single" w:sz="8" w:space="0" w:color="000000"/>
              <w:right w:val="single" w:sz="8" w:space="0" w:color="000000"/>
            </w:tcBorders>
            <w:shd w:val="clear" w:color="000000" w:fill="FFFFFF"/>
            <w:vAlign w:val="center"/>
            <w:hideMark/>
          </w:tcPr>
          <w:p w14:paraId="1C41F93E" w14:textId="77777777" w:rsidR="00685A02" w:rsidRPr="00685A02" w:rsidRDefault="00685A02" w:rsidP="00685A02">
            <w:pPr>
              <w:spacing w:after="0" w:line="240" w:lineRule="auto"/>
              <w:jc w:val="right"/>
              <w:rPr>
                <w:rFonts w:eastAsia="Times New Roman" w:cs="Segoe UI"/>
                <w:color w:val="000000"/>
                <w:lang w:eastAsia="en-US"/>
              </w:rPr>
            </w:pPr>
            <w:r w:rsidRPr="00685A02">
              <w:rPr>
                <w:rFonts w:eastAsia="Times New Roman" w:cs="Segoe UI"/>
                <w:color w:val="000000"/>
                <w:lang w:eastAsia="en-US"/>
              </w:rPr>
              <w:t>292008</w:t>
            </w:r>
          </w:p>
        </w:tc>
        <w:tc>
          <w:tcPr>
            <w:tcW w:w="2680" w:type="dxa"/>
            <w:tcBorders>
              <w:top w:val="nil"/>
              <w:left w:val="nil"/>
              <w:bottom w:val="single" w:sz="8" w:space="0" w:color="000000"/>
              <w:right w:val="single" w:sz="8" w:space="0" w:color="000000"/>
            </w:tcBorders>
            <w:shd w:val="clear" w:color="000000" w:fill="FFFFFF"/>
            <w:vAlign w:val="center"/>
            <w:hideMark/>
          </w:tcPr>
          <w:p w14:paraId="2A038210" w14:textId="77777777" w:rsidR="00685A02" w:rsidRPr="00685A02" w:rsidRDefault="00685A02" w:rsidP="00685A02">
            <w:pPr>
              <w:spacing w:after="0" w:line="240" w:lineRule="auto"/>
              <w:rPr>
                <w:rFonts w:eastAsia="Times New Roman" w:cs="Segoe UI"/>
                <w:color w:val="000000"/>
                <w:lang w:eastAsia="en-US"/>
              </w:rPr>
            </w:pPr>
            <w:r w:rsidRPr="00685A02">
              <w:rPr>
                <w:rFonts w:eastAsia="Times New Roman" w:cs="Segoe UI"/>
                <w:color w:val="000000"/>
                <w:lang w:eastAsia="en-US"/>
              </w:rPr>
              <w:t>UK</w:t>
            </w:r>
          </w:p>
        </w:tc>
        <w:tc>
          <w:tcPr>
            <w:tcW w:w="1660" w:type="dxa"/>
            <w:tcBorders>
              <w:top w:val="nil"/>
              <w:left w:val="nil"/>
              <w:bottom w:val="single" w:sz="8" w:space="0" w:color="000000"/>
              <w:right w:val="single" w:sz="8" w:space="0" w:color="000000"/>
            </w:tcBorders>
            <w:shd w:val="clear" w:color="000000" w:fill="FFFFFF"/>
            <w:vAlign w:val="center"/>
            <w:hideMark/>
          </w:tcPr>
          <w:p w14:paraId="63A15EAD" w14:textId="77777777" w:rsidR="00685A02" w:rsidRPr="00685A02" w:rsidRDefault="00685A02" w:rsidP="00685A02">
            <w:pPr>
              <w:spacing w:after="0" w:line="240" w:lineRule="auto"/>
              <w:rPr>
                <w:rFonts w:eastAsia="Times New Roman" w:cs="Segoe UI"/>
                <w:color w:val="000000"/>
                <w:lang w:eastAsia="en-US"/>
              </w:rPr>
            </w:pPr>
            <w:r w:rsidRPr="00685A02">
              <w:rPr>
                <w:rFonts w:eastAsia="Times New Roman" w:cs="Segoe UI"/>
                <w:color w:val="000000"/>
                <w:lang w:eastAsia="en-US"/>
              </w:rPr>
              <w:t>Pauri</w:t>
            </w:r>
          </w:p>
        </w:tc>
        <w:tc>
          <w:tcPr>
            <w:tcW w:w="1620" w:type="dxa"/>
            <w:tcBorders>
              <w:top w:val="nil"/>
              <w:left w:val="nil"/>
              <w:bottom w:val="single" w:sz="8" w:space="0" w:color="000000"/>
              <w:right w:val="single" w:sz="4" w:space="0" w:color="000000"/>
            </w:tcBorders>
            <w:shd w:val="clear" w:color="000000" w:fill="FFFFFF"/>
            <w:vAlign w:val="center"/>
            <w:hideMark/>
          </w:tcPr>
          <w:p w14:paraId="40B9FBE6" w14:textId="77777777" w:rsidR="00685A02" w:rsidRPr="00685A02" w:rsidRDefault="00685A02" w:rsidP="00685A02">
            <w:pPr>
              <w:spacing w:after="0" w:line="240" w:lineRule="auto"/>
              <w:rPr>
                <w:rFonts w:eastAsia="Times New Roman" w:cs="Segoe UI"/>
                <w:color w:val="000000"/>
                <w:lang w:eastAsia="en-US"/>
              </w:rPr>
            </w:pPr>
            <w:r w:rsidRPr="00685A02">
              <w:rPr>
                <w:rFonts w:eastAsia="Times New Roman" w:cs="Segoe UI"/>
                <w:color w:val="000000"/>
                <w:lang w:eastAsia="en-US"/>
              </w:rPr>
              <w:t>Bhagwan</w:t>
            </w:r>
          </w:p>
        </w:tc>
      </w:tr>
      <w:tr w:rsidR="00685A02" w:rsidRPr="00685A02" w14:paraId="5F2E84DC" w14:textId="77777777" w:rsidTr="00685A02">
        <w:trPr>
          <w:trHeight w:val="320"/>
        </w:trPr>
        <w:tc>
          <w:tcPr>
            <w:tcW w:w="1200" w:type="dxa"/>
            <w:tcBorders>
              <w:top w:val="nil"/>
              <w:left w:val="single" w:sz="4" w:space="0" w:color="000000"/>
              <w:bottom w:val="single" w:sz="4" w:space="0" w:color="000000"/>
              <w:right w:val="single" w:sz="8" w:space="0" w:color="000000"/>
            </w:tcBorders>
            <w:shd w:val="clear" w:color="000000" w:fill="FFFFFF"/>
            <w:vAlign w:val="center"/>
            <w:hideMark/>
          </w:tcPr>
          <w:p w14:paraId="64B34ADD" w14:textId="77777777" w:rsidR="00685A02" w:rsidRPr="00685A02" w:rsidRDefault="00685A02" w:rsidP="00685A02">
            <w:pPr>
              <w:spacing w:after="0" w:line="240" w:lineRule="auto"/>
              <w:jc w:val="right"/>
              <w:rPr>
                <w:rFonts w:eastAsia="Times New Roman" w:cs="Segoe UI"/>
                <w:color w:val="000000"/>
                <w:lang w:eastAsia="en-US"/>
              </w:rPr>
            </w:pPr>
            <w:r w:rsidRPr="00685A02">
              <w:rPr>
                <w:rFonts w:eastAsia="Times New Roman" w:cs="Segoe UI"/>
                <w:color w:val="000000"/>
                <w:lang w:eastAsia="en-US"/>
              </w:rPr>
              <w:t>222999</w:t>
            </w:r>
          </w:p>
        </w:tc>
        <w:tc>
          <w:tcPr>
            <w:tcW w:w="2680" w:type="dxa"/>
            <w:tcBorders>
              <w:top w:val="nil"/>
              <w:left w:val="nil"/>
              <w:bottom w:val="single" w:sz="4" w:space="0" w:color="000000"/>
              <w:right w:val="single" w:sz="8" w:space="0" w:color="000000"/>
            </w:tcBorders>
            <w:shd w:val="clear" w:color="000000" w:fill="FFFFFF"/>
            <w:vAlign w:val="center"/>
            <w:hideMark/>
          </w:tcPr>
          <w:p w14:paraId="4D4BF433" w14:textId="77777777" w:rsidR="00685A02" w:rsidRPr="00685A02" w:rsidRDefault="00685A02" w:rsidP="00685A02">
            <w:pPr>
              <w:spacing w:after="0" w:line="240" w:lineRule="auto"/>
              <w:rPr>
                <w:rFonts w:eastAsia="Times New Roman" w:cs="Segoe UI"/>
                <w:color w:val="000000"/>
                <w:lang w:eastAsia="en-US"/>
              </w:rPr>
            </w:pPr>
            <w:r w:rsidRPr="00685A02">
              <w:rPr>
                <w:rFonts w:eastAsia="Times New Roman" w:cs="Segoe UI"/>
                <w:color w:val="000000"/>
                <w:lang w:eastAsia="en-US"/>
              </w:rPr>
              <w:t>MP</w:t>
            </w:r>
          </w:p>
        </w:tc>
        <w:tc>
          <w:tcPr>
            <w:tcW w:w="1660" w:type="dxa"/>
            <w:tcBorders>
              <w:top w:val="nil"/>
              <w:left w:val="nil"/>
              <w:bottom w:val="single" w:sz="4" w:space="0" w:color="000000"/>
              <w:right w:val="single" w:sz="8" w:space="0" w:color="000000"/>
            </w:tcBorders>
            <w:shd w:val="clear" w:color="000000" w:fill="FFFFFF"/>
            <w:vAlign w:val="center"/>
            <w:hideMark/>
          </w:tcPr>
          <w:p w14:paraId="75E4224A" w14:textId="77777777" w:rsidR="00685A02" w:rsidRPr="00685A02" w:rsidRDefault="00685A02" w:rsidP="00685A02">
            <w:pPr>
              <w:spacing w:after="0" w:line="240" w:lineRule="auto"/>
              <w:rPr>
                <w:rFonts w:eastAsia="Times New Roman" w:cs="Segoe UI"/>
                <w:color w:val="000000"/>
                <w:lang w:eastAsia="en-US"/>
              </w:rPr>
            </w:pPr>
            <w:r w:rsidRPr="00685A02">
              <w:rPr>
                <w:rFonts w:eastAsia="Times New Roman" w:cs="Segoe UI"/>
                <w:color w:val="000000"/>
                <w:lang w:eastAsia="en-US"/>
              </w:rPr>
              <w:t>Gwalior</w:t>
            </w:r>
          </w:p>
        </w:tc>
        <w:tc>
          <w:tcPr>
            <w:tcW w:w="1620" w:type="dxa"/>
            <w:tcBorders>
              <w:top w:val="nil"/>
              <w:left w:val="nil"/>
              <w:bottom w:val="single" w:sz="4" w:space="0" w:color="000000"/>
              <w:right w:val="single" w:sz="4" w:space="0" w:color="000000"/>
            </w:tcBorders>
            <w:shd w:val="clear" w:color="000000" w:fill="FFFFFF"/>
            <w:vAlign w:val="center"/>
            <w:hideMark/>
          </w:tcPr>
          <w:p w14:paraId="4C0461F3" w14:textId="77777777" w:rsidR="00685A02" w:rsidRPr="00685A02" w:rsidRDefault="00685A02" w:rsidP="00685A02">
            <w:pPr>
              <w:spacing w:after="0" w:line="240" w:lineRule="auto"/>
              <w:rPr>
                <w:rFonts w:eastAsia="Times New Roman" w:cs="Segoe UI"/>
                <w:color w:val="000000"/>
                <w:lang w:eastAsia="en-US"/>
              </w:rPr>
            </w:pPr>
            <w:r w:rsidRPr="00685A02">
              <w:rPr>
                <w:rFonts w:eastAsia="Times New Roman" w:cs="Segoe UI"/>
                <w:color w:val="000000"/>
                <w:lang w:eastAsia="en-US"/>
              </w:rPr>
              <w:t>Ratan</w:t>
            </w:r>
          </w:p>
        </w:tc>
      </w:tr>
    </w:tbl>
    <w:p w14:paraId="5C1E59B5" w14:textId="77777777" w:rsidR="00485F81" w:rsidRDefault="00485F81" w:rsidP="00485F81"/>
    <w:p w14:paraId="5CFD9458" w14:textId="77777777" w:rsidR="00E26477" w:rsidRPr="00E26477" w:rsidRDefault="00E26477" w:rsidP="008151C9">
      <w:pPr>
        <w:pStyle w:val="Heading30"/>
      </w:pPr>
      <w:r w:rsidRPr="00E26477">
        <w:t>What is the difference between DROP and TRUNCATE commands?</w:t>
      </w:r>
    </w:p>
    <w:p w14:paraId="0730E9C3" w14:textId="6D76668D" w:rsidR="00E26477" w:rsidRDefault="00150760" w:rsidP="00E26477">
      <w:hyperlink r:id="rId205" w:tgtFrame="_blank" w:history="1">
        <w:r w:rsidR="00E26477" w:rsidRPr="00E26477">
          <w:rPr>
            <w:rStyle w:val="Hyperlink"/>
          </w:rPr>
          <w:t>DROP command</w:t>
        </w:r>
      </w:hyperlink>
      <w:r w:rsidR="00E26477" w:rsidRPr="00E26477">
        <w:t> removes a table and it cannot be rolled back from the database whereas TRUNCATE command removes all the rows from the table.</w:t>
      </w:r>
      <w:r w:rsidR="00E26477">
        <w:t xml:space="preserve"> Table Still exist.</w:t>
      </w:r>
    </w:p>
    <w:p w14:paraId="72491785" w14:textId="77777777" w:rsidR="001E5128" w:rsidRPr="00E26477" w:rsidRDefault="001E5128" w:rsidP="00E26477"/>
    <w:p w14:paraId="77C75AE1" w14:textId="77777777" w:rsidR="003E6F6D" w:rsidRPr="003E6F6D" w:rsidRDefault="003E6F6D" w:rsidP="008151C9">
      <w:pPr>
        <w:pStyle w:val="Heading30"/>
      </w:pPr>
      <w:r w:rsidRPr="003E6F6D">
        <w:t>What do you mean by “Trigger” in SQL?</w:t>
      </w:r>
    </w:p>
    <w:p w14:paraId="35F667FE" w14:textId="34F16900" w:rsidR="003E6F6D" w:rsidRDefault="00150760" w:rsidP="003E6F6D">
      <w:hyperlink r:id="rId206" w:tgtFrame="_blank" w:history="1">
        <w:r w:rsidR="003E6F6D" w:rsidRPr="003E6F6D">
          <w:rPr>
            <w:rStyle w:val="Hyperlink"/>
          </w:rPr>
          <w:t>Trigger in SQL</w:t>
        </w:r>
      </w:hyperlink>
      <w:r w:rsidR="003E6F6D" w:rsidRPr="003E6F6D">
        <w:t> is are a special type of stored procedures that are defined to execute automatically in place or after data modifications. It allows you to execute a batch of code when an insert, update or any other query is executed against a specific table.</w:t>
      </w:r>
      <w:r w:rsidR="003E6F6D">
        <w:t xml:space="preserve"> We have impltemented version history using Triggers.</w:t>
      </w:r>
    </w:p>
    <w:p w14:paraId="2C55EEBB" w14:textId="638408E6" w:rsidR="005125FE" w:rsidRDefault="005125FE" w:rsidP="003E6F6D">
      <w:r>
        <w:t>Example: If a Sponsor added to Our System, we need to maintain Audit log like – who added, when,etc</w:t>
      </w:r>
    </w:p>
    <w:p w14:paraId="0B1CAF44" w14:textId="77777777" w:rsidR="005125FE" w:rsidRDefault="005125FE" w:rsidP="005125FE">
      <w:pPr>
        <w:pStyle w:val="1Output"/>
      </w:pPr>
      <w:r>
        <w:rPr>
          <w:bCs/>
          <w:color w:val="0000FF"/>
        </w:rPr>
        <w:t>CREATE</w:t>
      </w:r>
      <w:r>
        <w:rPr>
          <w:color w:val="000000"/>
        </w:rPr>
        <w:t xml:space="preserve"> </w:t>
      </w:r>
      <w:r>
        <w:rPr>
          <w:bCs/>
          <w:color w:val="0000FF"/>
        </w:rPr>
        <w:t>TRIGGER</w:t>
      </w:r>
      <w:r>
        <w:rPr>
          <w:color w:val="000000"/>
        </w:rPr>
        <w:t xml:space="preserve"> </w:t>
      </w:r>
      <w:r>
        <w:t>TR_SPONSOR_AUDIT_INSERT</w:t>
      </w:r>
    </w:p>
    <w:p w14:paraId="667C70A8" w14:textId="77777777" w:rsidR="005125FE" w:rsidRDefault="005125FE" w:rsidP="005125FE">
      <w:pPr>
        <w:pStyle w:val="1Output"/>
      </w:pPr>
      <w:r>
        <w:rPr>
          <w:color w:val="000000"/>
        </w:rPr>
        <w:tab/>
      </w:r>
      <w:r>
        <w:rPr>
          <w:bCs/>
          <w:color w:val="0000FF"/>
        </w:rPr>
        <w:t>AFTER</w:t>
      </w:r>
      <w:r>
        <w:rPr>
          <w:color w:val="000000"/>
        </w:rPr>
        <w:t xml:space="preserve"> </w:t>
      </w:r>
      <w:r>
        <w:rPr>
          <w:bCs/>
          <w:color w:val="0000FF"/>
        </w:rPr>
        <w:t>INSERT</w:t>
      </w:r>
      <w:r>
        <w:rPr>
          <w:color w:val="000000"/>
        </w:rPr>
        <w:t xml:space="preserve"> </w:t>
      </w:r>
      <w:r>
        <w:rPr>
          <w:bCs/>
          <w:color w:val="0000FF"/>
        </w:rPr>
        <w:t>ON</w:t>
      </w:r>
      <w:r>
        <w:rPr>
          <w:color w:val="000000"/>
        </w:rPr>
        <w:t xml:space="preserve"> </w:t>
      </w:r>
      <w:r>
        <w:t>TL_SPONSOR</w:t>
      </w:r>
    </w:p>
    <w:p w14:paraId="4EFADCA2" w14:textId="77777777" w:rsidR="005125FE" w:rsidRDefault="005125FE" w:rsidP="005125FE">
      <w:pPr>
        <w:pStyle w:val="1Output"/>
        <w:rPr>
          <w:color w:val="000000"/>
        </w:rPr>
      </w:pPr>
      <w:r>
        <w:rPr>
          <w:color w:val="000000"/>
        </w:rPr>
        <w:tab/>
      </w:r>
      <w:r>
        <w:t>REFERENCING</w:t>
      </w:r>
      <w:r>
        <w:rPr>
          <w:color w:val="000000"/>
        </w:rPr>
        <w:t xml:space="preserve"> </w:t>
      </w:r>
      <w:r>
        <w:rPr>
          <w:bCs/>
          <w:color w:val="0000FF"/>
        </w:rPr>
        <w:t>NEW</w:t>
      </w:r>
      <w:r>
        <w:rPr>
          <w:color w:val="000000"/>
        </w:rPr>
        <w:t xml:space="preserve"> </w:t>
      </w:r>
      <w:r>
        <w:rPr>
          <w:bCs/>
          <w:color w:val="0000FF"/>
        </w:rPr>
        <w:t>AS</w:t>
      </w:r>
      <w:r>
        <w:rPr>
          <w:color w:val="000000"/>
        </w:rPr>
        <w:t xml:space="preserve"> </w:t>
      </w:r>
      <w:r>
        <w:rPr>
          <w:bCs/>
          <w:color w:val="0000FF"/>
        </w:rPr>
        <w:t>NEW</w:t>
      </w:r>
      <w:r>
        <w:rPr>
          <w:color w:val="000000"/>
        </w:rPr>
        <w:t xml:space="preserve"> </w:t>
      </w:r>
    </w:p>
    <w:p w14:paraId="08EF1982" w14:textId="77777777" w:rsidR="005125FE" w:rsidRDefault="005125FE" w:rsidP="005125FE">
      <w:pPr>
        <w:pStyle w:val="1Output"/>
        <w:rPr>
          <w:bCs/>
          <w:color w:val="0000FF"/>
        </w:rPr>
      </w:pPr>
      <w:r>
        <w:rPr>
          <w:color w:val="000000"/>
        </w:rPr>
        <w:tab/>
      </w:r>
      <w:r>
        <w:rPr>
          <w:bCs/>
          <w:color w:val="0000FF"/>
        </w:rPr>
        <w:t>FOR</w:t>
      </w:r>
      <w:r>
        <w:rPr>
          <w:color w:val="000000"/>
        </w:rPr>
        <w:t xml:space="preserve"> </w:t>
      </w:r>
      <w:r>
        <w:rPr>
          <w:bCs/>
          <w:color w:val="0000FF"/>
        </w:rPr>
        <w:t>EACH</w:t>
      </w:r>
      <w:r>
        <w:rPr>
          <w:color w:val="000000"/>
        </w:rPr>
        <w:t xml:space="preserve"> </w:t>
      </w:r>
      <w:r>
        <w:rPr>
          <w:bCs/>
          <w:color w:val="0000FF"/>
        </w:rPr>
        <w:t>ROW</w:t>
      </w:r>
    </w:p>
    <w:p w14:paraId="57B23DDB" w14:textId="77777777" w:rsidR="005125FE" w:rsidRDefault="005125FE" w:rsidP="005125FE">
      <w:pPr>
        <w:pStyle w:val="1Output"/>
        <w:rPr>
          <w:color w:val="000000"/>
        </w:rPr>
      </w:pPr>
      <w:r>
        <w:rPr>
          <w:color w:val="000000"/>
        </w:rPr>
        <w:t xml:space="preserve">   </w:t>
      </w:r>
    </w:p>
    <w:p w14:paraId="6BFBEC26" w14:textId="77777777" w:rsidR="005125FE" w:rsidRDefault="005125FE" w:rsidP="005125FE">
      <w:pPr>
        <w:pStyle w:val="1Output"/>
        <w:rPr>
          <w:color w:val="000000"/>
        </w:rPr>
      </w:pPr>
      <w:r>
        <w:rPr>
          <w:bCs/>
          <w:color w:val="0000FF"/>
        </w:rPr>
        <w:t>BEGIN</w:t>
      </w:r>
      <w:r>
        <w:rPr>
          <w:color w:val="000000"/>
        </w:rPr>
        <w:t xml:space="preserve"> </w:t>
      </w:r>
    </w:p>
    <w:p w14:paraId="3A9F55BB" w14:textId="77777777" w:rsidR="005125FE" w:rsidRDefault="005125FE" w:rsidP="005125FE">
      <w:pPr>
        <w:pStyle w:val="1Output"/>
        <w:rPr>
          <w:color w:val="0000FF"/>
        </w:rPr>
      </w:pPr>
      <w:r>
        <w:rPr>
          <w:color w:val="000000"/>
        </w:rPr>
        <w:t xml:space="preserve">   </w:t>
      </w:r>
      <w:r>
        <w:rPr>
          <w:bCs/>
          <w:color w:val="0000FF"/>
        </w:rPr>
        <w:t>INSERT</w:t>
      </w:r>
      <w:r>
        <w:rPr>
          <w:color w:val="000000"/>
        </w:rPr>
        <w:t xml:space="preserve"> </w:t>
      </w:r>
      <w:r>
        <w:rPr>
          <w:bCs/>
          <w:color w:val="0000FF"/>
        </w:rPr>
        <w:t>INTO</w:t>
      </w:r>
      <w:r>
        <w:rPr>
          <w:color w:val="000000"/>
        </w:rPr>
        <w:t xml:space="preserve"> </w:t>
      </w:r>
      <w:r>
        <w:t>TL_SPONSOR_AUDIT</w:t>
      </w:r>
      <w:r>
        <w:rPr>
          <w:color w:val="0000FF"/>
        </w:rPr>
        <w:t>(</w:t>
      </w:r>
      <w:r>
        <w:t>AUDIT_SPONSOR_ID</w:t>
      </w:r>
      <w:r>
        <w:rPr>
          <w:color w:val="0000FF"/>
        </w:rPr>
        <w:t>,</w:t>
      </w:r>
      <w:r>
        <w:t>SPONSOR_ID</w:t>
      </w:r>
      <w:r>
        <w:rPr>
          <w:color w:val="0000FF"/>
        </w:rPr>
        <w:t>,</w:t>
      </w:r>
      <w:r>
        <w:rPr>
          <w:color w:val="000000"/>
        </w:rPr>
        <w:t xml:space="preserve"> </w:t>
      </w:r>
      <w:r>
        <w:rPr>
          <w:bCs/>
          <w:color w:val="0000FF"/>
        </w:rPr>
        <w:t>NAME</w:t>
      </w:r>
      <w:r>
        <w:rPr>
          <w:color w:val="0000FF"/>
        </w:rPr>
        <w:t>,</w:t>
      </w:r>
      <w:r>
        <w:rPr>
          <w:color w:val="000000"/>
        </w:rPr>
        <w:t xml:space="preserve"> </w:t>
      </w:r>
      <w:r>
        <w:rPr>
          <w:bCs/>
          <w:color w:val="0000FF"/>
        </w:rPr>
        <w:t>CODE</w:t>
      </w:r>
      <w:r>
        <w:rPr>
          <w:color w:val="0000FF"/>
        </w:rPr>
        <w:t>,</w:t>
      </w:r>
      <w:r>
        <w:t>ALIAS</w:t>
      </w:r>
      <w:r>
        <w:rPr>
          <w:color w:val="0000FF"/>
        </w:rPr>
        <w:t>,</w:t>
      </w:r>
      <w:r>
        <w:rPr>
          <w:color w:val="000000"/>
        </w:rPr>
        <w:t xml:space="preserve"> </w:t>
      </w:r>
      <w:r>
        <w:t>PROVISIONING_REF</w:t>
      </w:r>
      <w:r>
        <w:rPr>
          <w:color w:val="0000FF"/>
        </w:rPr>
        <w:t>,</w:t>
      </w:r>
      <w:r>
        <w:rPr>
          <w:color w:val="000000"/>
        </w:rPr>
        <w:t xml:space="preserve"> </w:t>
      </w:r>
      <w:r>
        <w:t>ECLINICAL_SPONSOR_ID</w:t>
      </w:r>
      <w:r>
        <w:rPr>
          <w:color w:val="0000FF"/>
        </w:rPr>
        <w:t>,</w:t>
      </w:r>
    </w:p>
    <w:p w14:paraId="0DA8BE61" w14:textId="77777777" w:rsidR="005125FE" w:rsidRDefault="005125FE" w:rsidP="005125FE">
      <w:pPr>
        <w:pStyle w:val="1Output"/>
        <w:rPr>
          <w:color w:val="000000"/>
        </w:rPr>
      </w:pPr>
      <w:r>
        <w:rPr>
          <w:color w:val="000000"/>
        </w:rPr>
        <w:t xml:space="preserve">   </w:t>
      </w:r>
      <w:r>
        <w:t>USER_NAME</w:t>
      </w:r>
      <w:r>
        <w:rPr>
          <w:color w:val="0000FF"/>
        </w:rPr>
        <w:t>,</w:t>
      </w:r>
      <w:r>
        <w:rPr>
          <w:color w:val="000000"/>
        </w:rPr>
        <w:t xml:space="preserve"> </w:t>
      </w:r>
      <w:r>
        <w:t>USER_ACTION</w:t>
      </w:r>
      <w:r>
        <w:rPr>
          <w:color w:val="0000FF"/>
        </w:rPr>
        <w:t>,</w:t>
      </w:r>
      <w:r>
        <w:rPr>
          <w:color w:val="000000"/>
        </w:rPr>
        <w:t xml:space="preserve"> </w:t>
      </w:r>
      <w:r>
        <w:t>MODIFIED_DATE</w:t>
      </w:r>
      <w:r>
        <w:rPr>
          <w:color w:val="000000"/>
        </w:rPr>
        <w:t xml:space="preserve">  </w:t>
      </w:r>
      <w:r>
        <w:rPr>
          <w:color w:val="0000FF"/>
        </w:rPr>
        <w:t>)</w:t>
      </w:r>
      <w:r>
        <w:rPr>
          <w:color w:val="000000"/>
        </w:rPr>
        <w:t xml:space="preserve"> </w:t>
      </w:r>
      <w:r>
        <w:rPr>
          <w:bCs/>
          <w:color w:val="0000FF"/>
        </w:rPr>
        <w:t>VALUES</w:t>
      </w:r>
      <w:r>
        <w:rPr>
          <w:color w:val="000000"/>
        </w:rPr>
        <w:t xml:space="preserve"> </w:t>
      </w:r>
    </w:p>
    <w:p w14:paraId="1D9C41BE" w14:textId="77777777" w:rsidR="005125FE" w:rsidRDefault="005125FE" w:rsidP="005125FE">
      <w:pPr>
        <w:pStyle w:val="1Output"/>
        <w:rPr>
          <w:color w:val="0000FF"/>
        </w:rPr>
      </w:pPr>
      <w:r>
        <w:rPr>
          <w:color w:val="000000"/>
        </w:rPr>
        <w:t xml:space="preserve">   </w:t>
      </w:r>
      <w:r>
        <w:rPr>
          <w:color w:val="0000FF"/>
        </w:rPr>
        <w:t>(</w:t>
      </w:r>
      <w:r>
        <w:t>SPONSOR_AUDIT_SEQ</w:t>
      </w:r>
      <w:r>
        <w:rPr>
          <w:color w:val="0000FF"/>
        </w:rPr>
        <w:t>.</w:t>
      </w:r>
      <w:r>
        <w:rPr>
          <w:bCs/>
          <w:color w:val="000080"/>
        </w:rPr>
        <w:t>NEXTVAL</w:t>
      </w:r>
      <w:r>
        <w:rPr>
          <w:color w:val="0000FF"/>
        </w:rPr>
        <w:t>,</w:t>
      </w:r>
      <w:r>
        <w:rPr>
          <w:color w:val="000000"/>
        </w:rPr>
        <w:t xml:space="preserve"> </w:t>
      </w:r>
      <w:r>
        <w:rPr>
          <w:bCs/>
          <w:color w:val="0000FF"/>
        </w:rPr>
        <w:t>NEW</w:t>
      </w:r>
      <w:r>
        <w:rPr>
          <w:color w:val="0000FF"/>
        </w:rPr>
        <w:t>.</w:t>
      </w:r>
      <w:r>
        <w:t>SPONSOR_ID</w:t>
      </w:r>
      <w:r>
        <w:rPr>
          <w:color w:val="0000FF"/>
        </w:rPr>
        <w:t>,</w:t>
      </w:r>
      <w:r>
        <w:rPr>
          <w:color w:val="000000"/>
        </w:rPr>
        <w:t xml:space="preserve"> </w:t>
      </w:r>
      <w:r>
        <w:rPr>
          <w:bCs/>
          <w:color w:val="0000FF"/>
        </w:rPr>
        <w:t>NEW</w:t>
      </w:r>
      <w:r>
        <w:rPr>
          <w:color w:val="0000FF"/>
        </w:rPr>
        <w:t>.</w:t>
      </w:r>
      <w:r>
        <w:rPr>
          <w:bCs/>
          <w:color w:val="0000FF"/>
        </w:rPr>
        <w:t>NAME</w:t>
      </w:r>
      <w:r>
        <w:rPr>
          <w:color w:val="0000FF"/>
        </w:rPr>
        <w:t>,</w:t>
      </w:r>
      <w:r>
        <w:rPr>
          <w:color w:val="000000"/>
        </w:rPr>
        <w:t xml:space="preserve"> </w:t>
      </w:r>
      <w:r>
        <w:rPr>
          <w:bCs/>
          <w:color w:val="0000FF"/>
        </w:rPr>
        <w:t>NEW</w:t>
      </w:r>
      <w:r>
        <w:rPr>
          <w:color w:val="0000FF"/>
        </w:rPr>
        <w:t>.</w:t>
      </w:r>
      <w:r>
        <w:rPr>
          <w:bCs/>
          <w:color w:val="0000FF"/>
        </w:rPr>
        <w:t>CODE</w:t>
      </w:r>
      <w:r>
        <w:rPr>
          <w:color w:val="0000FF"/>
        </w:rPr>
        <w:t>,</w:t>
      </w:r>
      <w:r>
        <w:rPr>
          <w:color w:val="000000"/>
        </w:rPr>
        <w:t xml:space="preserve"> </w:t>
      </w:r>
      <w:r>
        <w:rPr>
          <w:bCs/>
          <w:color w:val="0000FF"/>
        </w:rPr>
        <w:t>NEW</w:t>
      </w:r>
      <w:r>
        <w:rPr>
          <w:color w:val="0000FF"/>
        </w:rPr>
        <w:t>.</w:t>
      </w:r>
      <w:r>
        <w:t>ALIAS</w:t>
      </w:r>
      <w:r>
        <w:rPr>
          <w:color w:val="0000FF"/>
        </w:rPr>
        <w:t>,</w:t>
      </w:r>
      <w:r>
        <w:rPr>
          <w:color w:val="000000"/>
        </w:rPr>
        <w:t xml:space="preserve"> </w:t>
      </w:r>
      <w:r>
        <w:rPr>
          <w:bCs/>
          <w:color w:val="0000FF"/>
        </w:rPr>
        <w:t>NEW</w:t>
      </w:r>
      <w:r>
        <w:rPr>
          <w:color w:val="0000FF"/>
        </w:rPr>
        <w:t>.</w:t>
      </w:r>
      <w:r>
        <w:t>PROVISIONING_REF</w:t>
      </w:r>
      <w:r>
        <w:rPr>
          <w:color w:val="0000FF"/>
        </w:rPr>
        <w:t>,</w:t>
      </w:r>
      <w:r>
        <w:rPr>
          <w:color w:val="000000"/>
        </w:rPr>
        <w:t xml:space="preserve"> </w:t>
      </w:r>
      <w:r>
        <w:rPr>
          <w:bCs/>
          <w:color w:val="0000FF"/>
        </w:rPr>
        <w:t>NEW</w:t>
      </w:r>
      <w:r>
        <w:rPr>
          <w:color w:val="0000FF"/>
        </w:rPr>
        <w:t>.</w:t>
      </w:r>
      <w:r>
        <w:t>ECLINICAL_SPONSOR_ID</w:t>
      </w:r>
      <w:r>
        <w:rPr>
          <w:color w:val="0000FF"/>
        </w:rPr>
        <w:t>,</w:t>
      </w:r>
    </w:p>
    <w:p w14:paraId="0E92D9D6" w14:textId="77777777" w:rsidR="005125FE" w:rsidRDefault="005125FE" w:rsidP="005125FE">
      <w:pPr>
        <w:pStyle w:val="1Output"/>
        <w:rPr>
          <w:color w:val="000000"/>
        </w:rPr>
      </w:pPr>
      <w:r>
        <w:rPr>
          <w:color w:val="000000"/>
        </w:rPr>
        <w:t xml:space="preserve">   </w:t>
      </w:r>
      <w:r>
        <w:rPr>
          <w:bCs/>
          <w:color w:val="0000FF"/>
        </w:rPr>
        <w:t>NEW</w:t>
      </w:r>
      <w:r>
        <w:rPr>
          <w:color w:val="0000FF"/>
        </w:rPr>
        <w:t>.</w:t>
      </w:r>
      <w:r>
        <w:t>USER_NAME</w:t>
      </w:r>
      <w:r>
        <w:rPr>
          <w:color w:val="0000FF"/>
        </w:rPr>
        <w:t>,</w:t>
      </w:r>
      <w:r>
        <w:rPr>
          <w:color w:val="000000"/>
        </w:rPr>
        <w:t xml:space="preserve"> </w:t>
      </w:r>
      <w:r>
        <w:rPr>
          <w:color w:val="008000"/>
        </w:rPr>
        <w:t>'I'</w:t>
      </w:r>
      <w:r>
        <w:rPr>
          <w:color w:val="0000FF"/>
        </w:rPr>
        <w:t>,</w:t>
      </w:r>
      <w:r>
        <w:rPr>
          <w:color w:val="000000"/>
        </w:rPr>
        <w:t xml:space="preserve"> </w:t>
      </w:r>
      <w:r>
        <w:rPr>
          <w:bCs/>
          <w:color w:val="0000FF"/>
        </w:rPr>
        <w:t>NEW</w:t>
      </w:r>
      <w:r>
        <w:rPr>
          <w:color w:val="0000FF"/>
        </w:rPr>
        <w:t>.</w:t>
      </w:r>
      <w:r>
        <w:t>MODIFIED_DATE</w:t>
      </w:r>
      <w:r>
        <w:rPr>
          <w:color w:val="0000FF"/>
        </w:rPr>
        <w:t>);</w:t>
      </w:r>
      <w:r>
        <w:rPr>
          <w:color w:val="000000"/>
        </w:rPr>
        <w:t xml:space="preserve">  </w:t>
      </w:r>
    </w:p>
    <w:p w14:paraId="644E6E89" w14:textId="3D005788" w:rsidR="005125FE" w:rsidRDefault="005125FE" w:rsidP="005125FE">
      <w:pPr>
        <w:pStyle w:val="1Output"/>
        <w:rPr>
          <w:bCs/>
          <w:color w:val="0000FF"/>
        </w:rPr>
      </w:pPr>
      <w:r>
        <w:rPr>
          <w:bCs/>
          <w:color w:val="0000FF"/>
        </w:rPr>
        <w:t>END</w:t>
      </w:r>
    </w:p>
    <w:p w14:paraId="2FF3774E" w14:textId="77777777" w:rsidR="005125FE" w:rsidRDefault="005125FE" w:rsidP="005125FE">
      <w:pPr>
        <w:pStyle w:val="1Output"/>
        <w:rPr>
          <w:color w:val="0000FF"/>
        </w:rPr>
      </w:pPr>
      <w:r>
        <w:rPr>
          <w:color w:val="0000FF"/>
        </w:rPr>
        <w:t>;</w:t>
      </w:r>
    </w:p>
    <w:p w14:paraId="5B565B8F" w14:textId="77777777" w:rsidR="005125FE" w:rsidRPr="003E6F6D" w:rsidRDefault="005125FE" w:rsidP="003E6F6D"/>
    <w:p w14:paraId="0BC2FC67" w14:textId="77777777" w:rsidR="00485F81" w:rsidRDefault="00485F81" w:rsidP="00E46578">
      <w:pPr>
        <w:spacing w:after="0"/>
      </w:pPr>
    </w:p>
    <w:p w14:paraId="2DA147AD" w14:textId="77777777" w:rsidR="00195145" w:rsidRPr="00195145" w:rsidRDefault="00195145" w:rsidP="008151C9">
      <w:pPr>
        <w:pStyle w:val="Heading30"/>
      </w:pPr>
      <w:r w:rsidRPr="00195145">
        <w:t>What is the difference between cross join and natural join?</w:t>
      </w:r>
    </w:p>
    <w:p w14:paraId="1F478267" w14:textId="77777777" w:rsidR="00195145" w:rsidRPr="00195145" w:rsidRDefault="00195145" w:rsidP="00195145">
      <w:r w:rsidRPr="00195145">
        <w:t>The cross join produces the cross product or Cartesian product of two tables whereas the natural join is based on all the columns having the same name and data types in both the tables.</w:t>
      </w:r>
    </w:p>
    <w:p w14:paraId="1985DE70" w14:textId="77777777" w:rsidR="005125FE" w:rsidRPr="001E5128" w:rsidRDefault="005125FE" w:rsidP="008151C9">
      <w:pPr>
        <w:pStyle w:val="Heading30"/>
      </w:pPr>
      <w:r w:rsidRPr="001E5128">
        <w:lastRenderedPageBreak/>
        <w:t>Q23. What is the ACID property in a database?</w:t>
      </w:r>
    </w:p>
    <w:p w14:paraId="3FB33532" w14:textId="77777777" w:rsidR="005125FE" w:rsidRPr="001E5128" w:rsidRDefault="005125FE" w:rsidP="005125FE">
      <w:r w:rsidRPr="001E5128">
        <w:t>ACID stands for Atomicity, Consistency, Isolation, Durability. It is used to ensure that the data transactions are processed reliably in a database system. </w:t>
      </w:r>
    </w:p>
    <w:p w14:paraId="590C9614" w14:textId="77777777" w:rsidR="005125FE" w:rsidRPr="001E5128" w:rsidRDefault="005125FE" w:rsidP="00CB2B37">
      <w:pPr>
        <w:pStyle w:val="ListParagraph"/>
        <w:numPr>
          <w:ilvl w:val="0"/>
          <w:numId w:val="138"/>
        </w:numPr>
      </w:pPr>
      <w:r w:rsidRPr="00E46578">
        <w:rPr>
          <w:b/>
          <w:bCs/>
        </w:rPr>
        <w:t>Atomicity:</w:t>
      </w:r>
      <w:r w:rsidRPr="001E5128">
        <w:t> Atomicity refers to the transactions that are completely done or failed where transaction refers to a single logical operation of a data. It means if one part of any transaction fails, the entire transaction fails and the database state is left unchanged.</w:t>
      </w:r>
    </w:p>
    <w:p w14:paraId="52E67214" w14:textId="77777777" w:rsidR="005125FE" w:rsidRPr="001E5128" w:rsidRDefault="005125FE" w:rsidP="00CB2B37">
      <w:pPr>
        <w:pStyle w:val="ListParagraph"/>
        <w:numPr>
          <w:ilvl w:val="0"/>
          <w:numId w:val="138"/>
        </w:numPr>
      </w:pPr>
      <w:r w:rsidRPr="00E46578">
        <w:rPr>
          <w:b/>
          <w:bCs/>
        </w:rPr>
        <w:t>Consistency:</w:t>
      </w:r>
      <w:r w:rsidRPr="001E5128">
        <w:t> Consistency ensures that the data must meet all the validation rules. In simple words, you can say that your transaction never leaves the database without completing its state.</w:t>
      </w:r>
    </w:p>
    <w:p w14:paraId="6DB349EC" w14:textId="77777777" w:rsidR="005125FE" w:rsidRPr="001E5128" w:rsidRDefault="005125FE" w:rsidP="00CB2B37">
      <w:pPr>
        <w:pStyle w:val="ListParagraph"/>
        <w:numPr>
          <w:ilvl w:val="0"/>
          <w:numId w:val="138"/>
        </w:numPr>
      </w:pPr>
      <w:r w:rsidRPr="00E46578">
        <w:rPr>
          <w:b/>
          <w:bCs/>
        </w:rPr>
        <w:t>Isolation:</w:t>
      </w:r>
      <w:r w:rsidRPr="001E5128">
        <w:t> The main goal of isolation is concurrency control.</w:t>
      </w:r>
    </w:p>
    <w:p w14:paraId="1227C8B7" w14:textId="77777777" w:rsidR="005125FE" w:rsidRPr="001E5128" w:rsidRDefault="005125FE" w:rsidP="00CB2B37">
      <w:pPr>
        <w:pStyle w:val="ListParagraph"/>
        <w:numPr>
          <w:ilvl w:val="0"/>
          <w:numId w:val="138"/>
        </w:numPr>
      </w:pPr>
      <w:r w:rsidRPr="00E46578">
        <w:rPr>
          <w:b/>
          <w:bCs/>
        </w:rPr>
        <w:t>Durability:</w:t>
      </w:r>
      <w:r w:rsidRPr="001E5128">
        <w:t> Durability means that if a transaction has been committed, it will occur whatever may come in between such as power loss, crash or any sort of error.</w:t>
      </w:r>
    </w:p>
    <w:p w14:paraId="5259A095" w14:textId="77777777" w:rsidR="00485F81" w:rsidRDefault="00485F81" w:rsidP="00E46578">
      <w:pPr>
        <w:spacing w:after="0"/>
      </w:pPr>
    </w:p>
    <w:p w14:paraId="7B31011B" w14:textId="77777777" w:rsidR="00940D99" w:rsidRPr="00940D99" w:rsidRDefault="00940D99" w:rsidP="008151C9">
      <w:pPr>
        <w:pStyle w:val="Heading30"/>
      </w:pPr>
      <w:r w:rsidRPr="00940D99">
        <w:t>Write a SQL query to get the third-highest salary of an employee from employee_table?</w:t>
      </w:r>
    </w:p>
    <w:p w14:paraId="33E5623B" w14:textId="77777777" w:rsidR="00940D99" w:rsidRPr="00940D99" w:rsidRDefault="00940D99" w:rsidP="00940D99">
      <w:pPr>
        <w:pStyle w:val="1Output"/>
        <w:rPr>
          <w:lang w:eastAsia="en-US"/>
        </w:rPr>
      </w:pPr>
      <w:r w:rsidRPr="00940D99">
        <w:rPr>
          <w:bCs/>
          <w:color w:val="993333"/>
          <w:lang w:eastAsia="en-US"/>
        </w:rPr>
        <w:t>SELECT</w:t>
      </w:r>
      <w:r w:rsidRPr="00940D99">
        <w:rPr>
          <w:lang w:eastAsia="en-US"/>
        </w:rPr>
        <w:t xml:space="preserve"> TOP </w:t>
      </w:r>
      <w:r w:rsidRPr="00940D99">
        <w:rPr>
          <w:color w:val="CC66CC"/>
          <w:lang w:eastAsia="en-US"/>
        </w:rPr>
        <w:t>1</w:t>
      </w:r>
      <w:r w:rsidRPr="00940D99">
        <w:rPr>
          <w:lang w:eastAsia="en-US"/>
        </w:rPr>
        <w:t xml:space="preserve"> salary</w:t>
      </w:r>
    </w:p>
    <w:p w14:paraId="01F640B6" w14:textId="77777777" w:rsidR="00940D99" w:rsidRPr="00940D99" w:rsidRDefault="00940D99" w:rsidP="00940D99">
      <w:pPr>
        <w:pStyle w:val="1Output"/>
        <w:rPr>
          <w:lang w:eastAsia="en-US"/>
        </w:rPr>
      </w:pPr>
      <w:r w:rsidRPr="00940D99">
        <w:rPr>
          <w:bCs/>
          <w:color w:val="993333"/>
          <w:lang w:eastAsia="en-US"/>
        </w:rPr>
        <w:t>FROM</w:t>
      </w:r>
      <w:r w:rsidRPr="00940D99">
        <w:rPr>
          <w:color w:val="66CC66"/>
          <w:lang w:eastAsia="en-US"/>
        </w:rPr>
        <w:t>(</w:t>
      </w:r>
    </w:p>
    <w:p w14:paraId="5F1D4056" w14:textId="77777777" w:rsidR="00940D99" w:rsidRPr="00940D99" w:rsidRDefault="00940D99" w:rsidP="00940D99">
      <w:pPr>
        <w:pStyle w:val="1Output"/>
        <w:rPr>
          <w:lang w:eastAsia="en-US"/>
        </w:rPr>
      </w:pPr>
      <w:r w:rsidRPr="00940D99">
        <w:rPr>
          <w:bCs/>
          <w:color w:val="993333"/>
          <w:lang w:eastAsia="en-US"/>
        </w:rPr>
        <w:t>SELECT</w:t>
      </w:r>
      <w:r w:rsidRPr="00940D99">
        <w:rPr>
          <w:lang w:eastAsia="en-US"/>
        </w:rPr>
        <w:t xml:space="preserve"> TOP </w:t>
      </w:r>
      <w:r w:rsidRPr="00940D99">
        <w:rPr>
          <w:color w:val="CC66CC"/>
          <w:lang w:eastAsia="en-US"/>
        </w:rPr>
        <w:t>3</w:t>
      </w:r>
      <w:r w:rsidRPr="00940D99">
        <w:rPr>
          <w:lang w:eastAsia="en-US"/>
        </w:rPr>
        <w:t xml:space="preserve"> salary</w:t>
      </w:r>
    </w:p>
    <w:p w14:paraId="003A0242" w14:textId="77777777" w:rsidR="00940D99" w:rsidRPr="00940D99" w:rsidRDefault="00940D99" w:rsidP="00940D99">
      <w:pPr>
        <w:pStyle w:val="1Output"/>
        <w:rPr>
          <w:lang w:eastAsia="en-US"/>
        </w:rPr>
      </w:pPr>
      <w:r w:rsidRPr="00940D99">
        <w:rPr>
          <w:bCs/>
          <w:color w:val="993333"/>
          <w:lang w:eastAsia="en-US"/>
        </w:rPr>
        <w:t>FROM</w:t>
      </w:r>
      <w:r w:rsidRPr="00940D99">
        <w:rPr>
          <w:lang w:eastAsia="en-US"/>
        </w:rPr>
        <w:t xml:space="preserve"> employee_table</w:t>
      </w:r>
    </w:p>
    <w:p w14:paraId="4C754E61" w14:textId="77777777" w:rsidR="00940D99" w:rsidRPr="00940D99" w:rsidRDefault="00940D99" w:rsidP="00940D99">
      <w:pPr>
        <w:pStyle w:val="1Output"/>
        <w:rPr>
          <w:lang w:eastAsia="en-US"/>
        </w:rPr>
      </w:pPr>
      <w:r w:rsidRPr="00940D99">
        <w:rPr>
          <w:bCs/>
          <w:color w:val="993333"/>
          <w:lang w:eastAsia="en-US"/>
        </w:rPr>
        <w:t>ORDER</w:t>
      </w:r>
      <w:r w:rsidRPr="00940D99">
        <w:rPr>
          <w:lang w:eastAsia="en-US"/>
        </w:rPr>
        <w:t xml:space="preserve"> </w:t>
      </w:r>
      <w:r w:rsidRPr="00940D99">
        <w:rPr>
          <w:bCs/>
          <w:color w:val="993333"/>
          <w:lang w:eastAsia="en-US"/>
        </w:rPr>
        <w:t>BY</w:t>
      </w:r>
      <w:r w:rsidRPr="00940D99">
        <w:rPr>
          <w:lang w:eastAsia="en-US"/>
        </w:rPr>
        <w:t xml:space="preserve"> salary </w:t>
      </w:r>
      <w:r w:rsidRPr="00940D99">
        <w:rPr>
          <w:bCs/>
          <w:color w:val="993333"/>
          <w:lang w:eastAsia="en-US"/>
        </w:rPr>
        <w:t>DESC</w:t>
      </w:r>
      <w:r w:rsidRPr="00940D99">
        <w:rPr>
          <w:color w:val="66CC66"/>
          <w:lang w:eastAsia="en-US"/>
        </w:rPr>
        <w:t>)</w:t>
      </w:r>
      <w:r w:rsidRPr="00940D99">
        <w:rPr>
          <w:lang w:eastAsia="en-US"/>
        </w:rPr>
        <w:t xml:space="preserve"> </w:t>
      </w:r>
      <w:r w:rsidRPr="00940D99">
        <w:rPr>
          <w:bCs/>
          <w:color w:val="993333"/>
          <w:lang w:eastAsia="en-US"/>
        </w:rPr>
        <w:t>AS</w:t>
      </w:r>
      <w:r w:rsidRPr="00940D99">
        <w:rPr>
          <w:lang w:eastAsia="en-US"/>
        </w:rPr>
        <w:t xml:space="preserve"> emp</w:t>
      </w:r>
    </w:p>
    <w:p w14:paraId="4B4CC61E" w14:textId="77777777" w:rsidR="00940D99" w:rsidRPr="00940D99" w:rsidRDefault="00940D99" w:rsidP="00940D99">
      <w:pPr>
        <w:pStyle w:val="1Output"/>
        <w:rPr>
          <w:lang w:eastAsia="en-US"/>
        </w:rPr>
      </w:pPr>
      <w:r w:rsidRPr="00940D99">
        <w:rPr>
          <w:bCs/>
          <w:color w:val="993333"/>
          <w:lang w:eastAsia="en-US"/>
        </w:rPr>
        <w:t>ORDER</w:t>
      </w:r>
      <w:r w:rsidRPr="00940D99">
        <w:rPr>
          <w:lang w:eastAsia="en-US"/>
        </w:rPr>
        <w:t xml:space="preserve"> </w:t>
      </w:r>
      <w:r w:rsidRPr="00940D99">
        <w:rPr>
          <w:bCs/>
          <w:color w:val="993333"/>
          <w:lang w:eastAsia="en-US"/>
        </w:rPr>
        <w:t>BY</w:t>
      </w:r>
      <w:r w:rsidRPr="00940D99">
        <w:rPr>
          <w:lang w:eastAsia="en-US"/>
        </w:rPr>
        <w:t xml:space="preserve"> salary </w:t>
      </w:r>
      <w:r w:rsidRPr="00940D99">
        <w:rPr>
          <w:bCs/>
          <w:color w:val="993333"/>
          <w:lang w:eastAsia="en-US"/>
        </w:rPr>
        <w:t>ASC</w:t>
      </w:r>
      <w:r w:rsidRPr="00940D99">
        <w:rPr>
          <w:lang w:eastAsia="en-US"/>
        </w:rPr>
        <w:t>;</w:t>
      </w:r>
    </w:p>
    <w:p w14:paraId="53725190" w14:textId="77777777" w:rsidR="00485F81" w:rsidRDefault="00485F81" w:rsidP="00485F81"/>
    <w:p w14:paraId="6EAC4DF4" w14:textId="77777777" w:rsidR="00E46578" w:rsidRPr="00E46578" w:rsidRDefault="00E46578" w:rsidP="008151C9">
      <w:pPr>
        <w:pStyle w:val="Heading30"/>
      </w:pPr>
      <w:r w:rsidRPr="00E46578">
        <w:t>What is the main difference between ‘BETWEEN’ and ‘IN’ condition operators?</w:t>
      </w:r>
    </w:p>
    <w:p w14:paraId="63378EDC" w14:textId="77777777" w:rsidR="00E46578" w:rsidRPr="00E46578" w:rsidRDefault="00E46578" w:rsidP="00E46578">
      <w:r w:rsidRPr="00E46578">
        <w:rPr>
          <w:rStyle w:val="3BlueChar"/>
        </w:rPr>
        <w:t>BETWEEN</w:t>
      </w:r>
      <w:r w:rsidRPr="00E46578">
        <w:t xml:space="preserve"> operator is used to display rows based on a range of values in a row whereas the </w:t>
      </w:r>
      <w:r w:rsidRPr="00E46578">
        <w:rPr>
          <w:rStyle w:val="3BlueChar"/>
        </w:rPr>
        <w:t>IN</w:t>
      </w:r>
      <w:r w:rsidRPr="00E46578">
        <w:t xml:space="preserve"> condition operator is used to check for values contained in a specific set of values.</w:t>
      </w:r>
    </w:p>
    <w:p w14:paraId="65708CA0" w14:textId="77777777" w:rsidR="00E46578" w:rsidRPr="00E46578" w:rsidRDefault="00E46578" w:rsidP="00E46578">
      <w:pPr>
        <w:spacing w:after="0"/>
      </w:pPr>
      <w:r w:rsidRPr="00E46578">
        <w:rPr>
          <w:b/>
          <w:bCs/>
        </w:rPr>
        <w:t>Example of BETWEEN:</w:t>
      </w:r>
    </w:p>
    <w:p w14:paraId="29CFB5E3" w14:textId="77777777" w:rsidR="00E46578" w:rsidRPr="00E46578" w:rsidRDefault="00E46578" w:rsidP="00E46578">
      <w:pPr>
        <w:pStyle w:val="1Output"/>
      </w:pPr>
      <w:r w:rsidRPr="00E46578">
        <w:t>SELECT * FROM Students where ROLL_NO BETWEEN 10 AND 50;</w:t>
      </w:r>
    </w:p>
    <w:p w14:paraId="3DC70D41" w14:textId="77777777" w:rsidR="00E46578" w:rsidRDefault="00E46578" w:rsidP="00E46578">
      <w:pPr>
        <w:spacing w:after="0"/>
        <w:rPr>
          <w:b/>
          <w:bCs/>
        </w:rPr>
      </w:pPr>
    </w:p>
    <w:p w14:paraId="20817E30" w14:textId="591CB7E1" w:rsidR="00E46578" w:rsidRPr="00E46578" w:rsidRDefault="00E46578" w:rsidP="00E46578">
      <w:pPr>
        <w:spacing w:after="0"/>
      </w:pPr>
      <w:r w:rsidRPr="00E46578">
        <w:rPr>
          <w:b/>
          <w:bCs/>
        </w:rPr>
        <w:t>Example of IN:</w:t>
      </w:r>
    </w:p>
    <w:p w14:paraId="22D2BE2C" w14:textId="77777777" w:rsidR="00E46578" w:rsidRPr="00E46578" w:rsidRDefault="00E46578" w:rsidP="00E46578">
      <w:pPr>
        <w:pStyle w:val="1Output"/>
      </w:pPr>
      <w:r w:rsidRPr="00E46578">
        <w:t>SELECT * FROM students where ROLL_NO IN (8,15,25);</w:t>
      </w:r>
    </w:p>
    <w:p w14:paraId="63AFEE8E" w14:textId="18543A47" w:rsidR="00485F81" w:rsidRDefault="00485F81" w:rsidP="00485F81"/>
    <w:p w14:paraId="1E0F6C19" w14:textId="77777777" w:rsidR="00E46578" w:rsidRPr="00E46578" w:rsidRDefault="00E46578" w:rsidP="008151C9">
      <w:pPr>
        <w:pStyle w:val="Heading30"/>
      </w:pPr>
      <w:r w:rsidRPr="00E46578">
        <w:t>What is the difference between ‘HAVING’ CLAUSE and a ‘WHERE’ CLAUSE?</w:t>
      </w:r>
    </w:p>
    <w:p w14:paraId="3F49E076" w14:textId="77777777" w:rsidR="00F03DBE" w:rsidRDefault="00E46578" w:rsidP="00F03DBE">
      <w:pPr>
        <w:spacing w:after="0"/>
      </w:pPr>
      <w:r w:rsidRPr="00E46578">
        <w:t xml:space="preserve">HAVING clause can be used only with </w:t>
      </w:r>
      <w:r w:rsidRPr="00E46578">
        <w:rPr>
          <w:rStyle w:val="3BlueChar"/>
        </w:rPr>
        <w:t>SELECT</w:t>
      </w:r>
      <w:r w:rsidRPr="00E46578">
        <w:t xml:space="preserve"> statement. It is usually used in a GROUP BY clause and whenever GROUP BY is not used, HAVING behaves like a WHERE clause.</w:t>
      </w:r>
    </w:p>
    <w:p w14:paraId="50B2CE2D" w14:textId="552D20A3" w:rsidR="00E46578" w:rsidRPr="00E46578" w:rsidRDefault="00E46578" w:rsidP="00E46578">
      <w:r w:rsidRPr="00E46578">
        <w:br/>
        <w:t>Having Clause is only used with the GROUP BY function in a query whereas WHERE Clause is applied to each row before they are a part of the GROUP BY function in a query.</w:t>
      </w:r>
    </w:p>
    <w:p w14:paraId="724C6A17" w14:textId="77777777" w:rsidR="00E46578" w:rsidRDefault="00E46578" w:rsidP="00685A02">
      <w:pPr>
        <w:spacing w:after="0"/>
      </w:pPr>
    </w:p>
    <w:p w14:paraId="3168D3A8" w14:textId="485892C3" w:rsidR="009255C9" w:rsidRPr="009255C9" w:rsidRDefault="009255C9" w:rsidP="008151C9">
      <w:pPr>
        <w:pStyle w:val="Heading30"/>
      </w:pPr>
      <w:r w:rsidRPr="009255C9">
        <w:t xml:space="preserve">List the ways in </w:t>
      </w:r>
      <w:r w:rsidR="00524160" w:rsidRPr="009255C9">
        <w:t>which Dynamic</w:t>
      </w:r>
      <w:r w:rsidRPr="009255C9">
        <w:t xml:space="preserve"> SQL can be executed?</w:t>
      </w:r>
    </w:p>
    <w:p w14:paraId="1D8C9F7D" w14:textId="77777777" w:rsidR="009255C9" w:rsidRPr="009255C9" w:rsidRDefault="009255C9" w:rsidP="009255C9">
      <w:pPr>
        <w:spacing w:after="0"/>
      </w:pPr>
      <w:r w:rsidRPr="009255C9">
        <w:t>Following are the ways in which dynamic SQL can be executed:</w:t>
      </w:r>
    </w:p>
    <w:p w14:paraId="36CF2E84" w14:textId="77777777" w:rsidR="009255C9" w:rsidRPr="009255C9" w:rsidRDefault="009255C9" w:rsidP="00CB2B37">
      <w:pPr>
        <w:pStyle w:val="ListParagraph"/>
        <w:numPr>
          <w:ilvl w:val="0"/>
          <w:numId w:val="139"/>
        </w:numPr>
      </w:pPr>
      <w:r w:rsidRPr="009255C9">
        <w:t>Write a query with parameters.</w:t>
      </w:r>
    </w:p>
    <w:p w14:paraId="453848F5" w14:textId="77777777" w:rsidR="009255C9" w:rsidRPr="009255C9" w:rsidRDefault="009255C9" w:rsidP="00CB2B37">
      <w:pPr>
        <w:pStyle w:val="ListParagraph"/>
        <w:numPr>
          <w:ilvl w:val="0"/>
          <w:numId w:val="139"/>
        </w:numPr>
      </w:pPr>
      <w:r w:rsidRPr="009255C9">
        <w:t>Using EXEC.</w:t>
      </w:r>
    </w:p>
    <w:p w14:paraId="1B53B207" w14:textId="77777777" w:rsidR="009255C9" w:rsidRPr="009255C9" w:rsidRDefault="009255C9" w:rsidP="00CB2B37">
      <w:pPr>
        <w:pStyle w:val="ListParagraph"/>
        <w:numPr>
          <w:ilvl w:val="0"/>
          <w:numId w:val="139"/>
        </w:numPr>
      </w:pPr>
      <w:r w:rsidRPr="009255C9">
        <w:t>Using sp_executesql.</w:t>
      </w:r>
    </w:p>
    <w:p w14:paraId="6F5FB758" w14:textId="77777777" w:rsidR="00485F81" w:rsidRDefault="00485F81" w:rsidP="00485F81"/>
    <w:p w14:paraId="4C18CD87" w14:textId="77777777" w:rsidR="00524160" w:rsidRPr="00524160" w:rsidRDefault="00524160" w:rsidP="008151C9">
      <w:pPr>
        <w:pStyle w:val="Heading30"/>
      </w:pPr>
      <w:r w:rsidRPr="00524160">
        <w:lastRenderedPageBreak/>
        <w:t>How can you fetch common records from two tables?</w:t>
      </w:r>
    </w:p>
    <w:p w14:paraId="6E918ACF" w14:textId="77777777" w:rsidR="00524160" w:rsidRPr="00524160" w:rsidRDefault="00524160" w:rsidP="00524160">
      <w:r w:rsidRPr="00524160">
        <w:t>You can fetch common records from two tables using INTERSECT. For example:</w:t>
      </w:r>
    </w:p>
    <w:p w14:paraId="46098B2D" w14:textId="77777777" w:rsidR="00485F81" w:rsidRDefault="00485F81" w:rsidP="00485F81"/>
    <w:p w14:paraId="0ED9D33F" w14:textId="77777777" w:rsidR="006F6C12" w:rsidRPr="006F6C12" w:rsidRDefault="006F6C12" w:rsidP="008151C9">
      <w:pPr>
        <w:pStyle w:val="Heading30"/>
      </w:pPr>
      <w:r w:rsidRPr="006F6C12">
        <w:t>What is an ALIAS command?</w:t>
      </w:r>
    </w:p>
    <w:p w14:paraId="5589D181" w14:textId="77777777" w:rsidR="006F6C12" w:rsidRPr="006F6C12" w:rsidRDefault="00150760" w:rsidP="006F6C12">
      <w:pPr>
        <w:spacing w:after="0"/>
      </w:pPr>
      <w:hyperlink r:id="rId207" w:tgtFrame="_blank" w:history="1">
        <w:r w:rsidR="006F6C12" w:rsidRPr="006F6C12">
          <w:rPr>
            <w:rStyle w:val="Hyperlink"/>
          </w:rPr>
          <w:t>ALIAS command in SQL</w:t>
        </w:r>
      </w:hyperlink>
      <w:r w:rsidR="006F6C12" w:rsidRPr="006F6C12">
        <w:t> is the name that can be given to any table or a column. This alias name can be referred in WHERE clause to identify a particular table or a column.</w:t>
      </w:r>
    </w:p>
    <w:p w14:paraId="71834938" w14:textId="77777777" w:rsidR="006F6C12" w:rsidRPr="006F6C12" w:rsidRDefault="006F6C12" w:rsidP="006F6C12">
      <w:pPr>
        <w:pStyle w:val="1Output"/>
        <w:rPr>
          <w:lang w:eastAsia="en-US"/>
        </w:rPr>
      </w:pPr>
      <w:r w:rsidRPr="006F6C12">
        <w:rPr>
          <w:lang w:eastAsia="en-US"/>
        </w:rPr>
        <w:t>Select emp.empID, dept.Result from employee emp, department as dept where emp.empID=dept.empID</w:t>
      </w:r>
    </w:p>
    <w:p w14:paraId="772D1FE0" w14:textId="0DF38491" w:rsidR="00485F81" w:rsidRDefault="00485F81" w:rsidP="004C2383">
      <w:pPr>
        <w:spacing w:after="0"/>
      </w:pPr>
    </w:p>
    <w:p w14:paraId="52315BB5" w14:textId="77777777" w:rsidR="00746B30" w:rsidRDefault="00746B30" w:rsidP="004C2383">
      <w:pPr>
        <w:spacing w:after="0" w:line="240" w:lineRule="auto"/>
      </w:pPr>
    </w:p>
    <w:p w14:paraId="3769D30A" w14:textId="77777777" w:rsidR="00746B30" w:rsidRPr="00746B30" w:rsidRDefault="00746B30" w:rsidP="008151C9">
      <w:pPr>
        <w:pStyle w:val="Heading30"/>
      </w:pPr>
      <w:r w:rsidRPr="00746B30">
        <w:t>How can you fetch alternate records from a table?</w:t>
      </w:r>
    </w:p>
    <w:p w14:paraId="192CCF1C" w14:textId="3808728E" w:rsidR="00485F81" w:rsidRDefault="00746B30" w:rsidP="00746B30">
      <w:pPr>
        <w:spacing w:after="0"/>
      </w:pPr>
      <w:r w:rsidRPr="00746B30">
        <w:t>You can fetch alternate records i.e both odd and even row numbers. For example- To display even numbers, use the following command:</w:t>
      </w:r>
    </w:p>
    <w:p w14:paraId="64ED29C6" w14:textId="77777777" w:rsidR="00746B30" w:rsidRPr="00746B30" w:rsidRDefault="00746B30" w:rsidP="00746B30">
      <w:pPr>
        <w:pStyle w:val="1Output"/>
        <w:rPr>
          <w:lang w:eastAsia="en-US"/>
        </w:rPr>
      </w:pPr>
      <w:r w:rsidRPr="00746B30">
        <w:rPr>
          <w:lang w:eastAsia="en-US"/>
        </w:rPr>
        <w:t>Select studentId from (Select rowno, studentId from student) where mod(rowno,2)=1</w:t>
      </w:r>
    </w:p>
    <w:p w14:paraId="33FE984F" w14:textId="77777777" w:rsidR="00812378" w:rsidRDefault="00812378" w:rsidP="00485F81"/>
    <w:p w14:paraId="0F48D28E" w14:textId="77777777" w:rsidR="00746B30" w:rsidRPr="00746B30" w:rsidRDefault="00746B30" w:rsidP="008151C9">
      <w:pPr>
        <w:pStyle w:val="Heading30"/>
      </w:pPr>
      <w:r w:rsidRPr="00746B30">
        <w:t>How can you fetch first 5 characters of the string?</w:t>
      </w:r>
    </w:p>
    <w:p w14:paraId="77C2491B" w14:textId="77777777" w:rsidR="00746B30" w:rsidRPr="00746B30" w:rsidRDefault="00746B30" w:rsidP="00746B30">
      <w:pPr>
        <w:spacing w:after="0"/>
      </w:pPr>
      <w:r w:rsidRPr="00746B30">
        <w:t>There are a lot of ways to fetch characters from a string. For example:</w:t>
      </w:r>
    </w:p>
    <w:p w14:paraId="737B8D00" w14:textId="52080B53" w:rsidR="00746B30" w:rsidRDefault="00746B30" w:rsidP="00746B30">
      <w:pPr>
        <w:pStyle w:val="1Output"/>
      </w:pPr>
      <w:r w:rsidRPr="00746B30">
        <w:t>Select SUBSTRING(StudentName,1,5) as studentname from student</w:t>
      </w:r>
    </w:p>
    <w:p w14:paraId="19A73E0E" w14:textId="77777777" w:rsidR="00B271DF" w:rsidRPr="00746B30" w:rsidRDefault="00B271DF" w:rsidP="00B271DF"/>
    <w:p w14:paraId="7445CF61" w14:textId="4D5C8C26" w:rsidR="00812378" w:rsidRPr="00812378" w:rsidRDefault="00812378" w:rsidP="008151C9">
      <w:pPr>
        <w:pStyle w:val="Heading30"/>
      </w:pPr>
      <w:r w:rsidRPr="00812378">
        <w:t>What is a View? What are Views used for?</w:t>
      </w:r>
    </w:p>
    <w:p w14:paraId="6521F948" w14:textId="04A89B3D" w:rsidR="00812378" w:rsidRPr="00812378" w:rsidRDefault="00812378" w:rsidP="00812378">
      <w:r w:rsidRPr="00812378">
        <w:t>A view is a virtual table which consists of a subset of data contained in a table. Since views are not present, it takes less space to store. View can have data of one or more tables combined and it depends on the relationship.</w:t>
      </w:r>
      <w:r>
        <w:t xml:space="preserve"> </w:t>
      </w:r>
      <w:r w:rsidRPr="00812378">
        <w:t>A view refers to a logical snapshot based on a table or another view. It is used for the following reasons:</w:t>
      </w:r>
    </w:p>
    <w:p w14:paraId="63653C96" w14:textId="77777777" w:rsidR="00812378" w:rsidRPr="00812378" w:rsidRDefault="00812378" w:rsidP="00CB2B37">
      <w:pPr>
        <w:pStyle w:val="ListParagraph"/>
        <w:numPr>
          <w:ilvl w:val="0"/>
          <w:numId w:val="140"/>
        </w:numPr>
      </w:pPr>
      <w:r w:rsidRPr="00812378">
        <w:t>Restricting access to data.</w:t>
      </w:r>
    </w:p>
    <w:p w14:paraId="3DD222E1" w14:textId="77777777" w:rsidR="00812378" w:rsidRPr="00812378" w:rsidRDefault="00812378" w:rsidP="00CB2B37">
      <w:pPr>
        <w:pStyle w:val="ListParagraph"/>
        <w:numPr>
          <w:ilvl w:val="0"/>
          <w:numId w:val="140"/>
        </w:numPr>
      </w:pPr>
      <w:r w:rsidRPr="00812378">
        <w:t>Making complex queries simple.</w:t>
      </w:r>
    </w:p>
    <w:p w14:paraId="4190EA27" w14:textId="77777777" w:rsidR="00812378" w:rsidRPr="00812378" w:rsidRDefault="00812378" w:rsidP="00CB2B37">
      <w:pPr>
        <w:pStyle w:val="ListParagraph"/>
        <w:numPr>
          <w:ilvl w:val="0"/>
          <w:numId w:val="140"/>
        </w:numPr>
      </w:pPr>
      <w:r w:rsidRPr="00812378">
        <w:t>Ensuring data independence.</w:t>
      </w:r>
    </w:p>
    <w:p w14:paraId="6F73C0E4" w14:textId="77777777" w:rsidR="00812378" w:rsidRPr="00812378" w:rsidRDefault="00812378" w:rsidP="00CB2B37">
      <w:pPr>
        <w:pStyle w:val="ListParagraph"/>
        <w:numPr>
          <w:ilvl w:val="0"/>
          <w:numId w:val="140"/>
        </w:numPr>
      </w:pPr>
      <w:r w:rsidRPr="00812378">
        <w:t>Providing different views of same data.</w:t>
      </w:r>
    </w:p>
    <w:p w14:paraId="6BE6F778" w14:textId="77777777" w:rsidR="00485F81" w:rsidRDefault="00485F81" w:rsidP="00E9403B">
      <w:pPr>
        <w:spacing w:after="0"/>
      </w:pPr>
    </w:p>
    <w:p w14:paraId="4784CAAE" w14:textId="77777777" w:rsidR="00812378" w:rsidRPr="00812378" w:rsidRDefault="00812378" w:rsidP="008151C9">
      <w:pPr>
        <w:pStyle w:val="Heading30"/>
      </w:pPr>
      <w:r w:rsidRPr="00812378">
        <w:t>What is a Stored Procedure?</w:t>
      </w:r>
    </w:p>
    <w:p w14:paraId="6BF933A0" w14:textId="4028858A" w:rsidR="00812378" w:rsidRDefault="00812378" w:rsidP="00812378">
      <w:r w:rsidRPr="00812378">
        <w:t>A Stored Procedure is a function which consists of many SQL statements to access the database system. Several SQL statements are consolidated into a stored procedure and execute them whenever and wherever required which saves time and avoid writing code again and again.</w:t>
      </w:r>
    </w:p>
    <w:p w14:paraId="6D97DCCA" w14:textId="264D4C82" w:rsidR="00812378" w:rsidRDefault="00812378" w:rsidP="00812378">
      <w:r>
        <w:t>Mostly used for DB backup &amp; SQL scripts for getting data from multiple databases. Mostly use for Re-Use purpose.</w:t>
      </w:r>
    </w:p>
    <w:p w14:paraId="1FE4915D" w14:textId="78437BF7" w:rsidR="00E0020A" w:rsidRPr="00E0020A" w:rsidRDefault="00E0020A" w:rsidP="00E0020A">
      <w:r w:rsidRPr="00E0020A">
        <w:rPr>
          <w:b/>
          <w:bCs/>
        </w:rPr>
        <w:t>Advantages</w:t>
      </w:r>
      <w:r w:rsidRPr="00E0020A">
        <w:t>:</w:t>
      </w:r>
      <w:r>
        <w:t xml:space="preserve"> </w:t>
      </w:r>
      <w:r w:rsidRPr="00E0020A">
        <w:t>A Stored Procedure can be used as a modular programming which means create once, store and call for several times whenever it is required. This supports faster execution. It also reduces network traffic and provides better security to the data.</w:t>
      </w:r>
    </w:p>
    <w:p w14:paraId="614AC292" w14:textId="68F4F678" w:rsidR="00E0020A" w:rsidRPr="00E0020A" w:rsidRDefault="00E0020A" w:rsidP="00E0020A">
      <w:r w:rsidRPr="00E0020A">
        <w:rPr>
          <w:b/>
          <w:bCs/>
        </w:rPr>
        <w:t>Disadvantage</w:t>
      </w:r>
      <w:r w:rsidRPr="00E0020A">
        <w:t>:</w:t>
      </w:r>
      <w:r>
        <w:t xml:space="preserve"> </w:t>
      </w:r>
      <w:r w:rsidRPr="00E0020A">
        <w:t>The only disadvantage of Stored Procedure is that it can be executed only in the database and utilizes more memory in the database server.</w:t>
      </w:r>
    </w:p>
    <w:p w14:paraId="31D19B28" w14:textId="77777777" w:rsidR="00ED4B1D" w:rsidRPr="00ED4B1D" w:rsidRDefault="00ED4B1D" w:rsidP="008151C9">
      <w:pPr>
        <w:pStyle w:val="Heading30"/>
      </w:pPr>
      <w:r w:rsidRPr="00ED4B1D">
        <w:lastRenderedPageBreak/>
        <w:t>What is Auto Increment in SQL?</w:t>
      </w:r>
    </w:p>
    <w:p w14:paraId="513A1DC7" w14:textId="77777777" w:rsidR="00ED4B1D" w:rsidRPr="00ED4B1D" w:rsidRDefault="00ED4B1D" w:rsidP="00F2099B">
      <w:pPr>
        <w:spacing w:after="0"/>
      </w:pPr>
      <w:r w:rsidRPr="00ED4B1D">
        <w:t>Autoincrement keyword allows the user to create a unique number to get generated whenever a new record is inserted into the table.</w:t>
      </w:r>
      <w:r w:rsidRPr="00ED4B1D">
        <w:br/>
        <w:t>This keyword is usually required whenever PRIMARY KEY in SQL is used.</w:t>
      </w:r>
    </w:p>
    <w:p w14:paraId="3D9549BD" w14:textId="77777777" w:rsidR="00ED4B1D" w:rsidRPr="00ED4B1D" w:rsidRDefault="00150760" w:rsidP="00ED4B1D">
      <w:hyperlink r:id="rId208" w:tgtFrame="_blank" w:history="1">
        <w:r w:rsidR="00ED4B1D" w:rsidRPr="00ED4B1D">
          <w:rPr>
            <w:rStyle w:val="Hyperlink"/>
          </w:rPr>
          <w:t>AUTO INCREMENT keyword</w:t>
        </w:r>
      </w:hyperlink>
      <w:r w:rsidR="00ED4B1D" w:rsidRPr="00ED4B1D">
        <w:t> can be used in Oracle and IDENTITY keyword can be used in SQL SERVER.</w:t>
      </w:r>
    </w:p>
    <w:p w14:paraId="43E0A420" w14:textId="77777777" w:rsidR="00694DF0" w:rsidRDefault="00694DF0" w:rsidP="00694DF0">
      <w:pPr>
        <w:pStyle w:val="1Output"/>
      </w:pPr>
      <w:r>
        <w:rPr>
          <w:bCs/>
        </w:rPr>
        <w:t>CREATE</w:t>
      </w:r>
      <w:r>
        <w:rPr>
          <w:color w:val="000000"/>
        </w:rPr>
        <w:t xml:space="preserve"> </w:t>
      </w:r>
      <w:r>
        <w:rPr>
          <w:bCs/>
        </w:rPr>
        <w:t>TABLE</w:t>
      </w:r>
      <w:r>
        <w:rPr>
          <w:color w:val="000000"/>
        </w:rPr>
        <w:t xml:space="preserve"> </w:t>
      </w:r>
      <w:r>
        <w:rPr>
          <w:color w:val="808000"/>
        </w:rPr>
        <w:t>`patent`</w:t>
      </w:r>
      <w:r>
        <w:rPr>
          <w:color w:val="000000"/>
        </w:rPr>
        <w:t xml:space="preserve"> </w:t>
      </w:r>
      <w:r>
        <w:t>(</w:t>
      </w:r>
    </w:p>
    <w:p w14:paraId="1C053139" w14:textId="77777777" w:rsidR="00694DF0" w:rsidRDefault="00694DF0" w:rsidP="00694DF0">
      <w:pPr>
        <w:pStyle w:val="1Output"/>
      </w:pPr>
      <w:r>
        <w:rPr>
          <w:color w:val="000000"/>
        </w:rPr>
        <w:tab/>
      </w:r>
      <w:r>
        <w:rPr>
          <w:color w:val="808000"/>
        </w:rPr>
        <w:t>`patent_id`</w:t>
      </w:r>
      <w:r>
        <w:rPr>
          <w:color w:val="000000"/>
        </w:rPr>
        <w:t xml:space="preserve"> </w:t>
      </w:r>
      <w:r>
        <w:rPr>
          <w:bCs/>
          <w:color w:val="800000"/>
        </w:rPr>
        <w:t>INT</w:t>
      </w:r>
      <w:r>
        <w:t>(</w:t>
      </w:r>
      <w:r>
        <w:rPr>
          <w:color w:val="800080"/>
        </w:rPr>
        <w:t>11</w:t>
      </w:r>
      <w:r>
        <w:t>)</w:t>
      </w:r>
      <w:r>
        <w:rPr>
          <w:color w:val="000000"/>
        </w:rPr>
        <w:t xml:space="preserve"> </w:t>
      </w:r>
      <w:r>
        <w:rPr>
          <w:bCs/>
        </w:rPr>
        <w:t>NOT</w:t>
      </w:r>
      <w:r>
        <w:rPr>
          <w:color w:val="000000"/>
        </w:rPr>
        <w:t xml:space="preserve"> </w:t>
      </w:r>
      <w:r>
        <w:rPr>
          <w:bCs/>
        </w:rPr>
        <w:t>NULL</w:t>
      </w:r>
      <w:r>
        <w:rPr>
          <w:color w:val="000000"/>
        </w:rPr>
        <w:t xml:space="preserve"> </w:t>
      </w:r>
      <w:r w:rsidRPr="00694DF0">
        <w:rPr>
          <w:rStyle w:val="3BlueChar"/>
        </w:rPr>
        <w:t>AUTO_INCREMENT</w:t>
      </w:r>
      <w:r>
        <w:t>,</w:t>
      </w:r>
    </w:p>
    <w:p w14:paraId="0E3E2A22" w14:textId="79C6E8A1" w:rsidR="00694DF0" w:rsidRDefault="00694DF0" w:rsidP="00694DF0">
      <w:pPr>
        <w:pStyle w:val="1Output"/>
      </w:pPr>
      <w:r>
        <w:rPr>
          <w:color w:val="000000"/>
        </w:rPr>
        <w:tab/>
      </w:r>
      <w:r>
        <w:rPr>
          <w:color w:val="808000"/>
        </w:rPr>
        <w:t>`name`</w:t>
      </w:r>
      <w:r>
        <w:rPr>
          <w:color w:val="000000"/>
        </w:rPr>
        <w:t xml:space="preserve"> </w:t>
      </w:r>
      <w:r>
        <w:rPr>
          <w:bCs/>
          <w:color w:val="800000"/>
        </w:rPr>
        <w:t>VARCHAR</w:t>
      </w:r>
      <w:r>
        <w:t>(</w:t>
      </w:r>
      <w:r>
        <w:rPr>
          <w:color w:val="800080"/>
        </w:rPr>
        <w:t>50</w:t>
      </w:r>
      <w:r>
        <w:t>)</w:t>
      </w:r>
      <w:r>
        <w:rPr>
          <w:color w:val="000000"/>
        </w:rPr>
        <w:t xml:space="preserve"> </w:t>
      </w:r>
      <w:r>
        <w:rPr>
          <w:bCs/>
        </w:rPr>
        <w:t>NULL</w:t>
      </w:r>
      <w:r>
        <w:t>,</w:t>
      </w:r>
    </w:p>
    <w:p w14:paraId="7D76DC9E" w14:textId="7504982E" w:rsidR="00694DF0" w:rsidRDefault="00694DF0" w:rsidP="00694DF0">
      <w:pPr>
        <w:pStyle w:val="1Output"/>
      </w:pPr>
      <w:r>
        <w:rPr>
          <w:color w:val="000000"/>
        </w:rPr>
        <w:tab/>
      </w:r>
      <w:r>
        <w:rPr>
          <w:color w:val="808000"/>
        </w:rPr>
        <w:t>`age`</w:t>
      </w:r>
      <w:r>
        <w:rPr>
          <w:color w:val="000000"/>
        </w:rPr>
        <w:t xml:space="preserve"> </w:t>
      </w:r>
      <w:r>
        <w:rPr>
          <w:bCs/>
          <w:color w:val="800000"/>
        </w:rPr>
        <w:t>VARCHAR</w:t>
      </w:r>
      <w:r>
        <w:t>(</w:t>
      </w:r>
      <w:r>
        <w:rPr>
          <w:color w:val="800080"/>
        </w:rPr>
        <w:t>50</w:t>
      </w:r>
      <w:r>
        <w:t>)</w:t>
      </w:r>
      <w:r>
        <w:rPr>
          <w:color w:val="000000"/>
        </w:rPr>
        <w:t xml:space="preserve"> </w:t>
      </w:r>
      <w:r>
        <w:rPr>
          <w:bCs/>
        </w:rPr>
        <w:t>NULL</w:t>
      </w:r>
      <w:r>
        <w:t>,</w:t>
      </w:r>
    </w:p>
    <w:p w14:paraId="53FA8F43" w14:textId="77777777" w:rsidR="00694DF0" w:rsidRDefault="00694DF0" w:rsidP="00694DF0">
      <w:pPr>
        <w:pStyle w:val="1Output"/>
      </w:pPr>
      <w:r>
        <w:rPr>
          <w:color w:val="000000"/>
        </w:rPr>
        <w:tab/>
      </w:r>
      <w:r>
        <w:rPr>
          <w:color w:val="808000"/>
        </w:rPr>
        <w:t>`trial_id`</w:t>
      </w:r>
      <w:r>
        <w:rPr>
          <w:color w:val="000000"/>
        </w:rPr>
        <w:t xml:space="preserve"> </w:t>
      </w:r>
      <w:r>
        <w:rPr>
          <w:bCs/>
          <w:color w:val="800000"/>
        </w:rPr>
        <w:t>INT</w:t>
      </w:r>
      <w:r>
        <w:t>(</w:t>
      </w:r>
      <w:r>
        <w:rPr>
          <w:color w:val="800080"/>
        </w:rPr>
        <w:t>11</w:t>
      </w:r>
      <w:r>
        <w:t>)</w:t>
      </w:r>
      <w:r>
        <w:rPr>
          <w:color w:val="000000"/>
        </w:rPr>
        <w:t xml:space="preserve"> </w:t>
      </w:r>
      <w:r>
        <w:rPr>
          <w:bCs/>
        </w:rPr>
        <w:t>NULL</w:t>
      </w:r>
      <w:r>
        <w:rPr>
          <w:color w:val="000000"/>
        </w:rPr>
        <w:t xml:space="preserve"> </w:t>
      </w:r>
      <w:r>
        <w:rPr>
          <w:bCs/>
        </w:rPr>
        <w:t>DEFAULT</w:t>
      </w:r>
      <w:r>
        <w:rPr>
          <w:color w:val="000000"/>
        </w:rPr>
        <w:t xml:space="preserve"> </w:t>
      </w:r>
      <w:r>
        <w:rPr>
          <w:bCs/>
        </w:rPr>
        <w:t>NULL</w:t>
      </w:r>
      <w:r>
        <w:t>,</w:t>
      </w:r>
    </w:p>
    <w:p w14:paraId="4E56E377" w14:textId="4C4F0B14" w:rsidR="00694DF0" w:rsidRDefault="00694DF0" w:rsidP="00694DF0">
      <w:pPr>
        <w:pStyle w:val="1Output"/>
      </w:pPr>
      <w:r>
        <w:rPr>
          <w:color w:val="000000"/>
        </w:rPr>
        <w:tab/>
      </w:r>
      <w:r>
        <w:rPr>
          <w:bCs/>
        </w:rPr>
        <w:t>PRIMARY</w:t>
      </w:r>
      <w:r>
        <w:rPr>
          <w:color w:val="000000"/>
        </w:rPr>
        <w:t xml:space="preserve"> </w:t>
      </w:r>
      <w:r>
        <w:rPr>
          <w:bCs/>
        </w:rPr>
        <w:t>KEY</w:t>
      </w:r>
      <w:r>
        <w:rPr>
          <w:color w:val="000000"/>
        </w:rPr>
        <w:t xml:space="preserve"> </w:t>
      </w:r>
      <w:r>
        <w:t>(</w:t>
      </w:r>
      <w:r>
        <w:rPr>
          <w:color w:val="808000"/>
        </w:rPr>
        <w:t>`patent_id`</w:t>
      </w:r>
      <w:r>
        <w:t>),</w:t>
      </w:r>
    </w:p>
    <w:p w14:paraId="76613C2C" w14:textId="0F68ED8A" w:rsidR="00694DF0" w:rsidRDefault="00694DF0" w:rsidP="00694DF0">
      <w:pPr>
        <w:pStyle w:val="1Output"/>
      </w:pPr>
      <w:r>
        <w:rPr>
          <w:color w:val="000000"/>
        </w:rPr>
        <w:tab/>
      </w:r>
      <w:r>
        <w:rPr>
          <w:bCs/>
        </w:rPr>
        <w:t>INDEX</w:t>
      </w:r>
      <w:r>
        <w:rPr>
          <w:color w:val="000000"/>
        </w:rPr>
        <w:t xml:space="preserve"> </w:t>
      </w:r>
      <w:r>
        <w:rPr>
          <w:color w:val="808000"/>
        </w:rPr>
        <w:t>`FK_patent_trial`</w:t>
      </w:r>
      <w:r>
        <w:rPr>
          <w:color w:val="000000"/>
        </w:rPr>
        <w:t xml:space="preserve"> </w:t>
      </w:r>
      <w:r>
        <w:t>(</w:t>
      </w:r>
      <w:r>
        <w:rPr>
          <w:color w:val="808000"/>
        </w:rPr>
        <w:t>`trial_id`</w:t>
      </w:r>
      <w:r>
        <w:t>),</w:t>
      </w:r>
    </w:p>
    <w:p w14:paraId="0B4E4C10" w14:textId="77777777" w:rsidR="00694DF0" w:rsidRDefault="00694DF0" w:rsidP="00694DF0">
      <w:pPr>
        <w:pStyle w:val="1Output"/>
        <w:rPr>
          <w:bCs/>
        </w:rPr>
      </w:pPr>
      <w:r>
        <w:rPr>
          <w:color w:val="000000"/>
        </w:rPr>
        <w:tab/>
      </w:r>
      <w:r>
        <w:rPr>
          <w:bCs/>
        </w:rPr>
        <w:t>CONSTRAINT</w:t>
      </w:r>
      <w:r>
        <w:rPr>
          <w:color w:val="000000"/>
        </w:rPr>
        <w:t xml:space="preserve"> </w:t>
      </w:r>
      <w:r>
        <w:rPr>
          <w:color w:val="808000"/>
        </w:rPr>
        <w:t>`FK_patent_trial`</w:t>
      </w:r>
      <w:r>
        <w:rPr>
          <w:color w:val="000000"/>
        </w:rPr>
        <w:t xml:space="preserve"> </w:t>
      </w:r>
      <w:r>
        <w:rPr>
          <w:bCs/>
        </w:rPr>
        <w:t>FOREIGN</w:t>
      </w:r>
      <w:r>
        <w:rPr>
          <w:color w:val="000000"/>
        </w:rPr>
        <w:t xml:space="preserve"> </w:t>
      </w:r>
      <w:r>
        <w:rPr>
          <w:bCs/>
        </w:rPr>
        <w:t>KEY</w:t>
      </w:r>
      <w:r>
        <w:rPr>
          <w:color w:val="000000"/>
        </w:rPr>
        <w:t xml:space="preserve"> </w:t>
      </w:r>
      <w:r>
        <w:t>(</w:t>
      </w:r>
      <w:r>
        <w:rPr>
          <w:color w:val="808000"/>
        </w:rPr>
        <w:t>`trial_id`</w:t>
      </w:r>
      <w:r>
        <w:t>)</w:t>
      </w:r>
      <w:r>
        <w:rPr>
          <w:color w:val="000000"/>
        </w:rPr>
        <w:t xml:space="preserve"> </w:t>
      </w:r>
      <w:r>
        <w:rPr>
          <w:bCs/>
        </w:rPr>
        <w:t>REFERENCES</w:t>
      </w:r>
      <w:r>
        <w:rPr>
          <w:color w:val="000000"/>
        </w:rPr>
        <w:t xml:space="preserve"> </w:t>
      </w:r>
      <w:r>
        <w:rPr>
          <w:color w:val="808000"/>
        </w:rPr>
        <w:t>`trialapp`</w:t>
      </w:r>
      <w:r>
        <w:t>.</w:t>
      </w:r>
      <w:r>
        <w:rPr>
          <w:color w:val="808000"/>
        </w:rPr>
        <w:t>`trial`</w:t>
      </w:r>
      <w:r>
        <w:rPr>
          <w:color w:val="000000"/>
        </w:rPr>
        <w:t xml:space="preserve"> </w:t>
      </w:r>
      <w:r>
        <w:t>(</w:t>
      </w:r>
      <w:r>
        <w:rPr>
          <w:color w:val="808000"/>
        </w:rPr>
        <w:t>`trial_id`</w:t>
      </w:r>
      <w:r>
        <w:t>)</w:t>
      </w:r>
      <w:r>
        <w:rPr>
          <w:color w:val="000000"/>
        </w:rPr>
        <w:t xml:space="preserve"> </w:t>
      </w:r>
      <w:r>
        <w:rPr>
          <w:bCs/>
        </w:rPr>
        <w:t>ON</w:t>
      </w:r>
      <w:r>
        <w:rPr>
          <w:color w:val="000000"/>
        </w:rPr>
        <w:t xml:space="preserve"> </w:t>
      </w:r>
      <w:r>
        <w:rPr>
          <w:bCs/>
        </w:rPr>
        <w:t>UPDATE</w:t>
      </w:r>
      <w:r>
        <w:rPr>
          <w:color w:val="000000"/>
        </w:rPr>
        <w:t xml:space="preserve"> </w:t>
      </w:r>
      <w:r>
        <w:rPr>
          <w:bCs/>
        </w:rPr>
        <w:t>CASCADE</w:t>
      </w:r>
      <w:r>
        <w:rPr>
          <w:color w:val="000000"/>
        </w:rPr>
        <w:t xml:space="preserve"> </w:t>
      </w:r>
      <w:r>
        <w:rPr>
          <w:bCs/>
        </w:rPr>
        <w:t>ON</w:t>
      </w:r>
      <w:r>
        <w:rPr>
          <w:color w:val="000000"/>
        </w:rPr>
        <w:t xml:space="preserve"> </w:t>
      </w:r>
      <w:r>
        <w:rPr>
          <w:bCs/>
        </w:rPr>
        <w:t>DELETE</w:t>
      </w:r>
      <w:r>
        <w:rPr>
          <w:color w:val="000000"/>
        </w:rPr>
        <w:t xml:space="preserve"> </w:t>
      </w:r>
      <w:r>
        <w:rPr>
          <w:bCs/>
        </w:rPr>
        <w:t>CASCADE</w:t>
      </w:r>
    </w:p>
    <w:p w14:paraId="55C8C0D4" w14:textId="77777777" w:rsidR="00694DF0" w:rsidRDefault="00694DF0" w:rsidP="00694DF0">
      <w:pPr>
        <w:pStyle w:val="1Output"/>
      </w:pPr>
      <w:r>
        <w:t>)</w:t>
      </w:r>
    </w:p>
    <w:p w14:paraId="13F854D2" w14:textId="194021E4" w:rsidR="00E0020A" w:rsidRDefault="00E0020A" w:rsidP="00812378"/>
    <w:p w14:paraId="21A42621" w14:textId="42402BD1" w:rsidR="00F2099B" w:rsidRPr="00F2099B" w:rsidRDefault="00F2099B" w:rsidP="008151C9">
      <w:pPr>
        <w:pStyle w:val="Heading30"/>
      </w:pPr>
      <w:r w:rsidRPr="00F2099B">
        <w:t>What is a Datawarehouse?</w:t>
      </w:r>
    </w:p>
    <w:p w14:paraId="31578945" w14:textId="6F02DCB2" w:rsidR="00F2099B" w:rsidRPr="00F2099B" w:rsidRDefault="00F2099B" w:rsidP="00F2099B">
      <w:r w:rsidRPr="00F2099B">
        <w:t xml:space="preserve">Datawarehouse refers to a central repository of data where the data is assembled from multiple sources of information. Those data are consolidated, </w:t>
      </w:r>
      <w:r w:rsidR="0075742B" w:rsidRPr="00F2099B">
        <w:t>transformed,</w:t>
      </w:r>
      <w:r w:rsidRPr="00F2099B">
        <w:t xml:space="preserve"> and made available for the mining as well as online processing. Warehouse data also have a subset of data called Data Marts.</w:t>
      </w:r>
    </w:p>
    <w:p w14:paraId="66B1C53C" w14:textId="0720268B" w:rsidR="00485F81" w:rsidRDefault="00485F81" w:rsidP="00485F81"/>
    <w:p w14:paraId="5EB1738D" w14:textId="77777777" w:rsidR="006C0360" w:rsidRPr="006C0360" w:rsidRDefault="006C0360" w:rsidP="008151C9">
      <w:pPr>
        <w:pStyle w:val="Heading30"/>
      </w:pPr>
      <w:r w:rsidRPr="006C0360">
        <w:t>Delete Duplicates From a Table in SQL Server</w:t>
      </w:r>
    </w:p>
    <w:p w14:paraId="0D4BF15C" w14:textId="77777777" w:rsidR="006C0360" w:rsidRPr="006C0360" w:rsidRDefault="006C0360" w:rsidP="006C0360">
      <w:pPr>
        <w:spacing w:after="0"/>
      </w:pPr>
      <w:r w:rsidRPr="006C0360">
        <w:t>To delete the duplicate rows from the table in SQL Server, you follow these steps:</w:t>
      </w:r>
    </w:p>
    <w:p w14:paraId="35770062" w14:textId="77777777" w:rsidR="006C0360" w:rsidRPr="006C0360" w:rsidRDefault="006C0360" w:rsidP="00113546">
      <w:pPr>
        <w:pStyle w:val="ListParagraph"/>
        <w:numPr>
          <w:ilvl w:val="0"/>
          <w:numId w:val="170"/>
        </w:numPr>
      </w:pPr>
      <w:r w:rsidRPr="006C0360">
        <w:t>Find duplicate rows using </w:t>
      </w:r>
      <w:hyperlink r:id="rId209" w:history="1">
        <w:r w:rsidRPr="006C0360">
          <w:rPr>
            <w:rStyle w:val="Hyperlink"/>
          </w:rPr>
          <w:t>GROUP BY</w:t>
        </w:r>
      </w:hyperlink>
      <w:r w:rsidRPr="006C0360">
        <w:t> clause or </w:t>
      </w:r>
      <w:hyperlink r:id="rId210" w:history="1">
        <w:r w:rsidRPr="006C0360">
          <w:rPr>
            <w:rStyle w:val="Hyperlink"/>
          </w:rPr>
          <w:t>ROW_NUMBER()</w:t>
        </w:r>
      </w:hyperlink>
      <w:r w:rsidRPr="006C0360">
        <w:t> function.</w:t>
      </w:r>
    </w:p>
    <w:p w14:paraId="31567EA7" w14:textId="77777777" w:rsidR="006C0360" w:rsidRPr="006C0360" w:rsidRDefault="006C0360" w:rsidP="00113546">
      <w:pPr>
        <w:pStyle w:val="ListParagraph"/>
        <w:numPr>
          <w:ilvl w:val="0"/>
          <w:numId w:val="170"/>
        </w:numPr>
      </w:pPr>
      <w:r w:rsidRPr="006C0360">
        <w:t>Use </w:t>
      </w:r>
      <w:hyperlink r:id="rId211" w:history="1">
        <w:r w:rsidRPr="006C0360">
          <w:rPr>
            <w:rStyle w:val="Hyperlink"/>
          </w:rPr>
          <w:t>DELETE</w:t>
        </w:r>
      </w:hyperlink>
      <w:r w:rsidRPr="006C0360">
        <w:t> statement to remove the duplicate rows.</w:t>
      </w:r>
    </w:p>
    <w:p w14:paraId="7773512C" w14:textId="77777777" w:rsidR="006C0360" w:rsidRDefault="006C0360" w:rsidP="00485F81"/>
    <w:p w14:paraId="4CE87A78" w14:textId="52768A0F" w:rsidR="00485F81" w:rsidRDefault="00685A02" w:rsidP="001F057F">
      <w:pPr>
        <w:pStyle w:val="Heading2"/>
      </w:pPr>
      <w:r>
        <w:t xml:space="preserve">MongoDB </w:t>
      </w:r>
      <w:r w:rsidR="001F057F">
        <w:t xml:space="preserve">– Interview Questions </w:t>
      </w:r>
    </w:p>
    <w:p w14:paraId="289B38F8" w14:textId="4D5F7BD2" w:rsidR="001F057F" w:rsidRDefault="00150760" w:rsidP="001F057F">
      <w:hyperlink r:id="rId212" w:history="1">
        <w:r w:rsidR="001F057F" w:rsidRPr="00A7472C">
          <w:rPr>
            <w:rStyle w:val="Hyperlink"/>
          </w:rPr>
          <w:t>https://www.interviewbit.com/mongodb-interview-questions/</w:t>
        </w:r>
      </w:hyperlink>
    </w:p>
    <w:p w14:paraId="631E009A" w14:textId="7B8D284D" w:rsidR="00E9403B" w:rsidRDefault="00150760" w:rsidP="001F057F">
      <w:pPr>
        <w:rPr>
          <w:rStyle w:val="Hyperlink"/>
        </w:rPr>
      </w:pPr>
      <w:hyperlink r:id="rId213" w:history="1">
        <w:r w:rsidR="00E9403B" w:rsidRPr="00A7472C">
          <w:rPr>
            <w:rStyle w:val="Hyperlink"/>
          </w:rPr>
          <w:t>https://github.com/smlcodes/jtutorials/blob/main/MongoDB%20Interview%20Questions.md</w:t>
        </w:r>
      </w:hyperlink>
    </w:p>
    <w:p w14:paraId="715002E3" w14:textId="258BB47B" w:rsidR="00457A63" w:rsidRDefault="00457A63" w:rsidP="001F057F">
      <w:pPr>
        <w:rPr>
          <w:rStyle w:val="Hyperlink"/>
        </w:rPr>
      </w:pPr>
    </w:p>
    <w:p w14:paraId="7B978974" w14:textId="31E16B24" w:rsidR="00457A63" w:rsidRDefault="00457A63" w:rsidP="001F057F">
      <w:pPr>
        <w:rPr>
          <w:rStyle w:val="Hyperlink"/>
        </w:rPr>
      </w:pPr>
    </w:p>
    <w:p w14:paraId="2FD80D0F" w14:textId="6363EB91" w:rsidR="00457A63" w:rsidRDefault="00457A63" w:rsidP="001F057F">
      <w:pPr>
        <w:rPr>
          <w:rStyle w:val="Hyperlink"/>
        </w:rPr>
      </w:pPr>
    </w:p>
    <w:p w14:paraId="0B50FE9C" w14:textId="1AEB7B31" w:rsidR="00457A63" w:rsidRDefault="00457A63" w:rsidP="001F057F">
      <w:pPr>
        <w:rPr>
          <w:rStyle w:val="Hyperlink"/>
        </w:rPr>
      </w:pPr>
    </w:p>
    <w:p w14:paraId="56E1BC13" w14:textId="429946DC" w:rsidR="00457A63" w:rsidRDefault="00457A63" w:rsidP="001F057F">
      <w:pPr>
        <w:rPr>
          <w:rStyle w:val="Hyperlink"/>
        </w:rPr>
      </w:pPr>
    </w:p>
    <w:p w14:paraId="0D404B74" w14:textId="7E78B21D" w:rsidR="00457A63" w:rsidRDefault="00457A63" w:rsidP="001F057F">
      <w:pPr>
        <w:rPr>
          <w:rStyle w:val="Hyperlink"/>
        </w:rPr>
      </w:pPr>
    </w:p>
    <w:p w14:paraId="50531B52" w14:textId="29E109BC" w:rsidR="00457A63" w:rsidRDefault="00457A63" w:rsidP="001F057F">
      <w:pPr>
        <w:rPr>
          <w:rStyle w:val="Hyperlink"/>
        </w:rPr>
      </w:pPr>
    </w:p>
    <w:p w14:paraId="59E83D8E" w14:textId="77777777" w:rsidR="005D5DE8" w:rsidRDefault="005D5DE8" w:rsidP="005D5DE8">
      <w:pPr>
        <w:pStyle w:val="Heading1"/>
      </w:pPr>
      <w:bookmarkStart w:id="178" w:name="_Toc2631560"/>
      <w:bookmarkStart w:id="179" w:name="_Toc81318489"/>
      <w:r>
        <w:lastRenderedPageBreak/>
        <w:t>JDBC</w:t>
      </w:r>
      <w:bookmarkEnd w:id="178"/>
      <w:bookmarkEnd w:id="179"/>
    </w:p>
    <w:p w14:paraId="3D8E578A" w14:textId="77777777" w:rsidR="005D5DE8" w:rsidRDefault="005D5DE8" w:rsidP="008151C9">
      <w:pPr>
        <w:pStyle w:val="Heading30"/>
      </w:pPr>
      <w:bookmarkStart w:id="180" w:name="_Toc2631561"/>
      <w:r>
        <w:t>What is JNDI?</w:t>
      </w:r>
      <w:bookmarkEnd w:id="180"/>
    </w:p>
    <w:p w14:paraId="18C112A4" w14:textId="77777777" w:rsidR="00FF2C06" w:rsidRDefault="005D5DE8" w:rsidP="005D5DE8">
      <w:pPr>
        <w:rPr>
          <w:shd w:val="clear" w:color="auto" w:fill="FFFFFF"/>
        </w:rPr>
      </w:pPr>
      <w:r>
        <w:rPr>
          <w:shd w:val="clear" w:color="auto" w:fill="FFFFFF"/>
        </w:rPr>
        <w:t>JNDI is the Java Naming and Directory Interface. It's used to separate the concerns of the application </w:t>
      </w:r>
      <w:r>
        <w:rPr>
          <w:i/>
          <w:iCs/>
          <w:shd w:val="clear" w:color="auto" w:fill="FFFFFF"/>
        </w:rPr>
        <w:t>developer</w:t>
      </w:r>
      <w:r>
        <w:rPr>
          <w:shd w:val="clear" w:color="auto" w:fill="FFFFFF"/>
        </w:rPr>
        <w:t> and the application </w:t>
      </w:r>
      <w:r>
        <w:rPr>
          <w:i/>
          <w:iCs/>
          <w:shd w:val="clear" w:color="auto" w:fill="FFFFFF"/>
        </w:rPr>
        <w:t>deployer</w:t>
      </w:r>
      <w:r>
        <w:rPr>
          <w:shd w:val="clear" w:color="auto" w:fill="FFFFFF"/>
        </w:rPr>
        <w:t>.</w:t>
      </w:r>
    </w:p>
    <w:p w14:paraId="41F4D852" w14:textId="4B554D79" w:rsidR="00FF2C06" w:rsidRDefault="005D5DE8" w:rsidP="005D5DE8">
      <w:pPr>
        <w:rPr>
          <w:shd w:val="clear" w:color="auto" w:fill="FFFFFF"/>
        </w:rPr>
      </w:pPr>
      <w:r>
        <w:rPr>
          <w:shd w:val="clear" w:color="auto" w:fill="FFFFFF"/>
        </w:rPr>
        <w:t xml:space="preserve"> When you're writing an </w:t>
      </w:r>
      <w:r w:rsidR="00753A65">
        <w:rPr>
          <w:shd w:val="clear" w:color="auto" w:fill="FFFFFF"/>
        </w:rPr>
        <w:t>application,</w:t>
      </w:r>
      <w:r>
        <w:rPr>
          <w:shd w:val="clear" w:color="auto" w:fill="FFFFFF"/>
        </w:rPr>
        <w:t xml:space="preserve"> which relies on a database, you shouldn't need to worry about the </w:t>
      </w:r>
      <w:r w:rsidR="00753A65">
        <w:rPr>
          <w:shd w:val="clear" w:color="auto" w:fill="FFFFFF"/>
        </w:rPr>
        <w:t>username</w:t>
      </w:r>
      <w:r>
        <w:rPr>
          <w:shd w:val="clear" w:color="auto" w:fill="FFFFFF"/>
        </w:rPr>
        <w:t xml:space="preserve"> or password for connecting to that database.</w:t>
      </w:r>
    </w:p>
    <w:p w14:paraId="691BAB36" w14:textId="77777777" w:rsidR="00FF2C06" w:rsidRDefault="00FF2C06" w:rsidP="00753A65">
      <w:pPr>
        <w:spacing w:after="0"/>
        <w:rPr>
          <w:shd w:val="clear" w:color="auto" w:fill="FFFFFF"/>
        </w:rPr>
      </w:pPr>
      <w:r>
        <w:rPr>
          <w:shd w:val="clear" w:color="auto" w:fill="FFFFFF"/>
        </w:rPr>
        <w:t>For Doing that,</w:t>
      </w:r>
    </w:p>
    <w:p w14:paraId="65842642" w14:textId="77777777" w:rsidR="005D5DE8" w:rsidRPr="00FF2C06" w:rsidRDefault="00FF2C06" w:rsidP="00151D89">
      <w:pPr>
        <w:pStyle w:val="ListParagraph"/>
        <w:numPr>
          <w:ilvl w:val="0"/>
          <w:numId w:val="86"/>
        </w:numPr>
        <w:rPr>
          <w:b/>
          <w:color w:val="auto"/>
          <w:shd w:val="clear" w:color="auto" w:fill="FFFFFF"/>
        </w:rPr>
      </w:pPr>
      <w:r w:rsidRPr="00FF2C06">
        <w:rPr>
          <w:b/>
          <w:color w:val="auto"/>
          <w:shd w:val="clear" w:color="auto" w:fill="FFFFFF"/>
        </w:rPr>
        <w:t xml:space="preserve">JNDI Url is configured in Server side, we need to just place that Url in </w:t>
      </w:r>
      <w:r w:rsidRPr="00FF2C06">
        <w:rPr>
          <w:b/>
          <w:color w:val="FF0000"/>
          <w:shd w:val="clear" w:color="auto" w:fill="FFFFFF"/>
        </w:rPr>
        <w:t xml:space="preserve">Context.xml </w:t>
      </w:r>
      <w:r w:rsidRPr="00FF2C06">
        <w:rPr>
          <w:b/>
          <w:color w:val="auto"/>
          <w:shd w:val="clear" w:color="auto" w:fill="FFFFFF"/>
        </w:rPr>
        <w:t xml:space="preserve">with some </w:t>
      </w:r>
      <w:r w:rsidR="001B406F">
        <w:rPr>
          <w:b/>
          <w:color w:val="00B050"/>
          <w:shd w:val="clear" w:color="auto" w:fill="FFFFFF"/>
        </w:rPr>
        <w:t>R</w:t>
      </w:r>
      <w:r w:rsidRPr="00FF2C06">
        <w:rPr>
          <w:b/>
          <w:color w:val="00B050"/>
          <w:shd w:val="clear" w:color="auto" w:fill="FFFFFF"/>
        </w:rPr>
        <w:t>esource name</w:t>
      </w:r>
      <w:r w:rsidR="001B406F">
        <w:rPr>
          <w:b/>
          <w:color w:val="00B050"/>
          <w:shd w:val="clear" w:color="auto" w:fill="FFFFFF"/>
        </w:rPr>
        <w:t>=””</w:t>
      </w:r>
    </w:p>
    <w:p w14:paraId="19BCA48B" w14:textId="77777777" w:rsidR="00FF2C06" w:rsidRPr="00FF2C06" w:rsidRDefault="001B406F" w:rsidP="00151D89">
      <w:pPr>
        <w:pStyle w:val="ListParagraph"/>
        <w:numPr>
          <w:ilvl w:val="0"/>
          <w:numId w:val="86"/>
        </w:numPr>
        <w:rPr>
          <w:b/>
          <w:color w:val="auto"/>
          <w:shd w:val="clear" w:color="auto" w:fill="FFFFFF"/>
        </w:rPr>
      </w:pPr>
      <w:r>
        <w:rPr>
          <w:b/>
          <w:color w:val="auto"/>
          <w:shd w:val="clear" w:color="auto" w:fill="FFFFFF"/>
        </w:rPr>
        <w:t xml:space="preserve">Configure Resource name in </w:t>
      </w:r>
      <w:r w:rsidRPr="001B406F">
        <w:rPr>
          <w:b/>
          <w:color w:val="FF0000"/>
          <w:shd w:val="clear" w:color="auto" w:fill="FFFFFF"/>
        </w:rPr>
        <w:t>web.xml</w:t>
      </w:r>
    </w:p>
    <w:p w14:paraId="750137EB" w14:textId="77777777" w:rsidR="005D5DE8" w:rsidRDefault="005D5DE8" w:rsidP="005D5DE8">
      <w:pPr>
        <w:spacing w:after="0"/>
        <w:rPr>
          <w:shd w:val="clear" w:color="auto" w:fill="FFFFFF"/>
        </w:rPr>
      </w:pPr>
      <w:r>
        <w:rPr>
          <w:shd w:val="clear" w:color="auto" w:fill="FFFFFF"/>
        </w:rPr>
        <w:t>Add a file </w:t>
      </w:r>
      <w:r>
        <w:rPr>
          <w:rStyle w:val="HTMLCode"/>
          <w:rFonts w:ascii="Consolas" w:eastAsiaTheme="minorEastAsia" w:hAnsi="Consolas"/>
          <w:color w:val="E83E8C"/>
          <w:sz w:val="21"/>
          <w:szCs w:val="21"/>
          <w:shd w:val="clear" w:color="auto" w:fill="FFFFFF"/>
        </w:rPr>
        <w:t>META-INF/context.xml</w:t>
      </w:r>
      <w:r>
        <w:rPr>
          <w:shd w:val="clear" w:color="auto" w:fill="FFFFFF"/>
        </w:rPr>
        <w:t> into the root of your web application folder, which defines database connection details</w:t>
      </w:r>
    </w:p>
    <w:p w14:paraId="4ACB20E4" w14:textId="77777777" w:rsidR="005D5DE8" w:rsidRDefault="005D5DE8" w:rsidP="006E0DB2">
      <w:pPr>
        <w:pStyle w:val="1Output"/>
        <w:shd w:val="clear" w:color="auto" w:fill="auto"/>
        <w:rPr>
          <w:color w:val="000000"/>
          <w:shd w:val="clear" w:color="auto" w:fill="FFFFFF"/>
          <w:lang w:eastAsia="en-US"/>
        </w:rPr>
      </w:pPr>
      <w:r>
        <w:rPr>
          <w:shd w:val="clear" w:color="auto" w:fill="FFFFFF"/>
          <w:lang w:eastAsia="en-US"/>
        </w:rPr>
        <w:t>Context</w:t>
      </w:r>
      <w:r>
        <w:rPr>
          <w:color w:val="999999"/>
          <w:shd w:val="clear" w:color="auto" w:fill="FFFFFF"/>
          <w:lang w:eastAsia="en-US"/>
        </w:rPr>
        <w:t>&gt;</w:t>
      </w:r>
    </w:p>
    <w:p w14:paraId="6DB9A1AB" w14:textId="77777777" w:rsidR="005D5DE8" w:rsidRDefault="005D5DE8" w:rsidP="006E0DB2">
      <w:pPr>
        <w:pStyle w:val="1Output"/>
        <w:shd w:val="clear" w:color="auto" w:fill="auto"/>
        <w:rPr>
          <w:shd w:val="clear" w:color="auto" w:fill="FFFFFF"/>
          <w:lang w:eastAsia="en-US"/>
        </w:rPr>
      </w:pPr>
      <w:r>
        <w:rPr>
          <w:color w:val="000000"/>
          <w:shd w:val="clear" w:color="auto" w:fill="FFFFFF"/>
          <w:lang w:eastAsia="en-US"/>
        </w:rPr>
        <w:t xml:space="preserve">  </w:t>
      </w:r>
      <w:r>
        <w:rPr>
          <w:color w:val="999999"/>
          <w:shd w:val="clear" w:color="auto" w:fill="FFFFFF"/>
          <w:lang w:eastAsia="en-US"/>
        </w:rPr>
        <w:t>&lt;</w:t>
      </w:r>
      <w:r>
        <w:rPr>
          <w:shd w:val="clear" w:color="auto" w:fill="FFFFFF"/>
          <w:lang w:eastAsia="en-US"/>
        </w:rPr>
        <w:t xml:space="preserve">Resource </w:t>
      </w:r>
      <w:r w:rsidRPr="00FF2C06">
        <w:rPr>
          <w:color w:val="FF0000"/>
          <w:shd w:val="clear" w:color="auto" w:fill="FFFFFF"/>
          <w:lang w:eastAsia="en-US"/>
        </w:rPr>
        <w:t xml:space="preserve">name="jdbc/mkyongdb" </w:t>
      </w:r>
      <w:r>
        <w:rPr>
          <w:color w:val="669900"/>
          <w:shd w:val="clear" w:color="auto" w:fill="FFFFFF"/>
          <w:lang w:eastAsia="en-US"/>
        </w:rPr>
        <w:t>auth</w:t>
      </w:r>
      <w:r>
        <w:rPr>
          <w:color w:val="999999"/>
          <w:shd w:val="clear" w:color="auto" w:fill="FFFFFF"/>
          <w:lang w:eastAsia="en-US"/>
        </w:rPr>
        <w:t>="</w:t>
      </w:r>
      <w:r>
        <w:rPr>
          <w:color w:val="0077AA"/>
          <w:shd w:val="clear" w:color="auto" w:fill="FFFFFF"/>
          <w:lang w:eastAsia="en-US"/>
        </w:rPr>
        <w:t>Container</w:t>
      </w:r>
      <w:r>
        <w:rPr>
          <w:color w:val="999999"/>
          <w:shd w:val="clear" w:color="auto" w:fill="FFFFFF"/>
          <w:lang w:eastAsia="en-US"/>
        </w:rPr>
        <w:t>"</w:t>
      </w:r>
      <w:r>
        <w:rPr>
          <w:shd w:val="clear" w:color="auto" w:fill="FFFFFF"/>
          <w:lang w:eastAsia="en-US"/>
        </w:rPr>
        <w:t xml:space="preserve"> </w:t>
      </w:r>
      <w:r>
        <w:rPr>
          <w:color w:val="669900"/>
          <w:shd w:val="clear" w:color="auto" w:fill="FFFFFF"/>
          <w:lang w:eastAsia="en-US"/>
        </w:rPr>
        <w:t>type</w:t>
      </w:r>
      <w:r>
        <w:rPr>
          <w:color w:val="999999"/>
          <w:shd w:val="clear" w:color="auto" w:fill="FFFFFF"/>
          <w:lang w:eastAsia="en-US"/>
        </w:rPr>
        <w:t>="</w:t>
      </w:r>
      <w:r>
        <w:rPr>
          <w:color w:val="0077AA"/>
          <w:shd w:val="clear" w:color="auto" w:fill="FFFFFF"/>
          <w:lang w:eastAsia="en-US"/>
        </w:rPr>
        <w:t>javax.sql.DataSource</w:t>
      </w:r>
      <w:r>
        <w:rPr>
          <w:color w:val="999999"/>
          <w:shd w:val="clear" w:color="auto" w:fill="FFFFFF"/>
          <w:lang w:eastAsia="en-US"/>
        </w:rPr>
        <w:t>"</w:t>
      </w:r>
    </w:p>
    <w:p w14:paraId="057C0AF8" w14:textId="77777777" w:rsidR="005D5DE8" w:rsidRDefault="005D5DE8" w:rsidP="006E0DB2">
      <w:pPr>
        <w:pStyle w:val="1Output"/>
        <w:shd w:val="clear" w:color="auto" w:fill="auto"/>
        <w:rPr>
          <w:shd w:val="clear" w:color="auto" w:fill="FFFFFF"/>
          <w:lang w:eastAsia="en-US"/>
        </w:rPr>
      </w:pPr>
      <w:r>
        <w:rPr>
          <w:shd w:val="clear" w:color="auto" w:fill="FFFFFF"/>
          <w:lang w:eastAsia="en-US"/>
        </w:rPr>
        <w:t xml:space="preserve">               </w:t>
      </w:r>
      <w:r>
        <w:rPr>
          <w:color w:val="669900"/>
          <w:shd w:val="clear" w:color="auto" w:fill="FFFFFF"/>
          <w:lang w:eastAsia="en-US"/>
        </w:rPr>
        <w:t>maxActive</w:t>
      </w:r>
      <w:r>
        <w:rPr>
          <w:color w:val="999999"/>
          <w:shd w:val="clear" w:color="auto" w:fill="FFFFFF"/>
          <w:lang w:eastAsia="en-US"/>
        </w:rPr>
        <w:t>="</w:t>
      </w:r>
      <w:r>
        <w:rPr>
          <w:color w:val="0077AA"/>
          <w:shd w:val="clear" w:color="auto" w:fill="FFFFFF"/>
          <w:lang w:eastAsia="en-US"/>
        </w:rPr>
        <w:t>50</w:t>
      </w:r>
      <w:r>
        <w:rPr>
          <w:color w:val="999999"/>
          <w:shd w:val="clear" w:color="auto" w:fill="FFFFFF"/>
          <w:lang w:eastAsia="en-US"/>
        </w:rPr>
        <w:t>"</w:t>
      </w:r>
      <w:r>
        <w:rPr>
          <w:shd w:val="clear" w:color="auto" w:fill="FFFFFF"/>
          <w:lang w:eastAsia="en-US"/>
        </w:rPr>
        <w:t xml:space="preserve"> </w:t>
      </w:r>
      <w:r>
        <w:rPr>
          <w:color w:val="669900"/>
          <w:shd w:val="clear" w:color="auto" w:fill="FFFFFF"/>
          <w:lang w:eastAsia="en-US"/>
        </w:rPr>
        <w:t>maxIdle</w:t>
      </w:r>
      <w:r>
        <w:rPr>
          <w:color w:val="999999"/>
          <w:shd w:val="clear" w:color="auto" w:fill="FFFFFF"/>
          <w:lang w:eastAsia="en-US"/>
        </w:rPr>
        <w:t>="</w:t>
      </w:r>
      <w:r>
        <w:rPr>
          <w:color w:val="0077AA"/>
          <w:shd w:val="clear" w:color="auto" w:fill="FFFFFF"/>
          <w:lang w:eastAsia="en-US"/>
        </w:rPr>
        <w:t>30</w:t>
      </w:r>
      <w:r>
        <w:rPr>
          <w:color w:val="999999"/>
          <w:shd w:val="clear" w:color="auto" w:fill="FFFFFF"/>
          <w:lang w:eastAsia="en-US"/>
        </w:rPr>
        <w:t>"</w:t>
      </w:r>
      <w:r>
        <w:rPr>
          <w:shd w:val="clear" w:color="auto" w:fill="FFFFFF"/>
          <w:lang w:eastAsia="en-US"/>
        </w:rPr>
        <w:t xml:space="preserve"> </w:t>
      </w:r>
      <w:r>
        <w:rPr>
          <w:color w:val="669900"/>
          <w:shd w:val="clear" w:color="auto" w:fill="FFFFFF"/>
          <w:lang w:eastAsia="en-US"/>
        </w:rPr>
        <w:t>maxWait</w:t>
      </w:r>
      <w:r>
        <w:rPr>
          <w:color w:val="999999"/>
          <w:shd w:val="clear" w:color="auto" w:fill="FFFFFF"/>
          <w:lang w:eastAsia="en-US"/>
        </w:rPr>
        <w:t>="</w:t>
      </w:r>
      <w:r>
        <w:rPr>
          <w:color w:val="0077AA"/>
          <w:shd w:val="clear" w:color="auto" w:fill="FFFFFF"/>
          <w:lang w:eastAsia="en-US"/>
        </w:rPr>
        <w:t>10000</w:t>
      </w:r>
      <w:r>
        <w:rPr>
          <w:color w:val="999999"/>
          <w:shd w:val="clear" w:color="auto" w:fill="FFFFFF"/>
          <w:lang w:eastAsia="en-US"/>
        </w:rPr>
        <w:t>"</w:t>
      </w:r>
    </w:p>
    <w:p w14:paraId="02BD8AAA" w14:textId="77777777" w:rsidR="005D5DE8" w:rsidRDefault="005D5DE8" w:rsidP="006E0DB2">
      <w:pPr>
        <w:pStyle w:val="1Output"/>
        <w:shd w:val="clear" w:color="auto" w:fill="auto"/>
        <w:rPr>
          <w:shd w:val="clear" w:color="auto" w:fill="FFFFFF"/>
          <w:lang w:eastAsia="en-US"/>
        </w:rPr>
      </w:pPr>
      <w:r>
        <w:rPr>
          <w:shd w:val="clear" w:color="auto" w:fill="FFFFFF"/>
          <w:lang w:eastAsia="en-US"/>
        </w:rPr>
        <w:t xml:space="preserve">               </w:t>
      </w:r>
      <w:r>
        <w:rPr>
          <w:color w:val="669900"/>
          <w:shd w:val="clear" w:color="auto" w:fill="FFFFFF"/>
          <w:lang w:eastAsia="en-US"/>
        </w:rPr>
        <w:t>username</w:t>
      </w:r>
      <w:r>
        <w:rPr>
          <w:color w:val="999999"/>
          <w:shd w:val="clear" w:color="auto" w:fill="FFFFFF"/>
          <w:lang w:eastAsia="en-US"/>
        </w:rPr>
        <w:t>="</w:t>
      </w:r>
      <w:r>
        <w:rPr>
          <w:color w:val="0077AA"/>
          <w:shd w:val="clear" w:color="auto" w:fill="FFFFFF"/>
          <w:lang w:eastAsia="en-US"/>
        </w:rPr>
        <w:t>mysqluser</w:t>
      </w:r>
      <w:r>
        <w:rPr>
          <w:color w:val="999999"/>
          <w:shd w:val="clear" w:color="auto" w:fill="FFFFFF"/>
          <w:lang w:eastAsia="en-US"/>
        </w:rPr>
        <w:t>"</w:t>
      </w:r>
      <w:r>
        <w:rPr>
          <w:shd w:val="clear" w:color="auto" w:fill="FFFFFF"/>
          <w:lang w:eastAsia="en-US"/>
        </w:rPr>
        <w:t xml:space="preserve"> </w:t>
      </w:r>
      <w:r>
        <w:rPr>
          <w:color w:val="669900"/>
          <w:shd w:val="clear" w:color="auto" w:fill="FFFFFF"/>
          <w:lang w:eastAsia="en-US"/>
        </w:rPr>
        <w:t>password</w:t>
      </w:r>
      <w:r>
        <w:rPr>
          <w:color w:val="999999"/>
          <w:shd w:val="clear" w:color="auto" w:fill="FFFFFF"/>
          <w:lang w:eastAsia="en-US"/>
        </w:rPr>
        <w:t>="</w:t>
      </w:r>
      <w:r>
        <w:rPr>
          <w:color w:val="0077AA"/>
          <w:shd w:val="clear" w:color="auto" w:fill="FFFFFF"/>
          <w:lang w:eastAsia="en-US"/>
        </w:rPr>
        <w:t>mysqlpassword</w:t>
      </w:r>
      <w:r>
        <w:rPr>
          <w:color w:val="999999"/>
          <w:shd w:val="clear" w:color="auto" w:fill="FFFFFF"/>
          <w:lang w:eastAsia="en-US"/>
        </w:rPr>
        <w:t>"</w:t>
      </w:r>
      <w:r>
        <w:rPr>
          <w:shd w:val="clear" w:color="auto" w:fill="FFFFFF"/>
          <w:lang w:eastAsia="en-US"/>
        </w:rPr>
        <w:t xml:space="preserve"> </w:t>
      </w:r>
    </w:p>
    <w:p w14:paraId="3C7D4292" w14:textId="77777777" w:rsidR="005D5DE8" w:rsidRDefault="005D5DE8" w:rsidP="006E0DB2">
      <w:pPr>
        <w:pStyle w:val="1Output"/>
        <w:shd w:val="clear" w:color="auto" w:fill="auto"/>
        <w:rPr>
          <w:shd w:val="clear" w:color="auto" w:fill="FFFFFF"/>
          <w:lang w:eastAsia="en-US"/>
        </w:rPr>
      </w:pPr>
      <w:r>
        <w:rPr>
          <w:shd w:val="clear" w:color="auto" w:fill="FFFFFF"/>
          <w:lang w:eastAsia="en-US"/>
        </w:rPr>
        <w:t xml:space="preserve">               </w:t>
      </w:r>
      <w:r>
        <w:rPr>
          <w:color w:val="669900"/>
          <w:shd w:val="clear" w:color="auto" w:fill="FFFFFF"/>
          <w:lang w:eastAsia="en-US"/>
        </w:rPr>
        <w:t>driverClassName</w:t>
      </w:r>
      <w:r>
        <w:rPr>
          <w:color w:val="999999"/>
          <w:shd w:val="clear" w:color="auto" w:fill="FFFFFF"/>
          <w:lang w:eastAsia="en-US"/>
        </w:rPr>
        <w:t>="</w:t>
      </w:r>
      <w:r>
        <w:rPr>
          <w:color w:val="0077AA"/>
          <w:shd w:val="clear" w:color="auto" w:fill="FFFFFF"/>
          <w:lang w:eastAsia="en-US"/>
        </w:rPr>
        <w:t>com.mysql.jdbc.Driver</w:t>
      </w:r>
      <w:r>
        <w:rPr>
          <w:color w:val="999999"/>
          <w:shd w:val="clear" w:color="auto" w:fill="FFFFFF"/>
          <w:lang w:eastAsia="en-US"/>
        </w:rPr>
        <w:t>"</w:t>
      </w:r>
    </w:p>
    <w:p w14:paraId="2C6FB854" w14:textId="77777777" w:rsidR="005D5DE8" w:rsidRDefault="005D5DE8" w:rsidP="006E0DB2">
      <w:pPr>
        <w:pStyle w:val="1Output"/>
        <w:shd w:val="clear" w:color="auto" w:fill="auto"/>
        <w:rPr>
          <w:color w:val="000000"/>
          <w:shd w:val="clear" w:color="auto" w:fill="FFFFFF"/>
          <w:lang w:eastAsia="en-US"/>
        </w:rPr>
      </w:pPr>
      <w:r>
        <w:rPr>
          <w:shd w:val="clear" w:color="auto" w:fill="FFFFFF"/>
          <w:lang w:eastAsia="en-US"/>
        </w:rPr>
        <w:t xml:space="preserve">               </w:t>
      </w:r>
      <w:r>
        <w:rPr>
          <w:color w:val="669900"/>
          <w:shd w:val="clear" w:color="auto" w:fill="FFFFFF"/>
          <w:lang w:eastAsia="en-US"/>
        </w:rPr>
        <w:t>url</w:t>
      </w:r>
      <w:r>
        <w:rPr>
          <w:color w:val="999999"/>
          <w:shd w:val="clear" w:color="auto" w:fill="FFFFFF"/>
          <w:lang w:eastAsia="en-US"/>
        </w:rPr>
        <w:t>="</w:t>
      </w:r>
      <w:r w:rsidRPr="00FF2C06">
        <w:rPr>
          <w:color w:val="FF0000"/>
          <w:shd w:val="clear" w:color="auto" w:fill="FFFFFF"/>
          <w:lang w:eastAsia="en-US"/>
        </w:rPr>
        <w:t>jdbc:mysql://localhost:3306/mkyongdb"/&gt;</w:t>
      </w:r>
    </w:p>
    <w:p w14:paraId="54FF3E77" w14:textId="77777777" w:rsidR="005D5DE8" w:rsidRDefault="005D5DE8" w:rsidP="006E0DB2">
      <w:pPr>
        <w:pStyle w:val="1Output"/>
        <w:shd w:val="clear" w:color="auto" w:fill="auto"/>
        <w:rPr>
          <w:color w:val="000000"/>
          <w:sz w:val="21"/>
          <w:szCs w:val="21"/>
          <w:shd w:val="clear" w:color="auto" w:fill="FFFFFF"/>
          <w:lang w:eastAsia="en-US"/>
        </w:rPr>
      </w:pPr>
      <w:r>
        <w:rPr>
          <w:color w:val="999999"/>
          <w:shd w:val="clear" w:color="auto" w:fill="FFFFFF"/>
          <w:lang w:eastAsia="en-US"/>
        </w:rPr>
        <w:t>&lt;/</w:t>
      </w:r>
      <w:r>
        <w:rPr>
          <w:shd w:val="clear" w:color="auto" w:fill="FFFFFF"/>
          <w:lang w:eastAsia="en-US"/>
        </w:rPr>
        <w:t>Context</w:t>
      </w:r>
      <w:r>
        <w:rPr>
          <w:color w:val="999999"/>
          <w:shd w:val="clear" w:color="auto" w:fill="FFFFFF"/>
          <w:lang w:eastAsia="en-US"/>
        </w:rPr>
        <w:t>&gt;</w:t>
      </w:r>
    </w:p>
    <w:p w14:paraId="5F0C2DCD" w14:textId="77777777" w:rsidR="005D5DE8" w:rsidRDefault="005D5DE8" w:rsidP="005D5DE8">
      <w:pPr>
        <w:spacing w:after="0"/>
        <w:rPr>
          <w:shd w:val="clear" w:color="auto" w:fill="FFFFFF"/>
        </w:rPr>
      </w:pPr>
    </w:p>
    <w:p w14:paraId="7145F1C1" w14:textId="77777777" w:rsidR="005D5DE8" w:rsidRDefault="005D5DE8" w:rsidP="005D5DE8">
      <w:pPr>
        <w:spacing w:after="0"/>
        <w:rPr>
          <w:shd w:val="clear" w:color="auto" w:fill="FFFFFF"/>
          <w:lang w:eastAsia="en-US"/>
        </w:rPr>
      </w:pPr>
      <w:r>
        <w:rPr>
          <w:shd w:val="clear" w:color="auto" w:fill="FFFFFF"/>
          <w:lang w:eastAsia="en-US"/>
        </w:rPr>
        <w:t>In </w:t>
      </w:r>
      <w:r>
        <w:rPr>
          <w:rFonts w:ascii="Consolas" w:hAnsi="Consolas" w:cs="Courier New"/>
          <w:color w:val="E83E8C"/>
          <w:sz w:val="21"/>
          <w:szCs w:val="21"/>
          <w:shd w:val="clear" w:color="auto" w:fill="FFFFFF"/>
          <w:lang w:eastAsia="en-US"/>
        </w:rPr>
        <w:t>web.xml</w:t>
      </w:r>
      <w:r>
        <w:rPr>
          <w:shd w:val="clear" w:color="auto" w:fill="FFFFFF"/>
          <w:lang w:eastAsia="en-US"/>
        </w:rPr>
        <w:t xml:space="preserve">, defines your MySQL </w:t>
      </w:r>
      <w:r w:rsidR="00FF2C06">
        <w:rPr>
          <w:shd w:val="clear" w:color="auto" w:fill="FFFFFF"/>
          <w:lang w:eastAsia="en-US"/>
        </w:rPr>
        <w:t>data source</w:t>
      </w:r>
      <w:r>
        <w:rPr>
          <w:shd w:val="clear" w:color="auto" w:fill="FFFFFF"/>
          <w:lang w:eastAsia="en-US"/>
        </w:rPr>
        <w:t xml:space="preserve"> again :</w:t>
      </w:r>
    </w:p>
    <w:p w14:paraId="2358629D" w14:textId="77777777" w:rsidR="005D5DE8" w:rsidRPr="006E0DB2" w:rsidRDefault="005D5DE8" w:rsidP="006E0DB2">
      <w:pPr>
        <w:pBdr>
          <w:top w:val="single" w:sz="6" w:space="0" w:color="D1D1E8"/>
          <w:left w:val="single" w:sz="6" w:space="0" w:color="D1D1E8"/>
          <w:bottom w:val="single" w:sz="6" w:space="0" w:color="D1D1E8"/>
          <w:right w:val="single" w:sz="6" w:space="0" w:color="D1D1E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16"/>
          <w:szCs w:val="16"/>
          <w:shd w:val="clear" w:color="auto" w:fill="FFFFFF"/>
          <w:lang w:eastAsia="en-US"/>
        </w:rPr>
      </w:pPr>
      <w:r w:rsidRPr="006E0DB2">
        <w:rPr>
          <w:rFonts w:ascii="Consolas" w:eastAsia="Times New Roman" w:hAnsi="Consolas" w:cs="Courier New"/>
          <w:b/>
          <w:bCs/>
          <w:color w:val="000000"/>
          <w:sz w:val="16"/>
          <w:szCs w:val="16"/>
          <w:shd w:val="clear" w:color="auto" w:fill="FFFFFF"/>
          <w:lang w:eastAsia="en-US"/>
        </w:rPr>
        <w:t xml:space="preserve">  </w:t>
      </w:r>
      <w:r w:rsidRPr="006E0DB2">
        <w:rPr>
          <w:rFonts w:ascii="Consolas" w:eastAsia="Times New Roman" w:hAnsi="Consolas" w:cs="Courier New"/>
          <w:b/>
          <w:bCs/>
          <w:color w:val="999999"/>
          <w:sz w:val="16"/>
          <w:szCs w:val="16"/>
          <w:shd w:val="clear" w:color="auto" w:fill="FFFFFF"/>
          <w:lang w:eastAsia="en-US"/>
        </w:rPr>
        <w:t>&lt;</w:t>
      </w:r>
      <w:r w:rsidRPr="006E0DB2">
        <w:rPr>
          <w:rFonts w:ascii="Consolas" w:eastAsia="Times New Roman" w:hAnsi="Consolas" w:cs="Courier New"/>
          <w:b/>
          <w:bCs/>
          <w:color w:val="990055"/>
          <w:sz w:val="16"/>
          <w:szCs w:val="16"/>
          <w:shd w:val="clear" w:color="auto" w:fill="FFFFFF"/>
          <w:lang w:eastAsia="en-US"/>
        </w:rPr>
        <w:t>resource-ref</w:t>
      </w:r>
      <w:r w:rsidRPr="006E0DB2">
        <w:rPr>
          <w:rFonts w:ascii="Consolas" w:eastAsia="Times New Roman" w:hAnsi="Consolas" w:cs="Courier New"/>
          <w:b/>
          <w:bCs/>
          <w:color w:val="999999"/>
          <w:sz w:val="16"/>
          <w:szCs w:val="16"/>
          <w:shd w:val="clear" w:color="auto" w:fill="FFFFFF"/>
          <w:lang w:eastAsia="en-US"/>
        </w:rPr>
        <w:t>&gt;</w:t>
      </w:r>
    </w:p>
    <w:p w14:paraId="10CBF149" w14:textId="77777777" w:rsidR="005D5DE8" w:rsidRPr="006E0DB2" w:rsidRDefault="005D5DE8" w:rsidP="006E0DB2">
      <w:pPr>
        <w:pBdr>
          <w:top w:val="single" w:sz="6" w:space="0" w:color="D1D1E8"/>
          <w:left w:val="single" w:sz="6" w:space="0" w:color="D1D1E8"/>
          <w:bottom w:val="single" w:sz="6" w:space="0" w:color="D1D1E8"/>
          <w:right w:val="single" w:sz="6" w:space="0" w:color="D1D1E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16"/>
          <w:szCs w:val="16"/>
          <w:shd w:val="clear" w:color="auto" w:fill="FFFFFF"/>
          <w:lang w:eastAsia="en-US"/>
        </w:rPr>
      </w:pPr>
      <w:r w:rsidRPr="006E0DB2">
        <w:rPr>
          <w:rFonts w:ascii="Consolas" w:eastAsia="Times New Roman" w:hAnsi="Consolas" w:cs="Courier New"/>
          <w:b/>
          <w:bCs/>
          <w:color w:val="000000"/>
          <w:sz w:val="16"/>
          <w:szCs w:val="16"/>
          <w:shd w:val="clear" w:color="auto" w:fill="FFFFFF"/>
          <w:lang w:eastAsia="en-US"/>
        </w:rPr>
        <w:tab/>
      </w:r>
      <w:r w:rsidRPr="006E0DB2">
        <w:rPr>
          <w:rFonts w:ascii="Consolas" w:eastAsia="Times New Roman" w:hAnsi="Consolas" w:cs="Courier New"/>
          <w:b/>
          <w:bCs/>
          <w:color w:val="999999"/>
          <w:sz w:val="16"/>
          <w:szCs w:val="16"/>
          <w:shd w:val="clear" w:color="auto" w:fill="FFFFFF"/>
          <w:lang w:eastAsia="en-US"/>
        </w:rPr>
        <w:t>&lt;</w:t>
      </w:r>
      <w:r w:rsidRPr="006E0DB2">
        <w:rPr>
          <w:rFonts w:ascii="Consolas" w:eastAsia="Times New Roman" w:hAnsi="Consolas" w:cs="Courier New"/>
          <w:b/>
          <w:bCs/>
          <w:color w:val="990055"/>
          <w:sz w:val="16"/>
          <w:szCs w:val="16"/>
          <w:shd w:val="clear" w:color="auto" w:fill="FFFFFF"/>
          <w:lang w:eastAsia="en-US"/>
        </w:rPr>
        <w:t>description</w:t>
      </w:r>
      <w:r w:rsidRPr="006E0DB2">
        <w:rPr>
          <w:rFonts w:ascii="Consolas" w:eastAsia="Times New Roman" w:hAnsi="Consolas" w:cs="Courier New"/>
          <w:b/>
          <w:bCs/>
          <w:color w:val="999999"/>
          <w:sz w:val="16"/>
          <w:szCs w:val="16"/>
          <w:shd w:val="clear" w:color="auto" w:fill="FFFFFF"/>
          <w:lang w:eastAsia="en-US"/>
        </w:rPr>
        <w:t>&gt;</w:t>
      </w:r>
      <w:r w:rsidRPr="006E0DB2">
        <w:rPr>
          <w:rFonts w:ascii="Consolas" w:eastAsia="Times New Roman" w:hAnsi="Consolas" w:cs="Courier New"/>
          <w:b/>
          <w:bCs/>
          <w:color w:val="000000"/>
          <w:sz w:val="16"/>
          <w:szCs w:val="16"/>
          <w:shd w:val="clear" w:color="auto" w:fill="FFFFFF"/>
          <w:lang w:eastAsia="en-US"/>
        </w:rPr>
        <w:t>MySQL Datasource example</w:t>
      </w:r>
      <w:r w:rsidRPr="006E0DB2">
        <w:rPr>
          <w:rFonts w:ascii="Consolas" w:eastAsia="Times New Roman" w:hAnsi="Consolas" w:cs="Courier New"/>
          <w:b/>
          <w:bCs/>
          <w:color w:val="999999"/>
          <w:sz w:val="16"/>
          <w:szCs w:val="16"/>
          <w:shd w:val="clear" w:color="auto" w:fill="FFFFFF"/>
          <w:lang w:eastAsia="en-US"/>
        </w:rPr>
        <w:t>&lt;/</w:t>
      </w:r>
      <w:r w:rsidRPr="006E0DB2">
        <w:rPr>
          <w:rFonts w:ascii="Consolas" w:eastAsia="Times New Roman" w:hAnsi="Consolas" w:cs="Courier New"/>
          <w:b/>
          <w:bCs/>
          <w:color w:val="990055"/>
          <w:sz w:val="16"/>
          <w:szCs w:val="16"/>
          <w:shd w:val="clear" w:color="auto" w:fill="FFFFFF"/>
          <w:lang w:eastAsia="en-US"/>
        </w:rPr>
        <w:t>description</w:t>
      </w:r>
      <w:r w:rsidRPr="006E0DB2">
        <w:rPr>
          <w:rFonts w:ascii="Consolas" w:eastAsia="Times New Roman" w:hAnsi="Consolas" w:cs="Courier New"/>
          <w:b/>
          <w:bCs/>
          <w:color w:val="999999"/>
          <w:sz w:val="16"/>
          <w:szCs w:val="16"/>
          <w:shd w:val="clear" w:color="auto" w:fill="FFFFFF"/>
          <w:lang w:eastAsia="en-US"/>
        </w:rPr>
        <w:t>&gt;</w:t>
      </w:r>
    </w:p>
    <w:p w14:paraId="7AF44599" w14:textId="77777777" w:rsidR="005D5DE8" w:rsidRPr="006E0DB2" w:rsidRDefault="005D5DE8" w:rsidP="006E0DB2">
      <w:pPr>
        <w:pBdr>
          <w:top w:val="single" w:sz="6" w:space="0" w:color="D1D1E8"/>
          <w:left w:val="single" w:sz="6" w:space="0" w:color="D1D1E8"/>
          <w:bottom w:val="single" w:sz="6" w:space="0" w:color="D1D1E8"/>
          <w:right w:val="single" w:sz="6" w:space="0" w:color="D1D1E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16"/>
          <w:szCs w:val="16"/>
          <w:shd w:val="clear" w:color="auto" w:fill="FFFFFF"/>
          <w:lang w:eastAsia="en-US"/>
        </w:rPr>
      </w:pPr>
      <w:r w:rsidRPr="006E0DB2">
        <w:rPr>
          <w:rFonts w:ascii="Consolas" w:eastAsia="Times New Roman" w:hAnsi="Consolas" w:cs="Courier New"/>
          <w:b/>
          <w:bCs/>
          <w:color w:val="000000"/>
          <w:sz w:val="16"/>
          <w:szCs w:val="16"/>
          <w:shd w:val="clear" w:color="auto" w:fill="FFFFFF"/>
          <w:lang w:eastAsia="en-US"/>
        </w:rPr>
        <w:tab/>
      </w:r>
      <w:r w:rsidRPr="006E0DB2">
        <w:rPr>
          <w:rFonts w:ascii="Consolas" w:eastAsia="Times New Roman" w:hAnsi="Consolas" w:cs="Courier New"/>
          <w:b/>
          <w:bCs/>
          <w:color w:val="999999"/>
          <w:sz w:val="16"/>
          <w:szCs w:val="16"/>
          <w:shd w:val="clear" w:color="auto" w:fill="FFFFFF"/>
          <w:lang w:eastAsia="en-US"/>
        </w:rPr>
        <w:t>&lt;</w:t>
      </w:r>
      <w:r w:rsidRPr="006E0DB2">
        <w:rPr>
          <w:rFonts w:ascii="Consolas" w:eastAsia="Times New Roman" w:hAnsi="Consolas" w:cs="Courier New"/>
          <w:b/>
          <w:bCs/>
          <w:color w:val="990055"/>
          <w:sz w:val="16"/>
          <w:szCs w:val="16"/>
          <w:shd w:val="clear" w:color="auto" w:fill="FFFFFF"/>
          <w:lang w:eastAsia="en-US"/>
        </w:rPr>
        <w:t>res-ref-name</w:t>
      </w:r>
      <w:r w:rsidRPr="006E0DB2">
        <w:rPr>
          <w:rFonts w:ascii="Consolas" w:eastAsia="Times New Roman" w:hAnsi="Consolas" w:cs="Courier New"/>
          <w:b/>
          <w:bCs/>
          <w:color w:val="999999"/>
          <w:sz w:val="16"/>
          <w:szCs w:val="16"/>
          <w:shd w:val="clear" w:color="auto" w:fill="FFFFFF"/>
          <w:lang w:eastAsia="en-US"/>
        </w:rPr>
        <w:t>&gt;</w:t>
      </w:r>
      <w:r w:rsidRPr="006E0DB2">
        <w:rPr>
          <w:rFonts w:ascii="Consolas" w:eastAsia="Times New Roman" w:hAnsi="Consolas" w:cs="Courier New"/>
          <w:b/>
          <w:bCs/>
          <w:color w:val="000000"/>
          <w:sz w:val="16"/>
          <w:szCs w:val="16"/>
          <w:shd w:val="clear" w:color="auto" w:fill="FFFFFF"/>
          <w:lang w:eastAsia="en-US"/>
        </w:rPr>
        <w:t>jdbc/mkyongdb</w:t>
      </w:r>
      <w:r w:rsidRPr="006E0DB2">
        <w:rPr>
          <w:rFonts w:ascii="Consolas" w:eastAsia="Times New Roman" w:hAnsi="Consolas" w:cs="Courier New"/>
          <w:b/>
          <w:bCs/>
          <w:color w:val="999999"/>
          <w:sz w:val="16"/>
          <w:szCs w:val="16"/>
          <w:shd w:val="clear" w:color="auto" w:fill="FFFFFF"/>
          <w:lang w:eastAsia="en-US"/>
        </w:rPr>
        <w:t>&lt;/</w:t>
      </w:r>
      <w:r w:rsidRPr="006E0DB2">
        <w:rPr>
          <w:rFonts w:ascii="Consolas" w:eastAsia="Times New Roman" w:hAnsi="Consolas" w:cs="Courier New"/>
          <w:b/>
          <w:bCs/>
          <w:color w:val="990055"/>
          <w:sz w:val="16"/>
          <w:szCs w:val="16"/>
          <w:shd w:val="clear" w:color="auto" w:fill="FFFFFF"/>
          <w:lang w:eastAsia="en-US"/>
        </w:rPr>
        <w:t>res-ref-name</w:t>
      </w:r>
      <w:r w:rsidRPr="006E0DB2">
        <w:rPr>
          <w:rFonts w:ascii="Consolas" w:eastAsia="Times New Roman" w:hAnsi="Consolas" w:cs="Courier New"/>
          <w:b/>
          <w:bCs/>
          <w:color w:val="999999"/>
          <w:sz w:val="16"/>
          <w:szCs w:val="16"/>
          <w:shd w:val="clear" w:color="auto" w:fill="FFFFFF"/>
          <w:lang w:eastAsia="en-US"/>
        </w:rPr>
        <w:t>&gt;</w:t>
      </w:r>
    </w:p>
    <w:p w14:paraId="081EF4BF" w14:textId="77777777" w:rsidR="005D5DE8" w:rsidRPr="006E0DB2" w:rsidRDefault="005D5DE8" w:rsidP="006E0DB2">
      <w:pPr>
        <w:pBdr>
          <w:top w:val="single" w:sz="6" w:space="0" w:color="D1D1E8"/>
          <w:left w:val="single" w:sz="6" w:space="0" w:color="D1D1E8"/>
          <w:bottom w:val="single" w:sz="6" w:space="0" w:color="D1D1E8"/>
          <w:right w:val="single" w:sz="6" w:space="0" w:color="D1D1E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16"/>
          <w:szCs w:val="16"/>
          <w:shd w:val="clear" w:color="auto" w:fill="FFFFFF"/>
          <w:lang w:eastAsia="en-US"/>
        </w:rPr>
      </w:pPr>
      <w:r w:rsidRPr="006E0DB2">
        <w:rPr>
          <w:rFonts w:ascii="Consolas" w:eastAsia="Times New Roman" w:hAnsi="Consolas" w:cs="Courier New"/>
          <w:b/>
          <w:bCs/>
          <w:color w:val="000000"/>
          <w:sz w:val="16"/>
          <w:szCs w:val="16"/>
          <w:shd w:val="clear" w:color="auto" w:fill="FFFFFF"/>
          <w:lang w:eastAsia="en-US"/>
        </w:rPr>
        <w:tab/>
      </w:r>
      <w:r w:rsidRPr="006E0DB2">
        <w:rPr>
          <w:rFonts w:ascii="Consolas" w:eastAsia="Times New Roman" w:hAnsi="Consolas" w:cs="Courier New"/>
          <w:b/>
          <w:bCs/>
          <w:color w:val="999999"/>
          <w:sz w:val="16"/>
          <w:szCs w:val="16"/>
          <w:shd w:val="clear" w:color="auto" w:fill="FFFFFF"/>
          <w:lang w:eastAsia="en-US"/>
        </w:rPr>
        <w:t>&lt;</w:t>
      </w:r>
      <w:r w:rsidRPr="006E0DB2">
        <w:rPr>
          <w:rFonts w:ascii="Consolas" w:eastAsia="Times New Roman" w:hAnsi="Consolas" w:cs="Courier New"/>
          <w:b/>
          <w:bCs/>
          <w:color w:val="990055"/>
          <w:sz w:val="16"/>
          <w:szCs w:val="16"/>
          <w:shd w:val="clear" w:color="auto" w:fill="FFFFFF"/>
          <w:lang w:eastAsia="en-US"/>
        </w:rPr>
        <w:t>res-type</w:t>
      </w:r>
      <w:r w:rsidRPr="006E0DB2">
        <w:rPr>
          <w:rFonts w:ascii="Consolas" w:eastAsia="Times New Roman" w:hAnsi="Consolas" w:cs="Courier New"/>
          <w:b/>
          <w:bCs/>
          <w:color w:val="999999"/>
          <w:sz w:val="16"/>
          <w:szCs w:val="16"/>
          <w:shd w:val="clear" w:color="auto" w:fill="FFFFFF"/>
          <w:lang w:eastAsia="en-US"/>
        </w:rPr>
        <w:t>&gt;</w:t>
      </w:r>
      <w:r w:rsidRPr="006E0DB2">
        <w:rPr>
          <w:rFonts w:ascii="Consolas" w:eastAsia="Times New Roman" w:hAnsi="Consolas" w:cs="Courier New"/>
          <w:b/>
          <w:bCs/>
          <w:color w:val="000000"/>
          <w:sz w:val="16"/>
          <w:szCs w:val="16"/>
          <w:shd w:val="clear" w:color="auto" w:fill="FFFFFF"/>
          <w:lang w:eastAsia="en-US"/>
        </w:rPr>
        <w:t>javax.sql.DataSource</w:t>
      </w:r>
      <w:r w:rsidRPr="006E0DB2">
        <w:rPr>
          <w:rFonts w:ascii="Consolas" w:eastAsia="Times New Roman" w:hAnsi="Consolas" w:cs="Courier New"/>
          <w:b/>
          <w:bCs/>
          <w:color w:val="999999"/>
          <w:sz w:val="16"/>
          <w:szCs w:val="16"/>
          <w:shd w:val="clear" w:color="auto" w:fill="FFFFFF"/>
          <w:lang w:eastAsia="en-US"/>
        </w:rPr>
        <w:t>&lt;/</w:t>
      </w:r>
      <w:r w:rsidRPr="006E0DB2">
        <w:rPr>
          <w:rFonts w:ascii="Consolas" w:eastAsia="Times New Roman" w:hAnsi="Consolas" w:cs="Courier New"/>
          <w:b/>
          <w:bCs/>
          <w:color w:val="990055"/>
          <w:sz w:val="16"/>
          <w:szCs w:val="16"/>
          <w:shd w:val="clear" w:color="auto" w:fill="FFFFFF"/>
          <w:lang w:eastAsia="en-US"/>
        </w:rPr>
        <w:t>res-type</w:t>
      </w:r>
      <w:r w:rsidRPr="006E0DB2">
        <w:rPr>
          <w:rFonts w:ascii="Consolas" w:eastAsia="Times New Roman" w:hAnsi="Consolas" w:cs="Courier New"/>
          <w:b/>
          <w:bCs/>
          <w:color w:val="999999"/>
          <w:sz w:val="16"/>
          <w:szCs w:val="16"/>
          <w:shd w:val="clear" w:color="auto" w:fill="FFFFFF"/>
          <w:lang w:eastAsia="en-US"/>
        </w:rPr>
        <w:t>&gt;</w:t>
      </w:r>
    </w:p>
    <w:p w14:paraId="26A00819" w14:textId="77777777" w:rsidR="005D5DE8" w:rsidRPr="006E0DB2" w:rsidRDefault="005D5DE8" w:rsidP="006E0DB2">
      <w:pPr>
        <w:pBdr>
          <w:top w:val="single" w:sz="6" w:space="0" w:color="D1D1E8"/>
          <w:left w:val="single" w:sz="6" w:space="0" w:color="D1D1E8"/>
          <w:bottom w:val="single" w:sz="6" w:space="0" w:color="D1D1E8"/>
          <w:right w:val="single" w:sz="6" w:space="0" w:color="D1D1E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16"/>
          <w:szCs w:val="16"/>
          <w:shd w:val="clear" w:color="auto" w:fill="FFFFFF"/>
          <w:lang w:eastAsia="en-US"/>
        </w:rPr>
      </w:pPr>
      <w:r w:rsidRPr="006E0DB2">
        <w:rPr>
          <w:rFonts w:ascii="Consolas" w:eastAsia="Times New Roman" w:hAnsi="Consolas" w:cs="Courier New"/>
          <w:b/>
          <w:bCs/>
          <w:color w:val="000000"/>
          <w:sz w:val="16"/>
          <w:szCs w:val="16"/>
          <w:shd w:val="clear" w:color="auto" w:fill="FFFFFF"/>
          <w:lang w:eastAsia="en-US"/>
        </w:rPr>
        <w:tab/>
      </w:r>
      <w:r w:rsidRPr="006E0DB2">
        <w:rPr>
          <w:rFonts w:ascii="Consolas" w:eastAsia="Times New Roman" w:hAnsi="Consolas" w:cs="Courier New"/>
          <w:b/>
          <w:bCs/>
          <w:color w:val="999999"/>
          <w:sz w:val="16"/>
          <w:szCs w:val="16"/>
          <w:shd w:val="clear" w:color="auto" w:fill="FFFFFF"/>
          <w:lang w:eastAsia="en-US"/>
        </w:rPr>
        <w:t>&lt;</w:t>
      </w:r>
      <w:r w:rsidRPr="006E0DB2">
        <w:rPr>
          <w:rFonts w:ascii="Consolas" w:eastAsia="Times New Roman" w:hAnsi="Consolas" w:cs="Courier New"/>
          <w:b/>
          <w:bCs/>
          <w:color w:val="990055"/>
          <w:sz w:val="16"/>
          <w:szCs w:val="16"/>
          <w:shd w:val="clear" w:color="auto" w:fill="FFFFFF"/>
          <w:lang w:eastAsia="en-US"/>
        </w:rPr>
        <w:t>res-auth</w:t>
      </w:r>
      <w:r w:rsidRPr="006E0DB2">
        <w:rPr>
          <w:rFonts w:ascii="Consolas" w:eastAsia="Times New Roman" w:hAnsi="Consolas" w:cs="Courier New"/>
          <w:b/>
          <w:bCs/>
          <w:color w:val="999999"/>
          <w:sz w:val="16"/>
          <w:szCs w:val="16"/>
          <w:shd w:val="clear" w:color="auto" w:fill="FFFFFF"/>
          <w:lang w:eastAsia="en-US"/>
        </w:rPr>
        <w:t>&gt;</w:t>
      </w:r>
      <w:r w:rsidRPr="006E0DB2">
        <w:rPr>
          <w:rFonts w:ascii="Consolas" w:eastAsia="Times New Roman" w:hAnsi="Consolas" w:cs="Courier New"/>
          <w:b/>
          <w:bCs/>
          <w:color w:val="000000"/>
          <w:sz w:val="16"/>
          <w:szCs w:val="16"/>
          <w:shd w:val="clear" w:color="auto" w:fill="FFFFFF"/>
          <w:lang w:eastAsia="en-US"/>
        </w:rPr>
        <w:t>Container</w:t>
      </w:r>
      <w:r w:rsidRPr="006E0DB2">
        <w:rPr>
          <w:rFonts w:ascii="Consolas" w:eastAsia="Times New Roman" w:hAnsi="Consolas" w:cs="Courier New"/>
          <w:b/>
          <w:bCs/>
          <w:color w:val="999999"/>
          <w:sz w:val="16"/>
          <w:szCs w:val="16"/>
          <w:shd w:val="clear" w:color="auto" w:fill="FFFFFF"/>
          <w:lang w:eastAsia="en-US"/>
        </w:rPr>
        <w:t>&lt;/</w:t>
      </w:r>
      <w:r w:rsidRPr="006E0DB2">
        <w:rPr>
          <w:rFonts w:ascii="Consolas" w:eastAsia="Times New Roman" w:hAnsi="Consolas" w:cs="Courier New"/>
          <w:b/>
          <w:bCs/>
          <w:color w:val="990055"/>
          <w:sz w:val="16"/>
          <w:szCs w:val="16"/>
          <w:shd w:val="clear" w:color="auto" w:fill="FFFFFF"/>
          <w:lang w:eastAsia="en-US"/>
        </w:rPr>
        <w:t>res-auth</w:t>
      </w:r>
      <w:r w:rsidRPr="006E0DB2">
        <w:rPr>
          <w:rFonts w:ascii="Consolas" w:eastAsia="Times New Roman" w:hAnsi="Consolas" w:cs="Courier New"/>
          <w:b/>
          <w:bCs/>
          <w:color w:val="999999"/>
          <w:sz w:val="16"/>
          <w:szCs w:val="16"/>
          <w:shd w:val="clear" w:color="auto" w:fill="FFFFFF"/>
          <w:lang w:eastAsia="en-US"/>
        </w:rPr>
        <w:t>&gt;</w:t>
      </w:r>
    </w:p>
    <w:p w14:paraId="64637036" w14:textId="77777777" w:rsidR="005D5DE8" w:rsidRPr="006E0DB2" w:rsidRDefault="005D5DE8" w:rsidP="006E0DB2">
      <w:pPr>
        <w:pBdr>
          <w:top w:val="single" w:sz="6" w:space="0" w:color="D1D1E8"/>
          <w:left w:val="single" w:sz="6" w:space="0" w:color="D1D1E8"/>
          <w:bottom w:val="single" w:sz="6" w:space="0" w:color="D1D1E8"/>
          <w:right w:val="single" w:sz="6" w:space="0" w:color="D1D1E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16"/>
          <w:szCs w:val="18"/>
          <w:shd w:val="clear" w:color="auto" w:fill="FFFFFF"/>
          <w:lang w:eastAsia="en-US"/>
        </w:rPr>
      </w:pPr>
      <w:r w:rsidRPr="006E0DB2">
        <w:rPr>
          <w:rFonts w:ascii="Consolas" w:eastAsia="Times New Roman" w:hAnsi="Consolas" w:cs="Courier New"/>
          <w:b/>
          <w:bCs/>
          <w:color w:val="000000"/>
          <w:sz w:val="16"/>
          <w:szCs w:val="16"/>
          <w:shd w:val="clear" w:color="auto" w:fill="FFFFFF"/>
          <w:lang w:eastAsia="en-US"/>
        </w:rPr>
        <w:t xml:space="preserve">  </w:t>
      </w:r>
      <w:r w:rsidRPr="006E0DB2">
        <w:rPr>
          <w:rFonts w:ascii="Consolas" w:eastAsia="Times New Roman" w:hAnsi="Consolas" w:cs="Courier New"/>
          <w:b/>
          <w:bCs/>
          <w:color w:val="999999"/>
          <w:sz w:val="16"/>
          <w:szCs w:val="16"/>
          <w:shd w:val="clear" w:color="auto" w:fill="FFFFFF"/>
          <w:lang w:eastAsia="en-US"/>
        </w:rPr>
        <w:t>&lt;/</w:t>
      </w:r>
      <w:r w:rsidRPr="006E0DB2">
        <w:rPr>
          <w:rFonts w:ascii="Consolas" w:eastAsia="Times New Roman" w:hAnsi="Consolas" w:cs="Courier New"/>
          <w:b/>
          <w:bCs/>
          <w:color w:val="990055"/>
          <w:sz w:val="16"/>
          <w:szCs w:val="16"/>
          <w:shd w:val="clear" w:color="auto" w:fill="FFFFFF"/>
          <w:lang w:eastAsia="en-US"/>
        </w:rPr>
        <w:t>resource-ref</w:t>
      </w:r>
      <w:r w:rsidRPr="006E0DB2">
        <w:rPr>
          <w:rFonts w:ascii="Consolas" w:eastAsia="Times New Roman" w:hAnsi="Consolas" w:cs="Courier New"/>
          <w:b/>
          <w:bCs/>
          <w:color w:val="999999"/>
          <w:sz w:val="16"/>
          <w:szCs w:val="16"/>
          <w:shd w:val="clear" w:color="auto" w:fill="FFFFFF"/>
          <w:lang w:eastAsia="en-US"/>
        </w:rPr>
        <w:t>&gt;</w:t>
      </w:r>
    </w:p>
    <w:p w14:paraId="55D4AC3F" w14:textId="77777777" w:rsidR="005D5DE8" w:rsidRDefault="005D5DE8" w:rsidP="005D5DE8">
      <w:pPr>
        <w:spacing w:after="0"/>
        <w:rPr>
          <w:shd w:val="clear" w:color="auto" w:fill="FFFFFF"/>
        </w:rPr>
      </w:pPr>
    </w:p>
    <w:p w14:paraId="5AE0C48D" w14:textId="77777777" w:rsidR="009401CC" w:rsidRDefault="005D5DE8" w:rsidP="009401CC">
      <w:pPr>
        <w:spacing w:after="0"/>
        <w:rPr>
          <w:rFonts w:ascii="Consolas" w:hAnsi="Consolas" w:cs="Consolas"/>
          <w:color w:val="4C483D" w:themeColor="text2"/>
        </w:rPr>
      </w:pPr>
      <w:r>
        <w:rPr>
          <w:shd w:val="clear" w:color="auto" w:fill="FFFFFF"/>
        </w:rPr>
        <w:t>get the datasource via context lookup service</w:t>
      </w:r>
    </w:p>
    <w:p w14:paraId="7BE142FD" w14:textId="77777777" w:rsidR="009401CC" w:rsidRDefault="009401CC" w:rsidP="009401CC">
      <w:pPr>
        <w:pStyle w:val="1Output"/>
        <w:rPr>
          <w:color w:val="4C483D" w:themeColor="text2"/>
        </w:rPr>
      </w:pPr>
      <w:r>
        <w:rPr>
          <w:bCs/>
          <w:color w:val="7F0055"/>
        </w:rPr>
        <w:t>public</w:t>
      </w:r>
      <w:r>
        <w:t xml:space="preserve"> Connection getConnection() {</w:t>
      </w:r>
    </w:p>
    <w:p w14:paraId="0BD3E816" w14:textId="77777777" w:rsidR="009401CC" w:rsidRDefault="009401CC" w:rsidP="009401CC">
      <w:pPr>
        <w:pStyle w:val="1Output"/>
        <w:rPr>
          <w:color w:val="4C483D" w:themeColor="text2"/>
        </w:rPr>
      </w:pPr>
      <w:r>
        <w:t xml:space="preserve">   </w:t>
      </w:r>
      <w:r>
        <w:rPr>
          <w:bCs/>
          <w:color w:val="7F0055"/>
        </w:rPr>
        <w:t>try</w:t>
      </w:r>
      <w:r>
        <w:t xml:space="preserve"> {</w:t>
      </w:r>
    </w:p>
    <w:p w14:paraId="5B7B575A" w14:textId="77777777" w:rsidR="009401CC" w:rsidRDefault="009401CC" w:rsidP="009401CC">
      <w:pPr>
        <w:pStyle w:val="1Output"/>
        <w:rPr>
          <w:color w:val="4C483D" w:themeColor="text2"/>
        </w:rPr>
      </w:pPr>
      <w:r>
        <w:t xml:space="preserve">        InitialContext </w:t>
      </w:r>
      <w:r>
        <w:rPr>
          <w:color w:val="6A3E3E"/>
        </w:rPr>
        <w:t>context</w:t>
      </w:r>
      <w:r>
        <w:t xml:space="preserve"> = </w:t>
      </w:r>
      <w:r>
        <w:rPr>
          <w:bCs/>
          <w:color w:val="7F0055"/>
        </w:rPr>
        <w:t>new</w:t>
      </w:r>
      <w:r>
        <w:t xml:space="preserve"> InitialContext();</w:t>
      </w:r>
    </w:p>
    <w:p w14:paraId="25D2FCDA" w14:textId="77777777" w:rsidR="009401CC" w:rsidRDefault="009401CC" w:rsidP="009401CC">
      <w:pPr>
        <w:pStyle w:val="1Output"/>
      </w:pPr>
      <w:r>
        <w:t xml:space="preserve">        DataSource </w:t>
      </w:r>
      <w:r>
        <w:rPr>
          <w:color w:val="0000C0"/>
        </w:rPr>
        <w:t>ds</w:t>
      </w:r>
      <w:r>
        <w:t xml:space="preserve"> = (DataSource) </w:t>
      </w:r>
      <w:r>
        <w:rPr>
          <w:color w:val="6A3E3E"/>
        </w:rPr>
        <w:t>context</w:t>
      </w:r>
      <w:r>
        <w:t>.lookup(</w:t>
      </w:r>
      <w:r>
        <w:rPr>
          <w:color w:val="2A00FF"/>
        </w:rPr>
        <w:t>"jdbc:mysql://localhost:3306/mkyongdb"</w:t>
      </w:r>
      <w:r>
        <w:t xml:space="preserve">);       </w:t>
      </w:r>
      <w:r>
        <w:tab/>
        <w:t xml:space="preserve"> </w:t>
      </w:r>
    </w:p>
    <w:p w14:paraId="3285CBEE" w14:textId="2A798EAA" w:rsidR="009401CC" w:rsidRDefault="009401CC" w:rsidP="009401CC">
      <w:pPr>
        <w:pStyle w:val="1Output"/>
      </w:pPr>
      <w:r>
        <w:t xml:space="preserve">        Connection  </w:t>
      </w:r>
      <w:r>
        <w:rPr>
          <w:color w:val="6A3E3E"/>
        </w:rPr>
        <w:t>conn</w:t>
      </w:r>
      <w:r>
        <w:t xml:space="preserve"> = </w:t>
      </w:r>
      <w:r>
        <w:rPr>
          <w:color w:val="0000C0"/>
        </w:rPr>
        <w:t>ds</w:t>
      </w:r>
      <w:r>
        <w:t>.getConnection();</w:t>
      </w:r>
    </w:p>
    <w:p w14:paraId="51ED49E5" w14:textId="77777777" w:rsidR="009401CC" w:rsidRDefault="009401CC" w:rsidP="009401CC">
      <w:pPr>
        <w:pStyle w:val="1Output"/>
        <w:rPr>
          <w:color w:val="4C483D" w:themeColor="text2"/>
        </w:rPr>
      </w:pPr>
      <w:r>
        <w:t xml:space="preserve">        } </w:t>
      </w:r>
      <w:r>
        <w:rPr>
          <w:bCs/>
          <w:color w:val="7F0055"/>
        </w:rPr>
        <w:t>catch</w:t>
      </w:r>
      <w:r>
        <w:t xml:space="preserve"> (SQLException </w:t>
      </w:r>
      <w:r>
        <w:rPr>
          <w:color w:val="6A3E3E"/>
        </w:rPr>
        <w:t>ex</w:t>
      </w:r>
      <w:r>
        <w:t xml:space="preserve">) {            </w:t>
      </w:r>
    </w:p>
    <w:p w14:paraId="1738A744" w14:textId="77777777" w:rsidR="009401CC" w:rsidRDefault="009401CC" w:rsidP="009401CC">
      <w:pPr>
        <w:pStyle w:val="1Output"/>
        <w:rPr>
          <w:color w:val="4C483D" w:themeColor="text2"/>
        </w:rPr>
      </w:pPr>
      <w:r>
        <w:t xml:space="preserve">        }</w:t>
      </w:r>
    </w:p>
    <w:p w14:paraId="7375A3B5" w14:textId="77777777" w:rsidR="009401CC" w:rsidRDefault="009401CC" w:rsidP="009401CC">
      <w:pPr>
        <w:pStyle w:val="1Output"/>
        <w:rPr>
          <w:color w:val="4C483D" w:themeColor="text2"/>
        </w:rPr>
      </w:pPr>
      <w:r>
        <w:t xml:space="preserve">        </w:t>
      </w:r>
      <w:r>
        <w:rPr>
          <w:bCs/>
          <w:color w:val="7F0055"/>
        </w:rPr>
        <w:t>return</w:t>
      </w:r>
      <w:r>
        <w:t xml:space="preserve"> conn;</w:t>
      </w:r>
    </w:p>
    <w:p w14:paraId="031645F4" w14:textId="1462E2DB" w:rsidR="009401CC" w:rsidRDefault="009401CC" w:rsidP="009401CC">
      <w:pPr>
        <w:pStyle w:val="1Output"/>
      </w:pPr>
      <w:r>
        <w:t xml:space="preserve">    }</w:t>
      </w:r>
    </w:p>
    <w:p w14:paraId="30A5AFE5" w14:textId="77777777" w:rsidR="006E0DB2" w:rsidRDefault="006E0DB2" w:rsidP="006E0DB2"/>
    <w:p w14:paraId="08864409" w14:textId="77777777" w:rsidR="005D5DE8" w:rsidRDefault="005D5DE8" w:rsidP="008151C9">
      <w:pPr>
        <w:pStyle w:val="Heading30"/>
        <w:rPr>
          <w:rFonts w:ascii="Consolas" w:hAnsi="Consolas" w:cs="Consolas"/>
          <w:color w:val="7F0055"/>
          <w:shd w:val="clear" w:color="auto" w:fill="FFFFFF"/>
        </w:rPr>
      </w:pPr>
      <w:bookmarkStart w:id="181" w:name="_Toc2631562"/>
      <w:r>
        <w:rPr>
          <w:shd w:val="clear" w:color="auto" w:fill="FFFFFF"/>
        </w:rPr>
        <w:t>What are the steps to connect to the database in java?</w:t>
      </w:r>
      <w:bookmarkEnd w:id="181"/>
    </w:p>
    <w:p w14:paraId="21ECCF10" w14:textId="77777777" w:rsidR="005D5DE8" w:rsidRPr="006E0DB2" w:rsidRDefault="005D5DE8" w:rsidP="006E0DB2">
      <w:pPr>
        <w:pStyle w:val="1Output"/>
        <w:shd w:val="clear" w:color="auto" w:fill="auto"/>
        <w:rPr>
          <w:shd w:val="clear" w:color="auto" w:fill="FFFFFF"/>
        </w:rPr>
      </w:pPr>
      <w:r w:rsidRPr="006E0DB2">
        <w:rPr>
          <w:shd w:val="clear" w:color="auto" w:fill="FFFFFF"/>
        </w:rPr>
        <w:t>public</w:t>
      </w:r>
      <w:r w:rsidRPr="006E0DB2">
        <w:rPr>
          <w:color w:val="000000"/>
          <w:shd w:val="clear" w:color="auto" w:fill="FFFFFF"/>
        </w:rPr>
        <w:t xml:space="preserve"> </w:t>
      </w:r>
      <w:r w:rsidRPr="006E0DB2">
        <w:rPr>
          <w:shd w:val="clear" w:color="auto" w:fill="FFFFFF"/>
        </w:rPr>
        <w:t>class</w:t>
      </w:r>
      <w:r w:rsidRPr="006E0DB2">
        <w:rPr>
          <w:color w:val="000000"/>
          <w:shd w:val="clear" w:color="auto" w:fill="FFFFFF"/>
        </w:rPr>
        <w:t xml:space="preserve"> JDBC {</w:t>
      </w:r>
    </w:p>
    <w:p w14:paraId="14D04F5B" w14:textId="77777777" w:rsidR="005D5DE8" w:rsidRPr="006E0DB2" w:rsidRDefault="005D5DE8" w:rsidP="006E0DB2">
      <w:pPr>
        <w:pStyle w:val="1Output"/>
        <w:shd w:val="clear" w:color="auto" w:fill="auto"/>
        <w:rPr>
          <w:shd w:val="clear" w:color="auto" w:fill="FFFFFF"/>
        </w:rPr>
      </w:pPr>
      <w:r w:rsidRPr="006E0DB2">
        <w:rPr>
          <w:color w:val="000000"/>
          <w:shd w:val="clear" w:color="auto" w:fill="FFFFFF"/>
        </w:rPr>
        <w:tab/>
      </w:r>
      <w:r w:rsidRPr="006E0DB2">
        <w:rPr>
          <w:shd w:val="clear" w:color="auto" w:fill="FFFFFF"/>
        </w:rPr>
        <w:t>public</w:t>
      </w:r>
      <w:r w:rsidRPr="006E0DB2">
        <w:rPr>
          <w:color w:val="000000"/>
          <w:shd w:val="clear" w:color="auto" w:fill="FFFFFF"/>
        </w:rPr>
        <w:t xml:space="preserve"> </w:t>
      </w:r>
      <w:r w:rsidRPr="006E0DB2">
        <w:rPr>
          <w:shd w:val="clear" w:color="auto" w:fill="FFFFFF"/>
        </w:rPr>
        <w:t>static</w:t>
      </w:r>
      <w:r w:rsidRPr="006E0DB2">
        <w:rPr>
          <w:color w:val="000000"/>
          <w:shd w:val="clear" w:color="auto" w:fill="FFFFFF"/>
        </w:rPr>
        <w:t xml:space="preserve"> </w:t>
      </w:r>
      <w:r w:rsidRPr="006E0DB2">
        <w:rPr>
          <w:shd w:val="clear" w:color="auto" w:fill="FFFFFF"/>
        </w:rPr>
        <w:t>void</w:t>
      </w:r>
      <w:r w:rsidRPr="006E0DB2">
        <w:rPr>
          <w:color w:val="000000"/>
          <w:shd w:val="clear" w:color="auto" w:fill="FFFFFF"/>
        </w:rPr>
        <w:t xml:space="preserve"> main(String[] </w:t>
      </w:r>
      <w:r w:rsidRPr="006E0DB2">
        <w:rPr>
          <w:color w:val="6A3E3E"/>
          <w:shd w:val="clear" w:color="auto" w:fill="FFFFFF"/>
        </w:rPr>
        <w:t>args</w:t>
      </w:r>
      <w:r w:rsidRPr="006E0DB2">
        <w:rPr>
          <w:color w:val="000000"/>
          <w:shd w:val="clear" w:color="auto" w:fill="FFFFFF"/>
        </w:rPr>
        <w:t xml:space="preserve">) </w:t>
      </w:r>
      <w:r w:rsidRPr="006E0DB2">
        <w:rPr>
          <w:shd w:val="clear" w:color="auto" w:fill="FFFFFF"/>
        </w:rPr>
        <w:t>throws</w:t>
      </w:r>
      <w:r w:rsidRPr="006E0DB2">
        <w:rPr>
          <w:color w:val="000000"/>
          <w:shd w:val="clear" w:color="auto" w:fill="FFFFFF"/>
        </w:rPr>
        <w:t xml:space="preserve"> Exception {</w:t>
      </w:r>
    </w:p>
    <w:p w14:paraId="16810348" w14:textId="77777777" w:rsidR="005D5DE8" w:rsidRPr="006E0DB2" w:rsidRDefault="005D5DE8" w:rsidP="006E0DB2">
      <w:pPr>
        <w:pStyle w:val="1Output"/>
        <w:shd w:val="clear" w:color="auto" w:fill="auto"/>
        <w:rPr>
          <w:shd w:val="clear" w:color="auto" w:fill="FFFFFF"/>
        </w:rPr>
      </w:pPr>
      <w:r w:rsidRPr="006E0DB2">
        <w:rPr>
          <w:color w:val="000000"/>
          <w:shd w:val="clear" w:color="auto" w:fill="FFFFFF"/>
        </w:rPr>
        <w:tab/>
      </w:r>
      <w:r w:rsidRPr="006E0DB2">
        <w:rPr>
          <w:color w:val="000000"/>
          <w:shd w:val="clear" w:color="auto" w:fill="FFFFFF"/>
        </w:rPr>
        <w:tab/>
        <w:t>Class.</w:t>
      </w:r>
      <w:r w:rsidRPr="006E0DB2">
        <w:rPr>
          <w:i/>
          <w:iCs/>
          <w:color w:val="000000"/>
          <w:shd w:val="clear" w:color="auto" w:fill="FFFFFF"/>
        </w:rPr>
        <w:t>forName</w:t>
      </w:r>
      <w:r w:rsidRPr="006E0DB2">
        <w:rPr>
          <w:color w:val="000000"/>
          <w:shd w:val="clear" w:color="auto" w:fill="FFFFFF"/>
        </w:rPr>
        <w:t>(</w:t>
      </w:r>
      <w:r w:rsidRPr="006E0DB2">
        <w:rPr>
          <w:color w:val="2A00FF"/>
          <w:shd w:val="clear" w:color="auto" w:fill="FFFFFF"/>
        </w:rPr>
        <w:t>"com.mysql.jdbc.Driver"</w:t>
      </w:r>
      <w:r w:rsidRPr="006E0DB2">
        <w:rPr>
          <w:color w:val="000000"/>
          <w:shd w:val="clear" w:color="auto" w:fill="FFFFFF"/>
        </w:rPr>
        <w:t>);</w:t>
      </w:r>
    </w:p>
    <w:p w14:paraId="6E67993D" w14:textId="77777777" w:rsidR="005D5DE8" w:rsidRPr="006E0DB2" w:rsidRDefault="005D5DE8" w:rsidP="006E0DB2">
      <w:pPr>
        <w:pStyle w:val="1Output"/>
        <w:shd w:val="clear" w:color="auto" w:fill="auto"/>
        <w:rPr>
          <w:color w:val="000000"/>
          <w:shd w:val="clear" w:color="auto" w:fill="FFFFFF"/>
        </w:rPr>
      </w:pPr>
      <w:r w:rsidRPr="006E0DB2">
        <w:rPr>
          <w:color w:val="000000"/>
          <w:shd w:val="clear" w:color="auto" w:fill="FFFFFF"/>
        </w:rPr>
        <w:tab/>
      </w:r>
      <w:r w:rsidRPr="006E0DB2">
        <w:rPr>
          <w:color w:val="000000"/>
          <w:shd w:val="clear" w:color="auto" w:fill="FFFFFF"/>
        </w:rPr>
        <w:tab/>
        <w:t xml:space="preserve">Connection </w:t>
      </w:r>
      <w:r w:rsidRPr="006E0DB2">
        <w:rPr>
          <w:color w:val="6A3E3E"/>
          <w:shd w:val="clear" w:color="auto" w:fill="FFFFFF"/>
        </w:rPr>
        <w:t>con</w:t>
      </w:r>
      <w:r w:rsidRPr="006E0DB2">
        <w:rPr>
          <w:color w:val="000000"/>
          <w:shd w:val="clear" w:color="auto" w:fill="FFFFFF"/>
        </w:rPr>
        <w:t xml:space="preserve"> = DriverManager.getConnection</w:t>
      </w:r>
    </w:p>
    <w:p w14:paraId="176EA493" w14:textId="77777777" w:rsidR="005D5DE8" w:rsidRPr="006E0DB2" w:rsidRDefault="005D5DE8" w:rsidP="006E0DB2">
      <w:pPr>
        <w:pStyle w:val="1Output"/>
        <w:shd w:val="clear" w:color="auto" w:fill="auto"/>
        <w:ind w:firstLine="720"/>
        <w:rPr>
          <w:shd w:val="clear" w:color="auto" w:fill="FFFFFF"/>
        </w:rPr>
      </w:pPr>
      <w:r w:rsidRPr="006E0DB2">
        <w:rPr>
          <w:color w:val="000000"/>
          <w:shd w:val="clear" w:color="auto" w:fill="FFFFFF"/>
        </w:rPr>
        <w:t xml:space="preserve">                       (</w:t>
      </w:r>
      <w:r w:rsidRPr="006E0DB2">
        <w:rPr>
          <w:color w:val="2A00FF"/>
          <w:shd w:val="clear" w:color="auto" w:fill="FFFFFF"/>
        </w:rPr>
        <w:t>"jdbc:mysql://localhost:3306/mydb"</w:t>
      </w:r>
      <w:r w:rsidRPr="006E0DB2">
        <w:rPr>
          <w:color w:val="000000"/>
          <w:shd w:val="clear" w:color="auto" w:fill="FFFFFF"/>
        </w:rPr>
        <w:t xml:space="preserve">, </w:t>
      </w:r>
      <w:r w:rsidRPr="006E0DB2">
        <w:rPr>
          <w:color w:val="2A00FF"/>
          <w:shd w:val="clear" w:color="auto" w:fill="FFFFFF"/>
        </w:rPr>
        <w:t>"root"</w:t>
      </w:r>
      <w:r w:rsidRPr="006E0DB2">
        <w:rPr>
          <w:color w:val="000000"/>
          <w:shd w:val="clear" w:color="auto" w:fill="FFFFFF"/>
        </w:rPr>
        <w:t xml:space="preserve">, </w:t>
      </w:r>
      <w:r w:rsidRPr="006E0DB2">
        <w:rPr>
          <w:color w:val="2A00FF"/>
          <w:shd w:val="clear" w:color="auto" w:fill="FFFFFF"/>
        </w:rPr>
        <w:t>"root"</w:t>
      </w:r>
      <w:r w:rsidRPr="006E0DB2">
        <w:rPr>
          <w:color w:val="000000"/>
          <w:shd w:val="clear" w:color="auto" w:fill="FFFFFF"/>
        </w:rPr>
        <w:t>);</w:t>
      </w:r>
    </w:p>
    <w:p w14:paraId="0AAC4A63" w14:textId="77777777" w:rsidR="005D5DE8" w:rsidRPr="006E0DB2" w:rsidRDefault="005D5DE8" w:rsidP="006E0DB2">
      <w:pPr>
        <w:pStyle w:val="1Output"/>
        <w:shd w:val="clear" w:color="auto" w:fill="auto"/>
        <w:rPr>
          <w:shd w:val="clear" w:color="auto" w:fill="FFFFFF"/>
        </w:rPr>
      </w:pPr>
    </w:p>
    <w:p w14:paraId="0EAE672C" w14:textId="77777777" w:rsidR="005D5DE8" w:rsidRPr="006E0DB2" w:rsidRDefault="005D5DE8" w:rsidP="006E0DB2">
      <w:pPr>
        <w:pStyle w:val="1Output"/>
        <w:shd w:val="clear" w:color="auto" w:fill="auto"/>
        <w:rPr>
          <w:shd w:val="clear" w:color="auto" w:fill="FFFFFF"/>
        </w:rPr>
      </w:pPr>
      <w:r w:rsidRPr="006E0DB2">
        <w:rPr>
          <w:color w:val="000000"/>
          <w:shd w:val="clear" w:color="auto" w:fill="FFFFFF"/>
        </w:rPr>
        <w:tab/>
      </w:r>
      <w:r w:rsidRPr="006E0DB2">
        <w:rPr>
          <w:color w:val="000000"/>
          <w:shd w:val="clear" w:color="auto" w:fill="FFFFFF"/>
        </w:rPr>
        <w:tab/>
        <w:t xml:space="preserve">Statement </w:t>
      </w:r>
      <w:r w:rsidRPr="006E0DB2">
        <w:rPr>
          <w:color w:val="6A3E3E"/>
          <w:shd w:val="clear" w:color="auto" w:fill="FFFFFF"/>
        </w:rPr>
        <w:t>stmt</w:t>
      </w:r>
      <w:r w:rsidRPr="006E0DB2">
        <w:rPr>
          <w:color w:val="000000"/>
          <w:shd w:val="clear" w:color="auto" w:fill="FFFFFF"/>
        </w:rPr>
        <w:t xml:space="preserve"> = </w:t>
      </w:r>
      <w:r w:rsidRPr="006E0DB2">
        <w:rPr>
          <w:color w:val="6A3E3E"/>
          <w:shd w:val="clear" w:color="auto" w:fill="FFFFFF"/>
        </w:rPr>
        <w:t>con</w:t>
      </w:r>
      <w:r w:rsidRPr="006E0DB2">
        <w:rPr>
          <w:color w:val="000000"/>
          <w:shd w:val="clear" w:color="auto" w:fill="FFFFFF"/>
        </w:rPr>
        <w:t>.createStatement();</w:t>
      </w:r>
    </w:p>
    <w:p w14:paraId="53B8C718" w14:textId="77777777" w:rsidR="005D5DE8" w:rsidRPr="006E0DB2" w:rsidRDefault="005D5DE8" w:rsidP="006E0DB2">
      <w:pPr>
        <w:pStyle w:val="1Output"/>
        <w:shd w:val="clear" w:color="auto" w:fill="auto"/>
        <w:rPr>
          <w:shd w:val="clear" w:color="auto" w:fill="FFFFFF"/>
        </w:rPr>
      </w:pPr>
      <w:r w:rsidRPr="006E0DB2">
        <w:rPr>
          <w:color w:val="000000"/>
          <w:shd w:val="clear" w:color="auto" w:fill="FFFFFF"/>
        </w:rPr>
        <w:tab/>
      </w:r>
      <w:r w:rsidRPr="006E0DB2">
        <w:rPr>
          <w:color w:val="000000"/>
          <w:shd w:val="clear" w:color="auto" w:fill="FFFFFF"/>
        </w:rPr>
        <w:tab/>
        <w:t xml:space="preserve">ResultSet </w:t>
      </w:r>
      <w:r w:rsidRPr="006E0DB2">
        <w:rPr>
          <w:color w:val="6A3E3E"/>
          <w:shd w:val="clear" w:color="auto" w:fill="FFFFFF"/>
        </w:rPr>
        <w:t>rs</w:t>
      </w:r>
      <w:r w:rsidRPr="006E0DB2">
        <w:rPr>
          <w:color w:val="000000"/>
          <w:shd w:val="clear" w:color="auto" w:fill="FFFFFF"/>
        </w:rPr>
        <w:t xml:space="preserve"> = </w:t>
      </w:r>
      <w:r w:rsidRPr="006E0DB2">
        <w:rPr>
          <w:color w:val="6A3E3E"/>
          <w:shd w:val="clear" w:color="auto" w:fill="FFFFFF"/>
        </w:rPr>
        <w:t>stmt</w:t>
      </w:r>
      <w:r w:rsidRPr="006E0DB2">
        <w:rPr>
          <w:color w:val="000000"/>
          <w:shd w:val="clear" w:color="auto" w:fill="FFFFFF"/>
        </w:rPr>
        <w:t>.executeQuery(</w:t>
      </w:r>
      <w:r w:rsidRPr="006E0DB2">
        <w:rPr>
          <w:color w:val="2A00FF"/>
          <w:shd w:val="clear" w:color="auto" w:fill="FFFFFF"/>
        </w:rPr>
        <w:t>"SELECT * FROM customer"</w:t>
      </w:r>
      <w:r w:rsidRPr="006E0DB2">
        <w:rPr>
          <w:color w:val="000000"/>
          <w:shd w:val="clear" w:color="auto" w:fill="FFFFFF"/>
        </w:rPr>
        <w:t>);</w:t>
      </w:r>
    </w:p>
    <w:p w14:paraId="72BAC1D3" w14:textId="77777777" w:rsidR="005D5DE8" w:rsidRPr="006E0DB2" w:rsidRDefault="005D5DE8" w:rsidP="006E0DB2">
      <w:pPr>
        <w:pStyle w:val="1Output"/>
        <w:shd w:val="clear" w:color="auto" w:fill="auto"/>
        <w:rPr>
          <w:shd w:val="clear" w:color="auto" w:fill="FFFFFF"/>
        </w:rPr>
      </w:pPr>
    </w:p>
    <w:p w14:paraId="01AAC141" w14:textId="77777777" w:rsidR="005D5DE8" w:rsidRPr="006E0DB2" w:rsidRDefault="005D5DE8" w:rsidP="006E0DB2">
      <w:pPr>
        <w:pStyle w:val="1Output"/>
        <w:shd w:val="clear" w:color="auto" w:fill="auto"/>
        <w:rPr>
          <w:shd w:val="clear" w:color="auto" w:fill="FFFFFF"/>
        </w:rPr>
      </w:pPr>
      <w:r w:rsidRPr="006E0DB2">
        <w:rPr>
          <w:color w:val="000000"/>
          <w:shd w:val="clear" w:color="auto" w:fill="FFFFFF"/>
        </w:rPr>
        <w:tab/>
      </w:r>
      <w:r w:rsidRPr="006E0DB2">
        <w:rPr>
          <w:color w:val="000000"/>
          <w:shd w:val="clear" w:color="auto" w:fill="FFFFFF"/>
        </w:rPr>
        <w:tab/>
      </w:r>
      <w:r w:rsidRPr="006E0DB2">
        <w:rPr>
          <w:shd w:val="clear" w:color="auto" w:fill="FFFFFF"/>
        </w:rPr>
        <w:t>while</w:t>
      </w:r>
      <w:r w:rsidRPr="006E0DB2">
        <w:rPr>
          <w:color w:val="000000"/>
          <w:shd w:val="clear" w:color="auto" w:fill="FFFFFF"/>
        </w:rPr>
        <w:t xml:space="preserve"> (</w:t>
      </w:r>
      <w:r w:rsidRPr="006E0DB2">
        <w:rPr>
          <w:color w:val="6A3E3E"/>
          <w:shd w:val="clear" w:color="auto" w:fill="FFFFFF"/>
        </w:rPr>
        <w:t>rs</w:t>
      </w:r>
      <w:r w:rsidRPr="006E0DB2">
        <w:rPr>
          <w:color w:val="000000"/>
          <w:shd w:val="clear" w:color="auto" w:fill="FFFFFF"/>
        </w:rPr>
        <w:t>.next())</w:t>
      </w:r>
    </w:p>
    <w:p w14:paraId="0EC488FF" w14:textId="77777777" w:rsidR="005D5DE8" w:rsidRPr="006E0DB2" w:rsidRDefault="005D5DE8" w:rsidP="006E0DB2">
      <w:pPr>
        <w:pStyle w:val="1Output"/>
        <w:shd w:val="clear" w:color="auto" w:fill="auto"/>
        <w:rPr>
          <w:shd w:val="clear" w:color="auto" w:fill="FFFFFF"/>
        </w:rPr>
      </w:pPr>
      <w:r w:rsidRPr="006E0DB2">
        <w:rPr>
          <w:color w:val="000000"/>
          <w:shd w:val="clear" w:color="auto" w:fill="FFFFFF"/>
        </w:rPr>
        <w:tab/>
      </w:r>
      <w:r w:rsidRPr="006E0DB2">
        <w:rPr>
          <w:color w:val="000000"/>
          <w:shd w:val="clear" w:color="auto" w:fill="FFFFFF"/>
        </w:rPr>
        <w:tab/>
        <w:t>System.</w:t>
      </w:r>
      <w:r w:rsidRPr="006E0DB2">
        <w:rPr>
          <w:i/>
          <w:iCs/>
          <w:color w:val="0000C0"/>
          <w:shd w:val="clear" w:color="auto" w:fill="FFFFFF"/>
        </w:rPr>
        <w:t>out</w:t>
      </w:r>
      <w:r w:rsidRPr="006E0DB2">
        <w:rPr>
          <w:color w:val="000000"/>
          <w:shd w:val="clear" w:color="auto" w:fill="FFFFFF"/>
        </w:rPr>
        <w:t>.println(</w:t>
      </w:r>
      <w:r w:rsidRPr="006E0DB2">
        <w:rPr>
          <w:color w:val="6A3E3E"/>
          <w:shd w:val="clear" w:color="auto" w:fill="FFFFFF"/>
        </w:rPr>
        <w:t>rs</w:t>
      </w:r>
      <w:r w:rsidRPr="006E0DB2">
        <w:rPr>
          <w:color w:val="000000"/>
          <w:shd w:val="clear" w:color="auto" w:fill="FFFFFF"/>
        </w:rPr>
        <w:t xml:space="preserve">.getInt(1) + </w:t>
      </w:r>
      <w:r w:rsidRPr="006E0DB2">
        <w:rPr>
          <w:color w:val="2A00FF"/>
          <w:shd w:val="clear" w:color="auto" w:fill="FFFFFF"/>
        </w:rPr>
        <w:t>": "</w:t>
      </w:r>
      <w:r w:rsidRPr="006E0DB2">
        <w:rPr>
          <w:color w:val="000000"/>
          <w:shd w:val="clear" w:color="auto" w:fill="FFFFFF"/>
        </w:rPr>
        <w:t xml:space="preserve"> + </w:t>
      </w:r>
      <w:r w:rsidRPr="006E0DB2">
        <w:rPr>
          <w:color w:val="6A3E3E"/>
          <w:shd w:val="clear" w:color="auto" w:fill="FFFFFF"/>
        </w:rPr>
        <w:t>rs</w:t>
      </w:r>
      <w:r w:rsidRPr="006E0DB2">
        <w:rPr>
          <w:color w:val="000000"/>
          <w:shd w:val="clear" w:color="auto" w:fill="FFFFFF"/>
        </w:rPr>
        <w:t>.getString(2));</w:t>
      </w:r>
      <w:r w:rsidRPr="006E0DB2">
        <w:rPr>
          <w:color w:val="000000"/>
          <w:shd w:val="clear" w:color="auto" w:fill="FFFFFF"/>
        </w:rPr>
        <w:tab/>
      </w:r>
      <w:r w:rsidRPr="006E0DB2">
        <w:rPr>
          <w:color w:val="000000"/>
          <w:shd w:val="clear" w:color="auto" w:fill="FFFFFF"/>
        </w:rPr>
        <w:tab/>
      </w:r>
    </w:p>
    <w:p w14:paraId="24C862D3" w14:textId="77777777" w:rsidR="005D5DE8" w:rsidRPr="006E0DB2" w:rsidRDefault="005D5DE8" w:rsidP="006E0DB2">
      <w:pPr>
        <w:pStyle w:val="1Output"/>
        <w:shd w:val="clear" w:color="auto" w:fill="auto"/>
        <w:rPr>
          <w:shd w:val="clear" w:color="auto" w:fill="FFFFFF"/>
        </w:rPr>
      </w:pPr>
      <w:r w:rsidRPr="006E0DB2">
        <w:rPr>
          <w:color w:val="000000"/>
          <w:shd w:val="clear" w:color="auto" w:fill="FFFFFF"/>
        </w:rPr>
        <w:tab/>
        <w:t>}</w:t>
      </w:r>
    </w:p>
    <w:p w14:paraId="36840E5F" w14:textId="6874C5EE" w:rsidR="005D5DE8" w:rsidRDefault="005D5DE8" w:rsidP="006E0DB2">
      <w:pPr>
        <w:pStyle w:val="1Output"/>
        <w:shd w:val="clear" w:color="auto" w:fill="auto"/>
        <w:rPr>
          <w:color w:val="000000"/>
          <w:shd w:val="clear" w:color="auto" w:fill="FFFFFF"/>
        </w:rPr>
      </w:pPr>
      <w:r w:rsidRPr="006E0DB2">
        <w:rPr>
          <w:color w:val="000000"/>
          <w:shd w:val="clear" w:color="auto" w:fill="FFFFFF"/>
        </w:rPr>
        <w:t>}</w:t>
      </w:r>
    </w:p>
    <w:p w14:paraId="62DA2449" w14:textId="77777777" w:rsidR="007F7668" w:rsidRPr="006E0DB2" w:rsidRDefault="007F7668" w:rsidP="007F7668">
      <w:pPr>
        <w:spacing w:after="0"/>
        <w:rPr>
          <w:shd w:val="clear" w:color="auto" w:fill="FFFFFF"/>
        </w:rPr>
      </w:pPr>
    </w:p>
    <w:p w14:paraId="03282490" w14:textId="53DDBCD3" w:rsidR="005D5DE8" w:rsidRDefault="005D5DE8" w:rsidP="008151C9">
      <w:pPr>
        <w:pStyle w:val="Heading30"/>
        <w:rPr>
          <w:shd w:val="clear" w:color="auto" w:fill="FFFFFF"/>
        </w:rPr>
      </w:pPr>
      <w:bookmarkStart w:id="182" w:name="_Toc2631563"/>
      <w:r>
        <w:rPr>
          <w:shd w:val="clear" w:color="auto" w:fill="FFFFFF"/>
        </w:rPr>
        <w:t xml:space="preserve">What are the </w:t>
      </w:r>
      <w:r w:rsidR="006E0DB2">
        <w:rPr>
          <w:shd w:val="clear" w:color="auto" w:fill="FFFFFF"/>
        </w:rPr>
        <w:t xml:space="preserve">types of </w:t>
      </w:r>
      <w:r>
        <w:rPr>
          <w:shd w:val="clear" w:color="auto" w:fill="FFFFFF"/>
        </w:rPr>
        <w:t>JDBC statements?</w:t>
      </w:r>
      <w:bookmarkEnd w:id="182"/>
    </w:p>
    <w:p w14:paraId="360F57D1" w14:textId="77777777" w:rsidR="005D5DE8" w:rsidRDefault="005D5DE8" w:rsidP="005D5DE8">
      <w:pPr>
        <w:spacing w:after="0"/>
        <w:rPr>
          <w:shd w:val="clear" w:color="auto" w:fill="FFFFFF"/>
        </w:rPr>
      </w:pPr>
      <w:r>
        <w:rPr>
          <w:shd w:val="clear" w:color="auto" w:fill="FFFFFF"/>
        </w:rPr>
        <w:t>There are 3 types of JDBC Statements, as given below:</w:t>
      </w:r>
    </w:p>
    <w:p w14:paraId="05A8CCEA" w14:textId="77777777" w:rsidR="005D5DE8" w:rsidRDefault="005D5DE8" w:rsidP="00151D89">
      <w:pPr>
        <w:pStyle w:val="ListParagraph"/>
        <w:numPr>
          <w:ilvl w:val="0"/>
          <w:numId w:val="28"/>
        </w:numPr>
        <w:rPr>
          <w:shd w:val="clear" w:color="auto" w:fill="FFFFFF"/>
        </w:rPr>
      </w:pPr>
      <w:r>
        <w:rPr>
          <w:b/>
          <w:bCs/>
          <w:shd w:val="clear" w:color="auto" w:fill="FFFFFF"/>
        </w:rPr>
        <w:t>Statement</w:t>
      </w:r>
      <w:r>
        <w:rPr>
          <w:shd w:val="clear" w:color="auto" w:fill="FFFFFF"/>
        </w:rPr>
        <w:t>:  It will execute SQL query (static SQL query) against the database.</w:t>
      </w:r>
    </w:p>
    <w:p w14:paraId="37C9EB46" w14:textId="5F9237AB" w:rsidR="005D5DE8" w:rsidRDefault="005D5DE8" w:rsidP="00151D89">
      <w:pPr>
        <w:pStyle w:val="ListParagraph"/>
        <w:numPr>
          <w:ilvl w:val="0"/>
          <w:numId w:val="28"/>
        </w:numPr>
        <w:rPr>
          <w:shd w:val="clear" w:color="auto" w:fill="FFFFFF"/>
        </w:rPr>
      </w:pPr>
      <w:r>
        <w:rPr>
          <w:b/>
          <w:bCs/>
          <w:shd w:val="clear" w:color="auto" w:fill="FFFFFF"/>
        </w:rPr>
        <w:t>Prepared Statement:</w:t>
      </w:r>
      <w:r>
        <w:rPr>
          <w:shd w:val="clear" w:color="auto" w:fill="FFFFFF"/>
        </w:rPr>
        <w:t xml:space="preserve">  Used when we want to execute SQL statement repeatedly.  Input data is dynamic </w:t>
      </w:r>
      <w:r w:rsidR="00265B48">
        <w:rPr>
          <w:shd w:val="clear" w:color="auto" w:fill="FFFFFF"/>
        </w:rPr>
        <w:t>- takes</w:t>
      </w:r>
      <w:r>
        <w:rPr>
          <w:shd w:val="clear" w:color="auto" w:fill="FFFFFF"/>
        </w:rPr>
        <w:t xml:space="preserve"> input at the run time.</w:t>
      </w:r>
    </w:p>
    <w:p w14:paraId="5853B418" w14:textId="77777777" w:rsidR="005D5DE8" w:rsidRDefault="005D5DE8" w:rsidP="00151D89">
      <w:pPr>
        <w:pStyle w:val="ListParagraph"/>
        <w:numPr>
          <w:ilvl w:val="0"/>
          <w:numId w:val="28"/>
        </w:numPr>
        <w:spacing w:after="0"/>
        <w:rPr>
          <w:shd w:val="clear" w:color="auto" w:fill="FFFFFF"/>
        </w:rPr>
      </w:pPr>
      <w:r>
        <w:rPr>
          <w:b/>
          <w:bCs/>
          <w:shd w:val="clear" w:color="auto" w:fill="FFFFFF"/>
        </w:rPr>
        <w:t>Callable Statement:</w:t>
      </w:r>
      <w:r>
        <w:rPr>
          <w:shd w:val="clear" w:color="auto" w:fill="FFFFFF"/>
        </w:rPr>
        <w:t> Used when we want to execute stored procedures.</w:t>
      </w:r>
    </w:p>
    <w:p w14:paraId="1E30EA7E" w14:textId="77777777" w:rsidR="005D5DE8" w:rsidRDefault="005D5DE8" w:rsidP="005D5DE8">
      <w:pPr>
        <w:pStyle w:val="1Output"/>
        <w:rPr>
          <w:rFonts w:ascii="Courier New" w:hAnsi="Courier New"/>
          <w:shd w:val="clear" w:color="auto" w:fill="FFFFFF"/>
          <w:lang w:eastAsia="en-US"/>
        </w:rPr>
      </w:pPr>
      <w:r>
        <w:rPr>
          <w:shd w:val="clear" w:color="auto" w:fill="FFFFFF"/>
          <w:lang w:eastAsia="en-US"/>
        </w:rPr>
        <w:t>public</w:t>
      </w:r>
      <w:r>
        <w:rPr>
          <w:rFonts w:ascii="Courier New" w:hAnsi="Courier New"/>
          <w:shd w:val="clear" w:color="auto" w:fill="FFFFFF"/>
          <w:lang w:eastAsia="en-US"/>
        </w:rPr>
        <w:t> </w:t>
      </w:r>
      <w:r>
        <w:rPr>
          <w:shd w:val="clear" w:color="auto" w:fill="FFFFFF"/>
          <w:lang w:eastAsia="en-US"/>
        </w:rPr>
        <w:t>CallableStatement</w:t>
      </w:r>
      <w:r>
        <w:rPr>
          <w:rFonts w:ascii="Courier New" w:hAnsi="Courier New"/>
          <w:shd w:val="clear" w:color="auto" w:fill="FFFFFF"/>
          <w:lang w:eastAsia="en-US"/>
        </w:rPr>
        <w:t> </w:t>
      </w:r>
      <w:r>
        <w:rPr>
          <w:shd w:val="clear" w:color="auto" w:fill="FFFFFF"/>
          <w:lang w:eastAsia="en-US"/>
        </w:rPr>
        <w:t>prepareCall("{ call procedurename(?,?...?)}");</w:t>
      </w:r>
      <w:r>
        <w:rPr>
          <w:rFonts w:ascii="Courier New" w:hAnsi="Courier New"/>
          <w:shd w:val="clear" w:color="auto" w:fill="FFFFFF"/>
          <w:lang w:eastAsia="en-US"/>
        </w:rPr>
        <w:t> </w:t>
      </w:r>
    </w:p>
    <w:p w14:paraId="55A09B38" w14:textId="77777777" w:rsidR="005D5DE8" w:rsidRDefault="005D5DE8" w:rsidP="005D5DE8">
      <w:pPr>
        <w:pStyle w:val="1Output"/>
        <w:rPr>
          <w:rFonts w:ascii="Courier New" w:hAnsi="Courier New"/>
          <w:shd w:val="clear" w:color="auto" w:fill="FFFFFF"/>
          <w:lang w:eastAsia="en-US"/>
        </w:rPr>
      </w:pPr>
      <w:r>
        <w:rPr>
          <w:shd w:val="clear" w:color="auto" w:fill="FFFFFF"/>
          <w:lang w:eastAsia="en-US"/>
        </w:rPr>
        <w:t>CallableStatement</w:t>
      </w:r>
      <w:r>
        <w:rPr>
          <w:rFonts w:ascii="Courier New" w:hAnsi="Courier New"/>
          <w:shd w:val="clear" w:color="auto" w:fill="FFFFFF"/>
          <w:lang w:eastAsia="en-US"/>
        </w:rPr>
        <w:t> </w:t>
      </w:r>
      <w:r>
        <w:rPr>
          <w:shd w:val="clear" w:color="auto" w:fill="FFFFFF"/>
          <w:lang w:eastAsia="en-US"/>
        </w:rPr>
        <w:t>cs=con.prepareCall("{call myprocedure(?,?)}");</w:t>
      </w:r>
    </w:p>
    <w:p w14:paraId="0DE97A55" w14:textId="77777777" w:rsidR="005D5DE8" w:rsidRDefault="005D5DE8" w:rsidP="008151C9">
      <w:pPr>
        <w:pStyle w:val="Heading30"/>
        <w:rPr>
          <w:shd w:val="clear" w:color="auto" w:fill="FFFFFF"/>
        </w:rPr>
      </w:pPr>
      <w:bookmarkStart w:id="183" w:name="_Toc2631564"/>
      <w:r>
        <w:rPr>
          <w:shd w:val="clear" w:color="auto" w:fill="FFFFFF"/>
        </w:rPr>
        <w:t>Explain the difference between RowSet vs. ResultSet in JDBC?</w:t>
      </w:r>
      <w:bookmarkEnd w:id="183"/>
    </w:p>
    <w:p w14:paraId="5106CA99" w14:textId="076E8992" w:rsidR="005D5DE8" w:rsidRDefault="005D5DE8" w:rsidP="005D5DE8">
      <w:pPr>
        <w:rPr>
          <w:b/>
          <w:color w:val="FF0000"/>
          <w:shd w:val="clear" w:color="auto" w:fill="FFFFFF"/>
        </w:rPr>
      </w:pPr>
      <w:r>
        <w:rPr>
          <w:shd w:val="clear" w:color="auto" w:fill="FFFFFF"/>
        </w:rPr>
        <w:t xml:space="preserve">RowSet extends the ResultSet interface, so it holds all methods from ResultSet. </w:t>
      </w:r>
      <w:r w:rsidRPr="0094293F">
        <w:rPr>
          <w:b/>
          <w:color w:val="FF0000"/>
          <w:shd w:val="clear" w:color="auto" w:fill="FFFFFF"/>
        </w:rPr>
        <w:t>RowSet is serialized.</w:t>
      </w:r>
    </w:p>
    <w:p w14:paraId="36A04F7A" w14:textId="77777777" w:rsidR="00265B48" w:rsidRDefault="00265B48" w:rsidP="007A1182">
      <w:pPr>
        <w:spacing w:after="0" w:line="240" w:lineRule="auto"/>
        <w:rPr>
          <w:shd w:val="clear" w:color="auto" w:fill="FFFFFF"/>
        </w:rPr>
      </w:pPr>
    </w:p>
    <w:p w14:paraId="0C972082" w14:textId="77777777" w:rsidR="005D5DE8" w:rsidRDefault="005D5DE8" w:rsidP="008151C9">
      <w:pPr>
        <w:pStyle w:val="Heading30"/>
        <w:rPr>
          <w:shd w:val="clear" w:color="auto" w:fill="FFFFFF"/>
        </w:rPr>
      </w:pPr>
      <w:bookmarkStart w:id="184" w:name="_Toc2631565"/>
      <w:r>
        <w:rPr>
          <w:shd w:val="clear" w:color="auto" w:fill="FFFFFF"/>
        </w:rPr>
        <w:t xml:space="preserve">What is </w:t>
      </w:r>
      <w:r w:rsidR="004E5E3A">
        <w:rPr>
          <w:shd w:val="clear" w:color="auto" w:fill="FFFFFF"/>
        </w:rPr>
        <w:t>the difference between execute()</w:t>
      </w:r>
      <w:r>
        <w:rPr>
          <w:shd w:val="clear" w:color="auto" w:fill="FFFFFF"/>
        </w:rPr>
        <w:t>, executeQuery, executeUpdate in JDBC?</w:t>
      </w:r>
      <w:bookmarkEnd w:id="184"/>
    </w:p>
    <w:p w14:paraId="74A06EA8" w14:textId="58624A05" w:rsidR="00A72F60" w:rsidRDefault="00A72F60" w:rsidP="00151D89">
      <w:pPr>
        <w:pStyle w:val="ListParagraph"/>
        <w:numPr>
          <w:ilvl w:val="0"/>
          <w:numId w:val="29"/>
        </w:numPr>
        <w:rPr>
          <w:shd w:val="clear" w:color="auto" w:fill="FFFFFF"/>
        </w:rPr>
      </w:pPr>
      <w:r w:rsidRPr="00A72F60">
        <w:rPr>
          <w:rStyle w:val="2SyntaxChar"/>
          <w:color w:val="0000FF"/>
          <w:sz w:val="20"/>
          <w:szCs w:val="20"/>
        </w:rPr>
        <w:t>ResultSet </w:t>
      </w:r>
      <w:r w:rsidRPr="00A72F60">
        <w:rPr>
          <w:rStyle w:val="2SyntaxChar"/>
          <w:sz w:val="20"/>
          <w:szCs w:val="20"/>
        </w:rPr>
        <w:t>executeQuery()</w:t>
      </w:r>
      <w:r>
        <w:rPr>
          <w:shd w:val="clear" w:color="auto" w:fill="FFFFFF"/>
        </w:rPr>
        <w:t xml:space="preserve"> : it can be used for SELECT query.</w:t>
      </w:r>
    </w:p>
    <w:p w14:paraId="43BE3FC0" w14:textId="77777777" w:rsidR="00A72F60" w:rsidRPr="00A72F60" w:rsidRDefault="00A72F60" w:rsidP="007A1182">
      <w:pPr>
        <w:pStyle w:val="ListParagraph"/>
        <w:spacing w:after="0" w:line="240" w:lineRule="auto"/>
        <w:rPr>
          <w:shd w:val="clear" w:color="auto" w:fill="FFFFFF"/>
        </w:rPr>
      </w:pPr>
    </w:p>
    <w:p w14:paraId="39CF0C37" w14:textId="77777777" w:rsidR="00A72F60" w:rsidRDefault="00A72F60" w:rsidP="00151D89">
      <w:pPr>
        <w:pStyle w:val="ListParagraph"/>
        <w:numPr>
          <w:ilvl w:val="0"/>
          <w:numId w:val="29"/>
        </w:numPr>
        <w:spacing w:after="0"/>
        <w:rPr>
          <w:shd w:val="clear" w:color="auto" w:fill="FFFFFF"/>
        </w:rPr>
      </w:pPr>
      <w:r w:rsidRPr="00A63771">
        <w:rPr>
          <w:rStyle w:val="3BlueChar"/>
          <w:sz w:val="20"/>
          <w:szCs w:val="22"/>
        </w:rPr>
        <w:t>int </w:t>
      </w:r>
      <w:r w:rsidRPr="00A72F60">
        <w:rPr>
          <w:rStyle w:val="2SyntaxChar"/>
          <w:sz w:val="20"/>
          <w:szCs w:val="22"/>
        </w:rPr>
        <w:t>executeUpdate():</w:t>
      </w:r>
      <w:r w:rsidRPr="00A72F60">
        <w:rPr>
          <w:sz w:val="24"/>
          <w:szCs w:val="24"/>
          <w:shd w:val="clear" w:color="auto" w:fill="FFFFFF"/>
        </w:rPr>
        <w:t xml:space="preserve"> </w:t>
      </w:r>
      <w:r>
        <w:rPr>
          <w:shd w:val="clear" w:color="auto" w:fill="FFFFFF"/>
        </w:rPr>
        <w:t>it can be used to change/update table.</w:t>
      </w:r>
    </w:p>
    <w:p w14:paraId="571479BD" w14:textId="77777777" w:rsidR="00A72F60" w:rsidRDefault="00A72F60" w:rsidP="00A72F60">
      <w:pPr>
        <w:pStyle w:val="1Output"/>
        <w:ind w:left="1440"/>
      </w:pPr>
      <w:r>
        <w:t xml:space="preserve">Returns 1 if </w:t>
      </w:r>
      <w:r>
        <w:sym w:font="Wingdings" w:char="F0E0"/>
      </w:r>
      <w:r>
        <w:t xml:space="preserve"> </w:t>
      </w:r>
      <w:r w:rsidRPr="00A72F60">
        <w:rPr>
          <w:color w:val="00B050"/>
        </w:rPr>
        <w:t>success</w:t>
      </w:r>
    </w:p>
    <w:p w14:paraId="478F26BE" w14:textId="77777777" w:rsidR="00A72F60" w:rsidRDefault="00A72F60" w:rsidP="00A72F60">
      <w:pPr>
        <w:pStyle w:val="1Output"/>
        <w:ind w:left="1440"/>
      </w:pPr>
      <w:r>
        <w:t xml:space="preserve">Returns 0 if </w:t>
      </w:r>
      <w:r>
        <w:sym w:font="Wingdings" w:char="F0E0"/>
      </w:r>
      <w:r>
        <w:t xml:space="preserve"> </w:t>
      </w:r>
      <w:r w:rsidRPr="00A72F60">
        <w:rPr>
          <w:color w:val="FF0000"/>
        </w:rPr>
        <w:t>Failure</w:t>
      </w:r>
    </w:p>
    <w:p w14:paraId="56B24EB8" w14:textId="77777777" w:rsidR="00A72F60" w:rsidRPr="00A72F60" w:rsidRDefault="00A72F60" w:rsidP="007A1182">
      <w:pPr>
        <w:pStyle w:val="ListParagraph"/>
        <w:spacing w:after="0" w:line="240" w:lineRule="auto"/>
        <w:rPr>
          <w:shd w:val="clear" w:color="auto" w:fill="FFFFFF"/>
        </w:rPr>
      </w:pPr>
    </w:p>
    <w:p w14:paraId="2D4AB532" w14:textId="77777777" w:rsidR="00A72F60" w:rsidRPr="00A72F60" w:rsidRDefault="005D5DE8" w:rsidP="00151D89">
      <w:pPr>
        <w:pStyle w:val="ListParagraph"/>
        <w:numPr>
          <w:ilvl w:val="0"/>
          <w:numId w:val="29"/>
        </w:numPr>
        <w:spacing w:line="240" w:lineRule="auto"/>
      </w:pPr>
      <w:r w:rsidRPr="00A72F60">
        <w:rPr>
          <w:rStyle w:val="3BlueChar"/>
          <w:sz w:val="20"/>
          <w:szCs w:val="22"/>
        </w:rPr>
        <w:t>boolean </w:t>
      </w:r>
      <w:r w:rsidRPr="00A72F60">
        <w:rPr>
          <w:rStyle w:val="3BlueChar"/>
          <w:color w:val="FF158A"/>
          <w:sz w:val="20"/>
          <w:szCs w:val="22"/>
        </w:rPr>
        <w:t>execute():</w:t>
      </w:r>
      <w:r w:rsidRPr="00A72F60">
        <w:rPr>
          <w:color w:val="FF158A"/>
          <w:sz w:val="22"/>
          <w:szCs w:val="22"/>
          <w:shd w:val="clear" w:color="auto" w:fill="FFFFFF"/>
        </w:rPr>
        <w:t xml:space="preserve"> </w:t>
      </w:r>
      <w:r w:rsidRPr="00A72F60">
        <w:rPr>
          <w:shd w:val="clear" w:color="auto" w:fill="FFFFFF"/>
        </w:rPr>
        <w:t xml:space="preserve">it can be used for </w:t>
      </w:r>
      <w:r w:rsidR="00A72F60" w:rsidRPr="00A72F60">
        <w:rPr>
          <w:shd w:val="clear" w:color="auto" w:fill="FFFFFF"/>
        </w:rPr>
        <w:t xml:space="preserve">SELECT / NON- SELECT / </w:t>
      </w:r>
      <w:r w:rsidRPr="00A72F60">
        <w:rPr>
          <w:shd w:val="clear" w:color="auto" w:fill="FFFFFF"/>
        </w:rPr>
        <w:t>any kind of SQL Query.</w:t>
      </w:r>
    </w:p>
    <w:p w14:paraId="7F817D23" w14:textId="77777777" w:rsidR="00A72F60" w:rsidRDefault="00A72F60" w:rsidP="00151D89">
      <w:pPr>
        <w:pStyle w:val="ListParagraph"/>
        <w:numPr>
          <w:ilvl w:val="1"/>
          <w:numId w:val="29"/>
        </w:numPr>
        <w:spacing w:after="0" w:line="240" w:lineRule="auto"/>
      </w:pPr>
      <w:r>
        <w:t xml:space="preserve">It returns </w:t>
      </w:r>
      <w:r w:rsidRPr="00A72F60">
        <w:rPr>
          <w:b/>
          <w:bCs/>
        </w:rPr>
        <w:t>TRUE</w:t>
      </w:r>
      <w:r>
        <w:t xml:space="preserve"> on SELECT queres. we can </w:t>
      </w:r>
      <w:r w:rsidRPr="00A72F60">
        <w:rPr>
          <w:rStyle w:val="3BlueChar"/>
          <w:color w:val="000000" w:themeColor="text1"/>
        </w:rPr>
        <w:t>getResultSet</w:t>
      </w:r>
      <w:r>
        <w:t xml:space="preserve"> by calling below method</w:t>
      </w:r>
    </w:p>
    <w:p w14:paraId="106614B2" w14:textId="20171A30" w:rsidR="00A72F60" w:rsidRDefault="00A72F60" w:rsidP="00A72F60">
      <w:pPr>
        <w:pStyle w:val="1Output"/>
        <w:ind w:left="1440" w:firstLine="720"/>
        <w:rPr>
          <w:color w:val="0070C0"/>
        </w:rPr>
      </w:pPr>
      <w:r w:rsidRPr="00A72F60">
        <w:t xml:space="preserve">ResultSet </w:t>
      </w:r>
      <w:r w:rsidRPr="00A72F60">
        <w:rPr>
          <w:color w:val="0070C0"/>
        </w:rPr>
        <w:t xml:space="preserve">rs = </w:t>
      </w:r>
      <w:r w:rsidRPr="00A72F60">
        <w:t>statement</w:t>
      </w:r>
      <w:r w:rsidRPr="00A72F60">
        <w:rPr>
          <w:color w:val="0070C0"/>
        </w:rPr>
        <w:t>.</w:t>
      </w:r>
      <w:r w:rsidRPr="00A72F60">
        <w:rPr>
          <w:color w:val="00B050"/>
        </w:rPr>
        <w:t>getResultSet</w:t>
      </w:r>
      <w:r w:rsidRPr="00A72F60">
        <w:rPr>
          <w:color w:val="0070C0"/>
        </w:rPr>
        <w:t>()</w:t>
      </w:r>
    </w:p>
    <w:p w14:paraId="123C62FC" w14:textId="77777777" w:rsidR="00A72F60" w:rsidRDefault="00A72F60" w:rsidP="00A72F60">
      <w:pPr>
        <w:pStyle w:val="ListParagraph"/>
        <w:spacing w:after="0" w:line="240" w:lineRule="auto"/>
        <w:ind w:left="1440"/>
      </w:pPr>
    </w:p>
    <w:p w14:paraId="67ED459F" w14:textId="7C9F9C4E" w:rsidR="00A72F60" w:rsidRDefault="00A72F60" w:rsidP="00CB2B37">
      <w:pPr>
        <w:pStyle w:val="ListParagraph"/>
        <w:numPr>
          <w:ilvl w:val="0"/>
          <w:numId w:val="141"/>
        </w:numPr>
        <w:spacing w:after="0"/>
      </w:pPr>
      <w:r>
        <w:t xml:space="preserve">It returns </w:t>
      </w:r>
      <w:r w:rsidRPr="00A72F60">
        <w:rPr>
          <w:b/>
          <w:bCs/>
        </w:rPr>
        <w:t>FALSE</w:t>
      </w:r>
      <w:r>
        <w:t xml:space="preserve"> on NON-SELECT queres. we can get </w:t>
      </w:r>
      <w:r w:rsidRPr="00A72F60">
        <w:rPr>
          <w:b/>
        </w:rPr>
        <w:t>Int</w:t>
      </w:r>
      <w:r>
        <w:t xml:space="preserve"> value by calling below method</w:t>
      </w:r>
    </w:p>
    <w:p w14:paraId="3011DA3E" w14:textId="1D15C9D9" w:rsidR="00A72F60" w:rsidRPr="00A72F60" w:rsidRDefault="00A72F60" w:rsidP="00A72F60">
      <w:pPr>
        <w:pStyle w:val="1Output"/>
        <w:ind w:left="1440" w:firstLine="720"/>
      </w:pPr>
      <w:r w:rsidRPr="00A72F60">
        <w:rPr>
          <w:color w:val="0000FF"/>
        </w:rPr>
        <w:t xml:space="preserve">int </w:t>
      </w:r>
      <w:r w:rsidRPr="00A72F60">
        <w:t xml:space="preserve">i = </w:t>
      </w:r>
      <w:r w:rsidRPr="00A72F60">
        <w:rPr>
          <w:color w:val="0000FF"/>
        </w:rPr>
        <w:t>statement</w:t>
      </w:r>
      <w:r w:rsidRPr="00A72F60">
        <w:t>.getUpdateCount();</w:t>
      </w:r>
    </w:p>
    <w:p w14:paraId="358D35BA" w14:textId="77777777" w:rsidR="00A72F60" w:rsidRDefault="00A72F60" w:rsidP="00A72F60">
      <w:pPr>
        <w:pStyle w:val="ListParagraph"/>
        <w:rPr>
          <w:shd w:val="clear" w:color="auto" w:fill="FFFFFF"/>
        </w:rPr>
      </w:pPr>
    </w:p>
    <w:p w14:paraId="177F55BF" w14:textId="77777777" w:rsidR="00D776CF" w:rsidRDefault="005D5DE8" w:rsidP="007A1182">
      <w:pPr>
        <w:spacing w:after="0"/>
        <w:rPr>
          <w:shd w:val="clear" w:color="auto" w:fill="FFFFFF"/>
        </w:rPr>
      </w:pPr>
      <w:bookmarkStart w:id="185" w:name="_Toc2631566"/>
      <w:r>
        <w:rPr>
          <w:rStyle w:val="Heading3Char0"/>
          <w:shd w:val="clear" w:color="auto" w:fill="FFFFFF"/>
        </w:rPr>
        <w:t>What is JDBC database Connection Pool? How to setup in Java?</w:t>
      </w:r>
      <w:bookmarkEnd w:id="185"/>
      <w:r>
        <w:rPr>
          <w:rFonts w:ascii="Arial" w:hAnsi="Arial" w:cs="Arial"/>
          <w:color w:val="000000"/>
          <w:sz w:val="21"/>
          <w:szCs w:val="21"/>
          <w:shd w:val="clear" w:color="auto" w:fill="FFFFFF"/>
        </w:rPr>
        <w:br/>
      </w:r>
      <w:r>
        <w:rPr>
          <w:shd w:val="clear" w:color="auto" w:fill="FFFFFF"/>
        </w:rPr>
        <w:t xml:space="preserve">JDBC connection pool maintains pool of JDBC connection which is used by application to query database. </w:t>
      </w:r>
    </w:p>
    <w:p w14:paraId="428BF4CD" w14:textId="4A46C1A3" w:rsidR="00D776CF" w:rsidRDefault="005D5DE8" w:rsidP="007A1182">
      <w:pPr>
        <w:spacing w:after="0"/>
        <w:rPr>
          <w:shd w:val="clear" w:color="auto" w:fill="FFFFFF"/>
        </w:rPr>
      </w:pPr>
      <w:r>
        <w:rPr>
          <w:shd w:val="clear" w:color="auto" w:fill="FFFFFF"/>
        </w:rPr>
        <w:t xml:space="preserve">Since JDBC connection are expensive </w:t>
      </w:r>
      <w:r w:rsidR="00D776CF">
        <w:rPr>
          <w:shd w:val="clear" w:color="auto" w:fill="FFFFFF"/>
        </w:rPr>
        <w:t>– because it</w:t>
      </w:r>
      <w:r>
        <w:rPr>
          <w:shd w:val="clear" w:color="auto" w:fill="FFFFFF"/>
        </w:rPr>
        <w:t xml:space="preserve"> create </w:t>
      </w:r>
      <w:r w:rsidR="00D776CF">
        <w:rPr>
          <w:shd w:val="clear" w:color="auto" w:fill="FFFFFF"/>
        </w:rPr>
        <w:t>Connection for each time we request ,</w:t>
      </w:r>
      <w:r>
        <w:rPr>
          <w:shd w:val="clear" w:color="auto" w:fill="FFFFFF"/>
        </w:rPr>
        <w:t xml:space="preserve"> which can </w:t>
      </w:r>
      <w:r w:rsidR="00D776CF">
        <w:rPr>
          <w:shd w:val="clear" w:color="auto" w:fill="FFFFFF"/>
        </w:rPr>
        <w:t xml:space="preserve">give </w:t>
      </w:r>
      <w:r>
        <w:rPr>
          <w:shd w:val="clear" w:color="auto" w:fill="FFFFFF"/>
        </w:rPr>
        <w:t>slow response time.</w:t>
      </w:r>
      <w:r w:rsidR="007A1182">
        <w:rPr>
          <w:shd w:val="clear" w:color="auto" w:fill="FFFFFF"/>
        </w:rPr>
        <w:t xml:space="preserve"> </w:t>
      </w:r>
    </w:p>
    <w:p w14:paraId="7397841F" w14:textId="2AACCEF2" w:rsidR="005D5DE8" w:rsidRDefault="005D5DE8" w:rsidP="007A1182">
      <w:pPr>
        <w:spacing w:after="0"/>
        <w:rPr>
          <w:shd w:val="clear" w:color="auto" w:fill="FFFFFF"/>
        </w:rPr>
      </w:pPr>
      <w:r>
        <w:rPr>
          <w:shd w:val="clear" w:color="auto" w:fill="FFFFFF"/>
        </w:rPr>
        <w:t>Creating them on application start-up and reusing them result in better performance.</w:t>
      </w:r>
      <w:r>
        <w:rPr>
          <w:shd w:val="clear" w:color="auto" w:fill="FFFFFF"/>
        </w:rPr>
        <w:br/>
        <w:t xml:space="preserve"> </w:t>
      </w:r>
    </w:p>
    <w:p w14:paraId="16B4816A" w14:textId="77777777" w:rsidR="005D5DE8" w:rsidRDefault="005D5DE8" w:rsidP="007A1182">
      <w:pPr>
        <w:spacing w:after="0"/>
        <w:rPr>
          <w:shd w:val="clear" w:color="auto" w:fill="FFFFFF"/>
        </w:rPr>
      </w:pPr>
      <w:bookmarkStart w:id="186" w:name="_Toc2631567"/>
      <w:r>
        <w:rPr>
          <w:rStyle w:val="Heading3Char0"/>
          <w:shd w:val="clear" w:color="auto" w:fill="FFFFFF"/>
        </w:rPr>
        <w:t>What is use of setAutoCommit(false) in JDBC ?</w:t>
      </w:r>
      <w:bookmarkEnd w:id="186"/>
      <w:r>
        <w:rPr>
          <w:shd w:val="clear" w:color="auto" w:fill="FFFFFF"/>
        </w:rPr>
        <w:br/>
        <w:t xml:space="preserve">By </w:t>
      </w:r>
      <w:r>
        <w:rPr>
          <w:b/>
          <w:shd w:val="clear" w:color="auto" w:fill="FFFFFF"/>
        </w:rPr>
        <w:t>default</w:t>
      </w:r>
      <w:r>
        <w:rPr>
          <w:shd w:val="clear" w:color="auto" w:fill="FFFFFF"/>
        </w:rPr>
        <w:t xml:space="preserve"> setAutoCommit() is </w:t>
      </w:r>
      <w:r>
        <w:rPr>
          <w:b/>
          <w:shd w:val="clear" w:color="auto" w:fill="FFFFFF"/>
        </w:rPr>
        <w:t>TRUE</w:t>
      </w:r>
      <w:r>
        <w:rPr>
          <w:shd w:val="clear" w:color="auto" w:fill="FFFFFF"/>
        </w:rPr>
        <w:t xml:space="preserve"> . making setAutoCommit(false) saves a lot of performance as it doesn't commit transaction automatically after each query and we do batch update. It allows you to handle it using </w:t>
      </w:r>
      <w:r w:rsidRPr="00F47C8A">
        <w:rPr>
          <w:b/>
          <w:shd w:val="clear" w:color="auto" w:fill="FFFFFF"/>
        </w:rPr>
        <w:t>commit() and rollback().</w:t>
      </w:r>
      <w:r>
        <w:rPr>
          <w:shd w:val="clear" w:color="auto" w:fill="FFFFFF"/>
        </w:rPr>
        <w:t> </w:t>
      </w:r>
      <w:r>
        <w:rPr>
          <w:shd w:val="clear" w:color="auto" w:fill="FFFFFF"/>
        </w:rPr>
        <w:br/>
      </w:r>
    </w:p>
    <w:p w14:paraId="25D58591" w14:textId="77777777" w:rsidR="005D5DE8" w:rsidRDefault="005D5DE8" w:rsidP="008151C9">
      <w:pPr>
        <w:pStyle w:val="Heading30"/>
        <w:rPr>
          <w:shd w:val="clear" w:color="auto" w:fill="FFFFFF"/>
        </w:rPr>
      </w:pPr>
      <w:bookmarkStart w:id="187" w:name="_Toc2631568"/>
      <w:r>
        <w:rPr>
          <w:shd w:val="clear" w:color="auto" w:fill="FFFFFF"/>
        </w:rPr>
        <w:t>Batch Processing?</w:t>
      </w:r>
      <w:bookmarkEnd w:id="187"/>
    </w:p>
    <w:p w14:paraId="0B71DF26" w14:textId="77777777" w:rsidR="005D5DE8" w:rsidRDefault="005D5DE8" w:rsidP="00265B48">
      <w:pPr>
        <w:spacing w:after="0"/>
        <w:rPr>
          <w:shd w:val="clear" w:color="auto" w:fill="FFFFFF"/>
        </w:rPr>
      </w:pPr>
      <w:r>
        <w:rPr>
          <w:shd w:val="clear" w:color="auto" w:fill="FFFFFF"/>
        </w:rPr>
        <w:t xml:space="preserve">Instead of executing a single query, we can execute a group of </w:t>
      </w:r>
      <w:r w:rsidR="00F47C8A">
        <w:rPr>
          <w:shd w:val="clear" w:color="auto" w:fill="FFFFFF"/>
        </w:rPr>
        <w:t>queries. The</w:t>
      </w:r>
      <w:r>
        <w:rPr>
          <w:shd w:val="clear" w:color="auto" w:fill="FFFFFF"/>
        </w:rPr>
        <w:t xml:space="preserve"> </w:t>
      </w:r>
      <w:r w:rsidRPr="00265B48">
        <w:rPr>
          <w:rStyle w:val="3BlueChar"/>
        </w:rPr>
        <w:t>java.sql.Statement</w:t>
      </w:r>
      <w:r>
        <w:rPr>
          <w:shd w:val="clear" w:color="auto" w:fill="FFFFFF"/>
        </w:rPr>
        <w:t xml:space="preserve"> and </w:t>
      </w:r>
      <w:r w:rsidRPr="00265B48">
        <w:rPr>
          <w:rStyle w:val="3BlueChar"/>
        </w:rPr>
        <w:t>java.sql.PreparedStatement</w:t>
      </w:r>
      <w:r>
        <w:rPr>
          <w:shd w:val="clear" w:color="auto" w:fill="FFFFFF"/>
        </w:rPr>
        <w:t xml:space="preserve"> interfaces provide methods for batch processing</w:t>
      </w:r>
    </w:p>
    <w:p w14:paraId="2A8A759F" w14:textId="77777777" w:rsidR="005D5DE8" w:rsidRDefault="005D5DE8" w:rsidP="00151D89">
      <w:pPr>
        <w:pStyle w:val="ListParagraph"/>
        <w:numPr>
          <w:ilvl w:val="0"/>
          <w:numId w:val="30"/>
        </w:numPr>
        <w:rPr>
          <w:shd w:val="clear" w:color="auto" w:fill="FFFFFF"/>
        </w:rPr>
      </w:pPr>
      <w:r>
        <w:rPr>
          <w:b/>
          <w:bCs/>
          <w:shd w:val="clear" w:color="auto" w:fill="FFFFFF"/>
        </w:rPr>
        <w:t>void addBatch(String query) –</w:t>
      </w:r>
      <w:r>
        <w:rPr>
          <w:shd w:val="clear" w:color="auto" w:fill="FFFFFF"/>
        </w:rPr>
        <w:t> It adds query into batch.</w:t>
      </w:r>
    </w:p>
    <w:p w14:paraId="1CCF0CD0" w14:textId="77777777" w:rsidR="005D5DE8" w:rsidRDefault="005D5DE8" w:rsidP="00151D89">
      <w:pPr>
        <w:pStyle w:val="ListParagraph"/>
        <w:numPr>
          <w:ilvl w:val="0"/>
          <w:numId w:val="30"/>
        </w:numPr>
        <w:spacing w:after="0"/>
        <w:rPr>
          <w:shd w:val="clear" w:color="auto" w:fill="FFFFFF"/>
        </w:rPr>
      </w:pPr>
      <w:r>
        <w:rPr>
          <w:b/>
          <w:bCs/>
          <w:shd w:val="clear" w:color="auto" w:fill="FFFFFF"/>
        </w:rPr>
        <w:t>int[] executeBatch() –</w:t>
      </w:r>
      <w:r>
        <w:rPr>
          <w:shd w:val="clear" w:color="auto" w:fill="FFFFFF"/>
        </w:rPr>
        <w:t> It executes the batch of queries.</w:t>
      </w:r>
    </w:p>
    <w:p w14:paraId="4E2B35F1" w14:textId="77777777" w:rsidR="005D5DE8" w:rsidRDefault="005D5DE8" w:rsidP="005D5DE8">
      <w:pPr>
        <w:pStyle w:val="1Output"/>
        <w:rPr>
          <w:shd w:val="clear" w:color="auto" w:fill="FFFFFF"/>
        </w:rPr>
      </w:pPr>
      <w:r>
        <w:rPr>
          <w:shd w:val="clear" w:color="auto" w:fill="FFFFFF"/>
        </w:rPr>
        <w:t>Statement stmt=con.createStatement();</w:t>
      </w:r>
    </w:p>
    <w:p w14:paraId="6AC14919" w14:textId="77777777" w:rsidR="005D5DE8" w:rsidRDefault="005D5DE8" w:rsidP="005D5DE8">
      <w:pPr>
        <w:pStyle w:val="1Output"/>
        <w:rPr>
          <w:shd w:val="clear" w:color="auto" w:fill="FFFFFF"/>
        </w:rPr>
      </w:pPr>
      <w:r>
        <w:rPr>
          <w:shd w:val="clear" w:color="auto" w:fill="FFFFFF"/>
        </w:rPr>
        <w:t xml:space="preserve">stmt.addBatch("insert into user420 values(190,'abhi',40000)"); </w:t>
      </w:r>
    </w:p>
    <w:p w14:paraId="141E292A" w14:textId="77777777" w:rsidR="005D5DE8" w:rsidRDefault="005D5DE8" w:rsidP="005D5DE8">
      <w:pPr>
        <w:pStyle w:val="1Output"/>
        <w:rPr>
          <w:shd w:val="clear" w:color="auto" w:fill="FFFFFF"/>
        </w:rPr>
      </w:pPr>
      <w:r>
        <w:rPr>
          <w:shd w:val="clear" w:color="auto" w:fill="FFFFFF"/>
        </w:rPr>
        <w:t>stmt.addBatch("insert into user420 values(191,'umesh',50000)");</w:t>
      </w:r>
    </w:p>
    <w:p w14:paraId="641DE501" w14:textId="77777777" w:rsidR="005D5DE8" w:rsidRDefault="005D5DE8" w:rsidP="005D5DE8">
      <w:pPr>
        <w:pStyle w:val="1Output"/>
        <w:rPr>
          <w:shd w:val="clear" w:color="auto" w:fill="FFFFFF"/>
        </w:rPr>
      </w:pPr>
      <w:r>
        <w:rPr>
          <w:shd w:val="clear" w:color="auto" w:fill="FFFFFF"/>
        </w:rPr>
        <w:t>stmt.executeBatch();//executing the batch</w:t>
      </w:r>
    </w:p>
    <w:p w14:paraId="7EF993E5" w14:textId="77777777" w:rsidR="007F7668" w:rsidRDefault="007F7668" w:rsidP="00AB49AA">
      <w:pPr>
        <w:rPr>
          <w:rStyle w:val="Heading3Char0"/>
        </w:rPr>
      </w:pPr>
      <w:bookmarkStart w:id="188" w:name="_Toc2631569"/>
    </w:p>
    <w:p w14:paraId="6A5F2F9F" w14:textId="04424FBC" w:rsidR="00503CF4" w:rsidRDefault="00503CF4" w:rsidP="00AB49AA">
      <w:pPr>
        <w:rPr>
          <w:rStyle w:val="Hyperlink"/>
          <w:rFonts w:ascii="Arial" w:hAnsi="Arial" w:cs="Arial"/>
          <w:color w:val="003399"/>
        </w:rPr>
      </w:pPr>
      <w:r w:rsidRPr="00503CF4">
        <w:rPr>
          <w:rStyle w:val="Heading3Char0"/>
        </w:rPr>
        <w:lastRenderedPageBreak/>
        <w:t xml:space="preserve">Difference between </w:t>
      </w:r>
      <w:r w:rsidRPr="00265B48">
        <w:rPr>
          <w:rStyle w:val="2SyntaxChar"/>
        </w:rPr>
        <w:t>java.util.Date</w:t>
      </w:r>
      <w:r w:rsidRPr="00503CF4">
        <w:rPr>
          <w:rStyle w:val="Heading3Char0"/>
        </w:rPr>
        <w:t xml:space="preserve"> and </w:t>
      </w:r>
      <w:r w:rsidRPr="00265B48">
        <w:rPr>
          <w:rStyle w:val="2SyntaxChar"/>
        </w:rPr>
        <w:t>java.sql.Date</w:t>
      </w:r>
      <w:r w:rsidRPr="00503CF4">
        <w:rPr>
          <w:rStyle w:val="Heading3Char0"/>
        </w:rPr>
        <w:t xml:space="preserve"> in Java? (</w:t>
      </w:r>
      <w:bookmarkEnd w:id="188"/>
      <w:r w:rsidR="00013F2F">
        <w:fldChar w:fldCharType="begin"/>
      </w:r>
      <w:r w:rsidR="00013F2F">
        <w:instrText xml:space="preserve"> HYPERLINK "http://javarevisited.blogspot.sg/2012/04/difference-between-javautildate-and.html" </w:instrText>
      </w:r>
      <w:r w:rsidR="00013F2F">
        <w:fldChar w:fldCharType="separate"/>
      </w:r>
      <w:r w:rsidRPr="00503CF4">
        <w:rPr>
          <w:rStyle w:val="Heading3Char0"/>
        </w:rPr>
        <w:t>answer</w:t>
      </w:r>
      <w:r w:rsidR="00013F2F">
        <w:rPr>
          <w:rStyle w:val="Heading3Char0"/>
        </w:rPr>
        <w:fldChar w:fldCharType="end"/>
      </w:r>
      <w:r w:rsidRPr="00503CF4">
        <w:rPr>
          <w:rStyle w:val="Heading3Char0"/>
        </w:rPr>
        <w:t>)</w:t>
      </w:r>
      <w:r w:rsidRPr="00503CF4">
        <w:rPr>
          <w:rStyle w:val="Heading3Char0"/>
        </w:rPr>
        <w:br/>
      </w:r>
      <w:r w:rsidRPr="00503CF4">
        <w:rPr>
          <w:b/>
          <w:bCs/>
          <w:iCs/>
          <w:shd w:val="clear" w:color="auto" w:fill="FFFFFF"/>
        </w:rPr>
        <w:t xml:space="preserve">java.util.Date </w:t>
      </w:r>
      <w:r>
        <w:rPr>
          <w:shd w:val="clear" w:color="auto" w:fill="FFFFFF"/>
        </w:rPr>
        <w:t xml:space="preserve">contains both date and time while </w:t>
      </w:r>
      <w:r w:rsidRPr="00503CF4">
        <w:rPr>
          <w:b/>
          <w:bCs/>
          <w:iCs/>
          <w:shd w:val="clear" w:color="auto" w:fill="FFFFFF"/>
        </w:rPr>
        <w:t xml:space="preserve">java.sql.Date </w:t>
      </w:r>
      <w:r>
        <w:rPr>
          <w:shd w:val="clear" w:color="auto" w:fill="FFFFFF"/>
        </w:rPr>
        <w:t>contains only date part</w:t>
      </w:r>
      <w:r w:rsidR="00AB49AA">
        <w:rPr>
          <w:shd w:val="clear" w:color="auto" w:fill="FFFFFF"/>
        </w:rPr>
        <w:t>.</w:t>
      </w:r>
      <w:r w:rsidRPr="00265B48">
        <w:t>Read more: </w:t>
      </w:r>
      <w:hyperlink r:id="rId214" w:anchor="ixzz5fuYL91FG" w:history="1">
        <w:r w:rsidRPr="00265B48">
          <w:rPr>
            <w:rStyle w:val="Hyperlink"/>
            <w:rFonts w:ascii="Arial" w:hAnsi="Arial" w:cs="Arial"/>
            <w:color w:val="003399"/>
          </w:rPr>
          <w:t>http://www.java67.com/2018/03/top-50-core-java-interview-questions.html#ixzz5fuYL91FG</w:t>
        </w:r>
      </w:hyperlink>
    </w:p>
    <w:p w14:paraId="120FE120" w14:textId="47ABA5A9" w:rsidR="00996E00" w:rsidRDefault="00996E00" w:rsidP="00AB49AA">
      <w:pPr>
        <w:spacing w:after="0" w:line="240" w:lineRule="auto"/>
        <w:rPr>
          <w:shd w:val="clear" w:color="auto" w:fill="FFFFFF"/>
        </w:rPr>
      </w:pPr>
    </w:p>
    <w:p w14:paraId="1EFF2CC6" w14:textId="77777777" w:rsidR="007F7668" w:rsidRDefault="007F7668" w:rsidP="00AB49AA">
      <w:pPr>
        <w:spacing w:after="0" w:line="240" w:lineRule="auto"/>
        <w:rPr>
          <w:shd w:val="clear" w:color="auto" w:fill="FFFFFF"/>
        </w:rPr>
      </w:pPr>
    </w:p>
    <w:p w14:paraId="6FA74312" w14:textId="77777777" w:rsidR="004C3D51" w:rsidRDefault="004C3D51" w:rsidP="00AB49AA">
      <w:pPr>
        <w:pStyle w:val="Heading1"/>
        <w:spacing w:line="240" w:lineRule="auto"/>
      </w:pPr>
      <w:bookmarkStart w:id="189" w:name="_Toc1601784"/>
      <w:bookmarkStart w:id="190" w:name="_Toc2631577"/>
      <w:bookmarkStart w:id="191" w:name="_Toc81318491"/>
      <w:bookmarkStart w:id="192" w:name="_Toc2631570"/>
      <w:bookmarkStart w:id="193" w:name="_Toc81318490"/>
      <w:r>
        <w:t>Hibernate</w:t>
      </w:r>
      <w:bookmarkEnd w:id="189"/>
      <w:bookmarkEnd w:id="190"/>
      <w:bookmarkEnd w:id="191"/>
    </w:p>
    <w:p w14:paraId="7EC505FE" w14:textId="77777777" w:rsidR="004C3D51" w:rsidRPr="00AB49AA" w:rsidRDefault="004C3D51" w:rsidP="00996E00">
      <w:pPr>
        <w:spacing w:after="0" w:line="240" w:lineRule="auto"/>
        <w:rPr>
          <w:b/>
          <w:sz w:val="16"/>
          <w:szCs w:val="16"/>
        </w:rPr>
      </w:pPr>
      <w:r w:rsidRPr="00AB49AA">
        <w:rPr>
          <w:b/>
          <w:sz w:val="16"/>
          <w:szCs w:val="16"/>
        </w:rPr>
        <w:t>EmployeeBo.java</w:t>
      </w:r>
    </w:p>
    <w:p w14:paraId="6783D63C" w14:textId="77777777" w:rsidR="004C3D51" w:rsidRPr="00AB49AA" w:rsidRDefault="004C3D51" w:rsidP="004C3D51">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urier New"/>
          <w:b/>
          <w:color w:val="4C483D" w:themeColor="text2"/>
          <w:sz w:val="16"/>
          <w:szCs w:val="16"/>
        </w:rPr>
      </w:pPr>
      <w:r w:rsidRPr="00AB49AA">
        <w:rPr>
          <w:rFonts w:ascii="Consolas" w:hAnsi="Consolas" w:cs="Courier New"/>
          <w:b/>
          <w:color w:val="7F0055"/>
          <w:sz w:val="16"/>
          <w:szCs w:val="16"/>
        </w:rPr>
        <w:t>public</w:t>
      </w:r>
      <w:r w:rsidRPr="00AB49AA">
        <w:rPr>
          <w:rFonts w:ascii="Consolas" w:hAnsi="Consolas" w:cs="Courier New"/>
          <w:b/>
          <w:color w:val="000000"/>
          <w:sz w:val="16"/>
          <w:szCs w:val="16"/>
        </w:rPr>
        <w:t xml:space="preserve"> </w:t>
      </w:r>
      <w:r w:rsidRPr="00AB49AA">
        <w:rPr>
          <w:rFonts w:ascii="Consolas" w:hAnsi="Consolas" w:cs="Courier New"/>
          <w:b/>
          <w:color w:val="7F0055"/>
          <w:sz w:val="16"/>
          <w:szCs w:val="16"/>
        </w:rPr>
        <w:t>class</w:t>
      </w:r>
      <w:r w:rsidRPr="00AB49AA">
        <w:rPr>
          <w:rFonts w:ascii="Consolas" w:hAnsi="Consolas" w:cs="Courier New"/>
          <w:b/>
          <w:color w:val="000000"/>
          <w:sz w:val="16"/>
          <w:szCs w:val="16"/>
        </w:rPr>
        <w:t xml:space="preserve"> EmployeeBo {</w:t>
      </w:r>
    </w:p>
    <w:p w14:paraId="47BEAA77" w14:textId="77777777" w:rsidR="004C3D51" w:rsidRPr="00AB49AA" w:rsidRDefault="004C3D51" w:rsidP="004C3D51">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urier New"/>
          <w:b/>
          <w:color w:val="4C483D" w:themeColor="text2"/>
          <w:sz w:val="16"/>
          <w:szCs w:val="16"/>
        </w:rPr>
      </w:pPr>
      <w:r w:rsidRPr="00AB49AA">
        <w:rPr>
          <w:rFonts w:ascii="Consolas" w:hAnsi="Consolas" w:cs="Courier New"/>
          <w:b/>
          <w:color w:val="000000"/>
          <w:sz w:val="16"/>
          <w:szCs w:val="16"/>
        </w:rPr>
        <w:tab/>
        <w:t xml:space="preserve"> </w:t>
      </w:r>
      <w:r w:rsidRPr="00AB49AA">
        <w:rPr>
          <w:rFonts w:ascii="Consolas" w:hAnsi="Consolas" w:cs="Courier New"/>
          <w:b/>
          <w:color w:val="7F0055"/>
          <w:sz w:val="16"/>
          <w:szCs w:val="16"/>
        </w:rPr>
        <w:t>private</w:t>
      </w:r>
      <w:r w:rsidRPr="00AB49AA">
        <w:rPr>
          <w:rFonts w:ascii="Consolas" w:hAnsi="Consolas" w:cs="Courier New"/>
          <w:b/>
          <w:color w:val="000000"/>
          <w:sz w:val="16"/>
          <w:szCs w:val="16"/>
        </w:rPr>
        <w:t xml:space="preserve"> </w:t>
      </w:r>
      <w:r w:rsidRPr="00AB49AA">
        <w:rPr>
          <w:rFonts w:ascii="Consolas" w:hAnsi="Consolas" w:cs="Courier New"/>
          <w:b/>
          <w:color w:val="7F0055"/>
          <w:sz w:val="16"/>
          <w:szCs w:val="16"/>
        </w:rPr>
        <w:t>int</w:t>
      </w:r>
      <w:r w:rsidRPr="00AB49AA">
        <w:rPr>
          <w:rFonts w:ascii="Consolas" w:hAnsi="Consolas" w:cs="Courier New"/>
          <w:b/>
          <w:color w:val="000000"/>
          <w:sz w:val="16"/>
          <w:szCs w:val="16"/>
        </w:rPr>
        <w:t xml:space="preserve"> </w:t>
      </w:r>
      <w:r w:rsidRPr="00AB49AA">
        <w:rPr>
          <w:rFonts w:ascii="Consolas" w:hAnsi="Consolas" w:cs="Courier New"/>
          <w:b/>
          <w:color w:val="0000C0"/>
          <w:sz w:val="16"/>
          <w:szCs w:val="16"/>
        </w:rPr>
        <w:t>eid</w:t>
      </w:r>
      <w:r w:rsidRPr="00AB49AA">
        <w:rPr>
          <w:rFonts w:ascii="Consolas" w:hAnsi="Consolas" w:cs="Courier New"/>
          <w:b/>
          <w:color w:val="000000"/>
          <w:sz w:val="16"/>
          <w:szCs w:val="16"/>
        </w:rPr>
        <w:t>;</w:t>
      </w:r>
    </w:p>
    <w:p w14:paraId="789E7BEE" w14:textId="77777777" w:rsidR="004C3D51" w:rsidRPr="00AB49AA" w:rsidRDefault="004C3D51" w:rsidP="004C3D51">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urier New"/>
          <w:b/>
          <w:color w:val="4C483D" w:themeColor="text2"/>
          <w:sz w:val="16"/>
          <w:szCs w:val="16"/>
        </w:rPr>
      </w:pPr>
      <w:r w:rsidRPr="00AB49AA">
        <w:rPr>
          <w:rFonts w:ascii="Consolas" w:hAnsi="Consolas" w:cs="Courier New"/>
          <w:b/>
          <w:color w:val="000000"/>
          <w:sz w:val="16"/>
          <w:szCs w:val="16"/>
        </w:rPr>
        <w:tab/>
        <w:t xml:space="preserve"> </w:t>
      </w:r>
      <w:r w:rsidRPr="00AB49AA">
        <w:rPr>
          <w:rFonts w:ascii="Consolas" w:hAnsi="Consolas" w:cs="Courier New"/>
          <w:b/>
          <w:color w:val="7F0055"/>
          <w:sz w:val="16"/>
          <w:szCs w:val="16"/>
        </w:rPr>
        <w:t>private</w:t>
      </w:r>
      <w:r w:rsidRPr="00AB49AA">
        <w:rPr>
          <w:rFonts w:ascii="Consolas" w:hAnsi="Consolas" w:cs="Courier New"/>
          <w:b/>
          <w:color w:val="000000"/>
          <w:sz w:val="16"/>
          <w:szCs w:val="16"/>
        </w:rPr>
        <w:t xml:space="preserve"> String </w:t>
      </w:r>
      <w:r w:rsidRPr="00AB49AA">
        <w:rPr>
          <w:rFonts w:ascii="Consolas" w:hAnsi="Consolas" w:cs="Courier New"/>
          <w:b/>
          <w:color w:val="0000C0"/>
          <w:sz w:val="16"/>
          <w:szCs w:val="16"/>
        </w:rPr>
        <w:t>name</w:t>
      </w:r>
      <w:r w:rsidRPr="00AB49AA">
        <w:rPr>
          <w:rFonts w:ascii="Consolas" w:hAnsi="Consolas" w:cs="Courier New"/>
          <w:b/>
          <w:color w:val="000000"/>
          <w:sz w:val="16"/>
          <w:szCs w:val="16"/>
        </w:rPr>
        <w:t>;</w:t>
      </w:r>
    </w:p>
    <w:p w14:paraId="73055E75" w14:textId="77777777" w:rsidR="004C3D51" w:rsidRPr="00AB49AA" w:rsidRDefault="004C3D51" w:rsidP="004C3D51">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urier New"/>
          <w:b/>
          <w:color w:val="4C483D" w:themeColor="text2"/>
          <w:sz w:val="16"/>
          <w:szCs w:val="16"/>
        </w:rPr>
      </w:pPr>
      <w:r w:rsidRPr="00AB49AA">
        <w:rPr>
          <w:rFonts w:ascii="Consolas" w:hAnsi="Consolas" w:cs="Courier New"/>
          <w:b/>
          <w:color w:val="000000"/>
          <w:sz w:val="16"/>
          <w:szCs w:val="16"/>
        </w:rPr>
        <w:tab/>
        <w:t xml:space="preserve"> </w:t>
      </w:r>
      <w:r w:rsidRPr="00AB49AA">
        <w:rPr>
          <w:rFonts w:ascii="Consolas" w:hAnsi="Consolas" w:cs="Courier New"/>
          <w:b/>
          <w:color w:val="7F0055"/>
          <w:sz w:val="16"/>
          <w:szCs w:val="16"/>
        </w:rPr>
        <w:t>private</w:t>
      </w:r>
      <w:r w:rsidRPr="00AB49AA">
        <w:rPr>
          <w:rFonts w:ascii="Consolas" w:hAnsi="Consolas" w:cs="Courier New"/>
          <w:b/>
          <w:color w:val="000000"/>
          <w:sz w:val="16"/>
          <w:szCs w:val="16"/>
        </w:rPr>
        <w:t xml:space="preserve"> String </w:t>
      </w:r>
      <w:r w:rsidRPr="00AB49AA">
        <w:rPr>
          <w:rFonts w:ascii="Consolas" w:hAnsi="Consolas" w:cs="Courier New"/>
          <w:b/>
          <w:color w:val="0000C0"/>
          <w:sz w:val="16"/>
          <w:szCs w:val="16"/>
        </w:rPr>
        <w:t>address</w:t>
      </w:r>
      <w:r w:rsidRPr="00AB49AA">
        <w:rPr>
          <w:rFonts w:ascii="Consolas" w:hAnsi="Consolas" w:cs="Courier New"/>
          <w:b/>
          <w:color w:val="000000"/>
          <w:sz w:val="16"/>
          <w:szCs w:val="16"/>
        </w:rPr>
        <w:t>;</w:t>
      </w:r>
      <w:r w:rsidRPr="00AB49AA">
        <w:rPr>
          <w:rFonts w:ascii="Consolas" w:hAnsi="Consolas" w:cs="Courier New"/>
          <w:b/>
          <w:color w:val="000000"/>
          <w:sz w:val="16"/>
          <w:szCs w:val="16"/>
        </w:rPr>
        <w:tab/>
        <w:t xml:space="preserve"> </w:t>
      </w:r>
    </w:p>
    <w:p w14:paraId="3005983B" w14:textId="77777777" w:rsidR="004C3D51" w:rsidRPr="00AB49AA" w:rsidRDefault="004C3D51" w:rsidP="004C3D51">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urier New"/>
          <w:b/>
          <w:color w:val="4C483D" w:themeColor="text2"/>
          <w:sz w:val="16"/>
          <w:szCs w:val="16"/>
        </w:rPr>
      </w:pPr>
      <w:r w:rsidRPr="00AB49AA">
        <w:rPr>
          <w:rFonts w:ascii="Consolas" w:hAnsi="Consolas" w:cs="Courier New"/>
          <w:b/>
          <w:color w:val="000000"/>
          <w:sz w:val="16"/>
          <w:szCs w:val="16"/>
        </w:rPr>
        <w:t xml:space="preserve"> </w:t>
      </w:r>
      <w:r w:rsidRPr="00AB49AA">
        <w:rPr>
          <w:rFonts w:ascii="Consolas" w:hAnsi="Consolas" w:cs="Courier New"/>
          <w:b/>
          <w:color w:val="000000"/>
          <w:sz w:val="16"/>
          <w:szCs w:val="16"/>
        </w:rPr>
        <w:tab/>
        <w:t>//setters / getters</w:t>
      </w:r>
    </w:p>
    <w:p w14:paraId="61ADCE4C" w14:textId="77777777" w:rsidR="004C3D51" w:rsidRPr="00AB49AA" w:rsidRDefault="004C3D51" w:rsidP="004C3D51">
      <w:pPr>
        <w:pBdr>
          <w:top w:val="single" w:sz="4" w:space="1" w:color="auto"/>
          <w:left w:val="single" w:sz="4" w:space="4" w:color="auto"/>
          <w:bottom w:val="single" w:sz="4" w:space="1" w:color="auto"/>
          <w:right w:val="single" w:sz="4" w:space="4" w:color="auto"/>
        </w:pBdr>
        <w:shd w:val="clear" w:color="auto" w:fill="F2F2F2" w:themeFill="background1" w:themeFillShade="F2"/>
        <w:autoSpaceDE w:val="0"/>
        <w:autoSpaceDN w:val="0"/>
        <w:adjustRightInd w:val="0"/>
        <w:spacing w:after="0" w:line="240" w:lineRule="auto"/>
        <w:rPr>
          <w:rFonts w:ascii="Consolas" w:hAnsi="Consolas" w:cs="Courier New"/>
          <w:b/>
          <w:color w:val="4C483D" w:themeColor="text2"/>
          <w:sz w:val="16"/>
          <w:szCs w:val="16"/>
        </w:rPr>
      </w:pPr>
      <w:r w:rsidRPr="00AB49AA">
        <w:rPr>
          <w:rFonts w:ascii="Consolas" w:hAnsi="Consolas" w:cs="Courier New"/>
          <w:b/>
          <w:color w:val="000000"/>
          <w:sz w:val="16"/>
          <w:szCs w:val="16"/>
        </w:rPr>
        <w:t>}</w:t>
      </w:r>
    </w:p>
    <w:p w14:paraId="4D0459C8" w14:textId="31B1BD58" w:rsidR="00996E00" w:rsidRDefault="00996E00" w:rsidP="00AB49AA">
      <w:pPr>
        <w:spacing w:after="0" w:line="240" w:lineRule="auto"/>
        <w:rPr>
          <w:b/>
          <w:u w:val="single"/>
        </w:rPr>
      </w:pPr>
    </w:p>
    <w:p w14:paraId="0AB9A5EC" w14:textId="77777777" w:rsidR="00CD2442" w:rsidRDefault="00CD2442" w:rsidP="00AB49AA">
      <w:pPr>
        <w:spacing w:after="0" w:line="240" w:lineRule="auto"/>
        <w:rPr>
          <w:b/>
          <w:u w:val="single"/>
        </w:rPr>
      </w:pPr>
    </w:p>
    <w:p w14:paraId="63D022A8" w14:textId="1C10D692" w:rsidR="004C3D51" w:rsidRPr="00AB49AA" w:rsidRDefault="004C3D51" w:rsidP="00996E00">
      <w:pPr>
        <w:spacing w:after="0" w:line="240" w:lineRule="auto"/>
        <w:rPr>
          <w:b/>
          <w:sz w:val="16"/>
          <w:szCs w:val="16"/>
          <w:u w:val="single"/>
        </w:rPr>
      </w:pPr>
      <w:r w:rsidRPr="00AB49AA">
        <w:rPr>
          <w:b/>
          <w:sz w:val="16"/>
          <w:szCs w:val="16"/>
          <w:u w:val="single"/>
        </w:rPr>
        <w:t>Example: EmployeeBo.hbm.xml</w:t>
      </w:r>
    </w:p>
    <w:p w14:paraId="42CE7A32" w14:textId="77777777" w:rsidR="004C3D51" w:rsidRPr="004B7D06" w:rsidRDefault="004C3D51" w:rsidP="004C3D51">
      <w:pPr>
        <w:pStyle w:val="1Output"/>
        <w:rPr>
          <w:color w:val="4C483D" w:themeColor="text2"/>
        </w:rPr>
      </w:pPr>
      <w:r w:rsidRPr="004B7D06">
        <w:rPr>
          <w:color w:val="008080"/>
        </w:rPr>
        <w:t>&lt;</w:t>
      </w:r>
      <w:r w:rsidRPr="004B7D06">
        <w:rPr>
          <w:highlight w:val="lightGray"/>
        </w:rPr>
        <w:t>hibernate-mapping</w:t>
      </w:r>
      <w:r w:rsidRPr="004B7D06">
        <w:rPr>
          <w:color w:val="008080"/>
        </w:rPr>
        <w:t>&gt;</w:t>
      </w:r>
    </w:p>
    <w:p w14:paraId="0632B0FA" w14:textId="77777777" w:rsidR="004C3D51" w:rsidRPr="004B7D06" w:rsidRDefault="004C3D51" w:rsidP="004C3D51">
      <w:pPr>
        <w:pStyle w:val="1Output"/>
        <w:rPr>
          <w:color w:val="4C483D" w:themeColor="text2"/>
        </w:rPr>
      </w:pPr>
      <w:r w:rsidRPr="004B7D06">
        <w:rPr>
          <w:color w:val="000000"/>
        </w:rPr>
        <w:tab/>
      </w:r>
      <w:r w:rsidRPr="004B7D06">
        <w:rPr>
          <w:color w:val="008080"/>
        </w:rPr>
        <w:t>&lt;</w:t>
      </w:r>
      <w:r w:rsidRPr="004B7D06">
        <w:t>class</w:t>
      </w:r>
      <w:r w:rsidRPr="004B7D06">
        <w:rPr>
          <w:color w:val="4C483D" w:themeColor="text2"/>
        </w:rPr>
        <w:t xml:space="preserve"> </w:t>
      </w:r>
      <w:r w:rsidRPr="004B7D06">
        <w:rPr>
          <w:color w:val="7F007F"/>
        </w:rPr>
        <w:t>name</w:t>
      </w:r>
      <w:r w:rsidRPr="004B7D06">
        <w:rPr>
          <w:color w:val="000000"/>
        </w:rPr>
        <w:t>=</w:t>
      </w:r>
      <w:r w:rsidRPr="004B7D06">
        <w:rPr>
          <w:i/>
          <w:iCs/>
          <w:color w:val="2A00FF"/>
        </w:rPr>
        <w:t>"bo.EmployeeBo"</w:t>
      </w:r>
      <w:r w:rsidRPr="004B7D06">
        <w:rPr>
          <w:color w:val="4C483D" w:themeColor="text2"/>
        </w:rPr>
        <w:t xml:space="preserve"> </w:t>
      </w:r>
      <w:r w:rsidRPr="004B7D06">
        <w:rPr>
          <w:color w:val="7F007F"/>
        </w:rPr>
        <w:t>table</w:t>
      </w:r>
      <w:r w:rsidRPr="004B7D06">
        <w:rPr>
          <w:color w:val="000000"/>
        </w:rPr>
        <w:t>=</w:t>
      </w:r>
      <w:r w:rsidRPr="004B7D06">
        <w:rPr>
          <w:i/>
          <w:iCs/>
          <w:color w:val="2A00FF"/>
        </w:rPr>
        <w:t>"employee"</w:t>
      </w:r>
      <w:r w:rsidRPr="004B7D06">
        <w:rPr>
          <w:color w:val="008080"/>
        </w:rPr>
        <w:t>&gt;</w:t>
      </w:r>
    </w:p>
    <w:p w14:paraId="61BC0E02" w14:textId="77777777" w:rsidR="004C3D51" w:rsidRPr="004B7D06" w:rsidRDefault="004C3D51" w:rsidP="004C3D51">
      <w:pPr>
        <w:pStyle w:val="1Output"/>
        <w:rPr>
          <w:color w:val="4C483D" w:themeColor="text2"/>
        </w:rPr>
      </w:pPr>
      <w:r w:rsidRPr="004B7D06">
        <w:rPr>
          <w:color w:val="000000"/>
        </w:rPr>
        <w:tab/>
      </w:r>
      <w:r w:rsidRPr="004B7D06">
        <w:rPr>
          <w:color w:val="000000"/>
        </w:rPr>
        <w:tab/>
      </w:r>
      <w:r w:rsidRPr="004B7D06">
        <w:rPr>
          <w:color w:val="008080"/>
        </w:rPr>
        <w:t>&lt;</w:t>
      </w:r>
      <w:r w:rsidRPr="004B7D06">
        <w:t>id</w:t>
      </w:r>
      <w:r w:rsidRPr="004B7D06">
        <w:rPr>
          <w:color w:val="4C483D" w:themeColor="text2"/>
        </w:rPr>
        <w:t xml:space="preserve"> </w:t>
      </w:r>
      <w:r w:rsidRPr="004B7D06">
        <w:rPr>
          <w:color w:val="7F007F"/>
        </w:rPr>
        <w:t>name</w:t>
      </w:r>
      <w:r w:rsidRPr="004B7D06">
        <w:rPr>
          <w:color w:val="000000"/>
        </w:rPr>
        <w:t>=</w:t>
      </w:r>
      <w:r w:rsidRPr="004B7D06">
        <w:rPr>
          <w:i/>
          <w:iCs/>
          <w:color w:val="2A00FF"/>
        </w:rPr>
        <w:t>"eid"</w:t>
      </w:r>
      <w:r w:rsidRPr="004B7D06">
        <w:rPr>
          <w:color w:val="4C483D" w:themeColor="text2"/>
        </w:rPr>
        <w:t xml:space="preserve"> </w:t>
      </w:r>
      <w:r w:rsidRPr="004B7D06">
        <w:rPr>
          <w:color w:val="7F007F"/>
        </w:rPr>
        <w:t>column</w:t>
      </w:r>
      <w:r w:rsidRPr="004B7D06">
        <w:rPr>
          <w:color w:val="000000"/>
        </w:rPr>
        <w:t>=</w:t>
      </w:r>
      <w:r w:rsidRPr="004B7D06">
        <w:rPr>
          <w:i/>
          <w:iCs/>
          <w:color w:val="2A00FF"/>
        </w:rPr>
        <w:t>"eid"</w:t>
      </w:r>
      <w:r w:rsidRPr="004B7D06">
        <w:rPr>
          <w:color w:val="008080"/>
        </w:rPr>
        <w:t>&gt;</w:t>
      </w:r>
    </w:p>
    <w:p w14:paraId="06723C7F" w14:textId="77777777" w:rsidR="004C3D51" w:rsidRPr="004B7D06" w:rsidRDefault="004C3D51" w:rsidP="004C3D51">
      <w:pPr>
        <w:pStyle w:val="1Output"/>
        <w:rPr>
          <w:color w:val="4C483D" w:themeColor="text2"/>
        </w:rPr>
      </w:pPr>
      <w:r w:rsidRPr="004B7D06">
        <w:rPr>
          <w:color w:val="000000"/>
        </w:rPr>
        <w:tab/>
      </w:r>
      <w:r w:rsidRPr="004B7D06">
        <w:rPr>
          <w:color w:val="000000"/>
        </w:rPr>
        <w:tab/>
      </w:r>
      <w:r w:rsidRPr="004B7D06">
        <w:rPr>
          <w:color w:val="000000"/>
        </w:rPr>
        <w:tab/>
      </w:r>
      <w:r w:rsidRPr="004B7D06">
        <w:rPr>
          <w:color w:val="008080"/>
        </w:rPr>
        <w:t>&lt;</w:t>
      </w:r>
      <w:r w:rsidRPr="004B7D06">
        <w:t>generator</w:t>
      </w:r>
      <w:r w:rsidRPr="004B7D06">
        <w:rPr>
          <w:color w:val="4C483D" w:themeColor="text2"/>
        </w:rPr>
        <w:t xml:space="preserve"> </w:t>
      </w:r>
      <w:r w:rsidRPr="004B7D06">
        <w:rPr>
          <w:color w:val="7F007F"/>
        </w:rPr>
        <w:t>class</w:t>
      </w:r>
      <w:r w:rsidRPr="004B7D06">
        <w:rPr>
          <w:color w:val="000000"/>
        </w:rPr>
        <w:t>=</w:t>
      </w:r>
      <w:r w:rsidRPr="004B7D06">
        <w:rPr>
          <w:i/>
          <w:iCs/>
          <w:color w:val="2A00FF"/>
        </w:rPr>
        <w:t>"assigned"</w:t>
      </w:r>
      <w:r w:rsidRPr="004B7D06">
        <w:rPr>
          <w:color w:val="4C483D" w:themeColor="text2"/>
        </w:rPr>
        <w:t xml:space="preserve"> </w:t>
      </w:r>
      <w:r w:rsidRPr="004B7D06">
        <w:rPr>
          <w:color w:val="008080"/>
        </w:rPr>
        <w:t>/&gt;</w:t>
      </w:r>
    </w:p>
    <w:p w14:paraId="6787787A" w14:textId="77777777" w:rsidR="004C3D51" w:rsidRPr="004B7D06" w:rsidRDefault="004C3D51" w:rsidP="004C3D51">
      <w:pPr>
        <w:pStyle w:val="1Output"/>
        <w:rPr>
          <w:color w:val="4C483D" w:themeColor="text2"/>
        </w:rPr>
      </w:pPr>
      <w:r w:rsidRPr="004B7D06">
        <w:rPr>
          <w:color w:val="000000"/>
        </w:rPr>
        <w:tab/>
      </w:r>
      <w:r w:rsidRPr="004B7D06">
        <w:rPr>
          <w:color w:val="000000"/>
        </w:rPr>
        <w:tab/>
      </w:r>
      <w:r w:rsidRPr="004B7D06">
        <w:rPr>
          <w:color w:val="008080"/>
        </w:rPr>
        <w:t>&lt;/</w:t>
      </w:r>
      <w:r w:rsidRPr="004B7D06">
        <w:t>id</w:t>
      </w:r>
      <w:r w:rsidRPr="004B7D06">
        <w:rPr>
          <w:color w:val="008080"/>
        </w:rPr>
        <w:t>&gt;</w:t>
      </w:r>
    </w:p>
    <w:p w14:paraId="5325BDD4" w14:textId="77777777" w:rsidR="004C3D51" w:rsidRPr="004B7D06" w:rsidRDefault="004C3D51" w:rsidP="004C3D51">
      <w:pPr>
        <w:pStyle w:val="1Output"/>
        <w:rPr>
          <w:color w:val="4C483D" w:themeColor="text2"/>
        </w:rPr>
      </w:pPr>
      <w:r w:rsidRPr="004B7D06">
        <w:rPr>
          <w:color w:val="000000"/>
        </w:rPr>
        <w:tab/>
      </w:r>
      <w:r w:rsidRPr="004B7D06">
        <w:rPr>
          <w:color w:val="000000"/>
        </w:rPr>
        <w:tab/>
      </w:r>
      <w:r w:rsidRPr="004B7D06">
        <w:rPr>
          <w:color w:val="008080"/>
        </w:rPr>
        <w:t>&lt;</w:t>
      </w:r>
      <w:r w:rsidRPr="004B7D06">
        <w:t>property</w:t>
      </w:r>
      <w:r w:rsidRPr="004B7D06">
        <w:rPr>
          <w:color w:val="4C483D" w:themeColor="text2"/>
        </w:rPr>
        <w:t xml:space="preserve"> </w:t>
      </w:r>
      <w:r w:rsidRPr="004B7D06">
        <w:rPr>
          <w:color w:val="7F007F"/>
        </w:rPr>
        <w:t>name</w:t>
      </w:r>
      <w:r w:rsidRPr="004B7D06">
        <w:rPr>
          <w:color w:val="000000"/>
        </w:rPr>
        <w:t>=</w:t>
      </w:r>
      <w:r w:rsidRPr="004B7D06">
        <w:rPr>
          <w:i/>
          <w:iCs/>
          <w:color w:val="2A00FF"/>
        </w:rPr>
        <w:t>"name"</w:t>
      </w:r>
      <w:r w:rsidRPr="004B7D06">
        <w:rPr>
          <w:color w:val="4C483D" w:themeColor="text2"/>
        </w:rPr>
        <w:t xml:space="preserve"> </w:t>
      </w:r>
      <w:r w:rsidRPr="004B7D06">
        <w:rPr>
          <w:color w:val="7F007F"/>
        </w:rPr>
        <w:t>column</w:t>
      </w:r>
      <w:r w:rsidRPr="004B7D06">
        <w:rPr>
          <w:color w:val="000000"/>
        </w:rPr>
        <w:t>=</w:t>
      </w:r>
      <w:r w:rsidRPr="004B7D06">
        <w:rPr>
          <w:i/>
          <w:iCs/>
          <w:color w:val="2A00FF"/>
        </w:rPr>
        <w:t>"name"</w:t>
      </w:r>
      <w:r w:rsidRPr="004B7D06">
        <w:rPr>
          <w:color w:val="4C483D" w:themeColor="text2"/>
        </w:rPr>
        <w:t xml:space="preserve"> </w:t>
      </w:r>
      <w:r w:rsidRPr="004B7D06">
        <w:rPr>
          <w:color w:val="008080"/>
        </w:rPr>
        <w:t>/&gt;</w:t>
      </w:r>
    </w:p>
    <w:p w14:paraId="69F0623A" w14:textId="77777777" w:rsidR="004C3D51" w:rsidRPr="004B7D06" w:rsidRDefault="004C3D51" w:rsidP="004C3D51">
      <w:pPr>
        <w:pStyle w:val="1Output"/>
        <w:rPr>
          <w:color w:val="4C483D" w:themeColor="text2"/>
        </w:rPr>
      </w:pPr>
      <w:r w:rsidRPr="004B7D06">
        <w:rPr>
          <w:color w:val="000000"/>
        </w:rPr>
        <w:tab/>
      </w:r>
      <w:r w:rsidRPr="004B7D06">
        <w:rPr>
          <w:color w:val="000000"/>
        </w:rPr>
        <w:tab/>
      </w:r>
      <w:r w:rsidRPr="004B7D06">
        <w:rPr>
          <w:color w:val="008080"/>
        </w:rPr>
        <w:t>&lt;</w:t>
      </w:r>
      <w:r w:rsidRPr="004B7D06">
        <w:t>property</w:t>
      </w:r>
      <w:r w:rsidRPr="004B7D06">
        <w:rPr>
          <w:color w:val="4C483D" w:themeColor="text2"/>
        </w:rPr>
        <w:t xml:space="preserve"> </w:t>
      </w:r>
      <w:r w:rsidRPr="004B7D06">
        <w:rPr>
          <w:color w:val="7F007F"/>
        </w:rPr>
        <w:t>name</w:t>
      </w:r>
      <w:r w:rsidRPr="004B7D06">
        <w:rPr>
          <w:color w:val="000000"/>
        </w:rPr>
        <w:t>=</w:t>
      </w:r>
      <w:r w:rsidRPr="004B7D06">
        <w:rPr>
          <w:i/>
          <w:iCs/>
          <w:color w:val="2A00FF"/>
        </w:rPr>
        <w:t>"address"</w:t>
      </w:r>
      <w:r w:rsidRPr="004B7D06">
        <w:rPr>
          <w:color w:val="4C483D" w:themeColor="text2"/>
        </w:rPr>
        <w:t xml:space="preserve"> </w:t>
      </w:r>
      <w:r w:rsidRPr="004B7D06">
        <w:rPr>
          <w:color w:val="7F007F"/>
        </w:rPr>
        <w:t>column</w:t>
      </w:r>
      <w:r w:rsidRPr="004B7D06">
        <w:rPr>
          <w:color w:val="000000"/>
        </w:rPr>
        <w:t>=</w:t>
      </w:r>
      <w:r w:rsidRPr="004B7D06">
        <w:rPr>
          <w:i/>
          <w:iCs/>
          <w:color w:val="2A00FF"/>
        </w:rPr>
        <w:t>"address"</w:t>
      </w:r>
      <w:r w:rsidRPr="004B7D06">
        <w:rPr>
          <w:color w:val="4C483D" w:themeColor="text2"/>
        </w:rPr>
        <w:t xml:space="preserve"> </w:t>
      </w:r>
      <w:r w:rsidRPr="004B7D06">
        <w:rPr>
          <w:color w:val="008080"/>
        </w:rPr>
        <w:t>/&gt;</w:t>
      </w:r>
    </w:p>
    <w:p w14:paraId="45F540B5" w14:textId="77777777" w:rsidR="004C3D51" w:rsidRPr="004B7D06" w:rsidRDefault="004C3D51" w:rsidP="004C3D51">
      <w:pPr>
        <w:pStyle w:val="1Output"/>
        <w:rPr>
          <w:color w:val="4C483D" w:themeColor="text2"/>
        </w:rPr>
      </w:pPr>
      <w:r w:rsidRPr="004B7D06">
        <w:rPr>
          <w:color w:val="000000"/>
        </w:rPr>
        <w:tab/>
      </w:r>
      <w:r w:rsidRPr="004B7D06">
        <w:rPr>
          <w:color w:val="008080"/>
        </w:rPr>
        <w:t>&lt;/</w:t>
      </w:r>
      <w:r w:rsidRPr="004B7D06">
        <w:t>class</w:t>
      </w:r>
      <w:r w:rsidRPr="004B7D06">
        <w:rPr>
          <w:color w:val="008080"/>
        </w:rPr>
        <w:t>&gt;</w:t>
      </w:r>
    </w:p>
    <w:p w14:paraId="6CC04056" w14:textId="77777777" w:rsidR="004C3D51" w:rsidRPr="004B7D06" w:rsidRDefault="004C3D51" w:rsidP="004C3D51">
      <w:pPr>
        <w:pStyle w:val="1Output"/>
        <w:rPr>
          <w:b w:val="0"/>
        </w:rPr>
      </w:pPr>
      <w:r w:rsidRPr="004B7D06">
        <w:rPr>
          <w:color w:val="008080"/>
        </w:rPr>
        <w:t>&lt;/</w:t>
      </w:r>
      <w:r w:rsidRPr="004B7D06">
        <w:rPr>
          <w:highlight w:val="lightGray"/>
        </w:rPr>
        <w:t>hibernate-mapping</w:t>
      </w:r>
      <w:r w:rsidRPr="004B7D06">
        <w:rPr>
          <w:color w:val="008080"/>
        </w:rPr>
        <w:t>&gt;</w:t>
      </w:r>
    </w:p>
    <w:p w14:paraId="58703760" w14:textId="7CD68EC4" w:rsidR="004C3D51" w:rsidRDefault="004C3D51" w:rsidP="00AB49AA">
      <w:pPr>
        <w:spacing w:after="0" w:line="240" w:lineRule="auto"/>
      </w:pPr>
    </w:p>
    <w:p w14:paraId="4E2FDF3A" w14:textId="77777777" w:rsidR="00CD2442" w:rsidRPr="00E60C1F" w:rsidRDefault="00CD2442" w:rsidP="00AB49AA">
      <w:pPr>
        <w:spacing w:after="0" w:line="240" w:lineRule="auto"/>
      </w:pPr>
    </w:p>
    <w:p w14:paraId="020806D4" w14:textId="77777777" w:rsidR="004C3D51" w:rsidRPr="00BC576C" w:rsidRDefault="004C3D51" w:rsidP="004C3D51">
      <w:pPr>
        <w:pStyle w:val="1Output"/>
        <w:rPr>
          <w:rFonts w:ascii="Calibri" w:hAnsi="Calibri" w:cs="Times New Roman"/>
          <w:color w:val="656565"/>
          <w:lang w:eastAsia="en-US"/>
        </w:rPr>
      </w:pPr>
      <w:r w:rsidRPr="00BC576C">
        <w:rPr>
          <w:color w:val="008080"/>
          <w:bdr w:val="none" w:sz="0" w:space="0" w:color="auto" w:frame="1"/>
          <w:lang w:eastAsia="en-US"/>
        </w:rPr>
        <w:t>&lt;</w:t>
      </w:r>
      <w:r w:rsidRPr="00BC576C">
        <w:rPr>
          <w:color w:val="3F7F7F"/>
          <w:bdr w:val="none" w:sz="0" w:space="0" w:color="auto" w:frame="1"/>
          <w:lang w:eastAsia="en-US"/>
        </w:rPr>
        <w:t>hibernate-configuration</w:t>
      </w:r>
      <w:r w:rsidRPr="00BC576C">
        <w:rPr>
          <w:color w:val="008080"/>
          <w:bdr w:val="none" w:sz="0" w:space="0" w:color="auto" w:frame="1"/>
          <w:lang w:eastAsia="en-US"/>
        </w:rPr>
        <w:t>&gt;</w:t>
      </w:r>
    </w:p>
    <w:p w14:paraId="08FA96AF" w14:textId="77777777" w:rsidR="004C3D51" w:rsidRPr="00BC576C" w:rsidRDefault="004C3D51" w:rsidP="004C3D51">
      <w:pPr>
        <w:pStyle w:val="1Output"/>
        <w:rPr>
          <w:rFonts w:ascii="Calibri" w:hAnsi="Calibri" w:cs="Times New Roman"/>
          <w:color w:val="656565"/>
          <w:lang w:eastAsia="en-US"/>
        </w:rPr>
      </w:pPr>
      <w:r w:rsidRPr="00BC576C">
        <w:rPr>
          <w:color w:val="656565"/>
          <w:bdr w:val="none" w:sz="0" w:space="0" w:color="auto" w:frame="1"/>
          <w:lang w:eastAsia="en-US"/>
        </w:rPr>
        <w:t>    </w:t>
      </w:r>
      <w:r w:rsidRPr="00BC576C">
        <w:rPr>
          <w:color w:val="008080"/>
          <w:bdr w:val="none" w:sz="0" w:space="0" w:color="auto" w:frame="1"/>
          <w:lang w:eastAsia="en-US"/>
        </w:rPr>
        <w:t>&lt;</w:t>
      </w:r>
      <w:r w:rsidRPr="00BC576C">
        <w:rPr>
          <w:color w:val="3F7F7F"/>
          <w:bdr w:val="none" w:sz="0" w:space="0" w:color="auto" w:frame="1"/>
          <w:lang w:eastAsia="en-US"/>
        </w:rPr>
        <w:t>session-factory</w:t>
      </w:r>
      <w:r w:rsidRPr="00BC576C">
        <w:rPr>
          <w:color w:val="008080"/>
          <w:bdr w:val="none" w:sz="0" w:space="0" w:color="auto" w:frame="1"/>
          <w:lang w:eastAsia="en-US"/>
        </w:rPr>
        <w:t>&gt;</w:t>
      </w:r>
    </w:p>
    <w:p w14:paraId="10737CBD" w14:textId="77777777" w:rsidR="004C3D51" w:rsidRPr="00BC576C" w:rsidRDefault="004C3D51" w:rsidP="004C3D51">
      <w:pPr>
        <w:pStyle w:val="1Output"/>
        <w:rPr>
          <w:rFonts w:ascii="Calibri" w:hAnsi="Calibri" w:cs="Times New Roman"/>
          <w:color w:val="656565"/>
          <w:lang w:eastAsia="en-US"/>
        </w:rPr>
      </w:pPr>
      <w:r w:rsidRPr="00BC576C">
        <w:rPr>
          <w:color w:val="656565"/>
          <w:bdr w:val="none" w:sz="0" w:space="0" w:color="auto" w:frame="1"/>
          <w:lang w:eastAsia="en-US"/>
        </w:rPr>
        <w:t>        </w:t>
      </w:r>
      <w:r w:rsidRPr="00BC576C">
        <w:rPr>
          <w:color w:val="3F5FBF"/>
          <w:bdr w:val="none" w:sz="0" w:space="0" w:color="auto" w:frame="1"/>
          <w:lang w:eastAsia="en-US"/>
        </w:rPr>
        <w:t>&lt;! -- Database connection settings --&gt;</w:t>
      </w:r>
    </w:p>
    <w:p w14:paraId="39851BDE" w14:textId="77777777" w:rsidR="004C3D51" w:rsidRPr="00BC576C" w:rsidRDefault="004C3D51" w:rsidP="004C3D51">
      <w:pPr>
        <w:pStyle w:val="1Output"/>
        <w:rPr>
          <w:rFonts w:ascii="Calibri" w:hAnsi="Calibri" w:cs="Times New Roman"/>
          <w:color w:val="656565"/>
          <w:lang w:eastAsia="en-US"/>
        </w:rPr>
      </w:pPr>
      <w:r w:rsidRPr="00BC576C">
        <w:rPr>
          <w:color w:val="656565"/>
          <w:bdr w:val="none" w:sz="0" w:space="0" w:color="auto" w:frame="1"/>
          <w:lang w:eastAsia="en-US"/>
        </w:rPr>
        <w:t>        </w:t>
      </w:r>
      <w:r w:rsidRPr="00BC576C">
        <w:rPr>
          <w:color w:val="008080"/>
          <w:bdr w:val="none" w:sz="0" w:space="0" w:color="auto" w:frame="1"/>
          <w:lang w:eastAsia="en-US"/>
        </w:rPr>
        <w:t>&lt;</w:t>
      </w:r>
      <w:r w:rsidRPr="00BC576C">
        <w:rPr>
          <w:color w:val="3F7F7F"/>
          <w:bdr w:val="none" w:sz="0" w:space="0" w:color="auto" w:frame="1"/>
          <w:lang w:eastAsia="en-US"/>
        </w:rPr>
        <w:t>property</w:t>
      </w:r>
      <w:r w:rsidRPr="00BC576C">
        <w:rPr>
          <w:color w:val="656565"/>
          <w:bdr w:val="none" w:sz="0" w:space="0" w:color="auto" w:frame="1"/>
          <w:lang w:eastAsia="en-US"/>
        </w:rPr>
        <w:t> </w:t>
      </w:r>
      <w:r w:rsidRPr="00BC576C">
        <w:rPr>
          <w:bdr w:val="none" w:sz="0" w:space="0" w:color="auto" w:frame="1"/>
          <w:lang w:eastAsia="en-US"/>
        </w:rPr>
        <w:t>name</w:t>
      </w:r>
      <w:r w:rsidRPr="00BC576C">
        <w:rPr>
          <w:color w:val="656565"/>
          <w:bdr w:val="none" w:sz="0" w:space="0" w:color="auto" w:frame="1"/>
          <w:lang w:eastAsia="en-US"/>
        </w:rPr>
        <w:t>=</w:t>
      </w:r>
      <w:r w:rsidRPr="00BC576C">
        <w:rPr>
          <w:i/>
          <w:iCs/>
          <w:color w:val="2A00FF"/>
          <w:bdr w:val="none" w:sz="0" w:space="0" w:color="auto" w:frame="1"/>
          <w:lang w:eastAsia="en-US"/>
        </w:rPr>
        <w:t>"connection.driver_class"</w:t>
      </w:r>
      <w:r w:rsidRPr="00BC576C">
        <w:rPr>
          <w:color w:val="008080"/>
          <w:bdr w:val="none" w:sz="0" w:space="0" w:color="auto" w:frame="1"/>
          <w:lang w:eastAsia="en-US"/>
        </w:rPr>
        <w:t>&gt;</w:t>
      </w:r>
      <w:r w:rsidRPr="00BC576C">
        <w:rPr>
          <w:color w:val="656565"/>
          <w:bdr w:val="none" w:sz="0" w:space="0" w:color="auto" w:frame="1"/>
          <w:lang w:eastAsia="en-US"/>
        </w:rPr>
        <w:t>com.mysql.jdbc.Driver</w:t>
      </w:r>
      <w:r w:rsidRPr="00BC576C">
        <w:rPr>
          <w:color w:val="008080"/>
          <w:bdr w:val="none" w:sz="0" w:space="0" w:color="auto" w:frame="1"/>
          <w:lang w:eastAsia="en-US"/>
        </w:rPr>
        <w:t>&lt;/</w:t>
      </w:r>
      <w:r w:rsidRPr="00BC576C">
        <w:rPr>
          <w:color w:val="3F7F7F"/>
          <w:bdr w:val="none" w:sz="0" w:space="0" w:color="auto" w:frame="1"/>
          <w:lang w:eastAsia="en-US"/>
        </w:rPr>
        <w:t>property</w:t>
      </w:r>
      <w:r w:rsidRPr="00BC576C">
        <w:rPr>
          <w:color w:val="008080"/>
          <w:bdr w:val="none" w:sz="0" w:space="0" w:color="auto" w:frame="1"/>
          <w:lang w:eastAsia="en-US"/>
        </w:rPr>
        <w:t>&gt;</w:t>
      </w:r>
    </w:p>
    <w:p w14:paraId="428AED9A" w14:textId="77777777" w:rsidR="004C3D51" w:rsidRPr="00BC576C" w:rsidRDefault="004C3D51" w:rsidP="004C3D51">
      <w:pPr>
        <w:pStyle w:val="1Output"/>
        <w:rPr>
          <w:rFonts w:ascii="Calibri" w:hAnsi="Calibri" w:cs="Times New Roman"/>
          <w:color w:val="656565"/>
          <w:lang w:eastAsia="en-US"/>
        </w:rPr>
      </w:pPr>
      <w:r w:rsidRPr="00BC576C">
        <w:rPr>
          <w:color w:val="656565"/>
          <w:bdr w:val="none" w:sz="0" w:space="0" w:color="auto" w:frame="1"/>
          <w:lang w:eastAsia="en-US"/>
        </w:rPr>
        <w:t>        </w:t>
      </w:r>
      <w:r w:rsidRPr="00BC576C">
        <w:rPr>
          <w:color w:val="008080"/>
          <w:bdr w:val="none" w:sz="0" w:space="0" w:color="auto" w:frame="1"/>
          <w:lang w:eastAsia="en-US"/>
        </w:rPr>
        <w:t>&lt;</w:t>
      </w:r>
      <w:r w:rsidRPr="00BC576C">
        <w:rPr>
          <w:color w:val="3F7F7F"/>
          <w:bdr w:val="none" w:sz="0" w:space="0" w:color="auto" w:frame="1"/>
          <w:lang w:eastAsia="en-US"/>
        </w:rPr>
        <w:t>property</w:t>
      </w:r>
      <w:r w:rsidRPr="00BC576C">
        <w:rPr>
          <w:color w:val="656565"/>
          <w:bdr w:val="none" w:sz="0" w:space="0" w:color="auto" w:frame="1"/>
          <w:lang w:eastAsia="en-US"/>
        </w:rPr>
        <w:t> </w:t>
      </w:r>
      <w:r w:rsidRPr="00BC576C">
        <w:rPr>
          <w:bdr w:val="none" w:sz="0" w:space="0" w:color="auto" w:frame="1"/>
          <w:lang w:eastAsia="en-US"/>
        </w:rPr>
        <w:t>name</w:t>
      </w:r>
      <w:r w:rsidRPr="00BC576C">
        <w:rPr>
          <w:color w:val="656565"/>
          <w:bdr w:val="none" w:sz="0" w:space="0" w:color="auto" w:frame="1"/>
          <w:lang w:eastAsia="en-US"/>
        </w:rPr>
        <w:t>=</w:t>
      </w:r>
      <w:r w:rsidRPr="00BC576C">
        <w:rPr>
          <w:i/>
          <w:iCs/>
          <w:color w:val="2A00FF"/>
          <w:bdr w:val="none" w:sz="0" w:space="0" w:color="auto" w:frame="1"/>
          <w:lang w:eastAsia="en-US"/>
        </w:rPr>
        <w:t>"connection.url"</w:t>
      </w:r>
      <w:r w:rsidRPr="00BC576C">
        <w:rPr>
          <w:color w:val="008080"/>
          <w:bdr w:val="none" w:sz="0" w:space="0" w:color="auto" w:frame="1"/>
          <w:lang w:eastAsia="en-US"/>
        </w:rPr>
        <w:t>&gt;</w:t>
      </w:r>
      <w:r w:rsidRPr="00BC576C">
        <w:rPr>
          <w:color w:val="656565"/>
          <w:bdr w:val="none" w:sz="0" w:space="0" w:color="auto" w:frame="1"/>
          <w:lang w:eastAsia="en-US"/>
        </w:rPr>
        <w:t>jdbc:mysql://localhost:3306/</w:t>
      </w:r>
      <w:r>
        <w:rPr>
          <w:color w:val="656565"/>
          <w:bdr w:val="none" w:sz="0" w:space="0" w:color="auto" w:frame="1"/>
          <w:lang w:eastAsia="en-US"/>
        </w:rPr>
        <w:t>mydb</w:t>
      </w:r>
      <w:r w:rsidRPr="00BC576C">
        <w:rPr>
          <w:color w:val="008080"/>
          <w:bdr w:val="none" w:sz="0" w:space="0" w:color="auto" w:frame="1"/>
          <w:lang w:eastAsia="en-US"/>
        </w:rPr>
        <w:t>&lt;/</w:t>
      </w:r>
      <w:r w:rsidRPr="00BC576C">
        <w:rPr>
          <w:color w:val="3F7F7F"/>
          <w:bdr w:val="none" w:sz="0" w:space="0" w:color="auto" w:frame="1"/>
          <w:lang w:eastAsia="en-US"/>
        </w:rPr>
        <w:t>property</w:t>
      </w:r>
      <w:r w:rsidRPr="00BC576C">
        <w:rPr>
          <w:color w:val="008080"/>
          <w:bdr w:val="none" w:sz="0" w:space="0" w:color="auto" w:frame="1"/>
          <w:lang w:eastAsia="en-US"/>
        </w:rPr>
        <w:t>&gt;</w:t>
      </w:r>
    </w:p>
    <w:p w14:paraId="66C9F5EC" w14:textId="77777777" w:rsidR="004C3D51" w:rsidRPr="00BC576C" w:rsidRDefault="004C3D51" w:rsidP="004C3D51">
      <w:pPr>
        <w:pStyle w:val="1Output"/>
        <w:rPr>
          <w:rFonts w:ascii="Calibri" w:hAnsi="Calibri" w:cs="Times New Roman"/>
          <w:color w:val="656565"/>
          <w:lang w:eastAsia="en-US"/>
        </w:rPr>
      </w:pPr>
      <w:r w:rsidRPr="00BC576C">
        <w:rPr>
          <w:color w:val="656565"/>
          <w:bdr w:val="none" w:sz="0" w:space="0" w:color="auto" w:frame="1"/>
          <w:lang w:eastAsia="en-US"/>
        </w:rPr>
        <w:t>        </w:t>
      </w:r>
      <w:r w:rsidRPr="00BC576C">
        <w:rPr>
          <w:color w:val="008080"/>
          <w:bdr w:val="none" w:sz="0" w:space="0" w:color="auto" w:frame="1"/>
          <w:lang w:eastAsia="en-US"/>
        </w:rPr>
        <w:t>&lt;</w:t>
      </w:r>
      <w:r w:rsidRPr="00BC576C">
        <w:rPr>
          <w:color w:val="3F7F7F"/>
          <w:bdr w:val="none" w:sz="0" w:space="0" w:color="auto" w:frame="1"/>
          <w:lang w:eastAsia="en-US"/>
        </w:rPr>
        <w:t>property</w:t>
      </w:r>
      <w:r w:rsidRPr="00BC576C">
        <w:rPr>
          <w:color w:val="656565"/>
          <w:bdr w:val="none" w:sz="0" w:space="0" w:color="auto" w:frame="1"/>
          <w:lang w:eastAsia="en-US"/>
        </w:rPr>
        <w:t> </w:t>
      </w:r>
      <w:r w:rsidRPr="00BC576C">
        <w:rPr>
          <w:bdr w:val="none" w:sz="0" w:space="0" w:color="auto" w:frame="1"/>
          <w:lang w:eastAsia="en-US"/>
        </w:rPr>
        <w:t>name</w:t>
      </w:r>
      <w:r w:rsidRPr="00BC576C">
        <w:rPr>
          <w:color w:val="656565"/>
          <w:bdr w:val="none" w:sz="0" w:space="0" w:color="auto" w:frame="1"/>
          <w:lang w:eastAsia="en-US"/>
        </w:rPr>
        <w:t>=</w:t>
      </w:r>
      <w:r w:rsidRPr="00BC576C">
        <w:rPr>
          <w:i/>
          <w:iCs/>
          <w:color w:val="2A00FF"/>
          <w:bdr w:val="none" w:sz="0" w:space="0" w:color="auto" w:frame="1"/>
          <w:lang w:eastAsia="en-US"/>
        </w:rPr>
        <w:t>"connection.username"</w:t>
      </w:r>
      <w:r w:rsidRPr="00BC576C">
        <w:rPr>
          <w:color w:val="008080"/>
          <w:bdr w:val="none" w:sz="0" w:space="0" w:color="auto" w:frame="1"/>
          <w:lang w:eastAsia="en-US"/>
        </w:rPr>
        <w:t>&gt;</w:t>
      </w:r>
      <w:r w:rsidRPr="00BC576C">
        <w:rPr>
          <w:color w:val="656565"/>
          <w:bdr w:val="none" w:sz="0" w:space="0" w:color="auto" w:frame="1"/>
          <w:lang w:eastAsia="en-US"/>
        </w:rPr>
        <w:t>root</w:t>
      </w:r>
      <w:r w:rsidRPr="00BC576C">
        <w:rPr>
          <w:color w:val="008080"/>
          <w:bdr w:val="none" w:sz="0" w:space="0" w:color="auto" w:frame="1"/>
          <w:lang w:eastAsia="en-US"/>
        </w:rPr>
        <w:t>&lt;/</w:t>
      </w:r>
      <w:r w:rsidRPr="00BC576C">
        <w:rPr>
          <w:color w:val="3F7F7F"/>
          <w:bdr w:val="none" w:sz="0" w:space="0" w:color="auto" w:frame="1"/>
          <w:lang w:eastAsia="en-US"/>
        </w:rPr>
        <w:t>property</w:t>
      </w:r>
      <w:r w:rsidRPr="00BC576C">
        <w:rPr>
          <w:color w:val="008080"/>
          <w:bdr w:val="none" w:sz="0" w:space="0" w:color="auto" w:frame="1"/>
          <w:lang w:eastAsia="en-US"/>
        </w:rPr>
        <w:t>&gt;</w:t>
      </w:r>
    </w:p>
    <w:p w14:paraId="6CEC5BCA" w14:textId="77777777" w:rsidR="004C3D51" w:rsidRPr="00BC576C" w:rsidRDefault="004C3D51" w:rsidP="004C3D51">
      <w:pPr>
        <w:pStyle w:val="1Output"/>
        <w:rPr>
          <w:rFonts w:ascii="Calibri" w:hAnsi="Calibri" w:cs="Times New Roman"/>
          <w:color w:val="656565"/>
          <w:lang w:eastAsia="en-US"/>
        </w:rPr>
      </w:pPr>
      <w:r w:rsidRPr="00BC576C">
        <w:rPr>
          <w:color w:val="656565"/>
          <w:bdr w:val="none" w:sz="0" w:space="0" w:color="auto" w:frame="1"/>
          <w:lang w:eastAsia="en-US"/>
        </w:rPr>
        <w:t>        </w:t>
      </w:r>
      <w:r w:rsidRPr="00BC576C">
        <w:rPr>
          <w:color w:val="008080"/>
          <w:bdr w:val="none" w:sz="0" w:space="0" w:color="auto" w:frame="1"/>
          <w:lang w:eastAsia="en-US"/>
        </w:rPr>
        <w:t>&lt;</w:t>
      </w:r>
      <w:r w:rsidRPr="00BC576C">
        <w:rPr>
          <w:color w:val="3F7F7F"/>
          <w:bdr w:val="none" w:sz="0" w:space="0" w:color="auto" w:frame="1"/>
          <w:lang w:eastAsia="en-US"/>
        </w:rPr>
        <w:t>property</w:t>
      </w:r>
      <w:r w:rsidRPr="00BC576C">
        <w:rPr>
          <w:color w:val="656565"/>
          <w:bdr w:val="none" w:sz="0" w:space="0" w:color="auto" w:frame="1"/>
          <w:lang w:eastAsia="en-US"/>
        </w:rPr>
        <w:t> </w:t>
      </w:r>
      <w:r w:rsidRPr="00BC576C">
        <w:rPr>
          <w:bdr w:val="none" w:sz="0" w:space="0" w:color="auto" w:frame="1"/>
          <w:lang w:eastAsia="en-US"/>
        </w:rPr>
        <w:t>name</w:t>
      </w:r>
      <w:r w:rsidRPr="00BC576C">
        <w:rPr>
          <w:color w:val="656565"/>
          <w:bdr w:val="none" w:sz="0" w:space="0" w:color="auto" w:frame="1"/>
          <w:lang w:eastAsia="en-US"/>
        </w:rPr>
        <w:t>=</w:t>
      </w:r>
      <w:r w:rsidRPr="00BC576C">
        <w:rPr>
          <w:i/>
          <w:iCs/>
          <w:color w:val="2A00FF"/>
          <w:bdr w:val="none" w:sz="0" w:space="0" w:color="auto" w:frame="1"/>
          <w:lang w:eastAsia="en-US"/>
        </w:rPr>
        <w:t>"connection.password"</w:t>
      </w:r>
      <w:r w:rsidRPr="00BC576C">
        <w:rPr>
          <w:color w:val="008080"/>
          <w:bdr w:val="none" w:sz="0" w:space="0" w:color="auto" w:frame="1"/>
          <w:lang w:eastAsia="en-US"/>
        </w:rPr>
        <w:t>&gt;</w:t>
      </w:r>
      <w:r>
        <w:rPr>
          <w:color w:val="656565"/>
          <w:bdr w:val="none" w:sz="0" w:space="0" w:color="auto" w:frame="1"/>
          <w:lang w:eastAsia="en-US"/>
        </w:rPr>
        <w:t>root</w:t>
      </w:r>
      <w:r w:rsidRPr="00BC576C">
        <w:rPr>
          <w:color w:val="008080"/>
          <w:bdr w:val="none" w:sz="0" w:space="0" w:color="auto" w:frame="1"/>
          <w:lang w:eastAsia="en-US"/>
        </w:rPr>
        <w:t>&lt;/</w:t>
      </w:r>
      <w:r w:rsidRPr="00BC576C">
        <w:rPr>
          <w:color w:val="3F7F7F"/>
          <w:bdr w:val="none" w:sz="0" w:space="0" w:color="auto" w:frame="1"/>
          <w:lang w:eastAsia="en-US"/>
        </w:rPr>
        <w:t>property</w:t>
      </w:r>
      <w:r w:rsidRPr="00BC576C">
        <w:rPr>
          <w:color w:val="008080"/>
          <w:bdr w:val="none" w:sz="0" w:space="0" w:color="auto" w:frame="1"/>
          <w:lang w:eastAsia="en-US"/>
        </w:rPr>
        <w:t>&gt;</w:t>
      </w:r>
      <w:r w:rsidRPr="00BC576C">
        <w:rPr>
          <w:color w:val="656565"/>
          <w:bdr w:val="none" w:sz="0" w:space="0" w:color="auto" w:frame="1"/>
          <w:lang w:eastAsia="en-US"/>
        </w:rPr>
        <w:t>        </w:t>
      </w:r>
    </w:p>
    <w:p w14:paraId="428A344B" w14:textId="77777777" w:rsidR="004C3D51" w:rsidRPr="00BC576C" w:rsidRDefault="004C3D51" w:rsidP="004C3D51">
      <w:pPr>
        <w:pStyle w:val="1Output"/>
        <w:rPr>
          <w:rFonts w:ascii="Calibri" w:hAnsi="Calibri" w:cs="Times New Roman"/>
          <w:color w:val="656565"/>
          <w:lang w:eastAsia="en-US"/>
        </w:rPr>
      </w:pPr>
      <w:r w:rsidRPr="00BC576C">
        <w:rPr>
          <w:color w:val="656565"/>
          <w:bdr w:val="none" w:sz="0" w:space="0" w:color="auto" w:frame="1"/>
          <w:lang w:eastAsia="en-US"/>
        </w:rPr>
        <w:t>        </w:t>
      </w:r>
      <w:r w:rsidRPr="00BC576C">
        <w:rPr>
          <w:color w:val="008080"/>
          <w:bdr w:val="none" w:sz="0" w:space="0" w:color="auto" w:frame="1"/>
          <w:lang w:eastAsia="en-US"/>
        </w:rPr>
        <w:t>&lt;</w:t>
      </w:r>
      <w:r w:rsidRPr="00BC576C">
        <w:rPr>
          <w:color w:val="3F7F7F"/>
          <w:bdr w:val="none" w:sz="0" w:space="0" w:color="auto" w:frame="1"/>
          <w:lang w:eastAsia="en-US"/>
        </w:rPr>
        <w:t>property</w:t>
      </w:r>
      <w:r w:rsidRPr="00BC576C">
        <w:rPr>
          <w:color w:val="656565"/>
          <w:bdr w:val="none" w:sz="0" w:space="0" w:color="auto" w:frame="1"/>
          <w:lang w:eastAsia="en-US"/>
        </w:rPr>
        <w:t> </w:t>
      </w:r>
      <w:r w:rsidRPr="00BC576C">
        <w:rPr>
          <w:bdr w:val="none" w:sz="0" w:space="0" w:color="auto" w:frame="1"/>
          <w:lang w:eastAsia="en-US"/>
        </w:rPr>
        <w:t>name</w:t>
      </w:r>
      <w:r w:rsidRPr="00BC576C">
        <w:rPr>
          <w:color w:val="656565"/>
          <w:bdr w:val="none" w:sz="0" w:space="0" w:color="auto" w:frame="1"/>
          <w:lang w:eastAsia="en-US"/>
        </w:rPr>
        <w:t>=</w:t>
      </w:r>
      <w:r w:rsidRPr="00BC576C">
        <w:rPr>
          <w:i/>
          <w:iCs/>
          <w:color w:val="2A00FF"/>
          <w:bdr w:val="none" w:sz="0" w:space="0" w:color="auto" w:frame="1"/>
          <w:lang w:eastAsia="en-US"/>
        </w:rPr>
        <w:t>"connection.pool_size"</w:t>
      </w:r>
      <w:r w:rsidRPr="00BC576C">
        <w:rPr>
          <w:color w:val="008080"/>
          <w:bdr w:val="none" w:sz="0" w:space="0" w:color="auto" w:frame="1"/>
          <w:lang w:eastAsia="en-US"/>
        </w:rPr>
        <w:t>&gt;</w:t>
      </w:r>
      <w:r w:rsidRPr="00BC576C">
        <w:rPr>
          <w:color w:val="656565"/>
          <w:bdr w:val="none" w:sz="0" w:space="0" w:color="auto" w:frame="1"/>
          <w:lang w:eastAsia="en-US"/>
        </w:rPr>
        <w:t>1</w:t>
      </w:r>
      <w:r w:rsidRPr="00BC576C">
        <w:rPr>
          <w:color w:val="008080"/>
          <w:bdr w:val="none" w:sz="0" w:space="0" w:color="auto" w:frame="1"/>
          <w:lang w:eastAsia="en-US"/>
        </w:rPr>
        <w:t>&lt;/</w:t>
      </w:r>
      <w:r w:rsidRPr="00BC576C">
        <w:rPr>
          <w:color w:val="3F7F7F"/>
          <w:bdr w:val="none" w:sz="0" w:space="0" w:color="auto" w:frame="1"/>
          <w:lang w:eastAsia="en-US"/>
        </w:rPr>
        <w:t>property</w:t>
      </w:r>
      <w:r w:rsidRPr="00BC576C">
        <w:rPr>
          <w:color w:val="008080"/>
          <w:bdr w:val="none" w:sz="0" w:space="0" w:color="auto" w:frame="1"/>
          <w:lang w:eastAsia="en-US"/>
        </w:rPr>
        <w:t>&gt;</w:t>
      </w:r>
    </w:p>
    <w:p w14:paraId="4B04E7E7" w14:textId="77777777" w:rsidR="004C3D51" w:rsidRPr="00BC576C" w:rsidRDefault="004C3D51" w:rsidP="004C3D51">
      <w:pPr>
        <w:pStyle w:val="1Output"/>
        <w:rPr>
          <w:rFonts w:ascii="Calibri" w:hAnsi="Calibri" w:cs="Times New Roman"/>
          <w:color w:val="656565"/>
          <w:lang w:eastAsia="en-US"/>
        </w:rPr>
      </w:pPr>
      <w:r w:rsidRPr="00BC576C">
        <w:rPr>
          <w:color w:val="656565"/>
          <w:bdr w:val="none" w:sz="0" w:space="0" w:color="auto" w:frame="1"/>
          <w:lang w:eastAsia="en-US"/>
        </w:rPr>
        <w:t>        </w:t>
      </w:r>
    </w:p>
    <w:p w14:paraId="16416DC6" w14:textId="77777777" w:rsidR="004C3D51" w:rsidRPr="00BC576C" w:rsidRDefault="004C3D51" w:rsidP="004C3D51">
      <w:pPr>
        <w:pStyle w:val="1Output"/>
        <w:rPr>
          <w:rFonts w:ascii="Calibri" w:hAnsi="Calibri" w:cs="Times New Roman"/>
          <w:color w:val="656565"/>
          <w:lang w:eastAsia="en-US"/>
        </w:rPr>
      </w:pPr>
      <w:r w:rsidRPr="00BC576C">
        <w:rPr>
          <w:color w:val="656565"/>
          <w:bdr w:val="none" w:sz="0" w:space="0" w:color="auto" w:frame="1"/>
          <w:lang w:eastAsia="en-US"/>
        </w:rPr>
        <w:t>        </w:t>
      </w:r>
      <w:r w:rsidRPr="00BC576C">
        <w:rPr>
          <w:color w:val="3F5FBF"/>
          <w:bdr w:val="none" w:sz="0" w:space="0" w:color="auto" w:frame="1"/>
          <w:lang w:eastAsia="en-US"/>
        </w:rPr>
        <w:t>&lt;!-- Hibernate Properties --&gt;</w:t>
      </w:r>
    </w:p>
    <w:p w14:paraId="671D0B23" w14:textId="77777777" w:rsidR="004C3D51" w:rsidRPr="00BC576C" w:rsidRDefault="004C3D51" w:rsidP="004C3D51">
      <w:pPr>
        <w:pStyle w:val="1Output"/>
        <w:rPr>
          <w:rFonts w:ascii="Calibri" w:hAnsi="Calibri" w:cs="Times New Roman"/>
          <w:color w:val="656565"/>
          <w:lang w:eastAsia="en-US"/>
        </w:rPr>
      </w:pPr>
      <w:r w:rsidRPr="00BC576C">
        <w:rPr>
          <w:color w:val="656565"/>
          <w:bdr w:val="none" w:sz="0" w:space="0" w:color="auto" w:frame="1"/>
          <w:lang w:eastAsia="en-US"/>
        </w:rPr>
        <w:t>        </w:t>
      </w:r>
      <w:r w:rsidRPr="00BC576C">
        <w:rPr>
          <w:color w:val="008080"/>
          <w:bdr w:val="none" w:sz="0" w:space="0" w:color="auto" w:frame="1"/>
          <w:lang w:eastAsia="en-US"/>
        </w:rPr>
        <w:t>&lt;</w:t>
      </w:r>
      <w:r w:rsidRPr="00BC576C">
        <w:rPr>
          <w:color w:val="3F7F7F"/>
          <w:bdr w:val="none" w:sz="0" w:space="0" w:color="auto" w:frame="1"/>
          <w:lang w:eastAsia="en-US"/>
        </w:rPr>
        <w:t>property</w:t>
      </w:r>
      <w:r w:rsidRPr="00BC576C">
        <w:rPr>
          <w:color w:val="656565"/>
          <w:bdr w:val="none" w:sz="0" w:space="0" w:color="auto" w:frame="1"/>
          <w:lang w:eastAsia="en-US"/>
        </w:rPr>
        <w:t> </w:t>
      </w:r>
      <w:r w:rsidRPr="00BC576C">
        <w:rPr>
          <w:bdr w:val="none" w:sz="0" w:space="0" w:color="auto" w:frame="1"/>
          <w:lang w:eastAsia="en-US"/>
        </w:rPr>
        <w:t>name</w:t>
      </w:r>
      <w:r w:rsidRPr="00BC576C">
        <w:rPr>
          <w:color w:val="656565"/>
          <w:bdr w:val="none" w:sz="0" w:space="0" w:color="auto" w:frame="1"/>
          <w:lang w:eastAsia="en-US"/>
        </w:rPr>
        <w:t>=</w:t>
      </w:r>
      <w:r w:rsidRPr="00BC576C">
        <w:rPr>
          <w:i/>
          <w:iCs/>
          <w:color w:val="2A00FF"/>
          <w:bdr w:val="none" w:sz="0" w:space="0" w:color="auto" w:frame="1"/>
          <w:lang w:eastAsia="en-US"/>
        </w:rPr>
        <w:t>"dialect"</w:t>
      </w:r>
      <w:r w:rsidRPr="00BC576C">
        <w:rPr>
          <w:color w:val="008080"/>
          <w:bdr w:val="none" w:sz="0" w:space="0" w:color="auto" w:frame="1"/>
          <w:lang w:eastAsia="en-US"/>
        </w:rPr>
        <w:t>&gt;</w:t>
      </w:r>
      <w:r w:rsidRPr="00BC576C">
        <w:rPr>
          <w:color w:val="656565"/>
          <w:bdr w:val="none" w:sz="0" w:space="0" w:color="auto" w:frame="1"/>
          <w:lang w:eastAsia="en-US"/>
        </w:rPr>
        <w:t>org.hibernate.dialect.MySQLDialect</w:t>
      </w:r>
      <w:r w:rsidRPr="00BC576C">
        <w:rPr>
          <w:color w:val="008080"/>
          <w:bdr w:val="none" w:sz="0" w:space="0" w:color="auto" w:frame="1"/>
          <w:lang w:eastAsia="en-US"/>
        </w:rPr>
        <w:t>&lt;/</w:t>
      </w:r>
      <w:r w:rsidRPr="00BC576C">
        <w:rPr>
          <w:color w:val="3F7F7F"/>
          <w:bdr w:val="none" w:sz="0" w:space="0" w:color="auto" w:frame="1"/>
          <w:lang w:eastAsia="en-US"/>
        </w:rPr>
        <w:t>property</w:t>
      </w:r>
      <w:r w:rsidRPr="00BC576C">
        <w:rPr>
          <w:color w:val="008080"/>
          <w:bdr w:val="none" w:sz="0" w:space="0" w:color="auto" w:frame="1"/>
          <w:lang w:eastAsia="en-US"/>
        </w:rPr>
        <w:t>&gt;</w:t>
      </w:r>
    </w:p>
    <w:p w14:paraId="60411F1F" w14:textId="77777777" w:rsidR="004C3D51" w:rsidRPr="00BC576C" w:rsidRDefault="004C3D51" w:rsidP="004C3D51">
      <w:pPr>
        <w:pStyle w:val="1Output"/>
        <w:rPr>
          <w:rFonts w:ascii="Calibri" w:hAnsi="Calibri" w:cs="Times New Roman"/>
          <w:color w:val="656565"/>
          <w:lang w:eastAsia="en-US"/>
        </w:rPr>
      </w:pPr>
      <w:r w:rsidRPr="00BC576C">
        <w:rPr>
          <w:color w:val="656565"/>
          <w:bdr w:val="none" w:sz="0" w:space="0" w:color="auto" w:frame="1"/>
          <w:lang w:eastAsia="en-US"/>
        </w:rPr>
        <w:t>        </w:t>
      </w:r>
      <w:r w:rsidRPr="00BC576C">
        <w:rPr>
          <w:color w:val="008080"/>
          <w:bdr w:val="none" w:sz="0" w:space="0" w:color="auto" w:frame="1"/>
          <w:lang w:eastAsia="en-US"/>
        </w:rPr>
        <w:t>&lt;</w:t>
      </w:r>
      <w:r w:rsidRPr="00BC576C">
        <w:rPr>
          <w:color w:val="3F7F7F"/>
          <w:bdr w:val="none" w:sz="0" w:space="0" w:color="auto" w:frame="1"/>
          <w:lang w:eastAsia="en-US"/>
        </w:rPr>
        <w:t>property</w:t>
      </w:r>
      <w:r w:rsidRPr="00BC576C">
        <w:rPr>
          <w:color w:val="656565"/>
          <w:bdr w:val="none" w:sz="0" w:space="0" w:color="auto" w:frame="1"/>
          <w:lang w:eastAsia="en-US"/>
        </w:rPr>
        <w:t> </w:t>
      </w:r>
      <w:r w:rsidRPr="00BC576C">
        <w:rPr>
          <w:bdr w:val="none" w:sz="0" w:space="0" w:color="auto" w:frame="1"/>
          <w:lang w:eastAsia="en-US"/>
        </w:rPr>
        <w:t>name</w:t>
      </w:r>
      <w:r w:rsidRPr="00BC576C">
        <w:rPr>
          <w:color w:val="656565"/>
          <w:bdr w:val="none" w:sz="0" w:space="0" w:color="auto" w:frame="1"/>
          <w:lang w:eastAsia="en-US"/>
        </w:rPr>
        <w:t>=</w:t>
      </w:r>
      <w:r w:rsidRPr="00BC576C">
        <w:rPr>
          <w:i/>
          <w:iCs/>
          <w:color w:val="2A00FF"/>
          <w:bdr w:val="none" w:sz="0" w:space="0" w:color="auto" w:frame="1"/>
          <w:lang w:eastAsia="en-US"/>
        </w:rPr>
        <w:t>"show_sql"</w:t>
      </w:r>
      <w:r w:rsidRPr="00BC576C">
        <w:rPr>
          <w:color w:val="008080"/>
          <w:bdr w:val="none" w:sz="0" w:space="0" w:color="auto" w:frame="1"/>
          <w:lang w:eastAsia="en-US"/>
        </w:rPr>
        <w:t>&gt;</w:t>
      </w:r>
      <w:r w:rsidRPr="00BC576C">
        <w:rPr>
          <w:color w:val="656565"/>
          <w:bdr w:val="none" w:sz="0" w:space="0" w:color="auto" w:frame="1"/>
          <w:lang w:eastAsia="en-US"/>
        </w:rPr>
        <w:t>true</w:t>
      </w:r>
      <w:r w:rsidRPr="00BC576C">
        <w:rPr>
          <w:color w:val="008080"/>
          <w:bdr w:val="none" w:sz="0" w:space="0" w:color="auto" w:frame="1"/>
          <w:lang w:eastAsia="en-US"/>
        </w:rPr>
        <w:t>&lt;/</w:t>
      </w:r>
      <w:r w:rsidRPr="00BC576C">
        <w:rPr>
          <w:color w:val="3F7F7F"/>
          <w:bdr w:val="none" w:sz="0" w:space="0" w:color="auto" w:frame="1"/>
          <w:lang w:eastAsia="en-US"/>
        </w:rPr>
        <w:t>property</w:t>
      </w:r>
      <w:r w:rsidRPr="00BC576C">
        <w:rPr>
          <w:color w:val="008080"/>
          <w:bdr w:val="none" w:sz="0" w:space="0" w:color="auto" w:frame="1"/>
          <w:lang w:eastAsia="en-US"/>
        </w:rPr>
        <w:t>&gt;</w:t>
      </w:r>
    </w:p>
    <w:p w14:paraId="3D53C732" w14:textId="69150D70" w:rsidR="004C3D51" w:rsidRPr="00BC576C" w:rsidRDefault="004C3D51" w:rsidP="004C3D51">
      <w:pPr>
        <w:pStyle w:val="1Output"/>
        <w:rPr>
          <w:rFonts w:ascii="Calibri" w:hAnsi="Calibri" w:cs="Times New Roman"/>
          <w:color w:val="656565"/>
          <w:lang w:eastAsia="en-US"/>
        </w:rPr>
      </w:pPr>
      <w:r w:rsidRPr="00BC576C">
        <w:rPr>
          <w:color w:val="656565"/>
          <w:bdr w:val="none" w:sz="0" w:space="0" w:color="auto" w:frame="1"/>
          <w:lang w:eastAsia="en-US"/>
        </w:rPr>
        <w:t>        </w:t>
      </w:r>
      <w:r w:rsidRPr="00BC576C">
        <w:rPr>
          <w:color w:val="008080"/>
          <w:bdr w:val="none" w:sz="0" w:space="0" w:color="auto" w:frame="1"/>
          <w:lang w:eastAsia="en-US"/>
        </w:rPr>
        <w:t>&lt;</w:t>
      </w:r>
      <w:r w:rsidRPr="00BC576C">
        <w:rPr>
          <w:color w:val="3F7F7F"/>
          <w:bdr w:val="none" w:sz="0" w:space="0" w:color="auto" w:frame="1"/>
          <w:lang w:eastAsia="en-US"/>
        </w:rPr>
        <w:t>property</w:t>
      </w:r>
      <w:r w:rsidRPr="00BC576C">
        <w:rPr>
          <w:color w:val="656565"/>
          <w:bdr w:val="none" w:sz="0" w:space="0" w:color="auto" w:frame="1"/>
          <w:lang w:eastAsia="en-US"/>
        </w:rPr>
        <w:t> </w:t>
      </w:r>
      <w:r w:rsidRPr="00BC576C">
        <w:rPr>
          <w:bdr w:val="none" w:sz="0" w:space="0" w:color="auto" w:frame="1"/>
          <w:lang w:eastAsia="en-US"/>
        </w:rPr>
        <w:t>name</w:t>
      </w:r>
      <w:r w:rsidRPr="00BC576C">
        <w:rPr>
          <w:color w:val="656565"/>
          <w:bdr w:val="none" w:sz="0" w:space="0" w:color="auto" w:frame="1"/>
          <w:lang w:eastAsia="en-US"/>
        </w:rPr>
        <w:t>=</w:t>
      </w:r>
      <w:r w:rsidRPr="00BC576C">
        <w:rPr>
          <w:i/>
          <w:iCs/>
          <w:color w:val="2A00FF"/>
          <w:bdr w:val="none" w:sz="0" w:space="0" w:color="auto" w:frame="1"/>
          <w:lang w:eastAsia="en-US"/>
        </w:rPr>
        <w:t>"hbm2ddl.auto"</w:t>
      </w:r>
      <w:r w:rsidRPr="00BC576C">
        <w:rPr>
          <w:color w:val="008080"/>
          <w:bdr w:val="none" w:sz="0" w:space="0" w:color="auto" w:frame="1"/>
          <w:lang w:eastAsia="en-US"/>
        </w:rPr>
        <w:t>&gt;</w:t>
      </w:r>
      <w:r w:rsidRPr="00BC576C">
        <w:rPr>
          <w:color w:val="656565"/>
          <w:bdr w:val="none" w:sz="0" w:space="0" w:color="auto" w:frame="1"/>
          <w:lang w:eastAsia="en-US"/>
        </w:rPr>
        <w:t>validate</w:t>
      </w:r>
      <w:r w:rsidRPr="00BC576C">
        <w:rPr>
          <w:color w:val="008080"/>
          <w:bdr w:val="none" w:sz="0" w:space="0" w:color="auto" w:frame="1"/>
          <w:lang w:eastAsia="en-US"/>
        </w:rPr>
        <w:t>&lt;/</w:t>
      </w:r>
      <w:r w:rsidRPr="00BC576C">
        <w:rPr>
          <w:color w:val="3F7F7F"/>
          <w:bdr w:val="none" w:sz="0" w:space="0" w:color="auto" w:frame="1"/>
          <w:lang w:eastAsia="en-US"/>
        </w:rPr>
        <w:t>property</w:t>
      </w:r>
      <w:r w:rsidRPr="00BC576C">
        <w:rPr>
          <w:color w:val="008080"/>
          <w:bdr w:val="none" w:sz="0" w:space="0" w:color="auto" w:frame="1"/>
          <w:lang w:eastAsia="en-US"/>
        </w:rPr>
        <w:t>&gt;</w:t>
      </w:r>
      <w:r w:rsidRPr="00BC576C">
        <w:rPr>
          <w:color w:val="656565"/>
          <w:bdr w:val="none" w:sz="0" w:space="0" w:color="auto" w:frame="1"/>
          <w:lang w:eastAsia="en-US"/>
        </w:rPr>
        <w:t>  </w:t>
      </w:r>
    </w:p>
    <w:p w14:paraId="520DA852" w14:textId="77777777" w:rsidR="004C3D51" w:rsidRPr="00BC576C" w:rsidRDefault="004C3D51" w:rsidP="004C3D51">
      <w:pPr>
        <w:pStyle w:val="1Output"/>
        <w:rPr>
          <w:rFonts w:ascii="Calibri" w:hAnsi="Calibri" w:cs="Times New Roman"/>
          <w:color w:val="656565"/>
          <w:lang w:eastAsia="en-US"/>
        </w:rPr>
      </w:pPr>
      <w:r w:rsidRPr="00BC576C">
        <w:rPr>
          <w:color w:val="656565"/>
          <w:bdr w:val="none" w:sz="0" w:space="0" w:color="auto" w:frame="1"/>
          <w:lang w:eastAsia="en-US"/>
        </w:rPr>
        <w:t>      </w:t>
      </w:r>
    </w:p>
    <w:p w14:paraId="70FF45DA" w14:textId="77777777" w:rsidR="004C3D51" w:rsidRPr="00BC576C" w:rsidRDefault="004C3D51" w:rsidP="004C3D51">
      <w:pPr>
        <w:pStyle w:val="1Output"/>
        <w:ind w:firstLine="720"/>
        <w:rPr>
          <w:rFonts w:ascii="Calibri" w:hAnsi="Calibri" w:cs="Times New Roman"/>
          <w:color w:val="656565"/>
          <w:lang w:eastAsia="en-US"/>
        </w:rPr>
      </w:pPr>
      <w:r w:rsidRPr="00BC576C">
        <w:rPr>
          <w:color w:val="3F5FBF"/>
          <w:bdr w:val="none" w:sz="0" w:space="0" w:color="auto" w:frame="1"/>
          <w:lang w:eastAsia="en-US"/>
        </w:rPr>
        <w:t>&lt;!--</w:t>
      </w:r>
      <w:r>
        <w:rPr>
          <w:color w:val="3F5FBF"/>
          <w:bdr w:val="none" w:sz="0" w:space="0" w:color="auto" w:frame="1"/>
          <w:lang w:eastAsia="en-US"/>
        </w:rPr>
        <w:t xml:space="preserve"> </w:t>
      </w:r>
      <w:r w:rsidRPr="00BC576C">
        <w:rPr>
          <w:color w:val="3F5FBF"/>
          <w:bdr w:val="none" w:sz="0" w:space="0" w:color="auto" w:frame="1"/>
          <w:lang w:eastAsia="en-US"/>
        </w:rPr>
        <w:t>Mapping file name(s)--&gt;</w:t>
      </w:r>
    </w:p>
    <w:p w14:paraId="0C27A3E6" w14:textId="77777777" w:rsidR="004C3D51" w:rsidRPr="00BC576C" w:rsidRDefault="004C3D51" w:rsidP="004C3D51">
      <w:pPr>
        <w:pStyle w:val="1Output"/>
        <w:rPr>
          <w:rFonts w:ascii="Calibri" w:hAnsi="Calibri" w:cs="Times New Roman"/>
          <w:color w:val="656565"/>
          <w:lang w:eastAsia="en-US"/>
        </w:rPr>
      </w:pPr>
      <w:r w:rsidRPr="00BC576C">
        <w:rPr>
          <w:color w:val="656565"/>
          <w:bdr w:val="none" w:sz="0" w:space="0" w:color="auto" w:frame="1"/>
          <w:lang w:eastAsia="en-US"/>
        </w:rPr>
        <w:t>        </w:t>
      </w:r>
      <w:r w:rsidRPr="00BC576C">
        <w:rPr>
          <w:color w:val="008080"/>
          <w:bdr w:val="none" w:sz="0" w:space="0" w:color="auto" w:frame="1"/>
          <w:lang w:eastAsia="en-US"/>
        </w:rPr>
        <w:t>&lt;</w:t>
      </w:r>
      <w:r w:rsidRPr="00BC576C">
        <w:rPr>
          <w:color w:val="3F7F7F"/>
          <w:bdr w:val="none" w:sz="0" w:space="0" w:color="auto" w:frame="1"/>
          <w:lang w:eastAsia="en-US"/>
        </w:rPr>
        <w:t>mapping</w:t>
      </w:r>
      <w:r w:rsidRPr="00BC576C">
        <w:rPr>
          <w:color w:val="656565"/>
          <w:bdr w:val="none" w:sz="0" w:space="0" w:color="auto" w:frame="1"/>
          <w:lang w:eastAsia="en-US"/>
        </w:rPr>
        <w:t> </w:t>
      </w:r>
      <w:r w:rsidRPr="00BC576C">
        <w:rPr>
          <w:bdr w:val="none" w:sz="0" w:space="0" w:color="auto" w:frame="1"/>
          <w:lang w:eastAsia="en-US"/>
        </w:rPr>
        <w:t>resource</w:t>
      </w:r>
      <w:r w:rsidRPr="00BC576C">
        <w:rPr>
          <w:color w:val="656565"/>
          <w:bdr w:val="none" w:sz="0" w:space="0" w:color="auto" w:frame="1"/>
          <w:lang w:eastAsia="en-US"/>
        </w:rPr>
        <w:t>=</w:t>
      </w:r>
      <w:r w:rsidRPr="00BC576C">
        <w:rPr>
          <w:i/>
          <w:iCs/>
          <w:color w:val="2A00FF"/>
          <w:bdr w:val="none" w:sz="0" w:space="0" w:color="auto" w:frame="1"/>
          <w:lang w:eastAsia="en-US"/>
        </w:rPr>
        <w:t>"res/</w:t>
      </w:r>
      <w:r>
        <w:rPr>
          <w:i/>
          <w:iCs/>
          <w:color w:val="2A00FF"/>
          <w:bdr w:val="none" w:sz="0" w:space="0" w:color="auto" w:frame="1"/>
          <w:lang w:eastAsia="en-US"/>
        </w:rPr>
        <w:t>employee</w:t>
      </w:r>
      <w:r w:rsidRPr="00BC576C">
        <w:rPr>
          <w:i/>
          <w:iCs/>
          <w:color w:val="2A00FF"/>
          <w:bdr w:val="none" w:sz="0" w:space="0" w:color="auto" w:frame="1"/>
          <w:lang w:eastAsia="en-US"/>
        </w:rPr>
        <w:t>.hbm.xml"</w:t>
      </w:r>
      <w:r w:rsidRPr="00BC576C">
        <w:rPr>
          <w:color w:val="008080"/>
          <w:bdr w:val="none" w:sz="0" w:space="0" w:color="auto" w:frame="1"/>
          <w:lang w:eastAsia="en-US"/>
        </w:rPr>
        <w:t>/&gt;</w:t>
      </w:r>
    </w:p>
    <w:p w14:paraId="67C77104" w14:textId="77777777" w:rsidR="004C3D51" w:rsidRPr="00BC576C" w:rsidRDefault="004C3D51" w:rsidP="004C3D51">
      <w:pPr>
        <w:pStyle w:val="1Output"/>
        <w:rPr>
          <w:rFonts w:ascii="Calibri" w:hAnsi="Calibri" w:cs="Times New Roman"/>
          <w:color w:val="656565"/>
          <w:lang w:eastAsia="en-US"/>
        </w:rPr>
      </w:pPr>
      <w:r w:rsidRPr="00BC576C">
        <w:rPr>
          <w:color w:val="656565"/>
          <w:bdr w:val="none" w:sz="0" w:space="0" w:color="auto" w:frame="1"/>
          <w:lang w:eastAsia="en-US"/>
        </w:rPr>
        <w:t>    </w:t>
      </w:r>
      <w:r w:rsidRPr="00BC576C">
        <w:rPr>
          <w:color w:val="008080"/>
          <w:bdr w:val="none" w:sz="0" w:space="0" w:color="auto" w:frame="1"/>
          <w:lang w:eastAsia="en-US"/>
        </w:rPr>
        <w:t>&lt;/</w:t>
      </w:r>
      <w:r w:rsidRPr="00BC576C">
        <w:rPr>
          <w:color w:val="3F7F7F"/>
          <w:bdr w:val="none" w:sz="0" w:space="0" w:color="auto" w:frame="1"/>
          <w:lang w:eastAsia="en-US"/>
        </w:rPr>
        <w:t>session-factory</w:t>
      </w:r>
      <w:r w:rsidRPr="00BC576C">
        <w:rPr>
          <w:color w:val="008080"/>
          <w:bdr w:val="none" w:sz="0" w:space="0" w:color="auto" w:frame="1"/>
          <w:lang w:eastAsia="en-US"/>
        </w:rPr>
        <w:t>&gt;</w:t>
      </w:r>
    </w:p>
    <w:p w14:paraId="694784B6" w14:textId="77777777" w:rsidR="004C3D51" w:rsidRPr="00BC576C" w:rsidRDefault="004C3D51" w:rsidP="004C3D51">
      <w:pPr>
        <w:pStyle w:val="1Output"/>
        <w:rPr>
          <w:rFonts w:ascii="Calibri" w:hAnsi="Calibri" w:cs="Times New Roman"/>
          <w:color w:val="656565"/>
          <w:lang w:eastAsia="en-US"/>
        </w:rPr>
      </w:pPr>
      <w:r w:rsidRPr="00BC576C">
        <w:rPr>
          <w:color w:val="008080"/>
          <w:bdr w:val="none" w:sz="0" w:space="0" w:color="auto" w:frame="1"/>
          <w:lang w:eastAsia="en-US"/>
        </w:rPr>
        <w:t>&lt;/</w:t>
      </w:r>
      <w:r w:rsidRPr="00BC576C">
        <w:rPr>
          <w:color w:val="3F7F7F"/>
          <w:bdr w:val="none" w:sz="0" w:space="0" w:color="auto" w:frame="1"/>
          <w:lang w:eastAsia="en-US"/>
        </w:rPr>
        <w:t>hibernate-configuration</w:t>
      </w:r>
      <w:r w:rsidRPr="00BC576C">
        <w:rPr>
          <w:color w:val="008080"/>
          <w:bdr w:val="none" w:sz="0" w:space="0" w:color="auto" w:frame="1"/>
          <w:lang w:eastAsia="en-US"/>
        </w:rPr>
        <w:t>&gt;</w:t>
      </w:r>
    </w:p>
    <w:p w14:paraId="77BB2749" w14:textId="1D938ED0" w:rsidR="004C3D51" w:rsidRDefault="004C3D51" w:rsidP="00AB49AA">
      <w:pPr>
        <w:spacing w:after="0" w:line="240" w:lineRule="auto"/>
      </w:pPr>
    </w:p>
    <w:p w14:paraId="40DA73C4" w14:textId="77777777" w:rsidR="00CD2442" w:rsidRDefault="00CD2442" w:rsidP="00AB49AA">
      <w:pPr>
        <w:spacing w:after="0" w:line="240" w:lineRule="auto"/>
      </w:pPr>
    </w:p>
    <w:p w14:paraId="61DF0E4F" w14:textId="77777777" w:rsidR="004C3D51" w:rsidRDefault="004C3D51" w:rsidP="00CA7EE9">
      <w:pPr>
        <w:pStyle w:val="1Output"/>
        <w:rPr>
          <w:color w:val="4C483D" w:themeColor="text2"/>
        </w:rPr>
      </w:pPr>
      <w:r>
        <w:rPr>
          <w:bCs/>
          <w:color w:val="7F0055"/>
        </w:rPr>
        <w:t>public</w:t>
      </w:r>
      <w:r>
        <w:t xml:space="preserve"> </w:t>
      </w:r>
      <w:r>
        <w:rPr>
          <w:bCs/>
          <w:color w:val="7F0055"/>
        </w:rPr>
        <w:t>class</w:t>
      </w:r>
      <w:r>
        <w:t xml:space="preserve"> EmployeeSave {</w:t>
      </w:r>
    </w:p>
    <w:p w14:paraId="4534D107" w14:textId="77777777" w:rsidR="004C3D51" w:rsidRDefault="004C3D51" w:rsidP="00CA7EE9">
      <w:pPr>
        <w:pStyle w:val="1Output"/>
        <w:rPr>
          <w:color w:val="4C483D" w:themeColor="text2"/>
        </w:rPr>
      </w:pPr>
      <w:r>
        <w:tab/>
      </w:r>
      <w:r>
        <w:rPr>
          <w:bCs/>
          <w:color w:val="7F0055"/>
        </w:rPr>
        <w:t>public</w:t>
      </w:r>
      <w:r>
        <w:t xml:space="preserve"> </w:t>
      </w:r>
      <w:r>
        <w:rPr>
          <w:bCs/>
          <w:color w:val="7F0055"/>
        </w:rPr>
        <w:t>static</w:t>
      </w:r>
      <w:r>
        <w:t xml:space="preserve"> </w:t>
      </w:r>
      <w:r>
        <w:rPr>
          <w:bCs/>
          <w:color w:val="7F0055"/>
        </w:rPr>
        <w:t>void</w:t>
      </w:r>
      <w:r>
        <w:t xml:space="preserve"> main(String[] </w:t>
      </w:r>
      <w:r>
        <w:rPr>
          <w:color w:val="6A3E3E"/>
        </w:rPr>
        <w:t>args</w:t>
      </w:r>
      <w:r>
        <w:t>) {</w:t>
      </w:r>
    </w:p>
    <w:p w14:paraId="1643DBB4" w14:textId="77777777" w:rsidR="004C3D51" w:rsidRDefault="004C3D51" w:rsidP="00CA7EE9">
      <w:pPr>
        <w:pStyle w:val="1Output"/>
        <w:rPr>
          <w:color w:val="4C483D" w:themeColor="text2"/>
        </w:rPr>
      </w:pPr>
      <w:r>
        <w:tab/>
      </w:r>
      <w:r>
        <w:tab/>
        <w:t xml:space="preserve">Configuration </w:t>
      </w:r>
      <w:r>
        <w:rPr>
          <w:color w:val="6A3E3E"/>
        </w:rPr>
        <w:t>cfg</w:t>
      </w:r>
      <w:r>
        <w:t xml:space="preserve"> = </w:t>
      </w:r>
      <w:r>
        <w:rPr>
          <w:bCs/>
          <w:color w:val="7F0055"/>
        </w:rPr>
        <w:t>new</w:t>
      </w:r>
      <w:r>
        <w:t xml:space="preserve"> Configuration();</w:t>
      </w:r>
    </w:p>
    <w:p w14:paraId="2D755F12" w14:textId="77777777" w:rsidR="00FF31EA" w:rsidRDefault="004C3D51" w:rsidP="00CA7EE9">
      <w:pPr>
        <w:pStyle w:val="1Output"/>
      </w:pPr>
      <w:r>
        <w:tab/>
      </w:r>
      <w:r>
        <w:tab/>
      </w:r>
      <w:r>
        <w:rPr>
          <w:color w:val="6A3E3E"/>
        </w:rPr>
        <w:t>cfg</w:t>
      </w:r>
      <w:r>
        <w:t>.configure(</w:t>
      </w:r>
      <w:r>
        <w:rPr>
          <w:color w:val="2A00FF"/>
        </w:rPr>
        <w:t>"hibernate.cfg.xml"</w:t>
      </w:r>
      <w:r>
        <w:t>);</w:t>
      </w:r>
      <w:r>
        <w:tab/>
      </w:r>
    </w:p>
    <w:p w14:paraId="54CAC8AF" w14:textId="3B93BAE3" w:rsidR="004C3D51" w:rsidRDefault="004C3D51" w:rsidP="00CA7EE9">
      <w:pPr>
        <w:pStyle w:val="1Output"/>
        <w:rPr>
          <w:color w:val="4C483D" w:themeColor="text2"/>
        </w:rPr>
      </w:pPr>
      <w:r>
        <w:tab/>
      </w:r>
    </w:p>
    <w:p w14:paraId="0281B306" w14:textId="77777777" w:rsidR="004C3D51" w:rsidRDefault="004C3D51" w:rsidP="00CA7EE9">
      <w:pPr>
        <w:pStyle w:val="1Output"/>
        <w:rPr>
          <w:color w:val="4C483D" w:themeColor="text2"/>
        </w:rPr>
      </w:pPr>
      <w:r>
        <w:tab/>
      </w:r>
      <w:r>
        <w:tab/>
        <w:t xml:space="preserve">SessionFactory </w:t>
      </w:r>
      <w:r>
        <w:rPr>
          <w:color w:val="6A3E3E"/>
        </w:rPr>
        <w:t>factory</w:t>
      </w:r>
      <w:r>
        <w:t xml:space="preserve"> = </w:t>
      </w:r>
      <w:r>
        <w:rPr>
          <w:color w:val="6A3E3E"/>
        </w:rPr>
        <w:t>cfg</w:t>
      </w:r>
      <w:r>
        <w:t>.buildSessionFactory();</w:t>
      </w:r>
    </w:p>
    <w:p w14:paraId="44BDB1AA" w14:textId="77777777" w:rsidR="004C3D51" w:rsidRDefault="004C3D51" w:rsidP="00CA7EE9">
      <w:pPr>
        <w:pStyle w:val="1Output"/>
        <w:rPr>
          <w:color w:val="4C483D" w:themeColor="text2"/>
        </w:rPr>
      </w:pPr>
      <w:r>
        <w:tab/>
      </w:r>
      <w:r>
        <w:tab/>
        <w:t xml:space="preserve">Session </w:t>
      </w:r>
      <w:r>
        <w:rPr>
          <w:color w:val="6A3E3E"/>
        </w:rPr>
        <w:t>session</w:t>
      </w:r>
      <w:r>
        <w:t xml:space="preserve"> = </w:t>
      </w:r>
      <w:r>
        <w:rPr>
          <w:color w:val="6A3E3E"/>
        </w:rPr>
        <w:t>factory</w:t>
      </w:r>
      <w:r>
        <w:t>.openSession();</w:t>
      </w:r>
    </w:p>
    <w:p w14:paraId="3C55A159" w14:textId="77777777" w:rsidR="004C3D51" w:rsidRDefault="004C3D51" w:rsidP="00CA7EE9">
      <w:pPr>
        <w:pStyle w:val="1Output"/>
        <w:rPr>
          <w:color w:val="4C483D" w:themeColor="text2"/>
        </w:rPr>
      </w:pPr>
      <w:r>
        <w:tab/>
      </w:r>
      <w:r>
        <w:tab/>
      </w:r>
    </w:p>
    <w:p w14:paraId="3C1BB4F7" w14:textId="77777777" w:rsidR="004C3D51" w:rsidRDefault="004C3D51" w:rsidP="00CA7EE9">
      <w:pPr>
        <w:pStyle w:val="1Output"/>
        <w:rPr>
          <w:color w:val="4C483D" w:themeColor="text2"/>
        </w:rPr>
      </w:pPr>
      <w:r>
        <w:tab/>
      </w:r>
      <w:r>
        <w:tab/>
        <w:t xml:space="preserve">EmployeeBo </w:t>
      </w:r>
      <w:r>
        <w:rPr>
          <w:color w:val="6A3E3E"/>
        </w:rPr>
        <w:t>bo</w:t>
      </w:r>
      <w:r>
        <w:t xml:space="preserve"> = </w:t>
      </w:r>
      <w:r>
        <w:rPr>
          <w:bCs/>
          <w:color w:val="7F0055"/>
        </w:rPr>
        <w:t>new</w:t>
      </w:r>
      <w:r>
        <w:t xml:space="preserve"> EmployeeBo();</w:t>
      </w:r>
    </w:p>
    <w:p w14:paraId="0DFA3536" w14:textId="77777777" w:rsidR="004C3D51" w:rsidRDefault="004C3D51" w:rsidP="00CA7EE9">
      <w:pPr>
        <w:pStyle w:val="1Output"/>
        <w:rPr>
          <w:color w:val="4C483D" w:themeColor="text2"/>
        </w:rPr>
      </w:pPr>
      <w:r>
        <w:tab/>
      </w:r>
      <w:r>
        <w:tab/>
      </w:r>
      <w:r>
        <w:rPr>
          <w:color w:val="6A3E3E"/>
        </w:rPr>
        <w:t>bo</w:t>
      </w:r>
      <w:r>
        <w:t>.setEid(5);</w:t>
      </w:r>
    </w:p>
    <w:p w14:paraId="52D8050D" w14:textId="77777777" w:rsidR="004C3D51" w:rsidRDefault="004C3D51" w:rsidP="00CA7EE9">
      <w:pPr>
        <w:pStyle w:val="1Output"/>
        <w:rPr>
          <w:color w:val="4C483D" w:themeColor="text2"/>
        </w:rPr>
      </w:pPr>
      <w:r>
        <w:tab/>
      </w:r>
      <w:r>
        <w:tab/>
      </w:r>
      <w:r>
        <w:rPr>
          <w:color w:val="6A3E3E"/>
        </w:rPr>
        <w:t>bo</w:t>
      </w:r>
      <w:r>
        <w:t>.setName(</w:t>
      </w:r>
      <w:r>
        <w:rPr>
          <w:color w:val="2A00FF"/>
        </w:rPr>
        <w:t>"DILEEP"</w:t>
      </w:r>
      <w:r>
        <w:t>);</w:t>
      </w:r>
    </w:p>
    <w:p w14:paraId="4446928C" w14:textId="77777777" w:rsidR="004C3D51" w:rsidRDefault="004C3D51" w:rsidP="00CA7EE9">
      <w:pPr>
        <w:pStyle w:val="1Output"/>
        <w:rPr>
          <w:color w:val="4C483D" w:themeColor="text2"/>
        </w:rPr>
      </w:pPr>
      <w:r>
        <w:tab/>
      </w:r>
      <w:r>
        <w:tab/>
      </w:r>
      <w:r>
        <w:rPr>
          <w:color w:val="6A3E3E"/>
        </w:rPr>
        <w:t>bo</w:t>
      </w:r>
      <w:r>
        <w:t>.setAddress(</w:t>
      </w:r>
      <w:r>
        <w:rPr>
          <w:color w:val="2A00FF"/>
        </w:rPr>
        <w:t>"BANGLORE"</w:t>
      </w:r>
      <w:r>
        <w:t>);</w:t>
      </w:r>
    </w:p>
    <w:p w14:paraId="6270E1FE" w14:textId="77777777" w:rsidR="004C3D51" w:rsidRDefault="004C3D51" w:rsidP="00CA7EE9">
      <w:pPr>
        <w:pStyle w:val="1Output"/>
        <w:rPr>
          <w:color w:val="4C483D" w:themeColor="text2"/>
        </w:rPr>
      </w:pPr>
    </w:p>
    <w:p w14:paraId="1F9AC503" w14:textId="77777777" w:rsidR="004C3D51" w:rsidRDefault="004C3D51" w:rsidP="00CA7EE9">
      <w:pPr>
        <w:pStyle w:val="1Output"/>
        <w:rPr>
          <w:color w:val="4C483D" w:themeColor="text2"/>
        </w:rPr>
      </w:pPr>
      <w:r>
        <w:tab/>
      </w:r>
      <w:r>
        <w:tab/>
        <w:t xml:space="preserve">Transaction </w:t>
      </w:r>
      <w:r>
        <w:rPr>
          <w:color w:val="6A3E3E"/>
        </w:rPr>
        <w:t>tx</w:t>
      </w:r>
      <w:r>
        <w:t xml:space="preserve"> = </w:t>
      </w:r>
      <w:r>
        <w:rPr>
          <w:color w:val="6A3E3E"/>
        </w:rPr>
        <w:t>session</w:t>
      </w:r>
      <w:r>
        <w:t>.beginTransaction();</w:t>
      </w:r>
    </w:p>
    <w:p w14:paraId="0F84C19C" w14:textId="77777777" w:rsidR="004C3D51" w:rsidRDefault="004C3D51" w:rsidP="00CA7EE9">
      <w:pPr>
        <w:pStyle w:val="1Output"/>
        <w:rPr>
          <w:color w:val="4C483D" w:themeColor="text2"/>
        </w:rPr>
      </w:pPr>
      <w:r>
        <w:tab/>
      </w:r>
      <w:r>
        <w:tab/>
      </w:r>
      <w:r>
        <w:rPr>
          <w:color w:val="6A3E3E"/>
        </w:rPr>
        <w:t>session</w:t>
      </w:r>
      <w:r>
        <w:t>.save(</w:t>
      </w:r>
      <w:r>
        <w:rPr>
          <w:color w:val="6A3E3E"/>
        </w:rPr>
        <w:t>bo</w:t>
      </w:r>
      <w:r>
        <w:t>);</w:t>
      </w:r>
    </w:p>
    <w:p w14:paraId="73043604" w14:textId="77777777" w:rsidR="004C3D51" w:rsidRDefault="004C3D51" w:rsidP="00CA7EE9">
      <w:pPr>
        <w:pStyle w:val="1Output"/>
        <w:rPr>
          <w:color w:val="4C483D" w:themeColor="text2"/>
        </w:rPr>
      </w:pPr>
      <w:r>
        <w:lastRenderedPageBreak/>
        <w:tab/>
      </w:r>
      <w:r>
        <w:tab/>
        <w:t>System.</w:t>
      </w:r>
      <w:r>
        <w:rPr>
          <w:bCs/>
          <w:i/>
          <w:iCs/>
          <w:color w:val="0000C0"/>
        </w:rPr>
        <w:t>out</w:t>
      </w:r>
      <w:r>
        <w:t>.println(</w:t>
      </w:r>
      <w:r>
        <w:rPr>
          <w:color w:val="2A00FF"/>
        </w:rPr>
        <w:t>"Employee Data saved successfully.....!!"</w:t>
      </w:r>
      <w:r>
        <w:t>);</w:t>
      </w:r>
    </w:p>
    <w:p w14:paraId="03992813" w14:textId="77777777" w:rsidR="004C3D51" w:rsidRDefault="004C3D51" w:rsidP="00CA7EE9">
      <w:pPr>
        <w:pStyle w:val="1Output"/>
        <w:rPr>
          <w:color w:val="4C483D" w:themeColor="text2"/>
        </w:rPr>
      </w:pPr>
      <w:r>
        <w:tab/>
      </w:r>
      <w:r>
        <w:tab/>
      </w:r>
      <w:r>
        <w:rPr>
          <w:color w:val="6A3E3E"/>
        </w:rPr>
        <w:t>tx</w:t>
      </w:r>
      <w:r>
        <w:t>.commit();</w:t>
      </w:r>
    </w:p>
    <w:p w14:paraId="25A314AE" w14:textId="77777777" w:rsidR="004C3D51" w:rsidRDefault="004C3D51" w:rsidP="00CA7EE9">
      <w:pPr>
        <w:pStyle w:val="1Output"/>
        <w:rPr>
          <w:color w:val="4C483D" w:themeColor="text2"/>
        </w:rPr>
      </w:pPr>
      <w:r>
        <w:tab/>
      </w:r>
      <w:r>
        <w:tab/>
      </w:r>
      <w:r>
        <w:rPr>
          <w:color w:val="6A3E3E"/>
        </w:rPr>
        <w:t>session</w:t>
      </w:r>
      <w:r>
        <w:t>.close();</w:t>
      </w:r>
    </w:p>
    <w:p w14:paraId="7C5D1E64" w14:textId="77777777" w:rsidR="004C3D51" w:rsidRDefault="004C3D51" w:rsidP="00CA7EE9">
      <w:pPr>
        <w:pStyle w:val="1Output"/>
        <w:rPr>
          <w:color w:val="4C483D" w:themeColor="text2"/>
        </w:rPr>
      </w:pPr>
      <w:r>
        <w:tab/>
      </w:r>
      <w:r>
        <w:tab/>
      </w:r>
      <w:r>
        <w:rPr>
          <w:color w:val="6A3E3E"/>
        </w:rPr>
        <w:t>factory</w:t>
      </w:r>
      <w:r>
        <w:t>.close();</w:t>
      </w:r>
    </w:p>
    <w:p w14:paraId="1B63D199" w14:textId="77777777" w:rsidR="004C3D51" w:rsidRDefault="004C3D51" w:rsidP="00CA7EE9">
      <w:pPr>
        <w:pStyle w:val="1Output"/>
        <w:rPr>
          <w:color w:val="4C483D" w:themeColor="text2"/>
        </w:rPr>
      </w:pPr>
      <w:r>
        <w:tab/>
        <w:t>}</w:t>
      </w:r>
    </w:p>
    <w:p w14:paraId="5F6CAA61" w14:textId="5D6D1023" w:rsidR="004C3D51" w:rsidRDefault="004C3D51" w:rsidP="00CA7EE9">
      <w:pPr>
        <w:pStyle w:val="1Output"/>
      </w:pPr>
      <w:r>
        <w:t>}</w:t>
      </w:r>
    </w:p>
    <w:p w14:paraId="3C10EC73" w14:textId="4E0AFA5C" w:rsidR="00F635A0" w:rsidRDefault="00ED51EF" w:rsidP="00F635A0">
      <w:r>
        <w:rPr>
          <w:noProof/>
        </w:rPr>
        <w:drawing>
          <wp:inline distT="0" distB="0" distL="0" distR="0" wp14:anchorId="77DD1FA9" wp14:editId="3E4A938A">
            <wp:extent cx="5939155" cy="1452880"/>
            <wp:effectExtent l="0" t="0" r="4445"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939155" cy="1452880"/>
                    </a:xfrm>
                    <a:prstGeom prst="rect">
                      <a:avLst/>
                    </a:prstGeom>
                    <a:noFill/>
                    <a:ln>
                      <a:noFill/>
                    </a:ln>
                  </pic:spPr>
                </pic:pic>
              </a:graphicData>
            </a:graphic>
          </wp:inline>
        </w:drawing>
      </w:r>
    </w:p>
    <w:p w14:paraId="031A8453" w14:textId="77777777" w:rsidR="004C3D51" w:rsidRDefault="004C3D51" w:rsidP="00A76940">
      <w:pPr>
        <w:pStyle w:val="Howitworks"/>
        <w:spacing w:after="0"/>
      </w:pPr>
      <w:r>
        <w:t>Session class methods</w:t>
      </w:r>
    </w:p>
    <w:p w14:paraId="778997C3" w14:textId="49DFA98A" w:rsidR="00CA7EE9" w:rsidRDefault="00CA7EE9" w:rsidP="00CA7EE9">
      <w:pPr>
        <w:pStyle w:val="1Output"/>
      </w:pPr>
      <w:r>
        <w:rPr>
          <w:color w:val="FF0000"/>
        </w:rPr>
        <w:t>Select</w:t>
      </w:r>
    </w:p>
    <w:p w14:paraId="2FFA536E" w14:textId="546310D5" w:rsidR="004C3D51" w:rsidRDefault="004C3D51" w:rsidP="00CA7EE9">
      <w:pPr>
        <w:pStyle w:val="1Output"/>
      </w:pPr>
      <w:r w:rsidRPr="0008458F">
        <w:t>Object</w:t>
      </w:r>
      <w:r w:rsidRPr="0008458F">
        <w:tab/>
        <w:t>get(Class</w:t>
      </w:r>
      <w:r>
        <w:t xml:space="preserve"> </w:t>
      </w:r>
      <w:r w:rsidRPr="0008458F">
        <w:t>, Serializable id)</w:t>
      </w:r>
    </w:p>
    <w:p w14:paraId="315F5E88" w14:textId="77777777" w:rsidR="004C3D51" w:rsidRPr="0008458F" w:rsidRDefault="004C3D51" w:rsidP="00CA7EE9">
      <w:pPr>
        <w:pStyle w:val="1Output"/>
      </w:pPr>
      <w:r w:rsidRPr="0008458F">
        <w:t>Object</w:t>
      </w:r>
      <w:r w:rsidRPr="0008458F">
        <w:tab/>
        <w:t>load(Class, Serializable id)</w:t>
      </w:r>
    </w:p>
    <w:p w14:paraId="32BA4A65" w14:textId="77777777" w:rsidR="004C3D51" w:rsidRDefault="004C3D51" w:rsidP="00CA7EE9">
      <w:pPr>
        <w:pStyle w:val="1Output"/>
      </w:pPr>
    </w:p>
    <w:p w14:paraId="2FC4C701" w14:textId="77777777" w:rsidR="004C3D51" w:rsidRPr="00CA7EE9" w:rsidRDefault="004C3D51" w:rsidP="00CA7EE9">
      <w:pPr>
        <w:pStyle w:val="1Output"/>
        <w:rPr>
          <w:color w:val="FF0000"/>
        </w:rPr>
      </w:pPr>
      <w:r w:rsidRPr="00CA7EE9">
        <w:rPr>
          <w:color w:val="FF0000"/>
        </w:rPr>
        <w:t>Insert</w:t>
      </w:r>
    </w:p>
    <w:p w14:paraId="2B1341B0" w14:textId="77777777" w:rsidR="004C3D51" w:rsidRDefault="004C3D51" w:rsidP="00CA7EE9">
      <w:pPr>
        <w:pStyle w:val="1Output"/>
      </w:pPr>
      <w:r>
        <w:t>Serializable</w:t>
      </w:r>
      <w:r>
        <w:tab/>
        <w:t xml:space="preserve">save(Object object) </w:t>
      </w:r>
    </w:p>
    <w:p w14:paraId="1CCBCBFD" w14:textId="77777777" w:rsidR="004C3D51" w:rsidRDefault="004C3D51" w:rsidP="00CA7EE9">
      <w:pPr>
        <w:pStyle w:val="1Output"/>
      </w:pPr>
      <w:r>
        <w:t>void</w:t>
      </w:r>
      <w:r>
        <w:tab/>
      </w:r>
      <w:r>
        <w:tab/>
        <w:t xml:space="preserve">persist(Object object) </w:t>
      </w:r>
    </w:p>
    <w:p w14:paraId="515D7496" w14:textId="77777777" w:rsidR="004C3D51" w:rsidRDefault="004C3D51" w:rsidP="00CA7EE9">
      <w:pPr>
        <w:pStyle w:val="1Output"/>
      </w:pPr>
      <w:r>
        <w:t>void</w:t>
      </w:r>
      <w:r>
        <w:tab/>
      </w:r>
      <w:r>
        <w:tab/>
        <w:t xml:space="preserve">saveOrUpdate(Object object) </w:t>
      </w:r>
    </w:p>
    <w:p w14:paraId="094E89DE" w14:textId="77777777" w:rsidR="004C3D51" w:rsidRDefault="004C3D51" w:rsidP="00CA7EE9">
      <w:pPr>
        <w:pStyle w:val="1Output"/>
      </w:pPr>
    </w:p>
    <w:p w14:paraId="250BC84A" w14:textId="77777777" w:rsidR="004C3D51" w:rsidRPr="00CA7EE9" w:rsidRDefault="004C3D51" w:rsidP="00CA7EE9">
      <w:pPr>
        <w:pStyle w:val="1Output"/>
        <w:rPr>
          <w:color w:val="FF0000"/>
        </w:rPr>
      </w:pPr>
      <w:r w:rsidRPr="00CA7EE9">
        <w:rPr>
          <w:color w:val="FF0000"/>
        </w:rPr>
        <w:t>Update</w:t>
      </w:r>
    </w:p>
    <w:p w14:paraId="500F9307" w14:textId="77777777" w:rsidR="004C3D51" w:rsidRDefault="004C3D51" w:rsidP="00CA7EE9">
      <w:pPr>
        <w:pStyle w:val="1Output"/>
      </w:pPr>
      <w:r>
        <w:t>Object</w:t>
      </w:r>
      <w:r>
        <w:tab/>
        <w:t xml:space="preserve">merge(Object object) </w:t>
      </w:r>
    </w:p>
    <w:p w14:paraId="00884CB6" w14:textId="77777777" w:rsidR="004C3D51" w:rsidRDefault="004C3D51" w:rsidP="00CA7EE9">
      <w:pPr>
        <w:pStyle w:val="1Output"/>
      </w:pPr>
      <w:r>
        <w:t>void</w:t>
      </w:r>
      <w:r>
        <w:tab/>
        <w:t xml:space="preserve">update(Object object) </w:t>
      </w:r>
    </w:p>
    <w:p w14:paraId="07F39B71" w14:textId="77777777" w:rsidR="004C3D51" w:rsidRDefault="004C3D51" w:rsidP="00CA7EE9">
      <w:pPr>
        <w:pStyle w:val="1Output"/>
      </w:pPr>
    </w:p>
    <w:p w14:paraId="279EEFCE" w14:textId="77777777" w:rsidR="004C3D51" w:rsidRPr="00CA7EE9" w:rsidRDefault="004C3D51" w:rsidP="00CA7EE9">
      <w:pPr>
        <w:pStyle w:val="1Output"/>
        <w:rPr>
          <w:color w:val="FF0000"/>
        </w:rPr>
      </w:pPr>
      <w:r w:rsidRPr="00CA7EE9">
        <w:rPr>
          <w:color w:val="FF0000"/>
        </w:rPr>
        <w:t>Delete</w:t>
      </w:r>
    </w:p>
    <w:p w14:paraId="17628832" w14:textId="77777777" w:rsidR="004C3D51" w:rsidRDefault="004C3D51" w:rsidP="00CA7EE9">
      <w:pPr>
        <w:pStyle w:val="1Output"/>
      </w:pPr>
      <w:r>
        <w:t>void</w:t>
      </w:r>
      <w:r>
        <w:tab/>
        <w:t xml:space="preserve">delete(Object object) </w:t>
      </w:r>
    </w:p>
    <w:p w14:paraId="3A0F9389" w14:textId="77777777" w:rsidR="004C3D51" w:rsidRDefault="004C3D51" w:rsidP="00CA7EE9">
      <w:pPr>
        <w:pStyle w:val="1Output"/>
      </w:pPr>
    </w:p>
    <w:p w14:paraId="2A738C97" w14:textId="77777777" w:rsidR="004C3D51" w:rsidRPr="00CA7EE9" w:rsidRDefault="004C3D51" w:rsidP="00CA7EE9">
      <w:pPr>
        <w:pStyle w:val="1Output"/>
        <w:rPr>
          <w:color w:val="FF0000"/>
        </w:rPr>
      </w:pPr>
      <w:r w:rsidRPr="00CA7EE9">
        <w:rPr>
          <w:color w:val="FF0000"/>
        </w:rPr>
        <w:t>Clear</w:t>
      </w:r>
    </w:p>
    <w:p w14:paraId="2DE54338" w14:textId="77777777" w:rsidR="004C3D51" w:rsidRDefault="004C3D51" w:rsidP="00CA7EE9">
      <w:pPr>
        <w:pStyle w:val="1Output"/>
      </w:pPr>
      <w:r>
        <w:t>void</w:t>
      </w:r>
      <w:r>
        <w:tab/>
        <w:t>evict(Object object) :   Remove this instance from the session cache.</w:t>
      </w:r>
    </w:p>
    <w:p w14:paraId="4F5074F7" w14:textId="77777777" w:rsidR="004C3D51" w:rsidRDefault="004C3D51" w:rsidP="00CA7EE9">
      <w:pPr>
        <w:pStyle w:val="1Output"/>
      </w:pPr>
      <w:r w:rsidRPr="0008458F">
        <w:t>void</w:t>
      </w:r>
      <w:r w:rsidRPr="0008458F">
        <w:tab/>
        <w:t xml:space="preserve">clear() </w:t>
      </w:r>
      <w:r>
        <w:tab/>
      </w:r>
      <w:r>
        <w:tab/>
        <w:t xml:space="preserve"> </w:t>
      </w:r>
      <w:r w:rsidRPr="0008458F">
        <w:t>:   Completely clear the session.</w:t>
      </w:r>
    </w:p>
    <w:p w14:paraId="190884CB" w14:textId="77777777" w:rsidR="004C3D51" w:rsidRDefault="004C3D51" w:rsidP="00CA7EE9">
      <w:pPr>
        <w:pStyle w:val="1Output"/>
      </w:pPr>
    </w:p>
    <w:p w14:paraId="76DB2653" w14:textId="77777777" w:rsidR="004C3D51" w:rsidRPr="00CA7EE9" w:rsidRDefault="004C3D51" w:rsidP="00CA7EE9">
      <w:pPr>
        <w:pStyle w:val="1Output"/>
        <w:rPr>
          <w:color w:val="FF0000"/>
        </w:rPr>
      </w:pPr>
      <w:r w:rsidRPr="00CA7EE9">
        <w:rPr>
          <w:color w:val="FF0000"/>
        </w:rPr>
        <w:t>Other</w:t>
      </w:r>
    </w:p>
    <w:p w14:paraId="505A4266" w14:textId="77777777" w:rsidR="004C3D51" w:rsidRDefault="004C3D51" w:rsidP="00CA7EE9">
      <w:pPr>
        <w:pStyle w:val="1Output"/>
      </w:pPr>
      <w:r w:rsidRPr="003B554A">
        <w:t>boolean</w:t>
      </w:r>
      <w:r w:rsidRPr="003B554A">
        <w:tab/>
        <w:t>isDirty()</w:t>
      </w:r>
      <w:r>
        <w:t xml:space="preserve"> :          Does this session contain any changes which must be synchronized with the database? In other words, would any DML operations be executed if we flushed this session?</w:t>
      </w:r>
    </w:p>
    <w:p w14:paraId="31B233D3" w14:textId="77777777" w:rsidR="004C3D51" w:rsidRDefault="004C3D51" w:rsidP="00CA7EE9">
      <w:pPr>
        <w:pStyle w:val="1Output"/>
      </w:pPr>
    </w:p>
    <w:p w14:paraId="1C7AE74B" w14:textId="77777777" w:rsidR="004C3D51" w:rsidRPr="003B554A" w:rsidRDefault="004C3D51" w:rsidP="00CA7EE9">
      <w:pPr>
        <w:pStyle w:val="1Output"/>
      </w:pPr>
      <w:r w:rsidRPr="003B554A">
        <w:t>void</w:t>
      </w:r>
      <w:r w:rsidRPr="003B554A">
        <w:tab/>
        <w:t xml:space="preserve">refresh(Object object) </w:t>
      </w:r>
    </w:p>
    <w:p w14:paraId="3207E038" w14:textId="77777777" w:rsidR="004C3D51" w:rsidRDefault="004C3D51" w:rsidP="00CA7EE9">
      <w:pPr>
        <w:pStyle w:val="1Output"/>
      </w:pPr>
      <w:r>
        <w:t>Re-read the state of the given instance from the underlying database.</w:t>
      </w:r>
    </w:p>
    <w:p w14:paraId="7331921E" w14:textId="5704FC53" w:rsidR="004C3D51" w:rsidRDefault="004C3D51" w:rsidP="00A76940">
      <w:pPr>
        <w:spacing w:after="0" w:line="240" w:lineRule="auto"/>
      </w:pPr>
    </w:p>
    <w:p w14:paraId="7550E32D" w14:textId="6BF62818" w:rsidR="009A7F63" w:rsidRDefault="009A7F63" w:rsidP="00A76940">
      <w:pPr>
        <w:spacing w:after="0" w:line="240" w:lineRule="auto"/>
      </w:pPr>
    </w:p>
    <w:p w14:paraId="7F5ADA73" w14:textId="31D421B1" w:rsidR="004C3D51" w:rsidRDefault="004C3D51" w:rsidP="00947746">
      <w:pPr>
        <w:pStyle w:val="Qsns"/>
      </w:pPr>
      <w:r>
        <w:t xml:space="preserve">1.Table per </w:t>
      </w:r>
      <w:r w:rsidR="00CD2442">
        <w:t>subclass</w:t>
      </w:r>
      <w:r>
        <w:t xml:space="preserve"> hierarchy</w:t>
      </w:r>
    </w:p>
    <w:p w14:paraId="5B7B79BE" w14:textId="77777777" w:rsidR="004C3D51" w:rsidRDefault="004C3D51" w:rsidP="0023343C">
      <w:pPr>
        <w:spacing w:after="0" w:line="240" w:lineRule="auto"/>
        <w:rPr>
          <w:b/>
          <w:u w:val="single"/>
        </w:rPr>
      </w:pPr>
      <w:r w:rsidRPr="007D4F2A">
        <w:rPr>
          <w:b/>
          <w:u w:val="single"/>
        </w:rPr>
        <w:t>Vehicle.hbm.xml</w:t>
      </w:r>
    </w:p>
    <w:p w14:paraId="2AFA538E" w14:textId="77777777" w:rsidR="004C3D51" w:rsidRPr="00CA7EE9" w:rsidRDefault="004C3D51" w:rsidP="004C3D5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urier New"/>
          <w:b/>
          <w:bCs/>
          <w:color w:val="4C483D" w:themeColor="text2"/>
          <w:sz w:val="16"/>
          <w:szCs w:val="16"/>
        </w:rPr>
      </w:pPr>
      <w:r w:rsidRPr="00CA7EE9">
        <w:rPr>
          <w:rFonts w:ascii="Consolas" w:hAnsi="Consolas" w:cs="Courier New"/>
          <w:b/>
          <w:bCs/>
          <w:color w:val="008080"/>
          <w:sz w:val="16"/>
          <w:szCs w:val="16"/>
        </w:rPr>
        <w:t>&lt;</w:t>
      </w:r>
      <w:r w:rsidRPr="00CA7EE9">
        <w:rPr>
          <w:rFonts w:ascii="Consolas" w:hAnsi="Consolas" w:cs="Courier New"/>
          <w:b/>
          <w:bCs/>
          <w:color w:val="3F7F7F"/>
          <w:sz w:val="16"/>
          <w:szCs w:val="16"/>
        </w:rPr>
        <w:t>hibernate-mapping</w:t>
      </w:r>
      <w:r w:rsidRPr="00CA7EE9">
        <w:rPr>
          <w:rFonts w:ascii="Consolas" w:hAnsi="Consolas" w:cs="Courier New"/>
          <w:b/>
          <w:bCs/>
          <w:color w:val="008080"/>
          <w:sz w:val="16"/>
          <w:szCs w:val="16"/>
        </w:rPr>
        <w:t>&gt;</w:t>
      </w:r>
    </w:p>
    <w:p w14:paraId="606426C8" w14:textId="77777777" w:rsidR="004C3D51" w:rsidRPr="00CA7EE9" w:rsidRDefault="004C3D51" w:rsidP="004C3D5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urier New"/>
          <w:b/>
          <w:bCs/>
          <w:color w:val="4C483D" w:themeColor="text2"/>
          <w:sz w:val="16"/>
          <w:szCs w:val="16"/>
        </w:rPr>
      </w:pPr>
      <w:r w:rsidRPr="00CA7EE9">
        <w:rPr>
          <w:rFonts w:ascii="Consolas" w:hAnsi="Consolas" w:cs="Courier New"/>
          <w:b/>
          <w:bCs/>
          <w:color w:val="000000"/>
          <w:sz w:val="16"/>
          <w:szCs w:val="16"/>
        </w:rPr>
        <w:t xml:space="preserve">  </w:t>
      </w:r>
      <w:r w:rsidRPr="00CA7EE9">
        <w:rPr>
          <w:rFonts w:ascii="Consolas" w:hAnsi="Consolas" w:cs="Courier New"/>
          <w:b/>
          <w:bCs/>
          <w:color w:val="008080"/>
          <w:sz w:val="16"/>
          <w:szCs w:val="16"/>
        </w:rPr>
        <w:t>&lt;</w:t>
      </w:r>
      <w:r w:rsidRPr="00CA7EE9">
        <w:rPr>
          <w:rFonts w:ascii="Consolas" w:hAnsi="Consolas" w:cs="Courier New"/>
          <w:b/>
          <w:bCs/>
          <w:color w:val="3F7F7F"/>
          <w:sz w:val="16"/>
          <w:szCs w:val="16"/>
        </w:rPr>
        <w:t>class</w:t>
      </w:r>
      <w:r w:rsidRPr="00CA7EE9">
        <w:rPr>
          <w:rFonts w:ascii="Consolas" w:hAnsi="Consolas" w:cs="Courier New"/>
          <w:b/>
          <w:bCs/>
          <w:color w:val="4C483D" w:themeColor="text2"/>
          <w:sz w:val="16"/>
          <w:szCs w:val="16"/>
        </w:rPr>
        <w:t xml:space="preserve"> </w:t>
      </w:r>
      <w:r w:rsidRPr="00CA7EE9">
        <w:rPr>
          <w:rFonts w:ascii="Consolas" w:hAnsi="Consolas" w:cs="Courier New"/>
          <w:b/>
          <w:bCs/>
          <w:color w:val="7F007F"/>
          <w:sz w:val="16"/>
          <w:szCs w:val="16"/>
        </w:rPr>
        <w:t>name</w:t>
      </w:r>
      <w:r w:rsidRPr="00CA7EE9">
        <w:rPr>
          <w:rFonts w:ascii="Consolas" w:hAnsi="Consolas" w:cs="Courier New"/>
          <w:b/>
          <w:bCs/>
          <w:color w:val="000000"/>
          <w:sz w:val="16"/>
          <w:szCs w:val="16"/>
        </w:rPr>
        <w:t>=</w:t>
      </w:r>
      <w:r w:rsidRPr="00CA7EE9">
        <w:rPr>
          <w:rFonts w:ascii="Consolas" w:hAnsi="Consolas" w:cs="Courier New"/>
          <w:b/>
          <w:bCs/>
          <w:i/>
          <w:iCs/>
          <w:color w:val="2A00FF"/>
          <w:sz w:val="16"/>
          <w:szCs w:val="16"/>
        </w:rPr>
        <w:t>"inheritance.Vehicle"</w:t>
      </w:r>
      <w:r w:rsidRPr="00CA7EE9">
        <w:rPr>
          <w:rFonts w:ascii="Consolas" w:hAnsi="Consolas" w:cs="Courier New"/>
          <w:b/>
          <w:bCs/>
          <w:color w:val="4C483D" w:themeColor="text2"/>
          <w:sz w:val="16"/>
          <w:szCs w:val="16"/>
        </w:rPr>
        <w:t xml:space="preserve"> </w:t>
      </w:r>
      <w:r w:rsidRPr="00CA7EE9">
        <w:rPr>
          <w:rFonts w:ascii="Consolas" w:hAnsi="Consolas" w:cs="Courier New"/>
          <w:b/>
          <w:bCs/>
          <w:color w:val="7F007F"/>
          <w:sz w:val="16"/>
          <w:szCs w:val="16"/>
        </w:rPr>
        <w:t>table</w:t>
      </w:r>
      <w:r w:rsidRPr="00CA7EE9">
        <w:rPr>
          <w:rFonts w:ascii="Consolas" w:hAnsi="Consolas" w:cs="Courier New"/>
          <w:b/>
          <w:bCs/>
          <w:color w:val="000000"/>
          <w:sz w:val="16"/>
          <w:szCs w:val="16"/>
        </w:rPr>
        <w:t>=</w:t>
      </w:r>
      <w:r w:rsidRPr="00CA7EE9">
        <w:rPr>
          <w:rFonts w:ascii="Consolas" w:hAnsi="Consolas" w:cs="Courier New"/>
          <w:b/>
          <w:bCs/>
          <w:i/>
          <w:iCs/>
          <w:color w:val="2A00FF"/>
          <w:sz w:val="16"/>
          <w:szCs w:val="16"/>
        </w:rPr>
        <w:t>"vehicle"</w:t>
      </w:r>
      <w:r w:rsidRPr="00CA7EE9">
        <w:rPr>
          <w:rFonts w:ascii="Consolas" w:hAnsi="Consolas" w:cs="Courier New"/>
          <w:b/>
          <w:bCs/>
          <w:color w:val="008080"/>
          <w:sz w:val="16"/>
          <w:szCs w:val="16"/>
        </w:rPr>
        <w:t>&gt;</w:t>
      </w:r>
    </w:p>
    <w:p w14:paraId="7D30A955" w14:textId="77777777" w:rsidR="004C3D51" w:rsidRPr="00CA7EE9" w:rsidRDefault="004C3D51" w:rsidP="004C3D5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urier New"/>
          <w:b/>
          <w:bCs/>
          <w:color w:val="4C483D" w:themeColor="text2"/>
          <w:sz w:val="16"/>
          <w:szCs w:val="16"/>
        </w:rPr>
      </w:pPr>
      <w:r w:rsidRPr="00CA7EE9">
        <w:rPr>
          <w:rFonts w:ascii="Consolas" w:hAnsi="Consolas" w:cs="Courier New"/>
          <w:b/>
          <w:bCs/>
          <w:color w:val="000000"/>
          <w:sz w:val="16"/>
          <w:szCs w:val="16"/>
        </w:rPr>
        <w:tab/>
      </w:r>
      <w:r w:rsidRPr="00CA7EE9">
        <w:rPr>
          <w:rFonts w:ascii="Consolas" w:hAnsi="Consolas" w:cs="Courier New"/>
          <w:b/>
          <w:bCs/>
          <w:color w:val="008080"/>
          <w:sz w:val="16"/>
          <w:szCs w:val="16"/>
        </w:rPr>
        <w:t>&lt;</w:t>
      </w:r>
      <w:r w:rsidRPr="00CA7EE9">
        <w:rPr>
          <w:rFonts w:ascii="Consolas" w:hAnsi="Consolas" w:cs="Courier New"/>
          <w:b/>
          <w:bCs/>
          <w:color w:val="3F7F7F"/>
          <w:sz w:val="16"/>
          <w:szCs w:val="16"/>
        </w:rPr>
        <w:t>id</w:t>
      </w:r>
      <w:r w:rsidRPr="00CA7EE9">
        <w:rPr>
          <w:rFonts w:ascii="Consolas" w:hAnsi="Consolas" w:cs="Courier New"/>
          <w:b/>
          <w:bCs/>
          <w:color w:val="4C483D" w:themeColor="text2"/>
          <w:sz w:val="16"/>
          <w:szCs w:val="16"/>
        </w:rPr>
        <w:t xml:space="preserve"> </w:t>
      </w:r>
      <w:r w:rsidRPr="00CA7EE9">
        <w:rPr>
          <w:rFonts w:ascii="Consolas" w:hAnsi="Consolas" w:cs="Courier New"/>
          <w:b/>
          <w:bCs/>
          <w:color w:val="7F007F"/>
          <w:sz w:val="16"/>
          <w:szCs w:val="16"/>
        </w:rPr>
        <w:t>name</w:t>
      </w:r>
      <w:r w:rsidRPr="00CA7EE9">
        <w:rPr>
          <w:rFonts w:ascii="Consolas" w:hAnsi="Consolas" w:cs="Courier New"/>
          <w:b/>
          <w:bCs/>
          <w:color w:val="000000"/>
          <w:sz w:val="16"/>
          <w:szCs w:val="16"/>
        </w:rPr>
        <w:t>=</w:t>
      </w:r>
      <w:r w:rsidRPr="00CA7EE9">
        <w:rPr>
          <w:rFonts w:ascii="Consolas" w:hAnsi="Consolas" w:cs="Courier New"/>
          <w:b/>
          <w:bCs/>
          <w:i/>
          <w:iCs/>
          <w:color w:val="2A00FF"/>
          <w:sz w:val="16"/>
          <w:szCs w:val="16"/>
        </w:rPr>
        <w:t>"vid"</w:t>
      </w:r>
      <w:r w:rsidRPr="00CA7EE9">
        <w:rPr>
          <w:rFonts w:ascii="Consolas" w:hAnsi="Consolas" w:cs="Courier New"/>
          <w:b/>
          <w:bCs/>
          <w:color w:val="4C483D" w:themeColor="text2"/>
          <w:sz w:val="16"/>
          <w:szCs w:val="16"/>
        </w:rPr>
        <w:t xml:space="preserve"> </w:t>
      </w:r>
      <w:r w:rsidRPr="00CA7EE9">
        <w:rPr>
          <w:rFonts w:ascii="Consolas" w:hAnsi="Consolas" w:cs="Courier New"/>
          <w:b/>
          <w:bCs/>
          <w:color w:val="7F007F"/>
          <w:sz w:val="16"/>
          <w:szCs w:val="16"/>
        </w:rPr>
        <w:t>column</w:t>
      </w:r>
      <w:r w:rsidRPr="00CA7EE9">
        <w:rPr>
          <w:rFonts w:ascii="Consolas" w:hAnsi="Consolas" w:cs="Courier New"/>
          <w:b/>
          <w:bCs/>
          <w:color w:val="000000"/>
          <w:sz w:val="16"/>
          <w:szCs w:val="16"/>
        </w:rPr>
        <w:t>=</w:t>
      </w:r>
      <w:r w:rsidRPr="00CA7EE9">
        <w:rPr>
          <w:rFonts w:ascii="Consolas" w:hAnsi="Consolas" w:cs="Courier New"/>
          <w:b/>
          <w:bCs/>
          <w:i/>
          <w:iCs/>
          <w:color w:val="2A00FF"/>
          <w:sz w:val="16"/>
          <w:szCs w:val="16"/>
        </w:rPr>
        <w:t>"vid"</w:t>
      </w:r>
      <w:r w:rsidRPr="00CA7EE9">
        <w:rPr>
          <w:rFonts w:ascii="Consolas" w:hAnsi="Consolas" w:cs="Courier New"/>
          <w:b/>
          <w:bCs/>
          <w:color w:val="008080"/>
          <w:sz w:val="16"/>
          <w:szCs w:val="16"/>
        </w:rPr>
        <w:t>&gt;&lt;/</w:t>
      </w:r>
      <w:r w:rsidRPr="00CA7EE9">
        <w:rPr>
          <w:rFonts w:ascii="Consolas" w:hAnsi="Consolas" w:cs="Courier New"/>
          <w:b/>
          <w:bCs/>
          <w:color w:val="3F7F7F"/>
          <w:sz w:val="16"/>
          <w:szCs w:val="16"/>
        </w:rPr>
        <w:t>id</w:t>
      </w:r>
      <w:r w:rsidRPr="00CA7EE9">
        <w:rPr>
          <w:rFonts w:ascii="Consolas" w:hAnsi="Consolas" w:cs="Courier New"/>
          <w:b/>
          <w:bCs/>
          <w:color w:val="008080"/>
          <w:sz w:val="16"/>
          <w:szCs w:val="16"/>
        </w:rPr>
        <w:t>&gt;</w:t>
      </w:r>
    </w:p>
    <w:p w14:paraId="4EDD2A8C" w14:textId="77777777" w:rsidR="004C3D51" w:rsidRPr="00CA7EE9" w:rsidRDefault="004C3D51" w:rsidP="004C3D5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urier New"/>
          <w:b/>
          <w:bCs/>
          <w:color w:val="4C483D" w:themeColor="text2"/>
          <w:sz w:val="16"/>
          <w:szCs w:val="16"/>
        </w:rPr>
      </w:pPr>
      <w:r w:rsidRPr="00CA7EE9">
        <w:rPr>
          <w:rFonts w:ascii="Consolas" w:hAnsi="Consolas" w:cs="Courier New"/>
          <w:b/>
          <w:bCs/>
          <w:color w:val="000000"/>
          <w:sz w:val="16"/>
          <w:szCs w:val="16"/>
        </w:rPr>
        <w:tab/>
      </w:r>
      <w:r w:rsidRPr="00CA7EE9">
        <w:rPr>
          <w:rFonts w:ascii="Consolas" w:hAnsi="Consolas" w:cs="Courier New"/>
          <w:b/>
          <w:bCs/>
          <w:color w:val="008080"/>
          <w:sz w:val="16"/>
          <w:szCs w:val="16"/>
        </w:rPr>
        <w:t>&lt;</w:t>
      </w:r>
      <w:r w:rsidRPr="00CA7EE9">
        <w:rPr>
          <w:rFonts w:ascii="Consolas" w:hAnsi="Consolas" w:cs="Courier New"/>
          <w:b/>
          <w:bCs/>
          <w:color w:val="3F7F7F"/>
          <w:sz w:val="16"/>
          <w:szCs w:val="16"/>
        </w:rPr>
        <w:t>discriminator</w:t>
      </w:r>
      <w:r w:rsidRPr="00CA7EE9">
        <w:rPr>
          <w:rFonts w:ascii="Consolas" w:hAnsi="Consolas" w:cs="Courier New"/>
          <w:b/>
          <w:bCs/>
          <w:color w:val="4C483D" w:themeColor="text2"/>
          <w:sz w:val="16"/>
          <w:szCs w:val="16"/>
        </w:rPr>
        <w:t xml:space="preserve"> </w:t>
      </w:r>
      <w:r w:rsidRPr="00CA7EE9">
        <w:rPr>
          <w:rFonts w:ascii="Consolas" w:hAnsi="Consolas" w:cs="Courier New"/>
          <w:b/>
          <w:bCs/>
          <w:color w:val="7F007F"/>
          <w:sz w:val="16"/>
          <w:szCs w:val="16"/>
        </w:rPr>
        <w:t>column</w:t>
      </w:r>
      <w:r w:rsidRPr="00CA7EE9">
        <w:rPr>
          <w:rFonts w:ascii="Consolas" w:hAnsi="Consolas" w:cs="Courier New"/>
          <w:b/>
          <w:bCs/>
          <w:color w:val="000000"/>
          <w:sz w:val="16"/>
          <w:szCs w:val="16"/>
        </w:rPr>
        <w:t>=</w:t>
      </w:r>
      <w:r w:rsidRPr="00CA7EE9">
        <w:rPr>
          <w:rFonts w:ascii="Consolas" w:hAnsi="Consolas" w:cs="Courier New"/>
          <w:b/>
          <w:bCs/>
          <w:i/>
          <w:iCs/>
          <w:color w:val="2A00FF"/>
          <w:sz w:val="16"/>
          <w:szCs w:val="16"/>
        </w:rPr>
        <w:t>"DISC"</w:t>
      </w:r>
      <w:r w:rsidRPr="00CA7EE9">
        <w:rPr>
          <w:rFonts w:ascii="Consolas" w:hAnsi="Consolas" w:cs="Courier New"/>
          <w:b/>
          <w:bCs/>
          <w:color w:val="4C483D" w:themeColor="text2"/>
          <w:sz w:val="16"/>
          <w:szCs w:val="16"/>
        </w:rPr>
        <w:t xml:space="preserve"> </w:t>
      </w:r>
      <w:r w:rsidRPr="00CA7EE9">
        <w:rPr>
          <w:rFonts w:ascii="Consolas" w:hAnsi="Consolas" w:cs="Courier New"/>
          <w:b/>
          <w:bCs/>
          <w:color w:val="7F007F"/>
          <w:sz w:val="16"/>
          <w:szCs w:val="16"/>
        </w:rPr>
        <w:t>type</w:t>
      </w:r>
      <w:r w:rsidRPr="00CA7EE9">
        <w:rPr>
          <w:rFonts w:ascii="Consolas" w:hAnsi="Consolas" w:cs="Courier New"/>
          <w:b/>
          <w:bCs/>
          <w:color w:val="000000"/>
          <w:sz w:val="16"/>
          <w:szCs w:val="16"/>
        </w:rPr>
        <w:t>=</w:t>
      </w:r>
      <w:r w:rsidRPr="00CA7EE9">
        <w:rPr>
          <w:rFonts w:ascii="Consolas" w:hAnsi="Consolas" w:cs="Courier New"/>
          <w:b/>
          <w:bCs/>
          <w:i/>
          <w:iCs/>
          <w:color w:val="2A00FF"/>
          <w:sz w:val="16"/>
          <w:szCs w:val="16"/>
        </w:rPr>
        <w:t>"string"</w:t>
      </w:r>
      <w:r w:rsidRPr="00CA7EE9">
        <w:rPr>
          <w:rFonts w:ascii="Consolas" w:hAnsi="Consolas" w:cs="Courier New"/>
          <w:b/>
          <w:bCs/>
          <w:color w:val="008080"/>
          <w:sz w:val="16"/>
          <w:szCs w:val="16"/>
        </w:rPr>
        <w:t>/&gt;</w:t>
      </w:r>
    </w:p>
    <w:p w14:paraId="15B622B1" w14:textId="77777777" w:rsidR="004C3D51" w:rsidRPr="00CA7EE9" w:rsidRDefault="004C3D51" w:rsidP="004C3D5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urier New"/>
          <w:b/>
          <w:bCs/>
          <w:color w:val="4C483D" w:themeColor="text2"/>
          <w:sz w:val="16"/>
          <w:szCs w:val="16"/>
        </w:rPr>
      </w:pPr>
      <w:r w:rsidRPr="00CA7EE9">
        <w:rPr>
          <w:rFonts w:ascii="Consolas" w:hAnsi="Consolas" w:cs="Courier New"/>
          <w:b/>
          <w:bCs/>
          <w:color w:val="000000"/>
          <w:sz w:val="16"/>
          <w:szCs w:val="16"/>
        </w:rPr>
        <w:tab/>
      </w:r>
      <w:r w:rsidRPr="00CA7EE9">
        <w:rPr>
          <w:rFonts w:ascii="Consolas" w:hAnsi="Consolas" w:cs="Courier New"/>
          <w:b/>
          <w:bCs/>
          <w:color w:val="008080"/>
          <w:sz w:val="16"/>
          <w:szCs w:val="16"/>
        </w:rPr>
        <w:t>&lt;</w:t>
      </w:r>
      <w:r w:rsidRPr="00CA7EE9">
        <w:rPr>
          <w:rFonts w:ascii="Consolas" w:hAnsi="Consolas" w:cs="Courier New"/>
          <w:b/>
          <w:bCs/>
          <w:color w:val="3F7F7F"/>
          <w:sz w:val="16"/>
          <w:szCs w:val="16"/>
        </w:rPr>
        <w:t>property</w:t>
      </w:r>
      <w:r w:rsidRPr="00CA7EE9">
        <w:rPr>
          <w:rFonts w:ascii="Consolas" w:hAnsi="Consolas" w:cs="Courier New"/>
          <w:b/>
          <w:bCs/>
          <w:color w:val="4C483D" w:themeColor="text2"/>
          <w:sz w:val="16"/>
          <w:szCs w:val="16"/>
        </w:rPr>
        <w:t xml:space="preserve"> </w:t>
      </w:r>
      <w:r w:rsidRPr="00CA7EE9">
        <w:rPr>
          <w:rFonts w:ascii="Consolas" w:hAnsi="Consolas" w:cs="Courier New"/>
          <w:b/>
          <w:bCs/>
          <w:color w:val="7F007F"/>
          <w:sz w:val="16"/>
          <w:szCs w:val="16"/>
        </w:rPr>
        <w:t>name</w:t>
      </w:r>
      <w:r w:rsidRPr="00CA7EE9">
        <w:rPr>
          <w:rFonts w:ascii="Consolas" w:hAnsi="Consolas" w:cs="Courier New"/>
          <w:b/>
          <w:bCs/>
          <w:color w:val="000000"/>
          <w:sz w:val="16"/>
          <w:szCs w:val="16"/>
        </w:rPr>
        <w:t>=</w:t>
      </w:r>
      <w:r w:rsidRPr="00CA7EE9">
        <w:rPr>
          <w:rFonts w:ascii="Consolas" w:hAnsi="Consolas" w:cs="Courier New"/>
          <w:b/>
          <w:bCs/>
          <w:i/>
          <w:iCs/>
          <w:color w:val="2A00FF"/>
          <w:sz w:val="16"/>
          <w:szCs w:val="16"/>
        </w:rPr>
        <w:t>"price"</w:t>
      </w:r>
      <w:r w:rsidRPr="00CA7EE9">
        <w:rPr>
          <w:rFonts w:ascii="Consolas" w:hAnsi="Consolas" w:cs="Courier New"/>
          <w:b/>
          <w:bCs/>
          <w:color w:val="4C483D" w:themeColor="text2"/>
          <w:sz w:val="16"/>
          <w:szCs w:val="16"/>
        </w:rPr>
        <w:t xml:space="preserve"> </w:t>
      </w:r>
      <w:r w:rsidRPr="00CA7EE9">
        <w:rPr>
          <w:rFonts w:ascii="Consolas" w:hAnsi="Consolas" w:cs="Courier New"/>
          <w:b/>
          <w:bCs/>
          <w:color w:val="7F007F"/>
          <w:sz w:val="16"/>
          <w:szCs w:val="16"/>
        </w:rPr>
        <w:t>column</w:t>
      </w:r>
      <w:r w:rsidRPr="00CA7EE9">
        <w:rPr>
          <w:rFonts w:ascii="Consolas" w:hAnsi="Consolas" w:cs="Courier New"/>
          <w:b/>
          <w:bCs/>
          <w:color w:val="000000"/>
          <w:sz w:val="16"/>
          <w:szCs w:val="16"/>
        </w:rPr>
        <w:t>=</w:t>
      </w:r>
      <w:r w:rsidRPr="00CA7EE9">
        <w:rPr>
          <w:rFonts w:ascii="Consolas" w:hAnsi="Consolas" w:cs="Courier New"/>
          <w:b/>
          <w:bCs/>
          <w:i/>
          <w:iCs/>
          <w:color w:val="2A00FF"/>
          <w:sz w:val="16"/>
          <w:szCs w:val="16"/>
        </w:rPr>
        <w:t>"price"</w:t>
      </w:r>
      <w:r w:rsidRPr="00CA7EE9">
        <w:rPr>
          <w:rFonts w:ascii="Consolas" w:hAnsi="Consolas" w:cs="Courier New"/>
          <w:b/>
          <w:bCs/>
          <w:color w:val="008080"/>
          <w:sz w:val="16"/>
          <w:szCs w:val="16"/>
        </w:rPr>
        <w:t>&gt;&lt;/</w:t>
      </w:r>
      <w:r w:rsidRPr="00CA7EE9">
        <w:rPr>
          <w:rFonts w:ascii="Consolas" w:hAnsi="Consolas" w:cs="Courier New"/>
          <w:b/>
          <w:bCs/>
          <w:color w:val="3F7F7F"/>
          <w:sz w:val="16"/>
          <w:szCs w:val="16"/>
        </w:rPr>
        <w:t>property</w:t>
      </w:r>
      <w:r w:rsidRPr="00CA7EE9">
        <w:rPr>
          <w:rFonts w:ascii="Consolas" w:hAnsi="Consolas" w:cs="Courier New"/>
          <w:b/>
          <w:bCs/>
          <w:color w:val="008080"/>
          <w:sz w:val="16"/>
          <w:szCs w:val="16"/>
        </w:rPr>
        <w:t>&gt;</w:t>
      </w:r>
    </w:p>
    <w:p w14:paraId="075D8E03" w14:textId="77777777" w:rsidR="004C3D51" w:rsidRPr="00CA7EE9" w:rsidRDefault="004C3D51" w:rsidP="004C3D5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urier New"/>
          <w:b/>
          <w:bCs/>
          <w:color w:val="4C483D" w:themeColor="text2"/>
          <w:sz w:val="16"/>
          <w:szCs w:val="16"/>
        </w:rPr>
      </w:pPr>
      <w:r w:rsidRPr="00CA7EE9">
        <w:rPr>
          <w:rFonts w:ascii="Consolas" w:hAnsi="Consolas" w:cs="Courier New"/>
          <w:b/>
          <w:bCs/>
          <w:color w:val="000000"/>
          <w:sz w:val="16"/>
          <w:szCs w:val="16"/>
        </w:rPr>
        <w:tab/>
      </w:r>
    </w:p>
    <w:p w14:paraId="2B1DB4ED" w14:textId="77777777" w:rsidR="004C3D51" w:rsidRPr="00CA7EE9" w:rsidRDefault="004C3D51" w:rsidP="004C3D5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urier New"/>
          <w:b/>
          <w:bCs/>
          <w:color w:val="4C483D" w:themeColor="text2"/>
          <w:sz w:val="16"/>
          <w:szCs w:val="16"/>
        </w:rPr>
      </w:pPr>
      <w:r w:rsidRPr="00CA7EE9">
        <w:rPr>
          <w:rFonts w:ascii="Consolas" w:hAnsi="Consolas" w:cs="Courier New"/>
          <w:b/>
          <w:bCs/>
          <w:color w:val="000000"/>
          <w:sz w:val="16"/>
          <w:szCs w:val="16"/>
        </w:rPr>
        <w:tab/>
      </w:r>
      <w:r w:rsidRPr="00CA7EE9">
        <w:rPr>
          <w:rFonts w:ascii="Consolas" w:hAnsi="Consolas" w:cs="Courier New"/>
          <w:b/>
          <w:bCs/>
          <w:color w:val="008080"/>
          <w:sz w:val="16"/>
          <w:szCs w:val="16"/>
        </w:rPr>
        <w:t>&lt;</w:t>
      </w:r>
      <w:r w:rsidRPr="00CA7EE9">
        <w:rPr>
          <w:rFonts w:ascii="Consolas" w:hAnsi="Consolas" w:cs="Courier New"/>
          <w:b/>
          <w:bCs/>
          <w:color w:val="3F7F7F"/>
          <w:sz w:val="16"/>
          <w:szCs w:val="16"/>
        </w:rPr>
        <w:t>subclass</w:t>
      </w:r>
      <w:r w:rsidRPr="00CA7EE9">
        <w:rPr>
          <w:rFonts w:ascii="Consolas" w:hAnsi="Consolas" w:cs="Courier New"/>
          <w:b/>
          <w:bCs/>
          <w:color w:val="4C483D" w:themeColor="text2"/>
          <w:sz w:val="16"/>
          <w:szCs w:val="16"/>
        </w:rPr>
        <w:t xml:space="preserve"> </w:t>
      </w:r>
      <w:r w:rsidRPr="00CA7EE9">
        <w:rPr>
          <w:rFonts w:ascii="Consolas" w:hAnsi="Consolas" w:cs="Courier New"/>
          <w:b/>
          <w:bCs/>
          <w:color w:val="7F007F"/>
          <w:sz w:val="16"/>
          <w:szCs w:val="16"/>
        </w:rPr>
        <w:t>name</w:t>
      </w:r>
      <w:r w:rsidRPr="00CA7EE9">
        <w:rPr>
          <w:rFonts w:ascii="Consolas" w:hAnsi="Consolas" w:cs="Courier New"/>
          <w:b/>
          <w:bCs/>
          <w:color w:val="000000"/>
          <w:sz w:val="16"/>
          <w:szCs w:val="16"/>
        </w:rPr>
        <w:t>=</w:t>
      </w:r>
      <w:r w:rsidRPr="00CA7EE9">
        <w:rPr>
          <w:rFonts w:ascii="Consolas" w:hAnsi="Consolas" w:cs="Courier New"/>
          <w:b/>
          <w:bCs/>
          <w:i/>
          <w:iCs/>
          <w:color w:val="2A00FF"/>
          <w:sz w:val="16"/>
          <w:szCs w:val="16"/>
        </w:rPr>
        <w:t>"inheritance.Bike"</w:t>
      </w:r>
      <w:r w:rsidRPr="00CA7EE9">
        <w:rPr>
          <w:rFonts w:ascii="Consolas" w:hAnsi="Consolas" w:cs="Courier New"/>
          <w:b/>
          <w:bCs/>
          <w:color w:val="4C483D" w:themeColor="text2"/>
          <w:sz w:val="16"/>
          <w:szCs w:val="16"/>
        </w:rPr>
        <w:t xml:space="preserve"> </w:t>
      </w:r>
      <w:r w:rsidRPr="00CA7EE9">
        <w:rPr>
          <w:rFonts w:ascii="Consolas" w:hAnsi="Consolas" w:cs="Courier New"/>
          <w:b/>
          <w:bCs/>
          <w:color w:val="7F007F"/>
          <w:sz w:val="16"/>
          <w:szCs w:val="16"/>
        </w:rPr>
        <w:t>discriminator-value</w:t>
      </w:r>
      <w:r w:rsidRPr="00CA7EE9">
        <w:rPr>
          <w:rFonts w:ascii="Consolas" w:hAnsi="Consolas" w:cs="Courier New"/>
          <w:b/>
          <w:bCs/>
          <w:color w:val="000000"/>
          <w:sz w:val="16"/>
          <w:szCs w:val="16"/>
        </w:rPr>
        <w:t>=</w:t>
      </w:r>
      <w:r w:rsidRPr="00CA7EE9">
        <w:rPr>
          <w:rFonts w:ascii="Consolas" w:hAnsi="Consolas" w:cs="Courier New"/>
          <w:b/>
          <w:bCs/>
          <w:i/>
          <w:iCs/>
          <w:color w:val="2A00FF"/>
          <w:sz w:val="16"/>
          <w:szCs w:val="16"/>
        </w:rPr>
        <w:t>"BIKE_DISC"</w:t>
      </w:r>
      <w:r w:rsidRPr="00CA7EE9">
        <w:rPr>
          <w:rFonts w:ascii="Consolas" w:hAnsi="Consolas" w:cs="Courier New"/>
          <w:b/>
          <w:bCs/>
          <w:color w:val="008080"/>
          <w:sz w:val="16"/>
          <w:szCs w:val="16"/>
        </w:rPr>
        <w:t>&gt;</w:t>
      </w:r>
    </w:p>
    <w:p w14:paraId="2DB2A58A" w14:textId="77777777" w:rsidR="004C3D51" w:rsidRPr="00CA7EE9" w:rsidRDefault="004C3D51" w:rsidP="004C3D5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urier New"/>
          <w:b/>
          <w:bCs/>
          <w:color w:val="4C483D" w:themeColor="text2"/>
          <w:sz w:val="16"/>
          <w:szCs w:val="16"/>
        </w:rPr>
      </w:pPr>
      <w:r w:rsidRPr="00CA7EE9">
        <w:rPr>
          <w:rFonts w:ascii="Consolas" w:hAnsi="Consolas" w:cs="Courier New"/>
          <w:b/>
          <w:bCs/>
          <w:color w:val="000000"/>
          <w:sz w:val="16"/>
          <w:szCs w:val="16"/>
        </w:rPr>
        <w:tab/>
      </w:r>
      <w:r w:rsidRPr="00CA7EE9">
        <w:rPr>
          <w:rFonts w:ascii="Consolas" w:hAnsi="Consolas" w:cs="Courier New"/>
          <w:b/>
          <w:bCs/>
          <w:color w:val="000000"/>
          <w:sz w:val="16"/>
          <w:szCs w:val="16"/>
        </w:rPr>
        <w:tab/>
      </w:r>
      <w:r w:rsidRPr="00CA7EE9">
        <w:rPr>
          <w:rFonts w:ascii="Consolas" w:hAnsi="Consolas" w:cs="Courier New"/>
          <w:b/>
          <w:bCs/>
          <w:color w:val="008080"/>
          <w:sz w:val="16"/>
          <w:szCs w:val="16"/>
        </w:rPr>
        <w:t>&lt;</w:t>
      </w:r>
      <w:r w:rsidRPr="00CA7EE9">
        <w:rPr>
          <w:rFonts w:ascii="Consolas" w:hAnsi="Consolas" w:cs="Courier New"/>
          <w:b/>
          <w:bCs/>
          <w:color w:val="3F7F7F"/>
          <w:sz w:val="16"/>
          <w:szCs w:val="16"/>
        </w:rPr>
        <w:t>property</w:t>
      </w:r>
      <w:r w:rsidRPr="00CA7EE9">
        <w:rPr>
          <w:rFonts w:ascii="Consolas" w:hAnsi="Consolas" w:cs="Courier New"/>
          <w:b/>
          <w:bCs/>
          <w:color w:val="4C483D" w:themeColor="text2"/>
          <w:sz w:val="16"/>
          <w:szCs w:val="16"/>
        </w:rPr>
        <w:t xml:space="preserve"> </w:t>
      </w:r>
      <w:r w:rsidRPr="00CA7EE9">
        <w:rPr>
          <w:rFonts w:ascii="Consolas" w:hAnsi="Consolas" w:cs="Courier New"/>
          <w:b/>
          <w:bCs/>
          <w:color w:val="7F007F"/>
          <w:sz w:val="16"/>
          <w:szCs w:val="16"/>
        </w:rPr>
        <w:t>name</w:t>
      </w:r>
      <w:r w:rsidRPr="00CA7EE9">
        <w:rPr>
          <w:rFonts w:ascii="Consolas" w:hAnsi="Consolas" w:cs="Courier New"/>
          <w:b/>
          <w:bCs/>
          <w:color w:val="000000"/>
          <w:sz w:val="16"/>
          <w:szCs w:val="16"/>
        </w:rPr>
        <w:t>=</w:t>
      </w:r>
      <w:r w:rsidRPr="00CA7EE9">
        <w:rPr>
          <w:rFonts w:ascii="Consolas" w:hAnsi="Consolas" w:cs="Courier New"/>
          <w:b/>
          <w:bCs/>
          <w:i/>
          <w:iCs/>
          <w:color w:val="2A00FF"/>
          <w:sz w:val="16"/>
          <w:szCs w:val="16"/>
        </w:rPr>
        <w:t>"biketype"</w:t>
      </w:r>
      <w:r w:rsidRPr="00CA7EE9">
        <w:rPr>
          <w:rFonts w:ascii="Consolas" w:hAnsi="Consolas" w:cs="Courier New"/>
          <w:b/>
          <w:bCs/>
          <w:color w:val="4C483D" w:themeColor="text2"/>
          <w:sz w:val="16"/>
          <w:szCs w:val="16"/>
        </w:rPr>
        <w:t xml:space="preserve"> </w:t>
      </w:r>
      <w:r w:rsidRPr="00CA7EE9">
        <w:rPr>
          <w:rFonts w:ascii="Consolas" w:hAnsi="Consolas" w:cs="Courier New"/>
          <w:b/>
          <w:bCs/>
          <w:color w:val="7F007F"/>
          <w:sz w:val="16"/>
          <w:szCs w:val="16"/>
        </w:rPr>
        <w:t>column</w:t>
      </w:r>
      <w:r w:rsidRPr="00CA7EE9">
        <w:rPr>
          <w:rFonts w:ascii="Consolas" w:hAnsi="Consolas" w:cs="Courier New"/>
          <w:b/>
          <w:bCs/>
          <w:color w:val="000000"/>
          <w:sz w:val="16"/>
          <w:szCs w:val="16"/>
        </w:rPr>
        <w:t>=</w:t>
      </w:r>
      <w:r w:rsidRPr="00CA7EE9">
        <w:rPr>
          <w:rFonts w:ascii="Consolas" w:hAnsi="Consolas" w:cs="Courier New"/>
          <w:b/>
          <w:bCs/>
          <w:i/>
          <w:iCs/>
          <w:color w:val="2A00FF"/>
          <w:sz w:val="16"/>
          <w:szCs w:val="16"/>
        </w:rPr>
        <w:t>"biketype"</w:t>
      </w:r>
      <w:r w:rsidRPr="00CA7EE9">
        <w:rPr>
          <w:rFonts w:ascii="Consolas" w:hAnsi="Consolas" w:cs="Courier New"/>
          <w:b/>
          <w:bCs/>
          <w:color w:val="008080"/>
          <w:sz w:val="16"/>
          <w:szCs w:val="16"/>
        </w:rPr>
        <w:t>&gt;&lt;/</w:t>
      </w:r>
      <w:r w:rsidRPr="00CA7EE9">
        <w:rPr>
          <w:rFonts w:ascii="Consolas" w:hAnsi="Consolas" w:cs="Courier New"/>
          <w:b/>
          <w:bCs/>
          <w:color w:val="3F7F7F"/>
          <w:sz w:val="16"/>
          <w:szCs w:val="16"/>
        </w:rPr>
        <w:t>property</w:t>
      </w:r>
      <w:r w:rsidRPr="00CA7EE9">
        <w:rPr>
          <w:rFonts w:ascii="Consolas" w:hAnsi="Consolas" w:cs="Courier New"/>
          <w:b/>
          <w:bCs/>
          <w:color w:val="008080"/>
          <w:sz w:val="16"/>
          <w:szCs w:val="16"/>
        </w:rPr>
        <w:t>&gt;</w:t>
      </w:r>
      <w:r w:rsidRPr="00CA7EE9">
        <w:rPr>
          <w:rFonts w:ascii="Consolas" w:hAnsi="Consolas" w:cs="Courier New"/>
          <w:b/>
          <w:bCs/>
          <w:color w:val="000000"/>
          <w:sz w:val="16"/>
          <w:szCs w:val="16"/>
        </w:rPr>
        <w:tab/>
      </w:r>
    </w:p>
    <w:p w14:paraId="398576E0" w14:textId="77777777" w:rsidR="004C3D51" w:rsidRPr="00CA7EE9" w:rsidRDefault="004C3D51" w:rsidP="004C3D5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urier New"/>
          <w:b/>
          <w:bCs/>
          <w:color w:val="4C483D" w:themeColor="text2"/>
          <w:sz w:val="16"/>
          <w:szCs w:val="16"/>
        </w:rPr>
      </w:pPr>
      <w:r w:rsidRPr="00CA7EE9">
        <w:rPr>
          <w:rFonts w:ascii="Consolas" w:hAnsi="Consolas" w:cs="Courier New"/>
          <w:b/>
          <w:bCs/>
          <w:color w:val="000000"/>
          <w:sz w:val="16"/>
          <w:szCs w:val="16"/>
        </w:rPr>
        <w:tab/>
      </w:r>
      <w:r w:rsidRPr="00CA7EE9">
        <w:rPr>
          <w:rFonts w:ascii="Consolas" w:hAnsi="Consolas" w:cs="Courier New"/>
          <w:b/>
          <w:bCs/>
          <w:color w:val="008080"/>
          <w:sz w:val="16"/>
          <w:szCs w:val="16"/>
        </w:rPr>
        <w:t>&lt;/</w:t>
      </w:r>
      <w:r w:rsidRPr="00CA7EE9">
        <w:rPr>
          <w:rFonts w:ascii="Consolas" w:hAnsi="Consolas" w:cs="Courier New"/>
          <w:b/>
          <w:bCs/>
          <w:color w:val="3F7F7F"/>
          <w:sz w:val="16"/>
          <w:szCs w:val="16"/>
        </w:rPr>
        <w:t>subclass</w:t>
      </w:r>
      <w:r w:rsidRPr="00CA7EE9">
        <w:rPr>
          <w:rFonts w:ascii="Consolas" w:hAnsi="Consolas" w:cs="Courier New"/>
          <w:b/>
          <w:bCs/>
          <w:color w:val="008080"/>
          <w:sz w:val="16"/>
          <w:szCs w:val="16"/>
        </w:rPr>
        <w:t>&gt;</w:t>
      </w:r>
      <w:r w:rsidRPr="00CA7EE9">
        <w:rPr>
          <w:rFonts w:ascii="Consolas" w:hAnsi="Consolas" w:cs="Courier New"/>
          <w:b/>
          <w:bCs/>
          <w:color w:val="000000"/>
          <w:sz w:val="16"/>
          <w:szCs w:val="16"/>
        </w:rPr>
        <w:tab/>
      </w:r>
      <w:r w:rsidRPr="00CA7EE9">
        <w:rPr>
          <w:rFonts w:ascii="Consolas" w:hAnsi="Consolas" w:cs="Courier New"/>
          <w:b/>
          <w:bCs/>
          <w:color w:val="000000"/>
          <w:sz w:val="16"/>
          <w:szCs w:val="16"/>
        </w:rPr>
        <w:tab/>
      </w:r>
    </w:p>
    <w:p w14:paraId="502E3DC0" w14:textId="77777777" w:rsidR="004C3D51" w:rsidRPr="00CA7EE9" w:rsidRDefault="004C3D51" w:rsidP="004C3D5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urier New"/>
          <w:b/>
          <w:bCs/>
          <w:color w:val="000000"/>
          <w:sz w:val="16"/>
          <w:szCs w:val="16"/>
        </w:rPr>
      </w:pPr>
      <w:r w:rsidRPr="00CA7EE9">
        <w:rPr>
          <w:rFonts w:ascii="Consolas" w:hAnsi="Consolas" w:cs="Courier New"/>
          <w:b/>
          <w:bCs/>
          <w:color w:val="000000"/>
          <w:sz w:val="16"/>
          <w:szCs w:val="16"/>
        </w:rPr>
        <w:tab/>
      </w:r>
    </w:p>
    <w:p w14:paraId="1903C871" w14:textId="77777777" w:rsidR="004C3D51" w:rsidRPr="00CA7EE9" w:rsidRDefault="004C3D51" w:rsidP="004C3D5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720"/>
        <w:rPr>
          <w:rFonts w:ascii="Consolas" w:hAnsi="Consolas" w:cs="Courier New"/>
          <w:b/>
          <w:bCs/>
          <w:color w:val="4C483D" w:themeColor="text2"/>
          <w:sz w:val="16"/>
          <w:szCs w:val="16"/>
        </w:rPr>
      </w:pPr>
      <w:r w:rsidRPr="00CA7EE9">
        <w:rPr>
          <w:rFonts w:ascii="Consolas" w:hAnsi="Consolas" w:cs="Courier New"/>
          <w:b/>
          <w:bCs/>
          <w:color w:val="008080"/>
          <w:sz w:val="16"/>
          <w:szCs w:val="16"/>
        </w:rPr>
        <w:t>&lt;</w:t>
      </w:r>
      <w:r w:rsidRPr="00CA7EE9">
        <w:rPr>
          <w:rFonts w:ascii="Consolas" w:hAnsi="Consolas" w:cs="Courier New"/>
          <w:b/>
          <w:bCs/>
          <w:color w:val="3F7F7F"/>
          <w:sz w:val="16"/>
          <w:szCs w:val="16"/>
        </w:rPr>
        <w:t>subclass</w:t>
      </w:r>
      <w:r w:rsidRPr="00CA7EE9">
        <w:rPr>
          <w:rFonts w:ascii="Consolas" w:hAnsi="Consolas" w:cs="Courier New"/>
          <w:b/>
          <w:bCs/>
          <w:color w:val="4C483D" w:themeColor="text2"/>
          <w:sz w:val="16"/>
          <w:szCs w:val="16"/>
        </w:rPr>
        <w:t xml:space="preserve"> </w:t>
      </w:r>
      <w:r w:rsidRPr="00CA7EE9">
        <w:rPr>
          <w:rFonts w:ascii="Consolas" w:hAnsi="Consolas" w:cs="Courier New"/>
          <w:b/>
          <w:bCs/>
          <w:color w:val="7F007F"/>
          <w:sz w:val="16"/>
          <w:szCs w:val="16"/>
        </w:rPr>
        <w:t>name</w:t>
      </w:r>
      <w:r w:rsidRPr="00CA7EE9">
        <w:rPr>
          <w:rFonts w:ascii="Consolas" w:hAnsi="Consolas" w:cs="Courier New"/>
          <w:b/>
          <w:bCs/>
          <w:color w:val="000000"/>
          <w:sz w:val="16"/>
          <w:szCs w:val="16"/>
        </w:rPr>
        <w:t>=</w:t>
      </w:r>
      <w:r w:rsidRPr="00CA7EE9">
        <w:rPr>
          <w:rFonts w:ascii="Consolas" w:hAnsi="Consolas" w:cs="Courier New"/>
          <w:b/>
          <w:bCs/>
          <w:i/>
          <w:iCs/>
          <w:color w:val="2A00FF"/>
          <w:sz w:val="16"/>
          <w:szCs w:val="16"/>
        </w:rPr>
        <w:t>"inheritance.Car"</w:t>
      </w:r>
      <w:r w:rsidRPr="00CA7EE9">
        <w:rPr>
          <w:rFonts w:ascii="Consolas" w:hAnsi="Consolas" w:cs="Courier New"/>
          <w:b/>
          <w:bCs/>
          <w:color w:val="4C483D" w:themeColor="text2"/>
          <w:sz w:val="16"/>
          <w:szCs w:val="16"/>
        </w:rPr>
        <w:t xml:space="preserve"> </w:t>
      </w:r>
      <w:r w:rsidRPr="00CA7EE9">
        <w:rPr>
          <w:rFonts w:ascii="Consolas" w:hAnsi="Consolas" w:cs="Courier New"/>
          <w:b/>
          <w:bCs/>
          <w:color w:val="7F007F"/>
          <w:sz w:val="16"/>
          <w:szCs w:val="16"/>
        </w:rPr>
        <w:t>discriminator-value</w:t>
      </w:r>
      <w:r w:rsidRPr="00CA7EE9">
        <w:rPr>
          <w:rFonts w:ascii="Consolas" w:hAnsi="Consolas" w:cs="Courier New"/>
          <w:b/>
          <w:bCs/>
          <w:color w:val="000000"/>
          <w:sz w:val="16"/>
          <w:szCs w:val="16"/>
        </w:rPr>
        <w:t>=</w:t>
      </w:r>
      <w:r w:rsidRPr="00CA7EE9">
        <w:rPr>
          <w:rFonts w:ascii="Consolas" w:hAnsi="Consolas" w:cs="Courier New"/>
          <w:b/>
          <w:bCs/>
          <w:i/>
          <w:iCs/>
          <w:color w:val="2A00FF"/>
          <w:sz w:val="16"/>
          <w:szCs w:val="16"/>
        </w:rPr>
        <w:t>"CAR_DISC"</w:t>
      </w:r>
      <w:r w:rsidRPr="00CA7EE9">
        <w:rPr>
          <w:rFonts w:ascii="Consolas" w:hAnsi="Consolas" w:cs="Courier New"/>
          <w:b/>
          <w:bCs/>
          <w:color w:val="008080"/>
          <w:sz w:val="16"/>
          <w:szCs w:val="16"/>
        </w:rPr>
        <w:t>&gt;</w:t>
      </w:r>
    </w:p>
    <w:p w14:paraId="412D5AC9" w14:textId="77777777" w:rsidR="004C3D51" w:rsidRPr="00CA7EE9" w:rsidRDefault="004C3D51" w:rsidP="004C3D5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urier New"/>
          <w:b/>
          <w:bCs/>
          <w:color w:val="4C483D" w:themeColor="text2"/>
          <w:sz w:val="16"/>
          <w:szCs w:val="16"/>
        </w:rPr>
      </w:pPr>
      <w:r w:rsidRPr="00CA7EE9">
        <w:rPr>
          <w:rFonts w:ascii="Consolas" w:hAnsi="Consolas" w:cs="Courier New"/>
          <w:b/>
          <w:bCs/>
          <w:color w:val="000000"/>
          <w:sz w:val="16"/>
          <w:szCs w:val="16"/>
        </w:rPr>
        <w:tab/>
      </w:r>
      <w:r w:rsidRPr="00CA7EE9">
        <w:rPr>
          <w:rFonts w:ascii="Consolas" w:hAnsi="Consolas" w:cs="Courier New"/>
          <w:b/>
          <w:bCs/>
          <w:color w:val="000000"/>
          <w:sz w:val="16"/>
          <w:szCs w:val="16"/>
        </w:rPr>
        <w:tab/>
      </w:r>
      <w:r w:rsidRPr="00CA7EE9">
        <w:rPr>
          <w:rFonts w:ascii="Consolas" w:hAnsi="Consolas" w:cs="Courier New"/>
          <w:b/>
          <w:bCs/>
          <w:color w:val="008080"/>
          <w:sz w:val="16"/>
          <w:szCs w:val="16"/>
        </w:rPr>
        <w:t>&lt;</w:t>
      </w:r>
      <w:r w:rsidRPr="00CA7EE9">
        <w:rPr>
          <w:rFonts w:ascii="Consolas" w:hAnsi="Consolas" w:cs="Courier New"/>
          <w:b/>
          <w:bCs/>
          <w:color w:val="3F7F7F"/>
          <w:sz w:val="16"/>
          <w:szCs w:val="16"/>
        </w:rPr>
        <w:t>property</w:t>
      </w:r>
      <w:r w:rsidRPr="00CA7EE9">
        <w:rPr>
          <w:rFonts w:ascii="Consolas" w:hAnsi="Consolas" w:cs="Courier New"/>
          <w:b/>
          <w:bCs/>
          <w:color w:val="4C483D" w:themeColor="text2"/>
          <w:sz w:val="16"/>
          <w:szCs w:val="16"/>
        </w:rPr>
        <w:t xml:space="preserve"> </w:t>
      </w:r>
      <w:r w:rsidRPr="00CA7EE9">
        <w:rPr>
          <w:rFonts w:ascii="Consolas" w:hAnsi="Consolas" w:cs="Courier New"/>
          <w:b/>
          <w:bCs/>
          <w:color w:val="7F007F"/>
          <w:sz w:val="16"/>
          <w:szCs w:val="16"/>
        </w:rPr>
        <w:t>name</w:t>
      </w:r>
      <w:r w:rsidRPr="00CA7EE9">
        <w:rPr>
          <w:rFonts w:ascii="Consolas" w:hAnsi="Consolas" w:cs="Courier New"/>
          <w:b/>
          <w:bCs/>
          <w:color w:val="000000"/>
          <w:sz w:val="16"/>
          <w:szCs w:val="16"/>
        </w:rPr>
        <w:t>=</w:t>
      </w:r>
      <w:r w:rsidRPr="00CA7EE9">
        <w:rPr>
          <w:rFonts w:ascii="Consolas" w:hAnsi="Consolas" w:cs="Courier New"/>
          <w:b/>
          <w:bCs/>
          <w:i/>
          <w:iCs/>
          <w:color w:val="2A00FF"/>
          <w:sz w:val="16"/>
          <w:szCs w:val="16"/>
        </w:rPr>
        <w:t>"cartype"</w:t>
      </w:r>
      <w:r w:rsidRPr="00CA7EE9">
        <w:rPr>
          <w:rFonts w:ascii="Consolas" w:hAnsi="Consolas" w:cs="Courier New"/>
          <w:b/>
          <w:bCs/>
          <w:color w:val="4C483D" w:themeColor="text2"/>
          <w:sz w:val="16"/>
          <w:szCs w:val="16"/>
        </w:rPr>
        <w:t xml:space="preserve"> </w:t>
      </w:r>
      <w:r w:rsidRPr="00CA7EE9">
        <w:rPr>
          <w:rFonts w:ascii="Consolas" w:hAnsi="Consolas" w:cs="Courier New"/>
          <w:b/>
          <w:bCs/>
          <w:color w:val="7F007F"/>
          <w:sz w:val="16"/>
          <w:szCs w:val="16"/>
        </w:rPr>
        <w:t>column</w:t>
      </w:r>
      <w:r w:rsidRPr="00CA7EE9">
        <w:rPr>
          <w:rFonts w:ascii="Consolas" w:hAnsi="Consolas" w:cs="Courier New"/>
          <w:b/>
          <w:bCs/>
          <w:color w:val="000000"/>
          <w:sz w:val="16"/>
          <w:szCs w:val="16"/>
        </w:rPr>
        <w:t>=</w:t>
      </w:r>
      <w:r w:rsidRPr="00CA7EE9">
        <w:rPr>
          <w:rFonts w:ascii="Consolas" w:hAnsi="Consolas" w:cs="Courier New"/>
          <w:b/>
          <w:bCs/>
          <w:i/>
          <w:iCs/>
          <w:color w:val="2A00FF"/>
          <w:sz w:val="16"/>
          <w:szCs w:val="16"/>
        </w:rPr>
        <w:t>"cartype"</w:t>
      </w:r>
      <w:r w:rsidRPr="00CA7EE9">
        <w:rPr>
          <w:rFonts w:ascii="Consolas" w:hAnsi="Consolas" w:cs="Courier New"/>
          <w:b/>
          <w:bCs/>
          <w:color w:val="008080"/>
          <w:sz w:val="16"/>
          <w:szCs w:val="16"/>
        </w:rPr>
        <w:t>&gt;&lt;/</w:t>
      </w:r>
      <w:r w:rsidRPr="00CA7EE9">
        <w:rPr>
          <w:rFonts w:ascii="Consolas" w:hAnsi="Consolas" w:cs="Courier New"/>
          <w:b/>
          <w:bCs/>
          <w:color w:val="3F7F7F"/>
          <w:sz w:val="16"/>
          <w:szCs w:val="16"/>
        </w:rPr>
        <w:t>property</w:t>
      </w:r>
      <w:r w:rsidRPr="00CA7EE9">
        <w:rPr>
          <w:rFonts w:ascii="Consolas" w:hAnsi="Consolas" w:cs="Courier New"/>
          <w:b/>
          <w:bCs/>
          <w:color w:val="008080"/>
          <w:sz w:val="16"/>
          <w:szCs w:val="16"/>
        </w:rPr>
        <w:t>&gt;</w:t>
      </w:r>
      <w:r w:rsidRPr="00CA7EE9">
        <w:rPr>
          <w:rFonts w:ascii="Consolas" w:hAnsi="Consolas" w:cs="Courier New"/>
          <w:b/>
          <w:bCs/>
          <w:color w:val="000000"/>
          <w:sz w:val="16"/>
          <w:szCs w:val="16"/>
        </w:rPr>
        <w:tab/>
      </w:r>
    </w:p>
    <w:p w14:paraId="0400B2A8" w14:textId="77777777" w:rsidR="004C3D51" w:rsidRPr="00CA7EE9" w:rsidRDefault="004C3D51" w:rsidP="004C3D5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urier New"/>
          <w:b/>
          <w:bCs/>
          <w:color w:val="4C483D" w:themeColor="text2"/>
          <w:sz w:val="16"/>
          <w:szCs w:val="16"/>
        </w:rPr>
      </w:pPr>
      <w:r w:rsidRPr="00CA7EE9">
        <w:rPr>
          <w:rFonts w:ascii="Consolas" w:hAnsi="Consolas" w:cs="Courier New"/>
          <w:b/>
          <w:bCs/>
          <w:color w:val="000000"/>
          <w:sz w:val="16"/>
          <w:szCs w:val="16"/>
        </w:rPr>
        <w:tab/>
      </w:r>
      <w:r w:rsidRPr="00CA7EE9">
        <w:rPr>
          <w:rFonts w:ascii="Consolas" w:hAnsi="Consolas" w:cs="Courier New"/>
          <w:b/>
          <w:bCs/>
          <w:color w:val="008080"/>
          <w:sz w:val="16"/>
          <w:szCs w:val="16"/>
        </w:rPr>
        <w:t>&lt;/</w:t>
      </w:r>
      <w:r w:rsidRPr="00CA7EE9">
        <w:rPr>
          <w:rFonts w:ascii="Consolas" w:hAnsi="Consolas" w:cs="Courier New"/>
          <w:b/>
          <w:bCs/>
          <w:color w:val="3F7F7F"/>
          <w:sz w:val="16"/>
          <w:szCs w:val="16"/>
        </w:rPr>
        <w:t>subclass</w:t>
      </w:r>
      <w:r w:rsidRPr="00CA7EE9">
        <w:rPr>
          <w:rFonts w:ascii="Consolas" w:hAnsi="Consolas" w:cs="Courier New"/>
          <w:b/>
          <w:bCs/>
          <w:color w:val="008080"/>
          <w:sz w:val="16"/>
          <w:szCs w:val="16"/>
        </w:rPr>
        <w:t>&gt;</w:t>
      </w:r>
      <w:r w:rsidRPr="00CA7EE9">
        <w:rPr>
          <w:rFonts w:ascii="Consolas" w:hAnsi="Consolas" w:cs="Courier New"/>
          <w:b/>
          <w:bCs/>
          <w:color w:val="000000"/>
          <w:sz w:val="16"/>
          <w:szCs w:val="16"/>
        </w:rPr>
        <w:tab/>
      </w:r>
      <w:r w:rsidRPr="00CA7EE9">
        <w:rPr>
          <w:rFonts w:ascii="Consolas" w:hAnsi="Consolas" w:cs="Courier New"/>
          <w:b/>
          <w:bCs/>
          <w:color w:val="000000"/>
          <w:sz w:val="16"/>
          <w:szCs w:val="16"/>
        </w:rPr>
        <w:tab/>
        <w:t xml:space="preserve"> </w:t>
      </w:r>
    </w:p>
    <w:p w14:paraId="29D27E25" w14:textId="77777777" w:rsidR="004C3D51" w:rsidRPr="00CA7EE9" w:rsidRDefault="004C3D51" w:rsidP="004C3D5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urier New"/>
          <w:b/>
          <w:bCs/>
          <w:color w:val="4C483D" w:themeColor="text2"/>
          <w:sz w:val="16"/>
          <w:szCs w:val="16"/>
        </w:rPr>
      </w:pPr>
      <w:r w:rsidRPr="00CA7EE9">
        <w:rPr>
          <w:rFonts w:ascii="Consolas" w:hAnsi="Consolas" w:cs="Courier New"/>
          <w:b/>
          <w:bCs/>
          <w:color w:val="4C483D" w:themeColor="text2"/>
          <w:sz w:val="16"/>
          <w:szCs w:val="16"/>
        </w:rPr>
        <w:t xml:space="preserve">  </w:t>
      </w:r>
      <w:r w:rsidRPr="00CA7EE9">
        <w:rPr>
          <w:rFonts w:ascii="Consolas" w:hAnsi="Consolas" w:cs="Courier New"/>
          <w:b/>
          <w:bCs/>
          <w:color w:val="008080"/>
          <w:sz w:val="16"/>
          <w:szCs w:val="16"/>
        </w:rPr>
        <w:t>&lt;/</w:t>
      </w:r>
      <w:r w:rsidRPr="00CA7EE9">
        <w:rPr>
          <w:rFonts w:ascii="Consolas" w:hAnsi="Consolas" w:cs="Courier New"/>
          <w:b/>
          <w:bCs/>
          <w:color w:val="3F7F7F"/>
          <w:sz w:val="16"/>
          <w:szCs w:val="16"/>
        </w:rPr>
        <w:t>class</w:t>
      </w:r>
      <w:r w:rsidRPr="00CA7EE9">
        <w:rPr>
          <w:rFonts w:ascii="Consolas" w:hAnsi="Consolas" w:cs="Courier New"/>
          <w:b/>
          <w:bCs/>
          <w:color w:val="008080"/>
          <w:sz w:val="16"/>
          <w:szCs w:val="16"/>
        </w:rPr>
        <w:t>&gt;</w:t>
      </w:r>
    </w:p>
    <w:p w14:paraId="0B3E243E" w14:textId="77777777" w:rsidR="004C3D51" w:rsidRPr="00CA7EE9" w:rsidRDefault="004C3D51" w:rsidP="004C3D51">
      <w:pPr>
        <w:pBdr>
          <w:top w:val="single" w:sz="4" w:space="1" w:color="auto"/>
          <w:left w:val="single" w:sz="4" w:space="4" w:color="auto"/>
          <w:bottom w:val="single" w:sz="4" w:space="1" w:color="auto"/>
          <w:right w:val="single" w:sz="4" w:space="4" w:color="auto"/>
        </w:pBdr>
        <w:rPr>
          <w:rFonts w:ascii="Consolas" w:hAnsi="Consolas" w:cs="Courier New"/>
          <w:b/>
          <w:bCs/>
          <w:color w:val="008080"/>
          <w:sz w:val="16"/>
          <w:szCs w:val="16"/>
        </w:rPr>
      </w:pPr>
      <w:r w:rsidRPr="00CA7EE9">
        <w:rPr>
          <w:rFonts w:ascii="Consolas" w:hAnsi="Consolas" w:cs="Courier New"/>
          <w:b/>
          <w:bCs/>
          <w:color w:val="008080"/>
          <w:sz w:val="16"/>
          <w:szCs w:val="16"/>
        </w:rPr>
        <w:t>&lt;/</w:t>
      </w:r>
      <w:r w:rsidRPr="00CA7EE9">
        <w:rPr>
          <w:rFonts w:ascii="Consolas" w:hAnsi="Consolas" w:cs="Courier New"/>
          <w:b/>
          <w:bCs/>
          <w:color w:val="3F7F7F"/>
          <w:sz w:val="16"/>
          <w:szCs w:val="16"/>
        </w:rPr>
        <w:t>hibernate-mapping</w:t>
      </w:r>
      <w:r w:rsidRPr="00CA7EE9">
        <w:rPr>
          <w:rFonts w:ascii="Consolas" w:hAnsi="Consolas" w:cs="Courier New"/>
          <w:b/>
          <w:bCs/>
          <w:color w:val="008080"/>
          <w:sz w:val="16"/>
          <w:szCs w:val="16"/>
        </w:rPr>
        <w:t>&gt;</w:t>
      </w:r>
    </w:p>
    <w:p w14:paraId="6A0106FC" w14:textId="77777777" w:rsidR="004C3D51" w:rsidRDefault="004C3D51" w:rsidP="004C3D51">
      <w:r w:rsidRPr="00F10AFA">
        <w:rPr>
          <w:noProof/>
          <w:lang w:eastAsia="en-US"/>
        </w:rPr>
        <w:lastRenderedPageBreak/>
        <w:drawing>
          <wp:inline distT="0" distB="0" distL="0" distR="0" wp14:anchorId="16BD557E" wp14:editId="01AEA219">
            <wp:extent cx="3078178" cy="1395773"/>
            <wp:effectExtent l="0" t="0" r="8255" b="0"/>
            <wp:docPr id="47" name="Picture 47" descr="E:\Users\kaveti_s.ITLINFOSYS\Pictures\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Users\kaveti_s.ITLINFOSYS\Pictures\12.pn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3100664" cy="1405969"/>
                    </a:xfrm>
                    <a:prstGeom prst="rect">
                      <a:avLst/>
                    </a:prstGeom>
                    <a:noFill/>
                    <a:ln>
                      <a:noFill/>
                    </a:ln>
                  </pic:spPr>
                </pic:pic>
              </a:graphicData>
            </a:graphic>
          </wp:inline>
        </w:drawing>
      </w:r>
    </w:p>
    <w:p w14:paraId="7686E0F1" w14:textId="5D8867C8" w:rsidR="004C3D51" w:rsidRDefault="004C3D51" w:rsidP="00947746">
      <w:pPr>
        <w:pStyle w:val="Qsns"/>
      </w:pPr>
      <w:r>
        <w:t xml:space="preserve">2.Table per </w:t>
      </w:r>
      <w:r w:rsidR="00CD2442" w:rsidRPr="00CD2442">
        <w:rPr>
          <w:color w:val="FFFF00"/>
        </w:rPr>
        <w:t>joined</w:t>
      </w:r>
      <w:r>
        <w:t>-</w:t>
      </w:r>
      <w:r w:rsidR="00CD2442">
        <w:t>sub</w:t>
      </w:r>
      <w:r>
        <w:t>class hierarchy</w:t>
      </w:r>
    </w:p>
    <w:p w14:paraId="2F7087CB" w14:textId="77777777" w:rsidR="004C3D51" w:rsidRPr="00A76940" w:rsidRDefault="004C3D51" w:rsidP="00A76940">
      <w:pPr>
        <w:spacing w:after="0" w:line="240" w:lineRule="auto"/>
        <w:rPr>
          <w:b/>
          <w:sz w:val="16"/>
          <w:szCs w:val="16"/>
          <w:u w:val="single"/>
        </w:rPr>
      </w:pPr>
      <w:r w:rsidRPr="00A76940">
        <w:rPr>
          <w:b/>
          <w:sz w:val="16"/>
          <w:szCs w:val="16"/>
          <w:u w:val="single"/>
        </w:rPr>
        <w:t>Vehicle.hbm.xml</w:t>
      </w:r>
    </w:p>
    <w:p w14:paraId="0B165589" w14:textId="77777777" w:rsidR="004C3D51" w:rsidRDefault="004C3D51" w:rsidP="004C3D51">
      <w:pPr>
        <w:pStyle w:val="1Output"/>
        <w:rPr>
          <w:color w:val="4C483D" w:themeColor="text2"/>
        </w:rPr>
      </w:pPr>
      <w:r>
        <w:rPr>
          <w:color w:val="008080"/>
        </w:rPr>
        <w:t>&lt;</w:t>
      </w:r>
      <w:r>
        <w:rPr>
          <w:highlight w:val="lightGray"/>
        </w:rPr>
        <w:t>hibernate-mapping</w:t>
      </w:r>
      <w:r>
        <w:rPr>
          <w:color w:val="008080"/>
        </w:rPr>
        <w:t>&gt;</w:t>
      </w:r>
    </w:p>
    <w:p w14:paraId="72DC13A0" w14:textId="77777777" w:rsidR="004C3D51" w:rsidRDefault="004C3D51" w:rsidP="004C3D51">
      <w:pPr>
        <w:pStyle w:val="1Output"/>
        <w:rPr>
          <w:color w:val="4C483D" w:themeColor="text2"/>
        </w:rPr>
      </w:pPr>
      <w:r>
        <w:rPr>
          <w:color w:val="000000"/>
        </w:rPr>
        <w:tab/>
      </w:r>
      <w:r>
        <w:rPr>
          <w:color w:val="008080"/>
        </w:rPr>
        <w:t>&lt;</w:t>
      </w:r>
      <w:r>
        <w:t>class</w:t>
      </w:r>
      <w:r>
        <w:rPr>
          <w:color w:val="4C483D" w:themeColor="text2"/>
        </w:rPr>
        <w:t xml:space="preserve"> </w:t>
      </w:r>
      <w:r>
        <w:rPr>
          <w:color w:val="7F007F"/>
        </w:rPr>
        <w:t>name</w:t>
      </w:r>
      <w:r>
        <w:rPr>
          <w:color w:val="000000"/>
        </w:rPr>
        <w:t>=</w:t>
      </w:r>
      <w:r>
        <w:rPr>
          <w:i/>
          <w:iCs/>
          <w:color w:val="2A00FF"/>
        </w:rPr>
        <w:t>"inheritance.Vehicle"</w:t>
      </w:r>
      <w:r>
        <w:rPr>
          <w:color w:val="4C483D" w:themeColor="text2"/>
        </w:rPr>
        <w:t xml:space="preserve"> </w:t>
      </w:r>
      <w:r>
        <w:rPr>
          <w:color w:val="7F007F"/>
        </w:rPr>
        <w:t>table</w:t>
      </w:r>
      <w:r>
        <w:rPr>
          <w:color w:val="000000"/>
        </w:rPr>
        <w:t>=</w:t>
      </w:r>
      <w:r>
        <w:rPr>
          <w:i/>
          <w:iCs/>
          <w:color w:val="2A00FF"/>
        </w:rPr>
        <w:t>"vehicle"</w:t>
      </w:r>
      <w:r>
        <w:rPr>
          <w:color w:val="008080"/>
        </w:rPr>
        <w:t>&gt;</w:t>
      </w:r>
    </w:p>
    <w:p w14:paraId="7FE9DD6D" w14:textId="77777777" w:rsidR="004C3D51" w:rsidRDefault="004C3D51" w:rsidP="004C3D51">
      <w:pPr>
        <w:pStyle w:val="1Output"/>
        <w:rPr>
          <w:color w:val="4C483D" w:themeColor="text2"/>
        </w:rPr>
      </w:pPr>
      <w:r>
        <w:rPr>
          <w:color w:val="000000"/>
        </w:rPr>
        <w:tab/>
      </w:r>
      <w:r>
        <w:rPr>
          <w:color w:val="008080"/>
        </w:rPr>
        <w:t>&lt;</w:t>
      </w:r>
      <w:r>
        <w:t>id</w:t>
      </w:r>
      <w:r>
        <w:rPr>
          <w:color w:val="4C483D" w:themeColor="text2"/>
        </w:rPr>
        <w:t xml:space="preserve"> </w:t>
      </w:r>
      <w:r>
        <w:rPr>
          <w:color w:val="7F007F"/>
        </w:rPr>
        <w:t>name</w:t>
      </w:r>
      <w:r>
        <w:rPr>
          <w:color w:val="000000"/>
        </w:rPr>
        <w:t>=</w:t>
      </w:r>
      <w:r>
        <w:rPr>
          <w:i/>
          <w:iCs/>
          <w:color w:val="2A00FF"/>
        </w:rPr>
        <w:t>"vid"</w:t>
      </w:r>
      <w:r>
        <w:rPr>
          <w:color w:val="4C483D" w:themeColor="text2"/>
        </w:rPr>
        <w:t xml:space="preserve"> </w:t>
      </w:r>
      <w:r>
        <w:rPr>
          <w:color w:val="7F007F"/>
        </w:rPr>
        <w:t>column</w:t>
      </w:r>
      <w:r>
        <w:rPr>
          <w:color w:val="000000"/>
        </w:rPr>
        <w:t>=</w:t>
      </w:r>
      <w:r>
        <w:rPr>
          <w:i/>
          <w:iCs/>
          <w:color w:val="2A00FF"/>
        </w:rPr>
        <w:t>"vid"</w:t>
      </w:r>
      <w:r>
        <w:rPr>
          <w:color w:val="008080"/>
        </w:rPr>
        <w:t>&gt;&lt;/</w:t>
      </w:r>
      <w:r>
        <w:t>id</w:t>
      </w:r>
      <w:r>
        <w:rPr>
          <w:color w:val="008080"/>
        </w:rPr>
        <w:t>&gt;</w:t>
      </w:r>
      <w:r>
        <w:rPr>
          <w:color w:val="000000"/>
        </w:rPr>
        <w:t xml:space="preserve"> </w:t>
      </w:r>
    </w:p>
    <w:p w14:paraId="49E0ABFD" w14:textId="77777777" w:rsidR="004C3D51" w:rsidRDefault="004C3D51" w:rsidP="004C3D51">
      <w:pPr>
        <w:pStyle w:val="1Output"/>
        <w:rPr>
          <w:color w:val="4C483D" w:themeColor="text2"/>
        </w:rPr>
      </w:pPr>
      <w:r>
        <w:rPr>
          <w:color w:val="000000"/>
        </w:rPr>
        <w:tab/>
      </w:r>
      <w:r>
        <w:rPr>
          <w:color w:val="008080"/>
        </w:rPr>
        <w:t>&lt;</w:t>
      </w:r>
      <w:r>
        <w:t>property</w:t>
      </w:r>
      <w:r>
        <w:rPr>
          <w:color w:val="4C483D" w:themeColor="text2"/>
        </w:rPr>
        <w:t xml:space="preserve"> </w:t>
      </w:r>
      <w:r>
        <w:rPr>
          <w:color w:val="7F007F"/>
        </w:rPr>
        <w:t>name</w:t>
      </w:r>
      <w:r>
        <w:rPr>
          <w:color w:val="000000"/>
        </w:rPr>
        <w:t>=</w:t>
      </w:r>
      <w:r>
        <w:rPr>
          <w:i/>
          <w:iCs/>
          <w:color w:val="2A00FF"/>
        </w:rPr>
        <w:t>"price"</w:t>
      </w:r>
      <w:r>
        <w:rPr>
          <w:color w:val="4C483D" w:themeColor="text2"/>
        </w:rPr>
        <w:t xml:space="preserve"> </w:t>
      </w:r>
      <w:r>
        <w:rPr>
          <w:color w:val="7F007F"/>
        </w:rPr>
        <w:t>column</w:t>
      </w:r>
      <w:r>
        <w:rPr>
          <w:color w:val="000000"/>
        </w:rPr>
        <w:t>=</w:t>
      </w:r>
      <w:r>
        <w:rPr>
          <w:i/>
          <w:iCs/>
          <w:color w:val="2A00FF"/>
        </w:rPr>
        <w:t>"price"</w:t>
      </w:r>
      <w:r>
        <w:rPr>
          <w:color w:val="008080"/>
        </w:rPr>
        <w:t>&gt;&lt;/</w:t>
      </w:r>
      <w:r>
        <w:t>property</w:t>
      </w:r>
      <w:r>
        <w:rPr>
          <w:color w:val="008080"/>
        </w:rPr>
        <w:t>&gt;</w:t>
      </w:r>
    </w:p>
    <w:p w14:paraId="4B32D975" w14:textId="77777777" w:rsidR="004C3D51" w:rsidRDefault="004C3D51" w:rsidP="004C3D51">
      <w:pPr>
        <w:pStyle w:val="1Output"/>
        <w:rPr>
          <w:color w:val="4C483D" w:themeColor="text2"/>
        </w:rPr>
      </w:pPr>
      <w:r>
        <w:rPr>
          <w:color w:val="000000"/>
        </w:rPr>
        <w:tab/>
      </w:r>
    </w:p>
    <w:p w14:paraId="78CD4175" w14:textId="77777777" w:rsidR="004C3D51" w:rsidRDefault="004C3D51" w:rsidP="004C3D51">
      <w:pPr>
        <w:pStyle w:val="1Output"/>
        <w:rPr>
          <w:color w:val="4C483D" w:themeColor="text2"/>
        </w:rPr>
      </w:pPr>
      <w:r>
        <w:rPr>
          <w:color w:val="000000"/>
        </w:rPr>
        <w:tab/>
      </w:r>
      <w:r>
        <w:rPr>
          <w:color w:val="008080"/>
        </w:rPr>
        <w:t>&lt;</w:t>
      </w:r>
      <w:r>
        <w:t>joined-subclass</w:t>
      </w:r>
      <w:r>
        <w:rPr>
          <w:color w:val="4C483D" w:themeColor="text2"/>
        </w:rPr>
        <w:t xml:space="preserve"> </w:t>
      </w:r>
      <w:r>
        <w:rPr>
          <w:color w:val="7F007F"/>
        </w:rPr>
        <w:t>name</w:t>
      </w:r>
      <w:r>
        <w:rPr>
          <w:color w:val="000000"/>
        </w:rPr>
        <w:t>=</w:t>
      </w:r>
      <w:r>
        <w:rPr>
          <w:i/>
          <w:iCs/>
          <w:color w:val="2A00FF"/>
        </w:rPr>
        <w:t>"inheritance.Bike"</w:t>
      </w:r>
      <w:r>
        <w:rPr>
          <w:color w:val="4C483D" w:themeColor="text2"/>
        </w:rPr>
        <w:t xml:space="preserve"> </w:t>
      </w:r>
      <w:r>
        <w:rPr>
          <w:color w:val="7F007F"/>
        </w:rPr>
        <w:t>table</w:t>
      </w:r>
      <w:r>
        <w:rPr>
          <w:color w:val="000000"/>
        </w:rPr>
        <w:t>=</w:t>
      </w:r>
      <w:r>
        <w:rPr>
          <w:i/>
          <w:iCs/>
          <w:color w:val="2A00FF"/>
        </w:rPr>
        <w:t>"bike"</w:t>
      </w:r>
      <w:r>
        <w:rPr>
          <w:color w:val="008080"/>
        </w:rPr>
        <w:t>&gt;</w:t>
      </w:r>
    </w:p>
    <w:p w14:paraId="75550B2E" w14:textId="77777777" w:rsidR="004C3D51" w:rsidRDefault="004C3D51" w:rsidP="004C3D51">
      <w:pPr>
        <w:pStyle w:val="1Output"/>
        <w:rPr>
          <w:color w:val="4C483D" w:themeColor="text2"/>
        </w:rPr>
      </w:pPr>
      <w:r>
        <w:rPr>
          <w:color w:val="000000"/>
        </w:rPr>
        <w:tab/>
      </w:r>
      <w:r>
        <w:rPr>
          <w:color w:val="000000"/>
        </w:rPr>
        <w:tab/>
      </w:r>
      <w:r>
        <w:rPr>
          <w:color w:val="008080"/>
        </w:rPr>
        <w:t>&lt;</w:t>
      </w:r>
      <w:r>
        <w:t>key</w:t>
      </w:r>
      <w:r>
        <w:rPr>
          <w:color w:val="4C483D" w:themeColor="text2"/>
        </w:rPr>
        <w:t xml:space="preserve"> </w:t>
      </w:r>
      <w:r>
        <w:rPr>
          <w:color w:val="7F007F"/>
        </w:rPr>
        <w:t>column</w:t>
      </w:r>
      <w:r>
        <w:rPr>
          <w:color w:val="000000"/>
        </w:rPr>
        <w:t>=</w:t>
      </w:r>
      <w:r>
        <w:rPr>
          <w:i/>
          <w:iCs/>
          <w:color w:val="2A00FF"/>
        </w:rPr>
        <w:t>"BIKE_KEY"</w:t>
      </w:r>
      <w:r>
        <w:rPr>
          <w:color w:val="4C483D" w:themeColor="text2"/>
        </w:rPr>
        <w:t xml:space="preserve"> </w:t>
      </w:r>
      <w:r>
        <w:rPr>
          <w:color w:val="008080"/>
        </w:rPr>
        <w:t>/&gt;</w:t>
      </w:r>
    </w:p>
    <w:p w14:paraId="5A9AD048" w14:textId="77777777" w:rsidR="004C3D51" w:rsidRDefault="004C3D51" w:rsidP="004C3D51">
      <w:pPr>
        <w:pStyle w:val="1Output"/>
        <w:rPr>
          <w:color w:val="4C483D" w:themeColor="text2"/>
        </w:rPr>
      </w:pPr>
      <w:r>
        <w:rPr>
          <w:color w:val="000000"/>
        </w:rPr>
        <w:tab/>
      </w:r>
      <w:r>
        <w:rPr>
          <w:color w:val="000000"/>
        </w:rPr>
        <w:tab/>
      </w:r>
      <w:r>
        <w:rPr>
          <w:color w:val="008080"/>
        </w:rPr>
        <w:t>&lt;</w:t>
      </w:r>
      <w:r>
        <w:t>property</w:t>
      </w:r>
      <w:r>
        <w:rPr>
          <w:color w:val="4C483D" w:themeColor="text2"/>
        </w:rPr>
        <w:t xml:space="preserve"> </w:t>
      </w:r>
      <w:r>
        <w:rPr>
          <w:color w:val="7F007F"/>
        </w:rPr>
        <w:t>name</w:t>
      </w:r>
      <w:r>
        <w:rPr>
          <w:color w:val="000000"/>
        </w:rPr>
        <w:t>=</w:t>
      </w:r>
      <w:r>
        <w:rPr>
          <w:i/>
          <w:iCs/>
          <w:color w:val="2A00FF"/>
        </w:rPr>
        <w:t>"biketype"</w:t>
      </w:r>
      <w:r>
        <w:rPr>
          <w:color w:val="4C483D" w:themeColor="text2"/>
        </w:rPr>
        <w:t xml:space="preserve"> </w:t>
      </w:r>
      <w:r>
        <w:rPr>
          <w:color w:val="7F007F"/>
        </w:rPr>
        <w:t>column</w:t>
      </w:r>
      <w:r>
        <w:rPr>
          <w:color w:val="000000"/>
        </w:rPr>
        <w:t>=</w:t>
      </w:r>
      <w:r>
        <w:rPr>
          <w:i/>
          <w:iCs/>
          <w:color w:val="2A00FF"/>
        </w:rPr>
        <w:t>"type"</w:t>
      </w:r>
      <w:r>
        <w:rPr>
          <w:color w:val="008080"/>
        </w:rPr>
        <w:t>&gt;&lt;/</w:t>
      </w:r>
      <w:r>
        <w:t>property</w:t>
      </w:r>
      <w:r>
        <w:rPr>
          <w:color w:val="008080"/>
        </w:rPr>
        <w:t>&gt;</w:t>
      </w:r>
      <w:r>
        <w:rPr>
          <w:color w:val="000000"/>
        </w:rPr>
        <w:tab/>
      </w:r>
    </w:p>
    <w:p w14:paraId="00353BA4" w14:textId="77777777" w:rsidR="004C3D51" w:rsidRDefault="004C3D51" w:rsidP="004C3D51">
      <w:pPr>
        <w:pStyle w:val="1Output"/>
        <w:rPr>
          <w:color w:val="4C483D" w:themeColor="text2"/>
        </w:rPr>
      </w:pPr>
      <w:r>
        <w:rPr>
          <w:color w:val="000000"/>
        </w:rPr>
        <w:tab/>
      </w:r>
      <w:r>
        <w:rPr>
          <w:color w:val="008080"/>
        </w:rPr>
        <w:t>&lt;/</w:t>
      </w:r>
      <w:r>
        <w:t>joined-subclass</w:t>
      </w:r>
      <w:r>
        <w:rPr>
          <w:color w:val="008080"/>
        </w:rPr>
        <w:t>&gt;</w:t>
      </w:r>
    </w:p>
    <w:p w14:paraId="153DC21F" w14:textId="77777777" w:rsidR="004C3D51" w:rsidRDefault="004C3D51" w:rsidP="004C3D51">
      <w:pPr>
        <w:pStyle w:val="1Output"/>
        <w:rPr>
          <w:color w:val="4C483D" w:themeColor="text2"/>
        </w:rPr>
      </w:pPr>
      <w:r>
        <w:rPr>
          <w:color w:val="000000"/>
        </w:rPr>
        <w:tab/>
      </w:r>
      <w:r>
        <w:rPr>
          <w:color w:val="000000"/>
        </w:rPr>
        <w:tab/>
      </w:r>
    </w:p>
    <w:p w14:paraId="7D4CD3EF" w14:textId="77777777" w:rsidR="004C3D51" w:rsidRDefault="004C3D51" w:rsidP="004C3D51">
      <w:pPr>
        <w:pStyle w:val="1Output"/>
        <w:rPr>
          <w:color w:val="4C483D" w:themeColor="text2"/>
        </w:rPr>
      </w:pPr>
      <w:r>
        <w:rPr>
          <w:color w:val="000000"/>
        </w:rPr>
        <w:tab/>
        <w:t xml:space="preserve"> </w:t>
      </w:r>
      <w:r>
        <w:rPr>
          <w:color w:val="008080"/>
        </w:rPr>
        <w:t>&lt;</w:t>
      </w:r>
      <w:r>
        <w:t>joined-subclass</w:t>
      </w:r>
      <w:r>
        <w:rPr>
          <w:color w:val="4C483D" w:themeColor="text2"/>
        </w:rPr>
        <w:t xml:space="preserve"> </w:t>
      </w:r>
      <w:r>
        <w:rPr>
          <w:color w:val="7F007F"/>
        </w:rPr>
        <w:t>name</w:t>
      </w:r>
      <w:r>
        <w:rPr>
          <w:color w:val="000000"/>
        </w:rPr>
        <w:t>=</w:t>
      </w:r>
      <w:r>
        <w:rPr>
          <w:i/>
          <w:iCs/>
          <w:color w:val="2A00FF"/>
        </w:rPr>
        <w:t>"inheritance.Car"</w:t>
      </w:r>
      <w:r>
        <w:rPr>
          <w:color w:val="4C483D" w:themeColor="text2"/>
        </w:rPr>
        <w:t xml:space="preserve"> </w:t>
      </w:r>
      <w:r>
        <w:rPr>
          <w:color w:val="7F007F"/>
        </w:rPr>
        <w:t>table</w:t>
      </w:r>
      <w:r>
        <w:rPr>
          <w:color w:val="000000"/>
        </w:rPr>
        <w:t>=</w:t>
      </w:r>
      <w:r>
        <w:rPr>
          <w:i/>
          <w:iCs/>
          <w:color w:val="2A00FF"/>
        </w:rPr>
        <w:t>"car"</w:t>
      </w:r>
      <w:r>
        <w:rPr>
          <w:color w:val="008080"/>
        </w:rPr>
        <w:t>&gt;</w:t>
      </w:r>
    </w:p>
    <w:p w14:paraId="076B7AA2" w14:textId="77777777" w:rsidR="004C3D51" w:rsidRDefault="004C3D51" w:rsidP="004C3D51">
      <w:pPr>
        <w:pStyle w:val="1Output"/>
        <w:rPr>
          <w:color w:val="4C483D" w:themeColor="text2"/>
        </w:rPr>
      </w:pPr>
      <w:r>
        <w:rPr>
          <w:color w:val="000000"/>
        </w:rPr>
        <w:tab/>
      </w:r>
      <w:r>
        <w:rPr>
          <w:color w:val="000000"/>
        </w:rPr>
        <w:tab/>
      </w:r>
      <w:r>
        <w:rPr>
          <w:color w:val="008080"/>
        </w:rPr>
        <w:t>&lt;</w:t>
      </w:r>
      <w:r>
        <w:t>key</w:t>
      </w:r>
      <w:r>
        <w:rPr>
          <w:color w:val="4C483D" w:themeColor="text2"/>
        </w:rPr>
        <w:t xml:space="preserve"> </w:t>
      </w:r>
      <w:r>
        <w:rPr>
          <w:color w:val="7F007F"/>
        </w:rPr>
        <w:t>column</w:t>
      </w:r>
      <w:r>
        <w:rPr>
          <w:color w:val="000000"/>
        </w:rPr>
        <w:t>=</w:t>
      </w:r>
      <w:r>
        <w:rPr>
          <w:i/>
          <w:iCs/>
          <w:color w:val="2A00FF"/>
        </w:rPr>
        <w:t>"CAR_KEY"</w:t>
      </w:r>
      <w:r>
        <w:rPr>
          <w:color w:val="4C483D" w:themeColor="text2"/>
        </w:rPr>
        <w:t xml:space="preserve"> </w:t>
      </w:r>
      <w:r>
        <w:rPr>
          <w:color w:val="008080"/>
        </w:rPr>
        <w:t>/&gt;</w:t>
      </w:r>
    </w:p>
    <w:p w14:paraId="414C59D1" w14:textId="77777777" w:rsidR="004C3D51" w:rsidRDefault="004C3D51" w:rsidP="004C3D51">
      <w:pPr>
        <w:pStyle w:val="1Output"/>
        <w:rPr>
          <w:color w:val="4C483D" w:themeColor="text2"/>
        </w:rPr>
      </w:pPr>
      <w:r>
        <w:rPr>
          <w:color w:val="000000"/>
        </w:rPr>
        <w:tab/>
      </w:r>
      <w:r>
        <w:rPr>
          <w:color w:val="000000"/>
        </w:rPr>
        <w:tab/>
      </w:r>
      <w:r>
        <w:rPr>
          <w:color w:val="008080"/>
        </w:rPr>
        <w:t>&lt;</w:t>
      </w:r>
      <w:r>
        <w:t>property</w:t>
      </w:r>
      <w:r>
        <w:rPr>
          <w:color w:val="4C483D" w:themeColor="text2"/>
        </w:rPr>
        <w:t xml:space="preserve"> </w:t>
      </w:r>
      <w:r>
        <w:rPr>
          <w:color w:val="7F007F"/>
        </w:rPr>
        <w:t>name</w:t>
      </w:r>
      <w:r>
        <w:rPr>
          <w:color w:val="000000"/>
        </w:rPr>
        <w:t>=</w:t>
      </w:r>
      <w:r>
        <w:rPr>
          <w:i/>
          <w:iCs/>
          <w:color w:val="2A00FF"/>
        </w:rPr>
        <w:t>"cartype"</w:t>
      </w:r>
      <w:r>
        <w:rPr>
          <w:color w:val="4C483D" w:themeColor="text2"/>
        </w:rPr>
        <w:t xml:space="preserve"> </w:t>
      </w:r>
      <w:r>
        <w:rPr>
          <w:color w:val="7F007F"/>
        </w:rPr>
        <w:t>column</w:t>
      </w:r>
      <w:r>
        <w:rPr>
          <w:color w:val="000000"/>
        </w:rPr>
        <w:t>=</w:t>
      </w:r>
      <w:r>
        <w:rPr>
          <w:i/>
          <w:iCs/>
          <w:color w:val="2A00FF"/>
        </w:rPr>
        <w:t>"type"</w:t>
      </w:r>
      <w:r>
        <w:rPr>
          <w:color w:val="008080"/>
        </w:rPr>
        <w:t>&gt;&lt;/</w:t>
      </w:r>
      <w:r>
        <w:t>property</w:t>
      </w:r>
      <w:r>
        <w:rPr>
          <w:color w:val="008080"/>
        </w:rPr>
        <w:t>&gt;</w:t>
      </w:r>
      <w:r>
        <w:rPr>
          <w:color w:val="000000"/>
        </w:rPr>
        <w:tab/>
      </w:r>
    </w:p>
    <w:p w14:paraId="291E6CE9" w14:textId="77777777" w:rsidR="004C3D51" w:rsidRDefault="004C3D51" w:rsidP="004C3D51">
      <w:pPr>
        <w:pStyle w:val="1Output"/>
        <w:rPr>
          <w:color w:val="4C483D" w:themeColor="text2"/>
        </w:rPr>
      </w:pPr>
      <w:r>
        <w:rPr>
          <w:color w:val="000000"/>
        </w:rPr>
        <w:tab/>
      </w:r>
      <w:r>
        <w:rPr>
          <w:color w:val="008080"/>
        </w:rPr>
        <w:t>&lt;/</w:t>
      </w:r>
      <w:r>
        <w:t>joined-subclass</w:t>
      </w:r>
      <w:r>
        <w:rPr>
          <w:color w:val="008080"/>
        </w:rPr>
        <w:t>&gt;</w:t>
      </w:r>
      <w:r>
        <w:rPr>
          <w:color w:val="000000"/>
        </w:rPr>
        <w:tab/>
        <w:t xml:space="preserve"> </w:t>
      </w:r>
      <w:r>
        <w:rPr>
          <w:color w:val="000000"/>
        </w:rPr>
        <w:tab/>
        <w:t xml:space="preserve"> </w:t>
      </w:r>
    </w:p>
    <w:p w14:paraId="0F44F326" w14:textId="77777777" w:rsidR="004C3D51" w:rsidRDefault="004C3D51" w:rsidP="004C3D51">
      <w:pPr>
        <w:pStyle w:val="1Output"/>
        <w:rPr>
          <w:color w:val="4C483D" w:themeColor="text2"/>
        </w:rPr>
      </w:pPr>
      <w:r>
        <w:rPr>
          <w:color w:val="000000"/>
        </w:rPr>
        <w:tab/>
      </w:r>
      <w:r>
        <w:rPr>
          <w:color w:val="008080"/>
        </w:rPr>
        <w:t>&lt;/</w:t>
      </w:r>
      <w:r>
        <w:t>class</w:t>
      </w:r>
      <w:r>
        <w:rPr>
          <w:color w:val="008080"/>
        </w:rPr>
        <w:t>&gt;</w:t>
      </w:r>
    </w:p>
    <w:p w14:paraId="6330BDBD" w14:textId="77777777" w:rsidR="004C3D51" w:rsidRDefault="004C3D51" w:rsidP="004C3D51">
      <w:pPr>
        <w:pStyle w:val="1Output"/>
        <w:rPr>
          <w:color w:val="008080"/>
        </w:rPr>
      </w:pPr>
      <w:r>
        <w:rPr>
          <w:color w:val="008080"/>
        </w:rPr>
        <w:t>&lt;/</w:t>
      </w:r>
      <w:r>
        <w:rPr>
          <w:highlight w:val="lightGray"/>
        </w:rPr>
        <w:t>hibernate-mapping</w:t>
      </w:r>
      <w:r>
        <w:rPr>
          <w:color w:val="008080"/>
        </w:rPr>
        <w:t>&gt;</w:t>
      </w:r>
    </w:p>
    <w:p w14:paraId="5FEBD9B2" w14:textId="77777777" w:rsidR="004C3D51" w:rsidRDefault="004C3D51" w:rsidP="004C3D51">
      <w:r w:rsidRPr="00465CA3">
        <w:rPr>
          <w:noProof/>
          <w:lang w:eastAsia="en-US"/>
        </w:rPr>
        <w:drawing>
          <wp:inline distT="0" distB="0" distL="0" distR="0" wp14:anchorId="36F5FA4E" wp14:editId="2D2F7862">
            <wp:extent cx="3089831" cy="2304499"/>
            <wp:effectExtent l="0" t="0" r="0" b="635"/>
            <wp:docPr id="48" name="Picture 48" descr="E:\Users\kaveti_s.ITLINFOSYS\Pictures\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Users\kaveti_s.ITLINFOSYS\Pictures\12.pn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3109865" cy="2319441"/>
                    </a:xfrm>
                    <a:prstGeom prst="rect">
                      <a:avLst/>
                    </a:prstGeom>
                    <a:noFill/>
                    <a:ln>
                      <a:noFill/>
                    </a:ln>
                  </pic:spPr>
                </pic:pic>
              </a:graphicData>
            </a:graphic>
          </wp:inline>
        </w:drawing>
      </w:r>
    </w:p>
    <w:p w14:paraId="3A661E0B" w14:textId="4D5FD966" w:rsidR="00BE3014" w:rsidRDefault="00BE3014" w:rsidP="00A76940">
      <w:pPr>
        <w:pStyle w:val="Qsns"/>
        <w:spacing w:after="0"/>
        <w:rPr>
          <w:u w:val="single"/>
        </w:rPr>
      </w:pPr>
      <w:r>
        <w:t>3.</w:t>
      </w:r>
      <w:r w:rsidRPr="00206D5E">
        <w:t xml:space="preserve">Table per </w:t>
      </w:r>
      <w:r w:rsidR="00CD2442" w:rsidRPr="00CD2442">
        <w:rPr>
          <w:color w:val="FFFF00"/>
        </w:rPr>
        <w:t>union</w:t>
      </w:r>
      <w:r w:rsidR="00CD2442">
        <w:t>-subclass</w:t>
      </w:r>
      <w:r w:rsidRPr="00206D5E">
        <w:t xml:space="preserve"> class hierarchy</w:t>
      </w:r>
    </w:p>
    <w:p w14:paraId="760B59ED" w14:textId="59AC19C9" w:rsidR="004C3D51" w:rsidRPr="00A76940" w:rsidRDefault="004C3D51" w:rsidP="00A76940">
      <w:pPr>
        <w:spacing w:after="0" w:line="240" w:lineRule="auto"/>
        <w:rPr>
          <w:sz w:val="16"/>
          <w:szCs w:val="16"/>
        </w:rPr>
      </w:pPr>
      <w:r w:rsidRPr="00A76940">
        <w:rPr>
          <w:b/>
          <w:sz w:val="16"/>
          <w:szCs w:val="16"/>
          <w:u w:val="single"/>
        </w:rPr>
        <w:t>Vehicle.hbm.xml</w:t>
      </w:r>
    </w:p>
    <w:p w14:paraId="2C85D841" w14:textId="77777777" w:rsidR="004C3D51" w:rsidRDefault="004C3D51" w:rsidP="00BE3014">
      <w:pPr>
        <w:pStyle w:val="1Output"/>
        <w:rPr>
          <w:color w:val="4C483D" w:themeColor="text2"/>
        </w:rPr>
      </w:pPr>
      <w:r>
        <w:rPr>
          <w:color w:val="008080"/>
        </w:rPr>
        <w:t>&lt;</w:t>
      </w:r>
      <w:r>
        <w:rPr>
          <w:highlight w:val="lightGray"/>
        </w:rPr>
        <w:t>hibernate-mapping</w:t>
      </w:r>
      <w:r>
        <w:rPr>
          <w:color w:val="008080"/>
        </w:rPr>
        <w:t>&gt;</w:t>
      </w:r>
    </w:p>
    <w:p w14:paraId="25C5F288" w14:textId="77777777" w:rsidR="004C3D51" w:rsidRDefault="004C3D51" w:rsidP="00BE3014">
      <w:pPr>
        <w:pStyle w:val="1Output"/>
        <w:rPr>
          <w:color w:val="4C483D" w:themeColor="text2"/>
        </w:rPr>
      </w:pPr>
      <w:r>
        <w:rPr>
          <w:color w:val="000000"/>
        </w:rPr>
        <w:tab/>
      </w:r>
      <w:r>
        <w:rPr>
          <w:color w:val="008080"/>
        </w:rPr>
        <w:t>&lt;</w:t>
      </w:r>
      <w:r>
        <w:t>class</w:t>
      </w:r>
      <w:r>
        <w:rPr>
          <w:color w:val="4C483D" w:themeColor="text2"/>
        </w:rPr>
        <w:t xml:space="preserve"> </w:t>
      </w:r>
      <w:r>
        <w:rPr>
          <w:color w:val="7F007F"/>
        </w:rPr>
        <w:t>name</w:t>
      </w:r>
      <w:r>
        <w:rPr>
          <w:color w:val="000000"/>
        </w:rPr>
        <w:t>=</w:t>
      </w:r>
      <w:r>
        <w:rPr>
          <w:i/>
          <w:iCs/>
          <w:color w:val="2A00FF"/>
        </w:rPr>
        <w:t>"inheritance.Vehicle"</w:t>
      </w:r>
      <w:r>
        <w:rPr>
          <w:color w:val="4C483D" w:themeColor="text2"/>
        </w:rPr>
        <w:t xml:space="preserve"> </w:t>
      </w:r>
      <w:r>
        <w:rPr>
          <w:color w:val="7F007F"/>
        </w:rPr>
        <w:t>table</w:t>
      </w:r>
      <w:r>
        <w:rPr>
          <w:color w:val="000000"/>
        </w:rPr>
        <w:t>=</w:t>
      </w:r>
      <w:r>
        <w:rPr>
          <w:i/>
          <w:iCs/>
          <w:color w:val="2A00FF"/>
        </w:rPr>
        <w:t>"vehicle"</w:t>
      </w:r>
      <w:r>
        <w:rPr>
          <w:color w:val="008080"/>
        </w:rPr>
        <w:t>&gt;</w:t>
      </w:r>
    </w:p>
    <w:p w14:paraId="35F618BC" w14:textId="77777777" w:rsidR="004C3D51" w:rsidRDefault="004C3D51" w:rsidP="00BE3014">
      <w:pPr>
        <w:pStyle w:val="1Output"/>
        <w:rPr>
          <w:color w:val="4C483D" w:themeColor="text2"/>
        </w:rPr>
      </w:pPr>
      <w:r>
        <w:rPr>
          <w:color w:val="000000"/>
        </w:rPr>
        <w:tab/>
      </w:r>
      <w:r>
        <w:rPr>
          <w:color w:val="008080"/>
        </w:rPr>
        <w:t>&lt;</w:t>
      </w:r>
      <w:r>
        <w:t>id</w:t>
      </w:r>
      <w:r>
        <w:rPr>
          <w:color w:val="4C483D" w:themeColor="text2"/>
        </w:rPr>
        <w:t xml:space="preserve"> </w:t>
      </w:r>
      <w:r>
        <w:rPr>
          <w:color w:val="7F007F"/>
        </w:rPr>
        <w:t>name</w:t>
      </w:r>
      <w:r>
        <w:rPr>
          <w:color w:val="000000"/>
        </w:rPr>
        <w:t>=</w:t>
      </w:r>
      <w:r>
        <w:rPr>
          <w:i/>
          <w:iCs/>
          <w:color w:val="2A00FF"/>
        </w:rPr>
        <w:t>"vid"</w:t>
      </w:r>
      <w:r>
        <w:rPr>
          <w:color w:val="4C483D" w:themeColor="text2"/>
        </w:rPr>
        <w:t xml:space="preserve"> </w:t>
      </w:r>
      <w:r>
        <w:rPr>
          <w:color w:val="7F007F"/>
        </w:rPr>
        <w:t>column</w:t>
      </w:r>
      <w:r>
        <w:rPr>
          <w:color w:val="000000"/>
        </w:rPr>
        <w:t>=</w:t>
      </w:r>
      <w:r>
        <w:rPr>
          <w:i/>
          <w:iCs/>
          <w:color w:val="2A00FF"/>
        </w:rPr>
        <w:t>"vid"</w:t>
      </w:r>
      <w:r>
        <w:rPr>
          <w:color w:val="008080"/>
        </w:rPr>
        <w:t>&gt;&lt;/</w:t>
      </w:r>
      <w:r>
        <w:t>id</w:t>
      </w:r>
      <w:r>
        <w:rPr>
          <w:color w:val="008080"/>
        </w:rPr>
        <w:t>&gt;</w:t>
      </w:r>
      <w:r>
        <w:rPr>
          <w:color w:val="000000"/>
        </w:rPr>
        <w:t xml:space="preserve"> </w:t>
      </w:r>
    </w:p>
    <w:p w14:paraId="3D1FA928" w14:textId="77777777" w:rsidR="004C3D51" w:rsidRDefault="004C3D51" w:rsidP="00BE3014">
      <w:pPr>
        <w:pStyle w:val="1Output"/>
        <w:rPr>
          <w:color w:val="4C483D" w:themeColor="text2"/>
        </w:rPr>
      </w:pPr>
      <w:r>
        <w:rPr>
          <w:color w:val="000000"/>
        </w:rPr>
        <w:tab/>
      </w:r>
      <w:r>
        <w:rPr>
          <w:color w:val="008080"/>
        </w:rPr>
        <w:t>&lt;</w:t>
      </w:r>
      <w:r>
        <w:t>property</w:t>
      </w:r>
      <w:r>
        <w:rPr>
          <w:color w:val="4C483D" w:themeColor="text2"/>
        </w:rPr>
        <w:t xml:space="preserve"> </w:t>
      </w:r>
      <w:r>
        <w:rPr>
          <w:color w:val="7F007F"/>
        </w:rPr>
        <w:t>name</w:t>
      </w:r>
      <w:r>
        <w:rPr>
          <w:color w:val="000000"/>
        </w:rPr>
        <w:t>=</w:t>
      </w:r>
      <w:r>
        <w:rPr>
          <w:i/>
          <w:iCs/>
          <w:color w:val="2A00FF"/>
        </w:rPr>
        <w:t>"price"</w:t>
      </w:r>
      <w:r>
        <w:rPr>
          <w:color w:val="4C483D" w:themeColor="text2"/>
        </w:rPr>
        <w:t xml:space="preserve"> </w:t>
      </w:r>
      <w:r>
        <w:rPr>
          <w:color w:val="7F007F"/>
        </w:rPr>
        <w:t>column</w:t>
      </w:r>
      <w:r>
        <w:rPr>
          <w:color w:val="000000"/>
        </w:rPr>
        <w:t>=</w:t>
      </w:r>
      <w:r>
        <w:rPr>
          <w:i/>
          <w:iCs/>
          <w:color w:val="2A00FF"/>
        </w:rPr>
        <w:t>"price"</w:t>
      </w:r>
      <w:r>
        <w:rPr>
          <w:color w:val="008080"/>
        </w:rPr>
        <w:t>&gt;&lt;/</w:t>
      </w:r>
      <w:r>
        <w:t>property</w:t>
      </w:r>
      <w:r>
        <w:rPr>
          <w:color w:val="008080"/>
        </w:rPr>
        <w:t>&gt;</w:t>
      </w:r>
    </w:p>
    <w:p w14:paraId="02A93A9A" w14:textId="77777777" w:rsidR="004C3D51" w:rsidRDefault="004C3D51" w:rsidP="00BE3014">
      <w:pPr>
        <w:pStyle w:val="1Output"/>
        <w:rPr>
          <w:color w:val="4C483D" w:themeColor="text2"/>
        </w:rPr>
      </w:pPr>
      <w:r>
        <w:rPr>
          <w:color w:val="000000"/>
        </w:rPr>
        <w:tab/>
      </w:r>
    </w:p>
    <w:p w14:paraId="3139DBF8" w14:textId="77777777" w:rsidR="004C3D51" w:rsidRDefault="004C3D51" w:rsidP="00BE3014">
      <w:pPr>
        <w:pStyle w:val="1Output"/>
        <w:rPr>
          <w:color w:val="4C483D" w:themeColor="text2"/>
        </w:rPr>
      </w:pPr>
      <w:r>
        <w:rPr>
          <w:color w:val="000000"/>
        </w:rPr>
        <w:tab/>
      </w:r>
      <w:r>
        <w:rPr>
          <w:color w:val="008080"/>
        </w:rPr>
        <w:t>&lt;</w:t>
      </w:r>
      <w:r>
        <w:t>union-subclass</w:t>
      </w:r>
      <w:r>
        <w:rPr>
          <w:color w:val="4C483D" w:themeColor="text2"/>
        </w:rPr>
        <w:t xml:space="preserve"> </w:t>
      </w:r>
      <w:r>
        <w:rPr>
          <w:color w:val="7F007F"/>
        </w:rPr>
        <w:t>name</w:t>
      </w:r>
      <w:r>
        <w:rPr>
          <w:color w:val="000000"/>
        </w:rPr>
        <w:t>=</w:t>
      </w:r>
      <w:r>
        <w:rPr>
          <w:i/>
          <w:iCs/>
          <w:color w:val="2A00FF"/>
        </w:rPr>
        <w:t>"inheritance.Bike"</w:t>
      </w:r>
      <w:r>
        <w:rPr>
          <w:color w:val="4C483D" w:themeColor="text2"/>
        </w:rPr>
        <w:t xml:space="preserve"> </w:t>
      </w:r>
      <w:r>
        <w:rPr>
          <w:color w:val="7F007F"/>
        </w:rPr>
        <w:t>table</w:t>
      </w:r>
      <w:r>
        <w:rPr>
          <w:color w:val="000000"/>
        </w:rPr>
        <w:t>=</w:t>
      </w:r>
      <w:r>
        <w:rPr>
          <w:i/>
          <w:iCs/>
          <w:color w:val="2A00FF"/>
        </w:rPr>
        <w:t>"bike"</w:t>
      </w:r>
      <w:r>
        <w:rPr>
          <w:color w:val="008080"/>
        </w:rPr>
        <w:t>&gt;</w:t>
      </w:r>
      <w:r>
        <w:rPr>
          <w:color w:val="000000"/>
        </w:rPr>
        <w:tab/>
      </w:r>
      <w:r>
        <w:rPr>
          <w:color w:val="000000"/>
        </w:rPr>
        <w:tab/>
      </w:r>
    </w:p>
    <w:p w14:paraId="13B89184" w14:textId="77777777" w:rsidR="004C3D51" w:rsidRDefault="004C3D51" w:rsidP="00BE3014">
      <w:pPr>
        <w:pStyle w:val="1Output"/>
        <w:rPr>
          <w:color w:val="4C483D" w:themeColor="text2"/>
        </w:rPr>
      </w:pPr>
      <w:r>
        <w:rPr>
          <w:color w:val="000000"/>
        </w:rPr>
        <w:tab/>
      </w:r>
      <w:r>
        <w:rPr>
          <w:color w:val="000000"/>
        </w:rPr>
        <w:tab/>
      </w:r>
      <w:r>
        <w:rPr>
          <w:color w:val="008080"/>
        </w:rPr>
        <w:t>&lt;</w:t>
      </w:r>
      <w:r>
        <w:t>property</w:t>
      </w:r>
      <w:r>
        <w:rPr>
          <w:color w:val="4C483D" w:themeColor="text2"/>
        </w:rPr>
        <w:t xml:space="preserve"> </w:t>
      </w:r>
      <w:r>
        <w:rPr>
          <w:color w:val="7F007F"/>
        </w:rPr>
        <w:t>name</w:t>
      </w:r>
      <w:r>
        <w:rPr>
          <w:color w:val="000000"/>
        </w:rPr>
        <w:t>=</w:t>
      </w:r>
      <w:r>
        <w:rPr>
          <w:i/>
          <w:iCs/>
          <w:color w:val="2A00FF"/>
        </w:rPr>
        <w:t>"biketype"</w:t>
      </w:r>
      <w:r>
        <w:rPr>
          <w:color w:val="4C483D" w:themeColor="text2"/>
        </w:rPr>
        <w:t xml:space="preserve"> </w:t>
      </w:r>
      <w:r>
        <w:rPr>
          <w:color w:val="7F007F"/>
        </w:rPr>
        <w:t>column</w:t>
      </w:r>
      <w:r>
        <w:rPr>
          <w:color w:val="000000"/>
        </w:rPr>
        <w:t>=</w:t>
      </w:r>
      <w:r>
        <w:rPr>
          <w:i/>
          <w:iCs/>
          <w:color w:val="2A00FF"/>
        </w:rPr>
        <w:t>"type"</w:t>
      </w:r>
      <w:r>
        <w:rPr>
          <w:color w:val="008080"/>
        </w:rPr>
        <w:t>&gt;&lt;/</w:t>
      </w:r>
      <w:r>
        <w:t>property</w:t>
      </w:r>
      <w:r>
        <w:rPr>
          <w:color w:val="008080"/>
        </w:rPr>
        <w:t>&gt;</w:t>
      </w:r>
      <w:r>
        <w:rPr>
          <w:color w:val="000000"/>
        </w:rPr>
        <w:tab/>
      </w:r>
    </w:p>
    <w:p w14:paraId="2AB325F5" w14:textId="77777777" w:rsidR="004C3D51" w:rsidRDefault="004C3D51" w:rsidP="00BE3014">
      <w:pPr>
        <w:pStyle w:val="1Output"/>
        <w:rPr>
          <w:color w:val="4C483D" w:themeColor="text2"/>
        </w:rPr>
      </w:pPr>
      <w:r>
        <w:rPr>
          <w:color w:val="000000"/>
        </w:rPr>
        <w:tab/>
      </w:r>
      <w:r>
        <w:rPr>
          <w:color w:val="008080"/>
        </w:rPr>
        <w:t>&lt;/</w:t>
      </w:r>
      <w:r>
        <w:t>union-subclass</w:t>
      </w:r>
      <w:r>
        <w:rPr>
          <w:color w:val="008080"/>
        </w:rPr>
        <w:t>&gt;</w:t>
      </w:r>
    </w:p>
    <w:p w14:paraId="35C3F9E7" w14:textId="77777777" w:rsidR="004C3D51" w:rsidRDefault="004C3D51" w:rsidP="00BE3014">
      <w:pPr>
        <w:pStyle w:val="1Output"/>
        <w:rPr>
          <w:color w:val="4C483D" w:themeColor="text2"/>
        </w:rPr>
      </w:pPr>
      <w:r>
        <w:rPr>
          <w:color w:val="000000"/>
        </w:rPr>
        <w:tab/>
      </w:r>
      <w:r>
        <w:rPr>
          <w:color w:val="000000"/>
        </w:rPr>
        <w:tab/>
      </w:r>
    </w:p>
    <w:p w14:paraId="3A56DADA" w14:textId="77777777" w:rsidR="004C3D51" w:rsidRDefault="004C3D51" w:rsidP="00BE3014">
      <w:pPr>
        <w:pStyle w:val="1Output"/>
        <w:rPr>
          <w:color w:val="4C483D" w:themeColor="text2"/>
        </w:rPr>
      </w:pPr>
      <w:r>
        <w:rPr>
          <w:color w:val="000000"/>
        </w:rPr>
        <w:tab/>
        <w:t xml:space="preserve"> </w:t>
      </w:r>
      <w:r>
        <w:rPr>
          <w:color w:val="008080"/>
        </w:rPr>
        <w:t>&lt;</w:t>
      </w:r>
      <w:r>
        <w:t>union-subclass</w:t>
      </w:r>
      <w:r>
        <w:rPr>
          <w:color w:val="4C483D" w:themeColor="text2"/>
        </w:rPr>
        <w:t xml:space="preserve"> </w:t>
      </w:r>
      <w:r>
        <w:rPr>
          <w:color w:val="7F007F"/>
        </w:rPr>
        <w:t>name</w:t>
      </w:r>
      <w:r>
        <w:rPr>
          <w:color w:val="000000"/>
        </w:rPr>
        <w:t>=</w:t>
      </w:r>
      <w:r>
        <w:rPr>
          <w:i/>
          <w:iCs/>
          <w:color w:val="2A00FF"/>
        </w:rPr>
        <w:t>"inheritance.Car"</w:t>
      </w:r>
      <w:r>
        <w:rPr>
          <w:color w:val="4C483D" w:themeColor="text2"/>
        </w:rPr>
        <w:t xml:space="preserve"> </w:t>
      </w:r>
      <w:r>
        <w:rPr>
          <w:color w:val="7F007F"/>
        </w:rPr>
        <w:t>table</w:t>
      </w:r>
      <w:r>
        <w:rPr>
          <w:color w:val="000000"/>
        </w:rPr>
        <w:t>=</w:t>
      </w:r>
      <w:r>
        <w:rPr>
          <w:i/>
          <w:iCs/>
          <w:color w:val="2A00FF"/>
        </w:rPr>
        <w:t>"car"</w:t>
      </w:r>
      <w:r>
        <w:rPr>
          <w:color w:val="008080"/>
        </w:rPr>
        <w:t>&gt;</w:t>
      </w:r>
      <w:r>
        <w:rPr>
          <w:color w:val="000000"/>
        </w:rPr>
        <w:tab/>
      </w:r>
      <w:r>
        <w:rPr>
          <w:color w:val="000000"/>
        </w:rPr>
        <w:tab/>
        <w:t xml:space="preserve"> </w:t>
      </w:r>
    </w:p>
    <w:p w14:paraId="31169F0F" w14:textId="77777777" w:rsidR="004C3D51" w:rsidRDefault="004C3D51" w:rsidP="00BE3014">
      <w:pPr>
        <w:pStyle w:val="1Output"/>
        <w:rPr>
          <w:color w:val="4C483D" w:themeColor="text2"/>
        </w:rPr>
      </w:pPr>
      <w:r>
        <w:rPr>
          <w:color w:val="000000"/>
        </w:rPr>
        <w:tab/>
      </w:r>
      <w:r>
        <w:rPr>
          <w:color w:val="000000"/>
        </w:rPr>
        <w:tab/>
      </w:r>
      <w:r>
        <w:rPr>
          <w:color w:val="008080"/>
        </w:rPr>
        <w:t>&lt;</w:t>
      </w:r>
      <w:r>
        <w:t>property</w:t>
      </w:r>
      <w:r>
        <w:rPr>
          <w:color w:val="4C483D" w:themeColor="text2"/>
        </w:rPr>
        <w:t xml:space="preserve"> </w:t>
      </w:r>
      <w:r>
        <w:rPr>
          <w:color w:val="7F007F"/>
        </w:rPr>
        <w:t>name</w:t>
      </w:r>
      <w:r>
        <w:rPr>
          <w:color w:val="000000"/>
        </w:rPr>
        <w:t>=</w:t>
      </w:r>
      <w:r>
        <w:rPr>
          <w:i/>
          <w:iCs/>
          <w:color w:val="2A00FF"/>
        </w:rPr>
        <w:t>"cartype"</w:t>
      </w:r>
      <w:r>
        <w:rPr>
          <w:color w:val="4C483D" w:themeColor="text2"/>
        </w:rPr>
        <w:t xml:space="preserve"> </w:t>
      </w:r>
      <w:r>
        <w:rPr>
          <w:color w:val="7F007F"/>
        </w:rPr>
        <w:t>column</w:t>
      </w:r>
      <w:r>
        <w:rPr>
          <w:color w:val="000000"/>
        </w:rPr>
        <w:t>=</w:t>
      </w:r>
      <w:r>
        <w:rPr>
          <w:i/>
          <w:iCs/>
          <w:color w:val="2A00FF"/>
        </w:rPr>
        <w:t>"type"</w:t>
      </w:r>
      <w:r>
        <w:rPr>
          <w:color w:val="008080"/>
        </w:rPr>
        <w:t>&gt;&lt;/</w:t>
      </w:r>
      <w:r>
        <w:t>property</w:t>
      </w:r>
      <w:r>
        <w:rPr>
          <w:color w:val="008080"/>
        </w:rPr>
        <w:t>&gt;</w:t>
      </w:r>
      <w:r>
        <w:rPr>
          <w:color w:val="000000"/>
        </w:rPr>
        <w:tab/>
      </w:r>
    </w:p>
    <w:p w14:paraId="4BE0CF53" w14:textId="77777777" w:rsidR="004C3D51" w:rsidRDefault="004C3D51" w:rsidP="00BE3014">
      <w:pPr>
        <w:pStyle w:val="1Output"/>
        <w:rPr>
          <w:color w:val="4C483D" w:themeColor="text2"/>
        </w:rPr>
      </w:pPr>
      <w:r>
        <w:rPr>
          <w:color w:val="000000"/>
        </w:rPr>
        <w:tab/>
      </w:r>
      <w:r>
        <w:rPr>
          <w:color w:val="008080"/>
        </w:rPr>
        <w:t>&lt;/</w:t>
      </w:r>
      <w:r>
        <w:t>union-subclass</w:t>
      </w:r>
      <w:r>
        <w:rPr>
          <w:color w:val="008080"/>
        </w:rPr>
        <w:t>&gt;</w:t>
      </w:r>
      <w:r>
        <w:rPr>
          <w:color w:val="000000"/>
        </w:rPr>
        <w:tab/>
        <w:t xml:space="preserve"> </w:t>
      </w:r>
      <w:r>
        <w:rPr>
          <w:color w:val="000000"/>
        </w:rPr>
        <w:tab/>
        <w:t xml:space="preserve"> </w:t>
      </w:r>
    </w:p>
    <w:p w14:paraId="0A7E8AEE" w14:textId="77777777" w:rsidR="004C3D51" w:rsidRDefault="004C3D51" w:rsidP="00BE3014">
      <w:pPr>
        <w:pStyle w:val="1Output"/>
        <w:rPr>
          <w:color w:val="4C483D" w:themeColor="text2"/>
        </w:rPr>
      </w:pPr>
      <w:r>
        <w:rPr>
          <w:color w:val="000000"/>
        </w:rPr>
        <w:tab/>
      </w:r>
      <w:r>
        <w:rPr>
          <w:color w:val="008080"/>
        </w:rPr>
        <w:t>&lt;/</w:t>
      </w:r>
      <w:r>
        <w:t>class</w:t>
      </w:r>
      <w:r>
        <w:rPr>
          <w:color w:val="008080"/>
        </w:rPr>
        <w:t>&gt;</w:t>
      </w:r>
    </w:p>
    <w:p w14:paraId="33A495E4" w14:textId="77777777" w:rsidR="004C3D51" w:rsidRDefault="004C3D51" w:rsidP="00BE3014">
      <w:pPr>
        <w:pStyle w:val="1Output"/>
        <w:rPr>
          <w:color w:val="008080"/>
        </w:rPr>
      </w:pPr>
      <w:r>
        <w:rPr>
          <w:color w:val="008080"/>
        </w:rPr>
        <w:t>&lt;/</w:t>
      </w:r>
      <w:r>
        <w:rPr>
          <w:highlight w:val="lightGray"/>
        </w:rPr>
        <w:t>hibernate-mapping</w:t>
      </w:r>
      <w:r>
        <w:rPr>
          <w:color w:val="008080"/>
        </w:rPr>
        <w:t>&gt;</w:t>
      </w:r>
    </w:p>
    <w:p w14:paraId="2F186247" w14:textId="0F1941C2" w:rsidR="004C3D51" w:rsidRDefault="00A76940" w:rsidP="004C3D51">
      <w:r>
        <w:rPr>
          <w:noProof/>
        </w:rPr>
        <w:lastRenderedPageBreak/>
        <w:drawing>
          <wp:inline distT="0" distB="0" distL="0" distR="0" wp14:anchorId="38A2FD41" wp14:editId="099A3491">
            <wp:extent cx="3277376" cy="166494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3314566" cy="1683841"/>
                    </a:xfrm>
                    <a:prstGeom prst="rect">
                      <a:avLst/>
                    </a:prstGeom>
                  </pic:spPr>
                </pic:pic>
              </a:graphicData>
            </a:graphic>
          </wp:inline>
        </w:drawing>
      </w:r>
    </w:p>
    <w:p w14:paraId="56FC6D24" w14:textId="2CF3EABA" w:rsidR="0023343C" w:rsidRDefault="0023343C" w:rsidP="004C3D51">
      <w:r>
        <w:rPr>
          <w:noProof/>
        </w:rPr>
        <w:drawing>
          <wp:inline distT="0" distB="0" distL="0" distR="0" wp14:anchorId="2480A396" wp14:editId="644F0DC9">
            <wp:extent cx="5943600" cy="88523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943600" cy="885230"/>
                    </a:xfrm>
                    <a:prstGeom prst="rect">
                      <a:avLst/>
                    </a:prstGeom>
                    <a:noFill/>
                    <a:ln>
                      <a:noFill/>
                    </a:ln>
                  </pic:spPr>
                </pic:pic>
              </a:graphicData>
            </a:graphic>
          </wp:inline>
        </w:drawing>
      </w:r>
    </w:p>
    <w:p w14:paraId="0530D0C1" w14:textId="77777777" w:rsidR="004C3D51" w:rsidRPr="00F4132A" w:rsidRDefault="004C3D51" w:rsidP="004C3D51">
      <w:pPr>
        <w:spacing w:after="0"/>
      </w:pPr>
      <w:r w:rsidRPr="00F4132A">
        <w:t>If we want to select a </w:t>
      </w:r>
      <w:r w:rsidRPr="000A4002">
        <w:rPr>
          <w:b/>
          <w:bCs/>
          <w:color w:val="00B050"/>
        </w:rPr>
        <w:t>Complete Object</w:t>
      </w:r>
      <w:r w:rsidRPr="000A4002">
        <w:rPr>
          <w:color w:val="00B050"/>
        </w:rPr>
        <w:t> </w:t>
      </w:r>
      <w:r w:rsidRPr="00F4132A">
        <w:t>from the database, we use POJO class reference in place of   </w:t>
      </w:r>
      <w:r w:rsidRPr="000A4002">
        <w:rPr>
          <w:b/>
          <w:bCs/>
        </w:rPr>
        <w:t>*</w:t>
      </w:r>
      <w:r w:rsidRPr="000A4002">
        <w:rPr>
          <w:b/>
        </w:rPr>
        <w:t> </w:t>
      </w:r>
      <w:r w:rsidRPr="00F4132A">
        <w:t>while constructing the query</w:t>
      </w:r>
    </w:p>
    <w:p w14:paraId="3CC539C8" w14:textId="77777777" w:rsidR="004C3D51" w:rsidRPr="000A4002" w:rsidRDefault="004C3D51" w:rsidP="004C3D5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bCs/>
          <w:color w:val="0000FF"/>
        </w:rPr>
      </w:pPr>
      <w:r w:rsidRPr="000A4002">
        <w:rPr>
          <w:rFonts w:ascii="Courier New" w:hAnsi="Courier New" w:cs="Courier New"/>
          <w:color w:val="0000FF"/>
        </w:rPr>
        <w:t>//</w:t>
      </w:r>
      <w:r w:rsidRPr="000A4002">
        <w:rPr>
          <w:rFonts w:ascii="Courier New" w:hAnsi="Courier New" w:cs="Courier New"/>
          <w:color w:val="000000"/>
        </w:rPr>
        <w:t xml:space="preserve"> </w:t>
      </w:r>
      <w:r w:rsidRPr="000A4002">
        <w:rPr>
          <w:rFonts w:ascii="Courier New" w:hAnsi="Courier New" w:cs="Courier New"/>
          <w:bCs/>
          <w:color w:val="000080"/>
        </w:rPr>
        <w:t>In</w:t>
      </w:r>
      <w:r w:rsidRPr="000A4002">
        <w:rPr>
          <w:rFonts w:ascii="Courier New" w:hAnsi="Courier New" w:cs="Courier New"/>
          <w:color w:val="000000"/>
        </w:rPr>
        <w:t xml:space="preserve"> </w:t>
      </w:r>
      <w:r w:rsidRPr="000A4002">
        <w:rPr>
          <w:rFonts w:ascii="Courier New" w:hAnsi="Courier New" w:cs="Courier New"/>
          <w:bCs/>
          <w:color w:val="0000FF"/>
        </w:rPr>
        <w:t>SQL</w:t>
      </w:r>
    </w:p>
    <w:p w14:paraId="754673F0" w14:textId="77777777" w:rsidR="004C3D51" w:rsidRPr="000A4002" w:rsidRDefault="004C3D51" w:rsidP="004C3D5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b/>
          <w:color w:val="FF00FF"/>
        </w:rPr>
      </w:pPr>
      <w:r w:rsidRPr="000A4002">
        <w:rPr>
          <w:rFonts w:ascii="Courier New" w:hAnsi="Courier New" w:cs="Courier New"/>
          <w:b/>
          <w:bCs/>
          <w:color w:val="0000FF"/>
        </w:rPr>
        <w:t>sql</w:t>
      </w:r>
      <w:r w:rsidRPr="000A4002">
        <w:rPr>
          <w:rFonts w:ascii="Courier New" w:hAnsi="Courier New" w:cs="Courier New"/>
          <w:b/>
          <w:color w:val="0000FF"/>
        </w:rPr>
        <w:t>&gt;</w:t>
      </w:r>
      <w:r w:rsidRPr="000A4002">
        <w:rPr>
          <w:rFonts w:ascii="Courier New" w:hAnsi="Courier New" w:cs="Courier New"/>
          <w:b/>
          <w:color w:val="000000"/>
        </w:rPr>
        <w:t xml:space="preserve"> </w:t>
      </w:r>
      <w:r w:rsidRPr="000A4002">
        <w:rPr>
          <w:rFonts w:ascii="Courier New" w:hAnsi="Courier New" w:cs="Courier New"/>
          <w:b/>
          <w:bCs/>
          <w:color w:val="0000FF"/>
        </w:rPr>
        <w:t>select</w:t>
      </w:r>
      <w:r w:rsidRPr="000A4002">
        <w:rPr>
          <w:rFonts w:ascii="Courier New" w:hAnsi="Courier New" w:cs="Courier New"/>
          <w:b/>
          <w:color w:val="000000"/>
        </w:rPr>
        <w:t xml:space="preserve"> </w:t>
      </w:r>
      <w:r w:rsidRPr="000A4002">
        <w:rPr>
          <w:rFonts w:ascii="Courier New" w:hAnsi="Courier New" w:cs="Courier New"/>
          <w:b/>
          <w:color w:val="FF0000"/>
        </w:rPr>
        <w:t xml:space="preserve">* </w:t>
      </w:r>
      <w:r w:rsidRPr="000A4002">
        <w:rPr>
          <w:rFonts w:ascii="Courier New" w:hAnsi="Courier New" w:cs="Courier New"/>
          <w:b/>
          <w:bCs/>
          <w:color w:val="0000FF"/>
        </w:rPr>
        <w:t>from</w:t>
      </w:r>
      <w:r w:rsidRPr="000A4002">
        <w:rPr>
          <w:rFonts w:ascii="Courier New" w:hAnsi="Courier New" w:cs="Courier New"/>
          <w:b/>
          <w:color w:val="000000"/>
        </w:rPr>
        <w:t xml:space="preserve"> </w:t>
      </w:r>
      <w:r>
        <w:rPr>
          <w:rFonts w:ascii="Courier New" w:hAnsi="Courier New" w:cs="Courier New"/>
          <w:b/>
          <w:color w:val="FF0000"/>
        </w:rPr>
        <w:t>Employee</w:t>
      </w:r>
    </w:p>
    <w:p w14:paraId="2ADAA690" w14:textId="77777777" w:rsidR="004C3D51" w:rsidRPr="000A4002" w:rsidRDefault="004C3D51" w:rsidP="004C3D5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00FF"/>
        </w:rPr>
      </w:pPr>
      <w:r w:rsidRPr="000A4002">
        <w:rPr>
          <w:rFonts w:ascii="Courier New" w:hAnsi="Courier New" w:cs="Courier New"/>
          <w:color w:val="808000"/>
        </w:rPr>
        <w:t>Note</w:t>
      </w:r>
      <w:r w:rsidRPr="000A4002">
        <w:rPr>
          <w:rFonts w:ascii="Courier New" w:hAnsi="Courier New" w:cs="Courier New"/>
          <w:color w:val="0000FF"/>
        </w:rPr>
        <w:t>:</w:t>
      </w:r>
      <w:r w:rsidRPr="000A4002">
        <w:rPr>
          <w:rFonts w:ascii="Courier New" w:hAnsi="Courier New" w:cs="Courier New"/>
          <w:color w:val="000000"/>
        </w:rPr>
        <w:t xml:space="preserve"> </w:t>
      </w:r>
      <w:r>
        <w:rPr>
          <w:rFonts w:ascii="Courier New" w:hAnsi="Courier New" w:cs="Courier New"/>
          <w:color w:val="FF00FF"/>
        </w:rPr>
        <w:t>Employee</w:t>
      </w:r>
      <w:r w:rsidRPr="000A4002">
        <w:rPr>
          <w:rFonts w:ascii="Courier New" w:hAnsi="Courier New" w:cs="Courier New"/>
          <w:color w:val="000000"/>
        </w:rPr>
        <w:t xml:space="preserve"> </w:t>
      </w:r>
      <w:r w:rsidRPr="000A4002">
        <w:rPr>
          <w:rFonts w:ascii="Courier New" w:hAnsi="Courier New" w:cs="Courier New"/>
          <w:bCs/>
          <w:color w:val="0000FF"/>
        </w:rPr>
        <w:t>is</w:t>
      </w:r>
      <w:r w:rsidRPr="000A4002">
        <w:rPr>
          <w:rFonts w:ascii="Courier New" w:hAnsi="Courier New" w:cs="Courier New"/>
          <w:color w:val="000000"/>
        </w:rPr>
        <w:t xml:space="preserve"> </w:t>
      </w:r>
      <w:r w:rsidRPr="000A4002">
        <w:rPr>
          <w:rFonts w:ascii="Courier New" w:hAnsi="Courier New" w:cs="Courier New"/>
          <w:color w:val="808000"/>
        </w:rPr>
        <w:t>the</w:t>
      </w:r>
      <w:r w:rsidRPr="000A4002">
        <w:rPr>
          <w:rFonts w:ascii="Courier New" w:hAnsi="Courier New" w:cs="Courier New"/>
          <w:color w:val="000000"/>
        </w:rPr>
        <w:t xml:space="preserve"> </w:t>
      </w:r>
      <w:r w:rsidRPr="000A4002">
        <w:rPr>
          <w:rFonts w:ascii="Courier New" w:hAnsi="Courier New" w:cs="Courier New"/>
          <w:bCs/>
          <w:color w:val="0000FF"/>
        </w:rPr>
        <w:t>table</w:t>
      </w:r>
      <w:r w:rsidRPr="000A4002">
        <w:rPr>
          <w:rFonts w:ascii="Courier New" w:hAnsi="Courier New" w:cs="Courier New"/>
          <w:color w:val="000000"/>
        </w:rPr>
        <w:t xml:space="preserve"> </w:t>
      </w:r>
      <w:r w:rsidRPr="000A4002">
        <w:rPr>
          <w:rFonts w:ascii="Courier New" w:hAnsi="Courier New" w:cs="Courier New"/>
          <w:color w:val="808000"/>
        </w:rPr>
        <w:t>name</w:t>
      </w:r>
      <w:r w:rsidRPr="000A4002">
        <w:rPr>
          <w:rFonts w:ascii="Courier New" w:hAnsi="Courier New" w:cs="Courier New"/>
          <w:color w:val="0000FF"/>
        </w:rPr>
        <w:t>.</w:t>
      </w:r>
    </w:p>
    <w:p w14:paraId="2134BD34" w14:textId="77777777" w:rsidR="004C3D51" w:rsidRPr="000A4002" w:rsidRDefault="004C3D51" w:rsidP="004C3D5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00FF"/>
        </w:rPr>
      </w:pPr>
    </w:p>
    <w:p w14:paraId="7F4B3407" w14:textId="77777777" w:rsidR="004C3D51" w:rsidRPr="000A4002" w:rsidRDefault="004C3D51" w:rsidP="004C3D5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808000"/>
        </w:rPr>
      </w:pPr>
      <w:r w:rsidRPr="000A4002">
        <w:rPr>
          <w:rFonts w:ascii="Courier New" w:hAnsi="Courier New" w:cs="Courier New"/>
          <w:color w:val="0000FF"/>
        </w:rPr>
        <w:t>//</w:t>
      </w:r>
      <w:r w:rsidRPr="000A4002">
        <w:rPr>
          <w:rFonts w:ascii="Courier New" w:hAnsi="Courier New" w:cs="Courier New"/>
          <w:color w:val="000000"/>
        </w:rPr>
        <w:t xml:space="preserve"> </w:t>
      </w:r>
      <w:r w:rsidRPr="000A4002">
        <w:rPr>
          <w:rFonts w:ascii="Courier New" w:hAnsi="Courier New" w:cs="Courier New"/>
          <w:bCs/>
          <w:color w:val="000080"/>
        </w:rPr>
        <w:t>In</w:t>
      </w:r>
      <w:r w:rsidRPr="000A4002">
        <w:rPr>
          <w:rFonts w:ascii="Courier New" w:hAnsi="Courier New" w:cs="Courier New"/>
          <w:color w:val="000000"/>
        </w:rPr>
        <w:t xml:space="preserve"> </w:t>
      </w:r>
      <w:r w:rsidRPr="000A4002">
        <w:rPr>
          <w:rFonts w:ascii="Courier New" w:hAnsi="Courier New" w:cs="Courier New"/>
          <w:color w:val="808000"/>
        </w:rPr>
        <w:t>HQL</w:t>
      </w:r>
    </w:p>
    <w:p w14:paraId="0317DCF8" w14:textId="77777777" w:rsidR="004C3D51" w:rsidRPr="000A4002" w:rsidRDefault="004C3D51" w:rsidP="004C3D5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b/>
          <w:color w:val="808000"/>
        </w:rPr>
      </w:pPr>
      <w:r w:rsidRPr="000A4002">
        <w:rPr>
          <w:rFonts w:ascii="Courier New" w:hAnsi="Courier New" w:cs="Courier New"/>
          <w:b/>
          <w:color w:val="808000"/>
        </w:rPr>
        <w:t>hql</w:t>
      </w:r>
      <w:r w:rsidRPr="000A4002">
        <w:rPr>
          <w:rFonts w:ascii="Courier New" w:hAnsi="Courier New" w:cs="Courier New"/>
          <w:b/>
          <w:color w:val="0000FF"/>
        </w:rPr>
        <w:t>&gt;</w:t>
      </w:r>
      <w:r w:rsidRPr="000A4002">
        <w:rPr>
          <w:rFonts w:ascii="Courier New" w:hAnsi="Courier New" w:cs="Courier New"/>
          <w:b/>
          <w:color w:val="000000"/>
        </w:rPr>
        <w:t xml:space="preserve"> </w:t>
      </w:r>
      <w:r w:rsidRPr="000A4002">
        <w:rPr>
          <w:rFonts w:ascii="Courier New" w:hAnsi="Courier New" w:cs="Courier New"/>
          <w:b/>
          <w:bCs/>
          <w:color w:val="0000FF"/>
        </w:rPr>
        <w:t>select</w:t>
      </w:r>
      <w:r w:rsidRPr="000A4002">
        <w:rPr>
          <w:rFonts w:ascii="Courier New" w:hAnsi="Courier New" w:cs="Courier New"/>
          <w:b/>
          <w:color w:val="000000"/>
        </w:rPr>
        <w:t xml:space="preserve"> </w:t>
      </w:r>
      <w:r w:rsidRPr="000A4002">
        <w:rPr>
          <w:rFonts w:ascii="Courier New" w:hAnsi="Courier New" w:cs="Courier New"/>
          <w:b/>
          <w:color w:val="FF0000"/>
        </w:rPr>
        <w:t xml:space="preserve">s </w:t>
      </w:r>
      <w:r w:rsidRPr="000A4002">
        <w:rPr>
          <w:rFonts w:ascii="Courier New" w:hAnsi="Courier New" w:cs="Courier New"/>
          <w:b/>
          <w:bCs/>
          <w:color w:val="0000FF"/>
        </w:rPr>
        <w:t>from</w:t>
      </w:r>
      <w:r w:rsidRPr="000A4002">
        <w:rPr>
          <w:rFonts w:ascii="Courier New" w:hAnsi="Courier New" w:cs="Courier New"/>
          <w:b/>
          <w:color w:val="000000"/>
        </w:rPr>
        <w:t xml:space="preserve"> </w:t>
      </w:r>
      <w:r>
        <w:rPr>
          <w:rFonts w:ascii="Courier New" w:hAnsi="Courier New" w:cs="Courier New"/>
          <w:b/>
          <w:color w:val="FF0000"/>
        </w:rPr>
        <w:t>Employee</w:t>
      </w:r>
      <w:r w:rsidRPr="000A4002">
        <w:rPr>
          <w:rFonts w:ascii="Courier New" w:hAnsi="Courier New" w:cs="Courier New"/>
          <w:b/>
          <w:color w:val="FF0000"/>
        </w:rPr>
        <w:t xml:space="preserve">Bo </w:t>
      </w:r>
      <w:r w:rsidRPr="000A4002">
        <w:rPr>
          <w:rFonts w:ascii="Courier New" w:hAnsi="Courier New" w:cs="Courier New"/>
          <w:b/>
          <w:color w:val="808000"/>
        </w:rPr>
        <w:t>s</w:t>
      </w:r>
    </w:p>
    <w:p w14:paraId="4584C347" w14:textId="77777777" w:rsidR="004C3D51" w:rsidRPr="000A4002" w:rsidRDefault="004C3D51" w:rsidP="004C3D5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00FF"/>
        </w:rPr>
      </w:pPr>
      <w:r w:rsidRPr="000A4002">
        <w:rPr>
          <w:rFonts w:ascii="Courier New" w:hAnsi="Courier New" w:cs="Courier New"/>
          <w:color w:val="0000FF"/>
        </w:rPr>
        <w:t>[</w:t>
      </w:r>
      <w:r w:rsidRPr="000A4002">
        <w:rPr>
          <w:rFonts w:ascii="Courier New" w:hAnsi="Courier New" w:cs="Courier New"/>
          <w:color w:val="000000"/>
        </w:rPr>
        <w:t xml:space="preserve"> </w:t>
      </w:r>
      <w:r w:rsidRPr="000A4002">
        <w:rPr>
          <w:rFonts w:ascii="Courier New" w:hAnsi="Courier New" w:cs="Courier New"/>
          <w:bCs/>
          <w:color w:val="0000FF"/>
        </w:rPr>
        <w:t>or</w:t>
      </w:r>
      <w:r w:rsidRPr="000A4002">
        <w:rPr>
          <w:rFonts w:ascii="Courier New" w:hAnsi="Courier New" w:cs="Courier New"/>
          <w:color w:val="000000"/>
        </w:rPr>
        <w:t xml:space="preserve"> </w:t>
      </w:r>
      <w:r w:rsidRPr="000A4002">
        <w:rPr>
          <w:rFonts w:ascii="Courier New" w:hAnsi="Courier New" w:cs="Courier New"/>
          <w:color w:val="0000FF"/>
        </w:rPr>
        <w:t>]</w:t>
      </w:r>
    </w:p>
    <w:p w14:paraId="11444294" w14:textId="77777777" w:rsidR="004C3D51" w:rsidRPr="000A4002" w:rsidRDefault="004C3D51" w:rsidP="004C3D5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808000"/>
        </w:rPr>
      </w:pPr>
      <w:r w:rsidRPr="000A4002">
        <w:rPr>
          <w:rFonts w:ascii="Courier New" w:hAnsi="Courier New" w:cs="Courier New"/>
          <w:bCs/>
          <w:color w:val="0000FF"/>
        </w:rPr>
        <w:t>from</w:t>
      </w:r>
      <w:r w:rsidRPr="000A4002">
        <w:rPr>
          <w:rFonts w:ascii="Courier New" w:hAnsi="Courier New" w:cs="Courier New"/>
          <w:color w:val="000000"/>
        </w:rPr>
        <w:t xml:space="preserve"> </w:t>
      </w:r>
      <w:r>
        <w:rPr>
          <w:rFonts w:ascii="Courier New" w:hAnsi="Courier New" w:cs="Courier New"/>
          <w:color w:val="808000"/>
        </w:rPr>
        <w:t>Employee</w:t>
      </w:r>
      <w:r w:rsidRPr="000A4002">
        <w:rPr>
          <w:rFonts w:ascii="Courier New" w:hAnsi="Courier New" w:cs="Courier New"/>
          <w:color w:val="808000"/>
        </w:rPr>
        <w:t>Bo</w:t>
      </w:r>
      <w:r w:rsidRPr="000A4002">
        <w:rPr>
          <w:rFonts w:ascii="Courier New" w:hAnsi="Courier New" w:cs="Courier New"/>
          <w:color w:val="000000"/>
        </w:rPr>
        <w:t xml:space="preserve"> </w:t>
      </w:r>
      <w:r w:rsidRPr="000A4002">
        <w:rPr>
          <w:rFonts w:ascii="Courier New" w:hAnsi="Courier New" w:cs="Courier New"/>
          <w:color w:val="808000"/>
        </w:rPr>
        <w:t>s</w:t>
      </w:r>
    </w:p>
    <w:p w14:paraId="02BAF2B3" w14:textId="77777777" w:rsidR="004C3D51" w:rsidRPr="000A4002" w:rsidRDefault="004C3D51" w:rsidP="004C3D5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808000"/>
        </w:rPr>
      </w:pPr>
      <w:r w:rsidRPr="000A4002">
        <w:rPr>
          <w:rFonts w:ascii="Courier New" w:hAnsi="Courier New" w:cs="Courier New"/>
          <w:color w:val="808000"/>
        </w:rPr>
        <w:t>Note</w:t>
      </w:r>
      <w:r w:rsidRPr="000A4002">
        <w:rPr>
          <w:rFonts w:ascii="Courier New" w:hAnsi="Courier New" w:cs="Courier New"/>
          <w:color w:val="0000FF"/>
        </w:rPr>
        <w:t>:</w:t>
      </w:r>
      <w:r w:rsidRPr="000A4002">
        <w:rPr>
          <w:rFonts w:ascii="Courier New" w:hAnsi="Courier New" w:cs="Courier New"/>
          <w:color w:val="000000"/>
        </w:rPr>
        <w:t xml:space="preserve"> </w:t>
      </w:r>
      <w:r w:rsidRPr="000A4002">
        <w:rPr>
          <w:rFonts w:ascii="Courier New" w:hAnsi="Courier New" w:cs="Courier New"/>
          <w:color w:val="808000"/>
        </w:rPr>
        <w:t>here</w:t>
      </w:r>
      <w:r w:rsidRPr="000A4002">
        <w:rPr>
          <w:rFonts w:ascii="Courier New" w:hAnsi="Courier New" w:cs="Courier New"/>
          <w:color w:val="000000"/>
        </w:rPr>
        <w:t xml:space="preserve"> </w:t>
      </w:r>
      <w:r w:rsidRPr="000A4002">
        <w:rPr>
          <w:rFonts w:ascii="Courier New" w:hAnsi="Courier New" w:cs="Courier New"/>
          <w:b/>
          <w:color w:val="FF0000"/>
        </w:rPr>
        <w:t>s</w:t>
      </w:r>
      <w:r w:rsidRPr="000A4002">
        <w:rPr>
          <w:rFonts w:ascii="Courier New" w:hAnsi="Courier New" w:cs="Courier New"/>
          <w:color w:val="000000"/>
        </w:rPr>
        <w:t xml:space="preserve"> </w:t>
      </w:r>
      <w:r w:rsidRPr="000A4002">
        <w:rPr>
          <w:rFonts w:ascii="Courier New" w:hAnsi="Courier New" w:cs="Courier New"/>
          <w:bCs/>
          <w:color w:val="0000FF"/>
        </w:rPr>
        <w:t>is</w:t>
      </w:r>
      <w:r w:rsidRPr="000A4002">
        <w:rPr>
          <w:rFonts w:ascii="Courier New" w:hAnsi="Courier New" w:cs="Courier New"/>
          <w:color w:val="000000"/>
        </w:rPr>
        <w:t xml:space="preserve"> </w:t>
      </w:r>
      <w:r w:rsidRPr="000A4002">
        <w:rPr>
          <w:rFonts w:ascii="Courier New" w:hAnsi="Courier New" w:cs="Courier New"/>
          <w:color w:val="808000"/>
        </w:rPr>
        <w:t>the</w:t>
      </w:r>
      <w:r w:rsidRPr="000A4002">
        <w:rPr>
          <w:rFonts w:ascii="Courier New" w:hAnsi="Courier New" w:cs="Courier New"/>
          <w:color w:val="000000"/>
        </w:rPr>
        <w:t xml:space="preserve"> </w:t>
      </w:r>
      <w:r w:rsidRPr="000A4002">
        <w:rPr>
          <w:rFonts w:ascii="Courier New" w:hAnsi="Courier New" w:cs="Courier New"/>
          <w:color w:val="808000"/>
        </w:rPr>
        <w:t>reference</w:t>
      </w:r>
      <w:r w:rsidRPr="000A4002">
        <w:rPr>
          <w:rFonts w:ascii="Courier New" w:hAnsi="Courier New" w:cs="Courier New"/>
          <w:color w:val="000000"/>
        </w:rPr>
        <w:t xml:space="preserve"> </w:t>
      </w:r>
      <w:r w:rsidRPr="000A4002">
        <w:rPr>
          <w:rFonts w:ascii="Courier New" w:hAnsi="Courier New" w:cs="Courier New"/>
          <w:color w:val="808000"/>
        </w:rPr>
        <w:t>of</w:t>
      </w:r>
      <w:r w:rsidRPr="000A4002">
        <w:rPr>
          <w:rFonts w:ascii="Courier New" w:hAnsi="Courier New" w:cs="Courier New"/>
          <w:color w:val="000000"/>
        </w:rPr>
        <w:t xml:space="preserve"> </w:t>
      </w:r>
      <w:r>
        <w:rPr>
          <w:rFonts w:ascii="Courier New" w:hAnsi="Courier New" w:cs="Courier New"/>
          <w:color w:val="808000"/>
        </w:rPr>
        <w:t>Employee</w:t>
      </w:r>
      <w:r w:rsidRPr="000A4002">
        <w:rPr>
          <w:rFonts w:ascii="Courier New" w:hAnsi="Courier New" w:cs="Courier New"/>
          <w:color w:val="808000"/>
        </w:rPr>
        <w:t>Bo</w:t>
      </w:r>
    </w:p>
    <w:p w14:paraId="58FD62B7" w14:textId="77777777" w:rsidR="004C3D51" w:rsidRPr="00F222DD" w:rsidRDefault="004C3D51" w:rsidP="004C3D51"/>
    <w:p w14:paraId="0BC0EE56" w14:textId="77777777" w:rsidR="004C3D51" w:rsidRDefault="004C3D51" w:rsidP="004C3D51">
      <w:pPr>
        <w:spacing w:after="0"/>
      </w:pPr>
      <w:r w:rsidRPr="000A4002">
        <w:t>If we want to load the </w:t>
      </w:r>
      <w:r w:rsidRPr="000A4002">
        <w:rPr>
          <w:b/>
          <w:bCs/>
          <w:color w:val="00B050"/>
        </w:rPr>
        <w:t>Partial Object</w:t>
      </w:r>
      <w:r w:rsidRPr="000A4002">
        <w:rPr>
          <w:color w:val="00B050"/>
        </w:rPr>
        <w:t> </w:t>
      </w:r>
      <w:r w:rsidRPr="000A4002">
        <w:t>from the database that is only selective properties of an objects, then we need to replace column names with POJO class variable names</w:t>
      </w:r>
    </w:p>
    <w:p w14:paraId="03841A49" w14:textId="77777777" w:rsidR="004C3D51" w:rsidRDefault="004C3D51" w:rsidP="004C3D5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b/>
          <w:bCs/>
          <w:color w:val="0000FF"/>
        </w:rPr>
      </w:pPr>
      <w:r>
        <w:rPr>
          <w:rFonts w:ascii="Courier New" w:hAnsi="Courier New" w:cs="Courier New"/>
          <w:color w:val="0000FF"/>
        </w:rPr>
        <w:t>//</w:t>
      </w:r>
      <w:r>
        <w:rPr>
          <w:rFonts w:ascii="Courier New" w:hAnsi="Courier New" w:cs="Courier New"/>
          <w:color w:val="000000"/>
        </w:rPr>
        <w:t xml:space="preserve"> </w:t>
      </w:r>
      <w:r>
        <w:rPr>
          <w:rFonts w:ascii="Courier New" w:hAnsi="Courier New" w:cs="Courier New"/>
          <w:b/>
          <w:bCs/>
          <w:color w:val="000080"/>
        </w:rPr>
        <w:t>In</w:t>
      </w:r>
      <w:r>
        <w:rPr>
          <w:rFonts w:ascii="Courier New" w:hAnsi="Courier New" w:cs="Courier New"/>
          <w:color w:val="000000"/>
        </w:rPr>
        <w:t xml:space="preserve"> </w:t>
      </w:r>
      <w:r>
        <w:rPr>
          <w:rFonts w:ascii="Courier New" w:hAnsi="Courier New" w:cs="Courier New"/>
          <w:b/>
          <w:bCs/>
          <w:color w:val="0000FF"/>
        </w:rPr>
        <w:t>SQL</w:t>
      </w:r>
    </w:p>
    <w:p w14:paraId="7DF1091B" w14:textId="77777777" w:rsidR="004C3D51" w:rsidRDefault="004C3D51" w:rsidP="004C3D5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FF00FF"/>
        </w:rPr>
      </w:pPr>
      <w:r>
        <w:rPr>
          <w:rFonts w:ascii="Courier New" w:hAnsi="Courier New" w:cs="Courier New"/>
          <w:b/>
          <w:bCs/>
          <w:color w:val="0000FF"/>
        </w:rPr>
        <w:t>sql</w:t>
      </w:r>
      <w:r>
        <w:rPr>
          <w:rFonts w:ascii="Courier New" w:hAnsi="Courier New" w:cs="Courier New"/>
          <w:color w:val="0000FF"/>
        </w:rPr>
        <w:t>&gt;</w:t>
      </w:r>
      <w:r>
        <w:rPr>
          <w:rFonts w:ascii="Courier New" w:hAnsi="Courier New" w:cs="Courier New"/>
          <w:color w:val="000000"/>
        </w:rPr>
        <w:t xml:space="preserve"> </w:t>
      </w:r>
      <w:r>
        <w:rPr>
          <w:rFonts w:ascii="Courier New" w:hAnsi="Courier New" w:cs="Courier New"/>
          <w:b/>
          <w:bCs/>
          <w:color w:val="0000FF"/>
        </w:rPr>
        <w:t>select</w:t>
      </w:r>
      <w:r>
        <w:rPr>
          <w:rFonts w:ascii="Courier New" w:hAnsi="Courier New" w:cs="Courier New"/>
          <w:color w:val="000000"/>
        </w:rPr>
        <w:t xml:space="preserve"> </w:t>
      </w:r>
      <w:r>
        <w:rPr>
          <w:rFonts w:ascii="Courier New" w:hAnsi="Courier New" w:cs="Courier New"/>
          <w:color w:val="808000"/>
        </w:rPr>
        <w:t>eid</w:t>
      </w:r>
      <w:r>
        <w:rPr>
          <w:rFonts w:ascii="Courier New" w:hAnsi="Courier New" w:cs="Courier New"/>
          <w:color w:val="0000FF"/>
        </w:rPr>
        <w:t>,</w:t>
      </w:r>
      <w:r>
        <w:rPr>
          <w:rFonts w:ascii="Courier New" w:hAnsi="Courier New" w:cs="Courier New"/>
          <w:color w:val="808000"/>
        </w:rPr>
        <w:t>name</w:t>
      </w:r>
      <w:r>
        <w:rPr>
          <w:rFonts w:ascii="Courier New" w:hAnsi="Courier New" w:cs="Courier New"/>
          <w:color w:val="0000FF"/>
        </w:rPr>
        <w:t>,</w:t>
      </w:r>
      <w:r>
        <w:rPr>
          <w:rFonts w:ascii="Courier New" w:hAnsi="Courier New" w:cs="Courier New"/>
          <w:color w:val="808000"/>
        </w:rPr>
        <w:t>address</w:t>
      </w:r>
      <w:r>
        <w:rPr>
          <w:rFonts w:ascii="Courier New" w:hAnsi="Courier New" w:cs="Courier New"/>
          <w:color w:val="000000"/>
        </w:rPr>
        <w:t xml:space="preserve"> </w:t>
      </w:r>
      <w:r>
        <w:rPr>
          <w:rFonts w:ascii="Courier New" w:hAnsi="Courier New" w:cs="Courier New"/>
          <w:b/>
          <w:bCs/>
          <w:color w:val="0000FF"/>
        </w:rPr>
        <w:t>from</w:t>
      </w:r>
      <w:r>
        <w:rPr>
          <w:rFonts w:ascii="Courier New" w:hAnsi="Courier New" w:cs="Courier New"/>
          <w:color w:val="000000"/>
        </w:rPr>
        <w:t xml:space="preserve"> </w:t>
      </w:r>
      <w:r>
        <w:rPr>
          <w:rFonts w:ascii="Courier New" w:hAnsi="Courier New" w:cs="Courier New"/>
          <w:color w:val="FF00FF"/>
        </w:rPr>
        <w:t>Employee</w:t>
      </w:r>
    </w:p>
    <w:p w14:paraId="22F73F8E" w14:textId="77777777" w:rsidR="004C3D51" w:rsidRDefault="004C3D51" w:rsidP="004C3D5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00FF"/>
        </w:rPr>
      </w:pPr>
      <w:r>
        <w:rPr>
          <w:rFonts w:ascii="Courier New" w:hAnsi="Courier New" w:cs="Courier New"/>
          <w:color w:val="808000"/>
        </w:rPr>
        <w:t>Note</w:t>
      </w:r>
      <w:r>
        <w:rPr>
          <w:rFonts w:ascii="Courier New" w:hAnsi="Courier New" w:cs="Courier New"/>
          <w:color w:val="0000FF"/>
        </w:rPr>
        <w:t>:</w:t>
      </w:r>
      <w:r>
        <w:rPr>
          <w:rFonts w:ascii="Courier New" w:hAnsi="Courier New" w:cs="Courier New"/>
          <w:color w:val="000000"/>
        </w:rPr>
        <w:t xml:space="preserve"> </w:t>
      </w:r>
      <w:r>
        <w:rPr>
          <w:rFonts w:ascii="Courier New" w:hAnsi="Courier New" w:cs="Courier New"/>
          <w:color w:val="808000"/>
        </w:rPr>
        <w:t>eid</w:t>
      </w:r>
      <w:r>
        <w:rPr>
          <w:rFonts w:ascii="Courier New" w:hAnsi="Courier New" w:cs="Courier New"/>
          <w:color w:val="0000FF"/>
        </w:rPr>
        <w:t>,</w:t>
      </w:r>
      <w:r>
        <w:rPr>
          <w:rFonts w:ascii="Courier New" w:hAnsi="Courier New" w:cs="Courier New"/>
          <w:color w:val="808000"/>
        </w:rPr>
        <w:t>name</w:t>
      </w:r>
      <w:r>
        <w:rPr>
          <w:rFonts w:ascii="Courier New" w:hAnsi="Courier New" w:cs="Courier New"/>
          <w:color w:val="0000FF"/>
        </w:rPr>
        <w:t>,</w:t>
      </w:r>
      <w:r>
        <w:rPr>
          <w:rFonts w:ascii="Courier New" w:hAnsi="Courier New" w:cs="Courier New"/>
          <w:color w:val="808000"/>
        </w:rPr>
        <w:t>address</w:t>
      </w:r>
      <w:r>
        <w:rPr>
          <w:rFonts w:ascii="Courier New" w:hAnsi="Courier New" w:cs="Courier New"/>
          <w:color w:val="000000"/>
        </w:rPr>
        <w:t xml:space="preserve"> </w:t>
      </w:r>
      <w:r>
        <w:rPr>
          <w:rFonts w:ascii="Courier New" w:hAnsi="Courier New" w:cs="Courier New"/>
          <w:color w:val="808000"/>
        </w:rPr>
        <w:t>are</w:t>
      </w:r>
      <w:r>
        <w:rPr>
          <w:rFonts w:ascii="Courier New" w:hAnsi="Courier New" w:cs="Courier New"/>
          <w:color w:val="000000"/>
        </w:rPr>
        <w:t xml:space="preserve"> </w:t>
      </w:r>
      <w:r>
        <w:rPr>
          <w:rFonts w:ascii="Courier New" w:hAnsi="Courier New" w:cs="Courier New"/>
          <w:color w:val="808000"/>
        </w:rPr>
        <w:t>the</w:t>
      </w:r>
      <w:r>
        <w:rPr>
          <w:rFonts w:ascii="Courier New" w:hAnsi="Courier New" w:cs="Courier New"/>
          <w:color w:val="000000"/>
        </w:rPr>
        <w:t xml:space="preserve"> </w:t>
      </w:r>
      <w:r>
        <w:rPr>
          <w:rFonts w:ascii="Courier New" w:hAnsi="Courier New" w:cs="Courier New"/>
          <w:b/>
          <w:bCs/>
          <w:color w:val="0000FF"/>
        </w:rPr>
        <w:t>columns</w:t>
      </w:r>
      <w:r>
        <w:rPr>
          <w:rFonts w:ascii="Courier New" w:hAnsi="Courier New" w:cs="Courier New"/>
          <w:color w:val="000000"/>
        </w:rPr>
        <w:t xml:space="preserve"> </w:t>
      </w:r>
      <w:r>
        <w:rPr>
          <w:rFonts w:ascii="Courier New" w:hAnsi="Courier New" w:cs="Courier New"/>
          <w:color w:val="808000"/>
        </w:rPr>
        <w:t>of</w:t>
      </w:r>
      <w:r>
        <w:rPr>
          <w:rFonts w:ascii="Courier New" w:hAnsi="Courier New" w:cs="Courier New"/>
          <w:color w:val="000000"/>
        </w:rPr>
        <w:t xml:space="preserve"> </w:t>
      </w:r>
      <w:r>
        <w:rPr>
          <w:rFonts w:ascii="Courier New" w:hAnsi="Courier New" w:cs="Courier New"/>
          <w:color w:val="FF00FF"/>
        </w:rPr>
        <w:t>Employee</w:t>
      </w:r>
      <w:r>
        <w:rPr>
          <w:rFonts w:ascii="Courier New" w:hAnsi="Courier New" w:cs="Courier New"/>
          <w:color w:val="000000"/>
        </w:rPr>
        <w:t xml:space="preserve"> </w:t>
      </w:r>
      <w:r>
        <w:rPr>
          <w:rFonts w:ascii="Courier New" w:hAnsi="Courier New" w:cs="Courier New"/>
          <w:color w:val="808000"/>
        </w:rPr>
        <w:t>the</w:t>
      </w:r>
      <w:r>
        <w:rPr>
          <w:rFonts w:ascii="Courier New" w:hAnsi="Courier New" w:cs="Courier New"/>
          <w:color w:val="000000"/>
        </w:rPr>
        <w:t xml:space="preserve"> </w:t>
      </w:r>
      <w:r>
        <w:rPr>
          <w:rFonts w:ascii="Courier New" w:hAnsi="Courier New" w:cs="Courier New"/>
          <w:b/>
          <w:bCs/>
          <w:color w:val="0000FF"/>
        </w:rPr>
        <w:t>table</w:t>
      </w:r>
      <w:r>
        <w:rPr>
          <w:rFonts w:ascii="Courier New" w:hAnsi="Courier New" w:cs="Courier New"/>
          <w:color w:val="0000FF"/>
        </w:rPr>
        <w:t>.</w:t>
      </w:r>
    </w:p>
    <w:p w14:paraId="024DF00C" w14:textId="77777777" w:rsidR="004C3D51" w:rsidRDefault="004C3D51" w:rsidP="004C3D5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00FF"/>
        </w:rPr>
      </w:pPr>
    </w:p>
    <w:p w14:paraId="02FEBE73" w14:textId="77777777" w:rsidR="004C3D51" w:rsidRDefault="004C3D51" w:rsidP="004C3D5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808000"/>
        </w:rPr>
      </w:pPr>
      <w:r>
        <w:rPr>
          <w:rFonts w:ascii="Courier New" w:hAnsi="Courier New" w:cs="Courier New"/>
          <w:color w:val="0000FF"/>
        </w:rPr>
        <w:t>//</w:t>
      </w:r>
      <w:r>
        <w:rPr>
          <w:rFonts w:ascii="Courier New" w:hAnsi="Courier New" w:cs="Courier New"/>
          <w:color w:val="000000"/>
        </w:rPr>
        <w:t xml:space="preserve"> </w:t>
      </w:r>
      <w:r>
        <w:rPr>
          <w:rFonts w:ascii="Courier New" w:hAnsi="Courier New" w:cs="Courier New"/>
          <w:b/>
          <w:bCs/>
          <w:color w:val="000080"/>
        </w:rPr>
        <w:t>In</w:t>
      </w:r>
      <w:r>
        <w:rPr>
          <w:rFonts w:ascii="Courier New" w:hAnsi="Courier New" w:cs="Courier New"/>
          <w:color w:val="000000"/>
        </w:rPr>
        <w:t xml:space="preserve"> </w:t>
      </w:r>
      <w:r>
        <w:rPr>
          <w:rFonts w:ascii="Courier New" w:hAnsi="Courier New" w:cs="Courier New"/>
          <w:color w:val="808000"/>
        </w:rPr>
        <w:t>HQL</w:t>
      </w:r>
    </w:p>
    <w:p w14:paraId="01DCFD34" w14:textId="77777777" w:rsidR="004C3D51" w:rsidRDefault="004C3D51" w:rsidP="004C3D5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0000"/>
        </w:rPr>
      </w:pPr>
      <w:r>
        <w:rPr>
          <w:rFonts w:ascii="Courier New" w:hAnsi="Courier New" w:cs="Courier New"/>
          <w:color w:val="808000"/>
        </w:rPr>
        <w:t>hql</w:t>
      </w:r>
      <w:r>
        <w:rPr>
          <w:rFonts w:ascii="Courier New" w:hAnsi="Courier New" w:cs="Courier New"/>
          <w:color w:val="0000FF"/>
        </w:rPr>
        <w:t>&gt;</w:t>
      </w:r>
      <w:r>
        <w:rPr>
          <w:rFonts w:ascii="Courier New" w:hAnsi="Courier New" w:cs="Courier New"/>
          <w:color w:val="000000"/>
        </w:rPr>
        <w:t xml:space="preserve"> </w:t>
      </w:r>
      <w:r>
        <w:rPr>
          <w:rFonts w:ascii="Courier New" w:hAnsi="Courier New" w:cs="Courier New"/>
          <w:b/>
          <w:bCs/>
          <w:color w:val="0000FF"/>
        </w:rPr>
        <w:t>select</w:t>
      </w:r>
      <w:r>
        <w:rPr>
          <w:rFonts w:ascii="Courier New" w:hAnsi="Courier New" w:cs="Courier New"/>
          <w:color w:val="000000"/>
        </w:rPr>
        <w:t xml:space="preserve"> </w:t>
      </w:r>
      <w:r>
        <w:rPr>
          <w:rFonts w:ascii="Courier New" w:hAnsi="Courier New" w:cs="Courier New"/>
          <w:color w:val="808000"/>
        </w:rPr>
        <w:t>s</w:t>
      </w:r>
      <w:r>
        <w:rPr>
          <w:rFonts w:ascii="Courier New" w:hAnsi="Courier New" w:cs="Courier New"/>
          <w:color w:val="0000FF"/>
        </w:rPr>
        <w:t>.</w:t>
      </w:r>
      <w:r>
        <w:rPr>
          <w:rFonts w:ascii="Courier New" w:hAnsi="Courier New" w:cs="Courier New"/>
          <w:color w:val="808000"/>
        </w:rPr>
        <w:t>eid</w:t>
      </w:r>
      <w:r>
        <w:rPr>
          <w:rFonts w:ascii="Courier New" w:hAnsi="Courier New" w:cs="Courier New"/>
          <w:color w:val="0000FF"/>
        </w:rPr>
        <w:t>,</w:t>
      </w:r>
      <w:r>
        <w:rPr>
          <w:rFonts w:ascii="Courier New" w:hAnsi="Courier New" w:cs="Courier New"/>
          <w:color w:val="808000"/>
        </w:rPr>
        <w:t>s</w:t>
      </w:r>
      <w:r>
        <w:rPr>
          <w:rFonts w:ascii="Courier New" w:hAnsi="Courier New" w:cs="Courier New"/>
          <w:color w:val="0000FF"/>
        </w:rPr>
        <w:t>.</w:t>
      </w:r>
      <w:r>
        <w:rPr>
          <w:rFonts w:ascii="Courier New" w:hAnsi="Courier New" w:cs="Courier New"/>
          <w:color w:val="808000"/>
        </w:rPr>
        <w:t>name</w:t>
      </w:r>
      <w:r>
        <w:rPr>
          <w:rFonts w:ascii="Courier New" w:hAnsi="Courier New" w:cs="Courier New"/>
          <w:color w:val="0000FF"/>
        </w:rPr>
        <w:t>,</w:t>
      </w:r>
      <w:r>
        <w:rPr>
          <w:rFonts w:ascii="Courier New" w:hAnsi="Courier New" w:cs="Courier New"/>
          <w:color w:val="808000"/>
        </w:rPr>
        <w:t>s</w:t>
      </w:r>
      <w:r>
        <w:rPr>
          <w:rFonts w:ascii="Courier New" w:hAnsi="Courier New" w:cs="Courier New"/>
          <w:color w:val="0000FF"/>
        </w:rPr>
        <w:t>.</w:t>
      </w:r>
      <w:r>
        <w:rPr>
          <w:rFonts w:ascii="Courier New" w:hAnsi="Courier New" w:cs="Courier New"/>
          <w:color w:val="808000"/>
        </w:rPr>
        <w:t>address</w:t>
      </w:r>
      <w:r>
        <w:rPr>
          <w:rFonts w:ascii="Courier New" w:hAnsi="Courier New" w:cs="Courier New"/>
          <w:color w:val="000000"/>
        </w:rPr>
        <w:t xml:space="preserve"> </w:t>
      </w:r>
      <w:r>
        <w:rPr>
          <w:rFonts w:ascii="Courier New" w:hAnsi="Courier New" w:cs="Courier New"/>
          <w:b/>
          <w:bCs/>
          <w:color w:val="0000FF"/>
        </w:rPr>
        <w:t>from</w:t>
      </w:r>
      <w:r>
        <w:rPr>
          <w:rFonts w:ascii="Courier New" w:hAnsi="Courier New" w:cs="Courier New"/>
          <w:color w:val="000000"/>
        </w:rPr>
        <w:t xml:space="preserve"> </w:t>
      </w:r>
      <w:r>
        <w:rPr>
          <w:rFonts w:ascii="Courier New" w:hAnsi="Courier New" w:cs="Courier New"/>
          <w:color w:val="808000"/>
        </w:rPr>
        <w:t>EmployeeBo</w:t>
      </w:r>
      <w:r>
        <w:rPr>
          <w:rFonts w:ascii="Courier New" w:hAnsi="Courier New" w:cs="Courier New"/>
          <w:color w:val="000000"/>
        </w:rPr>
        <w:t xml:space="preserve"> </w:t>
      </w:r>
      <w:r>
        <w:rPr>
          <w:rFonts w:ascii="Courier New" w:hAnsi="Courier New" w:cs="Courier New"/>
          <w:color w:val="808000"/>
        </w:rPr>
        <w:t>s</w:t>
      </w:r>
      <w:r>
        <w:rPr>
          <w:rFonts w:ascii="Courier New" w:hAnsi="Courier New" w:cs="Courier New"/>
          <w:color w:val="000000"/>
        </w:rPr>
        <w:t xml:space="preserve"> </w:t>
      </w:r>
    </w:p>
    <w:p w14:paraId="58BC09D4" w14:textId="77777777" w:rsidR="00ED51EF" w:rsidRDefault="00ED51EF" w:rsidP="00ED51EF">
      <w:pPr>
        <w:spacing w:line="360" w:lineRule="auto"/>
        <w:rPr>
          <w:rStyle w:val="0SyntaxPinkChar"/>
          <w:rFonts w:ascii="Segoe UI" w:hAnsi="Segoe UI"/>
          <w:color w:val="000000" w:themeColor="text1"/>
          <w:sz w:val="20"/>
        </w:rPr>
      </w:pPr>
    </w:p>
    <w:p w14:paraId="7B49B516" w14:textId="1F534648" w:rsidR="00ED51EF" w:rsidRPr="00ED51EF" w:rsidRDefault="00ED51EF" w:rsidP="00ED51EF">
      <w:pPr>
        <w:spacing w:after="0" w:line="360" w:lineRule="auto"/>
        <w:rPr>
          <w:rStyle w:val="0SyntaxPinkChar"/>
          <w:rFonts w:ascii="Segoe UI" w:hAnsi="Segoe UI"/>
          <w:color w:val="000000" w:themeColor="text1"/>
          <w:sz w:val="20"/>
        </w:rPr>
      </w:pPr>
      <w:r>
        <w:rPr>
          <w:rStyle w:val="0SyntaxPinkChar"/>
          <w:rFonts w:ascii="Segoe UI" w:hAnsi="Segoe UI"/>
          <w:color w:val="000000" w:themeColor="text1"/>
          <w:sz w:val="20"/>
        </w:rPr>
        <w:t xml:space="preserve">Query Interface - </w:t>
      </w:r>
      <w:r w:rsidRPr="00985381">
        <w:rPr>
          <w:rFonts w:ascii="Consolas" w:hAnsi="Consolas"/>
          <w:b/>
          <w:bCs/>
          <w:color w:val="0000FF"/>
        </w:rPr>
        <w:t>session.createQuery()</w:t>
      </w:r>
      <w:r w:rsidRPr="00985381">
        <w:rPr>
          <w:color w:val="0000FF"/>
        </w:rPr>
        <w:t> </w:t>
      </w:r>
    </w:p>
    <w:p w14:paraId="6258B19D" w14:textId="1D8B124C" w:rsidR="009A7F63" w:rsidRPr="00FC6374" w:rsidRDefault="009A7F63" w:rsidP="00CB2B37">
      <w:pPr>
        <w:pStyle w:val="ListParagraph"/>
        <w:numPr>
          <w:ilvl w:val="0"/>
          <w:numId w:val="162"/>
        </w:numPr>
        <w:spacing w:line="360" w:lineRule="auto"/>
      </w:pPr>
      <w:r w:rsidRPr="00D80076">
        <w:rPr>
          <w:rStyle w:val="0SyntaxPinkChar"/>
        </w:rPr>
        <w:t xml:space="preserve">public int </w:t>
      </w:r>
      <w:r w:rsidRPr="00D80076">
        <w:rPr>
          <w:rStyle w:val="0SyntaxPinkChar"/>
          <w:b/>
          <w:bCs/>
        </w:rPr>
        <w:t>executeUpdate()</w:t>
      </w:r>
      <w:r>
        <w:t xml:space="preserve"> -</w:t>
      </w:r>
      <w:r w:rsidRPr="00FC6374">
        <w:t xml:space="preserve">is used to execute </w:t>
      </w:r>
      <w:r w:rsidRPr="007C229A">
        <w:rPr>
          <w:b/>
        </w:rPr>
        <w:t>the update or delete query</w:t>
      </w:r>
      <w:r w:rsidRPr="00FC6374">
        <w:t>.</w:t>
      </w:r>
    </w:p>
    <w:p w14:paraId="7FA2CB52" w14:textId="378A90EF" w:rsidR="009A7F63" w:rsidRDefault="009A7F63" w:rsidP="00CB2B37">
      <w:pPr>
        <w:pStyle w:val="ListParagraph"/>
        <w:numPr>
          <w:ilvl w:val="0"/>
          <w:numId w:val="162"/>
        </w:numPr>
        <w:spacing w:after="0" w:line="360" w:lineRule="auto"/>
      </w:pPr>
      <w:r w:rsidRPr="00D80076">
        <w:rPr>
          <w:rStyle w:val="0SyntaxPinkChar"/>
        </w:rPr>
        <w:t xml:space="preserve">public List </w:t>
      </w:r>
      <w:r w:rsidRPr="00D80076">
        <w:rPr>
          <w:rStyle w:val="0SyntaxPinkChar"/>
          <w:b/>
          <w:bCs/>
        </w:rPr>
        <w:t>list()</w:t>
      </w:r>
      <w:r w:rsidRPr="00FC6374">
        <w:t> </w:t>
      </w:r>
      <w:r>
        <w:tab/>
        <w:t xml:space="preserve">       -</w:t>
      </w:r>
      <w:r w:rsidRPr="00FC6374">
        <w:t>returns the result of the relation as a list.</w:t>
      </w:r>
    </w:p>
    <w:p w14:paraId="0A53DE27" w14:textId="77777777" w:rsidR="00ED51EF" w:rsidRPr="007C229A" w:rsidRDefault="00ED51EF" w:rsidP="00ED51EF">
      <w:pPr>
        <w:pStyle w:val="Output"/>
        <w:rPr>
          <w:color w:val="4C483D" w:themeColor="text2"/>
        </w:rPr>
      </w:pPr>
      <w:r w:rsidRPr="007C229A">
        <w:t>Query qry = session.createQuery(</w:t>
      </w:r>
      <w:r w:rsidRPr="007C229A">
        <w:rPr>
          <w:color w:val="2A00FF"/>
        </w:rPr>
        <w:t>"--- HQL command ---"</w:t>
      </w:r>
      <w:r w:rsidRPr="007C229A">
        <w:t>);</w:t>
      </w:r>
    </w:p>
    <w:p w14:paraId="4E7E3803" w14:textId="77777777" w:rsidR="00ED51EF" w:rsidRPr="007C229A" w:rsidRDefault="00ED51EF" w:rsidP="00ED51EF">
      <w:pPr>
        <w:pStyle w:val="Output"/>
        <w:rPr>
          <w:color w:val="4C483D" w:themeColor="text2"/>
        </w:rPr>
      </w:pPr>
      <w:r w:rsidRPr="007C229A">
        <w:t>List l = qry.list();</w:t>
      </w:r>
    </w:p>
    <w:p w14:paraId="5B37AD9F" w14:textId="77777777" w:rsidR="00ED51EF" w:rsidRPr="007C229A" w:rsidRDefault="00ED51EF" w:rsidP="00ED51EF">
      <w:pPr>
        <w:pStyle w:val="Output"/>
        <w:rPr>
          <w:color w:val="4C483D" w:themeColor="text2"/>
        </w:rPr>
      </w:pPr>
      <w:r w:rsidRPr="007C229A">
        <w:t>Iterator it = l.iterator();</w:t>
      </w:r>
    </w:p>
    <w:p w14:paraId="020C8123" w14:textId="77777777" w:rsidR="00ED51EF" w:rsidRPr="007C229A" w:rsidRDefault="00ED51EF" w:rsidP="00ED51EF">
      <w:pPr>
        <w:pStyle w:val="Output"/>
        <w:rPr>
          <w:color w:val="4C483D" w:themeColor="text2"/>
        </w:rPr>
      </w:pPr>
      <w:r w:rsidRPr="007C229A">
        <w:rPr>
          <w:bCs/>
          <w:color w:val="7F0055"/>
        </w:rPr>
        <w:t>while</w:t>
      </w:r>
      <w:r w:rsidRPr="007C229A">
        <w:t>(it.hasNext())</w:t>
      </w:r>
    </w:p>
    <w:p w14:paraId="34C2BD0F" w14:textId="77777777" w:rsidR="00ED51EF" w:rsidRPr="007C229A" w:rsidRDefault="00ED51EF" w:rsidP="00ED51EF">
      <w:pPr>
        <w:pStyle w:val="Output"/>
        <w:rPr>
          <w:color w:val="4C483D" w:themeColor="text2"/>
        </w:rPr>
      </w:pPr>
      <w:r w:rsidRPr="007C229A">
        <w:t>{</w:t>
      </w:r>
    </w:p>
    <w:p w14:paraId="2DDBBBC6" w14:textId="77777777" w:rsidR="00ED51EF" w:rsidRPr="007C229A" w:rsidRDefault="00ED51EF" w:rsidP="00ED51EF">
      <w:pPr>
        <w:pStyle w:val="Output"/>
        <w:rPr>
          <w:color w:val="4C483D" w:themeColor="text2"/>
        </w:rPr>
      </w:pPr>
      <w:r w:rsidRPr="007C229A">
        <w:t xml:space="preserve">  Object o = it.next();</w:t>
      </w:r>
    </w:p>
    <w:p w14:paraId="61BF64CF" w14:textId="77777777" w:rsidR="00ED51EF" w:rsidRPr="007C229A" w:rsidRDefault="00ED51EF" w:rsidP="00ED51EF">
      <w:pPr>
        <w:pStyle w:val="Output"/>
        <w:rPr>
          <w:color w:val="4C483D" w:themeColor="text2"/>
        </w:rPr>
      </w:pPr>
      <w:r w:rsidRPr="007C229A">
        <w:t xml:space="preserve">  </w:t>
      </w:r>
      <w:r>
        <w:t>EmployeeBo</w:t>
      </w:r>
      <w:r w:rsidRPr="007C229A">
        <w:t xml:space="preserve"> </w:t>
      </w:r>
      <w:r>
        <w:t>s</w:t>
      </w:r>
      <w:r w:rsidRPr="007C229A">
        <w:t xml:space="preserve"> = (</w:t>
      </w:r>
      <w:r>
        <w:t>EmployeeBo</w:t>
      </w:r>
      <w:r w:rsidRPr="007C229A">
        <w:t>)o;</w:t>
      </w:r>
    </w:p>
    <w:p w14:paraId="068B36CA" w14:textId="77777777" w:rsidR="00ED51EF" w:rsidRPr="007C229A" w:rsidRDefault="00ED51EF" w:rsidP="00ED51EF">
      <w:pPr>
        <w:pStyle w:val="Output"/>
        <w:rPr>
          <w:color w:val="4C483D" w:themeColor="text2"/>
        </w:rPr>
      </w:pPr>
      <w:r w:rsidRPr="007C229A">
        <w:t xml:space="preserve">  ----- ------- ---------</w:t>
      </w:r>
    </w:p>
    <w:p w14:paraId="25C191D7" w14:textId="77777777" w:rsidR="00ED51EF" w:rsidRPr="007C229A" w:rsidRDefault="00ED51EF" w:rsidP="00ED51EF">
      <w:pPr>
        <w:pStyle w:val="Output"/>
      </w:pPr>
      <w:r w:rsidRPr="007C229A">
        <w:t>}</w:t>
      </w:r>
    </w:p>
    <w:p w14:paraId="59E6E7B5" w14:textId="77777777" w:rsidR="00ED51EF" w:rsidRPr="00FC6374" w:rsidRDefault="00ED51EF" w:rsidP="00ED51EF">
      <w:pPr>
        <w:pStyle w:val="ListParagraph"/>
        <w:spacing w:line="360" w:lineRule="auto"/>
        <w:ind w:left="360"/>
      </w:pPr>
    </w:p>
    <w:p w14:paraId="001FE31E" w14:textId="281D87D7" w:rsidR="009A7F63" w:rsidRDefault="00ED51EF" w:rsidP="00ED51EF">
      <w:pPr>
        <w:spacing w:after="0"/>
        <w:rPr>
          <w:rStyle w:val="0SyntxBlueChar"/>
        </w:rPr>
      </w:pPr>
      <w:r w:rsidRPr="00ED51EF">
        <w:lastRenderedPageBreak/>
        <w:t>Criteria Interface</w:t>
      </w:r>
      <w:r>
        <w:t xml:space="preserve"> - </w:t>
      </w:r>
      <w:r w:rsidRPr="00ED51EF">
        <w:rPr>
          <w:rStyle w:val="0SyntxBlueChar"/>
        </w:rPr>
        <w:t>session.createCriteria(Products.class);</w:t>
      </w:r>
    </w:p>
    <w:p w14:paraId="1D535CEF" w14:textId="77777777" w:rsidR="00ED51EF" w:rsidRPr="00E333BC" w:rsidRDefault="00ED51EF" w:rsidP="00ED51EF">
      <w:pPr>
        <w:pStyle w:val="Output"/>
        <w:rPr>
          <w:b w:val="0"/>
          <w:color w:val="4C483D" w:themeColor="text2"/>
        </w:rPr>
      </w:pPr>
      <w:r w:rsidRPr="00E333BC">
        <w:t>Criteria crit = session.createCriteria(Products.</w:t>
      </w:r>
      <w:r w:rsidRPr="00E333BC">
        <w:rPr>
          <w:bCs/>
          <w:color w:val="7F0055"/>
        </w:rPr>
        <w:t>class</w:t>
      </w:r>
      <w:r w:rsidRPr="00E333BC">
        <w:t>);</w:t>
      </w:r>
    </w:p>
    <w:p w14:paraId="2220F70C" w14:textId="77777777" w:rsidR="00ED51EF" w:rsidRPr="00E333BC" w:rsidRDefault="00ED51EF" w:rsidP="00ED51EF">
      <w:pPr>
        <w:pStyle w:val="Output"/>
        <w:rPr>
          <w:b w:val="0"/>
          <w:color w:val="4C483D" w:themeColor="text2"/>
        </w:rPr>
      </w:pPr>
      <w:r w:rsidRPr="00E333BC">
        <w:tab/>
        <w:t>Criterion c1=Restrictions.gt(</w:t>
      </w:r>
      <w:r w:rsidRPr="00E333BC">
        <w:rPr>
          <w:color w:val="2A00FF"/>
        </w:rPr>
        <w:t>"price"</w:t>
      </w:r>
      <w:r w:rsidRPr="00E333BC">
        <w:t xml:space="preserve">, </w:t>
      </w:r>
      <w:r w:rsidRPr="00E333BC">
        <w:rPr>
          <w:bCs/>
          <w:color w:val="7F0055"/>
        </w:rPr>
        <w:t>new</w:t>
      </w:r>
      <w:r w:rsidRPr="00E333BC">
        <w:t xml:space="preserve"> Integer(12000));</w:t>
      </w:r>
    </w:p>
    <w:p w14:paraId="65B24001" w14:textId="77777777" w:rsidR="00ED51EF" w:rsidRPr="00E333BC" w:rsidRDefault="00ED51EF" w:rsidP="00ED51EF">
      <w:pPr>
        <w:pStyle w:val="Output"/>
        <w:rPr>
          <w:b w:val="0"/>
          <w:color w:val="4C483D" w:themeColor="text2"/>
        </w:rPr>
      </w:pPr>
      <w:r w:rsidRPr="00E333BC">
        <w:tab/>
      </w:r>
      <w:r w:rsidRPr="00E333BC">
        <w:rPr>
          <w:color w:val="3F7F5F"/>
        </w:rPr>
        <w:t>//price is our pojo class variable</w:t>
      </w:r>
    </w:p>
    <w:p w14:paraId="024E4C7F" w14:textId="77777777" w:rsidR="00ED51EF" w:rsidRPr="00E333BC" w:rsidRDefault="00ED51EF" w:rsidP="00ED51EF">
      <w:pPr>
        <w:pStyle w:val="Output"/>
        <w:rPr>
          <w:b w:val="0"/>
          <w:color w:val="4C483D" w:themeColor="text2"/>
        </w:rPr>
      </w:pPr>
      <w:r w:rsidRPr="00E333BC">
        <w:tab/>
        <w:t xml:space="preserve">crit.add(c1); </w:t>
      </w:r>
      <w:r w:rsidRPr="00E333BC">
        <w:rPr>
          <w:color w:val="3F7F5F"/>
        </w:rPr>
        <w:t>// adding criterion object to criteria class object</w:t>
      </w:r>
    </w:p>
    <w:p w14:paraId="10D9475B" w14:textId="77777777" w:rsidR="00ED51EF" w:rsidRPr="00E333BC" w:rsidRDefault="00ED51EF" w:rsidP="00ED51EF">
      <w:pPr>
        <w:pStyle w:val="Output"/>
        <w:rPr>
          <w:b w:val="0"/>
        </w:rPr>
      </w:pPr>
      <w:r w:rsidRPr="00E333BC">
        <w:tab/>
        <w:t xml:space="preserve">List l = crit.list(); </w:t>
      </w:r>
      <w:r w:rsidRPr="00E333BC">
        <w:rPr>
          <w:color w:val="3F7F5F"/>
        </w:rPr>
        <w:t>// executing criteria query</w:t>
      </w:r>
    </w:p>
    <w:p w14:paraId="0FF115C1" w14:textId="775C7C30" w:rsidR="00ED51EF" w:rsidRDefault="00ED51EF" w:rsidP="004C3D51"/>
    <w:p w14:paraId="32153C5E" w14:textId="00E5A133" w:rsidR="00ED51EF" w:rsidRDefault="00ED51EF" w:rsidP="00ED51EF">
      <w:pPr>
        <w:spacing w:after="0"/>
      </w:pPr>
      <w:r>
        <w:t xml:space="preserve">Projections – select partical object using on Criteria </w:t>
      </w:r>
    </w:p>
    <w:p w14:paraId="51503D0B" w14:textId="77777777" w:rsidR="00ED51EF" w:rsidRPr="00723FF4" w:rsidRDefault="00ED51EF" w:rsidP="00ED51EF">
      <w:pPr>
        <w:pStyle w:val="Output"/>
        <w:rPr>
          <w:color w:val="4C483D" w:themeColor="text2"/>
        </w:rPr>
      </w:pPr>
      <w:r w:rsidRPr="00723FF4">
        <w:tab/>
        <w:t xml:space="preserve">Criteria </w:t>
      </w:r>
      <w:r w:rsidRPr="00723FF4">
        <w:rPr>
          <w:color w:val="0000C0"/>
        </w:rPr>
        <w:t>crit</w:t>
      </w:r>
      <w:r w:rsidRPr="00723FF4">
        <w:t xml:space="preserve"> = session.createCriteria(Products.</w:t>
      </w:r>
      <w:r w:rsidRPr="00723FF4">
        <w:rPr>
          <w:bCs/>
          <w:color w:val="7F0055"/>
        </w:rPr>
        <w:t>class</w:t>
      </w:r>
      <w:r w:rsidRPr="00723FF4">
        <w:t>);</w:t>
      </w:r>
    </w:p>
    <w:p w14:paraId="0E42C08C" w14:textId="77777777" w:rsidR="00ED51EF" w:rsidRPr="00723FF4" w:rsidRDefault="00ED51EF" w:rsidP="00ED51EF">
      <w:pPr>
        <w:pStyle w:val="Output"/>
        <w:rPr>
          <w:color w:val="4C483D" w:themeColor="text2"/>
        </w:rPr>
      </w:pPr>
      <w:r w:rsidRPr="00723FF4">
        <w:tab/>
        <w:t>crit.setProjection(Projections.proparty(</w:t>
      </w:r>
      <w:r w:rsidRPr="00723FF4">
        <w:rPr>
          <w:color w:val="2A00FF"/>
        </w:rPr>
        <w:t>"proName"</w:t>
      </w:r>
      <w:r w:rsidRPr="00723FF4">
        <w:t>));</w:t>
      </w:r>
    </w:p>
    <w:p w14:paraId="31E18484" w14:textId="77777777" w:rsidR="00ED51EF" w:rsidRPr="00723FF4" w:rsidRDefault="00ED51EF" w:rsidP="00ED51EF">
      <w:pPr>
        <w:pStyle w:val="Output"/>
        <w:rPr>
          <w:color w:val="4C483D" w:themeColor="text2"/>
        </w:rPr>
      </w:pPr>
      <w:r w:rsidRPr="00723FF4">
        <w:tab/>
        <w:t xml:space="preserve">List </w:t>
      </w:r>
      <w:r w:rsidRPr="00723FF4">
        <w:rPr>
          <w:color w:val="0000C0"/>
        </w:rPr>
        <w:t>l</w:t>
      </w:r>
      <w:r w:rsidRPr="00723FF4">
        <w:t>=</w:t>
      </w:r>
      <w:r w:rsidRPr="00723FF4">
        <w:rPr>
          <w:color w:val="0000C0"/>
        </w:rPr>
        <w:t>crit</w:t>
      </w:r>
      <w:r w:rsidRPr="00723FF4">
        <w:t>.list();</w:t>
      </w:r>
    </w:p>
    <w:p w14:paraId="33A584A2" w14:textId="77777777" w:rsidR="00ED51EF" w:rsidRPr="00723FF4" w:rsidRDefault="00ED51EF" w:rsidP="00ED51EF">
      <w:pPr>
        <w:pStyle w:val="Output"/>
        <w:rPr>
          <w:color w:val="4C483D" w:themeColor="text2"/>
        </w:rPr>
      </w:pPr>
      <w:r w:rsidRPr="00723FF4">
        <w:tab/>
        <w:t>Iterator it=l.iterator();</w:t>
      </w:r>
    </w:p>
    <w:p w14:paraId="6FDE1C08" w14:textId="77777777" w:rsidR="00ED51EF" w:rsidRPr="00723FF4" w:rsidRDefault="00ED51EF" w:rsidP="00ED51EF">
      <w:pPr>
        <w:pStyle w:val="Output"/>
        <w:rPr>
          <w:color w:val="4C483D" w:themeColor="text2"/>
        </w:rPr>
      </w:pPr>
      <w:r w:rsidRPr="00723FF4">
        <w:tab/>
      </w:r>
      <w:r w:rsidRPr="00723FF4">
        <w:rPr>
          <w:bCs/>
          <w:color w:val="7F0055"/>
        </w:rPr>
        <w:t>while</w:t>
      </w:r>
      <w:r w:rsidRPr="00723FF4">
        <w:t>(it.hasNext())</w:t>
      </w:r>
    </w:p>
    <w:p w14:paraId="36E64F4D" w14:textId="77777777" w:rsidR="00ED51EF" w:rsidRPr="00723FF4" w:rsidRDefault="00ED51EF" w:rsidP="00ED51EF">
      <w:pPr>
        <w:pStyle w:val="Output"/>
        <w:rPr>
          <w:color w:val="4C483D" w:themeColor="text2"/>
        </w:rPr>
      </w:pPr>
      <w:r w:rsidRPr="00723FF4">
        <w:tab/>
        <w:t>{</w:t>
      </w:r>
    </w:p>
    <w:p w14:paraId="3C7D0222" w14:textId="77777777" w:rsidR="00ED51EF" w:rsidRPr="00723FF4" w:rsidRDefault="00ED51EF" w:rsidP="00ED51EF">
      <w:pPr>
        <w:pStyle w:val="Output"/>
        <w:rPr>
          <w:color w:val="4C483D" w:themeColor="text2"/>
        </w:rPr>
      </w:pPr>
      <w:r w:rsidRPr="00723FF4">
        <w:tab/>
        <w:t xml:space="preserve">String </w:t>
      </w:r>
      <w:r w:rsidRPr="00723FF4">
        <w:rPr>
          <w:color w:val="6A3E3E"/>
        </w:rPr>
        <w:t>s</w:t>
      </w:r>
      <w:r w:rsidRPr="00723FF4">
        <w:t xml:space="preserve"> = (String)</w:t>
      </w:r>
      <w:r w:rsidRPr="00723FF4">
        <w:rPr>
          <w:color w:val="0000C0"/>
        </w:rPr>
        <w:t>it</w:t>
      </w:r>
      <w:r w:rsidRPr="00723FF4">
        <w:t>.next();</w:t>
      </w:r>
    </w:p>
    <w:p w14:paraId="22C79EEE" w14:textId="77777777" w:rsidR="00ED51EF" w:rsidRPr="00723FF4" w:rsidRDefault="00ED51EF" w:rsidP="00ED51EF">
      <w:pPr>
        <w:pStyle w:val="Output"/>
        <w:rPr>
          <w:color w:val="4C483D" w:themeColor="text2"/>
        </w:rPr>
      </w:pPr>
      <w:r w:rsidRPr="00723FF4">
        <w:tab/>
      </w:r>
      <w:r w:rsidRPr="00723FF4">
        <w:rPr>
          <w:color w:val="3F7F5F"/>
        </w:rPr>
        <w:t>// ---- print -----</w:t>
      </w:r>
    </w:p>
    <w:p w14:paraId="5F28DC5D" w14:textId="77777777" w:rsidR="00ED51EF" w:rsidRPr="00723FF4" w:rsidRDefault="00ED51EF" w:rsidP="00ED51EF">
      <w:pPr>
        <w:pStyle w:val="Output"/>
      </w:pPr>
      <w:r w:rsidRPr="00723FF4">
        <w:tab/>
        <w:t>}</w:t>
      </w:r>
    </w:p>
    <w:p w14:paraId="0465D2AF" w14:textId="4788CA76" w:rsidR="00ED51EF" w:rsidRDefault="00ED51EF" w:rsidP="004C3D51"/>
    <w:p w14:paraId="3936FC33" w14:textId="04868B6C" w:rsidR="003A76FE" w:rsidRPr="003A76FE" w:rsidRDefault="003A76FE" w:rsidP="00DE73F2">
      <w:pPr>
        <w:spacing w:after="0"/>
        <w:rPr>
          <w:rStyle w:val="0SyntxBlueChar"/>
        </w:rPr>
      </w:pPr>
      <w:r>
        <w:t xml:space="preserve">SQLQuery </w:t>
      </w:r>
      <w:r w:rsidR="00DE73F2">
        <w:t>– session</w:t>
      </w:r>
      <w:r>
        <w:rPr>
          <w:rStyle w:val="0SyntxBlueChar"/>
        </w:rPr>
        <w:t>.</w:t>
      </w:r>
      <w:r w:rsidRPr="003A76FE">
        <w:rPr>
          <w:rStyle w:val="0SyntxBlueChar"/>
        </w:rPr>
        <w:t xml:space="preserve">createSQLQuery(String </w:t>
      </w:r>
      <w:r w:rsidRPr="00DE73F2">
        <w:rPr>
          <w:rStyle w:val="0SyntxBlueChar"/>
          <w:color w:val="FF0000"/>
        </w:rPr>
        <w:t>sqlString</w:t>
      </w:r>
      <w:r w:rsidRPr="003A76FE">
        <w:rPr>
          <w:rStyle w:val="0SyntxBlueChar"/>
        </w:rPr>
        <w:t>)</w:t>
      </w:r>
    </w:p>
    <w:p w14:paraId="5B5E897A" w14:textId="77777777" w:rsidR="0019409A" w:rsidRDefault="0019409A" w:rsidP="0019409A">
      <w:pPr>
        <w:pStyle w:val="Output"/>
        <w:rPr>
          <w:color w:val="4C483D" w:themeColor="text2"/>
        </w:rPr>
      </w:pPr>
      <w:r w:rsidRPr="000B4791">
        <w:t>//We are letting hibernate to know our pojo class too</w:t>
      </w:r>
    </w:p>
    <w:p w14:paraId="54CCF937" w14:textId="77777777" w:rsidR="0019409A" w:rsidRPr="000B4791" w:rsidRDefault="0019409A" w:rsidP="0019409A">
      <w:pPr>
        <w:pStyle w:val="Output"/>
        <w:rPr>
          <w:color w:val="4C483D" w:themeColor="text2"/>
        </w:rPr>
      </w:pPr>
      <w:r w:rsidRPr="000B4791">
        <w:rPr>
          <w:color w:val="000000"/>
        </w:rPr>
        <w:t xml:space="preserve">SQLQuery </w:t>
      </w:r>
      <w:r>
        <w:rPr>
          <w:color w:val="0000C0"/>
        </w:rPr>
        <w:t>q</w:t>
      </w:r>
      <w:r w:rsidRPr="000B4791">
        <w:rPr>
          <w:color w:val="000000"/>
        </w:rPr>
        <w:t>=session.</w:t>
      </w:r>
      <w:r w:rsidRPr="0019409A">
        <w:rPr>
          <w:rStyle w:val="0SyntaxPinkChar"/>
          <w:sz w:val="16"/>
          <w:szCs w:val="18"/>
        </w:rPr>
        <w:t>createSQLQuery</w:t>
      </w:r>
      <w:r w:rsidRPr="000B4791">
        <w:rPr>
          <w:color w:val="000000"/>
        </w:rPr>
        <w:t>(</w:t>
      </w:r>
      <w:r>
        <w:rPr>
          <w:color w:val="2A00FF"/>
        </w:rPr>
        <w:t>"select *</w:t>
      </w:r>
      <w:r w:rsidRPr="000B4791">
        <w:rPr>
          <w:color w:val="2A00FF"/>
        </w:rPr>
        <w:t xml:space="preserve">from </w:t>
      </w:r>
      <w:r>
        <w:rPr>
          <w:color w:val="2A00FF"/>
        </w:rPr>
        <w:t>EMPLOYEE</w:t>
      </w:r>
      <w:r w:rsidRPr="000B4791">
        <w:rPr>
          <w:color w:val="2A00FF"/>
        </w:rPr>
        <w:t>"</w:t>
      </w:r>
      <w:r w:rsidRPr="000B4791">
        <w:rPr>
          <w:color w:val="000000"/>
        </w:rPr>
        <w:t>).addEntity(</w:t>
      </w:r>
      <w:r>
        <w:rPr>
          <w:color w:val="000000"/>
        </w:rPr>
        <w:t>Employee</w:t>
      </w:r>
      <w:r w:rsidRPr="000B4791">
        <w:rPr>
          <w:color w:val="000000"/>
        </w:rPr>
        <w:t>Bo.</w:t>
      </w:r>
      <w:r w:rsidRPr="000B4791">
        <w:rPr>
          <w:bCs/>
          <w:color w:val="7F0055"/>
        </w:rPr>
        <w:t>class</w:t>
      </w:r>
      <w:r w:rsidRPr="000B4791">
        <w:rPr>
          <w:color w:val="000000"/>
        </w:rPr>
        <w:t>);</w:t>
      </w:r>
    </w:p>
    <w:p w14:paraId="5681A266" w14:textId="77777777" w:rsidR="0019409A" w:rsidRPr="000B4791" w:rsidRDefault="0019409A" w:rsidP="0019409A">
      <w:pPr>
        <w:pStyle w:val="Output"/>
        <w:rPr>
          <w:color w:val="4C483D" w:themeColor="text2"/>
        </w:rPr>
      </w:pPr>
      <w:r w:rsidRPr="000B4791">
        <w:rPr>
          <w:color w:val="000000"/>
        </w:rPr>
        <w:tab/>
        <w:t xml:space="preserve">List </w:t>
      </w:r>
      <w:r w:rsidRPr="000B4791">
        <w:rPr>
          <w:color w:val="0000C0"/>
        </w:rPr>
        <w:t>l</w:t>
      </w:r>
      <w:r w:rsidRPr="000B4791">
        <w:rPr>
          <w:color w:val="000000"/>
        </w:rPr>
        <w:t xml:space="preserve"> = </w:t>
      </w:r>
      <w:r>
        <w:rPr>
          <w:color w:val="0000C0"/>
        </w:rPr>
        <w:t>q</w:t>
      </w:r>
      <w:r w:rsidRPr="000B4791">
        <w:rPr>
          <w:color w:val="000000"/>
        </w:rPr>
        <w:t>.list();</w:t>
      </w:r>
    </w:p>
    <w:p w14:paraId="464000B7" w14:textId="77777777" w:rsidR="0019409A" w:rsidRPr="000B4791" w:rsidRDefault="0019409A" w:rsidP="0019409A">
      <w:pPr>
        <w:pStyle w:val="Output"/>
        <w:rPr>
          <w:color w:val="4C483D" w:themeColor="text2"/>
        </w:rPr>
      </w:pPr>
      <w:r w:rsidRPr="000B4791">
        <w:rPr>
          <w:color w:val="000000"/>
        </w:rPr>
        <w:tab/>
        <w:t>Iterator it = l.iterator();</w:t>
      </w:r>
    </w:p>
    <w:p w14:paraId="20684845" w14:textId="77777777" w:rsidR="0019409A" w:rsidRPr="000B4791" w:rsidRDefault="0019409A" w:rsidP="0019409A">
      <w:pPr>
        <w:pStyle w:val="Output"/>
        <w:rPr>
          <w:color w:val="4C483D" w:themeColor="text2"/>
        </w:rPr>
      </w:pPr>
      <w:r w:rsidRPr="000B4791">
        <w:rPr>
          <w:color w:val="000000"/>
        </w:rPr>
        <w:tab/>
      </w:r>
      <w:r w:rsidRPr="000B4791">
        <w:rPr>
          <w:bCs/>
          <w:color w:val="7F0055"/>
        </w:rPr>
        <w:t>while</w:t>
      </w:r>
      <w:r w:rsidRPr="000B4791">
        <w:rPr>
          <w:color w:val="000000"/>
        </w:rPr>
        <w:t>(it.hasNext()){</w:t>
      </w:r>
    </w:p>
    <w:p w14:paraId="5BA94619" w14:textId="77777777" w:rsidR="0019409A" w:rsidRPr="000B4791" w:rsidRDefault="0019409A" w:rsidP="0019409A">
      <w:pPr>
        <w:pStyle w:val="Output"/>
        <w:rPr>
          <w:color w:val="4C483D" w:themeColor="text2"/>
        </w:rPr>
      </w:pPr>
      <w:r w:rsidRPr="000B4791">
        <w:rPr>
          <w:color w:val="000000"/>
        </w:rPr>
        <w:tab/>
      </w:r>
      <w:r w:rsidRPr="000B4791">
        <w:rPr>
          <w:color w:val="000000"/>
        </w:rPr>
        <w:tab/>
      </w:r>
      <w:r>
        <w:rPr>
          <w:color w:val="000000"/>
        </w:rPr>
        <w:t>Employee</w:t>
      </w:r>
      <w:r w:rsidRPr="000B4791">
        <w:rPr>
          <w:color w:val="000000"/>
        </w:rPr>
        <w:t>Bo s = (</w:t>
      </w:r>
      <w:r>
        <w:rPr>
          <w:color w:val="000000"/>
        </w:rPr>
        <w:t>Employee</w:t>
      </w:r>
      <w:r w:rsidRPr="000B4791">
        <w:rPr>
          <w:color w:val="000000"/>
        </w:rPr>
        <w:t>Bo)it.next();</w:t>
      </w:r>
    </w:p>
    <w:p w14:paraId="07F30E6B" w14:textId="77777777" w:rsidR="0019409A" w:rsidRPr="000B4791" w:rsidRDefault="0019409A" w:rsidP="0019409A">
      <w:pPr>
        <w:pStyle w:val="Output"/>
      </w:pPr>
      <w:r w:rsidRPr="000B4791">
        <w:rPr>
          <w:color w:val="000000"/>
        </w:rPr>
        <w:tab/>
        <w:t>}</w:t>
      </w:r>
    </w:p>
    <w:p w14:paraId="35B8BE3E" w14:textId="4E823FC7" w:rsidR="00ED51EF" w:rsidRDefault="00ED51EF" w:rsidP="004C3D51"/>
    <w:p w14:paraId="75D5949A" w14:textId="4129CA3B" w:rsidR="00DE73F2" w:rsidRDefault="00DE73F2" w:rsidP="00286229">
      <w:pPr>
        <w:spacing w:after="0"/>
      </w:pPr>
      <w:r>
        <w:t>Named Que</w:t>
      </w:r>
      <w:r w:rsidR="00263423">
        <w:t>ries</w:t>
      </w:r>
    </w:p>
    <w:p w14:paraId="55E67287" w14:textId="77777777" w:rsidR="00DE73F2" w:rsidRDefault="00DE73F2" w:rsidP="00CB2B37">
      <w:pPr>
        <w:numPr>
          <w:ilvl w:val="0"/>
          <w:numId w:val="163"/>
        </w:numPr>
        <w:spacing w:after="0" w:line="300" w:lineRule="auto"/>
      </w:pPr>
      <w:r>
        <w:t xml:space="preserve">In HQL, we need to use </w:t>
      </w:r>
      <w:r w:rsidRPr="00065835">
        <w:rPr>
          <w:rFonts w:ascii="Consolas" w:hAnsi="Consolas"/>
          <w:b/>
          <w:i/>
          <w:iCs/>
          <w:color w:val="0000FF"/>
        </w:rPr>
        <w:t>&lt;query name=</w:t>
      </w:r>
      <w:r>
        <w:rPr>
          <w:rFonts w:ascii="Consolas" w:hAnsi="Consolas"/>
          <w:b/>
          <w:i/>
          <w:iCs/>
          <w:color w:val="0000FF"/>
        </w:rPr>
        <w:t xml:space="preserve"> </w:t>
      </w:r>
      <w:r w:rsidRPr="00065835">
        <w:rPr>
          <w:rFonts w:ascii="Consolas" w:hAnsi="Consolas"/>
          <w:b/>
          <w:i/>
          <w:iCs/>
          <w:color w:val="0000FF"/>
        </w:rPr>
        <w:t>"</w:t>
      </w:r>
      <w:r w:rsidRPr="0001192B">
        <w:rPr>
          <w:rStyle w:val="0SyntaxPinkChar"/>
        </w:rPr>
        <w:t>query_name</w:t>
      </w:r>
      <w:r w:rsidRPr="00065835">
        <w:rPr>
          <w:rFonts w:ascii="Consolas" w:hAnsi="Consolas"/>
          <w:b/>
          <w:i/>
          <w:iCs/>
          <w:color w:val="0000FF"/>
        </w:rPr>
        <w:t>"&gt;</w:t>
      </w:r>
      <w:r w:rsidRPr="00065835">
        <w:rPr>
          <w:color w:val="0000FF"/>
        </w:rPr>
        <w:t xml:space="preserve"> </w:t>
      </w:r>
      <w:r>
        <w:t>to configure query</w:t>
      </w:r>
    </w:p>
    <w:p w14:paraId="04C48BEC" w14:textId="77777777" w:rsidR="00DE73F2" w:rsidRPr="006B59D2" w:rsidRDefault="00DE73F2" w:rsidP="00DE73F2">
      <w:pPr>
        <w:pStyle w:val="Output"/>
        <w:ind w:left="720"/>
        <w:rPr>
          <w:color w:val="4C483D" w:themeColor="text2"/>
        </w:rPr>
      </w:pPr>
      <w:r w:rsidRPr="006B59D2">
        <w:rPr>
          <w:color w:val="008080"/>
        </w:rPr>
        <w:t>&lt;</w:t>
      </w:r>
      <w:r w:rsidRPr="006B59D2">
        <w:rPr>
          <w:color w:val="3F7F7F"/>
          <w:highlight w:val="lightGray"/>
        </w:rPr>
        <w:t>query</w:t>
      </w:r>
      <w:r w:rsidRPr="006B59D2">
        <w:rPr>
          <w:color w:val="4C483D" w:themeColor="text2"/>
        </w:rPr>
        <w:t xml:space="preserve"> </w:t>
      </w:r>
      <w:r w:rsidRPr="006B59D2">
        <w:rPr>
          <w:color w:val="7F007F"/>
        </w:rPr>
        <w:t>name</w:t>
      </w:r>
      <w:r w:rsidRPr="006B59D2">
        <w:rPr>
          <w:color w:val="000000"/>
        </w:rPr>
        <w:t>=</w:t>
      </w:r>
      <w:r w:rsidRPr="006B59D2">
        <w:t>"bank</w:t>
      </w:r>
      <w:r>
        <w:t>HQL</w:t>
      </w:r>
      <w:r w:rsidRPr="006B59D2">
        <w:t>Query"</w:t>
      </w:r>
      <w:r w:rsidRPr="006B59D2">
        <w:rPr>
          <w:color w:val="008080"/>
        </w:rPr>
        <w:t>&gt;</w:t>
      </w:r>
    </w:p>
    <w:p w14:paraId="03389F46" w14:textId="77777777" w:rsidR="00DE73F2" w:rsidRPr="006B59D2" w:rsidRDefault="00DE73F2" w:rsidP="00DE73F2">
      <w:pPr>
        <w:pStyle w:val="Output"/>
        <w:ind w:left="720"/>
        <w:rPr>
          <w:color w:val="4C483D" w:themeColor="text2"/>
        </w:rPr>
      </w:pPr>
      <w:r w:rsidRPr="006B59D2">
        <w:rPr>
          <w:color w:val="008080"/>
        </w:rPr>
        <w:t>&lt;![CDATA[</w:t>
      </w:r>
      <w:r w:rsidRPr="006B59D2">
        <w:rPr>
          <w:color w:val="000000"/>
        </w:rPr>
        <w:t xml:space="preserve">from BankBo b where b.balance&gt;:bal </w:t>
      </w:r>
      <w:r w:rsidRPr="006B59D2">
        <w:rPr>
          <w:color w:val="008080"/>
        </w:rPr>
        <w:t>]]&gt;</w:t>
      </w:r>
    </w:p>
    <w:p w14:paraId="2E42FF4C" w14:textId="77777777" w:rsidR="00DE73F2" w:rsidRDefault="00DE73F2" w:rsidP="00DE73F2">
      <w:pPr>
        <w:pStyle w:val="Output"/>
        <w:ind w:left="720"/>
      </w:pPr>
      <w:r w:rsidRPr="006B59D2">
        <w:rPr>
          <w:color w:val="008080"/>
        </w:rPr>
        <w:t>&lt;/</w:t>
      </w:r>
      <w:r w:rsidRPr="006B59D2">
        <w:rPr>
          <w:color w:val="3F7F7F"/>
          <w:highlight w:val="lightGray"/>
        </w:rPr>
        <w:t>query</w:t>
      </w:r>
      <w:r w:rsidRPr="006B59D2">
        <w:rPr>
          <w:color w:val="008080"/>
        </w:rPr>
        <w:t>&gt;</w:t>
      </w:r>
    </w:p>
    <w:p w14:paraId="5B48C94C" w14:textId="77777777" w:rsidR="00DE73F2" w:rsidRDefault="00DE73F2" w:rsidP="00DE73F2">
      <w:pPr>
        <w:spacing w:after="0"/>
      </w:pPr>
    </w:p>
    <w:p w14:paraId="125F4C6B" w14:textId="77777777" w:rsidR="00DE73F2" w:rsidRDefault="00DE73F2" w:rsidP="00CB2B37">
      <w:pPr>
        <w:numPr>
          <w:ilvl w:val="0"/>
          <w:numId w:val="163"/>
        </w:numPr>
        <w:spacing w:after="0" w:line="300" w:lineRule="auto"/>
      </w:pPr>
      <w:r>
        <w:t xml:space="preserve">In NativeSQL, we need to use </w:t>
      </w:r>
      <w:r w:rsidRPr="00CD3A4A">
        <w:rPr>
          <w:rFonts w:ascii="Consolas" w:hAnsi="Consolas"/>
          <w:b/>
          <w:i/>
          <w:iCs/>
          <w:color w:val="0000FF"/>
        </w:rPr>
        <w:t>&lt;sql-queryname=</w:t>
      </w:r>
      <w:r>
        <w:rPr>
          <w:rFonts w:ascii="Consolas" w:hAnsi="Consolas"/>
          <w:b/>
          <w:i/>
          <w:iCs/>
          <w:color w:val="0000FF"/>
        </w:rPr>
        <w:t xml:space="preserve"> </w:t>
      </w:r>
      <w:r w:rsidRPr="00065835">
        <w:rPr>
          <w:rFonts w:ascii="Consolas" w:hAnsi="Consolas"/>
          <w:b/>
          <w:i/>
          <w:iCs/>
          <w:color w:val="0000FF"/>
        </w:rPr>
        <w:t>"</w:t>
      </w:r>
      <w:r w:rsidRPr="0001192B">
        <w:rPr>
          <w:rStyle w:val="0SyntaxPinkChar"/>
        </w:rPr>
        <w:t>query_name</w:t>
      </w:r>
      <w:r w:rsidRPr="00065835">
        <w:rPr>
          <w:rFonts w:ascii="Consolas" w:hAnsi="Consolas"/>
          <w:b/>
          <w:i/>
          <w:iCs/>
          <w:color w:val="0000FF"/>
        </w:rPr>
        <w:t>"&gt;</w:t>
      </w:r>
      <w:r w:rsidRPr="00CD3A4A">
        <w:rPr>
          <w:color w:val="0000FF"/>
        </w:rPr>
        <w:t xml:space="preserve"> </w:t>
      </w:r>
      <w:r>
        <w:t>to configure query</w:t>
      </w:r>
    </w:p>
    <w:p w14:paraId="6D03563F" w14:textId="77777777" w:rsidR="00DE73F2" w:rsidRPr="006B59D2" w:rsidRDefault="00DE73F2" w:rsidP="00DE73F2">
      <w:pPr>
        <w:pStyle w:val="Output"/>
        <w:ind w:left="720"/>
        <w:rPr>
          <w:color w:val="4C483D" w:themeColor="text2"/>
        </w:rPr>
      </w:pPr>
      <w:r w:rsidRPr="006B59D2">
        <w:rPr>
          <w:color w:val="008080"/>
        </w:rPr>
        <w:t>&lt;</w:t>
      </w:r>
      <w:r w:rsidRPr="006B59D2">
        <w:rPr>
          <w:color w:val="3F7F7F"/>
          <w:highlight w:val="lightGray"/>
        </w:rPr>
        <w:t>sql-query</w:t>
      </w:r>
      <w:r w:rsidRPr="006B59D2">
        <w:rPr>
          <w:color w:val="4C483D" w:themeColor="text2"/>
        </w:rPr>
        <w:t xml:space="preserve"> </w:t>
      </w:r>
      <w:r w:rsidRPr="006B59D2">
        <w:rPr>
          <w:color w:val="7F007F"/>
        </w:rPr>
        <w:t>name</w:t>
      </w:r>
      <w:r w:rsidRPr="006B59D2">
        <w:rPr>
          <w:color w:val="000000"/>
        </w:rPr>
        <w:t>=</w:t>
      </w:r>
      <w:r w:rsidRPr="006B59D2">
        <w:rPr>
          <w:i/>
          <w:iCs/>
        </w:rPr>
        <w:t>"bankNativeQuery"</w:t>
      </w:r>
      <w:r w:rsidRPr="006B59D2">
        <w:rPr>
          <w:color w:val="008080"/>
        </w:rPr>
        <w:t>&gt;</w:t>
      </w:r>
    </w:p>
    <w:p w14:paraId="3410A3A0" w14:textId="77777777" w:rsidR="00DE73F2" w:rsidRPr="006B59D2" w:rsidRDefault="00DE73F2" w:rsidP="00DE73F2">
      <w:pPr>
        <w:pStyle w:val="Output"/>
        <w:ind w:left="720"/>
        <w:rPr>
          <w:color w:val="4C483D" w:themeColor="text2"/>
        </w:rPr>
      </w:pPr>
      <w:r w:rsidRPr="006B59D2">
        <w:rPr>
          <w:color w:val="000000"/>
        </w:rPr>
        <w:t xml:space="preserve">  select * from </w:t>
      </w:r>
      <w:r>
        <w:rPr>
          <w:color w:val="000000"/>
        </w:rPr>
        <w:t>Employee</w:t>
      </w:r>
    </w:p>
    <w:p w14:paraId="7D620AF6" w14:textId="77777777" w:rsidR="00DE73F2" w:rsidRDefault="00DE73F2" w:rsidP="00DE73F2">
      <w:pPr>
        <w:pStyle w:val="Output"/>
        <w:ind w:left="720"/>
      </w:pPr>
      <w:r w:rsidRPr="006B59D2">
        <w:rPr>
          <w:color w:val="008080"/>
        </w:rPr>
        <w:t>&lt;/</w:t>
      </w:r>
      <w:r w:rsidRPr="006B59D2">
        <w:rPr>
          <w:color w:val="3F7F7F"/>
          <w:highlight w:val="lightGray"/>
        </w:rPr>
        <w:t>sql-query</w:t>
      </w:r>
      <w:r w:rsidRPr="006B59D2">
        <w:rPr>
          <w:color w:val="008080"/>
        </w:rPr>
        <w:t>&gt;</w:t>
      </w:r>
    </w:p>
    <w:p w14:paraId="354B7767" w14:textId="77777777" w:rsidR="00DE73F2" w:rsidRDefault="00DE73F2" w:rsidP="00DE73F2">
      <w:pPr>
        <w:spacing w:after="0"/>
      </w:pPr>
    </w:p>
    <w:p w14:paraId="2B3083F5" w14:textId="77777777" w:rsidR="00DE73F2" w:rsidRPr="009001A2" w:rsidRDefault="00DE73F2" w:rsidP="00CB2B37">
      <w:pPr>
        <w:pStyle w:val="ListParagraph"/>
        <w:numPr>
          <w:ilvl w:val="0"/>
          <w:numId w:val="163"/>
        </w:numPr>
        <w:spacing w:after="0"/>
        <w:rPr>
          <w:b/>
        </w:rPr>
      </w:pPr>
      <w:r>
        <w:t>I</w:t>
      </w:r>
      <w:r w:rsidRPr="009001A2">
        <w:t xml:space="preserve">n </w:t>
      </w:r>
      <w:r>
        <w:t>our main program</w:t>
      </w:r>
      <w:r w:rsidRPr="009001A2">
        <w:t xml:space="preserve">, we need to use </w:t>
      </w:r>
      <w:r w:rsidRPr="004333DA">
        <w:rPr>
          <w:rStyle w:val="0SyntaxPinkChar"/>
        </w:rPr>
        <w:t>getNamedQuery()</w:t>
      </w:r>
      <w:r w:rsidRPr="009001A2">
        <w:t xml:space="preserve"> given by </w:t>
      </w:r>
      <w:r w:rsidRPr="004333DA">
        <w:rPr>
          <w:rStyle w:val="0BlueChar"/>
        </w:rPr>
        <w:t>session</w:t>
      </w:r>
      <w:r w:rsidRPr="009001A2">
        <w:t xml:space="preserve"> interface, for getting the </w:t>
      </w:r>
      <w:r w:rsidRPr="009001A2">
        <w:rPr>
          <w:b/>
        </w:rPr>
        <w:t>Query</w:t>
      </w:r>
      <w:r w:rsidRPr="009001A2">
        <w:t xml:space="preserve"> reference and we need to execute that query by calling </w:t>
      </w:r>
      <w:r w:rsidRPr="009001A2">
        <w:rPr>
          <w:b/>
        </w:rPr>
        <w:t>list()</w:t>
      </w:r>
    </w:p>
    <w:p w14:paraId="7F432A2A" w14:textId="77777777" w:rsidR="00DE73F2" w:rsidRPr="00095727" w:rsidRDefault="00DE73F2" w:rsidP="00DE73F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urier New"/>
          <w:color w:val="4C483D" w:themeColor="text2"/>
          <w:sz w:val="18"/>
          <w:szCs w:val="18"/>
        </w:rPr>
      </w:pPr>
      <w:r w:rsidRPr="00095727">
        <w:rPr>
          <w:rFonts w:ascii="Consolas" w:hAnsi="Consolas" w:cs="Courier New"/>
          <w:color w:val="000000"/>
          <w:sz w:val="18"/>
          <w:szCs w:val="18"/>
        </w:rPr>
        <w:t xml:space="preserve">Query </w:t>
      </w:r>
      <w:r w:rsidRPr="00095727">
        <w:rPr>
          <w:rFonts w:ascii="Consolas" w:hAnsi="Consolas" w:cs="Courier New"/>
          <w:color w:val="0000C0"/>
          <w:sz w:val="18"/>
          <w:szCs w:val="18"/>
        </w:rPr>
        <w:t>qry</w:t>
      </w:r>
      <w:r w:rsidRPr="00095727">
        <w:rPr>
          <w:rFonts w:ascii="Consolas" w:hAnsi="Consolas" w:cs="Courier New"/>
          <w:color w:val="000000"/>
          <w:sz w:val="18"/>
          <w:szCs w:val="18"/>
        </w:rPr>
        <w:t xml:space="preserve"> = session.getNamedQuery(</w:t>
      </w:r>
      <w:r w:rsidRPr="00095727">
        <w:rPr>
          <w:rFonts w:ascii="Consolas" w:hAnsi="Consolas" w:cs="Courier New"/>
          <w:color w:val="2A00FF"/>
          <w:sz w:val="18"/>
          <w:szCs w:val="18"/>
        </w:rPr>
        <w:t>"Name given in hib-mapping-xml"</w:t>
      </w:r>
      <w:r w:rsidRPr="00095727">
        <w:rPr>
          <w:rFonts w:ascii="Consolas" w:hAnsi="Consolas" w:cs="Courier New"/>
          <w:color w:val="000000"/>
          <w:sz w:val="18"/>
          <w:szCs w:val="18"/>
        </w:rPr>
        <w:t>);</w:t>
      </w:r>
    </w:p>
    <w:p w14:paraId="4EB57722" w14:textId="77777777" w:rsidR="00DE73F2" w:rsidRPr="00095727" w:rsidRDefault="00DE73F2" w:rsidP="00DE73F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urier New"/>
          <w:color w:val="4C483D" w:themeColor="text2"/>
          <w:sz w:val="18"/>
          <w:szCs w:val="18"/>
        </w:rPr>
      </w:pPr>
      <w:r w:rsidRPr="00095727">
        <w:rPr>
          <w:rFonts w:ascii="Consolas" w:hAnsi="Consolas" w:cs="Courier New"/>
          <w:color w:val="000000"/>
          <w:sz w:val="18"/>
          <w:szCs w:val="18"/>
        </w:rPr>
        <w:t>qry.setParameter(</w:t>
      </w:r>
      <w:r w:rsidRPr="00095727">
        <w:rPr>
          <w:rFonts w:ascii="Consolas" w:hAnsi="Consolas" w:cs="Courier New"/>
          <w:color w:val="2A00FF"/>
          <w:sz w:val="18"/>
          <w:szCs w:val="18"/>
        </w:rPr>
        <w:t>"bal"</w:t>
      </w:r>
      <w:r w:rsidRPr="00095727">
        <w:rPr>
          <w:rFonts w:ascii="Consolas" w:hAnsi="Consolas" w:cs="Courier New"/>
          <w:color w:val="000000"/>
          <w:sz w:val="18"/>
          <w:szCs w:val="18"/>
        </w:rPr>
        <w:t>,</w:t>
      </w:r>
      <w:r w:rsidRPr="00095727">
        <w:rPr>
          <w:rFonts w:ascii="Consolas" w:hAnsi="Consolas" w:cs="Courier New"/>
          <w:b/>
          <w:bCs/>
          <w:color w:val="7F0055"/>
          <w:sz w:val="18"/>
          <w:szCs w:val="18"/>
        </w:rPr>
        <w:t>new</w:t>
      </w:r>
      <w:r w:rsidRPr="00095727">
        <w:rPr>
          <w:rFonts w:ascii="Consolas" w:hAnsi="Consolas" w:cs="Courier New"/>
          <w:color w:val="000000"/>
          <w:sz w:val="18"/>
          <w:szCs w:val="18"/>
        </w:rPr>
        <w:t xml:space="preserve"> Integer(3000));</w:t>
      </w:r>
    </w:p>
    <w:p w14:paraId="22A82028" w14:textId="77777777" w:rsidR="00DE73F2" w:rsidRPr="00095727" w:rsidRDefault="00DE73F2" w:rsidP="00DE73F2">
      <w:pPr>
        <w:pBdr>
          <w:top w:val="single" w:sz="4" w:space="1" w:color="auto"/>
          <w:left w:val="single" w:sz="4" w:space="4" w:color="auto"/>
          <w:bottom w:val="single" w:sz="4" w:space="1" w:color="auto"/>
          <w:right w:val="single" w:sz="4" w:space="4" w:color="auto"/>
        </w:pBdr>
        <w:ind w:left="720"/>
        <w:rPr>
          <w:rFonts w:ascii="Consolas" w:hAnsi="Consolas"/>
          <w:sz w:val="18"/>
          <w:szCs w:val="18"/>
        </w:rPr>
      </w:pPr>
      <w:r w:rsidRPr="00095727">
        <w:rPr>
          <w:rFonts w:ascii="Consolas" w:hAnsi="Consolas" w:cs="Courier New"/>
          <w:color w:val="000000"/>
          <w:sz w:val="18"/>
          <w:szCs w:val="18"/>
        </w:rPr>
        <w:t>List l = qry.list();</w:t>
      </w:r>
    </w:p>
    <w:p w14:paraId="4D1C689F" w14:textId="77777777" w:rsidR="00DE73F2" w:rsidRDefault="00DE73F2" w:rsidP="004C3D51"/>
    <w:p w14:paraId="2D7878CD" w14:textId="77777777" w:rsidR="004C3D51" w:rsidRDefault="004C3D51" w:rsidP="008151C9">
      <w:pPr>
        <w:pStyle w:val="Heading30"/>
      </w:pPr>
      <w:bookmarkStart w:id="194" w:name="_Toc1601785"/>
      <w:bookmarkStart w:id="195" w:name="_Toc2631578"/>
      <w:r>
        <w:t>What are advantages of Hibernate?</w:t>
      </w:r>
      <w:bookmarkEnd w:id="194"/>
      <w:bookmarkEnd w:id="195"/>
    </w:p>
    <w:p w14:paraId="01BF21ED" w14:textId="088865A6" w:rsidR="004C3D51" w:rsidRDefault="004C3D51" w:rsidP="004C3D51">
      <w:pPr>
        <w:pStyle w:val="ListParagraph"/>
        <w:numPr>
          <w:ilvl w:val="0"/>
          <w:numId w:val="21"/>
        </w:numPr>
        <w:tabs>
          <w:tab w:val="num" w:pos="720"/>
        </w:tabs>
      </w:pPr>
      <w:r>
        <w:t>Lazy Loading</w:t>
      </w:r>
      <w:r w:rsidR="00DB300D">
        <w:t xml:space="preserve"> – not every time hits the database, will get Proxy instead.</w:t>
      </w:r>
    </w:p>
    <w:p w14:paraId="1C851F39" w14:textId="77777777" w:rsidR="004C3D51" w:rsidRDefault="004C3D51" w:rsidP="004C3D51">
      <w:pPr>
        <w:pStyle w:val="ListParagraph"/>
        <w:numPr>
          <w:ilvl w:val="0"/>
          <w:numId w:val="21"/>
        </w:numPr>
      </w:pPr>
      <w:r>
        <w:t>Caching</w:t>
      </w:r>
    </w:p>
    <w:p w14:paraId="3A0B81EF" w14:textId="1EFAFDC4" w:rsidR="004C3D51" w:rsidRDefault="004C3D51" w:rsidP="004C3D51">
      <w:pPr>
        <w:pStyle w:val="ListParagraph"/>
        <w:numPr>
          <w:ilvl w:val="0"/>
          <w:numId w:val="21"/>
        </w:numPr>
      </w:pPr>
      <w:r>
        <w:t xml:space="preserve">You do not need to maintain JDBC </w:t>
      </w:r>
      <w:r w:rsidR="00D0103B">
        <w:t>code,</w:t>
      </w:r>
      <w:r>
        <w:t xml:space="preserve"> Hibernate takes care of it.</w:t>
      </w:r>
    </w:p>
    <w:p w14:paraId="66848F74" w14:textId="77777777" w:rsidR="004C3D51" w:rsidRDefault="004C3D51" w:rsidP="004C3D51">
      <w:pPr>
        <w:pStyle w:val="ListParagraph"/>
        <w:numPr>
          <w:ilvl w:val="0"/>
          <w:numId w:val="21"/>
        </w:numPr>
      </w:pPr>
      <w:r>
        <w:t>You need to write less code</w:t>
      </w:r>
    </w:p>
    <w:p w14:paraId="068048FC" w14:textId="79F1256E" w:rsidR="004C3D51" w:rsidRDefault="004C3D51" w:rsidP="004C3D51">
      <w:pPr>
        <w:pStyle w:val="ListParagraph"/>
        <w:numPr>
          <w:ilvl w:val="0"/>
          <w:numId w:val="21"/>
        </w:numPr>
      </w:pPr>
      <w:r>
        <w:t xml:space="preserve">It provides </w:t>
      </w:r>
      <w:r w:rsidR="00D0103B">
        <w:t>high-level object-oriented</w:t>
      </w:r>
      <w:r>
        <w:t xml:space="preserve"> API</w:t>
      </w:r>
    </w:p>
    <w:p w14:paraId="3335F5A2" w14:textId="77777777" w:rsidR="00D0103B" w:rsidRDefault="00D0103B" w:rsidP="00D0103B">
      <w:pPr>
        <w:pStyle w:val="ListParagraph"/>
      </w:pPr>
    </w:p>
    <w:p w14:paraId="027C97FC" w14:textId="77777777" w:rsidR="004C3D51" w:rsidRDefault="004C3D51" w:rsidP="008151C9">
      <w:pPr>
        <w:pStyle w:val="Heading30"/>
      </w:pPr>
      <w:bookmarkStart w:id="196" w:name="_Toc1601786"/>
      <w:bookmarkStart w:id="197" w:name="_Toc2631579"/>
      <w:r>
        <w:lastRenderedPageBreak/>
        <w:t>What is caching?</w:t>
      </w:r>
      <w:bookmarkEnd w:id="196"/>
      <w:bookmarkEnd w:id="197"/>
    </w:p>
    <w:p w14:paraId="00DF4703" w14:textId="77777777" w:rsidR="004C3D51" w:rsidRDefault="004C3D51" w:rsidP="004C3D51">
      <w:r>
        <w:t>Anything you can do to minimize traffic between a database and an application server is probably a good thing. In theory, an application ought to be able to maintain a cache containing data already loaded from the database, and only hit the database when information has to be updated. When the database is hit, the changes may invalidate the cache</w:t>
      </w:r>
    </w:p>
    <w:p w14:paraId="10B3F4DE" w14:textId="77777777" w:rsidR="004C3D51" w:rsidRDefault="004C3D51" w:rsidP="00D0103B">
      <w:pPr>
        <w:spacing w:after="0"/>
      </w:pPr>
    </w:p>
    <w:p w14:paraId="62C5AAA7" w14:textId="77777777" w:rsidR="004C3D51" w:rsidRDefault="004C3D51" w:rsidP="008151C9">
      <w:pPr>
        <w:pStyle w:val="Heading30"/>
      </w:pPr>
      <w:bookmarkStart w:id="198" w:name="_Toc2631580"/>
      <w:r>
        <w:t>First Level Cache &amp; Second Level Cache?</w:t>
      </w:r>
      <w:bookmarkEnd w:id="198"/>
    </w:p>
    <w:p w14:paraId="5430B6B8" w14:textId="77777777" w:rsidR="004C3D51" w:rsidRDefault="004C3D51" w:rsidP="004C3D51">
      <w:r>
        <w:t>Every fresh session having its own </w:t>
      </w:r>
      <w:r>
        <w:rPr>
          <w:b/>
        </w:rPr>
        <w:t>cache memory</w:t>
      </w:r>
      <w:r>
        <w:t xml:space="preserve">, </w:t>
      </w:r>
      <w:r>
        <w:rPr>
          <w:b/>
        </w:rPr>
        <w:t>Caching is a mechanism for storing the loaded objects into a cache memory</w:t>
      </w:r>
      <w:r>
        <w:t xml:space="preserve">.  </w:t>
      </w:r>
    </w:p>
    <w:p w14:paraId="6BDE8C07" w14:textId="77777777" w:rsidR="004C3D51" w:rsidRDefault="004C3D51" w:rsidP="004C3D51">
      <w:r>
        <w:t>The advantage of cache mechanism is, whenever again we want to load the same object from the database then instead of hitting the database once again, it loads from the local cache memory only</w:t>
      </w:r>
      <w:r>
        <w:rPr>
          <w:b/>
        </w:rPr>
        <w:t>, so that the no. of round trips between an application and a database server got decreased</w:t>
      </w:r>
      <w:r>
        <w:t>.  It means caching mechanism increases the performance of the application.</w:t>
      </w:r>
    </w:p>
    <w:p w14:paraId="53AEEAEB" w14:textId="77777777" w:rsidR="004C3D51" w:rsidRDefault="004C3D51" w:rsidP="00D0103B">
      <w:pPr>
        <w:spacing w:after="0"/>
      </w:pPr>
      <w:r>
        <w:t>In hibernate we have two levels of caching</w:t>
      </w:r>
    </w:p>
    <w:p w14:paraId="7877154E" w14:textId="77777777" w:rsidR="004C3D51" w:rsidRDefault="004C3D51" w:rsidP="00151D89">
      <w:pPr>
        <w:pStyle w:val="ListParagraph"/>
        <w:numPr>
          <w:ilvl w:val="0"/>
          <w:numId w:val="52"/>
        </w:numPr>
        <w:rPr>
          <w:b/>
        </w:rPr>
      </w:pPr>
      <w:r>
        <w:rPr>
          <w:b/>
        </w:rPr>
        <w:t>First Level Cache (</w:t>
      </w:r>
      <w:r>
        <w:t>Session Cache)</w:t>
      </w:r>
    </w:p>
    <w:p w14:paraId="0B794CAC" w14:textId="77777777" w:rsidR="004C3D51" w:rsidRDefault="004C3D51" w:rsidP="00151D89">
      <w:pPr>
        <w:pStyle w:val="ListParagraph"/>
        <w:numPr>
          <w:ilvl w:val="0"/>
          <w:numId w:val="52"/>
        </w:numPr>
        <w:rPr>
          <w:b/>
        </w:rPr>
      </w:pPr>
      <w:r>
        <w:rPr>
          <w:b/>
        </w:rPr>
        <w:t xml:space="preserve">Second Level Cache </w:t>
      </w:r>
      <w:r>
        <w:t>(Session Factory Cache/ JVM Level Cache)</w:t>
      </w:r>
    </w:p>
    <w:p w14:paraId="477F155C" w14:textId="77777777" w:rsidR="004C3D51" w:rsidRDefault="004C3D51" w:rsidP="006E4D70">
      <w:pPr>
        <w:pStyle w:val="Howitworks"/>
        <w:spacing w:after="0"/>
      </w:pPr>
      <w:bookmarkStart w:id="199" w:name="_Toc1601772"/>
      <w:r>
        <w:t>1.First Level Cache</w:t>
      </w:r>
      <w:bookmarkEnd w:id="199"/>
    </w:p>
    <w:p w14:paraId="71635112" w14:textId="4260A4A4" w:rsidR="004C3D51" w:rsidRDefault="004C3D51" w:rsidP="00151D89">
      <w:pPr>
        <w:numPr>
          <w:ilvl w:val="0"/>
          <w:numId w:val="53"/>
        </w:numPr>
        <w:rPr>
          <w:b/>
          <w:color w:val="FF0000"/>
        </w:rPr>
      </w:pPr>
      <w:r>
        <w:t xml:space="preserve">By default, for each hibernate application, </w:t>
      </w:r>
      <w:r>
        <w:rPr>
          <w:b/>
        </w:rPr>
        <w:t xml:space="preserve">the first level cache is automatically enabled. </w:t>
      </w:r>
      <w:r>
        <w:rPr>
          <w:b/>
          <w:color w:val="FF0000"/>
        </w:rPr>
        <w:t>We can’t Enable/Disable first level cache</w:t>
      </w:r>
      <w:r w:rsidR="006E4D70">
        <w:rPr>
          <w:b/>
          <w:color w:val="FF0000"/>
        </w:rPr>
        <w:t>.</w:t>
      </w:r>
    </w:p>
    <w:p w14:paraId="0A2A19E7" w14:textId="77777777" w:rsidR="004C3D51" w:rsidRDefault="004C3D51" w:rsidP="00151D89">
      <w:pPr>
        <w:numPr>
          <w:ilvl w:val="0"/>
          <w:numId w:val="53"/>
        </w:numPr>
        <w:rPr>
          <w:b/>
        </w:rPr>
      </w:pPr>
      <w:r>
        <w:t>the first level cache is associated with the </w:t>
      </w:r>
      <w:r>
        <w:rPr>
          <w:b/>
        </w:rPr>
        <w:t>session</w:t>
      </w:r>
      <w:r>
        <w:t xml:space="preserve"> object and </w:t>
      </w:r>
      <w:r>
        <w:rPr>
          <w:b/>
        </w:rPr>
        <w:t>scope</w:t>
      </w:r>
      <w:r>
        <w:t xml:space="preserve"> of the cache </w:t>
      </w:r>
      <w:r>
        <w:rPr>
          <w:b/>
        </w:rPr>
        <w:t>is limited to one session only</w:t>
      </w:r>
    </w:p>
    <w:p w14:paraId="0C3057DC" w14:textId="77777777" w:rsidR="004C3D51" w:rsidRDefault="004C3D51" w:rsidP="00151D89">
      <w:pPr>
        <w:numPr>
          <w:ilvl w:val="0"/>
          <w:numId w:val="53"/>
        </w:numPr>
      </w:pPr>
      <w:r>
        <w:t>When we load an object for the first time from the database then the object will be loaded from the database and the loaded object will be stored in the cache memory maintained by that session object</w:t>
      </w:r>
    </w:p>
    <w:p w14:paraId="35A75B74" w14:textId="77777777" w:rsidR="004C3D51" w:rsidRDefault="004C3D51" w:rsidP="00151D89">
      <w:pPr>
        <w:numPr>
          <w:ilvl w:val="0"/>
          <w:numId w:val="53"/>
        </w:numPr>
      </w:pPr>
      <w:r>
        <w:t>If we load the same object once again, with in the same session, then the object will be loaded from the local cache memory not from the database</w:t>
      </w:r>
    </w:p>
    <w:p w14:paraId="706C4462" w14:textId="3F27E2A5" w:rsidR="004C3D51" w:rsidRDefault="004C3D51" w:rsidP="00151D89">
      <w:pPr>
        <w:numPr>
          <w:ilvl w:val="0"/>
          <w:numId w:val="53"/>
        </w:numPr>
      </w:pPr>
      <w:r>
        <w:t xml:space="preserve">If we load the same object by opening other session, then </w:t>
      </w:r>
      <w:r w:rsidR="006E4D70">
        <w:t>again,</w:t>
      </w:r>
      <w:r>
        <w:t xml:space="preserve"> the object will load from the database and the loaded object will be stored in the cache memory maintained by this new session</w:t>
      </w:r>
    </w:p>
    <w:p w14:paraId="7F30E135" w14:textId="77777777" w:rsidR="006E4D70" w:rsidRPr="0018576C" w:rsidRDefault="006E4D70" w:rsidP="006E4D70">
      <w:pPr>
        <w:pStyle w:val="Output"/>
        <w:ind w:left="360"/>
        <w:rPr>
          <w:rFonts w:ascii="Verdana" w:hAnsi="Verdana"/>
          <w:lang w:eastAsia="en-US"/>
        </w:rPr>
      </w:pPr>
      <w:r w:rsidRPr="0018576C">
        <w:rPr>
          <w:lang w:eastAsia="en-US"/>
        </w:rPr>
        <w:t xml:space="preserve">Session </w:t>
      </w:r>
      <w:r>
        <w:rPr>
          <w:lang w:eastAsia="en-US"/>
        </w:rPr>
        <w:t>session</w:t>
      </w:r>
      <w:r w:rsidRPr="0018576C">
        <w:rPr>
          <w:lang w:eastAsia="en-US"/>
        </w:rPr>
        <w:t xml:space="preserve"> = factory.</w:t>
      </w:r>
      <w:r w:rsidRPr="00AA39C4">
        <w:rPr>
          <w:bCs/>
          <w:color w:val="FF0000"/>
          <w:lang w:eastAsia="en-US"/>
        </w:rPr>
        <w:t>openSession</w:t>
      </w:r>
      <w:r w:rsidRPr="0018576C">
        <w:rPr>
          <w:lang w:eastAsia="en-US"/>
        </w:rPr>
        <w:t>();</w:t>
      </w:r>
    </w:p>
    <w:p w14:paraId="113CAEC2" w14:textId="77777777" w:rsidR="006E4D70" w:rsidRPr="00A62259" w:rsidRDefault="006E4D70" w:rsidP="006E4D70">
      <w:pPr>
        <w:pStyle w:val="Output"/>
        <w:ind w:left="360"/>
        <w:rPr>
          <w:rFonts w:ascii="Verdana" w:hAnsi="Verdana"/>
          <w:b w:val="0"/>
          <w:bCs/>
          <w:color w:val="00B050"/>
          <w:lang w:eastAsia="en-US"/>
        </w:rPr>
      </w:pPr>
      <w:r w:rsidRPr="0018576C">
        <w:rPr>
          <w:lang w:eastAsia="en-US"/>
        </w:rPr>
        <w:t xml:space="preserve">Object ob1 = </w:t>
      </w:r>
      <w:r>
        <w:rPr>
          <w:lang w:eastAsia="en-US"/>
        </w:rPr>
        <w:t>session</w:t>
      </w:r>
      <w:r w:rsidRPr="0018576C">
        <w:rPr>
          <w:lang w:eastAsia="en-US"/>
        </w:rPr>
        <w:t>.</w:t>
      </w:r>
      <w:r w:rsidRPr="00D926B0">
        <w:rPr>
          <w:bCs/>
          <w:lang w:eastAsia="en-US"/>
        </w:rPr>
        <w:t>get</w:t>
      </w:r>
      <w:r w:rsidRPr="0018576C">
        <w:rPr>
          <w:lang w:eastAsia="en-US"/>
        </w:rPr>
        <w:t>(</w:t>
      </w:r>
      <w:r w:rsidRPr="00134023">
        <w:rPr>
          <w:i/>
          <w:iCs/>
          <w:color w:val="0000FF"/>
          <w:lang w:eastAsia="en-US"/>
        </w:rPr>
        <w:t>Actor</w:t>
      </w:r>
      <w:r w:rsidRPr="0018576C">
        <w:rPr>
          <w:lang w:eastAsia="en-US"/>
        </w:rPr>
        <w:t>.class, new Integer(101));</w:t>
      </w:r>
      <w:r>
        <w:rPr>
          <w:lang w:eastAsia="en-US"/>
        </w:rPr>
        <w:t xml:space="preserve"> </w:t>
      </w:r>
      <w:r w:rsidRPr="00A62259">
        <w:rPr>
          <w:bCs/>
          <w:color w:val="00B050"/>
          <w:lang w:eastAsia="en-US"/>
        </w:rPr>
        <w:t>//1</w:t>
      </w:r>
    </w:p>
    <w:p w14:paraId="60090FBB" w14:textId="77777777" w:rsidR="006E4D70" w:rsidRPr="0018576C" w:rsidRDefault="006E4D70" w:rsidP="006E4D70">
      <w:pPr>
        <w:pStyle w:val="Output"/>
        <w:ind w:left="360"/>
        <w:rPr>
          <w:rFonts w:ascii="Verdana" w:hAnsi="Verdana"/>
          <w:lang w:eastAsia="en-US"/>
        </w:rPr>
      </w:pPr>
      <w:r w:rsidRPr="0018576C">
        <w:rPr>
          <w:rFonts w:ascii="Verdana" w:hAnsi="Verdana"/>
          <w:lang w:eastAsia="en-US"/>
        </w:rPr>
        <w:t> </w:t>
      </w:r>
    </w:p>
    <w:p w14:paraId="56AD6F2B" w14:textId="77777777" w:rsidR="006E4D70" w:rsidRPr="0018576C" w:rsidRDefault="006E4D70" w:rsidP="006E4D70">
      <w:pPr>
        <w:pStyle w:val="Output"/>
        <w:ind w:left="360"/>
        <w:rPr>
          <w:rFonts w:ascii="Verdana" w:hAnsi="Verdana"/>
          <w:lang w:eastAsia="en-US"/>
        </w:rPr>
      </w:pPr>
      <w:r w:rsidRPr="0018576C">
        <w:rPr>
          <w:lang w:eastAsia="en-US"/>
        </w:rPr>
        <w:t xml:space="preserve">Object ob2 = </w:t>
      </w:r>
      <w:r>
        <w:rPr>
          <w:lang w:eastAsia="en-US"/>
        </w:rPr>
        <w:t>session</w:t>
      </w:r>
      <w:r w:rsidRPr="0018576C">
        <w:rPr>
          <w:lang w:eastAsia="en-US"/>
        </w:rPr>
        <w:t>.</w:t>
      </w:r>
      <w:r w:rsidRPr="00D926B0">
        <w:rPr>
          <w:bCs/>
          <w:lang w:eastAsia="en-US"/>
        </w:rPr>
        <w:t>get</w:t>
      </w:r>
      <w:r w:rsidRPr="0018576C">
        <w:rPr>
          <w:lang w:eastAsia="en-US"/>
        </w:rPr>
        <w:t>(</w:t>
      </w:r>
      <w:r w:rsidRPr="00134023">
        <w:rPr>
          <w:i/>
          <w:iCs/>
          <w:color w:val="0000FF"/>
          <w:lang w:eastAsia="en-US"/>
        </w:rPr>
        <w:t>Actor</w:t>
      </w:r>
      <w:r w:rsidRPr="0018576C">
        <w:rPr>
          <w:lang w:eastAsia="en-US"/>
        </w:rPr>
        <w:t>.class, new Integer(101));</w:t>
      </w:r>
      <w:r>
        <w:rPr>
          <w:lang w:eastAsia="en-US"/>
        </w:rPr>
        <w:t xml:space="preserve"> </w:t>
      </w:r>
      <w:r w:rsidRPr="00A62259">
        <w:rPr>
          <w:bCs/>
          <w:color w:val="00B050"/>
          <w:lang w:eastAsia="en-US"/>
        </w:rPr>
        <w:t>//2</w:t>
      </w:r>
    </w:p>
    <w:p w14:paraId="568EB696" w14:textId="77777777" w:rsidR="006E4D70" w:rsidRPr="0018576C" w:rsidRDefault="006E4D70" w:rsidP="006E4D70">
      <w:pPr>
        <w:pStyle w:val="Output"/>
        <w:ind w:left="360"/>
        <w:rPr>
          <w:rFonts w:ascii="Verdana" w:hAnsi="Verdana"/>
          <w:lang w:eastAsia="en-US"/>
        </w:rPr>
      </w:pPr>
      <w:r w:rsidRPr="0018576C">
        <w:rPr>
          <w:lang w:eastAsia="en-US"/>
        </w:rPr>
        <w:t xml:space="preserve">Object ob3 = </w:t>
      </w:r>
      <w:r>
        <w:rPr>
          <w:lang w:eastAsia="en-US"/>
        </w:rPr>
        <w:t>session</w:t>
      </w:r>
      <w:r w:rsidRPr="0018576C">
        <w:rPr>
          <w:lang w:eastAsia="en-US"/>
        </w:rPr>
        <w:t>.</w:t>
      </w:r>
      <w:r w:rsidRPr="00D926B0">
        <w:rPr>
          <w:bCs/>
          <w:lang w:eastAsia="en-US"/>
        </w:rPr>
        <w:t>get</w:t>
      </w:r>
      <w:r w:rsidRPr="0018576C">
        <w:rPr>
          <w:lang w:eastAsia="en-US"/>
        </w:rPr>
        <w:t>(</w:t>
      </w:r>
      <w:r w:rsidRPr="00134023">
        <w:rPr>
          <w:i/>
          <w:iCs/>
          <w:color w:val="0000FF"/>
          <w:lang w:eastAsia="en-US"/>
        </w:rPr>
        <w:t>Actor</w:t>
      </w:r>
      <w:r w:rsidRPr="0018576C">
        <w:rPr>
          <w:lang w:eastAsia="en-US"/>
        </w:rPr>
        <w:t>.class, new Integer(101));</w:t>
      </w:r>
      <w:r>
        <w:rPr>
          <w:lang w:eastAsia="en-US"/>
        </w:rPr>
        <w:t xml:space="preserve"> </w:t>
      </w:r>
      <w:r w:rsidRPr="00A62259">
        <w:rPr>
          <w:bCs/>
          <w:color w:val="00B050"/>
          <w:lang w:eastAsia="en-US"/>
        </w:rPr>
        <w:t>//3</w:t>
      </w:r>
    </w:p>
    <w:p w14:paraId="3BFF7CE6" w14:textId="77777777" w:rsidR="006E4D70" w:rsidRPr="00A62259" w:rsidRDefault="006E4D70" w:rsidP="006E4D70">
      <w:pPr>
        <w:pStyle w:val="Output"/>
        <w:ind w:left="360"/>
        <w:rPr>
          <w:rFonts w:ascii="Verdana" w:hAnsi="Verdana"/>
          <w:b w:val="0"/>
          <w:bCs/>
          <w:color w:val="00B050"/>
          <w:lang w:eastAsia="en-US"/>
        </w:rPr>
      </w:pPr>
      <w:r w:rsidRPr="0018576C">
        <w:rPr>
          <w:lang w:eastAsia="en-US"/>
        </w:rPr>
        <w:t>session.close();</w:t>
      </w:r>
      <w:r>
        <w:rPr>
          <w:lang w:eastAsia="en-US"/>
        </w:rPr>
        <w:t xml:space="preserve"> </w:t>
      </w:r>
      <w:r w:rsidRPr="00A62259">
        <w:rPr>
          <w:bCs/>
          <w:color w:val="00B050"/>
          <w:lang w:eastAsia="en-US"/>
        </w:rPr>
        <w:t>//4</w:t>
      </w:r>
    </w:p>
    <w:p w14:paraId="53674651" w14:textId="77777777" w:rsidR="006E4D70" w:rsidRPr="0018576C" w:rsidRDefault="006E4D70" w:rsidP="006E4D70">
      <w:pPr>
        <w:pStyle w:val="Output"/>
        <w:ind w:left="360"/>
        <w:rPr>
          <w:rFonts w:ascii="Verdana" w:hAnsi="Verdana"/>
          <w:lang w:eastAsia="en-US"/>
        </w:rPr>
      </w:pPr>
      <w:r w:rsidRPr="0018576C">
        <w:rPr>
          <w:rFonts w:ascii="Verdana" w:hAnsi="Verdana"/>
          <w:lang w:eastAsia="en-US"/>
        </w:rPr>
        <w:t> </w:t>
      </w:r>
    </w:p>
    <w:p w14:paraId="3C016532" w14:textId="77777777" w:rsidR="006E4D70" w:rsidRPr="0018576C" w:rsidRDefault="006E4D70" w:rsidP="006E4D70">
      <w:pPr>
        <w:pStyle w:val="Output"/>
        <w:ind w:left="360"/>
        <w:rPr>
          <w:rFonts w:ascii="Verdana" w:hAnsi="Verdana"/>
          <w:lang w:eastAsia="en-US"/>
        </w:rPr>
      </w:pPr>
      <w:r w:rsidRPr="0018576C">
        <w:rPr>
          <w:lang w:eastAsia="en-US"/>
        </w:rPr>
        <w:t>Session ses2 = factory.</w:t>
      </w:r>
      <w:r w:rsidRPr="00AA39C4">
        <w:rPr>
          <w:bCs/>
          <w:color w:val="FF0000"/>
          <w:lang w:eastAsia="en-US"/>
        </w:rPr>
        <w:t>openSession</w:t>
      </w:r>
      <w:r w:rsidRPr="0018576C">
        <w:rPr>
          <w:lang w:eastAsia="en-US"/>
        </w:rPr>
        <w:t>();</w:t>
      </w:r>
    </w:p>
    <w:p w14:paraId="1C940BDA" w14:textId="77777777" w:rsidR="006E4D70" w:rsidRPr="0018576C" w:rsidRDefault="006E4D70" w:rsidP="006E4D70">
      <w:pPr>
        <w:pStyle w:val="Output"/>
        <w:ind w:left="360"/>
        <w:rPr>
          <w:rFonts w:ascii="Verdana" w:hAnsi="Verdana"/>
          <w:lang w:eastAsia="en-US"/>
        </w:rPr>
      </w:pPr>
      <w:r w:rsidRPr="0018576C">
        <w:rPr>
          <w:lang w:eastAsia="en-US"/>
        </w:rPr>
        <w:t>Object ob5 = ses2.</w:t>
      </w:r>
      <w:r w:rsidRPr="00D926B0">
        <w:rPr>
          <w:bCs/>
          <w:lang w:eastAsia="en-US"/>
        </w:rPr>
        <w:t>get</w:t>
      </w:r>
      <w:r w:rsidRPr="0018576C">
        <w:rPr>
          <w:lang w:eastAsia="en-US"/>
        </w:rPr>
        <w:t>(</w:t>
      </w:r>
      <w:r w:rsidRPr="00D926B0">
        <w:rPr>
          <w:i/>
          <w:iCs/>
          <w:color w:val="0000FF"/>
          <w:lang w:eastAsia="en-US"/>
        </w:rPr>
        <w:t>Actor</w:t>
      </w:r>
      <w:r w:rsidRPr="0018576C">
        <w:rPr>
          <w:lang w:eastAsia="en-US"/>
        </w:rPr>
        <w:t>.class, new Integer(101));</w:t>
      </w:r>
      <w:r>
        <w:rPr>
          <w:lang w:eastAsia="en-US"/>
        </w:rPr>
        <w:t xml:space="preserve"> </w:t>
      </w:r>
      <w:r w:rsidRPr="00A62259">
        <w:rPr>
          <w:bCs/>
          <w:color w:val="00B050"/>
          <w:lang w:eastAsia="en-US"/>
        </w:rPr>
        <w:t>//5</w:t>
      </w:r>
    </w:p>
    <w:p w14:paraId="2BE81381" w14:textId="77777777" w:rsidR="006E4D70" w:rsidRPr="008C2FE7" w:rsidRDefault="006E4D70" w:rsidP="006E4D70">
      <w:pPr>
        <w:ind w:left="360"/>
      </w:pPr>
      <w:r w:rsidRPr="006E4D70">
        <w:rPr>
          <w:rStyle w:val="0SyntaxPinkChar"/>
          <w:b/>
          <w:bCs/>
          <w:szCs w:val="22"/>
        </w:rPr>
        <w:t>1,</w:t>
      </w:r>
      <w:r w:rsidRPr="006E4D70">
        <w:rPr>
          <w:sz w:val="22"/>
          <w:szCs w:val="22"/>
        </w:rPr>
        <w:t xml:space="preserve"> </w:t>
      </w:r>
      <w:r>
        <w:t xml:space="preserve">We are </w:t>
      </w:r>
      <w:r w:rsidRPr="008C2FE7">
        <w:t>loaded object with id 101, now it will load the object from the database</w:t>
      </w:r>
      <w:r>
        <w:t xml:space="preserve">. Because </w:t>
      </w:r>
      <w:r w:rsidRPr="008C2FE7">
        <w:t>it</w:t>
      </w:r>
      <w:r>
        <w:t xml:space="preserve"> i</w:t>
      </w:r>
      <w:r w:rsidRPr="008C2FE7">
        <w:t xml:space="preserve">s the first time, and </w:t>
      </w:r>
      <w:r>
        <w:t xml:space="preserve">it </w:t>
      </w:r>
      <w:r w:rsidRPr="008C2FE7">
        <w:t>keeps this object in the session cache</w:t>
      </w:r>
    </w:p>
    <w:p w14:paraId="01411867" w14:textId="77777777" w:rsidR="006E4D70" w:rsidRPr="008C2FE7" w:rsidRDefault="006E4D70" w:rsidP="006E4D70">
      <w:pPr>
        <w:ind w:left="360"/>
      </w:pPr>
      <w:r w:rsidRPr="006E4D70">
        <w:rPr>
          <w:rStyle w:val="0SyntaxPinkChar"/>
          <w:b/>
          <w:bCs/>
          <w:szCs w:val="22"/>
        </w:rPr>
        <w:lastRenderedPageBreak/>
        <w:t>2,3</w:t>
      </w:r>
      <w:r w:rsidRPr="006E4D70">
        <w:rPr>
          <w:sz w:val="22"/>
          <w:szCs w:val="22"/>
        </w:rPr>
        <w:t xml:space="preserve"> </w:t>
      </w:r>
      <w:r w:rsidRPr="008C2FE7">
        <w:t xml:space="preserve">I tried to load the same object </w:t>
      </w:r>
      <w:r>
        <w:t>2</w:t>
      </w:r>
      <w:r w:rsidRPr="008C2FE7">
        <w:t xml:space="preserve"> times, but here the object will be loaded from the stored cache only not from the database, as we are in the same session</w:t>
      </w:r>
    </w:p>
    <w:p w14:paraId="3951E768" w14:textId="77777777" w:rsidR="006E4D70" w:rsidRPr="008C2FE7" w:rsidRDefault="006E4D70" w:rsidP="006E4D70">
      <w:pPr>
        <w:ind w:left="360"/>
      </w:pPr>
      <w:r w:rsidRPr="006E4D70">
        <w:rPr>
          <w:rStyle w:val="0BlueChar"/>
          <w:b/>
          <w:bCs/>
          <w:szCs w:val="22"/>
        </w:rPr>
        <w:t>4,</w:t>
      </w:r>
      <w:r w:rsidRPr="006E4D70">
        <w:rPr>
          <w:sz w:val="22"/>
          <w:szCs w:val="22"/>
        </w:rPr>
        <w:t xml:space="preserve"> </w:t>
      </w:r>
      <w:r w:rsidRPr="008C2FE7">
        <w:t>we close the first session, so the cache memory related this session also will be destroyed</w:t>
      </w:r>
    </w:p>
    <w:p w14:paraId="62DCB311" w14:textId="782EB5DF" w:rsidR="006E4D70" w:rsidRDefault="006E4D70" w:rsidP="006E4D70">
      <w:pPr>
        <w:ind w:left="360"/>
      </w:pPr>
      <w:r w:rsidRPr="006E4D70">
        <w:rPr>
          <w:rStyle w:val="0SyntaxPinkChar"/>
          <w:b/>
          <w:bCs/>
        </w:rPr>
        <w:t>5,</w:t>
      </w:r>
      <w:r w:rsidRPr="008C2FE7">
        <w:t xml:space="preserve"> again I created one new session and loaded the same object with id 101, but this time hibernate will loads the object from the database</w:t>
      </w:r>
    </w:p>
    <w:p w14:paraId="37088826" w14:textId="59D53199" w:rsidR="006E4D70" w:rsidRDefault="006E4D70" w:rsidP="006E4D70">
      <w:pPr>
        <w:spacing w:after="0"/>
        <w:ind w:left="360"/>
      </w:pPr>
      <w:r w:rsidRPr="007E3B02">
        <w:t>if we want to remove the objects that are stored in the cache memory, then we need to call either </w:t>
      </w:r>
      <w:r w:rsidRPr="006E4D70">
        <w:rPr>
          <w:rStyle w:val="0SyntaxPinkChar"/>
          <w:b/>
          <w:bCs/>
        </w:rPr>
        <w:t>evict(</w:t>
      </w:r>
      <w:r w:rsidRPr="00C7399F">
        <w:rPr>
          <w:rStyle w:val="0BlueChar"/>
        </w:rPr>
        <w:t>Object</w:t>
      </w:r>
      <w:r w:rsidRPr="006E4D70">
        <w:rPr>
          <w:rStyle w:val="0SyntaxPinkChar"/>
          <w:b/>
          <w:bCs/>
        </w:rPr>
        <w:t xml:space="preserve"> ob)</w:t>
      </w:r>
      <w:r w:rsidRPr="006E4D70">
        <w:rPr>
          <w:b/>
          <w:color w:val="00B050"/>
        </w:rPr>
        <w:t> </w:t>
      </w:r>
      <w:r w:rsidRPr="006E4D70">
        <w:rPr>
          <w:b/>
        </w:rPr>
        <w:t>or</w:t>
      </w:r>
      <w:r w:rsidRPr="006E4D70">
        <w:rPr>
          <w:b/>
          <w:color w:val="00B050"/>
        </w:rPr>
        <w:t> </w:t>
      </w:r>
      <w:r w:rsidRPr="006E4D70">
        <w:rPr>
          <w:rStyle w:val="0SyntaxPinkChar"/>
          <w:b/>
          <w:bCs/>
        </w:rPr>
        <w:t>clear</w:t>
      </w:r>
      <w:r w:rsidRPr="00C7399F">
        <w:rPr>
          <w:rStyle w:val="0BlueChar"/>
        </w:rPr>
        <w:t>()</w:t>
      </w:r>
      <w:r w:rsidRPr="006E4D70">
        <w:rPr>
          <w:color w:val="00B050"/>
        </w:rPr>
        <w:t> </w:t>
      </w:r>
      <w:r w:rsidRPr="007E3B02">
        <w:t>methods</w:t>
      </w:r>
    </w:p>
    <w:p w14:paraId="5D5BEE8C" w14:textId="78B20DAB" w:rsidR="006E4D70" w:rsidRDefault="006E4D70" w:rsidP="006E4D70">
      <w:pPr>
        <w:pStyle w:val="Output"/>
        <w:ind w:left="360"/>
      </w:pPr>
      <w:r>
        <w:t xml:space="preserve">Void evict(Object ob):   Remove </w:t>
      </w:r>
      <w:r w:rsidR="00C3341C">
        <w:t>that particular object</w:t>
      </w:r>
      <w:r>
        <w:t xml:space="preserve"> from the session cache.</w:t>
      </w:r>
    </w:p>
    <w:p w14:paraId="2ADB5B69" w14:textId="3304155D" w:rsidR="006E4D70" w:rsidRDefault="006E4D70" w:rsidP="006E4D70">
      <w:pPr>
        <w:pStyle w:val="Output"/>
        <w:ind w:left="360"/>
      </w:pPr>
      <w:r w:rsidRPr="0008458F">
        <w:t>Void</w:t>
      </w:r>
      <w:r>
        <w:t xml:space="preserve"> </w:t>
      </w:r>
      <w:r w:rsidRPr="0008458F">
        <w:t xml:space="preserve">clear() </w:t>
      </w:r>
      <w:r>
        <w:tab/>
      </w:r>
      <w:r w:rsidRPr="0008458F">
        <w:t>:</w:t>
      </w:r>
      <w:r>
        <w:t xml:space="preserve"> </w:t>
      </w:r>
      <w:r w:rsidRPr="0008458F">
        <w:t xml:space="preserve">  Completely clear the session.</w:t>
      </w:r>
    </w:p>
    <w:p w14:paraId="3C4E89DC" w14:textId="77777777" w:rsidR="006E4D70" w:rsidRDefault="006E4D70" w:rsidP="006E4D70">
      <w:pPr>
        <w:pStyle w:val="Output"/>
        <w:ind w:left="360"/>
      </w:pPr>
      <w:r>
        <w:t>Void close()</w:t>
      </w:r>
      <w:r>
        <w:tab/>
      </w:r>
      <w:r>
        <w:tab/>
        <w:t>:   Close the session</w:t>
      </w:r>
      <w:r>
        <w:tab/>
      </w:r>
    </w:p>
    <w:p w14:paraId="47FC378B" w14:textId="77777777" w:rsidR="006E4D70" w:rsidRDefault="006E4D70" w:rsidP="004C3D51"/>
    <w:p w14:paraId="0DDA9684" w14:textId="77777777" w:rsidR="004C3D51" w:rsidRDefault="004C3D51" w:rsidP="006E4D70">
      <w:pPr>
        <w:pStyle w:val="Howitworks"/>
        <w:spacing w:after="0"/>
      </w:pPr>
      <w:bookmarkStart w:id="200" w:name="_Toc1601773"/>
      <w:r>
        <w:t>2.Second Level Cache</w:t>
      </w:r>
      <w:bookmarkEnd w:id="200"/>
    </w:p>
    <w:p w14:paraId="15CCF90F" w14:textId="77777777" w:rsidR="004C3D51" w:rsidRPr="00AA1B67" w:rsidRDefault="004C3D51" w:rsidP="006E4D70">
      <w:pPr>
        <w:rPr>
          <w:b/>
          <w:color w:val="00B050"/>
        </w:rPr>
      </w:pPr>
      <w:r>
        <w:t>Whenever we are loading any object from the database, then hibernate verify whether that object is available in the local cache(</w:t>
      </w:r>
      <w:r>
        <w:rPr>
          <w:b/>
          <w:bCs/>
        </w:rPr>
        <w:t>first level cache</w:t>
      </w:r>
      <w:r>
        <w:t>) memory of that particular session, if not available then hibernate verify whether the object is available in global cache(</w:t>
      </w:r>
      <w:r>
        <w:rPr>
          <w:b/>
          <w:bCs/>
        </w:rPr>
        <w:t>second level cache)</w:t>
      </w:r>
      <w:r>
        <w:t>, if not available then hibernate will hit the database and loads the object from there, and then </w:t>
      </w:r>
      <w:r w:rsidRPr="00AA1B67">
        <w:rPr>
          <w:b/>
          <w:color w:val="00B050"/>
        </w:rPr>
        <w:t>first stores in the local cache of the session , then in the global cache</w:t>
      </w:r>
    </w:p>
    <w:p w14:paraId="737B6347" w14:textId="77777777" w:rsidR="004C3D51" w:rsidRDefault="004C3D51" w:rsidP="004C3D51">
      <w:r>
        <w:rPr>
          <w:b/>
          <w:bCs/>
        </w:rPr>
        <w:t>SessionFactory</w:t>
      </w:r>
      <w:r>
        <w:t> holds the second level cache data. It is global for all the session objects and not enabled by default.</w:t>
      </w:r>
    </w:p>
    <w:p w14:paraId="5F9C88C9" w14:textId="77777777" w:rsidR="004C3D51" w:rsidRDefault="004C3D51" w:rsidP="004C3D51">
      <w:r>
        <w:t>Different vendors have provided the implementation of Second Level Cache</w:t>
      </w:r>
    </w:p>
    <w:p w14:paraId="133879BD" w14:textId="77777777" w:rsidR="004C3D51" w:rsidRDefault="004C3D51" w:rsidP="00151D89">
      <w:pPr>
        <w:pStyle w:val="ListParagraph"/>
        <w:numPr>
          <w:ilvl w:val="0"/>
          <w:numId w:val="54"/>
        </w:numPr>
        <w:rPr>
          <w:b/>
        </w:rPr>
      </w:pPr>
      <w:r>
        <w:rPr>
          <w:b/>
        </w:rPr>
        <w:t>EH Cache</w:t>
      </w:r>
    </w:p>
    <w:p w14:paraId="78A2FEA8" w14:textId="77777777" w:rsidR="004C3D51" w:rsidRDefault="004C3D51" w:rsidP="00151D89">
      <w:pPr>
        <w:pStyle w:val="ListParagraph"/>
        <w:numPr>
          <w:ilvl w:val="0"/>
          <w:numId w:val="54"/>
        </w:numPr>
        <w:rPr>
          <w:b/>
        </w:rPr>
      </w:pPr>
      <w:r>
        <w:rPr>
          <w:b/>
        </w:rPr>
        <w:t>OS Cache</w:t>
      </w:r>
    </w:p>
    <w:p w14:paraId="20105950" w14:textId="77777777" w:rsidR="004C3D51" w:rsidRDefault="004C3D51" w:rsidP="00151D89">
      <w:pPr>
        <w:pStyle w:val="ListParagraph"/>
        <w:numPr>
          <w:ilvl w:val="0"/>
          <w:numId w:val="54"/>
        </w:numPr>
        <w:rPr>
          <w:b/>
        </w:rPr>
      </w:pPr>
      <w:r>
        <w:rPr>
          <w:b/>
        </w:rPr>
        <w:t>Swarm Cache</w:t>
      </w:r>
    </w:p>
    <w:p w14:paraId="2E3F034B" w14:textId="77777777" w:rsidR="004C3D51" w:rsidRDefault="004C3D51" w:rsidP="00151D89">
      <w:pPr>
        <w:pStyle w:val="ListParagraph"/>
        <w:numPr>
          <w:ilvl w:val="0"/>
          <w:numId w:val="54"/>
        </w:numPr>
        <w:rPr>
          <w:b/>
        </w:rPr>
      </w:pPr>
      <w:r>
        <w:rPr>
          <w:b/>
        </w:rPr>
        <w:t>JBoss Cache</w:t>
      </w:r>
    </w:p>
    <w:p w14:paraId="141C5F82" w14:textId="77777777" w:rsidR="004C3D51" w:rsidRDefault="004C3D51" w:rsidP="004C3D51">
      <w:r>
        <w:t>To enable second level cache in the hibernate, then the following </w:t>
      </w:r>
      <w:r>
        <w:rPr>
          <w:b/>
          <w:bCs/>
        </w:rPr>
        <w:t>3</w:t>
      </w:r>
      <w:r>
        <w:t> changes are required</w:t>
      </w:r>
    </w:p>
    <w:p w14:paraId="1F88C137" w14:textId="77777777" w:rsidR="004C3D51" w:rsidRDefault="004C3D51" w:rsidP="00151D89">
      <w:pPr>
        <w:pStyle w:val="ListParagraph"/>
        <w:numPr>
          <w:ilvl w:val="0"/>
          <w:numId w:val="55"/>
        </w:numPr>
        <w:spacing w:after="0"/>
      </w:pPr>
      <w:r>
        <w:rPr>
          <w:b/>
        </w:rPr>
        <w:t xml:space="preserve">Add provider class </w:t>
      </w:r>
      <w:r>
        <w:t>in hibernate configuration file</w:t>
      </w:r>
    </w:p>
    <w:p w14:paraId="5C691D4A" w14:textId="77777777" w:rsidR="004C3D51" w:rsidRDefault="004C3D51" w:rsidP="004C3D51">
      <w:pPr>
        <w:pStyle w:val="1Output"/>
        <w:ind w:left="720"/>
      </w:pPr>
      <w:r>
        <w:t>&lt;property name="hibernate.cache.provider_class"&gt;</w:t>
      </w:r>
    </w:p>
    <w:p w14:paraId="47959692" w14:textId="77777777" w:rsidR="004C3D51" w:rsidRDefault="004C3D51" w:rsidP="004C3D51">
      <w:pPr>
        <w:pStyle w:val="1Output"/>
        <w:ind w:left="720" w:firstLine="720"/>
        <w:rPr>
          <w:color w:val="7030A0"/>
        </w:rPr>
      </w:pPr>
      <w:r>
        <w:rPr>
          <w:b w:val="0"/>
          <w:color w:val="7030A0"/>
        </w:rPr>
        <w:t>org.hibernate.cache.EhCacheProvider</w:t>
      </w:r>
    </w:p>
    <w:p w14:paraId="50BE2E16" w14:textId="77777777" w:rsidR="004C3D51" w:rsidRDefault="004C3D51" w:rsidP="004C3D51">
      <w:pPr>
        <w:pStyle w:val="1Output"/>
        <w:ind w:left="720"/>
        <w:rPr>
          <w:b w:val="0"/>
        </w:rPr>
      </w:pPr>
      <w:r>
        <w:t>&lt;/property&gt;</w:t>
      </w:r>
    </w:p>
    <w:p w14:paraId="2AFAF409" w14:textId="77777777" w:rsidR="004C3D51" w:rsidRDefault="004C3D51" w:rsidP="004C3D51"/>
    <w:p w14:paraId="7870C246" w14:textId="77777777" w:rsidR="004C3D51" w:rsidRDefault="004C3D51" w:rsidP="00151D89">
      <w:pPr>
        <w:pStyle w:val="ListParagraph"/>
        <w:numPr>
          <w:ilvl w:val="0"/>
          <w:numId w:val="55"/>
        </w:numPr>
        <w:spacing w:after="0"/>
      </w:pPr>
      <w:r>
        <w:rPr>
          <w:b/>
        </w:rPr>
        <w:t>Configure cache element</w:t>
      </w:r>
      <w:r>
        <w:t xml:space="preserve"> for a class in hibernate mapping file</w:t>
      </w:r>
    </w:p>
    <w:p w14:paraId="18DA02CD" w14:textId="77777777" w:rsidR="004C3D51" w:rsidRDefault="004C3D51" w:rsidP="004C3D51">
      <w:pPr>
        <w:pStyle w:val="1Output"/>
        <w:ind w:left="720"/>
      </w:pPr>
      <w:r>
        <w:t>&lt;cache usage="read-only" /&gt;</w:t>
      </w:r>
    </w:p>
    <w:p w14:paraId="7EAA2040" w14:textId="77777777" w:rsidR="004C3D51" w:rsidRDefault="004C3D51" w:rsidP="00151D89">
      <w:pPr>
        <w:pStyle w:val="ListParagraph"/>
        <w:numPr>
          <w:ilvl w:val="1"/>
          <w:numId w:val="55"/>
        </w:numPr>
      </w:pPr>
      <w:r>
        <w:rPr>
          <w:b/>
          <w:bCs/>
        </w:rPr>
        <w:t>read-only:</w:t>
      </w:r>
      <w:r>
        <w:t> caching will work for read only operation.</w:t>
      </w:r>
    </w:p>
    <w:p w14:paraId="5FA436C7" w14:textId="77777777" w:rsidR="004C3D51" w:rsidRDefault="004C3D51" w:rsidP="00151D89">
      <w:pPr>
        <w:pStyle w:val="ListParagraph"/>
        <w:numPr>
          <w:ilvl w:val="1"/>
          <w:numId w:val="55"/>
        </w:numPr>
      </w:pPr>
      <w:r>
        <w:rPr>
          <w:b/>
          <w:bCs/>
        </w:rPr>
        <w:t>nonstrict-read-write:</w:t>
      </w:r>
      <w:r>
        <w:t> caching will work for read and write but one at a time.</w:t>
      </w:r>
    </w:p>
    <w:p w14:paraId="39D65021" w14:textId="77777777" w:rsidR="004C3D51" w:rsidRDefault="004C3D51" w:rsidP="00151D89">
      <w:pPr>
        <w:pStyle w:val="ListParagraph"/>
        <w:numPr>
          <w:ilvl w:val="1"/>
          <w:numId w:val="55"/>
        </w:numPr>
      </w:pPr>
      <w:r>
        <w:rPr>
          <w:b/>
          <w:bCs/>
        </w:rPr>
        <w:t>read-write:</w:t>
      </w:r>
      <w:r>
        <w:t> caching will work for read and write, can be used simultaneously.</w:t>
      </w:r>
    </w:p>
    <w:p w14:paraId="6DCCC1AD" w14:textId="77777777" w:rsidR="004C3D51" w:rsidRDefault="004C3D51" w:rsidP="00151D89">
      <w:pPr>
        <w:pStyle w:val="ListParagraph"/>
        <w:numPr>
          <w:ilvl w:val="1"/>
          <w:numId w:val="55"/>
        </w:numPr>
      </w:pPr>
      <w:r>
        <w:rPr>
          <w:b/>
          <w:bCs/>
        </w:rPr>
        <w:t>transactional:</w:t>
      </w:r>
      <w:r>
        <w:t> caching will work for transaction.</w:t>
      </w:r>
    </w:p>
    <w:p w14:paraId="632EF2D2" w14:textId="77777777" w:rsidR="004C3D51" w:rsidRDefault="004C3D51" w:rsidP="004C3D51">
      <w:pPr>
        <w:pStyle w:val="ListParagraph"/>
        <w:ind w:left="1080"/>
      </w:pPr>
    </w:p>
    <w:p w14:paraId="1B264E90" w14:textId="13C87A98" w:rsidR="004C3D51" w:rsidRDefault="004C3D51" w:rsidP="00151D89">
      <w:pPr>
        <w:pStyle w:val="ListParagraph"/>
        <w:numPr>
          <w:ilvl w:val="0"/>
          <w:numId w:val="55"/>
        </w:numPr>
      </w:pPr>
      <w:r>
        <w:t>create xml file called </w:t>
      </w:r>
      <w:r>
        <w:rPr>
          <w:b/>
        </w:rPr>
        <w:t>ehcache.xml</w:t>
      </w:r>
      <w:r>
        <w:t> and place where you have mapping and configuration xml’s</w:t>
      </w:r>
    </w:p>
    <w:p w14:paraId="0D13DCE2" w14:textId="77777777" w:rsidR="00846C00" w:rsidRDefault="00846C00" w:rsidP="00846C00">
      <w:pPr>
        <w:pStyle w:val="ListParagraph"/>
        <w:ind w:left="360"/>
      </w:pPr>
    </w:p>
    <w:p w14:paraId="27A0AFD9" w14:textId="77777777" w:rsidR="004C3D51" w:rsidRDefault="004C3D51" w:rsidP="006E4D70">
      <w:pPr>
        <w:spacing w:after="0"/>
        <w:rPr>
          <w:b/>
          <w:u w:val="single"/>
        </w:rPr>
      </w:pPr>
      <w:r>
        <w:rPr>
          <w:b/>
          <w:u w:val="single"/>
        </w:rPr>
        <w:lastRenderedPageBreak/>
        <w:t>Example:</w:t>
      </w:r>
    </w:p>
    <w:p w14:paraId="5A86E0E3" w14:textId="77777777" w:rsidR="004C3D51" w:rsidRDefault="004C3D51" w:rsidP="004C3D51">
      <w:pPr>
        <w:pStyle w:val="1Output"/>
        <w:rPr>
          <w:b w:val="0"/>
        </w:rPr>
      </w:pPr>
      <w:r>
        <w:rPr>
          <w:b w:val="0"/>
          <w:bCs/>
          <w:color w:val="7F0055"/>
        </w:rPr>
        <w:t>public</w:t>
      </w:r>
      <w:r>
        <w:t xml:space="preserve"> </w:t>
      </w:r>
      <w:r>
        <w:rPr>
          <w:b w:val="0"/>
          <w:bCs/>
          <w:color w:val="7F0055"/>
        </w:rPr>
        <w:t>class</w:t>
      </w:r>
      <w:r>
        <w:t xml:space="preserve"> Employee {</w:t>
      </w:r>
    </w:p>
    <w:p w14:paraId="036E4221" w14:textId="77777777" w:rsidR="004C3D51" w:rsidRDefault="004C3D51" w:rsidP="004C3D51">
      <w:pPr>
        <w:pStyle w:val="1Output"/>
      </w:pPr>
      <w:r>
        <w:tab/>
      </w:r>
      <w:r>
        <w:rPr>
          <w:b w:val="0"/>
          <w:bCs/>
          <w:color w:val="7F0055"/>
        </w:rPr>
        <w:t>private</w:t>
      </w:r>
      <w:r>
        <w:t xml:space="preserve"> </w:t>
      </w:r>
      <w:r>
        <w:rPr>
          <w:b w:val="0"/>
          <w:bCs/>
          <w:color w:val="7F0055"/>
        </w:rPr>
        <w:t>int</w:t>
      </w:r>
      <w:r>
        <w:t xml:space="preserve"> </w:t>
      </w:r>
      <w:r>
        <w:rPr>
          <w:color w:val="0000C0"/>
        </w:rPr>
        <w:t>eid</w:t>
      </w:r>
      <w:r>
        <w:t>;</w:t>
      </w:r>
    </w:p>
    <w:p w14:paraId="37EBA16A" w14:textId="77777777" w:rsidR="004C3D51" w:rsidRDefault="004C3D51" w:rsidP="004C3D51">
      <w:pPr>
        <w:pStyle w:val="1Output"/>
      </w:pPr>
      <w:r>
        <w:tab/>
      </w:r>
      <w:r>
        <w:rPr>
          <w:b w:val="0"/>
          <w:bCs/>
          <w:color w:val="7F0055"/>
        </w:rPr>
        <w:t>private</w:t>
      </w:r>
      <w:r>
        <w:t xml:space="preserve"> String </w:t>
      </w:r>
      <w:r>
        <w:rPr>
          <w:color w:val="0000C0"/>
        </w:rPr>
        <w:t>name</w:t>
      </w:r>
      <w:r>
        <w:t>;</w:t>
      </w:r>
    </w:p>
    <w:p w14:paraId="659C268A" w14:textId="77777777" w:rsidR="004C3D51" w:rsidRDefault="004C3D51" w:rsidP="004C3D51">
      <w:pPr>
        <w:pStyle w:val="1Output"/>
      </w:pPr>
      <w:r>
        <w:tab/>
      </w:r>
      <w:r>
        <w:rPr>
          <w:b w:val="0"/>
          <w:bCs/>
          <w:color w:val="7F0055"/>
        </w:rPr>
        <w:t>private</w:t>
      </w:r>
      <w:r>
        <w:t xml:space="preserve"> String </w:t>
      </w:r>
      <w:r>
        <w:rPr>
          <w:color w:val="0000C0"/>
        </w:rPr>
        <w:t>address</w:t>
      </w:r>
      <w:r>
        <w:t>;</w:t>
      </w:r>
    </w:p>
    <w:p w14:paraId="327F5D77" w14:textId="77777777" w:rsidR="004C3D51" w:rsidRDefault="004C3D51" w:rsidP="004C3D51">
      <w:pPr>
        <w:pStyle w:val="1Output"/>
      </w:pPr>
      <w:r>
        <w:t>//Setters &amp; Getteers</w:t>
      </w:r>
    </w:p>
    <w:p w14:paraId="5B317632" w14:textId="77777777" w:rsidR="004C3D51" w:rsidRDefault="004C3D51" w:rsidP="004C3D51">
      <w:pPr>
        <w:pStyle w:val="1Output"/>
      </w:pPr>
      <w:r>
        <w:t>}</w:t>
      </w:r>
    </w:p>
    <w:p w14:paraId="1FDEC5BE" w14:textId="77777777" w:rsidR="004C3D51" w:rsidRDefault="004C3D51" w:rsidP="006E4D70">
      <w:pPr>
        <w:spacing w:after="0"/>
        <w:rPr>
          <w:b/>
          <w:u w:val="single"/>
        </w:rPr>
      </w:pPr>
      <w:r>
        <w:rPr>
          <w:b/>
          <w:u w:val="single"/>
        </w:rPr>
        <w:t>Employee.hbm.xml</w:t>
      </w:r>
    </w:p>
    <w:p w14:paraId="4054CEE2" w14:textId="77777777" w:rsidR="004C3D51" w:rsidRDefault="004C3D51" w:rsidP="004C3D51">
      <w:pPr>
        <w:pStyle w:val="1Output"/>
        <w:rPr>
          <w:b w:val="0"/>
        </w:rPr>
      </w:pPr>
      <w:r>
        <w:rPr>
          <w:color w:val="008080"/>
        </w:rPr>
        <w:t>&lt;</w:t>
      </w:r>
      <w:r>
        <w:rPr>
          <w:highlight w:val="lightGray"/>
        </w:rPr>
        <w:t>hibernate-mapping</w:t>
      </w:r>
      <w:r>
        <w:t xml:space="preserve"> </w:t>
      </w:r>
      <w:r>
        <w:rPr>
          <w:color w:val="7F007F"/>
        </w:rPr>
        <w:t>package</w:t>
      </w:r>
      <w:r>
        <w:rPr>
          <w:color w:val="000000"/>
        </w:rPr>
        <w:t>=</w:t>
      </w:r>
      <w:r>
        <w:rPr>
          <w:i/>
          <w:iCs/>
          <w:color w:val="2A00FF"/>
        </w:rPr>
        <w:t>"cache"</w:t>
      </w:r>
      <w:r>
        <w:rPr>
          <w:color w:val="008080"/>
        </w:rPr>
        <w:t>&gt;</w:t>
      </w:r>
    </w:p>
    <w:p w14:paraId="10918B2C" w14:textId="77777777" w:rsidR="004C3D51" w:rsidRDefault="004C3D51" w:rsidP="004C3D51">
      <w:pPr>
        <w:pStyle w:val="1Output"/>
      </w:pPr>
      <w:r>
        <w:rPr>
          <w:color w:val="000000"/>
        </w:rPr>
        <w:tab/>
      </w:r>
      <w:r>
        <w:rPr>
          <w:color w:val="008080"/>
        </w:rPr>
        <w:t>&lt;</w:t>
      </w:r>
      <w:r>
        <w:t xml:space="preserve">class </w:t>
      </w:r>
      <w:r>
        <w:rPr>
          <w:color w:val="7F007F"/>
        </w:rPr>
        <w:t>name</w:t>
      </w:r>
      <w:r>
        <w:rPr>
          <w:color w:val="000000"/>
        </w:rPr>
        <w:t>=</w:t>
      </w:r>
      <w:r>
        <w:rPr>
          <w:i/>
          <w:iCs/>
          <w:color w:val="2A00FF"/>
        </w:rPr>
        <w:t>"Employee"</w:t>
      </w:r>
      <w:r>
        <w:t xml:space="preserve"> </w:t>
      </w:r>
      <w:r>
        <w:rPr>
          <w:color w:val="7F007F"/>
        </w:rPr>
        <w:t>table</w:t>
      </w:r>
      <w:r>
        <w:rPr>
          <w:color w:val="000000"/>
        </w:rPr>
        <w:t>=</w:t>
      </w:r>
      <w:r>
        <w:rPr>
          <w:i/>
          <w:iCs/>
          <w:color w:val="2A00FF"/>
        </w:rPr>
        <w:t>"employee"</w:t>
      </w:r>
      <w:r>
        <w:rPr>
          <w:color w:val="008080"/>
        </w:rPr>
        <w:t>&gt;</w:t>
      </w:r>
    </w:p>
    <w:p w14:paraId="3A94CD02" w14:textId="77777777" w:rsidR="004C3D51" w:rsidRDefault="004C3D51" w:rsidP="004C3D51">
      <w:pPr>
        <w:pStyle w:val="1Output"/>
      </w:pPr>
      <w:r>
        <w:rPr>
          <w:color w:val="000000"/>
        </w:rPr>
        <w:tab/>
      </w:r>
      <w:r>
        <w:rPr>
          <w:color w:val="000000"/>
        </w:rPr>
        <w:tab/>
      </w:r>
      <w:r>
        <w:rPr>
          <w:color w:val="008080"/>
        </w:rPr>
        <w:t>&lt;</w:t>
      </w:r>
      <w:r>
        <w:t xml:space="preserve">cache </w:t>
      </w:r>
      <w:r>
        <w:rPr>
          <w:color w:val="7F007F"/>
        </w:rPr>
        <w:t>usage</w:t>
      </w:r>
      <w:r>
        <w:rPr>
          <w:color w:val="000000"/>
        </w:rPr>
        <w:t>=</w:t>
      </w:r>
      <w:r>
        <w:rPr>
          <w:i/>
          <w:iCs/>
          <w:color w:val="2A00FF"/>
        </w:rPr>
        <w:t>"read-only"</w:t>
      </w:r>
      <w:r>
        <w:t xml:space="preserve"> </w:t>
      </w:r>
      <w:r>
        <w:rPr>
          <w:color w:val="008080"/>
        </w:rPr>
        <w:t>/&gt;</w:t>
      </w:r>
    </w:p>
    <w:p w14:paraId="79899E24" w14:textId="77777777" w:rsidR="004C3D51" w:rsidRDefault="004C3D51" w:rsidP="004C3D51">
      <w:pPr>
        <w:pStyle w:val="1Output"/>
      </w:pPr>
      <w:r>
        <w:rPr>
          <w:color w:val="000000"/>
        </w:rPr>
        <w:tab/>
      </w:r>
      <w:r>
        <w:rPr>
          <w:color w:val="000000"/>
        </w:rPr>
        <w:tab/>
      </w:r>
      <w:r>
        <w:rPr>
          <w:color w:val="008080"/>
        </w:rPr>
        <w:t>&lt;</w:t>
      </w:r>
      <w:r>
        <w:t xml:space="preserve">id </w:t>
      </w:r>
      <w:r>
        <w:rPr>
          <w:color w:val="7F007F"/>
        </w:rPr>
        <w:t>name</w:t>
      </w:r>
      <w:r>
        <w:rPr>
          <w:color w:val="000000"/>
        </w:rPr>
        <w:t>=</w:t>
      </w:r>
      <w:r>
        <w:rPr>
          <w:i/>
          <w:iCs/>
          <w:color w:val="2A00FF"/>
        </w:rPr>
        <w:t>"eid"</w:t>
      </w:r>
      <w:r>
        <w:t xml:space="preserve"> </w:t>
      </w:r>
      <w:r>
        <w:rPr>
          <w:color w:val="7F007F"/>
        </w:rPr>
        <w:t>column</w:t>
      </w:r>
      <w:r>
        <w:rPr>
          <w:color w:val="000000"/>
        </w:rPr>
        <w:t>=</w:t>
      </w:r>
      <w:r>
        <w:rPr>
          <w:i/>
          <w:iCs/>
          <w:color w:val="2A00FF"/>
        </w:rPr>
        <w:t>"eid"</w:t>
      </w:r>
      <w:r>
        <w:rPr>
          <w:color w:val="008080"/>
        </w:rPr>
        <w:t>&gt;</w:t>
      </w:r>
    </w:p>
    <w:p w14:paraId="2F84B1CE" w14:textId="77777777" w:rsidR="004C3D51" w:rsidRDefault="004C3D51" w:rsidP="004C3D51">
      <w:pPr>
        <w:pStyle w:val="1Output"/>
      </w:pPr>
      <w:r>
        <w:rPr>
          <w:color w:val="000000"/>
        </w:rPr>
        <w:tab/>
      </w:r>
      <w:r>
        <w:rPr>
          <w:color w:val="000000"/>
        </w:rPr>
        <w:tab/>
      </w:r>
      <w:r>
        <w:rPr>
          <w:color w:val="000000"/>
        </w:rPr>
        <w:tab/>
      </w:r>
      <w:r>
        <w:rPr>
          <w:color w:val="008080"/>
        </w:rPr>
        <w:t>&lt;</w:t>
      </w:r>
      <w:r>
        <w:t xml:space="preserve">generator </w:t>
      </w:r>
      <w:r>
        <w:rPr>
          <w:color w:val="7F007F"/>
        </w:rPr>
        <w:t>class</w:t>
      </w:r>
      <w:r>
        <w:rPr>
          <w:color w:val="000000"/>
        </w:rPr>
        <w:t>=</w:t>
      </w:r>
      <w:r>
        <w:rPr>
          <w:i/>
          <w:iCs/>
          <w:color w:val="2A00FF"/>
        </w:rPr>
        <w:t>"native"</w:t>
      </w:r>
      <w:r>
        <w:rPr>
          <w:color w:val="008080"/>
        </w:rPr>
        <w:t>&gt;&lt;/</w:t>
      </w:r>
      <w:r>
        <w:t>generator</w:t>
      </w:r>
      <w:r>
        <w:rPr>
          <w:color w:val="008080"/>
        </w:rPr>
        <w:t>&gt;</w:t>
      </w:r>
    </w:p>
    <w:p w14:paraId="10A606E1" w14:textId="77777777" w:rsidR="004C3D51" w:rsidRDefault="004C3D51" w:rsidP="004C3D51">
      <w:pPr>
        <w:pStyle w:val="1Output"/>
      </w:pPr>
      <w:r>
        <w:rPr>
          <w:color w:val="000000"/>
        </w:rPr>
        <w:tab/>
      </w:r>
      <w:r>
        <w:rPr>
          <w:color w:val="000000"/>
        </w:rPr>
        <w:tab/>
      </w:r>
      <w:r>
        <w:rPr>
          <w:color w:val="008080"/>
        </w:rPr>
        <w:t>&lt;/</w:t>
      </w:r>
      <w:r>
        <w:t>id</w:t>
      </w:r>
      <w:r>
        <w:rPr>
          <w:color w:val="008080"/>
        </w:rPr>
        <w:t>&gt;</w:t>
      </w:r>
    </w:p>
    <w:p w14:paraId="4C628D73" w14:textId="77777777" w:rsidR="004C3D51" w:rsidRDefault="004C3D51" w:rsidP="004C3D51">
      <w:pPr>
        <w:pStyle w:val="1Output"/>
      </w:pPr>
      <w:r>
        <w:rPr>
          <w:color w:val="000000"/>
        </w:rPr>
        <w:tab/>
      </w:r>
      <w:r>
        <w:rPr>
          <w:color w:val="000000"/>
        </w:rPr>
        <w:tab/>
      </w:r>
      <w:r>
        <w:rPr>
          <w:color w:val="008080"/>
        </w:rPr>
        <w:t>&lt;</w:t>
      </w:r>
      <w:r>
        <w:t xml:space="preserve">property </w:t>
      </w:r>
      <w:r>
        <w:rPr>
          <w:color w:val="7F007F"/>
        </w:rPr>
        <w:t>name</w:t>
      </w:r>
      <w:r>
        <w:rPr>
          <w:color w:val="000000"/>
        </w:rPr>
        <w:t>=</w:t>
      </w:r>
      <w:r>
        <w:rPr>
          <w:i/>
          <w:iCs/>
          <w:color w:val="2A00FF"/>
        </w:rPr>
        <w:t>"name"</w:t>
      </w:r>
      <w:r>
        <w:rPr>
          <w:color w:val="008080"/>
        </w:rPr>
        <w:t>&gt;&lt;/</w:t>
      </w:r>
      <w:r>
        <w:t>property</w:t>
      </w:r>
      <w:r>
        <w:rPr>
          <w:color w:val="008080"/>
        </w:rPr>
        <w:t>&gt;</w:t>
      </w:r>
    </w:p>
    <w:p w14:paraId="7BD958F4" w14:textId="77777777" w:rsidR="004C3D51" w:rsidRDefault="004C3D51" w:rsidP="004C3D51">
      <w:pPr>
        <w:pStyle w:val="1Output"/>
      </w:pPr>
      <w:r>
        <w:rPr>
          <w:color w:val="000000"/>
        </w:rPr>
        <w:tab/>
      </w:r>
      <w:r>
        <w:rPr>
          <w:color w:val="000000"/>
        </w:rPr>
        <w:tab/>
      </w:r>
      <w:r>
        <w:rPr>
          <w:color w:val="008080"/>
        </w:rPr>
        <w:t>&lt;</w:t>
      </w:r>
      <w:r>
        <w:t xml:space="preserve">property </w:t>
      </w:r>
      <w:r>
        <w:rPr>
          <w:color w:val="7F007F"/>
        </w:rPr>
        <w:t>name</w:t>
      </w:r>
      <w:r>
        <w:rPr>
          <w:color w:val="000000"/>
        </w:rPr>
        <w:t>=</w:t>
      </w:r>
      <w:r>
        <w:rPr>
          <w:i/>
          <w:iCs/>
          <w:color w:val="2A00FF"/>
        </w:rPr>
        <w:t>"address"</w:t>
      </w:r>
      <w:r>
        <w:rPr>
          <w:color w:val="008080"/>
        </w:rPr>
        <w:t>&gt;&lt;/</w:t>
      </w:r>
      <w:r>
        <w:t>property</w:t>
      </w:r>
      <w:r>
        <w:rPr>
          <w:color w:val="008080"/>
        </w:rPr>
        <w:t>&gt;</w:t>
      </w:r>
    </w:p>
    <w:p w14:paraId="5C368339" w14:textId="77777777" w:rsidR="004C3D51" w:rsidRDefault="004C3D51" w:rsidP="004C3D51">
      <w:pPr>
        <w:pStyle w:val="1Output"/>
      </w:pPr>
      <w:r>
        <w:rPr>
          <w:color w:val="000000"/>
        </w:rPr>
        <w:tab/>
      </w:r>
      <w:r>
        <w:rPr>
          <w:color w:val="008080"/>
        </w:rPr>
        <w:t>&lt;/</w:t>
      </w:r>
      <w:r>
        <w:t>class</w:t>
      </w:r>
      <w:r>
        <w:rPr>
          <w:color w:val="008080"/>
        </w:rPr>
        <w:t>&gt;</w:t>
      </w:r>
    </w:p>
    <w:p w14:paraId="325501D7" w14:textId="77777777" w:rsidR="004C3D51" w:rsidRDefault="004C3D51" w:rsidP="004C3D51">
      <w:pPr>
        <w:pStyle w:val="1Output"/>
      </w:pPr>
      <w:r>
        <w:rPr>
          <w:color w:val="008080"/>
        </w:rPr>
        <w:t>&lt;/</w:t>
      </w:r>
      <w:r>
        <w:rPr>
          <w:highlight w:val="lightGray"/>
        </w:rPr>
        <w:t>hibernate-mapping</w:t>
      </w:r>
      <w:r>
        <w:rPr>
          <w:color w:val="008080"/>
        </w:rPr>
        <w:t>&gt;</w:t>
      </w:r>
    </w:p>
    <w:p w14:paraId="30D3289D" w14:textId="77777777" w:rsidR="004C3D51" w:rsidRDefault="004C3D51" w:rsidP="006E4D70">
      <w:pPr>
        <w:spacing w:after="0"/>
        <w:rPr>
          <w:b/>
          <w:u w:val="single"/>
        </w:rPr>
      </w:pPr>
      <w:r>
        <w:rPr>
          <w:b/>
          <w:u w:val="single"/>
        </w:rPr>
        <w:t>ehcache.xml</w:t>
      </w:r>
    </w:p>
    <w:p w14:paraId="2FC9D65F" w14:textId="77777777" w:rsidR="004C3D51" w:rsidRDefault="004C3D51" w:rsidP="004C3D51">
      <w:pPr>
        <w:pStyle w:val="1Output"/>
        <w:rPr>
          <w:b w:val="0"/>
        </w:rPr>
      </w:pPr>
      <w:r>
        <w:rPr>
          <w:color w:val="008080"/>
        </w:rPr>
        <w:t>&lt;?</w:t>
      </w:r>
      <w:r>
        <w:rPr>
          <w:color w:val="3F7F7F"/>
        </w:rPr>
        <w:t>xml</w:t>
      </w:r>
      <w:r>
        <w:t xml:space="preserve"> version</w:t>
      </w:r>
      <w:r>
        <w:rPr>
          <w:color w:val="000000"/>
        </w:rPr>
        <w:t>=</w:t>
      </w:r>
      <w:r>
        <w:rPr>
          <w:i/>
          <w:iCs/>
          <w:color w:val="2A00FF"/>
        </w:rPr>
        <w:t>"1.0"</w:t>
      </w:r>
      <w:r>
        <w:rPr>
          <w:color w:val="008080"/>
        </w:rPr>
        <w:t>?&gt;</w:t>
      </w:r>
    </w:p>
    <w:p w14:paraId="6D31C1FE" w14:textId="77777777" w:rsidR="004C3D51" w:rsidRDefault="004C3D51" w:rsidP="004C3D51">
      <w:pPr>
        <w:pStyle w:val="1Output"/>
      </w:pPr>
      <w:r>
        <w:rPr>
          <w:color w:val="008080"/>
        </w:rPr>
        <w:t>&lt;</w:t>
      </w:r>
      <w:r>
        <w:rPr>
          <w:color w:val="3F7F7F"/>
        </w:rPr>
        <w:t>ehcache</w:t>
      </w:r>
      <w:r>
        <w:rPr>
          <w:color w:val="008080"/>
        </w:rPr>
        <w:t>&gt;</w:t>
      </w:r>
    </w:p>
    <w:p w14:paraId="28EC120E" w14:textId="77777777" w:rsidR="004C3D51" w:rsidRDefault="004C3D51" w:rsidP="004C3D51">
      <w:pPr>
        <w:pStyle w:val="1Output"/>
      </w:pPr>
      <w:r>
        <w:rPr>
          <w:color w:val="000000"/>
        </w:rPr>
        <w:tab/>
      </w:r>
      <w:r>
        <w:rPr>
          <w:color w:val="008080"/>
        </w:rPr>
        <w:t>&lt;</w:t>
      </w:r>
      <w:r>
        <w:rPr>
          <w:color w:val="3F7F7F"/>
        </w:rPr>
        <w:t>defaultCache</w:t>
      </w:r>
      <w:r>
        <w:t xml:space="preserve"> maxElementsInMemory</w:t>
      </w:r>
      <w:r>
        <w:rPr>
          <w:color w:val="000000"/>
        </w:rPr>
        <w:t>=</w:t>
      </w:r>
      <w:r>
        <w:rPr>
          <w:i/>
          <w:iCs/>
          <w:color w:val="2A00FF"/>
        </w:rPr>
        <w:t>"100"</w:t>
      </w:r>
      <w:r>
        <w:t xml:space="preserve"> eternal</w:t>
      </w:r>
      <w:r>
        <w:rPr>
          <w:color w:val="000000"/>
        </w:rPr>
        <w:t>=</w:t>
      </w:r>
      <w:r>
        <w:rPr>
          <w:i/>
          <w:iCs/>
          <w:color w:val="2A00FF"/>
        </w:rPr>
        <w:t>"false"</w:t>
      </w:r>
    </w:p>
    <w:p w14:paraId="037D6268" w14:textId="77777777" w:rsidR="004C3D51" w:rsidRDefault="004C3D51" w:rsidP="004C3D51">
      <w:pPr>
        <w:pStyle w:val="1Output"/>
      </w:pPr>
      <w:r>
        <w:tab/>
      </w:r>
      <w:r>
        <w:tab/>
        <w:t>timeToIdleSeconds</w:t>
      </w:r>
      <w:r>
        <w:rPr>
          <w:color w:val="000000"/>
        </w:rPr>
        <w:t>=</w:t>
      </w:r>
      <w:r>
        <w:rPr>
          <w:i/>
          <w:iCs/>
          <w:color w:val="2A00FF"/>
        </w:rPr>
        <w:t>"120"</w:t>
      </w:r>
      <w:r>
        <w:t xml:space="preserve"> timeToLiveSeconds</w:t>
      </w:r>
      <w:r>
        <w:rPr>
          <w:color w:val="000000"/>
        </w:rPr>
        <w:t>=</w:t>
      </w:r>
      <w:r>
        <w:rPr>
          <w:i/>
          <w:iCs/>
          <w:color w:val="2A00FF"/>
        </w:rPr>
        <w:t>"200"</w:t>
      </w:r>
      <w:r>
        <w:t xml:space="preserve"> </w:t>
      </w:r>
      <w:r>
        <w:rPr>
          <w:color w:val="008080"/>
        </w:rPr>
        <w:t>/&gt;</w:t>
      </w:r>
    </w:p>
    <w:p w14:paraId="7C34CF8C" w14:textId="77777777" w:rsidR="004C3D51" w:rsidRDefault="004C3D51" w:rsidP="004C3D51">
      <w:pPr>
        <w:pStyle w:val="1Output"/>
      </w:pPr>
      <w:r>
        <w:rPr>
          <w:color w:val="000000"/>
        </w:rPr>
        <w:tab/>
      </w:r>
      <w:r>
        <w:rPr>
          <w:color w:val="008080"/>
        </w:rPr>
        <w:t>&lt;</w:t>
      </w:r>
      <w:r>
        <w:rPr>
          <w:color w:val="3F7F7F"/>
        </w:rPr>
        <w:t>cache</w:t>
      </w:r>
      <w:r>
        <w:t xml:space="preserve"> name</w:t>
      </w:r>
      <w:r>
        <w:rPr>
          <w:color w:val="000000"/>
        </w:rPr>
        <w:t>=</w:t>
      </w:r>
      <w:r>
        <w:rPr>
          <w:i/>
          <w:iCs/>
          <w:color w:val="2A00FF"/>
        </w:rPr>
        <w:t>"cache.Employee"</w:t>
      </w:r>
      <w:r>
        <w:t xml:space="preserve"> maxElementsInMemory</w:t>
      </w:r>
      <w:r>
        <w:rPr>
          <w:color w:val="000000"/>
        </w:rPr>
        <w:t>=</w:t>
      </w:r>
      <w:r>
        <w:rPr>
          <w:i/>
          <w:iCs/>
          <w:color w:val="2A00FF"/>
        </w:rPr>
        <w:t>"100"</w:t>
      </w:r>
    </w:p>
    <w:p w14:paraId="110B2EAA" w14:textId="77777777" w:rsidR="004C3D51" w:rsidRDefault="004C3D51" w:rsidP="004C3D51">
      <w:pPr>
        <w:pStyle w:val="1Output"/>
      </w:pPr>
      <w:r>
        <w:tab/>
      </w:r>
      <w:r>
        <w:tab/>
        <w:t>eternal</w:t>
      </w:r>
      <w:r>
        <w:rPr>
          <w:color w:val="000000"/>
        </w:rPr>
        <w:t>=</w:t>
      </w:r>
      <w:r>
        <w:rPr>
          <w:i/>
          <w:iCs/>
          <w:color w:val="2A00FF"/>
        </w:rPr>
        <w:t>"false"</w:t>
      </w:r>
      <w:r>
        <w:t xml:space="preserve"> timeToIdleSeconds</w:t>
      </w:r>
      <w:r>
        <w:rPr>
          <w:color w:val="000000"/>
        </w:rPr>
        <w:t>=</w:t>
      </w:r>
      <w:r>
        <w:rPr>
          <w:i/>
          <w:iCs/>
          <w:color w:val="2A00FF"/>
        </w:rPr>
        <w:t>"5"</w:t>
      </w:r>
      <w:r>
        <w:t xml:space="preserve"> timeToLiveSeconds</w:t>
      </w:r>
      <w:r>
        <w:rPr>
          <w:color w:val="000000"/>
        </w:rPr>
        <w:t>=</w:t>
      </w:r>
      <w:r>
        <w:rPr>
          <w:i/>
          <w:iCs/>
          <w:color w:val="2A00FF"/>
        </w:rPr>
        <w:t>"200"</w:t>
      </w:r>
      <w:r>
        <w:t xml:space="preserve"> </w:t>
      </w:r>
      <w:r>
        <w:rPr>
          <w:color w:val="008080"/>
        </w:rPr>
        <w:t>/&gt;</w:t>
      </w:r>
    </w:p>
    <w:p w14:paraId="7509EC86" w14:textId="77777777" w:rsidR="004C3D51" w:rsidRDefault="004C3D51" w:rsidP="004C3D51">
      <w:pPr>
        <w:pStyle w:val="1Output"/>
      </w:pPr>
      <w:r>
        <w:rPr>
          <w:color w:val="008080"/>
        </w:rPr>
        <w:t>&lt;/</w:t>
      </w:r>
      <w:r>
        <w:rPr>
          <w:color w:val="3F7F7F"/>
        </w:rPr>
        <w:t>ehcache</w:t>
      </w:r>
      <w:r>
        <w:rPr>
          <w:color w:val="008080"/>
        </w:rPr>
        <w:t>&gt;</w:t>
      </w:r>
      <w:r>
        <w:rPr>
          <w:color w:val="000000"/>
        </w:rPr>
        <w:t xml:space="preserve">  </w:t>
      </w:r>
    </w:p>
    <w:p w14:paraId="273A8D94" w14:textId="77777777" w:rsidR="004C3D51" w:rsidRDefault="004C3D51" w:rsidP="006E4D70">
      <w:pPr>
        <w:spacing w:after="0"/>
        <w:rPr>
          <w:b/>
          <w:u w:val="single"/>
        </w:rPr>
      </w:pPr>
      <w:r>
        <w:rPr>
          <w:b/>
          <w:u w:val="single"/>
        </w:rPr>
        <w:t>hibernate.cfg.xml</w:t>
      </w:r>
    </w:p>
    <w:p w14:paraId="0C5624A9" w14:textId="77777777" w:rsidR="004C3D51" w:rsidRDefault="004C3D51" w:rsidP="004C3D51">
      <w:pPr>
        <w:pStyle w:val="1Output"/>
        <w:rPr>
          <w:b w:val="0"/>
        </w:rPr>
      </w:pPr>
      <w:r>
        <w:rPr>
          <w:color w:val="008080"/>
        </w:rPr>
        <w:t>&lt;</w:t>
      </w:r>
      <w:r>
        <w:rPr>
          <w:color w:val="3F7F7F"/>
        </w:rPr>
        <w:t>hibernate-configuration</w:t>
      </w:r>
      <w:r>
        <w:rPr>
          <w:color w:val="008080"/>
        </w:rPr>
        <w:t>&gt;</w:t>
      </w:r>
    </w:p>
    <w:p w14:paraId="5FC91C38" w14:textId="77777777" w:rsidR="004C3D51" w:rsidRDefault="004C3D51" w:rsidP="004C3D51">
      <w:pPr>
        <w:pStyle w:val="1Output"/>
      </w:pPr>
      <w:r>
        <w:rPr>
          <w:color w:val="000000"/>
        </w:rPr>
        <w:tab/>
      </w:r>
      <w:r>
        <w:rPr>
          <w:color w:val="008080"/>
        </w:rPr>
        <w:t>&lt;</w:t>
      </w:r>
      <w:r>
        <w:rPr>
          <w:color w:val="3F7F7F"/>
        </w:rPr>
        <w:t>session-factory</w:t>
      </w:r>
      <w:r>
        <w:rPr>
          <w:color w:val="008080"/>
        </w:rPr>
        <w:t>&gt;</w:t>
      </w:r>
    </w:p>
    <w:p w14:paraId="414C6C5B" w14:textId="77777777" w:rsidR="004C3D51" w:rsidRDefault="004C3D51" w:rsidP="004C3D51">
      <w:pPr>
        <w:pStyle w:val="1Output"/>
        <w:rPr>
          <w:color w:val="008080"/>
        </w:rPr>
      </w:pPr>
      <w:r>
        <w:rPr>
          <w:color w:val="000000"/>
        </w:rPr>
        <w:tab/>
      </w:r>
      <w:r>
        <w:rPr>
          <w:color w:val="000000"/>
        </w:rPr>
        <w:tab/>
      </w:r>
      <w:r>
        <w:rPr>
          <w:color w:val="008080"/>
        </w:rPr>
        <w:t>&lt;</w:t>
      </w:r>
      <w:r>
        <w:rPr>
          <w:color w:val="3F7F7F"/>
        </w:rPr>
        <w:t>property&gt; Driver Class, URL, Username, password, etc</w:t>
      </w:r>
      <w:r>
        <w:t xml:space="preserve"> </w:t>
      </w:r>
      <w:r>
        <w:rPr>
          <w:color w:val="008080"/>
        </w:rPr>
        <w:t>&lt;/</w:t>
      </w:r>
      <w:r>
        <w:rPr>
          <w:color w:val="3F7F7F"/>
        </w:rPr>
        <w:t>property</w:t>
      </w:r>
      <w:r>
        <w:rPr>
          <w:color w:val="008080"/>
        </w:rPr>
        <w:t>&gt;</w:t>
      </w:r>
    </w:p>
    <w:p w14:paraId="2BE5BAFF" w14:textId="77777777" w:rsidR="004C3D51" w:rsidRDefault="004C3D51" w:rsidP="004C3D51">
      <w:pPr>
        <w:pStyle w:val="1Output"/>
      </w:pPr>
      <w:r>
        <w:rPr>
          <w:color w:val="000000"/>
        </w:rPr>
        <w:tab/>
      </w:r>
      <w:r>
        <w:rPr>
          <w:color w:val="000000"/>
        </w:rPr>
        <w:tab/>
      </w:r>
      <w:r>
        <w:rPr>
          <w:color w:val="008080"/>
        </w:rPr>
        <w:t>&lt;</w:t>
      </w:r>
      <w:r>
        <w:rPr>
          <w:color w:val="3F7F7F"/>
        </w:rPr>
        <w:t>property</w:t>
      </w:r>
      <w:r>
        <w:t xml:space="preserve"> name</w:t>
      </w:r>
      <w:r>
        <w:rPr>
          <w:color w:val="000000"/>
        </w:rPr>
        <w:t>=</w:t>
      </w:r>
      <w:r>
        <w:rPr>
          <w:i/>
          <w:iCs/>
          <w:color w:val="2A00FF"/>
        </w:rPr>
        <w:t>"cache.provider_class"</w:t>
      </w:r>
      <w:r>
        <w:rPr>
          <w:color w:val="008080"/>
        </w:rPr>
        <w:t>&gt;</w:t>
      </w:r>
      <w:r>
        <w:rPr>
          <w:color w:val="000000"/>
        </w:rPr>
        <w:t>org.hibernate.cache.EhCacheProvider</w:t>
      </w:r>
      <w:r>
        <w:rPr>
          <w:color w:val="008080"/>
        </w:rPr>
        <w:t>&lt;/</w:t>
      </w:r>
      <w:r>
        <w:rPr>
          <w:color w:val="3F7F7F"/>
        </w:rPr>
        <w:t>property</w:t>
      </w:r>
      <w:r>
        <w:rPr>
          <w:color w:val="008080"/>
        </w:rPr>
        <w:t>&gt;</w:t>
      </w:r>
    </w:p>
    <w:p w14:paraId="27439D9B" w14:textId="77777777" w:rsidR="004C3D51" w:rsidRDefault="004C3D51" w:rsidP="004C3D51">
      <w:pPr>
        <w:pStyle w:val="1Output"/>
      </w:pPr>
      <w:r>
        <w:rPr>
          <w:color w:val="000000"/>
        </w:rPr>
        <w:tab/>
      </w:r>
      <w:r>
        <w:rPr>
          <w:color w:val="000000"/>
        </w:rPr>
        <w:tab/>
      </w:r>
      <w:r>
        <w:rPr>
          <w:color w:val="008080"/>
        </w:rPr>
        <w:t>&lt;</w:t>
      </w:r>
      <w:r>
        <w:rPr>
          <w:color w:val="3F7F7F"/>
        </w:rPr>
        <w:t>property</w:t>
      </w:r>
      <w:r>
        <w:t xml:space="preserve"> name</w:t>
      </w:r>
      <w:r>
        <w:rPr>
          <w:color w:val="000000"/>
        </w:rPr>
        <w:t>=</w:t>
      </w:r>
      <w:r>
        <w:rPr>
          <w:i/>
          <w:iCs/>
          <w:color w:val="2A00FF"/>
        </w:rPr>
        <w:t>"hibernate.cache.use_second_level_cache"</w:t>
      </w:r>
      <w:r>
        <w:rPr>
          <w:color w:val="008080"/>
        </w:rPr>
        <w:t>&gt;</w:t>
      </w:r>
      <w:r>
        <w:rPr>
          <w:color w:val="000000"/>
        </w:rPr>
        <w:t>true</w:t>
      </w:r>
      <w:r>
        <w:rPr>
          <w:color w:val="008080"/>
        </w:rPr>
        <w:t>&lt;/</w:t>
      </w:r>
      <w:r>
        <w:rPr>
          <w:color w:val="3F7F7F"/>
        </w:rPr>
        <w:t>property</w:t>
      </w:r>
      <w:r>
        <w:rPr>
          <w:color w:val="008080"/>
        </w:rPr>
        <w:t>&gt;</w:t>
      </w:r>
    </w:p>
    <w:p w14:paraId="68021C65" w14:textId="77777777" w:rsidR="004C3D51" w:rsidRDefault="004C3D51" w:rsidP="004C3D51">
      <w:pPr>
        <w:pStyle w:val="1Output"/>
      </w:pPr>
      <w:r>
        <w:rPr>
          <w:color w:val="000000"/>
        </w:rPr>
        <w:tab/>
      </w:r>
      <w:r>
        <w:rPr>
          <w:color w:val="000000"/>
        </w:rPr>
        <w:tab/>
      </w:r>
      <w:r>
        <w:rPr>
          <w:color w:val="008080"/>
        </w:rPr>
        <w:t>&lt;</w:t>
      </w:r>
      <w:r>
        <w:rPr>
          <w:color w:val="3F7F7F"/>
        </w:rPr>
        <w:t>mapping</w:t>
      </w:r>
      <w:r>
        <w:t xml:space="preserve"> resource</w:t>
      </w:r>
      <w:r>
        <w:rPr>
          <w:color w:val="000000"/>
        </w:rPr>
        <w:t>=</w:t>
      </w:r>
      <w:r>
        <w:rPr>
          <w:i/>
          <w:iCs/>
          <w:color w:val="2A00FF"/>
        </w:rPr>
        <w:t>"cache/employee.hbm.xml"</w:t>
      </w:r>
      <w:r>
        <w:t xml:space="preserve"> </w:t>
      </w:r>
      <w:r>
        <w:rPr>
          <w:color w:val="008080"/>
        </w:rPr>
        <w:t>/&gt;</w:t>
      </w:r>
      <w:r>
        <w:rPr>
          <w:color w:val="000000"/>
        </w:rPr>
        <w:tab/>
      </w:r>
      <w:r>
        <w:rPr>
          <w:color w:val="000000"/>
        </w:rPr>
        <w:tab/>
      </w:r>
    </w:p>
    <w:p w14:paraId="34084DC5" w14:textId="77777777" w:rsidR="004C3D51" w:rsidRDefault="004C3D51" w:rsidP="004C3D51">
      <w:pPr>
        <w:pStyle w:val="1Output"/>
      </w:pPr>
      <w:r>
        <w:rPr>
          <w:color w:val="000000"/>
        </w:rPr>
        <w:tab/>
      </w:r>
      <w:r>
        <w:rPr>
          <w:color w:val="008080"/>
        </w:rPr>
        <w:t>&lt;/</w:t>
      </w:r>
      <w:r>
        <w:rPr>
          <w:color w:val="3F7F7F"/>
        </w:rPr>
        <w:t>session-factory</w:t>
      </w:r>
      <w:r>
        <w:rPr>
          <w:color w:val="008080"/>
        </w:rPr>
        <w:t>&gt;</w:t>
      </w:r>
    </w:p>
    <w:p w14:paraId="3D9C5ACE" w14:textId="77777777" w:rsidR="004C3D51" w:rsidRDefault="004C3D51" w:rsidP="004C3D51">
      <w:pPr>
        <w:pStyle w:val="1Output"/>
      </w:pPr>
      <w:r>
        <w:rPr>
          <w:color w:val="008080"/>
        </w:rPr>
        <w:t>&lt;/</w:t>
      </w:r>
      <w:r>
        <w:rPr>
          <w:color w:val="3F7F7F"/>
        </w:rPr>
        <w:t>hibernate-configuration</w:t>
      </w:r>
      <w:r>
        <w:rPr>
          <w:color w:val="008080"/>
        </w:rPr>
        <w:t>&gt;</w:t>
      </w:r>
    </w:p>
    <w:p w14:paraId="2836AFBA" w14:textId="77777777" w:rsidR="004C3D51" w:rsidRDefault="004C3D51" w:rsidP="004C3D51"/>
    <w:p w14:paraId="55004511" w14:textId="77777777" w:rsidR="004C3D51" w:rsidRDefault="004C3D51" w:rsidP="008151C9">
      <w:pPr>
        <w:pStyle w:val="Heading30"/>
      </w:pPr>
      <w:bookmarkStart w:id="201" w:name="_Toc1601787"/>
      <w:bookmarkStart w:id="202" w:name="_Toc2631581"/>
      <w:r>
        <w:t>What are some core interfaces of hibernate?</w:t>
      </w:r>
      <w:bookmarkEnd w:id="201"/>
      <w:bookmarkEnd w:id="202"/>
    </w:p>
    <w:p w14:paraId="0666767F" w14:textId="77777777" w:rsidR="004C3D51" w:rsidRPr="006E4D70" w:rsidRDefault="004C3D51" w:rsidP="00CB2B37">
      <w:pPr>
        <w:pStyle w:val="3Blue"/>
        <w:numPr>
          <w:ilvl w:val="0"/>
          <w:numId w:val="142"/>
        </w:numPr>
        <w:spacing w:after="0" w:line="360" w:lineRule="auto"/>
      </w:pPr>
      <w:r w:rsidRPr="006E4D70">
        <w:t>Configuration</w:t>
      </w:r>
    </w:p>
    <w:p w14:paraId="23DC8708" w14:textId="77777777" w:rsidR="004C3D51" w:rsidRPr="006E4D70" w:rsidRDefault="004C3D51" w:rsidP="00CB2B37">
      <w:pPr>
        <w:pStyle w:val="3Blue"/>
        <w:numPr>
          <w:ilvl w:val="0"/>
          <w:numId w:val="142"/>
        </w:numPr>
        <w:spacing w:after="0" w:line="360" w:lineRule="auto"/>
      </w:pPr>
      <w:r w:rsidRPr="006E4D70">
        <w:t>SessionFactory</w:t>
      </w:r>
    </w:p>
    <w:p w14:paraId="5E350DC7" w14:textId="77777777" w:rsidR="004C3D51" w:rsidRPr="006E4D70" w:rsidRDefault="004C3D51" w:rsidP="00CB2B37">
      <w:pPr>
        <w:pStyle w:val="3Blue"/>
        <w:numPr>
          <w:ilvl w:val="0"/>
          <w:numId w:val="142"/>
        </w:numPr>
        <w:spacing w:after="0" w:line="360" w:lineRule="auto"/>
      </w:pPr>
      <w:r w:rsidRPr="006E4D70">
        <w:t>Session</w:t>
      </w:r>
    </w:p>
    <w:p w14:paraId="7AEAC3B9" w14:textId="77777777" w:rsidR="006E4D70" w:rsidRPr="006E4D70" w:rsidRDefault="004C3D51" w:rsidP="00CB2B37">
      <w:pPr>
        <w:pStyle w:val="3Blue"/>
        <w:numPr>
          <w:ilvl w:val="0"/>
          <w:numId w:val="142"/>
        </w:numPr>
        <w:spacing w:after="0" w:line="360" w:lineRule="auto"/>
      </w:pPr>
      <w:r w:rsidRPr="006E4D70">
        <w:t>Transaction</w:t>
      </w:r>
    </w:p>
    <w:p w14:paraId="1DA87270" w14:textId="77777777" w:rsidR="006E4D70" w:rsidRPr="006E4D70" w:rsidRDefault="004C3D51" w:rsidP="00CB2B37">
      <w:pPr>
        <w:pStyle w:val="3Blue"/>
        <w:numPr>
          <w:ilvl w:val="0"/>
          <w:numId w:val="142"/>
        </w:numPr>
        <w:spacing w:after="0" w:line="360" w:lineRule="auto"/>
        <w:rPr>
          <w:rStyle w:val="3BlueChar"/>
          <w:b/>
        </w:rPr>
      </w:pPr>
      <w:r w:rsidRPr="006E4D70">
        <w:rPr>
          <w:rStyle w:val="3BlueChar"/>
          <w:b/>
        </w:rPr>
        <w:t>Query</w:t>
      </w:r>
    </w:p>
    <w:p w14:paraId="27F83162" w14:textId="2A085B6F" w:rsidR="004C3D51" w:rsidRPr="006E4D70" w:rsidRDefault="004C3D51" w:rsidP="00CB2B37">
      <w:pPr>
        <w:pStyle w:val="3Blue"/>
        <w:numPr>
          <w:ilvl w:val="0"/>
          <w:numId w:val="142"/>
        </w:numPr>
        <w:spacing w:after="0" w:line="360" w:lineRule="auto"/>
      </w:pPr>
      <w:r w:rsidRPr="006E4D70">
        <w:rPr>
          <w:rStyle w:val="3BlueChar"/>
          <w:b/>
        </w:rPr>
        <w:t>Criteria</w:t>
      </w:r>
      <w:r w:rsidRPr="006E4D70">
        <w:t xml:space="preserve"> </w:t>
      </w:r>
    </w:p>
    <w:p w14:paraId="778B3F5C" w14:textId="77777777" w:rsidR="004C3D51" w:rsidRDefault="004C3D51" w:rsidP="00846C00">
      <w:pPr>
        <w:pStyle w:val="ListParagraph"/>
        <w:spacing w:after="0"/>
      </w:pPr>
    </w:p>
    <w:p w14:paraId="340AA68E" w14:textId="77777777" w:rsidR="004C3D51" w:rsidRDefault="004C3D51" w:rsidP="006E4D70">
      <w:pPr>
        <w:spacing w:after="0"/>
      </w:pPr>
      <w:bookmarkStart w:id="203" w:name="_Toc2631582"/>
      <w:bookmarkStart w:id="204" w:name="_Toc1601788"/>
      <w:r>
        <w:rPr>
          <w:rStyle w:val="Heading3Char0"/>
        </w:rPr>
        <w:t>4 Difference between get() vs load() method in Hibernate? (</w:t>
      </w:r>
      <w:bookmarkEnd w:id="203"/>
      <w:r>
        <w:fldChar w:fldCharType="begin"/>
      </w:r>
      <w:r>
        <w:instrText xml:space="preserve"> HYPERLINK "http://javarevisited.blogspot.com/2012/07/hibernate-get-and-load-difference-interview-question.html" </w:instrText>
      </w:r>
      <w:r>
        <w:fldChar w:fldCharType="separate"/>
      </w:r>
      <w:r>
        <w:rPr>
          <w:rStyle w:val="Heading3Char0"/>
        </w:rPr>
        <w:t>detailed answer</w:t>
      </w:r>
      <w:r>
        <w:rPr>
          <w:rStyle w:val="Heading3Char0"/>
        </w:rPr>
        <w:fldChar w:fldCharType="end"/>
      </w:r>
      <w:r>
        <w:rPr>
          <w:rStyle w:val="Heading3Char0"/>
        </w:rPr>
        <w:t>)</w:t>
      </w:r>
      <w:r>
        <w:br/>
        <w:t>The key difference between </w:t>
      </w:r>
      <w:r w:rsidRPr="006E4D70">
        <w:rPr>
          <w:rStyle w:val="3BlueChar"/>
        </w:rPr>
        <w:t>get()</w:t>
      </w:r>
      <w:r>
        <w:t> and </w:t>
      </w:r>
      <w:r w:rsidRPr="006E4D70">
        <w:rPr>
          <w:rStyle w:val="3BlueChar"/>
        </w:rPr>
        <w:t>load()</w:t>
      </w:r>
      <w:r>
        <w:t> method is that</w:t>
      </w:r>
      <w:bookmarkEnd w:id="204"/>
      <w:r>
        <w:t xml:space="preserve"> </w:t>
      </w:r>
    </w:p>
    <w:p w14:paraId="17A4726D" w14:textId="77777777" w:rsidR="004C3D51" w:rsidRDefault="004C3D51" w:rsidP="004C3D51">
      <w:pPr>
        <w:pStyle w:val="ListParagraph"/>
        <w:numPr>
          <w:ilvl w:val="0"/>
          <w:numId w:val="19"/>
        </w:numPr>
      </w:pPr>
      <w:r>
        <w:rPr>
          <w:b/>
        </w:rPr>
        <w:t xml:space="preserve">load() will </w:t>
      </w:r>
      <w:r w:rsidRPr="006E4D70">
        <w:rPr>
          <w:b/>
          <w:color w:val="FF0000"/>
        </w:rPr>
        <w:t>throw an exception</w:t>
      </w:r>
      <w:r w:rsidRPr="006E4D70">
        <w:rPr>
          <w:color w:val="FF0000"/>
        </w:rPr>
        <w:t xml:space="preserve"> </w:t>
      </w:r>
      <w:r>
        <w:t>if an object with id passed to them is not found</w:t>
      </w:r>
    </w:p>
    <w:p w14:paraId="1AC67519" w14:textId="77777777" w:rsidR="004C3D51" w:rsidRDefault="004C3D51" w:rsidP="004C3D51">
      <w:pPr>
        <w:pStyle w:val="ListParagraph"/>
        <w:numPr>
          <w:ilvl w:val="0"/>
          <w:numId w:val="19"/>
        </w:numPr>
      </w:pPr>
      <w:r>
        <w:rPr>
          <w:b/>
        </w:rPr>
        <w:t>get() will return </w:t>
      </w:r>
      <w:hyperlink r:id="rId220" w:tgtFrame="_blank" w:history="1">
        <w:r>
          <w:rPr>
            <w:rStyle w:val="Hyperlink"/>
            <w:b/>
          </w:rPr>
          <w:t>null</w:t>
        </w:r>
      </w:hyperlink>
      <w:r>
        <w:rPr>
          <w:b/>
        </w:rPr>
        <w:t>.</w:t>
      </w:r>
      <w:r>
        <w:t xml:space="preserve"> </w:t>
      </w:r>
    </w:p>
    <w:p w14:paraId="4A870E15" w14:textId="77777777" w:rsidR="004C3D51" w:rsidRDefault="004C3D51" w:rsidP="004C3D51">
      <w:r>
        <w:t xml:space="preserve">Another important difference is </w:t>
      </w:r>
      <w:r w:rsidRPr="00110F0A">
        <w:rPr>
          <w:b/>
          <w:color w:val="FF0000"/>
        </w:rPr>
        <w:t>that load can return proxy without hitting the database</w:t>
      </w:r>
      <w:r w:rsidRPr="00110F0A">
        <w:rPr>
          <w:color w:val="FF0000"/>
        </w:rPr>
        <w:t xml:space="preserve"> </w:t>
      </w:r>
      <w:r>
        <w:t xml:space="preserve">unless required (when you access any attribute other than id) but get() always go to the database, so sometimes using load() can be faster than the get() method. </w:t>
      </w:r>
    </w:p>
    <w:p w14:paraId="3A3418D7" w14:textId="77777777" w:rsidR="004C3D51" w:rsidRDefault="004C3D51" w:rsidP="004C3D51">
      <w:r>
        <w:t>It makes sense to use the load() method if you know the object exists but get() method if you are not sure about object's existence.</w:t>
      </w:r>
    </w:p>
    <w:tbl>
      <w:tblPr>
        <w:tblW w:w="10095" w:type="dxa"/>
        <w:shd w:val="clear" w:color="auto" w:fill="FFFFFF"/>
        <w:tblCellMar>
          <w:left w:w="0" w:type="dxa"/>
          <w:right w:w="0" w:type="dxa"/>
        </w:tblCellMar>
        <w:tblLook w:val="04A0" w:firstRow="1" w:lastRow="0" w:firstColumn="1" w:lastColumn="0" w:noHBand="0" w:noVBand="1"/>
      </w:tblPr>
      <w:tblGrid>
        <w:gridCol w:w="2060"/>
        <w:gridCol w:w="4140"/>
        <w:gridCol w:w="3895"/>
      </w:tblGrid>
      <w:tr w:rsidR="004C3D51" w14:paraId="6EC8B903" w14:textId="77777777" w:rsidTr="00A63771">
        <w:trPr>
          <w:trHeight w:val="109"/>
        </w:trPr>
        <w:tc>
          <w:tcPr>
            <w:tcW w:w="2060" w:type="dxa"/>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bottom"/>
            <w:hideMark/>
          </w:tcPr>
          <w:p w14:paraId="7BA9C871" w14:textId="77777777" w:rsidR="004C3D51" w:rsidRDefault="004C3D51" w:rsidP="006E4D70">
            <w:pPr>
              <w:spacing w:after="0" w:line="240" w:lineRule="auto"/>
              <w:textAlignment w:val="baseline"/>
              <w:rPr>
                <w:rFonts w:eastAsia="Times New Roman" w:cs="Times New Roman"/>
                <w:color w:val="000000"/>
              </w:rPr>
            </w:pPr>
            <w:r>
              <w:rPr>
                <w:rFonts w:eastAsia="Times New Roman" w:cs="Times New Roman"/>
                <w:b/>
                <w:bCs/>
                <w:color w:val="000000"/>
                <w:bdr w:val="none" w:sz="0" w:space="0" w:color="auto" w:frame="1"/>
              </w:rPr>
              <w:lastRenderedPageBreak/>
              <w:t>Parameter</w:t>
            </w:r>
          </w:p>
        </w:tc>
        <w:tc>
          <w:tcPr>
            <w:tcW w:w="4140" w:type="dxa"/>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bottom"/>
            <w:hideMark/>
          </w:tcPr>
          <w:p w14:paraId="3B7B9D2C" w14:textId="77777777" w:rsidR="004C3D51" w:rsidRDefault="004C3D51" w:rsidP="006E4D70">
            <w:pPr>
              <w:spacing w:after="0" w:line="240" w:lineRule="auto"/>
              <w:textAlignment w:val="baseline"/>
              <w:rPr>
                <w:rFonts w:eastAsia="Times New Roman" w:cs="Times New Roman"/>
                <w:color w:val="000000"/>
              </w:rPr>
            </w:pPr>
            <w:r>
              <w:rPr>
                <w:rFonts w:eastAsia="Times New Roman" w:cs="Times New Roman"/>
                <w:b/>
                <w:bCs/>
                <w:color w:val="000000"/>
                <w:bdr w:val="none" w:sz="0" w:space="0" w:color="auto" w:frame="1"/>
              </w:rPr>
              <w:t>get</w:t>
            </w:r>
          </w:p>
        </w:tc>
        <w:tc>
          <w:tcPr>
            <w:tcW w:w="3895" w:type="dxa"/>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bottom"/>
            <w:hideMark/>
          </w:tcPr>
          <w:p w14:paraId="10498039" w14:textId="77777777" w:rsidR="004C3D51" w:rsidRDefault="004C3D51" w:rsidP="006E4D70">
            <w:pPr>
              <w:spacing w:after="0" w:line="240" w:lineRule="auto"/>
              <w:textAlignment w:val="baseline"/>
              <w:rPr>
                <w:rFonts w:eastAsia="Times New Roman" w:cs="Times New Roman"/>
                <w:color w:val="000000"/>
              </w:rPr>
            </w:pPr>
            <w:r>
              <w:rPr>
                <w:rFonts w:eastAsia="Times New Roman" w:cs="Times New Roman"/>
                <w:b/>
                <w:bCs/>
                <w:color w:val="000000"/>
                <w:bdr w:val="none" w:sz="0" w:space="0" w:color="auto" w:frame="1"/>
              </w:rPr>
              <w:t>load</w:t>
            </w:r>
          </w:p>
        </w:tc>
      </w:tr>
      <w:tr w:rsidR="004C3D51" w14:paraId="4108D980" w14:textId="77777777" w:rsidTr="00A63771">
        <w:trPr>
          <w:trHeight w:val="322"/>
        </w:trPr>
        <w:tc>
          <w:tcPr>
            <w:tcW w:w="2060" w:type="dxa"/>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bottom"/>
            <w:hideMark/>
          </w:tcPr>
          <w:p w14:paraId="256E8BAC" w14:textId="77777777" w:rsidR="004C3D51" w:rsidRDefault="004C3D51" w:rsidP="006E4D70">
            <w:pPr>
              <w:spacing w:after="0" w:line="240" w:lineRule="auto"/>
              <w:textAlignment w:val="baseline"/>
              <w:rPr>
                <w:rFonts w:eastAsia="Times New Roman" w:cs="Times New Roman"/>
                <w:color w:val="000000"/>
              </w:rPr>
            </w:pPr>
            <w:r>
              <w:rPr>
                <w:rFonts w:eastAsia="Times New Roman" w:cs="Times New Roman"/>
                <w:color w:val="FF0000"/>
                <w:bdr w:val="none" w:sz="0" w:space="0" w:color="auto" w:frame="1"/>
              </w:rPr>
              <w:t>Database retrieval</w:t>
            </w:r>
          </w:p>
        </w:tc>
        <w:tc>
          <w:tcPr>
            <w:tcW w:w="4140" w:type="dxa"/>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bottom"/>
            <w:hideMark/>
          </w:tcPr>
          <w:p w14:paraId="1CF10866" w14:textId="77777777" w:rsidR="004C3D51" w:rsidRDefault="004C3D51" w:rsidP="006E4D70">
            <w:pPr>
              <w:spacing w:after="0" w:line="240" w:lineRule="auto"/>
              <w:textAlignment w:val="baseline"/>
              <w:rPr>
                <w:rFonts w:eastAsia="Times New Roman" w:cs="Times New Roman"/>
                <w:color w:val="000000"/>
              </w:rPr>
            </w:pPr>
            <w:r>
              <w:rPr>
                <w:rFonts w:eastAsia="Times New Roman" w:cs="Times New Roman"/>
                <w:color w:val="000000"/>
              </w:rPr>
              <w:t>It always hits the database</w:t>
            </w:r>
          </w:p>
        </w:tc>
        <w:tc>
          <w:tcPr>
            <w:tcW w:w="3895" w:type="dxa"/>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bottom"/>
            <w:hideMark/>
          </w:tcPr>
          <w:p w14:paraId="65DBEC65" w14:textId="77777777" w:rsidR="004C3D51" w:rsidRDefault="004C3D51" w:rsidP="006E4D70">
            <w:pPr>
              <w:spacing w:after="0" w:line="240" w:lineRule="auto"/>
              <w:textAlignment w:val="baseline"/>
              <w:rPr>
                <w:rFonts w:eastAsia="Times New Roman" w:cs="Times New Roman"/>
                <w:color w:val="000000"/>
              </w:rPr>
            </w:pPr>
            <w:r>
              <w:rPr>
                <w:rFonts w:eastAsia="Times New Roman" w:cs="Times New Roman"/>
                <w:color w:val="000000"/>
              </w:rPr>
              <w:t>It does not hit database</w:t>
            </w:r>
          </w:p>
        </w:tc>
      </w:tr>
      <w:tr w:rsidR="004C3D51" w14:paraId="3423D817" w14:textId="77777777" w:rsidTr="00A63771">
        <w:trPr>
          <w:trHeight w:val="438"/>
        </w:trPr>
        <w:tc>
          <w:tcPr>
            <w:tcW w:w="2060" w:type="dxa"/>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bottom"/>
            <w:hideMark/>
          </w:tcPr>
          <w:p w14:paraId="0B8CD22E" w14:textId="77777777" w:rsidR="004C3D51" w:rsidRDefault="004C3D51" w:rsidP="006E4D70">
            <w:pPr>
              <w:spacing w:after="0" w:line="240" w:lineRule="auto"/>
              <w:textAlignment w:val="baseline"/>
              <w:rPr>
                <w:rFonts w:eastAsia="Times New Roman" w:cs="Times New Roman"/>
                <w:color w:val="000000"/>
              </w:rPr>
            </w:pPr>
            <w:r>
              <w:rPr>
                <w:rFonts w:eastAsia="Times New Roman" w:cs="Times New Roman"/>
                <w:color w:val="FF0000"/>
                <w:bdr w:val="none" w:sz="0" w:space="0" w:color="auto" w:frame="1"/>
              </w:rPr>
              <w:t>If null</w:t>
            </w:r>
          </w:p>
        </w:tc>
        <w:tc>
          <w:tcPr>
            <w:tcW w:w="4140" w:type="dxa"/>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bottom"/>
            <w:hideMark/>
          </w:tcPr>
          <w:p w14:paraId="3467D78C" w14:textId="77777777" w:rsidR="004C3D51" w:rsidRDefault="004C3D51" w:rsidP="006E4D70">
            <w:pPr>
              <w:spacing w:after="0" w:line="240" w:lineRule="auto"/>
              <w:textAlignment w:val="baseline"/>
              <w:rPr>
                <w:rFonts w:eastAsia="Times New Roman" w:cs="Times New Roman"/>
                <w:color w:val="000000"/>
              </w:rPr>
            </w:pPr>
            <w:r>
              <w:rPr>
                <w:rFonts w:eastAsia="Times New Roman" w:cs="Times New Roman"/>
                <w:color w:val="000000"/>
              </w:rPr>
              <w:t>If it does not get the object with id, it returns null, null in databse</w:t>
            </w:r>
          </w:p>
        </w:tc>
        <w:tc>
          <w:tcPr>
            <w:tcW w:w="3895" w:type="dxa"/>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bottom"/>
            <w:hideMark/>
          </w:tcPr>
          <w:p w14:paraId="0EC4EF7A" w14:textId="77777777" w:rsidR="004C3D51" w:rsidRDefault="004C3D51" w:rsidP="006E4D70">
            <w:pPr>
              <w:spacing w:after="0" w:line="240" w:lineRule="auto"/>
              <w:textAlignment w:val="baseline"/>
              <w:rPr>
                <w:rFonts w:eastAsia="Times New Roman" w:cs="Times New Roman"/>
                <w:color w:val="000000"/>
              </w:rPr>
            </w:pPr>
            <w:r>
              <w:rPr>
                <w:rFonts w:eastAsia="Times New Roman" w:cs="Times New Roman"/>
                <w:color w:val="000000"/>
              </w:rPr>
              <w:t>If it does get the object with id, it throws ObjectNotFound in Cache</w:t>
            </w:r>
          </w:p>
        </w:tc>
      </w:tr>
      <w:tr w:rsidR="004C3D51" w14:paraId="2F2C8900" w14:textId="77777777" w:rsidTr="00A63771">
        <w:trPr>
          <w:trHeight w:val="219"/>
        </w:trPr>
        <w:tc>
          <w:tcPr>
            <w:tcW w:w="2060" w:type="dxa"/>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bottom"/>
            <w:hideMark/>
          </w:tcPr>
          <w:p w14:paraId="5E25A9BE" w14:textId="77777777" w:rsidR="004C3D51" w:rsidRDefault="004C3D51" w:rsidP="006E4D70">
            <w:pPr>
              <w:spacing w:after="0" w:line="240" w:lineRule="auto"/>
              <w:textAlignment w:val="baseline"/>
              <w:rPr>
                <w:rFonts w:eastAsia="Times New Roman" w:cs="Times New Roman"/>
                <w:color w:val="000000"/>
              </w:rPr>
            </w:pPr>
            <w:r>
              <w:rPr>
                <w:rFonts w:eastAsia="Times New Roman" w:cs="Times New Roman"/>
                <w:color w:val="FF0000"/>
                <w:bdr w:val="none" w:sz="0" w:space="0" w:color="auto" w:frame="1"/>
              </w:rPr>
              <w:t>Proxy</w:t>
            </w:r>
          </w:p>
        </w:tc>
        <w:tc>
          <w:tcPr>
            <w:tcW w:w="4140" w:type="dxa"/>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bottom"/>
            <w:hideMark/>
          </w:tcPr>
          <w:p w14:paraId="65EDD17C" w14:textId="77777777" w:rsidR="004C3D51" w:rsidRDefault="004C3D51" w:rsidP="006E4D70">
            <w:pPr>
              <w:spacing w:after="0" w:line="240" w:lineRule="auto"/>
              <w:textAlignment w:val="baseline"/>
              <w:rPr>
                <w:rFonts w:eastAsia="Times New Roman" w:cs="Times New Roman"/>
                <w:color w:val="000000"/>
              </w:rPr>
            </w:pPr>
            <w:r>
              <w:rPr>
                <w:rFonts w:eastAsia="Times New Roman" w:cs="Times New Roman"/>
                <w:color w:val="000000"/>
              </w:rPr>
              <w:t>It returns real object</w:t>
            </w:r>
          </w:p>
        </w:tc>
        <w:tc>
          <w:tcPr>
            <w:tcW w:w="3895" w:type="dxa"/>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bottom"/>
            <w:hideMark/>
          </w:tcPr>
          <w:p w14:paraId="6F8A7EBA" w14:textId="77777777" w:rsidR="004C3D51" w:rsidRDefault="004C3D51" w:rsidP="006E4D70">
            <w:pPr>
              <w:spacing w:after="0" w:line="240" w:lineRule="auto"/>
              <w:textAlignment w:val="baseline"/>
              <w:rPr>
                <w:rFonts w:eastAsia="Times New Roman" w:cs="Times New Roman"/>
                <w:color w:val="000000"/>
              </w:rPr>
            </w:pPr>
            <w:r>
              <w:rPr>
                <w:rFonts w:eastAsia="Times New Roman" w:cs="Times New Roman"/>
                <w:color w:val="000000"/>
              </w:rPr>
              <w:t>It returns proxy object</w:t>
            </w:r>
          </w:p>
        </w:tc>
      </w:tr>
      <w:tr w:rsidR="004C3D51" w14:paraId="584391EE" w14:textId="77777777" w:rsidTr="00A63771">
        <w:trPr>
          <w:trHeight w:val="213"/>
        </w:trPr>
        <w:tc>
          <w:tcPr>
            <w:tcW w:w="2060" w:type="dxa"/>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bottom"/>
            <w:hideMark/>
          </w:tcPr>
          <w:p w14:paraId="5A90A056" w14:textId="77777777" w:rsidR="004C3D51" w:rsidRDefault="004C3D51" w:rsidP="006E4D70">
            <w:pPr>
              <w:spacing w:after="0" w:line="240" w:lineRule="auto"/>
              <w:textAlignment w:val="baseline"/>
              <w:rPr>
                <w:rFonts w:eastAsia="Times New Roman" w:cs="Times New Roman"/>
                <w:color w:val="000000"/>
              </w:rPr>
            </w:pPr>
            <w:r>
              <w:rPr>
                <w:rFonts w:eastAsia="Times New Roman" w:cs="Times New Roman"/>
                <w:color w:val="FF0000"/>
                <w:bdr w:val="none" w:sz="0" w:space="0" w:color="auto" w:frame="1"/>
              </w:rPr>
              <w:t>Use</w:t>
            </w:r>
          </w:p>
        </w:tc>
        <w:tc>
          <w:tcPr>
            <w:tcW w:w="4140" w:type="dxa"/>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bottom"/>
            <w:hideMark/>
          </w:tcPr>
          <w:p w14:paraId="7963ED30" w14:textId="77777777" w:rsidR="004C3D51" w:rsidRDefault="004C3D51" w:rsidP="006E4D70">
            <w:pPr>
              <w:spacing w:after="0" w:line="240" w:lineRule="auto"/>
              <w:rPr>
                <w:rFonts w:eastAsia="Times New Roman" w:cs="Times New Roman"/>
                <w:color w:val="000000"/>
              </w:rPr>
            </w:pPr>
            <w:r>
              <w:rPr>
                <w:rFonts w:eastAsia="Times New Roman" w:cs="Times New Roman"/>
                <w:color w:val="000000"/>
              </w:rPr>
              <w:t>If you are not sure if object with id exists or not, you can use get</w:t>
            </w:r>
          </w:p>
        </w:tc>
        <w:tc>
          <w:tcPr>
            <w:tcW w:w="3895" w:type="dxa"/>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bottom"/>
            <w:hideMark/>
          </w:tcPr>
          <w:p w14:paraId="098F4480" w14:textId="77777777" w:rsidR="004C3D51" w:rsidRDefault="004C3D51" w:rsidP="006E4D70">
            <w:pPr>
              <w:spacing w:after="0" w:line="240" w:lineRule="auto"/>
              <w:textAlignment w:val="baseline"/>
              <w:rPr>
                <w:rFonts w:eastAsia="Times New Roman" w:cs="Times New Roman"/>
                <w:color w:val="000000"/>
              </w:rPr>
            </w:pPr>
            <w:r>
              <w:rPr>
                <w:rFonts w:eastAsia="Times New Roman" w:cs="Times New Roman"/>
                <w:color w:val="000000"/>
              </w:rPr>
              <w:t>If you are sure about existence of object, you can use load</w:t>
            </w:r>
          </w:p>
        </w:tc>
      </w:tr>
    </w:tbl>
    <w:p w14:paraId="3342307A" w14:textId="77777777" w:rsidR="004C3D51" w:rsidRDefault="004C3D51" w:rsidP="004C3D51"/>
    <w:p w14:paraId="0D4A8A12" w14:textId="77777777" w:rsidR="004C3D51" w:rsidRDefault="004C3D51" w:rsidP="004C3D51">
      <w:pPr>
        <w:rPr>
          <w:rStyle w:val="Heading3Char0"/>
        </w:rPr>
      </w:pPr>
      <w:r>
        <w:br/>
      </w:r>
      <w:bookmarkStart w:id="205" w:name="_Toc1601789"/>
      <w:bookmarkStart w:id="206" w:name="_Toc2631583"/>
      <w:r>
        <w:rPr>
          <w:rStyle w:val="Heading3Char0"/>
        </w:rPr>
        <w:t xml:space="preserve">What is the difference between </w:t>
      </w:r>
      <w:r w:rsidRPr="00082B80">
        <w:rPr>
          <w:rStyle w:val="Heading3Char0"/>
          <w:color w:val="FF0000"/>
        </w:rPr>
        <w:t>s</w:t>
      </w:r>
      <w:r>
        <w:rPr>
          <w:rStyle w:val="Heading3Char0"/>
        </w:rPr>
        <w:t>ave() and persist() method in Hibernate?</w:t>
      </w:r>
      <w:bookmarkEnd w:id="205"/>
      <w:bookmarkEnd w:id="206"/>
    </w:p>
    <w:p w14:paraId="7F9F8E88" w14:textId="77777777" w:rsidR="004C3D51" w:rsidRDefault="004C3D51" w:rsidP="004C3D51">
      <w:pPr>
        <w:pStyle w:val="ListParagraph"/>
        <w:numPr>
          <w:ilvl w:val="0"/>
          <w:numId w:val="20"/>
        </w:numPr>
      </w:pPr>
      <w:r w:rsidRPr="00082B80">
        <w:rPr>
          <w:b/>
          <w:color w:val="FF0000"/>
        </w:rPr>
        <w:t>S</w:t>
      </w:r>
      <w:r>
        <w:rPr>
          <w:b/>
        </w:rPr>
        <w:t xml:space="preserve">erializable  Object </w:t>
      </w:r>
      <w:r w:rsidRPr="00082B80">
        <w:rPr>
          <w:b/>
          <w:color w:val="FF0000"/>
        </w:rPr>
        <w:t>s</w:t>
      </w:r>
      <w:r>
        <w:rPr>
          <w:b/>
        </w:rPr>
        <w:t>ave()</w:t>
      </w:r>
      <w:r>
        <w:t xml:space="preserve"> returns a Serializable object </w:t>
      </w:r>
    </w:p>
    <w:p w14:paraId="272BE7E0" w14:textId="77777777" w:rsidR="004C3D51" w:rsidRDefault="004C3D51" w:rsidP="004C3D51">
      <w:pPr>
        <w:pStyle w:val="ListParagraph"/>
        <w:numPr>
          <w:ilvl w:val="0"/>
          <w:numId w:val="19"/>
        </w:numPr>
        <w:spacing w:after="0"/>
      </w:pPr>
      <w:r>
        <w:rPr>
          <w:b/>
        </w:rPr>
        <w:t>void persist()</w:t>
      </w:r>
      <w:r>
        <w:t xml:space="preserve"> method is void, so it doesn't return anything.</w:t>
      </w:r>
    </w:p>
    <w:p w14:paraId="5A6B4893" w14:textId="77777777" w:rsidR="004C3D51" w:rsidRDefault="004C3D51" w:rsidP="004C3D51">
      <w:r>
        <w:rPr>
          <w:noProof/>
          <w:lang w:eastAsia="en-US"/>
        </w:rPr>
        <w:drawing>
          <wp:inline distT="0" distB="0" distL="0" distR="0" wp14:anchorId="3CE6EE09" wp14:editId="3E974290">
            <wp:extent cx="4706782" cy="2274442"/>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BF4795B.tmp"/>
                    <pic:cNvPicPr/>
                  </pic:nvPicPr>
                  <pic:blipFill>
                    <a:blip r:embed="rId221">
                      <a:extLst>
                        <a:ext uri="{28A0092B-C50C-407E-A947-70E740481C1C}">
                          <a14:useLocalDpi xmlns:a14="http://schemas.microsoft.com/office/drawing/2010/main" val="0"/>
                        </a:ext>
                      </a:extLst>
                    </a:blip>
                    <a:stretch>
                      <a:fillRect/>
                    </a:stretch>
                  </pic:blipFill>
                  <pic:spPr>
                    <a:xfrm>
                      <a:off x="0" y="0"/>
                      <a:ext cx="4730900" cy="2286097"/>
                    </a:xfrm>
                    <a:prstGeom prst="rect">
                      <a:avLst/>
                    </a:prstGeom>
                  </pic:spPr>
                </pic:pic>
              </a:graphicData>
            </a:graphic>
          </wp:inline>
        </w:drawing>
      </w:r>
    </w:p>
    <w:p w14:paraId="12BB90F6" w14:textId="77777777" w:rsidR="004C3D51" w:rsidRDefault="004C3D51" w:rsidP="004C3D51"/>
    <w:p w14:paraId="40B4DDC5" w14:textId="77777777" w:rsidR="004C3D51" w:rsidRPr="00D85EA2" w:rsidRDefault="004C3D51" w:rsidP="008151C9">
      <w:pPr>
        <w:pStyle w:val="Heading30"/>
      </w:pPr>
      <w:bookmarkStart w:id="207" w:name="_Toc1601716"/>
      <w:r w:rsidRPr="00D85EA2">
        <w:t>What is the difference between and merge and update?</w:t>
      </w:r>
      <w:bookmarkEnd w:id="207"/>
    </w:p>
    <w:p w14:paraId="75ACB571" w14:textId="77777777" w:rsidR="004C3D51" w:rsidRPr="00DC780D" w:rsidRDefault="004C3D51" w:rsidP="004C3D51">
      <w:pPr>
        <w:pStyle w:val="1Output"/>
        <w:rPr>
          <w:color w:val="4C483D" w:themeColor="text2"/>
        </w:rPr>
      </w:pPr>
      <w:r w:rsidRPr="00DC780D">
        <w:tab/>
      </w:r>
      <w:r w:rsidRPr="00DC780D">
        <w:tab/>
        <w:t xml:space="preserve">Employee </w:t>
      </w:r>
      <w:r w:rsidRPr="00DC780D">
        <w:rPr>
          <w:color w:val="6A3E3E"/>
        </w:rPr>
        <w:t>emp1</w:t>
      </w:r>
      <w:r w:rsidRPr="00DC780D">
        <w:t xml:space="preserve"> = </w:t>
      </w:r>
      <w:r w:rsidRPr="00DC780D">
        <w:rPr>
          <w:bCs/>
          <w:color w:val="7F0055"/>
        </w:rPr>
        <w:t>new</w:t>
      </w:r>
      <w:r w:rsidRPr="00DC780D">
        <w:t xml:space="preserve"> Employee();</w:t>
      </w:r>
    </w:p>
    <w:p w14:paraId="7DB998F2" w14:textId="77777777" w:rsidR="004C3D51" w:rsidRPr="00DC780D" w:rsidRDefault="004C3D51" w:rsidP="004C3D51">
      <w:pPr>
        <w:pStyle w:val="1Output"/>
        <w:rPr>
          <w:color w:val="4C483D" w:themeColor="text2"/>
        </w:rPr>
      </w:pPr>
      <w:r w:rsidRPr="00DC780D">
        <w:tab/>
      </w:r>
      <w:r w:rsidRPr="00DC780D">
        <w:tab/>
      </w:r>
      <w:r w:rsidRPr="00DC780D">
        <w:rPr>
          <w:color w:val="6A3E3E"/>
        </w:rPr>
        <w:t>emp1</w:t>
      </w:r>
      <w:r w:rsidRPr="00DC780D">
        <w:t>.setEmpId(100);</w:t>
      </w:r>
    </w:p>
    <w:p w14:paraId="542D8781" w14:textId="77777777" w:rsidR="004C3D51" w:rsidRPr="00DC780D" w:rsidRDefault="004C3D51" w:rsidP="004C3D51">
      <w:pPr>
        <w:pStyle w:val="1Output"/>
        <w:rPr>
          <w:color w:val="4C483D" w:themeColor="text2"/>
        </w:rPr>
      </w:pPr>
      <w:r w:rsidRPr="00DC780D">
        <w:tab/>
      </w:r>
      <w:r w:rsidRPr="00DC780D">
        <w:tab/>
      </w:r>
      <w:r w:rsidRPr="00DC780D">
        <w:rPr>
          <w:color w:val="6A3E3E"/>
        </w:rPr>
        <w:t>emp1</w:t>
      </w:r>
      <w:r w:rsidRPr="00DC780D">
        <w:t>.setEmpName(</w:t>
      </w:r>
      <w:r w:rsidRPr="00DC780D">
        <w:rPr>
          <w:color w:val="2A00FF"/>
        </w:rPr>
        <w:t>"Dinesh"</w:t>
      </w:r>
      <w:r w:rsidRPr="00DC780D">
        <w:t>);</w:t>
      </w:r>
    </w:p>
    <w:p w14:paraId="71B448FC" w14:textId="77777777" w:rsidR="004C3D51" w:rsidRPr="00DC780D" w:rsidRDefault="004C3D51" w:rsidP="004C3D51">
      <w:pPr>
        <w:pStyle w:val="1Output"/>
        <w:rPr>
          <w:color w:val="4C483D" w:themeColor="text2"/>
        </w:rPr>
      </w:pPr>
      <w:r w:rsidRPr="00DC780D">
        <w:tab/>
      </w:r>
      <w:r w:rsidRPr="00DC780D">
        <w:tab/>
        <w:t xml:space="preserve">Session </w:t>
      </w:r>
      <w:r w:rsidRPr="00DC780D">
        <w:rPr>
          <w:color w:val="6A3E3E"/>
        </w:rPr>
        <w:t>session1</w:t>
      </w:r>
      <w:r w:rsidRPr="00DC780D">
        <w:t xml:space="preserve"> = createNewHibernateSession();</w:t>
      </w:r>
    </w:p>
    <w:p w14:paraId="2C60E5AE" w14:textId="77777777" w:rsidR="004C3D51" w:rsidRPr="00DC780D" w:rsidRDefault="004C3D51" w:rsidP="004C3D51">
      <w:pPr>
        <w:pStyle w:val="1Output"/>
        <w:rPr>
          <w:color w:val="4C483D" w:themeColor="text2"/>
        </w:rPr>
      </w:pPr>
      <w:r w:rsidRPr="00DC780D">
        <w:tab/>
      </w:r>
      <w:r w:rsidRPr="00DC780D">
        <w:tab/>
      </w:r>
      <w:r w:rsidRPr="00DC780D">
        <w:rPr>
          <w:color w:val="6A3E3E"/>
        </w:rPr>
        <w:t>session1</w:t>
      </w:r>
      <w:r w:rsidRPr="00DC780D">
        <w:t>.</w:t>
      </w:r>
      <w:r w:rsidRPr="00DC780D">
        <w:rPr>
          <w:shd w:val="clear" w:color="auto" w:fill="D4D4D4"/>
        </w:rPr>
        <w:t>saveOrUpdate</w:t>
      </w:r>
      <w:r w:rsidRPr="00DC780D">
        <w:t>(</w:t>
      </w:r>
      <w:r w:rsidRPr="00DC780D">
        <w:rPr>
          <w:color w:val="6A3E3E"/>
        </w:rPr>
        <w:t>emp1</w:t>
      </w:r>
      <w:r w:rsidRPr="00DC780D">
        <w:t>);</w:t>
      </w:r>
    </w:p>
    <w:p w14:paraId="1C58210D" w14:textId="77777777" w:rsidR="004C3D51" w:rsidRPr="00DC780D" w:rsidRDefault="004C3D51" w:rsidP="004C3D51">
      <w:pPr>
        <w:pStyle w:val="1Output"/>
        <w:rPr>
          <w:color w:val="4C483D" w:themeColor="text2"/>
        </w:rPr>
      </w:pPr>
      <w:r w:rsidRPr="00DC780D">
        <w:tab/>
      </w:r>
      <w:r w:rsidRPr="00DC780D">
        <w:tab/>
      </w:r>
      <w:r w:rsidRPr="00DC780D">
        <w:rPr>
          <w:color w:val="6A3E3E"/>
        </w:rPr>
        <w:t>session1</w:t>
      </w:r>
      <w:r w:rsidRPr="00DC780D">
        <w:t>.close();</w:t>
      </w:r>
    </w:p>
    <w:p w14:paraId="7BF8A538" w14:textId="77777777" w:rsidR="004C3D51" w:rsidRPr="00DC780D" w:rsidRDefault="004C3D51" w:rsidP="004C3D51">
      <w:pPr>
        <w:pStyle w:val="1Output"/>
        <w:rPr>
          <w:color w:val="4C483D" w:themeColor="text2"/>
        </w:rPr>
      </w:pPr>
      <w:r w:rsidRPr="00DC780D">
        <w:tab/>
      </w:r>
      <w:r w:rsidRPr="00DC780D">
        <w:tab/>
      </w:r>
      <w:r w:rsidRPr="00DC780D">
        <w:rPr>
          <w:color w:val="3F7F5F"/>
        </w:rPr>
        <w:t>//emp1 object in detached state now</w:t>
      </w:r>
    </w:p>
    <w:p w14:paraId="0CE749B6" w14:textId="77777777" w:rsidR="004C3D51" w:rsidRPr="00DC780D" w:rsidRDefault="004C3D51" w:rsidP="004C3D51">
      <w:pPr>
        <w:pStyle w:val="1Output"/>
        <w:rPr>
          <w:color w:val="4C483D" w:themeColor="text2"/>
        </w:rPr>
      </w:pPr>
    </w:p>
    <w:p w14:paraId="2003820B" w14:textId="77777777" w:rsidR="004C3D51" w:rsidRPr="00DC780D" w:rsidRDefault="004C3D51" w:rsidP="004C3D51">
      <w:pPr>
        <w:pStyle w:val="1Output"/>
        <w:rPr>
          <w:color w:val="4C483D" w:themeColor="text2"/>
        </w:rPr>
      </w:pPr>
      <w:r w:rsidRPr="00DC780D">
        <w:tab/>
      </w:r>
      <w:r w:rsidRPr="00DC780D">
        <w:tab/>
      </w:r>
      <w:r w:rsidRPr="00DC780D">
        <w:rPr>
          <w:color w:val="6A3E3E"/>
        </w:rPr>
        <w:t>emp1</w:t>
      </w:r>
      <w:r w:rsidRPr="00DC780D">
        <w:t>.setEmpName(</w:t>
      </w:r>
      <w:r w:rsidRPr="00DC780D">
        <w:rPr>
          <w:color w:val="2A00FF"/>
        </w:rPr>
        <w:t>"Dinesh Rajput"</w:t>
      </w:r>
      <w:r w:rsidRPr="00DC780D">
        <w:t>);</w:t>
      </w:r>
      <w:r w:rsidRPr="00DC780D">
        <w:rPr>
          <w:color w:val="3F7F5F"/>
        </w:rPr>
        <w:t>//Updated Name</w:t>
      </w:r>
    </w:p>
    <w:p w14:paraId="41A098F1" w14:textId="77777777" w:rsidR="004C3D51" w:rsidRPr="00DC780D" w:rsidRDefault="004C3D51" w:rsidP="004C3D51">
      <w:pPr>
        <w:pStyle w:val="1Output"/>
      </w:pPr>
      <w:r w:rsidRPr="00DC780D">
        <w:tab/>
      </w:r>
      <w:r w:rsidRPr="00DC780D">
        <w:tab/>
      </w:r>
    </w:p>
    <w:p w14:paraId="49183130" w14:textId="77777777" w:rsidR="004C3D51" w:rsidRPr="00DC780D" w:rsidRDefault="004C3D51" w:rsidP="004C3D51">
      <w:pPr>
        <w:pStyle w:val="1Output"/>
        <w:ind w:firstLine="720"/>
        <w:rPr>
          <w:color w:val="4C483D" w:themeColor="text2"/>
        </w:rPr>
      </w:pPr>
      <w:r w:rsidRPr="00DC780D">
        <w:rPr>
          <w:color w:val="3F7F5F"/>
        </w:rPr>
        <w:t xml:space="preserve">      //Create session again</w:t>
      </w:r>
    </w:p>
    <w:p w14:paraId="4023DDE5" w14:textId="77777777" w:rsidR="004C3D51" w:rsidRPr="00DC780D" w:rsidRDefault="004C3D51" w:rsidP="004C3D51">
      <w:pPr>
        <w:pStyle w:val="1Output"/>
        <w:rPr>
          <w:color w:val="4C483D" w:themeColor="text2"/>
        </w:rPr>
      </w:pPr>
      <w:r w:rsidRPr="00DC780D">
        <w:tab/>
      </w:r>
      <w:r w:rsidRPr="00DC780D">
        <w:tab/>
        <w:t xml:space="preserve">Session </w:t>
      </w:r>
      <w:r w:rsidRPr="00DC780D">
        <w:rPr>
          <w:color w:val="6A3E3E"/>
        </w:rPr>
        <w:t>session2</w:t>
      </w:r>
      <w:r w:rsidRPr="00DC780D">
        <w:t xml:space="preserve"> = createNewHibernateSession();</w:t>
      </w:r>
    </w:p>
    <w:p w14:paraId="3B0483C4" w14:textId="77777777" w:rsidR="004C3D51" w:rsidRPr="00DC780D" w:rsidRDefault="004C3D51" w:rsidP="004C3D51">
      <w:pPr>
        <w:pStyle w:val="1Output"/>
        <w:rPr>
          <w:color w:val="4C483D" w:themeColor="text2"/>
        </w:rPr>
      </w:pPr>
      <w:r w:rsidRPr="00DC780D">
        <w:tab/>
      </w:r>
      <w:r w:rsidRPr="00DC780D">
        <w:tab/>
        <w:t xml:space="preserve">Employee </w:t>
      </w:r>
      <w:r w:rsidRPr="00DC780D">
        <w:rPr>
          <w:color w:val="6A3E3E"/>
        </w:rPr>
        <w:t>emp2</w:t>
      </w:r>
      <w:r w:rsidRPr="00DC780D">
        <w:t xml:space="preserve"> =(Employee)</w:t>
      </w:r>
      <w:r w:rsidRPr="00DC780D">
        <w:rPr>
          <w:color w:val="6A3E3E"/>
        </w:rPr>
        <w:t>session2</w:t>
      </w:r>
      <w:r w:rsidRPr="00DC780D">
        <w:t>.get(Employee.</w:t>
      </w:r>
      <w:r w:rsidRPr="00DC780D">
        <w:rPr>
          <w:bCs/>
          <w:color w:val="7F0055"/>
        </w:rPr>
        <w:t>class</w:t>
      </w:r>
      <w:r w:rsidRPr="00DC780D">
        <w:t>, 100);</w:t>
      </w:r>
    </w:p>
    <w:p w14:paraId="373FCD6C" w14:textId="77777777" w:rsidR="004C3D51" w:rsidRPr="00DC780D" w:rsidRDefault="004C3D51" w:rsidP="004C3D51">
      <w:pPr>
        <w:pStyle w:val="1Output"/>
        <w:rPr>
          <w:color w:val="4C483D" w:themeColor="text2"/>
        </w:rPr>
      </w:pPr>
      <w:r w:rsidRPr="00DC780D">
        <w:tab/>
      </w:r>
      <w:r w:rsidRPr="00DC780D">
        <w:tab/>
      </w:r>
      <w:r w:rsidRPr="00DC780D">
        <w:rPr>
          <w:color w:val="3F7F5F"/>
        </w:rPr>
        <w:t>//emp2 object in persistent state with id 100</w:t>
      </w:r>
    </w:p>
    <w:p w14:paraId="25B86C32" w14:textId="77777777" w:rsidR="004C3D51" w:rsidRPr="00DC780D" w:rsidRDefault="004C3D51" w:rsidP="004C3D51">
      <w:pPr>
        <w:pStyle w:val="1Output"/>
        <w:rPr>
          <w:color w:val="4C483D" w:themeColor="text2"/>
        </w:rPr>
      </w:pPr>
    </w:p>
    <w:p w14:paraId="2F1B8A57" w14:textId="77777777" w:rsidR="004C3D51" w:rsidRPr="00DC780D" w:rsidRDefault="004C3D51" w:rsidP="004C3D51">
      <w:pPr>
        <w:pStyle w:val="1Output"/>
        <w:rPr>
          <w:color w:val="4C483D" w:themeColor="text2"/>
        </w:rPr>
      </w:pPr>
      <w:r w:rsidRPr="00DC780D">
        <w:rPr>
          <w:color w:val="3F7F5F"/>
        </w:rPr>
        <w:t>//below we try to make on detached object with id 100 to persistent state by using update method of hibernate</w:t>
      </w:r>
    </w:p>
    <w:p w14:paraId="4E96ECB8" w14:textId="77777777" w:rsidR="004C3D51" w:rsidRPr="00DC780D" w:rsidRDefault="004C3D51" w:rsidP="004C3D51">
      <w:pPr>
        <w:pStyle w:val="1Output"/>
        <w:rPr>
          <w:color w:val="3F7F5F"/>
        </w:rPr>
      </w:pPr>
      <w:r w:rsidRPr="00DC780D">
        <w:tab/>
      </w:r>
      <w:r w:rsidRPr="00DC780D">
        <w:tab/>
      </w:r>
      <w:r w:rsidRPr="00DC780D">
        <w:rPr>
          <w:color w:val="6A3E3E"/>
        </w:rPr>
        <w:t>session2</w:t>
      </w:r>
      <w:r w:rsidRPr="00DC780D">
        <w:t>.update(</w:t>
      </w:r>
      <w:r w:rsidRPr="00DC780D">
        <w:rPr>
          <w:color w:val="6A3E3E"/>
        </w:rPr>
        <w:t>emp1</w:t>
      </w:r>
      <w:r w:rsidRPr="00DC780D">
        <w:t>);</w:t>
      </w:r>
      <w:r w:rsidRPr="00DC780D">
        <w:rPr>
          <w:color w:val="3F7F5F"/>
        </w:rPr>
        <w:t xml:space="preserve">//It occurs the exception </w:t>
      </w:r>
      <w:r w:rsidRPr="00DC780D">
        <w:rPr>
          <w:color w:val="FF0000"/>
        </w:rPr>
        <w:t>NonUniqueObjectException</w:t>
      </w:r>
      <w:r w:rsidRPr="00DC780D">
        <w:rPr>
          <w:color w:val="3F7F5F"/>
        </w:rPr>
        <w:t xml:space="preserve"> because emp2 object is having employee with same empid as 100 in Cache.Here cache is not Empty. See diageram. </w:t>
      </w:r>
    </w:p>
    <w:p w14:paraId="0F0422C4" w14:textId="77777777" w:rsidR="004C3D51" w:rsidRPr="00DC780D" w:rsidRDefault="004C3D51" w:rsidP="004C3D51">
      <w:pPr>
        <w:pStyle w:val="1Output"/>
        <w:rPr>
          <w:color w:val="3F7F5F"/>
        </w:rPr>
      </w:pPr>
    </w:p>
    <w:p w14:paraId="2CB67D77" w14:textId="77777777" w:rsidR="004C3D51" w:rsidRPr="00DC780D" w:rsidRDefault="004C3D51" w:rsidP="004C3D51">
      <w:pPr>
        <w:pStyle w:val="1Output"/>
        <w:rPr>
          <w:color w:val="4C483D" w:themeColor="text2"/>
        </w:rPr>
      </w:pPr>
      <w:r w:rsidRPr="00DC780D">
        <w:rPr>
          <w:color w:val="3F7F5F"/>
        </w:rPr>
        <w:t>//to avoid this exception we are using merge like given below instead of session.update(emp1);</w:t>
      </w:r>
    </w:p>
    <w:p w14:paraId="6FF803E9" w14:textId="77777777" w:rsidR="004C3D51" w:rsidRPr="00DC780D" w:rsidRDefault="004C3D51" w:rsidP="004C3D51">
      <w:pPr>
        <w:pStyle w:val="1Output"/>
        <w:rPr>
          <w:color w:val="4C483D" w:themeColor="text2"/>
        </w:rPr>
      </w:pPr>
    </w:p>
    <w:p w14:paraId="18BAFF01" w14:textId="77777777" w:rsidR="004C3D51" w:rsidRPr="00DC780D" w:rsidRDefault="004C3D51" w:rsidP="004C3D51">
      <w:pPr>
        <w:pStyle w:val="1Output"/>
        <w:rPr>
          <w:color w:val="4C483D" w:themeColor="text2"/>
        </w:rPr>
      </w:pPr>
      <w:r w:rsidRPr="00DC780D">
        <w:tab/>
      </w:r>
      <w:r w:rsidRPr="00DC780D">
        <w:tab/>
      </w:r>
      <w:r w:rsidRPr="00DC780D">
        <w:rPr>
          <w:color w:val="6A3E3E"/>
        </w:rPr>
        <w:t>session2</w:t>
      </w:r>
      <w:r w:rsidRPr="00DC780D">
        <w:t>.merge(</w:t>
      </w:r>
      <w:r w:rsidRPr="00DC780D">
        <w:rPr>
          <w:color w:val="6A3E3E"/>
        </w:rPr>
        <w:t>emp1</w:t>
      </w:r>
      <w:r w:rsidRPr="00DC780D">
        <w:t xml:space="preserve">); </w:t>
      </w:r>
      <w:r w:rsidRPr="00DC780D">
        <w:rPr>
          <w:color w:val="3F7F5F"/>
        </w:rPr>
        <w:t>//it merge the object state with emp2</w:t>
      </w:r>
    </w:p>
    <w:p w14:paraId="58D5787E" w14:textId="77777777" w:rsidR="004C3D51" w:rsidRPr="00DC780D" w:rsidRDefault="004C3D51" w:rsidP="004C3D51">
      <w:pPr>
        <w:pStyle w:val="1Output"/>
      </w:pPr>
      <w:r w:rsidRPr="00DC780D">
        <w:tab/>
      </w:r>
      <w:r w:rsidRPr="00DC780D">
        <w:tab/>
      </w:r>
      <w:r w:rsidRPr="00DC780D">
        <w:rPr>
          <w:color w:val="6A3E3E"/>
        </w:rPr>
        <w:t>session2</w:t>
      </w:r>
      <w:r w:rsidRPr="00DC780D">
        <w:t>.update(</w:t>
      </w:r>
      <w:r w:rsidRPr="00DC780D">
        <w:rPr>
          <w:color w:val="6A3E3E"/>
        </w:rPr>
        <w:t>emp1</w:t>
      </w:r>
      <w:r w:rsidRPr="00DC780D">
        <w:t xml:space="preserve">); </w:t>
      </w:r>
      <w:r w:rsidRPr="00DC780D">
        <w:rPr>
          <w:color w:val="3F7F5F"/>
        </w:rPr>
        <w:t>//Now it will work with exception</w:t>
      </w:r>
    </w:p>
    <w:p w14:paraId="107C5D48" w14:textId="77777777" w:rsidR="004C3D51" w:rsidRPr="00D85EA2" w:rsidRDefault="004C3D51" w:rsidP="00D77FF3">
      <w:pPr>
        <w:jc w:val="center"/>
      </w:pPr>
      <w:r>
        <w:rPr>
          <w:noProof/>
          <w:lang w:eastAsia="en-US"/>
        </w:rPr>
        <w:lastRenderedPageBreak/>
        <w:drawing>
          <wp:inline distT="0" distB="0" distL="0" distR="0" wp14:anchorId="68854EDD" wp14:editId="3A9CDCB7">
            <wp:extent cx="2930003" cy="2118511"/>
            <wp:effectExtent l="0" t="0" r="3810" b="0"/>
            <wp:docPr id="50" name="Picture 50" descr="Difference Between Merge And Update Methods In Hibern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fference Between Merge And Update Methods In Hibernate"/>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2962414" cy="2141946"/>
                    </a:xfrm>
                    <a:prstGeom prst="rect">
                      <a:avLst/>
                    </a:prstGeom>
                    <a:noFill/>
                    <a:ln>
                      <a:noFill/>
                    </a:ln>
                  </pic:spPr>
                </pic:pic>
              </a:graphicData>
            </a:graphic>
          </wp:inline>
        </w:drawing>
      </w:r>
    </w:p>
    <w:p w14:paraId="0E134F07" w14:textId="77777777" w:rsidR="004C3D51" w:rsidRDefault="004C3D51" w:rsidP="00233766">
      <w:pPr>
        <w:spacing w:after="0" w:line="240" w:lineRule="auto"/>
        <w:rPr>
          <w:b/>
          <w:bCs/>
        </w:rPr>
      </w:pPr>
      <w:r w:rsidRPr="002A55AB">
        <w:rPr>
          <w:b/>
          <w:bCs/>
        </w:rPr>
        <w:t>Update: </w:t>
      </w:r>
    </w:p>
    <w:p w14:paraId="15CB780B" w14:textId="77777777" w:rsidR="004C3D51" w:rsidRPr="002A55AB" w:rsidRDefault="004C3D51" w:rsidP="00151D89">
      <w:pPr>
        <w:pStyle w:val="ListParagraph"/>
        <w:numPr>
          <w:ilvl w:val="0"/>
          <w:numId w:val="88"/>
        </w:numPr>
      </w:pPr>
      <w:r w:rsidRPr="002A55AB">
        <w:t>Suppose we are dealing with any employee object in the same session then we should use update() or saveOrUpdate() method.</w:t>
      </w:r>
    </w:p>
    <w:p w14:paraId="39C8EFD3" w14:textId="77777777" w:rsidR="004C3D51" w:rsidRPr="002A55AB" w:rsidRDefault="004C3D51" w:rsidP="00151D89">
      <w:pPr>
        <w:pStyle w:val="ListParagraph"/>
        <w:numPr>
          <w:ilvl w:val="0"/>
          <w:numId w:val="88"/>
        </w:numPr>
      </w:pPr>
      <w:r w:rsidRPr="002A55AB">
        <w:t>if you are sure that the session does not contains an already persistent instance with the same identifier,then use update to save the data in hibernate</w:t>
      </w:r>
    </w:p>
    <w:p w14:paraId="6CA54379" w14:textId="77777777" w:rsidR="004C3D51" w:rsidRDefault="004C3D51" w:rsidP="00233766">
      <w:pPr>
        <w:spacing w:after="0"/>
        <w:rPr>
          <w:b/>
          <w:bCs/>
        </w:rPr>
      </w:pPr>
      <w:r w:rsidRPr="002A55AB">
        <w:rPr>
          <w:b/>
          <w:bCs/>
        </w:rPr>
        <w:t>Merge: </w:t>
      </w:r>
    </w:p>
    <w:p w14:paraId="1B1A6049" w14:textId="77777777" w:rsidR="004C3D51" w:rsidRPr="002A55AB" w:rsidRDefault="004C3D51" w:rsidP="00151D89">
      <w:pPr>
        <w:pStyle w:val="ListParagraph"/>
        <w:numPr>
          <w:ilvl w:val="0"/>
          <w:numId w:val="89"/>
        </w:numPr>
      </w:pPr>
      <w:r w:rsidRPr="002A55AB">
        <w:t>Suppose we are creating a session and load an employee object. Now object in session cache. If we close the session at this point and we edit state of object and tried to save using update() it will throw exception. To make object persistent we need to open another session. Now we load same object again in current session. So if we want to update present object with previous object changes we have to use merge() method. Merge method will merge changes of both states of object and will save in database.</w:t>
      </w:r>
    </w:p>
    <w:p w14:paraId="5DEC9693" w14:textId="77777777" w:rsidR="004C3D51" w:rsidRPr="002A55AB" w:rsidRDefault="004C3D51" w:rsidP="00151D89">
      <w:pPr>
        <w:pStyle w:val="ListParagraph"/>
        <w:numPr>
          <w:ilvl w:val="0"/>
          <w:numId w:val="89"/>
        </w:numPr>
      </w:pPr>
      <w:r w:rsidRPr="002A55AB">
        <w:t>if you want to save your modifications at any time with out knowing about the state of an session, then use merge() in hibernate.</w:t>
      </w:r>
    </w:p>
    <w:p w14:paraId="7C7307F8" w14:textId="77777777" w:rsidR="004C3D51" w:rsidRDefault="004C3D51" w:rsidP="00233766">
      <w:pPr>
        <w:spacing w:after="0"/>
      </w:pPr>
    </w:p>
    <w:p w14:paraId="6405B9DD" w14:textId="77777777" w:rsidR="004C3D51" w:rsidRDefault="004C3D51" w:rsidP="008151C9">
      <w:pPr>
        <w:pStyle w:val="Heading30"/>
      </w:pPr>
      <w:bookmarkStart w:id="208" w:name="_Toc1601791"/>
      <w:bookmarkStart w:id="209" w:name="_Toc2631585"/>
      <w:r>
        <w:t xml:space="preserve">Different between </w:t>
      </w:r>
      <w:r w:rsidRPr="00D77FF3">
        <w:rPr>
          <w:rStyle w:val="3BlueChar"/>
        </w:rPr>
        <w:t>cascade</w:t>
      </w:r>
      <w:r>
        <w:t xml:space="preserve"> and </w:t>
      </w:r>
      <w:r w:rsidRPr="00D77FF3">
        <w:rPr>
          <w:rStyle w:val="3BlueChar"/>
        </w:rPr>
        <w:t>inverse</w:t>
      </w:r>
      <w:bookmarkEnd w:id="208"/>
      <w:bookmarkEnd w:id="209"/>
    </w:p>
    <w:p w14:paraId="4AB84E64" w14:textId="77777777" w:rsidR="004C3D51" w:rsidRDefault="004C3D51" w:rsidP="004C3D51">
      <w:r>
        <w:t>Many Hibernate developers are confusing about the cascade option and inverse keyword. In some ways. They really look quite similar at the beginning; both are related with relationship.</w:t>
      </w:r>
    </w:p>
    <w:p w14:paraId="1BA43CE1" w14:textId="77777777" w:rsidR="004C3D51" w:rsidRDefault="004C3D51" w:rsidP="00233766">
      <w:pPr>
        <w:spacing w:after="0"/>
      </w:pPr>
      <w:r>
        <w:t xml:space="preserve">However, there is no relationship between </w:t>
      </w:r>
      <w:r w:rsidRPr="00D77FF3">
        <w:rPr>
          <w:rStyle w:val="3BlueChar"/>
        </w:rPr>
        <w:t>cascade</w:t>
      </w:r>
      <w:r>
        <w:t xml:space="preserve"> and </w:t>
      </w:r>
      <w:r w:rsidRPr="00D77FF3">
        <w:rPr>
          <w:rStyle w:val="3BlueChar"/>
        </w:rPr>
        <w:t>inverse</w:t>
      </w:r>
      <w:r>
        <w:t>, both are totally different notions.</w:t>
      </w:r>
    </w:p>
    <w:p w14:paraId="06C04275" w14:textId="77777777" w:rsidR="004C3D51" w:rsidRDefault="004C3D51" w:rsidP="00F67C0C">
      <w:pPr>
        <w:pStyle w:val="Howitworks"/>
        <w:spacing w:after="0"/>
      </w:pPr>
      <w:r>
        <w:t>1. inverse</w:t>
      </w:r>
    </w:p>
    <w:p w14:paraId="18C23742" w14:textId="77777777" w:rsidR="004C3D51" w:rsidRDefault="004C3D51" w:rsidP="004C3D51">
      <w:r>
        <w:t>This is used to decide which side is the relationship owner to manage the relationship (insert or update of the foreign key column).</w:t>
      </w:r>
    </w:p>
    <w:p w14:paraId="281D4617" w14:textId="77777777" w:rsidR="004C3D51" w:rsidRDefault="004C3D51" w:rsidP="00F67C0C">
      <w:pPr>
        <w:spacing w:after="0"/>
      </w:pPr>
      <w:r>
        <w:t>In this example, the relationship owner is belonging to stockDailyRecords (inverse=true).</w:t>
      </w:r>
    </w:p>
    <w:p w14:paraId="0616B51A" w14:textId="77777777" w:rsidR="004C3D51" w:rsidRDefault="004C3D51" w:rsidP="00233766">
      <w:pPr>
        <w:pStyle w:val="1Output"/>
        <w:rPr>
          <w:rStyle w:val="HTMLCode"/>
          <w:rFonts w:eastAsiaTheme="majorEastAsia"/>
          <w:color w:val="000000"/>
        </w:rPr>
      </w:pPr>
      <w:r>
        <w:rPr>
          <w:rStyle w:val="token"/>
          <w:color w:val="708090"/>
        </w:rPr>
        <w:t>&lt;!-- Stock.hbm.xml --&gt;</w:t>
      </w:r>
    </w:p>
    <w:p w14:paraId="302E6AA2" w14:textId="77777777" w:rsidR="004C3D51" w:rsidRDefault="004C3D51" w:rsidP="00233766">
      <w:pPr>
        <w:pStyle w:val="1Output"/>
        <w:rPr>
          <w:rStyle w:val="HTMLCode"/>
          <w:rFonts w:eastAsiaTheme="majorEastAsia"/>
          <w:color w:val="000000"/>
        </w:rPr>
      </w:pPr>
      <w:r>
        <w:rPr>
          <w:rStyle w:val="token"/>
          <w:color w:val="999999"/>
        </w:rPr>
        <w:t>&lt;</w:t>
      </w:r>
      <w:r>
        <w:rPr>
          <w:rStyle w:val="token"/>
          <w:color w:val="990055"/>
        </w:rPr>
        <w:t>hibernate-mapping</w:t>
      </w:r>
      <w:r>
        <w:rPr>
          <w:rStyle w:val="token"/>
          <w:color w:val="999999"/>
        </w:rPr>
        <w:t>&gt;</w:t>
      </w:r>
    </w:p>
    <w:p w14:paraId="7FBD8790" w14:textId="77777777" w:rsidR="004C3D51" w:rsidRDefault="004C3D51" w:rsidP="00233766">
      <w:pPr>
        <w:pStyle w:val="1Output"/>
        <w:rPr>
          <w:rStyle w:val="HTMLCode"/>
          <w:rFonts w:eastAsiaTheme="majorEastAsia"/>
          <w:color w:val="000000"/>
        </w:rPr>
      </w:pPr>
      <w:r>
        <w:rPr>
          <w:rStyle w:val="HTMLCode"/>
          <w:rFonts w:eastAsiaTheme="majorEastAsia"/>
          <w:color w:val="000000"/>
        </w:rPr>
        <w:t xml:space="preserve">    </w:t>
      </w:r>
      <w:r>
        <w:rPr>
          <w:rStyle w:val="token"/>
          <w:color w:val="999999"/>
        </w:rPr>
        <w:t>&lt;</w:t>
      </w:r>
      <w:r>
        <w:rPr>
          <w:rStyle w:val="token"/>
          <w:color w:val="990055"/>
        </w:rPr>
        <w:t xml:space="preserve">class </w:t>
      </w:r>
      <w:r>
        <w:rPr>
          <w:rStyle w:val="token"/>
          <w:color w:val="669900"/>
        </w:rPr>
        <w:t>name</w:t>
      </w:r>
      <w:r>
        <w:rPr>
          <w:rStyle w:val="token"/>
          <w:color w:val="999999"/>
        </w:rPr>
        <w:t>="</w:t>
      </w:r>
      <w:r>
        <w:rPr>
          <w:rStyle w:val="token"/>
          <w:color w:val="0077AA"/>
        </w:rPr>
        <w:t>Stock</w:t>
      </w:r>
      <w:r>
        <w:rPr>
          <w:rStyle w:val="token"/>
          <w:color w:val="999999"/>
        </w:rPr>
        <w:t>"</w:t>
      </w:r>
      <w:r>
        <w:rPr>
          <w:rStyle w:val="token"/>
          <w:color w:val="990055"/>
        </w:rPr>
        <w:t xml:space="preserve"> </w:t>
      </w:r>
      <w:r>
        <w:rPr>
          <w:rStyle w:val="token"/>
          <w:color w:val="669900"/>
        </w:rPr>
        <w:t>table</w:t>
      </w:r>
      <w:r>
        <w:rPr>
          <w:rStyle w:val="token"/>
          <w:color w:val="999999"/>
        </w:rPr>
        <w:t>="</w:t>
      </w:r>
      <w:r>
        <w:rPr>
          <w:rStyle w:val="token"/>
          <w:color w:val="0077AA"/>
        </w:rPr>
        <w:t>stock</w:t>
      </w:r>
      <w:r>
        <w:rPr>
          <w:rStyle w:val="token"/>
          <w:color w:val="999999"/>
        </w:rPr>
        <w:t>"&gt;</w:t>
      </w:r>
    </w:p>
    <w:p w14:paraId="2506A0CA" w14:textId="77777777" w:rsidR="004C3D51" w:rsidRDefault="004C3D51" w:rsidP="00233766">
      <w:pPr>
        <w:pStyle w:val="1Output"/>
        <w:rPr>
          <w:rStyle w:val="HTMLCode"/>
          <w:rFonts w:eastAsiaTheme="majorEastAsia"/>
          <w:color w:val="000000"/>
        </w:rPr>
      </w:pPr>
      <w:r>
        <w:rPr>
          <w:rStyle w:val="HTMLCode"/>
          <w:rFonts w:eastAsiaTheme="majorEastAsia"/>
          <w:color w:val="000000"/>
        </w:rPr>
        <w:t xml:space="preserve">    ...</w:t>
      </w:r>
    </w:p>
    <w:p w14:paraId="0A533A6E" w14:textId="77777777" w:rsidR="004C3D51" w:rsidRDefault="004C3D51" w:rsidP="00233766">
      <w:pPr>
        <w:pStyle w:val="1Output"/>
        <w:rPr>
          <w:rStyle w:val="HTMLCode"/>
          <w:rFonts w:eastAsiaTheme="majorEastAsia"/>
          <w:color w:val="000000"/>
        </w:rPr>
      </w:pPr>
      <w:r>
        <w:rPr>
          <w:rStyle w:val="HTMLCode"/>
          <w:rFonts w:eastAsiaTheme="majorEastAsia"/>
          <w:color w:val="000000"/>
        </w:rPr>
        <w:t xml:space="preserve">    </w:t>
      </w:r>
      <w:r>
        <w:rPr>
          <w:rStyle w:val="token"/>
          <w:color w:val="999999"/>
        </w:rPr>
        <w:t>&lt;</w:t>
      </w:r>
      <w:r>
        <w:rPr>
          <w:rStyle w:val="token"/>
          <w:color w:val="990055"/>
        </w:rPr>
        <w:t xml:space="preserve">set </w:t>
      </w:r>
      <w:r>
        <w:rPr>
          <w:rStyle w:val="token"/>
          <w:color w:val="669900"/>
        </w:rPr>
        <w:t>name</w:t>
      </w:r>
      <w:r>
        <w:rPr>
          <w:rStyle w:val="token"/>
          <w:color w:val="999999"/>
        </w:rPr>
        <w:t>="</w:t>
      </w:r>
      <w:r>
        <w:rPr>
          <w:rStyle w:val="token"/>
          <w:color w:val="0077AA"/>
        </w:rPr>
        <w:t>stockDailyRecords</w:t>
      </w:r>
      <w:r>
        <w:rPr>
          <w:rStyle w:val="token"/>
          <w:color w:val="999999"/>
        </w:rPr>
        <w:t>"</w:t>
      </w:r>
      <w:r>
        <w:rPr>
          <w:rStyle w:val="token"/>
          <w:color w:val="990055"/>
        </w:rPr>
        <w:t xml:space="preserve"> </w:t>
      </w:r>
      <w:r>
        <w:rPr>
          <w:rStyle w:val="token"/>
          <w:color w:val="669900"/>
        </w:rPr>
        <w:t>table</w:t>
      </w:r>
      <w:r>
        <w:rPr>
          <w:rStyle w:val="token"/>
          <w:color w:val="999999"/>
        </w:rPr>
        <w:t>="</w:t>
      </w:r>
      <w:r>
        <w:rPr>
          <w:rStyle w:val="token"/>
          <w:color w:val="0077AA"/>
        </w:rPr>
        <w:t>stock_daily_record</w:t>
      </w:r>
      <w:r>
        <w:rPr>
          <w:rStyle w:val="token"/>
          <w:color w:val="999999"/>
        </w:rPr>
        <w:t>"</w:t>
      </w:r>
      <w:r>
        <w:rPr>
          <w:rStyle w:val="token"/>
          <w:color w:val="990055"/>
        </w:rPr>
        <w:t xml:space="preserve"> </w:t>
      </w:r>
      <w:r>
        <w:rPr>
          <w:rStyle w:val="token"/>
          <w:color w:val="669900"/>
        </w:rPr>
        <w:t>inverse</w:t>
      </w:r>
      <w:r>
        <w:rPr>
          <w:rStyle w:val="token"/>
          <w:color w:val="999999"/>
        </w:rPr>
        <w:t>="</w:t>
      </w:r>
      <w:r>
        <w:rPr>
          <w:rStyle w:val="token"/>
          <w:color w:val="0077AA"/>
        </w:rPr>
        <w:t>true</w:t>
      </w:r>
      <w:r>
        <w:rPr>
          <w:rStyle w:val="token"/>
          <w:color w:val="999999"/>
        </w:rPr>
        <w:t>"&gt;</w:t>
      </w:r>
    </w:p>
    <w:p w14:paraId="35F547A8" w14:textId="77777777" w:rsidR="004C3D51" w:rsidRDefault="004C3D51" w:rsidP="00233766">
      <w:pPr>
        <w:pStyle w:val="1Output"/>
        <w:rPr>
          <w:rStyle w:val="HTMLCode"/>
          <w:rFonts w:eastAsiaTheme="majorEastAsia"/>
          <w:color w:val="000000"/>
        </w:rPr>
      </w:pPr>
      <w:r>
        <w:rPr>
          <w:rStyle w:val="HTMLCode"/>
          <w:rFonts w:eastAsiaTheme="majorEastAsia"/>
          <w:color w:val="000000"/>
        </w:rPr>
        <w:t xml:space="preserve">        </w:t>
      </w:r>
      <w:r>
        <w:rPr>
          <w:rStyle w:val="token"/>
          <w:color w:val="999999"/>
        </w:rPr>
        <w:t>&lt;</w:t>
      </w:r>
      <w:r>
        <w:rPr>
          <w:rStyle w:val="token"/>
          <w:color w:val="990055"/>
        </w:rPr>
        <w:t>key</w:t>
      </w:r>
      <w:r>
        <w:rPr>
          <w:rStyle w:val="token"/>
          <w:color w:val="999999"/>
        </w:rPr>
        <w:t>&gt;</w:t>
      </w:r>
    </w:p>
    <w:p w14:paraId="1DCACCA1" w14:textId="77777777" w:rsidR="004C3D51" w:rsidRDefault="004C3D51" w:rsidP="00233766">
      <w:pPr>
        <w:pStyle w:val="1Output"/>
        <w:rPr>
          <w:rStyle w:val="HTMLCode"/>
          <w:rFonts w:eastAsiaTheme="majorEastAsia"/>
          <w:color w:val="000000"/>
        </w:rPr>
      </w:pPr>
      <w:r>
        <w:rPr>
          <w:rStyle w:val="HTMLCode"/>
          <w:rFonts w:eastAsiaTheme="majorEastAsia"/>
          <w:color w:val="000000"/>
        </w:rPr>
        <w:t xml:space="preserve">            </w:t>
      </w:r>
      <w:r>
        <w:rPr>
          <w:rStyle w:val="token"/>
          <w:color w:val="999999"/>
        </w:rPr>
        <w:t>&lt;</w:t>
      </w:r>
      <w:r>
        <w:rPr>
          <w:rStyle w:val="token"/>
          <w:color w:val="990055"/>
        </w:rPr>
        <w:t xml:space="preserve">column </w:t>
      </w:r>
      <w:r>
        <w:rPr>
          <w:rStyle w:val="token"/>
          <w:color w:val="669900"/>
        </w:rPr>
        <w:t>name</w:t>
      </w:r>
      <w:r>
        <w:rPr>
          <w:rStyle w:val="token"/>
          <w:color w:val="999999"/>
        </w:rPr>
        <w:t>="</w:t>
      </w:r>
      <w:r>
        <w:rPr>
          <w:rStyle w:val="token"/>
          <w:color w:val="0077AA"/>
        </w:rPr>
        <w:t>STOCK_ID</w:t>
      </w:r>
      <w:r>
        <w:rPr>
          <w:rStyle w:val="token"/>
          <w:color w:val="999999"/>
        </w:rPr>
        <w:t>"</w:t>
      </w:r>
      <w:r>
        <w:rPr>
          <w:rStyle w:val="token"/>
          <w:color w:val="990055"/>
        </w:rPr>
        <w:t xml:space="preserve"> </w:t>
      </w:r>
      <w:r>
        <w:rPr>
          <w:rStyle w:val="token"/>
          <w:color w:val="669900"/>
        </w:rPr>
        <w:t>not-null</w:t>
      </w:r>
      <w:r>
        <w:rPr>
          <w:rStyle w:val="token"/>
          <w:color w:val="999999"/>
        </w:rPr>
        <w:t>="</w:t>
      </w:r>
      <w:r>
        <w:rPr>
          <w:rStyle w:val="token"/>
          <w:color w:val="0077AA"/>
        </w:rPr>
        <w:t>true</w:t>
      </w:r>
      <w:r>
        <w:rPr>
          <w:rStyle w:val="token"/>
          <w:color w:val="999999"/>
        </w:rPr>
        <w:t>"</w:t>
      </w:r>
      <w:r>
        <w:rPr>
          <w:rStyle w:val="token"/>
          <w:color w:val="990055"/>
        </w:rPr>
        <w:t xml:space="preserve"> </w:t>
      </w:r>
      <w:r>
        <w:rPr>
          <w:rStyle w:val="token"/>
          <w:color w:val="999999"/>
        </w:rPr>
        <w:t>/&gt;</w:t>
      </w:r>
    </w:p>
    <w:p w14:paraId="0818F2BD" w14:textId="77777777" w:rsidR="004C3D51" w:rsidRDefault="004C3D51" w:rsidP="00233766">
      <w:pPr>
        <w:pStyle w:val="1Output"/>
        <w:rPr>
          <w:rStyle w:val="HTMLCode"/>
          <w:rFonts w:eastAsiaTheme="majorEastAsia"/>
          <w:color w:val="000000"/>
        </w:rPr>
      </w:pPr>
      <w:r>
        <w:rPr>
          <w:rStyle w:val="HTMLCode"/>
          <w:rFonts w:eastAsiaTheme="majorEastAsia"/>
          <w:color w:val="000000"/>
        </w:rPr>
        <w:t xml:space="preserve">        </w:t>
      </w:r>
      <w:r>
        <w:rPr>
          <w:rStyle w:val="token"/>
          <w:color w:val="999999"/>
        </w:rPr>
        <w:t>&lt;/</w:t>
      </w:r>
      <w:r>
        <w:rPr>
          <w:rStyle w:val="token"/>
          <w:color w:val="990055"/>
        </w:rPr>
        <w:t>key</w:t>
      </w:r>
      <w:r>
        <w:rPr>
          <w:rStyle w:val="token"/>
          <w:color w:val="999999"/>
        </w:rPr>
        <w:t>&gt;</w:t>
      </w:r>
    </w:p>
    <w:p w14:paraId="4025039E" w14:textId="77777777" w:rsidR="004C3D51" w:rsidRDefault="004C3D51" w:rsidP="00233766">
      <w:pPr>
        <w:pStyle w:val="1Output"/>
        <w:rPr>
          <w:rStyle w:val="HTMLCode"/>
          <w:rFonts w:eastAsiaTheme="majorEastAsia"/>
          <w:color w:val="000000"/>
        </w:rPr>
      </w:pPr>
      <w:r>
        <w:rPr>
          <w:rStyle w:val="HTMLCode"/>
          <w:rFonts w:eastAsiaTheme="majorEastAsia"/>
          <w:color w:val="000000"/>
        </w:rPr>
        <w:t xml:space="preserve">        </w:t>
      </w:r>
      <w:r>
        <w:rPr>
          <w:rStyle w:val="token"/>
          <w:color w:val="999999"/>
        </w:rPr>
        <w:t>&lt;</w:t>
      </w:r>
      <w:r>
        <w:rPr>
          <w:rStyle w:val="token"/>
          <w:color w:val="990055"/>
        </w:rPr>
        <w:t xml:space="preserve">one-to-many </w:t>
      </w:r>
      <w:r>
        <w:rPr>
          <w:rStyle w:val="token"/>
          <w:color w:val="669900"/>
        </w:rPr>
        <w:t>class</w:t>
      </w:r>
      <w:r>
        <w:rPr>
          <w:rStyle w:val="token"/>
          <w:color w:val="999999"/>
        </w:rPr>
        <w:t>="</w:t>
      </w:r>
      <w:r>
        <w:rPr>
          <w:rStyle w:val="token"/>
          <w:color w:val="0077AA"/>
        </w:rPr>
        <w:t>StockDailyRecord</w:t>
      </w:r>
      <w:r>
        <w:rPr>
          <w:rStyle w:val="token"/>
          <w:color w:val="999999"/>
        </w:rPr>
        <w:t>"</w:t>
      </w:r>
      <w:r>
        <w:rPr>
          <w:rStyle w:val="token"/>
          <w:color w:val="990055"/>
        </w:rPr>
        <w:t xml:space="preserve"> </w:t>
      </w:r>
      <w:r>
        <w:rPr>
          <w:rStyle w:val="token"/>
          <w:color w:val="999999"/>
        </w:rPr>
        <w:t>/&gt;</w:t>
      </w:r>
    </w:p>
    <w:p w14:paraId="67089EC3" w14:textId="77777777" w:rsidR="004C3D51" w:rsidRDefault="004C3D51" w:rsidP="00233766">
      <w:pPr>
        <w:pStyle w:val="1Output"/>
        <w:rPr>
          <w:rStyle w:val="HTMLCode"/>
          <w:rFonts w:eastAsiaTheme="majorEastAsia"/>
          <w:color w:val="000000"/>
        </w:rPr>
      </w:pPr>
      <w:r>
        <w:rPr>
          <w:rStyle w:val="HTMLCode"/>
          <w:rFonts w:eastAsiaTheme="majorEastAsia"/>
          <w:color w:val="000000"/>
        </w:rPr>
        <w:t xml:space="preserve">    </w:t>
      </w:r>
      <w:r>
        <w:rPr>
          <w:rStyle w:val="token"/>
          <w:color w:val="999999"/>
        </w:rPr>
        <w:t>&lt;/</w:t>
      </w:r>
      <w:r>
        <w:rPr>
          <w:rStyle w:val="token"/>
          <w:color w:val="990055"/>
        </w:rPr>
        <w:t>set</w:t>
      </w:r>
      <w:r>
        <w:rPr>
          <w:rStyle w:val="token"/>
          <w:color w:val="999999"/>
        </w:rPr>
        <w:t>&gt;</w:t>
      </w:r>
    </w:p>
    <w:p w14:paraId="50BF7AED" w14:textId="77777777" w:rsidR="004C3D51" w:rsidRDefault="004C3D51" w:rsidP="00233766">
      <w:pPr>
        <w:pStyle w:val="1Output"/>
        <w:rPr>
          <w:rStyle w:val="HTMLCode"/>
          <w:rFonts w:eastAsiaTheme="majorEastAsia"/>
          <w:color w:val="000000"/>
        </w:rPr>
      </w:pPr>
      <w:r>
        <w:rPr>
          <w:rStyle w:val="HTMLCode"/>
          <w:rFonts w:eastAsiaTheme="majorEastAsia"/>
          <w:color w:val="000000"/>
        </w:rPr>
        <w:t xml:space="preserve">    ...</w:t>
      </w:r>
    </w:p>
    <w:p w14:paraId="028DED16" w14:textId="77777777" w:rsidR="004C3D51" w:rsidRDefault="004C3D51" w:rsidP="004C3D51">
      <w:pPr>
        <w:spacing w:after="0"/>
      </w:pPr>
      <w:r>
        <w:lastRenderedPageBreak/>
        <w:t>When you save or update the stock object</w:t>
      </w:r>
    </w:p>
    <w:p w14:paraId="19CD13FA" w14:textId="77777777" w:rsidR="004C3D51" w:rsidRDefault="004C3D51" w:rsidP="004C3D51">
      <w:pPr>
        <w:pStyle w:val="HTMLPreformatted"/>
        <w:pBdr>
          <w:top w:val="single" w:sz="6" w:space="0" w:color="D1D1E8"/>
          <w:left w:val="single" w:sz="6" w:space="0" w:color="D1D1E8"/>
          <w:bottom w:val="single" w:sz="6" w:space="0" w:color="D1D1E8"/>
          <w:right w:val="single" w:sz="6" w:space="0" w:color="D1D1E8"/>
        </w:pBdr>
        <w:shd w:val="clear" w:color="auto" w:fill="F7F7F9"/>
        <w:rPr>
          <w:rStyle w:val="HTMLCode"/>
          <w:rFonts w:eastAsiaTheme="majorEastAsia"/>
          <w:color w:val="000000"/>
        </w:rPr>
      </w:pPr>
      <w:r>
        <w:rPr>
          <w:rStyle w:val="HTMLCode"/>
          <w:rFonts w:eastAsiaTheme="majorEastAsia"/>
          <w:color w:val="000000"/>
        </w:rPr>
        <w:t>session</w:t>
      </w:r>
      <w:r>
        <w:rPr>
          <w:rStyle w:val="token"/>
          <w:color w:val="999999"/>
        </w:rPr>
        <w:t>.</w:t>
      </w:r>
      <w:r>
        <w:rPr>
          <w:rStyle w:val="token"/>
          <w:color w:val="DD4A68"/>
        </w:rPr>
        <w:t>save</w:t>
      </w:r>
      <w:r>
        <w:rPr>
          <w:rStyle w:val="token"/>
          <w:color w:val="999999"/>
        </w:rPr>
        <w:t>(</w:t>
      </w:r>
      <w:r>
        <w:rPr>
          <w:rStyle w:val="HTMLCode"/>
          <w:rFonts w:eastAsiaTheme="majorEastAsia"/>
          <w:color w:val="000000"/>
        </w:rPr>
        <w:t>stock</w:t>
      </w:r>
      <w:r>
        <w:rPr>
          <w:rStyle w:val="token"/>
          <w:color w:val="999999"/>
        </w:rPr>
        <w:t>);</w:t>
      </w:r>
    </w:p>
    <w:p w14:paraId="6B840D06" w14:textId="77777777" w:rsidR="004C3D51" w:rsidRDefault="004C3D51" w:rsidP="004C3D51">
      <w:pPr>
        <w:pStyle w:val="HTMLPreformatted"/>
        <w:pBdr>
          <w:top w:val="single" w:sz="6" w:space="0" w:color="D1D1E8"/>
          <w:left w:val="single" w:sz="6" w:space="0" w:color="D1D1E8"/>
          <w:bottom w:val="single" w:sz="6" w:space="0" w:color="D1D1E8"/>
          <w:right w:val="single" w:sz="6" w:space="0" w:color="D1D1E8"/>
        </w:pBdr>
        <w:shd w:val="clear" w:color="auto" w:fill="F7F7F9"/>
        <w:rPr>
          <w:rStyle w:val="HTMLCode"/>
          <w:rFonts w:eastAsiaTheme="majorEastAsia"/>
          <w:color w:val="000000"/>
        </w:rPr>
      </w:pPr>
      <w:r>
        <w:rPr>
          <w:rStyle w:val="HTMLCode"/>
          <w:rFonts w:eastAsiaTheme="majorEastAsia"/>
          <w:color w:val="000000"/>
        </w:rPr>
        <w:t>session</w:t>
      </w:r>
      <w:r>
        <w:rPr>
          <w:rStyle w:val="token"/>
          <w:color w:val="999999"/>
        </w:rPr>
        <w:t>.</w:t>
      </w:r>
      <w:r>
        <w:rPr>
          <w:rStyle w:val="token"/>
          <w:color w:val="DD4A68"/>
        </w:rPr>
        <w:t>update</w:t>
      </w:r>
      <w:r>
        <w:rPr>
          <w:rStyle w:val="token"/>
          <w:color w:val="999999"/>
        </w:rPr>
        <w:t>(</w:t>
      </w:r>
      <w:r>
        <w:rPr>
          <w:rStyle w:val="HTMLCode"/>
          <w:rFonts w:eastAsiaTheme="majorEastAsia"/>
          <w:color w:val="000000"/>
        </w:rPr>
        <w:t>stock</w:t>
      </w:r>
      <w:r>
        <w:rPr>
          <w:rStyle w:val="token"/>
          <w:color w:val="999999"/>
        </w:rPr>
        <w:t>);</w:t>
      </w:r>
    </w:p>
    <w:p w14:paraId="43F4A0A8" w14:textId="267D0ACF" w:rsidR="004C3D51" w:rsidRDefault="004C3D51" w:rsidP="004C3D51">
      <w:pPr>
        <w:rPr>
          <w:rStyle w:val="Hyperlink"/>
          <w:rFonts w:cs="Segoe UI"/>
          <w:color w:val="0056B3"/>
        </w:rPr>
      </w:pPr>
      <w:r>
        <w:rPr>
          <w:color w:val="212529"/>
        </w:rPr>
        <w:t>Hibernate will only insert or update the STOCK table, no update on the foreign key column. </w:t>
      </w:r>
      <w:hyperlink r:id="rId223" w:tgtFrame="_blank" w:history="1">
        <w:r>
          <w:rPr>
            <w:rStyle w:val="Hyperlink"/>
            <w:rFonts w:cs="Segoe UI"/>
            <w:color w:val="0056B3"/>
          </w:rPr>
          <w:t>More detail example here…</w:t>
        </w:r>
      </w:hyperlink>
    </w:p>
    <w:p w14:paraId="26146E62" w14:textId="77777777" w:rsidR="00F67C0C" w:rsidRDefault="00F67C0C" w:rsidP="004C3D51">
      <w:pPr>
        <w:rPr>
          <w:color w:val="212529"/>
        </w:rPr>
      </w:pPr>
    </w:p>
    <w:p w14:paraId="1AC42214" w14:textId="77777777" w:rsidR="004C3D51" w:rsidRDefault="004C3D51" w:rsidP="004C3D51">
      <w:pPr>
        <w:pStyle w:val="Howitworks"/>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2. cascade</w:t>
      </w:r>
    </w:p>
    <w:p w14:paraId="715C12F5" w14:textId="77777777" w:rsidR="004C3D51" w:rsidRDefault="004C3D51" w:rsidP="004C3D51">
      <w:r>
        <w:t>In cascade, after one operation (save, update and delete) is done, it decide whether it need to call other operations (save, update and delete) on another entities which has relationship with each other.</w:t>
      </w:r>
    </w:p>
    <w:p w14:paraId="4519290E" w14:textId="77777777" w:rsidR="004C3D51" w:rsidRDefault="004C3D51" w:rsidP="004C3D51">
      <w:pPr>
        <w:spacing w:after="0"/>
      </w:pPr>
      <w:r>
        <w:t>In this example, the cascade=”save-update” is declare on stockDailyRecords.</w:t>
      </w:r>
    </w:p>
    <w:p w14:paraId="7148CC15" w14:textId="77777777" w:rsidR="004C3D51" w:rsidRDefault="004C3D51" w:rsidP="004C3D51">
      <w:pPr>
        <w:pStyle w:val="HTMLPreformatted"/>
        <w:pBdr>
          <w:top w:val="single" w:sz="6" w:space="0" w:color="D1D1E8"/>
          <w:left w:val="single" w:sz="6" w:space="0" w:color="D1D1E8"/>
          <w:bottom w:val="single" w:sz="6" w:space="0" w:color="D1D1E8"/>
          <w:right w:val="single" w:sz="6" w:space="0" w:color="D1D1E8"/>
        </w:pBdr>
        <w:shd w:val="clear" w:color="auto" w:fill="F7F7F9"/>
        <w:rPr>
          <w:rStyle w:val="HTMLCode"/>
          <w:rFonts w:eastAsiaTheme="majorEastAsia"/>
          <w:color w:val="000000"/>
        </w:rPr>
      </w:pPr>
      <w:r>
        <w:rPr>
          <w:rStyle w:val="token"/>
          <w:color w:val="708090"/>
        </w:rPr>
        <w:t>&lt;!-- Stock.hbm.xml --&gt;</w:t>
      </w:r>
    </w:p>
    <w:p w14:paraId="10CA4535" w14:textId="77777777" w:rsidR="004C3D51" w:rsidRDefault="004C3D51" w:rsidP="004C3D51">
      <w:pPr>
        <w:pStyle w:val="HTMLPreformatted"/>
        <w:pBdr>
          <w:top w:val="single" w:sz="6" w:space="0" w:color="D1D1E8"/>
          <w:left w:val="single" w:sz="6" w:space="0" w:color="D1D1E8"/>
          <w:bottom w:val="single" w:sz="6" w:space="0" w:color="D1D1E8"/>
          <w:right w:val="single" w:sz="6" w:space="0" w:color="D1D1E8"/>
        </w:pBdr>
        <w:shd w:val="clear" w:color="auto" w:fill="F7F7F9"/>
        <w:rPr>
          <w:rStyle w:val="HTMLCode"/>
          <w:rFonts w:eastAsiaTheme="majorEastAsia"/>
          <w:color w:val="000000"/>
        </w:rPr>
      </w:pPr>
      <w:r>
        <w:rPr>
          <w:rStyle w:val="token"/>
          <w:color w:val="999999"/>
        </w:rPr>
        <w:t>&lt;</w:t>
      </w:r>
      <w:r>
        <w:rPr>
          <w:rStyle w:val="token"/>
          <w:color w:val="990055"/>
        </w:rPr>
        <w:t>hibernate-mapping</w:t>
      </w:r>
      <w:r>
        <w:rPr>
          <w:rStyle w:val="token"/>
          <w:color w:val="999999"/>
        </w:rPr>
        <w:t>&gt;</w:t>
      </w:r>
    </w:p>
    <w:p w14:paraId="3ACDB43B" w14:textId="77777777" w:rsidR="004C3D51" w:rsidRDefault="004C3D51" w:rsidP="004C3D51">
      <w:pPr>
        <w:pStyle w:val="HTMLPreformatted"/>
        <w:pBdr>
          <w:top w:val="single" w:sz="6" w:space="0" w:color="D1D1E8"/>
          <w:left w:val="single" w:sz="6" w:space="0" w:color="D1D1E8"/>
          <w:bottom w:val="single" w:sz="6" w:space="0" w:color="D1D1E8"/>
          <w:right w:val="single" w:sz="6" w:space="0" w:color="D1D1E8"/>
        </w:pBdr>
        <w:shd w:val="clear" w:color="auto" w:fill="F7F7F9"/>
        <w:rPr>
          <w:rStyle w:val="HTMLCode"/>
          <w:rFonts w:eastAsiaTheme="majorEastAsia"/>
          <w:color w:val="000000"/>
        </w:rPr>
      </w:pPr>
      <w:r>
        <w:rPr>
          <w:rStyle w:val="HTMLCode"/>
          <w:rFonts w:eastAsiaTheme="majorEastAsia"/>
          <w:color w:val="000000"/>
        </w:rPr>
        <w:t xml:space="preserve">    </w:t>
      </w:r>
      <w:r>
        <w:rPr>
          <w:rStyle w:val="token"/>
          <w:color w:val="999999"/>
        </w:rPr>
        <w:t>&lt;</w:t>
      </w:r>
      <w:r>
        <w:rPr>
          <w:rStyle w:val="token"/>
          <w:color w:val="990055"/>
        </w:rPr>
        <w:t xml:space="preserve">class </w:t>
      </w:r>
      <w:r>
        <w:rPr>
          <w:rStyle w:val="token"/>
          <w:color w:val="669900"/>
        </w:rPr>
        <w:t>name</w:t>
      </w:r>
      <w:r>
        <w:rPr>
          <w:rStyle w:val="token"/>
          <w:color w:val="999999"/>
        </w:rPr>
        <w:t>="</w:t>
      </w:r>
      <w:r>
        <w:rPr>
          <w:rStyle w:val="token"/>
          <w:color w:val="0077AA"/>
        </w:rPr>
        <w:t>com.mkyong.common.Stock</w:t>
      </w:r>
      <w:r>
        <w:rPr>
          <w:rStyle w:val="token"/>
          <w:color w:val="999999"/>
        </w:rPr>
        <w:t>"</w:t>
      </w:r>
      <w:r>
        <w:rPr>
          <w:rStyle w:val="token"/>
          <w:color w:val="990055"/>
        </w:rPr>
        <w:t xml:space="preserve"> </w:t>
      </w:r>
      <w:r>
        <w:rPr>
          <w:rStyle w:val="token"/>
          <w:color w:val="669900"/>
        </w:rPr>
        <w:t>table</w:t>
      </w:r>
      <w:r>
        <w:rPr>
          <w:rStyle w:val="token"/>
          <w:color w:val="999999"/>
        </w:rPr>
        <w:t>="</w:t>
      </w:r>
      <w:r>
        <w:rPr>
          <w:rStyle w:val="token"/>
          <w:color w:val="0077AA"/>
        </w:rPr>
        <w:t>stock</w:t>
      </w:r>
      <w:r>
        <w:rPr>
          <w:rStyle w:val="token"/>
          <w:color w:val="999999"/>
        </w:rPr>
        <w:t>"</w:t>
      </w:r>
      <w:r>
        <w:rPr>
          <w:rStyle w:val="token"/>
          <w:color w:val="990055"/>
        </w:rPr>
        <w:t xml:space="preserve"> </w:t>
      </w:r>
      <w:r>
        <w:rPr>
          <w:rStyle w:val="token"/>
          <w:color w:val="669900"/>
        </w:rPr>
        <w:t>...</w:t>
      </w:r>
      <w:r>
        <w:rPr>
          <w:rStyle w:val="token"/>
          <w:color w:val="999999"/>
        </w:rPr>
        <w:t>&gt;</w:t>
      </w:r>
    </w:p>
    <w:p w14:paraId="00881B32" w14:textId="77777777" w:rsidR="004C3D51" w:rsidRDefault="004C3D51" w:rsidP="004C3D51">
      <w:pPr>
        <w:pStyle w:val="HTMLPreformatted"/>
        <w:pBdr>
          <w:top w:val="single" w:sz="6" w:space="0" w:color="D1D1E8"/>
          <w:left w:val="single" w:sz="6" w:space="0" w:color="D1D1E8"/>
          <w:bottom w:val="single" w:sz="6" w:space="0" w:color="D1D1E8"/>
          <w:right w:val="single" w:sz="6" w:space="0" w:color="D1D1E8"/>
        </w:pBdr>
        <w:shd w:val="clear" w:color="auto" w:fill="F7F7F9"/>
        <w:rPr>
          <w:rStyle w:val="HTMLCode"/>
          <w:rFonts w:eastAsiaTheme="majorEastAsia"/>
          <w:color w:val="000000"/>
        </w:rPr>
      </w:pPr>
      <w:r>
        <w:rPr>
          <w:rStyle w:val="HTMLCode"/>
          <w:rFonts w:eastAsiaTheme="majorEastAsia"/>
          <w:color w:val="000000"/>
        </w:rPr>
        <w:t xml:space="preserve">    ...</w:t>
      </w:r>
    </w:p>
    <w:p w14:paraId="008805E4" w14:textId="77777777" w:rsidR="004C3D51" w:rsidRDefault="004C3D51" w:rsidP="004C3D51">
      <w:pPr>
        <w:pStyle w:val="HTMLPreformatted"/>
        <w:pBdr>
          <w:top w:val="single" w:sz="6" w:space="0" w:color="D1D1E8"/>
          <w:left w:val="single" w:sz="6" w:space="0" w:color="D1D1E8"/>
          <w:bottom w:val="single" w:sz="6" w:space="0" w:color="D1D1E8"/>
          <w:right w:val="single" w:sz="6" w:space="0" w:color="D1D1E8"/>
        </w:pBdr>
        <w:shd w:val="clear" w:color="auto" w:fill="F7F7F9"/>
        <w:rPr>
          <w:rStyle w:val="token"/>
          <w:color w:val="990055"/>
        </w:rPr>
      </w:pPr>
      <w:r>
        <w:rPr>
          <w:rStyle w:val="HTMLCode"/>
          <w:rFonts w:eastAsiaTheme="majorEastAsia"/>
          <w:color w:val="000000"/>
        </w:rPr>
        <w:t xml:space="preserve">    </w:t>
      </w:r>
      <w:r>
        <w:rPr>
          <w:rStyle w:val="token"/>
          <w:color w:val="999999"/>
        </w:rPr>
        <w:t>&lt;</w:t>
      </w:r>
      <w:r>
        <w:rPr>
          <w:rStyle w:val="token"/>
          <w:color w:val="990055"/>
        </w:rPr>
        <w:t xml:space="preserve">set </w:t>
      </w:r>
      <w:r>
        <w:rPr>
          <w:rStyle w:val="token"/>
          <w:color w:val="669900"/>
        </w:rPr>
        <w:t>name</w:t>
      </w:r>
      <w:r>
        <w:rPr>
          <w:rStyle w:val="token"/>
          <w:color w:val="999999"/>
        </w:rPr>
        <w:t>="</w:t>
      </w:r>
      <w:r>
        <w:rPr>
          <w:rStyle w:val="token"/>
          <w:color w:val="0077AA"/>
        </w:rPr>
        <w:t>stockDailyRecords</w:t>
      </w:r>
      <w:r>
        <w:rPr>
          <w:rStyle w:val="token"/>
          <w:color w:val="999999"/>
        </w:rPr>
        <w:t>"</w:t>
      </w:r>
      <w:r>
        <w:rPr>
          <w:rStyle w:val="token"/>
          <w:color w:val="990055"/>
        </w:rPr>
        <w:t xml:space="preserve"> </w:t>
      </w:r>
      <w:r>
        <w:rPr>
          <w:rStyle w:val="token"/>
          <w:color w:val="669900"/>
        </w:rPr>
        <w:t>table</w:t>
      </w:r>
      <w:r>
        <w:rPr>
          <w:rStyle w:val="token"/>
          <w:color w:val="999999"/>
        </w:rPr>
        <w:t>="</w:t>
      </w:r>
      <w:r>
        <w:rPr>
          <w:rStyle w:val="token"/>
          <w:color w:val="0077AA"/>
        </w:rPr>
        <w:t>stock_daily_record</w:t>
      </w:r>
      <w:r>
        <w:rPr>
          <w:rStyle w:val="token"/>
          <w:color w:val="999999"/>
        </w:rPr>
        <w:t>"</w:t>
      </w:r>
      <w:r>
        <w:rPr>
          <w:rStyle w:val="token"/>
          <w:color w:val="990055"/>
        </w:rPr>
        <w:t xml:space="preserve"> </w:t>
      </w:r>
    </w:p>
    <w:p w14:paraId="7D569C32" w14:textId="77777777" w:rsidR="004C3D51" w:rsidRDefault="004C3D51" w:rsidP="004C3D51">
      <w:pPr>
        <w:pStyle w:val="HTMLPreformatted"/>
        <w:pBdr>
          <w:top w:val="single" w:sz="6" w:space="0" w:color="D1D1E8"/>
          <w:left w:val="single" w:sz="6" w:space="0" w:color="D1D1E8"/>
          <w:bottom w:val="single" w:sz="6" w:space="0" w:color="D1D1E8"/>
          <w:right w:val="single" w:sz="6" w:space="0" w:color="D1D1E8"/>
        </w:pBdr>
        <w:shd w:val="clear" w:color="auto" w:fill="F7F7F9"/>
        <w:rPr>
          <w:rStyle w:val="HTMLCode"/>
          <w:rFonts w:eastAsiaTheme="majorEastAsia"/>
          <w:color w:val="000000"/>
        </w:rPr>
      </w:pPr>
      <w:r>
        <w:rPr>
          <w:rStyle w:val="token"/>
          <w:color w:val="990055"/>
        </w:rPr>
        <w:t xml:space="preserve">        </w:t>
      </w:r>
      <w:r>
        <w:rPr>
          <w:rStyle w:val="token"/>
          <w:color w:val="669900"/>
        </w:rPr>
        <w:t>cascade</w:t>
      </w:r>
      <w:r>
        <w:rPr>
          <w:rStyle w:val="token"/>
          <w:color w:val="999999"/>
        </w:rPr>
        <w:t>="</w:t>
      </w:r>
      <w:r>
        <w:rPr>
          <w:rStyle w:val="token"/>
          <w:color w:val="0077AA"/>
        </w:rPr>
        <w:t>save-update</w:t>
      </w:r>
      <w:r>
        <w:rPr>
          <w:rStyle w:val="token"/>
          <w:color w:val="999999"/>
        </w:rPr>
        <w:t>"</w:t>
      </w:r>
      <w:r>
        <w:rPr>
          <w:rStyle w:val="token"/>
          <w:color w:val="990055"/>
        </w:rPr>
        <w:t xml:space="preserve"> </w:t>
      </w:r>
      <w:r>
        <w:rPr>
          <w:rStyle w:val="token"/>
          <w:color w:val="669900"/>
        </w:rPr>
        <w:t>inverse</w:t>
      </w:r>
      <w:r>
        <w:rPr>
          <w:rStyle w:val="token"/>
          <w:color w:val="999999"/>
        </w:rPr>
        <w:t>="</w:t>
      </w:r>
      <w:r>
        <w:rPr>
          <w:rStyle w:val="token"/>
          <w:color w:val="0077AA"/>
        </w:rPr>
        <w:t>true</w:t>
      </w:r>
      <w:r>
        <w:rPr>
          <w:rStyle w:val="token"/>
          <w:color w:val="999999"/>
        </w:rPr>
        <w:t>"&gt;</w:t>
      </w:r>
    </w:p>
    <w:p w14:paraId="7EB3217B" w14:textId="77777777" w:rsidR="004C3D51" w:rsidRDefault="004C3D51" w:rsidP="004C3D51">
      <w:pPr>
        <w:pStyle w:val="HTMLPreformatted"/>
        <w:pBdr>
          <w:top w:val="single" w:sz="6" w:space="0" w:color="D1D1E8"/>
          <w:left w:val="single" w:sz="6" w:space="0" w:color="D1D1E8"/>
          <w:bottom w:val="single" w:sz="6" w:space="0" w:color="D1D1E8"/>
          <w:right w:val="single" w:sz="6" w:space="0" w:color="D1D1E8"/>
        </w:pBdr>
        <w:shd w:val="clear" w:color="auto" w:fill="F7F7F9"/>
        <w:rPr>
          <w:rStyle w:val="HTMLCode"/>
          <w:rFonts w:eastAsiaTheme="majorEastAsia"/>
          <w:color w:val="000000"/>
        </w:rPr>
      </w:pPr>
      <w:r>
        <w:rPr>
          <w:rStyle w:val="HTMLCode"/>
          <w:rFonts w:eastAsiaTheme="majorEastAsia"/>
          <w:color w:val="000000"/>
        </w:rPr>
        <w:t xml:space="preserve">        </w:t>
      </w:r>
      <w:r>
        <w:rPr>
          <w:rStyle w:val="token"/>
          <w:color w:val="999999"/>
        </w:rPr>
        <w:t>&lt;</w:t>
      </w:r>
      <w:r>
        <w:rPr>
          <w:rStyle w:val="token"/>
          <w:color w:val="990055"/>
        </w:rPr>
        <w:t>key</w:t>
      </w:r>
      <w:r>
        <w:rPr>
          <w:rStyle w:val="token"/>
          <w:color w:val="999999"/>
        </w:rPr>
        <w:t>&gt;</w:t>
      </w:r>
    </w:p>
    <w:p w14:paraId="3918722E" w14:textId="77777777" w:rsidR="004C3D51" w:rsidRDefault="004C3D51" w:rsidP="004C3D51">
      <w:pPr>
        <w:pStyle w:val="HTMLPreformatted"/>
        <w:pBdr>
          <w:top w:val="single" w:sz="6" w:space="0" w:color="D1D1E8"/>
          <w:left w:val="single" w:sz="6" w:space="0" w:color="D1D1E8"/>
          <w:bottom w:val="single" w:sz="6" w:space="0" w:color="D1D1E8"/>
          <w:right w:val="single" w:sz="6" w:space="0" w:color="D1D1E8"/>
        </w:pBdr>
        <w:shd w:val="clear" w:color="auto" w:fill="F7F7F9"/>
        <w:rPr>
          <w:rStyle w:val="HTMLCode"/>
          <w:rFonts w:eastAsiaTheme="majorEastAsia"/>
          <w:color w:val="000000"/>
        </w:rPr>
      </w:pPr>
      <w:r>
        <w:rPr>
          <w:rStyle w:val="HTMLCode"/>
          <w:rFonts w:eastAsiaTheme="majorEastAsia"/>
          <w:color w:val="000000"/>
        </w:rPr>
        <w:t xml:space="preserve">            </w:t>
      </w:r>
      <w:r>
        <w:rPr>
          <w:rStyle w:val="token"/>
          <w:color w:val="999999"/>
        </w:rPr>
        <w:t>&lt;</w:t>
      </w:r>
      <w:r>
        <w:rPr>
          <w:rStyle w:val="token"/>
          <w:color w:val="990055"/>
        </w:rPr>
        <w:t xml:space="preserve">column </w:t>
      </w:r>
      <w:r>
        <w:rPr>
          <w:rStyle w:val="token"/>
          <w:color w:val="669900"/>
        </w:rPr>
        <w:t>name</w:t>
      </w:r>
      <w:r>
        <w:rPr>
          <w:rStyle w:val="token"/>
          <w:color w:val="999999"/>
        </w:rPr>
        <w:t>="</w:t>
      </w:r>
      <w:r>
        <w:rPr>
          <w:rStyle w:val="token"/>
          <w:color w:val="0077AA"/>
        </w:rPr>
        <w:t>STOCK_ID</w:t>
      </w:r>
      <w:r>
        <w:rPr>
          <w:rStyle w:val="token"/>
          <w:color w:val="999999"/>
        </w:rPr>
        <w:t>"</w:t>
      </w:r>
      <w:r>
        <w:rPr>
          <w:rStyle w:val="token"/>
          <w:color w:val="990055"/>
        </w:rPr>
        <w:t xml:space="preserve"> </w:t>
      </w:r>
      <w:r>
        <w:rPr>
          <w:rStyle w:val="token"/>
          <w:color w:val="669900"/>
        </w:rPr>
        <w:t>not-null</w:t>
      </w:r>
      <w:r>
        <w:rPr>
          <w:rStyle w:val="token"/>
          <w:color w:val="999999"/>
        </w:rPr>
        <w:t>="</w:t>
      </w:r>
      <w:r>
        <w:rPr>
          <w:rStyle w:val="token"/>
          <w:color w:val="0077AA"/>
        </w:rPr>
        <w:t>true</w:t>
      </w:r>
      <w:r>
        <w:rPr>
          <w:rStyle w:val="token"/>
          <w:color w:val="999999"/>
        </w:rPr>
        <w:t>"</w:t>
      </w:r>
      <w:r>
        <w:rPr>
          <w:rStyle w:val="token"/>
          <w:color w:val="990055"/>
        </w:rPr>
        <w:t xml:space="preserve"> </w:t>
      </w:r>
      <w:r>
        <w:rPr>
          <w:rStyle w:val="token"/>
          <w:color w:val="999999"/>
        </w:rPr>
        <w:t>/&gt;</w:t>
      </w:r>
    </w:p>
    <w:p w14:paraId="79E12A58" w14:textId="77777777" w:rsidR="004C3D51" w:rsidRDefault="004C3D51" w:rsidP="004C3D51">
      <w:pPr>
        <w:pStyle w:val="HTMLPreformatted"/>
        <w:pBdr>
          <w:top w:val="single" w:sz="6" w:space="0" w:color="D1D1E8"/>
          <w:left w:val="single" w:sz="6" w:space="0" w:color="D1D1E8"/>
          <w:bottom w:val="single" w:sz="6" w:space="0" w:color="D1D1E8"/>
          <w:right w:val="single" w:sz="6" w:space="0" w:color="D1D1E8"/>
        </w:pBdr>
        <w:shd w:val="clear" w:color="auto" w:fill="F7F7F9"/>
        <w:rPr>
          <w:rStyle w:val="HTMLCode"/>
          <w:rFonts w:eastAsiaTheme="majorEastAsia"/>
          <w:color w:val="000000"/>
        </w:rPr>
      </w:pPr>
      <w:r>
        <w:rPr>
          <w:rStyle w:val="HTMLCode"/>
          <w:rFonts w:eastAsiaTheme="majorEastAsia"/>
          <w:color w:val="000000"/>
        </w:rPr>
        <w:t xml:space="preserve">        </w:t>
      </w:r>
      <w:r>
        <w:rPr>
          <w:rStyle w:val="token"/>
          <w:color w:val="999999"/>
        </w:rPr>
        <w:t>&lt;/</w:t>
      </w:r>
      <w:r>
        <w:rPr>
          <w:rStyle w:val="token"/>
          <w:color w:val="990055"/>
        </w:rPr>
        <w:t>key</w:t>
      </w:r>
      <w:r>
        <w:rPr>
          <w:rStyle w:val="token"/>
          <w:color w:val="999999"/>
        </w:rPr>
        <w:t>&gt;</w:t>
      </w:r>
    </w:p>
    <w:p w14:paraId="4E2277CA" w14:textId="77777777" w:rsidR="004C3D51" w:rsidRDefault="004C3D51" w:rsidP="004C3D51">
      <w:pPr>
        <w:pStyle w:val="HTMLPreformatted"/>
        <w:pBdr>
          <w:top w:val="single" w:sz="6" w:space="0" w:color="D1D1E8"/>
          <w:left w:val="single" w:sz="6" w:space="0" w:color="D1D1E8"/>
          <w:bottom w:val="single" w:sz="6" w:space="0" w:color="D1D1E8"/>
          <w:right w:val="single" w:sz="6" w:space="0" w:color="D1D1E8"/>
        </w:pBdr>
        <w:shd w:val="clear" w:color="auto" w:fill="F7F7F9"/>
        <w:rPr>
          <w:rStyle w:val="HTMLCode"/>
          <w:rFonts w:eastAsiaTheme="majorEastAsia"/>
          <w:color w:val="000000"/>
        </w:rPr>
      </w:pPr>
      <w:r>
        <w:rPr>
          <w:rStyle w:val="HTMLCode"/>
          <w:rFonts w:eastAsiaTheme="majorEastAsia"/>
          <w:color w:val="000000"/>
        </w:rPr>
        <w:t xml:space="preserve">        </w:t>
      </w:r>
      <w:r>
        <w:rPr>
          <w:rStyle w:val="token"/>
          <w:color w:val="999999"/>
        </w:rPr>
        <w:t>&lt;</w:t>
      </w:r>
      <w:r>
        <w:rPr>
          <w:rStyle w:val="token"/>
          <w:color w:val="990055"/>
        </w:rPr>
        <w:t xml:space="preserve">one-to-many </w:t>
      </w:r>
      <w:r>
        <w:rPr>
          <w:rStyle w:val="token"/>
          <w:color w:val="669900"/>
        </w:rPr>
        <w:t>class</w:t>
      </w:r>
      <w:r>
        <w:rPr>
          <w:rStyle w:val="token"/>
          <w:color w:val="999999"/>
        </w:rPr>
        <w:t>="</w:t>
      </w:r>
      <w:r>
        <w:rPr>
          <w:rStyle w:val="token"/>
          <w:color w:val="0077AA"/>
        </w:rPr>
        <w:t>com.mkyong.common.StockDailyRecord</w:t>
      </w:r>
      <w:r>
        <w:rPr>
          <w:rStyle w:val="token"/>
          <w:color w:val="999999"/>
        </w:rPr>
        <w:t>"</w:t>
      </w:r>
      <w:r>
        <w:rPr>
          <w:rStyle w:val="token"/>
          <w:color w:val="990055"/>
        </w:rPr>
        <w:t xml:space="preserve"> </w:t>
      </w:r>
      <w:r>
        <w:rPr>
          <w:rStyle w:val="token"/>
          <w:color w:val="999999"/>
        </w:rPr>
        <w:t>/&gt;</w:t>
      </w:r>
    </w:p>
    <w:p w14:paraId="1B5A6A1C" w14:textId="77777777" w:rsidR="004C3D51" w:rsidRDefault="004C3D51" w:rsidP="004C3D51">
      <w:pPr>
        <w:pStyle w:val="HTMLPreformatted"/>
        <w:pBdr>
          <w:top w:val="single" w:sz="6" w:space="0" w:color="D1D1E8"/>
          <w:left w:val="single" w:sz="6" w:space="0" w:color="D1D1E8"/>
          <w:bottom w:val="single" w:sz="6" w:space="0" w:color="D1D1E8"/>
          <w:right w:val="single" w:sz="6" w:space="0" w:color="D1D1E8"/>
        </w:pBdr>
        <w:shd w:val="clear" w:color="auto" w:fill="F7F7F9"/>
        <w:rPr>
          <w:rStyle w:val="HTMLCode"/>
          <w:rFonts w:eastAsiaTheme="majorEastAsia"/>
          <w:color w:val="000000"/>
        </w:rPr>
      </w:pPr>
      <w:r>
        <w:rPr>
          <w:rStyle w:val="HTMLCode"/>
          <w:rFonts w:eastAsiaTheme="majorEastAsia"/>
          <w:color w:val="000000"/>
        </w:rPr>
        <w:t xml:space="preserve">    </w:t>
      </w:r>
      <w:r>
        <w:rPr>
          <w:rStyle w:val="token"/>
          <w:color w:val="999999"/>
        </w:rPr>
        <w:t>&lt;/</w:t>
      </w:r>
      <w:r>
        <w:rPr>
          <w:rStyle w:val="token"/>
          <w:color w:val="990055"/>
        </w:rPr>
        <w:t>set</w:t>
      </w:r>
      <w:r>
        <w:rPr>
          <w:rStyle w:val="token"/>
          <w:color w:val="999999"/>
        </w:rPr>
        <w:t>&gt;</w:t>
      </w:r>
    </w:p>
    <w:p w14:paraId="76A572F5" w14:textId="77777777" w:rsidR="004C3D51" w:rsidRDefault="004C3D51" w:rsidP="004C3D51">
      <w:pPr>
        <w:pStyle w:val="HTMLPreformatted"/>
        <w:pBdr>
          <w:top w:val="single" w:sz="6" w:space="0" w:color="D1D1E8"/>
          <w:left w:val="single" w:sz="6" w:space="0" w:color="D1D1E8"/>
          <w:bottom w:val="single" w:sz="6" w:space="0" w:color="D1D1E8"/>
          <w:right w:val="single" w:sz="6" w:space="0" w:color="D1D1E8"/>
        </w:pBdr>
        <w:shd w:val="clear" w:color="auto" w:fill="F7F7F9"/>
        <w:rPr>
          <w:rStyle w:val="HTMLCode"/>
          <w:rFonts w:eastAsiaTheme="majorEastAsia"/>
          <w:color w:val="000000"/>
        </w:rPr>
      </w:pPr>
      <w:r>
        <w:rPr>
          <w:rStyle w:val="HTMLCode"/>
          <w:rFonts w:eastAsiaTheme="majorEastAsia"/>
          <w:color w:val="000000"/>
        </w:rPr>
        <w:t xml:space="preserve">    ...</w:t>
      </w:r>
    </w:p>
    <w:p w14:paraId="44382973" w14:textId="77777777" w:rsidR="004C3D51" w:rsidRDefault="004C3D51" w:rsidP="004C3D51">
      <w:pPr>
        <w:pStyle w:val="HTMLPreformatted"/>
        <w:pBdr>
          <w:top w:val="single" w:sz="6" w:space="0" w:color="D1D1E8"/>
          <w:left w:val="single" w:sz="6" w:space="0" w:color="D1D1E8"/>
          <w:bottom w:val="single" w:sz="6" w:space="0" w:color="D1D1E8"/>
          <w:right w:val="single" w:sz="6" w:space="0" w:color="D1D1E8"/>
        </w:pBdr>
        <w:shd w:val="clear" w:color="auto" w:fill="F7F7F9"/>
        <w:rPr>
          <w:sz w:val="21"/>
          <w:szCs w:val="21"/>
        </w:rPr>
      </w:pPr>
      <w:r>
        <w:rPr>
          <w:color w:val="000000"/>
          <w:sz w:val="21"/>
          <w:szCs w:val="21"/>
        </w:rPr>
        <w:t>Copy</w:t>
      </w:r>
    </w:p>
    <w:p w14:paraId="399AF1C7" w14:textId="77777777" w:rsidR="004C3D51" w:rsidRDefault="004C3D51" w:rsidP="00F67C0C">
      <w:pPr>
        <w:spacing w:after="0"/>
      </w:pPr>
      <w:r>
        <w:t>When you save or update the stock object</w:t>
      </w:r>
    </w:p>
    <w:p w14:paraId="083A2056" w14:textId="77777777" w:rsidR="004C3D51" w:rsidRDefault="004C3D51" w:rsidP="00F67C0C">
      <w:pPr>
        <w:pStyle w:val="1Output"/>
        <w:rPr>
          <w:rStyle w:val="HTMLCode"/>
          <w:rFonts w:eastAsiaTheme="majorEastAsia"/>
          <w:color w:val="000000"/>
        </w:rPr>
      </w:pPr>
      <w:r>
        <w:rPr>
          <w:rStyle w:val="HTMLCode"/>
          <w:rFonts w:eastAsiaTheme="majorEastAsia"/>
          <w:color w:val="000000"/>
        </w:rPr>
        <w:t>session</w:t>
      </w:r>
      <w:r>
        <w:rPr>
          <w:rStyle w:val="token"/>
          <w:color w:val="999999"/>
        </w:rPr>
        <w:t>.</w:t>
      </w:r>
      <w:r>
        <w:rPr>
          <w:rStyle w:val="token"/>
          <w:color w:val="DD4A68"/>
        </w:rPr>
        <w:t>save</w:t>
      </w:r>
      <w:r>
        <w:rPr>
          <w:rStyle w:val="token"/>
          <w:color w:val="999999"/>
        </w:rPr>
        <w:t>(</w:t>
      </w:r>
      <w:r>
        <w:rPr>
          <w:rStyle w:val="HTMLCode"/>
          <w:rFonts w:eastAsiaTheme="majorEastAsia"/>
          <w:color w:val="000000"/>
        </w:rPr>
        <w:t>stock</w:t>
      </w:r>
      <w:r>
        <w:rPr>
          <w:rStyle w:val="token"/>
          <w:color w:val="999999"/>
        </w:rPr>
        <w:t>);</w:t>
      </w:r>
    </w:p>
    <w:p w14:paraId="38F729D5" w14:textId="77777777" w:rsidR="004C3D51" w:rsidRDefault="004C3D51" w:rsidP="00F67C0C">
      <w:pPr>
        <w:pStyle w:val="1Output"/>
        <w:rPr>
          <w:rStyle w:val="HTMLCode"/>
          <w:rFonts w:eastAsiaTheme="majorEastAsia"/>
          <w:color w:val="000000"/>
        </w:rPr>
      </w:pPr>
      <w:r>
        <w:rPr>
          <w:rStyle w:val="HTMLCode"/>
          <w:rFonts w:eastAsiaTheme="majorEastAsia"/>
          <w:color w:val="000000"/>
        </w:rPr>
        <w:t>session</w:t>
      </w:r>
      <w:r>
        <w:rPr>
          <w:rStyle w:val="token"/>
          <w:color w:val="999999"/>
        </w:rPr>
        <w:t>.</w:t>
      </w:r>
      <w:r>
        <w:rPr>
          <w:rStyle w:val="token"/>
          <w:color w:val="DD4A68"/>
        </w:rPr>
        <w:t>update</w:t>
      </w:r>
      <w:r>
        <w:rPr>
          <w:rStyle w:val="token"/>
          <w:color w:val="999999"/>
        </w:rPr>
        <w:t>(</w:t>
      </w:r>
      <w:r>
        <w:rPr>
          <w:rStyle w:val="HTMLCode"/>
          <w:rFonts w:eastAsiaTheme="majorEastAsia"/>
          <w:color w:val="000000"/>
        </w:rPr>
        <w:t>stock</w:t>
      </w:r>
      <w:r>
        <w:rPr>
          <w:rStyle w:val="token"/>
          <w:color w:val="999999"/>
        </w:rPr>
        <w:t>);</w:t>
      </w:r>
    </w:p>
    <w:p w14:paraId="7D0C98C2" w14:textId="77777777" w:rsidR="004C3D51" w:rsidRDefault="004C3D51" w:rsidP="00F67C0C">
      <w:r>
        <w:t>It will inserted or updated the record into STOCK table and call another insert or update statement (cascade=”save-update”) on StockDailyRecord. </w:t>
      </w:r>
      <w:hyperlink r:id="rId224" w:history="1">
        <w:r>
          <w:rPr>
            <w:rStyle w:val="Hyperlink"/>
            <w:rFonts w:cs="Segoe UI"/>
            <w:color w:val="0056B3"/>
          </w:rPr>
          <w:t>More detail example here…</w:t>
        </w:r>
      </w:hyperlink>
    </w:p>
    <w:p w14:paraId="674D3625" w14:textId="77777777" w:rsidR="004C3D51" w:rsidRDefault="004C3D51" w:rsidP="004C3D51">
      <w:pPr>
        <w:pStyle w:val="Howitworks"/>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Conclusion</w:t>
      </w:r>
    </w:p>
    <w:p w14:paraId="18232A65" w14:textId="77777777" w:rsidR="004C3D51" w:rsidRDefault="004C3D51" w:rsidP="00F67C0C">
      <w:r>
        <w:t>In short, the “inverse” is decide which side will update the foreign key, while “cascade” is decide what’s the follow by operation should execute. Both are look quite similar in relationship, but it’s totally two different things. Hibernate developers are worth to spend time to research on it, because misunderstand the concept or misuse it will bring serious performance or data integrity issue in your application.</w:t>
      </w:r>
    </w:p>
    <w:p w14:paraId="181E2F53" w14:textId="77777777" w:rsidR="004C3D51" w:rsidRDefault="004C3D51" w:rsidP="002337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p>
    <w:p w14:paraId="590A3354" w14:textId="77777777" w:rsidR="004C3D51" w:rsidRDefault="004C3D51" w:rsidP="004C3D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bookmarkStart w:id="210" w:name="_Toc1601792"/>
      <w:bookmarkStart w:id="211" w:name="_Toc2631586"/>
      <w:r>
        <w:rPr>
          <w:rStyle w:val="Heading3Char0"/>
        </w:rPr>
        <w:t>Does SessionFactory is thread-safe in Hibernate? (</w:t>
      </w:r>
      <w:bookmarkEnd w:id="210"/>
      <w:bookmarkEnd w:id="211"/>
      <w:r>
        <w:fldChar w:fldCharType="begin"/>
      </w:r>
      <w:r>
        <w:instrText xml:space="preserve"> HYPERLINK "http://javarevisited.blogspot.com/2013/05/10-hibernate-interview-questions-answers-java-j2ee-senior.html" </w:instrText>
      </w:r>
      <w:r>
        <w:fldChar w:fldCharType="separate"/>
      </w:r>
      <w:r>
        <w:rPr>
          <w:rStyle w:val="Heading3Char0"/>
        </w:rPr>
        <w:t>detailed answer</w:t>
      </w:r>
      <w:r>
        <w:fldChar w:fldCharType="end"/>
      </w:r>
      <w:r>
        <w:rPr>
          <w:rStyle w:val="Heading3Char0"/>
        </w:rPr>
        <w:t>)</w:t>
      </w:r>
      <w:r>
        <w:br/>
      </w:r>
      <w:r>
        <w:rPr>
          <w:b/>
        </w:rPr>
        <w:t>SessionFactory is both Immutable and thread-safe</w:t>
      </w:r>
      <w:r>
        <w:t xml:space="preserve"> and it has just one single instance in Hibernate application. It is used to create Session object and it also provide caching by storing SQL queries stored by multiple session. The second level cache is maintained at SessionFactory level. </w:t>
      </w:r>
      <w:bookmarkStart w:id="212" w:name="_Toc1601793"/>
      <w:bookmarkStart w:id="213" w:name="_Toc2631587"/>
    </w:p>
    <w:p w14:paraId="776015D9" w14:textId="77777777" w:rsidR="004C3D51" w:rsidRDefault="004C3D51" w:rsidP="002337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p>
    <w:p w14:paraId="3C331B18" w14:textId="77777777" w:rsidR="004C3D51" w:rsidRDefault="004C3D51" w:rsidP="004C3D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Style w:val="Heading3Char0"/>
        </w:rPr>
        <w:t>Does Hibernate Session interface is thread-safe in Java? (detailed answer)</w:t>
      </w:r>
      <w:bookmarkEnd w:id="212"/>
      <w:bookmarkEnd w:id="213"/>
      <w:r>
        <w:rPr>
          <w:rStyle w:val="Heading3Char0"/>
        </w:rPr>
        <w:br/>
      </w:r>
      <w:r>
        <w:t>No, Session object is not thread-safe in Hibernate and intended to be used with-in single thread in the application.</w:t>
      </w:r>
      <w:r>
        <w:br/>
      </w:r>
    </w:p>
    <w:p w14:paraId="0FA34BE7" w14:textId="77777777" w:rsidR="004C3D51" w:rsidRDefault="004C3D51" w:rsidP="004C3D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Heading3Char0"/>
          <w:b w:val="0"/>
          <w:bCs w:val="0"/>
          <w:iCs w:val="0"/>
        </w:rPr>
      </w:pPr>
      <w:bookmarkStart w:id="214" w:name="_Toc1601794"/>
      <w:bookmarkStart w:id="215" w:name="_Toc2631588"/>
      <w:r>
        <w:rPr>
          <w:rStyle w:val="Heading3Char0"/>
        </w:rPr>
        <w:lastRenderedPageBreak/>
        <w:t>What is difference between getCurrentSession() and openSession() in Hibernate?</w:t>
      </w:r>
      <w:bookmarkEnd w:id="214"/>
      <w:bookmarkEnd w:id="215"/>
    </w:p>
    <w:p w14:paraId="06A38AC7" w14:textId="2C8D08E9" w:rsidR="004C3D51" w:rsidRDefault="004C3D51" w:rsidP="004C3D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bookmarkStart w:id="216" w:name="_Toc1601795"/>
      <w:bookmarkStart w:id="217" w:name="_Toc2631589"/>
      <w:r>
        <w:rPr>
          <w:rStyle w:val="Heading3Char0"/>
        </w:rPr>
        <w:t>openSession()</w:t>
      </w:r>
      <w:bookmarkEnd w:id="216"/>
      <w:bookmarkEnd w:id="217"/>
      <w:r>
        <w:rPr>
          <w:rStyle w:val="Heading3Char0"/>
        </w:rPr>
        <w:t xml:space="preserve"> </w:t>
      </w:r>
      <w:r>
        <w:t xml:space="preserve">When you call </w:t>
      </w:r>
      <w:r w:rsidRPr="00C7659F">
        <w:rPr>
          <w:rStyle w:val="0BlueChar"/>
        </w:rPr>
        <w:t>SessionFactory.openSession</w:t>
      </w:r>
      <w:r w:rsidR="00C7659F" w:rsidRPr="00C7659F">
        <w:rPr>
          <w:rStyle w:val="0BlueChar"/>
        </w:rPr>
        <w:t>()</w:t>
      </w:r>
      <w:r w:rsidRPr="00C7659F">
        <w:rPr>
          <w:rStyle w:val="0BlueChar"/>
        </w:rPr>
        <w:t>,</w:t>
      </w:r>
      <w:r>
        <w:t xml:space="preserve"> it </w:t>
      </w:r>
      <w:r w:rsidRPr="00F257E0">
        <w:rPr>
          <w:b/>
          <w:color w:val="FF0000"/>
        </w:rPr>
        <w:t>always create new Session</w:t>
      </w:r>
      <w:r w:rsidRPr="00F257E0">
        <w:rPr>
          <w:color w:val="FF0000"/>
        </w:rPr>
        <w:t xml:space="preserve"> </w:t>
      </w:r>
      <w:r>
        <w:t>object and give it to you.</w:t>
      </w:r>
      <w:r>
        <w:rPr>
          <w:rFonts w:ascii="Source Sans Pro" w:hAnsi="Source Sans Pro"/>
          <w:color w:val="000000"/>
          <w:sz w:val="27"/>
          <w:szCs w:val="27"/>
          <w:shd w:val="clear" w:color="auto" w:fill="FFFFFF"/>
        </w:rPr>
        <w:t xml:space="preserve"> </w:t>
      </w:r>
      <w:r>
        <w:t>As session objects are not thread safe, you need to create one session object per request in multithreaded environment and one session per request in web applications too.</w:t>
      </w:r>
    </w:p>
    <w:p w14:paraId="5B913E57" w14:textId="77777777" w:rsidR="00C7659F" w:rsidRDefault="004C3D51" w:rsidP="004C3D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bookmarkStart w:id="218" w:name="_Toc1601796"/>
      <w:bookmarkStart w:id="219" w:name="_Toc2631590"/>
      <w:r>
        <w:rPr>
          <w:rStyle w:val="Heading3Char0"/>
        </w:rPr>
        <w:t>getCurrentSession()</w:t>
      </w:r>
      <w:bookmarkEnd w:id="218"/>
      <w:bookmarkEnd w:id="219"/>
      <w:r>
        <w:rPr>
          <w:rStyle w:val="Heading3Char0"/>
        </w:rPr>
        <w:t xml:space="preserve"> </w:t>
      </w:r>
      <w:r>
        <w:t xml:space="preserve">When you call </w:t>
      </w:r>
      <w:r w:rsidRPr="00C7659F">
        <w:rPr>
          <w:rStyle w:val="0BlueChar"/>
        </w:rPr>
        <w:t>SessionFactory.getCurrentSession</w:t>
      </w:r>
      <w:r w:rsidR="00C7659F" w:rsidRPr="00C7659F">
        <w:rPr>
          <w:rStyle w:val="0BlueChar"/>
        </w:rPr>
        <w:t>()</w:t>
      </w:r>
      <w:r>
        <w:t xml:space="preserve"> , </w:t>
      </w:r>
      <w:r w:rsidRPr="00F257E0">
        <w:rPr>
          <w:b/>
          <w:color w:val="FF0000"/>
        </w:rPr>
        <w:t>it creates a new Session if not exists , else use same session which is in current hibernate context</w:t>
      </w:r>
      <w:r>
        <w:t xml:space="preserve">. It automatically flush and close session when transaction ends, so you do not need to do </w:t>
      </w:r>
      <w:r w:rsidR="00C7659F">
        <w:t>externally.</w:t>
      </w:r>
    </w:p>
    <w:p w14:paraId="4B0FAE10" w14:textId="71791891" w:rsidR="004C3D51" w:rsidRDefault="00C7659F" w:rsidP="004C3D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If</w:t>
      </w:r>
      <w:r w:rsidR="004C3D51">
        <w:t xml:space="preserve"> you are using hibernate in single threaded </w:t>
      </w:r>
      <w:r w:rsidR="009076CC">
        <w:t>environment,</w:t>
      </w:r>
      <w:r w:rsidR="004C3D51">
        <w:t xml:space="preserve"> you can use getCurrentSession, as it is faster in performance as compare to creating  new session each time.</w:t>
      </w:r>
    </w:p>
    <w:p w14:paraId="33957760" w14:textId="77777777" w:rsidR="004C3D51" w:rsidRDefault="004C3D51" w:rsidP="004C3D51">
      <w:pPr>
        <w:pStyle w:val="Howitworks"/>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You need to add following property to hibernate.cfg.xml to use getCurrentSession method</w:t>
      </w:r>
    </w:p>
    <w:p w14:paraId="0811765E" w14:textId="77777777" w:rsidR="004C3D51" w:rsidRDefault="004C3D51" w:rsidP="004C3D51">
      <w:pPr>
        <w:pStyle w:val="1Outpu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rPr>
      </w:pPr>
      <w:r>
        <w:rPr>
          <w:bdr w:val="none" w:sz="0" w:space="0" w:color="auto" w:frame="1"/>
        </w:rPr>
        <w:t>&lt;session-factory&gt;</w:t>
      </w:r>
    </w:p>
    <w:p w14:paraId="20F6BB7B" w14:textId="77777777" w:rsidR="004C3D51" w:rsidRDefault="004C3D51" w:rsidP="004C3D51">
      <w:pPr>
        <w:pStyle w:val="1Outpu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rPr>
      </w:pPr>
      <w:r>
        <w:rPr>
          <w:bdr w:val="none" w:sz="0" w:space="0" w:color="auto" w:frame="1"/>
        </w:rPr>
        <w:t>&lt;!--  Put other elements here --&gt;</w:t>
      </w:r>
    </w:p>
    <w:p w14:paraId="34833487" w14:textId="77777777" w:rsidR="004C3D51" w:rsidRDefault="004C3D51" w:rsidP="004C3D51">
      <w:pPr>
        <w:pStyle w:val="1Outpu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rPr>
      </w:pPr>
      <w:r>
        <w:rPr>
          <w:bdr w:val="none" w:sz="0" w:space="0" w:color="auto" w:frame="1"/>
        </w:rPr>
        <w:t>&lt;property name="</w:t>
      </w:r>
      <w:r>
        <w:rPr>
          <w:color w:val="FF0000"/>
          <w:bdr w:val="none" w:sz="0" w:space="0" w:color="auto" w:frame="1"/>
        </w:rPr>
        <w:t>hibernate.current_session_context_class"</w:t>
      </w:r>
      <w:r>
        <w:rPr>
          <w:bdr w:val="none" w:sz="0" w:space="0" w:color="auto" w:frame="1"/>
        </w:rPr>
        <w:t>&gt;&lt;/property&gt;</w:t>
      </w:r>
    </w:p>
    <w:p w14:paraId="2882E687" w14:textId="77777777" w:rsidR="004C3D51" w:rsidRDefault="004C3D51" w:rsidP="004C3D51">
      <w:pPr>
        <w:pStyle w:val="1Outpu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rPr>
      </w:pPr>
      <w:r>
        <w:rPr>
          <w:bdr w:val="none" w:sz="0" w:space="0" w:color="auto" w:frame="1"/>
        </w:rPr>
        <w:t>&lt;/session-factory&gt;</w:t>
      </w:r>
    </w:p>
    <w:p w14:paraId="40D28775" w14:textId="77777777" w:rsidR="004C3D51" w:rsidRDefault="004C3D51" w:rsidP="00C7659F">
      <w:pPr>
        <w:spacing w:after="0"/>
      </w:pPr>
      <w:r>
        <w:t>If you do not configure above property, you will get error as below.</w:t>
      </w:r>
    </w:p>
    <w:p w14:paraId="67A3791B" w14:textId="77777777" w:rsidR="004C3D51" w:rsidRDefault="004C3D51" w:rsidP="004C3D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FF0000"/>
          <w:sz w:val="16"/>
        </w:rPr>
      </w:pPr>
      <w:r>
        <w:rPr>
          <w:color w:val="FF0000"/>
          <w:sz w:val="16"/>
        </w:rPr>
        <w:t>Exception in thread "main" org.hibernate.HibernateException: No CurrentSessionContext configured!</w:t>
      </w:r>
    </w:p>
    <w:p w14:paraId="0569E657" w14:textId="77777777" w:rsidR="004C3D51" w:rsidRDefault="004C3D51" w:rsidP="003B74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color w:val="FF0000"/>
          <w:sz w:val="16"/>
        </w:rPr>
      </w:pPr>
    </w:p>
    <w:p w14:paraId="4AB64FCD" w14:textId="77777777" w:rsidR="004C3D51" w:rsidRDefault="004C3D51" w:rsidP="008151C9">
      <w:pPr>
        <w:pStyle w:val="Heading30"/>
      </w:pPr>
      <w:bookmarkStart w:id="220" w:name="_Toc1601797"/>
      <w:bookmarkStart w:id="221" w:name="_Toc2631591"/>
      <w:r>
        <w:t>Can you declare Entity(Bean) class as final in hibernate?</w:t>
      </w:r>
      <w:bookmarkEnd w:id="220"/>
      <w:bookmarkEnd w:id="221"/>
    </w:p>
    <w:p w14:paraId="4F204E27" w14:textId="0514E37F" w:rsidR="004C3D51" w:rsidRDefault="004C3D51" w:rsidP="004C3D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xml:space="preserve">Yes, you can declare entity class as </w:t>
      </w:r>
      <w:r w:rsidR="00C7659F">
        <w:t>final,</w:t>
      </w:r>
      <w:r>
        <w:t xml:space="preserve"> but it is not considered as a good practice because hibernate uses </w:t>
      </w:r>
      <w:r w:rsidRPr="008F7F23">
        <w:rPr>
          <w:b/>
          <w:color w:val="FF0000"/>
        </w:rPr>
        <w:t>proxy pattern for lazy initialization</w:t>
      </w:r>
      <w:r>
        <w:t xml:space="preserve">, </w:t>
      </w:r>
    </w:p>
    <w:p w14:paraId="2563107A" w14:textId="77777777" w:rsidR="004C3D51" w:rsidRDefault="004C3D51" w:rsidP="004C3D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If you declare it as final then hibernate won’t be able to create sub class and won’t be able to use proxy pattern, so it will limit performance and improvement options.</w:t>
      </w:r>
    </w:p>
    <w:p w14:paraId="647BD7C8" w14:textId="77777777" w:rsidR="004C3D51" w:rsidRDefault="004C3D51" w:rsidP="00F101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p>
    <w:p w14:paraId="7E120E16" w14:textId="77777777" w:rsidR="004C3D51" w:rsidRDefault="004C3D51" w:rsidP="008151C9">
      <w:pPr>
        <w:pStyle w:val="Heading30"/>
      </w:pPr>
      <w:bookmarkStart w:id="222" w:name="_Toc1601798"/>
      <w:bookmarkStart w:id="223" w:name="_Toc2631592"/>
      <w:r>
        <w:t>Does entity class (Bean) in hibernate require no arg constructor?</w:t>
      </w:r>
      <w:bookmarkEnd w:id="222"/>
      <w:bookmarkEnd w:id="223"/>
    </w:p>
    <w:p w14:paraId="15B35A8E" w14:textId="77777777" w:rsidR="004C3D51" w:rsidRDefault="004C3D51" w:rsidP="004C3D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Yes, Entity class in hibernate requires no arg constructor because Hibernate use reflection to create instance of entity class and it mandates no arg constructor in Entity class.</w:t>
      </w:r>
    </w:p>
    <w:p w14:paraId="1CA5B71B" w14:textId="77777777" w:rsidR="004C3D51" w:rsidRDefault="004C3D51" w:rsidP="00F101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p>
    <w:p w14:paraId="1C6E3F28" w14:textId="77777777" w:rsidR="004C3D51" w:rsidRDefault="004C3D51" w:rsidP="008151C9">
      <w:pPr>
        <w:pStyle w:val="Heading30"/>
      </w:pPr>
      <w:bookmarkStart w:id="224" w:name="_Toc1601799"/>
      <w:bookmarkStart w:id="225" w:name="_Toc2631593"/>
      <w:r>
        <w:t>How do you log SQL queries issued by the Hibernate framework in Java application?</w:t>
      </w:r>
      <w:bookmarkEnd w:id="224"/>
      <w:bookmarkEnd w:id="225"/>
    </w:p>
    <w:p w14:paraId="4C79ABC9" w14:textId="77777777" w:rsidR="004C3D51" w:rsidRDefault="004C3D51" w:rsidP="004C3D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xml:space="preserve">You can procedure the </w:t>
      </w:r>
      <w:r>
        <w:rPr>
          <w:b/>
        </w:rPr>
        <w:t>show_sql</w:t>
      </w:r>
      <w:r>
        <w:t xml:space="preserve"> property to log </w:t>
      </w:r>
      <w:hyperlink r:id="rId225" w:history="1">
        <w:r>
          <w:rPr>
            <w:rStyle w:val="Hyperlink"/>
          </w:rPr>
          <w:t>SQL queries</w:t>
        </w:r>
      </w:hyperlink>
      <w:r>
        <w:t> delivered by the Hibernate framework</w:t>
      </w:r>
    </w:p>
    <w:p w14:paraId="72C01815" w14:textId="77777777" w:rsidR="004C3D51" w:rsidRDefault="004C3D51" w:rsidP="00F101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p>
    <w:p w14:paraId="4E68C435" w14:textId="170BD346" w:rsidR="004C3D51" w:rsidRDefault="004C3D51" w:rsidP="008151C9">
      <w:pPr>
        <w:pStyle w:val="Heading30"/>
      </w:pPr>
      <w:bookmarkStart w:id="226" w:name="_Toc1601800"/>
      <w:bookmarkStart w:id="227" w:name="_Toc2631594"/>
      <w:r>
        <w:t xml:space="preserve">What is </w:t>
      </w:r>
      <w:r w:rsidR="00136C79">
        <w:t>Na</w:t>
      </w:r>
      <w:r>
        <w:t>medSQL</w:t>
      </w:r>
      <w:r w:rsidR="00136C79">
        <w:t>Q</w:t>
      </w:r>
      <w:r>
        <w:t>uery in Hibernate?</w:t>
      </w:r>
      <w:bookmarkEnd w:id="226"/>
      <w:bookmarkEnd w:id="227"/>
    </w:p>
    <w:p w14:paraId="243BF25B" w14:textId="458DE382" w:rsidR="004C3D51" w:rsidRDefault="004C3D51" w:rsidP="003B74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t>Named queries are SQL queries which are defined in mapping document using </w:t>
      </w:r>
      <w:r w:rsidR="00C7659F" w:rsidRPr="00C7659F">
        <w:rPr>
          <w:rStyle w:val="0BlueChar"/>
          <w:b/>
          <w:bCs/>
        </w:rPr>
        <w:t>&lt;query&gt;</w:t>
      </w:r>
      <w:r w:rsidR="00C7659F">
        <w:rPr>
          <w:rStyle w:val="0BlueChar"/>
          <w:b/>
          <w:bCs/>
        </w:rPr>
        <w:t xml:space="preserve"> </w:t>
      </w:r>
      <w:r w:rsidR="00C7659F" w:rsidRPr="00F101F6">
        <w:rPr>
          <w:rStyle w:val="0BlueChar"/>
          <w:b/>
          <w:bCs/>
          <w:color w:val="000000" w:themeColor="text1"/>
        </w:rPr>
        <w:t>&amp;</w:t>
      </w:r>
      <w:r w:rsidR="00C7659F">
        <w:rPr>
          <w:rStyle w:val="0BlueChar"/>
          <w:b/>
          <w:bCs/>
        </w:rPr>
        <w:t xml:space="preserve"> </w:t>
      </w:r>
      <w:r w:rsidR="00C7659F" w:rsidRPr="00C7659F">
        <w:rPr>
          <w:rStyle w:val="0BlueChar"/>
          <w:b/>
          <w:bCs/>
        </w:rPr>
        <w:t>&lt;sql-query&gt;</w:t>
      </w:r>
      <w:r w:rsidR="00F101F6">
        <w:rPr>
          <w:rStyle w:val="0BlueChar"/>
          <w:b/>
          <w:bCs/>
        </w:rPr>
        <w:t xml:space="preserve"> </w:t>
      </w:r>
      <w:r>
        <w:t>tag</w:t>
      </w:r>
      <w:r w:rsidR="00F101F6">
        <w:t>s</w:t>
      </w:r>
      <w:r>
        <w:t xml:space="preserve"> and called using </w:t>
      </w:r>
      <w:r>
        <w:rPr>
          <w:b/>
        </w:rPr>
        <w:t>Session.getNamedQuery()</w:t>
      </w:r>
      <w:r>
        <w:t> method.</w:t>
      </w:r>
    </w:p>
    <w:p w14:paraId="2ACD6361" w14:textId="77777777" w:rsidR="004C3D51" w:rsidRPr="0086362A" w:rsidRDefault="004C3D51" w:rsidP="004C3D51">
      <w:pPr>
        <w:pStyle w:val="1Output"/>
      </w:pPr>
      <w:r w:rsidRPr="0086362A">
        <w:t xml:space="preserve">&lt;sql-query name="findStudentByRollNumber"&gt;       </w:t>
      </w:r>
    </w:p>
    <w:p w14:paraId="246A3D4F" w14:textId="77777777" w:rsidR="004C3D51" w:rsidRPr="0086362A" w:rsidRDefault="004C3D51" w:rsidP="004C3D51">
      <w:pPr>
        <w:pStyle w:val="1Output"/>
      </w:pPr>
      <w:r w:rsidRPr="0086362A">
        <w:t xml:space="preserve">         &lt;!--[CDATA[</w:t>
      </w:r>
    </w:p>
    <w:p w14:paraId="1ABEB49A" w14:textId="77777777" w:rsidR="004C3D51" w:rsidRPr="0086362A" w:rsidRDefault="004C3D51" w:rsidP="004C3D51">
      <w:pPr>
        <w:pStyle w:val="1Output"/>
      </w:pPr>
      <w:r w:rsidRPr="0086362A">
        <w:t xml:space="preserve">            select * from Student student where student.rollNumber = :rollNumber</w:t>
      </w:r>
    </w:p>
    <w:p w14:paraId="21233491" w14:textId="77777777" w:rsidR="004C3D51" w:rsidRPr="0086362A" w:rsidRDefault="004C3D51" w:rsidP="004C3D51">
      <w:pPr>
        <w:pStyle w:val="1Output"/>
      </w:pPr>
      <w:r w:rsidRPr="0086362A">
        <w:t xml:space="preserve">          ]]--&gt;     </w:t>
      </w:r>
    </w:p>
    <w:p w14:paraId="5EA45020" w14:textId="77777777" w:rsidR="004C3D51" w:rsidRPr="0086362A" w:rsidRDefault="004C3D51" w:rsidP="004C3D51">
      <w:pPr>
        <w:pStyle w:val="1Output"/>
      </w:pPr>
      <w:r w:rsidRPr="0086362A">
        <w:t>&lt;/sql-query&gt;</w:t>
      </w:r>
    </w:p>
    <w:p w14:paraId="60A2D754" w14:textId="1FE102DC" w:rsidR="004C3D51" w:rsidRDefault="004C3D51" w:rsidP="00F101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
        <w:rPr>
          <w:rFonts w:ascii="Trebuchet MS" w:hAnsi="Trebuchet MS"/>
          <w:color w:val="000000"/>
        </w:rPr>
        <w:br/>
      </w:r>
      <w:r>
        <w:t>you can define named query in hibernate either by using annotations or XML mapping file, as I said above. </w:t>
      </w:r>
      <w:r>
        <w:rPr>
          <w:b/>
        </w:rPr>
        <w:t>@NameQuery</w:t>
      </w:r>
      <w:r>
        <w:t> is used to define single named query and </w:t>
      </w:r>
      <w:r>
        <w:rPr>
          <w:b/>
        </w:rPr>
        <w:t>@NameQueries</w:t>
      </w:r>
      <w:r>
        <w:t> is used to define multiple named query in hibernate.</w:t>
      </w:r>
    </w:p>
    <w:p w14:paraId="622BAD72" w14:textId="77777777" w:rsidR="004C3D51" w:rsidRPr="00F101F6" w:rsidRDefault="004C3D51" w:rsidP="00F101F6">
      <w:pPr>
        <w:pBdr>
          <w:top w:val="single" w:sz="6" w:space="0" w:color="D1D1E8"/>
          <w:left w:val="single" w:sz="6" w:space="0" w:color="D1D1E8"/>
          <w:bottom w:val="single" w:sz="6" w:space="0" w:color="D1D1E8"/>
          <w:right w:val="single" w:sz="6" w:space="0" w:color="D1D1E8"/>
        </w:pBd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sz w:val="16"/>
          <w:szCs w:val="16"/>
        </w:rPr>
      </w:pPr>
      <w:r w:rsidRPr="00F101F6">
        <w:rPr>
          <w:rFonts w:ascii="Consolas" w:eastAsia="Times New Roman" w:hAnsi="Consolas" w:cs="Courier New"/>
          <w:b/>
          <w:bCs/>
          <w:sz w:val="16"/>
          <w:szCs w:val="16"/>
        </w:rPr>
        <w:lastRenderedPageBreak/>
        <w:t>@NamedQueries({</w:t>
      </w:r>
    </w:p>
    <w:p w14:paraId="40A9D8E3" w14:textId="77777777" w:rsidR="004C3D51" w:rsidRPr="00F101F6" w:rsidRDefault="004C3D51" w:rsidP="00F101F6">
      <w:pPr>
        <w:pBdr>
          <w:top w:val="single" w:sz="6" w:space="0" w:color="D1D1E8"/>
          <w:left w:val="single" w:sz="6" w:space="0" w:color="D1D1E8"/>
          <w:bottom w:val="single" w:sz="6" w:space="0" w:color="D1D1E8"/>
          <w:right w:val="single" w:sz="6" w:space="0" w:color="D1D1E8"/>
        </w:pBd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sz w:val="16"/>
          <w:szCs w:val="16"/>
        </w:rPr>
      </w:pPr>
      <w:r w:rsidRPr="00F101F6">
        <w:rPr>
          <w:rFonts w:ascii="Consolas" w:eastAsia="Times New Roman" w:hAnsi="Consolas" w:cs="Courier New"/>
          <w:b/>
          <w:bCs/>
          <w:sz w:val="16"/>
          <w:szCs w:val="16"/>
        </w:rPr>
        <w:tab/>
        <w:t>@NamedQuery(</w:t>
      </w:r>
    </w:p>
    <w:p w14:paraId="4EF25A93" w14:textId="77777777" w:rsidR="004C3D51" w:rsidRPr="00F101F6" w:rsidRDefault="004C3D51" w:rsidP="00F101F6">
      <w:pPr>
        <w:pBdr>
          <w:top w:val="single" w:sz="6" w:space="0" w:color="D1D1E8"/>
          <w:left w:val="single" w:sz="6" w:space="0" w:color="D1D1E8"/>
          <w:bottom w:val="single" w:sz="6" w:space="0" w:color="D1D1E8"/>
          <w:right w:val="single" w:sz="6" w:space="0" w:color="D1D1E8"/>
        </w:pBd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16"/>
          <w:szCs w:val="16"/>
        </w:rPr>
      </w:pPr>
      <w:r w:rsidRPr="00F101F6">
        <w:rPr>
          <w:rFonts w:ascii="Consolas" w:eastAsia="Times New Roman" w:hAnsi="Consolas" w:cs="Courier New"/>
          <w:b/>
          <w:bCs/>
          <w:color w:val="000000"/>
          <w:sz w:val="16"/>
          <w:szCs w:val="16"/>
        </w:rPr>
        <w:tab/>
        <w:t xml:space="preserve">name </w:t>
      </w:r>
      <w:r w:rsidRPr="00F101F6">
        <w:rPr>
          <w:rFonts w:ascii="Consolas" w:eastAsia="Times New Roman" w:hAnsi="Consolas" w:cs="Courier New"/>
          <w:b/>
          <w:bCs/>
          <w:color w:val="A67F59"/>
          <w:sz w:val="16"/>
          <w:szCs w:val="16"/>
        </w:rPr>
        <w:t>=</w:t>
      </w:r>
      <w:r w:rsidRPr="00F101F6">
        <w:rPr>
          <w:rFonts w:ascii="Consolas" w:eastAsia="Times New Roman" w:hAnsi="Consolas" w:cs="Courier New"/>
          <w:b/>
          <w:bCs/>
          <w:color w:val="000000"/>
          <w:sz w:val="16"/>
          <w:szCs w:val="16"/>
        </w:rPr>
        <w:t xml:space="preserve"> </w:t>
      </w:r>
      <w:r w:rsidRPr="00F101F6">
        <w:rPr>
          <w:rFonts w:ascii="Consolas" w:eastAsia="Times New Roman" w:hAnsi="Consolas" w:cs="Courier New"/>
          <w:b/>
          <w:bCs/>
          <w:color w:val="669900"/>
          <w:sz w:val="16"/>
          <w:szCs w:val="16"/>
        </w:rPr>
        <w:t>"findStockByStockCode"</w:t>
      </w:r>
      <w:r w:rsidRPr="00F101F6">
        <w:rPr>
          <w:rFonts w:ascii="Consolas" w:eastAsia="Times New Roman" w:hAnsi="Consolas" w:cs="Courier New"/>
          <w:b/>
          <w:bCs/>
          <w:color w:val="999999"/>
          <w:sz w:val="16"/>
          <w:szCs w:val="16"/>
        </w:rPr>
        <w:t>,</w:t>
      </w:r>
    </w:p>
    <w:p w14:paraId="428998A3" w14:textId="77777777" w:rsidR="004C3D51" w:rsidRPr="00F101F6" w:rsidRDefault="004C3D51" w:rsidP="00F101F6">
      <w:pPr>
        <w:pBdr>
          <w:top w:val="single" w:sz="6" w:space="0" w:color="D1D1E8"/>
          <w:left w:val="single" w:sz="6" w:space="0" w:color="D1D1E8"/>
          <w:bottom w:val="single" w:sz="6" w:space="0" w:color="D1D1E8"/>
          <w:right w:val="single" w:sz="6" w:space="0" w:color="D1D1E8"/>
        </w:pBd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color w:val="000000"/>
          <w:sz w:val="16"/>
          <w:szCs w:val="16"/>
        </w:rPr>
      </w:pPr>
      <w:r w:rsidRPr="00F101F6">
        <w:rPr>
          <w:rFonts w:ascii="Consolas" w:eastAsia="Times New Roman" w:hAnsi="Consolas" w:cs="Courier New"/>
          <w:b/>
          <w:bCs/>
          <w:color w:val="000000"/>
          <w:sz w:val="16"/>
          <w:szCs w:val="16"/>
        </w:rPr>
        <w:tab/>
        <w:t xml:space="preserve">query </w:t>
      </w:r>
      <w:r w:rsidRPr="00F101F6">
        <w:rPr>
          <w:rFonts w:ascii="Consolas" w:eastAsia="Times New Roman" w:hAnsi="Consolas" w:cs="Courier New"/>
          <w:b/>
          <w:bCs/>
          <w:color w:val="A67F59"/>
          <w:sz w:val="16"/>
          <w:szCs w:val="16"/>
        </w:rPr>
        <w:t>=</w:t>
      </w:r>
      <w:r w:rsidRPr="00F101F6">
        <w:rPr>
          <w:rFonts w:ascii="Consolas" w:eastAsia="Times New Roman" w:hAnsi="Consolas" w:cs="Courier New"/>
          <w:b/>
          <w:bCs/>
          <w:color w:val="000000"/>
          <w:sz w:val="16"/>
          <w:szCs w:val="16"/>
        </w:rPr>
        <w:t xml:space="preserve"> </w:t>
      </w:r>
      <w:r w:rsidRPr="00F101F6">
        <w:rPr>
          <w:rFonts w:ascii="Consolas" w:eastAsia="Times New Roman" w:hAnsi="Consolas" w:cs="Courier New"/>
          <w:b/>
          <w:bCs/>
          <w:color w:val="669900"/>
          <w:sz w:val="16"/>
          <w:szCs w:val="16"/>
        </w:rPr>
        <w:t>"from Stock s where s.stockCode = :stockCode"</w:t>
      </w:r>
    </w:p>
    <w:p w14:paraId="33B179E3" w14:textId="77777777" w:rsidR="004C3D51" w:rsidRPr="00F101F6" w:rsidRDefault="004C3D51" w:rsidP="00F101F6">
      <w:pPr>
        <w:pBdr>
          <w:top w:val="single" w:sz="6" w:space="0" w:color="D1D1E8"/>
          <w:left w:val="single" w:sz="6" w:space="0" w:color="D1D1E8"/>
          <w:bottom w:val="single" w:sz="6" w:space="0" w:color="D1D1E8"/>
          <w:right w:val="single" w:sz="6" w:space="0" w:color="D1D1E8"/>
        </w:pBd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sz w:val="16"/>
          <w:szCs w:val="16"/>
        </w:rPr>
      </w:pPr>
      <w:r w:rsidRPr="00F101F6">
        <w:rPr>
          <w:rFonts w:ascii="Consolas" w:eastAsia="Times New Roman" w:hAnsi="Consolas" w:cs="Courier New"/>
          <w:b/>
          <w:bCs/>
          <w:sz w:val="16"/>
          <w:szCs w:val="16"/>
        </w:rPr>
        <w:tab/>
        <w:t>)</w:t>
      </w:r>
    </w:p>
    <w:p w14:paraId="3A9DB6AF" w14:textId="77777777" w:rsidR="004C3D51" w:rsidRPr="00F101F6" w:rsidRDefault="004C3D51" w:rsidP="00F101F6">
      <w:pPr>
        <w:pBdr>
          <w:top w:val="single" w:sz="6" w:space="0" w:color="D1D1E8"/>
          <w:left w:val="single" w:sz="6" w:space="0" w:color="D1D1E8"/>
          <w:bottom w:val="single" w:sz="6" w:space="0" w:color="D1D1E8"/>
          <w:right w:val="single" w:sz="6" w:space="0" w:color="D1D1E8"/>
        </w:pBd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b/>
          <w:bCs/>
          <w:sz w:val="18"/>
          <w:szCs w:val="18"/>
        </w:rPr>
      </w:pPr>
      <w:r w:rsidRPr="00F101F6">
        <w:rPr>
          <w:rFonts w:ascii="Consolas" w:eastAsia="Times New Roman" w:hAnsi="Consolas" w:cs="Courier New"/>
          <w:b/>
          <w:bCs/>
          <w:sz w:val="16"/>
          <w:szCs w:val="16"/>
        </w:rPr>
        <w:t>})</w:t>
      </w:r>
    </w:p>
    <w:p w14:paraId="2DC19EAB" w14:textId="31EF912B" w:rsidR="004C3D51" w:rsidRDefault="004C3D51" w:rsidP="00F101F6">
      <w:pPr>
        <w:pStyle w:val="1Output"/>
        <w:rPr>
          <w:color w:val="999999"/>
        </w:rPr>
      </w:pPr>
      <w:r>
        <w:rPr>
          <w:color w:val="000000"/>
        </w:rPr>
        <w:t xml:space="preserve">Query query </w:t>
      </w:r>
      <w:r>
        <w:rPr>
          <w:color w:val="A67F59"/>
        </w:rPr>
        <w:t>=</w:t>
      </w:r>
      <w:r>
        <w:rPr>
          <w:color w:val="000000"/>
        </w:rPr>
        <w:t xml:space="preserve"> session</w:t>
      </w:r>
      <w:r>
        <w:rPr>
          <w:color w:val="999999"/>
        </w:rPr>
        <w:t>.</w:t>
      </w:r>
      <w:r>
        <w:rPr>
          <w:color w:val="DD4A68"/>
        </w:rPr>
        <w:t>getNamedQuery</w:t>
      </w:r>
      <w:r>
        <w:rPr>
          <w:color w:val="999999"/>
        </w:rPr>
        <w:t>(</w:t>
      </w:r>
      <w:r>
        <w:t>"findStockByStockCode"</w:t>
      </w:r>
      <w:r>
        <w:rPr>
          <w:color w:val="999999"/>
        </w:rPr>
        <w:t>).</w:t>
      </w:r>
      <w:r>
        <w:rPr>
          <w:color w:val="DD4A68"/>
        </w:rPr>
        <w:t>setString</w:t>
      </w:r>
      <w:r>
        <w:rPr>
          <w:color w:val="999999"/>
        </w:rPr>
        <w:t>(</w:t>
      </w:r>
      <w:r>
        <w:t>"stockCode"</w:t>
      </w:r>
      <w:r>
        <w:rPr>
          <w:color w:val="999999"/>
        </w:rPr>
        <w:t>,</w:t>
      </w:r>
      <w:r>
        <w:rPr>
          <w:color w:val="000000"/>
        </w:rPr>
        <w:t xml:space="preserve"> </w:t>
      </w:r>
      <w:r>
        <w:t>"7277"</w:t>
      </w:r>
      <w:r>
        <w:rPr>
          <w:color w:val="999999"/>
        </w:rPr>
        <w:t>);</w:t>
      </w:r>
    </w:p>
    <w:p w14:paraId="4EA0E5E1" w14:textId="77777777" w:rsidR="002D644A" w:rsidRDefault="002D644A" w:rsidP="002D644A"/>
    <w:p w14:paraId="6D121174" w14:textId="77777777" w:rsidR="004C3D51" w:rsidRDefault="004C3D51" w:rsidP="008151C9">
      <w:pPr>
        <w:pStyle w:val="Heading30"/>
      </w:pPr>
      <w:bookmarkStart w:id="228" w:name="_Toc1601801"/>
      <w:bookmarkStart w:id="229" w:name="_Toc2631595"/>
      <w:r>
        <w:t>Explain Criteria API</w:t>
      </w:r>
      <w:bookmarkEnd w:id="228"/>
      <w:bookmarkEnd w:id="229"/>
    </w:p>
    <w:p w14:paraId="69348C0B" w14:textId="4F91BF96" w:rsidR="004C3D51" w:rsidRDefault="004C3D51" w:rsidP="00834F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
        <w:t>Criteria is a simplified API for retrieving entities by composing Criterion objects. This is a very convenient approach for functionality like “search” screens where there is a variable number of conditions to be placed upon the result set.</w:t>
      </w:r>
    </w:p>
    <w:p w14:paraId="256FC412" w14:textId="6E76302B" w:rsidR="00834F71" w:rsidRDefault="00834F71" w:rsidP="004C3D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noProof/>
        </w:rPr>
        <w:drawing>
          <wp:inline distT="0" distB="0" distL="0" distR="0" wp14:anchorId="2A45564F" wp14:editId="21C2FB19">
            <wp:extent cx="3895450" cy="1181688"/>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3927577" cy="1191434"/>
                    </a:xfrm>
                    <a:prstGeom prst="rect">
                      <a:avLst/>
                    </a:prstGeom>
                    <a:noFill/>
                    <a:ln>
                      <a:noFill/>
                    </a:ln>
                  </pic:spPr>
                </pic:pic>
              </a:graphicData>
            </a:graphic>
          </wp:inline>
        </w:drawing>
      </w:r>
    </w:p>
    <w:p w14:paraId="747DBDA5" w14:textId="77777777" w:rsidR="004C3D51" w:rsidRDefault="004C3D51" w:rsidP="004C3D51">
      <w:pPr>
        <w:pStyle w:val="1Outpu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List employees = session.createCriteria(Employee.class)</w:t>
      </w:r>
    </w:p>
    <w:p w14:paraId="16E1694A" w14:textId="77777777" w:rsidR="004C3D51" w:rsidRDefault="004C3D51" w:rsidP="004C3D51">
      <w:pPr>
        <w:pStyle w:val="1Outpu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.add(Restrictions.like(“name”, “a%”) )</w:t>
      </w:r>
    </w:p>
    <w:p w14:paraId="60910995" w14:textId="77777777" w:rsidR="004C3D51" w:rsidRDefault="004C3D51" w:rsidP="004C3D51">
      <w:pPr>
        <w:pStyle w:val="1Outpu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.add(Restrictions.like(“address”, “Boston”))</w:t>
      </w:r>
    </w:p>
    <w:p w14:paraId="372980D5" w14:textId="77777777" w:rsidR="004C3D51" w:rsidRDefault="004C3D51" w:rsidP="004C3D51">
      <w:pPr>
        <w:pStyle w:val="1Outpu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.addOrder(Order.asc(“name”) )</w:t>
      </w:r>
    </w:p>
    <w:p w14:paraId="4E402DD7" w14:textId="77777777" w:rsidR="004C3D51" w:rsidRDefault="004C3D51" w:rsidP="004C3D51">
      <w:pPr>
        <w:pStyle w:val="1Outpu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.list();</w:t>
      </w:r>
    </w:p>
    <w:p w14:paraId="105C2FF5" w14:textId="77777777" w:rsidR="004C3D51" w:rsidRDefault="004C3D51" w:rsidP="004C3D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3BA8966E" w14:textId="77777777" w:rsidR="004C3D51" w:rsidRDefault="004C3D51" w:rsidP="008151C9">
      <w:pPr>
        <w:pStyle w:val="Heading30"/>
      </w:pPr>
      <w:bookmarkStart w:id="230" w:name="_Toc1601802"/>
      <w:bookmarkStart w:id="231" w:name="_Toc2631596"/>
      <w:r>
        <w:t>How do you switch between relational databases without code changes?</w:t>
      </w:r>
      <w:bookmarkEnd w:id="230"/>
      <w:bookmarkEnd w:id="231"/>
    </w:p>
    <w:p w14:paraId="4D9FDE4A" w14:textId="77777777" w:rsidR="004C3D51" w:rsidRDefault="004C3D51" w:rsidP="004C3D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Using Hibernate SQL Dialects, we can switch databases. Hibernate will generate appropriate hql queries based on the dialect defined.</w:t>
      </w:r>
    </w:p>
    <w:p w14:paraId="091F9F0B" w14:textId="77777777" w:rsidR="004C3D51" w:rsidRDefault="004C3D51" w:rsidP="00D736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p>
    <w:p w14:paraId="1D251A87" w14:textId="77777777" w:rsidR="004C3D51" w:rsidRDefault="004C3D51" w:rsidP="008151C9">
      <w:pPr>
        <w:pStyle w:val="Heading30"/>
      </w:pPr>
      <w:bookmarkStart w:id="232" w:name="_Toc1601803"/>
      <w:bookmarkStart w:id="233" w:name="_Toc2631597"/>
      <w:r>
        <w:t>What is Hibernate proxy?</w:t>
      </w:r>
      <w:bookmarkEnd w:id="232"/>
      <w:bookmarkEnd w:id="233"/>
    </w:p>
    <w:p w14:paraId="337762FE" w14:textId="77777777" w:rsidR="004C3D51" w:rsidRDefault="004C3D51" w:rsidP="00D736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
        <w:t>The proxy attribute enables lazy initialization of persistent instances of the class. Hibernate will initially return CGLIB proxies which implement the named interface. The actual persistent object will be loaded when a method of the proxy is invoked.</w:t>
      </w:r>
    </w:p>
    <w:p w14:paraId="061D7BB9" w14:textId="77777777" w:rsidR="004C3D51" w:rsidRDefault="004C3D51" w:rsidP="00D736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
        <w:rPr>
          <w:noProof/>
          <w:lang w:eastAsia="en-US"/>
        </w:rPr>
        <w:drawing>
          <wp:inline distT="0" distB="0" distL="0" distR="0" wp14:anchorId="7E1C6489" wp14:editId="2249C45F">
            <wp:extent cx="2686061" cy="2448103"/>
            <wp:effectExtent l="0" t="0" r="0" b="9525"/>
            <wp:docPr id="36" name="Picture 36" descr="proxy object and lazy and eager initializ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roxy object and lazy and eager initialization"/>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2690752" cy="2452378"/>
                    </a:xfrm>
                    <a:prstGeom prst="rect">
                      <a:avLst/>
                    </a:prstGeom>
                    <a:noFill/>
                    <a:ln>
                      <a:noFill/>
                    </a:ln>
                  </pic:spPr>
                </pic:pic>
              </a:graphicData>
            </a:graphic>
          </wp:inline>
        </w:drawing>
      </w:r>
    </w:p>
    <w:p w14:paraId="34202CB1" w14:textId="77777777" w:rsidR="004C3D51" w:rsidRDefault="004C3D51" w:rsidP="008151C9">
      <w:pPr>
        <w:pStyle w:val="Heading30"/>
      </w:pPr>
      <w:bookmarkStart w:id="234" w:name="_Toc1601804"/>
      <w:bookmarkStart w:id="235" w:name="_Toc2631598"/>
      <w:r>
        <w:lastRenderedPageBreak/>
        <w:t>What is automatic dirty checking?</w:t>
      </w:r>
      <w:bookmarkEnd w:id="234"/>
      <w:bookmarkEnd w:id="235"/>
    </w:p>
    <w:p w14:paraId="515F5CE3" w14:textId="77777777" w:rsidR="004C3D51" w:rsidRDefault="004C3D51" w:rsidP="004C3D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Automatic dirty checking is a feature that saves us the effort of explicitly asking Hibernate to update the database when we modify the state of an object inside a transaction.</w:t>
      </w:r>
    </w:p>
    <w:p w14:paraId="527B6175" w14:textId="77777777" w:rsidR="004C3D51" w:rsidRPr="00C27A42" w:rsidRDefault="004C3D51" w:rsidP="004C3D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color w:val="FF0000"/>
        </w:rPr>
      </w:pPr>
      <w:r w:rsidRPr="00C27A42">
        <w:rPr>
          <w:b/>
          <w:color w:val="FF0000"/>
        </w:rPr>
        <w:t>If Dirty-checking is enabled, if we forget to call save() before the commit, dirty-checking automatically saves the data  into the database.</w:t>
      </w:r>
    </w:p>
    <w:p w14:paraId="62569C0B" w14:textId="77777777" w:rsidR="004C3D51" w:rsidRDefault="004C3D51" w:rsidP="00D736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hAnsi="Times New Roman" w:cs="Times New Roman"/>
          <w:sz w:val="24"/>
          <w:szCs w:val="24"/>
        </w:rPr>
      </w:pPr>
      <w:r>
        <w:rPr>
          <w:shd w:val="clear" w:color="auto" w:fill="FFFFFF"/>
        </w:rPr>
        <w:t>Consider the below code which loads a simple Entity from the database and updates it.</w:t>
      </w:r>
    </w:p>
    <w:p w14:paraId="2FAD4A55" w14:textId="77777777" w:rsidR="004C3D51" w:rsidRDefault="004C3D51" w:rsidP="004C3D51">
      <w:pPr>
        <w:pStyle w:val="1Outpu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0"/>
        </w:rPr>
      </w:pPr>
      <w:r>
        <w:rPr>
          <w:b w:val="0"/>
          <w:bCs/>
          <w:color w:val="7F0055"/>
        </w:rPr>
        <w:t>public</w:t>
      </w:r>
      <w:r>
        <w:t xml:space="preserve"> </w:t>
      </w:r>
      <w:r>
        <w:rPr>
          <w:b w:val="0"/>
          <w:bCs/>
          <w:color w:val="7F0055"/>
        </w:rPr>
        <w:t>static</w:t>
      </w:r>
      <w:r>
        <w:t xml:space="preserve"> void testUpdate() {</w:t>
      </w:r>
    </w:p>
    <w:p w14:paraId="26096DC8" w14:textId="77777777" w:rsidR="004C3D51" w:rsidRDefault="004C3D51" w:rsidP="004C3D51">
      <w:pPr>
        <w:pStyle w:val="1Outpu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xml:space="preserve">    Session session = sessionFactory.openSession();</w:t>
      </w:r>
    </w:p>
    <w:p w14:paraId="52C54F65" w14:textId="77777777" w:rsidR="004C3D51" w:rsidRDefault="004C3D51" w:rsidP="004C3D51">
      <w:pPr>
        <w:pStyle w:val="1Outpu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xml:space="preserve">    Transaction transaction = session.beginTransaction();</w:t>
      </w:r>
      <w:bookmarkStart w:id="236" w:name="more"/>
      <w:bookmarkEnd w:id="236"/>
      <w:r>
        <w:t xml:space="preserve">    </w:t>
      </w:r>
    </w:p>
    <w:p w14:paraId="7683C94E" w14:textId="118519AD" w:rsidR="004C3D51" w:rsidRDefault="004C3D51" w:rsidP="004C3D51">
      <w:pPr>
        <w:pStyle w:val="1Outpu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xml:space="preserve">    </w:t>
      </w:r>
      <w:r w:rsidR="00F82264">
        <w:t>Employee</w:t>
      </w:r>
      <w:r>
        <w:t xml:space="preserve"> </w:t>
      </w:r>
      <w:r w:rsidR="00F82264">
        <w:t>e</w:t>
      </w:r>
      <w:r>
        <w:t xml:space="preserve"> = (</w:t>
      </w:r>
      <w:r w:rsidR="00F82264">
        <w:t>Employee</w:t>
      </w:r>
      <w:r>
        <w:t>) session.load(</w:t>
      </w:r>
      <w:r w:rsidR="00F82264">
        <w:t>Employee</w:t>
      </w:r>
      <w:r>
        <w:t>.class, 1);</w:t>
      </w:r>
    </w:p>
    <w:p w14:paraId="38CE9997" w14:textId="5DFB8959" w:rsidR="004C3D51" w:rsidRDefault="004C3D51" w:rsidP="004C3D51">
      <w:pPr>
        <w:pStyle w:val="1Outpu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xml:space="preserve">    </w:t>
      </w:r>
      <w:r w:rsidR="00F82264">
        <w:t>e</w:t>
      </w:r>
      <w:r>
        <w:t>.set</w:t>
      </w:r>
      <w:r w:rsidR="00F82264">
        <w:t>Name</w:t>
      </w:r>
      <w:r>
        <w:t>(</w:t>
      </w:r>
      <w:r>
        <w:rPr>
          <w:color w:val="2A00FF"/>
        </w:rPr>
        <w:t>"</w:t>
      </w:r>
      <w:r w:rsidR="00F82264">
        <w:rPr>
          <w:color w:val="2A00FF"/>
        </w:rPr>
        <w:t>Satya</w:t>
      </w:r>
      <w:r>
        <w:rPr>
          <w:color w:val="2A00FF"/>
        </w:rPr>
        <w:t>"</w:t>
      </w:r>
      <w:r>
        <w:t>);</w:t>
      </w:r>
    </w:p>
    <w:p w14:paraId="68E71131" w14:textId="77777777" w:rsidR="004C3D51" w:rsidRDefault="004C3D51" w:rsidP="004C3D51">
      <w:pPr>
        <w:pStyle w:val="1Outpu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xml:space="preserve">    transaction.commit();</w:t>
      </w:r>
    </w:p>
    <w:p w14:paraId="038B6EC1" w14:textId="77777777" w:rsidR="004C3D51" w:rsidRDefault="004C3D51" w:rsidP="004C3D51">
      <w:pPr>
        <w:pStyle w:val="1Outpu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xml:space="preserve">    session.close();</w:t>
      </w:r>
    </w:p>
    <w:p w14:paraId="17248F73" w14:textId="77777777" w:rsidR="004C3D51" w:rsidRDefault="004C3D51" w:rsidP="004C3D51">
      <w:pPr>
        <w:pStyle w:val="1Outpu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w:t>
      </w:r>
    </w:p>
    <w:p w14:paraId="709FDE21" w14:textId="324B167B" w:rsidR="004C3D51" w:rsidRDefault="004C3D51" w:rsidP="004C3D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ascii="Arial" w:hAnsi="Arial" w:cs="Arial"/>
          <w:color w:val="0000FF"/>
          <w:shd w:val="clear" w:color="auto" w:fill="FFFFFF"/>
        </w:rPr>
        <w:t>Although we haven't made any session.update(</w:t>
      </w:r>
      <w:r w:rsidR="00D736D1" w:rsidRPr="00D736D1">
        <w:rPr>
          <w:rFonts w:ascii="Arial" w:hAnsi="Arial" w:cs="Arial"/>
          <w:color w:val="0000FF"/>
          <w:shd w:val="clear" w:color="auto" w:fill="FFFFFF"/>
        </w:rPr>
        <w:t>Employee</w:t>
      </w:r>
      <w:r>
        <w:rPr>
          <w:rFonts w:ascii="Arial" w:hAnsi="Arial" w:cs="Arial"/>
          <w:color w:val="0000FF"/>
          <w:shd w:val="clear" w:color="auto" w:fill="FFFFFF"/>
        </w:rPr>
        <w:t>) call, the logs indicate that the database record was updated successful</w:t>
      </w:r>
    </w:p>
    <w:p w14:paraId="40199066" w14:textId="77777777" w:rsidR="004C3D51" w:rsidRDefault="004C3D51" w:rsidP="00D736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p>
    <w:p w14:paraId="2FC56F00" w14:textId="77777777" w:rsidR="004C3D51" w:rsidRDefault="004C3D51" w:rsidP="008151C9">
      <w:pPr>
        <w:pStyle w:val="Heading30"/>
      </w:pPr>
      <w:bookmarkStart w:id="237" w:name="_Toc1601805"/>
      <w:bookmarkStart w:id="238" w:name="_Toc2631599"/>
      <w:r>
        <w:t>What is query cache in Hibernate?</w:t>
      </w:r>
      <w:bookmarkEnd w:id="237"/>
      <w:bookmarkEnd w:id="238"/>
    </w:p>
    <w:p w14:paraId="44401397" w14:textId="388A2301" w:rsidR="004C3D51" w:rsidRDefault="004C3D51" w:rsidP="00C547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
        <w:t>Query cache can be used along with second level cache for improved performance.</w:t>
      </w:r>
      <w:r>
        <w:rPr>
          <w:rFonts w:ascii="Courier New" w:hAnsi="Courier New" w:cs="Courier New"/>
          <w:color w:val="000000"/>
        </w:rPr>
        <w:t xml:space="preserve"> </w:t>
      </w:r>
      <w:r>
        <w:t>QueryCache actually stores the result of SQL query for future calls.</w:t>
      </w:r>
      <w:r>
        <w:rPr>
          <w:rFonts w:ascii="Trebuchet MS" w:hAnsi="Trebuchet MS"/>
          <w:color w:val="000000"/>
          <w:shd w:val="clear" w:color="auto" w:fill="FFFFFF"/>
        </w:rPr>
        <w:t xml:space="preserve"> </w:t>
      </w:r>
      <w:r>
        <w:t xml:space="preserve">Hibernate support various </w:t>
      </w:r>
      <w:r w:rsidR="00D736D1">
        <w:t>open-source</w:t>
      </w:r>
      <w:r>
        <w:t xml:space="preserve"> caching solution to implement Query cache e.g. </w:t>
      </w:r>
      <w:r w:rsidRPr="00D736D1">
        <w:rPr>
          <w:rStyle w:val="0BlueChar"/>
        </w:rPr>
        <w:t>EhCache</w:t>
      </w:r>
    </w:p>
    <w:p w14:paraId="693C515C" w14:textId="77777777" w:rsidR="004C3D51" w:rsidRDefault="004C3D51" w:rsidP="00D736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p>
    <w:p w14:paraId="4A0A1787" w14:textId="77777777" w:rsidR="004C3D51" w:rsidRDefault="004C3D51" w:rsidP="008151C9">
      <w:pPr>
        <w:pStyle w:val="Heading30"/>
      </w:pPr>
      <w:bookmarkStart w:id="239" w:name="_Toc1601806"/>
      <w:bookmarkStart w:id="240" w:name="_Toc2631600"/>
      <w:r>
        <w:t>What are two types of Collections in hibernate?</w:t>
      </w:r>
      <w:bookmarkEnd w:id="239"/>
      <w:bookmarkEnd w:id="240"/>
    </w:p>
    <w:p w14:paraId="00357F79" w14:textId="77777777" w:rsidR="004C3D51" w:rsidRDefault="004C3D51" w:rsidP="004C3D51">
      <w:pPr>
        <w:pStyle w:val="ListParagraph"/>
        <w:numPr>
          <w:ilvl w:val="0"/>
          <w:numId w:val="1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Sorted Collection</w:t>
      </w:r>
    </w:p>
    <w:p w14:paraId="1F67E7E0" w14:textId="77777777" w:rsidR="004C3D51" w:rsidRDefault="004C3D51" w:rsidP="004C3D51">
      <w:pPr>
        <w:pStyle w:val="ListParagraph"/>
        <w:numPr>
          <w:ilvl w:val="0"/>
          <w:numId w:val="1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
        <w:t>Ordered Collection</w:t>
      </w:r>
    </w:p>
    <w:tbl>
      <w:tblPr>
        <w:tblW w:w="9809" w:type="dxa"/>
        <w:tblInd w:w="-118" w:type="dxa"/>
        <w:shd w:val="clear" w:color="auto" w:fill="FFFFFF"/>
        <w:tblCellMar>
          <w:left w:w="0" w:type="dxa"/>
          <w:right w:w="0" w:type="dxa"/>
        </w:tblCellMar>
        <w:tblLook w:val="04A0" w:firstRow="1" w:lastRow="0" w:firstColumn="1" w:lastColumn="0" w:noHBand="0" w:noVBand="1"/>
      </w:tblPr>
      <w:tblGrid>
        <w:gridCol w:w="2419"/>
        <w:gridCol w:w="3695"/>
        <w:gridCol w:w="3695"/>
      </w:tblGrid>
      <w:tr w:rsidR="004C3D51" w14:paraId="428048C7" w14:textId="77777777" w:rsidTr="00C54703">
        <w:trPr>
          <w:trHeight w:val="84"/>
        </w:trPr>
        <w:tc>
          <w:tcPr>
            <w:tcW w:w="2419" w:type="dxa"/>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bottom"/>
            <w:hideMark/>
          </w:tcPr>
          <w:p w14:paraId="70374893" w14:textId="77777777" w:rsidR="004C3D51" w:rsidRDefault="004C3D51" w:rsidP="00D736D1">
            <w:pPr>
              <w:spacing w:after="0" w:line="240" w:lineRule="auto"/>
              <w:textAlignment w:val="baseline"/>
              <w:rPr>
                <w:rFonts w:eastAsia="Times New Roman" w:cs="Times New Roman"/>
                <w:color w:val="000000"/>
                <w:szCs w:val="27"/>
              </w:rPr>
            </w:pPr>
            <w:r>
              <w:rPr>
                <w:rFonts w:eastAsia="Times New Roman" w:cs="Times New Roman"/>
                <w:b/>
                <w:bCs/>
                <w:color w:val="000000"/>
                <w:szCs w:val="27"/>
                <w:bdr w:val="none" w:sz="0" w:space="0" w:color="auto" w:frame="1"/>
              </w:rPr>
              <w:t>Parameter</w:t>
            </w:r>
          </w:p>
        </w:tc>
        <w:tc>
          <w:tcPr>
            <w:tcW w:w="3695" w:type="dxa"/>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bottom"/>
            <w:hideMark/>
          </w:tcPr>
          <w:p w14:paraId="13E83394" w14:textId="77777777" w:rsidR="004C3D51" w:rsidRDefault="004C3D51" w:rsidP="00D736D1">
            <w:pPr>
              <w:spacing w:after="0" w:line="240" w:lineRule="auto"/>
              <w:textAlignment w:val="baseline"/>
              <w:rPr>
                <w:rFonts w:eastAsia="Times New Roman" w:cs="Times New Roman"/>
                <w:color w:val="000000"/>
                <w:szCs w:val="27"/>
              </w:rPr>
            </w:pPr>
            <w:r>
              <w:rPr>
                <w:rFonts w:eastAsia="Times New Roman" w:cs="Times New Roman"/>
                <w:b/>
                <w:bCs/>
                <w:color w:val="000000"/>
                <w:szCs w:val="27"/>
                <w:bdr w:val="none" w:sz="0" w:space="0" w:color="auto" w:frame="1"/>
              </w:rPr>
              <w:t>Sorted Collection</w:t>
            </w:r>
          </w:p>
        </w:tc>
        <w:tc>
          <w:tcPr>
            <w:tcW w:w="3695" w:type="dxa"/>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bottom"/>
            <w:hideMark/>
          </w:tcPr>
          <w:p w14:paraId="4E0F7820" w14:textId="77777777" w:rsidR="004C3D51" w:rsidRDefault="004C3D51" w:rsidP="00D736D1">
            <w:pPr>
              <w:spacing w:after="0" w:line="240" w:lineRule="auto"/>
              <w:textAlignment w:val="baseline"/>
              <w:rPr>
                <w:rFonts w:eastAsia="Times New Roman" w:cs="Times New Roman"/>
                <w:color w:val="000000"/>
                <w:szCs w:val="27"/>
              </w:rPr>
            </w:pPr>
            <w:r>
              <w:rPr>
                <w:rFonts w:eastAsia="Times New Roman" w:cs="Times New Roman"/>
                <w:b/>
                <w:bCs/>
                <w:color w:val="000000"/>
                <w:szCs w:val="27"/>
                <w:bdr w:val="none" w:sz="0" w:space="0" w:color="auto" w:frame="1"/>
              </w:rPr>
              <w:t>Ordered Collection</w:t>
            </w:r>
          </w:p>
        </w:tc>
      </w:tr>
      <w:tr w:rsidR="004C3D51" w14:paraId="7F0066A4" w14:textId="77777777" w:rsidTr="00C54703">
        <w:trPr>
          <w:trHeight w:val="247"/>
        </w:trPr>
        <w:tc>
          <w:tcPr>
            <w:tcW w:w="2419" w:type="dxa"/>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bottom"/>
            <w:hideMark/>
          </w:tcPr>
          <w:p w14:paraId="4E74DC60" w14:textId="77777777" w:rsidR="004C3D51" w:rsidRDefault="004C3D51" w:rsidP="00D736D1">
            <w:pPr>
              <w:spacing w:after="0" w:line="240" w:lineRule="auto"/>
              <w:textAlignment w:val="baseline"/>
              <w:rPr>
                <w:rFonts w:eastAsia="Times New Roman" w:cs="Times New Roman"/>
                <w:color w:val="000000"/>
                <w:szCs w:val="27"/>
              </w:rPr>
            </w:pPr>
            <w:r>
              <w:rPr>
                <w:rFonts w:eastAsia="Times New Roman" w:cs="Times New Roman"/>
                <w:color w:val="FF0000"/>
                <w:szCs w:val="27"/>
                <w:bdr w:val="none" w:sz="0" w:space="0" w:color="auto" w:frame="1"/>
              </w:rPr>
              <w:t>Sorting</w:t>
            </w:r>
          </w:p>
        </w:tc>
        <w:tc>
          <w:tcPr>
            <w:tcW w:w="3695" w:type="dxa"/>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bottom"/>
            <w:hideMark/>
          </w:tcPr>
          <w:p w14:paraId="74371FCB" w14:textId="77777777" w:rsidR="004C3D51" w:rsidRDefault="004C3D51" w:rsidP="00D736D1">
            <w:pPr>
              <w:spacing w:after="0" w:line="240" w:lineRule="auto"/>
              <w:rPr>
                <w:rFonts w:eastAsia="Times New Roman" w:cs="Times New Roman"/>
                <w:color w:val="000000"/>
                <w:szCs w:val="27"/>
              </w:rPr>
            </w:pPr>
            <w:r>
              <w:rPr>
                <w:rFonts w:eastAsia="Times New Roman" w:cs="Times New Roman"/>
                <w:color w:val="000000"/>
                <w:szCs w:val="27"/>
              </w:rPr>
              <w:t>Sorted collection uses java’s sorting API to sort the collection.</w:t>
            </w:r>
          </w:p>
        </w:tc>
        <w:tc>
          <w:tcPr>
            <w:tcW w:w="3695" w:type="dxa"/>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bottom"/>
            <w:hideMark/>
          </w:tcPr>
          <w:p w14:paraId="01CBB58C" w14:textId="77777777" w:rsidR="004C3D51" w:rsidRDefault="004C3D51" w:rsidP="00D736D1">
            <w:pPr>
              <w:spacing w:after="0" w:line="240" w:lineRule="auto"/>
              <w:textAlignment w:val="baseline"/>
              <w:rPr>
                <w:rFonts w:eastAsia="Times New Roman" w:cs="Times New Roman"/>
                <w:color w:val="000000"/>
                <w:szCs w:val="27"/>
              </w:rPr>
            </w:pPr>
            <w:r>
              <w:rPr>
                <w:rFonts w:eastAsia="Times New Roman" w:cs="Times New Roman"/>
                <w:color w:val="000000"/>
                <w:szCs w:val="27"/>
              </w:rPr>
              <w:t>Ordered Collections uses order by clause while retrieval of objects</w:t>
            </w:r>
          </w:p>
        </w:tc>
      </w:tr>
      <w:tr w:rsidR="004C3D51" w14:paraId="4E109D6E" w14:textId="77777777" w:rsidTr="00C54703">
        <w:trPr>
          <w:trHeight w:val="336"/>
        </w:trPr>
        <w:tc>
          <w:tcPr>
            <w:tcW w:w="2419" w:type="dxa"/>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bottom"/>
            <w:hideMark/>
          </w:tcPr>
          <w:p w14:paraId="4D6E96EB" w14:textId="77777777" w:rsidR="004C3D51" w:rsidRDefault="004C3D51" w:rsidP="00D736D1">
            <w:pPr>
              <w:spacing w:after="0" w:line="240" w:lineRule="auto"/>
              <w:textAlignment w:val="baseline"/>
              <w:rPr>
                <w:rFonts w:eastAsia="Times New Roman" w:cs="Times New Roman"/>
                <w:color w:val="000000"/>
                <w:szCs w:val="27"/>
              </w:rPr>
            </w:pPr>
            <w:r>
              <w:rPr>
                <w:rFonts w:eastAsia="Times New Roman" w:cs="Times New Roman"/>
                <w:color w:val="FF0000"/>
                <w:szCs w:val="27"/>
                <w:bdr w:val="none" w:sz="0" w:space="0" w:color="auto" w:frame="1"/>
              </w:rPr>
              <w:t>Default</w:t>
            </w:r>
          </w:p>
        </w:tc>
        <w:tc>
          <w:tcPr>
            <w:tcW w:w="3695" w:type="dxa"/>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bottom"/>
            <w:hideMark/>
          </w:tcPr>
          <w:p w14:paraId="26A09129" w14:textId="77777777" w:rsidR="004C3D51" w:rsidRDefault="004C3D51" w:rsidP="00D736D1">
            <w:pPr>
              <w:spacing w:after="0" w:line="240" w:lineRule="auto"/>
              <w:rPr>
                <w:rFonts w:eastAsia="Times New Roman" w:cs="Times New Roman"/>
                <w:color w:val="000000"/>
                <w:szCs w:val="27"/>
              </w:rPr>
            </w:pPr>
            <w:r>
              <w:rPr>
                <w:rFonts w:eastAsia="Times New Roman" w:cs="Times New Roman"/>
                <w:color w:val="000000"/>
                <w:szCs w:val="27"/>
              </w:rPr>
              <w:t>It is enabled by default</w:t>
            </w:r>
          </w:p>
        </w:tc>
        <w:tc>
          <w:tcPr>
            <w:tcW w:w="3695" w:type="dxa"/>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bottom"/>
            <w:hideMark/>
          </w:tcPr>
          <w:p w14:paraId="78ED98EC" w14:textId="77777777" w:rsidR="004C3D51" w:rsidRDefault="004C3D51" w:rsidP="00D736D1">
            <w:pPr>
              <w:spacing w:after="0" w:line="240" w:lineRule="auto"/>
              <w:textAlignment w:val="baseline"/>
              <w:rPr>
                <w:rFonts w:eastAsia="Times New Roman" w:cs="Times New Roman"/>
                <w:color w:val="000000"/>
                <w:szCs w:val="27"/>
              </w:rPr>
            </w:pPr>
            <w:r>
              <w:rPr>
                <w:rFonts w:eastAsia="Times New Roman" w:cs="Times New Roman"/>
                <w:color w:val="000000"/>
                <w:szCs w:val="27"/>
              </w:rPr>
              <w:t>It is not enabled by default, you need to enable it explicitly</w:t>
            </w:r>
          </w:p>
        </w:tc>
      </w:tr>
    </w:tbl>
    <w:p w14:paraId="6E745D00" w14:textId="77777777" w:rsidR="004C3D51" w:rsidRDefault="004C3D51" w:rsidP="004C3D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0120B341" w14:textId="77777777" w:rsidR="004C3D51" w:rsidRDefault="004C3D51" w:rsidP="008151C9">
      <w:pPr>
        <w:pStyle w:val="Heading30"/>
      </w:pPr>
      <w:bookmarkStart w:id="241" w:name="_Toc1601807"/>
      <w:bookmarkStart w:id="242" w:name="_Toc2631601"/>
      <w:r>
        <w:t>What is lazy loading in hibernate?</w:t>
      </w:r>
      <w:bookmarkEnd w:id="241"/>
      <w:bookmarkEnd w:id="242"/>
    </w:p>
    <w:p w14:paraId="5E89679A" w14:textId="77777777" w:rsidR="004C3D51" w:rsidRDefault="004C3D51" w:rsidP="00D736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
        <w:t xml:space="preserve">Sometimes you have two entities and there's a relationship between them. For example, you might have an entity called </w:t>
      </w:r>
      <w:r w:rsidRPr="00D736D1">
        <w:rPr>
          <w:rStyle w:val="0BlueChar"/>
        </w:rPr>
        <w:t>University</w:t>
      </w:r>
      <w:r>
        <w:t xml:space="preserve"> and another entity called </w:t>
      </w:r>
      <w:r w:rsidRPr="00D736D1">
        <w:rPr>
          <w:rStyle w:val="0BlueChar"/>
        </w:rPr>
        <w:t>Student</w:t>
      </w:r>
    </w:p>
    <w:p w14:paraId="5858787B" w14:textId="77777777" w:rsidR="004C3D51" w:rsidRDefault="004C3D51" w:rsidP="004C3D51">
      <w:pPr>
        <w:pStyle w:val="1Outpu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03336"/>
          <w:bdr w:val="none" w:sz="0" w:space="0" w:color="auto" w:frame="1"/>
          <w:shd w:val="clear" w:color="auto" w:fill="EFF0F1"/>
        </w:rPr>
      </w:pPr>
      <w:r>
        <w:rPr>
          <w:bdr w:val="none" w:sz="0" w:space="0" w:color="auto" w:frame="1"/>
          <w:shd w:val="clear" w:color="auto" w:fill="EFF0F1"/>
        </w:rPr>
        <w:t>public</w:t>
      </w:r>
      <w:r>
        <w:rPr>
          <w:color w:val="303336"/>
          <w:bdr w:val="none" w:sz="0" w:space="0" w:color="auto" w:frame="1"/>
          <w:shd w:val="clear" w:color="auto" w:fill="EFF0F1"/>
        </w:rPr>
        <w:t xml:space="preserve"> </w:t>
      </w:r>
      <w:r>
        <w:rPr>
          <w:bdr w:val="none" w:sz="0" w:space="0" w:color="auto" w:frame="1"/>
          <w:shd w:val="clear" w:color="auto" w:fill="EFF0F1"/>
        </w:rPr>
        <w:t>class</w:t>
      </w:r>
      <w:r>
        <w:rPr>
          <w:color w:val="303336"/>
          <w:bdr w:val="none" w:sz="0" w:space="0" w:color="auto" w:frame="1"/>
          <w:shd w:val="clear" w:color="auto" w:fill="EFF0F1"/>
        </w:rPr>
        <w:t xml:space="preserve"> </w:t>
      </w:r>
      <w:r w:rsidRPr="00D736D1">
        <w:rPr>
          <w:color w:val="2B91AF"/>
          <w:highlight w:val="yellow"/>
          <w:bdr w:val="none" w:sz="0" w:space="0" w:color="auto" w:frame="1"/>
          <w:shd w:val="clear" w:color="auto" w:fill="EFF0F1"/>
        </w:rPr>
        <w:t>University</w:t>
      </w:r>
      <w:r>
        <w:rPr>
          <w:color w:val="303336"/>
          <w:bdr w:val="none" w:sz="0" w:space="0" w:color="auto" w:frame="1"/>
          <w:shd w:val="clear" w:color="auto" w:fill="EFF0F1"/>
        </w:rPr>
        <w:t xml:space="preserve"> {</w:t>
      </w:r>
    </w:p>
    <w:p w14:paraId="5512DD73" w14:textId="77777777" w:rsidR="004C3D51" w:rsidRDefault="004C3D51" w:rsidP="004C3D51">
      <w:pPr>
        <w:pStyle w:val="1Outpu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03336"/>
          <w:bdr w:val="none" w:sz="0" w:space="0" w:color="auto" w:frame="1"/>
          <w:shd w:val="clear" w:color="auto" w:fill="EFF0F1"/>
        </w:rPr>
      </w:pPr>
      <w:r>
        <w:rPr>
          <w:color w:val="303336"/>
          <w:bdr w:val="none" w:sz="0" w:space="0" w:color="auto" w:frame="1"/>
          <w:shd w:val="clear" w:color="auto" w:fill="EFF0F1"/>
        </w:rPr>
        <w:t xml:space="preserve"> </w:t>
      </w:r>
      <w:r>
        <w:rPr>
          <w:bdr w:val="none" w:sz="0" w:space="0" w:color="auto" w:frame="1"/>
          <w:shd w:val="clear" w:color="auto" w:fill="EFF0F1"/>
        </w:rPr>
        <w:t>private</w:t>
      </w:r>
      <w:r>
        <w:rPr>
          <w:color w:val="303336"/>
          <w:bdr w:val="none" w:sz="0" w:space="0" w:color="auto" w:frame="1"/>
          <w:shd w:val="clear" w:color="auto" w:fill="EFF0F1"/>
        </w:rPr>
        <w:t xml:space="preserve"> </w:t>
      </w:r>
      <w:r>
        <w:rPr>
          <w:color w:val="2B91AF"/>
          <w:bdr w:val="none" w:sz="0" w:space="0" w:color="auto" w:frame="1"/>
          <w:shd w:val="clear" w:color="auto" w:fill="EFF0F1"/>
        </w:rPr>
        <w:t>String</w:t>
      </w:r>
      <w:r>
        <w:rPr>
          <w:color w:val="303336"/>
          <w:bdr w:val="none" w:sz="0" w:space="0" w:color="auto" w:frame="1"/>
          <w:shd w:val="clear" w:color="auto" w:fill="EFF0F1"/>
        </w:rPr>
        <w:t xml:space="preserve"> id;</w:t>
      </w:r>
    </w:p>
    <w:p w14:paraId="4FC66BA7" w14:textId="77777777" w:rsidR="004C3D51" w:rsidRDefault="004C3D51" w:rsidP="004C3D51">
      <w:pPr>
        <w:pStyle w:val="1Outpu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03336"/>
          <w:bdr w:val="none" w:sz="0" w:space="0" w:color="auto" w:frame="1"/>
          <w:shd w:val="clear" w:color="auto" w:fill="EFF0F1"/>
        </w:rPr>
      </w:pPr>
      <w:r>
        <w:rPr>
          <w:color w:val="303336"/>
          <w:bdr w:val="none" w:sz="0" w:space="0" w:color="auto" w:frame="1"/>
          <w:shd w:val="clear" w:color="auto" w:fill="EFF0F1"/>
        </w:rPr>
        <w:t xml:space="preserve"> </w:t>
      </w:r>
      <w:r>
        <w:rPr>
          <w:bdr w:val="none" w:sz="0" w:space="0" w:color="auto" w:frame="1"/>
          <w:shd w:val="clear" w:color="auto" w:fill="EFF0F1"/>
        </w:rPr>
        <w:t>private</w:t>
      </w:r>
      <w:r>
        <w:rPr>
          <w:color w:val="303336"/>
          <w:bdr w:val="none" w:sz="0" w:space="0" w:color="auto" w:frame="1"/>
          <w:shd w:val="clear" w:color="auto" w:fill="EFF0F1"/>
        </w:rPr>
        <w:t xml:space="preserve"> </w:t>
      </w:r>
      <w:r>
        <w:rPr>
          <w:color w:val="2B91AF"/>
          <w:bdr w:val="none" w:sz="0" w:space="0" w:color="auto" w:frame="1"/>
          <w:shd w:val="clear" w:color="auto" w:fill="EFF0F1"/>
        </w:rPr>
        <w:t>String</w:t>
      </w:r>
      <w:r>
        <w:rPr>
          <w:color w:val="303336"/>
          <w:bdr w:val="none" w:sz="0" w:space="0" w:color="auto" w:frame="1"/>
          <w:shd w:val="clear" w:color="auto" w:fill="EFF0F1"/>
        </w:rPr>
        <w:t xml:space="preserve"> name;</w:t>
      </w:r>
    </w:p>
    <w:p w14:paraId="0A1CCE92" w14:textId="77777777" w:rsidR="004C3D51" w:rsidRDefault="004C3D51" w:rsidP="004C3D51">
      <w:pPr>
        <w:pStyle w:val="1Outpu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03336"/>
          <w:bdr w:val="none" w:sz="0" w:space="0" w:color="auto" w:frame="1"/>
          <w:shd w:val="clear" w:color="auto" w:fill="EFF0F1"/>
        </w:rPr>
      </w:pPr>
      <w:r>
        <w:rPr>
          <w:color w:val="303336"/>
          <w:bdr w:val="none" w:sz="0" w:space="0" w:color="auto" w:frame="1"/>
          <w:shd w:val="clear" w:color="auto" w:fill="EFF0F1"/>
        </w:rPr>
        <w:t xml:space="preserve"> </w:t>
      </w:r>
      <w:r>
        <w:rPr>
          <w:bdr w:val="none" w:sz="0" w:space="0" w:color="auto" w:frame="1"/>
          <w:shd w:val="clear" w:color="auto" w:fill="EFF0F1"/>
        </w:rPr>
        <w:t>private</w:t>
      </w:r>
      <w:r>
        <w:rPr>
          <w:color w:val="303336"/>
          <w:bdr w:val="none" w:sz="0" w:space="0" w:color="auto" w:frame="1"/>
          <w:shd w:val="clear" w:color="auto" w:fill="EFF0F1"/>
        </w:rPr>
        <w:t xml:space="preserve"> </w:t>
      </w:r>
      <w:r>
        <w:rPr>
          <w:color w:val="2B91AF"/>
          <w:bdr w:val="none" w:sz="0" w:space="0" w:color="auto" w:frame="1"/>
          <w:shd w:val="clear" w:color="auto" w:fill="EFF0F1"/>
        </w:rPr>
        <w:t>String</w:t>
      </w:r>
      <w:r>
        <w:rPr>
          <w:color w:val="303336"/>
          <w:bdr w:val="none" w:sz="0" w:space="0" w:color="auto" w:frame="1"/>
          <w:shd w:val="clear" w:color="auto" w:fill="EFF0F1"/>
        </w:rPr>
        <w:t xml:space="preserve"> address;</w:t>
      </w:r>
    </w:p>
    <w:p w14:paraId="011107F9" w14:textId="0B8891A8" w:rsidR="004C3D51" w:rsidRDefault="004C3D51" w:rsidP="00D736D1">
      <w:pPr>
        <w:pStyle w:val="1Outpu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03336"/>
          <w:bdr w:val="none" w:sz="0" w:space="0" w:color="auto" w:frame="1"/>
          <w:shd w:val="clear" w:color="auto" w:fill="EFF0F1"/>
        </w:rPr>
      </w:pPr>
      <w:r>
        <w:rPr>
          <w:color w:val="303336"/>
          <w:bdr w:val="none" w:sz="0" w:space="0" w:color="auto" w:frame="1"/>
          <w:shd w:val="clear" w:color="auto" w:fill="EFF0F1"/>
        </w:rPr>
        <w:t xml:space="preserve"> </w:t>
      </w:r>
      <w:r>
        <w:rPr>
          <w:bdr w:val="none" w:sz="0" w:space="0" w:color="auto" w:frame="1"/>
          <w:shd w:val="clear" w:color="auto" w:fill="EFF0F1"/>
        </w:rPr>
        <w:t>private</w:t>
      </w:r>
      <w:r>
        <w:rPr>
          <w:color w:val="303336"/>
          <w:bdr w:val="none" w:sz="0" w:space="0" w:color="auto" w:frame="1"/>
          <w:shd w:val="clear" w:color="auto" w:fill="EFF0F1"/>
        </w:rPr>
        <w:t xml:space="preserve"> </w:t>
      </w:r>
      <w:r>
        <w:rPr>
          <w:color w:val="2B91AF"/>
          <w:bdr w:val="none" w:sz="0" w:space="0" w:color="auto" w:frame="1"/>
          <w:shd w:val="clear" w:color="auto" w:fill="EFF0F1"/>
        </w:rPr>
        <w:t>List</w:t>
      </w:r>
      <w:r>
        <w:rPr>
          <w:color w:val="303336"/>
          <w:bdr w:val="none" w:sz="0" w:space="0" w:color="auto" w:frame="1"/>
          <w:shd w:val="clear" w:color="auto" w:fill="EFF0F1"/>
        </w:rPr>
        <w:t>&lt;</w:t>
      </w:r>
      <w:r w:rsidRPr="00D736D1">
        <w:rPr>
          <w:color w:val="2B91AF"/>
          <w:highlight w:val="yellow"/>
          <w:bdr w:val="none" w:sz="0" w:space="0" w:color="auto" w:frame="1"/>
          <w:shd w:val="clear" w:color="auto" w:fill="EFF0F1"/>
        </w:rPr>
        <w:t>Student</w:t>
      </w:r>
      <w:r>
        <w:rPr>
          <w:color w:val="303336"/>
          <w:bdr w:val="none" w:sz="0" w:space="0" w:color="auto" w:frame="1"/>
          <w:shd w:val="clear" w:color="auto" w:fill="EFF0F1"/>
        </w:rPr>
        <w:t>&gt; students;</w:t>
      </w:r>
    </w:p>
    <w:p w14:paraId="056B81E6" w14:textId="77777777" w:rsidR="004C3D51" w:rsidRDefault="004C3D51" w:rsidP="004C3D51">
      <w:pPr>
        <w:pStyle w:val="1Outpu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393318"/>
        </w:rPr>
      </w:pPr>
      <w:r>
        <w:rPr>
          <w:color w:val="303336"/>
          <w:bdr w:val="none" w:sz="0" w:space="0" w:color="auto" w:frame="1"/>
          <w:shd w:val="clear" w:color="auto" w:fill="EFF0F1"/>
        </w:rPr>
        <w:t>}</w:t>
      </w:r>
    </w:p>
    <w:p w14:paraId="2A6A08FE" w14:textId="77777777" w:rsidR="00D736D1" w:rsidRDefault="00D736D1" w:rsidP="00D736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0F4AD58D" w14:textId="11488292" w:rsidR="00D736D1" w:rsidRDefault="004C3D51" w:rsidP="00D736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
        <w:t xml:space="preserve">Now when you load a </w:t>
      </w:r>
      <w:r w:rsidRPr="00D736D1">
        <w:rPr>
          <w:rStyle w:val="0BlueChar"/>
        </w:rPr>
        <w:t>University</w:t>
      </w:r>
      <w:r>
        <w:t xml:space="preserve"> from the database, JPA loads its id, name, and address fields for you. But you have two options for </w:t>
      </w:r>
      <w:r w:rsidR="00D736D1">
        <w:rPr>
          <w:rStyle w:val="0SyntaxPinkChar"/>
        </w:rPr>
        <w:t>S</w:t>
      </w:r>
      <w:r w:rsidRPr="00D736D1">
        <w:rPr>
          <w:rStyle w:val="0SyntaxPinkChar"/>
        </w:rPr>
        <w:t>tudents</w:t>
      </w:r>
      <w:r>
        <w:t xml:space="preserve">: to load it together with the rest of the fields (i.e. </w:t>
      </w:r>
      <w:r w:rsidRPr="00D736D1">
        <w:rPr>
          <w:b/>
          <w:bCs/>
          <w:color w:val="FF0000"/>
        </w:rPr>
        <w:t>eagerly</w:t>
      </w:r>
      <w:r>
        <w:t xml:space="preserve">) or to load it on-demand (i.e. </w:t>
      </w:r>
      <w:r w:rsidRPr="00D736D1">
        <w:rPr>
          <w:b/>
          <w:bCs/>
          <w:color w:val="FF0000"/>
        </w:rPr>
        <w:t>lazily</w:t>
      </w:r>
      <w:r>
        <w:t>) when you call the university's getStudents() method.</w:t>
      </w:r>
    </w:p>
    <w:p w14:paraId="5B434C0C" w14:textId="77777777" w:rsidR="004C3D51" w:rsidRDefault="004C3D51" w:rsidP="00D736D1">
      <w:pPr>
        <w:pStyle w:val="1Output"/>
      </w:pPr>
      <w:r>
        <w:rPr>
          <w:color w:val="006666"/>
        </w:rPr>
        <w:t>@OneToMany</w:t>
      </w:r>
      <w:r>
        <w:rPr>
          <w:color w:val="666600"/>
        </w:rPr>
        <w:t>(</w:t>
      </w:r>
      <w:r>
        <w:t>cascade</w:t>
      </w:r>
      <w:r>
        <w:rPr>
          <w:color w:val="666600"/>
        </w:rPr>
        <w:t>=</w:t>
      </w:r>
      <w:r>
        <w:rPr>
          <w:color w:val="A604BE"/>
        </w:rPr>
        <w:t>CascadeType</w:t>
      </w:r>
      <w:r>
        <w:rPr>
          <w:color w:val="666600"/>
        </w:rPr>
        <w:t>.</w:t>
      </w:r>
      <w:r>
        <w:t>ALL</w:t>
      </w:r>
      <w:r>
        <w:rPr>
          <w:color w:val="666600"/>
        </w:rPr>
        <w:t>,</w:t>
      </w:r>
      <w:r>
        <w:t xml:space="preserve"> </w:t>
      </w:r>
      <w:r w:rsidRPr="00D736D1">
        <w:rPr>
          <w:highlight w:val="yellow"/>
        </w:rPr>
        <w:t>fetch</w:t>
      </w:r>
      <w:r w:rsidRPr="00D736D1">
        <w:rPr>
          <w:color w:val="666600"/>
          <w:highlight w:val="yellow"/>
        </w:rPr>
        <w:t>=</w:t>
      </w:r>
      <w:r w:rsidRPr="00D736D1">
        <w:rPr>
          <w:color w:val="A604BE"/>
          <w:highlight w:val="yellow"/>
        </w:rPr>
        <w:t>FetchType</w:t>
      </w:r>
      <w:r w:rsidRPr="00D736D1">
        <w:rPr>
          <w:color w:val="666600"/>
          <w:highlight w:val="yellow"/>
        </w:rPr>
        <w:t>.</w:t>
      </w:r>
      <w:r w:rsidRPr="00D736D1">
        <w:rPr>
          <w:highlight w:val="yellow"/>
        </w:rPr>
        <w:t>EAGER</w:t>
      </w:r>
      <w:r>
        <w:rPr>
          <w:color w:val="666600"/>
        </w:rPr>
        <w:t>)</w:t>
      </w:r>
    </w:p>
    <w:p w14:paraId="3FC94926" w14:textId="77777777" w:rsidR="004C3D51" w:rsidRDefault="004C3D51" w:rsidP="00D736D1">
      <w:pPr>
        <w:pStyle w:val="1Output"/>
      </w:pPr>
      <w:r>
        <w:tab/>
      </w:r>
      <w:r>
        <w:rPr>
          <w:color w:val="006666"/>
        </w:rPr>
        <w:t>@JoinColumn</w:t>
      </w:r>
      <w:r>
        <w:rPr>
          <w:color w:val="666600"/>
        </w:rPr>
        <w:t>(</w:t>
      </w:r>
      <w:r>
        <w:t>name</w:t>
      </w:r>
      <w:r>
        <w:rPr>
          <w:color w:val="666600"/>
        </w:rPr>
        <w:t>=</w:t>
      </w:r>
      <w:r>
        <w:rPr>
          <w:color w:val="008800"/>
        </w:rPr>
        <w:t>"countryId"</w:t>
      </w:r>
      <w:r>
        <w:rPr>
          <w:color w:val="666600"/>
        </w:rPr>
        <w:t>)</w:t>
      </w:r>
    </w:p>
    <w:p w14:paraId="28080C3A" w14:textId="77777777" w:rsidR="004C3D51" w:rsidRDefault="004C3D51" w:rsidP="00D736D1">
      <w:pPr>
        <w:pStyle w:val="1Output"/>
      </w:pPr>
      <w:r>
        <w:tab/>
      </w:r>
      <w:r>
        <w:rPr>
          <w:color w:val="0000FF"/>
        </w:rPr>
        <w:t>private List&lt;Student&gt; students;</w:t>
      </w:r>
    </w:p>
    <w:p w14:paraId="3996E364" w14:textId="77777777" w:rsidR="00C54703" w:rsidRDefault="00C54703" w:rsidP="00C547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Style w:val="0SyntaxPinkChar"/>
          <w:b/>
          <w:bCs/>
          <w:i/>
          <w:iCs/>
          <w:sz w:val="20"/>
          <w:szCs w:val="22"/>
        </w:rPr>
      </w:pPr>
    </w:p>
    <w:p w14:paraId="57C9C33E" w14:textId="0B7C4605" w:rsidR="004C3D51" w:rsidRDefault="004C3D51" w:rsidP="00C547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 w:rsidRPr="00D736D1">
        <w:rPr>
          <w:rStyle w:val="0SyntaxPinkChar"/>
          <w:b/>
          <w:bCs/>
          <w:i/>
          <w:iCs/>
          <w:sz w:val="20"/>
          <w:szCs w:val="22"/>
        </w:rPr>
        <w:lastRenderedPageBreak/>
        <w:t>FetchType.LAZY</w:t>
      </w:r>
      <w:r>
        <w:t>: It fetches the child entities lazily, that is, at the time of fetching parent entity it just fetches proxy (created by cglib or any other utility) of the child entities and when you access any property of child entity then it is actually fetched by hibernate.</w:t>
      </w:r>
    </w:p>
    <w:p w14:paraId="725407DF" w14:textId="77777777" w:rsidR="004C3D51" w:rsidRDefault="004C3D51" w:rsidP="004C3D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D736D1">
        <w:rPr>
          <w:rStyle w:val="0SyntaxPinkChar"/>
          <w:b/>
          <w:bCs/>
          <w:i/>
          <w:iCs/>
          <w:sz w:val="20"/>
          <w:szCs w:val="22"/>
        </w:rPr>
        <w:t>FetchType.EAGER</w:t>
      </w:r>
      <w:r>
        <w:t>: it fetches the child entities along with parent.</w:t>
      </w:r>
    </w:p>
    <w:p w14:paraId="5EA3FE26" w14:textId="66944F5C" w:rsidR="004C3D51" w:rsidRDefault="004C3D51" w:rsidP="00C54703">
      <w:r>
        <w:t>Lazy initialization improves performance by avoiding unnecessary computation and reduce memory requirements.</w:t>
      </w:r>
      <w:r w:rsidR="00D736D1">
        <w:t xml:space="preserve"> </w:t>
      </w:r>
      <w:r>
        <w:t>Eager initialization takes more memory consumption and processing speed is slow.</w:t>
      </w:r>
      <w:r w:rsidR="00C54703">
        <w:t xml:space="preserve"> </w:t>
      </w:r>
      <w:r>
        <w:rPr>
          <w:rFonts w:ascii="Consolas" w:hAnsi="Consolas"/>
          <w:color w:val="242729"/>
          <w:shd w:val="clear" w:color="auto" w:fill="EFF0F1"/>
        </w:rPr>
        <w:t>lazy="true/false in xml</w:t>
      </w:r>
      <w:r>
        <w:t xml:space="preserve"> </w:t>
      </w:r>
    </w:p>
    <w:p w14:paraId="498A2C74" w14:textId="16F441B5" w:rsidR="005D5DE8" w:rsidRDefault="005D5DE8" w:rsidP="005D5DE8">
      <w:pPr>
        <w:pStyle w:val="Heading1"/>
        <w:rPr>
          <w:shd w:val="clear" w:color="auto" w:fill="FFFFFF"/>
        </w:rPr>
      </w:pPr>
      <w:r>
        <w:rPr>
          <w:shd w:val="clear" w:color="auto" w:fill="FFFFFF"/>
        </w:rPr>
        <w:t>Servlets</w:t>
      </w:r>
      <w:bookmarkEnd w:id="192"/>
      <w:bookmarkEnd w:id="193"/>
    </w:p>
    <w:p w14:paraId="54D84B76" w14:textId="77777777" w:rsidR="005D5DE8" w:rsidRDefault="005D5DE8" w:rsidP="008151C9">
      <w:pPr>
        <w:pStyle w:val="Heading30"/>
        <w:rPr>
          <w:shd w:val="clear" w:color="auto" w:fill="FFFFFF"/>
        </w:rPr>
      </w:pPr>
      <w:bookmarkStart w:id="243" w:name="_Toc2631571"/>
      <w:r>
        <w:rPr>
          <w:shd w:val="clear" w:color="auto" w:fill="FFFFFF"/>
        </w:rPr>
        <w:t>Web Server VS Application Server?</w:t>
      </w:r>
      <w:bookmarkEnd w:id="243"/>
    </w:p>
    <w:p w14:paraId="08D3C83C" w14:textId="4BFB0134" w:rsidR="005D5DE8" w:rsidRDefault="005D5DE8" w:rsidP="005D5DE8">
      <w:pPr>
        <w:rPr>
          <w:shd w:val="clear" w:color="auto" w:fill="FFFFFF"/>
        </w:rPr>
      </w:pPr>
      <w:r>
        <w:rPr>
          <w:noProof/>
          <w:shd w:val="clear" w:color="auto" w:fill="FFFFFF"/>
          <w:lang w:eastAsia="en-US"/>
        </w:rPr>
        <w:drawing>
          <wp:inline distT="0" distB="0" distL="0" distR="0" wp14:anchorId="2B9D7F6E" wp14:editId="542E6ACA">
            <wp:extent cx="5943600" cy="2691130"/>
            <wp:effectExtent l="0" t="0" r="0" b="0"/>
            <wp:docPr id="12" name="Picture 12" descr="servlets-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ervlets-4"/>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943600" cy="2691130"/>
                    </a:xfrm>
                    <a:prstGeom prst="rect">
                      <a:avLst/>
                    </a:prstGeom>
                    <a:noFill/>
                    <a:ln>
                      <a:noFill/>
                    </a:ln>
                  </pic:spPr>
                </pic:pic>
              </a:graphicData>
            </a:graphic>
          </wp:inline>
        </w:drawing>
      </w:r>
    </w:p>
    <w:p w14:paraId="79A563D4" w14:textId="77777777" w:rsidR="00D82CCE" w:rsidRPr="00D82CCE" w:rsidRDefault="00D82CCE" w:rsidP="008151C9">
      <w:pPr>
        <w:pStyle w:val="Heading30"/>
        <w:rPr>
          <w:shd w:val="clear" w:color="auto" w:fill="FFFFFF"/>
        </w:rPr>
      </w:pPr>
      <w:r w:rsidRPr="00D82CCE">
        <w:rPr>
          <w:shd w:val="clear" w:color="auto" w:fill="FFFFFF"/>
        </w:rPr>
        <w:t>What are the core components of the HTTP request and HTTP response?</w:t>
      </w:r>
    </w:p>
    <w:p w14:paraId="58F3A789" w14:textId="77777777" w:rsidR="00D82CCE" w:rsidRPr="00D82CCE" w:rsidRDefault="00D82CCE" w:rsidP="00D82CCE">
      <w:pPr>
        <w:spacing w:after="0"/>
        <w:rPr>
          <w:shd w:val="clear" w:color="auto" w:fill="FFFFFF"/>
        </w:rPr>
      </w:pPr>
      <w:r w:rsidRPr="00D82CCE">
        <w:rPr>
          <w:b/>
          <w:bCs/>
          <w:shd w:val="clear" w:color="auto" w:fill="FFFFFF"/>
        </w:rPr>
        <w:t>Answer:</w:t>
      </w:r>
      <w:r w:rsidRPr="00D82CCE">
        <w:rPr>
          <w:shd w:val="clear" w:color="auto" w:fill="FFFFFF"/>
        </w:rPr>
        <w:t> </w:t>
      </w:r>
      <w:r w:rsidRPr="00D82CCE">
        <w:rPr>
          <w:b/>
          <w:bCs/>
          <w:shd w:val="clear" w:color="auto" w:fill="FFFFFF"/>
        </w:rPr>
        <w:t>HTTP request has following 5 major components:</w:t>
      </w:r>
    </w:p>
    <w:tbl>
      <w:tblPr>
        <w:tblW w:w="100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CellMar>
          <w:left w:w="0" w:type="dxa"/>
          <w:right w:w="0" w:type="dxa"/>
        </w:tblCellMar>
        <w:tblLook w:val="04A0" w:firstRow="1" w:lastRow="0" w:firstColumn="1" w:lastColumn="0" w:noHBand="0" w:noVBand="1"/>
      </w:tblPr>
      <w:tblGrid>
        <w:gridCol w:w="1975"/>
        <w:gridCol w:w="8060"/>
      </w:tblGrid>
      <w:tr w:rsidR="00D82CCE" w:rsidRPr="00D82CCE" w14:paraId="20239AA0" w14:textId="77777777" w:rsidTr="00D82CCE">
        <w:trPr>
          <w:trHeight w:val="196"/>
          <w:tblHeader/>
        </w:trPr>
        <w:tc>
          <w:tcPr>
            <w:tcW w:w="1975" w:type="dxa"/>
            <w:shd w:val="clear" w:color="auto" w:fill="FFFF00"/>
            <w:tcMar>
              <w:top w:w="120" w:type="dxa"/>
              <w:left w:w="120" w:type="dxa"/>
              <w:bottom w:w="120" w:type="dxa"/>
              <w:right w:w="120" w:type="dxa"/>
            </w:tcMar>
            <w:vAlign w:val="center"/>
            <w:hideMark/>
          </w:tcPr>
          <w:p w14:paraId="166F25CA" w14:textId="77777777" w:rsidR="00D82CCE" w:rsidRPr="00D82CCE" w:rsidRDefault="00D82CCE" w:rsidP="00D82CCE">
            <w:pPr>
              <w:spacing w:after="0" w:line="240" w:lineRule="auto"/>
              <w:rPr>
                <w:b/>
                <w:bCs/>
                <w:highlight w:val="yellow"/>
                <w:shd w:val="clear" w:color="auto" w:fill="FFFFFF"/>
              </w:rPr>
            </w:pPr>
            <w:r w:rsidRPr="00D82CCE">
              <w:rPr>
                <w:b/>
                <w:bCs/>
                <w:highlight w:val="yellow"/>
                <w:shd w:val="clear" w:color="auto" w:fill="FFFFFF"/>
              </w:rPr>
              <w:t>HTTP Requests</w:t>
            </w:r>
          </w:p>
        </w:tc>
        <w:tc>
          <w:tcPr>
            <w:tcW w:w="8060" w:type="dxa"/>
            <w:shd w:val="clear" w:color="auto" w:fill="FFFF00"/>
            <w:tcMar>
              <w:top w:w="120" w:type="dxa"/>
              <w:left w:w="120" w:type="dxa"/>
              <w:bottom w:w="120" w:type="dxa"/>
              <w:right w:w="120" w:type="dxa"/>
            </w:tcMar>
            <w:vAlign w:val="center"/>
            <w:hideMark/>
          </w:tcPr>
          <w:p w14:paraId="410962E4" w14:textId="77777777" w:rsidR="00D82CCE" w:rsidRPr="00D82CCE" w:rsidRDefault="00D82CCE" w:rsidP="00D82CCE">
            <w:pPr>
              <w:spacing w:after="0" w:line="240" w:lineRule="auto"/>
              <w:rPr>
                <w:b/>
                <w:bCs/>
                <w:highlight w:val="yellow"/>
                <w:shd w:val="clear" w:color="auto" w:fill="FFFFFF"/>
              </w:rPr>
            </w:pPr>
            <w:r w:rsidRPr="00D82CCE">
              <w:rPr>
                <w:b/>
                <w:bCs/>
                <w:highlight w:val="yellow"/>
                <w:shd w:val="clear" w:color="auto" w:fill="FFFFFF"/>
              </w:rPr>
              <w:t>Meaning/work</w:t>
            </w:r>
          </w:p>
        </w:tc>
      </w:tr>
      <w:tr w:rsidR="00D82CCE" w:rsidRPr="00D82CCE" w14:paraId="63AD01FD" w14:textId="77777777" w:rsidTr="00D82CCE">
        <w:trPr>
          <w:trHeight w:val="196"/>
        </w:trPr>
        <w:tc>
          <w:tcPr>
            <w:tcW w:w="1975" w:type="dxa"/>
            <w:shd w:val="clear" w:color="auto" w:fill="FFFFFF" w:themeFill="background1"/>
            <w:tcMar>
              <w:top w:w="120" w:type="dxa"/>
              <w:left w:w="120" w:type="dxa"/>
              <w:bottom w:w="120" w:type="dxa"/>
              <w:right w:w="120" w:type="dxa"/>
            </w:tcMar>
            <w:hideMark/>
          </w:tcPr>
          <w:p w14:paraId="10EF9EC8" w14:textId="77777777" w:rsidR="00D82CCE" w:rsidRPr="00D82CCE" w:rsidRDefault="00D82CCE" w:rsidP="00D82CCE">
            <w:pPr>
              <w:spacing w:after="0" w:line="240" w:lineRule="auto"/>
              <w:rPr>
                <w:shd w:val="clear" w:color="auto" w:fill="FFFFFF"/>
              </w:rPr>
            </w:pPr>
            <w:r w:rsidRPr="00D82CCE">
              <w:rPr>
                <w:b/>
                <w:bCs/>
                <w:shd w:val="clear" w:color="auto" w:fill="FFFFFF"/>
              </w:rPr>
              <w:t>Verb</w:t>
            </w:r>
          </w:p>
        </w:tc>
        <w:tc>
          <w:tcPr>
            <w:tcW w:w="8060" w:type="dxa"/>
            <w:shd w:val="clear" w:color="auto" w:fill="FFFFFF" w:themeFill="background1"/>
            <w:tcMar>
              <w:top w:w="120" w:type="dxa"/>
              <w:left w:w="120" w:type="dxa"/>
              <w:bottom w:w="120" w:type="dxa"/>
              <w:right w:w="120" w:type="dxa"/>
            </w:tcMar>
            <w:hideMark/>
          </w:tcPr>
          <w:p w14:paraId="53AB0A0A" w14:textId="77777777" w:rsidR="00D82CCE" w:rsidRPr="00D82CCE" w:rsidRDefault="00D82CCE" w:rsidP="00D82CCE">
            <w:pPr>
              <w:spacing w:after="0" w:line="240" w:lineRule="auto"/>
              <w:rPr>
                <w:shd w:val="clear" w:color="auto" w:fill="FFFFFF"/>
              </w:rPr>
            </w:pPr>
            <w:r w:rsidRPr="00D82CCE">
              <w:rPr>
                <w:shd w:val="clear" w:color="auto" w:fill="FFFFFF"/>
              </w:rPr>
              <w:t>Indicate HTTP methods like GET, PUT, POST, etc</w:t>
            </w:r>
          </w:p>
        </w:tc>
      </w:tr>
      <w:tr w:rsidR="00D82CCE" w:rsidRPr="00D82CCE" w14:paraId="7CAEEE9A" w14:textId="77777777" w:rsidTr="00D82CCE">
        <w:trPr>
          <w:trHeight w:val="196"/>
        </w:trPr>
        <w:tc>
          <w:tcPr>
            <w:tcW w:w="1975" w:type="dxa"/>
            <w:shd w:val="clear" w:color="auto" w:fill="FFFFFF" w:themeFill="background1"/>
            <w:tcMar>
              <w:top w:w="120" w:type="dxa"/>
              <w:left w:w="120" w:type="dxa"/>
              <w:bottom w:w="120" w:type="dxa"/>
              <w:right w:w="120" w:type="dxa"/>
            </w:tcMar>
            <w:hideMark/>
          </w:tcPr>
          <w:p w14:paraId="7F323760" w14:textId="77777777" w:rsidR="00D82CCE" w:rsidRPr="00D82CCE" w:rsidRDefault="00D82CCE" w:rsidP="00D82CCE">
            <w:pPr>
              <w:spacing w:after="0" w:line="240" w:lineRule="auto"/>
              <w:rPr>
                <w:shd w:val="clear" w:color="auto" w:fill="FFFFFF"/>
              </w:rPr>
            </w:pPr>
            <w:r w:rsidRPr="00D82CCE">
              <w:rPr>
                <w:b/>
                <w:bCs/>
                <w:shd w:val="clear" w:color="auto" w:fill="FFFFFF"/>
              </w:rPr>
              <w:t>URI</w:t>
            </w:r>
          </w:p>
        </w:tc>
        <w:tc>
          <w:tcPr>
            <w:tcW w:w="8060" w:type="dxa"/>
            <w:shd w:val="clear" w:color="auto" w:fill="FFFFFF" w:themeFill="background1"/>
            <w:tcMar>
              <w:top w:w="120" w:type="dxa"/>
              <w:left w:w="120" w:type="dxa"/>
              <w:bottom w:w="120" w:type="dxa"/>
              <w:right w:w="120" w:type="dxa"/>
            </w:tcMar>
            <w:hideMark/>
          </w:tcPr>
          <w:p w14:paraId="4483505E" w14:textId="77777777" w:rsidR="00D82CCE" w:rsidRPr="00D82CCE" w:rsidRDefault="00D82CCE" w:rsidP="00D82CCE">
            <w:pPr>
              <w:spacing w:after="0" w:line="240" w:lineRule="auto"/>
              <w:rPr>
                <w:shd w:val="clear" w:color="auto" w:fill="FFFFFF"/>
              </w:rPr>
            </w:pPr>
            <w:r w:rsidRPr="00D82CCE">
              <w:rPr>
                <w:shd w:val="clear" w:color="auto" w:fill="FFFFFF"/>
              </w:rPr>
              <w:t>Identifies the resource on server</w:t>
            </w:r>
          </w:p>
        </w:tc>
      </w:tr>
      <w:tr w:rsidR="00D82CCE" w:rsidRPr="00D82CCE" w14:paraId="59F9F43D" w14:textId="77777777" w:rsidTr="00D82CCE">
        <w:trPr>
          <w:trHeight w:val="196"/>
        </w:trPr>
        <w:tc>
          <w:tcPr>
            <w:tcW w:w="1975" w:type="dxa"/>
            <w:shd w:val="clear" w:color="auto" w:fill="FFFFFF" w:themeFill="background1"/>
            <w:tcMar>
              <w:top w:w="120" w:type="dxa"/>
              <w:left w:w="120" w:type="dxa"/>
              <w:bottom w:w="120" w:type="dxa"/>
              <w:right w:w="120" w:type="dxa"/>
            </w:tcMar>
            <w:hideMark/>
          </w:tcPr>
          <w:p w14:paraId="5E047C96" w14:textId="77777777" w:rsidR="00D82CCE" w:rsidRPr="00D82CCE" w:rsidRDefault="00D82CCE" w:rsidP="00D82CCE">
            <w:pPr>
              <w:spacing w:after="0" w:line="240" w:lineRule="auto"/>
              <w:rPr>
                <w:shd w:val="clear" w:color="auto" w:fill="FFFFFF"/>
              </w:rPr>
            </w:pPr>
            <w:r w:rsidRPr="00D82CCE">
              <w:rPr>
                <w:b/>
                <w:bCs/>
                <w:shd w:val="clear" w:color="auto" w:fill="FFFFFF"/>
              </w:rPr>
              <w:t>HTTP Version</w:t>
            </w:r>
          </w:p>
        </w:tc>
        <w:tc>
          <w:tcPr>
            <w:tcW w:w="8060" w:type="dxa"/>
            <w:shd w:val="clear" w:color="auto" w:fill="FFFFFF" w:themeFill="background1"/>
            <w:tcMar>
              <w:top w:w="120" w:type="dxa"/>
              <w:left w:w="120" w:type="dxa"/>
              <w:bottom w:w="120" w:type="dxa"/>
              <w:right w:w="120" w:type="dxa"/>
            </w:tcMar>
            <w:hideMark/>
          </w:tcPr>
          <w:p w14:paraId="6D2C5D08" w14:textId="77777777" w:rsidR="00D82CCE" w:rsidRPr="00D82CCE" w:rsidRDefault="00D82CCE" w:rsidP="00D82CCE">
            <w:pPr>
              <w:spacing w:after="0" w:line="240" w:lineRule="auto"/>
              <w:rPr>
                <w:shd w:val="clear" w:color="auto" w:fill="FFFFFF"/>
              </w:rPr>
            </w:pPr>
            <w:r w:rsidRPr="00D82CCE">
              <w:rPr>
                <w:shd w:val="clear" w:color="auto" w:fill="FFFFFF"/>
              </w:rPr>
              <w:t>Indicates version.</w:t>
            </w:r>
          </w:p>
        </w:tc>
      </w:tr>
      <w:tr w:rsidR="00D82CCE" w:rsidRPr="00D82CCE" w14:paraId="0258F6A4" w14:textId="77777777" w:rsidTr="00D82CCE">
        <w:trPr>
          <w:trHeight w:val="196"/>
        </w:trPr>
        <w:tc>
          <w:tcPr>
            <w:tcW w:w="1975" w:type="dxa"/>
            <w:shd w:val="clear" w:color="auto" w:fill="FFFFFF" w:themeFill="background1"/>
            <w:tcMar>
              <w:top w:w="120" w:type="dxa"/>
              <w:left w:w="120" w:type="dxa"/>
              <w:bottom w:w="120" w:type="dxa"/>
              <w:right w:w="120" w:type="dxa"/>
            </w:tcMar>
            <w:hideMark/>
          </w:tcPr>
          <w:p w14:paraId="651BBD92" w14:textId="77777777" w:rsidR="00D82CCE" w:rsidRPr="00D82CCE" w:rsidRDefault="00D82CCE" w:rsidP="00D82CCE">
            <w:pPr>
              <w:spacing w:after="0" w:line="240" w:lineRule="auto"/>
              <w:rPr>
                <w:shd w:val="clear" w:color="auto" w:fill="FFFFFF"/>
              </w:rPr>
            </w:pPr>
            <w:r w:rsidRPr="00D82CCE">
              <w:rPr>
                <w:b/>
                <w:bCs/>
                <w:shd w:val="clear" w:color="auto" w:fill="FFFFFF"/>
              </w:rPr>
              <w:t>Request Header</w:t>
            </w:r>
          </w:p>
        </w:tc>
        <w:tc>
          <w:tcPr>
            <w:tcW w:w="8060" w:type="dxa"/>
            <w:shd w:val="clear" w:color="auto" w:fill="FFFFFF" w:themeFill="background1"/>
            <w:tcMar>
              <w:top w:w="120" w:type="dxa"/>
              <w:left w:w="120" w:type="dxa"/>
              <w:bottom w:w="120" w:type="dxa"/>
              <w:right w:w="120" w:type="dxa"/>
            </w:tcMar>
            <w:hideMark/>
          </w:tcPr>
          <w:p w14:paraId="74447C14" w14:textId="77777777" w:rsidR="00D82CCE" w:rsidRPr="00D82CCE" w:rsidRDefault="00D82CCE" w:rsidP="00D82CCE">
            <w:pPr>
              <w:spacing w:after="0" w:line="240" w:lineRule="auto"/>
              <w:rPr>
                <w:shd w:val="clear" w:color="auto" w:fill="FFFFFF"/>
              </w:rPr>
            </w:pPr>
            <w:r w:rsidRPr="00D82CCE">
              <w:rPr>
                <w:shd w:val="clear" w:color="auto" w:fill="FFFFFF"/>
              </w:rPr>
              <w:t>Contains metadata like client type, cache settings, message body format, etc for HTTP request message.</w:t>
            </w:r>
          </w:p>
        </w:tc>
      </w:tr>
      <w:tr w:rsidR="00D82CCE" w:rsidRPr="00D82CCE" w14:paraId="602F9D78" w14:textId="77777777" w:rsidTr="00D82CCE">
        <w:trPr>
          <w:trHeight w:val="196"/>
        </w:trPr>
        <w:tc>
          <w:tcPr>
            <w:tcW w:w="1975" w:type="dxa"/>
            <w:shd w:val="clear" w:color="auto" w:fill="FFFFFF" w:themeFill="background1"/>
            <w:tcMar>
              <w:top w:w="120" w:type="dxa"/>
              <w:left w:w="120" w:type="dxa"/>
              <w:bottom w:w="120" w:type="dxa"/>
              <w:right w:w="120" w:type="dxa"/>
            </w:tcMar>
            <w:hideMark/>
          </w:tcPr>
          <w:p w14:paraId="29FAB04B" w14:textId="77777777" w:rsidR="00D82CCE" w:rsidRPr="00D82CCE" w:rsidRDefault="00D82CCE" w:rsidP="00D82CCE">
            <w:pPr>
              <w:spacing w:after="0" w:line="240" w:lineRule="auto"/>
              <w:rPr>
                <w:shd w:val="clear" w:color="auto" w:fill="FFFFFF"/>
              </w:rPr>
            </w:pPr>
            <w:r w:rsidRPr="00D82CCE">
              <w:rPr>
                <w:b/>
                <w:bCs/>
                <w:shd w:val="clear" w:color="auto" w:fill="FFFFFF"/>
              </w:rPr>
              <w:t>Request Body</w:t>
            </w:r>
          </w:p>
        </w:tc>
        <w:tc>
          <w:tcPr>
            <w:tcW w:w="8060" w:type="dxa"/>
            <w:shd w:val="clear" w:color="auto" w:fill="FFFFFF" w:themeFill="background1"/>
            <w:tcMar>
              <w:top w:w="120" w:type="dxa"/>
              <w:left w:w="120" w:type="dxa"/>
              <w:bottom w:w="120" w:type="dxa"/>
              <w:right w:w="120" w:type="dxa"/>
            </w:tcMar>
            <w:hideMark/>
          </w:tcPr>
          <w:p w14:paraId="114A085D" w14:textId="77777777" w:rsidR="00D82CCE" w:rsidRPr="00D82CCE" w:rsidRDefault="00D82CCE" w:rsidP="00D82CCE">
            <w:pPr>
              <w:spacing w:after="0" w:line="240" w:lineRule="auto"/>
              <w:rPr>
                <w:shd w:val="clear" w:color="auto" w:fill="FFFFFF"/>
              </w:rPr>
            </w:pPr>
            <w:r w:rsidRPr="00D82CCE">
              <w:rPr>
                <w:shd w:val="clear" w:color="auto" w:fill="FFFFFF"/>
              </w:rPr>
              <w:t>Represents content of the message.</w:t>
            </w:r>
          </w:p>
        </w:tc>
      </w:tr>
    </w:tbl>
    <w:p w14:paraId="19F8ADB3" w14:textId="77777777" w:rsidR="00D82CCE" w:rsidRDefault="00D82CCE" w:rsidP="00D82CCE">
      <w:pPr>
        <w:rPr>
          <w:b/>
          <w:bCs/>
          <w:shd w:val="clear" w:color="auto" w:fill="FFFFFF"/>
        </w:rPr>
      </w:pPr>
    </w:p>
    <w:p w14:paraId="1DB8DB97" w14:textId="1638BEB4" w:rsidR="00D82CCE" w:rsidRPr="00D82CCE" w:rsidRDefault="00D82CCE" w:rsidP="00D82CCE">
      <w:pPr>
        <w:spacing w:after="0"/>
        <w:rPr>
          <w:shd w:val="clear" w:color="auto" w:fill="FFFFFF"/>
        </w:rPr>
      </w:pPr>
      <w:r w:rsidRPr="00D82CCE">
        <w:rPr>
          <w:b/>
          <w:bCs/>
          <w:shd w:val="clear" w:color="auto" w:fill="FFFFFF"/>
        </w:rPr>
        <w:t>HTTP response has following 4 major components:</w:t>
      </w:r>
    </w:p>
    <w:tbl>
      <w:tblPr>
        <w:tblW w:w="101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CellMar>
          <w:left w:w="0" w:type="dxa"/>
          <w:right w:w="0" w:type="dxa"/>
        </w:tblCellMar>
        <w:tblLook w:val="04A0" w:firstRow="1" w:lastRow="0" w:firstColumn="1" w:lastColumn="0" w:noHBand="0" w:noVBand="1"/>
      </w:tblPr>
      <w:tblGrid>
        <w:gridCol w:w="1784"/>
        <w:gridCol w:w="8320"/>
      </w:tblGrid>
      <w:tr w:rsidR="00D82CCE" w:rsidRPr="00D82CCE" w14:paraId="64B96410" w14:textId="77777777" w:rsidTr="00D82CCE">
        <w:trPr>
          <w:trHeight w:val="217"/>
          <w:tblHeader/>
        </w:trPr>
        <w:tc>
          <w:tcPr>
            <w:tcW w:w="0" w:type="auto"/>
            <w:shd w:val="clear" w:color="auto" w:fill="FFFF00"/>
            <w:tcMar>
              <w:top w:w="120" w:type="dxa"/>
              <w:left w:w="120" w:type="dxa"/>
              <w:bottom w:w="120" w:type="dxa"/>
              <w:right w:w="120" w:type="dxa"/>
            </w:tcMar>
            <w:vAlign w:val="center"/>
            <w:hideMark/>
          </w:tcPr>
          <w:p w14:paraId="57CCDEE9" w14:textId="77777777" w:rsidR="00D82CCE" w:rsidRPr="00D82CCE" w:rsidRDefault="00D82CCE" w:rsidP="00D82CCE">
            <w:pPr>
              <w:spacing w:after="0" w:line="240" w:lineRule="auto"/>
              <w:rPr>
                <w:b/>
                <w:bCs/>
                <w:highlight w:val="yellow"/>
                <w:shd w:val="clear" w:color="auto" w:fill="FFFFFF"/>
              </w:rPr>
            </w:pPr>
            <w:r w:rsidRPr="00D82CCE">
              <w:rPr>
                <w:b/>
                <w:bCs/>
                <w:highlight w:val="yellow"/>
                <w:shd w:val="clear" w:color="auto" w:fill="FFFFFF"/>
              </w:rPr>
              <w:lastRenderedPageBreak/>
              <w:t>HTTP Response</w:t>
            </w:r>
          </w:p>
        </w:tc>
        <w:tc>
          <w:tcPr>
            <w:tcW w:w="0" w:type="auto"/>
            <w:shd w:val="clear" w:color="auto" w:fill="FFFF00"/>
            <w:tcMar>
              <w:top w:w="120" w:type="dxa"/>
              <w:left w:w="120" w:type="dxa"/>
              <w:bottom w:w="120" w:type="dxa"/>
              <w:right w:w="120" w:type="dxa"/>
            </w:tcMar>
            <w:vAlign w:val="center"/>
            <w:hideMark/>
          </w:tcPr>
          <w:p w14:paraId="69906D2E" w14:textId="77777777" w:rsidR="00D82CCE" w:rsidRPr="00D82CCE" w:rsidRDefault="00D82CCE" w:rsidP="00D82CCE">
            <w:pPr>
              <w:spacing w:after="0" w:line="240" w:lineRule="auto"/>
              <w:rPr>
                <w:b/>
                <w:bCs/>
                <w:highlight w:val="yellow"/>
                <w:shd w:val="clear" w:color="auto" w:fill="FFFFFF"/>
              </w:rPr>
            </w:pPr>
            <w:r w:rsidRPr="00D82CCE">
              <w:rPr>
                <w:b/>
                <w:bCs/>
                <w:highlight w:val="yellow"/>
                <w:shd w:val="clear" w:color="auto" w:fill="FFFFFF"/>
              </w:rPr>
              <w:t>Meaning/work</w:t>
            </w:r>
          </w:p>
        </w:tc>
      </w:tr>
      <w:tr w:rsidR="00D82CCE" w:rsidRPr="00D82CCE" w14:paraId="06316B38" w14:textId="77777777" w:rsidTr="00D82CCE">
        <w:trPr>
          <w:trHeight w:val="217"/>
        </w:trPr>
        <w:tc>
          <w:tcPr>
            <w:tcW w:w="0" w:type="auto"/>
            <w:shd w:val="clear" w:color="auto" w:fill="FFFFFF" w:themeFill="background1"/>
            <w:tcMar>
              <w:top w:w="120" w:type="dxa"/>
              <w:left w:w="120" w:type="dxa"/>
              <w:bottom w:w="120" w:type="dxa"/>
              <w:right w:w="120" w:type="dxa"/>
            </w:tcMar>
            <w:hideMark/>
          </w:tcPr>
          <w:p w14:paraId="3740984C" w14:textId="1B919938" w:rsidR="00D82CCE" w:rsidRPr="00D82CCE" w:rsidRDefault="00D82CCE" w:rsidP="00D82CCE">
            <w:pPr>
              <w:spacing w:after="0" w:line="240" w:lineRule="auto"/>
              <w:rPr>
                <w:shd w:val="clear" w:color="auto" w:fill="FFFFFF"/>
              </w:rPr>
            </w:pPr>
            <w:r w:rsidRPr="00D82CCE">
              <w:rPr>
                <w:b/>
                <w:bCs/>
                <w:shd w:val="clear" w:color="auto" w:fill="FFFFFF"/>
              </w:rPr>
              <w:t>Status code</w:t>
            </w:r>
          </w:p>
        </w:tc>
        <w:tc>
          <w:tcPr>
            <w:tcW w:w="0" w:type="auto"/>
            <w:shd w:val="clear" w:color="auto" w:fill="FFFFFF" w:themeFill="background1"/>
            <w:tcMar>
              <w:top w:w="120" w:type="dxa"/>
              <w:left w:w="120" w:type="dxa"/>
              <w:bottom w:w="120" w:type="dxa"/>
              <w:right w:w="120" w:type="dxa"/>
            </w:tcMar>
            <w:hideMark/>
          </w:tcPr>
          <w:p w14:paraId="441F7752" w14:textId="77777777" w:rsidR="00D82CCE" w:rsidRPr="00D82CCE" w:rsidRDefault="00D82CCE" w:rsidP="00D82CCE">
            <w:pPr>
              <w:spacing w:after="0" w:line="240" w:lineRule="auto"/>
              <w:rPr>
                <w:shd w:val="clear" w:color="auto" w:fill="FFFFFF"/>
              </w:rPr>
            </w:pPr>
            <w:r w:rsidRPr="00D82CCE">
              <w:rPr>
                <w:shd w:val="clear" w:color="auto" w:fill="FFFFFF"/>
              </w:rPr>
              <w:t>Indicates the status of the server for requested resource.</w:t>
            </w:r>
          </w:p>
        </w:tc>
      </w:tr>
      <w:tr w:rsidR="00D82CCE" w:rsidRPr="00D82CCE" w14:paraId="3BD97ECF" w14:textId="77777777" w:rsidTr="00D82CCE">
        <w:trPr>
          <w:trHeight w:val="17"/>
        </w:trPr>
        <w:tc>
          <w:tcPr>
            <w:tcW w:w="0" w:type="auto"/>
            <w:shd w:val="clear" w:color="auto" w:fill="FFFFFF" w:themeFill="background1"/>
            <w:tcMar>
              <w:top w:w="120" w:type="dxa"/>
              <w:left w:w="120" w:type="dxa"/>
              <w:bottom w:w="120" w:type="dxa"/>
              <w:right w:w="120" w:type="dxa"/>
            </w:tcMar>
            <w:hideMark/>
          </w:tcPr>
          <w:p w14:paraId="30EB026F" w14:textId="77777777" w:rsidR="00D82CCE" w:rsidRPr="00D82CCE" w:rsidRDefault="00D82CCE" w:rsidP="00D82CCE">
            <w:pPr>
              <w:spacing w:after="0" w:line="240" w:lineRule="auto"/>
              <w:rPr>
                <w:shd w:val="clear" w:color="auto" w:fill="FFFFFF"/>
              </w:rPr>
            </w:pPr>
            <w:r w:rsidRPr="00D82CCE">
              <w:rPr>
                <w:b/>
                <w:bCs/>
                <w:shd w:val="clear" w:color="auto" w:fill="FFFFFF"/>
              </w:rPr>
              <w:t>HTTP version</w:t>
            </w:r>
          </w:p>
        </w:tc>
        <w:tc>
          <w:tcPr>
            <w:tcW w:w="0" w:type="auto"/>
            <w:shd w:val="clear" w:color="auto" w:fill="FFFFFF" w:themeFill="background1"/>
            <w:tcMar>
              <w:top w:w="120" w:type="dxa"/>
              <w:left w:w="120" w:type="dxa"/>
              <w:bottom w:w="120" w:type="dxa"/>
              <w:right w:w="120" w:type="dxa"/>
            </w:tcMar>
            <w:hideMark/>
          </w:tcPr>
          <w:p w14:paraId="42C933EA" w14:textId="77777777" w:rsidR="00D82CCE" w:rsidRPr="00D82CCE" w:rsidRDefault="00D82CCE" w:rsidP="00D82CCE">
            <w:pPr>
              <w:spacing w:after="0" w:line="240" w:lineRule="auto"/>
              <w:rPr>
                <w:shd w:val="clear" w:color="auto" w:fill="FFFFFF"/>
              </w:rPr>
            </w:pPr>
            <w:r w:rsidRPr="00D82CCE">
              <w:rPr>
                <w:shd w:val="clear" w:color="auto" w:fill="FFFFFF"/>
              </w:rPr>
              <w:t>Represents HTTP version.</w:t>
            </w:r>
          </w:p>
        </w:tc>
      </w:tr>
      <w:tr w:rsidR="00D82CCE" w:rsidRPr="00D82CCE" w14:paraId="1ECB2FEB" w14:textId="77777777" w:rsidTr="00D82CCE">
        <w:trPr>
          <w:trHeight w:val="17"/>
        </w:trPr>
        <w:tc>
          <w:tcPr>
            <w:tcW w:w="0" w:type="auto"/>
            <w:shd w:val="clear" w:color="auto" w:fill="FFFFFF" w:themeFill="background1"/>
            <w:tcMar>
              <w:top w:w="120" w:type="dxa"/>
              <w:left w:w="120" w:type="dxa"/>
              <w:bottom w:w="120" w:type="dxa"/>
              <w:right w:w="120" w:type="dxa"/>
            </w:tcMar>
            <w:hideMark/>
          </w:tcPr>
          <w:p w14:paraId="21E2AD22" w14:textId="77777777" w:rsidR="00D82CCE" w:rsidRPr="00D82CCE" w:rsidRDefault="00D82CCE" w:rsidP="00D82CCE">
            <w:pPr>
              <w:spacing w:after="0" w:line="240" w:lineRule="auto"/>
              <w:rPr>
                <w:shd w:val="clear" w:color="auto" w:fill="FFFFFF"/>
              </w:rPr>
            </w:pPr>
            <w:r w:rsidRPr="00D82CCE">
              <w:rPr>
                <w:b/>
                <w:bCs/>
                <w:shd w:val="clear" w:color="auto" w:fill="FFFFFF"/>
              </w:rPr>
              <w:t>Response Header</w:t>
            </w:r>
          </w:p>
        </w:tc>
        <w:tc>
          <w:tcPr>
            <w:tcW w:w="0" w:type="auto"/>
            <w:shd w:val="clear" w:color="auto" w:fill="FFFFFF" w:themeFill="background1"/>
            <w:tcMar>
              <w:top w:w="120" w:type="dxa"/>
              <w:left w:w="120" w:type="dxa"/>
              <w:bottom w:w="120" w:type="dxa"/>
              <w:right w:w="120" w:type="dxa"/>
            </w:tcMar>
            <w:hideMark/>
          </w:tcPr>
          <w:p w14:paraId="1018B457" w14:textId="77777777" w:rsidR="00D82CCE" w:rsidRPr="00D82CCE" w:rsidRDefault="00D82CCE" w:rsidP="00D82CCE">
            <w:pPr>
              <w:spacing w:after="0" w:line="240" w:lineRule="auto"/>
              <w:rPr>
                <w:shd w:val="clear" w:color="auto" w:fill="FFFFFF"/>
              </w:rPr>
            </w:pPr>
            <w:r w:rsidRPr="00D82CCE">
              <w:rPr>
                <w:shd w:val="clear" w:color="auto" w:fill="FFFFFF"/>
              </w:rPr>
              <w:t>Consists of metadata like content length, content type, server length, etc for HTTP response message.</w:t>
            </w:r>
          </w:p>
        </w:tc>
      </w:tr>
      <w:tr w:rsidR="00D82CCE" w:rsidRPr="00D82CCE" w14:paraId="6F52513B" w14:textId="77777777" w:rsidTr="00D82CCE">
        <w:trPr>
          <w:trHeight w:val="217"/>
        </w:trPr>
        <w:tc>
          <w:tcPr>
            <w:tcW w:w="0" w:type="auto"/>
            <w:shd w:val="clear" w:color="auto" w:fill="FFFFFF" w:themeFill="background1"/>
            <w:tcMar>
              <w:top w:w="120" w:type="dxa"/>
              <w:left w:w="120" w:type="dxa"/>
              <w:bottom w:w="120" w:type="dxa"/>
              <w:right w:w="120" w:type="dxa"/>
            </w:tcMar>
            <w:hideMark/>
          </w:tcPr>
          <w:p w14:paraId="73FA1AB1" w14:textId="77777777" w:rsidR="00D82CCE" w:rsidRPr="00D82CCE" w:rsidRDefault="00D82CCE" w:rsidP="00D82CCE">
            <w:pPr>
              <w:spacing w:after="0" w:line="240" w:lineRule="auto"/>
              <w:rPr>
                <w:shd w:val="clear" w:color="auto" w:fill="FFFFFF"/>
              </w:rPr>
            </w:pPr>
            <w:r w:rsidRPr="00D82CCE">
              <w:rPr>
                <w:b/>
                <w:bCs/>
                <w:shd w:val="clear" w:color="auto" w:fill="FFFFFF"/>
              </w:rPr>
              <w:t>Response Body</w:t>
            </w:r>
          </w:p>
        </w:tc>
        <w:tc>
          <w:tcPr>
            <w:tcW w:w="0" w:type="auto"/>
            <w:shd w:val="clear" w:color="auto" w:fill="FFFFFF" w:themeFill="background1"/>
            <w:tcMar>
              <w:top w:w="120" w:type="dxa"/>
              <w:left w:w="120" w:type="dxa"/>
              <w:bottom w:w="120" w:type="dxa"/>
              <w:right w:w="120" w:type="dxa"/>
            </w:tcMar>
            <w:hideMark/>
          </w:tcPr>
          <w:p w14:paraId="5CDEEDB6" w14:textId="77777777" w:rsidR="00D82CCE" w:rsidRPr="00D82CCE" w:rsidRDefault="00D82CCE" w:rsidP="00D82CCE">
            <w:pPr>
              <w:spacing w:after="0" w:line="240" w:lineRule="auto"/>
              <w:rPr>
                <w:shd w:val="clear" w:color="auto" w:fill="FFFFFF"/>
              </w:rPr>
            </w:pPr>
            <w:r w:rsidRPr="00D82CCE">
              <w:rPr>
                <w:shd w:val="clear" w:color="auto" w:fill="FFFFFF"/>
              </w:rPr>
              <w:t>Represents response message content.</w:t>
            </w:r>
          </w:p>
        </w:tc>
      </w:tr>
    </w:tbl>
    <w:p w14:paraId="7C540DE8" w14:textId="0AD9F075" w:rsidR="00D82CCE" w:rsidRDefault="00D82CCE" w:rsidP="005D5DE8">
      <w:pPr>
        <w:rPr>
          <w:shd w:val="clear" w:color="auto" w:fill="FFFFFF"/>
        </w:rPr>
      </w:pPr>
    </w:p>
    <w:p w14:paraId="65EA7DA9" w14:textId="36D080D6" w:rsidR="00D82CCE" w:rsidRDefault="00EE2F67" w:rsidP="008151C9">
      <w:pPr>
        <w:pStyle w:val="Heading30"/>
        <w:rPr>
          <w:shd w:val="clear" w:color="auto" w:fill="FFFFFF"/>
        </w:rPr>
      </w:pPr>
      <w:r>
        <w:rPr>
          <w:shd w:val="clear" w:color="auto" w:fill="FFFFFF"/>
        </w:rPr>
        <w:t>Difference between IBM WAS</w:t>
      </w:r>
      <w:r w:rsidRPr="00EE2F67">
        <w:rPr>
          <w:shd w:val="clear" w:color="auto" w:fill="FFFFFF"/>
        </w:rPr>
        <w:t xml:space="preserve"> server vs </w:t>
      </w:r>
      <w:r>
        <w:rPr>
          <w:shd w:val="clear" w:color="auto" w:fill="FFFFFF"/>
        </w:rPr>
        <w:t>IBM Portal</w:t>
      </w:r>
      <w:r w:rsidRPr="00EE2F67">
        <w:rPr>
          <w:shd w:val="clear" w:color="auto" w:fill="FFFFFF"/>
        </w:rPr>
        <w:t xml:space="preserve"> server</w:t>
      </w:r>
      <w:r>
        <w:rPr>
          <w:shd w:val="clear" w:color="auto" w:fill="FFFFFF"/>
        </w:rPr>
        <w:t>?</w:t>
      </w:r>
    </w:p>
    <w:p w14:paraId="4EED6AD9" w14:textId="77777777" w:rsidR="004D397C" w:rsidRPr="004D397C" w:rsidRDefault="004D397C" w:rsidP="004D397C">
      <w:pPr>
        <w:rPr>
          <w:shd w:val="clear" w:color="auto" w:fill="FFFFFF"/>
        </w:rPr>
      </w:pPr>
      <w:r w:rsidRPr="004D397C">
        <w:rPr>
          <w:b/>
          <w:bCs/>
          <w:shd w:val="clear" w:color="auto" w:fill="FFFFFF"/>
        </w:rPr>
        <w:t>IBM WebSphere Portal</w:t>
      </w:r>
      <w:r w:rsidRPr="004D397C">
        <w:rPr>
          <w:shd w:val="clear" w:color="auto" w:fill="FFFFFF"/>
        </w:rPr>
        <w:t xml:space="preserve"> is a set of software tools that enables companies to build and manage </w:t>
      </w:r>
      <w:r w:rsidRPr="004D397C">
        <w:rPr>
          <w:b/>
          <w:bCs/>
          <w:shd w:val="clear" w:color="auto" w:fill="FFFFFF"/>
        </w:rPr>
        <w:t>web portals</w:t>
      </w:r>
      <w:r w:rsidRPr="004D397C">
        <w:rPr>
          <w:shd w:val="clear" w:color="auto" w:fill="FFFFFF"/>
        </w:rPr>
        <w:t>. It provides a single access point to web content and applications, while delivering differentiated, personalized experiences for each user.</w:t>
      </w:r>
    </w:p>
    <w:p w14:paraId="0528DDAE" w14:textId="77777777" w:rsidR="004D397C" w:rsidRPr="004D397C" w:rsidRDefault="004D397C" w:rsidP="004D397C">
      <w:pPr>
        <w:rPr>
          <w:shd w:val="clear" w:color="auto" w:fill="FFFFFF"/>
        </w:rPr>
      </w:pPr>
      <w:r w:rsidRPr="004D397C">
        <w:rPr>
          <w:b/>
          <w:bCs/>
          <w:shd w:val="clear" w:color="auto" w:fill="FFFFFF"/>
        </w:rPr>
        <w:t>WebSphere Application Server (WAS)</w:t>
      </w:r>
      <w:r w:rsidRPr="004D397C">
        <w:rPr>
          <w:shd w:val="clear" w:color="auto" w:fill="FFFFFF"/>
        </w:rPr>
        <w:t xml:space="preserve"> is a software product that performs the role of a web application server. More specifically, it is a software framework and </w:t>
      </w:r>
      <w:r w:rsidRPr="004D397C">
        <w:rPr>
          <w:b/>
          <w:bCs/>
          <w:shd w:val="clear" w:color="auto" w:fill="FFFFFF"/>
        </w:rPr>
        <w:t>middleware</w:t>
      </w:r>
      <w:r w:rsidRPr="004D397C">
        <w:rPr>
          <w:shd w:val="clear" w:color="auto" w:fill="FFFFFF"/>
        </w:rPr>
        <w:t xml:space="preserve"> that hosts Java based web applications. It is the flagship product within IBM's WebSphere software suite.</w:t>
      </w:r>
    </w:p>
    <w:p w14:paraId="0BCCFD55" w14:textId="77777777" w:rsidR="004D397C" w:rsidRPr="004D397C" w:rsidRDefault="004D397C" w:rsidP="004D397C">
      <w:pPr>
        <w:rPr>
          <w:shd w:val="clear" w:color="auto" w:fill="FFFFFF"/>
        </w:rPr>
      </w:pPr>
      <w:r w:rsidRPr="004D397C">
        <w:rPr>
          <w:shd w:val="clear" w:color="auto" w:fill="FFFFFF"/>
        </w:rPr>
        <w:t>NOTE: Portal 'runs on top of' WAS using many of the services provided by WAS.</w:t>
      </w:r>
    </w:p>
    <w:p w14:paraId="77EB5ADE" w14:textId="4785D97E" w:rsidR="00EE2F67" w:rsidRDefault="00EE2F67" w:rsidP="005D5DE8">
      <w:pPr>
        <w:rPr>
          <w:shd w:val="clear" w:color="auto" w:fill="FFFFFF"/>
        </w:rPr>
      </w:pPr>
    </w:p>
    <w:p w14:paraId="5EBD150E" w14:textId="2C3A3EFB" w:rsidR="00B5400C" w:rsidRDefault="00B5400C" w:rsidP="00F90DCE">
      <w:pPr>
        <w:spacing w:after="0"/>
        <w:rPr>
          <w:shd w:val="clear" w:color="auto" w:fill="FFFFFF"/>
        </w:rPr>
      </w:pPr>
      <w:r>
        <w:rPr>
          <w:shd w:val="clear" w:color="auto" w:fill="FFFFFF"/>
        </w:rPr>
        <w:t>Example Portal MVC Appl’n</w:t>
      </w:r>
    </w:p>
    <w:p w14:paraId="518EE7AB" w14:textId="0BC0562E" w:rsidR="00B5400C" w:rsidRDefault="00150760" w:rsidP="005D5DE8">
      <w:pPr>
        <w:rPr>
          <w:shd w:val="clear" w:color="auto" w:fill="FFFFFF"/>
        </w:rPr>
      </w:pPr>
      <w:hyperlink r:id="rId229" w:history="1">
        <w:r w:rsidR="00B5400C" w:rsidRPr="00C70662">
          <w:rPr>
            <w:rStyle w:val="Hyperlink"/>
            <w:shd w:val="clear" w:color="auto" w:fill="FFFFFF"/>
          </w:rPr>
          <w:t>https://www.youtube.com/watch?v=DGMXQwzyKDQ&amp;list=PLDF56A9385D44FB63&amp;index=23</w:t>
        </w:r>
      </w:hyperlink>
    </w:p>
    <w:p w14:paraId="6CB6E026" w14:textId="77777777" w:rsidR="00F90DCE" w:rsidRDefault="00F90DCE" w:rsidP="005D5DE8">
      <w:pPr>
        <w:rPr>
          <w:shd w:val="clear" w:color="auto" w:fill="FFFFFF"/>
        </w:rPr>
      </w:pPr>
    </w:p>
    <w:p w14:paraId="108E8670" w14:textId="3557FE37" w:rsidR="00B5400C" w:rsidRDefault="00F90DCE" w:rsidP="008151C9">
      <w:pPr>
        <w:pStyle w:val="Heading30"/>
        <w:rPr>
          <w:shd w:val="clear" w:color="auto" w:fill="FFFFFF"/>
        </w:rPr>
      </w:pPr>
      <w:r>
        <w:rPr>
          <w:shd w:val="clear" w:color="auto" w:fill="FFFFFF"/>
        </w:rPr>
        <w:t>Example of IBM Portlet Spring MVC ?</w:t>
      </w:r>
    </w:p>
    <w:p w14:paraId="528273C8" w14:textId="725763DF" w:rsidR="00635474" w:rsidRDefault="00F90DCE" w:rsidP="005D5DE8">
      <w:pPr>
        <w:rPr>
          <w:shd w:val="clear" w:color="auto" w:fill="FFFFFF"/>
        </w:rPr>
      </w:pPr>
      <w:r>
        <w:rPr>
          <w:shd w:val="clear" w:color="auto" w:fill="FFFFFF"/>
        </w:rPr>
        <w:t>1.web.xml – FrontContoller Configuration</w:t>
      </w:r>
    </w:p>
    <w:p w14:paraId="565F2EBF" w14:textId="77777777" w:rsidR="00F90DCE" w:rsidRDefault="00F90DCE" w:rsidP="00F90DCE">
      <w:pPr>
        <w:pStyle w:val="1Output"/>
        <w:rPr>
          <w:color w:val="4C483D" w:themeColor="text2"/>
        </w:rPr>
      </w:pPr>
      <w:r>
        <w:rPr>
          <w:color w:val="008080"/>
        </w:rPr>
        <w:t>&lt;?</w:t>
      </w:r>
      <w:r>
        <w:rPr>
          <w:color w:val="3F7F7F"/>
        </w:rPr>
        <w:t>xml</w:t>
      </w:r>
      <w:r>
        <w:rPr>
          <w:color w:val="4C483D" w:themeColor="text2"/>
        </w:rPr>
        <w:t xml:space="preserve"> </w:t>
      </w:r>
      <w:r>
        <w:t>version</w:t>
      </w:r>
      <w:r>
        <w:rPr>
          <w:color w:val="000000"/>
        </w:rPr>
        <w:t>=</w:t>
      </w:r>
      <w:r>
        <w:rPr>
          <w:i/>
          <w:iCs/>
          <w:color w:val="2A00FF"/>
        </w:rPr>
        <w:t>"1.0"</w:t>
      </w:r>
      <w:r>
        <w:rPr>
          <w:color w:val="4C483D" w:themeColor="text2"/>
        </w:rPr>
        <w:t xml:space="preserve"> </w:t>
      </w:r>
      <w:r>
        <w:t>encoding</w:t>
      </w:r>
      <w:r>
        <w:rPr>
          <w:color w:val="000000"/>
        </w:rPr>
        <w:t>=</w:t>
      </w:r>
      <w:r>
        <w:rPr>
          <w:i/>
          <w:iCs/>
          <w:color w:val="2A00FF"/>
        </w:rPr>
        <w:t>"UTF-8"</w:t>
      </w:r>
      <w:r>
        <w:rPr>
          <w:color w:val="008080"/>
        </w:rPr>
        <w:t>?&gt;</w:t>
      </w:r>
    </w:p>
    <w:p w14:paraId="1C912C9B" w14:textId="77777777" w:rsidR="00F90DCE" w:rsidRDefault="00F90DCE" w:rsidP="00F90DCE">
      <w:pPr>
        <w:pStyle w:val="1Output"/>
        <w:rPr>
          <w:color w:val="4C483D" w:themeColor="text2"/>
        </w:rPr>
      </w:pPr>
      <w:r>
        <w:rPr>
          <w:color w:val="008080"/>
        </w:rPr>
        <w:t>&lt;</w:t>
      </w:r>
      <w:r>
        <w:rPr>
          <w:color w:val="3F7F7F"/>
          <w:u w:val="single"/>
        </w:rPr>
        <w:t>web-app</w:t>
      </w:r>
      <w:r>
        <w:rPr>
          <w:color w:val="4C483D" w:themeColor="text2"/>
        </w:rPr>
        <w:t xml:space="preserve"> </w:t>
      </w:r>
      <w:r>
        <w:t>xmlns</w:t>
      </w:r>
      <w:r>
        <w:rPr>
          <w:color w:val="000000"/>
        </w:rPr>
        <w:t>=</w:t>
      </w:r>
      <w:r>
        <w:rPr>
          <w:i/>
          <w:iCs/>
          <w:color w:val="2A00FF"/>
        </w:rPr>
        <w:t>"http://java.sun.com/xml/ns/javaee"</w:t>
      </w:r>
      <w:r>
        <w:rPr>
          <w:color w:val="4C483D" w:themeColor="text2"/>
        </w:rPr>
        <w:t xml:space="preserve"> </w:t>
      </w:r>
      <w:r>
        <w:t>xmlns:xsi</w:t>
      </w:r>
      <w:r>
        <w:rPr>
          <w:color w:val="000000"/>
        </w:rPr>
        <w:t>=</w:t>
      </w:r>
      <w:r>
        <w:rPr>
          <w:i/>
          <w:iCs/>
          <w:color w:val="2A00FF"/>
        </w:rPr>
        <w:t>"http://www.w3.org/2001/XMLSchema-instance"</w:t>
      </w:r>
    </w:p>
    <w:p w14:paraId="0868FA46" w14:textId="77777777" w:rsidR="00F90DCE" w:rsidRDefault="00F90DCE" w:rsidP="00F90DCE">
      <w:pPr>
        <w:pStyle w:val="1Output"/>
        <w:rPr>
          <w:color w:val="4C483D" w:themeColor="text2"/>
        </w:rPr>
      </w:pPr>
      <w:r>
        <w:rPr>
          <w:color w:val="4C483D" w:themeColor="text2"/>
        </w:rPr>
        <w:tab/>
      </w:r>
      <w:r>
        <w:t>xsi:schemaLocation</w:t>
      </w:r>
      <w:r>
        <w:rPr>
          <w:color w:val="000000"/>
        </w:rPr>
        <w:t>=</w:t>
      </w:r>
      <w:r>
        <w:rPr>
          <w:i/>
          <w:iCs/>
          <w:color w:val="2A00FF"/>
        </w:rPr>
        <w:t>"http://java.sun.com/xml/ns/javaee http://java.sun.com/xml/ns/javaee/web-app_2_5.xsd"</w:t>
      </w:r>
    </w:p>
    <w:p w14:paraId="3E55F93D" w14:textId="77777777" w:rsidR="00F90DCE" w:rsidRDefault="00F90DCE" w:rsidP="00F90DCE">
      <w:pPr>
        <w:pStyle w:val="1Output"/>
        <w:rPr>
          <w:color w:val="4C483D" w:themeColor="text2"/>
        </w:rPr>
      </w:pPr>
      <w:r>
        <w:rPr>
          <w:color w:val="4C483D" w:themeColor="text2"/>
        </w:rPr>
        <w:tab/>
      </w:r>
      <w:r>
        <w:t>version</w:t>
      </w:r>
      <w:r>
        <w:rPr>
          <w:color w:val="000000"/>
        </w:rPr>
        <w:t>=</w:t>
      </w:r>
      <w:r>
        <w:rPr>
          <w:i/>
          <w:iCs/>
          <w:color w:val="2A00FF"/>
        </w:rPr>
        <w:t>"2.5"</w:t>
      </w:r>
      <w:r>
        <w:rPr>
          <w:color w:val="4C483D" w:themeColor="text2"/>
        </w:rPr>
        <w:t xml:space="preserve"> </w:t>
      </w:r>
      <w:r>
        <w:t>id</w:t>
      </w:r>
      <w:r>
        <w:rPr>
          <w:color w:val="000000"/>
        </w:rPr>
        <w:t>=</w:t>
      </w:r>
      <w:r>
        <w:rPr>
          <w:i/>
          <w:iCs/>
          <w:color w:val="2A00FF"/>
          <w:u w:val="single"/>
        </w:rPr>
        <w:t>"${project.artifactId}"</w:t>
      </w:r>
      <w:r>
        <w:rPr>
          <w:color w:val="4C483D" w:themeColor="text2"/>
        </w:rPr>
        <w:t xml:space="preserve"> </w:t>
      </w:r>
      <w:r>
        <w:t>metadata-complete</w:t>
      </w:r>
      <w:r>
        <w:rPr>
          <w:color w:val="000000"/>
        </w:rPr>
        <w:t>=</w:t>
      </w:r>
      <w:r>
        <w:rPr>
          <w:i/>
          <w:iCs/>
          <w:color w:val="2A00FF"/>
        </w:rPr>
        <w:t>"true"</w:t>
      </w:r>
      <w:r>
        <w:rPr>
          <w:color w:val="008080"/>
        </w:rPr>
        <w:t>&gt;</w:t>
      </w:r>
    </w:p>
    <w:p w14:paraId="034780A4" w14:textId="77777777" w:rsidR="00F90DCE" w:rsidRDefault="00F90DCE" w:rsidP="00F90DCE">
      <w:pPr>
        <w:pStyle w:val="1Output"/>
        <w:rPr>
          <w:color w:val="4C483D" w:themeColor="text2"/>
        </w:rPr>
      </w:pPr>
    </w:p>
    <w:p w14:paraId="691EC122" w14:textId="77777777" w:rsidR="00F90DCE" w:rsidRDefault="00F90DCE" w:rsidP="00F90DCE">
      <w:pPr>
        <w:pStyle w:val="1Output"/>
        <w:rPr>
          <w:color w:val="4C483D" w:themeColor="text2"/>
        </w:rPr>
      </w:pPr>
      <w:r>
        <w:rPr>
          <w:color w:val="000000"/>
        </w:rPr>
        <w:t xml:space="preserve">        </w:t>
      </w:r>
      <w:r>
        <w:rPr>
          <w:color w:val="008080"/>
        </w:rPr>
        <w:t>&lt;</w:t>
      </w:r>
      <w:r>
        <w:rPr>
          <w:color w:val="3F7F7F"/>
          <w:u w:val="single"/>
        </w:rPr>
        <w:t>display-name</w:t>
      </w:r>
      <w:r>
        <w:rPr>
          <w:color w:val="008080"/>
        </w:rPr>
        <w:t>&gt;</w:t>
      </w:r>
      <w:r>
        <w:rPr>
          <w:color w:val="000000"/>
        </w:rPr>
        <w:t>${project.artifactId}</w:t>
      </w:r>
      <w:r>
        <w:rPr>
          <w:color w:val="008080"/>
        </w:rPr>
        <w:t>&lt;/</w:t>
      </w:r>
      <w:r>
        <w:rPr>
          <w:color w:val="3F7F7F"/>
        </w:rPr>
        <w:t>display-name</w:t>
      </w:r>
      <w:r>
        <w:rPr>
          <w:color w:val="008080"/>
        </w:rPr>
        <w:t>&gt;</w:t>
      </w:r>
    </w:p>
    <w:p w14:paraId="5BE41FFA" w14:textId="77777777" w:rsidR="00F90DCE" w:rsidRDefault="00F90DCE" w:rsidP="00F90DCE">
      <w:pPr>
        <w:pStyle w:val="1Output"/>
        <w:rPr>
          <w:color w:val="4C483D" w:themeColor="text2"/>
        </w:rPr>
      </w:pPr>
      <w:r>
        <w:rPr>
          <w:color w:val="000000"/>
        </w:rPr>
        <w:t xml:space="preserve">        </w:t>
      </w:r>
      <w:r>
        <w:rPr>
          <w:color w:val="008080"/>
        </w:rPr>
        <w:t>&lt;</w:t>
      </w:r>
      <w:r>
        <w:rPr>
          <w:color w:val="3F7F7F"/>
        </w:rPr>
        <w:t>description</w:t>
      </w:r>
      <w:r>
        <w:rPr>
          <w:color w:val="008080"/>
        </w:rPr>
        <w:t>&gt;</w:t>
      </w:r>
      <w:r>
        <w:rPr>
          <w:color w:val="000000"/>
        </w:rPr>
        <w:t xml:space="preserve"> ${project.version}</w:t>
      </w:r>
      <w:r>
        <w:rPr>
          <w:color w:val="008080"/>
        </w:rPr>
        <w:t>&lt;/</w:t>
      </w:r>
      <w:r>
        <w:rPr>
          <w:color w:val="3F7F7F"/>
        </w:rPr>
        <w:t>description</w:t>
      </w:r>
      <w:r>
        <w:rPr>
          <w:color w:val="008080"/>
        </w:rPr>
        <w:t>&gt;</w:t>
      </w:r>
      <w:r>
        <w:rPr>
          <w:color w:val="000000"/>
        </w:rPr>
        <w:t xml:space="preserve">  </w:t>
      </w:r>
    </w:p>
    <w:p w14:paraId="59AB9681" w14:textId="77777777" w:rsidR="00F90DCE" w:rsidRDefault="00F90DCE" w:rsidP="00F90DCE">
      <w:pPr>
        <w:pStyle w:val="1Output"/>
        <w:rPr>
          <w:color w:val="4C483D" w:themeColor="text2"/>
        </w:rPr>
      </w:pPr>
      <w:r>
        <w:rPr>
          <w:color w:val="000000"/>
        </w:rPr>
        <w:tab/>
      </w:r>
      <w:r>
        <w:rPr>
          <w:color w:val="008080"/>
        </w:rPr>
        <w:t>&lt;</w:t>
      </w:r>
      <w:r>
        <w:rPr>
          <w:color w:val="3F7F7F"/>
        </w:rPr>
        <w:t>listener</w:t>
      </w:r>
      <w:r>
        <w:rPr>
          <w:color w:val="008080"/>
        </w:rPr>
        <w:t>&gt;</w:t>
      </w:r>
    </w:p>
    <w:p w14:paraId="26B9C727" w14:textId="77777777" w:rsidR="00F90DCE" w:rsidRDefault="00F90DCE" w:rsidP="00F90DCE">
      <w:pPr>
        <w:pStyle w:val="1Output"/>
        <w:rPr>
          <w:color w:val="4C483D" w:themeColor="text2"/>
        </w:rPr>
      </w:pPr>
      <w:r>
        <w:rPr>
          <w:color w:val="000000"/>
        </w:rPr>
        <w:tab/>
      </w:r>
      <w:r>
        <w:rPr>
          <w:color w:val="000000"/>
        </w:rPr>
        <w:tab/>
      </w:r>
      <w:r>
        <w:rPr>
          <w:color w:val="008080"/>
        </w:rPr>
        <w:t>&lt;</w:t>
      </w:r>
      <w:r>
        <w:rPr>
          <w:color w:val="3F7F7F"/>
        </w:rPr>
        <w:t>listener-class</w:t>
      </w:r>
      <w:r>
        <w:rPr>
          <w:color w:val="008080"/>
        </w:rPr>
        <w:t>&gt;</w:t>
      </w:r>
      <w:r>
        <w:rPr>
          <w:color w:val="000000"/>
        </w:rPr>
        <w:t>org.springframework.web.context.ContextLoaderListener</w:t>
      </w:r>
      <w:r>
        <w:rPr>
          <w:color w:val="008080"/>
        </w:rPr>
        <w:t>&lt;/</w:t>
      </w:r>
      <w:r>
        <w:rPr>
          <w:color w:val="3F7F7F"/>
        </w:rPr>
        <w:t>listener-class</w:t>
      </w:r>
      <w:r>
        <w:rPr>
          <w:color w:val="008080"/>
        </w:rPr>
        <w:t>&gt;</w:t>
      </w:r>
    </w:p>
    <w:p w14:paraId="4019F969" w14:textId="77777777" w:rsidR="00F90DCE" w:rsidRDefault="00F90DCE" w:rsidP="00F90DCE">
      <w:pPr>
        <w:pStyle w:val="1Output"/>
        <w:rPr>
          <w:color w:val="4C483D" w:themeColor="text2"/>
        </w:rPr>
      </w:pPr>
      <w:r>
        <w:rPr>
          <w:color w:val="000000"/>
        </w:rPr>
        <w:tab/>
      </w:r>
      <w:r>
        <w:rPr>
          <w:color w:val="008080"/>
        </w:rPr>
        <w:t>&lt;/</w:t>
      </w:r>
      <w:r>
        <w:rPr>
          <w:color w:val="3F7F7F"/>
        </w:rPr>
        <w:t>listener</w:t>
      </w:r>
      <w:r>
        <w:rPr>
          <w:color w:val="008080"/>
        </w:rPr>
        <w:t>&gt;</w:t>
      </w:r>
    </w:p>
    <w:p w14:paraId="3F820D9B" w14:textId="77777777" w:rsidR="00F90DCE" w:rsidRDefault="00F90DCE" w:rsidP="00F90DCE">
      <w:pPr>
        <w:pStyle w:val="1Output"/>
        <w:rPr>
          <w:color w:val="4C483D" w:themeColor="text2"/>
        </w:rPr>
      </w:pPr>
      <w:r>
        <w:rPr>
          <w:color w:val="000000"/>
        </w:rPr>
        <w:tab/>
      </w:r>
      <w:r>
        <w:rPr>
          <w:color w:val="008080"/>
        </w:rPr>
        <w:t>&lt;</w:t>
      </w:r>
      <w:r>
        <w:rPr>
          <w:color w:val="3F7F7F"/>
        </w:rPr>
        <w:t>servlet</w:t>
      </w:r>
      <w:r>
        <w:rPr>
          <w:color w:val="008080"/>
        </w:rPr>
        <w:t>&gt;</w:t>
      </w:r>
    </w:p>
    <w:p w14:paraId="7B50D2B0" w14:textId="77777777" w:rsidR="00F90DCE" w:rsidRDefault="00F90DCE" w:rsidP="00F90DCE">
      <w:pPr>
        <w:pStyle w:val="1Output"/>
        <w:rPr>
          <w:color w:val="4C483D" w:themeColor="text2"/>
        </w:rPr>
      </w:pPr>
      <w:r>
        <w:rPr>
          <w:color w:val="000000"/>
        </w:rPr>
        <w:tab/>
      </w:r>
      <w:r>
        <w:rPr>
          <w:color w:val="000000"/>
        </w:rPr>
        <w:tab/>
      </w:r>
      <w:r>
        <w:rPr>
          <w:color w:val="008080"/>
        </w:rPr>
        <w:t>&lt;</w:t>
      </w:r>
      <w:r>
        <w:rPr>
          <w:color w:val="3F7F7F"/>
        </w:rPr>
        <w:t>servlet-name</w:t>
      </w:r>
      <w:r>
        <w:rPr>
          <w:color w:val="008080"/>
        </w:rPr>
        <w:t>&gt;</w:t>
      </w:r>
      <w:r>
        <w:rPr>
          <w:color w:val="000000"/>
        </w:rPr>
        <w:t>view-</w:t>
      </w:r>
      <w:r>
        <w:rPr>
          <w:color w:val="000000"/>
          <w:u w:val="single"/>
        </w:rPr>
        <w:t>servlet</w:t>
      </w:r>
      <w:r>
        <w:rPr>
          <w:color w:val="008080"/>
        </w:rPr>
        <w:t>&lt;/</w:t>
      </w:r>
      <w:r>
        <w:rPr>
          <w:color w:val="3F7F7F"/>
        </w:rPr>
        <w:t>servlet-name</w:t>
      </w:r>
      <w:r>
        <w:rPr>
          <w:color w:val="008080"/>
        </w:rPr>
        <w:t>&gt;</w:t>
      </w:r>
    </w:p>
    <w:p w14:paraId="66AFB2E8" w14:textId="77777777" w:rsidR="00F90DCE" w:rsidRDefault="00F90DCE" w:rsidP="00F90DCE">
      <w:pPr>
        <w:pStyle w:val="1Output"/>
        <w:rPr>
          <w:color w:val="4C483D" w:themeColor="text2"/>
        </w:rPr>
      </w:pPr>
      <w:r>
        <w:rPr>
          <w:color w:val="000000"/>
        </w:rPr>
        <w:tab/>
      </w:r>
      <w:r>
        <w:rPr>
          <w:color w:val="000000"/>
        </w:rPr>
        <w:tab/>
      </w:r>
      <w:r>
        <w:rPr>
          <w:color w:val="008080"/>
        </w:rPr>
        <w:t>&lt;</w:t>
      </w:r>
      <w:r>
        <w:rPr>
          <w:color w:val="3F7F7F"/>
        </w:rPr>
        <w:t>servlet-class</w:t>
      </w:r>
      <w:r>
        <w:rPr>
          <w:color w:val="008080"/>
        </w:rPr>
        <w:t>&gt;</w:t>
      </w:r>
      <w:r>
        <w:rPr>
          <w:color w:val="000000"/>
        </w:rPr>
        <w:t>org.springframework.web.servlet.ViewRendererServlet</w:t>
      </w:r>
      <w:r>
        <w:rPr>
          <w:color w:val="008080"/>
        </w:rPr>
        <w:t>&lt;/</w:t>
      </w:r>
      <w:r>
        <w:rPr>
          <w:color w:val="3F7F7F"/>
        </w:rPr>
        <w:t>servlet-class</w:t>
      </w:r>
      <w:r>
        <w:rPr>
          <w:color w:val="008080"/>
        </w:rPr>
        <w:t>&gt;</w:t>
      </w:r>
    </w:p>
    <w:p w14:paraId="7D6F499E" w14:textId="77777777" w:rsidR="00F90DCE" w:rsidRDefault="00F90DCE" w:rsidP="00F90DCE">
      <w:pPr>
        <w:pStyle w:val="1Output"/>
        <w:rPr>
          <w:color w:val="4C483D" w:themeColor="text2"/>
        </w:rPr>
      </w:pPr>
      <w:r>
        <w:rPr>
          <w:color w:val="000000"/>
        </w:rPr>
        <w:tab/>
      </w:r>
      <w:r>
        <w:rPr>
          <w:color w:val="000000"/>
        </w:rPr>
        <w:tab/>
      </w:r>
      <w:r>
        <w:rPr>
          <w:color w:val="008080"/>
        </w:rPr>
        <w:t>&lt;</w:t>
      </w:r>
      <w:r>
        <w:rPr>
          <w:color w:val="3F7F7F"/>
        </w:rPr>
        <w:t>load-on-startup</w:t>
      </w:r>
      <w:r>
        <w:rPr>
          <w:color w:val="008080"/>
        </w:rPr>
        <w:t>&gt;</w:t>
      </w:r>
      <w:r>
        <w:rPr>
          <w:color w:val="000000"/>
        </w:rPr>
        <w:t>1</w:t>
      </w:r>
      <w:r>
        <w:rPr>
          <w:color w:val="008080"/>
        </w:rPr>
        <w:t>&lt;/</w:t>
      </w:r>
      <w:r>
        <w:rPr>
          <w:color w:val="3F7F7F"/>
        </w:rPr>
        <w:t>load-on-startup</w:t>
      </w:r>
      <w:r>
        <w:rPr>
          <w:color w:val="008080"/>
        </w:rPr>
        <w:t>&gt;</w:t>
      </w:r>
    </w:p>
    <w:p w14:paraId="31681C59" w14:textId="77777777" w:rsidR="00F90DCE" w:rsidRDefault="00F90DCE" w:rsidP="00F90DCE">
      <w:pPr>
        <w:pStyle w:val="1Output"/>
        <w:rPr>
          <w:color w:val="4C483D" w:themeColor="text2"/>
        </w:rPr>
      </w:pPr>
      <w:r>
        <w:rPr>
          <w:color w:val="000000"/>
        </w:rPr>
        <w:tab/>
      </w:r>
      <w:r>
        <w:rPr>
          <w:color w:val="008080"/>
        </w:rPr>
        <w:t>&lt;/</w:t>
      </w:r>
      <w:r>
        <w:rPr>
          <w:color w:val="3F7F7F"/>
        </w:rPr>
        <w:t>servlet</w:t>
      </w:r>
      <w:r>
        <w:rPr>
          <w:color w:val="008080"/>
        </w:rPr>
        <w:t>&gt;</w:t>
      </w:r>
    </w:p>
    <w:p w14:paraId="0214562E" w14:textId="77777777" w:rsidR="00F90DCE" w:rsidRDefault="00F90DCE" w:rsidP="00F90DCE">
      <w:pPr>
        <w:pStyle w:val="1Output"/>
        <w:rPr>
          <w:color w:val="4C483D" w:themeColor="text2"/>
        </w:rPr>
      </w:pPr>
    </w:p>
    <w:p w14:paraId="613AE000" w14:textId="77777777" w:rsidR="00F90DCE" w:rsidRDefault="00F90DCE" w:rsidP="00F90DCE">
      <w:pPr>
        <w:pStyle w:val="1Output"/>
        <w:rPr>
          <w:color w:val="4C483D" w:themeColor="text2"/>
        </w:rPr>
      </w:pPr>
      <w:r>
        <w:rPr>
          <w:color w:val="000000"/>
        </w:rPr>
        <w:tab/>
      </w:r>
      <w:r>
        <w:rPr>
          <w:color w:val="008080"/>
        </w:rPr>
        <w:t>&lt;</w:t>
      </w:r>
      <w:r>
        <w:rPr>
          <w:color w:val="3F7F7F"/>
        </w:rPr>
        <w:t>servlet-mapping</w:t>
      </w:r>
      <w:r>
        <w:rPr>
          <w:color w:val="008080"/>
        </w:rPr>
        <w:t>&gt;</w:t>
      </w:r>
    </w:p>
    <w:p w14:paraId="2AB0502C" w14:textId="77777777" w:rsidR="00F90DCE" w:rsidRDefault="00F90DCE" w:rsidP="00F90DCE">
      <w:pPr>
        <w:pStyle w:val="1Output"/>
        <w:rPr>
          <w:color w:val="4C483D" w:themeColor="text2"/>
        </w:rPr>
      </w:pPr>
      <w:r>
        <w:rPr>
          <w:color w:val="000000"/>
        </w:rPr>
        <w:tab/>
      </w:r>
      <w:r>
        <w:rPr>
          <w:color w:val="000000"/>
        </w:rPr>
        <w:tab/>
      </w:r>
      <w:r>
        <w:rPr>
          <w:color w:val="008080"/>
        </w:rPr>
        <w:t>&lt;</w:t>
      </w:r>
      <w:r>
        <w:rPr>
          <w:color w:val="3F7F7F"/>
        </w:rPr>
        <w:t>servlet-name</w:t>
      </w:r>
      <w:r>
        <w:rPr>
          <w:color w:val="008080"/>
        </w:rPr>
        <w:t>&gt;</w:t>
      </w:r>
      <w:r>
        <w:rPr>
          <w:color w:val="000000"/>
        </w:rPr>
        <w:t>view-</w:t>
      </w:r>
      <w:r>
        <w:rPr>
          <w:color w:val="000000"/>
          <w:u w:val="single"/>
        </w:rPr>
        <w:t>servlet</w:t>
      </w:r>
      <w:r>
        <w:rPr>
          <w:color w:val="008080"/>
        </w:rPr>
        <w:t>&lt;/</w:t>
      </w:r>
      <w:r>
        <w:rPr>
          <w:color w:val="3F7F7F"/>
        </w:rPr>
        <w:t>servlet-name</w:t>
      </w:r>
      <w:r>
        <w:rPr>
          <w:color w:val="008080"/>
        </w:rPr>
        <w:t>&gt;</w:t>
      </w:r>
    </w:p>
    <w:p w14:paraId="49006F3E" w14:textId="77777777" w:rsidR="00F90DCE" w:rsidRDefault="00F90DCE" w:rsidP="00F90DCE">
      <w:pPr>
        <w:pStyle w:val="1Output"/>
        <w:rPr>
          <w:color w:val="4C483D" w:themeColor="text2"/>
        </w:rPr>
      </w:pPr>
      <w:r>
        <w:rPr>
          <w:color w:val="000000"/>
        </w:rPr>
        <w:tab/>
      </w:r>
      <w:r>
        <w:rPr>
          <w:color w:val="000000"/>
        </w:rPr>
        <w:tab/>
      </w:r>
      <w:r>
        <w:rPr>
          <w:color w:val="008080"/>
        </w:rPr>
        <w:t>&lt;</w:t>
      </w:r>
      <w:r>
        <w:rPr>
          <w:color w:val="3F7F7F"/>
        </w:rPr>
        <w:t>url-pattern</w:t>
      </w:r>
      <w:r>
        <w:rPr>
          <w:color w:val="008080"/>
        </w:rPr>
        <w:t>&gt;</w:t>
      </w:r>
      <w:r>
        <w:rPr>
          <w:color w:val="000000"/>
        </w:rPr>
        <w:t>/WEB-INF/</w:t>
      </w:r>
      <w:r>
        <w:rPr>
          <w:color w:val="000000"/>
          <w:u w:val="single"/>
        </w:rPr>
        <w:t>servlet</w:t>
      </w:r>
      <w:r>
        <w:rPr>
          <w:color w:val="000000"/>
        </w:rPr>
        <w:t>/view</w:t>
      </w:r>
      <w:r>
        <w:rPr>
          <w:color w:val="008080"/>
        </w:rPr>
        <w:t>&lt;/</w:t>
      </w:r>
      <w:r>
        <w:rPr>
          <w:color w:val="3F7F7F"/>
        </w:rPr>
        <w:t>url-pattern</w:t>
      </w:r>
      <w:r>
        <w:rPr>
          <w:color w:val="008080"/>
        </w:rPr>
        <w:t>&gt;</w:t>
      </w:r>
    </w:p>
    <w:p w14:paraId="30B86D66" w14:textId="77777777" w:rsidR="00F90DCE" w:rsidRDefault="00F90DCE" w:rsidP="00F90DCE">
      <w:pPr>
        <w:pStyle w:val="1Output"/>
        <w:rPr>
          <w:color w:val="4C483D" w:themeColor="text2"/>
        </w:rPr>
      </w:pPr>
      <w:r>
        <w:rPr>
          <w:color w:val="000000"/>
        </w:rPr>
        <w:tab/>
      </w:r>
      <w:r>
        <w:rPr>
          <w:color w:val="008080"/>
        </w:rPr>
        <w:t>&lt;/</w:t>
      </w:r>
      <w:r>
        <w:rPr>
          <w:color w:val="3F7F7F"/>
        </w:rPr>
        <w:t>servlet-mapping</w:t>
      </w:r>
      <w:r>
        <w:rPr>
          <w:color w:val="008080"/>
        </w:rPr>
        <w:t>&gt;</w:t>
      </w:r>
    </w:p>
    <w:p w14:paraId="1D9F6703" w14:textId="2E49ADA9" w:rsidR="00F90DCE" w:rsidRDefault="00F90DCE" w:rsidP="00F90DCE">
      <w:pPr>
        <w:pStyle w:val="1Output"/>
        <w:rPr>
          <w:shd w:val="clear" w:color="auto" w:fill="FFFFFF"/>
        </w:rPr>
      </w:pPr>
      <w:r>
        <w:rPr>
          <w:color w:val="008080"/>
        </w:rPr>
        <w:t>&lt;/</w:t>
      </w:r>
      <w:r>
        <w:rPr>
          <w:color w:val="3F7F7F"/>
        </w:rPr>
        <w:t>web-app</w:t>
      </w:r>
      <w:r>
        <w:rPr>
          <w:color w:val="008080"/>
        </w:rPr>
        <w:t>&gt;</w:t>
      </w:r>
    </w:p>
    <w:p w14:paraId="12C2E3B3" w14:textId="0BB3E8F8" w:rsidR="003B6FAE" w:rsidRDefault="003B6FAE" w:rsidP="005D5DE8">
      <w:pPr>
        <w:rPr>
          <w:shd w:val="clear" w:color="auto" w:fill="FFFFFF"/>
        </w:rPr>
      </w:pPr>
    </w:p>
    <w:p w14:paraId="61968590" w14:textId="31A97324" w:rsidR="00EE2F67" w:rsidRDefault="00F90DCE" w:rsidP="00373750">
      <w:pPr>
        <w:spacing w:after="0"/>
        <w:rPr>
          <w:shd w:val="clear" w:color="auto" w:fill="FFFFFF"/>
        </w:rPr>
      </w:pPr>
      <w:r>
        <w:rPr>
          <w:shd w:val="clear" w:color="auto" w:fill="FFFFFF"/>
        </w:rPr>
        <w:lastRenderedPageBreak/>
        <w:t>2.spring-servlet.xml – Spring View Configuration</w:t>
      </w:r>
    </w:p>
    <w:p w14:paraId="37F5631B" w14:textId="3E1A5013" w:rsidR="00B32F67" w:rsidRDefault="00B32F67" w:rsidP="00B32F67">
      <w:pPr>
        <w:pStyle w:val="1Output"/>
        <w:rPr>
          <w:color w:val="4C483D" w:themeColor="text2"/>
        </w:rPr>
      </w:pPr>
      <w:r>
        <w:rPr>
          <w:color w:val="008080"/>
        </w:rPr>
        <w:t>&lt;</w:t>
      </w:r>
      <w:r>
        <w:rPr>
          <w:color w:val="3F7F7F"/>
          <w:shd w:val="clear" w:color="auto" w:fill="D4D4D4"/>
        </w:rPr>
        <w:t>beans</w:t>
      </w:r>
      <w:r>
        <w:rPr>
          <w:color w:val="008080"/>
        </w:rPr>
        <w:t>&gt;</w:t>
      </w:r>
      <w:r>
        <w:rPr>
          <w:color w:val="000000"/>
        </w:rPr>
        <w:t xml:space="preserve">        </w:t>
      </w:r>
    </w:p>
    <w:p w14:paraId="671A3438" w14:textId="1C6ADF70" w:rsidR="00B32F67" w:rsidRDefault="00B32F67" w:rsidP="00B32F67">
      <w:pPr>
        <w:pStyle w:val="1Output"/>
        <w:rPr>
          <w:color w:val="4C483D" w:themeColor="text2"/>
        </w:rPr>
      </w:pPr>
      <w:r>
        <w:rPr>
          <w:color w:val="000000"/>
        </w:rPr>
        <w:tab/>
      </w:r>
      <w:r>
        <w:rPr>
          <w:color w:val="008080"/>
        </w:rPr>
        <w:t>&lt;</w:t>
      </w:r>
      <w:r>
        <w:rPr>
          <w:color w:val="3F7F7F"/>
        </w:rPr>
        <w:t>bean</w:t>
      </w:r>
      <w:r>
        <w:rPr>
          <w:color w:val="4C483D" w:themeColor="text2"/>
        </w:rPr>
        <w:t xml:space="preserve"> </w:t>
      </w:r>
      <w:r>
        <w:rPr>
          <w:color w:val="7F007F"/>
        </w:rPr>
        <w:t>id</w:t>
      </w:r>
      <w:r>
        <w:rPr>
          <w:color w:val="000000"/>
        </w:rPr>
        <w:t>=</w:t>
      </w:r>
      <w:r>
        <w:t xml:space="preserve">"viewResolver" </w:t>
      </w:r>
      <w:r>
        <w:rPr>
          <w:color w:val="7F007F"/>
        </w:rPr>
        <w:t>class</w:t>
      </w:r>
      <w:r>
        <w:rPr>
          <w:color w:val="000000"/>
        </w:rPr>
        <w:t>=</w:t>
      </w:r>
      <w:r>
        <w:t>"org.springframework.InternalResourceViewResolver"</w:t>
      </w:r>
      <w:r>
        <w:rPr>
          <w:color w:val="008080"/>
        </w:rPr>
        <w:t>&gt;</w:t>
      </w:r>
    </w:p>
    <w:p w14:paraId="33A257F8" w14:textId="2FB80710" w:rsidR="00B32F67" w:rsidRDefault="00B32F67" w:rsidP="00B32F67">
      <w:pPr>
        <w:pStyle w:val="1Output"/>
        <w:rPr>
          <w:color w:val="4C483D" w:themeColor="text2"/>
        </w:rPr>
      </w:pPr>
      <w:r>
        <w:rPr>
          <w:color w:val="000000"/>
        </w:rPr>
        <w:tab/>
      </w:r>
      <w:r>
        <w:rPr>
          <w:color w:val="000000"/>
        </w:rPr>
        <w:tab/>
      </w:r>
      <w:r>
        <w:rPr>
          <w:color w:val="008080"/>
        </w:rPr>
        <w:t>&lt;</w:t>
      </w:r>
      <w:r>
        <w:rPr>
          <w:color w:val="3F7F7F"/>
        </w:rPr>
        <w:t>property</w:t>
      </w:r>
      <w:r>
        <w:rPr>
          <w:color w:val="4C483D" w:themeColor="text2"/>
        </w:rPr>
        <w:t xml:space="preserve"> </w:t>
      </w:r>
      <w:r>
        <w:rPr>
          <w:color w:val="7F007F"/>
        </w:rPr>
        <w:t>name</w:t>
      </w:r>
      <w:r>
        <w:rPr>
          <w:color w:val="000000"/>
        </w:rPr>
        <w:t>=</w:t>
      </w:r>
      <w:r>
        <w:t xml:space="preserve">"viewClass" </w:t>
      </w:r>
      <w:r>
        <w:rPr>
          <w:color w:val="7F007F"/>
        </w:rPr>
        <w:t>value</w:t>
      </w:r>
      <w:r>
        <w:rPr>
          <w:color w:val="000000"/>
        </w:rPr>
        <w:t>=</w:t>
      </w:r>
      <w:r>
        <w:t>"org.springframework.InternalResourceView"</w:t>
      </w:r>
      <w:r>
        <w:rPr>
          <w:color w:val="4C483D" w:themeColor="text2"/>
        </w:rPr>
        <w:t xml:space="preserve"> </w:t>
      </w:r>
      <w:r>
        <w:rPr>
          <w:color w:val="008080"/>
        </w:rPr>
        <w:t>/&gt;</w:t>
      </w:r>
    </w:p>
    <w:p w14:paraId="761588C0" w14:textId="77777777" w:rsidR="00B32F67" w:rsidRDefault="00B32F67" w:rsidP="00B32F67">
      <w:pPr>
        <w:pStyle w:val="1Output"/>
        <w:rPr>
          <w:color w:val="4C483D" w:themeColor="text2"/>
        </w:rPr>
      </w:pPr>
      <w:r>
        <w:rPr>
          <w:color w:val="000000"/>
        </w:rPr>
        <w:tab/>
      </w:r>
      <w:r>
        <w:rPr>
          <w:color w:val="000000"/>
        </w:rPr>
        <w:tab/>
      </w:r>
      <w:r>
        <w:rPr>
          <w:color w:val="008080"/>
        </w:rPr>
        <w:t>&lt;</w:t>
      </w:r>
      <w:r>
        <w:rPr>
          <w:color w:val="3F7F7F"/>
        </w:rPr>
        <w:t>property</w:t>
      </w:r>
      <w:r>
        <w:rPr>
          <w:color w:val="4C483D" w:themeColor="text2"/>
        </w:rPr>
        <w:t xml:space="preserve"> </w:t>
      </w:r>
      <w:r>
        <w:rPr>
          <w:color w:val="7F007F"/>
        </w:rPr>
        <w:t>name</w:t>
      </w:r>
      <w:r>
        <w:rPr>
          <w:color w:val="000000"/>
        </w:rPr>
        <w:t>=</w:t>
      </w:r>
      <w:r>
        <w:t>"prefix"</w:t>
      </w:r>
      <w:r>
        <w:rPr>
          <w:color w:val="4C483D" w:themeColor="text2"/>
        </w:rPr>
        <w:t xml:space="preserve"> </w:t>
      </w:r>
      <w:r>
        <w:rPr>
          <w:color w:val="7F007F"/>
        </w:rPr>
        <w:t>value</w:t>
      </w:r>
      <w:r>
        <w:rPr>
          <w:color w:val="000000"/>
        </w:rPr>
        <w:t>=</w:t>
      </w:r>
      <w:r>
        <w:t>"/pages/"</w:t>
      </w:r>
      <w:r>
        <w:rPr>
          <w:color w:val="4C483D" w:themeColor="text2"/>
        </w:rPr>
        <w:t xml:space="preserve"> </w:t>
      </w:r>
      <w:r>
        <w:rPr>
          <w:color w:val="008080"/>
        </w:rPr>
        <w:t>/&gt;</w:t>
      </w:r>
    </w:p>
    <w:p w14:paraId="332C2EC7" w14:textId="77777777" w:rsidR="00B32F67" w:rsidRDefault="00B32F67" w:rsidP="00B32F67">
      <w:pPr>
        <w:pStyle w:val="1Output"/>
        <w:rPr>
          <w:color w:val="4C483D" w:themeColor="text2"/>
        </w:rPr>
      </w:pPr>
      <w:r>
        <w:rPr>
          <w:color w:val="000000"/>
        </w:rPr>
        <w:tab/>
      </w:r>
      <w:r>
        <w:rPr>
          <w:color w:val="000000"/>
        </w:rPr>
        <w:tab/>
      </w:r>
      <w:r>
        <w:rPr>
          <w:color w:val="008080"/>
        </w:rPr>
        <w:t>&lt;</w:t>
      </w:r>
      <w:r>
        <w:rPr>
          <w:color w:val="3F7F7F"/>
        </w:rPr>
        <w:t>property</w:t>
      </w:r>
      <w:r>
        <w:rPr>
          <w:color w:val="4C483D" w:themeColor="text2"/>
        </w:rPr>
        <w:t xml:space="preserve"> </w:t>
      </w:r>
      <w:r>
        <w:rPr>
          <w:color w:val="7F007F"/>
        </w:rPr>
        <w:t>name</w:t>
      </w:r>
      <w:r>
        <w:rPr>
          <w:color w:val="000000"/>
        </w:rPr>
        <w:t>=</w:t>
      </w:r>
      <w:r>
        <w:t>"suffix"</w:t>
      </w:r>
      <w:r>
        <w:rPr>
          <w:color w:val="4C483D" w:themeColor="text2"/>
        </w:rPr>
        <w:t xml:space="preserve"> </w:t>
      </w:r>
      <w:r>
        <w:rPr>
          <w:color w:val="7F007F"/>
        </w:rPr>
        <w:t>value</w:t>
      </w:r>
      <w:r>
        <w:rPr>
          <w:color w:val="000000"/>
        </w:rPr>
        <w:t>=</w:t>
      </w:r>
      <w:r>
        <w:t>".jsp"</w:t>
      </w:r>
      <w:r>
        <w:rPr>
          <w:color w:val="4C483D" w:themeColor="text2"/>
        </w:rPr>
        <w:t xml:space="preserve"> </w:t>
      </w:r>
      <w:r>
        <w:rPr>
          <w:color w:val="008080"/>
        </w:rPr>
        <w:t>/&gt;</w:t>
      </w:r>
    </w:p>
    <w:p w14:paraId="6B8A11FD" w14:textId="41F3AFFA" w:rsidR="00B32F67" w:rsidRDefault="00B32F67" w:rsidP="00B32F67">
      <w:pPr>
        <w:pStyle w:val="1Output"/>
        <w:rPr>
          <w:color w:val="4C483D" w:themeColor="text2"/>
        </w:rPr>
      </w:pPr>
      <w:r>
        <w:rPr>
          <w:color w:val="000000"/>
        </w:rPr>
        <w:tab/>
      </w:r>
      <w:r>
        <w:rPr>
          <w:color w:val="008080"/>
        </w:rPr>
        <w:t>&lt;/</w:t>
      </w:r>
      <w:r>
        <w:rPr>
          <w:color w:val="3F7F7F"/>
        </w:rPr>
        <w:t>bean</w:t>
      </w:r>
      <w:r>
        <w:rPr>
          <w:color w:val="008080"/>
        </w:rPr>
        <w:t>&gt;</w:t>
      </w:r>
      <w:r>
        <w:rPr>
          <w:color w:val="000000"/>
        </w:rPr>
        <w:tab/>
        <w:t xml:space="preserve">  </w:t>
      </w:r>
    </w:p>
    <w:p w14:paraId="4CB2FF2C" w14:textId="2AE10761" w:rsidR="00F90DCE" w:rsidRDefault="00B32F67" w:rsidP="00B32F67">
      <w:pPr>
        <w:pStyle w:val="1Output"/>
        <w:rPr>
          <w:shd w:val="clear" w:color="auto" w:fill="FFFFFF"/>
        </w:rPr>
      </w:pPr>
      <w:r>
        <w:rPr>
          <w:color w:val="008080"/>
        </w:rPr>
        <w:t>&lt;/</w:t>
      </w:r>
      <w:r>
        <w:rPr>
          <w:color w:val="3F7F7F"/>
          <w:shd w:val="clear" w:color="auto" w:fill="D4D4D4"/>
        </w:rPr>
        <w:t>beans</w:t>
      </w:r>
      <w:r>
        <w:rPr>
          <w:color w:val="008080"/>
        </w:rPr>
        <w:t>&gt;</w:t>
      </w:r>
    </w:p>
    <w:p w14:paraId="12A04F49" w14:textId="5AAE61EB" w:rsidR="00EE2F67" w:rsidRDefault="00EE2F67" w:rsidP="005D5DE8">
      <w:pPr>
        <w:rPr>
          <w:shd w:val="clear" w:color="auto" w:fill="FFFFFF"/>
        </w:rPr>
      </w:pPr>
    </w:p>
    <w:p w14:paraId="6EEF4C09" w14:textId="1224E645" w:rsidR="00786ABE" w:rsidRDefault="00786ABE" w:rsidP="005D5DE8">
      <w:pPr>
        <w:rPr>
          <w:shd w:val="clear" w:color="auto" w:fill="FFFFFF"/>
        </w:rPr>
      </w:pPr>
      <w:r w:rsidRPr="00786ABE">
        <w:rPr>
          <w:shd w:val="clear" w:color="auto" w:fill="FFFFFF"/>
        </w:rPr>
        <w:object w:dxaOrig="1070" w:dyaOrig="831" w14:anchorId="7FE8ADF6">
          <v:shape id="_x0000_i1026" type="#_x0000_t75" style="width:53.5pt;height:41.2pt" o:ole="">
            <v:imagedata r:id="rId230" o:title=""/>
          </v:shape>
          <o:OLEObject Type="Embed" ProgID="Package" ShapeID="_x0000_i1026" DrawAspect="Content" ObjectID="_1709559197" r:id="rId231"/>
        </w:object>
      </w:r>
      <w:r>
        <w:rPr>
          <w:shd w:val="clear" w:color="auto" w:fill="FFFFFF"/>
        </w:rPr>
        <w:t xml:space="preserve"> - All Prorltes configure here.</w:t>
      </w:r>
    </w:p>
    <w:p w14:paraId="2CA298FE" w14:textId="0D7EADF8" w:rsidR="00786ABE" w:rsidRDefault="00786ABE" w:rsidP="005D5DE8">
      <w:pPr>
        <w:rPr>
          <w:shd w:val="clear" w:color="auto" w:fill="FFFFFF"/>
        </w:rPr>
      </w:pPr>
      <w:r w:rsidRPr="00786ABE">
        <w:rPr>
          <w:shd w:val="clear" w:color="auto" w:fill="FFFFFF"/>
        </w:rPr>
        <w:object w:dxaOrig="3400" w:dyaOrig="830" w14:anchorId="2FFDA04E">
          <v:shape id="_x0000_i1027" type="#_x0000_t75" style="width:170.2pt;height:41.2pt" o:ole="">
            <v:imagedata r:id="rId232" o:title=""/>
          </v:shape>
          <o:OLEObject Type="Embed" ProgID="Package" ShapeID="_x0000_i1027" DrawAspect="Content" ObjectID="_1709559198" r:id="rId233"/>
        </w:object>
      </w:r>
      <w:r w:rsidRPr="00786ABE">
        <w:rPr>
          <w:shd w:val="clear" w:color="auto" w:fill="FFFFFF"/>
        </w:rPr>
        <w:object w:dxaOrig="2210" w:dyaOrig="830" w14:anchorId="2FFB901A">
          <v:shape id="_x0000_i1028" type="#_x0000_t75" style="width:110.5pt;height:41.2pt" o:ole="">
            <v:imagedata r:id="rId234" o:title=""/>
          </v:shape>
          <o:OLEObject Type="Embed" ProgID="Package" ShapeID="_x0000_i1028" DrawAspect="Content" ObjectID="_1709559199" r:id="rId235"/>
        </w:object>
      </w:r>
    </w:p>
    <w:p w14:paraId="4664AFEB" w14:textId="7C16D71C" w:rsidR="00786ABE" w:rsidRDefault="00786ABE" w:rsidP="005D5DE8">
      <w:pPr>
        <w:rPr>
          <w:shd w:val="clear" w:color="auto" w:fill="FFFFFF"/>
        </w:rPr>
      </w:pPr>
      <w:r>
        <w:rPr>
          <w:shd w:val="clear" w:color="auto" w:fill="FFFFFF"/>
        </w:rPr>
        <w:t xml:space="preserve">Individual Portlet Configuration </w:t>
      </w:r>
    </w:p>
    <w:p w14:paraId="1589F794" w14:textId="4FE4C388" w:rsidR="00EE2F67" w:rsidRDefault="00EE2F67" w:rsidP="005D5DE8">
      <w:pPr>
        <w:rPr>
          <w:shd w:val="clear" w:color="auto" w:fill="FFFFFF"/>
        </w:rPr>
      </w:pPr>
    </w:p>
    <w:p w14:paraId="162E1A57" w14:textId="32881B16" w:rsidR="00786ABE" w:rsidRDefault="00786ABE" w:rsidP="005D5DE8">
      <w:pPr>
        <w:rPr>
          <w:shd w:val="clear" w:color="auto" w:fill="FFFFFF"/>
        </w:rPr>
      </w:pPr>
      <w:r>
        <w:rPr>
          <w:shd w:val="clear" w:color="auto" w:fill="FFFFFF"/>
        </w:rPr>
        <w:t>3. Controller Classes</w:t>
      </w:r>
    </w:p>
    <w:p w14:paraId="2A83D690" w14:textId="02EE7AAD" w:rsidR="00786ABE" w:rsidRDefault="002235B2" w:rsidP="005D5DE8">
      <w:pPr>
        <w:rPr>
          <w:shd w:val="clear" w:color="auto" w:fill="FFFFFF"/>
        </w:rPr>
      </w:pPr>
      <w:r w:rsidRPr="00786ABE">
        <w:rPr>
          <w:shd w:val="clear" w:color="auto" w:fill="FFFFFF"/>
        </w:rPr>
        <w:object w:dxaOrig="3670" w:dyaOrig="830" w14:anchorId="4DA8E6C6">
          <v:shape id="_x0000_i1029" type="#_x0000_t75" style="width:183.65pt;height:41.2pt" o:ole="">
            <v:imagedata r:id="rId236" o:title=""/>
          </v:shape>
          <o:OLEObject Type="Embed" ProgID="Package" ShapeID="_x0000_i1029" DrawAspect="Content" ObjectID="_1709559200" r:id="rId237"/>
        </w:object>
      </w:r>
    </w:p>
    <w:p w14:paraId="22AF77F4" w14:textId="6C685C58" w:rsidR="00786ABE" w:rsidRDefault="00786ABE" w:rsidP="005D5DE8">
      <w:pPr>
        <w:rPr>
          <w:shd w:val="clear" w:color="auto" w:fill="FFFFFF"/>
        </w:rPr>
      </w:pPr>
      <w:r w:rsidRPr="00786ABE">
        <w:rPr>
          <w:shd w:val="clear" w:color="auto" w:fill="FFFFFF"/>
        </w:rPr>
        <w:object w:dxaOrig="3021" w:dyaOrig="831" w14:anchorId="3A911F3E">
          <v:shape id="_x0000_i1030" type="#_x0000_t75" style="width:151.3pt;height:41.2pt" o:ole="">
            <v:imagedata r:id="rId238" o:title=""/>
          </v:shape>
          <o:OLEObject Type="Embed" ProgID="Package" ShapeID="_x0000_i1030" DrawAspect="Content" ObjectID="_1709559201" r:id="rId239"/>
        </w:object>
      </w:r>
    </w:p>
    <w:p w14:paraId="212F0F88" w14:textId="11E4EECE" w:rsidR="00786ABE" w:rsidRDefault="00786ABE" w:rsidP="005D5DE8">
      <w:pPr>
        <w:rPr>
          <w:shd w:val="clear" w:color="auto" w:fill="FFFFFF"/>
        </w:rPr>
      </w:pPr>
    </w:p>
    <w:p w14:paraId="16AA11E8" w14:textId="5A4E99AE" w:rsidR="002235B2" w:rsidRDefault="002235B2" w:rsidP="002235B2">
      <w:pPr>
        <w:pStyle w:val="ListParagraph"/>
        <w:numPr>
          <w:ilvl w:val="0"/>
          <w:numId w:val="55"/>
        </w:numPr>
        <w:rPr>
          <w:shd w:val="clear" w:color="auto" w:fill="FFFFFF"/>
        </w:rPr>
      </w:pPr>
      <w:r>
        <w:rPr>
          <w:shd w:val="clear" w:color="auto" w:fill="FFFFFF"/>
        </w:rPr>
        <w:t xml:space="preserve">View Pages </w:t>
      </w:r>
    </w:p>
    <w:p w14:paraId="146A990E" w14:textId="23AE1A89" w:rsidR="002235B2" w:rsidRPr="002235B2" w:rsidRDefault="002235B2" w:rsidP="002235B2">
      <w:pPr>
        <w:pStyle w:val="ListParagraph"/>
        <w:ind w:left="360"/>
        <w:rPr>
          <w:shd w:val="clear" w:color="auto" w:fill="FFFFFF"/>
        </w:rPr>
      </w:pPr>
      <w:r>
        <w:rPr>
          <w:noProof/>
        </w:rPr>
        <w:drawing>
          <wp:inline distT="0" distB="0" distL="0" distR="0" wp14:anchorId="693CC2F9" wp14:editId="617B1136">
            <wp:extent cx="2059988" cy="1751846"/>
            <wp:effectExtent l="0" t="0" r="0" b="127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2067527" cy="1758257"/>
                    </a:xfrm>
                    <a:prstGeom prst="rect">
                      <a:avLst/>
                    </a:prstGeom>
                  </pic:spPr>
                </pic:pic>
              </a:graphicData>
            </a:graphic>
          </wp:inline>
        </w:drawing>
      </w:r>
    </w:p>
    <w:p w14:paraId="1F130D84" w14:textId="4FC4250F" w:rsidR="00786ABE" w:rsidRDefault="00786ABE" w:rsidP="005D5DE8">
      <w:pPr>
        <w:rPr>
          <w:shd w:val="clear" w:color="auto" w:fill="FFFFFF"/>
        </w:rPr>
      </w:pPr>
    </w:p>
    <w:p w14:paraId="32CE8FD6" w14:textId="77777777" w:rsidR="00786ABE" w:rsidRDefault="00786ABE" w:rsidP="005D5DE8">
      <w:pPr>
        <w:rPr>
          <w:shd w:val="clear" w:color="auto" w:fill="FFFFFF"/>
        </w:rPr>
      </w:pPr>
    </w:p>
    <w:p w14:paraId="3FB55B85" w14:textId="77777777" w:rsidR="005D5DE8" w:rsidRDefault="005D5DE8" w:rsidP="008151C9">
      <w:pPr>
        <w:pStyle w:val="Heading30"/>
        <w:rPr>
          <w:shd w:val="clear" w:color="auto" w:fill="FFFFFF"/>
        </w:rPr>
      </w:pPr>
      <w:bookmarkStart w:id="244" w:name="_Toc2631572"/>
      <w:r>
        <w:rPr>
          <w:shd w:val="clear" w:color="auto" w:fill="FFFFFF"/>
        </w:rPr>
        <w:lastRenderedPageBreak/>
        <w:t>Servlet Lifecycle &amp; execution flow?</w:t>
      </w:r>
      <w:bookmarkEnd w:id="244"/>
    </w:p>
    <w:p w14:paraId="2B84E039" w14:textId="77777777" w:rsidR="005D5DE8" w:rsidRDefault="005D5DE8" w:rsidP="00151D89">
      <w:pPr>
        <w:pStyle w:val="ListParagraph"/>
        <w:numPr>
          <w:ilvl w:val="0"/>
          <w:numId w:val="31"/>
        </w:numPr>
        <w:spacing w:after="0"/>
        <w:rPr>
          <w:shd w:val="clear" w:color="auto" w:fill="FFFFFF"/>
        </w:rPr>
      </w:pPr>
      <w:r>
        <w:rPr>
          <w:shd w:val="clear" w:color="auto" w:fill="FFFFFF"/>
        </w:rPr>
        <w:t>When ever we deploys the application, container loads the application &amp; creates </w:t>
      </w:r>
      <w:r w:rsidRPr="0086216B">
        <w:rPr>
          <w:rStyle w:val="2SyntaxChar"/>
        </w:rPr>
        <w:t>ServletContext</w:t>
      </w:r>
      <w:r>
        <w:rPr>
          <w:shd w:val="clear" w:color="auto" w:fill="FFFFFF"/>
        </w:rPr>
        <w:t> Object &amp; waits for the Request</w:t>
      </w:r>
    </w:p>
    <w:p w14:paraId="239ABB8F" w14:textId="77777777" w:rsidR="005D5DE8" w:rsidRDefault="005D5DE8" w:rsidP="00151D89">
      <w:pPr>
        <w:pStyle w:val="ListParagraph"/>
        <w:numPr>
          <w:ilvl w:val="0"/>
          <w:numId w:val="31"/>
        </w:numPr>
        <w:spacing w:after="0"/>
        <w:rPr>
          <w:shd w:val="clear" w:color="auto" w:fill="FFFFFF"/>
        </w:rPr>
      </w:pPr>
      <w:r>
        <w:rPr>
          <w:shd w:val="clear" w:color="auto" w:fill="FFFFFF"/>
        </w:rPr>
        <w:t>if we give </w:t>
      </w:r>
      <w:r>
        <w:rPr>
          <w:b/>
          <w:bCs/>
          <w:shd w:val="clear" w:color="auto" w:fill="FFFFFF"/>
        </w:rPr>
        <w:t>&lt;load-on-startup&gt;</w:t>
      </w:r>
      <w:r>
        <w:rPr>
          <w:shd w:val="clear" w:color="auto" w:fill="FFFFFF"/>
        </w:rPr>
        <w:t>1</w:t>
      </w:r>
      <w:r>
        <w:rPr>
          <w:b/>
          <w:bCs/>
          <w:shd w:val="clear" w:color="auto" w:fill="FFFFFF"/>
        </w:rPr>
        <w:t>&lt;/load-on-startup&gt;</w:t>
      </w:r>
      <w:r>
        <w:rPr>
          <w:shd w:val="clear" w:color="auto" w:fill="FFFFFF"/>
        </w:rPr>
        <w:t xml:space="preserve">container will </w:t>
      </w:r>
      <w:r w:rsidR="00F47C8A">
        <w:rPr>
          <w:shd w:val="clear" w:color="auto" w:fill="FFFFFF"/>
        </w:rPr>
        <w:t>create</w:t>
      </w:r>
      <w:r>
        <w:rPr>
          <w:shd w:val="clear" w:color="auto" w:fill="FFFFFF"/>
        </w:rPr>
        <w:t xml:space="preserve"> </w:t>
      </w:r>
      <w:r w:rsidRPr="0086216B">
        <w:rPr>
          <w:rStyle w:val="2SyntaxChar"/>
        </w:rPr>
        <w:t>ServletConfig</w:t>
      </w:r>
      <w:r>
        <w:rPr>
          <w:shd w:val="clear" w:color="auto" w:fill="FFFFFF"/>
        </w:rPr>
        <w:t xml:space="preserve"> Object when the time of Deploying application</w:t>
      </w:r>
    </w:p>
    <w:p w14:paraId="021A100E" w14:textId="643F012E" w:rsidR="005D5DE8" w:rsidRDefault="005D5DE8" w:rsidP="00151D89">
      <w:pPr>
        <w:pStyle w:val="ListParagraph"/>
        <w:numPr>
          <w:ilvl w:val="0"/>
          <w:numId w:val="31"/>
        </w:numPr>
        <w:spacing w:after="0"/>
        <w:rPr>
          <w:shd w:val="clear" w:color="auto" w:fill="FFFFFF"/>
        </w:rPr>
      </w:pPr>
      <w:r>
        <w:rPr>
          <w:shd w:val="clear" w:color="auto" w:fill="FFFFFF"/>
        </w:rPr>
        <w:t>when we give the url : </w:t>
      </w:r>
      <w:hyperlink r:id="rId241" w:history="1">
        <w:r>
          <w:rPr>
            <w:rStyle w:val="Hyperlink"/>
            <w:shd w:val="clear" w:color="auto" w:fill="FFFFFF"/>
          </w:rPr>
          <w:t>http://localhost:8080/Servlets/hello</w:t>
        </w:r>
      </w:hyperlink>
      <w:r>
        <w:rPr>
          <w:b/>
          <w:bCs/>
          <w:shd w:val="clear" w:color="auto" w:fill="FFFFFF"/>
        </w:rPr>
        <w:t> , </w:t>
      </w:r>
      <w:r>
        <w:rPr>
          <w:shd w:val="clear" w:color="auto" w:fill="FFFFFF"/>
        </w:rPr>
        <w:t>request goes to container, and it searches for </w:t>
      </w:r>
      <w:r w:rsidRPr="0086216B">
        <w:rPr>
          <w:rStyle w:val="0BlueChar"/>
        </w:rPr>
        <w:t>/hello</w:t>
      </w:r>
      <w:r w:rsidR="0086216B" w:rsidRPr="0086216B">
        <w:rPr>
          <w:rStyle w:val="0BlueChar"/>
        </w:rPr>
        <w:t xml:space="preserve"> </w:t>
      </w:r>
      <w:r>
        <w:rPr>
          <w:shd w:val="clear" w:color="auto" w:fill="FFFFFF"/>
        </w:rPr>
        <w:t>url pattern in web.xml</w:t>
      </w:r>
    </w:p>
    <w:p w14:paraId="3CE697EB" w14:textId="5E1B496C" w:rsidR="005D5DE8" w:rsidRDefault="005D5DE8" w:rsidP="00151D89">
      <w:pPr>
        <w:pStyle w:val="ListParagraph"/>
        <w:numPr>
          <w:ilvl w:val="0"/>
          <w:numId w:val="31"/>
        </w:numPr>
        <w:spacing w:after="0"/>
        <w:rPr>
          <w:shd w:val="clear" w:color="auto" w:fill="FFFFFF"/>
        </w:rPr>
      </w:pPr>
      <w:r>
        <w:rPr>
          <w:shd w:val="clear" w:color="auto" w:fill="FFFFFF"/>
        </w:rPr>
        <w:t>xml searches for </w:t>
      </w:r>
      <w:r>
        <w:rPr>
          <w:b/>
          <w:bCs/>
          <w:shd w:val="clear" w:color="auto" w:fill="FFFFFF"/>
        </w:rPr>
        <w:t>/</w:t>
      </w:r>
      <w:r w:rsidR="0086216B">
        <w:rPr>
          <w:b/>
          <w:bCs/>
          <w:shd w:val="clear" w:color="auto" w:fill="FFFFFF"/>
        </w:rPr>
        <w:t>hello</w:t>
      </w:r>
      <w:r w:rsidR="0086216B">
        <w:rPr>
          <w:shd w:val="clear" w:color="auto" w:fill="FFFFFF"/>
        </w:rPr>
        <w:t>,</w:t>
      </w:r>
      <w:r>
        <w:rPr>
          <w:shd w:val="clear" w:color="auto" w:fill="FFFFFF"/>
        </w:rPr>
        <w:t xml:space="preserve"> in </w:t>
      </w:r>
      <w:r>
        <w:rPr>
          <w:b/>
          <w:bCs/>
          <w:shd w:val="clear" w:color="auto" w:fill="FFFFFF"/>
        </w:rPr>
        <w:t>&lt;servlet-mapping&gt;</w:t>
      </w:r>
      <w:r>
        <w:rPr>
          <w:shd w:val="clear" w:color="auto" w:fill="FFFFFF"/>
        </w:rPr>
        <w:t> and gets </w:t>
      </w:r>
      <w:r>
        <w:rPr>
          <w:b/>
          <w:bCs/>
          <w:shd w:val="clear" w:color="auto" w:fill="FFFFFF"/>
        </w:rPr>
        <w:t>Servelt-name</w:t>
      </w:r>
    </w:p>
    <w:p w14:paraId="755EDA01" w14:textId="77777777" w:rsidR="005D5DE8" w:rsidRDefault="005D5DE8" w:rsidP="00151D89">
      <w:pPr>
        <w:pStyle w:val="ListParagraph"/>
        <w:numPr>
          <w:ilvl w:val="0"/>
          <w:numId w:val="31"/>
        </w:numPr>
        <w:spacing w:after="0"/>
        <w:rPr>
          <w:shd w:val="clear" w:color="auto" w:fill="FFFFFF"/>
        </w:rPr>
      </w:pPr>
      <w:r>
        <w:rPr>
          <w:shd w:val="clear" w:color="auto" w:fill="FFFFFF"/>
        </w:rPr>
        <w:t>container loads HelloServlet class and creates creates </w:t>
      </w:r>
      <w:r>
        <w:rPr>
          <w:b/>
          <w:bCs/>
          <w:shd w:val="clear" w:color="auto" w:fill="FFFFFF"/>
        </w:rPr>
        <w:t>ServletConfig</w:t>
      </w:r>
      <w:r>
        <w:rPr>
          <w:shd w:val="clear" w:color="auto" w:fill="FFFFFF"/>
        </w:rPr>
        <w:t> Object and calls inti() method</w:t>
      </w:r>
    </w:p>
    <w:p w14:paraId="52DE3BB8" w14:textId="77777777" w:rsidR="005D5DE8" w:rsidRDefault="005D5DE8" w:rsidP="00151D89">
      <w:pPr>
        <w:pStyle w:val="ListParagraph"/>
        <w:numPr>
          <w:ilvl w:val="0"/>
          <w:numId w:val="31"/>
        </w:numPr>
        <w:spacing w:after="0"/>
        <w:rPr>
          <w:shd w:val="clear" w:color="auto" w:fill="FFFFFF"/>
        </w:rPr>
      </w:pPr>
      <w:r>
        <w:rPr>
          <w:shd w:val="clear" w:color="auto" w:fill="FFFFFF"/>
        </w:rPr>
        <w:t>for every request it will calls </w:t>
      </w:r>
      <w:r>
        <w:rPr>
          <w:b/>
          <w:bCs/>
          <w:shd w:val="clear" w:color="auto" w:fill="FFFFFF"/>
        </w:rPr>
        <w:t>service(req,res)</w:t>
      </w:r>
      <w:r>
        <w:rPr>
          <w:shd w:val="clear" w:color="auto" w:fill="FFFFFF"/>
        </w:rPr>
        <w:t> method, for 100 requests it will execute 100 times</w:t>
      </w:r>
    </w:p>
    <w:p w14:paraId="32A5D64A" w14:textId="77777777" w:rsidR="005D5DE8" w:rsidRDefault="005D5DE8" w:rsidP="00151D89">
      <w:pPr>
        <w:pStyle w:val="ListParagraph"/>
        <w:numPr>
          <w:ilvl w:val="0"/>
          <w:numId w:val="31"/>
        </w:numPr>
        <w:spacing w:after="0"/>
        <w:rPr>
          <w:shd w:val="clear" w:color="auto" w:fill="FFFFFF"/>
        </w:rPr>
      </w:pPr>
      <w:r>
        <w:rPr>
          <w:b/>
          <w:bCs/>
          <w:shd w:val="clear" w:color="auto" w:fill="FFFFFF"/>
        </w:rPr>
        <w:t>destroy()</w:t>
      </w:r>
      <w:r>
        <w:rPr>
          <w:shd w:val="clear" w:color="auto" w:fill="FFFFFF"/>
        </w:rPr>
        <w:t> method will be called before servlet is removed from the container, and finally it will be garbage collected as usual.</w:t>
      </w:r>
    </w:p>
    <w:p w14:paraId="1F1AA38F" w14:textId="77777777" w:rsidR="005D5DE8" w:rsidRDefault="005D5DE8" w:rsidP="005D5DE8">
      <w:pPr>
        <w:rPr>
          <w:shd w:val="clear" w:color="auto" w:fill="FFFFFF"/>
        </w:rPr>
      </w:pPr>
    </w:p>
    <w:p w14:paraId="5C017426" w14:textId="77777777" w:rsidR="005D5DE8" w:rsidRDefault="005D5DE8" w:rsidP="008151C9">
      <w:pPr>
        <w:pStyle w:val="Heading30"/>
        <w:rPr>
          <w:shd w:val="clear" w:color="auto" w:fill="FFFFFF"/>
        </w:rPr>
      </w:pPr>
      <w:bookmarkStart w:id="245" w:name="_Toc2631573"/>
      <w:r>
        <w:rPr>
          <w:shd w:val="clear" w:color="auto" w:fill="FFFFFF"/>
        </w:rPr>
        <w:t>HttpServlet flow of execution?</w:t>
      </w:r>
      <w:bookmarkEnd w:id="245"/>
    </w:p>
    <w:p w14:paraId="3ED1AF6B" w14:textId="77777777" w:rsidR="005D5DE8" w:rsidRDefault="005D5DE8" w:rsidP="00151D89">
      <w:pPr>
        <w:pStyle w:val="ListParagraph"/>
        <w:numPr>
          <w:ilvl w:val="0"/>
          <w:numId w:val="32"/>
        </w:numPr>
        <w:rPr>
          <w:shd w:val="clear" w:color="auto" w:fill="FFFFFF"/>
        </w:rPr>
      </w:pPr>
      <w:r>
        <w:rPr>
          <w:shd w:val="clear" w:color="auto" w:fill="FFFFFF"/>
        </w:rPr>
        <w:t>Container first calls </w:t>
      </w:r>
      <w:r>
        <w:rPr>
          <w:b/>
          <w:bCs/>
          <w:shd w:val="clear" w:color="auto" w:fill="FFFFFF"/>
        </w:rPr>
        <w:t>public Service(req,res)</w:t>
      </w:r>
      <w:r>
        <w:rPr>
          <w:shd w:val="clear" w:color="auto" w:fill="FFFFFF"/>
        </w:rPr>
        <w:t> method</w:t>
      </w:r>
    </w:p>
    <w:p w14:paraId="0D437F01" w14:textId="77777777" w:rsidR="005D5DE8" w:rsidRDefault="005D5DE8" w:rsidP="00151D89">
      <w:pPr>
        <w:pStyle w:val="ListParagraph"/>
        <w:numPr>
          <w:ilvl w:val="0"/>
          <w:numId w:val="32"/>
        </w:numPr>
        <w:rPr>
          <w:shd w:val="clear" w:color="auto" w:fill="FFFFFF"/>
        </w:rPr>
      </w:pPr>
      <w:r>
        <w:rPr>
          <w:shd w:val="clear" w:color="auto" w:fill="FFFFFF"/>
        </w:rPr>
        <w:t>Public Service() method internally calls </w:t>
      </w:r>
      <w:r>
        <w:rPr>
          <w:b/>
          <w:bCs/>
          <w:shd w:val="clear" w:color="auto" w:fill="FFFFFF"/>
        </w:rPr>
        <w:t>protected Service(req,res)</w:t>
      </w:r>
      <w:r>
        <w:rPr>
          <w:shd w:val="clear" w:color="auto" w:fill="FFFFFF"/>
        </w:rPr>
        <w:t> method</w:t>
      </w:r>
    </w:p>
    <w:p w14:paraId="716C08C0" w14:textId="77777777" w:rsidR="005D5DE8" w:rsidRDefault="005D5DE8" w:rsidP="00151D89">
      <w:pPr>
        <w:pStyle w:val="ListParagraph"/>
        <w:numPr>
          <w:ilvl w:val="0"/>
          <w:numId w:val="32"/>
        </w:numPr>
        <w:rPr>
          <w:shd w:val="clear" w:color="auto" w:fill="FFFFFF"/>
        </w:rPr>
      </w:pPr>
      <w:r>
        <w:rPr>
          <w:shd w:val="clear" w:color="auto" w:fill="FFFFFF"/>
        </w:rPr>
        <w:t>Protected Service() method will internally calling </w:t>
      </w:r>
      <w:r>
        <w:rPr>
          <w:b/>
          <w:bCs/>
          <w:shd w:val="clear" w:color="auto" w:fill="FFFFFF"/>
        </w:rPr>
        <w:t>doGet() or doPost() or doXXX()</w:t>
      </w:r>
      <w:r>
        <w:rPr>
          <w:shd w:val="clear" w:color="auto" w:fill="FFFFFF"/>
        </w:rPr>
        <w:t> depends on the type of http method used by the client</w:t>
      </w:r>
    </w:p>
    <w:p w14:paraId="5898A137" w14:textId="77777777" w:rsidR="005D5DE8" w:rsidRDefault="005D5DE8" w:rsidP="00151D89">
      <w:pPr>
        <w:pStyle w:val="ListParagraph"/>
        <w:numPr>
          <w:ilvl w:val="0"/>
          <w:numId w:val="32"/>
        </w:numPr>
        <w:rPr>
          <w:shd w:val="clear" w:color="auto" w:fill="FFFFFF"/>
        </w:rPr>
      </w:pPr>
      <w:r>
        <w:rPr>
          <w:shd w:val="clear" w:color="auto" w:fill="FFFFFF"/>
        </w:rPr>
        <w:t>If the client is </w:t>
      </w:r>
      <w:r>
        <w:rPr>
          <w:b/>
          <w:bCs/>
          <w:shd w:val="clear" w:color="auto" w:fill="FFFFFF"/>
        </w:rPr>
        <w:t>not specifying the type of Http</w:t>
      </w:r>
      <w:r>
        <w:rPr>
          <w:shd w:val="clear" w:color="auto" w:fill="FFFFFF"/>
        </w:rPr>
        <w:t> method then Http protocol by </w:t>
      </w:r>
      <w:r>
        <w:rPr>
          <w:b/>
          <w:bCs/>
          <w:shd w:val="clear" w:color="auto" w:fill="FFFFFF"/>
        </w:rPr>
        <w:t>default consider GET method</w:t>
      </w:r>
      <w:r>
        <w:rPr>
          <w:shd w:val="clear" w:color="auto" w:fill="FFFFFF"/>
        </w:rPr>
        <w:t>,</w:t>
      </w:r>
    </w:p>
    <w:p w14:paraId="726D915F" w14:textId="77777777" w:rsidR="005D5DE8" w:rsidRDefault="005D5DE8" w:rsidP="00151D89">
      <w:pPr>
        <w:pStyle w:val="ListParagraph"/>
        <w:numPr>
          <w:ilvl w:val="0"/>
          <w:numId w:val="32"/>
        </w:numPr>
        <w:rPr>
          <w:shd w:val="clear" w:color="auto" w:fill="FFFFFF"/>
        </w:rPr>
      </w:pPr>
      <w:r>
        <w:rPr>
          <w:shd w:val="clear" w:color="auto" w:fill="FFFFFF"/>
        </w:rPr>
        <w:t>so </w:t>
      </w:r>
      <w:r>
        <w:rPr>
          <w:b/>
          <w:bCs/>
          <w:shd w:val="clear" w:color="auto" w:fill="FFFFFF"/>
        </w:rPr>
        <w:t>finally</w:t>
      </w:r>
      <w:r>
        <w:rPr>
          <w:shd w:val="clear" w:color="auto" w:fill="FFFFFF"/>
        </w:rPr>
        <w:t> the client request is processed at </w:t>
      </w:r>
      <w:r>
        <w:rPr>
          <w:b/>
          <w:bCs/>
          <w:shd w:val="clear" w:color="auto" w:fill="FFFFFF"/>
        </w:rPr>
        <w:t>doGet() method</w:t>
      </w:r>
    </w:p>
    <w:p w14:paraId="66C468C9" w14:textId="77777777" w:rsidR="005D5DE8" w:rsidRDefault="005D5DE8" w:rsidP="005D5DE8">
      <w:pPr>
        <w:rPr>
          <w:shd w:val="clear" w:color="auto" w:fill="FFFFFF"/>
        </w:rPr>
      </w:pPr>
    </w:p>
    <w:p w14:paraId="17F4CA74" w14:textId="77777777" w:rsidR="005D5DE8" w:rsidRDefault="005D5DE8" w:rsidP="008151C9">
      <w:pPr>
        <w:pStyle w:val="Heading30"/>
        <w:rPr>
          <w:shd w:val="clear" w:color="auto" w:fill="FFFFFF"/>
        </w:rPr>
      </w:pPr>
      <w:bookmarkStart w:id="246" w:name="_Toc2631574"/>
      <w:r>
        <w:rPr>
          <w:shd w:val="clear" w:color="auto" w:fill="FFFFFF"/>
        </w:rPr>
        <w:t>ServletRequest ?</w:t>
      </w:r>
      <w:bookmarkEnd w:id="246"/>
    </w:p>
    <w:p w14:paraId="2507790B" w14:textId="77777777" w:rsidR="005D5DE8" w:rsidRDefault="005D5DE8" w:rsidP="005D5DE8">
      <w:pPr>
        <w:spacing w:after="0"/>
        <w:rPr>
          <w:shd w:val="clear" w:color="auto" w:fill="FFFFFF"/>
        </w:rPr>
      </w:pPr>
      <w:r w:rsidRPr="00EE0AE7">
        <w:rPr>
          <w:rStyle w:val="0SyntaxPinkChar"/>
        </w:rPr>
        <w:t>ServletRequest</w:t>
      </w:r>
      <w:r>
        <w:rPr>
          <w:shd w:val="clear" w:color="auto" w:fill="FFFFFF"/>
        </w:rPr>
        <w:t xml:space="preserve"> is send to Server to process particular request. It can send following details to servlet by submitting FORM or by URL.we can get these details at server side</w:t>
      </w:r>
    </w:p>
    <w:p w14:paraId="2ABB579D" w14:textId="77777777" w:rsidR="005D5DE8" w:rsidRDefault="005D5DE8" w:rsidP="00151D89">
      <w:pPr>
        <w:pStyle w:val="ListParagraph"/>
        <w:numPr>
          <w:ilvl w:val="0"/>
          <w:numId w:val="33"/>
        </w:numPr>
        <w:rPr>
          <w:shd w:val="clear" w:color="auto" w:fill="FFFFFF"/>
        </w:rPr>
      </w:pPr>
      <w:r>
        <w:rPr>
          <w:shd w:val="clear" w:color="auto" w:fill="FFFFFF"/>
        </w:rPr>
        <w:t>public String </w:t>
      </w:r>
      <w:r>
        <w:rPr>
          <w:b/>
          <w:bCs/>
          <w:shd w:val="clear" w:color="auto" w:fill="FFFFFF"/>
        </w:rPr>
        <w:t>getParameter(“paramname”);</w:t>
      </w:r>
    </w:p>
    <w:p w14:paraId="701CF9D9" w14:textId="77777777" w:rsidR="005D5DE8" w:rsidRDefault="005D5DE8" w:rsidP="00151D89">
      <w:pPr>
        <w:pStyle w:val="ListParagraph"/>
        <w:numPr>
          <w:ilvl w:val="0"/>
          <w:numId w:val="33"/>
        </w:numPr>
        <w:rPr>
          <w:shd w:val="clear" w:color="auto" w:fill="FFFFFF"/>
        </w:rPr>
      </w:pPr>
      <w:r>
        <w:rPr>
          <w:shd w:val="clear" w:color="auto" w:fill="FFFFFF"/>
        </w:rPr>
        <w:t>public Enumeration </w:t>
      </w:r>
      <w:r>
        <w:rPr>
          <w:b/>
          <w:bCs/>
          <w:shd w:val="clear" w:color="auto" w:fill="FFFFFF"/>
        </w:rPr>
        <w:t>getParameterNames();</w:t>
      </w:r>
    </w:p>
    <w:p w14:paraId="22A9F58A" w14:textId="77777777" w:rsidR="005D5DE8" w:rsidRDefault="005D5DE8" w:rsidP="00151D89">
      <w:pPr>
        <w:pStyle w:val="ListParagraph"/>
        <w:numPr>
          <w:ilvl w:val="0"/>
          <w:numId w:val="33"/>
        </w:numPr>
        <w:rPr>
          <w:shd w:val="clear" w:color="auto" w:fill="FFFFFF"/>
        </w:rPr>
      </w:pPr>
      <w:r>
        <w:rPr>
          <w:shd w:val="clear" w:color="auto" w:fill="FFFFFF"/>
        </w:rPr>
        <w:t>public String[] </w:t>
      </w:r>
      <w:r>
        <w:rPr>
          <w:b/>
          <w:bCs/>
          <w:shd w:val="clear" w:color="auto" w:fill="FFFFFF"/>
        </w:rPr>
        <w:t>getParamterValues(“paramname”);</w:t>
      </w:r>
    </w:p>
    <w:p w14:paraId="6D3D84C6" w14:textId="77777777" w:rsidR="005D5DE8" w:rsidRDefault="005D5DE8" w:rsidP="005D5DE8">
      <w:pPr>
        <w:rPr>
          <w:shd w:val="clear" w:color="auto" w:fill="FFFFFF"/>
        </w:rPr>
      </w:pPr>
    </w:p>
    <w:p w14:paraId="6C1B915E" w14:textId="77777777" w:rsidR="005D5DE8" w:rsidRDefault="005D5DE8" w:rsidP="008151C9">
      <w:pPr>
        <w:pStyle w:val="Heading30"/>
        <w:rPr>
          <w:shd w:val="clear" w:color="auto" w:fill="FFFFFF"/>
        </w:rPr>
      </w:pPr>
      <w:bookmarkStart w:id="247" w:name="_Toc2631575"/>
      <w:r>
        <w:rPr>
          <w:shd w:val="clear" w:color="auto" w:fill="FFFFFF"/>
        </w:rPr>
        <w:t>How can we create deadlock condition on our servlet? (</w:t>
      </w:r>
      <w:hyperlink r:id="rId242" w:history="1">
        <w:r>
          <w:rPr>
            <w:rStyle w:val="Hyperlink"/>
            <w:shd w:val="clear" w:color="auto" w:fill="FFFFFF"/>
          </w:rPr>
          <w:t>detailed answer</w:t>
        </w:r>
      </w:hyperlink>
      <w:r>
        <w:rPr>
          <w:shd w:val="clear" w:color="auto" w:fill="FFFFFF"/>
        </w:rPr>
        <w:t>)</w:t>
      </w:r>
      <w:bookmarkEnd w:id="247"/>
    </w:p>
    <w:p w14:paraId="78A4C3A6" w14:textId="1FB877DD" w:rsidR="005D5DE8" w:rsidRDefault="005D5DE8" w:rsidP="005D5DE8">
      <w:pPr>
        <w:rPr>
          <w:shd w:val="clear" w:color="auto" w:fill="FFFFFF"/>
        </w:rPr>
      </w:pPr>
      <w:r>
        <w:rPr>
          <w:shd w:val="clear" w:color="auto" w:fill="FFFFFF"/>
        </w:rPr>
        <w:t>Ans: one simple way to call </w:t>
      </w:r>
      <w:r w:rsidRPr="00EE0AE7">
        <w:rPr>
          <w:rStyle w:val="0BlueChar"/>
        </w:rPr>
        <w:t>doPost()</w:t>
      </w:r>
      <w:r>
        <w:rPr>
          <w:shd w:val="clear" w:color="auto" w:fill="FFFFFF"/>
        </w:rPr>
        <w:t> method inside </w:t>
      </w:r>
      <w:r w:rsidRPr="00EE0AE7">
        <w:rPr>
          <w:rStyle w:val="0SyntaxPinkChar"/>
        </w:rPr>
        <w:t>doGet()</w:t>
      </w:r>
      <w:r>
        <w:rPr>
          <w:shd w:val="clear" w:color="auto" w:fill="FFFFFF"/>
        </w:rPr>
        <w:t xml:space="preserve"> and </w:t>
      </w:r>
      <w:r w:rsidRPr="00EE0AE7">
        <w:rPr>
          <w:rStyle w:val="0SyntaxPinkChar"/>
        </w:rPr>
        <w:t>doGet()</w:t>
      </w:r>
      <w:r w:rsidR="00EE0AE7">
        <w:rPr>
          <w:rStyle w:val="0SyntaxPinkChar"/>
        </w:rPr>
        <w:t xml:space="preserve"> </w:t>
      </w:r>
      <w:r>
        <w:rPr>
          <w:shd w:val="clear" w:color="auto" w:fill="FFFFFF"/>
        </w:rPr>
        <w:t xml:space="preserve">method inside </w:t>
      </w:r>
      <w:r w:rsidRPr="00EE0AE7">
        <w:rPr>
          <w:rStyle w:val="0BlueChar"/>
        </w:rPr>
        <w:t>doPost()</w:t>
      </w:r>
      <w:r>
        <w:rPr>
          <w:shd w:val="clear" w:color="auto" w:fill="FFFFFF"/>
        </w:rPr>
        <w:t xml:space="preserve"> it will create deadlock situation for a servlet.  </w:t>
      </w:r>
    </w:p>
    <w:p w14:paraId="63F2A4EC" w14:textId="77777777" w:rsidR="001C0B50" w:rsidRDefault="001C0B50" w:rsidP="00481845"/>
    <w:p w14:paraId="6EADE80B" w14:textId="77777777" w:rsidR="007B054D" w:rsidRDefault="00D24E1D" w:rsidP="007B054D">
      <w:pPr>
        <w:spacing w:after="0"/>
      </w:pPr>
      <w:bookmarkStart w:id="248" w:name="_Toc2631576"/>
      <w:r w:rsidRPr="00D24E1D">
        <w:rPr>
          <w:rStyle w:val="Heading3Char0"/>
        </w:rPr>
        <w:t>Difference between DOM and SAX parser in Java? (</w:t>
      </w:r>
      <w:bookmarkEnd w:id="248"/>
      <w:r w:rsidR="00013F2F">
        <w:fldChar w:fldCharType="begin"/>
      </w:r>
      <w:r w:rsidR="00013F2F">
        <w:instrText xml:space="preserve"> HYPERLINK "http://www.java67.com/2012/09/dom-vs-sax-parser-in-java-xml-parsing.html" </w:instrText>
      </w:r>
      <w:r w:rsidR="00013F2F">
        <w:fldChar w:fldCharType="separate"/>
      </w:r>
      <w:r w:rsidRPr="00D24E1D">
        <w:rPr>
          <w:rStyle w:val="Heading3Char0"/>
        </w:rPr>
        <w:t>answer</w:t>
      </w:r>
      <w:r w:rsidR="00013F2F">
        <w:rPr>
          <w:rStyle w:val="Heading3Char0"/>
        </w:rPr>
        <w:fldChar w:fldCharType="end"/>
      </w:r>
      <w:r w:rsidRPr="00D24E1D">
        <w:rPr>
          <w:rStyle w:val="Heading3Char0"/>
        </w:rPr>
        <w:t>)</w:t>
      </w:r>
      <w:r w:rsidRPr="00D24E1D">
        <w:rPr>
          <w:rStyle w:val="Heading3Char0"/>
        </w:rPr>
        <w:br/>
      </w:r>
      <w:r w:rsidRPr="00D24E1D">
        <w:t xml:space="preserve">DOM loads whole XML File in memory while SAX doesn't. </w:t>
      </w:r>
    </w:p>
    <w:p w14:paraId="20ABE6EF" w14:textId="2D2E50D8" w:rsidR="007B054D" w:rsidRDefault="007B054D" w:rsidP="00151D89">
      <w:pPr>
        <w:pStyle w:val="ListParagraph"/>
        <w:numPr>
          <w:ilvl w:val="0"/>
          <w:numId w:val="87"/>
        </w:numPr>
      </w:pPr>
      <w:r w:rsidRPr="007B054D">
        <w:rPr>
          <w:b/>
        </w:rPr>
        <w:t>SAX</w:t>
      </w:r>
      <w:r w:rsidR="00D24E1D" w:rsidRPr="00D24E1D">
        <w:t xml:space="preserve"> is an </w:t>
      </w:r>
      <w:r w:rsidR="00EE0AE7" w:rsidRPr="00D24E1D">
        <w:t>event-based</w:t>
      </w:r>
      <w:r w:rsidR="00D24E1D" w:rsidRPr="00D24E1D">
        <w:t xml:space="preserve"> parser and can be used to </w:t>
      </w:r>
      <w:r w:rsidR="00D24E1D" w:rsidRPr="007B054D">
        <w:rPr>
          <w:b/>
        </w:rPr>
        <w:t>parse a large file</w:t>
      </w:r>
      <w:r w:rsidR="00D24E1D" w:rsidRPr="00D24E1D">
        <w:t xml:space="preserve">, </w:t>
      </w:r>
    </w:p>
    <w:p w14:paraId="7DC718E4" w14:textId="77777777" w:rsidR="001C0B50" w:rsidRPr="006C7327" w:rsidRDefault="007B054D" w:rsidP="00151D89">
      <w:pPr>
        <w:pStyle w:val="ListParagraph"/>
        <w:numPr>
          <w:ilvl w:val="0"/>
          <w:numId w:val="87"/>
        </w:numPr>
        <w:rPr>
          <w:rStyle w:val="Hyperlink"/>
          <w:color w:val="000000" w:themeColor="text1"/>
          <w:u w:val="none"/>
        </w:rPr>
      </w:pPr>
      <w:r w:rsidRPr="007B054D">
        <w:rPr>
          <w:b/>
        </w:rPr>
        <w:t>D</w:t>
      </w:r>
      <w:r w:rsidR="00D24E1D" w:rsidRPr="007B054D">
        <w:rPr>
          <w:b/>
        </w:rPr>
        <w:t>OM</w:t>
      </w:r>
      <w:r w:rsidR="00D24E1D" w:rsidRPr="00D24E1D">
        <w:t xml:space="preserve"> is fast and should be preferred for </w:t>
      </w:r>
      <w:r w:rsidR="00D24E1D" w:rsidRPr="007B054D">
        <w:rPr>
          <w:b/>
        </w:rPr>
        <w:t>small files</w:t>
      </w:r>
      <w:r w:rsidR="00D24E1D" w:rsidRPr="00D24E1D">
        <w:t>.</w:t>
      </w:r>
      <w:r w:rsidR="00D24E1D" w:rsidRPr="00D24E1D">
        <w:br/>
      </w:r>
      <w:r w:rsidR="00D24E1D" w:rsidRPr="00D24E1D">
        <w:br/>
        <w:t>Read more: </w:t>
      </w:r>
      <w:hyperlink r:id="rId243" w:anchor="ixzz5fuXtTqen" w:history="1">
        <w:r w:rsidR="00D24E1D" w:rsidRPr="00D24E1D">
          <w:rPr>
            <w:rStyle w:val="Hyperlink"/>
          </w:rPr>
          <w:t>http://www.java67.com/2018/03/top-50-core-java-interview-questions.html#ixzz5fuXtTqen</w:t>
        </w:r>
      </w:hyperlink>
    </w:p>
    <w:p w14:paraId="204C2ADD" w14:textId="77777777" w:rsidR="006C7327" w:rsidRPr="00BD1C12" w:rsidRDefault="006C7327" w:rsidP="008151C9">
      <w:pPr>
        <w:pStyle w:val="Heading30"/>
      </w:pPr>
      <w:r w:rsidRPr="00FE4E1D">
        <w:lastRenderedPageBreak/>
        <w:t>What is JSESSIONID in J2EE Web application - JSP Servlet?</w:t>
      </w:r>
    </w:p>
    <w:p w14:paraId="251510B1" w14:textId="4355256E" w:rsidR="006C7327" w:rsidRDefault="006C7327" w:rsidP="006C7327">
      <w:r w:rsidRPr="00C80774">
        <w:t>HTTP protocol and Web Servers are stateless</w:t>
      </w:r>
      <w:r w:rsidR="00EE0AE7">
        <w:t>.</w:t>
      </w:r>
      <w:r w:rsidRPr="00C80774">
        <w:t xml:space="preserve"> it means</w:t>
      </w:r>
      <w:r w:rsidR="00EE0AE7">
        <w:t xml:space="preserve"> </w:t>
      </w:r>
      <w:r w:rsidRPr="00C80774">
        <w:t>for web server every request is a new request to process and they can’t identify if it’s coming from client that has been sending request previously.</w:t>
      </w:r>
    </w:p>
    <w:p w14:paraId="672E1276" w14:textId="67E82467" w:rsidR="006C7327" w:rsidRDefault="006C7327" w:rsidP="006C7327">
      <w:r w:rsidRPr="009D3AA6">
        <w:rPr>
          <w:b/>
          <w:bCs/>
        </w:rPr>
        <w:t>Session</w:t>
      </w:r>
      <w:r w:rsidRPr="009D3AA6">
        <w:t xml:space="preserve"> is a conversional state between client and </w:t>
      </w:r>
      <w:r w:rsidR="00EE0AE7" w:rsidRPr="009D3AA6">
        <w:t>server,</w:t>
      </w:r>
      <w:r w:rsidRPr="009D3AA6">
        <w:t xml:space="preserve"> and it can consist of multiple request and response between client and server. Since HTTP and Web Server both are stateless, the only way to maintain a session is when some unique information about the session (session id) is passed between server and client in every request and response.</w:t>
      </w:r>
    </w:p>
    <w:p w14:paraId="6D871E18" w14:textId="1C41E6A6" w:rsidR="006C7327" w:rsidRDefault="006C7327" w:rsidP="006C7327">
      <w:r w:rsidRPr="009D3AA6">
        <w:t xml:space="preserve">When we use </w:t>
      </w:r>
      <w:r w:rsidRPr="00EE0AE7">
        <w:rPr>
          <w:rStyle w:val="0BlueChar"/>
        </w:rPr>
        <w:t>HttpServletRequest</w:t>
      </w:r>
      <w:r w:rsidRPr="00EE0AE7">
        <w:rPr>
          <w:rStyle w:val="2SyntaxChar"/>
        </w:rPr>
        <w:t xml:space="preserve"> getSession()</w:t>
      </w:r>
      <w:r w:rsidRPr="009D3AA6">
        <w:t xml:space="preserve"> method and it creates a new request, it creates the new HttpSession object and also add a Cookie to the response object with name </w:t>
      </w:r>
      <w:r w:rsidRPr="00EE0AE7">
        <w:rPr>
          <w:rStyle w:val="0BlueChar"/>
        </w:rPr>
        <w:t>JSESSIONID</w:t>
      </w:r>
      <w:r w:rsidRPr="009D3AA6">
        <w:t xml:space="preserve"> and value as session id. This cookie is used to identify the HttpSession object in further requests from client. If the cookies are disabled at client side and we are using URL </w:t>
      </w:r>
      <w:r w:rsidR="00EE0AE7" w:rsidRPr="009D3AA6">
        <w:t>rewriting,</w:t>
      </w:r>
      <w:r w:rsidRPr="009D3AA6">
        <w:t xml:space="preserve"> then this method uses the jsessionid value from the request URL to find the corresponding session. JSESSIONID cookie is used for session tracking, so we should not use it for our application purposes to avoid any session related issues.</w:t>
      </w:r>
    </w:p>
    <w:p w14:paraId="739A67C4" w14:textId="77777777" w:rsidR="006C7327" w:rsidRDefault="006C7327" w:rsidP="006C7327"/>
    <w:p w14:paraId="058BBD86" w14:textId="77777777" w:rsidR="006C7327" w:rsidRDefault="006C7327" w:rsidP="008151C9">
      <w:pPr>
        <w:pStyle w:val="Heading30"/>
      </w:pPr>
      <w:r>
        <w:t>How servlet session will work, if Cookies disabled?</w:t>
      </w:r>
    </w:p>
    <w:p w14:paraId="5CF25FC5" w14:textId="77777777" w:rsidR="006C7327" w:rsidRDefault="006C7327" w:rsidP="006C7327">
      <w:pPr>
        <w:rPr>
          <w:shd w:val="clear" w:color="auto" w:fill="FFFFFF"/>
        </w:rPr>
      </w:pPr>
      <w:r>
        <w:rPr>
          <w:shd w:val="clear" w:color="auto" w:fill="FFFFFF"/>
        </w:rPr>
        <w:t>In a web app, when user logs in, a </w:t>
      </w:r>
      <w:r>
        <w:rPr>
          <w:rStyle w:val="HTMLCode"/>
          <w:rFonts w:ascii="Consolas" w:eastAsiaTheme="minorEastAsia" w:hAnsi="Consolas"/>
          <w:color w:val="242729"/>
          <w:bdr w:val="none" w:sz="0" w:space="0" w:color="auto" w:frame="1"/>
          <w:shd w:val="clear" w:color="auto" w:fill="EFF0F1"/>
        </w:rPr>
        <w:t>HttpSession</w:t>
      </w:r>
      <w:r>
        <w:rPr>
          <w:shd w:val="clear" w:color="auto" w:fill="FFFFFF"/>
        </w:rPr>
        <w:t> is created using </w:t>
      </w:r>
      <w:r>
        <w:rPr>
          <w:rStyle w:val="HTMLCode"/>
          <w:rFonts w:ascii="Consolas" w:eastAsiaTheme="minorEastAsia" w:hAnsi="Consolas"/>
          <w:color w:val="242729"/>
          <w:bdr w:val="none" w:sz="0" w:space="0" w:color="auto" w:frame="1"/>
          <w:shd w:val="clear" w:color="auto" w:fill="EFF0F1"/>
        </w:rPr>
        <w:t>HttpSession s = request.getSession(true);</w:t>
      </w:r>
      <w:r>
        <w:rPr>
          <w:shd w:val="clear" w:color="auto" w:fill="FFFFFF"/>
        </w:rPr>
        <w:t> This creates a cookie with </w:t>
      </w:r>
      <w:r>
        <w:rPr>
          <w:rStyle w:val="HTMLCode"/>
          <w:rFonts w:ascii="Consolas" w:eastAsiaTheme="minorEastAsia" w:hAnsi="Consolas"/>
          <w:color w:val="242729"/>
          <w:bdr w:val="none" w:sz="0" w:space="0" w:color="auto" w:frame="1"/>
          <w:shd w:val="clear" w:color="auto" w:fill="EFF0F1"/>
        </w:rPr>
        <w:t>jsessionid</w:t>
      </w:r>
      <w:r>
        <w:rPr>
          <w:shd w:val="clear" w:color="auto" w:fill="FFFFFF"/>
        </w:rPr>
        <w:t> on the browser. But if cookies are disabled on browser, How can i proceed with login?</w:t>
      </w:r>
    </w:p>
    <w:p w14:paraId="7F4543C3" w14:textId="27E78442" w:rsidR="00EE0AE7" w:rsidRDefault="006C7327" w:rsidP="00EE0AE7">
      <w:pPr>
        <w:spacing w:after="0"/>
      </w:pPr>
      <w:r w:rsidRPr="009D3AA6">
        <w:t>If Cookies are disabled. You should be using URL Rewriting mechanism for Session tracking</w:t>
      </w:r>
      <w:r w:rsidR="00EE0AE7">
        <w:t>. In this process we are not use SessionID – we just pass information in link.</w:t>
      </w:r>
    </w:p>
    <w:p w14:paraId="12C1F6A6" w14:textId="25CC717C" w:rsidR="006C7327" w:rsidRPr="00EE0AE7" w:rsidRDefault="00EE0AE7" w:rsidP="00EE0AE7">
      <w:pPr>
        <w:pStyle w:val="1Output"/>
        <w:rPr>
          <w:sz w:val="14"/>
          <w:szCs w:val="18"/>
        </w:rPr>
      </w:pPr>
      <w:r>
        <w:rPr>
          <w:rStyle w:val="HTMLCode"/>
          <w:rFonts w:eastAsiaTheme="minorEastAsia"/>
          <w:color w:val="273239"/>
          <w:spacing w:val="2"/>
        </w:rPr>
        <w:t> </w:t>
      </w:r>
      <w:r w:rsidRPr="00EE0AE7">
        <w:rPr>
          <w:rStyle w:val="HTMLCode"/>
          <w:rFonts w:eastAsiaTheme="minorEastAsia"/>
          <w:spacing w:val="2"/>
          <w:sz w:val="18"/>
          <w:szCs w:val="18"/>
        </w:rPr>
        <w:t>String n = request.getParameter("uname");</w:t>
      </w:r>
    </w:p>
    <w:p w14:paraId="0CB51343" w14:textId="32FE7503" w:rsidR="00EE0AE7" w:rsidRPr="00EE0AE7" w:rsidRDefault="00EE0AE7" w:rsidP="00EE0AE7">
      <w:pPr>
        <w:pStyle w:val="1Output"/>
        <w:rPr>
          <w:sz w:val="14"/>
          <w:szCs w:val="18"/>
        </w:rPr>
      </w:pPr>
      <w:r w:rsidRPr="00EE0AE7">
        <w:rPr>
          <w:rStyle w:val="HTMLCode"/>
          <w:rFonts w:eastAsiaTheme="minorEastAsia"/>
          <w:color w:val="273239"/>
          <w:spacing w:val="2"/>
          <w:sz w:val="18"/>
          <w:szCs w:val="18"/>
        </w:rPr>
        <w:t> </w:t>
      </w:r>
      <w:r w:rsidRPr="00EE0AE7">
        <w:rPr>
          <w:rStyle w:val="HTMLCode"/>
          <w:rFonts w:eastAsiaTheme="minorEastAsia"/>
          <w:spacing w:val="2"/>
          <w:sz w:val="18"/>
          <w:szCs w:val="18"/>
        </w:rPr>
        <w:t>out.print("&lt;a href='SecondServlet?uname="</w:t>
      </w:r>
      <w:r w:rsidRPr="00EE0AE7">
        <w:rPr>
          <w:color w:val="273239"/>
          <w:sz w:val="14"/>
          <w:szCs w:val="18"/>
          <w:shd w:val="clear" w:color="auto" w:fill="FFFFFF"/>
        </w:rPr>
        <w:t xml:space="preserve"> </w:t>
      </w:r>
      <w:r w:rsidRPr="00EE0AE7">
        <w:rPr>
          <w:rStyle w:val="HTMLCode"/>
          <w:rFonts w:eastAsiaTheme="minorEastAsia"/>
          <w:spacing w:val="2"/>
          <w:sz w:val="18"/>
          <w:szCs w:val="18"/>
        </w:rPr>
        <w:t>+ n + "'&gt;visit&lt;/a&gt;");</w:t>
      </w:r>
    </w:p>
    <w:p w14:paraId="6C3E6614" w14:textId="77777777" w:rsidR="00F242C2" w:rsidRDefault="00F242C2" w:rsidP="00EE0AE7">
      <w:pPr>
        <w:spacing w:after="0"/>
      </w:pPr>
    </w:p>
    <w:p w14:paraId="276DC615" w14:textId="5E3682A2" w:rsidR="00EE0AE7" w:rsidRDefault="00EE0AE7" w:rsidP="00EE0AE7">
      <w:pPr>
        <w:spacing w:after="0"/>
      </w:pPr>
      <w:r>
        <w:t xml:space="preserve">We can use any other methods like below , for Session tracking instead of url rewring </w:t>
      </w:r>
    </w:p>
    <w:p w14:paraId="67D3ADE8" w14:textId="77777777" w:rsidR="00EE0AE7" w:rsidRPr="00AB2DC6" w:rsidRDefault="00EE0AE7" w:rsidP="00EE0AE7">
      <w:pPr>
        <w:pStyle w:val="1Output"/>
      </w:pPr>
      <w:r w:rsidRPr="00AB2DC6">
        <w:t>Hidden Form Field</w:t>
      </w:r>
    </w:p>
    <w:p w14:paraId="3EC394B8" w14:textId="77777777" w:rsidR="00EE0AE7" w:rsidRPr="00AB2DC6" w:rsidRDefault="00EE0AE7" w:rsidP="00EE0AE7">
      <w:pPr>
        <w:pStyle w:val="1Output"/>
      </w:pPr>
      <w:r w:rsidRPr="00AB2DC6">
        <w:t>Cookies</w:t>
      </w:r>
    </w:p>
    <w:p w14:paraId="702D1ED9" w14:textId="77777777" w:rsidR="00EE0AE7" w:rsidRPr="00AB2DC6" w:rsidRDefault="00EE0AE7" w:rsidP="00EE0AE7">
      <w:pPr>
        <w:pStyle w:val="1Output"/>
      </w:pPr>
      <w:r w:rsidRPr="00AB2DC6">
        <w:t>HttpSession</w:t>
      </w:r>
    </w:p>
    <w:p w14:paraId="0E055A07" w14:textId="77777777" w:rsidR="00EE0AE7" w:rsidRPr="00AB2DC6" w:rsidRDefault="00EE0AE7" w:rsidP="00EE0AE7">
      <w:pPr>
        <w:pStyle w:val="1Output"/>
      </w:pPr>
      <w:r w:rsidRPr="00AB2DC6">
        <w:t>URL Rewriting</w:t>
      </w:r>
    </w:p>
    <w:p w14:paraId="122DD570" w14:textId="0361E7A8" w:rsidR="00EE0AE7" w:rsidRDefault="00EE0AE7" w:rsidP="006C7327"/>
    <w:p w14:paraId="5E00D3D3" w14:textId="77777777" w:rsidR="00EE0AE7" w:rsidRDefault="00EE0AE7" w:rsidP="006C7327"/>
    <w:p w14:paraId="36200257" w14:textId="77777777" w:rsidR="006C7327" w:rsidRDefault="006C7327" w:rsidP="008151C9">
      <w:pPr>
        <w:pStyle w:val="Heading30"/>
      </w:pPr>
      <w:r w:rsidRPr="009401C9">
        <w:t>Can you describe the difference between valid and well-formed XML?</w:t>
      </w:r>
    </w:p>
    <w:p w14:paraId="05069AC0" w14:textId="5898BD3D" w:rsidR="006C7327" w:rsidRDefault="006C7327" w:rsidP="006C7327">
      <w:r w:rsidRPr="009401C9">
        <w:t xml:space="preserve">A well-formed XML is the one which has </w:t>
      </w:r>
      <w:r w:rsidRPr="009401C9">
        <w:rPr>
          <w:b/>
        </w:rPr>
        <w:t xml:space="preserve">root </w:t>
      </w:r>
      <w:r w:rsidR="005514C2" w:rsidRPr="009401C9">
        <w:rPr>
          <w:b/>
        </w:rPr>
        <w:t>element,</w:t>
      </w:r>
      <w:r w:rsidRPr="009401C9">
        <w:rPr>
          <w:b/>
        </w:rPr>
        <w:t xml:space="preserve"> and all tags are closed properly</w:t>
      </w:r>
      <w:r w:rsidRPr="009401C9">
        <w:t>, attributes are defined properly, their value is also quoted properly.</w:t>
      </w:r>
    </w:p>
    <w:p w14:paraId="696B74BD" w14:textId="629A2B7A" w:rsidR="006C7327" w:rsidRDefault="006C7327" w:rsidP="006C7327">
      <w:r w:rsidRPr="009401C9">
        <w:t xml:space="preserve">On another hand, a valid XML is the one which </w:t>
      </w:r>
      <w:r w:rsidRPr="009401C9">
        <w:rPr>
          <w:b/>
        </w:rPr>
        <w:t>can be validated against an XSD file or schema</w:t>
      </w:r>
      <w:r w:rsidRPr="009401C9">
        <w:t xml:space="preserve">. So it's possible for an XML to be well-formed but not valid because they contain tags </w:t>
      </w:r>
      <w:r w:rsidRPr="0050231C">
        <w:rPr>
          <w:b/>
          <w:bCs/>
          <w:color w:val="FF0000"/>
        </w:rPr>
        <w:t>which may not be allowed</w:t>
      </w:r>
      <w:r w:rsidRPr="0050231C">
        <w:rPr>
          <w:color w:val="FF0000"/>
        </w:rPr>
        <w:t xml:space="preserve"> </w:t>
      </w:r>
      <w:r w:rsidRPr="009401C9">
        <w:t>by their schema.</w:t>
      </w:r>
    </w:p>
    <w:p w14:paraId="4F82DE75" w14:textId="77777777" w:rsidR="00BE19F5" w:rsidRDefault="00BE19F5" w:rsidP="006C7327"/>
    <w:p w14:paraId="5A6A7151" w14:textId="10E9B59F" w:rsidR="006C7327" w:rsidRDefault="00BE19F5" w:rsidP="008151C9">
      <w:pPr>
        <w:pStyle w:val="Heading30"/>
      </w:pPr>
      <w:r>
        <w:t>What happenes if wont set contentType in Servlet responce</w:t>
      </w:r>
    </w:p>
    <w:p w14:paraId="408A1787" w14:textId="5EA13B60" w:rsidR="006C7327" w:rsidRDefault="00BE19F5" w:rsidP="006C7327">
      <w:r>
        <w:t>If you won’t set Content type, by default Servlet prints the con</w:t>
      </w:r>
      <w:r w:rsidR="00371940">
        <w:t>t</w:t>
      </w:r>
      <w:r>
        <w:t>ent as it is, without encodoing or formating</w:t>
      </w:r>
      <w:r w:rsidR="009D6EB0">
        <w:t>.</w:t>
      </w:r>
    </w:p>
    <w:p w14:paraId="41503491" w14:textId="51B5ED2D" w:rsidR="009D6EB0" w:rsidRDefault="009D6EB0" w:rsidP="009D6EB0">
      <w:pPr>
        <w:spacing w:after="0"/>
      </w:pPr>
      <w:r>
        <w:lastRenderedPageBreak/>
        <w:t xml:space="preserve">For </w:t>
      </w:r>
      <w:r w:rsidR="0050231C">
        <w:t>example,</w:t>
      </w:r>
      <w:r>
        <w:t xml:space="preserve"> output for below code will be </w:t>
      </w:r>
    </w:p>
    <w:p w14:paraId="450A5C35" w14:textId="77777777" w:rsidR="009D6EB0" w:rsidRDefault="009D6EB0" w:rsidP="009D6EB0">
      <w:pPr>
        <w:pStyle w:val="Output"/>
        <w:rPr>
          <w:color w:val="4C483D" w:themeColor="text2"/>
        </w:rPr>
      </w:pPr>
      <w:r>
        <w:tab/>
        <w:t xml:space="preserve">PrintWriter </w:t>
      </w:r>
      <w:r>
        <w:rPr>
          <w:color w:val="6A3E3E"/>
        </w:rPr>
        <w:t>pw</w:t>
      </w:r>
      <w:r>
        <w:t xml:space="preserve"> = </w:t>
      </w:r>
      <w:r>
        <w:rPr>
          <w:color w:val="6A3E3E"/>
        </w:rPr>
        <w:t>res</w:t>
      </w:r>
      <w:r>
        <w:t>.getWriter();</w:t>
      </w:r>
    </w:p>
    <w:p w14:paraId="3980488D" w14:textId="77777777" w:rsidR="009D6EB0" w:rsidRDefault="009D6EB0" w:rsidP="009D6EB0">
      <w:pPr>
        <w:pStyle w:val="Output"/>
        <w:rPr>
          <w:color w:val="4C483D" w:themeColor="text2"/>
        </w:rPr>
      </w:pPr>
      <w:r>
        <w:tab/>
      </w:r>
      <w:r>
        <w:rPr>
          <w:color w:val="3F7F5F"/>
        </w:rPr>
        <w:t>//res.setContentType("text/</w:t>
      </w:r>
      <w:r>
        <w:rPr>
          <w:color w:val="3F7F5F"/>
          <w:u w:val="single"/>
        </w:rPr>
        <w:t>html</w:t>
      </w:r>
      <w:r>
        <w:rPr>
          <w:color w:val="3F7F5F"/>
        </w:rPr>
        <w:t>");</w:t>
      </w:r>
    </w:p>
    <w:p w14:paraId="2800DC72" w14:textId="096C2743" w:rsidR="009D6EB0" w:rsidRDefault="009D6EB0" w:rsidP="009D6EB0">
      <w:pPr>
        <w:pStyle w:val="Output"/>
      </w:pPr>
      <w:r>
        <w:tab/>
      </w:r>
      <w:r>
        <w:rPr>
          <w:color w:val="6A3E3E"/>
        </w:rPr>
        <w:t>pw</w:t>
      </w:r>
      <w:r>
        <w:t>.write(</w:t>
      </w:r>
      <w:r>
        <w:rPr>
          <w:color w:val="2A00FF"/>
        </w:rPr>
        <w:t>" &lt;br&gt; Hello, world &lt;br&gt;"</w:t>
      </w:r>
      <w:r>
        <w:t>);</w:t>
      </w:r>
    </w:p>
    <w:p w14:paraId="243C3651" w14:textId="6000F42D" w:rsidR="00BE19F5" w:rsidRDefault="009D6EB0" w:rsidP="006C7327">
      <w:r>
        <w:rPr>
          <w:noProof/>
        </w:rPr>
        <w:drawing>
          <wp:inline distT="0" distB="0" distL="0" distR="0" wp14:anchorId="45C89459" wp14:editId="74E71441">
            <wp:extent cx="4608830" cy="1146810"/>
            <wp:effectExtent l="0" t="0" r="127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4608830" cy="1146810"/>
                    </a:xfrm>
                    <a:prstGeom prst="rect">
                      <a:avLst/>
                    </a:prstGeom>
                    <a:noFill/>
                    <a:ln>
                      <a:noFill/>
                    </a:ln>
                  </pic:spPr>
                </pic:pic>
              </a:graphicData>
            </a:graphic>
          </wp:inline>
        </w:drawing>
      </w:r>
    </w:p>
    <w:p w14:paraId="7D717BAD" w14:textId="2F71D471" w:rsidR="009D6EB0" w:rsidRDefault="009D6EB0" w:rsidP="006C7327">
      <w:r>
        <w:t xml:space="preserve">Here HTML tags prints as it is, as a String. But we uncomment above </w:t>
      </w:r>
      <w:r>
        <w:rPr>
          <w:color w:val="3F7F5F"/>
        </w:rPr>
        <w:t>res.setContentType("text/</w:t>
      </w:r>
      <w:r>
        <w:rPr>
          <w:color w:val="3F7F5F"/>
          <w:u w:val="single"/>
        </w:rPr>
        <w:t>html</w:t>
      </w:r>
      <w:r>
        <w:rPr>
          <w:color w:val="3F7F5F"/>
        </w:rPr>
        <w:t xml:space="preserve">"); </w:t>
      </w:r>
    </w:p>
    <w:p w14:paraId="57B97D75" w14:textId="77777777" w:rsidR="009D6EB0" w:rsidRDefault="009D6EB0" w:rsidP="006C7327"/>
    <w:p w14:paraId="0CB56D7D" w14:textId="77777777" w:rsidR="006C7327" w:rsidRDefault="006C7327" w:rsidP="008151C9">
      <w:pPr>
        <w:pStyle w:val="Heading30"/>
      </w:pPr>
      <w:r>
        <w:t>Maven&amp; Ant build for diffrenrt enviroments using properties</w:t>
      </w:r>
    </w:p>
    <w:p w14:paraId="273606EA" w14:textId="77777777" w:rsidR="006C7327" w:rsidRDefault="006C7327" w:rsidP="006C7327"/>
    <w:p w14:paraId="5EB402D1" w14:textId="77777777" w:rsidR="006C7327" w:rsidRDefault="006C7327" w:rsidP="006C7327">
      <w:pPr>
        <w:pStyle w:val="Qsns"/>
      </w:pPr>
      <w:r>
        <w:t>Ant</w:t>
      </w:r>
    </w:p>
    <w:p w14:paraId="3ADCF487" w14:textId="09882C95" w:rsidR="006C7327" w:rsidRDefault="006C7327" w:rsidP="002941D5">
      <w:pPr>
        <w:spacing w:after="0"/>
      </w:pPr>
      <w:r w:rsidRPr="0059726F">
        <w:rPr>
          <w:shd w:val="clear" w:color="auto" w:fill="FFFFFF"/>
        </w:rPr>
        <w:t>Ant’s build file, called </w:t>
      </w:r>
      <w:r w:rsidRPr="0059726F">
        <w:rPr>
          <w:rFonts w:ascii="Consolas" w:hAnsi="Consolas" w:cs="Courier New"/>
          <w:b/>
          <w:bCs/>
          <w:color w:val="C7254E"/>
          <w:sz w:val="22"/>
          <w:szCs w:val="22"/>
          <w:shd w:val="clear" w:color="auto" w:fill="F9F2F4"/>
        </w:rPr>
        <w:t>build.xml</w:t>
      </w:r>
      <w:r w:rsidRPr="0059726F">
        <w:rPr>
          <w:shd w:val="clear" w:color="auto" w:fill="FFFFFF"/>
        </w:rPr>
        <w:t xml:space="preserve"> should reside in the base directory of the project. </w:t>
      </w:r>
      <w:r w:rsidR="009867ED" w:rsidRPr="0059726F">
        <w:rPr>
          <w:shd w:val="clear" w:color="auto" w:fill="FFFFFF"/>
        </w:rPr>
        <w:t>However,</w:t>
      </w:r>
      <w:r w:rsidRPr="0059726F">
        <w:rPr>
          <w:shd w:val="clear" w:color="auto" w:fill="FFFFFF"/>
        </w:rPr>
        <w:t> </w:t>
      </w:r>
      <w:r w:rsidRPr="0059726F">
        <w:rPr>
          <w:b/>
          <w:bCs/>
          <w:i/>
          <w:iCs/>
          <w:color w:val="FF0000"/>
          <w:shd w:val="clear" w:color="auto" w:fill="FFFFFF"/>
        </w:rPr>
        <w:t>there is no restriction on the file name or its location</w:t>
      </w:r>
      <w:r w:rsidRPr="0059726F">
        <w:rPr>
          <w:shd w:val="clear" w:color="auto" w:fill="FFFFFF"/>
        </w:rPr>
        <w:t>. You are free to use other file names or save the build file in some other location</w:t>
      </w:r>
    </w:p>
    <w:p w14:paraId="499DA866" w14:textId="77777777" w:rsidR="006C7327" w:rsidRPr="002941D5" w:rsidRDefault="006C7327" w:rsidP="002941D5">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13131"/>
          <w:sz w:val="16"/>
          <w:szCs w:val="16"/>
          <w:lang w:eastAsia="en-US"/>
        </w:rPr>
      </w:pPr>
      <w:r w:rsidRPr="002941D5">
        <w:rPr>
          <w:rFonts w:ascii="Consolas" w:eastAsia="Times New Roman" w:hAnsi="Consolas" w:cs="Courier New"/>
          <w:color w:val="666600"/>
          <w:sz w:val="16"/>
          <w:szCs w:val="16"/>
          <w:lang w:eastAsia="en-US"/>
        </w:rPr>
        <w:t>&lt;?</w:t>
      </w:r>
      <w:r w:rsidRPr="002941D5">
        <w:rPr>
          <w:rFonts w:ascii="Consolas" w:eastAsia="Times New Roman" w:hAnsi="Consolas" w:cs="Courier New"/>
          <w:color w:val="313131"/>
          <w:sz w:val="16"/>
          <w:szCs w:val="16"/>
          <w:lang w:eastAsia="en-US"/>
        </w:rPr>
        <w:t xml:space="preserve">xml version </w:t>
      </w:r>
      <w:r w:rsidRPr="002941D5">
        <w:rPr>
          <w:rFonts w:ascii="Consolas" w:eastAsia="Times New Roman" w:hAnsi="Consolas" w:cs="Courier New"/>
          <w:color w:val="666600"/>
          <w:sz w:val="16"/>
          <w:szCs w:val="16"/>
          <w:lang w:eastAsia="en-US"/>
        </w:rPr>
        <w:t>=</w:t>
      </w:r>
      <w:r w:rsidRPr="002941D5">
        <w:rPr>
          <w:rFonts w:ascii="Consolas" w:eastAsia="Times New Roman" w:hAnsi="Consolas" w:cs="Courier New"/>
          <w:color w:val="313131"/>
          <w:sz w:val="16"/>
          <w:szCs w:val="16"/>
          <w:lang w:eastAsia="en-US"/>
        </w:rPr>
        <w:t xml:space="preserve"> </w:t>
      </w:r>
      <w:r w:rsidRPr="002941D5">
        <w:rPr>
          <w:rFonts w:ascii="Consolas" w:eastAsia="Times New Roman" w:hAnsi="Consolas" w:cs="Courier New"/>
          <w:color w:val="008800"/>
          <w:sz w:val="16"/>
          <w:szCs w:val="16"/>
          <w:lang w:eastAsia="en-US"/>
        </w:rPr>
        <w:t>"1.0"</w:t>
      </w:r>
      <w:r w:rsidRPr="002941D5">
        <w:rPr>
          <w:rFonts w:ascii="Consolas" w:eastAsia="Times New Roman" w:hAnsi="Consolas" w:cs="Courier New"/>
          <w:color w:val="666600"/>
          <w:sz w:val="16"/>
          <w:szCs w:val="16"/>
          <w:lang w:eastAsia="en-US"/>
        </w:rPr>
        <w:t>?&gt;</w:t>
      </w:r>
    </w:p>
    <w:p w14:paraId="4052243A" w14:textId="77777777" w:rsidR="006C7327" w:rsidRPr="002941D5" w:rsidRDefault="006C7327" w:rsidP="002941D5">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13131"/>
          <w:sz w:val="16"/>
          <w:szCs w:val="16"/>
          <w:lang w:eastAsia="en-US"/>
        </w:rPr>
      </w:pPr>
      <w:r w:rsidRPr="002941D5">
        <w:rPr>
          <w:rFonts w:ascii="Consolas" w:eastAsia="Times New Roman" w:hAnsi="Consolas" w:cs="Courier New"/>
          <w:color w:val="000088"/>
          <w:sz w:val="16"/>
          <w:szCs w:val="16"/>
          <w:lang w:eastAsia="en-US"/>
        </w:rPr>
        <w:t>&lt;project</w:t>
      </w:r>
      <w:r w:rsidRPr="002941D5">
        <w:rPr>
          <w:rFonts w:ascii="Consolas" w:eastAsia="Times New Roman" w:hAnsi="Consolas" w:cs="Courier New"/>
          <w:color w:val="313131"/>
          <w:sz w:val="16"/>
          <w:szCs w:val="16"/>
          <w:lang w:eastAsia="en-US"/>
        </w:rPr>
        <w:t xml:space="preserve"> </w:t>
      </w:r>
      <w:r w:rsidRPr="002941D5">
        <w:rPr>
          <w:rFonts w:ascii="Consolas" w:eastAsia="Times New Roman" w:hAnsi="Consolas" w:cs="Courier New"/>
          <w:color w:val="7F0055"/>
          <w:sz w:val="16"/>
          <w:szCs w:val="16"/>
          <w:lang w:eastAsia="en-US"/>
        </w:rPr>
        <w:t>name</w:t>
      </w:r>
      <w:r w:rsidRPr="002941D5">
        <w:rPr>
          <w:rFonts w:ascii="Consolas" w:eastAsia="Times New Roman" w:hAnsi="Consolas" w:cs="Courier New"/>
          <w:color w:val="313131"/>
          <w:sz w:val="16"/>
          <w:szCs w:val="16"/>
          <w:lang w:eastAsia="en-US"/>
        </w:rPr>
        <w:t xml:space="preserve"> </w:t>
      </w:r>
      <w:r w:rsidRPr="002941D5">
        <w:rPr>
          <w:rFonts w:ascii="Consolas" w:eastAsia="Times New Roman" w:hAnsi="Consolas" w:cs="Courier New"/>
          <w:color w:val="666600"/>
          <w:sz w:val="16"/>
          <w:szCs w:val="16"/>
          <w:lang w:eastAsia="en-US"/>
        </w:rPr>
        <w:t>=</w:t>
      </w:r>
      <w:r w:rsidRPr="002941D5">
        <w:rPr>
          <w:rFonts w:ascii="Consolas" w:eastAsia="Times New Roman" w:hAnsi="Consolas" w:cs="Courier New"/>
          <w:color w:val="313131"/>
          <w:sz w:val="16"/>
          <w:szCs w:val="16"/>
          <w:lang w:eastAsia="en-US"/>
        </w:rPr>
        <w:t xml:space="preserve"> </w:t>
      </w:r>
      <w:r w:rsidRPr="002941D5">
        <w:rPr>
          <w:rFonts w:ascii="Consolas" w:eastAsia="Times New Roman" w:hAnsi="Consolas" w:cs="Courier New"/>
          <w:color w:val="008800"/>
          <w:sz w:val="16"/>
          <w:szCs w:val="16"/>
          <w:lang w:eastAsia="en-US"/>
        </w:rPr>
        <w:t>"Hello World Project"</w:t>
      </w:r>
      <w:r w:rsidRPr="002941D5">
        <w:rPr>
          <w:rFonts w:ascii="Consolas" w:eastAsia="Times New Roman" w:hAnsi="Consolas" w:cs="Courier New"/>
          <w:color w:val="313131"/>
          <w:sz w:val="16"/>
          <w:szCs w:val="16"/>
          <w:lang w:eastAsia="en-US"/>
        </w:rPr>
        <w:t xml:space="preserve"> </w:t>
      </w:r>
      <w:r w:rsidRPr="002941D5">
        <w:rPr>
          <w:rFonts w:ascii="Consolas" w:eastAsia="Times New Roman" w:hAnsi="Consolas" w:cs="Courier New"/>
          <w:color w:val="7F0055"/>
          <w:sz w:val="16"/>
          <w:szCs w:val="16"/>
          <w:lang w:eastAsia="en-US"/>
        </w:rPr>
        <w:t>default</w:t>
      </w:r>
      <w:r w:rsidRPr="002941D5">
        <w:rPr>
          <w:rFonts w:ascii="Consolas" w:eastAsia="Times New Roman" w:hAnsi="Consolas" w:cs="Courier New"/>
          <w:color w:val="313131"/>
          <w:sz w:val="16"/>
          <w:szCs w:val="16"/>
          <w:lang w:eastAsia="en-US"/>
        </w:rPr>
        <w:t xml:space="preserve"> </w:t>
      </w:r>
      <w:r w:rsidRPr="002941D5">
        <w:rPr>
          <w:rFonts w:ascii="Consolas" w:eastAsia="Times New Roman" w:hAnsi="Consolas" w:cs="Courier New"/>
          <w:color w:val="666600"/>
          <w:sz w:val="16"/>
          <w:szCs w:val="16"/>
          <w:lang w:eastAsia="en-US"/>
        </w:rPr>
        <w:t>=</w:t>
      </w:r>
      <w:r w:rsidRPr="002941D5">
        <w:rPr>
          <w:rFonts w:ascii="Consolas" w:eastAsia="Times New Roman" w:hAnsi="Consolas" w:cs="Courier New"/>
          <w:color w:val="313131"/>
          <w:sz w:val="16"/>
          <w:szCs w:val="16"/>
          <w:lang w:eastAsia="en-US"/>
        </w:rPr>
        <w:t xml:space="preserve"> </w:t>
      </w:r>
      <w:r w:rsidRPr="002941D5">
        <w:rPr>
          <w:rFonts w:ascii="Consolas" w:eastAsia="Times New Roman" w:hAnsi="Consolas" w:cs="Courier New"/>
          <w:color w:val="008800"/>
          <w:sz w:val="16"/>
          <w:szCs w:val="16"/>
          <w:lang w:eastAsia="en-US"/>
        </w:rPr>
        <w:t>"info"</w:t>
      </w:r>
      <w:r w:rsidRPr="002941D5">
        <w:rPr>
          <w:rFonts w:ascii="Consolas" w:eastAsia="Times New Roman" w:hAnsi="Consolas" w:cs="Courier New"/>
          <w:color w:val="000088"/>
          <w:sz w:val="16"/>
          <w:szCs w:val="16"/>
          <w:lang w:eastAsia="en-US"/>
        </w:rPr>
        <w:t>&gt;</w:t>
      </w:r>
    </w:p>
    <w:p w14:paraId="2A449060" w14:textId="77777777" w:rsidR="006C7327" w:rsidRPr="002941D5" w:rsidRDefault="006C7327" w:rsidP="002941D5">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13131"/>
          <w:sz w:val="16"/>
          <w:szCs w:val="16"/>
          <w:lang w:eastAsia="en-US"/>
        </w:rPr>
      </w:pPr>
      <w:r w:rsidRPr="002941D5">
        <w:rPr>
          <w:rFonts w:ascii="Consolas" w:eastAsia="Times New Roman" w:hAnsi="Consolas" w:cs="Courier New"/>
          <w:color w:val="313131"/>
          <w:sz w:val="16"/>
          <w:szCs w:val="16"/>
          <w:lang w:eastAsia="en-US"/>
        </w:rPr>
        <w:t xml:space="preserve">   </w:t>
      </w:r>
      <w:r w:rsidRPr="002941D5">
        <w:rPr>
          <w:rFonts w:ascii="Consolas" w:eastAsia="Times New Roman" w:hAnsi="Consolas" w:cs="Courier New"/>
          <w:color w:val="000088"/>
          <w:sz w:val="16"/>
          <w:szCs w:val="16"/>
          <w:lang w:eastAsia="en-US"/>
        </w:rPr>
        <w:t>&lt;target</w:t>
      </w:r>
      <w:r w:rsidRPr="002941D5">
        <w:rPr>
          <w:rFonts w:ascii="Consolas" w:eastAsia="Times New Roman" w:hAnsi="Consolas" w:cs="Courier New"/>
          <w:color w:val="313131"/>
          <w:sz w:val="16"/>
          <w:szCs w:val="16"/>
          <w:lang w:eastAsia="en-US"/>
        </w:rPr>
        <w:t xml:space="preserve"> </w:t>
      </w:r>
      <w:r w:rsidRPr="002941D5">
        <w:rPr>
          <w:rFonts w:ascii="Consolas" w:eastAsia="Times New Roman" w:hAnsi="Consolas" w:cs="Courier New"/>
          <w:color w:val="7F0055"/>
          <w:sz w:val="16"/>
          <w:szCs w:val="16"/>
          <w:lang w:eastAsia="en-US"/>
        </w:rPr>
        <w:t>name</w:t>
      </w:r>
      <w:r w:rsidRPr="002941D5">
        <w:rPr>
          <w:rFonts w:ascii="Consolas" w:eastAsia="Times New Roman" w:hAnsi="Consolas" w:cs="Courier New"/>
          <w:color w:val="313131"/>
          <w:sz w:val="16"/>
          <w:szCs w:val="16"/>
          <w:lang w:eastAsia="en-US"/>
        </w:rPr>
        <w:t xml:space="preserve"> </w:t>
      </w:r>
      <w:r w:rsidRPr="002941D5">
        <w:rPr>
          <w:rFonts w:ascii="Consolas" w:eastAsia="Times New Roman" w:hAnsi="Consolas" w:cs="Courier New"/>
          <w:color w:val="666600"/>
          <w:sz w:val="16"/>
          <w:szCs w:val="16"/>
          <w:lang w:eastAsia="en-US"/>
        </w:rPr>
        <w:t>=</w:t>
      </w:r>
      <w:r w:rsidRPr="002941D5">
        <w:rPr>
          <w:rFonts w:ascii="Consolas" w:eastAsia="Times New Roman" w:hAnsi="Consolas" w:cs="Courier New"/>
          <w:color w:val="313131"/>
          <w:sz w:val="16"/>
          <w:szCs w:val="16"/>
          <w:lang w:eastAsia="en-US"/>
        </w:rPr>
        <w:t xml:space="preserve"> </w:t>
      </w:r>
      <w:r w:rsidRPr="002941D5">
        <w:rPr>
          <w:rFonts w:ascii="Consolas" w:eastAsia="Times New Roman" w:hAnsi="Consolas" w:cs="Courier New"/>
          <w:color w:val="008800"/>
          <w:sz w:val="16"/>
          <w:szCs w:val="16"/>
          <w:lang w:eastAsia="en-US"/>
        </w:rPr>
        <w:t>"info"</w:t>
      </w:r>
      <w:r w:rsidRPr="002941D5">
        <w:rPr>
          <w:rFonts w:ascii="Consolas" w:eastAsia="Times New Roman" w:hAnsi="Consolas" w:cs="Courier New"/>
          <w:color w:val="000088"/>
          <w:sz w:val="16"/>
          <w:szCs w:val="16"/>
          <w:lang w:eastAsia="en-US"/>
        </w:rPr>
        <w:t>&gt;</w:t>
      </w:r>
    </w:p>
    <w:p w14:paraId="23637B68" w14:textId="77777777" w:rsidR="006C7327" w:rsidRPr="002941D5" w:rsidRDefault="006C7327" w:rsidP="002941D5">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13131"/>
          <w:sz w:val="16"/>
          <w:szCs w:val="16"/>
          <w:lang w:eastAsia="en-US"/>
        </w:rPr>
      </w:pPr>
      <w:r w:rsidRPr="002941D5">
        <w:rPr>
          <w:rFonts w:ascii="Consolas" w:eastAsia="Times New Roman" w:hAnsi="Consolas" w:cs="Courier New"/>
          <w:color w:val="313131"/>
          <w:sz w:val="16"/>
          <w:szCs w:val="16"/>
          <w:lang w:eastAsia="en-US"/>
        </w:rPr>
        <w:t xml:space="preserve">      </w:t>
      </w:r>
      <w:r w:rsidRPr="002941D5">
        <w:rPr>
          <w:rFonts w:ascii="Consolas" w:eastAsia="Times New Roman" w:hAnsi="Consolas" w:cs="Courier New"/>
          <w:color w:val="000088"/>
          <w:sz w:val="16"/>
          <w:szCs w:val="16"/>
          <w:lang w:eastAsia="en-US"/>
        </w:rPr>
        <w:t>&lt;echo&gt;</w:t>
      </w:r>
      <w:r w:rsidRPr="002941D5">
        <w:rPr>
          <w:rFonts w:ascii="Consolas" w:eastAsia="Times New Roman" w:hAnsi="Consolas" w:cs="Courier New"/>
          <w:color w:val="313131"/>
          <w:sz w:val="16"/>
          <w:szCs w:val="16"/>
          <w:lang w:eastAsia="en-US"/>
        </w:rPr>
        <w:t>Hello World - Welcome to Apache Ant!</w:t>
      </w:r>
      <w:r w:rsidRPr="002941D5">
        <w:rPr>
          <w:rFonts w:ascii="Consolas" w:eastAsia="Times New Roman" w:hAnsi="Consolas" w:cs="Courier New"/>
          <w:color w:val="000088"/>
          <w:sz w:val="16"/>
          <w:szCs w:val="16"/>
          <w:lang w:eastAsia="en-US"/>
        </w:rPr>
        <w:t>&lt;/echo&gt;</w:t>
      </w:r>
    </w:p>
    <w:p w14:paraId="3A821807" w14:textId="77777777" w:rsidR="006C7327" w:rsidRPr="002941D5" w:rsidRDefault="006C7327" w:rsidP="002941D5">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13131"/>
          <w:sz w:val="16"/>
          <w:szCs w:val="16"/>
          <w:lang w:eastAsia="en-US"/>
        </w:rPr>
      </w:pPr>
      <w:r w:rsidRPr="002941D5">
        <w:rPr>
          <w:rFonts w:ascii="Consolas" w:eastAsia="Times New Roman" w:hAnsi="Consolas" w:cs="Courier New"/>
          <w:color w:val="313131"/>
          <w:sz w:val="16"/>
          <w:szCs w:val="16"/>
          <w:lang w:eastAsia="en-US"/>
        </w:rPr>
        <w:t xml:space="preserve">   </w:t>
      </w:r>
      <w:r w:rsidRPr="002941D5">
        <w:rPr>
          <w:rFonts w:ascii="Consolas" w:eastAsia="Times New Roman" w:hAnsi="Consolas" w:cs="Courier New"/>
          <w:color w:val="000088"/>
          <w:sz w:val="16"/>
          <w:szCs w:val="16"/>
          <w:lang w:eastAsia="en-US"/>
        </w:rPr>
        <w:t>&lt;/target&gt;</w:t>
      </w:r>
    </w:p>
    <w:p w14:paraId="2BE096D1" w14:textId="77777777" w:rsidR="006C7327" w:rsidRPr="002941D5" w:rsidRDefault="006C7327" w:rsidP="002941D5">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13131"/>
          <w:sz w:val="16"/>
          <w:szCs w:val="16"/>
          <w:lang w:eastAsia="en-US"/>
        </w:rPr>
      </w:pPr>
      <w:r w:rsidRPr="002941D5">
        <w:rPr>
          <w:rFonts w:ascii="Consolas" w:eastAsia="Times New Roman" w:hAnsi="Consolas" w:cs="Courier New"/>
          <w:color w:val="000088"/>
          <w:sz w:val="16"/>
          <w:szCs w:val="16"/>
          <w:lang w:eastAsia="en-US"/>
        </w:rPr>
        <w:t>&lt;/project&gt;</w:t>
      </w:r>
    </w:p>
    <w:p w14:paraId="62069455" w14:textId="77777777" w:rsidR="006C7327" w:rsidRDefault="006C7327" w:rsidP="006C7327"/>
    <w:p w14:paraId="31757ADD" w14:textId="77777777" w:rsidR="006C7327" w:rsidRPr="0059726F" w:rsidRDefault="006C7327" w:rsidP="006C7327">
      <w:pPr>
        <w:pStyle w:val="1Output"/>
        <w:rPr>
          <w:color w:val="303336"/>
          <w:bdr w:val="none" w:sz="0" w:space="0" w:color="auto" w:frame="1"/>
          <w:shd w:val="clear" w:color="auto" w:fill="EFF0F1"/>
          <w:lang w:eastAsia="en-US"/>
        </w:rPr>
      </w:pPr>
      <w:r w:rsidRPr="0059726F">
        <w:rPr>
          <w:color w:val="7D2727"/>
          <w:bdr w:val="none" w:sz="0" w:space="0" w:color="auto" w:frame="1"/>
          <w:shd w:val="clear" w:color="auto" w:fill="EFF0F1"/>
          <w:lang w:eastAsia="en-US"/>
        </w:rPr>
        <w:t>&lt;project</w:t>
      </w:r>
      <w:r w:rsidRPr="0059726F">
        <w:rPr>
          <w:color w:val="303336"/>
          <w:bdr w:val="none" w:sz="0" w:space="0" w:color="auto" w:frame="1"/>
          <w:shd w:val="clear" w:color="auto" w:fill="EFF0F1"/>
          <w:lang w:eastAsia="en-US"/>
        </w:rPr>
        <w:t xml:space="preserve"> </w:t>
      </w:r>
      <w:r w:rsidRPr="0059726F">
        <w:rPr>
          <w:color w:val="E64320"/>
          <w:bdr w:val="none" w:sz="0" w:space="0" w:color="auto" w:frame="1"/>
          <w:shd w:val="clear" w:color="auto" w:fill="EFF0F1"/>
          <w:lang w:eastAsia="en-US"/>
        </w:rPr>
        <w:t>name</w:t>
      </w:r>
      <w:r w:rsidRPr="0059726F">
        <w:rPr>
          <w:color w:val="303336"/>
          <w:bdr w:val="none" w:sz="0" w:space="0" w:color="auto" w:frame="1"/>
          <w:shd w:val="clear" w:color="auto" w:fill="EFF0F1"/>
          <w:lang w:eastAsia="en-US"/>
        </w:rPr>
        <w:t>=</w:t>
      </w:r>
      <w:r w:rsidRPr="0059726F">
        <w:rPr>
          <w:bdr w:val="none" w:sz="0" w:space="0" w:color="auto" w:frame="1"/>
          <w:shd w:val="clear" w:color="auto" w:fill="EFF0F1"/>
          <w:lang w:eastAsia="en-US"/>
        </w:rPr>
        <w:t>"Sample Build Script"</w:t>
      </w:r>
      <w:r w:rsidRPr="0059726F">
        <w:rPr>
          <w:color w:val="303336"/>
          <w:bdr w:val="none" w:sz="0" w:space="0" w:color="auto" w:frame="1"/>
          <w:shd w:val="clear" w:color="auto" w:fill="EFF0F1"/>
          <w:lang w:eastAsia="en-US"/>
        </w:rPr>
        <w:t xml:space="preserve"> </w:t>
      </w:r>
      <w:r w:rsidRPr="0059726F">
        <w:rPr>
          <w:color w:val="E64320"/>
          <w:bdr w:val="none" w:sz="0" w:space="0" w:color="auto" w:frame="1"/>
          <w:shd w:val="clear" w:color="auto" w:fill="EFF0F1"/>
          <w:lang w:eastAsia="en-US"/>
        </w:rPr>
        <w:t>default</w:t>
      </w:r>
      <w:r w:rsidRPr="0059726F">
        <w:rPr>
          <w:color w:val="303336"/>
          <w:bdr w:val="none" w:sz="0" w:space="0" w:color="auto" w:frame="1"/>
          <w:shd w:val="clear" w:color="auto" w:fill="EFF0F1"/>
          <w:lang w:eastAsia="en-US"/>
        </w:rPr>
        <w:t>=</w:t>
      </w:r>
      <w:r w:rsidRPr="0059726F">
        <w:rPr>
          <w:bdr w:val="none" w:sz="0" w:space="0" w:color="auto" w:frame="1"/>
          <w:shd w:val="clear" w:color="auto" w:fill="EFF0F1"/>
          <w:lang w:eastAsia="en-US"/>
        </w:rPr>
        <w:t>"init"</w:t>
      </w:r>
      <w:r w:rsidRPr="0059726F">
        <w:rPr>
          <w:color w:val="303336"/>
          <w:bdr w:val="none" w:sz="0" w:space="0" w:color="auto" w:frame="1"/>
          <w:shd w:val="clear" w:color="auto" w:fill="EFF0F1"/>
          <w:lang w:eastAsia="en-US"/>
        </w:rPr>
        <w:t xml:space="preserve"> </w:t>
      </w:r>
      <w:r w:rsidRPr="0059726F">
        <w:rPr>
          <w:color w:val="E64320"/>
          <w:bdr w:val="none" w:sz="0" w:space="0" w:color="auto" w:frame="1"/>
          <w:shd w:val="clear" w:color="auto" w:fill="EFF0F1"/>
          <w:lang w:eastAsia="en-US"/>
        </w:rPr>
        <w:t>basedir</w:t>
      </w:r>
      <w:r w:rsidRPr="0059726F">
        <w:rPr>
          <w:color w:val="303336"/>
          <w:bdr w:val="none" w:sz="0" w:space="0" w:color="auto" w:frame="1"/>
          <w:shd w:val="clear" w:color="auto" w:fill="EFF0F1"/>
          <w:lang w:eastAsia="en-US"/>
        </w:rPr>
        <w:t>=</w:t>
      </w:r>
      <w:r w:rsidRPr="0059726F">
        <w:rPr>
          <w:bdr w:val="none" w:sz="0" w:space="0" w:color="auto" w:frame="1"/>
          <w:shd w:val="clear" w:color="auto" w:fill="EFF0F1"/>
          <w:lang w:eastAsia="en-US"/>
        </w:rPr>
        <w:t>"."</w:t>
      </w:r>
      <w:r w:rsidRPr="0059726F">
        <w:rPr>
          <w:color w:val="7D2727"/>
          <w:bdr w:val="none" w:sz="0" w:space="0" w:color="auto" w:frame="1"/>
          <w:shd w:val="clear" w:color="auto" w:fill="EFF0F1"/>
          <w:lang w:eastAsia="en-US"/>
        </w:rPr>
        <w:t>&gt;</w:t>
      </w:r>
    </w:p>
    <w:p w14:paraId="02F73F0A" w14:textId="77777777" w:rsidR="006C7327" w:rsidRPr="0059726F" w:rsidRDefault="006C7327" w:rsidP="006C7327">
      <w:pPr>
        <w:pStyle w:val="1Output"/>
        <w:rPr>
          <w:color w:val="303336"/>
          <w:bdr w:val="none" w:sz="0" w:space="0" w:color="auto" w:frame="1"/>
          <w:shd w:val="clear" w:color="auto" w:fill="EFF0F1"/>
          <w:lang w:eastAsia="en-US"/>
        </w:rPr>
      </w:pPr>
    </w:p>
    <w:p w14:paraId="623A126F" w14:textId="77777777" w:rsidR="006C7327" w:rsidRPr="0059726F" w:rsidRDefault="006C7327" w:rsidP="006C7327">
      <w:pPr>
        <w:pStyle w:val="1Output"/>
        <w:rPr>
          <w:color w:val="303336"/>
          <w:bdr w:val="none" w:sz="0" w:space="0" w:color="auto" w:frame="1"/>
          <w:shd w:val="clear" w:color="auto" w:fill="EFF0F1"/>
          <w:lang w:eastAsia="en-US"/>
        </w:rPr>
      </w:pPr>
      <w:r w:rsidRPr="0059726F">
        <w:rPr>
          <w:color w:val="303336"/>
          <w:bdr w:val="none" w:sz="0" w:space="0" w:color="auto" w:frame="1"/>
          <w:shd w:val="clear" w:color="auto" w:fill="EFF0F1"/>
          <w:lang w:eastAsia="en-US"/>
        </w:rPr>
        <w:t xml:space="preserve">            </w:t>
      </w:r>
      <w:r w:rsidRPr="0059726F">
        <w:rPr>
          <w:color w:val="7D2727"/>
          <w:bdr w:val="none" w:sz="0" w:space="0" w:color="auto" w:frame="1"/>
          <w:shd w:val="clear" w:color="auto" w:fill="EFF0F1"/>
          <w:lang w:eastAsia="en-US"/>
        </w:rPr>
        <w:t>&lt;property</w:t>
      </w:r>
      <w:r w:rsidRPr="0059726F">
        <w:rPr>
          <w:color w:val="303336"/>
          <w:bdr w:val="none" w:sz="0" w:space="0" w:color="auto" w:frame="1"/>
          <w:shd w:val="clear" w:color="auto" w:fill="EFF0F1"/>
          <w:lang w:eastAsia="en-US"/>
        </w:rPr>
        <w:t xml:space="preserve"> </w:t>
      </w:r>
      <w:r w:rsidRPr="0059726F">
        <w:rPr>
          <w:color w:val="E64320"/>
          <w:bdr w:val="none" w:sz="0" w:space="0" w:color="auto" w:frame="1"/>
          <w:shd w:val="clear" w:color="auto" w:fill="EFF0F1"/>
          <w:lang w:eastAsia="en-US"/>
        </w:rPr>
        <w:t>environment</w:t>
      </w:r>
      <w:r w:rsidRPr="0059726F">
        <w:rPr>
          <w:color w:val="303336"/>
          <w:bdr w:val="none" w:sz="0" w:space="0" w:color="auto" w:frame="1"/>
          <w:shd w:val="clear" w:color="auto" w:fill="EFF0F1"/>
          <w:lang w:eastAsia="en-US"/>
        </w:rPr>
        <w:t>=</w:t>
      </w:r>
      <w:r w:rsidRPr="0059726F">
        <w:rPr>
          <w:bdr w:val="none" w:sz="0" w:space="0" w:color="auto" w:frame="1"/>
          <w:shd w:val="clear" w:color="auto" w:fill="EFF0F1"/>
          <w:lang w:eastAsia="en-US"/>
        </w:rPr>
        <w:t>"env"</w:t>
      </w:r>
      <w:r w:rsidRPr="0059726F">
        <w:rPr>
          <w:color w:val="303336"/>
          <w:bdr w:val="none" w:sz="0" w:space="0" w:color="auto" w:frame="1"/>
          <w:shd w:val="clear" w:color="auto" w:fill="EFF0F1"/>
          <w:lang w:eastAsia="en-US"/>
        </w:rPr>
        <w:t xml:space="preserve"> </w:t>
      </w:r>
      <w:r w:rsidRPr="0059726F">
        <w:rPr>
          <w:color w:val="7D2727"/>
          <w:bdr w:val="none" w:sz="0" w:space="0" w:color="auto" w:frame="1"/>
          <w:shd w:val="clear" w:color="auto" w:fill="EFF0F1"/>
          <w:lang w:eastAsia="en-US"/>
        </w:rPr>
        <w:t>/&gt;</w:t>
      </w:r>
      <w:r w:rsidRPr="0059726F">
        <w:rPr>
          <w:color w:val="303336"/>
          <w:bdr w:val="none" w:sz="0" w:space="0" w:color="auto" w:frame="1"/>
          <w:shd w:val="clear" w:color="auto" w:fill="EFF0F1"/>
          <w:lang w:eastAsia="en-US"/>
        </w:rPr>
        <w:t xml:space="preserve"> </w:t>
      </w:r>
    </w:p>
    <w:p w14:paraId="68E2282E" w14:textId="77777777" w:rsidR="006C7327" w:rsidRPr="0059726F" w:rsidRDefault="006C7327" w:rsidP="006C7327">
      <w:pPr>
        <w:pStyle w:val="1Output"/>
        <w:rPr>
          <w:color w:val="303336"/>
          <w:bdr w:val="none" w:sz="0" w:space="0" w:color="auto" w:frame="1"/>
          <w:shd w:val="clear" w:color="auto" w:fill="EFF0F1"/>
          <w:lang w:eastAsia="en-US"/>
        </w:rPr>
      </w:pPr>
      <w:r w:rsidRPr="0059726F">
        <w:rPr>
          <w:color w:val="303336"/>
          <w:bdr w:val="none" w:sz="0" w:space="0" w:color="auto" w:frame="1"/>
          <w:shd w:val="clear" w:color="auto" w:fill="EFF0F1"/>
          <w:lang w:eastAsia="en-US"/>
        </w:rPr>
        <w:t xml:space="preserve">            </w:t>
      </w:r>
      <w:r w:rsidRPr="0059726F">
        <w:rPr>
          <w:color w:val="858C93"/>
          <w:bdr w:val="none" w:sz="0" w:space="0" w:color="auto" w:frame="1"/>
          <w:shd w:val="clear" w:color="auto" w:fill="EFF0F1"/>
          <w:lang w:eastAsia="en-US"/>
        </w:rPr>
        <w:t>&lt;!-- ***** COMMAND LINE ARGUMENTS DEMOED HERE --&gt;</w:t>
      </w:r>
    </w:p>
    <w:p w14:paraId="472C6738" w14:textId="77777777" w:rsidR="006C7327" w:rsidRPr="0059726F" w:rsidRDefault="006C7327" w:rsidP="006C7327">
      <w:pPr>
        <w:pStyle w:val="1Output"/>
        <w:rPr>
          <w:color w:val="303336"/>
          <w:bdr w:val="none" w:sz="0" w:space="0" w:color="auto" w:frame="1"/>
          <w:shd w:val="clear" w:color="auto" w:fill="EFF0F1"/>
          <w:lang w:eastAsia="en-US"/>
        </w:rPr>
      </w:pPr>
      <w:r w:rsidRPr="0059726F">
        <w:rPr>
          <w:color w:val="303336"/>
          <w:bdr w:val="none" w:sz="0" w:space="0" w:color="auto" w:frame="1"/>
          <w:shd w:val="clear" w:color="auto" w:fill="EFF0F1"/>
          <w:lang w:eastAsia="en-US"/>
        </w:rPr>
        <w:t xml:space="preserve">            </w:t>
      </w:r>
      <w:r w:rsidRPr="0059726F">
        <w:rPr>
          <w:color w:val="7D2727"/>
          <w:bdr w:val="none" w:sz="0" w:space="0" w:color="auto" w:frame="1"/>
          <w:shd w:val="clear" w:color="auto" w:fill="EFF0F1"/>
          <w:lang w:eastAsia="en-US"/>
        </w:rPr>
        <w:t>&lt;property</w:t>
      </w:r>
      <w:r w:rsidRPr="0059726F">
        <w:rPr>
          <w:color w:val="303336"/>
          <w:bdr w:val="none" w:sz="0" w:space="0" w:color="auto" w:frame="1"/>
          <w:shd w:val="clear" w:color="auto" w:fill="EFF0F1"/>
          <w:lang w:eastAsia="en-US"/>
        </w:rPr>
        <w:t xml:space="preserve"> </w:t>
      </w:r>
      <w:r w:rsidRPr="0059726F">
        <w:rPr>
          <w:color w:val="E64320"/>
          <w:bdr w:val="none" w:sz="0" w:space="0" w:color="auto" w:frame="1"/>
          <w:shd w:val="clear" w:color="auto" w:fill="EFF0F1"/>
          <w:lang w:eastAsia="en-US"/>
        </w:rPr>
        <w:t>name</w:t>
      </w:r>
      <w:r w:rsidRPr="0059726F">
        <w:rPr>
          <w:color w:val="303336"/>
          <w:bdr w:val="none" w:sz="0" w:space="0" w:color="auto" w:frame="1"/>
          <w:shd w:val="clear" w:color="auto" w:fill="EFF0F1"/>
          <w:lang w:eastAsia="en-US"/>
        </w:rPr>
        <w:t>=</w:t>
      </w:r>
      <w:r w:rsidRPr="0059726F">
        <w:rPr>
          <w:bdr w:val="none" w:sz="0" w:space="0" w:color="auto" w:frame="1"/>
          <w:shd w:val="clear" w:color="auto" w:fill="EFF0F1"/>
          <w:lang w:eastAsia="en-US"/>
        </w:rPr>
        <w:t>"build_type"</w:t>
      </w:r>
      <w:r w:rsidRPr="0059726F">
        <w:rPr>
          <w:color w:val="303336"/>
          <w:bdr w:val="none" w:sz="0" w:space="0" w:color="auto" w:frame="1"/>
          <w:shd w:val="clear" w:color="auto" w:fill="EFF0F1"/>
          <w:lang w:eastAsia="en-US"/>
        </w:rPr>
        <w:t xml:space="preserve"> </w:t>
      </w:r>
      <w:r w:rsidRPr="0059726F">
        <w:rPr>
          <w:color w:val="E64320"/>
          <w:bdr w:val="none" w:sz="0" w:space="0" w:color="auto" w:frame="1"/>
          <w:shd w:val="clear" w:color="auto" w:fill="EFF0F1"/>
          <w:lang w:eastAsia="en-US"/>
        </w:rPr>
        <w:t>value</w:t>
      </w:r>
      <w:r w:rsidRPr="0059726F">
        <w:rPr>
          <w:color w:val="303336"/>
          <w:bdr w:val="none" w:sz="0" w:space="0" w:color="auto" w:frame="1"/>
          <w:shd w:val="clear" w:color="auto" w:fill="EFF0F1"/>
          <w:lang w:eastAsia="en-US"/>
        </w:rPr>
        <w:t xml:space="preserve">= </w:t>
      </w:r>
      <w:r w:rsidRPr="0059726F">
        <w:rPr>
          <w:bdr w:val="none" w:sz="0" w:space="0" w:color="auto" w:frame="1"/>
          <w:shd w:val="clear" w:color="auto" w:fill="EFF0F1"/>
          <w:lang w:eastAsia="en-US"/>
        </w:rPr>
        <w:t>"${env.build_type}"</w:t>
      </w:r>
      <w:r w:rsidRPr="0059726F">
        <w:rPr>
          <w:color w:val="7D2727"/>
          <w:bdr w:val="none" w:sz="0" w:space="0" w:color="auto" w:frame="1"/>
          <w:shd w:val="clear" w:color="auto" w:fill="EFF0F1"/>
          <w:lang w:eastAsia="en-US"/>
        </w:rPr>
        <w:t>/&gt;</w:t>
      </w:r>
    </w:p>
    <w:p w14:paraId="0D80A883" w14:textId="77777777" w:rsidR="006C7327" w:rsidRPr="0059726F" w:rsidRDefault="006C7327" w:rsidP="006C7327">
      <w:pPr>
        <w:pStyle w:val="1Output"/>
        <w:rPr>
          <w:color w:val="303336"/>
          <w:bdr w:val="none" w:sz="0" w:space="0" w:color="auto" w:frame="1"/>
          <w:shd w:val="clear" w:color="auto" w:fill="EFF0F1"/>
          <w:lang w:eastAsia="en-US"/>
        </w:rPr>
      </w:pPr>
      <w:r w:rsidRPr="0059726F">
        <w:rPr>
          <w:color w:val="303336"/>
          <w:bdr w:val="none" w:sz="0" w:space="0" w:color="auto" w:frame="1"/>
          <w:shd w:val="clear" w:color="auto" w:fill="EFF0F1"/>
          <w:lang w:eastAsia="en-US"/>
        </w:rPr>
        <w:t xml:space="preserve">   </w:t>
      </w:r>
      <w:r>
        <w:rPr>
          <w:color w:val="303336"/>
          <w:bdr w:val="none" w:sz="0" w:space="0" w:color="auto" w:frame="1"/>
          <w:shd w:val="clear" w:color="auto" w:fill="EFF0F1"/>
          <w:lang w:eastAsia="en-US"/>
        </w:rPr>
        <w:t xml:space="preserve">        </w:t>
      </w:r>
      <w:r w:rsidRPr="0059726F">
        <w:rPr>
          <w:color w:val="303336"/>
          <w:bdr w:val="none" w:sz="0" w:space="0" w:color="auto" w:frame="1"/>
          <w:shd w:val="clear" w:color="auto" w:fill="EFF0F1"/>
          <w:lang w:eastAsia="en-US"/>
        </w:rPr>
        <w:t xml:space="preserve"> </w:t>
      </w:r>
      <w:r w:rsidRPr="0059726F">
        <w:rPr>
          <w:color w:val="7D2727"/>
          <w:bdr w:val="none" w:sz="0" w:space="0" w:color="auto" w:frame="1"/>
          <w:shd w:val="clear" w:color="auto" w:fill="EFF0F1"/>
          <w:lang w:eastAsia="en-US"/>
        </w:rPr>
        <w:t>&lt;property</w:t>
      </w:r>
      <w:r w:rsidRPr="0059726F">
        <w:rPr>
          <w:color w:val="303336"/>
          <w:bdr w:val="none" w:sz="0" w:space="0" w:color="auto" w:frame="1"/>
          <w:shd w:val="clear" w:color="auto" w:fill="EFF0F1"/>
          <w:lang w:eastAsia="en-US"/>
        </w:rPr>
        <w:t xml:space="preserve"> </w:t>
      </w:r>
      <w:r w:rsidRPr="0059726F">
        <w:rPr>
          <w:color w:val="E64320"/>
          <w:bdr w:val="none" w:sz="0" w:space="0" w:color="auto" w:frame="1"/>
          <w:shd w:val="clear" w:color="auto" w:fill="EFF0F1"/>
          <w:lang w:eastAsia="en-US"/>
        </w:rPr>
        <w:t>name</w:t>
      </w:r>
      <w:r w:rsidRPr="0059726F">
        <w:rPr>
          <w:color w:val="303336"/>
          <w:bdr w:val="none" w:sz="0" w:space="0" w:color="auto" w:frame="1"/>
          <w:shd w:val="clear" w:color="auto" w:fill="EFF0F1"/>
          <w:lang w:eastAsia="en-US"/>
        </w:rPr>
        <w:t>=</w:t>
      </w:r>
      <w:r w:rsidRPr="0059726F">
        <w:rPr>
          <w:bdr w:val="none" w:sz="0" w:space="0" w:color="auto" w:frame="1"/>
          <w:shd w:val="clear" w:color="auto" w:fill="EFF0F1"/>
          <w:lang w:eastAsia="en-US"/>
        </w:rPr>
        <w:t>"version"</w:t>
      </w:r>
      <w:r w:rsidRPr="0059726F">
        <w:rPr>
          <w:color w:val="303336"/>
          <w:bdr w:val="none" w:sz="0" w:space="0" w:color="auto" w:frame="1"/>
          <w:shd w:val="clear" w:color="auto" w:fill="EFF0F1"/>
          <w:lang w:eastAsia="en-US"/>
        </w:rPr>
        <w:t xml:space="preserve"> </w:t>
      </w:r>
      <w:r w:rsidRPr="0059726F">
        <w:rPr>
          <w:color w:val="E64320"/>
          <w:bdr w:val="none" w:sz="0" w:space="0" w:color="auto" w:frame="1"/>
          <w:shd w:val="clear" w:color="auto" w:fill="EFF0F1"/>
          <w:lang w:eastAsia="en-US"/>
        </w:rPr>
        <w:t>value</w:t>
      </w:r>
      <w:r w:rsidRPr="0059726F">
        <w:rPr>
          <w:color w:val="303336"/>
          <w:bdr w:val="none" w:sz="0" w:space="0" w:color="auto" w:frame="1"/>
          <w:shd w:val="clear" w:color="auto" w:fill="EFF0F1"/>
          <w:lang w:eastAsia="en-US"/>
        </w:rPr>
        <w:t>=</w:t>
      </w:r>
      <w:r w:rsidRPr="0059726F">
        <w:rPr>
          <w:bdr w:val="none" w:sz="0" w:space="0" w:color="auto" w:frame="1"/>
          <w:shd w:val="clear" w:color="auto" w:fill="EFF0F1"/>
          <w:lang w:eastAsia="en-US"/>
        </w:rPr>
        <w:t>"${env.version}"</w:t>
      </w:r>
      <w:r w:rsidRPr="0059726F">
        <w:rPr>
          <w:color w:val="7D2727"/>
          <w:bdr w:val="none" w:sz="0" w:space="0" w:color="auto" w:frame="1"/>
          <w:shd w:val="clear" w:color="auto" w:fill="EFF0F1"/>
          <w:lang w:eastAsia="en-US"/>
        </w:rPr>
        <w:t>/&gt;</w:t>
      </w:r>
      <w:r w:rsidRPr="0059726F">
        <w:rPr>
          <w:color w:val="303336"/>
          <w:bdr w:val="none" w:sz="0" w:space="0" w:color="auto" w:frame="1"/>
          <w:shd w:val="clear" w:color="auto" w:fill="EFF0F1"/>
          <w:lang w:eastAsia="en-US"/>
        </w:rPr>
        <w:t xml:space="preserve"> </w:t>
      </w:r>
    </w:p>
    <w:p w14:paraId="1BCD62EA" w14:textId="77777777" w:rsidR="006C7327" w:rsidRPr="0059726F" w:rsidRDefault="006C7327" w:rsidP="006C7327">
      <w:pPr>
        <w:pStyle w:val="1Output"/>
        <w:rPr>
          <w:color w:val="303336"/>
          <w:bdr w:val="none" w:sz="0" w:space="0" w:color="auto" w:frame="1"/>
          <w:shd w:val="clear" w:color="auto" w:fill="EFF0F1"/>
          <w:lang w:eastAsia="en-US"/>
        </w:rPr>
      </w:pPr>
      <w:r w:rsidRPr="0059726F">
        <w:rPr>
          <w:color w:val="303336"/>
          <w:bdr w:val="none" w:sz="0" w:space="0" w:color="auto" w:frame="1"/>
          <w:shd w:val="clear" w:color="auto" w:fill="EFF0F1"/>
          <w:lang w:eastAsia="en-US"/>
        </w:rPr>
        <w:t xml:space="preserve">            </w:t>
      </w:r>
      <w:r w:rsidRPr="0059726F">
        <w:rPr>
          <w:color w:val="858C93"/>
          <w:bdr w:val="none" w:sz="0" w:space="0" w:color="auto" w:frame="1"/>
          <w:shd w:val="clear" w:color="auto" w:fill="EFF0F1"/>
          <w:lang w:eastAsia="en-US"/>
        </w:rPr>
        <w:t>&lt;!-- ***** END OF COMMAND LINE ARG **** --&gt;</w:t>
      </w:r>
      <w:r w:rsidRPr="0059726F">
        <w:rPr>
          <w:color w:val="303336"/>
          <w:bdr w:val="none" w:sz="0" w:space="0" w:color="auto" w:frame="1"/>
          <w:shd w:val="clear" w:color="auto" w:fill="EFF0F1"/>
          <w:lang w:eastAsia="en-US"/>
        </w:rPr>
        <w:t xml:space="preserve">                 </w:t>
      </w:r>
    </w:p>
    <w:p w14:paraId="31585CC3" w14:textId="77777777" w:rsidR="006C7327" w:rsidRPr="0059726F" w:rsidRDefault="006C7327" w:rsidP="006C7327">
      <w:pPr>
        <w:pStyle w:val="1Output"/>
        <w:rPr>
          <w:color w:val="303336"/>
          <w:bdr w:val="none" w:sz="0" w:space="0" w:color="auto" w:frame="1"/>
          <w:shd w:val="clear" w:color="auto" w:fill="EFF0F1"/>
          <w:lang w:eastAsia="en-US"/>
        </w:rPr>
      </w:pPr>
    </w:p>
    <w:p w14:paraId="25EB6FB2" w14:textId="77777777" w:rsidR="006C7327" w:rsidRPr="0059726F" w:rsidRDefault="006C7327" w:rsidP="006C7327">
      <w:pPr>
        <w:pStyle w:val="1Output"/>
        <w:rPr>
          <w:color w:val="303336"/>
          <w:bdr w:val="none" w:sz="0" w:space="0" w:color="auto" w:frame="1"/>
          <w:shd w:val="clear" w:color="auto" w:fill="EFF0F1"/>
          <w:lang w:eastAsia="en-US"/>
        </w:rPr>
      </w:pPr>
      <w:r w:rsidRPr="0059726F">
        <w:rPr>
          <w:color w:val="303336"/>
          <w:bdr w:val="none" w:sz="0" w:space="0" w:color="auto" w:frame="1"/>
          <w:shd w:val="clear" w:color="auto" w:fill="EFF0F1"/>
          <w:lang w:eastAsia="en-US"/>
        </w:rPr>
        <w:t xml:space="preserve">            </w:t>
      </w:r>
      <w:r w:rsidRPr="0059726F">
        <w:rPr>
          <w:color w:val="7D2727"/>
          <w:bdr w:val="none" w:sz="0" w:space="0" w:color="auto" w:frame="1"/>
          <w:shd w:val="clear" w:color="auto" w:fill="EFF0F1"/>
          <w:lang w:eastAsia="en-US"/>
        </w:rPr>
        <w:t>&lt;property</w:t>
      </w:r>
      <w:r w:rsidRPr="0059726F">
        <w:rPr>
          <w:color w:val="303336"/>
          <w:bdr w:val="none" w:sz="0" w:space="0" w:color="auto" w:frame="1"/>
          <w:shd w:val="clear" w:color="auto" w:fill="EFF0F1"/>
          <w:lang w:eastAsia="en-US"/>
        </w:rPr>
        <w:t xml:space="preserve"> </w:t>
      </w:r>
      <w:r w:rsidRPr="0059726F">
        <w:rPr>
          <w:color w:val="E64320"/>
          <w:bdr w:val="none" w:sz="0" w:space="0" w:color="auto" w:frame="1"/>
          <w:shd w:val="clear" w:color="auto" w:fill="EFF0F1"/>
          <w:lang w:eastAsia="en-US"/>
        </w:rPr>
        <w:t>name</w:t>
      </w:r>
      <w:r w:rsidRPr="0059726F">
        <w:rPr>
          <w:color w:val="303336"/>
          <w:bdr w:val="none" w:sz="0" w:space="0" w:color="auto" w:frame="1"/>
          <w:shd w:val="clear" w:color="auto" w:fill="EFF0F1"/>
          <w:lang w:eastAsia="en-US"/>
        </w:rPr>
        <w:t>=</w:t>
      </w:r>
      <w:r w:rsidRPr="0059726F">
        <w:rPr>
          <w:bdr w:val="none" w:sz="0" w:space="0" w:color="auto" w:frame="1"/>
          <w:shd w:val="clear" w:color="auto" w:fill="EFF0F1"/>
          <w:lang w:eastAsia="en-US"/>
        </w:rPr>
        <w:t>"src.dir"</w:t>
      </w:r>
      <w:r w:rsidRPr="0059726F">
        <w:rPr>
          <w:color w:val="303336"/>
          <w:bdr w:val="none" w:sz="0" w:space="0" w:color="auto" w:frame="1"/>
          <w:shd w:val="clear" w:color="auto" w:fill="EFF0F1"/>
          <w:lang w:eastAsia="en-US"/>
        </w:rPr>
        <w:t xml:space="preserve"> </w:t>
      </w:r>
      <w:r w:rsidRPr="0059726F">
        <w:rPr>
          <w:color w:val="E64320"/>
          <w:bdr w:val="none" w:sz="0" w:space="0" w:color="auto" w:frame="1"/>
          <w:shd w:val="clear" w:color="auto" w:fill="EFF0F1"/>
          <w:lang w:eastAsia="en-US"/>
        </w:rPr>
        <w:t>value</w:t>
      </w:r>
      <w:r w:rsidRPr="0059726F">
        <w:rPr>
          <w:color w:val="303336"/>
          <w:bdr w:val="none" w:sz="0" w:space="0" w:color="auto" w:frame="1"/>
          <w:shd w:val="clear" w:color="auto" w:fill="EFF0F1"/>
          <w:lang w:eastAsia="en-US"/>
        </w:rPr>
        <w:t>=</w:t>
      </w:r>
      <w:r w:rsidRPr="0059726F">
        <w:rPr>
          <w:bdr w:val="none" w:sz="0" w:space="0" w:color="auto" w:frame="1"/>
          <w:shd w:val="clear" w:color="auto" w:fill="EFF0F1"/>
          <w:lang w:eastAsia="en-US"/>
        </w:rPr>
        <w:t>"${basedir}/source"</w:t>
      </w:r>
      <w:r w:rsidRPr="0059726F">
        <w:rPr>
          <w:color w:val="7D2727"/>
          <w:bdr w:val="none" w:sz="0" w:space="0" w:color="auto" w:frame="1"/>
          <w:shd w:val="clear" w:color="auto" w:fill="EFF0F1"/>
          <w:lang w:eastAsia="en-US"/>
        </w:rPr>
        <w:t>/&gt;</w:t>
      </w:r>
      <w:r w:rsidRPr="0059726F">
        <w:rPr>
          <w:color w:val="303336"/>
          <w:bdr w:val="none" w:sz="0" w:space="0" w:color="auto" w:frame="1"/>
          <w:shd w:val="clear" w:color="auto" w:fill="EFF0F1"/>
          <w:lang w:eastAsia="en-US"/>
        </w:rPr>
        <w:t xml:space="preserve"> </w:t>
      </w:r>
    </w:p>
    <w:p w14:paraId="5428C4BF" w14:textId="77777777" w:rsidR="006C7327" w:rsidRPr="0059726F" w:rsidRDefault="006C7327" w:rsidP="006C7327">
      <w:pPr>
        <w:pStyle w:val="1Output"/>
        <w:rPr>
          <w:color w:val="303336"/>
          <w:bdr w:val="none" w:sz="0" w:space="0" w:color="auto" w:frame="1"/>
          <w:shd w:val="clear" w:color="auto" w:fill="EFF0F1"/>
          <w:lang w:eastAsia="en-US"/>
        </w:rPr>
      </w:pPr>
      <w:r w:rsidRPr="0059726F">
        <w:rPr>
          <w:color w:val="303336"/>
          <w:bdr w:val="none" w:sz="0" w:space="0" w:color="auto" w:frame="1"/>
          <w:shd w:val="clear" w:color="auto" w:fill="EFF0F1"/>
          <w:lang w:eastAsia="en-US"/>
        </w:rPr>
        <w:t xml:space="preserve">            </w:t>
      </w:r>
      <w:r w:rsidRPr="0059726F">
        <w:rPr>
          <w:color w:val="7D2727"/>
          <w:bdr w:val="none" w:sz="0" w:space="0" w:color="auto" w:frame="1"/>
          <w:shd w:val="clear" w:color="auto" w:fill="EFF0F1"/>
          <w:lang w:eastAsia="en-US"/>
        </w:rPr>
        <w:t>&lt;property</w:t>
      </w:r>
      <w:r w:rsidRPr="0059726F">
        <w:rPr>
          <w:color w:val="303336"/>
          <w:bdr w:val="none" w:sz="0" w:space="0" w:color="auto" w:frame="1"/>
          <w:shd w:val="clear" w:color="auto" w:fill="EFF0F1"/>
          <w:lang w:eastAsia="en-US"/>
        </w:rPr>
        <w:t xml:space="preserve"> </w:t>
      </w:r>
      <w:r w:rsidRPr="0059726F">
        <w:rPr>
          <w:color w:val="E64320"/>
          <w:bdr w:val="none" w:sz="0" w:space="0" w:color="auto" w:frame="1"/>
          <w:shd w:val="clear" w:color="auto" w:fill="EFF0F1"/>
          <w:lang w:eastAsia="en-US"/>
        </w:rPr>
        <w:t>name</w:t>
      </w:r>
      <w:r w:rsidRPr="0059726F">
        <w:rPr>
          <w:color w:val="303336"/>
          <w:bdr w:val="none" w:sz="0" w:space="0" w:color="auto" w:frame="1"/>
          <w:shd w:val="clear" w:color="auto" w:fill="EFF0F1"/>
          <w:lang w:eastAsia="en-US"/>
        </w:rPr>
        <w:t>=</w:t>
      </w:r>
      <w:r w:rsidRPr="0059726F">
        <w:rPr>
          <w:bdr w:val="none" w:sz="0" w:space="0" w:color="auto" w:frame="1"/>
          <w:shd w:val="clear" w:color="auto" w:fill="EFF0F1"/>
          <w:lang w:eastAsia="en-US"/>
        </w:rPr>
        <w:t>"build.classes.dir"</w:t>
      </w:r>
      <w:r w:rsidRPr="0059726F">
        <w:rPr>
          <w:color w:val="303336"/>
          <w:bdr w:val="none" w:sz="0" w:space="0" w:color="auto" w:frame="1"/>
          <w:shd w:val="clear" w:color="auto" w:fill="EFF0F1"/>
          <w:lang w:eastAsia="en-US"/>
        </w:rPr>
        <w:t xml:space="preserve"> </w:t>
      </w:r>
      <w:r w:rsidRPr="0059726F">
        <w:rPr>
          <w:color w:val="E64320"/>
          <w:bdr w:val="none" w:sz="0" w:space="0" w:color="auto" w:frame="1"/>
          <w:shd w:val="clear" w:color="auto" w:fill="EFF0F1"/>
          <w:lang w:eastAsia="en-US"/>
        </w:rPr>
        <w:t>value</w:t>
      </w:r>
      <w:r w:rsidRPr="0059726F">
        <w:rPr>
          <w:color w:val="303336"/>
          <w:bdr w:val="none" w:sz="0" w:space="0" w:color="auto" w:frame="1"/>
          <w:shd w:val="clear" w:color="auto" w:fill="EFF0F1"/>
          <w:lang w:eastAsia="en-US"/>
        </w:rPr>
        <w:t>=</w:t>
      </w:r>
      <w:r w:rsidRPr="0059726F">
        <w:rPr>
          <w:bdr w:val="none" w:sz="0" w:space="0" w:color="auto" w:frame="1"/>
          <w:shd w:val="clear" w:color="auto" w:fill="EFF0F1"/>
          <w:lang w:eastAsia="en-US"/>
        </w:rPr>
        <w:t>"${basedir}/classes"</w:t>
      </w:r>
      <w:r w:rsidRPr="0059726F">
        <w:rPr>
          <w:color w:val="7D2727"/>
          <w:bdr w:val="none" w:sz="0" w:space="0" w:color="auto" w:frame="1"/>
          <w:shd w:val="clear" w:color="auto" w:fill="EFF0F1"/>
          <w:lang w:eastAsia="en-US"/>
        </w:rPr>
        <w:t>/&gt;</w:t>
      </w:r>
    </w:p>
    <w:p w14:paraId="3B10BF5C" w14:textId="77777777" w:rsidR="006C7327" w:rsidRPr="0059726F" w:rsidRDefault="006C7327" w:rsidP="006C7327">
      <w:pPr>
        <w:pStyle w:val="1Output"/>
        <w:rPr>
          <w:color w:val="303336"/>
          <w:bdr w:val="none" w:sz="0" w:space="0" w:color="auto" w:frame="1"/>
          <w:shd w:val="clear" w:color="auto" w:fill="EFF0F1"/>
          <w:lang w:eastAsia="en-US"/>
        </w:rPr>
      </w:pPr>
      <w:r w:rsidRPr="0059726F">
        <w:rPr>
          <w:color w:val="303336"/>
          <w:bdr w:val="none" w:sz="0" w:space="0" w:color="auto" w:frame="1"/>
          <w:shd w:val="clear" w:color="auto" w:fill="EFF0F1"/>
          <w:lang w:eastAsia="en-US"/>
        </w:rPr>
        <w:t xml:space="preserve">            </w:t>
      </w:r>
      <w:r w:rsidRPr="0059726F">
        <w:rPr>
          <w:color w:val="7D2727"/>
          <w:bdr w:val="none" w:sz="0" w:space="0" w:color="auto" w:frame="1"/>
          <w:shd w:val="clear" w:color="auto" w:fill="EFF0F1"/>
          <w:lang w:eastAsia="en-US"/>
        </w:rPr>
        <w:t>&lt;property</w:t>
      </w:r>
      <w:r w:rsidRPr="0059726F">
        <w:rPr>
          <w:color w:val="303336"/>
          <w:bdr w:val="none" w:sz="0" w:space="0" w:color="auto" w:frame="1"/>
          <w:shd w:val="clear" w:color="auto" w:fill="EFF0F1"/>
          <w:lang w:eastAsia="en-US"/>
        </w:rPr>
        <w:t xml:space="preserve"> </w:t>
      </w:r>
      <w:r w:rsidRPr="0059726F">
        <w:rPr>
          <w:color w:val="E64320"/>
          <w:bdr w:val="none" w:sz="0" w:space="0" w:color="auto" w:frame="1"/>
          <w:shd w:val="clear" w:color="auto" w:fill="EFF0F1"/>
          <w:lang w:eastAsia="en-US"/>
        </w:rPr>
        <w:t>name</w:t>
      </w:r>
      <w:r w:rsidRPr="0059726F">
        <w:rPr>
          <w:color w:val="303336"/>
          <w:bdr w:val="none" w:sz="0" w:space="0" w:color="auto" w:frame="1"/>
          <w:shd w:val="clear" w:color="auto" w:fill="EFF0F1"/>
          <w:lang w:eastAsia="en-US"/>
        </w:rPr>
        <w:t>=</w:t>
      </w:r>
      <w:r w:rsidRPr="0059726F">
        <w:rPr>
          <w:bdr w:val="none" w:sz="0" w:space="0" w:color="auto" w:frame="1"/>
          <w:shd w:val="clear" w:color="auto" w:fill="EFF0F1"/>
          <w:lang w:eastAsia="en-US"/>
        </w:rPr>
        <w:t>"project.name"</w:t>
      </w:r>
      <w:r w:rsidRPr="0059726F">
        <w:rPr>
          <w:color w:val="303336"/>
          <w:bdr w:val="none" w:sz="0" w:space="0" w:color="auto" w:frame="1"/>
          <w:shd w:val="clear" w:color="auto" w:fill="EFF0F1"/>
          <w:lang w:eastAsia="en-US"/>
        </w:rPr>
        <w:t xml:space="preserve"> </w:t>
      </w:r>
      <w:r w:rsidRPr="0059726F">
        <w:rPr>
          <w:color w:val="E64320"/>
          <w:bdr w:val="none" w:sz="0" w:space="0" w:color="auto" w:frame="1"/>
          <w:shd w:val="clear" w:color="auto" w:fill="EFF0F1"/>
          <w:lang w:eastAsia="en-US"/>
        </w:rPr>
        <w:t>value</w:t>
      </w:r>
      <w:r w:rsidRPr="0059726F">
        <w:rPr>
          <w:color w:val="303336"/>
          <w:bdr w:val="none" w:sz="0" w:space="0" w:color="auto" w:frame="1"/>
          <w:shd w:val="clear" w:color="auto" w:fill="EFF0F1"/>
          <w:lang w:eastAsia="en-US"/>
        </w:rPr>
        <w:t>=</w:t>
      </w:r>
      <w:r w:rsidRPr="0059726F">
        <w:rPr>
          <w:bdr w:val="none" w:sz="0" w:space="0" w:color="auto" w:frame="1"/>
          <w:shd w:val="clear" w:color="auto" w:fill="EFF0F1"/>
          <w:lang w:eastAsia="en-US"/>
        </w:rPr>
        <w:t>"myproject"</w:t>
      </w:r>
      <w:r w:rsidRPr="0059726F">
        <w:rPr>
          <w:color w:val="7D2727"/>
          <w:bdr w:val="none" w:sz="0" w:space="0" w:color="auto" w:frame="1"/>
          <w:shd w:val="clear" w:color="auto" w:fill="EFF0F1"/>
          <w:lang w:eastAsia="en-US"/>
        </w:rPr>
        <w:t>/&gt;</w:t>
      </w:r>
    </w:p>
    <w:p w14:paraId="0C89FC73" w14:textId="77777777" w:rsidR="006C7327" w:rsidRPr="0059726F" w:rsidRDefault="006C7327" w:rsidP="006C7327">
      <w:pPr>
        <w:pStyle w:val="1Output"/>
        <w:rPr>
          <w:color w:val="303336"/>
          <w:bdr w:val="none" w:sz="0" w:space="0" w:color="auto" w:frame="1"/>
          <w:shd w:val="clear" w:color="auto" w:fill="EFF0F1"/>
          <w:lang w:eastAsia="en-US"/>
        </w:rPr>
      </w:pPr>
    </w:p>
    <w:p w14:paraId="24A67AF5" w14:textId="77777777" w:rsidR="006C7327" w:rsidRPr="0059726F" w:rsidRDefault="006C7327" w:rsidP="006C7327">
      <w:pPr>
        <w:pStyle w:val="1Output"/>
        <w:rPr>
          <w:color w:val="303336"/>
          <w:bdr w:val="none" w:sz="0" w:space="0" w:color="auto" w:frame="1"/>
          <w:shd w:val="clear" w:color="auto" w:fill="EFF0F1"/>
          <w:lang w:eastAsia="en-US"/>
        </w:rPr>
      </w:pPr>
      <w:r w:rsidRPr="0059726F">
        <w:rPr>
          <w:color w:val="303336"/>
          <w:bdr w:val="none" w:sz="0" w:space="0" w:color="auto" w:frame="1"/>
          <w:shd w:val="clear" w:color="auto" w:fill="EFF0F1"/>
          <w:lang w:eastAsia="en-US"/>
        </w:rPr>
        <w:t xml:space="preserve">               </w:t>
      </w:r>
      <w:r w:rsidRPr="0059726F">
        <w:rPr>
          <w:color w:val="7D2727"/>
          <w:bdr w:val="none" w:sz="0" w:space="0" w:color="auto" w:frame="1"/>
          <w:shd w:val="clear" w:color="auto" w:fill="EFF0F1"/>
          <w:lang w:eastAsia="en-US"/>
        </w:rPr>
        <w:t>&lt;target</w:t>
      </w:r>
      <w:r w:rsidRPr="0059726F">
        <w:rPr>
          <w:color w:val="303336"/>
          <w:bdr w:val="none" w:sz="0" w:space="0" w:color="auto" w:frame="1"/>
          <w:shd w:val="clear" w:color="auto" w:fill="EFF0F1"/>
          <w:lang w:eastAsia="en-US"/>
        </w:rPr>
        <w:t xml:space="preserve"> </w:t>
      </w:r>
      <w:r w:rsidRPr="0059726F">
        <w:rPr>
          <w:color w:val="E64320"/>
          <w:bdr w:val="none" w:sz="0" w:space="0" w:color="auto" w:frame="1"/>
          <w:shd w:val="clear" w:color="auto" w:fill="EFF0F1"/>
          <w:lang w:eastAsia="en-US"/>
        </w:rPr>
        <w:t>name</w:t>
      </w:r>
      <w:r w:rsidRPr="0059726F">
        <w:rPr>
          <w:color w:val="303336"/>
          <w:bdr w:val="none" w:sz="0" w:space="0" w:color="auto" w:frame="1"/>
          <w:shd w:val="clear" w:color="auto" w:fill="EFF0F1"/>
          <w:lang w:eastAsia="en-US"/>
        </w:rPr>
        <w:t>=</w:t>
      </w:r>
      <w:r w:rsidRPr="0059726F">
        <w:rPr>
          <w:bdr w:val="none" w:sz="0" w:space="0" w:color="auto" w:frame="1"/>
          <w:shd w:val="clear" w:color="auto" w:fill="EFF0F1"/>
          <w:lang w:eastAsia="en-US"/>
        </w:rPr>
        <w:t>"make-war"</w:t>
      </w:r>
      <w:r w:rsidRPr="0059726F">
        <w:rPr>
          <w:color w:val="303336"/>
          <w:bdr w:val="none" w:sz="0" w:space="0" w:color="auto" w:frame="1"/>
          <w:shd w:val="clear" w:color="auto" w:fill="EFF0F1"/>
          <w:lang w:eastAsia="en-US"/>
        </w:rPr>
        <w:t xml:space="preserve"> </w:t>
      </w:r>
      <w:r w:rsidRPr="0059726F">
        <w:rPr>
          <w:color w:val="E64320"/>
          <w:bdr w:val="none" w:sz="0" w:space="0" w:color="auto" w:frame="1"/>
          <w:shd w:val="clear" w:color="auto" w:fill="EFF0F1"/>
          <w:lang w:eastAsia="en-US"/>
        </w:rPr>
        <w:t>depends</w:t>
      </w:r>
      <w:r w:rsidRPr="0059726F">
        <w:rPr>
          <w:color w:val="303336"/>
          <w:bdr w:val="none" w:sz="0" w:space="0" w:color="auto" w:frame="1"/>
          <w:shd w:val="clear" w:color="auto" w:fill="EFF0F1"/>
          <w:lang w:eastAsia="en-US"/>
        </w:rPr>
        <w:t>=</w:t>
      </w:r>
      <w:r w:rsidRPr="0059726F">
        <w:rPr>
          <w:bdr w:val="none" w:sz="0" w:space="0" w:color="auto" w:frame="1"/>
          <w:shd w:val="clear" w:color="auto" w:fill="EFF0F1"/>
          <w:lang w:eastAsia="en-US"/>
        </w:rPr>
        <w:t>"compile-servlet"</w:t>
      </w:r>
      <w:r w:rsidRPr="0059726F">
        <w:rPr>
          <w:color w:val="7D2727"/>
          <w:bdr w:val="none" w:sz="0" w:space="0" w:color="auto" w:frame="1"/>
          <w:shd w:val="clear" w:color="auto" w:fill="EFF0F1"/>
          <w:lang w:eastAsia="en-US"/>
        </w:rPr>
        <w:t>&gt;</w:t>
      </w:r>
    </w:p>
    <w:p w14:paraId="21C7BECE" w14:textId="77777777" w:rsidR="006C7327" w:rsidRPr="0059726F" w:rsidRDefault="006C7327" w:rsidP="006C7327">
      <w:pPr>
        <w:pStyle w:val="1Output"/>
        <w:rPr>
          <w:color w:val="303336"/>
          <w:bdr w:val="none" w:sz="0" w:space="0" w:color="auto" w:frame="1"/>
          <w:shd w:val="clear" w:color="auto" w:fill="EFF0F1"/>
          <w:lang w:eastAsia="en-US"/>
        </w:rPr>
      </w:pPr>
      <w:r w:rsidRPr="0059726F">
        <w:rPr>
          <w:color w:val="303336"/>
          <w:bdr w:val="none" w:sz="0" w:space="0" w:color="auto" w:frame="1"/>
          <w:shd w:val="clear" w:color="auto" w:fill="EFF0F1"/>
          <w:lang w:eastAsia="en-US"/>
        </w:rPr>
        <w:t xml:space="preserve">                   </w:t>
      </w:r>
      <w:r w:rsidRPr="0059726F">
        <w:rPr>
          <w:color w:val="7D2727"/>
          <w:bdr w:val="none" w:sz="0" w:space="0" w:color="auto" w:frame="1"/>
          <w:shd w:val="clear" w:color="auto" w:fill="EFF0F1"/>
          <w:lang w:eastAsia="en-US"/>
        </w:rPr>
        <w:t>&lt;delete</w:t>
      </w:r>
      <w:r w:rsidRPr="0059726F">
        <w:rPr>
          <w:color w:val="303336"/>
          <w:bdr w:val="none" w:sz="0" w:space="0" w:color="auto" w:frame="1"/>
          <w:shd w:val="clear" w:color="auto" w:fill="EFF0F1"/>
          <w:lang w:eastAsia="en-US"/>
        </w:rPr>
        <w:t xml:space="preserve"> </w:t>
      </w:r>
      <w:r w:rsidRPr="0059726F">
        <w:rPr>
          <w:color w:val="E64320"/>
          <w:bdr w:val="none" w:sz="0" w:space="0" w:color="auto" w:frame="1"/>
          <w:shd w:val="clear" w:color="auto" w:fill="EFF0F1"/>
          <w:lang w:eastAsia="en-US"/>
        </w:rPr>
        <w:t>file</w:t>
      </w:r>
      <w:r w:rsidRPr="0059726F">
        <w:rPr>
          <w:color w:val="303336"/>
          <w:bdr w:val="none" w:sz="0" w:space="0" w:color="auto" w:frame="1"/>
          <w:shd w:val="clear" w:color="auto" w:fill="EFF0F1"/>
          <w:lang w:eastAsia="en-US"/>
        </w:rPr>
        <w:t>=</w:t>
      </w:r>
      <w:r w:rsidRPr="0059726F">
        <w:rPr>
          <w:bdr w:val="none" w:sz="0" w:space="0" w:color="auto" w:frame="1"/>
          <w:shd w:val="clear" w:color="auto" w:fill="EFF0F1"/>
          <w:lang w:eastAsia="en-US"/>
        </w:rPr>
        <w:t>"${build.classes.dir}/war/${project.name}.war"</w:t>
      </w:r>
      <w:r w:rsidRPr="0059726F">
        <w:rPr>
          <w:color w:val="7D2727"/>
          <w:bdr w:val="none" w:sz="0" w:space="0" w:color="auto" w:frame="1"/>
          <w:shd w:val="clear" w:color="auto" w:fill="EFF0F1"/>
          <w:lang w:eastAsia="en-US"/>
        </w:rPr>
        <w:t>/&gt;</w:t>
      </w:r>
      <w:r w:rsidRPr="0059726F">
        <w:rPr>
          <w:color w:val="303336"/>
          <w:bdr w:val="none" w:sz="0" w:space="0" w:color="auto" w:frame="1"/>
          <w:shd w:val="clear" w:color="auto" w:fill="EFF0F1"/>
          <w:lang w:eastAsia="en-US"/>
        </w:rPr>
        <w:t xml:space="preserve">    </w:t>
      </w:r>
    </w:p>
    <w:p w14:paraId="06EFA85A" w14:textId="77777777" w:rsidR="006C7327" w:rsidRPr="0059726F" w:rsidRDefault="006C7327" w:rsidP="006C7327">
      <w:pPr>
        <w:pStyle w:val="1Output"/>
        <w:rPr>
          <w:color w:val="303336"/>
          <w:bdr w:val="none" w:sz="0" w:space="0" w:color="auto" w:frame="1"/>
          <w:shd w:val="clear" w:color="auto" w:fill="EFF0F1"/>
          <w:lang w:eastAsia="en-US"/>
        </w:rPr>
      </w:pPr>
      <w:r w:rsidRPr="0059726F">
        <w:rPr>
          <w:color w:val="303336"/>
          <w:bdr w:val="none" w:sz="0" w:space="0" w:color="auto" w:frame="1"/>
          <w:shd w:val="clear" w:color="auto" w:fill="EFF0F1"/>
          <w:lang w:eastAsia="en-US"/>
        </w:rPr>
        <w:t xml:space="preserve">                   </w:t>
      </w:r>
      <w:r w:rsidRPr="0059726F">
        <w:rPr>
          <w:color w:val="7D2727"/>
          <w:bdr w:val="none" w:sz="0" w:space="0" w:color="auto" w:frame="1"/>
          <w:shd w:val="clear" w:color="auto" w:fill="EFF0F1"/>
          <w:lang w:eastAsia="en-US"/>
        </w:rPr>
        <w:t>&lt;war</w:t>
      </w:r>
      <w:r w:rsidRPr="0059726F">
        <w:rPr>
          <w:color w:val="303336"/>
          <w:bdr w:val="none" w:sz="0" w:space="0" w:color="auto" w:frame="1"/>
          <w:shd w:val="clear" w:color="auto" w:fill="EFF0F1"/>
          <w:lang w:eastAsia="en-US"/>
        </w:rPr>
        <w:t xml:space="preserve"> </w:t>
      </w:r>
      <w:r w:rsidRPr="0059726F">
        <w:rPr>
          <w:color w:val="E64320"/>
          <w:bdr w:val="none" w:sz="0" w:space="0" w:color="auto" w:frame="1"/>
          <w:shd w:val="clear" w:color="auto" w:fill="EFF0F1"/>
          <w:lang w:eastAsia="en-US"/>
        </w:rPr>
        <w:t>destfile</w:t>
      </w:r>
      <w:r w:rsidRPr="0059726F">
        <w:rPr>
          <w:color w:val="303336"/>
          <w:bdr w:val="none" w:sz="0" w:space="0" w:color="auto" w:frame="1"/>
          <w:shd w:val="clear" w:color="auto" w:fill="EFF0F1"/>
          <w:lang w:eastAsia="en-US"/>
        </w:rPr>
        <w:t>=</w:t>
      </w:r>
      <w:r w:rsidRPr="0059726F">
        <w:rPr>
          <w:bdr w:val="none" w:sz="0" w:space="0" w:color="auto" w:frame="1"/>
          <w:shd w:val="clear" w:color="auto" w:fill="EFF0F1"/>
          <w:lang w:eastAsia="en-US"/>
        </w:rPr>
        <w:t>"${build.classes.dir}/war/${project.name}.war"</w:t>
      </w:r>
      <w:r w:rsidRPr="0059726F">
        <w:rPr>
          <w:color w:val="303336"/>
          <w:bdr w:val="none" w:sz="0" w:space="0" w:color="auto" w:frame="1"/>
          <w:shd w:val="clear" w:color="auto" w:fill="EFF0F1"/>
          <w:lang w:eastAsia="en-US"/>
        </w:rPr>
        <w:t xml:space="preserve"> </w:t>
      </w:r>
      <w:r w:rsidRPr="0059726F">
        <w:rPr>
          <w:color w:val="E64320"/>
          <w:bdr w:val="none" w:sz="0" w:space="0" w:color="auto" w:frame="1"/>
          <w:shd w:val="clear" w:color="auto" w:fill="EFF0F1"/>
          <w:lang w:eastAsia="en-US"/>
        </w:rPr>
        <w:t>webxml</w:t>
      </w:r>
      <w:r w:rsidRPr="0059726F">
        <w:rPr>
          <w:color w:val="303336"/>
          <w:bdr w:val="none" w:sz="0" w:space="0" w:color="auto" w:frame="1"/>
          <w:shd w:val="clear" w:color="auto" w:fill="EFF0F1"/>
          <w:lang w:eastAsia="en-US"/>
        </w:rPr>
        <w:t>=</w:t>
      </w:r>
      <w:r w:rsidRPr="0059726F">
        <w:rPr>
          <w:bdr w:val="none" w:sz="0" w:space="0" w:color="auto" w:frame="1"/>
          <w:shd w:val="clear" w:color="auto" w:fill="EFF0F1"/>
          <w:lang w:eastAsia="en-US"/>
        </w:rPr>
        <w:t>"${src.dir}/WEB-INF/web.xml"</w:t>
      </w:r>
      <w:r w:rsidRPr="0059726F">
        <w:rPr>
          <w:color w:val="7D2727"/>
          <w:bdr w:val="none" w:sz="0" w:space="0" w:color="auto" w:frame="1"/>
          <w:shd w:val="clear" w:color="auto" w:fill="EFF0F1"/>
          <w:lang w:eastAsia="en-US"/>
        </w:rPr>
        <w:t>&gt;</w:t>
      </w:r>
      <w:r w:rsidRPr="0059726F">
        <w:rPr>
          <w:color w:val="303336"/>
          <w:bdr w:val="none" w:sz="0" w:space="0" w:color="auto" w:frame="1"/>
          <w:shd w:val="clear" w:color="auto" w:fill="EFF0F1"/>
          <w:lang w:eastAsia="en-US"/>
        </w:rPr>
        <w:t xml:space="preserve">    </w:t>
      </w:r>
    </w:p>
    <w:p w14:paraId="331A2B0F" w14:textId="77777777" w:rsidR="006C7327" w:rsidRPr="0059726F" w:rsidRDefault="006C7327" w:rsidP="006C7327">
      <w:pPr>
        <w:pStyle w:val="1Output"/>
        <w:rPr>
          <w:color w:val="303336"/>
          <w:bdr w:val="none" w:sz="0" w:space="0" w:color="auto" w:frame="1"/>
          <w:shd w:val="clear" w:color="auto" w:fill="EFF0F1"/>
          <w:lang w:eastAsia="en-US"/>
        </w:rPr>
      </w:pPr>
      <w:r w:rsidRPr="0059726F">
        <w:rPr>
          <w:color w:val="303336"/>
          <w:bdr w:val="none" w:sz="0" w:space="0" w:color="auto" w:frame="1"/>
          <w:shd w:val="clear" w:color="auto" w:fill="EFF0F1"/>
          <w:lang w:eastAsia="en-US"/>
        </w:rPr>
        <w:t xml:space="preserve">                   </w:t>
      </w:r>
      <w:r w:rsidRPr="0059726F">
        <w:rPr>
          <w:color w:val="7D2727"/>
          <w:bdr w:val="none" w:sz="0" w:space="0" w:color="auto" w:frame="1"/>
          <w:shd w:val="clear" w:color="auto" w:fill="EFF0F1"/>
          <w:lang w:eastAsia="en-US"/>
        </w:rPr>
        <w:t>&lt;webinf</w:t>
      </w:r>
      <w:r w:rsidRPr="0059726F">
        <w:rPr>
          <w:color w:val="303336"/>
          <w:bdr w:val="none" w:sz="0" w:space="0" w:color="auto" w:frame="1"/>
          <w:shd w:val="clear" w:color="auto" w:fill="EFF0F1"/>
          <w:lang w:eastAsia="en-US"/>
        </w:rPr>
        <w:t xml:space="preserve"> </w:t>
      </w:r>
      <w:r w:rsidRPr="0059726F">
        <w:rPr>
          <w:color w:val="E64320"/>
          <w:bdr w:val="none" w:sz="0" w:space="0" w:color="auto" w:frame="1"/>
          <w:shd w:val="clear" w:color="auto" w:fill="EFF0F1"/>
          <w:lang w:eastAsia="en-US"/>
        </w:rPr>
        <w:t>dir</w:t>
      </w:r>
      <w:r w:rsidRPr="0059726F">
        <w:rPr>
          <w:color w:val="303336"/>
          <w:bdr w:val="none" w:sz="0" w:space="0" w:color="auto" w:frame="1"/>
          <w:shd w:val="clear" w:color="auto" w:fill="EFF0F1"/>
          <w:lang w:eastAsia="en-US"/>
        </w:rPr>
        <w:t>=</w:t>
      </w:r>
      <w:r w:rsidRPr="0059726F">
        <w:rPr>
          <w:bdr w:val="none" w:sz="0" w:space="0" w:color="auto" w:frame="1"/>
          <w:shd w:val="clear" w:color="auto" w:fill="EFF0F1"/>
          <w:lang w:eastAsia="en-US"/>
        </w:rPr>
        <w:t>"${src.dir}/WEB-INF"</w:t>
      </w:r>
      <w:r w:rsidRPr="0059726F">
        <w:rPr>
          <w:color w:val="303336"/>
          <w:bdr w:val="none" w:sz="0" w:space="0" w:color="auto" w:frame="1"/>
          <w:shd w:val="clear" w:color="auto" w:fill="EFF0F1"/>
          <w:lang w:eastAsia="en-US"/>
        </w:rPr>
        <w:t xml:space="preserve"> </w:t>
      </w:r>
      <w:r w:rsidRPr="0059726F">
        <w:rPr>
          <w:color w:val="7D2727"/>
          <w:bdr w:val="none" w:sz="0" w:space="0" w:color="auto" w:frame="1"/>
          <w:shd w:val="clear" w:color="auto" w:fill="EFF0F1"/>
          <w:lang w:eastAsia="en-US"/>
        </w:rPr>
        <w:t>/&gt;</w:t>
      </w:r>
      <w:r w:rsidRPr="0059726F">
        <w:rPr>
          <w:color w:val="303336"/>
          <w:bdr w:val="none" w:sz="0" w:space="0" w:color="auto" w:frame="1"/>
          <w:shd w:val="clear" w:color="auto" w:fill="EFF0F1"/>
          <w:lang w:eastAsia="en-US"/>
        </w:rPr>
        <w:t xml:space="preserve">    </w:t>
      </w:r>
    </w:p>
    <w:p w14:paraId="0DF2B84B" w14:textId="77777777" w:rsidR="006C7327" w:rsidRPr="0059726F" w:rsidRDefault="006C7327" w:rsidP="006C7327">
      <w:pPr>
        <w:pStyle w:val="1Output"/>
        <w:rPr>
          <w:color w:val="303336"/>
          <w:bdr w:val="none" w:sz="0" w:space="0" w:color="auto" w:frame="1"/>
          <w:shd w:val="clear" w:color="auto" w:fill="EFF0F1"/>
          <w:lang w:eastAsia="en-US"/>
        </w:rPr>
      </w:pPr>
    </w:p>
    <w:p w14:paraId="3394C08E" w14:textId="77777777" w:rsidR="006C7327" w:rsidRPr="0059726F" w:rsidRDefault="006C7327" w:rsidP="006C7327">
      <w:pPr>
        <w:pStyle w:val="1Output"/>
        <w:rPr>
          <w:color w:val="303336"/>
          <w:bdr w:val="none" w:sz="0" w:space="0" w:color="auto" w:frame="1"/>
          <w:shd w:val="clear" w:color="auto" w:fill="EFF0F1"/>
          <w:lang w:eastAsia="en-US"/>
        </w:rPr>
      </w:pPr>
      <w:r w:rsidRPr="0059726F">
        <w:rPr>
          <w:color w:val="303336"/>
          <w:bdr w:val="none" w:sz="0" w:space="0" w:color="auto" w:frame="1"/>
          <w:shd w:val="clear" w:color="auto" w:fill="EFF0F1"/>
          <w:lang w:eastAsia="en-US"/>
        </w:rPr>
        <w:t xml:space="preserve">                   </w:t>
      </w:r>
      <w:r w:rsidRPr="0059726F">
        <w:rPr>
          <w:color w:val="7D2727"/>
          <w:bdr w:val="none" w:sz="0" w:space="0" w:color="auto" w:frame="1"/>
          <w:shd w:val="clear" w:color="auto" w:fill="EFF0F1"/>
          <w:lang w:eastAsia="en-US"/>
        </w:rPr>
        <w:t>&lt;fileset</w:t>
      </w:r>
      <w:r w:rsidRPr="0059726F">
        <w:rPr>
          <w:color w:val="303336"/>
          <w:bdr w:val="none" w:sz="0" w:space="0" w:color="auto" w:frame="1"/>
          <w:shd w:val="clear" w:color="auto" w:fill="EFF0F1"/>
          <w:lang w:eastAsia="en-US"/>
        </w:rPr>
        <w:t xml:space="preserve"> </w:t>
      </w:r>
      <w:r w:rsidRPr="0059726F">
        <w:rPr>
          <w:color w:val="E64320"/>
          <w:bdr w:val="none" w:sz="0" w:space="0" w:color="auto" w:frame="1"/>
          <w:shd w:val="clear" w:color="auto" w:fill="EFF0F1"/>
          <w:lang w:eastAsia="en-US"/>
        </w:rPr>
        <w:t>dir</w:t>
      </w:r>
      <w:r w:rsidRPr="0059726F">
        <w:rPr>
          <w:color w:val="303336"/>
          <w:bdr w:val="none" w:sz="0" w:space="0" w:color="auto" w:frame="1"/>
          <w:shd w:val="clear" w:color="auto" w:fill="EFF0F1"/>
          <w:lang w:eastAsia="en-US"/>
        </w:rPr>
        <w:t>=</w:t>
      </w:r>
      <w:r w:rsidRPr="0059726F">
        <w:rPr>
          <w:bdr w:val="none" w:sz="0" w:space="0" w:color="auto" w:frame="1"/>
          <w:shd w:val="clear" w:color="auto" w:fill="EFF0F1"/>
          <w:lang w:eastAsia="en-US"/>
        </w:rPr>
        <w:t>"${src.dir}/html"</w:t>
      </w:r>
      <w:r w:rsidRPr="0059726F">
        <w:rPr>
          <w:color w:val="7D2727"/>
          <w:bdr w:val="none" w:sz="0" w:space="0" w:color="auto" w:frame="1"/>
          <w:shd w:val="clear" w:color="auto" w:fill="EFF0F1"/>
          <w:lang w:eastAsia="en-US"/>
        </w:rPr>
        <w:t>&gt;</w:t>
      </w:r>
      <w:r w:rsidRPr="0059726F">
        <w:rPr>
          <w:color w:val="303336"/>
          <w:bdr w:val="none" w:sz="0" w:space="0" w:color="auto" w:frame="1"/>
          <w:shd w:val="clear" w:color="auto" w:fill="EFF0F1"/>
          <w:lang w:eastAsia="en-US"/>
        </w:rPr>
        <w:t xml:space="preserve">    </w:t>
      </w:r>
    </w:p>
    <w:p w14:paraId="6CABE0F9" w14:textId="77777777" w:rsidR="006C7327" w:rsidRPr="0059726F" w:rsidRDefault="006C7327" w:rsidP="006C7327">
      <w:pPr>
        <w:pStyle w:val="1Output"/>
        <w:rPr>
          <w:color w:val="303336"/>
          <w:bdr w:val="none" w:sz="0" w:space="0" w:color="auto" w:frame="1"/>
          <w:shd w:val="clear" w:color="auto" w:fill="EFF0F1"/>
          <w:lang w:eastAsia="en-US"/>
        </w:rPr>
      </w:pPr>
      <w:r w:rsidRPr="0059726F">
        <w:rPr>
          <w:color w:val="303336"/>
          <w:bdr w:val="none" w:sz="0" w:space="0" w:color="auto" w:frame="1"/>
          <w:shd w:val="clear" w:color="auto" w:fill="EFF0F1"/>
          <w:lang w:eastAsia="en-US"/>
        </w:rPr>
        <w:t xml:space="preserve">                     </w:t>
      </w:r>
      <w:r w:rsidRPr="0059726F">
        <w:rPr>
          <w:color w:val="7D2727"/>
          <w:bdr w:val="none" w:sz="0" w:space="0" w:color="auto" w:frame="1"/>
          <w:shd w:val="clear" w:color="auto" w:fill="EFF0F1"/>
          <w:lang w:eastAsia="en-US"/>
        </w:rPr>
        <w:t>&lt;include</w:t>
      </w:r>
      <w:r w:rsidRPr="0059726F">
        <w:rPr>
          <w:color w:val="303336"/>
          <w:bdr w:val="none" w:sz="0" w:space="0" w:color="auto" w:frame="1"/>
          <w:shd w:val="clear" w:color="auto" w:fill="EFF0F1"/>
          <w:lang w:eastAsia="en-US"/>
        </w:rPr>
        <w:t xml:space="preserve"> </w:t>
      </w:r>
      <w:r w:rsidRPr="0059726F">
        <w:rPr>
          <w:color w:val="E64320"/>
          <w:bdr w:val="none" w:sz="0" w:space="0" w:color="auto" w:frame="1"/>
          <w:shd w:val="clear" w:color="auto" w:fill="EFF0F1"/>
          <w:lang w:eastAsia="en-US"/>
        </w:rPr>
        <w:t>name</w:t>
      </w:r>
      <w:r w:rsidRPr="0059726F">
        <w:rPr>
          <w:color w:val="303336"/>
          <w:bdr w:val="none" w:sz="0" w:space="0" w:color="auto" w:frame="1"/>
          <w:shd w:val="clear" w:color="auto" w:fill="EFF0F1"/>
          <w:lang w:eastAsia="en-US"/>
        </w:rPr>
        <w:t>=</w:t>
      </w:r>
      <w:r w:rsidRPr="0059726F">
        <w:rPr>
          <w:bdr w:val="none" w:sz="0" w:space="0" w:color="auto" w:frame="1"/>
          <w:shd w:val="clear" w:color="auto" w:fill="EFF0F1"/>
          <w:lang w:eastAsia="en-US"/>
        </w:rPr>
        <w:t>"*.html"</w:t>
      </w:r>
      <w:r w:rsidRPr="0059726F">
        <w:rPr>
          <w:color w:val="303336"/>
          <w:bdr w:val="none" w:sz="0" w:space="0" w:color="auto" w:frame="1"/>
          <w:shd w:val="clear" w:color="auto" w:fill="EFF0F1"/>
          <w:lang w:eastAsia="en-US"/>
        </w:rPr>
        <w:t xml:space="preserve"> </w:t>
      </w:r>
      <w:r w:rsidRPr="0059726F">
        <w:rPr>
          <w:color w:val="7D2727"/>
          <w:bdr w:val="none" w:sz="0" w:space="0" w:color="auto" w:frame="1"/>
          <w:shd w:val="clear" w:color="auto" w:fill="EFF0F1"/>
          <w:lang w:eastAsia="en-US"/>
        </w:rPr>
        <w:t>/&gt;</w:t>
      </w:r>
    </w:p>
    <w:p w14:paraId="18E2A50C" w14:textId="77777777" w:rsidR="006C7327" w:rsidRPr="0059726F" w:rsidRDefault="006C7327" w:rsidP="006C7327">
      <w:pPr>
        <w:pStyle w:val="1Output"/>
        <w:rPr>
          <w:color w:val="303336"/>
          <w:bdr w:val="none" w:sz="0" w:space="0" w:color="auto" w:frame="1"/>
          <w:shd w:val="clear" w:color="auto" w:fill="EFF0F1"/>
          <w:lang w:eastAsia="en-US"/>
        </w:rPr>
      </w:pPr>
      <w:r w:rsidRPr="0059726F">
        <w:rPr>
          <w:color w:val="303336"/>
          <w:bdr w:val="none" w:sz="0" w:space="0" w:color="auto" w:frame="1"/>
          <w:shd w:val="clear" w:color="auto" w:fill="EFF0F1"/>
          <w:lang w:eastAsia="en-US"/>
        </w:rPr>
        <w:t xml:space="preserve">                  </w:t>
      </w:r>
      <w:r w:rsidRPr="0059726F">
        <w:rPr>
          <w:color w:val="7D2727"/>
          <w:bdr w:val="none" w:sz="0" w:space="0" w:color="auto" w:frame="1"/>
          <w:shd w:val="clear" w:color="auto" w:fill="EFF0F1"/>
          <w:lang w:eastAsia="en-US"/>
        </w:rPr>
        <w:t>&lt;/fileset&gt;</w:t>
      </w:r>
    </w:p>
    <w:p w14:paraId="49E2891D" w14:textId="77777777" w:rsidR="006C7327" w:rsidRPr="0059726F" w:rsidRDefault="006C7327" w:rsidP="006C7327">
      <w:pPr>
        <w:pStyle w:val="1Output"/>
        <w:rPr>
          <w:color w:val="303336"/>
          <w:bdr w:val="none" w:sz="0" w:space="0" w:color="auto" w:frame="1"/>
          <w:shd w:val="clear" w:color="auto" w:fill="EFF0F1"/>
          <w:lang w:eastAsia="en-US"/>
        </w:rPr>
      </w:pPr>
    </w:p>
    <w:p w14:paraId="12B2E984" w14:textId="77777777" w:rsidR="006C7327" w:rsidRPr="0059726F" w:rsidRDefault="006C7327" w:rsidP="006C7327">
      <w:pPr>
        <w:pStyle w:val="1Output"/>
        <w:rPr>
          <w:color w:val="303336"/>
          <w:bdr w:val="none" w:sz="0" w:space="0" w:color="auto" w:frame="1"/>
          <w:shd w:val="clear" w:color="auto" w:fill="EFF0F1"/>
          <w:lang w:eastAsia="en-US"/>
        </w:rPr>
      </w:pPr>
      <w:r w:rsidRPr="0059726F">
        <w:rPr>
          <w:color w:val="303336"/>
          <w:bdr w:val="none" w:sz="0" w:space="0" w:color="auto" w:frame="1"/>
          <w:shd w:val="clear" w:color="auto" w:fill="EFF0F1"/>
          <w:lang w:eastAsia="en-US"/>
        </w:rPr>
        <w:t xml:space="preserve">                  </w:t>
      </w:r>
      <w:r w:rsidRPr="0059726F">
        <w:rPr>
          <w:color w:val="7D2727"/>
          <w:bdr w:val="none" w:sz="0" w:space="0" w:color="auto" w:frame="1"/>
          <w:shd w:val="clear" w:color="auto" w:fill="EFF0F1"/>
          <w:lang w:eastAsia="en-US"/>
        </w:rPr>
        <w:t>&lt;classes</w:t>
      </w:r>
      <w:r w:rsidRPr="0059726F">
        <w:rPr>
          <w:color w:val="303336"/>
          <w:bdr w:val="none" w:sz="0" w:space="0" w:color="auto" w:frame="1"/>
          <w:shd w:val="clear" w:color="auto" w:fill="EFF0F1"/>
          <w:lang w:eastAsia="en-US"/>
        </w:rPr>
        <w:t xml:space="preserve"> </w:t>
      </w:r>
      <w:r w:rsidRPr="0059726F">
        <w:rPr>
          <w:color w:val="E64320"/>
          <w:bdr w:val="none" w:sz="0" w:space="0" w:color="auto" w:frame="1"/>
          <w:shd w:val="clear" w:color="auto" w:fill="EFF0F1"/>
          <w:lang w:eastAsia="en-US"/>
        </w:rPr>
        <w:t>dir</w:t>
      </w:r>
      <w:r w:rsidRPr="0059726F">
        <w:rPr>
          <w:color w:val="303336"/>
          <w:bdr w:val="none" w:sz="0" w:space="0" w:color="auto" w:frame="1"/>
          <w:shd w:val="clear" w:color="auto" w:fill="EFF0F1"/>
          <w:lang w:eastAsia="en-US"/>
        </w:rPr>
        <w:t>=</w:t>
      </w:r>
      <w:r w:rsidRPr="0059726F">
        <w:rPr>
          <w:bdr w:val="none" w:sz="0" w:space="0" w:color="auto" w:frame="1"/>
          <w:shd w:val="clear" w:color="auto" w:fill="EFF0F1"/>
          <w:lang w:eastAsia="en-US"/>
        </w:rPr>
        <w:t>"${build.classes.dir}"</w:t>
      </w:r>
      <w:r w:rsidRPr="0059726F">
        <w:rPr>
          <w:color w:val="7D2727"/>
          <w:bdr w:val="none" w:sz="0" w:space="0" w:color="auto" w:frame="1"/>
          <w:shd w:val="clear" w:color="auto" w:fill="EFF0F1"/>
          <w:lang w:eastAsia="en-US"/>
        </w:rPr>
        <w:t>&gt;</w:t>
      </w:r>
      <w:r w:rsidRPr="0059726F">
        <w:rPr>
          <w:color w:val="303336"/>
          <w:bdr w:val="none" w:sz="0" w:space="0" w:color="auto" w:frame="1"/>
          <w:shd w:val="clear" w:color="auto" w:fill="EFF0F1"/>
          <w:lang w:eastAsia="en-US"/>
        </w:rPr>
        <w:t xml:space="preserve">    </w:t>
      </w:r>
    </w:p>
    <w:p w14:paraId="74B52778" w14:textId="77777777" w:rsidR="006C7327" w:rsidRPr="0059726F" w:rsidRDefault="006C7327" w:rsidP="006C7327">
      <w:pPr>
        <w:pStyle w:val="1Output"/>
        <w:rPr>
          <w:color w:val="303336"/>
          <w:bdr w:val="none" w:sz="0" w:space="0" w:color="auto" w:frame="1"/>
          <w:shd w:val="clear" w:color="auto" w:fill="EFF0F1"/>
          <w:lang w:eastAsia="en-US"/>
        </w:rPr>
      </w:pPr>
      <w:r w:rsidRPr="0059726F">
        <w:rPr>
          <w:color w:val="303336"/>
          <w:bdr w:val="none" w:sz="0" w:space="0" w:color="auto" w:frame="1"/>
          <w:shd w:val="clear" w:color="auto" w:fill="EFF0F1"/>
          <w:lang w:eastAsia="en-US"/>
        </w:rPr>
        <w:t xml:space="preserve">                    </w:t>
      </w:r>
      <w:r w:rsidRPr="0059726F">
        <w:rPr>
          <w:color w:val="7D2727"/>
          <w:bdr w:val="none" w:sz="0" w:space="0" w:color="auto" w:frame="1"/>
          <w:shd w:val="clear" w:color="auto" w:fill="EFF0F1"/>
          <w:lang w:eastAsia="en-US"/>
        </w:rPr>
        <w:t>&lt;include</w:t>
      </w:r>
      <w:r w:rsidRPr="0059726F">
        <w:rPr>
          <w:color w:val="303336"/>
          <w:bdr w:val="none" w:sz="0" w:space="0" w:color="auto" w:frame="1"/>
          <w:shd w:val="clear" w:color="auto" w:fill="EFF0F1"/>
          <w:lang w:eastAsia="en-US"/>
        </w:rPr>
        <w:t xml:space="preserve"> </w:t>
      </w:r>
      <w:r w:rsidRPr="0059726F">
        <w:rPr>
          <w:color w:val="E64320"/>
          <w:bdr w:val="none" w:sz="0" w:space="0" w:color="auto" w:frame="1"/>
          <w:shd w:val="clear" w:color="auto" w:fill="EFF0F1"/>
          <w:lang w:eastAsia="en-US"/>
        </w:rPr>
        <w:t>name</w:t>
      </w:r>
      <w:r w:rsidRPr="0059726F">
        <w:rPr>
          <w:color w:val="303336"/>
          <w:bdr w:val="none" w:sz="0" w:space="0" w:color="auto" w:frame="1"/>
          <w:shd w:val="clear" w:color="auto" w:fill="EFF0F1"/>
          <w:lang w:eastAsia="en-US"/>
        </w:rPr>
        <w:t>=</w:t>
      </w:r>
      <w:r w:rsidRPr="0059726F">
        <w:rPr>
          <w:bdr w:val="none" w:sz="0" w:space="0" w:color="auto" w:frame="1"/>
          <w:shd w:val="clear" w:color="auto" w:fill="EFF0F1"/>
          <w:lang w:eastAsia="en-US"/>
        </w:rPr>
        <w:t>"/my/package/*.*"</w:t>
      </w:r>
      <w:r w:rsidRPr="0059726F">
        <w:rPr>
          <w:color w:val="7D2727"/>
          <w:bdr w:val="none" w:sz="0" w:space="0" w:color="auto" w:frame="1"/>
          <w:shd w:val="clear" w:color="auto" w:fill="EFF0F1"/>
          <w:lang w:eastAsia="en-US"/>
        </w:rPr>
        <w:t>/&gt;</w:t>
      </w:r>
    </w:p>
    <w:p w14:paraId="64B82179" w14:textId="77777777" w:rsidR="006C7327" w:rsidRPr="0059726F" w:rsidRDefault="006C7327" w:rsidP="006C7327">
      <w:pPr>
        <w:pStyle w:val="1Output"/>
        <w:rPr>
          <w:color w:val="303336"/>
          <w:bdr w:val="none" w:sz="0" w:space="0" w:color="auto" w:frame="1"/>
          <w:shd w:val="clear" w:color="auto" w:fill="EFF0F1"/>
          <w:lang w:eastAsia="en-US"/>
        </w:rPr>
      </w:pPr>
      <w:r w:rsidRPr="0059726F">
        <w:rPr>
          <w:color w:val="303336"/>
          <w:bdr w:val="none" w:sz="0" w:space="0" w:color="auto" w:frame="1"/>
          <w:shd w:val="clear" w:color="auto" w:fill="EFF0F1"/>
          <w:lang w:eastAsia="en-US"/>
        </w:rPr>
        <w:t xml:space="preserve">                  </w:t>
      </w:r>
      <w:r w:rsidRPr="0059726F">
        <w:rPr>
          <w:color w:val="7D2727"/>
          <w:bdr w:val="none" w:sz="0" w:space="0" w:color="auto" w:frame="1"/>
          <w:shd w:val="clear" w:color="auto" w:fill="EFF0F1"/>
          <w:lang w:eastAsia="en-US"/>
        </w:rPr>
        <w:t>&lt;/classes&gt;</w:t>
      </w:r>
      <w:r w:rsidRPr="0059726F">
        <w:rPr>
          <w:color w:val="303336"/>
          <w:bdr w:val="none" w:sz="0" w:space="0" w:color="auto" w:frame="1"/>
          <w:shd w:val="clear" w:color="auto" w:fill="EFF0F1"/>
          <w:lang w:eastAsia="en-US"/>
        </w:rPr>
        <w:t xml:space="preserve">   </w:t>
      </w:r>
    </w:p>
    <w:p w14:paraId="06E91AF8" w14:textId="77777777" w:rsidR="006C7327" w:rsidRPr="0059726F" w:rsidRDefault="006C7327" w:rsidP="006C7327">
      <w:pPr>
        <w:pStyle w:val="1Output"/>
        <w:rPr>
          <w:color w:val="303336"/>
          <w:bdr w:val="none" w:sz="0" w:space="0" w:color="auto" w:frame="1"/>
          <w:shd w:val="clear" w:color="auto" w:fill="EFF0F1"/>
          <w:lang w:eastAsia="en-US"/>
        </w:rPr>
      </w:pPr>
    </w:p>
    <w:p w14:paraId="37BC40CF" w14:textId="77777777" w:rsidR="006C7327" w:rsidRPr="0059726F" w:rsidRDefault="006C7327" w:rsidP="006C7327">
      <w:pPr>
        <w:pStyle w:val="1Output"/>
        <w:rPr>
          <w:color w:val="303336"/>
          <w:bdr w:val="none" w:sz="0" w:space="0" w:color="auto" w:frame="1"/>
          <w:shd w:val="clear" w:color="auto" w:fill="EFF0F1"/>
          <w:lang w:eastAsia="en-US"/>
        </w:rPr>
      </w:pPr>
      <w:r w:rsidRPr="0059726F">
        <w:rPr>
          <w:color w:val="303336"/>
          <w:bdr w:val="none" w:sz="0" w:space="0" w:color="auto" w:frame="1"/>
          <w:shd w:val="clear" w:color="auto" w:fill="EFF0F1"/>
          <w:lang w:eastAsia="en-US"/>
        </w:rPr>
        <w:t xml:space="preserve">                  </w:t>
      </w:r>
      <w:r w:rsidRPr="0059726F">
        <w:rPr>
          <w:color w:val="7D2727"/>
          <w:bdr w:val="none" w:sz="0" w:space="0" w:color="auto" w:frame="1"/>
          <w:shd w:val="clear" w:color="auto" w:fill="EFF0F1"/>
          <w:lang w:eastAsia="en-US"/>
        </w:rPr>
        <w:t>&lt;lib</w:t>
      </w:r>
      <w:r w:rsidRPr="0059726F">
        <w:rPr>
          <w:color w:val="303336"/>
          <w:bdr w:val="none" w:sz="0" w:space="0" w:color="auto" w:frame="1"/>
          <w:shd w:val="clear" w:color="auto" w:fill="EFF0F1"/>
          <w:lang w:eastAsia="en-US"/>
        </w:rPr>
        <w:t xml:space="preserve"> </w:t>
      </w:r>
      <w:r w:rsidRPr="0059726F">
        <w:rPr>
          <w:color w:val="E64320"/>
          <w:bdr w:val="none" w:sz="0" w:space="0" w:color="auto" w:frame="1"/>
          <w:shd w:val="clear" w:color="auto" w:fill="EFF0F1"/>
          <w:lang w:eastAsia="en-US"/>
        </w:rPr>
        <w:t>dir</w:t>
      </w:r>
      <w:r w:rsidRPr="0059726F">
        <w:rPr>
          <w:color w:val="303336"/>
          <w:bdr w:val="none" w:sz="0" w:space="0" w:color="auto" w:frame="1"/>
          <w:shd w:val="clear" w:color="auto" w:fill="EFF0F1"/>
          <w:lang w:eastAsia="en-US"/>
        </w:rPr>
        <w:t>=</w:t>
      </w:r>
      <w:r w:rsidRPr="0059726F">
        <w:rPr>
          <w:bdr w:val="none" w:sz="0" w:space="0" w:color="auto" w:frame="1"/>
          <w:shd w:val="clear" w:color="auto" w:fill="EFF0F1"/>
          <w:lang w:eastAsia="en-US"/>
        </w:rPr>
        <w:t>"/some/lib/loc"</w:t>
      </w:r>
      <w:r w:rsidRPr="0059726F">
        <w:rPr>
          <w:color w:val="7D2727"/>
          <w:bdr w:val="none" w:sz="0" w:space="0" w:color="auto" w:frame="1"/>
          <w:shd w:val="clear" w:color="auto" w:fill="EFF0F1"/>
          <w:lang w:eastAsia="en-US"/>
        </w:rPr>
        <w:t>&gt;</w:t>
      </w:r>
    </w:p>
    <w:p w14:paraId="4C0F1F30" w14:textId="77777777" w:rsidR="006C7327" w:rsidRPr="0059726F" w:rsidRDefault="006C7327" w:rsidP="006C7327">
      <w:pPr>
        <w:pStyle w:val="1Output"/>
        <w:rPr>
          <w:color w:val="303336"/>
          <w:bdr w:val="none" w:sz="0" w:space="0" w:color="auto" w:frame="1"/>
          <w:shd w:val="clear" w:color="auto" w:fill="EFF0F1"/>
          <w:lang w:eastAsia="en-US"/>
        </w:rPr>
      </w:pPr>
      <w:r w:rsidRPr="0059726F">
        <w:rPr>
          <w:color w:val="303336"/>
          <w:bdr w:val="none" w:sz="0" w:space="0" w:color="auto" w:frame="1"/>
          <w:shd w:val="clear" w:color="auto" w:fill="EFF0F1"/>
          <w:lang w:eastAsia="en-US"/>
        </w:rPr>
        <w:t xml:space="preserve">                    </w:t>
      </w:r>
      <w:r w:rsidRPr="0059726F">
        <w:rPr>
          <w:color w:val="7D2727"/>
          <w:bdr w:val="none" w:sz="0" w:space="0" w:color="auto" w:frame="1"/>
          <w:shd w:val="clear" w:color="auto" w:fill="EFF0F1"/>
          <w:lang w:eastAsia="en-US"/>
        </w:rPr>
        <w:t>&lt;include</w:t>
      </w:r>
      <w:r w:rsidRPr="0059726F">
        <w:rPr>
          <w:color w:val="303336"/>
          <w:bdr w:val="none" w:sz="0" w:space="0" w:color="auto" w:frame="1"/>
          <w:shd w:val="clear" w:color="auto" w:fill="EFF0F1"/>
          <w:lang w:eastAsia="en-US"/>
        </w:rPr>
        <w:t xml:space="preserve"> </w:t>
      </w:r>
      <w:r w:rsidRPr="0059726F">
        <w:rPr>
          <w:color w:val="E64320"/>
          <w:bdr w:val="none" w:sz="0" w:space="0" w:color="auto" w:frame="1"/>
          <w:shd w:val="clear" w:color="auto" w:fill="EFF0F1"/>
          <w:lang w:eastAsia="en-US"/>
        </w:rPr>
        <w:t>name</w:t>
      </w:r>
      <w:r w:rsidRPr="0059726F">
        <w:rPr>
          <w:color w:val="303336"/>
          <w:bdr w:val="none" w:sz="0" w:space="0" w:color="auto" w:frame="1"/>
          <w:shd w:val="clear" w:color="auto" w:fill="EFF0F1"/>
          <w:lang w:eastAsia="en-US"/>
        </w:rPr>
        <w:t>=</w:t>
      </w:r>
      <w:r w:rsidRPr="0059726F">
        <w:rPr>
          <w:bdr w:val="none" w:sz="0" w:space="0" w:color="auto" w:frame="1"/>
          <w:shd w:val="clear" w:color="auto" w:fill="EFF0F1"/>
          <w:lang w:eastAsia="en-US"/>
        </w:rPr>
        <w:t>"some-lib.jar"</w:t>
      </w:r>
      <w:r w:rsidRPr="0059726F">
        <w:rPr>
          <w:color w:val="7D2727"/>
          <w:bdr w:val="none" w:sz="0" w:space="0" w:color="auto" w:frame="1"/>
          <w:shd w:val="clear" w:color="auto" w:fill="EFF0F1"/>
          <w:lang w:eastAsia="en-US"/>
        </w:rPr>
        <w:t>/&gt;</w:t>
      </w:r>
    </w:p>
    <w:p w14:paraId="7B2C540B" w14:textId="77777777" w:rsidR="006C7327" w:rsidRPr="0059726F" w:rsidRDefault="006C7327" w:rsidP="006C7327">
      <w:pPr>
        <w:pStyle w:val="1Output"/>
        <w:rPr>
          <w:color w:val="303336"/>
          <w:bdr w:val="none" w:sz="0" w:space="0" w:color="auto" w:frame="1"/>
          <w:shd w:val="clear" w:color="auto" w:fill="EFF0F1"/>
          <w:lang w:eastAsia="en-US"/>
        </w:rPr>
      </w:pPr>
      <w:r w:rsidRPr="0059726F">
        <w:rPr>
          <w:color w:val="303336"/>
          <w:bdr w:val="none" w:sz="0" w:space="0" w:color="auto" w:frame="1"/>
          <w:shd w:val="clear" w:color="auto" w:fill="EFF0F1"/>
          <w:lang w:eastAsia="en-US"/>
        </w:rPr>
        <w:t xml:space="preserve">                       </w:t>
      </w:r>
      <w:r w:rsidRPr="0059726F">
        <w:rPr>
          <w:color w:val="7D2727"/>
          <w:bdr w:val="none" w:sz="0" w:space="0" w:color="auto" w:frame="1"/>
          <w:shd w:val="clear" w:color="auto" w:fill="EFF0F1"/>
          <w:lang w:eastAsia="en-US"/>
        </w:rPr>
        <w:t>&lt;/lib&gt;</w:t>
      </w:r>
    </w:p>
    <w:p w14:paraId="6EA12181" w14:textId="77777777" w:rsidR="006C7327" w:rsidRPr="0059726F" w:rsidRDefault="006C7327" w:rsidP="006C7327">
      <w:pPr>
        <w:pStyle w:val="1Output"/>
        <w:rPr>
          <w:color w:val="303336"/>
          <w:bdr w:val="none" w:sz="0" w:space="0" w:color="auto" w:frame="1"/>
          <w:shd w:val="clear" w:color="auto" w:fill="EFF0F1"/>
          <w:lang w:eastAsia="en-US"/>
        </w:rPr>
      </w:pPr>
      <w:r w:rsidRPr="0059726F">
        <w:rPr>
          <w:color w:val="303336"/>
          <w:bdr w:val="none" w:sz="0" w:space="0" w:color="auto" w:frame="1"/>
          <w:shd w:val="clear" w:color="auto" w:fill="EFF0F1"/>
          <w:lang w:eastAsia="en-US"/>
        </w:rPr>
        <w:lastRenderedPageBreak/>
        <w:t xml:space="preserve">                 </w:t>
      </w:r>
      <w:r w:rsidRPr="0059726F">
        <w:rPr>
          <w:color w:val="7D2727"/>
          <w:bdr w:val="none" w:sz="0" w:space="0" w:color="auto" w:frame="1"/>
          <w:shd w:val="clear" w:color="auto" w:fill="EFF0F1"/>
          <w:lang w:eastAsia="en-US"/>
        </w:rPr>
        <w:t>&lt;/war&gt;</w:t>
      </w:r>
      <w:r w:rsidRPr="0059726F">
        <w:rPr>
          <w:color w:val="303336"/>
          <w:bdr w:val="none" w:sz="0" w:space="0" w:color="auto" w:frame="1"/>
          <w:shd w:val="clear" w:color="auto" w:fill="EFF0F1"/>
          <w:lang w:eastAsia="en-US"/>
        </w:rPr>
        <w:t xml:space="preserve">    </w:t>
      </w:r>
    </w:p>
    <w:p w14:paraId="368F4747" w14:textId="77777777" w:rsidR="006C7327" w:rsidRPr="0059726F" w:rsidRDefault="006C7327" w:rsidP="006C7327">
      <w:pPr>
        <w:pStyle w:val="1Output"/>
        <w:rPr>
          <w:color w:val="303336"/>
          <w:bdr w:val="none" w:sz="0" w:space="0" w:color="auto" w:frame="1"/>
          <w:shd w:val="clear" w:color="auto" w:fill="EFF0F1"/>
          <w:lang w:eastAsia="en-US"/>
        </w:rPr>
      </w:pPr>
      <w:r w:rsidRPr="0059726F">
        <w:rPr>
          <w:color w:val="303336"/>
          <w:bdr w:val="none" w:sz="0" w:space="0" w:color="auto" w:frame="1"/>
          <w:shd w:val="clear" w:color="auto" w:fill="EFF0F1"/>
          <w:lang w:eastAsia="en-US"/>
        </w:rPr>
        <w:t xml:space="preserve">            </w:t>
      </w:r>
      <w:r w:rsidRPr="0059726F">
        <w:rPr>
          <w:color w:val="7D2727"/>
          <w:bdr w:val="none" w:sz="0" w:space="0" w:color="auto" w:frame="1"/>
          <w:shd w:val="clear" w:color="auto" w:fill="EFF0F1"/>
          <w:lang w:eastAsia="en-US"/>
        </w:rPr>
        <w:t>&lt;/target&gt;</w:t>
      </w:r>
      <w:r w:rsidRPr="0059726F">
        <w:rPr>
          <w:color w:val="303336"/>
          <w:bdr w:val="none" w:sz="0" w:space="0" w:color="auto" w:frame="1"/>
          <w:shd w:val="clear" w:color="auto" w:fill="EFF0F1"/>
          <w:lang w:eastAsia="en-US"/>
        </w:rPr>
        <w:t xml:space="preserve">   </w:t>
      </w:r>
    </w:p>
    <w:p w14:paraId="31AE3A8C" w14:textId="77777777" w:rsidR="006C7327" w:rsidRPr="0059726F" w:rsidRDefault="006C7327" w:rsidP="006C7327">
      <w:pPr>
        <w:pStyle w:val="1Output"/>
        <w:rPr>
          <w:color w:val="303336"/>
          <w:bdr w:val="none" w:sz="0" w:space="0" w:color="auto" w:frame="1"/>
          <w:shd w:val="clear" w:color="auto" w:fill="EFF0F1"/>
          <w:lang w:eastAsia="en-US"/>
        </w:rPr>
      </w:pPr>
    </w:p>
    <w:p w14:paraId="0408D8D7" w14:textId="77777777" w:rsidR="006C7327" w:rsidRPr="0059726F" w:rsidRDefault="006C7327" w:rsidP="006C7327">
      <w:pPr>
        <w:pStyle w:val="1Output"/>
        <w:rPr>
          <w:color w:val="303336"/>
          <w:bdr w:val="none" w:sz="0" w:space="0" w:color="auto" w:frame="1"/>
          <w:shd w:val="clear" w:color="auto" w:fill="EFF0F1"/>
          <w:lang w:eastAsia="en-US"/>
        </w:rPr>
      </w:pPr>
      <w:r w:rsidRPr="0059726F">
        <w:rPr>
          <w:color w:val="303336"/>
          <w:bdr w:val="none" w:sz="0" w:space="0" w:color="auto" w:frame="1"/>
          <w:shd w:val="clear" w:color="auto" w:fill="EFF0F1"/>
          <w:lang w:eastAsia="en-US"/>
        </w:rPr>
        <w:t xml:space="preserve">            </w:t>
      </w:r>
      <w:r w:rsidRPr="0059726F">
        <w:rPr>
          <w:color w:val="7D2727"/>
          <w:bdr w:val="none" w:sz="0" w:space="0" w:color="auto" w:frame="1"/>
          <w:shd w:val="clear" w:color="auto" w:fill="EFF0F1"/>
          <w:lang w:eastAsia="en-US"/>
        </w:rPr>
        <w:t>&lt;target</w:t>
      </w:r>
      <w:r w:rsidRPr="0059726F">
        <w:rPr>
          <w:color w:val="303336"/>
          <w:bdr w:val="none" w:sz="0" w:space="0" w:color="auto" w:frame="1"/>
          <w:shd w:val="clear" w:color="auto" w:fill="EFF0F1"/>
          <w:lang w:eastAsia="en-US"/>
        </w:rPr>
        <w:t xml:space="preserve"> </w:t>
      </w:r>
      <w:r w:rsidRPr="0059726F">
        <w:rPr>
          <w:color w:val="E64320"/>
          <w:bdr w:val="none" w:sz="0" w:space="0" w:color="auto" w:frame="1"/>
          <w:shd w:val="clear" w:color="auto" w:fill="EFF0F1"/>
          <w:lang w:eastAsia="en-US"/>
        </w:rPr>
        <w:t>name</w:t>
      </w:r>
      <w:r w:rsidRPr="0059726F">
        <w:rPr>
          <w:color w:val="303336"/>
          <w:bdr w:val="none" w:sz="0" w:space="0" w:color="auto" w:frame="1"/>
          <w:shd w:val="clear" w:color="auto" w:fill="EFF0F1"/>
          <w:lang w:eastAsia="en-US"/>
        </w:rPr>
        <w:t>=</w:t>
      </w:r>
      <w:r w:rsidRPr="0059726F">
        <w:rPr>
          <w:bdr w:val="none" w:sz="0" w:space="0" w:color="auto" w:frame="1"/>
          <w:shd w:val="clear" w:color="auto" w:fill="EFF0F1"/>
          <w:lang w:eastAsia="en-US"/>
        </w:rPr>
        <w:t>"init"</w:t>
      </w:r>
      <w:r w:rsidRPr="0059726F">
        <w:rPr>
          <w:color w:val="303336"/>
          <w:bdr w:val="none" w:sz="0" w:space="0" w:color="auto" w:frame="1"/>
          <w:shd w:val="clear" w:color="auto" w:fill="EFF0F1"/>
          <w:lang w:eastAsia="en-US"/>
        </w:rPr>
        <w:t xml:space="preserve"> </w:t>
      </w:r>
      <w:r w:rsidRPr="0059726F">
        <w:rPr>
          <w:color w:val="7D2727"/>
          <w:bdr w:val="none" w:sz="0" w:space="0" w:color="auto" w:frame="1"/>
          <w:shd w:val="clear" w:color="auto" w:fill="EFF0F1"/>
          <w:lang w:eastAsia="en-US"/>
        </w:rPr>
        <w:t>&gt;</w:t>
      </w:r>
      <w:r w:rsidRPr="0059726F">
        <w:rPr>
          <w:color w:val="303336"/>
          <w:bdr w:val="none" w:sz="0" w:space="0" w:color="auto" w:frame="1"/>
          <w:shd w:val="clear" w:color="auto" w:fill="EFF0F1"/>
          <w:lang w:eastAsia="en-US"/>
        </w:rPr>
        <w:t xml:space="preserve"> </w:t>
      </w:r>
    </w:p>
    <w:p w14:paraId="62736A9F" w14:textId="77777777" w:rsidR="006C7327" w:rsidRPr="0059726F" w:rsidRDefault="006C7327" w:rsidP="006C7327">
      <w:pPr>
        <w:pStyle w:val="1Output"/>
        <w:rPr>
          <w:color w:val="303336"/>
          <w:bdr w:val="none" w:sz="0" w:space="0" w:color="auto" w:frame="1"/>
          <w:shd w:val="clear" w:color="auto" w:fill="EFF0F1"/>
          <w:lang w:eastAsia="en-US"/>
        </w:rPr>
      </w:pPr>
      <w:r w:rsidRPr="0059726F">
        <w:rPr>
          <w:color w:val="303336"/>
          <w:bdr w:val="none" w:sz="0" w:space="0" w:color="auto" w:frame="1"/>
          <w:shd w:val="clear" w:color="auto" w:fill="EFF0F1"/>
          <w:lang w:eastAsia="en-US"/>
        </w:rPr>
        <w:t xml:space="preserve">               </w:t>
      </w:r>
      <w:r w:rsidRPr="0059726F">
        <w:rPr>
          <w:color w:val="7D2727"/>
          <w:bdr w:val="none" w:sz="0" w:space="0" w:color="auto" w:frame="1"/>
          <w:shd w:val="clear" w:color="auto" w:fill="EFF0F1"/>
          <w:lang w:eastAsia="en-US"/>
        </w:rPr>
        <w:t>&lt;echo</w:t>
      </w:r>
      <w:r w:rsidRPr="0059726F">
        <w:rPr>
          <w:color w:val="303336"/>
          <w:bdr w:val="none" w:sz="0" w:space="0" w:color="auto" w:frame="1"/>
          <w:shd w:val="clear" w:color="auto" w:fill="EFF0F1"/>
          <w:lang w:eastAsia="en-US"/>
        </w:rPr>
        <w:t xml:space="preserve"> </w:t>
      </w:r>
      <w:r w:rsidRPr="0059726F">
        <w:rPr>
          <w:color w:val="E64320"/>
          <w:bdr w:val="none" w:sz="0" w:space="0" w:color="auto" w:frame="1"/>
          <w:shd w:val="clear" w:color="auto" w:fill="EFF0F1"/>
          <w:lang w:eastAsia="en-US"/>
        </w:rPr>
        <w:t>message</w:t>
      </w:r>
      <w:r w:rsidRPr="0059726F">
        <w:rPr>
          <w:color w:val="303336"/>
          <w:bdr w:val="none" w:sz="0" w:space="0" w:color="auto" w:frame="1"/>
          <w:shd w:val="clear" w:color="auto" w:fill="EFF0F1"/>
          <w:lang w:eastAsia="en-US"/>
        </w:rPr>
        <w:t>=</w:t>
      </w:r>
      <w:r w:rsidRPr="0059726F">
        <w:rPr>
          <w:bdr w:val="none" w:sz="0" w:space="0" w:color="auto" w:frame="1"/>
          <w:shd w:val="clear" w:color="auto" w:fill="EFF0F1"/>
          <w:lang w:eastAsia="en-US"/>
        </w:rPr>
        <w:t>"Using Source directory=${src.dir}"</w:t>
      </w:r>
      <w:r w:rsidRPr="0059726F">
        <w:rPr>
          <w:color w:val="303336"/>
          <w:bdr w:val="none" w:sz="0" w:space="0" w:color="auto" w:frame="1"/>
          <w:shd w:val="clear" w:color="auto" w:fill="EFF0F1"/>
          <w:lang w:eastAsia="en-US"/>
        </w:rPr>
        <w:t xml:space="preserve"> </w:t>
      </w:r>
      <w:r w:rsidRPr="0059726F">
        <w:rPr>
          <w:color w:val="7D2727"/>
          <w:bdr w:val="none" w:sz="0" w:space="0" w:color="auto" w:frame="1"/>
          <w:shd w:val="clear" w:color="auto" w:fill="EFF0F1"/>
          <w:lang w:eastAsia="en-US"/>
        </w:rPr>
        <w:t>/&gt;</w:t>
      </w:r>
      <w:r w:rsidRPr="0059726F">
        <w:rPr>
          <w:color w:val="303336"/>
          <w:bdr w:val="none" w:sz="0" w:space="0" w:color="auto" w:frame="1"/>
          <w:shd w:val="clear" w:color="auto" w:fill="EFF0F1"/>
          <w:lang w:eastAsia="en-US"/>
        </w:rPr>
        <w:t xml:space="preserve">  </w:t>
      </w:r>
    </w:p>
    <w:p w14:paraId="00CE50A6" w14:textId="77777777" w:rsidR="006C7327" w:rsidRPr="0059726F" w:rsidRDefault="006C7327" w:rsidP="006C7327">
      <w:pPr>
        <w:pStyle w:val="1Output"/>
        <w:rPr>
          <w:color w:val="303336"/>
          <w:bdr w:val="none" w:sz="0" w:space="0" w:color="auto" w:frame="1"/>
          <w:shd w:val="clear" w:color="auto" w:fill="EFF0F1"/>
          <w:lang w:eastAsia="en-US"/>
        </w:rPr>
      </w:pPr>
      <w:r w:rsidRPr="0059726F">
        <w:rPr>
          <w:color w:val="303336"/>
          <w:bdr w:val="none" w:sz="0" w:space="0" w:color="auto" w:frame="1"/>
          <w:shd w:val="clear" w:color="auto" w:fill="EFF0F1"/>
          <w:lang w:eastAsia="en-US"/>
        </w:rPr>
        <w:t xml:space="preserve">               </w:t>
      </w:r>
      <w:r w:rsidRPr="0059726F">
        <w:rPr>
          <w:color w:val="7D2727"/>
          <w:bdr w:val="none" w:sz="0" w:space="0" w:color="auto" w:frame="1"/>
          <w:shd w:val="clear" w:color="auto" w:fill="EFF0F1"/>
          <w:lang w:eastAsia="en-US"/>
        </w:rPr>
        <w:t>&lt;echo</w:t>
      </w:r>
      <w:r w:rsidRPr="0059726F">
        <w:rPr>
          <w:color w:val="303336"/>
          <w:bdr w:val="none" w:sz="0" w:space="0" w:color="auto" w:frame="1"/>
          <w:shd w:val="clear" w:color="auto" w:fill="EFF0F1"/>
          <w:lang w:eastAsia="en-US"/>
        </w:rPr>
        <w:t xml:space="preserve"> </w:t>
      </w:r>
      <w:r w:rsidRPr="0059726F">
        <w:rPr>
          <w:color w:val="E64320"/>
          <w:bdr w:val="none" w:sz="0" w:space="0" w:color="auto" w:frame="1"/>
          <w:shd w:val="clear" w:color="auto" w:fill="EFF0F1"/>
          <w:lang w:eastAsia="en-US"/>
        </w:rPr>
        <w:t>message</w:t>
      </w:r>
      <w:r w:rsidRPr="0059726F">
        <w:rPr>
          <w:color w:val="303336"/>
          <w:bdr w:val="none" w:sz="0" w:space="0" w:color="auto" w:frame="1"/>
          <w:shd w:val="clear" w:color="auto" w:fill="EFF0F1"/>
          <w:lang w:eastAsia="en-US"/>
        </w:rPr>
        <w:t>=</w:t>
      </w:r>
      <w:r w:rsidRPr="0059726F">
        <w:rPr>
          <w:bdr w:val="none" w:sz="0" w:space="0" w:color="auto" w:frame="1"/>
          <w:shd w:val="clear" w:color="auto" w:fill="EFF0F1"/>
          <w:lang w:eastAsia="en-US"/>
        </w:rPr>
        <w:t>"Using  Build-Classes directory=${build.classes.dir}"</w:t>
      </w:r>
      <w:r w:rsidRPr="0059726F">
        <w:rPr>
          <w:color w:val="303336"/>
          <w:bdr w:val="none" w:sz="0" w:space="0" w:color="auto" w:frame="1"/>
          <w:shd w:val="clear" w:color="auto" w:fill="EFF0F1"/>
          <w:lang w:eastAsia="en-US"/>
        </w:rPr>
        <w:t xml:space="preserve"> </w:t>
      </w:r>
      <w:r w:rsidRPr="0059726F">
        <w:rPr>
          <w:color w:val="7D2727"/>
          <w:bdr w:val="none" w:sz="0" w:space="0" w:color="auto" w:frame="1"/>
          <w:shd w:val="clear" w:color="auto" w:fill="EFF0F1"/>
          <w:lang w:eastAsia="en-US"/>
        </w:rPr>
        <w:t>/&gt;</w:t>
      </w:r>
      <w:r w:rsidRPr="0059726F">
        <w:rPr>
          <w:color w:val="303336"/>
          <w:bdr w:val="none" w:sz="0" w:space="0" w:color="auto" w:frame="1"/>
          <w:shd w:val="clear" w:color="auto" w:fill="EFF0F1"/>
          <w:lang w:eastAsia="en-US"/>
        </w:rPr>
        <w:t xml:space="preserve">  </w:t>
      </w:r>
    </w:p>
    <w:p w14:paraId="05F89F97" w14:textId="77777777" w:rsidR="006C7327" w:rsidRPr="0059726F" w:rsidRDefault="006C7327" w:rsidP="006C7327">
      <w:pPr>
        <w:pStyle w:val="1Output"/>
        <w:rPr>
          <w:color w:val="303336"/>
          <w:bdr w:val="none" w:sz="0" w:space="0" w:color="auto" w:frame="1"/>
          <w:shd w:val="clear" w:color="auto" w:fill="EFF0F1"/>
          <w:lang w:eastAsia="en-US"/>
        </w:rPr>
      </w:pPr>
      <w:r w:rsidRPr="0059726F">
        <w:rPr>
          <w:color w:val="303336"/>
          <w:bdr w:val="none" w:sz="0" w:space="0" w:color="auto" w:frame="1"/>
          <w:shd w:val="clear" w:color="auto" w:fill="EFF0F1"/>
          <w:lang w:eastAsia="en-US"/>
        </w:rPr>
        <w:t xml:space="preserve">               </w:t>
      </w:r>
      <w:r w:rsidRPr="0059726F">
        <w:rPr>
          <w:color w:val="858C93"/>
          <w:bdr w:val="none" w:sz="0" w:space="0" w:color="auto" w:frame="1"/>
          <w:shd w:val="clear" w:color="auto" w:fill="EFF0F1"/>
          <w:lang w:eastAsia="en-US"/>
        </w:rPr>
        <w:t>&lt;!-- **** VERIFY COMMAND LINE ARGS HERE ***** --&gt;</w:t>
      </w:r>
    </w:p>
    <w:p w14:paraId="2E0F0893" w14:textId="77777777" w:rsidR="006C7327" w:rsidRPr="0059726F" w:rsidRDefault="006C7327" w:rsidP="006C7327">
      <w:pPr>
        <w:pStyle w:val="1Output"/>
        <w:rPr>
          <w:color w:val="303336"/>
          <w:bdr w:val="none" w:sz="0" w:space="0" w:color="auto" w:frame="1"/>
          <w:shd w:val="clear" w:color="auto" w:fill="EFF0F1"/>
          <w:lang w:eastAsia="en-US"/>
        </w:rPr>
      </w:pPr>
      <w:r w:rsidRPr="0059726F">
        <w:rPr>
          <w:color w:val="303336"/>
          <w:bdr w:val="none" w:sz="0" w:space="0" w:color="auto" w:frame="1"/>
          <w:shd w:val="clear" w:color="auto" w:fill="EFF0F1"/>
          <w:lang w:eastAsia="en-US"/>
        </w:rPr>
        <w:t xml:space="preserve">               </w:t>
      </w:r>
      <w:r w:rsidRPr="0059726F">
        <w:rPr>
          <w:color w:val="7D2727"/>
          <w:bdr w:val="none" w:sz="0" w:space="0" w:color="auto" w:frame="1"/>
          <w:shd w:val="clear" w:color="auto" w:fill="EFF0F1"/>
          <w:lang w:eastAsia="en-US"/>
        </w:rPr>
        <w:t>&lt;echo</w:t>
      </w:r>
      <w:r w:rsidRPr="0059726F">
        <w:rPr>
          <w:color w:val="303336"/>
          <w:bdr w:val="none" w:sz="0" w:space="0" w:color="auto" w:frame="1"/>
          <w:shd w:val="clear" w:color="auto" w:fill="EFF0F1"/>
          <w:lang w:eastAsia="en-US"/>
        </w:rPr>
        <w:t xml:space="preserve"> </w:t>
      </w:r>
      <w:r w:rsidRPr="0059726F">
        <w:rPr>
          <w:color w:val="E64320"/>
          <w:bdr w:val="none" w:sz="0" w:space="0" w:color="auto" w:frame="1"/>
          <w:shd w:val="clear" w:color="auto" w:fill="EFF0F1"/>
          <w:lang w:eastAsia="en-US"/>
        </w:rPr>
        <w:t>message</w:t>
      </w:r>
      <w:r w:rsidRPr="0059726F">
        <w:rPr>
          <w:color w:val="303336"/>
          <w:bdr w:val="none" w:sz="0" w:space="0" w:color="auto" w:frame="1"/>
          <w:shd w:val="clear" w:color="auto" w:fill="EFF0F1"/>
          <w:lang w:eastAsia="en-US"/>
        </w:rPr>
        <w:t>=</w:t>
      </w:r>
      <w:r w:rsidRPr="0059726F">
        <w:rPr>
          <w:bdr w:val="none" w:sz="0" w:space="0" w:color="auto" w:frame="1"/>
          <w:shd w:val="clear" w:color="auto" w:fill="EFF0F1"/>
          <w:lang w:eastAsia="en-US"/>
        </w:rPr>
        <w:t>"Build Type=${build_type}"</w:t>
      </w:r>
      <w:r w:rsidRPr="0059726F">
        <w:rPr>
          <w:color w:val="303336"/>
          <w:bdr w:val="none" w:sz="0" w:space="0" w:color="auto" w:frame="1"/>
          <w:shd w:val="clear" w:color="auto" w:fill="EFF0F1"/>
          <w:lang w:eastAsia="en-US"/>
        </w:rPr>
        <w:t xml:space="preserve"> </w:t>
      </w:r>
      <w:r w:rsidRPr="0059726F">
        <w:rPr>
          <w:color w:val="7D2727"/>
          <w:bdr w:val="none" w:sz="0" w:space="0" w:color="auto" w:frame="1"/>
          <w:shd w:val="clear" w:color="auto" w:fill="EFF0F1"/>
          <w:lang w:eastAsia="en-US"/>
        </w:rPr>
        <w:t>/&gt;</w:t>
      </w:r>
      <w:r w:rsidRPr="0059726F">
        <w:rPr>
          <w:color w:val="303336"/>
          <w:bdr w:val="none" w:sz="0" w:space="0" w:color="auto" w:frame="1"/>
          <w:shd w:val="clear" w:color="auto" w:fill="EFF0F1"/>
          <w:lang w:eastAsia="en-US"/>
        </w:rPr>
        <w:t xml:space="preserve">  </w:t>
      </w:r>
    </w:p>
    <w:p w14:paraId="11C8AE87" w14:textId="77777777" w:rsidR="006C7327" w:rsidRPr="0059726F" w:rsidRDefault="006C7327" w:rsidP="006C7327">
      <w:pPr>
        <w:pStyle w:val="1Output"/>
        <w:rPr>
          <w:color w:val="303336"/>
          <w:bdr w:val="none" w:sz="0" w:space="0" w:color="auto" w:frame="1"/>
          <w:shd w:val="clear" w:color="auto" w:fill="EFF0F1"/>
          <w:lang w:eastAsia="en-US"/>
        </w:rPr>
      </w:pPr>
      <w:r w:rsidRPr="0059726F">
        <w:rPr>
          <w:color w:val="303336"/>
          <w:bdr w:val="none" w:sz="0" w:space="0" w:color="auto" w:frame="1"/>
          <w:shd w:val="clear" w:color="auto" w:fill="EFF0F1"/>
          <w:lang w:eastAsia="en-US"/>
        </w:rPr>
        <w:t xml:space="preserve">               </w:t>
      </w:r>
      <w:r w:rsidRPr="0059726F">
        <w:rPr>
          <w:color w:val="7D2727"/>
          <w:bdr w:val="none" w:sz="0" w:space="0" w:color="auto" w:frame="1"/>
          <w:shd w:val="clear" w:color="auto" w:fill="EFF0F1"/>
          <w:lang w:eastAsia="en-US"/>
        </w:rPr>
        <w:t>&lt;echo</w:t>
      </w:r>
      <w:r w:rsidRPr="0059726F">
        <w:rPr>
          <w:color w:val="303336"/>
          <w:bdr w:val="none" w:sz="0" w:space="0" w:color="auto" w:frame="1"/>
          <w:shd w:val="clear" w:color="auto" w:fill="EFF0F1"/>
          <w:lang w:eastAsia="en-US"/>
        </w:rPr>
        <w:t xml:space="preserve"> </w:t>
      </w:r>
      <w:r w:rsidRPr="0059726F">
        <w:rPr>
          <w:color w:val="E64320"/>
          <w:bdr w:val="none" w:sz="0" w:space="0" w:color="auto" w:frame="1"/>
          <w:shd w:val="clear" w:color="auto" w:fill="EFF0F1"/>
          <w:lang w:eastAsia="en-US"/>
        </w:rPr>
        <w:t>message</w:t>
      </w:r>
      <w:r w:rsidRPr="0059726F">
        <w:rPr>
          <w:color w:val="303336"/>
          <w:bdr w:val="none" w:sz="0" w:space="0" w:color="auto" w:frame="1"/>
          <w:shd w:val="clear" w:color="auto" w:fill="EFF0F1"/>
          <w:lang w:eastAsia="en-US"/>
        </w:rPr>
        <w:t>=</w:t>
      </w:r>
      <w:r w:rsidRPr="0059726F">
        <w:rPr>
          <w:bdr w:val="none" w:sz="0" w:space="0" w:color="auto" w:frame="1"/>
          <w:shd w:val="clear" w:color="auto" w:fill="EFF0F1"/>
          <w:lang w:eastAsia="en-US"/>
        </w:rPr>
        <w:t>"Build Version =${version}"</w:t>
      </w:r>
      <w:r w:rsidRPr="0059726F">
        <w:rPr>
          <w:color w:val="303336"/>
          <w:bdr w:val="none" w:sz="0" w:space="0" w:color="auto" w:frame="1"/>
          <w:shd w:val="clear" w:color="auto" w:fill="EFF0F1"/>
          <w:lang w:eastAsia="en-US"/>
        </w:rPr>
        <w:t xml:space="preserve"> </w:t>
      </w:r>
      <w:r w:rsidRPr="0059726F">
        <w:rPr>
          <w:color w:val="7D2727"/>
          <w:bdr w:val="none" w:sz="0" w:space="0" w:color="auto" w:frame="1"/>
          <w:shd w:val="clear" w:color="auto" w:fill="EFF0F1"/>
          <w:lang w:eastAsia="en-US"/>
        </w:rPr>
        <w:t>/&gt;</w:t>
      </w:r>
      <w:r w:rsidRPr="0059726F">
        <w:rPr>
          <w:color w:val="303336"/>
          <w:bdr w:val="none" w:sz="0" w:space="0" w:color="auto" w:frame="1"/>
          <w:shd w:val="clear" w:color="auto" w:fill="EFF0F1"/>
          <w:lang w:eastAsia="en-US"/>
        </w:rPr>
        <w:t xml:space="preserve">  </w:t>
      </w:r>
    </w:p>
    <w:p w14:paraId="5ADC314B" w14:textId="77777777" w:rsidR="006C7327" w:rsidRPr="0059726F" w:rsidRDefault="006C7327" w:rsidP="006C7327">
      <w:pPr>
        <w:pStyle w:val="1Output"/>
        <w:rPr>
          <w:color w:val="303336"/>
          <w:bdr w:val="none" w:sz="0" w:space="0" w:color="auto" w:frame="1"/>
          <w:shd w:val="clear" w:color="auto" w:fill="EFF0F1"/>
          <w:lang w:eastAsia="en-US"/>
        </w:rPr>
      </w:pPr>
      <w:r w:rsidRPr="0059726F">
        <w:rPr>
          <w:color w:val="303336"/>
          <w:bdr w:val="none" w:sz="0" w:space="0" w:color="auto" w:frame="1"/>
          <w:shd w:val="clear" w:color="auto" w:fill="EFF0F1"/>
          <w:lang w:eastAsia="en-US"/>
        </w:rPr>
        <w:t xml:space="preserve">               </w:t>
      </w:r>
      <w:r w:rsidRPr="0059726F">
        <w:rPr>
          <w:color w:val="858C93"/>
          <w:bdr w:val="none" w:sz="0" w:space="0" w:color="auto" w:frame="1"/>
          <w:shd w:val="clear" w:color="auto" w:fill="EFF0F1"/>
          <w:lang w:eastAsia="en-US"/>
        </w:rPr>
        <w:t>&lt;!-- *** END VERIFY COMMAND LINE ARGUMENTS --&gt;</w:t>
      </w:r>
    </w:p>
    <w:p w14:paraId="4C5BEDF0" w14:textId="77777777" w:rsidR="006C7327" w:rsidRPr="0059726F" w:rsidRDefault="006C7327" w:rsidP="006C7327">
      <w:pPr>
        <w:pStyle w:val="1Output"/>
        <w:rPr>
          <w:color w:val="303336"/>
          <w:bdr w:val="none" w:sz="0" w:space="0" w:color="auto" w:frame="1"/>
          <w:shd w:val="clear" w:color="auto" w:fill="EFF0F1"/>
          <w:lang w:eastAsia="en-US"/>
        </w:rPr>
      </w:pPr>
      <w:r w:rsidRPr="0059726F">
        <w:rPr>
          <w:color w:val="303336"/>
          <w:bdr w:val="none" w:sz="0" w:space="0" w:color="auto" w:frame="1"/>
          <w:shd w:val="clear" w:color="auto" w:fill="EFF0F1"/>
          <w:lang w:eastAsia="en-US"/>
        </w:rPr>
        <w:t xml:space="preserve">            </w:t>
      </w:r>
      <w:r w:rsidRPr="0059726F">
        <w:rPr>
          <w:color w:val="7D2727"/>
          <w:bdr w:val="none" w:sz="0" w:space="0" w:color="auto" w:frame="1"/>
          <w:shd w:val="clear" w:color="auto" w:fill="EFF0F1"/>
          <w:lang w:eastAsia="en-US"/>
        </w:rPr>
        <w:t>&lt;/target&gt;</w:t>
      </w:r>
    </w:p>
    <w:p w14:paraId="7DC3F0B1" w14:textId="77777777" w:rsidR="006C7327" w:rsidRPr="0059726F" w:rsidRDefault="006C7327" w:rsidP="006C7327">
      <w:pPr>
        <w:pStyle w:val="1Output"/>
        <w:rPr>
          <w:color w:val="393318"/>
          <w:lang w:eastAsia="en-US"/>
        </w:rPr>
      </w:pPr>
      <w:r w:rsidRPr="0059726F">
        <w:rPr>
          <w:color w:val="303336"/>
          <w:bdr w:val="none" w:sz="0" w:space="0" w:color="auto" w:frame="1"/>
          <w:shd w:val="clear" w:color="auto" w:fill="EFF0F1"/>
          <w:lang w:eastAsia="en-US"/>
        </w:rPr>
        <w:t xml:space="preserve">       </w:t>
      </w:r>
      <w:r w:rsidRPr="0059726F">
        <w:rPr>
          <w:color w:val="7D2727"/>
          <w:bdr w:val="none" w:sz="0" w:space="0" w:color="auto" w:frame="1"/>
          <w:shd w:val="clear" w:color="auto" w:fill="EFF0F1"/>
          <w:lang w:eastAsia="en-US"/>
        </w:rPr>
        <w:t>&lt;/project&gt;</w:t>
      </w:r>
    </w:p>
    <w:p w14:paraId="60F5B4B4" w14:textId="77777777" w:rsidR="006C7327" w:rsidRDefault="006C7327" w:rsidP="006C7327"/>
    <w:p w14:paraId="4D2247B7" w14:textId="77777777" w:rsidR="006C7327" w:rsidRDefault="006C7327" w:rsidP="006C7327">
      <w:pPr>
        <w:pStyle w:val="Qsns"/>
      </w:pPr>
      <w:r>
        <w:t>Maven – pom.xml</w:t>
      </w:r>
    </w:p>
    <w:p w14:paraId="372607A8" w14:textId="77777777" w:rsidR="006C7327" w:rsidRPr="00E35A01" w:rsidRDefault="006C7327" w:rsidP="006C7327">
      <w:pPr>
        <w:rPr>
          <w:lang w:eastAsia="en-US"/>
        </w:rPr>
      </w:pPr>
      <w:r w:rsidRPr="00E35A01">
        <w:rPr>
          <w:lang w:eastAsia="en-US"/>
        </w:rPr>
        <w:t>I have a web app in Maven, with the default directory structure. No problem there. The default directory structure has some property files that point to my localhost database.</w:t>
      </w:r>
    </w:p>
    <w:p w14:paraId="49007925" w14:textId="77777777" w:rsidR="006C7327" w:rsidRPr="00E35A01" w:rsidRDefault="006C7327" w:rsidP="009867ED">
      <w:pPr>
        <w:spacing w:after="0"/>
        <w:rPr>
          <w:lang w:eastAsia="en-US"/>
        </w:rPr>
      </w:pPr>
      <w:r w:rsidRPr="00E35A01">
        <w:rPr>
          <w:lang w:eastAsia="en-US"/>
        </w:rPr>
        <w:t>Currently I create an Ant script to create different war files - one for production and one for development, using these commands:</w:t>
      </w:r>
    </w:p>
    <w:p w14:paraId="3234545D" w14:textId="77777777" w:rsidR="006C7327" w:rsidRPr="00E35A01" w:rsidRDefault="006C7327" w:rsidP="006C7327">
      <w:pPr>
        <w:pStyle w:val="1Output"/>
        <w:rPr>
          <w:bdr w:val="none" w:sz="0" w:space="0" w:color="auto" w:frame="1"/>
          <w:shd w:val="clear" w:color="auto" w:fill="EFF0F1"/>
          <w:lang w:eastAsia="en-US"/>
        </w:rPr>
      </w:pPr>
      <w:r w:rsidRPr="00E35A01">
        <w:rPr>
          <w:bdr w:val="none" w:sz="0" w:space="0" w:color="auto" w:frame="1"/>
          <w:shd w:val="clear" w:color="auto" w:fill="EFF0F1"/>
          <w:lang w:eastAsia="en-US"/>
        </w:rPr>
        <w:t>ant deploy-dev</w:t>
      </w:r>
    </w:p>
    <w:p w14:paraId="1C95380C" w14:textId="77777777" w:rsidR="006C7327" w:rsidRPr="00E35A01" w:rsidRDefault="006C7327" w:rsidP="006C7327">
      <w:pPr>
        <w:pStyle w:val="1Output"/>
        <w:rPr>
          <w:bdr w:val="none" w:sz="0" w:space="0" w:color="auto" w:frame="1"/>
          <w:shd w:val="clear" w:color="auto" w:fill="EFF0F1"/>
          <w:lang w:eastAsia="en-US"/>
        </w:rPr>
      </w:pPr>
      <w:r w:rsidRPr="00E35A01">
        <w:rPr>
          <w:bdr w:val="none" w:sz="0" w:space="0" w:color="auto" w:frame="1"/>
          <w:shd w:val="clear" w:color="auto" w:fill="EFF0F1"/>
          <w:lang w:eastAsia="en-US"/>
        </w:rPr>
        <w:t>ant deploy-prod</w:t>
      </w:r>
    </w:p>
    <w:p w14:paraId="2393EA0B" w14:textId="77777777" w:rsidR="006C7327" w:rsidRPr="00E35A01" w:rsidRDefault="006C7327" w:rsidP="006C7327">
      <w:pPr>
        <w:pStyle w:val="1Output"/>
        <w:rPr>
          <w:bdr w:val="none" w:sz="0" w:space="0" w:color="auto" w:frame="1"/>
          <w:shd w:val="clear" w:color="auto" w:fill="EFF0F1"/>
          <w:lang w:eastAsia="en-US"/>
        </w:rPr>
      </w:pPr>
      <w:r w:rsidRPr="00E35A01">
        <w:rPr>
          <w:bdr w:val="none" w:sz="0" w:space="0" w:color="auto" w:frame="1"/>
          <w:shd w:val="clear" w:color="auto" w:fill="EFF0F1"/>
          <w:lang w:eastAsia="en-US"/>
        </w:rPr>
        <w:t>ant deploy-sit</w:t>
      </w:r>
    </w:p>
    <w:p w14:paraId="7C867EFC" w14:textId="77777777" w:rsidR="006C7327" w:rsidRPr="00E35A01" w:rsidRDefault="006C7327" w:rsidP="006C7327">
      <w:pPr>
        <w:pStyle w:val="1Output"/>
        <w:rPr>
          <w:color w:val="393318"/>
          <w:lang w:eastAsia="en-US"/>
        </w:rPr>
      </w:pPr>
      <w:r w:rsidRPr="00E35A01">
        <w:rPr>
          <w:bdr w:val="none" w:sz="0" w:space="0" w:color="auto" w:frame="1"/>
          <w:shd w:val="clear" w:color="auto" w:fill="EFF0F1"/>
          <w:lang w:eastAsia="en-US"/>
        </w:rPr>
        <w:t>ant deploy-uat</w:t>
      </w:r>
    </w:p>
    <w:p w14:paraId="4EC28554" w14:textId="77777777" w:rsidR="006C7327" w:rsidRDefault="006C7327" w:rsidP="002941D5">
      <w:pPr>
        <w:spacing w:after="0"/>
      </w:pPr>
    </w:p>
    <w:p w14:paraId="1781C40E" w14:textId="77777777" w:rsidR="006C7327" w:rsidRPr="00E35A01" w:rsidRDefault="006C7327" w:rsidP="009867ED">
      <w:pPr>
        <w:spacing w:after="0"/>
        <w:rPr>
          <w:lang w:eastAsia="en-US"/>
        </w:rPr>
      </w:pPr>
      <w:r w:rsidRPr="00E35A01">
        <w:rPr>
          <w:lang w:eastAsia="en-US"/>
        </w:rPr>
        <w:t>I prefer use maven profiles for this situation. For example we have directory structure:</w:t>
      </w:r>
    </w:p>
    <w:p w14:paraId="684B0D13" w14:textId="77777777" w:rsidR="006C7327" w:rsidRPr="00E35A01" w:rsidRDefault="006C7327" w:rsidP="00BC6B3F">
      <w:pPr>
        <w:pStyle w:val="1Output"/>
        <w:rPr>
          <w:lang w:eastAsia="en-US"/>
        </w:rPr>
      </w:pPr>
      <w:r w:rsidRPr="00E35A01">
        <w:rPr>
          <w:lang w:eastAsia="en-US"/>
        </w:rPr>
        <w:t>src/main/resources</w:t>
      </w:r>
    </w:p>
    <w:p w14:paraId="22417064" w14:textId="77777777" w:rsidR="006C7327" w:rsidRPr="00E35A01" w:rsidRDefault="006C7327" w:rsidP="00BC6B3F">
      <w:pPr>
        <w:pStyle w:val="1Output"/>
        <w:rPr>
          <w:lang w:eastAsia="en-US"/>
        </w:rPr>
      </w:pPr>
      <w:r w:rsidRPr="00E35A01">
        <w:rPr>
          <w:lang w:eastAsia="en-US"/>
        </w:rPr>
        <w:t>|</w:t>
      </w:r>
    </w:p>
    <w:p w14:paraId="438161AD" w14:textId="77777777" w:rsidR="006C7327" w:rsidRPr="00E35A01" w:rsidRDefault="006C7327" w:rsidP="00BC6B3F">
      <w:pPr>
        <w:pStyle w:val="1Output"/>
        <w:rPr>
          <w:lang w:eastAsia="en-US"/>
        </w:rPr>
      </w:pPr>
      <w:r w:rsidRPr="00E35A01">
        <w:rPr>
          <w:lang w:eastAsia="en-US"/>
        </w:rPr>
        <w:t>+- local</w:t>
      </w:r>
    </w:p>
    <w:p w14:paraId="558D1046" w14:textId="77777777" w:rsidR="006C7327" w:rsidRPr="00E35A01" w:rsidRDefault="006C7327" w:rsidP="00BC6B3F">
      <w:pPr>
        <w:pStyle w:val="1Output"/>
        <w:rPr>
          <w:lang w:eastAsia="en-US"/>
        </w:rPr>
      </w:pPr>
      <w:r w:rsidRPr="00E35A01">
        <w:rPr>
          <w:lang w:eastAsia="en-US"/>
        </w:rPr>
        <w:t>|  |</w:t>
      </w:r>
    </w:p>
    <w:p w14:paraId="1FB632E3" w14:textId="77777777" w:rsidR="006C7327" w:rsidRPr="00E35A01" w:rsidRDefault="006C7327" w:rsidP="00BC6B3F">
      <w:pPr>
        <w:pStyle w:val="1Output"/>
        <w:rPr>
          <w:lang w:eastAsia="en-US"/>
        </w:rPr>
      </w:pPr>
      <w:r w:rsidRPr="00E35A01">
        <w:rPr>
          <w:lang w:eastAsia="en-US"/>
        </w:rPr>
        <w:t>|  `- specific.properties</w:t>
      </w:r>
    </w:p>
    <w:p w14:paraId="2BCADFB2" w14:textId="77777777" w:rsidR="006C7327" w:rsidRPr="00E35A01" w:rsidRDefault="006C7327" w:rsidP="00BC6B3F">
      <w:pPr>
        <w:pStyle w:val="1Output"/>
        <w:rPr>
          <w:lang w:eastAsia="en-US"/>
        </w:rPr>
      </w:pPr>
      <w:r w:rsidRPr="00E35A01">
        <w:rPr>
          <w:lang w:eastAsia="en-US"/>
        </w:rPr>
        <w:t>+- dev</w:t>
      </w:r>
    </w:p>
    <w:p w14:paraId="20F4701B" w14:textId="77777777" w:rsidR="006C7327" w:rsidRPr="00E35A01" w:rsidRDefault="006C7327" w:rsidP="00BC6B3F">
      <w:pPr>
        <w:pStyle w:val="1Output"/>
        <w:rPr>
          <w:lang w:eastAsia="en-US"/>
        </w:rPr>
      </w:pPr>
      <w:r w:rsidRPr="00E35A01">
        <w:rPr>
          <w:lang w:eastAsia="en-US"/>
        </w:rPr>
        <w:t xml:space="preserve">   |</w:t>
      </w:r>
    </w:p>
    <w:p w14:paraId="5C7D7760" w14:textId="77777777" w:rsidR="006C7327" w:rsidRPr="00E35A01" w:rsidRDefault="006C7327" w:rsidP="00BC6B3F">
      <w:pPr>
        <w:pStyle w:val="1Output"/>
        <w:rPr>
          <w:lang w:eastAsia="en-US"/>
        </w:rPr>
      </w:pPr>
      <w:r w:rsidRPr="00E35A01">
        <w:rPr>
          <w:lang w:eastAsia="en-US"/>
        </w:rPr>
        <w:t xml:space="preserve">   `- specific.properties</w:t>
      </w:r>
    </w:p>
    <w:p w14:paraId="54598739" w14:textId="77777777" w:rsidR="006C7327" w:rsidRPr="00E35A01" w:rsidRDefault="006C7327" w:rsidP="006C7327">
      <w:pPr>
        <w:spacing w:after="0"/>
        <w:rPr>
          <w:lang w:eastAsia="en-US"/>
        </w:rPr>
      </w:pPr>
      <w:r w:rsidRPr="00E35A01">
        <w:rPr>
          <w:lang w:eastAsia="en-US"/>
        </w:rPr>
        <w:t>In pom.xml define two profiles:</w:t>
      </w:r>
    </w:p>
    <w:p w14:paraId="09A57E63" w14:textId="77777777" w:rsidR="006C7327" w:rsidRPr="00BC6B3F" w:rsidRDefault="006C7327" w:rsidP="006C7327">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03336"/>
          <w:sz w:val="16"/>
          <w:szCs w:val="16"/>
          <w:bdr w:val="none" w:sz="0" w:space="0" w:color="auto" w:frame="1"/>
          <w:shd w:val="clear" w:color="auto" w:fill="EFF0F1"/>
          <w:lang w:eastAsia="en-US"/>
        </w:rPr>
      </w:pPr>
      <w:r w:rsidRPr="00BC6B3F">
        <w:rPr>
          <w:rFonts w:ascii="Consolas" w:eastAsia="Times New Roman" w:hAnsi="Consolas" w:cs="Courier New"/>
          <w:color w:val="7D2727"/>
          <w:sz w:val="16"/>
          <w:szCs w:val="16"/>
          <w:bdr w:val="none" w:sz="0" w:space="0" w:color="auto" w:frame="1"/>
          <w:shd w:val="clear" w:color="auto" w:fill="EFF0F1"/>
          <w:lang w:eastAsia="en-US"/>
        </w:rPr>
        <w:t>&lt;profiles&gt;</w:t>
      </w:r>
    </w:p>
    <w:p w14:paraId="2CEE45ED" w14:textId="77777777" w:rsidR="006C7327" w:rsidRPr="00BC6B3F" w:rsidRDefault="006C7327" w:rsidP="006C7327">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0000FF"/>
          <w:sz w:val="16"/>
          <w:szCs w:val="16"/>
          <w:bdr w:val="none" w:sz="0" w:space="0" w:color="auto" w:frame="1"/>
          <w:shd w:val="clear" w:color="auto" w:fill="EFF0F1"/>
          <w:lang w:eastAsia="en-US"/>
        </w:rPr>
      </w:pPr>
      <w:r w:rsidRPr="00BC6B3F">
        <w:rPr>
          <w:rFonts w:ascii="Consolas" w:eastAsia="Times New Roman" w:hAnsi="Consolas" w:cs="Courier New"/>
          <w:color w:val="303336"/>
          <w:sz w:val="16"/>
          <w:szCs w:val="16"/>
          <w:bdr w:val="none" w:sz="0" w:space="0" w:color="auto" w:frame="1"/>
          <w:shd w:val="clear" w:color="auto" w:fill="EFF0F1"/>
          <w:lang w:eastAsia="en-US"/>
        </w:rPr>
        <w:t xml:space="preserve">    </w:t>
      </w:r>
      <w:r w:rsidRPr="00BC6B3F">
        <w:rPr>
          <w:rFonts w:ascii="Consolas" w:eastAsia="Times New Roman" w:hAnsi="Consolas" w:cs="Courier New"/>
          <w:color w:val="0000FF"/>
          <w:sz w:val="16"/>
          <w:szCs w:val="16"/>
          <w:bdr w:val="none" w:sz="0" w:space="0" w:color="auto" w:frame="1"/>
          <w:shd w:val="clear" w:color="auto" w:fill="EFF0F1"/>
          <w:lang w:eastAsia="en-US"/>
        </w:rPr>
        <w:t>&lt;profile&gt;</w:t>
      </w:r>
    </w:p>
    <w:p w14:paraId="4BFD6426" w14:textId="77777777" w:rsidR="006C7327" w:rsidRPr="00BC6B3F" w:rsidRDefault="006C7327" w:rsidP="006C7327">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03336"/>
          <w:sz w:val="16"/>
          <w:szCs w:val="16"/>
          <w:bdr w:val="none" w:sz="0" w:space="0" w:color="auto" w:frame="1"/>
          <w:shd w:val="clear" w:color="auto" w:fill="EFF0F1"/>
          <w:lang w:eastAsia="en-US"/>
        </w:rPr>
      </w:pPr>
      <w:r w:rsidRPr="00BC6B3F">
        <w:rPr>
          <w:rFonts w:ascii="Consolas" w:eastAsia="Times New Roman" w:hAnsi="Consolas" w:cs="Courier New"/>
          <w:color w:val="303336"/>
          <w:sz w:val="16"/>
          <w:szCs w:val="16"/>
          <w:bdr w:val="none" w:sz="0" w:space="0" w:color="auto" w:frame="1"/>
          <w:shd w:val="clear" w:color="auto" w:fill="EFF0F1"/>
          <w:lang w:eastAsia="en-US"/>
        </w:rPr>
        <w:t xml:space="preserve">        </w:t>
      </w:r>
      <w:r w:rsidRPr="00BC6B3F">
        <w:rPr>
          <w:rFonts w:ascii="Consolas" w:eastAsia="Times New Roman" w:hAnsi="Consolas" w:cs="Courier New"/>
          <w:color w:val="7D2727"/>
          <w:sz w:val="16"/>
          <w:szCs w:val="16"/>
          <w:bdr w:val="none" w:sz="0" w:space="0" w:color="auto" w:frame="1"/>
          <w:shd w:val="clear" w:color="auto" w:fill="EFF0F1"/>
          <w:lang w:eastAsia="en-US"/>
        </w:rPr>
        <w:t>&lt;id&gt;</w:t>
      </w:r>
      <w:r w:rsidRPr="00BC6B3F">
        <w:rPr>
          <w:rFonts w:ascii="Consolas" w:eastAsia="Times New Roman" w:hAnsi="Consolas" w:cs="Courier New"/>
          <w:color w:val="303336"/>
          <w:sz w:val="16"/>
          <w:szCs w:val="16"/>
          <w:bdr w:val="none" w:sz="0" w:space="0" w:color="auto" w:frame="1"/>
          <w:shd w:val="clear" w:color="auto" w:fill="EFF0F1"/>
          <w:lang w:eastAsia="en-US"/>
        </w:rPr>
        <w:t>local</w:t>
      </w:r>
      <w:r w:rsidRPr="00BC6B3F">
        <w:rPr>
          <w:rFonts w:ascii="Consolas" w:eastAsia="Times New Roman" w:hAnsi="Consolas" w:cs="Courier New"/>
          <w:color w:val="7D2727"/>
          <w:sz w:val="16"/>
          <w:szCs w:val="16"/>
          <w:bdr w:val="none" w:sz="0" w:space="0" w:color="auto" w:frame="1"/>
          <w:shd w:val="clear" w:color="auto" w:fill="EFF0F1"/>
          <w:lang w:eastAsia="en-US"/>
        </w:rPr>
        <w:t>&lt;/id&gt;</w:t>
      </w:r>
    </w:p>
    <w:p w14:paraId="52F7D17B" w14:textId="77777777" w:rsidR="006C7327" w:rsidRPr="00BC6B3F" w:rsidRDefault="006C7327" w:rsidP="006C7327">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03336"/>
          <w:sz w:val="16"/>
          <w:szCs w:val="16"/>
          <w:bdr w:val="none" w:sz="0" w:space="0" w:color="auto" w:frame="1"/>
          <w:shd w:val="clear" w:color="auto" w:fill="EFF0F1"/>
          <w:lang w:eastAsia="en-US"/>
        </w:rPr>
      </w:pPr>
      <w:r w:rsidRPr="00BC6B3F">
        <w:rPr>
          <w:rFonts w:ascii="Consolas" w:eastAsia="Times New Roman" w:hAnsi="Consolas" w:cs="Courier New"/>
          <w:color w:val="303336"/>
          <w:sz w:val="16"/>
          <w:szCs w:val="16"/>
          <w:bdr w:val="none" w:sz="0" w:space="0" w:color="auto" w:frame="1"/>
          <w:shd w:val="clear" w:color="auto" w:fill="EFF0F1"/>
          <w:lang w:eastAsia="en-US"/>
        </w:rPr>
        <w:t xml:space="preserve">        </w:t>
      </w:r>
      <w:r w:rsidRPr="00BC6B3F">
        <w:rPr>
          <w:rFonts w:ascii="Consolas" w:eastAsia="Times New Roman" w:hAnsi="Consolas" w:cs="Courier New"/>
          <w:color w:val="7D2727"/>
          <w:sz w:val="16"/>
          <w:szCs w:val="16"/>
          <w:bdr w:val="none" w:sz="0" w:space="0" w:color="auto" w:frame="1"/>
          <w:shd w:val="clear" w:color="auto" w:fill="EFF0F1"/>
          <w:lang w:eastAsia="en-US"/>
        </w:rPr>
        <w:t>&lt;activation&gt;</w:t>
      </w:r>
    </w:p>
    <w:p w14:paraId="082C470F" w14:textId="77777777" w:rsidR="006C7327" w:rsidRPr="00BC6B3F" w:rsidRDefault="006C7327" w:rsidP="006C7327">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03336"/>
          <w:sz w:val="16"/>
          <w:szCs w:val="16"/>
          <w:bdr w:val="none" w:sz="0" w:space="0" w:color="auto" w:frame="1"/>
          <w:shd w:val="clear" w:color="auto" w:fill="EFF0F1"/>
          <w:lang w:eastAsia="en-US"/>
        </w:rPr>
      </w:pPr>
      <w:r w:rsidRPr="00BC6B3F">
        <w:rPr>
          <w:rFonts w:ascii="Consolas" w:eastAsia="Times New Roman" w:hAnsi="Consolas" w:cs="Courier New"/>
          <w:color w:val="303336"/>
          <w:sz w:val="16"/>
          <w:szCs w:val="16"/>
          <w:bdr w:val="none" w:sz="0" w:space="0" w:color="auto" w:frame="1"/>
          <w:shd w:val="clear" w:color="auto" w:fill="EFF0F1"/>
          <w:lang w:eastAsia="en-US"/>
        </w:rPr>
        <w:t xml:space="preserve">            </w:t>
      </w:r>
      <w:r w:rsidRPr="00BC6B3F">
        <w:rPr>
          <w:rFonts w:ascii="Consolas" w:eastAsia="Times New Roman" w:hAnsi="Consolas" w:cs="Courier New"/>
          <w:color w:val="7D2727"/>
          <w:sz w:val="16"/>
          <w:szCs w:val="16"/>
          <w:bdr w:val="none" w:sz="0" w:space="0" w:color="auto" w:frame="1"/>
          <w:shd w:val="clear" w:color="auto" w:fill="EFF0F1"/>
          <w:lang w:eastAsia="en-US"/>
        </w:rPr>
        <w:t>&lt;activeByDefault&gt;</w:t>
      </w:r>
      <w:r w:rsidRPr="00BC6B3F">
        <w:rPr>
          <w:rFonts w:ascii="Consolas" w:eastAsia="Times New Roman" w:hAnsi="Consolas" w:cs="Courier New"/>
          <w:color w:val="303336"/>
          <w:sz w:val="16"/>
          <w:szCs w:val="16"/>
          <w:bdr w:val="none" w:sz="0" w:space="0" w:color="auto" w:frame="1"/>
          <w:shd w:val="clear" w:color="auto" w:fill="EFF0F1"/>
          <w:lang w:eastAsia="en-US"/>
        </w:rPr>
        <w:t>true</w:t>
      </w:r>
      <w:r w:rsidRPr="00BC6B3F">
        <w:rPr>
          <w:rFonts w:ascii="Consolas" w:eastAsia="Times New Roman" w:hAnsi="Consolas" w:cs="Courier New"/>
          <w:color w:val="7D2727"/>
          <w:sz w:val="16"/>
          <w:szCs w:val="16"/>
          <w:bdr w:val="none" w:sz="0" w:space="0" w:color="auto" w:frame="1"/>
          <w:shd w:val="clear" w:color="auto" w:fill="EFF0F1"/>
          <w:lang w:eastAsia="en-US"/>
        </w:rPr>
        <w:t>&lt;/activeByDefault&gt;</w:t>
      </w:r>
    </w:p>
    <w:p w14:paraId="25AEC917" w14:textId="77777777" w:rsidR="006C7327" w:rsidRPr="00BC6B3F" w:rsidRDefault="006C7327" w:rsidP="006C7327">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03336"/>
          <w:sz w:val="16"/>
          <w:szCs w:val="16"/>
          <w:bdr w:val="none" w:sz="0" w:space="0" w:color="auto" w:frame="1"/>
          <w:shd w:val="clear" w:color="auto" w:fill="EFF0F1"/>
          <w:lang w:eastAsia="en-US"/>
        </w:rPr>
      </w:pPr>
      <w:r w:rsidRPr="00BC6B3F">
        <w:rPr>
          <w:rFonts w:ascii="Consolas" w:eastAsia="Times New Roman" w:hAnsi="Consolas" w:cs="Courier New"/>
          <w:color w:val="303336"/>
          <w:sz w:val="16"/>
          <w:szCs w:val="16"/>
          <w:bdr w:val="none" w:sz="0" w:space="0" w:color="auto" w:frame="1"/>
          <w:shd w:val="clear" w:color="auto" w:fill="EFF0F1"/>
          <w:lang w:eastAsia="en-US"/>
        </w:rPr>
        <w:t xml:space="preserve">        </w:t>
      </w:r>
      <w:r w:rsidRPr="00BC6B3F">
        <w:rPr>
          <w:rFonts w:ascii="Consolas" w:eastAsia="Times New Roman" w:hAnsi="Consolas" w:cs="Courier New"/>
          <w:color w:val="7D2727"/>
          <w:sz w:val="16"/>
          <w:szCs w:val="16"/>
          <w:bdr w:val="none" w:sz="0" w:space="0" w:color="auto" w:frame="1"/>
          <w:shd w:val="clear" w:color="auto" w:fill="EFF0F1"/>
          <w:lang w:eastAsia="en-US"/>
        </w:rPr>
        <w:t>&lt;/activation&gt;</w:t>
      </w:r>
    </w:p>
    <w:p w14:paraId="3D654B80" w14:textId="77777777" w:rsidR="006C7327" w:rsidRPr="00BC6B3F" w:rsidRDefault="006C7327" w:rsidP="006C7327">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03336"/>
          <w:sz w:val="16"/>
          <w:szCs w:val="16"/>
          <w:bdr w:val="none" w:sz="0" w:space="0" w:color="auto" w:frame="1"/>
          <w:shd w:val="clear" w:color="auto" w:fill="EFF0F1"/>
          <w:lang w:eastAsia="en-US"/>
        </w:rPr>
      </w:pPr>
      <w:r w:rsidRPr="00BC6B3F">
        <w:rPr>
          <w:rFonts w:ascii="Consolas" w:eastAsia="Times New Roman" w:hAnsi="Consolas" w:cs="Courier New"/>
          <w:color w:val="303336"/>
          <w:sz w:val="16"/>
          <w:szCs w:val="16"/>
          <w:bdr w:val="none" w:sz="0" w:space="0" w:color="auto" w:frame="1"/>
          <w:shd w:val="clear" w:color="auto" w:fill="EFF0F1"/>
          <w:lang w:eastAsia="en-US"/>
        </w:rPr>
        <w:t xml:space="preserve">        </w:t>
      </w:r>
      <w:r w:rsidRPr="00BC6B3F">
        <w:rPr>
          <w:rFonts w:ascii="Consolas" w:eastAsia="Times New Roman" w:hAnsi="Consolas" w:cs="Courier New"/>
          <w:color w:val="7D2727"/>
          <w:sz w:val="16"/>
          <w:szCs w:val="16"/>
          <w:bdr w:val="none" w:sz="0" w:space="0" w:color="auto" w:frame="1"/>
          <w:shd w:val="clear" w:color="auto" w:fill="EFF0F1"/>
          <w:lang w:eastAsia="en-US"/>
        </w:rPr>
        <w:t>&lt;build&gt;</w:t>
      </w:r>
    </w:p>
    <w:p w14:paraId="720E46A9" w14:textId="77777777" w:rsidR="006C7327" w:rsidRPr="00BC6B3F" w:rsidRDefault="006C7327" w:rsidP="006C7327">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03336"/>
          <w:sz w:val="16"/>
          <w:szCs w:val="16"/>
          <w:bdr w:val="none" w:sz="0" w:space="0" w:color="auto" w:frame="1"/>
          <w:shd w:val="clear" w:color="auto" w:fill="EFF0F1"/>
          <w:lang w:eastAsia="en-US"/>
        </w:rPr>
      </w:pPr>
      <w:r w:rsidRPr="00BC6B3F">
        <w:rPr>
          <w:rFonts w:ascii="Consolas" w:eastAsia="Times New Roman" w:hAnsi="Consolas" w:cs="Courier New"/>
          <w:color w:val="303336"/>
          <w:sz w:val="16"/>
          <w:szCs w:val="16"/>
          <w:bdr w:val="none" w:sz="0" w:space="0" w:color="auto" w:frame="1"/>
          <w:shd w:val="clear" w:color="auto" w:fill="EFF0F1"/>
          <w:lang w:eastAsia="en-US"/>
        </w:rPr>
        <w:t xml:space="preserve">            </w:t>
      </w:r>
      <w:r w:rsidRPr="00BC6B3F">
        <w:rPr>
          <w:rFonts w:ascii="Consolas" w:eastAsia="Times New Roman" w:hAnsi="Consolas" w:cs="Courier New"/>
          <w:color w:val="7D2727"/>
          <w:sz w:val="16"/>
          <w:szCs w:val="16"/>
          <w:bdr w:val="none" w:sz="0" w:space="0" w:color="auto" w:frame="1"/>
          <w:shd w:val="clear" w:color="auto" w:fill="EFF0F1"/>
          <w:lang w:eastAsia="en-US"/>
        </w:rPr>
        <w:t>&lt;resources&gt;</w:t>
      </w:r>
    </w:p>
    <w:p w14:paraId="28B9C771" w14:textId="77777777" w:rsidR="006C7327" w:rsidRPr="00BC6B3F" w:rsidRDefault="006C7327" w:rsidP="006C7327">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03336"/>
          <w:sz w:val="16"/>
          <w:szCs w:val="16"/>
          <w:bdr w:val="none" w:sz="0" w:space="0" w:color="auto" w:frame="1"/>
          <w:shd w:val="clear" w:color="auto" w:fill="EFF0F1"/>
          <w:lang w:eastAsia="en-US"/>
        </w:rPr>
      </w:pPr>
      <w:r w:rsidRPr="00BC6B3F">
        <w:rPr>
          <w:rFonts w:ascii="Consolas" w:eastAsia="Times New Roman" w:hAnsi="Consolas" w:cs="Courier New"/>
          <w:color w:val="303336"/>
          <w:sz w:val="16"/>
          <w:szCs w:val="16"/>
          <w:bdr w:val="none" w:sz="0" w:space="0" w:color="auto" w:frame="1"/>
          <w:shd w:val="clear" w:color="auto" w:fill="EFF0F1"/>
          <w:lang w:eastAsia="en-US"/>
        </w:rPr>
        <w:t xml:space="preserve">                </w:t>
      </w:r>
      <w:r w:rsidRPr="00BC6B3F">
        <w:rPr>
          <w:rFonts w:ascii="Consolas" w:eastAsia="Times New Roman" w:hAnsi="Consolas" w:cs="Courier New"/>
          <w:color w:val="7D2727"/>
          <w:sz w:val="16"/>
          <w:szCs w:val="16"/>
          <w:bdr w:val="none" w:sz="0" w:space="0" w:color="auto" w:frame="1"/>
          <w:shd w:val="clear" w:color="auto" w:fill="EFF0F1"/>
          <w:lang w:eastAsia="en-US"/>
        </w:rPr>
        <w:t>&lt;resource&gt;</w:t>
      </w:r>
    </w:p>
    <w:p w14:paraId="7A25123D" w14:textId="77777777" w:rsidR="006C7327" w:rsidRPr="00BC6B3F" w:rsidRDefault="006C7327" w:rsidP="006C7327">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03336"/>
          <w:sz w:val="16"/>
          <w:szCs w:val="16"/>
          <w:bdr w:val="none" w:sz="0" w:space="0" w:color="auto" w:frame="1"/>
          <w:shd w:val="clear" w:color="auto" w:fill="EFF0F1"/>
          <w:lang w:eastAsia="en-US"/>
        </w:rPr>
      </w:pPr>
      <w:r w:rsidRPr="00BC6B3F">
        <w:rPr>
          <w:rFonts w:ascii="Consolas" w:eastAsia="Times New Roman" w:hAnsi="Consolas" w:cs="Courier New"/>
          <w:color w:val="303336"/>
          <w:sz w:val="16"/>
          <w:szCs w:val="16"/>
          <w:bdr w:val="none" w:sz="0" w:space="0" w:color="auto" w:frame="1"/>
          <w:shd w:val="clear" w:color="auto" w:fill="EFF0F1"/>
          <w:lang w:eastAsia="en-US"/>
        </w:rPr>
        <w:t xml:space="preserve">                    </w:t>
      </w:r>
      <w:r w:rsidRPr="00BC6B3F">
        <w:rPr>
          <w:rFonts w:ascii="Consolas" w:eastAsia="Times New Roman" w:hAnsi="Consolas" w:cs="Courier New"/>
          <w:color w:val="7D2727"/>
          <w:sz w:val="16"/>
          <w:szCs w:val="16"/>
          <w:bdr w:val="none" w:sz="0" w:space="0" w:color="auto" w:frame="1"/>
          <w:shd w:val="clear" w:color="auto" w:fill="EFF0F1"/>
          <w:lang w:eastAsia="en-US"/>
        </w:rPr>
        <w:t>&lt;directory&gt;</w:t>
      </w:r>
      <w:r w:rsidRPr="00BC6B3F">
        <w:rPr>
          <w:rFonts w:ascii="Consolas" w:eastAsia="Times New Roman" w:hAnsi="Consolas" w:cs="Courier New"/>
          <w:color w:val="303336"/>
          <w:sz w:val="16"/>
          <w:szCs w:val="16"/>
          <w:bdr w:val="none" w:sz="0" w:space="0" w:color="auto" w:frame="1"/>
          <w:shd w:val="clear" w:color="auto" w:fill="EFF0F1"/>
          <w:lang w:eastAsia="en-US"/>
        </w:rPr>
        <w:t>src/main/resources/local</w:t>
      </w:r>
      <w:r w:rsidRPr="00BC6B3F">
        <w:rPr>
          <w:rFonts w:ascii="Consolas" w:eastAsia="Times New Roman" w:hAnsi="Consolas" w:cs="Courier New"/>
          <w:color w:val="7D2727"/>
          <w:sz w:val="16"/>
          <w:szCs w:val="16"/>
          <w:bdr w:val="none" w:sz="0" w:space="0" w:color="auto" w:frame="1"/>
          <w:shd w:val="clear" w:color="auto" w:fill="EFF0F1"/>
          <w:lang w:eastAsia="en-US"/>
        </w:rPr>
        <w:t>&lt;/directory&gt;</w:t>
      </w:r>
    </w:p>
    <w:p w14:paraId="7B39A658" w14:textId="77777777" w:rsidR="006C7327" w:rsidRPr="00BC6B3F" w:rsidRDefault="006C7327" w:rsidP="006C7327">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03336"/>
          <w:sz w:val="16"/>
          <w:szCs w:val="16"/>
          <w:bdr w:val="none" w:sz="0" w:space="0" w:color="auto" w:frame="1"/>
          <w:shd w:val="clear" w:color="auto" w:fill="EFF0F1"/>
          <w:lang w:eastAsia="en-US"/>
        </w:rPr>
      </w:pPr>
      <w:r w:rsidRPr="00BC6B3F">
        <w:rPr>
          <w:rFonts w:ascii="Consolas" w:eastAsia="Times New Roman" w:hAnsi="Consolas" w:cs="Courier New"/>
          <w:color w:val="303336"/>
          <w:sz w:val="16"/>
          <w:szCs w:val="16"/>
          <w:bdr w:val="none" w:sz="0" w:space="0" w:color="auto" w:frame="1"/>
          <w:shd w:val="clear" w:color="auto" w:fill="EFF0F1"/>
          <w:lang w:eastAsia="en-US"/>
        </w:rPr>
        <w:t xml:space="preserve">                </w:t>
      </w:r>
      <w:r w:rsidRPr="00BC6B3F">
        <w:rPr>
          <w:rFonts w:ascii="Consolas" w:eastAsia="Times New Roman" w:hAnsi="Consolas" w:cs="Courier New"/>
          <w:color w:val="7D2727"/>
          <w:sz w:val="16"/>
          <w:szCs w:val="16"/>
          <w:bdr w:val="none" w:sz="0" w:space="0" w:color="auto" w:frame="1"/>
          <w:shd w:val="clear" w:color="auto" w:fill="EFF0F1"/>
          <w:lang w:eastAsia="en-US"/>
        </w:rPr>
        <w:t>&lt;/resource&gt;</w:t>
      </w:r>
    </w:p>
    <w:p w14:paraId="6DAF654B" w14:textId="77777777" w:rsidR="006C7327" w:rsidRPr="00BC6B3F" w:rsidRDefault="006C7327" w:rsidP="006C7327">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03336"/>
          <w:sz w:val="16"/>
          <w:szCs w:val="16"/>
          <w:bdr w:val="none" w:sz="0" w:space="0" w:color="auto" w:frame="1"/>
          <w:shd w:val="clear" w:color="auto" w:fill="EFF0F1"/>
          <w:lang w:eastAsia="en-US"/>
        </w:rPr>
      </w:pPr>
      <w:r w:rsidRPr="00BC6B3F">
        <w:rPr>
          <w:rFonts w:ascii="Consolas" w:eastAsia="Times New Roman" w:hAnsi="Consolas" w:cs="Courier New"/>
          <w:color w:val="303336"/>
          <w:sz w:val="16"/>
          <w:szCs w:val="16"/>
          <w:bdr w:val="none" w:sz="0" w:space="0" w:color="auto" w:frame="1"/>
          <w:shd w:val="clear" w:color="auto" w:fill="EFF0F1"/>
          <w:lang w:eastAsia="en-US"/>
        </w:rPr>
        <w:t xml:space="preserve">            </w:t>
      </w:r>
      <w:r w:rsidRPr="00BC6B3F">
        <w:rPr>
          <w:rFonts w:ascii="Consolas" w:eastAsia="Times New Roman" w:hAnsi="Consolas" w:cs="Courier New"/>
          <w:color w:val="7D2727"/>
          <w:sz w:val="16"/>
          <w:szCs w:val="16"/>
          <w:bdr w:val="none" w:sz="0" w:space="0" w:color="auto" w:frame="1"/>
          <w:shd w:val="clear" w:color="auto" w:fill="EFF0F1"/>
          <w:lang w:eastAsia="en-US"/>
        </w:rPr>
        <w:t>&lt;/resources&gt;</w:t>
      </w:r>
    </w:p>
    <w:p w14:paraId="7CCDDAAA" w14:textId="77777777" w:rsidR="006C7327" w:rsidRPr="00BC6B3F" w:rsidRDefault="006C7327" w:rsidP="006C7327">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03336"/>
          <w:sz w:val="16"/>
          <w:szCs w:val="16"/>
          <w:bdr w:val="none" w:sz="0" w:space="0" w:color="auto" w:frame="1"/>
          <w:shd w:val="clear" w:color="auto" w:fill="EFF0F1"/>
          <w:lang w:eastAsia="en-US"/>
        </w:rPr>
      </w:pPr>
      <w:r w:rsidRPr="00BC6B3F">
        <w:rPr>
          <w:rFonts w:ascii="Consolas" w:eastAsia="Times New Roman" w:hAnsi="Consolas" w:cs="Courier New"/>
          <w:color w:val="303336"/>
          <w:sz w:val="16"/>
          <w:szCs w:val="16"/>
          <w:bdr w:val="none" w:sz="0" w:space="0" w:color="auto" w:frame="1"/>
          <w:shd w:val="clear" w:color="auto" w:fill="EFF0F1"/>
          <w:lang w:eastAsia="en-US"/>
        </w:rPr>
        <w:t xml:space="preserve">        </w:t>
      </w:r>
      <w:r w:rsidRPr="00BC6B3F">
        <w:rPr>
          <w:rFonts w:ascii="Consolas" w:eastAsia="Times New Roman" w:hAnsi="Consolas" w:cs="Courier New"/>
          <w:color w:val="7D2727"/>
          <w:sz w:val="16"/>
          <w:szCs w:val="16"/>
          <w:bdr w:val="none" w:sz="0" w:space="0" w:color="auto" w:frame="1"/>
          <w:shd w:val="clear" w:color="auto" w:fill="EFF0F1"/>
          <w:lang w:eastAsia="en-US"/>
        </w:rPr>
        <w:t>&lt;/build&gt;</w:t>
      </w:r>
    </w:p>
    <w:p w14:paraId="004AA5AC" w14:textId="77777777" w:rsidR="006C7327" w:rsidRPr="00BC6B3F" w:rsidRDefault="006C7327" w:rsidP="006C7327">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03336"/>
          <w:sz w:val="16"/>
          <w:szCs w:val="16"/>
          <w:bdr w:val="none" w:sz="0" w:space="0" w:color="auto" w:frame="1"/>
          <w:shd w:val="clear" w:color="auto" w:fill="EFF0F1"/>
          <w:lang w:eastAsia="en-US"/>
        </w:rPr>
      </w:pPr>
      <w:r w:rsidRPr="00BC6B3F">
        <w:rPr>
          <w:rFonts w:ascii="Consolas" w:eastAsia="Times New Roman" w:hAnsi="Consolas" w:cs="Courier New"/>
          <w:color w:val="303336"/>
          <w:sz w:val="16"/>
          <w:szCs w:val="16"/>
          <w:bdr w:val="none" w:sz="0" w:space="0" w:color="auto" w:frame="1"/>
          <w:shd w:val="clear" w:color="auto" w:fill="EFF0F1"/>
          <w:lang w:eastAsia="en-US"/>
        </w:rPr>
        <w:t xml:space="preserve">    </w:t>
      </w:r>
      <w:r w:rsidRPr="00BC6B3F">
        <w:rPr>
          <w:rFonts w:ascii="Consolas" w:eastAsia="Times New Roman" w:hAnsi="Consolas" w:cs="Courier New"/>
          <w:color w:val="0000FF"/>
          <w:sz w:val="16"/>
          <w:szCs w:val="16"/>
          <w:bdr w:val="none" w:sz="0" w:space="0" w:color="auto" w:frame="1"/>
          <w:shd w:val="clear" w:color="auto" w:fill="EFF0F1"/>
          <w:lang w:eastAsia="en-US"/>
        </w:rPr>
        <w:t>&lt;/profile&gt;</w:t>
      </w:r>
    </w:p>
    <w:p w14:paraId="4AC258FA" w14:textId="77777777" w:rsidR="006C7327" w:rsidRPr="00BC6B3F" w:rsidRDefault="006C7327" w:rsidP="006C7327">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0000FF"/>
          <w:sz w:val="16"/>
          <w:szCs w:val="16"/>
          <w:bdr w:val="none" w:sz="0" w:space="0" w:color="auto" w:frame="1"/>
          <w:shd w:val="clear" w:color="auto" w:fill="EFF0F1"/>
          <w:lang w:eastAsia="en-US"/>
        </w:rPr>
      </w:pPr>
      <w:r w:rsidRPr="00BC6B3F">
        <w:rPr>
          <w:rFonts w:ascii="Consolas" w:eastAsia="Times New Roman" w:hAnsi="Consolas" w:cs="Courier New"/>
          <w:color w:val="0000FF"/>
          <w:sz w:val="16"/>
          <w:szCs w:val="16"/>
          <w:bdr w:val="none" w:sz="0" w:space="0" w:color="auto" w:frame="1"/>
          <w:shd w:val="clear" w:color="auto" w:fill="EFF0F1"/>
          <w:lang w:eastAsia="en-US"/>
        </w:rPr>
        <w:t xml:space="preserve">    &lt;profile&gt;</w:t>
      </w:r>
    </w:p>
    <w:p w14:paraId="1CDC5015" w14:textId="77777777" w:rsidR="006C7327" w:rsidRPr="00BC6B3F" w:rsidRDefault="006C7327" w:rsidP="006C7327">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03336"/>
          <w:sz w:val="16"/>
          <w:szCs w:val="16"/>
          <w:bdr w:val="none" w:sz="0" w:space="0" w:color="auto" w:frame="1"/>
          <w:shd w:val="clear" w:color="auto" w:fill="EFF0F1"/>
          <w:lang w:eastAsia="en-US"/>
        </w:rPr>
      </w:pPr>
      <w:r w:rsidRPr="00BC6B3F">
        <w:rPr>
          <w:rFonts w:ascii="Consolas" w:eastAsia="Times New Roman" w:hAnsi="Consolas" w:cs="Courier New"/>
          <w:color w:val="303336"/>
          <w:sz w:val="16"/>
          <w:szCs w:val="16"/>
          <w:bdr w:val="none" w:sz="0" w:space="0" w:color="auto" w:frame="1"/>
          <w:shd w:val="clear" w:color="auto" w:fill="EFF0F1"/>
          <w:lang w:eastAsia="en-US"/>
        </w:rPr>
        <w:t xml:space="preserve">        </w:t>
      </w:r>
      <w:r w:rsidRPr="00BC6B3F">
        <w:rPr>
          <w:rFonts w:ascii="Consolas" w:eastAsia="Times New Roman" w:hAnsi="Consolas" w:cs="Courier New"/>
          <w:color w:val="7D2727"/>
          <w:sz w:val="16"/>
          <w:szCs w:val="16"/>
          <w:bdr w:val="none" w:sz="0" w:space="0" w:color="auto" w:frame="1"/>
          <w:shd w:val="clear" w:color="auto" w:fill="EFF0F1"/>
          <w:lang w:eastAsia="en-US"/>
        </w:rPr>
        <w:t>&lt;id&gt;</w:t>
      </w:r>
      <w:r w:rsidRPr="00BC6B3F">
        <w:rPr>
          <w:rFonts w:ascii="Consolas" w:eastAsia="Times New Roman" w:hAnsi="Consolas" w:cs="Courier New"/>
          <w:color w:val="303336"/>
          <w:sz w:val="16"/>
          <w:szCs w:val="16"/>
          <w:bdr w:val="none" w:sz="0" w:space="0" w:color="auto" w:frame="1"/>
          <w:shd w:val="clear" w:color="auto" w:fill="EFF0F1"/>
          <w:lang w:eastAsia="en-US"/>
        </w:rPr>
        <w:t>dev</w:t>
      </w:r>
      <w:r w:rsidRPr="00BC6B3F">
        <w:rPr>
          <w:rFonts w:ascii="Consolas" w:eastAsia="Times New Roman" w:hAnsi="Consolas" w:cs="Courier New"/>
          <w:color w:val="7D2727"/>
          <w:sz w:val="16"/>
          <w:szCs w:val="16"/>
          <w:bdr w:val="none" w:sz="0" w:space="0" w:color="auto" w:frame="1"/>
          <w:shd w:val="clear" w:color="auto" w:fill="EFF0F1"/>
          <w:lang w:eastAsia="en-US"/>
        </w:rPr>
        <w:t>&lt;/id&gt;</w:t>
      </w:r>
    </w:p>
    <w:p w14:paraId="4AF8EEA6" w14:textId="77777777" w:rsidR="006C7327" w:rsidRPr="00BC6B3F" w:rsidRDefault="006C7327" w:rsidP="006C7327">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03336"/>
          <w:sz w:val="16"/>
          <w:szCs w:val="16"/>
          <w:bdr w:val="none" w:sz="0" w:space="0" w:color="auto" w:frame="1"/>
          <w:shd w:val="clear" w:color="auto" w:fill="EFF0F1"/>
          <w:lang w:eastAsia="en-US"/>
        </w:rPr>
      </w:pPr>
      <w:r w:rsidRPr="00BC6B3F">
        <w:rPr>
          <w:rFonts w:ascii="Consolas" w:eastAsia="Times New Roman" w:hAnsi="Consolas" w:cs="Courier New"/>
          <w:color w:val="303336"/>
          <w:sz w:val="16"/>
          <w:szCs w:val="16"/>
          <w:bdr w:val="none" w:sz="0" w:space="0" w:color="auto" w:frame="1"/>
          <w:shd w:val="clear" w:color="auto" w:fill="EFF0F1"/>
          <w:lang w:eastAsia="en-US"/>
        </w:rPr>
        <w:t xml:space="preserve">        </w:t>
      </w:r>
      <w:r w:rsidRPr="00BC6B3F">
        <w:rPr>
          <w:rFonts w:ascii="Consolas" w:eastAsia="Times New Roman" w:hAnsi="Consolas" w:cs="Courier New"/>
          <w:color w:val="7D2727"/>
          <w:sz w:val="16"/>
          <w:szCs w:val="16"/>
          <w:bdr w:val="none" w:sz="0" w:space="0" w:color="auto" w:frame="1"/>
          <w:shd w:val="clear" w:color="auto" w:fill="EFF0F1"/>
          <w:lang w:eastAsia="en-US"/>
        </w:rPr>
        <w:t>&lt;build&gt;</w:t>
      </w:r>
    </w:p>
    <w:p w14:paraId="4AE838E9" w14:textId="77777777" w:rsidR="006C7327" w:rsidRPr="00BC6B3F" w:rsidRDefault="006C7327" w:rsidP="006C7327">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03336"/>
          <w:sz w:val="16"/>
          <w:szCs w:val="16"/>
          <w:bdr w:val="none" w:sz="0" w:space="0" w:color="auto" w:frame="1"/>
          <w:shd w:val="clear" w:color="auto" w:fill="EFF0F1"/>
          <w:lang w:eastAsia="en-US"/>
        </w:rPr>
      </w:pPr>
      <w:r w:rsidRPr="00BC6B3F">
        <w:rPr>
          <w:rFonts w:ascii="Consolas" w:eastAsia="Times New Roman" w:hAnsi="Consolas" w:cs="Courier New"/>
          <w:color w:val="303336"/>
          <w:sz w:val="16"/>
          <w:szCs w:val="16"/>
          <w:bdr w:val="none" w:sz="0" w:space="0" w:color="auto" w:frame="1"/>
          <w:shd w:val="clear" w:color="auto" w:fill="EFF0F1"/>
          <w:lang w:eastAsia="en-US"/>
        </w:rPr>
        <w:t xml:space="preserve">            </w:t>
      </w:r>
      <w:r w:rsidRPr="00BC6B3F">
        <w:rPr>
          <w:rFonts w:ascii="Consolas" w:eastAsia="Times New Roman" w:hAnsi="Consolas" w:cs="Courier New"/>
          <w:color w:val="7D2727"/>
          <w:sz w:val="16"/>
          <w:szCs w:val="16"/>
          <w:bdr w:val="none" w:sz="0" w:space="0" w:color="auto" w:frame="1"/>
          <w:shd w:val="clear" w:color="auto" w:fill="EFF0F1"/>
          <w:lang w:eastAsia="en-US"/>
        </w:rPr>
        <w:t>&lt;resources&gt;</w:t>
      </w:r>
    </w:p>
    <w:p w14:paraId="49DC1DFB" w14:textId="77777777" w:rsidR="006C7327" w:rsidRPr="00BC6B3F" w:rsidRDefault="006C7327" w:rsidP="006C7327">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03336"/>
          <w:sz w:val="16"/>
          <w:szCs w:val="16"/>
          <w:bdr w:val="none" w:sz="0" w:space="0" w:color="auto" w:frame="1"/>
          <w:shd w:val="clear" w:color="auto" w:fill="EFF0F1"/>
          <w:lang w:eastAsia="en-US"/>
        </w:rPr>
      </w:pPr>
      <w:r w:rsidRPr="00BC6B3F">
        <w:rPr>
          <w:rFonts w:ascii="Consolas" w:eastAsia="Times New Roman" w:hAnsi="Consolas" w:cs="Courier New"/>
          <w:color w:val="303336"/>
          <w:sz w:val="16"/>
          <w:szCs w:val="16"/>
          <w:bdr w:val="none" w:sz="0" w:space="0" w:color="auto" w:frame="1"/>
          <w:shd w:val="clear" w:color="auto" w:fill="EFF0F1"/>
          <w:lang w:eastAsia="en-US"/>
        </w:rPr>
        <w:t xml:space="preserve">                </w:t>
      </w:r>
      <w:r w:rsidRPr="00BC6B3F">
        <w:rPr>
          <w:rFonts w:ascii="Consolas" w:eastAsia="Times New Roman" w:hAnsi="Consolas" w:cs="Courier New"/>
          <w:color w:val="7D2727"/>
          <w:sz w:val="16"/>
          <w:szCs w:val="16"/>
          <w:bdr w:val="none" w:sz="0" w:space="0" w:color="auto" w:frame="1"/>
          <w:shd w:val="clear" w:color="auto" w:fill="EFF0F1"/>
          <w:lang w:eastAsia="en-US"/>
        </w:rPr>
        <w:t>&lt;resource&gt;</w:t>
      </w:r>
    </w:p>
    <w:p w14:paraId="1C771022" w14:textId="77777777" w:rsidR="006C7327" w:rsidRPr="00BC6B3F" w:rsidRDefault="006C7327" w:rsidP="006C7327">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03336"/>
          <w:sz w:val="16"/>
          <w:szCs w:val="16"/>
          <w:bdr w:val="none" w:sz="0" w:space="0" w:color="auto" w:frame="1"/>
          <w:shd w:val="clear" w:color="auto" w:fill="EFF0F1"/>
          <w:lang w:eastAsia="en-US"/>
        </w:rPr>
      </w:pPr>
      <w:r w:rsidRPr="00BC6B3F">
        <w:rPr>
          <w:rFonts w:ascii="Consolas" w:eastAsia="Times New Roman" w:hAnsi="Consolas" w:cs="Courier New"/>
          <w:color w:val="303336"/>
          <w:sz w:val="16"/>
          <w:szCs w:val="16"/>
          <w:bdr w:val="none" w:sz="0" w:space="0" w:color="auto" w:frame="1"/>
          <w:shd w:val="clear" w:color="auto" w:fill="EFF0F1"/>
          <w:lang w:eastAsia="en-US"/>
        </w:rPr>
        <w:t xml:space="preserve">                    </w:t>
      </w:r>
      <w:r w:rsidRPr="00BC6B3F">
        <w:rPr>
          <w:rFonts w:ascii="Consolas" w:eastAsia="Times New Roman" w:hAnsi="Consolas" w:cs="Courier New"/>
          <w:color w:val="7D2727"/>
          <w:sz w:val="16"/>
          <w:szCs w:val="16"/>
          <w:bdr w:val="none" w:sz="0" w:space="0" w:color="auto" w:frame="1"/>
          <w:shd w:val="clear" w:color="auto" w:fill="EFF0F1"/>
          <w:lang w:eastAsia="en-US"/>
        </w:rPr>
        <w:t>&lt;directory&gt;</w:t>
      </w:r>
      <w:r w:rsidRPr="00BC6B3F">
        <w:rPr>
          <w:rFonts w:ascii="Consolas" w:eastAsia="Times New Roman" w:hAnsi="Consolas" w:cs="Courier New"/>
          <w:color w:val="303336"/>
          <w:sz w:val="16"/>
          <w:szCs w:val="16"/>
          <w:bdr w:val="none" w:sz="0" w:space="0" w:color="auto" w:frame="1"/>
          <w:shd w:val="clear" w:color="auto" w:fill="EFF0F1"/>
          <w:lang w:eastAsia="en-US"/>
        </w:rPr>
        <w:t>src/main/resources/dev</w:t>
      </w:r>
      <w:r w:rsidRPr="00BC6B3F">
        <w:rPr>
          <w:rFonts w:ascii="Consolas" w:eastAsia="Times New Roman" w:hAnsi="Consolas" w:cs="Courier New"/>
          <w:color w:val="7D2727"/>
          <w:sz w:val="16"/>
          <w:szCs w:val="16"/>
          <w:bdr w:val="none" w:sz="0" w:space="0" w:color="auto" w:frame="1"/>
          <w:shd w:val="clear" w:color="auto" w:fill="EFF0F1"/>
          <w:lang w:eastAsia="en-US"/>
        </w:rPr>
        <w:t>&lt;/directory&gt;</w:t>
      </w:r>
    </w:p>
    <w:p w14:paraId="1EB2BC0C" w14:textId="77777777" w:rsidR="006C7327" w:rsidRPr="00BC6B3F" w:rsidRDefault="006C7327" w:rsidP="006C7327">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03336"/>
          <w:sz w:val="16"/>
          <w:szCs w:val="16"/>
          <w:bdr w:val="none" w:sz="0" w:space="0" w:color="auto" w:frame="1"/>
          <w:shd w:val="clear" w:color="auto" w:fill="EFF0F1"/>
          <w:lang w:eastAsia="en-US"/>
        </w:rPr>
      </w:pPr>
      <w:r w:rsidRPr="00BC6B3F">
        <w:rPr>
          <w:rFonts w:ascii="Consolas" w:eastAsia="Times New Roman" w:hAnsi="Consolas" w:cs="Courier New"/>
          <w:color w:val="303336"/>
          <w:sz w:val="16"/>
          <w:szCs w:val="16"/>
          <w:bdr w:val="none" w:sz="0" w:space="0" w:color="auto" w:frame="1"/>
          <w:shd w:val="clear" w:color="auto" w:fill="EFF0F1"/>
          <w:lang w:eastAsia="en-US"/>
        </w:rPr>
        <w:t xml:space="preserve">                </w:t>
      </w:r>
      <w:r w:rsidRPr="00BC6B3F">
        <w:rPr>
          <w:rFonts w:ascii="Consolas" w:eastAsia="Times New Roman" w:hAnsi="Consolas" w:cs="Courier New"/>
          <w:color w:val="7D2727"/>
          <w:sz w:val="16"/>
          <w:szCs w:val="16"/>
          <w:bdr w:val="none" w:sz="0" w:space="0" w:color="auto" w:frame="1"/>
          <w:shd w:val="clear" w:color="auto" w:fill="EFF0F1"/>
          <w:lang w:eastAsia="en-US"/>
        </w:rPr>
        <w:t>&lt;/resource&gt;</w:t>
      </w:r>
    </w:p>
    <w:p w14:paraId="49E4EE14" w14:textId="77777777" w:rsidR="006C7327" w:rsidRPr="00BC6B3F" w:rsidRDefault="006C7327" w:rsidP="006C7327">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03336"/>
          <w:sz w:val="16"/>
          <w:szCs w:val="16"/>
          <w:bdr w:val="none" w:sz="0" w:space="0" w:color="auto" w:frame="1"/>
          <w:shd w:val="clear" w:color="auto" w:fill="EFF0F1"/>
          <w:lang w:eastAsia="en-US"/>
        </w:rPr>
      </w:pPr>
      <w:r w:rsidRPr="00BC6B3F">
        <w:rPr>
          <w:rFonts w:ascii="Consolas" w:eastAsia="Times New Roman" w:hAnsi="Consolas" w:cs="Courier New"/>
          <w:color w:val="303336"/>
          <w:sz w:val="16"/>
          <w:szCs w:val="16"/>
          <w:bdr w:val="none" w:sz="0" w:space="0" w:color="auto" w:frame="1"/>
          <w:shd w:val="clear" w:color="auto" w:fill="EFF0F1"/>
          <w:lang w:eastAsia="en-US"/>
        </w:rPr>
        <w:t xml:space="preserve">            </w:t>
      </w:r>
      <w:r w:rsidRPr="00BC6B3F">
        <w:rPr>
          <w:rFonts w:ascii="Consolas" w:eastAsia="Times New Roman" w:hAnsi="Consolas" w:cs="Courier New"/>
          <w:color w:val="7D2727"/>
          <w:sz w:val="16"/>
          <w:szCs w:val="16"/>
          <w:bdr w:val="none" w:sz="0" w:space="0" w:color="auto" w:frame="1"/>
          <w:shd w:val="clear" w:color="auto" w:fill="EFF0F1"/>
          <w:lang w:eastAsia="en-US"/>
        </w:rPr>
        <w:t>&lt;/resources&gt;</w:t>
      </w:r>
    </w:p>
    <w:p w14:paraId="6E8E474F" w14:textId="77777777" w:rsidR="006C7327" w:rsidRPr="00BC6B3F" w:rsidRDefault="006C7327" w:rsidP="006C7327">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03336"/>
          <w:sz w:val="16"/>
          <w:szCs w:val="16"/>
          <w:bdr w:val="none" w:sz="0" w:space="0" w:color="auto" w:frame="1"/>
          <w:shd w:val="clear" w:color="auto" w:fill="EFF0F1"/>
          <w:lang w:eastAsia="en-US"/>
        </w:rPr>
      </w:pPr>
      <w:r w:rsidRPr="00BC6B3F">
        <w:rPr>
          <w:rFonts w:ascii="Consolas" w:eastAsia="Times New Roman" w:hAnsi="Consolas" w:cs="Courier New"/>
          <w:color w:val="303336"/>
          <w:sz w:val="16"/>
          <w:szCs w:val="16"/>
          <w:bdr w:val="none" w:sz="0" w:space="0" w:color="auto" w:frame="1"/>
          <w:shd w:val="clear" w:color="auto" w:fill="EFF0F1"/>
          <w:lang w:eastAsia="en-US"/>
        </w:rPr>
        <w:t xml:space="preserve">        </w:t>
      </w:r>
      <w:r w:rsidRPr="00BC6B3F">
        <w:rPr>
          <w:rFonts w:ascii="Consolas" w:eastAsia="Times New Roman" w:hAnsi="Consolas" w:cs="Courier New"/>
          <w:color w:val="7D2727"/>
          <w:sz w:val="16"/>
          <w:szCs w:val="16"/>
          <w:bdr w:val="none" w:sz="0" w:space="0" w:color="auto" w:frame="1"/>
          <w:shd w:val="clear" w:color="auto" w:fill="EFF0F1"/>
          <w:lang w:eastAsia="en-US"/>
        </w:rPr>
        <w:t>&lt;/build&gt;</w:t>
      </w:r>
    </w:p>
    <w:p w14:paraId="63529DEE" w14:textId="77777777" w:rsidR="006C7327" w:rsidRPr="00BC6B3F" w:rsidRDefault="006C7327" w:rsidP="006C7327">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0000FF"/>
          <w:sz w:val="16"/>
          <w:szCs w:val="16"/>
          <w:bdr w:val="none" w:sz="0" w:space="0" w:color="auto" w:frame="1"/>
          <w:shd w:val="clear" w:color="auto" w:fill="EFF0F1"/>
          <w:lang w:eastAsia="en-US"/>
        </w:rPr>
      </w:pPr>
      <w:r w:rsidRPr="00BC6B3F">
        <w:rPr>
          <w:rFonts w:ascii="Consolas" w:eastAsia="Times New Roman" w:hAnsi="Consolas" w:cs="Courier New"/>
          <w:color w:val="0000FF"/>
          <w:sz w:val="16"/>
          <w:szCs w:val="16"/>
          <w:bdr w:val="none" w:sz="0" w:space="0" w:color="auto" w:frame="1"/>
          <w:shd w:val="clear" w:color="auto" w:fill="EFF0F1"/>
          <w:lang w:eastAsia="en-US"/>
        </w:rPr>
        <w:t xml:space="preserve">    &lt;/profile&gt;</w:t>
      </w:r>
    </w:p>
    <w:p w14:paraId="73819397" w14:textId="77777777" w:rsidR="006C7327" w:rsidRPr="00BC6B3F" w:rsidRDefault="006C7327" w:rsidP="006C7327">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16"/>
          <w:szCs w:val="16"/>
          <w:lang w:eastAsia="en-US"/>
        </w:rPr>
      </w:pPr>
      <w:r w:rsidRPr="00BC6B3F">
        <w:rPr>
          <w:rFonts w:ascii="Consolas" w:eastAsia="Times New Roman" w:hAnsi="Consolas" w:cs="Courier New"/>
          <w:color w:val="7D2727"/>
          <w:sz w:val="16"/>
          <w:szCs w:val="16"/>
          <w:bdr w:val="none" w:sz="0" w:space="0" w:color="auto" w:frame="1"/>
          <w:shd w:val="clear" w:color="auto" w:fill="EFF0F1"/>
          <w:lang w:eastAsia="en-US"/>
        </w:rPr>
        <w:t>&lt;/profiles&gt;</w:t>
      </w:r>
    </w:p>
    <w:p w14:paraId="753C32C3" w14:textId="77777777" w:rsidR="002941D5" w:rsidRDefault="002941D5" w:rsidP="009867ED">
      <w:pPr>
        <w:spacing w:after="0"/>
        <w:rPr>
          <w:lang w:eastAsia="en-US"/>
        </w:rPr>
      </w:pPr>
    </w:p>
    <w:p w14:paraId="486C164C" w14:textId="3C4D1C1C" w:rsidR="006C7327" w:rsidRPr="00E35A01" w:rsidRDefault="006C7327" w:rsidP="002941D5">
      <w:pPr>
        <w:spacing w:after="0" w:line="240" w:lineRule="auto"/>
        <w:rPr>
          <w:lang w:eastAsia="en-US"/>
        </w:rPr>
      </w:pPr>
      <w:r w:rsidRPr="00E35A01">
        <w:rPr>
          <w:lang w:eastAsia="en-US"/>
        </w:rPr>
        <w:t>To activate this you would type this on the command line:</w:t>
      </w:r>
    </w:p>
    <w:p w14:paraId="75A036E0" w14:textId="77777777" w:rsidR="006C7327" w:rsidRPr="002941D5" w:rsidRDefault="006C7327" w:rsidP="002941D5">
      <w:pPr>
        <w:pBdr>
          <w:top w:val="single" w:sz="6" w:space="2" w:color="888888"/>
          <w:left w:val="single" w:sz="6" w:space="2" w:color="888888"/>
          <w:bottom w:val="single" w:sz="6" w:space="2" w:color="888888"/>
          <w:right w:val="single" w:sz="6" w:space="2" w:color="888888"/>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15"/>
        <w:rPr>
          <w:rFonts w:ascii="Consolas" w:eastAsia="Times New Roman" w:hAnsi="Consolas" w:cs="Courier New"/>
          <w:color w:val="404040"/>
          <w:sz w:val="16"/>
          <w:szCs w:val="16"/>
          <w:lang w:eastAsia="en-US"/>
        </w:rPr>
      </w:pPr>
      <w:r w:rsidRPr="002941D5">
        <w:rPr>
          <w:rFonts w:ascii="Consolas" w:eastAsia="Times New Roman" w:hAnsi="Consolas" w:cs="Courier New"/>
          <w:color w:val="000000"/>
          <w:sz w:val="16"/>
          <w:szCs w:val="16"/>
          <w:lang w:eastAsia="en-US"/>
        </w:rPr>
        <w:t>mvn groupId</w:t>
      </w:r>
      <w:r w:rsidRPr="002941D5">
        <w:rPr>
          <w:rFonts w:ascii="Consolas" w:eastAsia="Times New Roman" w:hAnsi="Consolas" w:cs="Courier New"/>
          <w:color w:val="666600"/>
          <w:sz w:val="16"/>
          <w:szCs w:val="16"/>
          <w:lang w:eastAsia="en-US"/>
        </w:rPr>
        <w:t>:</w:t>
      </w:r>
      <w:r w:rsidRPr="002941D5">
        <w:rPr>
          <w:rFonts w:ascii="Consolas" w:eastAsia="Times New Roman" w:hAnsi="Consolas" w:cs="Courier New"/>
          <w:color w:val="000000"/>
          <w:sz w:val="16"/>
          <w:szCs w:val="16"/>
          <w:lang w:eastAsia="en-US"/>
        </w:rPr>
        <w:t>artifactId</w:t>
      </w:r>
      <w:r w:rsidRPr="002941D5">
        <w:rPr>
          <w:rFonts w:ascii="Consolas" w:eastAsia="Times New Roman" w:hAnsi="Consolas" w:cs="Courier New"/>
          <w:color w:val="666600"/>
          <w:sz w:val="16"/>
          <w:szCs w:val="16"/>
          <w:lang w:eastAsia="en-US"/>
        </w:rPr>
        <w:t>:</w:t>
      </w:r>
      <w:r w:rsidRPr="002941D5">
        <w:rPr>
          <w:rFonts w:ascii="Consolas" w:eastAsia="Times New Roman" w:hAnsi="Consolas" w:cs="Courier New"/>
          <w:color w:val="000000"/>
          <w:sz w:val="16"/>
          <w:szCs w:val="16"/>
          <w:lang w:eastAsia="en-US"/>
        </w:rPr>
        <w:t xml:space="preserve">goal </w:t>
      </w:r>
      <w:r w:rsidRPr="002941D5">
        <w:rPr>
          <w:rFonts w:ascii="Consolas" w:eastAsia="Times New Roman" w:hAnsi="Consolas" w:cs="Courier New"/>
          <w:color w:val="666600"/>
          <w:sz w:val="16"/>
          <w:szCs w:val="16"/>
          <w:lang w:eastAsia="en-US"/>
        </w:rPr>
        <w:t>-</w:t>
      </w:r>
      <w:r w:rsidRPr="002941D5">
        <w:rPr>
          <w:rFonts w:ascii="Consolas" w:eastAsia="Times New Roman" w:hAnsi="Consolas" w:cs="Courier New"/>
          <w:color w:val="660066"/>
          <w:sz w:val="16"/>
          <w:szCs w:val="16"/>
          <w:lang w:eastAsia="en-US"/>
        </w:rPr>
        <w:t>Denvironment</w:t>
      </w:r>
      <w:r w:rsidRPr="002941D5">
        <w:rPr>
          <w:rFonts w:ascii="Consolas" w:eastAsia="Times New Roman" w:hAnsi="Consolas" w:cs="Courier New"/>
          <w:color w:val="666600"/>
          <w:sz w:val="16"/>
          <w:szCs w:val="16"/>
          <w:lang w:eastAsia="en-US"/>
        </w:rPr>
        <w:t>=</w:t>
      </w:r>
      <w:r w:rsidRPr="002941D5">
        <w:rPr>
          <w:rFonts w:ascii="Consolas" w:eastAsia="Times New Roman" w:hAnsi="Consolas" w:cs="Courier New"/>
          <w:color w:val="000000"/>
          <w:sz w:val="16"/>
          <w:szCs w:val="16"/>
          <w:lang w:eastAsia="en-US"/>
        </w:rPr>
        <w:t>local</w:t>
      </w:r>
    </w:p>
    <w:p w14:paraId="009A3684" w14:textId="77777777" w:rsidR="00442AB7" w:rsidRPr="00442AB7" w:rsidRDefault="00442AB7" w:rsidP="008151C9">
      <w:pPr>
        <w:pStyle w:val="Heading30"/>
      </w:pPr>
      <w:r w:rsidRPr="00442AB7">
        <w:lastRenderedPageBreak/>
        <w:t>How PrintWriter is different from ServletOutputStream?</w:t>
      </w:r>
    </w:p>
    <w:p w14:paraId="372A19A8" w14:textId="77777777" w:rsidR="00442AB7" w:rsidRPr="00442AB7" w:rsidRDefault="00442AB7" w:rsidP="00442AB7">
      <w:r w:rsidRPr="00442AB7">
        <w:rPr>
          <w:b/>
          <w:bCs/>
        </w:rPr>
        <w:t>Ans:</w:t>
      </w:r>
      <w:r w:rsidRPr="00442AB7">
        <w:t> </w:t>
      </w:r>
      <w:r w:rsidRPr="00442AB7">
        <w:rPr>
          <w:b/>
          <w:bCs/>
        </w:rPr>
        <w:t>PrintWriter</w:t>
      </w:r>
      <w:r w:rsidRPr="00442AB7">
        <w:t> is basically a character-stream class. On the other hand, </w:t>
      </w:r>
      <w:r w:rsidRPr="00442AB7">
        <w:rPr>
          <w:b/>
          <w:bCs/>
        </w:rPr>
        <w:t>ServletOutputStream</w:t>
      </w:r>
      <w:r w:rsidRPr="00442AB7">
        <w:t xml:space="preserve"> is a byte-stream class. The PrintWriter class can be used to write </w:t>
      </w:r>
      <w:r w:rsidRPr="00442AB7">
        <w:rPr>
          <w:b/>
          <w:bCs/>
        </w:rPr>
        <w:t>only character-based information</w:t>
      </w:r>
      <w:r w:rsidRPr="00442AB7">
        <w:t xml:space="preserve"> whereas ServletOutputStream class can be used to write </w:t>
      </w:r>
      <w:r w:rsidRPr="00442AB7">
        <w:rPr>
          <w:b/>
          <w:bCs/>
        </w:rPr>
        <w:t>primitive values as well as character-based</w:t>
      </w:r>
      <w:r w:rsidRPr="00442AB7">
        <w:t xml:space="preserve"> information.</w:t>
      </w:r>
    </w:p>
    <w:p w14:paraId="4F8CE5E9" w14:textId="77777777" w:rsidR="006C7327" w:rsidRDefault="006C7327" w:rsidP="00DE785D">
      <w:pPr>
        <w:spacing w:after="0"/>
      </w:pPr>
    </w:p>
    <w:p w14:paraId="2A06D80F" w14:textId="77777777" w:rsidR="000D55B6" w:rsidRPr="000D55B6" w:rsidRDefault="000D55B6" w:rsidP="008151C9">
      <w:pPr>
        <w:pStyle w:val="Heading30"/>
      </w:pPr>
      <w:r w:rsidRPr="000D55B6">
        <w:t>Explain is servlet mapping?</w:t>
      </w:r>
    </w:p>
    <w:p w14:paraId="639B77A9" w14:textId="33B8B8FC" w:rsidR="000D55B6" w:rsidRDefault="000D55B6" w:rsidP="000D55B6">
      <w:r w:rsidRPr="000D55B6">
        <w:rPr>
          <w:b/>
          <w:bCs/>
        </w:rPr>
        <w:t>Ans:</w:t>
      </w:r>
      <w:r w:rsidRPr="000D55B6">
        <w:t> Servlet mapping is a process of defining an association between a URL pattern and a servlet. The mapping is used to map requests to Servlets.</w:t>
      </w:r>
    </w:p>
    <w:p w14:paraId="509D6487" w14:textId="77777777" w:rsidR="00DE785D" w:rsidRPr="000D55B6" w:rsidRDefault="00DE785D" w:rsidP="00DE785D">
      <w:pPr>
        <w:spacing w:after="0"/>
      </w:pPr>
    </w:p>
    <w:p w14:paraId="50966D98" w14:textId="77777777" w:rsidR="000D55B6" w:rsidRPr="000D55B6" w:rsidRDefault="000D55B6" w:rsidP="008151C9">
      <w:pPr>
        <w:pStyle w:val="Heading30"/>
      </w:pPr>
      <w:r w:rsidRPr="000D55B6">
        <w:t> What are the annotations used in Servlet 3?</w:t>
      </w:r>
    </w:p>
    <w:p w14:paraId="35F73C28" w14:textId="77777777" w:rsidR="000D55B6" w:rsidRPr="000D55B6" w:rsidRDefault="000D55B6" w:rsidP="000D55B6">
      <w:r w:rsidRPr="000D55B6">
        <w:rPr>
          <w:b/>
          <w:bCs/>
        </w:rPr>
        <w:t>Ans:</w:t>
      </w:r>
      <w:r w:rsidRPr="000D55B6">
        <w:t> The important 3 annotations used in the servlets are.</w:t>
      </w:r>
    </w:p>
    <w:p w14:paraId="68CB9F7F" w14:textId="77777777" w:rsidR="000D55B6" w:rsidRPr="000D55B6" w:rsidRDefault="000D55B6" w:rsidP="00CB2B37">
      <w:pPr>
        <w:pStyle w:val="ListParagraph"/>
        <w:numPr>
          <w:ilvl w:val="0"/>
          <w:numId w:val="145"/>
        </w:numPr>
      </w:pPr>
      <w:r w:rsidRPr="000D55B6">
        <w:rPr>
          <w:b/>
          <w:bCs/>
        </w:rPr>
        <w:t>@WebServlet</w:t>
      </w:r>
      <w:r w:rsidRPr="000D55B6">
        <w:t> : for servlet class.</w:t>
      </w:r>
    </w:p>
    <w:p w14:paraId="66B2CA96" w14:textId="77777777" w:rsidR="000D55B6" w:rsidRPr="000D55B6" w:rsidRDefault="000D55B6" w:rsidP="00CB2B37">
      <w:pPr>
        <w:pStyle w:val="ListParagraph"/>
        <w:numPr>
          <w:ilvl w:val="0"/>
          <w:numId w:val="145"/>
        </w:numPr>
      </w:pPr>
      <w:r w:rsidRPr="000D55B6">
        <w:rPr>
          <w:b/>
          <w:bCs/>
        </w:rPr>
        <w:t>@WebListener</w:t>
      </w:r>
      <w:r w:rsidRPr="000D55B6">
        <w:t> : for listener class.</w:t>
      </w:r>
    </w:p>
    <w:p w14:paraId="7412DB91" w14:textId="0C548954" w:rsidR="000D55B6" w:rsidRDefault="000D55B6" w:rsidP="00CB2B37">
      <w:pPr>
        <w:pStyle w:val="ListParagraph"/>
        <w:numPr>
          <w:ilvl w:val="0"/>
          <w:numId w:val="145"/>
        </w:numPr>
      </w:pPr>
      <w:r w:rsidRPr="000D55B6">
        <w:rPr>
          <w:b/>
          <w:bCs/>
        </w:rPr>
        <w:t>@WebFilter</w:t>
      </w:r>
      <w:r w:rsidRPr="000D55B6">
        <w:t> : for filter class.</w:t>
      </w:r>
    </w:p>
    <w:p w14:paraId="22251FC7" w14:textId="01BE01A7" w:rsidR="000D55B6" w:rsidRDefault="000D55B6" w:rsidP="00DE785D">
      <w:pPr>
        <w:spacing w:after="0"/>
      </w:pPr>
    </w:p>
    <w:p w14:paraId="11775DDA" w14:textId="77777777" w:rsidR="000D55B6" w:rsidRPr="000D55B6" w:rsidRDefault="000D55B6" w:rsidP="008151C9">
      <w:pPr>
        <w:pStyle w:val="Heading30"/>
      </w:pPr>
      <w:r w:rsidRPr="000D55B6">
        <w:t>What is the use of RequestDispatcher Interface?</w:t>
      </w:r>
    </w:p>
    <w:p w14:paraId="2B583C94" w14:textId="77777777" w:rsidR="000D55B6" w:rsidRPr="000D55B6" w:rsidRDefault="000D55B6" w:rsidP="00117E6F">
      <w:pPr>
        <w:spacing w:after="0"/>
      </w:pPr>
      <w:r w:rsidRPr="000D55B6">
        <w:rPr>
          <w:b/>
          <w:bCs/>
        </w:rPr>
        <w:t>Ans: </w:t>
      </w:r>
      <w:r w:rsidRPr="000D55B6">
        <w:t>The </w:t>
      </w:r>
      <w:r w:rsidRPr="000D55B6">
        <w:rPr>
          <w:b/>
          <w:bCs/>
        </w:rPr>
        <w:t>RequestDispatcher</w:t>
      </w:r>
      <w:r w:rsidRPr="000D55B6">
        <w:t> interface defines the object that receives the request from the client and dispatches it to the resources such as a servlet, JSP, HTML file. The RequestDispatcher interface has the following two methods:</w:t>
      </w:r>
    </w:p>
    <w:p w14:paraId="4575EA23" w14:textId="5871C964" w:rsidR="000D55B6" w:rsidRDefault="000D55B6" w:rsidP="00117E6F">
      <w:pPr>
        <w:spacing w:after="0"/>
        <w:ind w:left="720"/>
      </w:pPr>
      <w:r w:rsidRPr="000D55B6">
        <w:rPr>
          <w:b/>
          <w:bCs/>
        </w:rPr>
        <w:t>Forwards</w:t>
      </w:r>
      <w:r w:rsidRPr="000D55B6">
        <w:t> request from one servlet to another resource like servlet, JSP, HTML etc.</w:t>
      </w:r>
    </w:p>
    <w:p w14:paraId="2047E369" w14:textId="7964E09B" w:rsidR="00903B33" w:rsidRPr="000D55B6" w:rsidRDefault="00903B33" w:rsidP="00117E6F">
      <w:pPr>
        <w:pStyle w:val="Output"/>
        <w:ind w:left="720"/>
      </w:pPr>
      <w:r w:rsidRPr="00903B33">
        <w:t xml:space="preserve">public void </w:t>
      </w:r>
      <w:r w:rsidRPr="00117E6F">
        <w:rPr>
          <w:color w:val="0000FF"/>
        </w:rPr>
        <w:t>forward</w:t>
      </w:r>
      <w:r w:rsidRPr="00903B33">
        <w:t>(ServletRequest request, ServletResponse response)</w:t>
      </w:r>
    </w:p>
    <w:p w14:paraId="40291FEF" w14:textId="77777777" w:rsidR="00903B33" w:rsidRDefault="00903B33" w:rsidP="00117E6F">
      <w:pPr>
        <w:spacing w:after="0"/>
        <w:ind w:left="720"/>
        <w:rPr>
          <w:b/>
          <w:bCs/>
        </w:rPr>
      </w:pPr>
    </w:p>
    <w:p w14:paraId="0C89D51A" w14:textId="2E0991BF" w:rsidR="000D55B6" w:rsidRPr="000D55B6" w:rsidRDefault="000D55B6" w:rsidP="00117E6F">
      <w:pPr>
        <w:spacing w:after="0"/>
        <w:ind w:left="720"/>
      </w:pPr>
      <w:r w:rsidRPr="000D55B6">
        <w:rPr>
          <w:b/>
          <w:bCs/>
        </w:rPr>
        <w:t>Includes</w:t>
      </w:r>
      <w:r w:rsidRPr="000D55B6">
        <w:t xml:space="preserve"> the </w:t>
      </w:r>
      <w:r w:rsidRPr="000D55B6">
        <w:rPr>
          <w:b/>
          <w:bCs/>
        </w:rPr>
        <w:t>content</w:t>
      </w:r>
      <w:r w:rsidRPr="000D55B6">
        <w:t> of the resource such as a servlet, JSP, and HTML in the response.</w:t>
      </w:r>
    </w:p>
    <w:p w14:paraId="71521904" w14:textId="15F778B3" w:rsidR="000D55B6" w:rsidRPr="00903B33" w:rsidRDefault="00903B33" w:rsidP="00117E6F">
      <w:pPr>
        <w:pStyle w:val="Output"/>
        <w:ind w:left="720"/>
      </w:pPr>
      <w:r w:rsidRPr="00903B33">
        <w:rPr>
          <w:rStyle w:val="HTMLCode"/>
          <w:rFonts w:ascii="Consolas" w:eastAsiaTheme="minorEastAsia" w:hAnsi="Consolas" w:cs="Consolas"/>
          <w:sz w:val="16"/>
        </w:rPr>
        <w:t>public</w:t>
      </w:r>
      <w:r w:rsidRPr="00903B33">
        <w:t xml:space="preserve"> </w:t>
      </w:r>
      <w:r w:rsidRPr="00903B33">
        <w:rPr>
          <w:rStyle w:val="HTMLCode"/>
          <w:rFonts w:ascii="Consolas" w:eastAsiaTheme="minorEastAsia" w:hAnsi="Consolas" w:cs="Consolas"/>
          <w:sz w:val="16"/>
        </w:rPr>
        <w:t>void</w:t>
      </w:r>
      <w:r w:rsidRPr="00903B33">
        <w:t xml:space="preserve"> </w:t>
      </w:r>
      <w:r w:rsidRPr="00117E6F">
        <w:rPr>
          <w:rStyle w:val="HTMLCode"/>
          <w:rFonts w:ascii="Consolas" w:eastAsiaTheme="minorEastAsia" w:hAnsi="Consolas" w:cs="Consolas"/>
          <w:color w:val="0000FF"/>
          <w:sz w:val="16"/>
        </w:rPr>
        <w:t>include</w:t>
      </w:r>
      <w:r w:rsidRPr="00903B33">
        <w:rPr>
          <w:rStyle w:val="HTMLCode"/>
          <w:rFonts w:ascii="Consolas" w:eastAsiaTheme="minorEastAsia" w:hAnsi="Consolas" w:cs="Consolas"/>
          <w:sz w:val="16"/>
        </w:rPr>
        <w:t>(ServletRequest request, ServletResponse response)</w:t>
      </w:r>
    </w:p>
    <w:p w14:paraId="6B5D0059" w14:textId="77777777" w:rsidR="006C7327" w:rsidRDefault="006C7327" w:rsidP="00117E6F">
      <w:pPr>
        <w:spacing w:after="0"/>
      </w:pPr>
    </w:p>
    <w:p w14:paraId="69E334F7" w14:textId="16767EDA" w:rsidR="006C7327" w:rsidRDefault="006C7327" w:rsidP="000C5A8A">
      <w:pPr>
        <w:spacing w:after="0"/>
      </w:pPr>
    </w:p>
    <w:p w14:paraId="67EA1100" w14:textId="77777777" w:rsidR="00F56EB0" w:rsidRPr="00F56EB0" w:rsidRDefault="00F56EB0" w:rsidP="008151C9">
      <w:pPr>
        <w:pStyle w:val="Heading30"/>
      </w:pPr>
      <w:r w:rsidRPr="00F56EB0">
        <w:t>Can a JSP be called using a Servlet?</w:t>
      </w:r>
    </w:p>
    <w:p w14:paraId="2C44B1AB" w14:textId="577FC4CC" w:rsidR="00F56EB0" w:rsidRDefault="00F56EB0" w:rsidP="00F56EB0">
      <w:pPr>
        <w:spacing w:after="0"/>
        <w:rPr>
          <w:rFonts w:ascii="Consolas" w:hAnsi="Consolas" w:cs="Consolas"/>
          <w:color w:val="4C483D" w:themeColor="text2"/>
        </w:rPr>
      </w:pPr>
      <w:r w:rsidRPr="00F56EB0">
        <w:rPr>
          <w:b/>
          <w:bCs/>
        </w:rPr>
        <w:t>Ans:</w:t>
      </w:r>
      <w:r w:rsidRPr="00F56EB0">
        <w:t> Yes, Servlet can call a </w:t>
      </w:r>
      <w:r w:rsidRPr="00F56EB0">
        <w:rPr>
          <w:b/>
          <w:bCs/>
        </w:rPr>
        <w:t>JSP</w:t>
      </w:r>
      <w:r w:rsidRPr="00F56EB0">
        <w:t> using </w:t>
      </w:r>
      <w:r w:rsidRPr="00F56EB0">
        <w:rPr>
          <w:b/>
          <w:bCs/>
        </w:rPr>
        <w:t>RequestDispatcher</w:t>
      </w:r>
      <w:r w:rsidRPr="00F56EB0">
        <w:t> interface.</w:t>
      </w:r>
      <w:r>
        <w:rPr>
          <w:rFonts w:ascii="Consolas" w:hAnsi="Consolas" w:cs="Consolas"/>
          <w:color w:val="000000"/>
        </w:rPr>
        <w:tab/>
      </w:r>
      <w:r>
        <w:rPr>
          <w:rFonts w:ascii="Consolas" w:hAnsi="Consolas" w:cs="Consolas"/>
          <w:color w:val="000000"/>
        </w:rPr>
        <w:tab/>
      </w:r>
    </w:p>
    <w:p w14:paraId="6260B354" w14:textId="7D786E4B" w:rsidR="00F56EB0" w:rsidRPr="00F56EB0" w:rsidRDefault="00F56EB0" w:rsidP="00F56EB0">
      <w:pPr>
        <w:pStyle w:val="Output"/>
        <w:rPr>
          <w:color w:val="4C483D" w:themeColor="text2"/>
        </w:rPr>
      </w:pPr>
      <w:r w:rsidRPr="00F56EB0">
        <w:tab/>
        <w:t xml:space="preserve">RequestDispatcher </w:t>
      </w:r>
      <w:r w:rsidRPr="00F56EB0">
        <w:rPr>
          <w:color w:val="6A3E3E"/>
        </w:rPr>
        <w:t>reqdis</w:t>
      </w:r>
      <w:r w:rsidRPr="00F56EB0">
        <w:t>=</w:t>
      </w:r>
      <w:r w:rsidRPr="00F56EB0">
        <w:rPr>
          <w:color w:val="6A3E3E"/>
        </w:rPr>
        <w:t>request</w:t>
      </w:r>
      <w:r w:rsidRPr="00F56EB0">
        <w:t>.getRequestDispatcher(</w:t>
      </w:r>
      <w:r w:rsidRPr="00F56EB0">
        <w:rPr>
          <w:color w:val="2A00FF"/>
        </w:rPr>
        <w:t>"log.jsp"</w:t>
      </w:r>
      <w:r w:rsidRPr="00F56EB0">
        <w:t>);</w:t>
      </w:r>
    </w:p>
    <w:p w14:paraId="5AED2AAA" w14:textId="102C20F2" w:rsidR="00F56EB0" w:rsidRPr="00F56EB0" w:rsidRDefault="00F56EB0" w:rsidP="00F56EB0">
      <w:pPr>
        <w:pStyle w:val="Output"/>
      </w:pPr>
      <w:r w:rsidRPr="00F56EB0">
        <w:tab/>
      </w:r>
      <w:r w:rsidRPr="00F56EB0">
        <w:rPr>
          <w:color w:val="6A3E3E"/>
        </w:rPr>
        <w:t>reqdis</w:t>
      </w:r>
      <w:r w:rsidRPr="00F56EB0">
        <w:t>.forward(</w:t>
      </w:r>
      <w:r w:rsidRPr="00F56EB0">
        <w:rPr>
          <w:color w:val="6A3E3E"/>
        </w:rPr>
        <w:t>request</w:t>
      </w:r>
      <w:r w:rsidRPr="00F56EB0">
        <w:t>,</w:t>
      </w:r>
      <w:r w:rsidRPr="00F56EB0">
        <w:rPr>
          <w:color w:val="6A3E3E"/>
        </w:rPr>
        <w:t>response</w:t>
      </w:r>
      <w:r w:rsidRPr="00F56EB0">
        <w:t>);</w:t>
      </w:r>
    </w:p>
    <w:p w14:paraId="489465C4" w14:textId="1ABF1C9D" w:rsidR="00F56EB0" w:rsidRDefault="00F56EB0" w:rsidP="006C7327"/>
    <w:p w14:paraId="14B0CF15" w14:textId="7D4CCDC9" w:rsidR="004A3C14" w:rsidRPr="004A3C14" w:rsidRDefault="004A3C14" w:rsidP="008151C9">
      <w:pPr>
        <w:pStyle w:val="Heading30"/>
      </w:pPr>
      <w:r w:rsidRPr="004A3C14">
        <w:t>Explain the Servlet Filter</w:t>
      </w:r>
      <w:r>
        <w:t>?</w:t>
      </w:r>
    </w:p>
    <w:p w14:paraId="105C246F" w14:textId="1BAC7E17" w:rsidR="004A3C14" w:rsidRPr="004A3C14" w:rsidRDefault="004A3C14" w:rsidP="004A3C14">
      <w:pPr>
        <w:spacing w:after="0"/>
      </w:pPr>
      <w:r w:rsidRPr="004A3C14">
        <w:t>A </w:t>
      </w:r>
      <w:r w:rsidRPr="004A3C14">
        <w:rPr>
          <w:b/>
          <w:bCs/>
        </w:rPr>
        <w:t>Filter </w:t>
      </w:r>
      <w:r w:rsidRPr="004A3C14">
        <w:t>is defined as a </w:t>
      </w:r>
      <w:r w:rsidRPr="004A3C14">
        <w:rPr>
          <w:b/>
          <w:bCs/>
        </w:rPr>
        <w:t>pluggable</w:t>
      </w:r>
      <w:r w:rsidRPr="004A3C14">
        <w:t> object that is invoked either at the pre-processing or post-processing of a </w:t>
      </w:r>
      <w:r w:rsidRPr="004A3C14">
        <w:rPr>
          <w:b/>
          <w:bCs/>
        </w:rPr>
        <w:t>request.</w:t>
      </w:r>
      <w:r>
        <w:rPr>
          <w:b/>
          <w:bCs/>
        </w:rPr>
        <w:t xml:space="preserve"> </w:t>
      </w:r>
      <w:r w:rsidRPr="004A3C14">
        <w:t>We need </w:t>
      </w:r>
      <w:r w:rsidRPr="004A3C14">
        <w:rPr>
          <w:b/>
          <w:bCs/>
        </w:rPr>
        <w:t>Servlet Filters</w:t>
      </w:r>
      <w:r w:rsidRPr="004A3C14">
        <w:t> for the following reasons:</w:t>
      </w:r>
    </w:p>
    <w:p w14:paraId="39EE7D82" w14:textId="77777777" w:rsidR="004A3C14" w:rsidRPr="004A3C14" w:rsidRDefault="004A3C14" w:rsidP="00CB2B37">
      <w:pPr>
        <w:pStyle w:val="ListParagraph"/>
        <w:numPr>
          <w:ilvl w:val="0"/>
          <w:numId w:val="146"/>
        </w:numPr>
      </w:pPr>
      <w:r w:rsidRPr="004A3C14">
        <w:rPr>
          <w:b/>
          <w:bCs/>
        </w:rPr>
        <w:t>Logging</w:t>
      </w:r>
      <w:r w:rsidRPr="004A3C14">
        <w:t> the request parameters to log files.</w:t>
      </w:r>
    </w:p>
    <w:p w14:paraId="0D51AD23" w14:textId="77777777" w:rsidR="004A3C14" w:rsidRPr="004A3C14" w:rsidRDefault="004A3C14" w:rsidP="00CB2B37">
      <w:pPr>
        <w:pStyle w:val="ListParagraph"/>
        <w:numPr>
          <w:ilvl w:val="0"/>
          <w:numId w:val="146"/>
        </w:numPr>
      </w:pPr>
      <w:r w:rsidRPr="004A3C14">
        <w:rPr>
          <w:b/>
          <w:bCs/>
        </w:rPr>
        <w:t>Authentication</w:t>
      </w:r>
      <w:r w:rsidRPr="004A3C14">
        <w:t> and </w:t>
      </w:r>
      <w:r w:rsidRPr="004A3C14">
        <w:rPr>
          <w:b/>
          <w:bCs/>
        </w:rPr>
        <w:t>Authorization</w:t>
      </w:r>
      <w:r w:rsidRPr="004A3C14">
        <w:t> of the request for the needed resources.</w:t>
      </w:r>
    </w:p>
    <w:p w14:paraId="116BC114" w14:textId="77777777" w:rsidR="004A3C14" w:rsidRPr="004A3C14" w:rsidRDefault="004A3C14" w:rsidP="00CB2B37">
      <w:pPr>
        <w:pStyle w:val="ListParagraph"/>
        <w:numPr>
          <w:ilvl w:val="0"/>
          <w:numId w:val="146"/>
        </w:numPr>
      </w:pPr>
      <w:r w:rsidRPr="004A3C14">
        <w:rPr>
          <w:b/>
          <w:bCs/>
        </w:rPr>
        <w:t>Formatting</w:t>
      </w:r>
      <w:r w:rsidRPr="004A3C14">
        <w:t> of the request body/header before sending it to the servlet.</w:t>
      </w:r>
    </w:p>
    <w:p w14:paraId="6DDAD9EE" w14:textId="77777777" w:rsidR="004A3C14" w:rsidRPr="004A3C14" w:rsidRDefault="004A3C14" w:rsidP="00CB2B37">
      <w:pPr>
        <w:pStyle w:val="ListParagraph"/>
        <w:numPr>
          <w:ilvl w:val="0"/>
          <w:numId w:val="146"/>
        </w:numPr>
      </w:pPr>
      <w:r w:rsidRPr="004A3C14">
        <w:rPr>
          <w:b/>
          <w:bCs/>
        </w:rPr>
        <w:t>Compressing</w:t>
      </w:r>
      <w:r w:rsidRPr="004A3C14">
        <w:t> response data sent to the client.</w:t>
      </w:r>
    </w:p>
    <w:p w14:paraId="7FE76C1A" w14:textId="77777777" w:rsidR="004A3C14" w:rsidRPr="004A3C14" w:rsidRDefault="004A3C14" w:rsidP="00CB2B37">
      <w:pPr>
        <w:pStyle w:val="ListParagraph"/>
        <w:numPr>
          <w:ilvl w:val="0"/>
          <w:numId w:val="146"/>
        </w:numPr>
      </w:pPr>
      <w:r w:rsidRPr="004A3C14">
        <w:t>Change the response by adding some </w:t>
      </w:r>
      <w:r w:rsidRPr="004A3C14">
        <w:rPr>
          <w:b/>
          <w:bCs/>
        </w:rPr>
        <w:t>cookies</w:t>
      </w:r>
      <w:r w:rsidRPr="004A3C14">
        <w:t> and </w:t>
      </w:r>
      <w:r w:rsidRPr="004A3C14">
        <w:rPr>
          <w:b/>
          <w:bCs/>
        </w:rPr>
        <w:t>header</w:t>
      </w:r>
      <w:r w:rsidRPr="004A3C14">
        <w:t> information.</w:t>
      </w:r>
    </w:p>
    <w:p w14:paraId="01B2B23D" w14:textId="77777777" w:rsidR="004A3C14" w:rsidRDefault="004A3C14" w:rsidP="00B06C77">
      <w:pPr>
        <w:spacing w:after="0"/>
      </w:pPr>
    </w:p>
    <w:p w14:paraId="7082059B" w14:textId="6F88E021" w:rsidR="00B06C77" w:rsidRPr="00B06C77" w:rsidRDefault="00B06C77" w:rsidP="008151C9">
      <w:pPr>
        <w:pStyle w:val="Heading30"/>
      </w:pPr>
      <w:r w:rsidRPr="00B06C77">
        <w:lastRenderedPageBreak/>
        <w:t>Why is init() method is used in Servlets?</w:t>
      </w:r>
    </w:p>
    <w:p w14:paraId="471DF076" w14:textId="77777777" w:rsidR="00B06C77" w:rsidRPr="00B06C77" w:rsidRDefault="00B06C77" w:rsidP="00B06C77">
      <w:r w:rsidRPr="00B06C77">
        <w:rPr>
          <w:b/>
          <w:bCs/>
        </w:rPr>
        <w:t>Ans:</w:t>
      </w:r>
      <w:r w:rsidRPr="00B06C77">
        <w:t> The </w:t>
      </w:r>
      <w:r w:rsidRPr="00B06C77">
        <w:rPr>
          <w:rStyle w:val="2SyntaxChar"/>
          <w:szCs w:val="20"/>
        </w:rPr>
        <w:t>init()</w:t>
      </w:r>
      <w:r w:rsidRPr="00B06C77">
        <w:t> method is used to create or load some data that will be used throughout the life of the servlet.</w:t>
      </w:r>
    </w:p>
    <w:p w14:paraId="629EC119" w14:textId="77777777" w:rsidR="00B06C77" w:rsidRPr="00B06C77" w:rsidRDefault="00B06C77" w:rsidP="00B06C77">
      <w:pPr>
        <w:spacing w:after="0"/>
      </w:pPr>
      <w:r w:rsidRPr="00B06C77">
        <w:t> </w:t>
      </w:r>
    </w:p>
    <w:p w14:paraId="7F62BAF0" w14:textId="12890D96" w:rsidR="00B06C77" w:rsidRPr="00B06C77" w:rsidRDefault="00B06C77" w:rsidP="008151C9">
      <w:pPr>
        <w:pStyle w:val="Heading30"/>
      </w:pPr>
      <w:r w:rsidRPr="00B06C77">
        <w:t>What is load-on-startup in Servlet?</w:t>
      </w:r>
    </w:p>
    <w:p w14:paraId="09AA87BF" w14:textId="77777777" w:rsidR="00B06C77" w:rsidRPr="00B06C77" w:rsidRDefault="00B06C77" w:rsidP="00B06C77">
      <w:r w:rsidRPr="00B06C77">
        <w:rPr>
          <w:b/>
          <w:bCs/>
        </w:rPr>
        <w:t>Ans:</w:t>
      </w:r>
      <w:r w:rsidRPr="00B06C77">
        <w:t> The </w:t>
      </w:r>
      <w:r w:rsidRPr="00B06C77">
        <w:rPr>
          <w:b/>
          <w:bCs/>
        </w:rPr>
        <w:t>load-on-startup</w:t>
      </w:r>
      <w:r w:rsidRPr="00B06C77">
        <w:t> element of servlet in </w:t>
      </w:r>
      <w:r w:rsidRPr="00B06C77">
        <w:rPr>
          <w:rStyle w:val="2SyntaxChar"/>
          <w:szCs w:val="20"/>
        </w:rPr>
        <w:t>web.xml</w:t>
      </w:r>
      <w:r w:rsidRPr="00B06C77">
        <w:t> is used to load the servlet at the time of deploying the </w:t>
      </w:r>
      <w:r w:rsidRPr="00B06C77">
        <w:rPr>
          <w:b/>
          <w:bCs/>
        </w:rPr>
        <w:t>project</w:t>
      </w:r>
      <w:r w:rsidRPr="00B06C77">
        <w:t> or the </w:t>
      </w:r>
      <w:r w:rsidRPr="00B06C77">
        <w:rPr>
          <w:b/>
          <w:bCs/>
        </w:rPr>
        <w:t>server</w:t>
      </w:r>
      <w:r w:rsidRPr="00B06C77">
        <w:t> to start. This saves time for the </w:t>
      </w:r>
      <w:r w:rsidRPr="00B06C77">
        <w:rPr>
          <w:b/>
          <w:bCs/>
        </w:rPr>
        <w:t>response</w:t>
      </w:r>
      <w:r w:rsidRPr="00B06C77">
        <w:t> of the first request.</w:t>
      </w:r>
    </w:p>
    <w:p w14:paraId="0918E9E9" w14:textId="77777777" w:rsidR="00144662" w:rsidRPr="00144662" w:rsidRDefault="00144662" w:rsidP="008151C9">
      <w:pPr>
        <w:pStyle w:val="Heading30"/>
      </w:pPr>
      <w:r w:rsidRPr="00144662">
        <w:t>What are the different methods involved in the process of session management in servlets?</w:t>
      </w:r>
    </w:p>
    <w:p w14:paraId="1BD252EF" w14:textId="77777777" w:rsidR="00144662" w:rsidRPr="00144662" w:rsidRDefault="00144662" w:rsidP="00144662">
      <w:r w:rsidRPr="00144662">
        <w:rPr>
          <w:b/>
          <w:bCs/>
        </w:rPr>
        <w:t>Ans:</w:t>
      </w:r>
      <w:r w:rsidRPr="00144662">
        <w:t> The different methods involved in the session management in servlets are as follows:</w:t>
      </w:r>
    </w:p>
    <w:p w14:paraId="7CA36A24" w14:textId="54E0A3B1" w:rsidR="00144662" w:rsidRPr="00144662" w:rsidRDefault="00144662" w:rsidP="00CB2B37">
      <w:pPr>
        <w:numPr>
          <w:ilvl w:val="0"/>
          <w:numId w:val="147"/>
        </w:numPr>
      </w:pPr>
      <w:r w:rsidRPr="00144662">
        <w:rPr>
          <w:b/>
          <w:bCs/>
        </w:rPr>
        <w:t xml:space="preserve">User </w:t>
      </w:r>
      <w:r w:rsidR="00EC5954" w:rsidRPr="00144662">
        <w:rPr>
          <w:b/>
          <w:bCs/>
        </w:rPr>
        <w:t>Authentication</w:t>
      </w:r>
      <w:r w:rsidR="00EC5954">
        <w:rPr>
          <w:b/>
          <w:bCs/>
        </w:rPr>
        <w:t>:</w:t>
      </w:r>
      <w:r>
        <w:rPr>
          <w:b/>
          <w:bCs/>
        </w:rPr>
        <w:t xml:space="preserve"> </w:t>
      </w:r>
      <w:r w:rsidRPr="00144662">
        <w:t>A </w:t>
      </w:r>
      <w:r w:rsidRPr="00144662">
        <w:rPr>
          <w:b/>
          <w:bCs/>
        </w:rPr>
        <w:t>user</w:t>
      </w:r>
      <w:r w:rsidRPr="00144662">
        <w:t> tries to access a protected resource, such as a JSP page. If the </w:t>
      </w:r>
      <w:r w:rsidRPr="00144662">
        <w:rPr>
          <w:b/>
          <w:bCs/>
        </w:rPr>
        <w:t>user</w:t>
      </w:r>
      <w:r w:rsidRPr="00144662">
        <w:t> has been </w:t>
      </w:r>
      <w:r w:rsidRPr="00144662">
        <w:rPr>
          <w:b/>
          <w:bCs/>
        </w:rPr>
        <w:t>authenticated</w:t>
      </w:r>
      <w:r w:rsidRPr="00144662">
        <w:t>, the </w:t>
      </w:r>
      <w:r w:rsidRPr="00144662">
        <w:rPr>
          <w:b/>
          <w:bCs/>
        </w:rPr>
        <w:t>servlet</w:t>
      </w:r>
      <w:r w:rsidRPr="00144662">
        <w:t> container makes the resource available; otherwise, the </w:t>
      </w:r>
      <w:r w:rsidRPr="00144662">
        <w:rPr>
          <w:b/>
          <w:bCs/>
        </w:rPr>
        <w:t>user</w:t>
      </w:r>
      <w:r w:rsidRPr="00144662">
        <w:t> is asked for a username and password</w:t>
      </w:r>
    </w:p>
    <w:p w14:paraId="41F016F1" w14:textId="32FF2D2C" w:rsidR="00144662" w:rsidRPr="00144662" w:rsidRDefault="00144662" w:rsidP="00CB2B37">
      <w:pPr>
        <w:numPr>
          <w:ilvl w:val="0"/>
          <w:numId w:val="148"/>
        </w:numPr>
      </w:pPr>
      <w:r w:rsidRPr="00144662">
        <w:rPr>
          <w:b/>
          <w:bCs/>
        </w:rPr>
        <w:t>HTML Hidden Field:</w:t>
      </w:r>
      <w:r>
        <w:rPr>
          <w:b/>
          <w:bCs/>
        </w:rPr>
        <w:t xml:space="preserve"> </w:t>
      </w:r>
      <w:r w:rsidRPr="00144662">
        <w:t>The &lt;</w:t>
      </w:r>
      <w:r w:rsidRPr="00144662">
        <w:rPr>
          <w:b/>
          <w:bCs/>
        </w:rPr>
        <w:t>input</w:t>
      </w:r>
      <w:r w:rsidRPr="00144662">
        <w:t> type=”</w:t>
      </w:r>
      <w:r w:rsidRPr="00144662">
        <w:rPr>
          <w:b/>
          <w:bCs/>
        </w:rPr>
        <w:t>hidden</w:t>
      </w:r>
      <w:r w:rsidRPr="00144662">
        <w:t>“&gt; defines a </w:t>
      </w:r>
      <w:r w:rsidRPr="00144662">
        <w:rPr>
          <w:b/>
          <w:bCs/>
        </w:rPr>
        <w:t>hidden input field</w:t>
      </w:r>
      <w:r w:rsidRPr="00144662">
        <w:t>. A </w:t>
      </w:r>
      <w:r w:rsidRPr="00144662">
        <w:rPr>
          <w:b/>
          <w:bCs/>
        </w:rPr>
        <w:t>hidden field</w:t>
      </w:r>
      <w:r w:rsidRPr="00144662">
        <w:t> let web developers include data that cannot be seen or modified by users when a </w:t>
      </w:r>
      <w:r w:rsidRPr="00144662">
        <w:rPr>
          <w:b/>
          <w:bCs/>
        </w:rPr>
        <w:t>form</w:t>
      </w:r>
      <w:r w:rsidRPr="00144662">
        <w:t> is submitted. A </w:t>
      </w:r>
      <w:r w:rsidRPr="00144662">
        <w:rPr>
          <w:b/>
          <w:bCs/>
        </w:rPr>
        <w:t>hidden field</w:t>
      </w:r>
      <w:r w:rsidRPr="00144662">
        <w:t> often stores what database record that needs to be updated when the </w:t>
      </w:r>
      <w:r w:rsidRPr="00144662">
        <w:rPr>
          <w:b/>
          <w:bCs/>
        </w:rPr>
        <w:t>form</w:t>
      </w:r>
      <w:r w:rsidRPr="00144662">
        <w:t> is submitted</w:t>
      </w:r>
    </w:p>
    <w:p w14:paraId="2D6090C1" w14:textId="1E9B31A6" w:rsidR="00144662" w:rsidRPr="00144662" w:rsidRDefault="00144662" w:rsidP="00CB2B37">
      <w:pPr>
        <w:numPr>
          <w:ilvl w:val="0"/>
          <w:numId w:val="149"/>
        </w:numPr>
      </w:pPr>
      <w:r w:rsidRPr="00144662">
        <w:rPr>
          <w:b/>
          <w:bCs/>
        </w:rPr>
        <w:t>Cookies :</w:t>
      </w:r>
      <w:r>
        <w:rPr>
          <w:b/>
          <w:bCs/>
        </w:rPr>
        <w:t xml:space="preserve"> </w:t>
      </w:r>
      <w:r w:rsidRPr="00144662">
        <w:t>A small text file created by a website that is stored in the user’s computer either temporarily for that session only or permanently on the hard disk. </w:t>
      </w:r>
      <w:r w:rsidRPr="00144662">
        <w:rPr>
          <w:b/>
          <w:bCs/>
        </w:rPr>
        <w:t>Cookies</w:t>
      </w:r>
      <w:r w:rsidRPr="00144662">
        <w:t> provide a way for the website to recognize you and keep track of your preferences</w:t>
      </w:r>
    </w:p>
    <w:p w14:paraId="07E261A3" w14:textId="71D1EEE8" w:rsidR="00144662" w:rsidRPr="00144662" w:rsidRDefault="00144662" w:rsidP="00CB2B37">
      <w:pPr>
        <w:numPr>
          <w:ilvl w:val="0"/>
          <w:numId w:val="150"/>
        </w:numPr>
      </w:pPr>
      <w:r w:rsidRPr="00144662">
        <w:rPr>
          <w:b/>
          <w:bCs/>
        </w:rPr>
        <w:t xml:space="preserve">URL </w:t>
      </w:r>
      <w:r w:rsidR="00EC5954" w:rsidRPr="00144662">
        <w:rPr>
          <w:b/>
          <w:bCs/>
        </w:rPr>
        <w:t>Rewriting:</w:t>
      </w:r>
      <w:r>
        <w:rPr>
          <w:b/>
          <w:bCs/>
        </w:rPr>
        <w:t xml:space="preserve"> </w:t>
      </w:r>
      <w:r w:rsidRPr="00144662">
        <w:t>URL rewriting is an automatic process of altering a program written for manipulating the parameters in a </w:t>
      </w:r>
      <w:r w:rsidRPr="00144662">
        <w:rPr>
          <w:b/>
          <w:bCs/>
        </w:rPr>
        <w:t>URL</w:t>
      </w:r>
      <w:r w:rsidRPr="00144662">
        <w:t> (Uniform Resource Locator). </w:t>
      </w:r>
      <w:r w:rsidRPr="00144662">
        <w:rPr>
          <w:b/>
          <w:bCs/>
        </w:rPr>
        <w:t>URL</w:t>
      </w:r>
      <w:r w:rsidRPr="00144662">
        <w:t> manipulation is employed as a convenience by a Web server administrator, or for nefarious purposes by a hacker.</w:t>
      </w:r>
    </w:p>
    <w:p w14:paraId="29693BE0" w14:textId="1DC741C1" w:rsidR="00144662" w:rsidRPr="00144662" w:rsidRDefault="00144662" w:rsidP="00CB2B37">
      <w:pPr>
        <w:numPr>
          <w:ilvl w:val="0"/>
          <w:numId w:val="151"/>
        </w:numPr>
      </w:pPr>
      <w:r w:rsidRPr="00144662">
        <w:rPr>
          <w:b/>
          <w:bCs/>
        </w:rPr>
        <w:t>Session Management API:</w:t>
      </w:r>
      <w:r>
        <w:rPr>
          <w:b/>
          <w:bCs/>
        </w:rPr>
        <w:t xml:space="preserve"> </w:t>
      </w:r>
      <w:r w:rsidRPr="00144662">
        <w:t>is built on top of the </w:t>
      </w:r>
      <w:r w:rsidRPr="00144662">
        <w:rPr>
          <w:b/>
          <w:bCs/>
        </w:rPr>
        <w:t>Request-Response</w:t>
      </w:r>
      <w:r w:rsidRPr="00144662">
        <w:t> methods for session tracking. Session Tracking is a way to maintain state/data of a user. It is also known as session management in servlet.</w:t>
      </w:r>
    </w:p>
    <w:p w14:paraId="4F624E56" w14:textId="09641256" w:rsidR="00F56EB0" w:rsidRDefault="00F56EB0" w:rsidP="00D41D1D">
      <w:pPr>
        <w:spacing w:after="0"/>
      </w:pPr>
    </w:p>
    <w:p w14:paraId="7483DBD3" w14:textId="77777777" w:rsidR="00D12E1D" w:rsidRPr="00D12E1D" w:rsidRDefault="00D12E1D" w:rsidP="008151C9">
      <w:pPr>
        <w:pStyle w:val="Heading30"/>
      </w:pPr>
      <w:r w:rsidRPr="00D12E1D">
        <w:t>How do you get the IP address of the client in servlet?</w:t>
      </w:r>
    </w:p>
    <w:p w14:paraId="5F201F98" w14:textId="1F755261" w:rsidR="00F56EB0" w:rsidRDefault="00D12E1D" w:rsidP="00D12E1D">
      <w:r w:rsidRPr="00D12E1D">
        <w:t xml:space="preserve">We can use </w:t>
      </w:r>
      <w:r w:rsidRPr="00D12E1D">
        <w:rPr>
          <w:rStyle w:val="3BlueChar"/>
        </w:rPr>
        <w:t>request.getRemoteAddr()</w:t>
      </w:r>
      <w:r>
        <w:t xml:space="preserve"> </w:t>
      </w:r>
      <w:r w:rsidRPr="00D12E1D">
        <w:t>code to get the </w:t>
      </w:r>
      <w:r w:rsidRPr="00D12E1D">
        <w:rPr>
          <w:b/>
          <w:bCs/>
        </w:rPr>
        <w:t>client IP address</w:t>
      </w:r>
      <w:r w:rsidRPr="00D12E1D">
        <w:t> in servlet.</w:t>
      </w:r>
    </w:p>
    <w:p w14:paraId="72E618EB" w14:textId="77777777" w:rsidR="00D41D1D" w:rsidRDefault="00D41D1D" w:rsidP="00D41D1D">
      <w:pPr>
        <w:spacing w:after="0"/>
      </w:pPr>
    </w:p>
    <w:p w14:paraId="2F144D46" w14:textId="77777777" w:rsidR="00D12E1D" w:rsidRPr="00D12E1D" w:rsidRDefault="00D12E1D" w:rsidP="008151C9">
      <w:pPr>
        <w:pStyle w:val="Heading30"/>
      </w:pPr>
      <w:r w:rsidRPr="00D12E1D">
        <w:t>Can you send an Authentication error from a Servlet?</w:t>
      </w:r>
    </w:p>
    <w:p w14:paraId="38E54A5A" w14:textId="77777777" w:rsidR="00D12E1D" w:rsidRPr="00D12E1D" w:rsidRDefault="00D12E1D" w:rsidP="009B1738">
      <w:pPr>
        <w:spacing w:after="0"/>
      </w:pPr>
      <w:r w:rsidRPr="00D12E1D">
        <w:rPr>
          <w:b/>
          <w:bCs/>
        </w:rPr>
        <w:t>Ans:</w:t>
      </w:r>
      <w:r w:rsidRPr="00D12E1D">
        <w:t> Yes, we can use </w:t>
      </w:r>
      <w:r w:rsidRPr="00D12E1D">
        <w:rPr>
          <w:b/>
          <w:bCs/>
        </w:rPr>
        <w:t>setStatus(statuscode)</w:t>
      </w:r>
      <w:r w:rsidRPr="00D12E1D">
        <w:t> method of </w:t>
      </w:r>
      <w:r w:rsidRPr="00D12E1D">
        <w:rPr>
          <w:b/>
          <w:bCs/>
        </w:rPr>
        <w:t>HttpServletResponse</w:t>
      </w:r>
      <w:r w:rsidRPr="00D12E1D">
        <w:t> to send an authentication error.  All we have to do is to set an error code and a valid reason along with the error code.</w:t>
      </w:r>
    </w:p>
    <w:p w14:paraId="06522E20" w14:textId="6FC15863" w:rsidR="00F56EB0" w:rsidRDefault="009B1738" w:rsidP="009B1738">
      <w:pPr>
        <w:pStyle w:val="Output"/>
      </w:pPr>
      <w:r w:rsidRPr="009B1738">
        <w:t>response.</w:t>
      </w:r>
      <w:r w:rsidRPr="009B1738">
        <w:rPr>
          <w:rStyle w:val="3BlueChar"/>
        </w:rPr>
        <w:t>sendError</w:t>
      </w:r>
      <w:r w:rsidRPr="009B1738">
        <w:t>(404, "Page not Found!!!" );</w:t>
      </w:r>
    </w:p>
    <w:p w14:paraId="0085184F" w14:textId="0D023165" w:rsidR="00F56EB0" w:rsidRDefault="00F56EB0" w:rsidP="006C7327"/>
    <w:p w14:paraId="6486EC9D" w14:textId="51586876" w:rsidR="008C49D8" w:rsidRPr="007D4D53" w:rsidRDefault="008C49D8" w:rsidP="008151C9">
      <w:pPr>
        <w:pStyle w:val="Heading30"/>
      </w:pPr>
      <w:r>
        <w:t>What are</w:t>
      </w:r>
      <w:r w:rsidRPr="007D4D53">
        <w:t xml:space="preserve"> different HTTP status code</w:t>
      </w:r>
      <w:r>
        <w:t>s</w:t>
      </w:r>
      <w:r w:rsidRPr="007D4D53">
        <w:t>?</w:t>
      </w:r>
    </w:p>
    <w:p w14:paraId="27303FF1" w14:textId="4D1EB803" w:rsidR="008C49D8" w:rsidRPr="007D4D53" w:rsidRDefault="008C49D8" w:rsidP="008C49D8">
      <w:pPr>
        <w:spacing w:after="0"/>
      </w:pPr>
      <w:r w:rsidRPr="007D4D53">
        <w:t>For setting HTTP status code other than 200, we have to use </w:t>
      </w:r>
      <w:r>
        <w:rPr>
          <w:rStyle w:val="2SyntaxChar"/>
        </w:rPr>
        <w:t>Http</w:t>
      </w:r>
      <w:r w:rsidRPr="00942A68">
        <w:rPr>
          <w:rStyle w:val="2SyntaxChar"/>
        </w:rPr>
        <w:t>Response</w:t>
      </w:r>
      <w:r w:rsidRPr="007D4D53">
        <w:t> class for response. Below are some of the sample return statements showing it’s usage.</w:t>
      </w:r>
    </w:p>
    <w:p w14:paraId="7C81423D" w14:textId="77777777" w:rsidR="008C49D8" w:rsidRPr="008C49D8" w:rsidRDefault="008C49D8" w:rsidP="00D41D1D">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333333"/>
          <w:sz w:val="18"/>
          <w:szCs w:val="18"/>
          <w:lang w:eastAsia="en-US"/>
        </w:rPr>
      </w:pPr>
      <w:r w:rsidRPr="008C49D8">
        <w:rPr>
          <w:rFonts w:ascii="Consolas" w:eastAsia="Times New Roman" w:hAnsi="Consolas" w:cs="Courier New"/>
          <w:color w:val="333333"/>
          <w:sz w:val="18"/>
          <w:szCs w:val="18"/>
          <w:lang w:eastAsia="en-US"/>
        </w:rPr>
        <w:t>res.setStatus(HttpServletResponse.SC_FORBIDDEN);</w:t>
      </w:r>
    </w:p>
    <w:p w14:paraId="282DA6FE" w14:textId="144328F3" w:rsidR="00F56EB0" w:rsidRDefault="00295B53" w:rsidP="006C7327">
      <w:r>
        <w:rPr>
          <w:noProof/>
          <w:lang w:eastAsia="en-US"/>
        </w:rPr>
        <w:lastRenderedPageBreak/>
        <w:drawing>
          <wp:inline distT="0" distB="0" distL="0" distR="0" wp14:anchorId="2E4CF829" wp14:editId="59D90FFD">
            <wp:extent cx="4011910" cy="1944818"/>
            <wp:effectExtent l="0" t="0" r="8255" b="0"/>
            <wp:docPr id="252" name="Picture 252" descr="Image result for http status co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result for http status codes"/>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4020613" cy="1949037"/>
                    </a:xfrm>
                    <a:prstGeom prst="rect">
                      <a:avLst/>
                    </a:prstGeom>
                    <a:noFill/>
                    <a:ln>
                      <a:noFill/>
                    </a:ln>
                  </pic:spPr>
                </pic:pic>
              </a:graphicData>
            </a:graphic>
          </wp:inline>
        </w:drawing>
      </w:r>
    </w:p>
    <w:p w14:paraId="0C54712A" w14:textId="77777777" w:rsidR="00D41D1D" w:rsidRPr="00D41D1D" w:rsidRDefault="00D41D1D" w:rsidP="00D41D1D">
      <w:r>
        <w:t xml:space="preserve">Forbidden - </w:t>
      </w:r>
      <w:r w:rsidRPr="00D41D1D">
        <w:t>not allowed; banned.</w:t>
      </w:r>
    </w:p>
    <w:p w14:paraId="6F86A7EC" w14:textId="1E85FE2D" w:rsidR="00D41D1D" w:rsidRDefault="00D41D1D" w:rsidP="006C7327"/>
    <w:p w14:paraId="20F5BD36" w14:textId="67B49921" w:rsidR="00F56EB0" w:rsidRDefault="008D031A" w:rsidP="008D031A">
      <w:pPr>
        <w:pStyle w:val="Heading1"/>
      </w:pPr>
      <w:r>
        <w:t>JSP</w:t>
      </w:r>
    </w:p>
    <w:p w14:paraId="596B40AE" w14:textId="2C48C6F6" w:rsidR="00F56EB0" w:rsidRDefault="00150760" w:rsidP="006C7327">
      <w:hyperlink r:id="rId246" w:history="1">
        <w:r w:rsidR="008D031A" w:rsidRPr="00940920">
          <w:rPr>
            <w:rStyle w:val="Hyperlink"/>
          </w:rPr>
          <w:t>https://www.edureka.co/blog/interview-questions/jsp-interview-questions/</w:t>
        </w:r>
      </w:hyperlink>
    </w:p>
    <w:p w14:paraId="78D53AB1" w14:textId="77777777" w:rsidR="008D031A" w:rsidRDefault="008D031A" w:rsidP="006C7327"/>
    <w:p w14:paraId="664B758F" w14:textId="77E9EB68" w:rsidR="00F56EB0" w:rsidRDefault="00F56EB0" w:rsidP="006C7327"/>
    <w:p w14:paraId="63F8DA4F" w14:textId="5CDBE755" w:rsidR="00F56EB0" w:rsidRDefault="00F56EB0" w:rsidP="006C7327"/>
    <w:p w14:paraId="7B469186" w14:textId="446F006D" w:rsidR="00F56EB0" w:rsidRDefault="00F56EB0" w:rsidP="006C7327"/>
    <w:p w14:paraId="71702CF6" w14:textId="7779D1A0" w:rsidR="00BA7AFF" w:rsidRDefault="00BA7AFF" w:rsidP="006C7327"/>
    <w:p w14:paraId="176BD57F" w14:textId="1EEA320B" w:rsidR="00BA7AFF" w:rsidRDefault="00BA7AFF" w:rsidP="006C7327"/>
    <w:p w14:paraId="198E9FB9" w14:textId="0F9239E0" w:rsidR="00BA7AFF" w:rsidRDefault="00BA7AFF" w:rsidP="006C7327"/>
    <w:p w14:paraId="77C30CA8" w14:textId="10C97169" w:rsidR="00BA7AFF" w:rsidRDefault="00BA7AFF" w:rsidP="006C7327"/>
    <w:p w14:paraId="1B107DAC" w14:textId="77777777" w:rsidR="00BA7AFF" w:rsidRDefault="00BA7AFF" w:rsidP="006C7327"/>
    <w:p w14:paraId="72468558" w14:textId="5DE2EB03" w:rsidR="00F56EB0" w:rsidRDefault="00F56EB0" w:rsidP="006C7327"/>
    <w:p w14:paraId="655EC6D3" w14:textId="7FFE8CB4" w:rsidR="00612883" w:rsidRDefault="00612883" w:rsidP="006C7327"/>
    <w:p w14:paraId="6368BF7D" w14:textId="0A355CCF" w:rsidR="00612883" w:rsidRDefault="00612883" w:rsidP="006C7327"/>
    <w:p w14:paraId="3C363529" w14:textId="7C0F0796" w:rsidR="00612883" w:rsidRDefault="00612883" w:rsidP="006C7327"/>
    <w:p w14:paraId="67A2F01D" w14:textId="77777777" w:rsidR="00612883" w:rsidRDefault="00612883" w:rsidP="006C7327"/>
    <w:p w14:paraId="252F352D" w14:textId="77777777" w:rsidR="00E758C9" w:rsidRDefault="00AB75AD" w:rsidP="00E758C9">
      <w:pPr>
        <w:pStyle w:val="Heading1"/>
      </w:pPr>
      <w:bookmarkStart w:id="249" w:name="_Toc2631602"/>
      <w:bookmarkStart w:id="250" w:name="_Toc81318492"/>
      <w:r>
        <w:lastRenderedPageBreak/>
        <w:t>Web services</w:t>
      </w:r>
      <w:bookmarkEnd w:id="249"/>
      <w:bookmarkEnd w:id="250"/>
    </w:p>
    <w:p w14:paraId="1F17CE06" w14:textId="77777777" w:rsidR="00E758C9" w:rsidRPr="000F21CB" w:rsidRDefault="00E758C9" w:rsidP="008151C9">
      <w:pPr>
        <w:pStyle w:val="Heading30"/>
      </w:pPr>
      <w:bookmarkStart w:id="251" w:name="_Toc2631603"/>
      <w:r>
        <w:t>How to access SOAP web service?</w:t>
      </w:r>
      <w:bookmarkEnd w:id="251"/>
    </w:p>
    <w:p w14:paraId="6F478B60" w14:textId="77777777" w:rsidR="00E758C9" w:rsidRPr="000F21CB" w:rsidRDefault="00E758C9" w:rsidP="00E758C9">
      <w:r w:rsidRPr="000F21CB">
        <w:t xml:space="preserve">There are two ways to access web service </w:t>
      </w:r>
    </w:p>
    <w:p w14:paraId="6A774B53" w14:textId="2D1CD3E7" w:rsidR="00E758C9" w:rsidRDefault="00E758C9" w:rsidP="00CC02A5">
      <w:r w:rsidRPr="000F21CB">
        <w:rPr>
          <w:b/>
          <w:bCs/>
        </w:rPr>
        <w:t xml:space="preserve">1. If Service provider knows client </w:t>
      </w:r>
      <w:r w:rsidRPr="007E20F3">
        <w:t>then it will provide its wsdl to client and client will be able to access web service.</w:t>
      </w:r>
    </w:p>
    <w:p w14:paraId="7D9194E7" w14:textId="77777777" w:rsidR="00E758C9" w:rsidRPr="000F21CB" w:rsidRDefault="00E758C9" w:rsidP="00E758C9">
      <w:r w:rsidRPr="007E20F3">
        <w:rPr>
          <w:noProof/>
          <w:lang w:eastAsia="en-US"/>
        </w:rPr>
        <w:drawing>
          <wp:inline distT="0" distB="0" distL="0" distR="0" wp14:anchorId="4B88569C" wp14:editId="486F82B3">
            <wp:extent cx="4524375" cy="161925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4524375" cy="1619250"/>
                    </a:xfrm>
                    <a:prstGeom prst="rect">
                      <a:avLst/>
                    </a:prstGeom>
                    <a:noFill/>
                    <a:ln>
                      <a:noFill/>
                    </a:ln>
                  </pic:spPr>
                </pic:pic>
              </a:graphicData>
            </a:graphic>
          </wp:inline>
        </w:drawing>
      </w:r>
    </w:p>
    <w:p w14:paraId="550A5562" w14:textId="77777777" w:rsidR="00E758C9" w:rsidRDefault="00E758C9" w:rsidP="00E758C9">
      <w:pPr>
        <w:rPr>
          <w:b/>
          <w:bCs/>
        </w:rPr>
      </w:pPr>
      <w:r w:rsidRPr="000F21CB">
        <w:rPr>
          <w:b/>
          <w:bCs/>
        </w:rPr>
        <w:t xml:space="preserve">2. If Service provider register its WSDL to UDDI and client can access it from UDDI </w:t>
      </w:r>
    </w:p>
    <w:p w14:paraId="087A66FF" w14:textId="54474B6B" w:rsidR="00E758C9" w:rsidRPr="00CF4471" w:rsidRDefault="00CC02A5" w:rsidP="00E758C9">
      <w:r w:rsidRPr="00CF4471">
        <w:rPr>
          <w:b/>
          <w:bCs/>
        </w:rPr>
        <w:t>UDDI</w:t>
      </w:r>
      <w:r w:rsidRPr="00CF4471">
        <w:t>: UDDI</w:t>
      </w:r>
      <w:r w:rsidR="00E758C9" w:rsidRPr="00CF4471">
        <w:t xml:space="preserve"> stands for Universal Description, Discovery and Integration. It is a directory service. Web services can register with a UDDI and make themselves available through it for </w:t>
      </w:r>
      <w:r w:rsidRPr="00CF4471">
        <w:t>discovery. So</w:t>
      </w:r>
      <w:r w:rsidR="00E758C9" w:rsidRPr="00CF4471">
        <w:t xml:space="preserve"> following steps are involved. </w:t>
      </w:r>
    </w:p>
    <w:p w14:paraId="5ACE08AC" w14:textId="77777777" w:rsidR="00E758C9" w:rsidRPr="00CF4471" w:rsidRDefault="00E758C9" w:rsidP="00E758C9">
      <w:r w:rsidRPr="00CF4471">
        <w:rPr>
          <w:b/>
          <w:bCs/>
          <w:i/>
          <w:iCs/>
        </w:rPr>
        <w:t xml:space="preserve">1. Service provider registers with UDDI. </w:t>
      </w:r>
    </w:p>
    <w:p w14:paraId="2D2F85A1" w14:textId="77777777" w:rsidR="00E758C9" w:rsidRPr="00CF4471" w:rsidRDefault="00E758C9" w:rsidP="00E758C9">
      <w:r w:rsidRPr="00CF4471">
        <w:rPr>
          <w:b/>
          <w:bCs/>
          <w:i/>
          <w:iCs/>
        </w:rPr>
        <w:t xml:space="preserve">2. Client searches for service in UDDI. </w:t>
      </w:r>
    </w:p>
    <w:p w14:paraId="13262E7C" w14:textId="77777777" w:rsidR="00E758C9" w:rsidRPr="00CF4471" w:rsidRDefault="00E758C9" w:rsidP="00E758C9">
      <w:r w:rsidRPr="00CF4471">
        <w:rPr>
          <w:b/>
          <w:bCs/>
          <w:i/>
          <w:iCs/>
        </w:rPr>
        <w:t xml:space="preserve">3. UDDI returns all service providers offering that service. </w:t>
      </w:r>
    </w:p>
    <w:p w14:paraId="3AD1F8FB" w14:textId="77777777" w:rsidR="00E758C9" w:rsidRPr="00CF4471" w:rsidRDefault="00E758C9" w:rsidP="00E758C9">
      <w:r w:rsidRPr="00CF4471">
        <w:rPr>
          <w:b/>
          <w:bCs/>
          <w:i/>
          <w:iCs/>
        </w:rPr>
        <w:t xml:space="preserve">4. Client chooses service provider </w:t>
      </w:r>
    </w:p>
    <w:p w14:paraId="244975EC" w14:textId="77777777" w:rsidR="00E758C9" w:rsidRPr="00CF4471" w:rsidRDefault="00E758C9" w:rsidP="00E758C9">
      <w:r w:rsidRPr="00CF4471">
        <w:rPr>
          <w:b/>
          <w:bCs/>
          <w:i/>
          <w:iCs/>
        </w:rPr>
        <w:t xml:space="preserve">5. UDDI returns WSDL of chosen service provider. </w:t>
      </w:r>
    </w:p>
    <w:p w14:paraId="313DB62D" w14:textId="77777777" w:rsidR="00E758C9" w:rsidRDefault="00E758C9" w:rsidP="00E758C9">
      <w:pPr>
        <w:rPr>
          <w:b/>
          <w:bCs/>
          <w:i/>
          <w:iCs/>
        </w:rPr>
      </w:pPr>
      <w:r w:rsidRPr="00CF4471">
        <w:rPr>
          <w:b/>
          <w:bCs/>
          <w:i/>
          <w:iCs/>
        </w:rPr>
        <w:t xml:space="preserve">6. Using WSDL of service provider, client accesses web service </w:t>
      </w:r>
    </w:p>
    <w:p w14:paraId="2782B537" w14:textId="77777777" w:rsidR="00E758C9" w:rsidRPr="00CF4471" w:rsidRDefault="00E758C9" w:rsidP="00E758C9">
      <w:r w:rsidRPr="00CF4471">
        <w:rPr>
          <w:noProof/>
          <w:lang w:eastAsia="en-US"/>
        </w:rPr>
        <w:drawing>
          <wp:inline distT="0" distB="0" distL="0" distR="0" wp14:anchorId="78F5F9AC" wp14:editId="0F7823DD">
            <wp:extent cx="3533011" cy="1992482"/>
            <wp:effectExtent l="0" t="0" r="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3534831" cy="1993508"/>
                    </a:xfrm>
                    <a:prstGeom prst="rect">
                      <a:avLst/>
                    </a:prstGeom>
                    <a:noFill/>
                    <a:ln>
                      <a:noFill/>
                    </a:ln>
                  </pic:spPr>
                </pic:pic>
              </a:graphicData>
            </a:graphic>
          </wp:inline>
        </w:drawing>
      </w:r>
    </w:p>
    <w:p w14:paraId="5C6EC2CA" w14:textId="77777777" w:rsidR="00E758C9" w:rsidRPr="000F21CB" w:rsidRDefault="00E758C9" w:rsidP="008151C9">
      <w:pPr>
        <w:pStyle w:val="Heading30"/>
      </w:pPr>
      <w:bookmarkStart w:id="252" w:name="_Toc2631604"/>
      <w:r>
        <w:lastRenderedPageBreak/>
        <w:t xml:space="preserve">What are Rest </w:t>
      </w:r>
      <w:r>
        <w:rPr>
          <w:szCs w:val="20"/>
        </w:rPr>
        <w:t>components</w:t>
      </w:r>
      <w:bookmarkEnd w:id="252"/>
    </w:p>
    <w:p w14:paraId="2033A7FC" w14:textId="77777777" w:rsidR="00E758C9" w:rsidRPr="00915DCA" w:rsidRDefault="00E758C9" w:rsidP="00E758C9">
      <w:r>
        <w:rPr>
          <w:b/>
          <w:bCs/>
        </w:rPr>
        <w:t xml:space="preserve"> </w:t>
      </w:r>
      <w:r w:rsidRPr="00915DCA">
        <w:t xml:space="preserve">It consists of two components </w:t>
      </w:r>
    </w:p>
    <w:p w14:paraId="78C037E6" w14:textId="77777777" w:rsidR="00E758C9" w:rsidRPr="00915DCA" w:rsidRDefault="00E758C9" w:rsidP="00E758C9">
      <w:pPr>
        <w:rPr>
          <w:color w:val="000000"/>
        </w:rPr>
      </w:pPr>
      <w:r w:rsidRPr="00915DCA">
        <w:rPr>
          <w:color w:val="000000"/>
        </w:rPr>
        <w:t xml:space="preserve">1. </w:t>
      </w:r>
      <w:r w:rsidRPr="00915DCA">
        <w:rPr>
          <w:b/>
          <w:bCs/>
          <w:color w:val="000000"/>
        </w:rPr>
        <w:t xml:space="preserve">REST server: </w:t>
      </w:r>
      <w:r w:rsidRPr="00915DCA">
        <w:rPr>
          <w:color w:val="000000"/>
        </w:rPr>
        <w:t xml:space="preserve">which provides access to the resources </w:t>
      </w:r>
    </w:p>
    <w:p w14:paraId="012D6C18" w14:textId="603BA810" w:rsidR="00E758C9" w:rsidRPr="00915DCA" w:rsidRDefault="00E758C9" w:rsidP="00E758C9">
      <w:pPr>
        <w:rPr>
          <w:color w:val="000000"/>
        </w:rPr>
      </w:pPr>
      <w:r w:rsidRPr="00915DCA">
        <w:rPr>
          <w:color w:val="000000"/>
        </w:rPr>
        <w:t xml:space="preserve">2. </w:t>
      </w:r>
      <w:r w:rsidRPr="00915DCA">
        <w:rPr>
          <w:b/>
          <w:bCs/>
          <w:color w:val="000000"/>
        </w:rPr>
        <w:t xml:space="preserve">REST </w:t>
      </w:r>
      <w:r w:rsidR="0045457F" w:rsidRPr="00915DCA">
        <w:rPr>
          <w:b/>
          <w:bCs/>
          <w:color w:val="000000"/>
        </w:rPr>
        <w:t>client:</w:t>
      </w:r>
      <w:r w:rsidRPr="00915DCA">
        <w:rPr>
          <w:color w:val="000000"/>
        </w:rPr>
        <w:t xml:space="preserve"> which accesses and modify the REST resources. </w:t>
      </w:r>
    </w:p>
    <w:p w14:paraId="469879CF" w14:textId="77777777" w:rsidR="00E758C9" w:rsidRDefault="00E758C9" w:rsidP="00E758C9">
      <w:r w:rsidRPr="007950ED">
        <w:rPr>
          <w:noProof/>
          <w:lang w:eastAsia="en-US"/>
        </w:rPr>
        <w:drawing>
          <wp:inline distT="0" distB="0" distL="0" distR="0" wp14:anchorId="0F0489D0" wp14:editId="3C27B0B4">
            <wp:extent cx="5943600" cy="2250668"/>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943600" cy="2250668"/>
                    </a:xfrm>
                    <a:prstGeom prst="rect">
                      <a:avLst/>
                    </a:prstGeom>
                    <a:noFill/>
                    <a:ln>
                      <a:noFill/>
                    </a:ln>
                  </pic:spPr>
                </pic:pic>
              </a:graphicData>
            </a:graphic>
          </wp:inline>
        </w:drawing>
      </w:r>
    </w:p>
    <w:p w14:paraId="6285D0AA" w14:textId="77777777" w:rsidR="00E758C9" w:rsidRDefault="00E758C9" w:rsidP="008151C9">
      <w:pPr>
        <w:pStyle w:val="Heading30"/>
      </w:pPr>
      <w:bookmarkStart w:id="253" w:name="_Toc2631605"/>
      <w:r>
        <w:t xml:space="preserve">What is </w:t>
      </w:r>
      <w:r w:rsidRPr="00B84FF1">
        <w:t>Idempotent</w:t>
      </w:r>
      <w:r>
        <w:t>?</w:t>
      </w:r>
      <w:bookmarkEnd w:id="253"/>
    </w:p>
    <w:p w14:paraId="42A30697" w14:textId="16FA382B" w:rsidR="00E758C9" w:rsidRPr="00B84FF1" w:rsidRDefault="00E758C9" w:rsidP="00E758C9">
      <w:r w:rsidRPr="00B84FF1">
        <w:t xml:space="preserve">Idempotent means result of multiple successful </w:t>
      </w:r>
      <w:r w:rsidR="0045457F" w:rsidRPr="00B84FF1">
        <w:t>requests</w:t>
      </w:r>
      <w:r w:rsidRPr="00B84FF1">
        <w:t xml:space="preserve"> will not change state of resource after initial application </w:t>
      </w:r>
    </w:p>
    <w:p w14:paraId="605B5FF1" w14:textId="77777777" w:rsidR="00E758C9" w:rsidRPr="00B84FF1" w:rsidRDefault="00E758C9" w:rsidP="00CB2B37">
      <w:pPr>
        <w:pStyle w:val="ListParagraph"/>
        <w:numPr>
          <w:ilvl w:val="0"/>
          <w:numId w:val="143"/>
        </w:numPr>
      </w:pPr>
      <w:r w:rsidRPr="0045457F">
        <w:rPr>
          <w:b/>
          <w:bCs/>
        </w:rPr>
        <w:t xml:space="preserve">GET is idempotent. </w:t>
      </w:r>
      <w:r w:rsidRPr="00B84FF1">
        <w:t xml:space="preserve">If Delete() is idempotent method because when you first time use delete, it will delete the resource (initial application) but after that, all other request will have no result because resource is already deleted. </w:t>
      </w:r>
    </w:p>
    <w:p w14:paraId="2C7C8449" w14:textId="48445C3D" w:rsidR="00E758C9" w:rsidRDefault="00E758C9" w:rsidP="00CB2B37">
      <w:pPr>
        <w:pStyle w:val="ListParagraph"/>
        <w:numPr>
          <w:ilvl w:val="0"/>
          <w:numId w:val="143"/>
        </w:numPr>
      </w:pPr>
      <w:r w:rsidRPr="0045457F">
        <w:rPr>
          <w:b/>
          <w:bCs/>
        </w:rPr>
        <w:t xml:space="preserve">Post is not idempotent </w:t>
      </w:r>
      <w:r w:rsidRPr="00B84FF1">
        <w:t xml:space="preserve">method because when you use post to create resource, it will keep creating resource for each new request, so result of multiple successful </w:t>
      </w:r>
      <w:r w:rsidR="0045457F" w:rsidRPr="00B84FF1">
        <w:t>requests</w:t>
      </w:r>
      <w:r w:rsidRPr="00B84FF1">
        <w:t xml:space="preserve"> will not be same.</w:t>
      </w:r>
    </w:p>
    <w:p w14:paraId="3FEBA5EF" w14:textId="77777777" w:rsidR="00E758C9" w:rsidRDefault="00E758C9" w:rsidP="00E758C9"/>
    <w:p w14:paraId="4E498B41" w14:textId="77777777" w:rsidR="00E758C9" w:rsidRDefault="00E758C9" w:rsidP="008151C9">
      <w:pPr>
        <w:pStyle w:val="Heading30"/>
      </w:pPr>
      <w:bookmarkStart w:id="254" w:name="_Toc2631606"/>
      <w:r>
        <w:t>Webservices API in java?</w:t>
      </w:r>
      <w:bookmarkEnd w:id="254"/>
    </w:p>
    <w:p w14:paraId="767016C0" w14:textId="610BA8C5" w:rsidR="00E758C9" w:rsidRDefault="00E758C9" w:rsidP="00E758C9">
      <w:r w:rsidRPr="003D3D80">
        <w:rPr>
          <w:noProof/>
          <w:lang w:eastAsia="en-US"/>
        </w:rPr>
        <w:drawing>
          <wp:inline distT="0" distB="0" distL="0" distR="0" wp14:anchorId="59B2AF73" wp14:editId="3701A240">
            <wp:extent cx="2933700" cy="2477837"/>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2935619" cy="2479458"/>
                    </a:xfrm>
                    <a:prstGeom prst="rect">
                      <a:avLst/>
                    </a:prstGeom>
                    <a:noFill/>
                    <a:ln>
                      <a:noFill/>
                    </a:ln>
                  </pic:spPr>
                </pic:pic>
              </a:graphicData>
            </a:graphic>
          </wp:inline>
        </w:drawing>
      </w:r>
    </w:p>
    <w:p w14:paraId="6DFF9672" w14:textId="77777777" w:rsidR="00E21FD8" w:rsidRDefault="00E21FD8" w:rsidP="008151C9">
      <w:pPr>
        <w:pStyle w:val="Heading30"/>
      </w:pPr>
      <w:bookmarkStart w:id="255" w:name="_Toc2631608"/>
      <w:r w:rsidRPr="00022116">
        <w:lastRenderedPageBreak/>
        <w:t>Diffrence between RPC-Style and Document Style</w:t>
      </w:r>
      <w:bookmarkEnd w:id="255"/>
      <w:r w:rsidRPr="00022116">
        <w:t xml:space="preserve"> </w:t>
      </w:r>
    </w:p>
    <w:p w14:paraId="013B72CD" w14:textId="77777777" w:rsidR="00E21FD8" w:rsidRPr="00022116" w:rsidRDefault="00E21FD8" w:rsidP="00E21FD8">
      <w:r w:rsidRPr="00022116">
        <w:t xml:space="preserve">The way of generating SOAP message format is main difference between them. </w:t>
      </w:r>
    </w:p>
    <w:p w14:paraId="60AFDECA" w14:textId="77777777" w:rsidR="00E21FD8" w:rsidRPr="00022116" w:rsidRDefault="00E21FD8" w:rsidP="00E21FD8">
      <w:pPr>
        <w:autoSpaceDE w:val="0"/>
        <w:autoSpaceDN w:val="0"/>
        <w:adjustRightInd w:val="0"/>
        <w:spacing w:after="0" w:line="240" w:lineRule="auto"/>
        <w:rPr>
          <w:rFonts w:ascii="Century Gothic" w:hAnsi="Century Gothic" w:cs="Century Gothic"/>
          <w:color w:val="000000"/>
        </w:rPr>
      </w:pPr>
      <w:r w:rsidRPr="00022116">
        <w:rPr>
          <w:rFonts w:cs="Segoe UI"/>
          <w:b/>
          <w:bCs/>
          <w:color w:val="000000"/>
        </w:rPr>
        <w:t>1. RPC Stlye</w:t>
      </w:r>
      <w:r w:rsidRPr="00022116">
        <w:rPr>
          <w:rFonts w:cs="Segoe UI"/>
          <w:color w:val="000000"/>
        </w:rPr>
        <w:t xml:space="preserve">: </w:t>
      </w:r>
    </w:p>
    <w:p w14:paraId="5602CDB0" w14:textId="77777777" w:rsidR="00E21FD8" w:rsidRPr="00022116" w:rsidRDefault="00E21FD8" w:rsidP="00E21FD8">
      <w:pPr>
        <w:spacing w:after="0"/>
        <w:rPr>
          <w:rFonts w:ascii="Century Gothic" w:hAnsi="Century Gothic" w:cs="Century Gothic"/>
        </w:rPr>
      </w:pPr>
      <w:r w:rsidRPr="00022116">
        <w:t xml:space="preserve">SOAP Body must conform to a structure that indicates the </w:t>
      </w:r>
      <w:r w:rsidRPr="00022116">
        <w:rPr>
          <w:b/>
          <w:bCs/>
        </w:rPr>
        <w:t xml:space="preserve">method name &amp; Parameter’s name </w:t>
      </w:r>
    </w:p>
    <w:p w14:paraId="4499CA3B" w14:textId="77777777" w:rsidR="00E21FD8" w:rsidRPr="00022116" w:rsidRDefault="00E21FD8" w:rsidP="00E21FD8">
      <w:pPr>
        <w:pStyle w:val="1Output"/>
        <w:rPr>
          <w:rFonts w:ascii="Century Gothic" w:hAnsi="Century Gothic" w:cs="Century Gothic"/>
        </w:rPr>
      </w:pPr>
      <w:r w:rsidRPr="00022116">
        <w:t xml:space="preserve">&lt;soap:envelope&gt; </w:t>
      </w:r>
    </w:p>
    <w:p w14:paraId="5AF0057C" w14:textId="77777777" w:rsidR="00E21FD8" w:rsidRPr="00022116" w:rsidRDefault="00E21FD8" w:rsidP="00E21FD8">
      <w:pPr>
        <w:pStyle w:val="1Output"/>
        <w:rPr>
          <w:rFonts w:ascii="Century Gothic" w:hAnsi="Century Gothic" w:cs="Century Gothic"/>
        </w:rPr>
      </w:pPr>
      <w:r w:rsidRPr="00022116">
        <w:t xml:space="preserve">&lt;soap:body&gt; </w:t>
      </w:r>
    </w:p>
    <w:p w14:paraId="450F4DE6" w14:textId="77777777" w:rsidR="00E21FD8" w:rsidRPr="00022116" w:rsidRDefault="00E21FD8" w:rsidP="00E21FD8">
      <w:pPr>
        <w:pStyle w:val="1Output"/>
        <w:rPr>
          <w:rFonts w:ascii="Century Gothic" w:hAnsi="Century Gothic" w:cs="Century Gothic"/>
        </w:rPr>
      </w:pPr>
      <w:r w:rsidRPr="00022116">
        <w:t xml:space="preserve">&lt;myMethod&gt; </w:t>
      </w:r>
    </w:p>
    <w:p w14:paraId="772C40F3" w14:textId="77777777" w:rsidR="00E21FD8" w:rsidRPr="00022116" w:rsidRDefault="00E21FD8" w:rsidP="00E21FD8">
      <w:pPr>
        <w:pStyle w:val="1Output"/>
        <w:rPr>
          <w:rFonts w:ascii="Century Gothic" w:hAnsi="Century Gothic" w:cs="Century Gothic"/>
        </w:rPr>
      </w:pPr>
      <w:r w:rsidRPr="00022116">
        <w:t xml:space="preserve">&lt;x xsi:type="xsd:int"&gt;5&lt;/x&gt; </w:t>
      </w:r>
    </w:p>
    <w:p w14:paraId="77C4A6A8" w14:textId="77777777" w:rsidR="00E21FD8" w:rsidRPr="00022116" w:rsidRDefault="00E21FD8" w:rsidP="00E21FD8">
      <w:pPr>
        <w:pStyle w:val="1Output"/>
        <w:rPr>
          <w:rFonts w:ascii="Century Gothic" w:hAnsi="Century Gothic" w:cs="Century Gothic"/>
        </w:rPr>
      </w:pPr>
      <w:r w:rsidRPr="00022116">
        <w:t xml:space="preserve">&lt;y xsi:type="xsd:float"&gt;5.0&lt;/y&gt; </w:t>
      </w:r>
    </w:p>
    <w:p w14:paraId="4E3A68F3" w14:textId="77777777" w:rsidR="00E21FD8" w:rsidRPr="00022116" w:rsidRDefault="00E21FD8" w:rsidP="00E21FD8">
      <w:pPr>
        <w:pStyle w:val="1Output"/>
        <w:rPr>
          <w:rFonts w:ascii="Century Gothic" w:hAnsi="Century Gothic" w:cs="Century Gothic"/>
        </w:rPr>
      </w:pPr>
      <w:r w:rsidRPr="00022116">
        <w:t xml:space="preserve">&lt;/myMethod&gt; </w:t>
      </w:r>
    </w:p>
    <w:p w14:paraId="31D91E1A" w14:textId="77777777" w:rsidR="00E21FD8" w:rsidRPr="00022116" w:rsidRDefault="00E21FD8" w:rsidP="00E21FD8">
      <w:pPr>
        <w:pStyle w:val="1Output"/>
        <w:rPr>
          <w:rFonts w:ascii="Century Gothic" w:hAnsi="Century Gothic" w:cs="Century Gothic"/>
        </w:rPr>
      </w:pPr>
      <w:r w:rsidRPr="00022116">
        <w:t xml:space="preserve">&lt;/soap:body&gt; </w:t>
      </w:r>
    </w:p>
    <w:p w14:paraId="71648D88" w14:textId="77777777" w:rsidR="00E21FD8" w:rsidRPr="00022116" w:rsidRDefault="00E21FD8" w:rsidP="00E21FD8">
      <w:pPr>
        <w:pStyle w:val="1Output"/>
        <w:rPr>
          <w:rFonts w:ascii="Century Gothic" w:hAnsi="Century Gothic" w:cs="Century Gothic"/>
        </w:rPr>
      </w:pPr>
      <w:r w:rsidRPr="00022116">
        <w:t xml:space="preserve">&lt;/soap:envelope&gt; </w:t>
      </w:r>
    </w:p>
    <w:p w14:paraId="39967C30" w14:textId="77777777" w:rsidR="00E21FD8" w:rsidRDefault="00E21FD8" w:rsidP="00E21FD8">
      <w:pPr>
        <w:autoSpaceDE w:val="0"/>
        <w:autoSpaceDN w:val="0"/>
        <w:adjustRightInd w:val="0"/>
        <w:spacing w:after="0" w:line="240" w:lineRule="auto"/>
        <w:rPr>
          <w:rFonts w:cs="Segoe UI"/>
          <w:b/>
          <w:bCs/>
          <w:color w:val="000000"/>
        </w:rPr>
      </w:pPr>
    </w:p>
    <w:p w14:paraId="5D2718EC" w14:textId="77777777" w:rsidR="00E21FD8" w:rsidRPr="00022116" w:rsidRDefault="00E21FD8" w:rsidP="00E21FD8">
      <w:pPr>
        <w:autoSpaceDE w:val="0"/>
        <w:autoSpaceDN w:val="0"/>
        <w:adjustRightInd w:val="0"/>
        <w:spacing w:after="0" w:line="240" w:lineRule="auto"/>
        <w:rPr>
          <w:rFonts w:ascii="Century Gothic" w:hAnsi="Century Gothic" w:cs="Century Gothic"/>
          <w:color w:val="000000"/>
        </w:rPr>
      </w:pPr>
      <w:r w:rsidRPr="00022116">
        <w:rPr>
          <w:rFonts w:cs="Segoe UI"/>
          <w:b/>
          <w:bCs/>
          <w:color w:val="000000"/>
        </w:rPr>
        <w:t xml:space="preserve">2. Document Style </w:t>
      </w:r>
    </w:p>
    <w:p w14:paraId="3FF40D9F" w14:textId="77777777" w:rsidR="00E21FD8" w:rsidRPr="00022116" w:rsidRDefault="00E21FD8" w:rsidP="00E21FD8">
      <w:pPr>
        <w:spacing w:after="0"/>
        <w:rPr>
          <w:rFonts w:ascii="Century Gothic" w:hAnsi="Century Gothic" w:cs="Century Gothic"/>
        </w:rPr>
      </w:pPr>
      <w:r w:rsidRPr="00022116">
        <w:t xml:space="preserve">SOAP Body can be structured in any way you like. There is no TYPE attribute here </w:t>
      </w:r>
    </w:p>
    <w:p w14:paraId="10BB5838" w14:textId="77777777" w:rsidR="00E21FD8" w:rsidRPr="00022116" w:rsidRDefault="00E21FD8" w:rsidP="00E21FD8">
      <w:pPr>
        <w:pStyle w:val="1Output"/>
        <w:rPr>
          <w:rFonts w:ascii="Century Gothic" w:hAnsi="Century Gothic" w:cs="Century Gothic"/>
        </w:rPr>
      </w:pPr>
      <w:r w:rsidRPr="00022116">
        <w:t xml:space="preserve">&lt;soap:envelope&gt; </w:t>
      </w:r>
    </w:p>
    <w:p w14:paraId="7E340C72" w14:textId="77777777" w:rsidR="00E21FD8" w:rsidRPr="00022116" w:rsidRDefault="00E21FD8" w:rsidP="00E21FD8">
      <w:pPr>
        <w:pStyle w:val="1Output"/>
        <w:rPr>
          <w:rFonts w:ascii="Century Gothic" w:hAnsi="Century Gothic" w:cs="Century Gothic"/>
        </w:rPr>
      </w:pPr>
      <w:r w:rsidRPr="00022116">
        <w:t xml:space="preserve">&lt;soap:body&gt; </w:t>
      </w:r>
    </w:p>
    <w:p w14:paraId="2DCE62C8" w14:textId="77777777" w:rsidR="00E21FD8" w:rsidRPr="00022116" w:rsidRDefault="00E21FD8" w:rsidP="00E21FD8">
      <w:pPr>
        <w:pStyle w:val="1Output"/>
        <w:rPr>
          <w:rFonts w:ascii="Century Gothic" w:hAnsi="Century Gothic" w:cs="Century Gothic"/>
        </w:rPr>
      </w:pPr>
      <w:r w:rsidRPr="00022116">
        <w:t xml:space="preserve">&lt;xElement&gt;5&lt;/xElement&gt; </w:t>
      </w:r>
    </w:p>
    <w:p w14:paraId="61B065C0" w14:textId="77777777" w:rsidR="00E21FD8" w:rsidRPr="00022116" w:rsidRDefault="00E21FD8" w:rsidP="00E21FD8">
      <w:pPr>
        <w:pStyle w:val="1Output"/>
        <w:rPr>
          <w:rFonts w:ascii="Century Gothic" w:hAnsi="Century Gothic" w:cs="Century Gothic"/>
        </w:rPr>
      </w:pPr>
      <w:r w:rsidRPr="00022116">
        <w:t xml:space="preserve">&lt;yElement&gt;5.0&lt;/yElement&gt; </w:t>
      </w:r>
    </w:p>
    <w:p w14:paraId="473C6173" w14:textId="77777777" w:rsidR="00E21FD8" w:rsidRPr="00022116" w:rsidRDefault="00E21FD8" w:rsidP="00E21FD8">
      <w:pPr>
        <w:pStyle w:val="1Output"/>
        <w:rPr>
          <w:rFonts w:ascii="Century Gothic" w:hAnsi="Century Gothic" w:cs="Century Gothic"/>
        </w:rPr>
      </w:pPr>
      <w:r w:rsidRPr="00022116">
        <w:t xml:space="preserve">&lt;/soap:body&gt; </w:t>
      </w:r>
    </w:p>
    <w:p w14:paraId="7273456D" w14:textId="77777777" w:rsidR="00E21FD8" w:rsidRDefault="00E21FD8" w:rsidP="00E21FD8">
      <w:pPr>
        <w:pStyle w:val="1Output"/>
      </w:pPr>
      <w:r w:rsidRPr="00022116">
        <w:t>&lt;/soap:envelope&gt;</w:t>
      </w:r>
    </w:p>
    <w:p w14:paraId="17568A2D" w14:textId="77777777" w:rsidR="00E21FD8" w:rsidRDefault="00E21FD8" w:rsidP="00E758C9"/>
    <w:p w14:paraId="4525B14C" w14:textId="77777777" w:rsidR="00E758C9" w:rsidRDefault="00E758C9" w:rsidP="008151C9">
      <w:pPr>
        <w:pStyle w:val="Heading30"/>
      </w:pPr>
      <w:bookmarkStart w:id="256" w:name="_Toc2631607"/>
      <w:r w:rsidRPr="00FE5B4E">
        <w:t>JAX-WS</w:t>
      </w:r>
      <w:r>
        <w:t xml:space="preserve"> Encoding Styles?</w:t>
      </w:r>
      <w:bookmarkEnd w:id="256"/>
    </w:p>
    <w:p w14:paraId="520F79AA" w14:textId="6088B1FE" w:rsidR="00E758C9" w:rsidRDefault="00E758C9" w:rsidP="007A3FC6">
      <w:pPr>
        <w:spacing w:after="0"/>
        <w:rPr>
          <w:b/>
          <w:bCs/>
        </w:rPr>
      </w:pPr>
      <w:r w:rsidRPr="00FE5B4E">
        <w:t xml:space="preserve">There are two encoding use models that are used to translate a WSDL binding to a SOAP message. They </w:t>
      </w:r>
      <w:r w:rsidR="004240A0" w:rsidRPr="00FE5B4E">
        <w:t>are</w:t>
      </w:r>
      <w:r w:rsidRPr="00FE5B4E">
        <w:t xml:space="preserve"> </w:t>
      </w:r>
      <w:r w:rsidR="0045457F" w:rsidRPr="0045457F">
        <w:rPr>
          <w:rStyle w:val="0BlueChar"/>
        </w:rPr>
        <w:t>literal</w:t>
      </w:r>
      <w:r w:rsidR="0045457F" w:rsidRPr="00FE5B4E">
        <w:rPr>
          <w:b/>
          <w:bCs/>
        </w:rPr>
        <w:t xml:space="preserve"> and</w:t>
      </w:r>
      <w:r w:rsidRPr="00FE5B4E">
        <w:rPr>
          <w:b/>
          <w:bCs/>
        </w:rPr>
        <w:t xml:space="preserve"> </w:t>
      </w:r>
      <w:r w:rsidRPr="0045457F">
        <w:rPr>
          <w:rStyle w:val="0BlueChar"/>
        </w:rPr>
        <w:t>encoded</w:t>
      </w:r>
      <w:r w:rsidRPr="00FE5B4E">
        <w:rPr>
          <w:b/>
          <w:bCs/>
        </w:rPr>
        <w:t xml:space="preserve">. </w:t>
      </w:r>
    </w:p>
    <w:p w14:paraId="2459F9DF" w14:textId="75A232BA" w:rsidR="0045457F" w:rsidRPr="0045457F" w:rsidRDefault="000603BA" w:rsidP="00CB2B37">
      <w:pPr>
        <w:pStyle w:val="ListParagraph"/>
        <w:numPr>
          <w:ilvl w:val="0"/>
          <w:numId w:val="144"/>
        </w:numPr>
        <w:rPr>
          <w:rStyle w:val="0BlueChar"/>
          <w:rFonts w:ascii="Segoe UI" w:hAnsi="Segoe UI"/>
          <w:color w:val="000000" w:themeColor="text1"/>
          <w:sz w:val="20"/>
        </w:rPr>
      </w:pPr>
      <w:r>
        <w:rPr>
          <w:rStyle w:val="2SyntaxChar"/>
        </w:rPr>
        <w:t>l</w:t>
      </w:r>
      <w:r w:rsidR="0045457F" w:rsidRPr="007A3FC6">
        <w:rPr>
          <w:rStyle w:val="2SyntaxChar"/>
        </w:rPr>
        <w:t>iteral</w:t>
      </w:r>
      <w:r w:rsidR="007A3FC6">
        <w:rPr>
          <w:rStyle w:val="0BlueChar"/>
        </w:rPr>
        <w:t xml:space="preserve"> – </w:t>
      </w:r>
      <w:r w:rsidR="0045457F">
        <w:rPr>
          <w:rStyle w:val="0BlueChar"/>
        </w:rPr>
        <w:t>You</w:t>
      </w:r>
      <w:r w:rsidR="007A3FC6">
        <w:rPr>
          <w:rStyle w:val="0BlueChar"/>
        </w:rPr>
        <w:t xml:space="preserve"> </w:t>
      </w:r>
      <w:r w:rsidR="0045457F">
        <w:rPr>
          <w:rStyle w:val="0BlueChar"/>
        </w:rPr>
        <w:t>can read, So we can validate by comparing XSD.</w:t>
      </w:r>
    </w:p>
    <w:p w14:paraId="3C2A8E63" w14:textId="7ECD9E51" w:rsidR="0045457F" w:rsidRPr="00FE5B4E" w:rsidRDefault="0045457F" w:rsidP="00CB2B37">
      <w:pPr>
        <w:pStyle w:val="ListParagraph"/>
        <w:numPr>
          <w:ilvl w:val="0"/>
          <w:numId w:val="144"/>
        </w:numPr>
        <w:spacing w:after="0"/>
      </w:pPr>
      <w:r w:rsidRPr="007A3FC6">
        <w:rPr>
          <w:rStyle w:val="2SyntaxChar"/>
        </w:rPr>
        <w:t>encoded</w:t>
      </w:r>
      <w:r>
        <w:rPr>
          <w:rStyle w:val="0BlueChar"/>
        </w:rPr>
        <w:t xml:space="preserve"> – You can’t Read, So you can’t validate its structure by comparing XSD Schema.</w:t>
      </w:r>
    </w:p>
    <w:p w14:paraId="36BB4C6B" w14:textId="6F8F2B67" w:rsidR="00E758C9" w:rsidRPr="00FE5B4E" w:rsidRDefault="00E758C9" w:rsidP="0045457F">
      <w:pPr>
        <w:spacing w:after="0"/>
      </w:pPr>
      <w:r w:rsidRPr="00FE5B4E">
        <w:t xml:space="preserve">The combination of the different style and use models give us four different ways to translate a WSDL binding to a SOAP message. </w:t>
      </w:r>
    </w:p>
    <w:p w14:paraId="4A6F80A8" w14:textId="77777777" w:rsidR="00E758C9" w:rsidRPr="00FE5B4E" w:rsidRDefault="00E758C9" w:rsidP="00E758C9">
      <w:pPr>
        <w:pStyle w:val="1Output"/>
      </w:pPr>
      <w:r w:rsidRPr="00FE5B4E">
        <w:t xml:space="preserve">Document/literal </w:t>
      </w:r>
    </w:p>
    <w:p w14:paraId="62DC28ED" w14:textId="15A51F8B" w:rsidR="00E758C9" w:rsidRPr="00FE5B4E" w:rsidRDefault="00E758C9" w:rsidP="00E758C9">
      <w:pPr>
        <w:pStyle w:val="1Output"/>
      </w:pPr>
      <w:r w:rsidRPr="00FE5B4E">
        <w:t xml:space="preserve">Document/encoded </w:t>
      </w:r>
    </w:p>
    <w:p w14:paraId="331B0A6E" w14:textId="77777777" w:rsidR="00E758C9" w:rsidRPr="00FE5B4E" w:rsidRDefault="00E758C9" w:rsidP="00E758C9">
      <w:pPr>
        <w:pStyle w:val="1Output"/>
        <w:rPr>
          <w:color w:val="FF0000"/>
        </w:rPr>
      </w:pPr>
      <w:r w:rsidRPr="00FE5B4E">
        <w:rPr>
          <w:color w:val="FF0000"/>
        </w:rPr>
        <w:t xml:space="preserve">RPC/literal </w:t>
      </w:r>
    </w:p>
    <w:p w14:paraId="2F6BDAE1" w14:textId="77777777" w:rsidR="00E758C9" w:rsidRPr="00FE5B4E" w:rsidRDefault="00E758C9" w:rsidP="00E758C9">
      <w:pPr>
        <w:pStyle w:val="1Output"/>
        <w:rPr>
          <w:color w:val="FF0000"/>
        </w:rPr>
      </w:pPr>
      <w:r w:rsidRPr="00FE5B4E">
        <w:rPr>
          <w:color w:val="FF0000"/>
        </w:rPr>
        <w:t xml:space="preserve">RPC/encoded </w:t>
      </w:r>
    </w:p>
    <w:p w14:paraId="57B8B710" w14:textId="37CCD098" w:rsidR="00E758C9" w:rsidRDefault="00E758C9" w:rsidP="00E758C9">
      <w:pPr>
        <w:spacing w:after="0"/>
      </w:pPr>
      <w:r w:rsidRPr="00FE5B4E">
        <w:rPr>
          <w:b/>
          <w:bCs/>
        </w:rPr>
        <w:t xml:space="preserve">When using a </w:t>
      </w:r>
      <w:r w:rsidRPr="00E21FD8">
        <w:rPr>
          <w:rStyle w:val="2SyntaxChar"/>
        </w:rPr>
        <w:t>literal</w:t>
      </w:r>
      <w:r w:rsidRPr="00FE5B4E">
        <w:rPr>
          <w:b/>
          <w:bCs/>
        </w:rPr>
        <w:t xml:space="preserve"> use model</w:t>
      </w:r>
      <w:r w:rsidRPr="00FE5B4E">
        <w:t xml:space="preserve">, the body contents should conform to a user-defined </w:t>
      </w:r>
      <w:r w:rsidRPr="00FE5B4E">
        <w:rPr>
          <w:b/>
          <w:bCs/>
        </w:rPr>
        <w:t>XML-schema (XSD) structure</w:t>
      </w:r>
      <w:r w:rsidRPr="00FE5B4E">
        <w:t xml:space="preserve">. The advantage is two-fold. </w:t>
      </w:r>
    </w:p>
    <w:p w14:paraId="6453CC08" w14:textId="77777777" w:rsidR="00E758C9" w:rsidRDefault="00E758C9" w:rsidP="00151D89">
      <w:pPr>
        <w:pStyle w:val="ListParagraph"/>
        <w:numPr>
          <w:ilvl w:val="0"/>
          <w:numId w:val="56"/>
        </w:numPr>
      </w:pPr>
      <w:r w:rsidRPr="00FE5B4E">
        <w:t>one, you can validate the message body with the user-defined XML-schema</w:t>
      </w:r>
      <w:r>
        <w:t>.</w:t>
      </w:r>
    </w:p>
    <w:p w14:paraId="7DC74C55" w14:textId="77777777" w:rsidR="00E758C9" w:rsidRDefault="00E758C9" w:rsidP="00151D89">
      <w:pPr>
        <w:pStyle w:val="ListParagraph"/>
        <w:numPr>
          <w:ilvl w:val="0"/>
          <w:numId w:val="56"/>
        </w:numPr>
      </w:pPr>
      <w:r>
        <w:t>Two,</w:t>
      </w:r>
      <w:r w:rsidRPr="00FE5B4E">
        <w:t xml:space="preserve"> you can also transform the message using a transformation language like XSLT. </w:t>
      </w:r>
    </w:p>
    <w:p w14:paraId="61C85BA1" w14:textId="77777777" w:rsidR="00E758C9" w:rsidRDefault="00E758C9" w:rsidP="00E758C9">
      <w:r w:rsidRPr="00FE5B4E">
        <w:rPr>
          <w:b/>
          <w:bCs/>
        </w:rPr>
        <w:t xml:space="preserve">With a (SOAP) </w:t>
      </w:r>
      <w:r w:rsidRPr="00E21FD8">
        <w:rPr>
          <w:rStyle w:val="2SyntaxChar"/>
        </w:rPr>
        <w:t>encoded</w:t>
      </w:r>
      <w:r w:rsidRPr="00FE5B4E">
        <w:rPr>
          <w:b/>
          <w:bCs/>
        </w:rPr>
        <w:t xml:space="preserve"> use model</w:t>
      </w:r>
      <w:r w:rsidRPr="00FE5B4E">
        <w:t>, the message has to use XSD datatypes, but the structure of the message need not conform to any user-defined XML schema. This makes it difficult to validate the message body or use XSLT based transformations on the message body.</w:t>
      </w:r>
    </w:p>
    <w:p w14:paraId="781D214D" w14:textId="77777777" w:rsidR="00E758C9" w:rsidRDefault="00E758C9" w:rsidP="008151C9">
      <w:pPr>
        <w:pStyle w:val="Heading30"/>
      </w:pPr>
      <w:bookmarkStart w:id="257" w:name="_Toc2631609"/>
      <w:r>
        <w:t>Steps to create JAX-WS Webservice</w:t>
      </w:r>
      <w:bookmarkEnd w:id="257"/>
    </w:p>
    <w:p w14:paraId="10938F7F" w14:textId="77777777" w:rsidR="00E758C9" w:rsidRPr="00A930EE" w:rsidRDefault="00E758C9" w:rsidP="00E758C9">
      <w:pPr>
        <w:spacing w:after="0"/>
      </w:pPr>
      <w:r w:rsidRPr="00A930EE">
        <w:rPr>
          <w:b/>
          <w:bCs/>
        </w:rPr>
        <w:t xml:space="preserve">1. JAX-WS Web Service End Point files </w:t>
      </w:r>
    </w:p>
    <w:p w14:paraId="07F4ACD1" w14:textId="77777777" w:rsidR="00E758C9" w:rsidRPr="00A930EE" w:rsidRDefault="00E758C9" w:rsidP="00151D89">
      <w:pPr>
        <w:pStyle w:val="ListParagraph"/>
        <w:numPr>
          <w:ilvl w:val="0"/>
          <w:numId w:val="57"/>
        </w:numPr>
      </w:pPr>
      <w:r w:rsidRPr="00A930EE">
        <w:t xml:space="preserve">Create a Web Service Endpoint Interface with </w:t>
      </w:r>
      <w:r w:rsidRPr="002B2A03">
        <w:rPr>
          <w:rStyle w:val="0BlueChar"/>
        </w:rPr>
        <w:t>@SOAPBinding(style = Style.RPC)</w:t>
      </w:r>
      <w:r w:rsidRPr="00A930EE">
        <w:rPr>
          <w:b/>
          <w:bCs/>
        </w:rPr>
        <w:t xml:space="preserve"> </w:t>
      </w:r>
    </w:p>
    <w:p w14:paraId="509691CF" w14:textId="77777777" w:rsidR="00E758C9" w:rsidRPr="00A930EE" w:rsidRDefault="00E758C9" w:rsidP="00151D89">
      <w:pPr>
        <w:pStyle w:val="ListParagraph"/>
        <w:numPr>
          <w:ilvl w:val="0"/>
          <w:numId w:val="57"/>
        </w:numPr>
      </w:pPr>
      <w:r w:rsidRPr="00A930EE">
        <w:t xml:space="preserve">Create a Web Service Endpoint Implementation </w:t>
      </w:r>
    </w:p>
    <w:p w14:paraId="3B64A1C5" w14:textId="77777777" w:rsidR="00E758C9" w:rsidRPr="00A930EE" w:rsidRDefault="00E758C9" w:rsidP="00151D89">
      <w:pPr>
        <w:pStyle w:val="ListParagraph"/>
        <w:numPr>
          <w:ilvl w:val="0"/>
          <w:numId w:val="57"/>
        </w:numPr>
      </w:pPr>
      <w:r w:rsidRPr="00A930EE">
        <w:t xml:space="preserve">Create an Endpoint Publisher </w:t>
      </w:r>
    </w:p>
    <w:p w14:paraId="1E9EC7CD" w14:textId="77777777" w:rsidR="00E758C9" w:rsidRPr="00A930EE" w:rsidRDefault="00E758C9" w:rsidP="00151D89">
      <w:pPr>
        <w:pStyle w:val="ListParagraph"/>
        <w:numPr>
          <w:ilvl w:val="0"/>
          <w:numId w:val="57"/>
        </w:numPr>
      </w:pPr>
      <w:r w:rsidRPr="00A930EE">
        <w:t xml:space="preserve">Test generated WSDL. Ex: </w:t>
      </w:r>
      <w:r w:rsidRPr="00A930EE">
        <w:rPr>
          <w:b/>
          <w:bCs/>
        </w:rPr>
        <w:t xml:space="preserve">http://localhost:8080/ws/hello?wsdl </w:t>
      </w:r>
    </w:p>
    <w:p w14:paraId="4C63D704" w14:textId="77777777" w:rsidR="00E758C9" w:rsidRPr="00A930EE" w:rsidRDefault="00E758C9" w:rsidP="00E758C9">
      <w:pPr>
        <w:spacing w:after="0"/>
      </w:pPr>
      <w:r w:rsidRPr="00A930EE">
        <w:rPr>
          <w:b/>
          <w:bCs/>
        </w:rPr>
        <w:t xml:space="preserve">2. Web Service Client files </w:t>
      </w:r>
    </w:p>
    <w:p w14:paraId="2D3CA299" w14:textId="77777777" w:rsidR="00E758C9" w:rsidRDefault="00E758C9" w:rsidP="00E758C9">
      <w:pPr>
        <w:ind w:left="720"/>
      </w:pPr>
      <w:r w:rsidRPr="00A930EE">
        <w:t xml:space="preserve">1. Java Web Service Client </w:t>
      </w:r>
    </w:p>
    <w:p w14:paraId="0A36A1E0" w14:textId="77777777" w:rsidR="00E758C9" w:rsidRPr="004B003C" w:rsidRDefault="00E758C9" w:rsidP="00E758C9">
      <w:pPr>
        <w:rPr>
          <w:b/>
          <w:u w:val="single"/>
        </w:rPr>
      </w:pPr>
      <w:r w:rsidRPr="004B003C">
        <w:rPr>
          <w:b/>
          <w:u w:val="single"/>
        </w:rPr>
        <w:lastRenderedPageBreak/>
        <w:t>1. JAX-WS Web Service End Point</w:t>
      </w:r>
      <w:r>
        <w:rPr>
          <w:b/>
          <w:u w:val="single"/>
        </w:rPr>
        <w:t xml:space="preserve"> files</w:t>
      </w:r>
    </w:p>
    <w:p w14:paraId="6CECBD21" w14:textId="77777777" w:rsidR="00E758C9" w:rsidRPr="00AD7573" w:rsidRDefault="00E758C9" w:rsidP="00E758C9">
      <w:pPr>
        <w:spacing w:after="0"/>
        <w:rPr>
          <w:b/>
        </w:rPr>
      </w:pPr>
      <w:r w:rsidRPr="00AD7573">
        <w:rPr>
          <w:b/>
        </w:rPr>
        <w:t>1. Create a Web Service Endpoint Interface</w:t>
      </w:r>
    </w:p>
    <w:p w14:paraId="51208204" w14:textId="77777777" w:rsidR="00E758C9" w:rsidRDefault="00E758C9" w:rsidP="00E758C9">
      <w:pPr>
        <w:pStyle w:val="1Output"/>
        <w:rPr>
          <w:color w:val="4C483D" w:themeColor="text2"/>
        </w:rPr>
      </w:pPr>
      <w:r>
        <w:rPr>
          <w:bCs/>
          <w:color w:val="7F0055"/>
        </w:rPr>
        <w:t>package</w:t>
      </w:r>
      <w:r>
        <w:t xml:space="preserve"> endpoint;</w:t>
      </w:r>
    </w:p>
    <w:p w14:paraId="6728A400" w14:textId="77777777" w:rsidR="00E758C9" w:rsidRDefault="00E758C9" w:rsidP="00E758C9">
      <w:pPr>
        <w:pStyle w:val="1Output"/>
        <w:rPr>
          <w:color w:val="4C483D" w:themeColor="text2"/>
        </w:rPr>
      </w:pPr>
      <w:r>
        <w:rPr>
          <w:bCs/>
          <w:color w:val="7F0055"/>
        </w:rPr>
        <w:t>import</w:t>
      </w:r>
      <w:r>
        <w:t xml:space="preserve"> javax.jws.WebMethod;  </w:t>
      </w:r>
    </w:p>
    <w:p w14:paraId="1D2877F5" w14:textId="77777777" w:rsidR="00E758C9" w:rsidRDefault="00E758C9" w:rsidP="00E758C9">
      <w:pPr>
        <w:pStyle w:val="1Output"/>
        <w:rPr>
          <w:color w:val="4C483D" w:themeColor="text2"/>
        </w:rPr>
      </w:pPr>
      <w:r>
        <w:rPr>
          <w:bCs/>
          <w:color w:val="7F0055"/>
        </w:rPr>
        <w:t>import</w:t>
      </w:r>
      <w:r>
        <w:t xml:space="preserve"> javax.jws.WebService;  </w:t>
      </w:r>
    </w:p>
    <w:p w14:paraId="348EB152" w14:textId="77777777" w:rsidR="00E758C9" w:rsidRDefault="00E758C9" w:rsidP="00E758C9">
      <w:pPr>
        <w:pStyle w:val="1Output"/>
        <w:rPr>
          <w:color w:val="4C483D" w:themeColor="text2"/>
        </w:rPr>
      </w:pPr>
      <w:r>
        <w:rPr>
          <w:bCs/>
          <w:color w:val="7F0055"/>
        </w:rPr>
        <w:t>import</w:t>
      </w:r>
      <w:r>
        <w:t xml:space="preserve"> javax.jws.soap.SOAPBinding;  </w:t>
      </w:r>
    </w:p>
    <w:p w14:paraId="61355CEC" w14:textId="77777777" w:rsidR="00E758C9" w:rsidRDefault="00E758C9" w:rsidP="00E758C9">
      <w:pPr>
        <w:pStyle w:val="1Output"/>
        <w:rPr>
          <w:color w:val="4C483D" w:themeColor="text2"/>
        </w:rPr>
      </w:pPr>
      <w:r>
        <w:rPr>
          <w:bCs/>
          <w:color w:val="7F0055"/>
        </w:rPr>
        <w:t>import</w:t>
      </w:r>
      <w:r>
        <w:t xml:space="preserve"> javax.jws.soap.SOAPBinding.Style;  </w:t>
      </w:r>
    </w:p>
    <w:p w14:paraId="573AA42C" w14:textId="77777777" w:rsidR="00E758C9" w:rsidRDefault="00E758C9" w:rsidP="00E758C9">
      <w:pPr>
        <w:pStyle w:val="1Output"/>
        <w:rPr>
          <w:color w:val="4C483D" w:themeColor="text2"/>
        </w:rPr>
      </w:pPr>
      <w:r>
        <w:rPr>
          <w:color w:val="3F7F5F"/>
        </w:rPr>
        <w:t xml:space="preserve">//Service </w:t>
      </w:r>
      <w:r>
        <w:rPr>
          <w:color w:val="3F7F5F"/>
          <w:u w:val="single"/>
        </w:rPr>
        <w:t>Endpoint</w:t>
      </w:r>
      <w:r>
        <w:rPr>
          <w:color w:val="3F7F5F"/>
        </w:rPr>
        <w:t xml:space="preserve"> Interface  </w:t>
      </w:r>
    </w:p>
    <w:p w14:paraId="7FB90F09" w14:textId="77777777" w:rsidR="00E758C9" w:rsidRDefault="00E758C9" w:rsidP="00E758C9">
      <w:pPr>
        <w:pStyle w:val="1Output"/>
        <w:rPr>
          <w:color w:val="4C483D" w:themeColor="text2"/>
        </w:rPr>
      </w:pPr>
      <w:r>
        <w:rPr>
          <w:color w:val="646464"/>
        </w:rPr>
        <w:t>@WebService</w:t>
      </w:r>
      <w:r>
        <w:t xml:space="preserve">  </w:t>
      </w:r>
    </w:p>
    <w:p w14:paraId="7982D16A" w14:textId="77777777" w:rsidR="00E758C9" w:rsidRDefault="00E758C9" w:rsidP="00E758C9">
      <w:pPr>
        <w:pStyle w:val="1Output"/>
        <w:rPr>
          <w:color w:val="4C483D" w:themeColor="text2"/>
        </w:rPr>
      </w:pPr>
      <w:r>
        <w:rPr>
          <w:color w:val="646464"/>
        </w:rPr>
        <w:t>@SOAPBinding</w:t>
      </w:r>
      <w:r>
        <w:t>(style = Style.</w:t>
      </w:r>
      <w:r>
        <w:rPr>
          <w:bCs/>
          <w:i/>
          <w:iCs/>
          <w:color w:val="0000C0"/>
        </w:rPr>
        <w:t>RPC</w:t>
      </w:r>
      <w:r>
        <w:t xml:space="preserve">)  </w:t>
      </w:r>
    </w:p>
    <w:p w14:paraId="2AA8C72C" w14:textId="77777777" w:rsidR="00E758C9" w:rsidRDefault="00E758C9" w:rsidP="00E758C9">
      <w:pPr>
        <w:pStyle w:val="1Output"/>
        <w:rPr>
          <w:color w:val="4C483D" w:themeColor="text2"/>
        </w:rPr>
      </w:pPr>
      <w:r>
        <w:rPr>
          <w:bCs/>
          <w:color w:val="7F0055"/>
        </w:rPr>
        <w:t>public</w:t>
      </w:r>
      <w:r>
        <w:t xml:space="preserve"> </w:t>
      </w:r>
      <w:r>
        <w:rPr>
          <w:bCs/>
          <w:color w:val="7F0055"/>
        </w:rPr>
        <w:t>interface</w:t>
      </w:r>
      <w:r>
        <w:t xml:space="preserve"> HelloWorld{  </w:t>
      </w:r>
    </w:p>
    <w:p w14:paraId="27ED999C" w14:textId="77777777" w:rsidR="00E758C9" w:rsidRDefault="00E758C9" w:rsidP="00E758C9">
      <w:pPr>
        <w:pStyle w:val="1Output"/>
        <w:rPr>
          <w:color w:val="4C483D" w:themeColor="text2"/>
        </w:rPr>
      </w:pPr>
      <w:r>
        <w:t xml:space="preserve"> </w:t>
      </w:r>
      <w:r>
        <w:rPr>
          <w:color w:val="646464"/>
        </w:rPr>
        <w:t>@WebMethod</w:t>
      </w:r>
      <w:r>
        <w:t xml:space="preserve"> </w:t>
      </w:r>
    </w:p>
    <w:p w14:paraId="612AB91B" w14:textId="77777777" w:rsidR="00E758C9" w:rsidRDefault="00E758C9" w:rsidP="00E758C9">
      <w:pPr>
        <w:pStyle w:val="1Output"/>
        <w:rPr>
          <w:color w:val="4C483D" w:themeColor="text2"/>
        </w:rPr>
      </w:pPr>
      <w:r>
        <w:t xml:space="preserve"> String getHelloWorldMsg(String </w:t>
      </w:r>
      <w:r>
        <w:rPr>
          <w:color w:val="6A3E3E"/>
        </w:rPr>
        <w:t>msg</w:t>
      </w:r>
      <w:r>
        <w:t xml:space="preserve">);  </w:t>
      </w:r>
    </w:p>
    <w:p w14:paraId="3F0C2CEE" w14:textId="77777777" w:rsidR="00E758C9" w:rsidRDefault="00E758C9" w:rsidP="00E758C9">
      <w:pPr>
        <w:pStyle w:val="1Output"/>
        <w:rPr>
          <w:color w:val="4C483D" w:themeColor="text2"/>
        </w:rPr>
      </w:pPr>
      <w:r>
        <w:t xml:space="preserve">}  </w:t>
      </w:r>
    </w:p>
    <w:p w14:paraId="5124846C" w14:textId="77777777" w:rsidR="00E758C9" w:rsidRDefault="00E758C9" w:rsidP="00E758C9">
      <w:pPr>
        <w:spacing w:after="0"/>
      </w:pPr>
    </w:p>
    <w:p w14:paraId="00F8F489" w14:textId="77777777" w:rsidR="00E758C9" w:rsidRDefault="00E758C9" w:rsidP="00E758C9">
      <w:pPr>
        <w:spacing w:after="0"/>
        <w:rPr>
          <w:b/>
        </w:rPr>
      </w:pPr>
      <w:r w:rsidRPr="00AD7573">
        <w:rPr>
          <w:b/>
        </w:rPr>
        <w:t>2. Create a Web Service Endpoint Implementation</w:t>
      </w:r>
    </w:p>
    <w:p w14:paraId="69C9E251" w14:textId="77777777" w:rsidR="00E758C9" w:rsidRDefault="00E758C9" w:rsidP="00E758C9">
      <w:pPr>
        <w:pStyle w:val="1Output"/>
        <w:rPr>
          <w:color w:val="4C483D" w:themeColor="text2"/>
        </w:rPr>
      </w:pPr>
      <w:r>
        <w:rPr>
          <w:bCs/>
          <w:color w:val="7F0055"/>
        </w:rPr>
        <w:t>package</w:t>
      </w:r>
      <w:r>
        <w:t xml:space="preserve"> endpoint;</w:t>
      </w:r>
    </w:p>
    <w:p w14:paraId="00FC2043" w14:textId="77777777" w:rsidR="00E758C9" w:rsidRDefault="00E758C9" w:rsidP="00E758C9">
      <w:pPr>
        <w:pStyle w:val="1Output"/>
        <w:rPr>
          <w:color w:val="4C483D" w:themeColor="text2"/>
        </w:rPr>
      </w:pPr>
      <w:r>
        <w:rPr>
          <w:bCs/>
          <w:color w:val="7F0055"/>
        </w:rPr>
        <w:t>import</w:t>
      </w:r>
      <w:r>
        <w:t xml:space="preserve"> javax.jws.WebService;  </w:t>
      </w:r>
    </w:p>
    <w:p w14:paraId="636E5951" w14:textId="77777777" w:rsidR="00E758C9" w:rsidRDefault="00E758C9" w:rsidP="00E758C9">
      <w:pPr>
        <w:pStyle w:val="1Output"/>
        <w:rPr>
          <w:color w:val="4C483D" w:themeColor="text2"/>
        </w:rPr>
      </w:pPr>
      <w:r>
        <w:rPr>
          <w:color w:val="3F7F5F"/>
        </w:rPr>
        <w:t xml:space="preserve">//Service Implementation  </w:t>
      </w:r>
    </w:p>
    <w:p w14:paraId="1B65745C" w14:textId="77777777" w:rsidR="00E758C9" w:rsidRDefault="00E758C9" w:rsidP="00E758C9">
      <w:pPr>
        <w:pStyle w:val="1Output"/>
        <w:rPr>
          <w:color w:val="4C483D" w:themeColor="text2"/>
        </w:rPr>
      </w:pPr>
      <w:r>
        <w:rPr>
          <w:color w:val="646464"/>
        </w:rPr>
        <w:t>@WebService</w:t>
      </w:r>
      <w:r>
        <w:t xml:space="preserve">(endpointInterface = </w:t>
      </w:r>
      <w:r>
        <w:rPr>
          <w:color w:val="2A00FF"/>
        </w:rPr>
        <w:t>"endpoint.HelloWorld"</w:t>
      </w:r>
      <w:r>
        <w:t xml:space="preserve">)  </w:t>
      </w:r>
    </w:p>
    <w:p w14:paraId="1E2DBD00" w14:textId="77777777" w:rsidR="00E758C9" w:rsidRDefault="00E758C9" w:rsidP="00E758C9">
      <w:pPr>
        <w:pStyle w:val="1Output"/>
        <w:rPr>
          <w:color w:val="4C483D" w:themeColor="text2"/>
        </w:rPr>
      </w:pPr>
      <w:r>
        <w:rPr>
          <w:bCs/>
          <w:color w:val="7F0055"/>
        </w:rPr>
        <w:t>public</w:t>
      </w:r>
      <w:r>
        <w:t xml:space="preserve"> </w:t>
      </w:r>
      <w:r>
        <w:rPr>
          <w:bCs/>
          <w:color w:val="7F0055"/>
        </w:rPr>
        <w:t>class</w:t>
      </w:r>
      <w:r>
        <w:t xml:space="preserve"> HelloWorldImpl </w:t>
      </w:r>
      <w:r>
        <w:rPr>
          <w:bCs/>
          <w:color w:val="7F0055"/>
        </w:rPr>
        <w:t>implements</w:t>
      </w:r>
      <w:r>
        <w:t xml:space="preserve"> HelloWorld{</w:t>
      </w:r>
    </w:p>
    <w:p w14:paraId="5BB858BA" w14:textId="77777777" w:rsidR="00E758C9" w:rsidRDefault="00E758C9" w:rsidP="00E758C9">
      <w:pPr>
        <w:pStyle w:val="1Output"/>
        <w:rPr>
          <w:color w:val="4C483D" w:themeColor="text2"/>
        </w:rPr>
      </w:pPr>
      <w:r>
        <w:tab/>
      </w:r>
      <w:r>
        <w:rPr>
          <w:color w:val="646464"/>
        </w:rPr>
        <w:t>@Override</w:t>
      </w:r>
    </w:p>
    <w:p w14:paraId="4A30CC75" w14:textId="77777777" w:rsidR="00E758C9" w:rsidRDefault="00E758C9" w:rsidP="00E758C9">
      <w:pPr>
        <w:pStyle w:val="1Output"/>
        <w:rPr>
          <w:color w:val="4C483D" w:themeColor="text2"/>
        </w:rPr>
      </w:pPr>
      <w:r>
        <w:tab/>
      </w:r>
      <w:r>
        <w:rPr>
          <w:bCs/>
          <w:color w:val="7F0055"/>
        </w:rPr>
        <w:t>public</w:t>
      </w:r>
      <w:r>
        <w:t xml:space="preserve"> String getHelloWorldMsg(String </w:t>
      </w:r>
      <w:r>
        <w:rPr>
          <w:color w:val="6A3E3E"/>
        </w:rPr>
        <w:t>msg</w:t>
      </w:r>
      <w:r>
        <w:t>) {</w:t>
      </w:r>
    </w:p>
    <w:p w14:paraId="4D208C21" w14:textId="77777777" w:rsidR="00E758C9" w:rsidRDefault="00E758C9" w:rsidP="00E758C9">
      <w:pPr>
        <w:pStyle w:val="1Output"/>
        <w:rPr>
          <w:color w:val="4C483D" w:themeColor="text2"/>
        </w:rPr>
      </w:pPr>
      <w:r>
        <w:tab/>
      </w:r>
      <w:r>
        <w:tab/>
      </w:r>
      <w:r>
        <w:rPr>
          <w:color w:val="3F7F5F"/>
        </w:rPr>
        <w:t xml:space="preserve">// </w:t>
      </w:r>
      <w:r>
        <w:rPr>
          <w:bCs/>
          <w:color w:val="7F9FBF"/>
        </w:rPr>
        <w:t>TODO</w:t>
      </w:r>
      <w:r>
        <w:rPr>
          <w:color w:val="3F7F5F"/>
        </w:rPr>
        <w:t xml:space="preserve"> Auto-generated method stub</w:t>
      </w:r>
    </w:p>
    <w:p w14:paraId="74ACAFD7" w14:textId="77777777" w:rsidR="00E758C9" w:rsidRDefault="00E758C9" w:rsidP="00E758C9">
      <w:pPr>
        <w:pStyle w:val="1Output"/>
        <w:rPr>
          <w:color w:val="4C483D" w:themeColor="text2"/>
        </w:rPr>
      </w:pPr>
      <w:r>
        <w:tab/>
      </w:r>
      <w:r>
        <w:tab/>
      </w:r>
      <w:r>
        <w:rPr>
          <w:bCs/>
          <w:color w:val="7F0055"/>
        </w:rPr>
        <w:t>return</w:t>
      </w:r>
      <w:r>
        <w:t xml:space="preserve"> </w:t>
      </w:r>
      <w:r>
        <w:rPr>
          <w:color w:val="2A00FF"/>
        </w:rPr>
        <w:t>"Your Message from WebService is : "</w:t>
      </w:r>
      <w:r>
        <w:t>+</w:t>
      </w:r>
      <w:r>
        <w:rPr>
          <w:color w:val="6A3E3E"/>
        </w:rPr>
        <w:t>msg</w:t>
      </w:r>
      <w:r>
        <w:t>;</w:t>
      </w:r>
    </w:p>
    <w:p w14:paraId="1FE2D3DA" w14:textId="77777777" w:rsidR="00E758C9" w:rsidRDefault="00E758C9" w:rsidP="00E758C9">
      <w:pPr>
        <w:pStyle w:val="1Output"/>
        <w:rPr>
          <w:color w:val="4C483D" w:themeColor="text2"/>
        </w:rPr>
      </w:pPr>
      <w:r>
        <w:tab/>
        <w:t xml:space="preserve">}     </w:t>
      </w:r>
    </w:p>
    <w:p w14:paraId="5BE618B4" w14:textId="77777777" w:rsidR="00E758C9" w:rsidRDefault="00E758C9" w:rsidP="00E758C9">
      <w:pPr>
        <w:pStyle w:val="1Output"/>
        <w:rPr>
          <w:color w:val="4C483D" w:themeColor="text2"/>
        </w:rPr>
      </w:pPr>
      <w:r>
        <w:t xml:space="preserve">}  </w:t>
      </w:r>
    </w:p>
    <w:p w14:paraId="254E884F" w14:textId="77777777" w:rsidR="00E758C9" w:rsidRPr="00AD7573" w:rsidRDefault="00E758C9" w:rsidP="00E758C9">
      <w:pPr>
        <w:rPr>
          <w:b/>
        </w:rPr>
      </w:pPr>
    </w:p>
    <w:p w14:paraId="50D00D26" w14:textId="77777777" w:rsidR="00E758C9" w:rsidRPr="004C75F0" w:rsidRDefault="00E758C9" w:rsidP="00E758C9">
      <w:pPr>
        <w:spacing w:after="0"/>
        <w:rPr>
          <w:b/>
        </w:rPr>
      </w:pPr>
      <w:r w:rsidRPr="004C75F0">
        <w:rPr>
          <w:b/>
        </w:rPr>
        <w:t>3. Create an Endpoint Publisher</w:t>
      </w:r>
    </w:p>
    <w:p w14:paraId="58954B76" w14:textId="77777777" w:rsidR="00E758C9" w:rsidRDefault="00E758C9" w:rsidP="00E758C9">
      <w:pPr>
        <w:pStyle w:val="1Output"/>
        <w:rPr>
          <w:color w:val="4C483D" w:themeColor="text2"/>
        </w:rPr>
      </w:pPr>
      <w:r>
        <w:rPr>
          <w:bCs/>
          <w:color w:val="7F0055"/>
        </w:rPr>
        <w:t>package</w:t>
      </w:r>
      <w:r>
        <w:t xml:space="preserve"> endpoint;</w:t>
      </w:r>
    </w:p>
    <w:p w14:paraId="727CD3D8" w14:textId="77777777" w:rsidR="00E758C9" w:rsidRDefault="00E758C9" w:rsidP="00E758C9">
      <w:pPr>
        <w:pStyle w:val="1Output"/>
        <w:rPr>
          <w:color w:val="4C483D" w:themeColor="text2"/>
        </w:rPr>
      </w:pPr>
      <w:r>
        <w:rPr>
          <w:bCs/>
          <w:color w:val="7F0055"/>
        </w:rPr>
        <w:t>import</w:t>
      </w:r>
      <w:r>
        <w:t xml:space="preserve"> javax.xml.ws.Endpoint;  </w:t>
      </w:r>
    </w:p>
    <w:p w14:paraId="39D7E77A" w14:textId="77777777" w:rsidR="00E758C9" w:rsidRDefault="00E758C9" w:rsidP="00E758C9">
      <w:pPr>
        <w:pStyle w:val="1Output"/>
        <w:rPr>
          <w:color w:val="4C483D" w:themeColor="text2"/>
        </w:rPr>
      </w:pPr>
      <w:r>
        <w:rPr>
          <w:color w:val="3F7F5F"/>
        </w:rPr>
        <w:t>//</w:t>
      </w:r>
      <w:r>
        <w:rPr>
          <w:color w:val="3F7F5F"/>
          <w:u w:val="single"/>
        </w:rPr>
        <w:t>Endpoint</w:t>
      </w:r>
      <w:r>
        <w:rPr>
          <w:color w:val="3F7F5F"/>
        </w:rPr>
        <w:t xml:space="preserve"> publisher  </w:t>
      </w:r>
    </w:p>
    <w:p w14:paraId="2AD7FD47" w14:textId="77777777" w:rsidR="00E758C9" w:rsidRDefault="00E758C9" w:rsidP="00E758C9">
      <w:pPr>
        <w:pStyle w:val="1Output"/>
        <w:rPr>
          <w:color w:val="4C483D" w:themeColor="text2"/>
        </w:rPr>
      </w:pPr>
      <w:r>
        <w:rPr>
          <w:bCs/>
          <w:color w:val="7F0055"/>
        </w:rPr>
        <w:t>public</w:t>
      </w:r>
      <w:r>
        <w:t xml:space="preserve"> </w:t>
      </w:r>
      <w:r>
        <w:rPr>
          <w:bCs/>
          <w:color w:val="7F0055"/>
        </w:rPr>
        <w:t>class</w:t>
      </w:r>
      <w:r>
        <w:t xml:space="preserve"> HelloWorldPublisher{  </w:t>
      </w:r>
    </w:p>
    <w:p w14:paraId="3B1C4AFC" w14:textId="77777777" w:rsidR="00E758C9" w:rsidRDefault="00E758C9" w:rsidP="00E758C9">
      <w:pPr>
        <w:pStyle w:val="1Output"/>
        <w:rPr>
          <w:color w:val="4C483D" w:themeColor="text2"/>
        </w:rPr>
      </w:pPr>
      <w:r>
        <w:t xml:space="preserve">    </w:t>
      </w:r>
      <w:r>
        <w:rPr>
          <w:bCs/>
          <w:color w:val="7F0055"/>
        </w:rPr>
        <w:t>public</w:t>
      </w:r>
      <w:r>
        <w:t xml:space="preserve"> </w:t>
      </w:r>
      <w:r>
        <w:rPr>
          <w:bCs/>
          <w:color w:val="7F0055"/>
        </w:rPr>
        <w:t>static</w:t>
      </w:r>
      <w:r>
        <w:t xml:space="preserve"> </w:t>
      </w:r>
      <w:r>
        <w:rPr>
          <w:bCs/>
          <w:color w:val="7F0055"/>
        </w:rPr>
        <w:t>void</w:t>
      </w:r>
      <w:r>
        <w:t xml:space="preserve"> main(String[] </w:t>
      </w:r>
      <w:r>
        <w:rPr>
          <w:color w:val="6A3E3E"/>
        </w:rPr>
        <w:t>args</w:t>
      </w:r>
      <w:r>
        <w:t xml:space="preserve">) {  </w:t>
      </w:r>
    </w:p>
    <w:p w14:paraId="4775763F" w14:textId="77777777" w:rsidR="00E758C9" w:rsidRDefault="00E758C9" w:rsidP="00E758C9">
      <w:pPr>
        <w:pStyle w:val="1Output"/>
        <w:rPr>
          <w:color w:val="4C483D" w:themeColor="text2"/>
        </w:rPr>
      </w:pPr>
      <w:r>
        <w:t xml:space="preserve">       Endpoint.</w:t>
      </w:r>
      <w:r>
        <w:rPr>
          <w:i/>
          <w:iCs/>
        </w:rPr>
        <w:t>publish</w:t>
      </w:r>
      <w:r>
        <w:t>(</w:t>
      </w:r>
      <w:r>
        <w:rPr>
          <w:color w:val="2A00FF"/>
        </w:rPr>
        <w:t>"http://localhost:7777/ws/hello"</w:t>
      </w:r>
      <w:r>
        <w:t xml:space="preserve">, </w:t>
      </w:r>
      <w:r>
        <w:rPr>
          <w:bCs/>
          <w:color w:val="7F0055"/>
        </w:rPr>
        <w:t>new</w:t>
      </w:r>
      <w:r>
        <w:t xml:space="preserve"> HelloWorldImpl());  </w:t>
      </w:r>
    </w:p>
    <w:p w14:paraId="00461A6B" w14:textId="77777777" w:rsidR="00E758C9" w:rsidRDefault="00E758C9" w:rsidP="00E758C9">
      <w:pPr>
        <w:pStyle w:val="1Output"/>
        <w:rPr>
          <w:color w:val="4C483D" w:themeColor="text2"/>
        </w:rPr>
      </w:pPr>
      <w:r>
        <w:t xml:space="preserve">       System.</w:t>
      </w:r>
      <w:r>
        <w:rPr>
          <w:bCs/>
          <w:i/>
          <w:iCs/>
          <w:color w:val="0000C0"/>
        </w:rPr>
        <w:t>out</w:t>
      </w:r>
      <w:r>
        <w:t>.println(</w:t>
      </w:r>
      <w:r>
        <w:rPr>
          <w:color w:val="2A00FF"/>
        </w:rPr>
        <w:t>"WSDL Published !!"</w:t>
      </w:r>
      <w:r>
        <w:t>);</w:t>
      </w:r>
    </w:p>
    <w:p w14:paraId="1C7031F2" w14:textId="77777777" w:rsidR="00E758C9" w:rsidRDefault="00E758C9" w:rsidP="00E758C9">
      <w:pPr>
        <w:pStyle w:val="1Output"/>
        <w:rPr>
          <w:color w:val="4C483D" w:themeColor="text2"/>
        </w:rPr>
      </w:pPr>
      <w:r>
        <w:t xml:space="preserve">        }  </w:t>
      </w:r>
    </w:p>
    <w:p w14:paraId="1738D7CD" w14:textId="77777777" w:rsidR="00E758C9" w:rsidRDefault="00E758C9" w:rsidP="00E758C9">
      <w:pPr>
        <w:pStyle w:val="1Output"/>
      </w:pPr>
      <w:r>
        <w:t>}</w:t>
      </w:r>
    </w:p>
    <w:p w14:paraId="7ABB8EE3" w14:textId="77777777" w:rsidR="00E758C9" w:rsidRPr="004C75F0" w:rsidRDefault="00E758C9" w:rsidP="00E758C9">
      <w:pPr>
        <w:spacing w:after="0"/>
        <w:rPr>
          <w:b/>
        </w:rPr>
      </w:pPr>
      <w:r w:rsidRPr="004C75F0">
        <w:rPr>
          <w:b/>
        </w:rPr>
        <w:t>4. Test generated WSDL</w:t>
      </w:r>
    </w:p>
    <w:p w14:paraId="08659C3F" w14:textId="77777777" w:rsidR="00E758C9" w:rsidRDefault="00E758C9" w:rsidP="007A0D3D">
      <w:pPr>
        <w:spacing w:after="0"/>
        <w:rPr>
          <w:rStyle w:val="Hyperlink"/>
          <w:b/>
          <w:i/>
          <w:color w:val="FF0000"/>
        </w:rPr>
      </w:pPr>
      <w:r>
        <w:t xml:space="preserve">Run HelloWorldPublisher as Java Application &amp; access url: </w:t>
      </w:r>
      <w:hyperlink r:id="rId251" w:history="1">
        <w:r w:rsidRPr="004C75F0">
          <w:rPr>
            <w:rStyle w:val="Hyperlink"/>
            <w:b/>
            <w:i/>
            <w:color w:val="FF0000"/>
          </w:rPr>
          <w:t>http://localhost:7777/ws/hello?wsdl</w:t>
        </w:r>
      </w:hyperlink>
    </w:p>
    <w:p w14:paraId="3D27C114" w14:textId="77777777" w:rsidR="00E758C9" w:rsidRDefault="00E758C9" w:rsidP="00E758C9">
      <w:r>
        <w:rPr>
          <w:b/>
          <w:noProof/>
          <w:lang w:eastAsia="en-US"/>
        </w:rPr>
        <w:drawing>
          <wp:inline distT="0" distB="0" distL="0" distR="0" wp14:anchorId="54BA3210" wp14:editId="55837CC1">
            <wp:extent cx="4454305" cy="2551708"/>
            <wp:effectExtent l="0" t="0" r="3810" b="12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38F484.tmp"/>
                    <pic:cNvPicPr/>
                  </pic:nvPicPr>
                  <pic:blipFill>
                    <a:blip r:embed="rId252">
                      <a:extLst>
                        <a:ext uri="{28A0092B-C50C-407E-A947-70E740481C1C}">
                          <a14:useLocalDpi xmlns:a14="http://schemas.microsoft.com/office/drawing/2010/main" val="0"/>
                        </a:ext>
                      </a:extLst>
                    </a:blip>
                    <a:stretch>
                      <a:fillRect/>
                    </a:stretch>
                  </pic:blipFill>
                  <pic:spPr>
                    <a:xfrm>
                      <a:off x="0" y="0"/>
                      <a:ext cx="4496309" cy="2575771"/>
                    </a:xfrm>
                    <a:prstGeom prst="rect">
                      <a:avLst/>
                    </a:prstGeom>
                  </pic:spPr>
                </pic:pic>
              </a:graphicData>
            </a:graphic>
          </wp:inline>
        </w:drawing>
      </w:r>
    </w:p>
    <w:p w14:paraId="3926EBD7" w14:textId="77777777" w:rsidR="00E758C9" w:rsidRDefault="00150760" w:rsidP="00E758C9">
      <w:pPr>
        <w:rPr>
          <w:color w:val="7030A0"/>
        </w:rPr>
      </w:pPr>
      <w:hyperlink r:id="rId253" w:history="1">
        <w:r w:rsidR="00E758C9" w:rsidRPr="006F233C">
          <w:rPr>
            <w:rStyle w:val="Hyperlink"/>
            <w:highlight w:val="yellow"/>
          </w:rPr>
          <w:t>http://endpoint/</w:t>
        </w:r>
      </w:hyperlink>
      <w:r w:rsidR="00E758C9" w:rsidRPr="00776C41">
        <w:rPr>
          <w:color w:val="7030A0"/>
          <w:highlight w:val="yellow"/>
        </w:rPr>
        <w:t>"</w:t>
      </w:r>
      <w:r w:rsidR="00E758C9">
        <w:rPr>
          <w:color w:val="7030A0"/>
        </w:rPr>
        <w:t xml:space="preserve"> uses package name of Service endpoint publisher</w:t>
      </w:r>
    </w:p>
    <w:p w14:paraId="1A940C0E" w14:textId="77777777" w:rsidR="00E758C9" w:rsidRDefault="00E758C9" w:rsidP="008151C9">
      <w:pPr>
        <w:pStyle w:val="Heading30"/>
        <w:rPr>
          <w:color w:val="FF0000"/>
          <w:lang w:val="en"/>
        </w:rPr>
      </w:pPr>
      <w:bookmarkStart w:id="258" w:name="_Toc2631610"/>
      <w:r w:rsidRPr="00A930EE">
        <w:lastRenderedPageBreak/>
        <w:t>wsimport tool VS wsgen</w:t>
      </w:r>
      <w:bookmarkEnd w:id="258"/>
    </w:p>
    <w:p w14:paraId="3C9F3659" w14:textId="77777777" w:rsidR="00E758C9" w:rsidRDefault="00E758C9" w:rsidP="00E758C9">
      <w:pPr>
        <w:spacing w:after="0"/>
        <w:rPr>
          <w:lang w:val="en"/>
        </w:rPr>
      </w:pPr>
      <w:r>
        <w:rPr>
          <w:b/>
          <w:color w:val="FF0000"/>
          <w:lang w:val="en"/>
        </w:rPr>
        <w:t>1.</w:t>
      </w:r>
      <w:r w:rsidRPr="00931205">
        <w:rPr>
          <w:b/>
          <w:color w:val="FF0000"/>
          <w:lang w:val="en"/>
        </w:rPr>
        <w:t xml:space="preserve">wsimport –(WSDL Import) </w:t>
      </w:r>
      <w:r w:rsidRPr="00F51096">
        <w:rPr>
          <w:lang w:val="en"/>
        </w:rPr>
        <w:t xml:space="preserve">tool is </w:t>
      </w:r>
      <w:r>
        <w:rPr>
          <w:lang w:val="en"/>
        </w:rPr>
        <w:t>will import WSDL</w:t>
      </w:r>
      <w:r w:rsidRPr="00F51096">
        <w:rPr>
          <w:lang w:val="en"/>
        </w:rPr>
        <w:t xml:space="preserve"> file and generate</w:t>
      </w:r>
      <w:r>
        <w:rPr>
          <w:lang w:val="en"/>
        </w:rPr>
        <w:t>s</w:t>
      </w:r>
      <w:r w:rsidRPr="00F51096">
        <w:rPr>
          <w:lang w:val="en"/>
        </w:rPr>
        <w:t xml:space="preserve"> </w:t>
      </w:r>
      <w:r w:rsidRPr="004F595C">
        <w:rPr>
          <w:lang w:val="en"/>
        </w:rPr>
        <w:t>JAX-WS Web Service End Point files</w:t>
      </w:r>
      <w:r>
        <w:rPr>
          <w:lang w:val="en"/>
        </w:rPr>
        <w:t>.</w:t>
      </w:r>
    </w:p>
    <w:p w14:paraId="42F4D630" w14:textId="77777777" w:rsidR="00E758C9" w:rsidRPr="00A36D70" w:rsidRDefault="00E758C9" w:rsidP="00E758C9">
      <w:pPr>
        <w:pStyle w:val="1Output"/>
        <w:ind w:left="360"/>
        <w:rPr>
          <w:b w:val="0"/>
          <w:color w:val="00B050"/>
          <w:sz w:val="24"/>
        </w:rPr>
      </w:pPr>
      <w:r w:rsidRPr="00A36D70">
        <w:rPr>
          <w:color w:val="00B050"/>
          <w:sz w:val="24"/>
        </w:rPr>
        <w:t>&gt;wsimport -keep http://localhost:7777/ws/hello?wsdl</w:t>
      </w:r>
    </w:p>
    <w:p w14:paraId="45C9D1D1" w14:textId="77777777" w:rsidR="00E758C9" w:rsidRDefault="00E758C9" w:rsidP="00E758C9">
      <w:pPr>
        <w:rPr>
          <w:lang w:val="en"/>
        </w:rPr>
      </w:pPr>
    </w:p>
    <w:p w14:paraId="6A832BB8" w14:textId="77777777" w:rsidR="00E758C9" w:rsidRDefault="00E758C9" w:rsidP="00E758C9">
      <w:pPr>
        <w:spacing w:after="0"/>
        <w:rPr>
          <w:b/>
          <w:color w:val="FF0000"/>
          <w:lang w:val="en"/>
        </w:rPr>
      </w:pPr>
      <w:r>
        <w:rPr>
          <w:b/>
          <w:color w:val="FF0000"/>
          <w:lang w:val="en"/>
        </w:rPr>
        <w:t>2.wsGen</w:t>
      </w:r>
      <w:r w:rsidRPr="00931205">
        <w:rPr>
          <w:b/>
          <w:color w:val="FF0000"/>
          <w:lang w:val="en"/>
        </w:rPr>
        <w:t xml:space="preserve"> –(WSDL </w:t>
      </w:r>
      <w:r>
        <w:rPr>
          <w:b/>
          <w:color w:val="FF0000"/>
          <w:lang w:val="en"/>
        </w:rPr>
        <w:t>Generator</w:t>
      </w:r>
      <w:r w:rsidRPr="00931205">
        <w:rPr>
          <w:b/>
          <w:color w:val="FF0000"/>
          <w:lang w:val="en"/>
        </w:rPr>
        <w:t>)</w:t>
      </w:r>
    </w:p>
    <w:p w14:paraId="45312828" w14:textId="77777777" w:rsidR="00E758C9" w:rsidRDefault="00E758C9" w:rsidP="00E758C9">
      <w:pPr>
        <w:spacing w:after="0"/>
        <w:rPr>
          <w:lang w:val="en"/>
        </w:rPr>
      </w:pPr>
      <w:r>
        <w:t xml:space="preserve">It will read the </w:t>
      </w:r>
      <w:r w:rsidRPr="004F595C">
        <w:rPr>
          <w:lang w:val="en"/>
        </w:rPr>
        <w:t>JAX-WS Web Service End Point files</w:t>
      </w:r>
      <w:r>
        <w:rPr>
          <w:lang w:val="en"/>
        </w:rPr>
        <w:t xml:space="preserve"> &amp; Generates WSDL Document &amp; Webservice client for Testing .</w:t>
      </w:r>
      <w:r w:rsidRPr="00BB69D9">
        <w:rPr>
          <w:lang w:val="en"/>
        </w:rPr>
        <w:t xml:space="preserve"> </w:t>
      </w:r>
      <w:r w:rsidRPr="00EF3C42">
        <w:rPr>
          <w:lang w:val="en"/>
        </w:rPr>
        <w:t xml:space="preserve">This </w:t>
      </w:r>
      <w:r w:rsidRPr="00EF3C42">
        <w:rPr>
          <w:rFonts w:ascii="Consolas" w:hAnsi="Consolas" w:cs="Consolas"/>
          <w:color w:val="C7254E"/>
          <w:sz w:val="22"/>
          <w:szCs w:val="22"/>
          <w:shd w:val="clear" w:color="auto" w:fill="F9F2F4"/>
          <w:lang w:val="en"/>
        </w:rPr>
        <w:t>wsgen</w:t>
      </w:r>
      <w:r w:rsidRPr="00EF3C42">
        <w:rPr>
          <w:lang w:val="en"/>
        </w:rPr>
        <w:t xml:space="preserve"> tool is available in </w:t>
      </w:r>
      <w:r w:rsidRPr="00EF3C42">
        <w:rPr>
          <w:rFonts w:ascii="Consolas" w:hAnsi="Consolas" w:cs="Consolas"/>
          <w:color w:val="C7254E"/>
          <w:sz w:val="22"/>
          <w:szCs w:val="22"/>
          <w:shd w:val="clear" w:color="auto" w:fill="F9F2F4"/>
          <w:lang w:val="en"/>
        </w:rPr>
        <w:t>$JDK/bin</w:t>
      </w:r>
      <w:r w:rsidRPr="00EF3C42">
        <w:rPr>
          <w:lang w:val="en"/>
        </w:rPr>
        <w:t xml:space="preserve"> folder</w:t>
      </w:r>
    </w:p>
    <w:p w14:paraId="09DE591B" w14:textId="77777777" w:rsidR="00E758C9" w:rsidRPr="005C3DA7" w:rsidRDefault="00E758C9" w:rsidP="00E758C9">
      <w:pPr>
        <w:spacing w:after="0"/>
        <w:rPr>
          <w:b/>
          <w:color w:val="C00000"/>
        </w:rPr>
      </w:pPr>
      <w:r w:rsidRPr="005C3DA7">
        <w:rPr>
          <w:rFonts w:ascii="Consolas" w:hAnsi="Consolas" w:cs="Consolas"/>
          <w:b/>
          <w:color w:val="C00000"/>
          <w:sz w:val="22"/>
          <w:szCs w:val="22"/>
          <w:highlight w:val="black"/>
          <w:shd w:val="clear" w:color="auto" w:fill="F9F2F4"/>
          <w:lang w:val="en"/>
        </w:rPr>
        <w:t>&gt;wsgen -verbose -keep -cp . endpoint.RandomNumber</w:t>
      </w:r>
    </w:p>
    <w:p w14:paraId="320D1ABB" w14:textId="77777777" w:rsidR="00E758C9" w:rsidRDefault="00E758C9" w:rsidP="00E758C9">
      <w:pPr>
        <w:spacing w:after="0"/>
        <w:rPr>
          <w:lang w:val="en"/>
        </w:rPr>
      </w:pPr>
    </w:p>
    <w:p w14:paraId="7FD39707" w14:textId="77777777" w:rsidR="00E758C9" w:rsidRDefault="00E758C9" w:rsidP="00463EC7">
      <w:pPr>
        <w:spacing w:after="0"/>
      </w:pPr>
    </w:p>
    <w:p w14:paraId="7355D28A" w14:textId="77777777" w:rsidR="00E758C9" w:rsidRDefault="00E758C9" w:rsidP="008151C9">
      <w:pPr>
        <w:pStyle w:val="Heading30"/>
      </w:pPr>
      <w:bookmarkStart w:id="259" w:name="_Toc2631611"/>
      <w:r>
        <w:t xml:space="preserve">Difference between </w:t>
      </w:r>
      <w:r w:rsidRPr="00DE2067">
        <w:t xml:space="preserve">JAX-RS </w:t>
      </w:r>
      <w:r>
        <w:t>&amp;</w:t>
      </w:r>
      <w:r w:rsidRPr="00DE2067">
        <w:t xml:space="preserve"> RESTful</w:t>
      </w:r>
      <w:bookmarkEnd w:id="259"/>
    </w:p>
    <w:p w14:paraId="3E7AE0A9" w14:textId="77777777" w:rsidR="00E758C9" w:rsidRDefault="00E758C9" w:rsidP="00151D89">
      <w:pPr>
        <w:pStyle w:val="ListParagraph"/>
        <w:numPr>
          <w:ilvl w:val="0"/>
          <w:numId w:val="58"/>
        </w:numPr>
      </w:pPr>
      <w:r>
        <w:t>RESTFul is a Generalized Web service Standard given by W3.ORG.</w:t>
      </w:r>
    </w:p>
    <w:p w14:paraId="0B0975DC" w14:textId="77777777" w:rsidR="00E758C9" w:rsidRDefault="00E758C9" w:rsidP="00151D89">
      <w:pPr>
        <w:pStyle w:val="ListParagraph"/>
        <w:numPr>
          <w:ilvl w:val="0"/>
          <w:numId w:val="58"/>
        </w:numPr>
      </w:pPr>
      <w:r>
        <w:t xml:space="preserve">JAX-RS is a specification for RESTful Web Services with Java and it is given by Sun. </w:t>
      </w:r>
    </w:p>
    <w:p w14:paraId="04FB30D3" w14:textId="77777777" w:rsidR="00E758C9" w:rsidRDefault="00E758C9" w:rsidP="00151D89">
      <w:pPr>
        <w:pStyle w:val="ListParagraph"/>
        <w:numPr>
          <w:ilvl w:val="0"/>
          <w:numId w:val="58"/>
        </w:numPr>
      </w:pPr>
      <w:r w:rsidRPr="00DE2067">
        <w:rPr>
          <w:rStyle w:val="Emphasis"/>
          <w:rFonts w:ascii="Segoe UI Black" w:hAnsi="Segoe UI Black" w:cs="Arial"/>
          <w:b/>
          <w:color w:val="00B050"/>
          <w:sz w:val="23"/>
          <w:szCs w:val="23"/>
        </w:rPr>
        <w:t>Jersey</w:t>
      </w:r>
      <w:r w:rsidRPr="00DE2067">
        <w:rPr>
          <w:rStyle w:val="Emphasis"/>
          <w:rFonts w:ascii="Verdana" w:hAnsi="Verdana" w:cs="Arial"/>
          <w:color w:val="00B050"/>
          <w:sz w:val="23"/>
          <w:szCs w:val="23"/>
        </w:rPr>
        <w:t> </w:t>
      </w:r>
      <w:r>
        <w:t>from Oracle, </w:t>
      </w:r>
      <w:r w:rsidRPr="00DE2067">
        <w:rPr>
          <w:rStyle w:val="Emphasis"/>
          <w:rFonts w:ascii="Segoe UI Black" w:hAnsi="Segoe UI Black" w:cs="Arial"/>
          <w:b/>
          <w:color w:val="00B050"/>
          <w:sz w:val="22"/>
          <w:szCs w:val="23"/>
        </w:rPr>
        <w:t>Resteasy</w:t>
      </w:r>
      <w:r w:rsidRPr="00DE2067">
        <w:rPr>
          <w:rStyle w:val="Emphasis"/>
          <w:rFonts w:ascii="Verdana" w:hAnsi="Verdana" w:cs="Arial"/>
          <w:color w:val="00B050"/>
          <w:sz w:val="22"/>
          <w:szCs w:val="23"/>
        </w:rPr>
        <w:t> </w:t>
      </w:r>
      <w:r>
        <w:t>from Jboss are the implementations of JAX-RS</w:t>
      </w:r>
    </w:p>
    <w:p w14:paraId="338CAF19" w14:textId="77777777" w:rsidR="00E758C9" w:rsidRDefault="00E758C9" w:rsidP="00463EC7">
      <w:pPr>
        <w:spacing w:after="0"/>
      </w:pPr>
    </w:p>
    <w:p w14:paraId="37261E82" w14:textId="77777777" w:rsidR="00E758C9" w:rsidRDefault="00E758C9" w:rsidP="008151C9">
      <w:pPr>
        <w:pStyle w:val="Heading30"/>
      </w:pPr>
      <w:bookmarkStart w:id="260" w:name="_Toc2631612"/>
      <w:r>
        <w:t>majorly used annotations in RESTFul webservices</w:t>
      </w:r>
      <w:bookmarkEnd w:id="260"/>
    </w:p>
    <w:p w14:paraId="4C6D458E" w14:textId="77777777" w:rsidR="00E758C9" w:rsidRPr="00235112" w:rsidRDefault="00E758C9" w:rsidP="00151D89">
      <w:pPr>
        <w:pStyle w:val="ListParagraph"/>
        <w:numPr>
          <w:ilvl w:val="0"/>
          <w:numId w:val="59"/>
        </w:numPr>
        <w:rPr>
          <w:b/>
          <w:color w:val="DF1010" w:themeColor="accent1" w:themeShade="BF"/>
        </w:rPr>
      </w:pPr>
      <w:r w:rsidRPr="00235112">
        <w:rPr>
          <w:b/>
          <w:color w:val="DF1010" w:themeColor="accent1" w:themeShade="BF"/>
        </w:rPr>
        <w:t>@Path(‘Path‘)</w:t>
      </w:r>
    </w:p>
    <w:p w14:paraId="17123ABF" w14:textId="77777777" w:rsidR="00E758C9" w:rsidRPr="00235112" w:rsidRDefault="00E758C9" w:rsidP="00151D89">
      <w:pPr>
        <w:pStyle w:val="ListParagraph"/>
        <w:numPr>
          <w:ilvl w:val="0"/>
          <w:numId w:val="59"/>
        </w:numPr>
        <w:rPr>
          <w:b/>
          <w:color w:val="DF1010" w:themeColor="accent1" w:themeShade="BF"/>
        </w:rPr>
      </w:pPr>
      <w:r w:rsidRPr="00235112">
        <w:rPr>
          <w:b/>
          <w:color w:val="DF1010" w:themeColor="accent1" w:themeShade="BF"/>
        </w:rPr>
        <w:t>@GET</w:t>
      </w:r>
    </w:p>
    <w:p w14:paraId="316462EA" w14:textId="77777777" w:rsidR="00E758C9" w:rsidRPr="00235112" w:rsidRDefault="00E758C9" w:rsidP="00151D89">
      <w:pPr>
        <w:pStyle w:val="ListParagraph"/>
        <w:numPr>
          <w:ilvl w:val="0"/>
          <w:numId w:val="59"/>
        </w:numPr>
        <w:rPr>
          <w:b/>
          <w:color w:val="DF1010" w:themeColor="accent1" w:themeShade="BF"/>
        </w:rPr>
      </w:pPr>
      <w:r w:rsidRPr="00235112">
        <w:rPr>
          <w:b/>
          <w:color w:val="DF1010" w:themeColor="accent1" w:themeShade="BF"/>
        </w:rPr>
        <w:t>@POST</w:t>
      </w:r>
    </w:p>
    <w:p w14:paraId="73338751" w14:textId="77777777" w:rsidR="00E758C9" w:rsidRPr="00235112" w:rsidRDefault="00E758C9" w:rsidP="00151D89">
      <w:pPr>
        <w:pStyle w:val="ListParagraph"/>
        <w:numPr>
          <w:ilvl w:val="0"/>
          <w:numId w:val="59"/>
        </w:numPr>
        <w:rPr>
          <w:b/>
          <w:color w:val="DF1010" w:themeColor="accent1" w:themeShade="BF"/>
        </w:rPr>
      </w:pPr>
      <w:r w:rsidRPr="00235112">
        <w:rPr>
          <w:b/>
          <w:color w:val="DF1010" w:themeColor="accent1" w:themeShade="BF"/>
        </w:rPr>
        <w:t>@PUT</w:t>
      </w:r>
    </w:p>
    <w:p w14:paraId="1ADB263D" w14:textId="77777777" w:rsidR="00E758C9" w:rsidRPr="00235112" w:rsidRDefault="00E758C9" w:rsidP="00151D89">
      <w:pPr>
        <w:pStyle w:val="ListParagraph"/>
        <w:numPr>
          <w:ilvl w:val="0"/>
          <w:numId w:val="59"/>
        </w:numPr>
        <w:rPr>
          <w:b/>
          <w:color w:val="DF1010" w:themeColor="accent1" w:themeShade="BF"/>
        </w:rPr>
      </w:pPr>
      <w:r w:rsidRPr="00235112">
        <w:rPr>
          <w:b/>
          <w:color w:val="DF1010" w:themeColor="accent1" w:themeShade="BF"/>
        </w:rPr>
        <w:t>@DELETE</w:t>
      </w:r>
    </w:p>
    <w:p w14:paraId="6456B6B8" w14:textId="77777777" w:rsidR="00E758C9" w:rsidRPr="00235112" w:rsidRDefault="00E758C9" w:rsidP="00151D89">
      <w:pPr>
        <w:pStyle w:val="ListParagraph"/>
        <w:numPr>
          <w:ilvl w:val="0"/>
          <w:numId w:val="59"/>
        </w:numPr>
        <w:rPr>
          <w:b/>
          <w:color w:val="DF1010" w:themeColor="accent1" w:themeShade="BF"/>
        </w:rPr>
      </w:pPr>
      <w:r w:rsidRPr="00235112">
        <w:rPr>
          <w:b/>
          <w:color w:val="DF1010" w:themeColor="accent1" w:themeShade="BF"/>
        </w:rPr>
        <w:t>@Produces(</w:t>
      </w:r>
      <w:r w:rsidRPr="00235112">
        <w:rPr>
          <w:b/>
          <w:color w:val="00B050"/>
        </w:rPr>
        <w:t>MediaType.TEXT_PLAIN [, more-types])</w:t>
      </w:r>
      <w:r>
        <w:rPr>
          <w:b/>
          <w:color w:val="00B050"/>
        </w:rPr>
        <w:t xml:space="preserve"> – Only for @GET</w:t>
      </w:r>
    </w:p>
    <w:p w14:paraId="6DAC9266" w14:textId="77777777" w:rsidR="00E758C9" w:rsidRPr="00235112" w:rsidRDefault="00E758C9" w:rsidP="00151D89">
      <w:pPr>
        <w:pStyle w:val="ListParagraph"/>
        <w:numPr>
          <w:ilvl w:val="0"/>
          <w:numId w:val="59"/>
        </w:numPr>
        <w:rPr>
          <w:b/>
          <w:color w:val="DF1010" w:themeColor="accent1" w:themeShade="BF"/>
        </w:rPr>
      </w:pPr>
      <w:r w:rsidRPr="00235112">
        <w:rPr>
          <w:b/>
          <w:color w:val="DF1010" w:themeColor="accent1" w:themeShade="BF"/>
        </w:rPr>
        <w:t>@Consumes(</w:t>
      </w:r>
      <w:r w:rsidRPr="00235112">
        <w:rPr>
          <w:b/>
          <w:color w:val="00B050"/>
        </w:rPr>
        <w:t>type[, more-types]</w:t>
      </w:r>
      <w:r w:rsidRPr="00235112">
        <w:rPr>
          <w:b/>
          <w:color w:val="DF1010" w:themeColor="accent1" w:themeShade="BF"/>
        </w:rPr>
        <w:t>)</w:t>
      </w:r>
      <w:r>
        <w:rPr>
          <w:b/>
          <w:color w:val="DF1010" w:themeColor="accent1" w:themeShade="BF"/>
        </w:rPr>
        <w:tab/>
      </w:r>
      <w:r>
        <w:rPr>
          <w:b/>
          <w:color w:val="DF1010" w:themeColor="accent1" w:themeShade="BF"/>
        </w:rPr>
        <w:tab/>
      </w:r>
      <w:r>
        <w:rPr>
          <w:b/>
          <w:color w:val="DF1010" w:themeColor="accent1" w:themeShade="BF"/>
        </w:rPr>
        <w:tab/>
        <w:t>- Only for @POST</w:t>
      </w:r>
      <w:r>
        <w:rPr>
          <w:b/>
          <w:color w:val="DF1010" w:themeColor="accent1" w:themeShade="BF"/>
        </w:rPr>
        <w:tab/>
      </w:r>
    </w:p>
    <w:p w14:paraId="10793FEE" w14:textId="77777777" w:rsidR="00E758C9" w:rsidRPr="00235112" w:rsidRDefault="00E758C9" w:rsidP="00151D89">
      <w:pPr>
        <w:pStyle w:val="ListParagraph"/>
        <w:numPr>
          <w:ilvl w:val="0"/>
          <w:numId w:val="59"/>
        </w:numPr>
        <w:rPr>
          <w:b/>
          <w:color w:val="DF1010" w:themeColor="accent1" w:themeShade="BF"/>
        </w:rPr>
      </w:pPr>
      <w:r w:rsidRPr="00235112">
        <w:rPr>
          <w:b/>
          <w:color w:val="DF1010" w:themeColor="accent1" w:themeShade="BF"/>
        </w:rPr>
        <w:t>@PathParam()</w:t>
      </w:r>
    </w:p>
    <w:p w14:paraId="16963E18" w14:textId="77777777" w:rsidR="00E758C9" w:rsidRPr="00235112" w:rsidRDefault="00E758C9" w:rsidP="00151D89">
      <w:pPr>
        <w:pStyle w:val="ListParagraph"/>
        <w:numPr>
          <w:ilvl w:val="0"/>
          <w:numId w:val="59"/>
        </w:numPr>
        <w:rPr>
          <w:b/>
          <w:color w:val="DF1010" w:themeColor="accent1" w:themeShade="BF"/>
        </w:rPr>
      </w:pPr>
      <w:r w:rsidRPr="00235112">
        <w:rPr>
          <w:b/>
          <w:color w:val="DF1010" w:themeColor="accent1" w:themeShade="BF"/>
        </w:rPr>
        <w:t>@QueryParam()</w:t>
      </w:r>
    </w:p>
    <w:p w14:paraId="1CD8CDC7" w14:textId="77777777" w:rsidR="00E758C9" w:rsidRPr="00235112" w:rsidRDefault="00E758C9" w:rsidP="00151D89">
      <w:pPr>
        <w:pStyle w:val="ListParagraph"/>
        <w:numPr>
          <w:ilvl w:val="0"/>
          <w:numId w:val="59"/>
        </w:numPr>
        <w:rPr>
          <w:b/>
          <w:color w:val="DF1010" w:themeColor="accent1" w:themeShade="BF"/>
        </w:rPr>
      </w:pPr>
      <w:r w:rsidRPr="00235112">
        <w:rPr>
          <w:b/>
          <w:color w:val="DF1010" w:themeColor="accent1" w:themeShade="BF"/>
        </w:rPr>
        <w:t>@MatrixParam()</w:t>
      </w:r>
    </w:p>
    <w:p w14:paraId="445B0177" w14:textId="77777777" w:rsidR="00E758C9" w:rsidRDefault="00E758C9" w:rsidP="00151D89">
      <w:pPr>
        <w:pStyle w:val="ListParagraph"/>
        <w:numPr>
          <w:ilvl w:val="0"/>
          <w:numId w:val="59"/>
        </w:numPr>
        <w:rPr>
          <w:b/>
          <w:color w:val="DF1010" w:themeColor="accent1" w:themeShade="BF"/>
        </w:rPr>
      </w:pPr>
      <w:r w:rsidRPr="00235112">
        <w:rPr>
          <w:b/>
          <w:color w:val="DF1010" w:themeColor="accent1" w:themeShade="BF"/>
        </w:rPr>
        <w:t>@FormParam()</w:t>
      </w:r>
    </w:p>
    <w:p w14:paraId="72541894" w14:textId="77777777" w:rsidR="00E758C9" w:rsidRDefault="00E758C9" w:rsidP="00463EC7">
      <w:pPr>
        <w:spacing w:after="0"/>
        <w:rPr>
          <w:b/>
          <w:color w:val="DF1010" w:themeColor="accent1" w:themeShade="BF"/>
        </w:rPr>
      </w:pPr>
    </w:p>
    <w:p w14:paraId="1F3FEA9E" w14:textId="77777777" w:rsidR="00E758C9" w:rsidRDefault="00E758C9" w:rsidP="008151C9">
      <w:pPr>
        <w:pStyle w:val="Heading30"/>
      </w:pPr>
      <w:bookmarkStart w:id="261" w:name="_Toc2631613"/>
      <w:r>
        <w:t>Steps to creates to RestFul web-service in java?</w:t>
      </w:r>
      <w:bookmarkEnd w:id="261"/>
    </w:p>
    <w:p w14:paraId="2CE0B9B0" w14:textId="77777777" w:rsidR="00E758C9" w:rsidRDefault="00E758C9" w:rsidP="007A0D3D">
      <w:pPr>
        <w:spacing w:after="0"/>
      </w:pPr>
      <w:r>
        <w:t>1</w:t>
      </w:r>
      <w:r w:rsidRPr="0078699F">
        <w:t xml:space="preserve"> Add Jersey jar files in pom.xml</w:t>
      </w:r>
    </w:p>
    <w:p w14:paraId="44404FE8" w14:textId="77777777" w:rsidR="00E758C9" w:rsidRPr="0078699F" w:rsidRDefault="00E758C9" w:rsidP="00E758C9">
      <w:pPr>
        <w:spacing w:after="0"/>
      </w:pPr>
      <w:r>
        <w:t>2.</w:t>
      </w:r>
      <w:r w:rsidRPr="0078699F">
        <w:t xml:space="preserve"> Create RESTFul webservice at Server End</w:t>
      </w:r>
      <w:r>
        <w:t>.</w:t>
      </w:r>
    </w:p>
    <w:p w14:paraId="72464F3F" w14:textId="77777777" w:rsidR="00E758C9" w:rsidRPr="004B2E49" w:rsidRDefault="00E758C9" w:rsidP="00E758C9">
      <w:pPr>
        <w:pStyle w:val="1Output"/>
        <w:rPr>
          <w:color w:val="4C483D" w:themeColor="text2"/>
          <w:sz w:val="20"/>
        </w:rPr>
      </w:pPr>
      <w:r w:rsidRPr="004B2E49">
        <w:rPr>
          <w:color w:val="646464"/>
          <w:sz w:val="20"/>
        </w:rPr>
        <w:t>@Path</w:t>
      </w:r>
      <w:r w:rsidRPr="004B2E49">
        <w:rPr>
          <w:sz w:val="20"/>
        </w:rPr>
        <w:t>(</w:t>
      </w:r>
      <w:r w:rsidRPr="004B2E49">
        <w:rPr>
          <w:color w:val="2A00FF"/>
          <w:sz w:val="20"/>
        </w:rPr>
        <w:t>"/hellojersey"</w:t>
      </w:r>
      <w:r w:rsidRPr="004B2E49">
        <w:rPr>
          <w:sz w:val="20"/>
        </w:rPr>
        <w:t xml:space="preserve">)  </w:t>
      </w:r>
    </w:p>
    <w:p w14:paraId="0E5B072C" w14:textId="77777777" w:rsidR="00E758C9" w:rsidRPr="00503DA6" w:rsidRDefault="00E758C9" w:rsidP="00E758C9">
      <w:pPr>
        <w:pStyle w:val="1Output"/>
        <w:rPr>
          <w:color w:val="4C483D" w:themeColor="text2"/>
        </w:rPr>
      </w:pPr>
      <w:r w:rsidRPr="00503DA6">
        <w:rPr>
          <w:b w:val="0"/>
          <w:bCs/>
          <w:color w:val="7F0055"/>
        </w:rPr>
        <w:t>public</w:t>
      </w:r>
      <w:r w:rsidRPr="00503DA6">
        <w:t xml:space="preserve"> </w:t>
      </w:r>
      <w:r w:rsidRPr="00503DA6">
        <w:rPr>
          <w:b w:val="0"/>
          <w:bCs/>
          <w:color w:val="7F0055"/>
        </w:rPr>
        <w:t>class</w:t>
      </w:r>
      <w:r w:rsidRPr="00503DA6">
        <w:t xml:space="preserve"> HelloWorldWebService {  </w:t>
      </w:r>
    </w:p>
    <w:p w14:paraId="552ECA05" w14:textId="77777777" w:rsidR="00E758C9" w:rsidRPr="00503DA6" w:rsidRDefault="00E758C9" w:rsidP="00E758C9">
      <w:pPr>
        <w:pStyle w:val="1Output"/>
        <w:rPr>
          <w:color w:val="4C483D" w:themeColor="text2"/>
        </w:rPr>
      </w:pPr>
      <w:r w:rsidRPr="00503DA6">
        <w:t xml:space="preserve">  </w:t>
      </w:r>
      <w:r w:rsidRPr="00503DA6">
        <w:rPr>
          <w:color w:val="3F7F5F"/>
        </w:rPr>
        <w:t xml:space="preserve">// This method is called if HTML and XML is not requested  </w:t>
      </w:r>
    </w:p>
    <w:p w14:paraId="7F091401" w14:textId="77777777" w:rsidR="00E758C9" w:rsidRPr="00503DA6" w:rsidRDefault="00E758C9" w:rsidP="00E758C9">
      <w:pPr>
        <w:pStyle w:val="1Output"/>
        <w:rPr>
          <w:color w:val="4C483D" w:themeColor="text2"/>
        </w:rPr>
      </w:pPr>
      <w:r w:rsidRPr="00503DA6">
        <w:t xml:space="preserve">  </w:t>
      </w:r>
      <w:r w:rsidRPr="00503DA6">
        <w:rPr>
          <w:color w:val="646464"/>
        </w:rPr>
        <w:t>@GET</w:t>
      </w:r>
      <w:r w:rsidRPr="00503DA6">
        <w:t xml:space="preserve">  </w:t>
      </w:r>
    </w:p>
    <w:p w14:paraId="1A5163AD" w14:textId="77777777" w:rsidR="00E758C9" w:rsidRPr="00503DA6" w:rsidRDefault="00E758C9" w:rsidP="00E758C9">
      <w:pPr>
        <w:pStyle w:val="1Output"/>
        <w:rPr>
          <w:color w:val="4C483D" w:themeColor="text2"/>
        </w:rPr>
      </w:pPr>
      <w:r w:rsidRPr="00503DA6">
        <w:t xml:space="preserve">  </w:t>
      </w:r>
      <w:r w:rsidRPr="00503DA6">
        <w:rPr>
          <w:color w:val="646464"/>
        </w:rPr>
        <w:t>@Produces</w:t>
      </w:r>
      <w:r w:rsidRPr="00503DA6">
        <w:t>(MediaType.</w:t>
      </w:r>
      <w:r w:rsidRPr="00503DA6">
        <w:rPr>
          <w:b w:val="0"/>
          <w:bCs/>
          <w:i/>
          <w:iCs/>
          <w:color w:val="0000C0"/>
        </w:rPr>
        <w:t>TEXT_PLAIN</w:t>
      </w:r>
      <w:r w:rsidRPr="00503DA6">
        <w:t xml:space="preserve">)  </w:t>
      </w:r>
    </w:p>
    <w:p w14:paraId="3F699A52" w14:textId="77777777" w:rsidR="00E758C9" w:rsidRPr="00503DA6" w:rsidRDefault="00E758C9" w:rsidP="00E758C9">
      <w:pPr>
        <w:pStyle w:val="1Output"/>
        <w:rPr>
          <w:color w:val="4C483D" w:themeColor="text2"/>
        </w:rPr>
      </w:pPr>
      <w:r w:rsidRPr="00503DA6">
        <w:t xml:space="preserve">  </w:t>
      </w:r>
      <w:r w:rsidRPr="00503DA6">
        <w:rPr>
          <w:b w:val="0"/>
          <w:bCs/>
          <w:color w:val="7F0055"/>
        </w:rPr>
        <w:t>public</w:t>
      </w:r>
      <w:r w:rsidRPr="00503DA6">
        <w:t xml:space="preserve"> String sayPlainTextHello() {  </w:t>
      </w:r>
    </w:p>
    <w:p w14:paraId="515217A7" w14:textId="77777777" w:rsidR="00E758C9" w:rsidRPr="00503DA6" w:rsidRDefault="00E758C9" w:rsidP="00E758C9">
      <w:pPr>
        <w:pStyle w:val="1Output"/>
        <w:rPr>
          <w:color w:val="4C483D" w:themeColor="text2"/>
        </w:rPr>
      </w:pPr>
      <w:r w:rsidRPr="00503DA6">
        <w:t xml:space="preserve">    </w:t>
      </w:r>
      <w:r w:rsidRPr="00503DA6">
        <w:rPr>
          <w:b w:val="0"/>
          <w:bCs/>
          <w:color w:val="7F0055"/>
        </w:rPr>
        <w:t>return</w:t>
      </w:r>
      <w:r w:rsidRPr="00503DA6">
        <w:t xml:space="preserve"> </w:t>
      </w:r>
      <w:r w:rsidRPr="00503DA6">
        <w:rPr>
          <w:color w:val="2A00FF"/>
        </w:rPr>
        <w:t>"Hello Jersey Plain"</w:t>
      </w:r>
      <w:r w:rsidRPr="00503DA6">
        <w:t xml:space="preserve">;  </w:t>
      </w:r>
    </w:p>
    <w:p w14:paraId="55622FAB" w14:textId="77777777" w:rsidR="00E758C9" w:rsidRPr="00503DA6" w:rsidRDefault="00E758C9" w:rsidP="00E758C9">
      <w:pPr>
        <w:pStyle w:val="1Output"/>
        <w:rPr>
          <w:color w:val="4C483D" w:themeColor="text2"/>
        </w:rPr>
      </w:pPr>
      <w:r w:rsidRPr="00503DA6">
        <w:t xml:space="preserve">  }  </w:t>
      </w:r>
    </w:p>
    <w:p w14:paraId="32CB9055" w14:textId="77777777" w:rsidR="00E758C9" w:rsidRPr="00503DA6" w:rsidRDefault="00E758C9" w:rsidP="00E758C9">
      <w:pPr>
        <w:pStyle w:val="1Output"/>
        <w:rPr>
          <w:color w:val="4C483D" w:themeColor="text2"/>
        </w:rPr>
      </w:pPr>
    </w:p>
    <w:p w14:paraId="466CE538" w14:textId="77777777" w:rsidR="00E758C9" w:rsidRPr="00503DA6" w:rsidRDefault="00E758C9" w:rsidP="00E758C9">
      <w:pPr>
        <w:pStyle w:val="1Output"/>
        <w:rPr>
          <w:color w:val="4C483D" w:themeColor="text2"/>
        </w:rPr>
      </w:pPr>
      <w:r w:rsidRPr="00503DA6">
        <w:t xml:space="preserve">  </w:t>
      </w:r>
      <w:r w:rsidRPr="00503DA6">
        <w:rPr>
          <w:color w:val="3F7F5F"/>
        </w:rPr>
        <w:t xml:space="preserve">// This method is called if HTML is requested  </w:t>
      </w:r>
    </w:p>
    <w:p w14:paraId="5AA2751A" w14:textId="77777777" w:rsidR="00E758C9" w:rsidRPr="00503DA6" w:rsidRDefault="00E758C9" w:rsidP="00E758C9">
      <w:pPr>
        <w:pStyle w:val="1Output"/>
        <w:rPr>
          <w:color w:val="4C483D" w:themeColor="text2"/>
        </w:rPr>
      </w:pPr>
      <w:r w:rsidRPr="00503DA6">
        <w:t xml:space="preserve">  </w:t>
      </w:r>
      <w:r w:rsidRPr="00503DA6">
        <w:rPr>
          <w:color w:val="646464"/>
        </w:rPr>
        <w:t>@GET</w:t>
      </w:r>
      <w:r w:rsidRPr="00503DA6">
        <w:t xml:space="preserve">  </w:t>
      </w:r>
    </w:p>
    <w:p w14:paraId="25734588" w14:textId="77777777" w:rsidR="00E758C9" w:rsidRPr="00503DA6" w:rsidRDefault="00E758C9" w:rsidP="00E758C9">
      <w:pPr>
        <w:pStyle w:val="1Output"/>
        <w:rPr>
          <w:color w:val="4C483D" w:themeColor="text2"/>
        </w:rPr>
      </w:pPr>
      <w:r w:rsidRPr="00503DA6">
        <w:t xml:space="preserve">  </w:t>
      </w:r>
      <w:r w:rsidRPr="00503DA6">
        <w:rPr>
          <w:color w:val="646464"/>
        </w:rPr>
        <w:t>@Produces</w:t>
      </w:r>
      <w:r w:rsidRPr="00503DA6">
        <w:t>(MediaType.</w:t>
      </w:r>
      <w:r w:rsidRPr="00503DA6">
        <w:rPr>
          <w:b w:val="0"/>
          <w:bCs/>
          <w:i/>
          <w:iCs/>
          <w:color w:val="0000C0"/>
        </w:rPr>
        <w:t>TEXT_HTML</w:t>
      </w:r>
      <w:r w:rsidRPr="00503DA6">
        <w:t xml:space="preserve">)  </w:t>
      </w:r>
    </w:p>
    <w:p w14:paraId="523F3923" w14:textId="77777777" w:rsidR="00E758C9" w:rsidRPr="00503DA6" w:rsidRDefault="00E758C9" w:rsidP="00E758C9">
      <w:pPr>
        <w:pStyle w:val="1Output"/>
        <w:rPr>
          <w:color w:val="4C483D" w:themeColor="text2"/>
        </w:rPr>
      </w:pPr>
      <w:r w:rsidRPr="00503DA6">
        <w:t xml:space="preserve">  </w:t>
      </w:r>
      <w:r w:rsidRPr="00503DA6">
        <w:rPr>
          <w:b w:val="0"/>
          <w:bCs/>
          <w:color w:val="7F0055"/>
        </w:rPr>
        <w:t>public</w:t>
      </w:r>
      <w:r w:rsidRPr="00503DA6">
        <w:t xml:space="preserve"> String sayHtmlHello() {  </w:t>
      </w:r>
    </w:p>
    <w:p w14:paraId="5E7FDF89" w14:textId="77777777" w:rsidR="00E758C9" w:rsidRPr="00503DA6" w:rsidRDefault="00E758C9" w:rsidP="00E758C9">
      <w:pPr>
        <w:pStyle w:val="1Output"/>
        <w:rPr>
          <w:color w:val="4C483D" w:themeColor="text2"/>
        </w:rPr>
      </w:pPr>
      <w:r w:rsidRPr="00503DA6">
        <w:t xml:space="preserve">    </w:t>
      </w:r>
      <w:r w:rsidRPr="00503DA6">
        <w:rPr>
          <w:b w:val="0"/>
          <w:bCs/>
          <w:color w:val="7F0055"/>
        </w:rPr>
        <w:t>return</w:t>
      </w:r>
      <w:r w:rsidRPr="00503DA6">
        <w:t xml:space="preserve"> </w:t>
      </w:r>
      <w:r w:rsidRPr="00503DA6">
        <w:rPr>
          <w:color w:val="2A00FF"/>
        </w:rPr>
        <w:t>"&lt;h1&gt;"</w:t>
      </w:r>
      <w:r w:rsidRPr="00503DA6">
        <w:t xml:space="preserve"> + </w:t>
      </w:r>
      <w:r w:rsidRPr="00503DA6">
        <w:rPr>
          <w:color w:val="2A00FF"/>
        </w:rPr>
        <w:t>"Hello Jersey HTML"</w:t>
      </w:r>
      <w:r w:rsidRPr="00503DA6">
        <w:t xml:space="preserve"> + </w:t>
      </w:r>
      <w:r w:rsidRPr="00503DA6">
        <w:rPr>
          <w:color w:val="2A00FF"/>
        </w:rPr>
        <w:t>"&lt;/h1&gt;"</w:t>
      </w:r>
      <w:r w:rsidRPr="00503DA6">
        <w:t xml:space="preserve">;  </w:t>
      </w:r>
    </w:p>
    <w:p w14:paraId="6AAF7338" w14:textId="77777777" w:rsidR="00E758C9" w:rsidRPr="00503DA6" w:rsidRDefault="00E758C9" w:rsidP="00E758C9">
      <w:pPr>
        <w:pStyle w:val="1Output"/>
        <w:rPr>
          <w:color w:val="4C483D" w:themeColor="text2"/>
        </w:rPr>
      </w:pPr>
      <w:r w:rsidRPr="00503DA6">
        <w:t xml:space="preserve">  }  </w:t>
      </w:r>
    </w:p>
    <w:p w14:paraId="67E40D20" w14:textId="77777777" w:rsidR="00E758C9" w:rsidRPr="00503DA6" w:rsidRDefault="00E758C9" w:rsidP="00E758C9">
      <w:pPr>
        <w:pStyle w:val="1Output"/>
        <w:rPr>
          <w:color w:val="4C483D" w:themeColor="text2"/>
        </w:rPr>
      </w:pPr>
      <w:r w:rsidRPr="00503DA6">
        <w:t xml:space="preserve">} </w:t>
      </w:r>
    </w:p>
    <w:p w14:paraId="31E92A30" w14:textId="77777777" w:rsidR="00E758C9" w:rsidRPr="00FE6E85" w:rsidRDefault="00E758C9" w:rsidP="00E758C9">
      <w:pPr>
        <w:spacing w:after="0"/>
        <w:rPr>
          <w:rFonts w:ascii="Consolas" w:hAnsi="Consolas" w:cs="Consolas"/>
          <w:b/>
          <w:sz w:val="22"/>
          <w:szCs w:val="22"/>
          <w:shd w:val="clear" w:color="auto" w:fill="F9F2F4"/>
          <w:lang w:val="en"/>
        </w:rPr>
      </w:pPr>
      <w:r w:rsidRPr="00FE6E85">
        <w:rPr>
          <w:b/>
        </w:rPr>
        <w:lastRenderedPageBreak/>
        <w:t xml:space="preserve">3.Configure </w:t>
      </w:r>
      <w:r w:rsidRPr="00FE6E85">
        <w:rPr>
          <w:rFonts w:ascii="Consolas" w:hAnsi="Consolas" w:cs="Consolas"/>
          <w:b/>
          <w:sz w:val="22"/>
          <w:szCs w:val="22"/>
          <w:shd w:val="clear" w:color="auto" w:fill="F9F2F4"/>
          <w:lang w:val="en"/>
        </w:rPr>
        <w:t>web.xml</w:t>
      </w:r>
    </w:p>
    <w:p w14:paraId="138BA02F" w14:textId="590B2CC0" w:rsidR="00E758C9" w:rsidRDefault="00E758C9" w:rsidP="001D0802">
      <w:pPr>
        <w:spacing w:after="0" w:line="240" w:lineRule="auto"/>
      </w:pPr>
      <w:r w:rsidRPr="0078699F">
        <w:rPr>
          <w:lang w:val="en"/>
        </w:rPr>
        <w:t>In</w:t>
      </w:r>
      <w:r w:rsidRPr="0078699F">
        <w:rPr>
          <w:rFonts w:ascii="Helvetica" w:hAnsi="Helvetica" w:cs="Helvetica"/>
          <w:color w:val="333333"/>
          <w:lang w:val="en"/>
        </w:rPr>
        <w:t xml:space="preserve"> </w:t>
      </w:r>
      <w:r w:rsidRPr="0078699F">
        <w:rPr>
          <w:rFonts w:ascii="Consolas" w:hAnsi="Consolas" w:cs="Consolas"/>
          <w:color w:val="C7254E"/>
          <w:shd w:val="clear" w:color="auto" w:fill="F9F2F4"/>
          <w:lang w:val="en"/>
        </w:rPr>
        <w:t>web.xml</w:t>
      </w:r>
      <w:r w:rsidRPr="0078699F">
        <w:rPr>
          <w:rFonts w:ascii="Helvetica" w:hAnsi="Helvetica" w:cs="Helvetica"/>
          <w:color w:val="333333"/>
          <w:lang w:val="en"/>
        </w:rPr>
        <w:t xml:space="preserve">, </w:t>
      </w:r>
      <w:r w:rsidRPr="0078699F">
        <w:rPr>
          <w:lang w:val="en"/>
        </w:rPr>
        <w:t>register</w:t>
      </w:r>
      <w:r w:rsidRPr="0078699F">
        <w:rPr>
          <w:rFonts w:ascii="Helvetica" w:hAnsi="Helvetica" w:cs="Helvetica"/>
          <w:color w:val="333333"/>
          <w:lang w:val="en"/>
        </w:rPr>
        <w:t xml:space="preserve"> “</w:t>
      </w:r>
      <w:r w:rsidRPr="0078699F">
        <w:rPr>
          <w:rFonts w:ascii="Consolas" w:hAnsi="Consolas" w:cs="Consolas"/>
          <w:color w:val="C7254E"/>
          <w:shd w:val="clear" w:color="auto" w:fill="F9F2F4"/>
          <w:lang w:val="en"/>
        </w:rPr>
        <w:t>com.sun.jersey.spi.container.servlet.ServletContainer</w:t>
      </w:r>
      <w:r w:rsidRPr="0078699F">
        <w:rPr>
          <w:rFonts w:ascii="Helvetica" w:hAnsi="Helvetica" w:cs="Helvetica"/>
          <w:color w:val="333333"/>
          <w:lang w:val="en"/>
        </w:rPr>
        <w:t xml:space="preserve">“, </w:t>
      </w:r>
      <w:r w:rsidRPr="0078699F">
        <w:rPr>
          <w:lang w:val="en"/>
        </w:rPr>
        <w:t>and puts your Jersey service folder under</w:t>
      </w:r>
      <w:r w:rsidRPr="0078699F">
        <w:rPr>
          <w:rFonts w:ascii="Helvetica" w:hAnsi="Helvetica" w:cs="Helvetica"/>
          <w:color w:val="333333"/>
          <w:lang w:val="en"/>
        </w:rPr>
        <w:t xml:space="preserve"> “</w:t>
      </w:r>
      <w:r w:rsidRPr="0078699F">
        <w:rPr>
          <w:rFonts w:ascii="Helvetica" w:hAnsi="Helvetica" w:cs="Helvetica"/>
          <w:b/>
          <w:bCs/>
          <w:color w:val="333333"/>
          <w:lang w:val="en"/>
        </w:rPr>
        <w:t>init-param</w:t>
      </w:r>
      <w:r w:rsidRPr="0078699F">
        <w:rPr>
          <w:rFonts w:ascii="Helvetica" w:hAnsi="Helvetica" w:cs="Helvetica"/>
          <w:color w:val="333333"/>
          <w:lang w:val="en"/>
        </w:rPr>
        <w:t>“, “</w:t>
      </w:r>
      <w:r w:rsidRPr="0078699F">
        <w:rPr>
          <w:rFonts w:ascii="Consolas" w:hAnsi="Consolas" w:cs="Consolas"/>
          <w:color w:val="C7254E"/>
          <w:shd w:val="clear" w:color="auto" w:fill="F9F2F4"/>
          <w:lang w:val="en"/>
        </w:rPr>
        <w:t>com.sun.jersey.config.property.packages</w:t>
      </w:r>
    </w:p>
    <w:p w14:paraId="6E8CF999" w14:textId="77777777" w:rsidR="00E758C9" w:rsidRDefault="00E758C9" w:rsidP="00E758C9">
      <w:pPr>
        <w:pStyle w:val="1Output"/>
        <w:rPr>
          <w:color w:val="4C483D" w:themeColor="text2"/>
        </w:rPr>
      </w:pPr>
      <w:r>
        <w:rPr>
          <w:color w:val="4C483D" w:themeColor="text2"/>
        </w:rPr>
        <w:t>&lt;web-app&gt;</w:t>
      </w:r>
    </w:p>
    <w:p w14:paraId="31504A36" w14:textId="77777777" w:rsidR="00E758C9" w:rsidRDefault="00E758C9" w:rsidP="00E758C9">
      <w:pPr>
        <w:pStyle w:val="1Output"/>
        <w:rPr>
          <w:color w:val="4C483D" w:themeColor="text2"/>
        </w:rPr>
      </w:pPr>
      <w:r>
        <w:rPr>
          <w:color w:val="000000"/>
        </w:rPr>
        <w:tab/>
      </w:r>
      <w:r>
        <w:rPr>
          <w:color w:val="008080"/>
        </w:rPr>
        <w:t>&lt;</w:t>
      </w:r>
      <w:r>
        <w:rPr>
          <w:color w:val="3F7F7F"/>
        </w:rPr>
        <w:t>servlet</w:t>
      </w:r>
      <w:r>
        <w:rPr>
          <w:color w:val="008080"/>
        </w:rPr>
        <w:t>&gt;</w:t>
      </w:r>
    </w:p>
    <w:p w14:paraId="703BB52F" w14:textId="77777777" w:rsidR="00E758C9" w:rsidRDefault="00E758C9" w:rsidP="00E758C9">
      <w:pPr>
        <w:pStyle w:val="1Output"/>
        <w:rPr>
          <w:color w:val="4C483D" w:themeColor="text2"/>
        </w:rPr>
      </w:pPr>
      <w:r>
        <w:rPr>
          <w:color w:val="000000"/>
        </w:rPr>
        <w:tab/>
      </w:r>
      <w:r>
        <w:rPr>
          <w:color w:val="000000"/>
        </w:rPr>
        <w:tab/>
      </w:r>
      <w:r>
        <w:rPr>
          <w:color w:val="008080"/>
        </w:rPr>
        <w:t>&lt;</w:t>
      </w:r>
      <w:r>
        <w:rPr>
          <w:color w:val="3F7F7F"/>
        </w:rPr>
        <w:t>servlet-name</w:t>
      </w:r>
      <w:r>
        <w:rPr>
          <w:color w:val="008080"/>
        </w:rPr>
        <w:t>&gt;</w:t>
      </w:r>
      <w:r>
        <w:rPr>
          <w:color w:val="000000"/>
        </w:rPr>
        <w:t>jersey-</w:t>
      </w:r>
      <w:r>
        <w:rPr>
          <w:color w:val="000000"/>
          <w:u w:val="single"/>
        </w:rPr>
        <w:t>serlvet</w:t>
      </w:r>
      <w:r>
        <w:rPr>
          <w:color w:val="008080"/>
        </w:rPr>
        <w:t>&lt;/</w:t>
      </w:r>
      <w:r>
        <w:rPr>
          <w:color w:val="3F7F7F"/>
        </w:rPr>
        <w:t>servlet-name</w:t>
      </w:r>
      <w:r>
        <w:rPr>
          <w:color w:val="008080"/>
        </w:rPr>
        <w:t>&gt;</w:t>
      </w:r>
    </w:p>
    <w:p w14:paraId="3DA2B56D" w14:textId="77777777" w:rsidR="00E758C9" w:rsidRDefault="00E758C9" w:rsidP="00E758C9">
      <w:pPr>
        <w:pStyle w:val="1Output"/>
        <w:rPr>
          <w:color w:val="4C483D" w:themeColor="text2"/>
        </w:rPr>
      </w:pPr>
      <w:r>
        <w:rPr>
          <w:color w:val="000000"/>
        </w:rPr>
        <w:tab/>
      </w:r>
      <w:r>
        <w:rPr>
          <w:color w:val="000000"/>
        </w:rPr>
        <w:tab/>
      </w:r>
      <w:r>
        <w:rPr>
          <w:color w:val="008080"/>
        </w:rPr>
        <w:t>&lt;</w:t>
      </w:r>
      <w:r>
        <w:rPr>
          <w:color w:val="3F7F7F"/>
        </w:rPr>
        <w:t>servlet-class</w:t>
      </w:r>
      <w:r>
        <w:rPr>
          <w:color w:val="008080"/>
        </w:rPr>
        <w:t>&gt;</w:t>
      </w:r>
    </w:p>
    <w:p w14:paraId="2616D910" w14:textId="77777777" w:rsidR="00E758C9" w:rsidRDefault="00E758C9" w:rsidP="00E758C9">
      <w:pPr>
        <w:pStyle w:val="1Output"/>
        <w:rPr>
          <w:color w:val="4C483D" w:themeColor="text2"/>
        </w:rPr>
      </w:pPr>
      <w:r>
        <w:rPr>
          <w:color w:val="000000"/>
        </w:rPr>
        <w:t xml:space="preserve">                     com.sun.jersey.spi.container.servlet.ServletContainer</w:t>
      </w:r>
    </w:p>
    <w:p w14:paraId="5591F2B5" w14:textId="77777777" w:rsidR="00E758C9" w:rsidRDefault="00E758C9" w:rsidP="00E758C9">
      <w:pPr>
        <w:pStyle w:val="1Output"/>
        <w:rPr>
          <w:color w:val="4C483D" w:themeColor="text2"/>
        </w:rPr>
      </w:pPr>
      <w:r>
        <w:rPr>
          <w:color w:val="000000"/>
        </w:rPr>
        <w:t xml:space="preserve">                </w:t>
      </w:r>
      <w:r>
        <w:rPr>
          <w:color w:val="008080"/>
        </w:rPr>
        <w:t>&lt;/</w:t>
      </w:r>
      <w:r>
        <w:rPr>
          <w:color w:val="3F7F7F"/>
        </w:rPr>
        <w:t>servlet-class</w:t>
      </w:r>
      <w:r>
        <w:rPr>
          <w:color w:val="008080"/>
        </w:rPr>
        <w:t>&gt;</w:t>
      </w:r>
    </w:p>
    <w:p w14:paraId="5B18F6EC" w14:textId="77777777" w:rsidR="00E758C9" w:rsidRDefault="00E758C9" w:rsidP="00E758C9">
      <w:pPr>
        <w:pStyle w:val="1Output"/>
        <w:rPr>
          <w:color w:val="4C483D" w:themeColor="text2"/>
        </w:rPr>
      </w:pPr>
      <w:r>
        <w:rPr>
          <w:color w:val="000000"/>
        </w:rPr>
        <w:tab/>
      </w:r>
      <w:r>
        <w:rPr>
          <w:color w:val="000000"/>
        </w:rPr>
        <w:tab/>
      </w:r>
      <w:r>
        <w:rPr>
          <w:color w:val="008080"/>
        </w:rPr>
        <w:t>&lt;</w:t>
      </w:r>
      <w:r>
        <w:rPr>
          <w:color w:val="3F7F7F"/>
        </w:rPr>
        <w:t>init-param</w:t>
      </w:r>
      <w:r>
        <w:rPr>
          <w:color w:val="008080"/>
        </w:rPr>
        <w:t>&gt;</w:t>
      </w:r>
    </w:p>
    <w:p w14:paraId="67C5AE86" w14:textId="77777777" w:rsidR="00E758C9" w:rsidRDefault="00E758C9" w:rsidP="00E758C9">
      <w:pPr>
        <w:pStyle w:val="1Output"/>
        <w:rPr>
          <w:color w:val="4C483D" w:themeColor="text2"/>
        </w:rPr>
      </w:pPr>
      <w:r>
        <w:rPr>
          <w:color w:val="000000"/>
        </w:rPr>
        <w:tab/>
      </w:r>
      <w:r>
        <w:rPr>
          <w:color w:val="000000"/>
        </w:rPr>
        <w:tab/>
        <w:t xml:space="preserve">     </w:t>
      </w:r>
      <w:r>
        <w:rPr>
          <w:color w:val="008080"/>
        </w:rPr>
        <w:t>&lt;</w:t>
      </w:r>
      <w:r>
        <w:rPr>
          <w:color w:val="3F7F7F"/>
        </w:rPr>
        <w:t>param-name</w:t>
      </w:r>
      <w:r>
        <w:rPr>
          <w:color w:val="008080"/>
        </w:rPr>
        <w:t>&gt;</w:t>
      </w:r>
      <w:r>
        <w:rPr>
          <w:color w:val="000000"/>
        </w:rPr>
        <w:t>com.sun.jersey.config.property.packages</w:t>
      </w:r>
      <w:r>
        <w:rPr>
          <w:color w:val="008080"/>
        </w:rPr>
        <w:t>&lt;/</w:t>
      </w:r>
      <w:r>
        <w:rPr>
          <w:color w:val="3F7F7F"/>
        </w:rPr>
        <w:t>param-name</w:t>
      </w:r>
      <w:r>
        <w:rPr>
          <w:color w:val="008080"/>
        </w:rPr>
        <w:t>&gt;</w:t>
      </w:r>
    </w:p>
    <w:p w14:paraId="25C52F03" w14:textId="77777777" w:rsidR="00E758C9" w:rsidRDefault="00E758C9" w:rsidP="00E758C9">
      <w:pPr>
        <w:pStyle w:val="1Output"/>
        <w:rPr>
          <w:color w:val="4C483D" w:themeColor="text2"/>
        </w:rPr>
      </w:pPr>
      <w:r>
        <w:rPr>
          <w:color w:val="000000"/>
        </w:rPr>
        <w:tab/>
      </w:r>
      <w:r>
        <w:rPr>
          <w:color w:val="000000"/>
        </w:rPr>
        <w:tab/>
        <w:t xml:space="preserve">     </w:t>
      </w:r>
      <w:r>
        <w:rPr>
          <w:color w:val="008080"/>
        </w:rPr>
        <w:t>&lt;</w:t>
      </w:r>
      <w:r>
        <w:rPr>
          <w:color w:val="3F7F7F"/>
        </w:rPr>
        <w:t>param-value</w:t>
      </w:r>
      <w:r>
        <w:rPr>
          <w:color w:val="008080"/>
        </w:rPr>
        <w:t>&gt;</w:t>
      </w:r>
      <w:r>
        <w:rPr>
          <w:color w:val="000000"/>
        </w:rPr>
        <w:t>service</w:t>
      </w:r>
      <w:r>
        <w:rPr>
          <w:color w:val="008080"/>
        </w:rPr>
        <w:t>&lt;/</w:t>
      </w:r>
      <w:r>
        <w:rPr>
          <w:color w:val="3F7F7F"/>
        </w:rPr>
        <w:t>param-value</w:t>
      </w:r>
      <w:r>
        <w:rPr>
          <w:color w:val="008080"/>
        </w:rPr>
        <w:t>&gt;</w:t>
      </w:r>
    </w:p>
    <w:p w14:paraId="18A941E3" w14:textId="77777777" w:rsidR="00E758C9" w:rsidRDefault="00E758C9" w:rsidP="00E758C9">
      <w:pPr>
        <w:pStyle w:val="1Output"/>
        <w:rPr>
          <w:color w:val="4C483D" w:themeColor="text2"/>
        </w:rPr>
      </w:pPr>
      <w:r>
        <w:rPr>
          <w:color w:val="000000"/>
        </w:rPr>
        <w:tab/>
      </w:r>
      <w:r>
        <w:rPr>
          <w:color w:val="000000"/>
        </w:rPr>
        <w:tab/>
      </w:r>
      <w:r>
        <w:rPr>
          <w:color w:val="008080"/>
        </w:rPr>
        <w:t>&lt;/</w:t>
      </w:r>
      <w:r>
        <w:rPr>
          <w:color w:val="3F7F7F"/>
        </w:rPr>
        <w:t>init-param</w:t>
      </w:r>
      <w:r>
        <w:rPr>
          <w:color w:val="008080"/>
        </w:rPr>
        <w:t>&gt;</w:t>
      </w:r>
    </w:p>
    <w:p w14:paraId="305152FE" w14:textId="77777777" w:rsidR="00E758C9" w:rsidRDefault="00E758C9" w:rsidP="00E758C9">
      <w:pPr>
        <w:pStyle w:val="1Output"/>
        <w:rPr>
          <w:color w:val="4C483D" w:themeColor="text2"/>
        </w:rPr>
      </w:pPr>
      <w:r>
        <w:rPr>
          <w:color w:val="000000"/>
        </w:rPr>
        <w:tab/>
      </w:r>
      <w:r>
        <w:rPr>
          <w:color w:val="000000"/>
        </w:rPr>
        <w:tab/>
      </w:r>
      <w:r>
        <w:rPr>
          <w:color w:val="008080"/>
        </w:rPr>
        <w:t>&lt;</w:t>
      </w:r>
      <w:r>
        <w:rPr>
          <w:color w:val="3F7F7F"/>
        </w:rPr>
        <w:t>load-on-startup</w:t>
      </w:r>
      <w:r>
        <w:rPr>
          <w:color w:val="008080"/>
        </w:rPr>
        <w:t>&gt;</w:t>
      </w:r>
      <w:r>
        <w:rPr>
          <w:color w:val="000000"/>
        </w:rPr>
        <w:t>1</w:t>
      </w:r>
      <w:r>
        <w:rPr>
          <w:color w:val="008080"/>
        </w:rPr>
        <w:t>&lt;/</w:t>
      </w:r>
      <w:r>
        <w:rPr>
          <w:color w:val="3F7F7F"/>
        </w:rPr>
        <w:t>load-on-startup</w:t>
      </w:r>
      <w:r>
        <w:rPr>
          <w:color w:val="008080"/>
        </w:rPr>
        <w:t>&gt;</w:t>
      </w:r>
    </w:p>
    <w:p w14:paraId="3AE9B696" w14:textId="77777777" w:rsidR="00E758C9" w:rsidRDefault="00E758C9" w:rsidP="00E758C9">
      <w:pPr>
        <w:pStyle w:val="1Output"/>
        <w:rPr>
          <w:color w:val="4C483D" w:themeColor="text2"/>
        </w:rPr>
      </w:pPr>
      <w:r>
        <w:rPr>
          <w:color w:val="000000"/>
        </w:rPr>
        <w:tab/>
      </w:r>
      <w:r>
        <w:rPr>
          <w:color w:val="008080"/>
        </w:rPr>
        <w:t>&lt;/</w:t>
      </w:r>
      <w:r>
        <w:rPr>
          <w:color w:val="3F7F7F"/>
        </w:rPr>
        <w:t>servlet</w:t>
      </w:r>
      <w:r>
        <w:rPr>
          <w:color w:val="008080"/>
        </w:rPr>
        <w:t>&gt;</w:t>
      </w:r>
    </w:p>
    <w:p w14:paraId="330E69F1" w14:textId="77777777" w:rsidR="00E758C9" w:rsidRDefault="00E758C9" w:rsidP="00E758C9">
      <w:pPr>
        <w:pStyle w:val="1Output"/>
        <w:rPr>
          <w:color w:val="4C483D" w:themeColor="text2"/>
        </w:rPr>
      </w:pPr>
    </w:p>
    <w:p w14:paraId="4B030709" w14:textId="77777777" w:rsidR="00E758C9" w:rsidRDefault="00E758C9" w:rsidP="00E758C9">
      <w:pPr>
        <w:pStyle w:val="1Output"/>
        <w:rPr>
          <w:color w:val="4C483D" w:themeColor="text2"/>
        </w:rPr>
      </w:pPr>
      <w:r>
        <w:rPr>
          <w:color w:val="000000"/>
        </w:rPr>
        <w:tab/>
      </w:r>
      <w:r>
        <w:rPr>
          <w:color w:val="008080"/>
        </w:rPr>
        <w:t>&lt;</w:t>
      </w:r>
      <w:r>
        <w:rPr>
          <w:color w:val="3F7F7F"/>
        </w:rPr>
        <w:t>servlet-mapping</w:t>
      </w:r>
      <w:r>
        <w:rPr>
          <w:color w:val="008080"/>
        </w:rPr>
        <w:t>&gt;</w:t>
      </w:r>
    </w:p>
    <w:p w14:paraId="4E31BEDB" w14:textId="77777777" w:rsidR="00E758C9" w:rsidRDefault="00E758C9" w:rsidP="00E758C9">
      <w:pPr>
        <w:pStyle w:val="1Output"/>
        <w:rPr>
          <w:color w:val="4C483D" w:themeColor="text2"/>
        </w:rPr>
      </w:pPr>
      <w:r>
        <w:rPr>
          <w:color w:val="000000"/>
        </w:rPr>
        <w:tab/>
      </w:r>
      <w:r>
        <w:rPr>
          <w:color w:val="000000"/>
        </w:rPr>
        <w:tab/>
      </w:r>
      <w:r>
        <w:rPr>
          <w:color w:val="008080"/>
        </w:rPr>
        <w:t>&lt;</w:t>
      </w:r>
      <w:r>
        <w:rPr>
          <w:color w:val="3F7F7F"/>
        </w:rPr>
        <w:t>servlet-name</w:t>
      </w:r>
      <w:r>
        <w:rPr>
          <w:color w:val="008080"/>
        </w:rPr>
        <w:t>&gt;</w:t>
      </w:r>
      <w:r>
        <w:rPr>
          <w:color w:val="000000"/>
        </w:rPr>
        <w:t>jersey-</w:t>
      </w:r>
      <w:r>
        <w:rPr>
          <w:color w:val="000000"/>
          <w:u w:val="single"/>
        </w:rPr>
        <w:t>serlvet</w:t>
      </w:r>
      <w:r>
        <w:rPr>
          <w:color w:val="008080"/>
        </w:rPr>
        <w:t>&lt;/</w:t>
      </w:r>
      <w:r>
        <w:rPr>
          <w:color w:val="3F7F7F"/>
        </w:rPr>
        <w:t>servlet-name</w:t>
      </w:r>
      <w:r>
        <w:rPr>
          <w:color w:val="008080"/>
        </w:rPr>
        <w:t>&gt;</w:t>
      </w:r>
    </w:p>
    <w:p w14:paraId="6573C88C" w14:textId="77777777" w:rsidR="00E758C9" w:rsidRDefault="00E758C9" w:rsidP="00E758C9">
      <w:pPr>
        <w:pStyle w:val="1Output"/>
        <w:rPr>
          <w:color w:val="4C483D" w:themeColor="text2"/>
        </w:rPr>
      </w:pPr>
      <w:r>
        <w:rPr>
          <w:color w:val="000000"/>
        </w:rPr>
        <w:tab/>
      </w:r>
      <w:r>
        <w:rPr>
          <w:color w:val="000000"/>
        </w:rPr>
        <w:tab/>
      </w:r>
      <w:r>
        <w:rPr>
          <w:color w:val="008080"/>
        </w:rPr>
        <w:t>&lt;</w:t>
      </w:r>
      <w:r>
        <w:rPr>
          <w:color w:val="3F7F7F"/>
        </w:rPr>
        <w:t>url-pattern</w:t>
      </w:r>
      <w:r>
        <w:rPr>
          <w:color w:val="008080"/>
        </w:rPr>
        <w:t>&gt;</w:t>
      </w:r>
      <w:r>
        <w:rPr>
          <w:color w:val="000000"/>
        </w:rPr>
        <w:t>/rest/*</w:t>
      </w:r>
      <w:r>
        <w:rPr>
          <w:color w:val="008080"/>
        </w:rPr>
        <w:t>&lt;/</w:t>
      </w:r>
      <w:r>
        <w:rPr>
          <w:color w:val="3F7F7F"/>
        </w:rPr>
        <w:t>url-pattern</w:t>
      </w:r>
      <w:r>
        <w:rPr>
          <w:color w:val="008080"/>
        </w:rPr>
        <w:t>&gt;</w:t>
      </w:r>
    </w:p>
    <w:p w14:paraId="5BBAF42C" w14:textId="5ED6821A" w:rsidR="00E758C9" w:rsidRDefault="00E758C9" w:rsidP="00E758C9">
      <w:pPr>
        <w:pStyle w:val="1Output"/>
        <w:rPr>
          <w:color w:val="4C483D" w:themeColor="text2"/>
        </w:rPr>
      </w:pPr>
      <w:r>
        <w:rPr>
          <w:color w:val="000000"/>
        </w:rPr>
        <w:tab/>
      </w:r>
      <w:r>
        <w:rPr>
          <w:color w:val="008080"/>
        </w:rPr>
        <w:t>&lt;/</w:t>
      </w:r>
      <w:r>
        <w:rPr>
          <w:color w:val="3F7F7F"/>
        </w:rPr>
        <w:t>servlet-mapping</w:t>
      </w:r>
      <w:r>
        <w:rPr>
          <w:color w:val="008080"/>
        </w:rPr>
        <w:t>&gt;</w:t>
      </w:r>
    </w:p>
    <w:p w14:paraId="2E363140" w14:textId="77777777" w:rsidR="00E758C9" w:rsidRDefault="00E758C9" w:rsidP="00E758C9">
      <w:pPr>
        <w:pStyle w:val="1Output"/>
      </w:pPr>
      <w:r>
        <w:rPr>
          <w:color w:val="008080"/>
        </w:rPr>
        <w:t>&lt;/</w:t>
      </w:r>
      <w:r>
        <w:rPr>
          <w:color w:val="3F7F7F"/>
        </w:rPr>
        <w:t>web-app</w:t>
      </w:r>
      <w:r>
        <w:rPr>
          <w:color w:val="008080"/>
        </w:rPr>
        <w:t>&gt;</w:t>
      </w:r>
    </w:p>
    <w:p w14:paraId="1C80DA87" w14:textId="77777777" w:rsidR="00E758C9" w:rsidRDefault="00E758C9" w:rsidP="00E758C9"/>
    <w:p w14:paraId="164C2B03" w14:textId="77777777" w:rsidR="00E758C9" w:rsidRDefault="00E758C9" w:rsidP="001D0802">
      <w:pPr>
        <w:spacing w:after="0" w:line="240" w:lineRule="auto"/>
      </w:pPr>
      <w:r>
        <w:t>4.Test Service</w:t>
      </w:r>
    </w:p>
    <w:p w14:paraId="031ACDE3" w14:textId="77777777" w:rsidR="00E758C9" w:rsidRDefault="00150760" w:rsidP="001D0802">
      <w:pPr>
        <w:rPr>
          <w:b/>
          <w:color w:val="446530" w:themeColor="accent2" w:themeShade="80"/>
        </w:rPr>
      </w:pPr>
      <w:hyperlink r:id="rId254" w:history="1">
        <w:r w:rsidR="00E758C9" w:rsidRPr="00681482">
          <w:rPr>
            <w:rStyle w:val="Hyperlink"/>
            <w:b/>
            <w:color w:val="446530" w:themeColor="accent2" w:themeShade="80"/>
          </w:rPr>
          <w:t>http://localhost:8080/JAXRS-Jersey-HelloWorld/rest/hellojersey</w:t>
        </w:r>
      </w:hyperlink>
    </w:p>
    <w:p w14:paraId="166CA297" w14:textId="77777777" w:rsidR="00E758C9" w:rsidRDefault="00E758C9" w:rsidP="001D0802">
      <w:pPr>
        <w:spacing w:after="0"/>
      </w:pPr>
      <w:r>
        <w:t>or</w:t>
      </w:r>
    </w:p>
    <w:p w14:paraId="60A63CF1" w14:textId="77777777" w:rsidR="00E758C9" w:rsidRPr="00DB368B" w:rsidRDefault="00E758C9" w:rsidP="00E758C9">
      <w:pPr>
        <w:pStyle w:val="1Output"/>
        <w:rPr>
          <w:color w:val="4C483D" w:themeColor="text2"/>
        </w:rPr>
      </w:pPr>
      <w:r w:rsidRPr="00DB368B">
        <w:t>System.</w:t>
      </w:r>
      <w:r w:rsidRPr="00DB368B">
        <w:rPr>
          <w:bCs/>
          <w:i/>
          <w:iCs/>
          <w:color w:val="0000C0"/>
        </w:rPr>
        <w:t>out</w:t>
      </w:r>
      <w:r w:rsidRPr="00DB368B">
        <w:t>.println(</w:t>
      </w:r>
      <w:r w:rsidRPr="00DB368B">
        <w:rPr>
          <w:color w:val="6A3E3E"/>
        </w:rPr>
        <w:t>target</w:t>
      </w:r>
      <w:r w:rsidRPr="00DB368B">
        <w:t>.path(</w:t>
      </w:r>
      <w:r w:rsidRPr="00DB368B">
        <w:rPr>
          <w:color w:val="2A00FF"/>
        </w:rPr>
        <w:t>"rest"</w:t>
      </w:r>
      <w:r w:rsidRPr="00DB368B">
        <w:t>).path(</w:t>
      </w:r>
      <w:r w:rsidRPr="00DB368B">
        <w:rPr>
          <w:color w:val="2A00FF"/>
        </w:rPr>
        <w:t>"hellojersey"</w:t>
      </w:r>
      <w:r w:rsidRPr="00DB368B">
        <w:t>).request().accept(MediaType.</w:t>
      </w:r>
      <w:r w:rsidRPr="00DB368B">
        <w:rPr>
          <w:bCs/>
          <w:i/>
          <w:iCs/>
          <w:color w:val="0000C0"/>
        </w:rPr>
        <w:t>TEXT_PLAIN</w:t>
      </w:r>
      <w:r w:rsidRPr="00DB368B">
        <w:t>).get(String.</w:t>
      </w:r>
      <w:r w:rsidRPr="00DB368B">
        <w:rPr>
          <w:bCs/>
          <w:color w:val="7F0055"/>
        </w:rPr>
        <w:t>class</w:t>
      </w:r>
      <w:r w:rsidRPr="00DB368B">
        <w:t>));</w:t>
      </w:r>
    </w:p>
    <w:p w14:paraId="647CCB55" w14:textId="77777777" w:rsidR="00E758C9" w:rsidRPr="00DB368B" w:rsidRDefault="00E758C9" w:rsidP="00E758C9">
      <w:pPr>
        <w:pStyle w:val="1Output"/>
        <w:rPr>
          <w:color w:val="4C483D" w:themeColor="text2"/>
        </w:rPr>
      </w:pPr>
      <w:r w:rsidRPr="00DB368B">
        <w:t xml:space="preserve"> </w:t>
      </w:r>
      <w:r w:rsidRPr="00DB368B">
        <w:tab/>
      </w:r>
      <w:r w:rsidRPr="00DB368B">
        <w:tab/>
        <w:t>System.</w:t>
      </w:r>
      <w:r w:rsidRPr="00DB368B">
        <w:rPr>
          <w:bCs/>
          <w:i/>
          <w:iCs/>
          <w:color w:val="0000C0"/>
        </w:rPr>
        <w:t>out</w:t>
      </w:r>
      <w:r w:rsidRPr="00DB368B">
        <w:t>.println(</w:t>
      </w:r>
      <w:r w:rsidRPr="00DB368B">
        <w:rPr>
          <w:color w:val="6A3E3E"/>
        </w:rPr>
        <w:t>target</w:t>
      </w:r>
      <w:r w:rsidRPr="00DB368B">
        <w:t>.path(</w:t>
      </w:r>
      <w:r w:rsidRPr="00DB368B">
        <w:rPr>
          <w:color w:val="2A00FF"/>
        </w:rPr>
        <w:t>"rest"</w:t>
      </w:r>
      <w:r w:rsidRPr="00DB368B">
        <w:t>).path(</w:t>
      </w:r>
      <w:r w:rsidRPr="00DB368B">
        <w:rPr>
          <w:color w:val="2A00FF"/>
        </w:rPr>
        <w:t>"hellojersey"</w:t>
      </w:r>
      <w:r w:rsidRPr="00DB368B">
        <w:t>).request().accept(MediaType.</w:t>
      </w:r>
      <w:r w:rsidRPr="00DB368B">
        <w:rPr>
          <w:bCs/>
          <w:i/>
          <w:iCs/>
          <w:color w:val="0000C0"/>
        </w:rPr>
        <w:t>TEXT_HTML</w:t>
      </w:r>
      <w:r w:rsidRPr="00DB368B">
        <w:t>).get(String.</w:t>
      </w:r>
      <w:r w:rsidRPr="00DB368B">
        <w:rPr>
          <w:bCs/>
          <w:color w:val="7F0055"/>
        </w:rPr>
        <w:t>class</w:t>
      </w:r>
      <w:r w:rsidRPr="00DB368B">
        <w:t>));</w:t>
      </w:r>
    </w:p>
    <w:p w14:paraId="2291574B" w14:textId="77777777" w:rsidR="00E758C9" w:rsidRDefault="00E758C9" w:rsidP="00E758C9">
      <w:pPr>
        <w:pStyle w:val="1Output"/>
      </w:pPr>
      <w:r w:rsidRPr="00DB368B">
        <w:tab/>
        <w:t>}</w:t>
      </w:r>
    </w:p>
    <w:p w14:paraId="044EED63" w14:textId="77777777" w:rsidR="00E758C9" w:rsidRDefault="00E758C9" w:rsidP="001D0802">
      <w:pPr>
        <w:spacing w:after="0"/>
      </w:pPr>
    </w:p>
    <w:p w14:paraId="62F5AA75" w14:textId="77777777" w:rsidR="00E758C9" w:rsidRDefault="00E758C9" w:rsidP="00E758C9">
      <w:pPr>
        <w:pStyle w:val="Howitworks"/>
      </w:pPr>
      <w:r>
        <w:t>Examples</w:t>
      </w:r>
    </w:p>
    <w:p w14:paraId="05992CE3" w14:textId="77777777" w:rsidR="00E758C9" w:rsidRDefault="00150760" w:rsidP="001D0802">
      <w:pPr>
        <w:spacing w:after="0"/>
      </w:pPr>
      <w:hyperlink r:id="rId255" w:history="1">
        <w:r w:rsidR="00E758C9" w:rsidRPr="00E13105">
          <w:rPr>
            <w:rStyle w:val="Hyperlink"/>
          </w:rPr>
          <w:t>1.@Path</w:t>
        </w:r>
      </w:hyperlink>
      <w:r w:rsidR="00E758C9">
        <w:t xml:space="preserve"> Annotation</w:t>
      </w:r>
    </w:p>
    <w:p w14:paraId="3BEA3581" w14:textId="77777777" w:rsidR="00E758C9" w:rsidRDefault="00E758C9" w:rsidP="00E758C9">
      <w:pPr>
        <w:pStyle w:val="1Output"/>
        <w:rPr>
          <w:color w:val="4C483D" w:themeColor="text2"/>
        </w:rPr>
      </w:pPr>
      <w:r>
        <w:rPr>
          <w:color w:val="646464"/>
        </w:rPr>
        <w:t>@Path</w:t>
      </w:r>
      <w:r>
        <w:t>(</w:t>
      </w:r>
      <w:r>
        <w:rPr>
          <w:color w:val="2A00FF"/>
        </w:rPr>
        <w:t>"/country"</w:t>
      </w:r>
      <w:r>
        <w:t>)</w:t>
      </w:r>
    </w:p>
    <w:p w14:paraId="23136870" w14:textId="77777777" w:rsidR="00E758C9" w:rsidRDefault="00E758C9" w:rsidP="00E758C9">
      <w:pPr>
        <w:pStyle w:val="1Output"/>
        <w:rPr>
          <w:color w:val="4C483D" w:themeColor="text2"/>
        </w:rPr>
      </w:pPr>
      <w:r>
        <w:rPr>
          <w:b w:val="0"/>
          <w:bCs/>
          <w:color w:val="7F0055"/>
        </w:rPr>
        <w:t>public</w:t>
      </w:r>
      <w:r>
        <w:t xml:space="preserve"> </w:t>
      </w:r>
      <w:r>
        <w:rPr>
          <w:b w:val="0"/>
          <w:bCs/>
          <w:color w:val="7F0055"/>
        </w:rPr>
        <w:t>class</w:t>
      </w:r>
      <w:r>
        <w:t xml:space="preserve"> PathMethodLevelService {</w:t>
      </w:r>
    </w:p>
    <w:p w14:paraId="3A9A4A9C" w14:textId="77777777" w:rsidR="00E758C9" w:rsidRDefault="00E758C9" w:rsidP="00E758C9">
      <w:pPr>
        <w:pStyle w:val="1Output"/>
        <w:rPr>
          <w:color w:val="4C483D" w:themeColor="text2"/>
        </w:rPr>
      </w:pPr>
    </w:p>
    <w:p w14:paraId="4C2D05CF" w14:textId="77777777" w:rsidR="00E758C9" w:rsidRDefault="00E758C9" w:rsidP="00E758C9">
      <w:pPr>
        <w:pStyle w:val="1Output"/>
        <w:rPr>
          <w:color w:val="4C483D" w:themeColor="text2"/>
        </w:rPr>
      </w:pPr>
      <w:r>
        <w:tab/>
      </w:r>
      <w:r>
        <w:rPr>
          <w:color w:val="646464"/>
        </w:rPr>
        <w:t>@GET</w:t>
      </w:r>
    </w:p>
    <w:p w14:paraId="7644A672" w14:textId="77777777" w:rsidR="00E758C9" w:rsidRDefault="00E758C9" w:rsidP="00E758C9">
      <w:pPr>
        <w:pStyle w:val="1Output"/>
        <w:rPr>
          <w:color w:val="4C483D" w:themeColor="text2"/>
        </w:rPr>
      </w:pPr>
      <w:r>
        <w:tab/>
      </w:r>
      <w:r>
        <w:rPr>
          <w:color w:val="646464"/>
        </w:rPr>
        <w:t>@Produces</w:t>
      </w:r>
      <w:r>
        <w:t>(</w:t>
      </w:r>
      <w:r>
        <w:rPr>
          <w:color w:val="2A00FF"/>
        </w:rPr>
        <w:t>"text/html"</w:t>
      </w:r>
      <w:r>
        <w:t>)</w:t>
      </w:r>
    </w:p>
    <w:p w14:paraId="42B251DC" w14:textId="77777777" w:rsidR="00E758C9" w:rsidRDefault="00E758C9" w:rsidP="00E758C9">
      <w:pPr>
        <w:pStyle w:val="1Output"/>
        <w:rPr>
          <w:color w:val="4C483D" w:themeColor="text2"/>
        </w:rPr>
      </w:pPr>
      <w:r>
        <w:tab/>
      </w:r>
      <w:r>
        <w:rPr>
          <w:b w:val="0"/>
          <w:bCs/>
          <w:color w:val="7F0055"/>
        </w:rPr>
        <w:t>public</w:t>
      </w:r>
      <w:r>
        <w:t xml:space="preserve"> Response selectCountry() {</w:t>
      </w:r>
    </w:p>
    <w:p w14:paraId="4DFB34DF" w14:textId="77777777" w:rsidR="00E758C9" w:rsidRDefault="00E758C9" w:rsidP="00E758C9">
      <w:pPr>
        <w:pStyle w:val="1Output"/>
        <w:rPr>
          <w:color w:val="4C483D" w:themeColor="text2"/>
        </w:rPr>
      </w:pPr>
      <w:r>
        <w:tab/>
      </w:r>
      <w:r>
        <w:tab/>
        <w:t xml:space="preserve">String </w:t>
      </w:r>
      <w:r>
        <w:rPr>
          <w:color w:val="6A3E3E"/>
        </w:rPr>
        <w:t>output</w:t>
      </w:r>
      <w:r>
        <w:t xml:space="preserve"> = </w:t>
      </w:r>
      <w:r>
        <w:rPr>
          <w:color w:val="2A00FF"/>
        </w:rPr>
        <w:t>" Default Country : &lt;h1&gt;INDIA&lt;/h1&gt;"</w:t>
      </w:r>
      <w:r>
        <w:t>;</w:t>
      </w:r>
    </w:p>
    <w:p w14:paraId="39282195" w14:textId="77777777" w:rsidR="00E758C9" w:rsidRDefault="00E758C9" w:rsidP="00E758C9">
      <w:pPr>
        <w:pStyle w:val="1Output"/>
        <w:rPr>
          <w:color w:val="4C483D" w:themeColor="text2"/>
        </w:rPr>
      </w:pPr>
      <w:r>
        <w:tab/>
      </w:r>
      <w:r>
        <w:tab/>
      </w:r>
      <w:r>
        <w:rPr>
          <w:b w:val="0"/>
          <w:bCs/>
          <w:color w:val="7F0055"/>
        </w:rPr>
        <w:t>return</w:t>
      </w:r>
      <w:r>
        <w:t xml:space="preserve"> Response.</w:t>
      </w:r>
      <w:r>
        <w:rPr>
          <w:i/>
          <w:iCs/>
        </w:rPr>
        <w:t>status</w:t>
      </w:r>
      <w:r>
        <w:t>(200).entity(</w:t>
      </w:r>
      <w:r>
        <w:rPr>
          <w:color w:val="6A3E3E"/>
        </w:rPr>
        <w:t>output</w:t>
      </w:r>
      <w:r>
        <w:t>).build();</w:t>
      </w:r>
    </w:p>
    <w:p w14:paraId="539D3169" w14:textId="77777777" w:rsidR="00E758C9" w:rsidRDefault="00E758C9" w:rsidP="00E758C9">
      <w:pPr>
        <w:pStyle w:val="1Output"/>
        <w:rPr>
          <w:color w:val="4C483D" w:themeColor="text2"/>
        </w:rPr>
      </w:pPr>
      <w:r>
        <w:tab/>
        <w:t>}</w:t>
      </w:r>
    </w:p>
    <w:p w14:paraId="507D72A5" w14:textId="77777777" w:rsidR="00E758C9" w:rsidRDefault="00E758C9" w:rsidP="00E758C9">
      <w:pPr>
        <w:pStyle w:val="1Output"/>
        <w:rPr>
          <w:color w:val="4C483D" w:themeColor="text2"/>
        </w:rPr>
      </w:pPr>
    </w:p>
    <w:p w14:paraId="77A3F430" w14:textId="77777777" w:rsidR="00E758C9" w:rsidRDefault="00E758C9" w:rsidP="00E758C9">
      <w:pPr>
        <w:pStyle w:val="1Output"/>
        <w:rPr>
          <w:color w:val="4C483D" w:themeColor="text2"/>
        </w:rPr>
      </w:pPr>
      <w:r>
        <w:tab/>
      </w:r>
      <w:r>
        <w:rPr>
          <w:color w:val="646464"/>
        </w:rPr>
        <w:t>@GET</w:t>
      </w:r>
    </w:p>
    <w:p w14:paraId="67DBC3E1" w14:textId="77777777" w:rsidR="00E758C9" w:rsidRDefault="00E758C9" w:rsidP="00E758C9">
      <w:pPr>
        <w:pStyle w:val="1Output"/>
        <w:rPr>
          <w:color w:val="4C483D" w:themeColor="text2"/>
        </w:rPr>
      </w:pPr>
      <w:r>
        <w:tab/>
      </w:r>
      <w:r>
        <w:rPr>
          <w:color w:val="646464"/>
        </w:rPr>
        <w:t>@Path</w:t>
      </w:r>
      <w:r>
        <w:t>(</w:t>
      </w:r>
      <w:r>
        <w:rPr>
          <w:color w:val="2A00FF"/>
        </w:rPr>
        <w:t>"/usa"</w:t>
      </w:r>
      <w:r>
        <w:t>)</w:t>
      </w:r>
    </w:p>
    <w:p w14:paraId="74F6850C" w14:textId="77777777" w:rsidR="00E758C9" w:rsidRDefault="00E758C9" w:rsidP="00E758C9">
      <w:pPr>
        <w:pStyle w:val="1Output"/>
        <w:rPr>
          <w:color w:val="4C483D" w:themeColor="text2"/>
        </w:rPr>
      </w:pPr>
      <w:r>
        <w:tab/>
      </w:r>
      <w:r>
        <w:rPr>
          <w:color w:val="646464"/>
        </w:rPr>
        <w:t>@Produces</w:t>
      </w:r>
      <w:r>
        <w:t>(</w:t>
      </w:r>
      <w:r>
        <w:rPr>
          <w:color w:val="2A00FF"/>
        </w:rPr>
        <w:t>"text/html"</w:t>
      </w:r>
      <w:r>
        <w:t>)</w:t>
      </w:r>
    </w:p>
    <w:p w14:paraId="305B164C" w14:textId="77777777" w:rsidR="00E758C9" w:rsidRDefault="00E758C9" w:rsidP="00E758C9">
      <w:pPr>
        <w:pStyle w:val="1Output"/>
        <w:rPr>
          <w:color w:val="4C483D" w:themeColor="text2"/>
        </w:rPr>
      </w:pPr>
      <w:r>
        <w:tab/>
      </w:r>
      <w:r>
        <w:rPr>
          <w:b w:val="0"/>
          <w:bCs/>
          <w:color w:val="7F0055"/>
        </w:rPr>
        <w:t>public</w:t>
      </w:r>
      <w:r>
        <w:t xml:space="preserve"> Response selectUSA() {</w:t>
      </w:r>
    </w:p>
    <w:p w14:paraId="31731BAE" w14:textId="77777777" w:rsidR="00E758C9" w:rsidRDefault="00E758C9" w:rsidP="00E758C9">
      <w:pPr>
        <w:pStyle w:val="1Output"/>
        <w:rPr>
          <w:color w:val="4C483D" w:themeColor="text2"/>
        </w:rPr>
      </w:pPr>
      <w:r>
        <w:tab/>
      </w:r>
      <w:r>
        <w:tab/>
        <w:t xml:space="preserve">String </w:t>
      </w:r>
      <w:r>
        <w:rPr>
          <w:color w:val="6A3E3E"/>
        </w:rPr>
        <w:t>output</w:t>
      </w:r>
      <w:r>
        <w:t xml:space="preserve"> = </w:t>
      </w:r>
      <w:r>
        <w:rPr>
          <w:color w:val="2A00FF"/>
        </w:rPr>
        <w:t>"Selected Country : &lt;h1&gt;United States of America(USA)&lt;/h1&gt;"</w:t>
      </w:r>
      <w:r>
        <w:t>;</w:t>
      </w:r>
    </w:p>
    <w:p w14:paraId="27F9B349" w14:textId="77777777" w:rsidR="00E758C9" w:rsidRDefault="00E758C9" w:rsidP="00E758C9">
      <w:pPr>
        <w:pStyle w:val="1Output"/>
        <w:rPr>
          <w:color w:val="4C483D" w:themeColor="text2"/>
        </w:rPr>
      </w:pPr>
      <w:r>
        <w:tab/>
      </w:r>
      <w:r>
        <w:tab/>
      </w:r>
      <w:r>
        <w:rPr>
          <w:b w:val="0"/>
          <w:bCs/>
          <w:color w:val="7F0055"/>
        </w:rPr>
        <w:t>return</w:t>
      </w:r>
      <w:r>
        <w:t xml:space="preserve"> Response.</w:t>
      </w:r>
      <w:r>
        <w:rPr>
          <w:i/>
          <w:iCs/>
        </w:rPr>
        <w:t>status</w:t>
      </w:r>
      <w:r>
        <w:t>(200).entity(</w:t>
      </w:r>
      <w:r>
        <w:rPr>
          <w:color w:val="6A3E3E"/>
        </w:rPr>
        <w:t>output</w:t>
      </w:r>
      <w:r>
        <w:t>).build();</w:t>
      </w:r>
    </w:p>
    <w:p w14:paraId="315FBF87" w14:textId="77777777" w:rsidR="00E758C9" w:rsidRDefault="00E758C9" w:rsidP="00E758C9">
      <w:pPr>
        <w:pStyle w:val="1Output"/>
        <w:rPr>
          <w:color w:val="4C483D" w:themeColor="text2"/>
        </w:rPr>
      </w:pPr>
      <w:r>
        <w:tab/>
        <w:t>}</w:t>
      </w:r>
    </w:p>
    <w:p w14:paraId="414366E0" w14:textId="77777777" w:rsidR="00E758C9" w:rsidRDefault="00E758C9" w:rsidP="00E758C9">
      <w:pPr>
        <w:pStyle w:val="1Output"/>
        <w:rPr>
          <w:color w:val="4C483D" w:themeColor="text2"/>
        </w:rPr>
      </w:pPr>
    </w:p>
    <w:p w14:paraId="51CE6821" w14:textId="77777777" w:rsidR="00E758C9" w:rsidRDefault="00E758C9" w:rsidP="00E758C9">
      <w:pPr>
        <w:pStyle w:val="1Output"/>
        <w:rPr>
          <w:color w:val="4C483D" w:themeColor="text2"/>
        </w:rPr>
      </w:pPr>
      <w:r>
        <w:tab/>
      </w:r>
      <w:r>
        <w:rPr>
          <w:color w:val="646464"/>
        </w:rPr>
        <w:t>@GET</w:t>
      </w:r>
    </w:p>
    <w:p w14:paraId="767DA223" w14:textId="77777777" w:rsidR="00E758C9" w:rsidRDefault="00E758C9" w:rsidP="00E758C9">
      <w:pPr>
        <w:pStyle w:val="1Output"/>
        <w:rPr>
          <w:color w:val="4C483D" w:themeColor="text2"/>
        </w:rPr>
      </w:pPr>
      <w:r>
        <w:tab/>
      </w:r>
      <w:r>
        <w:rPr>
          <w:color w:val="646464"/>
        </w:rPr>
        <w:t>@Path</w:t>
      </w:r>
      <w:r>
        <w:t>(</w:t>
      </w:r>
      <w:r>
        <w:rPr>
          <w:color w:val="2A00FF"/>
        </w:rPr>
        <w:t>"/uk"</w:t>
      </w:r>
      <w:r>
        <w:t>)</w:t>
      </w:r>
    </w:p>
    <w:p w14:paraId="4CC204FC" w14:textId="77777777" w:rsidR="00E758C9" w:rsidRDefault="00E758C9" w:rsidP="00E758C9">
      <w:pPr>
        <w:pStyle w:val="1Output"/>
        <w:rPr>
          <w:color w:val="4C483D" w:themeColor="text2"/>
        </w:rPr>
      </w:pPr>
      <w:r>
        <w:tab/>
      </w:r>
      <w:r>
        <w:rPr>
          <w:color w:val="646464"/>
        </w:rPr>
        <w:t>@Produces</w:t>
      </w:r>
      <w:r>
        <w:t>(</w:t>
      </w:r>
      <w:r>
        <w:rPr>
          <w:color w:val="2A00FF"/>
        </w:rPr>
        <w:t>"text/html"</w:t>
      </w:r>
      <w:r>
        <w:t>)</w:t>
      </w:r>
    </w:p>
    <w:p w14:paraId="4A462385" w14:textId="77777777" w:rsidR="00E758C9" w:rsidRDefault="00E758C9" w:rsidP="00E758C9">
      <w:pPr>
        <w:pStyle w:val="1Output"/>
        <w:rPr>
          <w:color w:val="4C483D" w:themeColor="text2"/>
        </w:rPr>
      </w:pPr>
      <w:r>
        <w:tab/>
      </w:r>
      <w:r>
        <w:rPr>
          <w:b w:val="0"/>
          <w:bCs/>
          <w:color w:val="7F0055"/>
        </w:rPr>
        <w:t>public</w:t>
      </w:r>
      <w:r>
        <w:t xml:space="preserve"> Response selectUK() {</w:t>
      </w:r>
    </w:p>
    <w:p w14:paraId="7FCD7556" w14:textId="77777777" w:rsidR="00E758C9" w:rsidRDefault="00E758C9" w:rsidP="00E758C9">
      <w:pPr>
        <w:pStyle w:val="1Output"/>
        <w:rPr>
          <w:color w:val="4C483D" w:themeColor="text2"/>
        </w:rPr>
      </w:pPr>
      <w:r>
        <w:tab/>
      </w:r>
      <w:r>
        <w:tab/>
        <w:t xml:space="preserve">String </w:t>
      </w:r>
      <w:r>
        <w:rPr>
          <w:color w:val="6A3E3E"/>
        </w:rPr>
        <w:t>output</w:t>
      </w:r>
      <w:r>
        <w:t xml:space="preserve"> = </w:t>
      </w:r>
      <w:r>
        <w:rPr>
          <w:color w:val="2A00FF"/>
        </w:rPr>
        <w:t>"Selected Country : &lt;h1&gt;UNITED KINGDOM(UK)&lt;/h1&gt;"</w:t>
      </w:r>
      <w:r>
        <w:t>;</w:t>
      </w:r>
    </w:p>
    <w:p w14:paraId="081B6426" w14:textId="77777777" w:rsidR="00E758C9" w:rsidRDefault="00E758C9" w:rsidP="00E758C9">
      <w:pPr>
        <w:pStyle w:val="1Output"/>
        <w:rPr>
          <w:color w:val="4C483D" w:themeColor="text2"/>
        </w:rPr>
      </w:pPr>
      <w:r>
        <w:tab/>
      </w:r>
      <w:r>
        <w:tab/>
      </w:r>
      <w:r>
        <w:rPr>
          <w:b w:val="0"/>
          <w:bCs/>
          <w:color w:val="7F0055"/>
        </w:rPr>
        <w:t>return</w:t>
      </w:r>
      <w:r>
        <w:t xml:space="preserve"> Response.</w:t>
      </w:r>
      <w:r>
        <w:rPr>
          <w:i/>
          <w:iCs/>
        </w:rPr>
        <w:t>status</w:t>
      </w:r>
      <w:r>
        <w:t>(200).entity(</w:t>
      </w:r>
      <w:r>
        <w:rPr>
          <w:color w:val="6A3E3E"/>
        </w:rPr>
        <w:t>output</w:t>
      </w:r>
      <w:r>
        <w:t>).build();</w:t>
      </w:r>
    </w:p>
    <w:p w14:paraId="1DDDBBAE" w14:textId="77777777" w:rsidR="00E758C9" w:rsidRDefault="00E758C9" w:rsidP="00E758C9">
      <w:pPr>
        <w:pStyle w:val="1Output"/>
        <w:rPr>
          <w:color w:val="4C483D" w:themeColor="text2"/>
        </w:rPr>
      </w:pPr>
      <w:r>
        <w:tab/>
        <w:t>}</w:t>
      </w:r>
    </w:p>
    <w:p w14:paraId="5E75CCB0" w14:textId="77777777" w:rsidR="00E758C9" w:rsidRDefault="00E758C9" w:rsidP="00E758C9">
      <w:pPr>
        <w:pStyle w:val="1Output"/>
      </w:pPr>
      <w:r>
        <w:t>}</w:t>
      </w:r>
    </w:p>
    <w:p w14:paraId="683A6AE7" w14:textId="77777777" w:rsidR="00E758C9" w:rsidRDefault="00E758C9" w:rsidP="00E758C9"/>
    <w:p w14:paraId="2424207F" w14:textId="77777777" w:rsidR="00E758C9" w:rsidRDefault="00E758C9" w:rsidP="008151C9">
      <w:pPr>
        <w:pStyle w:val="Heading30"/>
      </w:pPr>
      <w:bookmarkStart w:id="262" w:name="_Toc2631614"/>
      <w:r w:rsidRPr="001950C1">
        <w:lastRenderedPageBreak/>
        <w:t>Response Class in JAX-RS</w:t>
      </w:r>
      <w:bookmarkEnd w:id="262"/>
    </w:p>
    <w:p w14:paraId="1B69B9AB" w14:textId="6D55DB96" w:rsidR="00D70E10" w:rsidRDefault="00E758C9" w:rsidP="00B64009">
      <w:pPr>
        <w:spacing w:after="0"/>
      </w:pPr>
      <w:r w:rsidRPr="000C4F3F">
        <w:rPr>
          <w:b/>
          <w:bCs/>
          <w:color w:val="FF0000"/>
        </w:rPr>
        <w:t>javax.ws.rs.core.Response</w:t>
      </w:r>
      <w:r w:rsidRPr="000C4F3F">
        <w:rPr>
          <w:b/>
          <w:color w:val="FF0000"/>
        </w:rPr>
        <w:t xml:space="preserve"> </w:t>
      </w:r>
      <w:r>
        <w:t>contains</w:t>
      </w:r>
      <w:r w:rsidRPr="00A46613">
        <w:t xml:space="preserve"> static methods to create a Response instance using a </w:t>
      </w:r>
      <w:r w:rsidRPr="00A46613">
        <w:rPr>
          <w:b/>
          <w:color w:val="FF0000"/>
        </w:rPr>
        <w:t>ResponseBuilder</w:t>
      </w:r>
      <w:r w:rsidRPr="00A46613">
        <w:t xml:space="preserve">. </w:t>
      </w:r>
    </w:p>
    <w:p w14:paraId="4204A538" w14:textId="77777777" w:rsidR="00E758C9" w:rsidRPr="00980955" w:rsidRDefault="00E758C9" w:rsidP="00E758C9">
      <w:pPr>
        <w:spacing w:after="0"/>
        <w:rPr>
          <w:b/>
          <w:color w:val="7030A0"/>
          <w:u w:val="single"/>
        </w:rPr>
      </w:pPr>
      <w:r w:rsidRPr="00980955">
        <w:rPr>
          <w:b/>
          <w:color w:val="7030A0"/>
          <w:u w:val="single"/>
        </w:rPr>
        <w:t>http://localhost:8080/App/rest/students/101/Satya/Vijayawada</w:t>
      </w:r>
    </w:p>
    <w:p w14:paraId="474335DA" w14:textId="77777777" w:rsidR="00E758C9" w:rsidRDefault="00E758C9" w:rsidP="00E758C9">
      <w:pPr>
        <w:pStyle w:val="1Output"/>
        <w:rPr>
          <w:color w:val="4C483D" w:themeColor="text2"/>
        </w:rPr>
      </w:pPr>
      <w:r>
        <w:rPr>
          <w:color w:val="646464"/>
        </w:rPr>
        <w:t>@Path</w:t>
      </w:r>
      <w:r>
        <w:t>(</w:t>
      </w:r>
      <w:r>
        <w:rPr>
          <w:color w:val="2A00FF"/>
        </w:rPr>
        <w:t>"/students"</w:t>
      </w:r>
      <w:r>
        <w:t>)</w:t>
      </w:r>
    </w:p>
    <w:p w14:paraId="58F61C0B" w14:textId="5D1FDBB9" w:rsidR="00E758C9" w:rsidRDefault="00E758C9" w:rsidP="00E758C9">
      <w:pPr>
        <w:pStyle w:val="1Output"/>
        <w:rPr>
          <w:color w:val="4C483D" w:themeColor="text2"/>
        </w:rPr>
      </w:pPr>
      <w:r>
        <w:rPr>
          <w:b w:val="0"/>
          <w:bCs/>
          <w:color w:val="7F0055"/>
        </w:rPr>
        <w:t>public</w:t>
      </w:r>
      <w:r>
        <w:t xml:space="preserve"> </w:t>
      </w:r>
      <w:r>
        <w:rPr>
          <w:b w:val="0"/>
          <w:bCs/>
          <w:color w:val="7F0055"/>
        </w:rPr>
        <w:t>class</w:t>
      </w:r>
      <w:r>
        <w:t xml:space="preserve"> PathParamService {</w:t>
      </w:r>
      <w:r>
        <w:tab/>
      </w:r>
    </w:p>
    <w:p w14:paraId="749EC1B6" w14:textId="77777777" w:rsidR="00E758C9" w:rsidRDefault="00E758C9" w:rsidP="00E758C9">
      <w:pPr>
        <w:pStyle w:val="1Output"/>
        <w:rPr>
          <w:color w:val="4C483D" w:themeColor="text2"/>
        </w:rPr>
      </w:pPr>
      <w:bookmarkStart w:id="263" w:name="_Hlk2618324"/>
      <w:r>
        <w:tab/>
      </w:r>
      <w:r>
        <w:rPr>
          <w:color w:val="646464"/>
        </w:rPr>
        <w:t>@GET</w:t>
      </w:r>
    </w:p>
    <w:p w14:paraId="097A5CA8" w14:textId="77777777" w:rsidR="00E758C9" w:rsidRDefault="00E758C9" w:rsidP="00E758C9">
      <w:pPr>
        <w:pStyle w:val="1Output"/>
        <w:rPr>
          <w:color w:val="4C483D" w:themeColor="text2"/>
        </w:rPr>
      </w:pPr>
      <w:r>
        <w:tab/>
      </w:r>
      <w:r>
        <w:rPr>
          <w:color w:val="646464"/>
        </w:rPr>
        <w:t>@Path</w:t>
      </w:r>
      <w:r>
        <w:t>(</w:t>
      </w:r>
      <w:r>
        <w:rPr>
          <w:color w:val="2A00FF"/>
        </w:rPr>
        <w:t>"{rollno}/{name}/{address}"</w:t>
      </w:r>
      <w:r>
        <w:t>)</w:t>
      </w:r>
    </w:p>
    <w:p w14:paraId="36413E1F" w14:textId="77777777" w:rsidR="00E758C9" w:rsidRDefault="00E758C9" w:rsidP="00E758C9">
      <w:pPr>
        <w:pStyle w:val="1Output"/>
        <w:rPr>
          <w:color w:val="4C483D" w:themeColor="text2"/>
        </w:rPr>
      </w:pPr>
      <w:r>
        <w:tab/>
      </w:r>
      <w:r>
        <w:rPr>
          <w:color w:val="646464"/>
        </w:rPr>
        <w:t>@Produces</w:t>
      </w:r>
      <w:r>
        <w:t>(</w:t>
      </w:r>
      <w:r>
        <w:rPr>
          <w:color w:val="2A00FF"/>
        </w:rPr>
        <w:t>"text/html"</w:t>
      </w:r>
      <w:r>
        <w:t>)</w:t>
      </w:r>
    </w:p>
    <w:p w14:paraId="7FF901BA" w14:textId="77777777" w:rsidR="00E758C9" w:rsidRDefault="00E758C9" w:rsidP="00E758C9">
      <w:pPr>
        <w:pStyle w:val="1Output"/>
        <w:rPr>
          <w:color w:val="4C483D" w:themeColor="text2"/>
        </w:rPr>
      </w:pPr>
      <w:r>
        <w:tab/>
      </w:r>
      <w:r>
        <w:rPr>
          <w:b w:val="0"/>
          <w:bCs/>
          <w:color w:val="7F0055"/>
        </w:rPr>
        <w:t>public</w:t>
      </w:r>
      <w:r>
        <w:t xml:space="preserve"> </w:t>
      </w:r>
      <w:r>
        <w:rPr>
          <w:highlight w:val="lightGray"/>
        </w:rPr>
        <w:t>Response</w:t>
      </w:r>
      <w:r>
        <w:t xml:space="preserve"> getResultByPassingValue(</w:t>
      </w:r>
    </w:p>
    <w:p w14:paraId="0EC42DF1" w14:textId="77777777" w:rsidR="00E758C9" w:rsidRDefault="00E758C9" w:rsidP="00E758C9">
      <w:pPr>
        <w:pStyle w:val="1Output"/>
        <w:rPr>
          <w:color w:val="4C483D" w:themeColor="text2"/>
        </w:rPr>
      </w:pPr>
      <w:r>
        <w:tab/>
      </w:r>
      <w:r>
        <w:tab/>
      </w:r>
      <w:r>
        <w:tab/>
        <w:t xml:space="preserve">               </w:t>
      </w:r>
      <w:r>
        <w:rPr>
          <w:color w:val="646464"/>
        </w:rPr>
        <w:t>@PathParam</w:t>
      </w:r>
      <w:r>
        <w:t>(</w:t>
      </w:r>
      <w:r>
        <w:rPr>
          <w:color w:val="2A00FF"/>
        </w:rPr>
        <w:t>"rollno"</w:t>
      </w:r>
      <w:r>
        <w:t xml:space="preserve">) String </w:t>
      </w:r>
      <w:r>
        <w:rPr>
          <w:color w:val="6A3E3E"/>
        </w:rPr>
        <w:t>rollno</w:t>
      </w:r>
      <w:r>
        <w:t>,</w:t>
      </w:r>
    </w:p>
    <w:p w14:paraId="17232349" w14:textId="77777777" w:rsidR="00E758C9" w:rsidRDefault="00E758C9" w:rsidP="00E758C9">
      <w:pPr>
        <w:pStyle w:val="1Output"/>
        <w:rPr>
          <w:color w:val="4C483D" w:themeColor="text2"/>
        </w:rPr>
      </w:pPr>
      <w:r>
        <w:tab/>
      </w:r>
      <w:r>
        <w:tab/>
      </w:r>
      <w:r>
        <w:tab/>
      </w:r>
      <w:r>
        <w:tab/>
      </w:r>
      <w:r>
        <w:tab/>
      </w:r>
      <w:r>
        <w:rPr>
          <w:color w:val="646464"/>
        </w:rPr>
        <w:t>@PathParam</w:t>
      </w:r>
      <w:r>
        <w:t>(</w:t>
      </w:r>
      <w:r>
        <w:rPr>
          <w:color w:val="2A00FF"/>
        </w:rPr>
        <w:t>"name"</w:t>
      </w:r>
      <w:r>
        <w:t xml:space="preserve">) String </w:t>
      </w:r>
      <w:r>
        <w:rPr>
          <w:color w:val="6A3E3E"/>
        </w:rPr>
        <w:t>name</w:t>
      </w:r>
      <w:r>
        <w:t>,</w:t>
      </w:r>
    </w:p>
    <w:p w14:paraId="3A0D6BDB" w14:textId="77777777" w:rsidR="00E758C9" w:rsidRDefault="00E758C9" w:rsidP="00E758C9">
      <w:pPr>
        <w:pStyle w:val="1Output"/>
        <w:rPr>
          <w:color w:val="4C483D" w:themeColor="text2"/>
        </w:rPr>
      </w:pPr>
      <w:r>
        <w:tab/>
      </w:r>
      <w:r>
        <w:tab/>
      </w:r>
      <w:r>
        <w:tab/>
      </w:r>
      <w:r>
        <w:tab/>
      </w:r>
      <w:r>
        <w:tab/>
      </w:r>
      <w:r>
        <w:rPr>
          <w:color w:val="646464"/>
        </w:rPr>
        <w:t>@PathParam</w:t>
      </w:r>
      <w:r>
        <w:t>(</w:t>
      </w:r>
      <w:r>
        <w:rPr>
          <w:color w:val="2A00FF"/>
        </w:rPr>
        <w:t>"address"</w:t>
      </w:r>
      <w:r>
        <w:t xml:space="preserve">) String </w:t>
      </w:r>
      <w:r>
        <w:rPr>
          <w:color w:val="6A3E3E"/>
        </w:rPr>
        <w:t>address</w:t>
      </w:r>
      <w:r>
        <w:t>) {</w:t>
      </w:r>
      <w:r>
        <w:tab/>
      </w:r>
      <w:r>
        <w:tab/>
      </w:r>
    </w:p>
    <w:p w14:paraId="2FEF7D36" w14:textId="77777777" w:rsidR="00E758C9" w:rsidRDefault="00E758C9" w:rsidP="00E758C9">
      <w:pPr>
        <w:pStyle w:val="1Output"/>
      </w:pPr>
      <w:r>
        <w:tab/>
      </w:r>
      <w:r>
        <w:tab/>
      </w:r>
      <w:r w:rsidRPr="00773B33">
        <w:t xml:space="preserve">String output = </w:t>
      </w:r>
      <w:r w:rsidRPr="00773B33">
        <w:rPr>
          <w:color w:val="00B050"/>
        </w:rPr>
        <w:t>"&lt;h1&gt;PathParamService Example&lt;/h1&gt;";</w:t>
      </w:r>
    </w:p>
    <w:p w14:paraId="11A3537E" w14:textId="77777777" w:rsidR="00E758C9" w:rsidRDefault="00E758C9" w:rsidP="00E758C9">
      <w:pPr>
        <w:pStyle w:val="1Output"/>
        <w:rPr>
          <w:color w:val="4C483D" w:themeColor="text2"/>
        </w:rPr>
      </w:pPr>
      <w:r>
        <w:tab/>
      </w:r>
      <w:r>
        <w:tab/>
      </w:r>
      <w:r>
        <w:rPr>
          <w:color w:val="6A3E3E"/>
        </w:rPr>
        <w:t>output</w:t>
      </w:r>
      <w:r>
        <w:t xml:space="preserve"> = </w:t>
      </w:r>
      <w:r>
        <w:rPr>
          <w:color w:val="6A3E3E"/>
        </w:rPr>
        <w:t>output</w:t>
      </w:r>
      <w:r>
        <w:t>+</w:t>
      </w:r>
      <w:r>
        <w:rPr>
          <w:color w:val="2A00FF"/>
        </w:rPr>
        <w:t>"&lt;br&gt;Roll No : "</w:t>
      </w:r>
      <w:r>
        <w:t>+</w:t>
      </w:r>
      <w:r>
        <w:rPr>
          <w:color w:val="6A3E3E"/>
        </w:rPr>
        <w:t>rollno</w:t>
      </w:r>
      <w:r>
        <w:t>;</w:t>
      </w:r>
    </w:p>
    <w:p w14:paraId="41C6B834" w14:textId="77777777" w:rsidR="00E758C9" w:rsidRDefault="00E758C9" w:rsidP="00E758C9">
      <w:pPr>
        <w:pStyle w:val="1Output"/>
        <w:rPr>
          <w:color w:val="4C483D" w:themeColor="text2"/>
        </w:rPr>
      </w:pPr>
      <w:r>
        <w:tab/>
      </w:r>
      <w:r>
        <w:tab/>
      </w:r>
      <w:r>
        <w:rPr>
          <w:color w:val="6A3E3E"/>
        </w:rPr>
        <w:t>output</w:t>
      </w:r>
      <w:r>
        <w:t xml:space="preserve"> = </w:t>
      </w:r>
      <w:r>
        <w:rPr>
          <w:color w:val="6A3E3E"/>
        </w:rPr>
        <w:t>output</w:t>
      </w:r>
      <w:r>
        <w:t>+</w:t>
      </w:r>
      <w:r>
        <w:rPr>
          <w:color w:val="2A00FF"/>
        </w:rPr>
        <w:t>"&lt;br&gt;Name : "</w:t>
      </w:r>
      <w:r>
        <w:t>+</w:t>
      </w:r>
      <w:r>
        <w:rPr>
          <w:color w:val="6A3E3E"/>
        </w:rPr>
        <w:t>name</w:t>
      </w:r>
      <w:r>
        <w:t>;</w:t>
      </w:r>
    </w:p>
    <w:p w14:paraId="7F957BE7" w14:textId="77777777" w:rsidR="00E758C9" w:rsidRDefault="00E758C9" w:rsidP="00E758C9">
      <w:pPr>
        <w:pStyle w:val="1Output"/>
        <w:rPr>
          <w:color w:val="4C483D" w:themeColor="text2"/>
        </w:rPr>
      </w:pPr>
      <w:r>
        <w:tab/>
      </w:r>
      <w:r>
        <w:tab/>
      </w:r>
      <w:r>
        <w:rPr>
          <w:color w:val="6A3E3E"/>
        </w:rPr>
        <w:t>output</w:t>
      </w:r>
      <w:r>
        <w:t xml:space="preserve"> = </w:t>
      </w:r>
      <w:r>
        <w:rPr>
          <w:color w:val="6A3E3E"/>
        </w:rPr>
        <w:t>output</w:t>
      </w:r>
      <w:r>
        <w:t>+</w:t>
      </w:r>
      <w:r>
        <w:rPr>
          <w:color w:val="2A00FF"/>
        </w:rPr>
        <w:t>"&lt;br&gt;Address : "</w:t>
      </w:r>
      <w:r>
        <w:t>+</w:t>
      </w:r>
      <w:r>
        <w:rPr>
          <w:color w:val="6A3E3E"/>
        </w:rPr>
        <w:t>address</w:t>
      </w:r>
      <w:r>
        <w:t>;</w:t>
      </w:r>
      <w:r>
        <w:tab/>
      </w:r>
      <w:r>
        <w:tab/>
        <w:t xml:space="preserve"> </w:t>
      </w:r>
    </w:p>
    <w:p w14:paraId="24BF4508" w14:textId="77777777" w:rsidR="00E758C9" w:rsidRDefault="00E758C9" w:rsidP="00E758C9">
      <w:pPr>
        <w:pStyle w:val="1Output"/>
        <w:rPr>
          <w:color w:val="4C483D" w:themeColor="text2"/>
        </w:rPr>
      </w:pPr>
      <w:r>
        <w:tab/>
      </w:r>
      <w:r>
        <w:tab/>
      </w:r>
      <w:r>
        <w:rPr>
          <w:b w:val="0"/>
          <w:bCs/>
          <w:color w:val="7F0055"/>
          <w:highlight w:val="lightGray"/>
        </w:rPr>
        <w:t>return</w:t>
      </w:r>
      <w:r>
        <w:rPr>
          <w:highlight w:val="lightGray"/>
        </w:rPr>
        <w:t xml:space="preserve"> Response.</w:t>
      </w:r>
      <w:r>
        <w:rPr>
          <w:i/>
          <w:iCs/>
          <w:highlight w:val="lightGray"/>
        </w:rPr>
        <w:t>status</w:t>
      </w:r>
      <w:r>
        <w:rPr>
          <w:highlight w:val="lightGray"/>
        </w:rPr>
        <w:t>(200).entity(</w:t>
      </w:r>
      <w:r>
        <w:rPr>
          <w:color w:val="6A3E3E"/>
          <w:highlight w:val="lightGray"/>
        </w:rPr>
        <w:t>output</w:t>
      </w:r>
      <w:r>
        <w:rPr>
          <w:highlight w:val="lightGray"/>
        </w:rPr>
        <w:t>).build();</w:t>
      </w:r>
      <w:r>
        <w:t xml:space="preserve"> </w:t>
      </w:r>
    </w:p>
    <w:p w14:paraId="58C7FDF9" w14:textId="77777777" w:rsidR="00E758C9" w:rsidRDefault="00E758C9" w:rsidP="00E758C9">
      <w:pPr>
        <w:pStyle w:val="1Output"/>
        <w:rPr>
          <w:color w:val="4C483D" w:themeColor="text2"/>
        </w:rPr>
      </w:pPr>
      <w:r>
        <w:tab/>
        <w:t>}</w:t>
      </w:r>
    </w:p>
    <w:bookmarkEnd w:id="263"/>
    <w:p w14:paraId="0B6730E5" w14:textId="77777777" w:rsidR="00E758C9" w:rsidRDefault="00E758C9" w:rsidP="00E758C9">
      <w:pPr>
        <w:pStyle w:val="1Output"/>
      </w:pPr>
      <w:r>
        <w:t>}</w:t>
      </w:r>
    </w:p>
    <w:p w14:paraId="6B5B325B" w14:textId="77777777" w:rsidR="008C258E" w:rsidRDefault="008C258E" w:rsidP="008C258E"/>
    <w:p w14:paraId="24A7BC2E" w14:textId="77777777" w:rsidR="008C258E" w:rsidRPr="007D4D53" w:rsidRDefault="008C258E" w:rsidP="008151C9">
      <w:pPr>
        <w:pStyle w:val="Heading30"/>
      </w:pPr>
      <w:r w:rsidRPr="007D4D53">
        <w:t>How to set different status code in HTTP response?</w:t>
      </w:r>
    </w:p>
    <w:p w14:paraId="51EAF292" w14:textId="77777777" w:rsidR="008C258E" w:rsidRPr="007D4D53" w:rsidRDefault="008C258E" w:rsidP="00942A68">
      <w:pPr>
        <w:spacing w:after="0"/>
      </w:pPr>
      <w:r w:rsidRPr="007D4D53">
        <w:t>For setting HTTP status code other than 200, we have to use </w:t>
      </w:r>
      <w:r w:rsidRPr="00942A68">
        <w:rPr>
          <w:rStyle w:val="2SyntaxChar"/>
        </w:rPr>
        <w:t>javax.ws.rs.core.Response</w:t>
      </w:r>
      <w:r w:rsidRPr="007D4D53">
        <w:t> class for response. Below are some of the sample return statements showing it’s usage.</w:t>
      </w:r>
    </w:p>
    <w:p w14:paraId="3D68BE47" w14:textId="77777777" w:rsidR="008C258E" w:rsidRPr="007D4D53" w:rsidRDefault="008C258E" w:rsidP="008C258E">
      <w:pPr>
        <w:pStyle w:val="1Output"/>
      </w:pPr>
      <w:r w:rsidRPr="007D4D53">
        <w:t>return Response.status(422).entity(exception).build();</w:t>
      </w:r>
    </w:p>
    <w:p w14:paraId="76589191" w14:textId="77777777" w:rsidR="008C258E" w:rsidRPr="007D4D53" w:rsidRDefault="008C258E" w:rsidP="008C258E">
      <w:pPr>
        <w:pStyle w:val="1Output"/>
      </w:pPr>
      <w:r w:rsidRPr="007D4D53">
        <w:t>return Response.ok(response).build(); //200</w:t>
      </w:r>
    </w:p>
    <w:p w14:paraId="3ED55778" w14:textId="77777777" w:rsidR="008C258E" w:rsidRDefault="008C258E" w:rsidP="008C258E">
      <w:r>
        <w:rPr>
          <w:noProof/>
          <w:lang w:eastAsia="en-US"/>
        </w:rPr>
        <w:drawing>
          <wp:inline distT="0" distB="0" distL="0" distR="0" wp14:anchorId="7ED45573" wp14:editId="32DF0754">
            <wp:extent cx="4011910" cy="1944818"/>
            <wp:effectExtent l="0" t="0" r="8255" b="0"/>
            <wp:docPr id="44" name="Picture 44" descr="Image result for http status co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result for http status codes"/>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4020613" cy="1949037"/>
                    </a:xfrm>
                    <a:prstGeom prst="rect">
                      <a:avLst/>
                    </a:prstGeom>
                    <a:noFill/>
                    <a:ln>
                      <a:noFill/>
                    </a:ln>
                  </pic:spPr>
                </pic:pic>
              </a:graphicData>
            </a:graphic>
          </wp:inline>
        </w:drawing>
      </w:r>
    </w:p>
    <w:p w14:paraId="198970BC" w14:textId="77777777" w:rsidR="008C258E" w:rsidRDefault="008C258E" w:rsidP="008C258E"/>
    <w:p w14:paraId="22616695" w14:textId="77777777" w:rsidR="00E758C9" w:rsidRPr="00F64681" w:rsidRDefault="00E758C9" w:rsidP="00E758C9">
      <w:pPr>
        <w:spacing w:after="0"/>
        <w:rPr>
          <w:b/>
          <w:color w:val="7030A0"/>
          <w:u w:val="single"/>
        </w:rPr>
      </w:pPr>
      <w:r w:rsidRPr="00F64681">
        <w:rPr>
          <w:b/>
          <w:color w:val="7030A0"/>
          <w:u w:val="single"/>
        </w:rPr>
        <w:t>http://localhost:8080/App/rest/students?rollno=1218&amp;name=SATYA &amp;address=VIJAYAWADA</w:t>
      </w:r>
    </w:p>
    <w:p w14:paraId="0DA91FCC" w14:textId="77777777" w:rsidR="00E758C9" w:rsidRDefault="00E758C9" w:rsidP="00E758C9">
      <w:pPr>
        <w:pStyle w:val="1Output"/>
        <w:rPr>
          <w:color w:val="4C483D" w:themeColor="text2"/>
        </w:rPr>
      </w:pPr>
      <w:r>
        <w:rPr>
          <w:color w:val="646464"/>
        </w:rPr>
        <w:t>@Path</w:t>
      </w:r>
      <w:r>
        <w:t>(</w:t>
      </w:r>
      <w:r>
        <w:rPr>
          <w:color w:val="2A00FF"/>
        </w:rPr>
        <w:t>"/students"</w:t>
      </w:r>
      <w:r>
        <w:t>)</w:t>
      </w:r>
    </w:p>
    <w:p w14:paraId="2C359B65" w14:textId="77777777" w:rsidR="00E758C9" w:rsidRDefault="00E758C9" w:rsidP="00E758C9">
      <w:pPr>
        <w:pStyle w:val="1Output"/>
        <w:rPr>
          <w:color w:val="4C483D" w:themeColor="text2"/>
        </w:rPr>
      </w:pPr>
      <w:r>
        <w:rPr>
          <w:b w:val="0"/>
          <w:bCs/>
          <w:color w:val="7F0055"/>
        </w:rPr>
        <w:t>public</w:t>
      </w:r>
      <w:r>
        <w:t xml:space="preserve"> </w:t>
      </w:r>
      <w:r>
        <w:rPr>
          <w:b w:val="0"/>
          <w:bCs/>
          <w:color w:val="7F0055"/>
        </w:rPr>
        <w:t>class</w:t>
      </w:r>
      <w:r>
        <w:t xml:space="preserve"> QueryParamwithDefaultvalueService {</w:t>
      </w:r>
    </w:p>
    <w:p w14:paraId="1F9733B5" w14:textId="77777777" w:rsidR="00E758C9" w:rsidRDefault="00E758C9" w:rsidP="00E758C9">
      <w:pPr>
        <w:pStyle w:val="1Output"/>
        <w:rPr>
          <w:color w:val="4C483D" w:themeColor="text2"/>
        </w:rPr>
      </w:pPr>
      <w:r>
        <w:tab/>
      </w:r>
      <w:r>
        <w:rPr>
          <w:color w:val="646464"/>
        </w:rPr>
        <w:t>@GET</w:t>
      </w:r>
    </w:p>
    <w:p w14:paraId="06A75B35" w14:textId="77777777" w:rsidR="00E758C9" w:rsidRDefault="00E758C9" w:rsidP="00E758C9">
      <w:pPr>
        <w:pStyle w:val="1Output"/>
        <w:rPr>
          <w:color w:val="4C483D" w:themeColor="text2"/>
        </w:rPr>
      </w:pPr>
      <w:r>
        <w:tab/>
      </w:r>
      <w:r>
        <w:rPr>
          <w:color w:val="646464"/>
        </w:rPr>
        <w:t>@Produces</w:t>
      </w:r>
      <w:r>
        <w:t>(</w:t>
      </w:r>
      <w:r>
        <w:rPr>
          <w:color w:val="2A00FF"/>
        </w:rPr>
        <w:t>"text/html"</w:t>
      </w:r>
      <w:r>
        <w:t>)</w:t>
      </w:r>
    </w:p>
    <w:p w14:paraId="5D62B96C" w14:textId="77777777" w:rsidR="00E758C9" w:rsidRDefault="00E758C9" w:rsidP="00E758C9">
      <w:pPr>
        <w:pStyle w:val="1Output"/>
      </w:pPr>
      <w:r>
        <w:tab/>
      </w:r>
      <w:r>
        <w:rPr>
          <w:b w:val="0"/>
          <w:bCs/>
          <w:color w:val="7F0055"/>
        </w:rPr>
        <w:t>public</w:t>
      </w:r>
      <w:r>
        <w:t xml:space="preserve"> Response getResultByPassingValue(</w:t>
      </w:r>
    </w:p>
    <w:p w14:paraId="2F7054C7" w14:textId="77777777" w:rsidR="00E758C9" w:rsidRDefault="00E758C9" w:rsidP="00E758C9">
      <w:pPr>
        <w:pStyle w:val="1Output"/>
        <w:rPr>
          <w:color w:val="4C483D" w:themeColor="text2"/>
        </w:rPr>
      </w:pPr>
      <w:r>
        <w:t xml:space="preserve">                      </w:t>
      </w:r>
      <w:r>
        <w:rPr>
          <w:color w:val="646464"/>
        </w:rPr>
        <w:t>@DefaultValue</w:t>
      </w:r>
      <w:r>
        <w:t>(</w:t>
      </w:r>
      <w:r>
        <w:rPr>
          <w:color w:val="2A00FF"/>
        </w:rPr>
        <w:t>"1000"</w:t>
      </w:r>
      <w:r>
        <w:t xml:space="preserve">) </w:t>
      </w:r>
      <w:r>
        <w:rPr>
          <w:color w:val="646464"/>
        </w:rPr>
        <w:t>@QueryParam</w:t>
      </w:r>
      <w:r>
        <w:t>(</w:t>
      </w:r>
      <w:r>
        <w:rPr>
          <w:color w:val="2A00FF"/>
        </w:rPr>
        <w:t>"rollno"</w:t>
      </w:r>
      <w:r>
        <w:t xml:space="preserve">) String </w:t>
      </w:r>
      <w:r>
        <w:rPr>
          <w:color w:val="6A3E3E"/>
        </w:rPr>
        <w:t>rollno</w:t>
      </w:r>
      <w:r>
        <w:t>,</w:t>
      </w:r>
    </w:p>
    <w:p w14:paraId="03712964" w14:textId="77777777" w:rsidR="00E758C9" w:rsidRDefault="00E758C9" w:rsidP="00E758C9">
      <w:pPr>
        <w:pStyle w:val="1Output"/>
        <w:rPr>
          <w:color w:val="4C483D" w:themeColor="text2"/>
        </w:rPr>
      </w:pPr>
      <w:r>
        <w:tab/>
      </w:r>
      <w:r>
        <w:tab/>
      </w:r>
      <w:r>
        <w:tab/>
      </w:r>
      <w:r>
        <w:rPr>
          <w:color w:val="646464"/>
        </w:rPr>
        <w:t>@DefaultValue</w:t>
      </w:r>
      <w:r>
        <w:t>(</w:t>
      </w:r>
      <w:r>
        <w:rPr>
          <w:color w:val="2A00FF"/>
        </w:rPr>
        <w:t>"XXXX"</w:t>
      </w:r>
      <w:r>
        <w:t xml:space="preserve">) </w:t>
      </w:r>
      <w:r>
        <w:rPr>
          <w:color w:val="646464"/>
        </w:rPr>
        <w:t>@QueryParam</w:t>
      </w:r>
      <w:r>
        <w:t>(</w:t>
      </w:r>
      <w:r>
        <w:rPr>
          <w:color w:val="2A00FF"/>
        </w:rPr>
        <w:t>"name"</w:t>
      </w:r>
      <w:r>
        <w:t xml:space="preserve">) String </w:t>
      </w:r>
      <w:r>
        <w:rPr>
          <w:color w:val="6A3E3E"/>
        </w:rPr>
        <w:t>name</w:t>
      </w:r>
      <w:r>
        <w:t>,</w:t>
      </w:r>
    </w:p>
    <w:p w14:paraId="274DA5AA" w14:textId="77777777" w:rsidR="00E758C9" w:rsidRDefault="00E758C9" w:rsidP="00E758C9">
      <w:pPr>
        <w:pStyle w:val="1Output"/>
        <w:rPr>
          <w:color w:val="4C483D" w:themeColor="text2"/>
        </w:rPr>
      </w:pPr>
      <w:r>
        <w:tab/>
      </w:r>
      <w:r>
        <w:tab/>
      </w:r>
      <w:r>
        <w:tab/>
      </w:r>
      <w:r>
        <w:rPr>
          <w:color w:val="646464"/>
        </w:rPr>
        <w:t>@DefaultValue</w:t>
      </w:r>
      <w:r>
        <w:t>(</w:t>
      </w:r>
      <w:r>
        <w:rPr>
          <w:color w:val="2A00FF"/>
        </w:rPr>
        <w:t>"XXXX"</w:t>
      </w:r>
      <w:r>
        <w:t xml:space="preserve">) </w:t>
      </w:r>
      <w:r>
        <w:rPr>
          <w:color w:val="646464"/>
        </w:rPr>
        <w:t>@QueryParam</w:t>
      </w:r>
      <w:r>
        <w:t>(</w:t>
      </w:r>
      <w:r>
        <w:rPr>
          <w:color w:val="2A00FF"/>
        </w:rPr>
        <w:t>"address"</w:t>
      </w:r>
      <w:r>
        <w:t xml:space="preserve">) String </w:t>
      </w:r>
      <w:r>
        <w:rPr>
          <w:color w:val="6A3E3E"/>
        </w:rPr>
        <w:t>address</w:t>
      </w:r>
      <w:r>
        <w:t>) {</w:t>
      </w:r>
    </w:p>
    <w:p w14:paraId="68D93768" w14:textId="77777777" w:rsidR="00E758C9" w:rsidRDefault="00E758C9" w:rsidP="00E758C9">
      <w:pPr>
        <w:pStyle w:val="1Output"/>
        <w:rPr>
          <w:color w:val="4C483D" w:themeColor="text2"/>
        </w:rPr>
      </w:pPr>
      <w:r>
        <w:tab/>
      </w:r>
      <w:r>
        <w:tab/>
        <w:t xml:space="preserve">String </w:t>
      </w:r>
      <w:r>
        <w:rPr>
          <w:color w:val="6A3E3E"/>
        </w:rPr>
        <w:t>output</w:t>
      </w:r>
      <w:r>
        <w:t xml:space="preserve"> = </w:t>
      </w:r>
      <w:r>
        <w:rPr>
          <w:color w:val="2A00FF"/>
        </w:rPr>
        <w:t>"&lt;h1&gt;QueryParamwithDefaultvalueService Example&lt;/h1&gt;"</w:t>
      </w:r>
      <w:r>
        <w:t>;</w:t>
      </w:r>
    </w:p>
    <w:p w14:paraId="702F8A03" w14:textId="77777777" w:rsidR="00E758C9" w:rsidRDefault="00E758C9" w:rsidP="00E758C9">
      <w:pPr>
        <w:pStyle w:val="1Output"/>
        <w:rPr>
          <w:color w:val="4C483D" w:themeColor="text2"/>
        </w:rPr>
      </w:pPr>
      <w:r>
        <w:tab/>
      </w:r>
      <w:r>
        <w:tab/>
      </w:r>
      <w:r>
        <w:rPr>
          <w:color w:val="6A3E3E"/>
        </w:rPr>
        <w:t>output</w:t>
      </w:r>
      <w:r>
        <w:t xml:space="preserve"> = </w:t>
      </w:r>
      <w:r>
        <w:rPr>
          <w:color w:val="6A3E3E"/>
        </w:rPr>
        <w:t>output</w:t>
      </w:r>
      <w:r>
        <w:t xml:space="preserve"> + </w:t>
      </w:r>
      <w:r>
        <w:rPr>
          <w:color w:val="2A00FF"/>
        </w:rPr>
        <w:t>"&lt;br&gt;Roll No : "</w:t>
      </w:r>
      <w:r>
        <w:t xml:space="preserve"> + </w:t>
      </w:r>
      <w:r>
        <w:rPr>
          <w:color w:val="6A3E3E"/>
        </w:rPr>
        <w:t>rollno</w:t>
      </w:r>
      <w:r>
        <w:t>;</w:t>
      </w:r>
    </w:p>
    <w:p w14:paraId="6ACE913E" w14:textId="77777777" w:rsidR="00E758C9" w:rsidRDefault="00E758C9" w:rsidP="00E758C9">
      <w:pPr>
        <w:pStyle w:val="1Output"/>
        <w:rPr>
          <w:color w:val="4C483D" w:themeColor="text2"/>
        </w:rPr>
      </w:pPr>
      <w:r>
        <w:tab/>
      </w:r>
      <w:r>
        <w:tab/>
      </w:r>
      <w:r>
        <w:rPr>
          <w:color w:val="6A3E3E"/>
        </w:rPr>
        <w:t>output</w:t>
      </w:r>
      <w:r>
        <w:t xml:space="preserve"> = </w:t>
      </w:r>
      <w:r>
        <w:rPr>
          <w:color w:val="6A3E3E"/>
        </w:rPr>
        <w:t>output</w:t>
      </w:r>
      <w:r>
        <w:t xml:space="preserve"> + </w:t>
      </w:r>
      <w:r>
        <w:rPr>
          <w:color w:val="2A00FF"/>
        </w:rPr>
        <w:t>"&lt;br&gt;Name : "</w:t>
      </w:r>
      <w:r>
        <w:t xml:space="preserve"> + </w:t>
      </w:r>
      <w:r>
        <w:rPr>
          <w:color w:val="6A3E3E"/>
        </w:rPr>
        <w:t>name</w:t>
      </w:r>
      <w:r>
        <w:t>;</w:t>
      </w:r>
    </w:p>
    <w:p w14:paraId="11A6F6FB" w14:textId="77777777" w:rsidR="00E758C9" w:rsidRDefault="00E758C9" w:rsidP="00E758C9">
      <w:pPr>
        <w:pStyle w:val="1Output"/>
        <w:rPr>
          <w:color w:val="4C483D" w:themeColor="text2"/>
        </w:rPr>
      </w:pPr>
      <w:r>
        <w:tab/>
      </w:r>
      <w:r>
        <w:tab/>
      </w:r>
      <w:r>
        <w:rPr>
          <w:color w:val="6A3E3E"/>
        </w:rPr>
        <w:t>output</w:t>
      </w:r>
      <w:r>
        <w:t xml:space="preserve"> = </w:t>
      </w:r>
      <w:r>
        <w:rPr>
          <w:color w:val="6A3E3E"/>
        </w:rPr>
        <w:t>output</w:t>
      </w:r>
      <w:r>
        <w:t xml:space="preserve"> + </w:t>
      </w:r>
      <w:r>
        <w:rPr>
          <w:color w:val="2A00FF"/>
        </w:rPr>
        <w:t>"&lt;br&gt;Address : "</w:t>
      </w:r>
      <w:r>
        <w:t xml:space="preserve"> + </w:t>
      </w:r>
      <w:r>
        <w:rPr>
          <w:color w:val="6A3E3E"/>
        </w:rPr>
        <w:t>address</w:t>
      </w:r>
      <w:r>
        <w:t>;</w:t>
      </w:r>
    </w:p>
    <w:p w14:paraId="4D5DAD9C" w14:textId="77777777" w:rsidR="00E758C9" w:rsidRDefault="00E758C9" w:rsidP="00E758C9">
      <w:pPr>
        <w:pStyle w:val="1Output"/>
        <w:rPr>
          <w:color w:val="4C483D" w:themeColor="text2"/>
        </w:rPr>
      </w:pPr>
      <w:r>
        <w:tab/>
      </w:r>
      <w:r>
        <w:tab/>
      </w:r>
      <w:r>
        <w:rPr>
          <w:b w:val="0"/>
          <w:bCs/>
          <w:color w:val="7F0055"/>
        </w:rPr>
        <w:t>return</w:t>
      </w:r>
      <w:r>
        <w:t xml:space="preserve"> Response.</w:t>
      </w:r>
      <w:r>
        <w:rPr>
          <w:i/>
          <w:iCs/>
        </w:rPr>
        <w:t>status</w:t>
      </w:r>
      <w:r>
        <w:t>(200).entity(</w:t>
      </w:r>
      <w:r>
        <w:rPr>
          <w:color w:val="6A3E3E"/>
        </w:rPr>
        <w:t>output</w:t>
      </w:r>
      <w:r>
        <w:t>).build();</w:t>
      </w:r>
    </w:p>
    <w:p w14:paraId="1DDA1CE1" w14:textId="77777777" w:rsidR="00E758C9" w:rsidRDefault="00E758C9" w:rsidP="00E758C9">
      <w:pPr>
        <w:pStyle w:val="1Output"/>
      </w:pPr>
      <w:r>
        <w:tab/>
        <w:t>}</w:t>
      </w:r>
    </w:p>
    <w:p w14:paraId="5392AA18" w14:textId="77777777" w:rsidR="00E758C9" w:rsidRPr="00B825AF" w:rsidRDefault="00E758C9" w:rsidP="00E758C9">
      <w:pPr>
        <w:pStyle w:val="1Output"/>
        <w:rPr>
          <w:b w:val="0"/>
        </w:rPr>
      </w:pPr>
      <w:r>
        <w:t>}</w:t>
      </w:r>
    </w:p>
    <w:p w14:paraId="3D1A023C" w14:textId="77777777" w:rsidR="005F2E60" w:rsidRDefault="005F2E60" w:rsidP="00E758C9">
      <w:pPr>
        <w:rPr>
          <w:b/>
          <w:color w:val="7030A0"/>
          <w:u w:val="single"/>
        </w:rPr>
      </w:pPr>
    </w:p>
    <w:p w14:paraId="3C944A10" w14:textId="026A24FF" w:rsidR="00E758C9" w:rsidRPr="00D301BC" w:rsidRDefault="00E758C9" w:rsidP="005F2E60">
      <w:pPr>
        <w:spacing w:after="0"/>
        <w:rPr>
          <w:b/>
          <w:color w:val="7030A0"/>
          <w:u w:val="single"/>
        </w:rPr>
      </w:pPr>
      <w:r w:rsidRPr="00D301BC">
        <w:rPr>
          <w:b/>
          <w:color w:val="7030A0"/>
          <w:u w:val="single"/>
        </w:rPr>
        <w:lastRenderedPageBreak/>
        <w:t>http://localhost:8080/App/rest/students;rollno=1118;name=SATYA;address=VIJAYAWADA</w:t>
      </w:r>
    </w:p>
    <w:p w14:paraId="1FEA1E82" w14:textId="77777777" w:rsidR="00E758C9" w:rsidRDefault="00E758C9" w:rsidP="00E758C9">
      <w:pPr>
        <w:pStyle w:val="1Output"/>
        <w:rPr>
          <w:color w:val="4C483D" w:themeColor="text2"/>
        </w:rPr>
      </w:pPr>
      <w:r>
        <w:rPr>
          <w:color w:val="646464"/>
        </w:rPr>
        <w:t>@Path</w:t>
      </w:r>
      <w:r>
        <w:t>(</w:t>
      </w:r>
      <w:r>
        <w:rPr>
          <w:color w:val="2A00FF"/>
        </w:rPr>
        <w:t>"/students"</w:t>
      </w:r>
      <w:r>
        <w:t>)</w:t>
      </w:r>
    </w:p>
    <w:p w14:paraId="73A11AC5" w14:textId="77777777" w:rsidR="00E758C9" w:rsidRDefault="00E758C9" w:rsidP="00E758C9">
      <w:pPr>
        <w:pStyle w:val="1Output"/>
        <w:rPr>
          <w:color w:val="4C483D" w:themeColor="text2"/>
        </w:rPr>
      </w:pPr>
      <w:r>
        <w:rPr>
          <w:b w:val="0"/>
          <w:bCs/>
          <w:color w:val="7F0055"/>
        </w:rPr>
        <w:t>public</w:t>
      </w:r>
      <w:r>
        <w:t xml:space="preserve"> </w:t>
      </w:r>
      <w:r>
        <w:rPr>
          <w:b w:val="0"/>
          <w:bCs/>
          <w:color w:val="7F0055"/>
        </w:rPr>
        <w:t>class</w:t>
      </w:r>
      <w:r>
        <w:t xml:space="preserve"> MatrixParamService{</w:t>
      </w:r>
      <w:r>
        <w:tab/>
      </w:r>
    </w:p>
    <w:p w14:paraId="068CE497" w14:textId="77777777" w:rsidR="00E758C9" w:rsidRDefault="00E758C9" w:rsidP="00E758C9">
      <w:pPr>
        <w:pStyle w:val="1Output"/>
        <w:rPr>
          <w:color w:val="4C483D" w:themeColor="text2"/>
        </w:rPr>
      </w:pPr>
      <w:r>
        <w:tab/>
      </w:r>
      <w:r>
        <w:rPr>
          <w:color w:val="646464"/>
        </w:rPr>
        <w:t>@GET</w:t>
      </w:r>
    </w:p>
    <w:p w14:paraId="662A336B" w14:textId="77777777" w:rsidR="00E758C9" w:rsidRDefault="00E758C9" w:rsidP="00E758C9">
      <w:pPr>
        <w:pStyle w:val="1Output"/>
        <w:rPr>
          <w:color w:val="4C483D" w:themeColor="text2"/>
        </w:rPr>
      </w:pPr>
      <w:r>
        <w:tab/>
      </w:r>
      <w:r>
        <w:rPr>
          <w:color w:val="646464"/>
        </w:rPr>
        <w:t>@Produces</w:t>
      </w:r>
      <w:r>
        <w:t>(</w:t>
      </w:r>
      <w:r>
        <w:rPr>
          <w:color w:val="2A00FF"/>
        </w:rPr>
        <w:t>"text/html"</w:t>
      </w:r>
      <w:r>
        <w:t>)</w:t>
      </w:r>
    </w:p>
    <w:p w14:paraId="7C038368" w14:textId="77777777" w:rsidR="00E758C9" w:rsidRDefault="00E758C9" w:rsidP="00E758C9">
      <w:pPr>
        <w:pStyle w:val="1Output"/>
        <w:rPr>
          <w:color w:val="4C483D" w:themeColor="text2"/>
        </w:rPr>
      </w:pPr>
      <w:r>
        <w:tab/>
      </w:r>
      <w:r>
        <w:rPr>
          <w:b w:val="0"/>
          <w:bCs/>
          <w:color w:val="7F0055"/>
        </w:rPr>
        <w:t>public</w:t>
      </w:r>
      <w:r>
        <w:t xml:space="preserve"> Response getResultByPassingValue(</w:t>
      </w:r>
    </w:p>
    <w:p w14:paraId="2DD5306F" w14:textId="77777777" w:rsidR="00E758C9" w:rsidRDefault="00E758C9" w:rsidP="00E758C9">
      <w:pPr>
        <w:pStyle w:val="1Output"/>
        <w:rPr>
          <w:color w:val="4C483D" w:themeColor="text2"/>
        </w:rPr>
      </w:pPr>
      <w:r>
        <w:tab/>
      </w:r>
      <w:r>
        <w:tab/>
      </w:r>
      <w:r>
        <w:tab/>
      </w:r>
      <w:r>
        <w:rPr>
          <w:color w:val="646464"/>
        </w:rPr>
        <w:t>@MatrixParam</w:t>
      </w:r>
      <w:r>
        <w:t>(</w:t>
      </w:r>
      <w:r>
        <w:rPr>
          <w:color w:val="2A00FF"/>
        </w:rPr>
        <w:t>"rollno"</w:t>
      </w:r>
      <w:r>
        <w:t xml:space="preserve">) String </w:t>
      </w:r>
      <w:r>
        <w:rPr>
          <w:color w:val="6A3E3E"/>
        </w:rPr>
        <w:t>rollno</w:t>
      </w:r>
      <w:r>
        <w:t>,</w:t>
      </w:r>
    </w:p>
    <w:p w14:paraId="66AFCB58" w14:textId="77777777" w:rsidR="00E758C9" w:rsidRDefault="00E758C9" w:rsidP="00E758C9">
      <w:pPr>
        <w:pStyle w:val="1Output"/>
        <w:rPr>
          <w:color w:val="4C483D" w:themeColor="text2"/>
        </w:rPr>
      </w:pPr>
      <w:r>
        <w:tab/>
      </w:r>
      <w:r>
        <w:tab/>
      </w:r>
      <w:r>
        <w:tab/>
      </w:r>
      <w:r>
        <w:rPr>
          <w:color w:val="646464"/>
        </w:rPr>
        <w:t>@MatrixParam</w:t>
      </w:r>
      <w:r>
        <w:t>(</w:t>
      </w:r>
      <w:r>
        <w:rPr>
          <w:color w:val="2A00FF"/>
        </w:rPr>
        <w:t>"name"</w:t>
      </w:r>
      <w:r>
        <w:t xml:space="preserve">) String </w:t>
      </w:r>
      <w:r>
        <w:rPr>
          <w:color w:val="6A3E3E"/>
        </w:rPr>
        <w:t>name</w:t>
      </w:r>
      <w:r>
        <w:t>,</w:t>
      </w:r>
    </w:p>
    <w:p w14:paraId="0118D194" w14:textId="77777777" w:rsidR="00E758C9" w:rsidRDefault="00E758C9" w:rsidP="00E758C9">
      <w:pPr>
        <w:pStyle w:val="1Output"/>
        <w:rPr>
          <w:color w:val="4C483D" w:themeColor="text2"/>
        </w:rPr>
      </w:pPr>
      <w:r>
        <w:tab/>
      </w:r>
      <w:r>
        <w:tab/>
      </w:r>
      <w:r>
        <w:tab/>
      </w:r>
      <w:r>
        <w:rPr>
          <w:color w:val="646464"/>
        </w:rPr>
        <w:t>@MatrixParam</w:t>
      </w:r>
      <w:r>
        <w:t>(</w:t>
      </w:r>
      <w:r>
        <w:rPr>
          <w:color w:val="2A00FF"/>
        </w:rPr>
        <w:t>"address"</w:t>
      </w:r>
      <w:r>
        <w:t xml:space="preserve">) String </w:t>
      </w:r>
      <w:r>
        <w:rPr>
          <w:color w:val="6A3E3E"/>
        </w:rPr>
        <w:t>address</w:t>
      </w:r>
      <w:r>
        <w:t>) {</w:t>
      </w:r>
    </w:p>
    <w:p w14:paraId="302CCFBE" w14:textId="77777777" w:rsidR="00E758C9" w:rsidRDefault="00E758C9" w:rsidP="00E758C9">
      <w:pPr>
        <w:pStyle w:val="1Output"/>
        <w:rPr>
          <w:color w:val="4C483D" w:themeColor="text2"/>
        </w:rPr>
      </w:pPr>
      <w:r>
        <w:tab/>
      </w:r>
      <w:r>
        <w:tab/>
      </w:r>
    </w:p>
    <w:p w14:paraId="422A6F9C" w14:textId="77777777" w:rsidR="00E758C9" w:rsidRDefault="00E758C9" w:rsidP="00E758C9">
      <w:pPr>
        <w:pStyle w:val="1Output"/>
        <w:rPr>
          <w:color w:val="4C483D" w:themeColor="text2"/>
        </w:rPr>
      </w:pPr>
      <w:r>
        <w:tab/>
      </w:r>
      <w:r>
        <w:tab/>
        <w:t xml:space="preserve">String </w:t>
      </w:r>
      <w:r>
        <w:rPr>
          <w:color w:val="6A3E3E"/>
        </w:rPr>
        <w:t>output</w:t>
      </w:r>
      <w:r>
        <w:t xml:space="preserve"> = </w:t>
      </w:r>
      <w:r>
        <w:rPr>
          <w:color w:val="2A00FF"/>
        </w:rPr>
        <w:t>"&lt;h1&gt;@MatrixParam Example&lt;/h1&gt;"</w:t>
      </w:r>
      <w:r>
        <w:t>;</w:t>
      </w:r>
    </w:p>
    <w:p w14:paraId="710892DE" w14:textId="77777777" w:rsidR="00E758C9" w:rsidRDefault="00E758C9" w:rsidP="00E758C9">
      <w:pPr>
        <w:pStyle w:val="1Output"/>
        <w:rPr>
          <w:color w:val="4C483D" w:themeColor="text2"/>
        </w:rPr>
      </w:pPr>
      <w:r>
        <w:tab/>
      </w:r>
      <w:r>
        <w:tab/>
      </w:r>
      <w:r>
        <w:rPr>
          <w:color w:val="6A3E3E"/>
        </w:rPr>
        <w:t>output</w:t>
      </w:r>
      <w:r>
        <w:t xml:space="preserve"> = </w:t>
      </w:r>
      <w:r>
        <w:rPr>
          <w:color w:val="6A3E3E"/>
        </w:rPr>
        <w:t>output</w:t>
      </w:r>
      <w:r>
        <w:t>+</w:t>
      </w:r>
      <w:r>
        <w:rPr>
          <w:color w:val="2A00FF"/>
        </w:rPr>
        <w:t>"&lt;br&gt;Roll No : "</w:t>
      </w:r>
      <w:r>
        <w:t>+</w:t>
      </w:r>
      <w:r>
        <w:rPr>
          <w:color w:val="6A3E3E"/>
        </w:rPr>
        <w:t>rollno</w:t>
      </w:r>
      <w:r>
        <w:t>;</w:t>
      </w:r>
    </w:p>
    <w:p w14:paraId="70F7330D" w14:textId="77777777" w:rsidR="00E758C9" w:rsidRDefault="00E758C9" w:rsidP="00E758C9">
      <w:pPr>
        <w:pStyle w:val="1Output"/>
        <w:rPr>
          <w:color w:val="4C483D" w:themeColor="text2"/>
        </w:rPr>
      </w:pPr>
      <w:r>
        <w:tab/>
      </w:r>
      <w:r>
        <w:tab/>
      </w:r>
      <w:r>
        <w:rPr>
          <w:color w:val="6A3E3E"/>
        </w:rPr>
        <w:t>output</w:t>
      </w:r>
      <w:r>
        <w:t xml:space="preserve"> = </w:t>
      </w:r>
      <w:r>
        <w:rPr>
          <w:color w:val="6A3E3E"/>
        </w:rPr>
        <w:t>output</w:t>
      </w:r>
      <w:r>
        <w:t>+</w:t>
      </w:r>
      <w:r>
        <w:rPr>
          <w:color w:val="2A00FF"/>
        </w:rPr>
        <w:t>"&lt;br&gt;Name : "</w:t>
      </w:r>
      <w:r>
        <w:t>+</w:t>
      </w:r>
      <w:r>
        <w:rPr>
          <w:color w:val="6A3E3E"/>
        </w:rPr>
        <w:t>name</w:t>
      </w:r>
      <w:r>
        <w:t>;</w:t>
      </w:r>
    </w:p>
    <w:p w14:paraId="566E62D9" w14:textId="77777777" w:rsidR="00E758C9" w:rsidRDefault="00E758C9" w:rsidP="00E758C9">
      <w:pPr>
        <w:pStyle w:val="1Output"/>
        <w:rPr>
          <w:color w:val="4C483D" w:themeColor="text2"/>
        </w:rPr>
      </w:pPr>
      <w:r>
        <w:tab/>
      </w:r>
      <w:r>
        <w:tab/>
      </w:r>
      <w:r>
        <w:rPr>
          <w:color w:val="6A3E3E"/>
        </w:rPr>
        <w:t>output</w:t>
      </w:r>
      <w:r>
        <w:t xml:space="preserve"> = </w:t>
      </w:r>
      <w:r>
        <w:rPr>
          <w:color w:val="6A3E3E"/>
        </w:rPr>
        <w:t>output</w:t>
      </w:r>
      <w:r>
        <w:t>+</w:t>
      </w:r>
      <w:r>
        <w:rPr>
          <w:color w:val="2A00FF"/>
        </w:rPr>
        <w:t>"&lt;br&gt;Address : "</w:t>
      </w:r>
      <w:r>
        <w:t>+</w:t>
      </w:r>
      <w:r>
        <w:rPr>
          <w:color w:val="6A3E3E"/>
        </w:rPr>
        <w:t>address</w:t>
      </w:r>
      <w:r>
        <w:t>;</w:t>
      </w:r>
      <w:r>
        <w:tab/>
      </w:r>
      <w:r>
        <w:tab/>
        <w:t xml:space="preserve"> </w:t>
      </w:r>
    </w:p>
    <w:p w14:paraId="63D2F2AD" w14:textId="77777777" w:rsidR="00E758C9" w:rsidRDefault="00E758C9" w:rsidP="00E758C9">
      <w:pPr>
        <w:pStyle w:val="1Output"/>
        <w:rPr>
          <w:color w:val="4C483D" w:themeColor="text2"/>
        </w:rPr>
      </w:pPr>
      <w:r>
        <w:tab/>
      </w:r>
      <w:r>
        <w:tab/>
      </w:r>
      <w:r>
        <w:rPr>
          <w:b w:val="0"/>
          <w:bCs/>
          <w:color w:val="7F0055"/>
        </w:rPr>
        <w:t>return</w:t>
      </w:r>
      <w:r>
        <w:t xml:space="preserve"> Response.</w:t>
      </w:r>
      <w:r>
        <w:rPr>
          <w:i/>
          <w:iCs/>
        </w:rPr>
        <w:t>status</w:t>
      </w:r>
      <w:r>
        <w:t>(200).entity(</w:t>
      </w:r>
      <w:r>
        <w:rPr>
          <w:color w:val="6A3E3E"/>
        </w:rPr>
        <w:t>output</w:t>
      </w:r>
      <w:r>
        <w:t xml:space="preserve">).build(); </w:t>
      </w:r>
    </w:p>
    <w:p w14:paraId="2EB4BA81" w14:textId="77777777" w:rsidR="00E758C9" w:rsidRDefault="00E758C9" w:rsidP="00E758C9">
      <w:pPr>
        <w:pStyle w:val="1Output"/>
        <w:rPr>
          <w:color w:val="4C483D" w:themeColor="text2"/>
        </w:rPr>
      </w:pPr>
      <w:r>
        <w:tab/>
        <w:t>}</w:t>
      </w:r>
    </w:p>
    <w:p w14:paraId="6663B0AA" w14:textId="77777777" w:rsidR="00E758C9" w:rsidRDefault="00E758C9" w:rsidP="00E758C9">
      <w:pPr>
        <w:pStyle w:val="1Output"/>
        <w:rPr>
          <w:color w:val="4C483D" w:themeColor="text2"/>
        </w:rPr>
      </w:pPr>
      <w:r>
        <w:t>}</w:t>
      </w:r>
    </w:p>
    <w:p w14:paraId="197D66BE" w14:textId="77777777" w:rsidR="00E758C9" w:rsidRDefault="00E758C9" w:rsidP="001251BF">
      <w:pPr>
        <w:spacing w:after="0"/>
      </w:pPr>
    </w:p>
    <w:p w14:paraId="7ADB3999" w14:textId="77777777" w:rsidR="00E758C9" w:rsidRDefault="00E758C9" w:rsidP="00E758C9">
      <w:r w:rsidRPr="007F32FC">
        <w:rPr>
          <w:noProof/>
          <w:lang w:eastAsia="en-US"/>
        </w:rPr>
        <w:drawing>
          <wp:inline distT="0" distB="0" distL="0" distR="0" wp14:anchorId="3128E062" wp14:editId="0834D24B">
            <wp:extent cx="5943600" cy="1509395"/>
            <wp:effectExtent l="0" t="0" r="0" b="0"/>
            <wp:docPr id="57" name="Picture 57" descr="C:\Users\kaveti_s\Desktop\te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kaveti_s\Desktop\temp.png"/>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5943600" cy="1509395"/>
                    </a:xfrm>
                    <a:prstGeom prst="rect">
                      <a:avLst/>
                    </a:prstGeom>
                    <a:noFill/>
                    <a:ln>
                      <a:noFill/>
                    </a:ln>
                  </pic:spPr>
                </pic:pic>
              </a:graphicData>
            </a:graphic>
          </wp:inline>
        </w:drawing>
      </w:r>
    </w:p>
    <w:p w14:paraId="473D93B9" w14:textId="77777777" w:rsidR="00E758C9" w:rsidRDefault="00E758C9" w:rsidP="00E758C9">
      <w:pPr>
        <w:pStyle w:val="1Output"/>
        <w:rPr>
          <w:color w:val="4C483D" w:themeColor="text2"/>
        </w:rPr>
      </w:pPr>
      <w:r>
        <w:rPr>
          <w:color w:val="646464"/>
        </w:rPr>
        <w:t>@Path</w:t>
      </w:r>
      <w:r>
        <w:t>(</w:t>
      </w:r>
      <w:r>
        <w:rPr>
          <w:color w:val="2A00FF"/>
        </w:rPr>
        <w:t>"/students"</w:t>
      </w:r>
      <w:r>
        <w:t>)</w:t>
      </w:r>
    </w:p>
    <w:p w14:paraId="205904D7" w14:textId="77777777" w:rsidR="00E758C9" w:rsidRDefault="00E758C9" w:rsidP="00E758C9">
      <w:pPr>
        <w:pStyle w:val="1Output"/>
        <w:rPr>
          <w:color w:val="4C483D" w:themeColor="text2"/>
        </w:rPr>
      </w:pPr>
      <w:r>
        <w:rPr>
          <w:b w:val="0"/>
          <w:bCs/>
          <w:color w:val="7F0055"/>
        </w:rPr>
        <w:t>public</w:t>
      </w:r>
      <w:r>
        <w:t xml:space="preserve"> </w:t>
      </w:r>
      <w:r>
        <w:rPr>
          <w:b w:val="0"/>
          <w:bCs/>
          <w:color w:val="7F0055"/>
        </w:rPr>
        <w:t>class</w:t>
      </w:r>
      <w:r>
        <w:t xml:space="preserve"> FormParamService {</w:t>
      </w:r>
    </w:p>
    <w:p w14:paraId="121B5D69" w14:textId="77777777" w:rsidR="00E758C9" w:rsidRDefault="00E758C9" w:rsidP="00E758C9">
      <w:pPr>
        <w:pStyle w:val="1Output"/>
        <w:rPr>
          <w:color w:val="4C483D" w:themeColor="text2"/>
        </w:rPr>
      </w:pPr>
      <w:r>
        <w:tab/>
      </w:r>
    </w:p>
    <w:p w14:paraId="3EDB4C8D" w14:textId="77777777" w:rsidR="00E758C9" w:rsidRDefault="00E758C9" w:rsidP="00E758C9">
      <w:pPr>
        <w:pStyle w:val="1Output"/>
        <w:rPr>
          <w:color w:val="4C483D" w:themeColor="text2"/>
        </w:rPr>
      </w:pPr>
      <w:r>
        <w:tab/>
      </w:r>
      <w:r>
        <w:rPr>
          <w:color w:val="646464"/>
        </w:rPr>
        <w:t>@POST</w:t>
      </w:r>
    </w:p>
    <w:p w14:paraId="7E149B08" w14:textId="77777777" w:rsidR="00E758C9" w:rsidRDefault="00E758C9" w:rsidP="00E758C9">
      <w:pPr>
        <w:pStyle w:val="1Output"/>
        <w:rPr>
          <w:color w:val="4C483D" w:themeColor="text2"/>
        </w:rPr>
      </w:pPr>
      <w:r>
        <w:tab/>
      </w:r>
      <w:r>
        <w:rPr>
          <w:color w:val="646464"/>
        </w:rPr>
        <w:t>@Path</w:t>
      </w:r>
      <w:r>
        <w:t>(</w:t>
      </w:r>
      <w:r>
        <w:rPr>
          <w:color w:val="2A00FF"/>
        </w:rPr>
        <w:t>"/registerStudent"</w:t>
      </w:r>
      <w:r>
        <w:t>)</w:t>
      </w:r>
    </w:p>
    <w:p w14:paraId="778C6BA1" w14:textId="77777777" w:rsidR="00E758C9" w:rsidRDefault="00E758C9" w:rsidP="00E758C9">
      <w:pPr>
        <w:pStyle w:val="1Output"/>
        <w:rPr>
          <w:color w:val="4C483D" w:themeColor="text2"/>
        </w:rPr>
      </w:pPr>
      <w:r>
        <w:tab/>
      </w:r>
      <w:r>
        <w:rPr>
          <w:color w:val="646464"/>
        </w:rPr>
        <w:t>@Produces</w:t>
      </w:r>
      <w:r>
        <w:t>(</w:t>
      </w:r>
      <w:r>
        <w:rPr>
          <w:color w:val="2A00FF"/>
        </w:rPr>
        <w:t>"text/html"</w:t>
      </w:r>
      <w:r>
        <w:t>)</w:t>
      </w:r>
    </w:p>
    <w:p w14:paraId="6109E4B7" w14:textId="77777777" w:rsidR="00E758C9" w:rsidRDefault="00E758C9" w:rsidP="00E758C9">
      <w:pPr>
        <w:pStyle w:val="1Output"/>
        <w:rPr>
          <w:color w:val="4C483D" w:themeColor="text2"/>
        </w:rPr>
      </w:pPr>
      <w:r>
        <w:tab/>
      </w:r>
      <w:r>
        <w:rPr>
          <w:b w:val="0"/>
          <w:bCs/>
          <w:color w:val="7F0055"/>
        </w:rPr>
        <w:t>public</w:t>
      </w:r>
      <w:r>
        <w:t xml:space="preserve"> </w:t>
      </w:r>
      <w:r>
        <w:rPr>
          <w:highlight w:val="lightGray"/>
        </w:rPr>
        <w:t>Response</w:t>
      </w:r>
      <w:r>
        <w:t xml:space="preserve"> getResultByPassingValue(</w:t>
      </w:r>
    </w:p>
    <w:p w14:paraId="5398299B" w14:textId="77777777" w:rsidR="00E758C9" w:rsidRDefault="00E758C9" w:rsidP="00E758C9">
      <w:pPr>
        <w:pStyle w:val="1Output"/>
        <w:rPr>
          <w:color w:val="4C483D" w:themeColor="text2"/>
        </w:rPr>
      </w:pPr>
      <w:r>
        <w:tab/>
      </w:r>
      <w:r>
        <w:tab/>
      </w:r>
      <w:r>
        <w:tab/>
      </w:r>
      <w:r>
        <w:rPr>
          <w:color w:val="646464"/>
        </w:rPr>
        <w:t>@FormParam</w:t>
      </w:r>
      <w:r>
        <w:t>(</w:t>
      </w:r>
      <w:r>
        <w:rPr>
          <w:color w:val="2A00FF"/>
        </w:rPr>
        <w:t>"rollno"</w:t>
      </w:r>
      <w:r>
        <w:t xml:space="preserve">) String </w:t>
      </w:r>
      <w:r>
        <w:rPr>
          <w:color w:val="6A3E3E"/>
        </w:rPr>
        <w:t>rollno</w:t>
      </w:r>
      <w:r>
        <w:t>,</w:t>
      </w:r>
    </w:p>
    <w:p w14:paraId="0F80F315" w14:textId="77777777" w:rsidR="00E758C9" w:rsidRDefault="00E758C9" w:rsidP="00E758C9">
      <w:pPr>
        <w:pStyle w:val="1Output"/>
        <w:rPr>
          <w:color w:val="4C483D" w:themeColor="text2"/>
        </w:rPr>
      </w:pPr>
      <w:r>
        <w:tab/>
      </w:r>
      <w:r>
        <w:tab/>
      </w:r>
      <w:r>
        <w:tab/>
      </w:r>
      <w:r>
        <w:rPr>
          <w:color w:val="646464"/>
        </w:rPr>
        <w:t>@FormParam</w:t>
      </w:r>
      <w:r>
        <w:t>(</w:t>
      </w:r>
      <w:r>
        <w:rPr>
          <w:color w:val="2A00FF"/>
        </w:rPr>
        <w:t>"name"</w:t>
      </w:r>
      <w:r>
        <w:t xml:space="preserve">) String </w:t>
      </w:r>
      <w:r>
        <w:rPr>
          <w:color w:val="6A3E3E"/>
        </w:rPr>
        <w:t>name</w:t>
      </w:r>
      <w:r>
        <w:t>,</w:t>
      </w:r>
    </w:p>
    <w:p w14:paraId="60FA22F3" w14:textId="77777777" w:rsidR="00E758C9" w:rsidRDefault="00E758C9" w:rsidP="00E758C9">
      <w:pPr>
        <w:pStyle w:val="1Output"/>
        <w:rPr>
          <w:color w:val="4C483D" w:themeColor="text2"/>
        </w:rPr>
      </w:pPr>
      <w:r>
        <w:tab/>
      </w:r>
      <w:r>
        <w:tab/>
      </w:r>
      <w:r>
        <w:tab/>
      </w:r>
      <w:r>
        <w:rPr>
          <w:color w:val="646464"/>
        </w:rPr>
        <w:t>@FormParam</w:t>
      </w:r>
      <w:r>
        <w:t>(</w:t>
      </w:r>
      <w:r>
        <w:rPr>
          <w:color w:val="2A00FF"/>
        </w:rPr>
        <w:t>"address"</w:t>
      </w:r>
      <w:r>
        <w:t xml:space="preserve">) String </w:t>
      </w:r>
      <w:r>
        <w:rPr>
          <w:color w:val="6A3E3E"/>
        </w:rPr>
        <w:t>address</w:t>
      </w:r>
      <w:r>
        <w:t>) {</w:t>
      </w:r>
    </w:p>
    <w:p w14:paraId="771BB890" w14:textId="77777777" w:rsidR="00E758C9" w:rsidRDefault="00E758C9" w:rsidP="00E758C9">
      <w:pPr>
        <w:pStyle w:val="1Output"/>
        <w:rPr>
          <w:color w:val="4C483D" w:themeColor="text2"/>
        </w:rPr>
      </w:pPr>
      <w:r>
        <w:tab/>
      </w:r>
      <w:r>
        <w:tab/>
      </w:r>
    </w:p>
    <w:p w14:paraId="7D8468EA" w14:textId="77777777" w:rsidR="00E758C9" w:rsidRDefault="00E758C9" w:rsidP="00E758C9">
      <w:pPr>
        <w:pStyle w:val="1Output"/>
        <w:rPr>
          <w:color w:val="4C483D" w:themeColor="text2"/>
        </w:rPr>
      </w:pPr>
      <w:r>
        <w:tab/>
      </w:r>
      <w:r>
        <w:tab/>
        <w:t xml:space="preserve">String </w:t>
      </w:r>
      <w:r>
        <w:rPr>
          <w:color w:val="6A3E3E"/>
        </w:rPr>
        <w:t>output</w:t>
      </w:r>
      <w:r>
        <w:t xml:space="preserve"> = </w:t>
      </w:r>
      <w:r>
        <w:rPr>
          <w:color w:val="2A00FF"/>
        </w:rPr>
        <w:t>"&lt;h1&gt;@FormParam Example - REGISTRATION COMPLETED!!!&lt;/h1&gt;"</w:t>
      </w:r>
      <w:r>
        <w:t>;</w:t>
      </w:r>
    </w:p>
    <w:p w14:paraId="5BB9DBE8" w14:textId="77777777" w:rsidR="00E758C9" w:rsidRDefault="00E758C9" w:rsidP="00E758C9">
      <w:pPr>
        <w:pStyle w:val="1Output"/>
        <w:rPr>
          <w:color w:val="4C483D" w:themeColor="text2"/>
        </w:rPr>
      </w:pPr>
      <w:r>
        <w:tab/>
      </w:r>
      <w:r>
        <w:tab/>
      </w:r>
      <w:r>
        <w:rPr>
          <w:color w:val="6A3E3E"/>
        </w:rPr>
        <w:t>output</w:t>
      </w:r>
      <w:r>
        <w:t xml:space="preserve"> = </w:t>
      </w:r>
      <w:r>
        <w:rPr>
          <w:color w:val="6A3E3E"/>
        </w:rPr>
        <w:t>output</w:t>
      </w:r>
      <w:r>
        <w:t>+</w:t>
      </w:r>
      <w:r>
        <w:rPr>
          <w:color w:val="2A00FF"/>
        </w:rPr>
        <w:t>"&lt;br&gt;Roll No : "</w:t>
      </w:r>
      <w:r>
        <w:t>+</w:t>
      </w:r>
      <w:r>
        <w:rPr>
          <w:color w:val="6A3E3E"/>
        </w:rPr>
        <w:t>rollno</w:t>
      </w:r>
      <w:r>
        <w:t>;</w:t>
      </w:r>
    </w:p>
    <w:p w14:paraId="043639B6" w14:textId="77777777" w:rsidR="00E758C9" w:rsidRDefault="00E758C9" w:rsidP="00E758C9">
      <w:pPr>
        <w:pStyle w:val="1Output"/>
        <w:rPr>
          <w:color w:val="4C483D" w:themeColor="text2"/>
        </w:rPr>
      </w:pPr>
      <w:r>
        <w:tab/>
      </w:r>
      <w:r>
        <w:tab/>
      </w:r>
      <w:r>
        <w:rPr>
          <w:color w:val="6A3E3E"/>
        </w:rPr>
        <w:t>output</w:t>
      </w:r>
      <w:r>
        <w:t xml:space="preserve"> = </w:t>
      </w:r>
      <w:r>
        <w:rPr>
          <w:color w:val="6A3E3E"/>
        </w:rPr>
        <w:t>output</w:t>
      </w:r>
      <w:r>
        <w:t>+</w:t>
      </w:r>
      <w:r>
        <w:rPr>
          <w:color w:val="2A00FF"/>
        </w:rPr>
        <w:t>"&lt;br&gt;Name : "</w:t>
      </w:r>
      <w:r>
        <w:t>+</w:t>
      </w:r>
      <w:r>
        <w:rPr>
          <w:color w:val="6A3E3E"/>
        </w:rPr>
        <w:t>name</w:t>
      </w:r>
      <w:r>
        <w:t>;</w:t>
      </w:r>
    </w:p>
    <w:p w14:paraId="2F50BA35" w14:textId="77777777" w:rsidR="00E758C9" w:rsidRDefault="00E758C9" w:rsidP="00E758C9">
      <w:pPr>
        <w:pStyle w:val="1Output"/>
        <w:rPr>
          <w:color w:val="4C483D" w:themeColor="text2"/>
        </w:rPr>
      </w:pPr>
      <w:r>
        <w:tab/>
      </w:r>
      <w:r>
        <w:tab/>
      </w:r>
      <w:r>
        <w:rPr>
          <w:color w:val="6A3E3E"/>
        </w:rPr>
        <w:t>output</w:t>
      </w:r>
      <w:r>
        <w:t xml:space="preserve"> = </w:t>
      </w:r>
      <w:r>
        <w:rPr>
          <w:color w:val="6A3E3E"/>
        </w:rPr>
        <w:t>output</w:t>
      </w:r>
      <w:r>
        <w:t>+</w:t>
      </w:r>
      <w:r>
        <w:rPr>
          <w:color w:val="2A00FF"/>
        </w:rPr>
        <w:t>"&lt;br&gt;Address : "</w:t>
      </w:r>
      <w:r>
        <w:t>+</w:t>
      </w:r>
      <w:r>
        <w:rPr>
          <w:color w:val="6A3E3E"/>
        </w:rPr>
        <w:t>address</w:t>
      </w:r>
      <w:r>
        <w:t>;</w:t>
      </w:r>
      <w:r>
        <w:tab/>
      </w:r>
      <w:r>
        <w:tab/>
        <w:t xml:space="preserve"> </w:t>
      </w:r>
    </w:p>
    <w:p w14:paraId="47045AD8" w14:textId="77777777" w:rsidR="00E758C9" w:rsidRDefault="00E758C9" w:rsidP="00E758C9">
      <w:pPr>
        <w:pStyle w:val="1Output"/>
        <w:rPr>
          <w:color w:val="4C483D" w:themeColor="text2"/>
        </w:rPr>
      </w:pPr>
      <w:r>
        <w:tab/>
      </w:r>
      <w:r>
        <w:tab/>
      </w:r>
      <w:r>
        <w:rPr>
          <w:b w:val="0"/>
          <w:bCs/>
          <w:color w:val="7F0055"/>
          <w:highlight w:val="lightGray"/>
        </w:rPr>
        <w:t>return</w:t>
      </w:r>
      <w:r>
        <w:rPr>
          <w:highlight w:val="lightGray"/>
        </w:rPr>
        <w:t xml:space="preserve"> Response.</w:t>
      </w:r>
      <w:r>
        <w:rPr>
          <w:i/>
          <w:iCs/>
          <w:highlight w:val="lightGray"/>
        </w:rPr>
        <w:t>status</w:t>
      </w:r>
      <w:r>
        <w:rPr>
          <w:highlight w:val="lightGray"/>
        </w:rPr>
        <w:t>(200).entity(</w:t>
      </w:r>
      <w:r>
        <w:rPr>
          <w:color w:val="6A3E3E"/>
          <w:highlight w:val="lightGray"/>
        </w:rPr>
        <w:t>output</w:t>
      </w:r>
      <w:r>
        <w:rPr>
          <w:highlight w:val="lightGray"/>
        </w:rPr>
        <w:t>).build();</w:t>
      </w:r>
    </w:p>
    <w:p w14:paraId="0D1DF746" w14:textId="77777777" w:rsidR="00E758C9" w:rsidRDefault="00E758C9" w:rsidP="00E758C9">
      <w:pPr>
        <w:pStyle w:val="1Output"/>
        <w:rPr>
          <w:color w:val="4C483D" w:themeColor="text2"/>
        </w:rPr>
      </w:pPr>
      <w:r>
        <w:tab/>
        <w:t>}</w:t>
      </w:r>
    </w:p>
    <w:p w14:paraId="51A3F3FF" w14:textId="77777777" w:rsidR="00E758C9" w:rsidRDefault="00E758C9" w:rsidP="00E758C9">
      <w:pPr>
        <w:pStyle w:val="1Output"/>
        <w:rPr>
          <w:color w:val="4C483D" w:themeColor="text2"/>
        </w:rPr>
      </w:pPr>
      <w:r>
        <w:t>}</w:t>
      </w:r>
    </w:p>
    <w:p w14:paraId="30CAA296" w14:textId="77777777" w:rsidR="00E758C9" w:rsidRDefault="00E758C9" w:rsidP="008151C9">
      <w:pPr>
        <w:pStyle w:val="Heading30"/>
      </w:pPr>
      <w:bookmarkStart w:id="264" w:name="_Toc2631615"/>
      <w:r>
        <w:t>JAX-RS Download files (text/image/pdf/execel) Example</w:t>
      </w:r>
      <w:bookmarkEnd w:id="264"/>
    </w:p>
    <w:p w14:paraId="68CC1321" w14:textId="77777777" w:rsidR="00E758C9" w:rsidRDefault="00E758C9" w:rsidP="00E758C9">
      <w:r w:rsidRPr="00CB6FFE">
        <w:t xml:space="preserve">We can download any type of files from the RESTful web services, </w:t>
      </w:r>
      <w:r w:rsidRPr="00CB6FFE">
        <w:rPr>
          <w:b/>
          <w:color w:val="FF0000"/>
        </w:rPr>
        <w:t>@produces</w:t>
      </w:r>
      <w:r w:rsidRPr="00CB6FFE">
        <w:rPr>
          <w:color w:val="FF0000"/>
        </w:rPr>
        <w:t xml:space="preserve"> </w:t>
      </w:r>
      <w:r w:rsidRPr="00CB6FFE">
        <w:t>annotation</w:t>
      </w:r>
    </w:p>
    <w:p w14:paraId="7806D37E" w14:textId="77777777" w:rsidR="00E758C9" w:rsidRDefault="00E758C9" w:rsidP="00E758C9">
      <w:pPr>
        <w:spacing w:after="0"/>
      </w:pPr>
      <w:r>
        <w:t>We should annotate our method with</w:t>
      </w:r>
    </w:p>
    <w:p w14:paraId="38EC884D" w14:textId="77777777" w:rsidR="00E758C9" w:rsidRDefault="00E758C9" w:rsidP="00151D89">
      <w:pPr>
        <w:pStyle w:val="ListParagraph"/>
        <w:numPr>
          <w:ilvl w:val="0"/>
          <w:numId w:val="60"/>
        </w:numPr>
      </w:pPr>
      <w:r w:rsidRPr="00D72693">
        <w:rPr>
          <w:b/>
        </w:rPr>
        <w:t>@Produces(“text/plain“)</w:t>
      </w:r>
      <w:r>
        <w:t xml:space="preserve"> If you are expecting Text file as response</w:t>
      </w:r>
    </w:p>
    <w:p w14:paraId="6535D1CE" w14:textId="77777777" w:rsidR="00E758C9" w:rsidRDefault="00E758C9" w:rsidP="00151D89">
      <w:pPr>
        <w:pStyle w:val="ListParagraph"/>
        <w:numPr>
          <w:ilvl w:val="0"/>
          <w:numId w:val="60"/>
        </w:numPr>
      </w:pPr>
      <w:r w:rsidRPr="00D72693">
        <w:rPr>
          <w:b/>
        </w:rPr>
        <w:t>@Produces(“image/your image type[.jpg/.png/.gif]”)</w:t>
      </w:r>
      <w:r>
        <w:t xml:space="preserve"> for downloading any Image files</w:t>
      </w:r>
    </w:p>
    <w:p w14:paraId="5CBEB1E3" w14:textId="77777777" w:rsidR="00E758C9" w:rsidRDefault="00E758C9" w:rsidP="00151D89">
      <w:pPr>
        <w:pStyle w:val="ListParagraph"/>
        <w:numPr>
          <w:ilvl w:val="0"/>
          <w:numId w:val="60"/>
        </w:numPr>
      </w:pPr>
      <w:r w:rsidRPr="00D72693">
        <w:rPr>
          <w:b/>
        </w:rPr>
        <w:t>@Produces(“application/pdf“)</w:t>
      </w:r>
      <w:r>
        <w:t xml:space="preserve"> for downloading PDF files</w:t>
      </w:r>
    </w:p>
    <w:p w14:paraId="1ABB3A71" w14:textId="77777777" w:rsidR="00E758C9" w:rsidRDefault="00E758C9" w:rsidP="00151D89">
      <w:pPr>
        <w:pStyle w:val="ListParagraph"/>
        <w:numPr>
          <w:ilvl w:val="0"/>
          <w:numId w:val="60"/>
        </w:numPr>
      </w:pPr>
      <w:r w:rsidRPr="00852A30">
        <w:t>@Produces</w:t>
      </w:r>
      <w:r w:rsidRPr="00852A30">
        <w:rPr>
          <w:b/>
        </w:rPr>
        <w:t>(MediaType.APPLICATION_JSON</w:t>
      </w:r>
      <w:r w:rsidRPr="00852A30">
        <w:t>)</w:t>
      </w:r>
      <w:r>
        <w:tab/>
        <w:t>-- JSON</w:t>
      </w:r>
    </w:p>
    <w:p w14:paraId="1BBDC6E3" w14:textId="77777777" w:rsidR="00E758C9" w:rsidRDefault="00E758C9" w:rsidP="00151D89">
      <w:pPr>
        <w:pStyle w:val="ListParagraph"/>
        <w:numPr>
          <w:ilvl w:val="0"/>
          <w:numId w:val="60"/>
        </w:numPr>
      </w:pPr>
      <w:r>
        <w:rPr>
          <w:rStyle w:val="HTMLCode"/>
          <w:rFonts w:ascii="Consolas" w:eastAsiaTheme="minorEastAsia" w:hAnsi="Consolas" w:cs="Consolas"/>
          <w:color w:val="C7254E"/>
          <w:sz w:val="22"/>
          <w:szCs w:val="22"/>
          <w:shd w:val="clear" w:color="auto" w:fill="F9F2F4"/>
        </w:rPr>
        <w:t>@Produces(MediaType.APPLICATION_XML</w:t>
      </w:r>
      <w:r w:rsidRPr="00056AAA">
        <w:t>).</w:t>
      </w:r>
      <w:r>
        <w:tab/>
        <w:t>-XML</w:t>
      </w:r>
    </w:p>
    <w:p w14:paraId="5A83B107" w14:textId="77777777" w:rsidR="00E758C9" w:rsidRDefault="00E758C9" w:rsidP="00E758C9"/>
    <w:p w14:paraId="092B4D16" w14:textId="77777777" w:rsidR="00E758C9" w:rsidRDefault="00E758C9" w:rsidP="00E758C9"/>
    <w:p w14:paraId="5D38FBEA" w14:textId="77777777" w:rsidR="00E758C9" w:rsidRDefault="00E758C9" w:rsidP="008151C9">
      <w:pPr>
        <w:pStyle w:val="Heading30"/>
      </w:pPr>
      <w:bookmarkStart w:id="265" w:name="_Toc2631616"/>
      <w:r>
        <w:lastRenderedPageBreak/>
        <w:t>How to Test (JAX-RS) RESTful Web Services</w:t>
      </w:r>
      <w:bookmarkEnd w:id="265"/>
    </w:p>
    <w:p w14:paraId="6E251F50" w14:textId="77777777" w:rsidR="00E758C9" w:rsidRDefault="00E758C9" w:rsidP="00E758C9">
      <w:r w:rsidRPr="00CA02FC">
        <w:t>in real time projects we will use different tools to test RESTful web services</w:t>
      </w:r>
    </w:p>
    <w:p w14:paraId="212F4211" w14:textId="77777777" w:rsidR="00E758C9" w:rsidRPr="00CA02FC" w:rsidRDefault="00E758C9" w:rsidP="00E758C9">
      <w:pPr>
        <w:spacing w:after="0"/>
        <w:rPr>
          <w:b/>
          <w:color w:val="FF0000"/>
        </w:rPr>
      </w:pPr>
      <w:r>
        <w:rPr>
          <w:b/>
          <w:color w:val="FF0000"/>
        </w:rPr>
        <w:t xml:space="preserve">1.Browser </w:t>
      </w:r>
      <w:r w:rsidRPr="00CA02FC">
        <w:rPr>
          <w:b/>
          <w:color w:val="FF0000"/>
        </w:rPr>
        <w:t>Addons</w:t>
      </w:r>
    </w:p>
    <w:p w14:paraId="2D063F59" w14:textId="77777777" w:rsidR="00E758C9" w:rsidRDefault="00E758C9" w:rsidP="00151D89">
      <w:pPr>
        <w:pStyle w:val="ListParagraph"/>
        <w:numPr>
          <w:ilvl w:val="0"/>
          <w:numId w:val="61"/>
        </w:numPr>
      </w:pPr>
      <w:r>
        <w:t>Postman [ Chrome Extension ]</w:t>
      </w:r>
    </w:p>
    <w:p w14:paraId="63B90382" w14:textId="77777777" w:rsidR="00E758C9" w:rsidRDefault="00E758C9" w:rsidP="00151D89">
      <w:pPr>
        <w:pStyle w:val="ListParagraph"/>
        <w:numPr>
          <w:ilvl w:val="0"/>
          <w:numId w:val="61"/>
        </w:numPr>
      </w:pPr>
      <w:r>
        <w:t>REST Client [ Chrome Extension ]</w:t>
      </w:r>
    </w:p>
    <w:p w14:paraId="4BC88BAF" w14:textId="77777777" w:rsidR="00E758C9" w:rsidRDefault="00E758C9" w:rsidP="00151D89">
      <w:pPr>
        <w:pStyle w:val="ListParagraph"/>
        <w:numPr>
          <w:ilvl w:val="0"/>
          <w:numId w:val="61"/>
        </w:numPr>
      </w:pPr>
      <w:r>
        <w:t>Advanced REST Client [ Chrome Extension ]</w:t>
      </w:r>
    </w:p>
    <w:p w14:paraId="67A3A345" w14:textId="77777777" w:rsidR="00E758C9" w:rsidRDefault="00E758C9" w:rsidP="00151D89">
      <w:pPr>
        <w:pStyle w:val="ListParagraph"/>
        <w:numPr>
          <w:ilvl w:val="0"/>
          <w:numId w:val="61"/>
        </w:numPr>
      </w:pPr>
      <w:r>
        <w:t>Rest Client [ Firefox Add-On ]</w:t>
      </w:r>
    </w:p>
    <w:p w14:paraId="0BBB8116" w14:textId="77777777" w:rsidR="00E758C9" w:rsidRPr="00CA02FC" w:rsidRDefault="00E758C9" w:rsidP="00E758C9">
      <w:pPr>
        <w:spacing w:after="0"/>
        <w:rPr>
          <w:b/>
          <w:color w:val="FF0000"/>
        </w:rPr>
      </w:pPr>
      <w:r w:rsidRPr="00CA02FC">
        <w:rPr>
          <w:b/>
          <w:color w:val="FF0000"/>
        </w:rPr>
        <w:t>2.JAX-RS Local System Tools</w:t>
      </w:r>
    </w:p>
    <w:p w14:paraId="3353D580" w14:textId="77777777" w:rsidR="00E758C9" w:rsidRPr="00CA02FC" w:rsidRDefault="00150760" w:rsidP="00151D89">
      <w:pPr>
        <w:pStyle w:val="ListParagraph"/>
        <w:numPr>
          <w:ilvl w:val="0"/>
          <w:numId w:val="62"/>
        </w:numPr>
        <w:rPr>
          <w:lang w:eastAsia="en-US"/>
        </w:rPr>
      </w:pPr>
      <w:hyperlink r:id="rId257" w:history="1">
        <w:r w:rsidR="00E758C9" w:rsidRPr="00CA02FC">
          <w:rPr>
            <w:rStyle w:val="Hyperlink"/>
            <w:lang w:eastAsia="en-US"/>
          </w:rPr>
          <w:t>RESTClient UI</w:t>
        </w:r>
      </w:hyperlink>
    </w:p>
    <w:p w14:paraId="3232654B" w14:textId="77777777" w:rsidR="00E758C9" w:rsidRPr="00CA02FC" w:rsidRDefault="00150760" w:rsidP="00151D89">
      <w:pPr>
        <w:pStyle w:val="ListParagraph"/>
        <w:numPr>
          <w:ilvl w:val="0"/>
          <w:numId w:val="62"/>
        </w:numPr>
        <w:rPr>
          <w:lang w:eastAsia="en-US"/>
        </w:rPr>
      </w:pPr>
      <w:hyperlink r:id="rId258" w:history="1">
        <w:r w:rsidR="00E758C9" w:rsidRPr="00CA02FC">
          <w:rPr>
            <w:rStyle w:val="Hyperlink"/>
            <w:lang w:eastAsia="en-US"/>
          </w:rPr>
          <w:t>SoupUi</w:t>
        </w:r>
      </w:hyperlink>
    </w:p>
    <w:p w14:paraId="5264C743" w14:textId="77777777" w:rsidR="00E758C9" w:rsidRDefault="00E758C9" w:rsidP="00E758C9"/>
    <w:p w14:paraId="7F3D2715" w14:textId="77777777" w:rsidR="00D70E10" w:rsidRPr="00C11C1B" w:rsidRDefault="00D70E10" w:rsidP="008151C9">
      <w:pPr>
        <w:pStyle w:val="Heading30"/>
      </w:pPr>
      <w:r w:rsidRPr="00C11C1B">
        <w:t>What are advantages of SOAP Web Services?</w:t>
      </w:r>
    </w:p>
    <w:p w14:paraId="68115759" w14:textId="77777777" w:rsidR="00D70E10" w:rsidRPr="00C11C1B" w:rsidRDefault="00D70E10" w:rsidP="00690E20">
      <w:pPr>
        <w:spacing w:after="0"/>
      </w:pPr>
      <w:r w:rsidRPr="00C11C1B">
        <w:t>SOAP web services have all the advantages that web services has, some of the additional advantages are:</w:t>
      </w:r>
    </w:p>
    <w:p w14:paraId="7C50E1F2" w14:textId="77777777" w:rsidR="00D70E10" w:rsidRPr="00C11C1B" w:rsidRDefault="00D70E10" w:rsidP="00151D89">
      <w:pPr>
        <w:pStyle w:val="ListParagraph"/>
        <w:numPr>
          <w:ilvl w:val="0"/>
          <w:numId w:val="64"/>
        </w:numPr>
      </w:pPr>
      <w:r w:rsidRPr="00C11C1B">
        <w:t>WSDL document provides contract and technical details of the web services for client applications without exposing the underlying implementation technologies.</w:t>
      </w:r>
    </w:p>
    <w:p w14:paraId="45F90157" w14:textId="77777777" w:rsidR="00D70E10" w:rsidRPr="00C11C1B" w:rsidRDefault="00D70E10" w:rsidP="00151D89">
      <w:pPr>
        <w:pStyle w:val="ListParagraph"/>
        <w:numPr>
          <w:ilvl w:val="0"/>
          <w:numId w:val="64"/>
        </w:numPr>
      </w:pPr>
      <w:r w:rsidRPr="00C11C1B">
        <w:t>SOAP uses XML data for payload as well as contract, so it can be easily read by any technology.</w:t>
      </w:r>
    </w:p>
    <w:p w14:paraId="7CB54D54" w14:textId="59751C30" w:rsidR="00D70E10" w:rsidRPr="00C11C1B" w:rsidRDefault="00D70E10" w:rsidP="00151D89">
      <w:pPr>
        <w:pStyle w:val="ListParagraph"/>
        <w:numPr>
          <w:ilvl w:val="0"/>
          <w:numId w:val="64"/>
        </w:numPr>
      </w:pPr>
      <w:r w:rsidRPr="00C11C1B">
        <w:t xml:space="preserve">SOAP protocol is universally accepted, so it’s an industry standard approach with many easily available </w:t>
      </w:r>
      <w:r w:rsidR="00690E20" w:rsidRPr="00C11C1B">
        <w:t>open-source</w:t>
      </w:r>
      <w:r w:rsidRPr="00C11C1B">
        <w:t xml:space="preserve"> implementations.</w:t>
      </w:r>
    </w:p>
    <w:p w14:paraId="526490D7" w14:textId="77777777" w:rsidR="00D70E10" w:rsidRDefault="00D70E10" w:rsidP="00D70E10"/>
    <w:p w14:paraId="771575B9" w14:textId="77777777" w:rsidR="00D70E10" w:rsidRPr="00C11C1B" w:rsidRDefault="00D70E10" w:rsidP="008151C9">
      <w:pPr>
        <w:pStyle w:val="Heading30"/>
      </w:pPr>
      <w:r w:rsidRPr="00C11C1B">
        <w:t>What are different components of WSDL?</w:t>
      </w:r>
    </w:p>
    <w:p w14:paraId="0D523073" w14:textId="77777777" w:rsidR="00D70E10" w:rsidRPr="00C11C1B" w:rsidRDefault="00D70E10" w:rsidP="00D70E10">
      <w:pPr>
        <w:spacing w:after="0"/>
      </w:pPr>
      <w:r w:rsidRPr="00C11C1B">
        <w:t>Some of the different tags in WSDL xml are:</w:t>
      </w:r>
    </w:p>
    <w:p w14:paraId="2519512B" w14:textId="77777777" w:rsidR="00D70E10" w:rsidRPr="00C11C1B" w:rsidRDefault="00D70E10" w:rsidP="00151D89">
      <w:pPr>
        <w:pStyle w:val="ListParagraph"/>
        <w:numPr>
          <w:ilvl w:val="0"/>
          <w:numId w:val="65"/>
        </w:numPr>
      </w:pPr>
      <w:r w:rsidRPr="00690E20">
        <w:rPr>
          <w:rStyle w:val="0SyntaxPinkChar"/>
        </w:rPr>
        <w:t>xsd:import</w:t>
      </w:r>
      <w:r w:rsidRPr="00C11C1B">
        <w:t xml:space="preserve"> namespace and schemaLocation: provides WSDL URL and unique namespace for web service.</w:t>
      </w:r>
    </w:p>
    <w:p w14:paraId="574BAA99" w14:textId="77777777" w:rsidR="00D70E10" w:rsidRPr="00C11C1B" w:rsidRDefault="00D70E10" w:rsidP="00151D89">
      <w:pPr>
        <w:pStyle w:val="ListParagraph"/>
        <w:numPr>
          <w:ilvl w:val="0"/>
          <w:numId w:val="65"/>
        </w:numPr>
      </w:pPr>
      <w:r w:rsidRPr="00690E20">
        <w:rPr>
          <w:rStyle w:val="0SyntaxPinkChar"/>
        </w:rPr>
        <w:t>message:</w:t>
      </w:r>
      <w:r w:rsidRPr="00C11C1B">
        <w:t xml:space="preserve"> for method arguments</w:t>
      </w:r>
    </w:p>
    <w:p w14:paraId="0CDC9078" w14:textId="77777777" w:rsidR="00D70E10" w:rsidRPr="00C11C1B" w:rsidRDefault="00D70E10" w:rsidP="00151D89">
      <w:pPr>
        <w:pStyle w:val="ListParagraph"/>
        <w:numPr>
          <w:ilvl w:val="0"/>
          <w:numId w:val="65"/>
        </w:numPr>
      </w:pPr>
      <w:r w:rsidRPr="00690E20">
        <w:rPr>
          <w:rStyle w:val="0SyntaxPinkChar"/>
        </w:rPr>
        <w:t>part:</w:t>
      </w:r>
      <w:r w:rsidRPr="00C11C1B">
        <w:t xml:space="preserve"> for method argument name and type</w:t>
      </w:r>
    </w:p>
    <w:p w14:paraId="049EF9C1" w14:textId="77777777" w:rsidR="00D70E10" w:rsidRPr="00C11C1B" w:rsidRDefault="00D70E10" w:rsidP="00151D89">
      <w:pPr>
        <w:pStyle w:val="ListParagraph"/>
        <w:numPr>
          <w:ilvl w:val="0"/>
          <w:numId w:val="65"/>
        </w:numPr>
      </w:pPr>
      <w:r w:rsidRPr="00690E20">
        <w:rPr>
          <w:rStyle w:val="0SyntaxPinkChar"/>
        </w:rPr>
        <w:t>portType</w:t>
      </w:r>
      <w:r w:rsidRPr="00C11C1B">
        <w:t>: service name, there can be multiple services in a wsdl document.</w:t>
      </w:r>
    </w:p>
    <w:p w14:paraId="61E01064" w14:textId="77777777" w:rsidR="00D70E10" w:rsidRPr="00C11C1B" w:rsidRDefault="00D70E10" w:rsidP="00151D89">
      <w:pPr>
        <w:pStyle w:val="ListParagraph"/>
        <w:numPr>
          <w:ilvl w:val="0"/>
          <w:numId w:val="65"/>
        </w:numPr>
      </w:pPr>
      <w:r w:rsidRPr="00690E20">
        <w:rPr>
          <w:rStyle w:val="0SyntaxPinkChar"/>
        </w:rPr>
        <w:t>operation</w:t>
      </w:r>
      <w:r w:rsidRPr="00C11C1B">
        <w:t>: contains method name</w:t>
      </w:r>
    </w:p>
    <w:p w14:paraId="6BE1BDC4" w14:textId="77777777" w:rsidR="00D70E10" w:rsidRPr="00C11C1B" w:rsidRDefault="00D70E10" w:rsidP="00151D89">
      <w:pPr>
        <w:pStyle w:val="ListParagraph"/>
        <w:numPr>
          <w:ilvl w:val="0"/>
          <w:numId w:val="65"/>
        </w:numPr>
      </w:pPr>
      <w:r w:rsidRPr="00690E20">
        <w:rPr>
          <w:rStyle w:val="0SyntaxPinkChar"/>
        </w:rPr>
        <w:t>soap:address</w:t>
      </w:r>
      <w:r w:rsidRPr="00C11C1B">
        <w:t xml:space="preserve"> for endpoint URL.</w:t>
      </w:r>
    </w:p>
    <w:p w14:paraId="23670F45" w14:textId="77777777" w:rsidR="00D70E10" w:rsidRPr="00C11C1B" w:rsidRDefault="00D70E10" w:rsidP="008151C9">
      <w:pPr>
        <w:pStyle w:val="Heading30"/>
      </w:pPr>
      <w:r w:rsidRPr="00C11C1B">
        <w:t>What is difference between Top Down and Bottom Up approach in SOAP Web Services?</w:t>
      </w:r>
    </w:p>
    <w:p w14:paraId="43C1A22F" w14:textId="357B8338" w:rsidR="00D70E10" w:rsidRPr="00C11C1B" w:rsidRDefault="00D70E10" w:rsidP="00D70E10">
      <w:r w:rsidRPr="006C255E">
        <w:rPr>
          <w:b/>
          <w:color w:val="0000FF"/>
        </w:rPr>
        <w:t xml:space="preserve">In </w:t>
      </w:r>
      <w:r w:rsidR="00A237AC" w:rsidRPr="006C255E">
        <w:rPr>
          <w:b/>
          <w:color w:val="0000FF"/>
        </w:rPr>
        <w:t>Top-Down</w:t>
      </w:r>
      <w:r w:rsidRPr="006C255E">
        <w:rPr>
          <w:b/>
          <w:color w:val="0000FF"/>
        </w:rPr>
        <w:t xml:space="preserve"> approach first WSDL document is created to establish </w:t>
      </w:r>
      <w:r w:rsidRPr="00C27A42">
        <w:rPr>
          <w:b/>
        </w:rPr>
        <w:t>the contract between web service</w:t>
      </w:r>
      <w:r w:rsidRPr="00C11C1B">
        <w:t xml:space="preserve"> and client and then code is written, it’s also termed as contract first approach. This is hard to implement because classes need to be written to confirm the contract established in WSDL. Benefit of this approach is that both client and server code can be written in parallel.</w:t>
      </w:r>
    </w:p>
    <w:p w14:paraId="7677AFED" w14:textId="4695D98D" w:rsidR="00D70E10" w:rsidRDefault="00D70E10" w:rsidP="00D70E10">
      <w:r w:rsidRPr="006C255E">
        <w:rPr>
          <w:b/>
          <w:color w:val="0000FF"/>
        </w:rPr>
        <w:t xml:space="preserve">In </w:t>
      </w:r>
      <w:r w:rsidR="006C255E" w:rsidRPr="006C255E">
        <w:rPr>
          <w:b/>
          <w:color w:val="0000FF"/>
        </w:rPr>
        <w:t>Bottom-Up</w:t>
      </w:r>
      <w:r w:rsidRPr="006C255E">
        <w:rPr>
          <w:b/>
          <w:color w:val="0000FF"/>
        </w:rPr>
        <w:t xml:space="preserve"> approach, first web service code is written and then WSDL is generated</w:t>
      </w:r>
      <w:r w:rsidRPr="00C11C1B">
        <w:t>. It’s also termed as contract last approach. This approach is easy to implement because WSDL is generated based on code. In this approach client code have to wait for WSDL from server side to start their work.</w:t>
      </w:r>
    </w:p>
    <w:p w14:paraId="7DC7E197" w14:textId="77777777" w:rsidR="006C255E" w:rsidRPr="00C11C1B" w:rsidRDefault="006C255E" w:rsidP="00D70E10"/>
    <w:p w14:paraId="68A5028B" w14:textId="77777777" w:rsidR="00D70E10" w:rsidRPr="00C11C1B" w:rsidRDefault="00D70E10" w:rsidP="008151C9">
      <w:pPr>
        <w:pStyle w:val="Heading30"/>
      </w:pPr>
      <w:r w:rsidRPr="00C11C1B">
        <w:lastRenderedPageBreak/>
        <w:t>Can we maintain user session in web services?</w:t>
      </w:r>
    </w:p>
    <w:p w14:paraId="446D90C4" w14:textId="77777777" w:rsidR="003F122A" w:rsidRDefault="003F122A" w:rsidP="00D70E10">
      <w:r>
        <w:t xml:space="preserve">By default SOAP &amp; Rest </w:t>
      </w:r>
      <w:r w:rsidR="00D70E10" w:rsidRPr="00C11C1B">
        <w:t>Web services are stateless so we can’t maintain user sessions in web services.</w:t>
      </w:r>
      <w:r>
        <w:t xml:space="preserve"> But we can make SOAP as statefull by manually using </w:t>
      </w:r>
      <w:r w:rsidR="00A34AA2">
        <w:t>HTTPSession</w:t>
      </w:r>
      <w:r>
        <w:t xml:space="preserve"> &amp; using below steps.</w:t>
      </w:r>
    </w:p>
    <w:p w14:paraId="5BD9D5E6" w14:textId="77777777" w:rsidR="003F122A" w:rsidRPr="003F122A" w:rsidRDefault="003F122A" w:rsidP="003F122A">
      <w:r w:rsidRPr="003F122A">
        <w:t>The steps required on the server:</w:t>
      </w:r>
    </w:p>
    <w:p w14:paraId="4EEFC5A6" w14:textId="70107004" w:rsidR="003F122A" w:rsidRPr="003F122A" w:rsidRDefault="003F122A" w:rsidP="00CB2B37">
      <w:pPr>
        <w:pStyle w:val="ListParagraph"/>
        <w:numPr>
          <w:ilvl w:val="0"/>
          <w:numId w:val="152"/>
        </w:numPr>
      </w:pPr>
      <w:r w:rsidRPr="003F122A">
        <w:t xml:space="preserve">Add the </w:t>
      </w:r>
      <w:r w:rsidRPr="003F122A">
        <w:rPr>
          <w:rStyle w:val="3BlueChar"/>
        </w:rPr>
        <w:t>@Resource</w:t>
      </w:r>
      <w:r w:rsidRPr="003F122A">
        <w:t xml:space="preserve"> to the top of your Web service.</w:t>
      </w:r>
    </w:p>
    <w:p w14:paraId="5F7E5D20" w14:textId="77777777" w:rsidR="003F122A" w:rsidRPr="003F122A" w:rsidRDefault="003F122A" w:rsidP="00CB2B37">
      <w:pPr>
        <w:pStyle w:val="ListParagraph"/>
        <w:numPr>
          <w:ilvl w:val="0"/>
          <w:numId w:val="152"/>
        </w:numPr>
      </w:pPr>
      <w:r w:rsidRPr="003F122A">
        <w:t xml:space="preserve">Add a variable of type </w:t>
      </w:r>
      <w:r w:rsidRPr="003F122A">
        <w:rPr>
          <w:rStyle w:val="3BlueChar"/>
        </w:rPr>
        <w:t>WebServiceContext</w:t>
      </w:r>
      <w:r w:rsidRPr="003F122A">
        <w:t xml:space="preserve"> that will have the context injected into it.</w:t>
      </w:r>
    </w:p>
    <w:p w14:paraId="0DC77D14" w14:textId="21B1E543" w:rsidR="003F122A" w:rsidRPr="003F122A" w:rsidRDefault="003F122A" w:rsidP="00CB2B37">
      <w:pPr>
        <w:pStyle w:val="ListParagraph"/>
        <w:numPr>
          <w:ilvl w:val="0"/>
          <w:numId w:val="152"/>
        </w:numPr>
      </w:pPr>
      <w:r w:rsidRPr="003F122A">
        <w:t xml:space="preserve">Using the </w:t>
      </w:r>
      <w:r w:rsidRPr="003F122A">
        <w:rPr>
          <w:rStyle w:val="3BlueChar"/>
        </w:rPr>
        <w:t>WebServiceContext</w:t>
      </w:r>
      <w:r w:rsidRPr="003F122A">
        <w:t xml:space="preserve">, get the </w:t>
      </w:r>
      <w:r w:rsidRPr="003F122A">
        <w:rPr>
          <w:rStyle w:val="2SyntaxChar"/>
        </w:rPr>
        <w:t>HttpSession</w:t>
      </w:r>
      <w:r w:rsidRPr="003F122A">
        <w:t xml:space="preserve"> object.</w:t>
      </w:r>
    </w:p>
    <w:p w14:paraId="391623AF" w14:textId="77777777" w:rsidR="003F122A" w:rsidRPr="003F122A" w:rsidRDefault="003F122A" w:rsidP="00CB2B37">
      <w:pPr>
        <w:pStyle w:val="ListParagraph"/>
        <w:numPr>
          <w:ilvl w:val="0"/>
          <w:numId w:val="152"/>
        </w:numPr>
      </w:pPr>
      <w:r w:rsidRPr="003F122A">
        <w:t xml:space="preserve">Save objects in the </w:t>
      </w:r>
      <w:r w:rsidRPr="003F122A">
        <w:rPr>
          <w:rStyle w:val="2SyntaxChar"/>
        </w:rPr>
        <w:t>HttpSession</w:t>
      </w:r>
      <w:r w:rsidRPr="003F122A">
        <w:t xml:space="preserve"> using the </w:t>
      </w:r>
      <w:r w:rsidRPr="003F122A">
        <w:rPr>
          <w:rStyle w:val="0BlueChar"/>
        </w:rPr>
        <w:t>setAttribute</w:t>
      </w:r>
      <w:r w:rsidRPr="003F122A">
        <w:t xml:space="preserve"> method and retrieve saved object using getAttribute. Objects are identified by a string value you assign.</w:t>
      </w:r>
    </w:p>
    <w:p w14:paraId="1D5F7A9F" w14:textId="15C512C3" w:rsidR="00D70E10" w:rsidRDefault="00A34AA2" w:rsidP="00D70E10">
      <w:r>
        <w:t xml:space="preserve"> </w:t>
      </w:r>
    </w:p>
    <w:p w14:paraId="3B1B8393" w14:textId="77777777" w:rsidR="00A34AA2" w:rsidRPr="00C11C1B" w:rsidRDefault="00A34AA2" w:rsidP="00D70E10"/>
    <w:p w14:paraId="72EFDD5B" w14:textId="77777777" w:rsidR="00D70E10" w:rsidRPr="00C11C1B" w:rsidRDefault="00D70E10" w:rsidP="008151C9">
      <w:pPr>
        <w:pStyle w:val="Heading30"/>
      </w:pPr>
      <w:r w:rsidRPr="00C11C1B">
        <w:t>What is difference between SOA and Web Services?</w:t>
      </w:r>
    </w:p>
    <w:p w14:paraId="770BE3B7" w14:textId="77777777" w:rsidR="00D70E10" w:rsidRPr="00C11C1B" w:rsidRDefault="00D70E10" w:rsidP="00D70E10">
      <w:r w:rsidRPr="00C11C1B">
        <w:t>Service Oriented Architecture (SOA) is an architectural pattern where applications are designed in terms of services that can be accessed through communication protocol over network. SOA is a </w:t>
      </w:r>
      <w:hyperlink r:id="rId259" w:history="1">
        <w:r w:rsidRPr="00C11C1B">
          <w:rPr>
            <w:rStyle w:val="Hyperlink"/>
          </w:rPr>
          <w:t>design pattern</w:t>
        </w:r>
      </w:hyperlink>
      <w:r w:rsidRPr="00C11C1B">
        <w:t> and doesn’t go into implementation.</w:t>
      </w:r>
    </w:p>
    <w:p w14:paraId="1E2BE6D5" w14:textId="2993667C" w:rsidR="00D70E10" w:rsidRDefault="00D70E10" w:rsidP="00D70E10">
      <w:r w:rsidRPr="00C11C1B">
        <w:t>Web Services can be thought of as Services in SOAP architecture and providing means to implement SOA pattern.</w:t>
      </w:r>
    </w:p>
    <w:p w14:paraId="16CF72D9" w14:textId="77777777" w:rsidR="00A34AA2" w:rsidRPr="00C11C1B" w:rsidRDefault="00A34AA2" w:rsidP="00D70E10"/>
    <w:p w14:paraId="15433CE4" w14:textId="77777777" w:rsidR="00D70E10" w:rsidRPr="00C11C1B" w:rsidRDefault="00D70E10" w:rsidP="008151C9">
      <w:pPr>
        <w:pStyle w:val="Heading30"/>
      </w:pPr>
      <w:r w:rsidRPr="00C11C1B">
        <w:t>Name some frameworks in Java to implement SOAP web services?</w:t>
      </w:r>
    </w:p>
    <w:p w14:paraId="4F83C38E" w14:textId="2F75B378" w:rsidR="00D70E10" w:rsidRDefault="00D70E10" w:rsidP="00D70E10">
      <w:r w:rsidRPr="00C11C1B">
        <w:t xml:space="preserve">We can create SOAP web services using JAX-WS API, however some of the other frameworks that can be used are </w:t>
      </w:r>
      <w:r w:rsidRPr="00A34AA2">
        <w:rPr>
          <w:b/>
          <w:bCs/>
        </w:rPr>
        <w:t>Apache Axis</w:t>
      </w:r>
      <w:r w:rsidRPr="00C11C1B">
        <w:t xml:space="preserve"> and </w:t>
      </w:r>
      <w:r w:rsidRPr="00A34AA2">
        <w:rPr>
          <w:b/>
          <w:bCs/>
        </w:rPr>
        <w:t>Apache CXF.</w:t>
      </w:r>
      <w:r w:rsidRPr="00C11C1B">
        <w:t> </w:t>
      </w:r>
    </w:p>
    <w:p w14:paraId="5172C4C1" w14:textId="77777777" w:rsidR="00A34AA2" w:rsidRPr="00C11C1B" w:rsidRDefault="00A34AA2" w:rsidP="00D70E10"/>
    <w:p w14:paraId="0CF1F86E" w14:textId="77777777" w:rsidR="00D70E10" w:rsidRPr="00C11C1B" w:rsidRDefault="00D70E10" w:rsidP="008151C9">
      <w:pPr>
        <w:pStyle w:val="Heading30"/>
      </w:pPr>
      <w:r w:rsidRPr="00C11C1B">
        <w:t>What is use of javax.xml.ws.Endpoint class?</w:t>
      </w:r>
    </w:p>
    <w:p w14:paraId="39D43F45" w14:textId="77777777" w:rsidR="00D70E10" w:rsidRPr="00C11C1B" w:rsidRDefault="00D70E10" w:rsidP="00D70E10">
      <w:r w:rsidRPr="00C11C1B">
        <w:t>Endpoint class provides useful methods to create endpoint and publish existing implementation as web service. This comes handy in testing web services before making further changes to deploy it on actual server.</w:t>
      </w:r>
    </w:p>
    <w:p w14:paraId="1E8C1375" w14:textId="77777777" w:rsidR="00D70E10" w:rsidRDefault="00D70E10" w:rsidP="00D70E10"/>
    <w:p w14:paraId="7ED33DBA" w14:textId="77777777" w:rsidR="00D70E10" w:rsidRPr="00C11C1B" w:rsidRDefault="00D70E10" w:rsidP="008151C9">
      <w:pPr>
        <w:pStyle w:val="Heading30"/>
      </w:pPr>
      <w:r w:rsidRPr="00C11C1B">
        <w:t>What is sun-jaxws.xml file?</w:t>
      </w:r>
    </w:p>
    <w:p w14:paraId="08F3FAB1" w14:textId="77777777" w:rsidR="00D70E10" w:rsidRPr="00C11C1B" w:rsidRDefault="00D70E10" w:rsidP="00D70E10">
      <w:r w:rsidRPr="00C11C1B">
        <w:t>This file is used to provide endpoints details when JAX-WS web services are deployed in servlet container such as Tomcat. This file is present in WEB-INF directory and contains endpoint name, implementation class and URL pattern. For example;</w:t>
      </w:r>
    </w:p>
    <w:p w14:paraId="12E4FDFE" w14:textId="77777777" w:rsidR="00D70E10" w:rsidRPr="00C11C1B" w:rsidRDefault="00D70E10" w:rsidP="00D70E10">
      <w:pPr>
        <w:spacing w:after="0"/>
        <w:rPr>
          <w:b/>
        </w:rPr>
      </w:pPr>
      <w:r w:rsidRPr="00C11C1B">
        <w:rPr>
          <w:b/>
        </w:rPr>
        <w:t>sun-jaxws.xml</w:t>
      </w:r>
    </w:p>
    <w:p w14:paraId="75F0BAC2" w14:textId="77777777" w:rsidR="00D70E10" w:rsidRPr="00C11C1B" w:rsidRDefault="00D70E10" w:rsidP="00D70E10">
      <w:pPr>
        <w:pStyle w:val="1Output"/>
      </w:pPr>
      <w:r w:rsidRPr="00C11C1B">
        <w:t>&lt;?xml version="1.0" encoding="UTF-8"?&gt;</w:t>
      </w:r>
    </w:p>
    <w:p w14:paraId="2F399B3D" w14:textId="77777777" w:rsidR="00D70E10" w:rsidRPr="00C11C1B" w:rsidRDefault="00D70E10" w:rsidP="00D70E10">
      <w:pPr>
        <w:pStyle w:val="1Output"/>
      </w:pPr>
      <w:r w:rsidRPr="00C11C1B">
        <w:t>&lt;endpoints xmlns="http://java.sun.com/xml/ns/jax-ws/ri/runtime" version="2.0"&gt;</w:t>
      </w:r>
    </w:p>
    <w:p w14:paraId="50054941" w14:textId="77777777" w:rsidR="00D70E10" w:rsidRPr="00C11C1B" w:rsidRDefault="00D70E10" w:rsidP="00D70E10">
      <w:pPr>
        <w:pStyle w:val="1Output"/>
      </w:pPr>
      <w:r w:rsidRPr="00C11C1B">
        <w:t xml:space="preserve">  &lt;endpoint</w:t>
      </w:r>
    </w:p>
    <w:p w14:paraId="75D81123" w14:textId="77777777" w:rsidR="00D70E10" w:rsidRPr="00C11C1B" w:rsidRDefault="00D70E10" w:rsidP="00D70E10">
      <w:pPr>
        <w:pStyle w:val="1Output"/>
      </w:pPr>
      <w:r w:rsidRPr="00C11C1B">
        <w:t xml:space="preserve">     name="PersonServiceImpl"</w:t>
      </w:r>
    </w:p>
    <w:p w14:paraId="7D165356" w14:textId="77777777" w:rsidR="00D70E10" w:rsidRPr="00C11C1B" w:rsidRDefault="00D70E10" w:rsidP="00D70E10">
      <w:pPr>
        <w:pStyle w:val="1Output"/>
      </w:pPr>
      <w:r w:rsidRPr="00C11C1B">
        <w:t xml:space="preserve">     implementation="com.journaldev.jaxws.service.PersonServiceImpl"</w:t>
      </w:r>
    </w:p>
    <w:p w14:paraId="5C881289" w14:textId="77777777" w:rsidR="00D70E10" w:rsidRPr="00C11C1B" w:rsidRDefault="00D70E10" w:rsidP="00D70E10">
      <w:pPr>
        <w:pStyle w:val="1Output"/>
      </w:pPr>
      <w:r w:rsidRPr="00C11C1B">
        <w:t xml:space="preserve">     url-pattern="/personWS"/&gt;</w:t>
      </w:r>
    </w:p>
    <w:p w14:paraId="6B3BFB31" w14:textId="77777777" w:rsidR="00D70E10" w:rsidRPr="00C11C1B" w:rsidRDefault="00D70E10" w:rsidP="00D70E10">
      <w:pPr>
        <w:pStyle w:val="1Output"/>
      </w:pPr>
      <w:r w:rsidRPr="00C11C1B">
        <w:t>&lt;/endpoints&gt;</w:t>
      </w:r>
    </w:p>
    <w:p w14:paraId="6E059FA3" w14:textId="77777777" w:rsidR="00D70E10" w:rsidRPr="00552730" w:rsidRDefault="00D70E10" w:rsidP="008151C9">
      <w:pPr>
        <w:pStyle w:val="Heading30"/>
      </w:pPr>
      <w:r w:rsidRPr="00552730">
        <w:lastRenderedPageBreak/>
        <w:t>Name important annotations used in JAX-RS API?</w:t>
      </w:r>
    </w:p>
    <w:p w14:paraId="68CA1D75" w14:textId="77777777" w:rsidR="00D70E10" w:rsidRPr="00552730" w:rsidRDefault="00D70E10" w:rsidP="00D70E10">
      <w:r w:rsidRPr="00552730">
        <w:t>Some of the important JAX-RS annotations are:</w:t>
      </w:r>
    </w:p>
    <w:p w14:paraId="2CD90B6A" w14:textId="77777777" w:rsidR="00D70E10" w:rsidRPr="00552730" w:rsidRDefault="00D70E10" w:rsidP="00151D89">
      <w:pPr>
        <w:numPr>
          <w:ilvl w:val="0"/>
          <w:numId w:val="63"/>
        </w:numPr>
      </w:pPr>
      <w:r w:rsidRPr="00552730">
        <w:rPr>
          <w:rStyle w:val="1OutputChar"/>
        </w:rPr>
        <w:t>@Path:</w:t>
      </w:r>
      <w:r w:rsidRPr="00552730">
        <w:t xml:space="preserve"> used to specify the relative path of class and methods. We can get the URI of a webservice by scanning the Path annotation value.</w:t>
      </w:r>
    </w:p>
    <w:p w14:paraId="1D97A94B" w14:textId="77777777" w:rsidR="00D70E10" w:rsidRPr="00552730" w:rsidRDefault="00D70E10" w:rsidP="00151D89">
      <w:pPr>
        <w:numPr>
          <w:ilvl w:val="0"/>
          <w:numId w:val="63"/>
        </w:numPr>
      </w:pPr>
      <w:r w:rsidRPr="00552730">
        <w:rPr>
          <w:rStyle w:val="1OutputChar"/>
        </w:rPr>
        <w:t>@GET, @PUT, @POST, @DELETE and @HEAD</w:t>
      </w:r>
      <w:r w:rsidRPr="00552730">
        <w:t>: used to specify the HTTP request type for a method.</w:t>
      </w:r>
    </w:p>
    <w:p w14:paraId="5E46562B" w14:textId="77777777" w:rsidR="00D70E10" w:rsidRPr="00552730" w:rsidRDefault="00D70E10" w:rsidP="00151D89">
      <w:pPr>
        <w:numPr>
          <w:ilvl w:val="0"/>
          <w:numId w:val="63"/>
        </w:numPr>
      </w:pPr>
      <w:r w:rsidRPr="00552730">
        <w:rPr>
          <w:rStyle w:val="1OutputChar"/>
        </w:rPr>
        <w:t>@Produces, @Consumes:</w:t>
      </w:r>
      <w:r w:rsidRPr="00552730">
        <w:t xml:space="preserve"> used to specify the request and response types.</w:t>
      </w:r>
    </w:p>
    <w:p w14:paraId="4B64AB1A" w14:textId="3FCF79B4" w:rsidR="00D70E10" w:rsidRDefault="00D70E10" w:rsidP="00151D89">
      <w:pPr>
        <w:numPr>
          <w:ilvl w:val="0"/>
          <w:numId w:val="63"/>
        </w:numPr>
      </w:pPr>
      <w:r w:rsidRPr="00552730">
        <w:rPr>
          <w:rStyle w:val="1OutputChar"/>
        </w:rPr>
        <w:t>@PathParam:</w:t>
      </w:r>
      <w:r w:rsidRPr="00552730">
        <w:t xml:space="preserve"> used to bind the method parameter to path value by parsing it.</w:t>
      </w:r>
    </w:p>
    <w:p w14:paraId="157CB666" w14:textId="77777777" w:rsidR="00A34AA2" w:rsidRPr="00552730" w:rsidRDefault="00A34AA2" w:rsidP="00A34AA2"/>
    <w:p w14:paraId="7004EB78" w14:textId="77777777" w:rsidR="006C7327" w:rsidRPr="008460B2" w:rsidRDefault="006C7327" w:rsidP="008151C9">
      <w:pPr>
        <w:pStyle w:val="Heading30"/>
      </w:pPr>
      <w:r w:rsidRPr="008460B2">
        <w:t>What is purpose of different HTTP Request Types in RESTful Web Service?</w:t>
      </w:r>
    </w:p>
    <w:p w14:paraId="07CA516F" w14:textId="77777777" w:rsidR="006C7327" w:rsidRPr="008460B2" w:rsidRDefault="006C7327" w:rsidP="00CB2B37">
      <w:pPr>
        <w:pStyle w:val="ListParagraph"/>
        <w:numPr>
          <w:ilvl w:val="0"/>
          <w:numId w:val="105"/>
        </w:numPr>
      </w:pPr>
      <w:r w:rsidRPr="008460B2">
        <w:rPr>
          <w:b/>
          <w:color w:val="FF0000"/>
          <w:shd w:val="clear" w:color="auto" w:fill="FFFFFF"/>
        </w:rPr>
        <w:t>GET</w:t>
      </w:r>
      <w:r w:rsidRPr="008460B2">
        <w:rPr>
          <w:color w:val="FF0000"/>
          <w:shd w:val="clear" w:color="auto" w:fill="FFFFFF"/>
        </w:rPr>
        <w:t xml:space="preserve"> </w:t>
      </w:r>
      <w:r w:rsidRPr="008460B2">
        <w:rPr>
          <w:shd w:val="clear" w:color="auto" w:fill="FFFFFF"/>
        </w:rPr>
        <w:t>request on </w:t>
      </w:r>
      <w:r w:rsidRPr="008460B2">
        <w:rPr>
          <w:rFonts w:ascii="Courier New" w:hAnsi="Courier New" w:cs="Courier New"/>
          <w:shd w:val="clear" w:color="auto" w:fill="FFFFFF"/>
        </w:rPr>
        <w:t>/employee/101</w:t>
      </w:r>
      <w:r w:rsidRPr="008460B2">
        <w:rPr>
          <w:shd w:val="clear" w:color="auto" w:fill="FFFFFF"/>
        </w:rPr>
        <w:t>, you can retrieve details of that user.</w:t>
      </w:r>
    </w:p>
    <w:p w14:paraId="77A2C618" w14:textId="77777777" w:rsidR="006C7327" w:rsidRPr="008460B2" w:rsidRDefault="006C7327" w:rsidP="00CB2B37">
      <w:pPr>
        <w:pStyle w:val="ListParagraph"/>
        <w:numPr>
          <w:ilvl w:val="0"/>
          <w:numId w:val="105"/>
        </w:numPr>
      </w:pPr>
      <w:r w:rsidRPr="008460B2">
        <w:rPr>
          <w:b/>
          <w:color w:val="FF0000"/>
          <w:shd w:val="clear" w:color="auto" w:fill="FFFFFF"/>
        </w:rPr>
        <w:t>POST</w:t>
      </w:r>
      <w:r w:rsidRPr="008460B2">
        <w:rPr>
          <w:color w:val="FF0000"/>
          <w:shd w:val="clear" w:color="auto" w:fill="FFFFFF"/>
        </w:rPr>
        <w:t xml:space="preserve"> </w:t>
      </w:r>
      <w:r w:rsidRPr="008460B2">
        <w:rPr>
          <w:shd w:val="clear" w:color="auto" w:fill="FFFFFF"/>
        </w:rPr>
        <w:t>on employe/102 would create a new user with employee id </w:t>
      </w:r>
      <w:r w:rsidRPr="008460B2">
        <w:rPr>
          <w:rFonts w:ascii="Courier New" w:hAnsi="Courier New" w:cs="Courier New"/>
          <w:shd w:val="clear" w:color="auto" w:fill="FFFFFF"/>
        </w:rPr>
        <w:t>102</w:t>
      </w:r>
      <w:r w:rsidRPr="008460B2">
        <w:rPr>
          <w:shd w:val="clear" w:color="auto" w:fill="FFFFFF"/>
        </w:rPr>
        <w:t xml:space="preserve">, </w:t>
      </w:r>
    </w:p>
    <w:p w14:paraId="3A967E74" w14:textId="77777777" w:rsidR="006C7327" w:rsidRPr="008460B2" w:rsidRDefault="006C7327" w:rsidP="00CB2B37">
      <w:pPr>
        <w:pStyle w:val="ListParagraph"/>
        <w:numPr>
          <w:ilvl w:val="0"/>
          <w:numId w:val="105"/>
        </w:numPr>
      </w:pPr>
      <w:r w:rsidRPr="008460B2">
        <w:rPr>
          <w:b/>
          <w:color w:val="FF0000"/>
          <w:shd w:val="clear" w:color="auto" w:fill="FFFFFF"/>
        </w:rPr>
        <w:t>PUT</w:t>
      </w:r>
      <w:r w:rsidRPr="008460B2">
        <w:rPr>
          <w:color w:val="FF0000"/>
          <w:shd w:val="clear" w:color="auto" w:fill="FFFFFF"/>
        </w:rPr>
        <w:t xml:space="preserve"> </w:t>
      </w:r>
      <w:r w:rsidRPr="008460B2">
        <w:rPr>
          <w:shd w:val="clear" w:color="auto" w:fill="FFFFFF"/>
        </w:rPr>
        <w:t>request type on /</w:t>
      </w:r>
      <w:r w:rsidRPr="008460B2">
        <w:rPr>
          <w:rFonts w:ascii="Courier New" w:hAnsi="Courier New" w:cs="Courier New"/>
          <w:shd w:val="clear" w:color="auto" w:fill="FFFFFF"/>
        </w:rPr>
        <w:t>employee/101</w:t>
      </w:r>
      <w:r w:rsidRPr="008460B2">
        <w:rPr>
          <w:shd w:val="clear" w:color="auto" w:fill="FFFFFF"/>
        </w:rPr>
        <w:t xml:space="preserve"> can be used to update </w:t>
      </w:r>
      <w:r>
        <w:rPr>
          <w:shd w:val="clear" w:color="auto" w:fill="FFFFFF"/>
        </w:rPr>
        <w:t>details of employee with id 101.</w:t>
      </w:r>
    </w:p>
    <w:p w14:paraId="3A7E0C2C" w14:textId="77777777" w:rsidR="006C7327" w:rsidRPr="008460B2" w:rsidRDefault="006C7327" w:rsidP="00CB2B37">
      <w:pPr>
        <w:pStyle w:val="ListParagraph"/>
        <w:numPr>
          <w:ilvl w:val="0"/>
          <w:numId w:val="105"/>
        </w:numPr>
      </w:pPr>
      <w:r w:rsidRPr="008460B2">
        <w:rPr>
          <w:b/>
          <w:color w:val="FF0000"/>
          <w:shd w:val="clear" w:color="auto" w:fill="FFFFFF"/>
        </w:rPr>
        <w:t>DELETE</w:t>
      </w:r>
      <w:r w:rsidRPr="008460B2">
        <w:rPr>
          <w:color w:val="FF0000"/>
          <w:shd w:val="clear" w:color="auto" w:fill="FFFFFF"/>
        </w:rPr>
        <w:t> </w:t>
      </w:r>
      <w:r w:rsidRPr="008460B2">
        <w:rPr>
          <w:shd w:val="clear" w:color="auto" w:fill="FFFFFF"/>
        </w:rPr>
        <w:t>method on </w:t>
      </w:r>
      <w:r w:rsidRPr="008460B2">
        <w:rPr>
          <w:rFonts w:ascii="Courier New" w:hAnsi="Courier New" w:cs="Courier New"/>
          <w:shd w:val="clear" w:color="auto" w:fill="FFFFFF"/>
        </w:rPr>
        <w:t>/employee/101</w:t>
      </w:r>
      <w:r w:rsidRPr="008460B2">
        <w:rPr>
          <w:shd w:val="clear" w:color="auto" w:fill="FFFFFF"/>
        </w:rPr>
        <w:t> can be used to remove data for that id.</w:t>
      </w:r>
    </w:p>
    <w:p w14:paraId="10A5BA45" w14:textId="0507AD1C" w:rsidR="006C7327" w:rsidRDefault="006C7327" w:rsidP="006C7327">
      <w:pPr>
        <w:rPr>
          <w:b/>
          <w:shd w:val="clear" w:color="auto" w:fill="FFFFFF"/>
        </w:rPr>
      </w:pPr>
      <w:r w:rsidRPr="008460B2">
        <w:rPr>
          <w:shd w:val="clear" w:color="auto" w:fill="FFFFFF"/>
        </w:rPr>
        <w:t xml:space="preserve">By the way, in the case of PUT and POST method representation would be in the </w:t>
      </w:r>
      <w:r w:rsidRPr="008460B2">
        <w:rPr>
          <w:b/>
          <w:shd w:val="clear" w:color="auto" w:fill="FFFFFF"/>
        </w:rPr>
        <w:t>request body</w:t>
      </w:r>
    </w:p>
    <w:p w14:paraId="1288AC98" w14:textId="38EA4471" w:rsidR="006C0E91" w:rsidRDefault="006C0E91" w:rsidP="008151C9">
      <w:pPr>
        <w:pStyle w:val="Heading30"/>
        <w:rPr>
          <w:shd w:val="clear" w:color="auto" w:fill="FFFFFF"/>
        </w:rPr>
      </w:pPr>
      <w:r>
        <w:rPr>
          <w:shd w:val="clear" w:color="auto" w:fill="FFFFFF"/>
        </w:rPr>
        <w:t>Is SOAP a stateless or a stateful protocol?</w:t>
      </w:r>
    </w:p>
    <w:p w14:paraId="03831B90" w14:textId="7CF740C7" w:rsidR="006C0E91" w:rsidRDefault="006C0E91" w:rsidP="006C0E91">
      <w:pPr>
        <w:rPr>
          <w:b/>
          <w:shd w:val="clear" w:color="auto" w:fill="FFFFFF"/>
        </w:rPr>
      </w:pPr>
      <w:r>
        <w:rPr>
          <w:shd w:val="clear" w:color="auto" w:fill="FFFFFF"/>
        </w:rPr>
        <w:t>Soap as data can be used in both variants in </w:t>
      </w:r>
      <w:r>
        <w:rPr>
          <w:b/>
          <w:bCs/>
          <w:shd w:val="clear" w:color="auto" w:fill="FFFFFF"/>
        </w:rPr>
        <w:t>service - stateful or stateless</w:t>
      </w:r>
      <w:r>
        <w:rPr>
          <w:shd w:val="clear" w:color="auto" w:fill="FFFFFF"/>
        </w:rPr>
        <w:t xml:space="preserve">. By </w:t>
      </w:r>
      <w:r w:rsidR="00061259">
        <w:rPr>
          <w:shd w:val="clear" w:color="auto" w:fill="FFFFFF"/>
        </w:rPr>
        <w:t>default,</w:t>
      </w:r>
      <w:r>
        <w:rPr>
          <w:shd w:val="clear" w:color="auto" w:fill="FFFFFF"/>
        </w:rPr>
        <w:t xml:space="preserve"> soap service is stateless.</w:t>
      </w:r>
    </w:p>
    <w:p w14:paraId="188E37A0" w14:textId="77777777" w:rsidR="00061259" w:rsidRPr="00061259" w:rsidRDefault="00061259" w:rsidP="00061259">
      <w:r w:rsidRPr="00061259">
        <w:t>There are Web service use cases where a client may want to save data on the service during one invocation and then use that data during a subsequent invocation. For example, a shopping cart object may be added to by repeated calls to the </w:t>
      </w:r>
      <w:r w:rsidRPr="00061259">
        <w:rPr>
          <w:b/>
          <w:bCs/>
        </w:rPr>
        <w:t>addToCart</w:t>
      </w:r>
      <w:r w:rsidRPr="00061259">
        <w:t> web method and then fetched by the </w:t>
      </w:r>
      <w:r w:rsidRPr="00061259">
        <w:rPr>
          <w:b/>
          <w:bCs/>
        </w:rPr>
        <w:t>getCart</w:t>
      </w:r>
      <w:r w:rsidRPr="00061259">
        <w:t> web method. In a stateless Web service, the shopping cart object would always be empty, no matter how many </w:t>
      </w:r>
      <w:r w:rsidRPr="00061259">
        <w:rPr>
          <w:b/>
          <w:bCs/>
        </w:rPr>
        <w:t>addToCart</w:t>
      </w:r>
      <w:r w:rsidRPr="00061259">
        <w:t> methods were called. But by using HTTP Sessions to maintain state across Web service invocations, the cart may be built up incrementally, and then returned to the client.</w:t>
      </w:r>
    </w:p>
    <w:p w14:paraId="22F8BC9C" w14:textId="460FDCB1" w:rsidR="00061259" w:rsidRDefault="00061259" w:rsidP="00061259">
      <w:r w:rsidRPr="00061259">
        <w:t>Enabling stateful support in a JAX-WS Web service requires a minimal amount of coding on both the client and server.</w:t>
      </w:r>
    </w:p>
    <w:p w14:paraId="4201D986" w14:textId="77777777" w:rsidR="00622116" w:rsidRPr="003F122A" w:rsidRDefault="00622116" w:rsidP="00622116">
      <w:r w:rsidRPr="003F122A">
        <w:t>The steps required on the server:</w:t>
      </w:r>
    </w:p>
    <w:p w14:paraId="5C02B31C" w14:textId="77777777" w:rsidR="00622116" w:rsidRPr="003F122A" w:rsidRDefault="00622116" w:rsidP="00CB2B37">
      <w:pPr>
        <w:pStyle w:val="ListParagraph"/>
        <w:numPr>
          <w:ilvl w:val="0"/>
          <w:numId w:val="152"/>
        </w:numPr>
      </w:pPr>
      <w:r w:rsidRPr="003F122A">
        <w:t xml:space="preserve">Add the </w:t>
      </w:r>
      <w:r w:rsidRPr="003F122A">
        <w:rPr>
          <w:rStyle w:val="3BlueChar"/>
        </w:rPr>
        <w:t>@Resource</w:t>
      </w:r>
      <w:r w:rsidRPr="003F122A">
        <w:t xml:space="preserve"> to the top of your Web service.</w:t>
      </w:r>
    </w:p>
    <w:p w14:paraId="6E9E134F" w14:textId="77777777" w:rsidR="00622116" w:rsidRPr="003F122A" w:rsidRDefault="00622116" w:rsidP="00CB2B37">
      <w:pPr>
        <w:pStyle w:val="ListParagraph"/>
        <w:numPr>
          <w:ilvl w:val="0"/>
          <w:numId w:val="152"/>
        </w:numPr>
      </w:pPr>
      <w:r w:rsidRPr="003F122A">
        <w:t xml:space="preserve">Add a variable of type </w:t>
      </w:r>
      <w:r w:rsidRPr="003F122A">
        <w:rPr>
          <w:rStyle w:val="3BlueChar"/>
        </w:rPr>
        <w:t>WebServiceContext</w:t>
      </w:r>
      <w:r w:rsidRPr="003F122A">
        <w:t xml:space="preserve"> that will have the context injected into it.</w:t>
      </w:r>
    </w:p>
    <w:p w14:paraId="4157AB3F" w14:textId="77777777" w:rsidR="00622116" w:rsidRPr="003F122A" w:rsidRDefault="00622116" w:rsidP="00CB2B37">
      <w:pPr>
        <w:pStyle w:val="ListParagraph"/>
        <w:numPr>
          <w:ilvl w:val="0"/>
          <w:numId w:val="152"/>
        </w:numPr>
      </w:pPr>
      <w:r w:rsidRPr="003F122A">
        <w:t xml:space="preserve">Using the </w:t>
      </w:r>
      <w:r w:rsidRPr="003F122A">
        <w:rPr>
          <w:rStyle w:val="3BlueChar"/>
        </w:rPr>
        <w:t>WebServiceContext</w:t>
      </w:r>
      <w:r w:rsidRPr="003F122A">
        <w:t xml:space="preserve">, get the </w:t>
      </w:r>
      <w:r w:rsidRPr="003F122A">
        <w:rPr>
          <w:rStyle w:val="2SyntaxChar"/>
        </w:rPr>
        <w:t>HttpSession</w:t>
      </w:r>
      <w:r w:rsidRPr="003F122A">
        <w:t xml:space="preserve"> object.</w:t>
      </w:r>
    </w:p>
    <w:p w14:paraId="5B5158F1" w14:textId="77777777" w:rsidR="00622116" w:rsidRPr="003F122A" w:rsidRDefault="00622116" w:rsidP="00CB2B37">
      <w:pPr>
        <w:pStyle w:val="ListParagraph"/>
        <w:numPr>
          <w:ilvl w:val="0"/>
          <w:numId w:val="152"/>
        </w:numPr>
      </w:pPr>
      <w:r w:rsidRPr="003F122A">
        <w:t xml:space="preserve">Save objects in the </w:t>
      </w:r>
      <w:r w:rsidRPr="003F122A">
        <w:rPr>
          <w:rStyle w:val="2SyntaxChar"/>
        </w:rPr>
        <w:t>HttpSession</w:t>
      </w:r>
      <w:r w:rsidRPr="003F122A">
        <w:t xml:space="preserve"> using the </w:t>
      </w:r>
      <w:r w:rsidRPr="003F122A">
        <w:rPr>
          <w:rStyle w:val="0BlueChar"/>
        </w:rPr>
        <w:t>setAttribute</w:t>
      </w:r>
      <w:r w:rsidRPr="003F122A">
        <w:t xml:space="preserve"> method and retrieve saved object using getAttribute. Objects are identified by a string value you assign.</w:t>
      </w:r>
    </w:p>
    <w:p w14:paraId="2CC22B90" w14:textId="624FEBBC" w:rsidR="00622116" w:rsidRPr="00622116" w:rsidRDefault="00622116" w:rsidP="00622116">
      <w:pPr>
        <w:pStyle w:val="1Output"/>
        <w:shd w:val="clear" w:color="auto" w:fill="0D0D0D" w:themeFill="text1" w:themeFillTint="F2"/>
        <w:spacing w:line="276" w:lineRule="auto"/>
        <w:rPr>
          <w:color w:val="FFFF00"/>
        </w:rPr>
      </w:pPr>
      <w:r w:rsidRPr="00622116">
        <w:rPr>
          <w:color w:val="FFFF00"/>
        </w:rPr>
        <w:t>Accessing HTTP Session on the Server</w:t>
      </w:r>
    </w:p>
    <w:p w14:paraId="712161C9" w14:textId="22CCFAE7" w:rsidR="00622116" w:rsidRPr="00622116" w:rsidRDefault="00622116" w:rsidP="00622116">
      <w:pPr>
        <w:pStyle w:val="1Output"/>
        <w:rPr>
          <w:color w:val="4C483D" w:themeColor="text2"/>
        </w:rPr>
      </w:pPr>
      <w:r w:rsidRPr="00622116">
        <w:rPr>
          <w:color w:val="646464"/>
        </w:rPr>
        <w:t>@</w:t>
      </w:r>
      <w:r w:rsidRPr="00622116">
        <w:t>WebService</w:t>
      </w:r>
    </w:p>
    <w:p w14:paraId="28B14D50" w14:textId="77777777" w:rsidR="00622116" w:rsidRPr="00622116" w:rsidRDefault="00622116" w:rsidP="00622116">
      <w:pPr>
        <w:pStyle w:val="1Output"/>
        <w:rPr>
          <w:color w:val="4C483D" w:themeColor="text2"/>
        </w:rPr>
      </w:pPr>
      <w:r w:rsidRPr="00622116">
        <w:rPr>
          <w:bCs/>
          <w:color w:val="7F0055"/>
        </w:rPr>
        <w:t>public</w:t>
      </w:r>
      <w:r w:rsidRPr="00622116">
        <w:t xml:space="preserve"> </w:t>
      </w:r>
      <w:r w:rsidRPr="00622116">
        <w:rPr>
          <w:bCs/>
          <w:color w:val="7F0055"/>
        </w:rPr>
        <w:t>class</w:t>
      </w:r>
      <w:r w:rsidRPr="00622116">
        <w:t xml:space="preserve"> ShoppingCart {</w:t>
      </w:r>
    </w:p>
    <w:p w14:paraId="34EFC21E" w14:textId="77777777" w:rsidR="00622116" w:rsidRPr="00622116" w:rsidRDefault="00622116" w:rsidP="00622116">
      <w:pPr>
        <w:pStyle w:val="1Output"/>
        <w:rPr>
          <w:color w:val="4C483D" w:themeColor="text2"/>
        </w:rPr>
      </w:pPr>
      <w:r w:rsidRPr="00622116">
        <w:tab/>
      </w:r>
      <w:r w:rsidRPr="00622116">
        <w:rPr>
          <w:color w:val="646464"/>
        </w:rPr>
        <w:t>@</w:t>
      </w:r>
      <w:r w:rsidRPr="00622116">
        <w:t xml:space="preserve">Resource </w:t>
      </w:r>
      <w:r w:rsidRPr="00622116">
        <w:rPr>
          <w:color w:val="3F7F5F"/>
        </w:rPr>
        <w:t>// Step 1</w:t>
      </w:r>
    </w:p>
    <w:p w14:paraId="6CF6BA62" w14:textId="77777777" w:rsidR="00622116" w:rsidRPr="00622116" w:rsidRDefault="00622116" w:rsidP="00622116">
      <w:pPr>
        <w:pStyle w:val="1Output"/>
        <w:rPr>
          <w:color w:val="4C483D" w:themeColor="text2"/>
        </w:rPr>
      </w:pPr>
      <w:r w:rsidRPr="00622116">
        <w:tab/>
      </w:r>
      <w:r w:rsidRPr="00622116">
        <w:rPr>
          <w:bCs/>
          <w:color w:val="7F0055"/>
        </w:rPr>
        <w:t>private</w:t>
      </w:r>
      <w:r w:rsidRPr="00622116">
        <w:t xml:space="preserve"> WebServiceContext </w:t>
      </w:r>
      <w:r w:rsidRPr="00622116">
        <w:rPr>
          <w:color w:val="0000C0"/>
        </w:rPr>
        <w:t>wsContext</w:t>
      </w:r>
      <w:r w:rsidRPr="00622116">
        <w:t xml:space="preserve">; </w:t>
      </w:r>
      <w:r w:rsidRPr="00622116">
        <w:rPr>
          <w:color w:val="3F7F5F"/>
        </w:rPr>
        <w:t>// Step 2</w:t>
      </w:r>
    </w:p>
    <w:p w14:paraId="5059385D" w14:textId="77777777" w:rsidR="00622116" w:rsidRPr="00622116" w:rsidRDefault="00622116" w:rsidP="00622116">
      <w:pPr>
        <w:pStyle w:val="1Output"/>
        <w:rPr>
          <w:color w:val="4C483D" w:themeColor="text2"/>
        </w:rPr>
      </w:pPr>
    </w:p>
    <w:p w14:paraId="09D41DE2" w14:textId="3BE45398" w:rsidR="00622116" w:rsidRPr="00622116" w:rsidRDefault="00622116" w:rsidP="00622116">
      <w:pPr>
        <w:pStyle w:val="1Output"/>
        <w:rPr>
          <w:color w:val="4C483D" w:themeColor="text2"/>
        </w:rPr>
      </w:pPr>
      <w:r w:rsidRPr="00622116">
        <w:rPr>
          <w:bCs/>
          <w:color w:val="7F0055"/>
        </w:rPr>
        <w:t>public</w:t>
      </w:r>
      <w:r w:rsidRPr="00622116">
        <w:t xml:space="preserve"> </w:t>
      </w:r>
      <w:r w:rsidRPr="00622116">
        <w:rPr>
          <w:bCs/>
          <w:color w:val="7F0055"/>
        </w:rPr>
        <w:t>int</w:t>
      </w:r>
      <w:r w:rsidRPr="00622116">
        <w:t xml:space="preserve"> addToCart(Item item) {</w:t>
      </w:r>
    </w:p>
    <w:p w14:paraId="56D564F7" w14:textId="77777777" w:rsidR="00622116" w:rsidRPr="00622116" w:rsidRDefault="00622116" w:rsidP="00622116">
      <w:pPr>
        <w:pStyle w:val="1Output"/>
        <w:rPr>
          <w:color w:val="4C483D" w:themeColor="text2"/>
        </w:rPr>
      </w:pPr>
      <w:r w:rsidRPr="00622116">
        <w:t xml:space="preserve">    MessageContext mc = wsContext.getMessageContext(); </w:t>
      </w:r>
      <w:r w:rsidRPr="00622116">
        <w:rPr>
          <w:color w:val="3F7F5F"/>
        </w:rPr>
        <w:t>// Step 3</w:t>
      </w:r>
    </w:p>
    <w:p w14:paraId="538F3996" w14:textId="77777777" w:rsidR="00622116" w:rsidRPr="00622116" w:rsidRDefault="00622116" w:rsidP="00622116">
      <w:pPr>
        <w:pStyle w:val="1Output"/>
        <w:rPr>
          <w:color w:val="4C483D" w:themeColor="text2"/>
        </w:rPr>
      </w:pPr>
      <w:r w:rsidRPr="00622116">
        <w:lastRenderedPageBreak/>
        <w:t xml:space="preserve">    HttpSession session = mc.get(MessageContext.SERVLET_REQUEST)).getSession();</w:t>
      </w:r>
    </w:p>
    <w:p w14:paraId="45503AAC" w14:textId="77777777" w:rsidR="00622116" w:rsidRDefault="00622116" w:rsidP="00622116">
      <w:pPr>
        <w:pStyle w:val="1Output"/>
      </w:pPr>
    </w:p>
    <w:p w14:paraId="38A111E0" w14:textId="4167C729" w:rsidR="00622116" w:rsidRPr="00622116" w:rsidRDefault="00622116" w:rsidP="00622116">
      <w:pPr>
        <w:pStyle w:val="1Output"/>
        <w:rPr>
          <w:color w:val="4C483D" w:themeColor="text2"/>
        </w:rPr>
      </w:pPr>
      <w:r w:rsidRPr="00622116">
        <w:t xml:space="preserve">  </w:t>
      </w:r>
      <w:r w:rsidRPr="00622116">
        <w:rPr>
          <w:bCs/>
          <w:color w:val="7F0055"/>
        </w:rPr>
        <w:t>if</w:t>
      </w:r>
      <w:r w:rsidRPr="00622116">
        <w:t xml:space="preserve"> (session == </w:t>
      </w:r>
      <w:r w:rsidRPr="00622116">
        <w:rPr>
          <w:bCs/>
          <w:color w:val="7F0055"/>
        </w:rPr>
        <w:t>null</w:t>
      </w:r>
      <w:r w:rsidRPr="00622116">
        <w:t>)</w:t>
      </w:r>
    </w:p>
    <w:p w14:paraId="163784CF" w14:textId="77777777" w:rsidR="00622116" w:rsidRPr="00622116" w:rsidRDefault="00622116" w:rsidP="00622116">
      <w:pPr>
        <w:pStyle w:val="1Output"/>
        <w:rPr>
          <w:color w:val="4C483D" w:themeColor="text2"/>
        </w:rPr>
      </w:pPr>
      <w:r w:rsidRPr="00622116">
        <w:t xml:space="preserve">    </w:t>
      </w:r>
      <w:r w:rsidRPr="00622116">
        <w:rPr>
          <w:bCs/>
          <w:color w:val="7F0055"/>
        </w:rPr>
        <w:t>throw</w:t>
      </w:r>
      <w:r w:rsidRPr="00622116">
        <w:t xml:space="preserve"> </w:t>
      </w:r>
      <w:r w:rsidRPr="00622116">
        <w:rPr>
          <w:bCs/>
          <w:color w:val="7F0055"/>
        </w:rPr>
        <w:t>new</w:t>
      </w:r>
      <w:r w:rsidRPr="00622116">
        <w:t xml:space="preserve"> WebServiceException(</w:t>
      </w:r>
      <w:r w:rsidRPr="00622116">
        <w:rPr>
          <w:color w:val="2A00FF"/>
        </w:rPr>
        <w:t>"No HTTP Session found"</w:t>
      </w:r>
      <w:r w:rsidRPr="00622116">
        <w:t>);</w:t>
      </w:r>
    </w:p>
    <w:p w14:paraId="6AEEC925" w14:textId="77777777" w:rsidR="00622116" w:rsidRPr="00622116" w:rsidRDefault="00622116" w:rsidP="00622116">
      <w:pPr>
        <w:pStyle w:val="1Output"/>
        <w:rPr>
          <w:color w:val="4C483D" w:themeColor="text2"/>
        </w:rPr>
      </w:pPr>
      <w:r w:rsidRPr="00622116">
        <w:t xml:space="preserve">  </w:t>
      </w:r>
      <w:r w:rsidRPr="00622116">
        <w:rPr>
          <w:color w:val="3F7F5F"/>
        </w:rPr>
        <w:t>// Get the cart object from the HttpSession (or create a new one)</w:t>
      </w:r>
    </w:p>
    <w:p w14:paraId="65A78960" w14:textId="77777777" w:rsidR="00622116" w:rsidRPr="00622116" w:rsidRDefault="00622116" w:rsidP="00622116">
      <w:pPr>
        <w:pStyle w:val="1Output"/>
        <w:rPr>
          <w:color w:val="4C483D" w:themeColor="text2"/>
        </w:rPr>
      </w:pPr>
    </w:p>
    <w:p w14:paraId="674E084E" w14:textId="77777777" w:rsidR="00622116" w:rsidRPr="00622116" w:rsidRDefault="00622116" w:rsidP="00622116">
      <w:pPr>
        <w:pStyle w:val="1Output"/>
        <w:rPr>
          <w:color w:val="4C483D" w:themeColor="text2"/>
        </w:rPr>
      </w:pPr>
      <w:r w:rsidRPr="00622116">
        <w:t xml:space="preserve">  List &lt; Item &gt; cart = (List &lt; Item &gt; ) session.getAttribute(</w:t>
      </w:r>
      <w:r w:rsidRPr="00622116">
        <w:rPr>
          <w:color w:val="2A00FF"/>
        </w:rPr>
        <w:t>"myCart"</w:t>
      </w:r>
      <w:r w:rsidRPr="00622116">
        <w:t xml:space="preserve">); </w:t>
      </w:r>
      <w:r w:rsidRPr="00622116">
        <w:rPr>
          <w:color w:val="3F7F5F"/>
        </w:rPr>
        <w:t>// Step 4</w:t>
      </w:r>
    </w:p>
    <w:p w14:paraId="37A18FC6" w14:textId="77777777" w:rsidR="00622116" w:rsidRPr="00622116" w:rsidRDefault="00622116" w:rsidP="00622116">
      <w:pPr>
        <w:pStyle w:val="1Output"/>
        <w:rPr>
          <w:color w:val="4C483D" w:themeColor="text2"/>
        </w:rPr>
      </w:pPr>
      <w:r w:rsidRPr="00622116">
        <w:t xml:space="preserve">  </w:t>
      </w:r>
      <w:r w:rsidRPr="00622116">
        <w:rPr>
          <w:bCs/>
          <w:color w:val="7F0055"/>
        </w:rPr>
        <w:t>if</w:t>
      </w:r>
      <w:r w:rsidRPr="00622116">
        <w:t xml:space="preserve"> (cart == </w:t>
      </w:r>
      <w:r w:rsidRPr="00622116">
        <w:rPr>
          <w:bCs/>
          <w:color w:val="7F0055"/>
        </w:rPr>
        <w:t>null</w:t>
      </w:r>
      <w:r w:rsidRPr="00622116">
        <w:t>)</w:t>
      </w:r>
    </w:p>
    <w:p w14:paraId="4C1566EF" w14:textId="2249A818" w:rsidR="00622116" w:rsidRPr="00622116" w:rsidRDefault="00622116" w:rsidP="00622116">
      <w:pPr>
        <w:pStyle w:val="1Output"/>
        <w:rPr>
          <w:color w:val="4C483D" w:themeColor="text2"/>
        </w:rPr>
      </w:pPr>
      <w:r w:rsidRPr="00622116">
        <w:t xml:space="preserve">   cart = </w:t>
      </w:r>
      <w:r w:rsidRPr="00622116">
        <w:rPr>
          <w:bCs/>
          <w:color w:val="7F0055"/>
        </w:rPr>
        <w:t>new</w:t>
      </w:r>
      <w:r w:rsidRPr="00622116">
        <w:t xml:space="preserve"> ArrayList &lt; Item &gt; ();</w:t>
      </w:r>
    </w:p>
    <w:p w14:paraId="6C1ACE04" w14:textId="31E7BCF7" w:rsidR="00622116" w:rsidRPr="00622116" w:rsidRDefault="00622116" w:rsidP="00622116">
      <w:pPr>
        <w:pStyle w:val="1Output"/>
        <w:rPr>
          <w:color w:val="4C483D" w:themeColor="text2"/>
        </w:rPr>
      </w:pPr>
      <w:r>
        <w:t xml:space="preserve"> </w:t>
      </w:r>
      <w:r w:rsidRPr="00622116">
        <w:t xml:space="preserve">  cart.add(item);</w:t>
      </w:r>
    </w:p>
    <w:p w14:paraId="230CB9AD" w14:textId="77777777" w:rsidR="00622116" w:rsidRDefault="00622116" w:rsidP="00622116">
      <w:pPr>
        <w:pStyle w:val="1Output"/>
      </w:pPr>
      <w:r w:rsidRPr="00622116">
        <w:t xml:space="preserve"> </w:t>
      </w:r>
    </w:p>
    <w:p w14:paraId="5B5E5E92" w14:textId="3D4534F0" w:rsidR="00622116" w:rsidRPr="00622116" w:rsidRDefault="00622116" w:rsidP="00622116">
      <w:pPr>
        <w:pStyle w:val="1Output"/>
        <w:rPr>
          <w:color w:val="4C483D" w:themeColor="text2"/>
        </w:rPr>
      </w:pPr>
      <w:r w:rsidRPr="00622116">
        <w:t xml:space="preserve"> </w:t>
      </w:r>
      <w:r w:rsidRPr="00622116">
        <w:rPr>
          <w:color w:val="3F7F5F"/>
        </w:rPr>
        <w:t xml:space="preserve">// Save the updated cart in the HTTPSession </w:t>
      </w:r>
    </w:p>
    <w:p w14:paraId="4E5EEF44" w14:textId="77777777" w:rsidR="00622116" w:rsidRPr="00622116" w:rsidRDefault="00622116" w:rsidP="00622116">
      <w:pPr>
        <w:pStyle w:val="1Output"/>
        <w:rPr>
          <w:color w:val="4C483D" w:themeColor="text2"/>
        </w:rPr>
      </w:pPr>
      <w:r w:rsidRPr="00622116">
        <w:t xml:space="preserve">  session.setAttribute(</w:t>
      </w:r>
      <w:r w:rsidRPr="00622116">
        <w:rPr>
          <w:color w:val="2A00FF"/>
        </w:rPr>
        <w:t>"myCart"</w:t>
      </w:r>
      <w:r w:rsidRPr="00622116">
        <w:t>, cart);</w:t>
      </w:r>
    </w:p>
    <w:p w14:paraId="2B0DD095" w14:textId="77777777" w:rsidR="00622116" w:rsidRPr="00622116" w:rsidRDefault="00622116" w:rsidP="00622116">
      <w:pPr>
        <w:pStyle w:val="1Output"/>
        <w:rPr>
          <w:color w:val="4C483D" w:themeColor="text2"/>
        </w:rPr>
      </w:pPr>
      <w:r w:rsidRPr="00622116">
        <w:t xml:space="preserve">  </w:t>
      </w:r>
      <w:r w:rsidRPr="00622116">
        <w:rPr>
          <w:bCs/>
          <w:color w:val="7F0055"/>
        </w:rPr>
        <w:t>return</w:t>
      </w:r>
      <w:r w:rsidRPr="00622116">
        <w:t xml:space="preserve"> cart.size();</w:t>
      </w:r>
    </w:p>
    <w:p w14:paraId="4C07A58A" w14:textId="77777777" w:rsidR="00622116" w:rsidRPr="00622116" w:rsidRDefault="00622116" w:rsidP="00622116">
      <w:pPr>
        <w:pStyle w:val="1Output"/>
        <w:rPr>
          <w:color w:val="4C483D" w:themeColor="text2"/>
        </w:rPr>
      </w:pPr>
      <w:r w:rsidRPr="00622116">
        <w:t>}</w:t>
      </w:r>
    </w:p>
    <w:p w14:paraId="69924039" w14:textId="5C668EED" w:rsidR="00622116" w:rsidRPr="00622116" w:rsidRDefault="00622116" w:rsidP="00622116">
      <w:pPr>
        <w:pStyle w:val="1Output"/>
      </w:pPr>
      <w:r w:rsidRPr="00622116">
        <w:t>}</w:t>
      </w:r>
    </w:p>
    <w:p w14:paraId="3960B3E0" w14:textId="77777777" w:rsidR="00622116" w:rsidRPr="00622116" w:rsidRDefault="00622116" w:rsidP="00622116">
      <w:pPr>
        <w:pStyle w:val="0Blue"/>
        <w:spacing w:after="0"/>
        <w:rPr>
          <w:b/>
          <w:bCs/>
        </w:rPr>
      </w:pPr>
      <w:r w:rsidRPr="00622116">
        <w:rPr>
          <w:b/>
          <w:bCs/>
        </w:rPr>
        <w:t>Enabling HTTP Session on the Client</w:t>
      </w:r>
    </w:p>
    <w:p w14:paraId="4DE1585D" w14:textId="77777777" w:rsidR="00622116" w:rsidRPr="00622116" w:rsidRDefault="00622116" w:rsidP="00622116">
      <w:pPr>
        <w:spacing w:after="0"/>
      </w:pPr>
      <w:r w:rsidRPr="00622116">
        <w:t>The client-side code is quite simple. All you need to do is set the SESSION_MAINTAIN_PROPERTY on the request context. This tells the client to pass back the HTTP Cookies that it receives from the Web service. The cookie contains a session ID that allows the server to match the Web service invocation with the correct HttpSession, providing access to any saved stateful objects.</w:t>
      </w:r>
    </w:p>
    <w:p w14:paraId="64CBFB1D" w14:textId="77777777" w:rsidR="00622116" w:rsidRDefault="00622116" w:rsidP="00622116">
      <w:pPr>
        <w:pStyle w:val="1Output"/>
        <w:rPr>
          <w:color w:val="4C483D" w:themeColor="text2"/>
        </w:rPr>
      </w:pPr>
      <w:r>
        <w:t xml:space="preserve">ShoppingCart proxy = </w:t>
      </w:r>
      <w:r>
        <w:rPr>
          <w:bCs/>
          <w:color w:val="7F0055"/>
        </w:rPr>
        <w:t>new</w:t>
      </w:r>
      <w:r>
        <w:t xml:space="preserve"> CartService().getCartPort();</w:t>
      </w:r>
    </w:p>
    <w:p w14:paraId="006D70F7" w14:textId="77777777" w:rsidR="00622116" w:rsidRDefault="00622116" w:rsidP="00622116">
      <w:pPr>
        <w:pStyle w:val="1Output"/>
        <w:rPr>
          <w:color w:val="4C483D" w:themeColor="text2"/>
        </w:rPr>
      </w:pPr>
      <w:r>
        <w:t xml:space="preserve">((BindingProvider)proxy).getRequestContext().put(BindingProvider.SESSION_MAINTAIN_PROPERTY, </w:t>
      </w:r>
      <w:r>
        <w:rPr>
          <w:bCs/>
          <w:color w:val="7F0055"/>
        </w:rPr>
        <w:t>true</w:t>
      </w:r>
      <w:r>
        <w:t>);</w:t>
      </w:r>
    </w:p>
    <w:p w14:paraId="0E5ADCA5" w14:textId="77777777" w:rsidR="00622116" w:rsidRDefault="00622116" w:rsidP="00622116">
      <w:pPr>
        <w:pStyle w:val="1Output"/>
      </w:pPr>
    </w:p>
    <w:p w14:paraId="3C845826" w14:textId="1AE99737" w:rsidR="00622116" w:rsidRDefault="00622116" w:rsidP="00622116">
      <w:pPr>
        <w:pStyle w:val="1Output"/>
        <w:rPr>
          <w:color w:val="4C483D" w:themeColor="text2"/>
        </w:rPr>
      </w:pPr>
      <w:r>
        <w:t xml:space="preserve">Item item = </w:t>
      </w:r>
      <w:r>
        <w:rPr>
          <w:bCs/>
          <w:color w:val="7F0055"/>
        </w:rPr>
        <w:t>new</w:t>
      </w:r>
      <w:r>
        <w:t xml:space="preserve"> Item(</w:t>
      </w:r>
      <w:r>
        <w:rPr>
          <w:color w:val="2A00FF"/>
        </w:rPr>
        <w:t>'123456'</w:t>
      </w:r>
      <w:r>
        <w:t>, 4);</w:t>
      </w:r>
    </w:p>
    <w:p w14:paraId="36F536B1" w14:textId="77777777" w:rsidR="00622116" w:rsidRDefault="00622116" w:rsidP="00622116">
      <w:pPr>
        <w:pStyle w:val="1Output"/>
        <w:rPr>
          <w:color w:val="4C483D" w:themeColor="text2"/>
        </w:rPr>
      </w:pPr>
      <w:r>
        <w:t>System.out.println(proxy.addToCart(item));</w:t>
      </w:r>
    </w:p>
    <w:p w14:paraId="41092486" w14:textId="5195AC62" w:rsidR="00622116" w:rsidRDefault="00622116" w:rsidP="00622116">
      <w:pPr>
        <w:pStyle w:val="1Output"/>
      </w:pPr>
      <w:r>
        <w:t>System.out.println(proxy.addToCart(item));</w:t>
      </w:r>
    </w:p>
    <w:p w14:paraId="4101FE4B" w14:textId="571508A7" w:rsidR="006C0E91" w:rsidRDefault="00045710" w:rsidP="006C7327">
      <w:r>
        <w:t xml:space="preserve">Ref. </w:t>
      </w:r>
      <w:hyperlink r:id="rId260" w:anchor="WSADV236" w:history="1">
        <w:r w:rsidRPr="00940920">
          <w:rPr>
            <w:rStyle w:val="Hyperlink"/>
          </w:rPr>
          <w:t>https://docs.oracle.com/cd/E17904_01/web.1111/e13734/stateful.htm#WSADV236</w:t>
        </w:r>
      </w:hyperlink>
    </w:p>
    <w:p w14:paraId="3B24BBF0" w14:textId="77777777" w:rsidR="00061259" w:rsidRDefault="00061259" w:rsidP="006C7327"/>
    <w:p w14:paraId="40E7AB14" w14:textId="68AA1899" w:rsidR="006C7327" w:rsidRDefault="00B7397C" w:rsidP="008151C9">
      <w:pPr>
        <w:pStyle w:val="Heading30"/>
      </w:pPr>
      <w:r w:rsidRPr="00B7397C">
        <w:t xml:space="preserve">when to use </w:t>
      </w:r>
      <w:r>
        <w:t>SOAP</w:t>
      </w:r>
      <w:r w:rsidRPr="00B7397C">
        <w:t xml:space="preserve"> and when to use </w:t>
      </w:r>
      <w:r>
        <w:t>RestFul</w:t>
      </w:r>
      <w:r w:rsidRPr="00B7397C">
        <w:t xml:space="preserve"> web services</w:t>
      </w:r>
    </w:p>
    <w:p w14:paraId="129AF915" w14:textId="00E79A64" w:rsidR="006C7327" w:rsidRDefault="00150760" w:rsidP="006C7327">
      <w:hyperlink r:id="rId261" w:history="1">
        <w:r w:rsidR="00EF031A" w:rsidRPr="00940920">
          <w:rPr>
            <w:rStyle w:val="Hyperlink"/>
          </w:rPr>
          <w:t>https://www.infoq.com/articles/rest-soap-when-to-use-each/</w:t>
        </w:r>
      </w:hyperlink>
    </w:p>
    <w:p w14:paraId="4123FF28" w14:textId="77777777" w:rsidR="00157724" w:rsidRPr="00157724" w:rsidRDefault="00157724" w:rsidP="004131E7">
      <w:pPr>
        <w:pStyle w:val="3Blue"/>
        <w:spacing w:after="0"/>
      </w:pPr>
      <w:r w:rsidRPr="00157724">
        <w:t>Case 1: Developing a Public API</w:t>
      </w:r>
    </w:p>
    <w:p w14:paraId="1D00862A" w14:textId="77777777" w:rsidR="00157724" w:rsidRPr="00157724" w:rsidRDefault="00157724" w:rsidP="00157724">
      <w:r w:rsidRPr="00157724">
        <w:t>REST focuses on resource-based (or data-based) operations and inherits its operations (GET, PUT, POST, DELETE) from HTTP. This makes it easy for both developers and web-browsers to consume it, which is beneficial for public APIs where you don’t have control over what’s going on with the consumer. Simplicity is one of the strongest reasons that major companies like Amazon and Google are moving their APIs from SOAP to REST.</w:t>
      </w:r>
    </w:p>
    <w:p w14:paraId="3827AA90" w14:textId="77777777" w:rsidR="00157724" w:rsidRPr="00157724" w:rsidRDefault="00157724" w:rsidP="004131E7">
      <w:pPr>
        <w:pStyle w:val="3Blue"/>
        <w:spacing w:after="0"/>
      </w:pPr>
      <w:r w:rsidRPr="00157724">
        <w:t>Case 2: Extensive Back-and-Forth Object Information</w:t>
      </w:r>
    </w:p>
    <w:p w14:paraId="64C71DB8" w14:textId="77777777" w:rsidR="00157724" w:rsidRPr="00157724" w:rsidRDefault="00157724" w:rsidP="00157724">
      <w:r w:rsidRPr="00157724">
        <w:t>APIs used by apps that require a lot of back-and-forth messaging should always use REST. For example, mobile applications. If a user attempts to upload something to a mobile app (say, an image to Instagram) and loses reception, REST allows the process to be retried without major interruption, once the user regains cell service.</w:t>
      </w:r>
    </w:p>
    <w:p w14:paraId="45CBF9A7" w14:textId="77777777" w:rsidR="00157724" w:rsidRPr="00157724" w:rsidRDefault="00157724" w:rsidP="00157724">
      <w:r w:rsidRPr="00157724">
        <w:t>However, with SOAP stateful operations, the same type of service would require more initialization and state code. Because REST is stateless, the client context is not stored on the server between requests, giving REST services the ability to be retried independently of one another.</w:t>
      </w:r>
    </w:p>
    <w:p w14:paraId="3D356564" w14:textId="77777777" w:rsidR="00157724" w:rsidRPr="00157724" w:rsidRDefault="00157724" w:rsidP="004131E7">
      <w:pPr>
        <w:pStyle w:val="3Blue"/>
        <w:spacing w:after="0"/>
      </w:pPr>
      <w:r w:rsidRPr="00157724">
        <w:t>Case 3: Your API Requires Quick Developer Response</w:t>
      </w:r>
    </w:p>
    <w:p w14:paraId="447F927B" w14:textId="77777777" w:rsidR="00157724" w:rsidRPr="00157724" w:rsidRDefault="00157724" w:rsidP="00157724">
      <w:r w:rsidRPr="00157724">
        <w:t xml:space="preserve">REST allows easy, quick calls to a URL for fast return responses. The difference between SOAP and REST, in this case, is complexity—-SOAP services require maintaining an open stateful connection with a complex </w:t>
      </w:r>
      <w:r w:rsidRPr="00157724">
        <w:lastRenderedPageBreak/>
        <w:t>client. REST, in contrast, enables requests that are completely independent of each other. The result is that testing with REST is much simpler.</w:t>
      </w:r>
    </w:p>
    <w:p w14:paraId="6D235AC3" w14:textId="77777777" w:rsidR="00157724" w:rsidRPr="00157724" w:rsidRDefault="00157724" w:rsidP="00157724">
      <w:r w:rsidRPr="00157724">
        <w:t>Helpfully, REST services are now well-supported by tooling. The available tools and browser extensions make testing REST services continually easier and faster.</w:t>
      </w:r>
    </w:p>
    <w:p w14:paraId="03904757" w14:textId="77777777" w:rsidR="00EF031A" w:rsidRDefault="00EF031A" w:rsidP="006C7327"/>
    <w:p w14:paraId="3B3D8A0D" w14:textId="77777777" w:rsidR="001777E3" w:rsidRPr="001777E3" w:rsidRDefault="001777E3" w:rsidP="008151C9">
      <w:pPr>
        <w:pStyle w:val="Heading30"/>
      </w:pPr>
      <w:r w:rsidRPr="001777E3">
        <w:t>Explain the term Synchronicity.</w:t>
      </w:r>
    </w:p>
    <w:p w14:paraId="42E5EA24" w14:textId="77777777" w:rsidR="001777E3" w:rsidRPr="001777E3" w:rsidRDefault="001777E3" w:rsidP="001777E3">
      <w:r w:rsidRPr="001777E3">
        <w:t>Synchronicity generally refers to the binding of the client to the function’s execution and it can be done in two ways i.e., synchronous and asynchronous. In Synchronous invocations, the client blocks and waits until the service complete its operation before continuing its work. In Asynchronous invocations, clients are allowed to invoke a service and execute other functions</w:t>
      </w:r>
    </w:p>
    <w:p w14:paraId="5E5253CC" w14:textId="77777777" w:rsidR="006C7327" w:rsidRDefault="006C7327" w:rsidP="006C7327"/>
    <w:p w14:paraId="1CA308EF" w14:textId="77777777" w:rsidR="00707B5B" w:rsidRPr="00707B5B" w:rsidRDefault="00707B5B" w:rsidP="008151C9">
      <w:pPr>
        <w:pStyle w:val="Heading30"/>
      </w:pPr>
      <w:r w:rsidRPr="00707B5B">
        <w:t>Name three primary security issues of Web Services?</w:t>
      </w:r>
    </w:p>
    <w:p w14:paraId="359A7C69" w14:textId="77777777" w:rsidR="00707B5B" w:rsidRPr="00707B5B" w:rsidRDefault="00707B5B" w:rsidP="00D82CCE">
      <w:pPr>
        <w:spacing w:after="0"/>
      </w:pPr>
      <w:r w:rsidRPr="00707B5B">
        <w:t>The three primary security issues of web services include: </w:t>
      </w:r>
    </w:p>
    <w:p w14:paraId="02A39BD8" w14:textId="77777777" w:rsidR="00707B5B" w:rsidRPr="00707B5B" w:rsidRDefault="00707B5B" w:rsidP="00CB2B37">
      <w:pPr>
        <w:pStyle w:val="ListParagraph"/>
        <w:numPr>
          <w:ilvl w:val="0"/>
          <w:numId w:val="153"/>
        </w:numPr>
      </w:pPr>
      <w:r w:rsidRPr="00707B5B">
        <w:t>Confidentiality </w:t>
      </w:r>
    </w:p>
    <w:p w14:paraId="599E5CD2" w14:textId="77777777" w:rsidR="00707B5B" w:rsidRPr="00707B5B" w:rsidRDefault="00707B5B" w:rsidP="00CB2B37">
      <w:pPr>
        <w:pStyle w:val="ListParagraph"/>
        <w:numPr>
          <w:ilvl w:val="0"/>
          <w:numId w:val="153"/>
        </w:numPr>
      </w:pPr>
      <w:r w:rsidRPr="00707B5B">
        <w:t>Authentication </w:t>
      </w:r>
    </w:p>
    <w:p w14:paraId="2B5BDCB4" w14:textId="00ABA1D9" w:rsidR="00707B5B" w:rsidRPr="00707B5B" w:rsidRDefault="00707B5B" w:rsidP="00CB2B37">
      <w:pPr>
        <w:pStyle w:val="ListParagraph"/>
        <w:numPr>
          <w:ilvl w:val="0"/>
          <w:numId w:val="153"/>
        </w:numPr>
      </w:pPr>
      <w:r w:rsidRPr="00707B5B">
        <w:t>Network Securit</w:t>
      </w:r>
      <w:r w:rsidR="00827F0A">
        <w:t>y</w:t>
      </w:r>
    </w:p>
    <w:p w14:paraId="1765A9A8" w14:textId="2822826B" w:rsidR="006C7327" w:rsidRDefault="006C7327" w:rsidP="006C7327"/>
    <w:p w14:paraId="75E8E532" w14:textId="77777777" w:rsidR="00FD7945" w:rsidRPr="00FD7945" w:rsidRDefault="00FD7945" w:rsidP="008151C9">
      <w:pPr>
        <w:pStyle w:val="Heading30"/>
      </w:pPr>
      <w:r w:rsidRPr="00FD7945">
        <w:t>What do you mean by DISCO?</w:t>
      </w:r>
    </w:p>
    <w:p w14:paraId="02AD9B37" w14:textId="77777777" w:rsidR="00FD7945" w:rsidRPr="00FD7945" w:rsidRDefault="00FD7945" w:rsidP="00FD7945">
      <w:r w:rsidRPr="00FD7945">
        <w:t>DISCO (Discovery), as the name suggests, is a Microsoft technology that is being used to discover web services. It is the process of locating and interrogating web service descriptions which is a preliminary step for having access to web services over the Internet.  The organization that provides web services generally provides a DISCO file on its server that includes the links of all the available web services so that it can be used within the local network.</w:t>
      </w:r>
    </w:p>
    <w:p w14:paraId="4EF20495" w14:textId="77777777" w:rsidR="00FD7945" w:rsidRDefault="00FD7945" w:rsidP="006C7327"/>
    <w:p w14:paraId="1322B72F" w14:textId="77777777" w:rsidR="00D82CCE" w:rsidRPr="00D82CCE" w:rsidRDefault="00D82CCE" w:rsidP="008151C9">
      <w:pPr>
        <w:pStyle w:val="Heading30"/>
      </w:pPr>
      <w:r w:rsidRPr="00D82CCE">
        <w:t>What’s the difference between Web services and CORBA or DCOM?</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4367"/>
        <w:gridCol w:w="4983"/>
      </w:tblGrid>
      <w:tr w:rsidR="00D82CCE" w:rsidRPr="00D82CCE" w14:paraId="71332A73" w14:textId="77777777" w:rsidTr="00D82CCE">
        <w:trPr>
          <w:tblHeader/>
          <w:tblCellSpacing w:w="15" w:type="dxa"/>
        </w:trPr>
        <w:tc>
          <w:tcPr>
            <w:tcW w:w="0" w:type="auto"/>
            <w:shd w:val="clear" w:color="auto" w:fill="CDD5E4"/>
            <w:noWrap/>
            <w:vAlign w:val="center"/>
            <w:hideMark/>
          </w:tcPr>
          <w:p w14:paraId="35DA5041" w14:textId="77777777" w:rsidR="00D82CCE" w:rsidRPr="00D82CCE" w:rsidRDefault="00D82CCE" w:rsidP="00D82CCE">
            <w:pPr>
              <w:spacing w:after="0" w:line="240" w:lineRule="auto"/>
              <w:rPr>
                <w:b/>
                <w:bCs/>
              </w:rPr>
            </w:pPr>
            <w:r w:rsidRPr="00D82CCE">
              <w:rPr>
                <w:b/>
                <w:bCs/>
              </w:rPr>
              <w:t>Web service</w:t>
            </w:r>
          </w:p>
        </w:tc>
        <w:tc>
          <w:tcPr>
            <w:tcW w:w="0" w:type="auto"/>
            <w:shd w:val="clear" w:color="auto" w:fill="CDD5E4"/>
            <w:noWrap/>
            <w:vAlign w:val="center"/>
            <w:hideMark/>
          </w:tcPr>
          <w:p w14:paraId="1345A0B6" w14:textId="77777777" w:rsidR="00D82CCE" w:rsidRPr="00D82CCE" w:rsidRDefault="00D82CCE" w:rsidP="00D82CCE">
            <w:pPr>
              <w:spacing w:after="0" w:line="240" w:lineRule="auto"/>
              <w:rPr>
                <w:b/>
                <w:bCs/>
              </w:rPr>
            </w:pPr>
            <w:r w:rsidRPr="00D82CCE">
              <w:rPr>
                <w:b/>
                <w:bCs/>
              </w:rPr>
              <w:t>CORBA and DCOM </w:t>
            </w:r>
          </w:p>
        </w:tc>
      </w:tr>
      <w:tr w:rsidR="00D82CCE" w:rsidRPr="00D82CCE" w14:paraId="1688D911" w14:textId="77777777" w:rsidTr="00D82CCE">
        <w:trPr>
          <w:tblCellSpacing w:w="15" w:type="dxa"/>
        </w:trPr>
        <w:tc>
          <w:tcPr>
            <w:tcW w:w="0" w:type="auto"/>
            <w:shd w:val="clear" w:color="auto" w:fill="F2F6FD"/>
            <w:vAlign w:val="bottom"/>
            <w:hideMark/>
          </w:tcPr>
          <w:p w14:paraId="52F070CB" w14:textId="77777777" w:rsidR="00D82CCE" w:rsidRPr="00D82CCE" w:rsidRDefault="00D82CCE" w:rsidP="00D82CCE">
            <w:pPr>
              <w:spacing w:after="0" w:line="240" w:lineRule="auto"/>
            </w:pPr>
            <w:r w:rsidRPr="00D82CCE">
              <w:t>Web services basically transfer messages to applications or receive messages from applications using the HTTP protocol. To encode data, a web service uses XML. </w:t>
            </w:r>
          </w:p>
        </w:tc>
        <w:tc>
          <w:tcPr>
            <w:tcW w:w="0" w:type="auto"/>
            <w:shd w:val="clear" w:color="auto" w:fill="F2F6FD"/>
            <w:vAlign w:val="bottom"/>
            <w:hideMark/>
          </w:tcPr>
          <w:p w14:paraId="6D23EEB0" w14:textId="77777777" w:rsidR="00D82CCE" w:rsidRPr="00D82CCE" w:rsidRDefault="00D82CCE" w:rsidP="00D82CCE">
            <w:pPr>
              <w:spacing w:after="0" w:line="240" w:lineRule="auto"/>
            </w:pPr>
            <w:r w:rsidRPr="00D82CCE">
              <w:t>They basically transfer messages to applications or receive messages from applications using non-standard protocols like RPC, IIOP (Inter Internet Object Protocol), etc.</w:t>
            </w:r>
          </w:p>
        </w:tc>
      </w:tr>
      <w:tr w:rsidR="00D82CCE" w:rsidRPr="00D82CCE" w14:paraId="3AFE95FE" w14:textId="77777777" w:rsidTr="00D82CCE">
        <w:trPr>
          <w:tblCellSpacing w:w="15" w:type="dxa"/>
        </w:trPr>
        <w:tc>
          <w:tcPr>
            <w:tcW w:w="0" w:type="auto"/>
            <w:shd w:val="clear" w:color="auto" w:fill="E4EEFF"/>
            <w:vAlign w:val="bottom"/>
            <w:hideMark/>
          </w:tcPr>
          <w:p w14:paraId="1AFC0FDC" w14:textId="77777777" w:rsidR="00D82CCE" w:rsidRPr="00D82CCE" w:rsidRDefault="00D82CCE" w:rsidP="00D82CCE">
            <w:pPr>
              <w:spacing w:after="0" w:line="240" w:lineRule="auto"/>
            </w:pPr>
            <w:r w:rsidRPr="00D82CCE">
              <w:t>WSDL is used to define web services.</w:t>
            </w:r>
          </w:p>
        </w:tc>
        <w:tc>
          <w:tcPr>
            <w:tcW w:w="0" w:type="auto"/>
            <w:shd w:val="clear" w:color="auto" w:fill="E4EEFF"/>
            <w:vAlign w:val="bottom"/>
            <w:hideMark/>
          </w:tcPr>
          <w:p w14:paraId="52F9249E" w14:textId="77777777" w:rsidR="00D82CCE" w:rsidRPr="00D82CCE" w:rsidRDefault="00D82CCE" w:rsidP="00D82CCE">
            <w:pPr>
              <w:spacing w:after="0" w:line="240" w:lineRule="auto"/>
            </w:pPr>
            <w:r w:rsidRPr="00D82CCE">
              <w:t>CORBA Interface Description Language is used to define CORBA components and Microsoft Interface Definition Language is used to define DCOM components.</w:t>
            </w:r>
          </w:p>
        </w:tc>
      </w:tr>
      <w:tr w:rsidR="00D82CCE" w:rsidRPr="00D82CCE" w14:paraId="4ED6FD99" w14:textId="77777777" w:rsidTr="00D82CCE">
        <w:trPr>
          <w:tblCellSpacing w:w="15" w:type="dxa"/>
        </w:trPr>
        <w:tc>
          <w:tcPr>
            <w:tcW w:w="0" w:type="auto"/>
            <w:shd w:val="clear" w:color="auto" w:fill="F2F6FD"/>
            <w:vAlign w:val="bottom"/>
            <w:hideMark/>
          </w:tcPr>
          <w:p w14:paraId="53CD0DE2" w14:textId="77777777" w:rsidR="00D82CCE" w:rsidRPr="00D82CCE" w:rsidRDefault="00D82CCE" w:rsidP="00D82CCE">
            <w:pPr>
              <w:spacing w:after="0" w:line="240" w:lineRule="auto"/>
            </w:pPr>
            <w:r w:rsidRPr="00D82CCE">
              <w:t>UDDI is used to discover web services.</w:t>
            </w:r>
          </w:p>
        </w:tc>
        <w:tc>
          <w:tcPr>
            <w:tcW w:w="0" w:type="auto"/>
            <w:shd w:val="clear" w:color="auto" w:fill="F2F6FD"/>
            <w:vAlign w:val="bottom"/>
            <w:hideMark/>
          </w:tcPr>
          <w:p w14:paraId="7C9A846B" w14:textId="77777777" w:rsidR="00D82CCE" w:rsidRPr="00D82CCE" w:rsidRDefault="00D82CCE" w:rsidP="00D82CCE">
            <w:pPr>
              <w:spacing w:after="0" w:line="240" w:lineRule="auto"/>
            </w:pPr>
            <w:r w:rsidRPr="00D82CCE">
              <w:t>CORBA registry is used to define CORBA components and DCOM registry is used to define DCOM components. </w:t>
            </w:r>
          </w:p>
        </w:tc>
      </w:tr>
      <w:tr w:rsidR="00D82CCE" w:rsidRPr="00D82CCE" w14:paraId="44630A2C" w14:textId="77777777" w:rsidTr="00D82CCE">
        <w:trPr>
          <w:tblCellSpacing w:w="15" w:type="dxa"/>
        </w:trPr>
        <w:tc>
          <w:tcPr>
            <w:tcW w:w="0" w:type="auto"/>
            <w:shd w:val="clear" w:color="auto" w:fill="E4EEFF"/>
            <w:vAlign w:val="bottom"/>
            <w:hideMark/>
          </w:tcPr>
          <w:p w14:paraId="28CBB2D2" w14:textId="77777777" w:rsidR="00D82CCE" w:rsidRPr="00D82CCE" w:rsidRDefault="00D82CCE" w:rsidP="00D82CCE">
            <w:pPr>
              <w:spacing w:after="0" w:line="240" w:lineRule="auto"/>
            </w:pPr>
            <w:r w:rsidRPr="00D82CCE">
              <w:t>They are firewalls friendly.</w:t>
            </w:r>
          </w:p>
        </w:tc>
        <w:tc>
          <w:tcPr>
            <w:tcW w:w="0" w:type="auto"/>
            <w:shd w:val="clear" w:color="auto" w:fill="E4EEFF"/>
            <w:vAlign w:val="bottom"/>
            <w:hideMark/>
          </w:tcPr>
          <w:p w14:paraId="2997ECC5" w14:textId="77777777" w:rsidR="00D82CCE" w:rsidRPr="00D82CCE" w:rsidRDefault="00D82CCE" w:rsidP="00D82CCE">
            <w:pPr>
              <w:spacing w:after="0" w:line="240" w:lineRule="auto"/>
            </w:pPr>
            <w:r w:rsidRPr="00D82CCE">
              <w:t>CORBA uses IIOP protocol i.e., non-internet friendly. </w:t>
            </w:r>
          </w:p>
        </w:tc>
      </w:tr>
    </w:tbl>
    <w:p w14:paraId="322A3EC4" w14:textId="77777777" w:rsidR="006C7327" w:rsidRDefault="006C7327" w:rsidP="006C7327"/>
    <w:p w14:paraId="1B6D9BC2" w14:textId="77777777" w:rsidR="00D82CCE" w:rsidRPr="00D82CCE" w:rsidRDefault="00D82CCE" w:rsidP="008151C9">
      <w:pPr>
        <w:pStyle w:val="Heading30"/>
      </w:pPr>
      <w:r w:rsidRPr="00D82CCE">
        <w:lastRenderedPageBreak/>
        <w:t>Explain BEEP?</w:t>
      </w:r>
    </w:p>
    <w:p w14:paraId="56FD23A3" w14:textId="77777777" w:rsidR="00D82CCE" w:rsidRPr="00D82CCE" w:rsidRDefault="00D82CCE" w:rsidP="00D82CCE">
      <w:r w:rsidRPr="00D82CCE">
        <w:rPr>
          <w:b/>
          <w:bCs/>
        </w:rPr>
        <w:t>Answer:</w:t>
      </w:r>
      <w:r w:rsidRPr="00D82CCE">
        <w:t> BEEP stands for Blocks Extensible Exchange Protocol. BEEP is determined as building new protocols for the variety of applications such as instant messaging, network management, file transfer, etc. It is termed as new Internet Engineering Task Force (IETF) which is layered directly over TCP. It has some built-in features like</w:t>
      </w:r>
    </w:p>
    <w:p w14:paraId="484D0CF7" w14:textId="77777777" w:rsidR="00D82CCE" w:rsidRPr="00D82CCE" w:rsidRDefault="00D82CCE" w:rsidP="00CB2B37">
      <w:pPr>
        <w:pStyle w:val="ListParagraph"/>
        <w:numPr>
          <w:ilvl w:val="0"/>
          <w:numId w:val="154"/>
        </w:numPr>
      </w:pPr>
      <w:r w:rsidRPr="00D82CCE">
        <w:t>Authentication</w:t>
      </w:r>
    </w:p>
    <w:p w14:paraId="4EF73705" w14:textId="77777777" w:rsidR="00D82CCE" w:rsidRPr="00D82CCE" w:rsidRDefault="00D82CCE" w:rsidP="00CB2B37">
      <w:pPr>
        <w:pStyle w:val="ListParagraph"/>
        <w:numPr>
          <w:ilvl w:val="0"/>
          <w:numId w:val="154"/>
        </w:numPr>
      </w:pPr>
      <w:r w:rsidRPr="00D82CCE">
        <w:t>Security</w:t>
      </w:r>
    </w:p>
    <w:p w14:paraId="7D06AC1B" w14:textId="77777777" w:rsidR="00D82CCE" w:rsidRPr="00D82CCE" w:rsidRDefault="00D82CCE" w:rsidP="00CB2B37">
      <w:pPr>
        <w:pStyle w:val="ListParagraph"/>
        <w:numPr>
          <w:ilvl w:val="0"/>
          <w:numId w:val="154"/>
        </w:numPr>
      </w:pPr>
      <w:r w:rsidRPr="00D82CCE">
        <w:t>Error handling</w:t>
      </w:r>
    </w:p>
    <w:p w14:paraId="04057A3A" w14:textId="77777777" w:rsidR="00D82CCE" w:rsidRPr="00D82CCE" w:rsidRDefault="00D82CCE" w:rsidP="00CB2B37">
      <w:pPr>
        <w:pStyle w:val="ListParagraph"/>
        <w:numPr>
          <w:ilvl w:val="0"/>
          <w:numId w:val="154"/>
        </w:numPr>
      </w:pPr>
      <w:r w:rsidRPr="00D82CCE">
        <w:t>Handshake Protocol</w:t>
      </w:r>
    </w:p>
    <w:p w14:paraId="19B6A98A" w14:textId="77777777" w:rsidR="006C7327" w:rsidRDefault="006C7327" w:rsidP="00411BEB">
      <w:pPr>
        <w:spacing w:after="0"/>
      </w:pPr>
    </w:p>
    <w:p w14:paraId="0F92DFCA" w14:textId="1CF569A1" w:rsidR="006C7327" w:rsidRDefault="00E874B3" w:rsidP="008151C9">
      <w:pPr>
        <w:pStyle w:val="Heading30"/>
      </w:pPr>
      <w:r w:rsidRPr="00E874B3">
        <w:t>What is gRPC? What benefits it offers over other Web service Alternatives</w:t>
      </w:r>
    </w:p>
    <w:p w14:paraId="25F240C7" w14:textId="58435DED" w:rsidR="006C7327" w:rsidRDefault="004F2528" w:rsidP="006C7327">
      <w:r w:rsidRPr="004F2528">
        <w:t>gRPC stands for </w:t>
      </w:r>
      <w:r w:rsidRPr="004F2528">
        <w:rPr>
          <w:b/>
          <w:bCs/>
        </w:rPr>
        <w:t>Google Remote Procedure Call</w:t>
      </w:r>
      <w:r w:rsidRPr="004F2528">
        <w:t> and is a variant based on the RCP architecture. </w:t>
      </w:r>
      <w:r w:rsidR="00AC73AA" w:rsidRPr="00AC73AA">
        <w:t>Overall, gRPC aims to make data transmissions between microservices </w:t>
      </w:r>
      <w:r w:rsidR="00AC73AA" w:rsidRPr="00AC73AA">
        <w:rPr>
          <w:b/>
          <w:bCs/>
        </w:rPr>
        <w:t>faster</w:t>
      </w:r>
      <w:r w:rsidR="00AC73AA" w:rsidRPr="00AC73AA">
        <w:t>. </w:t>
      </w:r>
    </w:p>
    <w:p w14:paraId="31CE0542" w14:textId="787FAA0A" w:rsidR="004F2528" w:rsidRDefault="00F843D3" w:rsidP="006C7327">
      <w:r>
        <w:rPr>
          <w:noProof/>
        </w:rPr>
        <w:drawing>
          <wp:inline distT="0" distB="0" distL="0" distR="0" wp14:anchorId="3119E618" wp14:editId="1A4C3450">
            <wp:extent cx="5379833" cy="2258840"/>
            <wp:effectExtent l="0" t="0" r="0" b="825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387769" cy="2262172"/>
                    </a:xfrm>
                    <a:prstGeom prst="rect">
                      <a:avLst/>
                    </a:prstGeom>
                    <a:noFill/>
                    <a:ln>
                      <a:noFill/>
                    </a:ln>
                  </pic:spPr>
                </pic:pic>
              </a:graphicData>
            </a:graphic>
          </wp:inline>
        </w:drawing>
      </w:r>
    </w:p>
    <w:p w14:paraId="54AB3EB0" w14:textId="77777777" w:rsidR="00411BEB" w:rsidRDefault="00411BEB" w:rsidP="006C7327"/>
    <w:p w14:paraId="3CA960D3" w14:textId="34355AFD" w:rsidR="004F2528" w:rsidRDefault="005523A5" w:rsidP="008151C9">
      <w:pPr>
        <w:pStyle w:val="Heading30"/>
      </w:pPr>
      <w:r w:rsidRPr="005523A5">
        <w:t>What is the difference between RMI and Web Services</w:t>
      </w:r>
      <w:r>
        <w:t>?</w:t>
      </w:r>
    </w:p>
    <w:p w14:paraId="5F3BDF3B" w14:textId="6DE0C87F" w:rsidR="004F2528" w:rsidRDefault="00EF1548" w:rsidP="00366A8C">
      <w:pPr>
        <w:spacing w:after="0"/>
      </w:pPr>
      <w:r w:rsidRPr="00EF1548">
        <w:rPr>
          <w:b/>
          <w:bCs/>
        </w:rPr>
        <w:t>RPC</w:t>
      </w:r>
      <w:r w:rsidRPr="00EF1548">
        <w:t> stands for </w:t>
      </w:r>
      <w:r w:rsidRPr="00EF1548">
        <w:rPr>
          <w:b/>
          <w:bCs/>
        </w:rPr>
        <w:t>Remote Procedure Call</w:t>
      </w:r>
      <w:r w:rsidRPr="00EF1548">
        <w:t xml:space="preserve"> which supports procedural programming. </w:t>
      </w:r>
      <w:r w:rsidR="00D532F0">
        <w:t>i</w:t>
      </w:r>
      <w:r w:rsidRPr="00EF1548">
        <w:t>t’s almost like IPC mechanism wherever the software permits the processes to manage shared information Associated with an environment wherever completely different processes area unit death penalty on separate systems and essentially need message-based communication.</w:t>
      </w:r>
      <w:r w:rsidR="00291A53" w:rsidRPr="00291A53">
        <w:t xml:space="preserve"> </w:t>
      </w:r>
      <w:r w:rsidR="00366A8C">
        <w:rPr>
          <w:noProof/>
        </w:rPr>
        <w:drawing>
          <wp:inline distT="0" distB="0" distL="0" distR="0" wp14:anchorId="1B3F7795" wp14:editId="765B63F4">
            <wp:extent cx="4775833" cy="1941968"/>
            <wp:effectExtent l="0" t="0" r="6350" b="127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4792923" cy="1948917"/>
                    </a:xfrm>
                    <a:prstGeom prst="rect">
                      <a:avLst/>
                    </a:prstGeom>
                    <a:noFill/>
                    <a:ln>
                      <a:noFill/>
                    </a:ln>
                  </pic:spPr>
                </pic:pic>
              </a:graphicData>
            </a:graphic>
          </wp:inline>
        </w:drawing>
      </w:r>
      <w:r w:rsidR="00366A8C" w:rsidRPr="00366A8C">
        <w:t xml:space="preserve"> </w:t>
      </w:r>
    </w:p>
    <w:p w14:paraId="4DEBF882" w14:textId="75C21C15" w:rsidR="004F2528" w:rsidRDefault="00BA7AFF" w:rsidP="008151C9">
      <w:pPr>
        <w:pStyle w:val="Heading30"/>
      </w:pPr>
      <w:r w:rsidRPr="00BA7AFF">
        <w:lastRenderedPageBreak/>
        <w:t>What is WebServiceTemplate</w:t>
      </w:r>
      <w:r>
        <w:t>?</w:t>
      </w:r>
    </w:p>
    <w:p w14:paraId="2D852577" w14:textId="75EEE1B7" w:rsidR="004F2528" w:rsidRDefault="00BA7AFF" w:rsidP="006C7327">
      <w:r w:rsidRPr="00BA7AFF">
        <w:t>The WebServiceTemplate is </w:t>
      </w:r>
      <w:r w:rsidRPr="00BA7AFF">
        <w:rPr>
          <w:b/>
          <w:bCs/>
        </w:rPr>
        <w:t>the core class for client-side Web service access in Spring-WS</w:t>
      </w:r>
      <w:r w:rsidRPr="00BA7AFF">
        <w:t>. It contains methods for sending Source objects, and receiving response messages as either Source or Result </w:t>
      </w:r>
    </w:p>
    <w:p w14:paraId="23081DE4" w14:textId="309C4634" w:rsidR="004F2528" w:rsidRDefault="004F2528" w:rsidP="006C7327"/>
    <w:p w14:paraId="763E17BF" w14:textId="09C99DFC" w:rsidR="00BA7AFF" w:rsidRDefault="00BA7AFF" w:rsidP="008151C9">
      <w:pPr>
        <w:pStyle w:val="Heading30"/>
      </w:pPr>
      <w:r w:rsidRPr="00BA7AFF">
        <w:t>How do you handle errors in Web Service call</w:t>
      </w:r>
      <w:r>
        <w:t>?</w:t>
      </w:r>
    </w:p>
    <w:p w14:paraId="17053185" w14:textId="5287F280" w:rsidR="004F2528" w:rsidRDefault="00BA7AFF" w:rsidP="006C7327">
      <w:r>
        <w:t>We need to define our own exceptions based on our requirements to provide exact information to client.</w:t>
      </w:r>
    </w:p>
    <w:p w14:paraId="321D120B" w14:textId="77777777" w:rsidR="00BA7AFF" w:rsidRDefault="00BA7AFF" w:rsidP="006C7327"/>
    <w:p w14:paraId="48794D65" w14:textId="709B051D" w:rsidR="004F2528" w:rsidRDefault="004F2528" w:rsidP="006C7327"/>
    <w:p w14:paraId="0620192F" w14:textId="1872C611" w:rsidR="004F2528" w:rsidRDefault="004F2528" w:rsidP="006C7327"/>
    <w:p w14:paraId="0625312D" w14:textId="5BDC4B43" w:rsidR="004F2528" w:rsidRDefault="004F2528" w:rsidP="006C7327"/>
    <w:p w14:paraId="2D4020DC" w14:textId="10395165" w:rsidR="004F2528" w:rsidRDefault="004F2528" w:rsidP="006C7327"/>
    <w:p w14:paraId="01F44F62" w14:textId="14962537" w:rsidR="004F2528" w:rsidRDefault="004F2528" w:rsidP="006C7327"/>
    <w:p w14:paraId="5F1E74D0" w14:textId="79AB3F7A" w:rsidR="004F2528" w:rsidRDefault="004F2528" w:rsidP="006C7327"/>
    <w:p w14:paraId="39AF31D1" w14:textId="1116FA91" w:rsidR="00CF4F17" w:rsidRDefault="00CF4F17" w:rsidP="006C7327"/>
    <w:p w14:paraId="399745C6" w14:textId="7B5C8023" w:rsidR="00CF4F17" w:rsidRDefault="00CF4F17" w:rsidP="006C7327"/>
    <w:p w14:paraId="26ACBC4C" w14:textId="4BC07392" w:rsidR="00CF4F17" w:rsidRDefault="00CF4F17" w:rsidP="006C7327"/>
    <w:p w14:paraId="311E7837" w14:textId="78F69717" w:rsidR="00CF4F17" w:rsidRDefault="00CF4F17" w:rsidP="006C7327"/>
    <w:p w14:paraId="270F47A4" w14:textId="4C7F1C8F" w:rsidR="00CF4F17" w:rsidRDefault="00CF4F17" w:rsidP="006C7327"/>
    <w:p w14:paraId="43777A9B" w14:textId="59A77249" w:rsidR="00823A6E" w:rsidRDefault="00823A6E" w:rsidP="006C7327"/>
    <w:p w14:paraId="07D83C88" w14:textId="0D96D100" w:rsidR="00823A6E" w:rsidRDefault="00823A6E" w:rsidP="006C7327"/>
    <w:p w14:paraId="6DDCAB30" w14:textId="45A04780" w:rsidR="00823A6E" w:rsidRDefault="00823A6E" w:rsidP="006C7327"/>
    <w:p w14:paraId="30E3C51B" w14:textId="2D0D5ADA" w:rsidR="00823A6E" w:rsidRDefault="00823A6E" w:rsidP="006C7327"/>
    <w:p w14:paraId="74631FF4" w14:textId="77777777" w:rsidR="00823A6E" w:rsidRDefault="00823A6E" w:rsidP="006C7327"/>
    <w:p w14:paraId="3E810B3F" w14:textId="77994DFE" w:rsidR="004F2528" w:rsidRDefault="004F2528" w:rsidP="006C7327"/>
    <w:p w14:paraId="4F520EDF" w14:textId="1A1155C2" w:rsidR="004F2528" w:rsidRDefault="004F2528" w:rsidP="006C7327"/>
    <w:p w14:paraId="2613B7AA" w14:textId="5D79B379" w:rsidR="004F2528" w:rsidRDefault="004F2528" w:rsidP="006C7327"/>
    <w:p w14:paraId="38E64E96" w14:textId="77777777" w:rsidR="004F527E" w:rsidRDefault="004F527E" w:rsidP="004F527E">
      <w:pPr>
        <w:pStyle w:val="Heading1"/>
        <w:rPr>
          <w:color w:val="3A3836" w:themeColor="background2" w:themeShade="40"/>
          <w:sz w:val="52"/>
        </w:rPr>
      </w:pPr>
      <w:bookmarkStart w:id="266" w:name="_Toc2631617"/>
      <w:bookmarkStart w:id="267" w:name="_Toc81318493"/>
      <w:r>
        <w:lastRenderedPageBreak/>
        <w:t>Spring</w:t>
      </w:r>
      <w:bookmarkEnd w:id="266"/>
      <w:bookmarkEnd w:id="267"/>
    </w:p>
    <w:p w14:paraId="7661A708" w14:textId="77777777" w:rsidR="004F527E" w:rsidRDefault="004F527E" w:rsidP="004F527E">
      <w:pPr>
        <w:pStyle w:val="Heading2"/>
      </w:pPr>
      <w:bookmarkStart w:id="268" w:name="_Toc81318494"/>
      <w:r>
        <w:t>Spring Core</w:t>
      </w:r>
      <w:bookmarkEnd w:id="268"/>
    </w:p>
    <w:p w14:paraId="2D94D793" w14:textId="77777777" w:rsidR="004F527E" w:rsidRDefault="004F527E" w:rsidP="008151C9">
      <w:pPr>
        <w:pStyle w:val="Heading30"/>
      </w:pPr>
      <w:r>
        <w:t> List out the new features available in Spring 4.0 and Spring 5.0?</w:t>
      </w:r>
    </w:p>
    <w:p w14:paraId="421EEE15" w14:textId="77777777" w:rsidR="004F527E" w:rsidRDefault="004F527E" w:rsidP="00151D89">
      <w:pPr>
        <w:pStyle w:val="ListParagraph"/>
        <w:numPr>
          <w:ilvl w:val="0"/>
          <w:numId w:val="66"/>
        </w:numPr>
        <w:spacing w:before="160" w:after="0" w:line="256" w:lineRule="auto"/>
      </w:pPr>
      <w:r>
        <w:t xml:space="preserve">Spring 2.5 </w:t>
      </w:r>
      <w:r>
        <w:rPr>
          <w:b/>
        </w:rPr>
        <w:t>Annotations/Autowire</w:t>
      </w:r>
    </w:p>
    <w:p w14:paraId="37A060A4" w14:textId="77777777" w:rsidR="004F527E" w:rsidRDefault="004F527E" w:rsidP="00151D89">
      <w:pPr>
        <w:pStyle w:val="ListParagraph"/>
        <w:numPr>
          <w:ilvl w:val="0"/>
          <w:numId w:val="66"/>
        </w:numPr>
        <w:spacing w:before="160" w:after="0" w:line="256" w:lineRule="auto"/>
      </w:pPr>
      <w:r>
        <w:t>Spring 3.0</w:t>
      </w:r>
      <w:r>
        <w:rPr>
          <w:b/>
        </w:rPr>
        <w:t xml:space="preserve"> Java Configuration</w:t>
      </w:r>
    </w:p>
    <w:p w14:paraId="1EA83238" w14:textId="77777777" w:rsidR="004F527E" w:rsidRDefault="004F527E" w:rsidP="00151D89">
      <w:pPr>
        <w:pStyle w:val="ListParagraph"/>
        <w:numPr>
          <w:ilvl w:val="0"/>
          <w:numId w:val="66"/>
        </w:numPr>
        <w:spacing w:before="160" w:after="0" w:line="256" w:lineRule="auto"/>
      </w:pPr>
      <w:r>
        <w:t xml:space="preserve">Spring 4.0 is the first to support </w:t>
      </w:r>
      <w:r>
        <w:rPr>
          <w:b/>
        </w:rPr>
        <w:t>Java 8 features</w:t>
      </w:r>
      <w:r>
        <w:t xml:space="preserve">. </w:t>
      </w:r>
    </w:p>
    <w:p w14:paraId="359B627D" w14:textId="77777777" w:rsidR="004F527E" w:rsidRDefault="004F527E" w:rsidP="00151D89">
      <w:pPr>
        <w:pStyle w:val="ListParagraph"/>
        <w:numPr>
          <w:ilvl w:val="0"/>
          <w:numId w:val="66"/>
        </w:numPr>
        <w:spacing w:before="160" w:after="0" w:line="256" w:lineRule="auto"/>
      </w:pPr>
      <w:r>
        <w:t xml:space="preserve">Spring 5.0 has the support for </w:t>
      </w:r>
      <w:r>
        <w:rPr>
          <w:b/>
        </w:rPr>
        <w:t>Reactive Programming</w:t>
      </w:r>
      <w:r>
        <w:t xml:space="preserve"> </w:t>
      </w:r>
    </w:p>
    <w:p w14:paraId="11ED9D17" w14:textId="2453264E" w:rsidR="004F527E" w:rsidRDefault="004F527E" w:rsidP="004F527E">
      <w:pPr>
        <w:rPr>
          <w:b/>
          <w:bCs/>
        </w:rPr>
      </w:pPr>
    </w:p>
    <w:p w14:paraId="24F147C5" w14:textId="0C1C7F25" w:rsidR="008F3DDA" w:rsidRDefault="008F3DDA" w:rsidP="008F3DDA">
      <w:pPr>
        <w:pStyle w:val="Heading30"/>
      </w:pPr>
      <w:r>
        <w:t>What types of Bean Scopes available in Spring ?</w:t>
      </w:r>
    </w:p>
    <w:p w14:paraId="538B8387" w14:textId="77777777" w:rsidR="009B4561" w:rsidRPr="009B4561" w:rsidRDefault="009B4561" w:rsidP="009B4561">
      <w:r w:rsidRPr="009B4561">
        <w:t>In Spring, scope can be defined using spring bean </w:t>
      </w:r>
      <w:r w:rsidRPr="009B4561">
        <w:rPr>
          <w:rStyle w:val="0SyntaxChar"/>
        </w:rPr>
        <w:t>@Scope </w:t>
      </w:r>
      <w:r w:rsidRPr="009B4561">
        <w:t>annotation. Let’s quickly list down all six inbuilt bean scopes available to use in spring application context. These same scope apply to </w:t>
      </w:r>
      <w:r w:rsidRPr="009B4561">
        <w:rPr>
          <w:i/>
          <w:iCs/>
        </w:rPr>
        <w:t>spring boot bean scope</w:t>
      </w:r>
      <w:r w:rsidRPr="009B4561">
        <w:t> as well.</w:t>
      </w:r>
    </w:p>
    <w:tbl>
      <w:tblPr>
        <w:tblStyle w:val="TableGrid"/>
        <w:tblW w:w="10173" w:type="dxa"/>
        <w:tblLook w:val="04A0" w:firstRow="1" w:lastRow="0" w:firstColumn="1" w:lastColumn="0" w:noHBand="0" w:noVBand="1"/>
      </w:tblPr>
      <w:tblGrid>
        <w:gridCol w:w="2097"/>
        <w:gridCol w:w="8108"/>
      </w:tblGrid>
      <w:tr w:rsidR="009B4561" w:rsidRPr="009B4561" w14:paraId="063A06E7" w14:textId="77777777" w:rsidTr="009B4561">
        <w:trPr>
          <w:trHeight w:val="207"/>
        </w:trPr>
        <w:tc>
          <w:tcPr>
            <w:tcW w:w="2065" w:type="dxa"/>
            <w:noWrap/>
            <w:hideMark/>
          </w:tcPr>
          <w:p w14:paraId="26737DDE" w14:textId="77777777" w:rsidR="009B4561" w:rsidRPr="009B4561" w:rsidRDefault="009B4561" w:rsidP="009B4561">
            <w:pPr>
              <w:pStyle w:val="0Syntax"/>
            </w:pPr>
            <w:r w:rsidRPr="009B4561">
              <w:t>singleton (default)</w:t>
            </w:r>
          </w:p>
        </w:tc>
        <w:tc>
          <w:tcPr>
            <w:tcW w:w="8108" w:type="dxa"/>
            <w:noWrap/>
            <w:hideMark/>
          </w:tcPr>
          <w:p w14:paraId="37B06C5D" w14:textId="77777777" w:rsidR="009B4561" w:rsidRPr="009B4561" w:rsidRDefault="009B4561" w:rsidP="009B4561">
            <w:pPr>
              <w:spacing w:after="0"/>
              <w:rPr>
                <w:sz w:val="18"/>
                <w:szCs w:val="18"/>
              </w:rPr>
            </w:pPr>
            <w:r w:rsidRPr="009B4561">
              <w:rPr>
                <w:sz w:val="18"/>
                <w:szCs w:val="18"/>
              </w:rPr>
              <w:t>Single bean object instance per spring IoC container</w:t>
            </w:r>
          </w:p>
        </w:tc>
      </w:tr>
      <w:tr w:rsidR="009B4561" w:rsidRPr="009B4561" w14:paraId="24A5AB53" w14:textId="77777777" w:rsidTr="009B4561">
        <w:trPr>
          <w:trHeight w:val="207"/>
        </w:trPr>
        <w:tc>
          <w:tcPr>
            <w:tcW w:w="2065" w:type="dxa"/>
            <w:noWrap/>
            <w:hideMark/>
          </w:tcPr>
          <w:p w14:paraId="7B277A98" w14:textId="77777777" w:rsidR="009B4561" w:rsidRPr="009B4561" w:rsidRDefault="009B4561" w:rsidP="009B4561">
            <w:pPr>
              <w:pStyle w:val="0Syntax"/>
            </w:pPr>
            <w:r w:rsidRPr="009B4561">
              <w:t>prototype</w:t>
            </w:r>
          </w:p>
        </w:tc>
        <w:tc>
          <w:tcPr>
            <w:tcW w:w="8108" w:type="dxa"/>
            <w:noWrap/>
            <w:hideMark/>
          </w:tcPr>
          <w:p w14:paraId="34971FA4" w14:textId="77777777" w:rsidR="009B4561" w:rsidRPr="009B4561" w:rsidRDefault="009B4561" w:rsidP="009B4561">
            <w:pPr>
              <w:spacing w:after="0"/>
              <w:rPr>
                <w:sz w:val="18"/>
                <w:szCs w:val="18"/>
              </w:rPr>
            </w:pPr>
            <w:r w:rsidRPr="009B4561">
              <w:rPr>
                <w:sz w:val="18"/>
                <w:szCs w:val="18"/>
              </w:rPr>
              <w:t>Opposite to singleton, it produces a new instance each and every time a bean is requested.</w:t>
            </w:r>
          </w:p>
        </w:tc>
      </w:tr>
      <w:tr w:rsidR="009B4561" w:rsidRPr="009B4561" w14:paraId="0B28F7E8" w14:textId="77777777" w:rsidTr="009B4561">
        <w:trPr>
          <w:trHeight w:val="207"/>
        </w:trPr>
        <w:tc>
          <w:tcPr>
            <w:tcW w:w="2065" w:type="dxa"/>
            <w:noWrap/>
            <w:hideMark/>
          </w:tcPr>
          <w:p w14:paraId="02AA5357" w14:textId="77777777" w:rsidR="009B4561" w:rsidRPr="009B4561" w:rsidRDefault="009B4561" w:rsidP="009B4561">
            <w:pPr>
              <w:pStyle w:val="0Syntax"/>
            </w:pPr>
            <w:r w:rsidRPr="009B4561">
              <w:t>request</w:t>
            </w:r>
          </w:p>
        </w:tc>
        <w:tc>
          <w:tcPr>
            <w:tcW w:w="8108" w:type="dxa"/>
            <w:noWrap/>
            <w:hideMark/>
          </w:tcPr>
          <w:p w14:paraId="7F57CA56" w14:textId="77777777" w:rsidR="009B4561" w:rsidRDefault="009B4561" w:rsidP="009B4561">
            <w:pPr>
              <w:spacing w:after="0"/>
              <w:rPr>
                <w:rStyle w:val="0BlueChar"/>
              </w:rPr>
            </w:pPr>
            <w:r w:rsidRPr="009B4561">
              <w:rPr>
                <w:b/>
                <w:bCs/>
                <w:sz w:val="18"/>
                <w:szCs w:val="18"/>
              </w:rPr>
              <w:t>A single instance</w:t>
            </w:r>
            <w:r w:rsidRPr="009B4561">
              <w:rPr>
                <w:sz w:val="18"/>
                <w:szCs w:val="18"/>
              </w:rPr>
              <w:t xml:space="preserve"> </w:t>
            </w:r>
            <w:r>
              <w:rPr>
                <w:sz w:val="18"/>
                <w:szCs w:val="18"/>
              </w:rPr>
              <w:t xml:space="preserve">is </w:t>
            </w:r>
            <w:r w:rsidRPr="009B4561">
              <w:rPr>
                <w:sz w:val="18"/>
                <w:szCs w:val="18"/>
              </w:rPr>
              <w:t xml:space="preserve">created and available during complete lifecycle of an </w:t>
            </w:r>
            <w:r w:rsidRPr="009B4561">
              <w:rPr>
                <w:rStyle w:val="0BlueChar"/>
              </w:rPr>
              <w:t>HTTP</w:t>
            </w:r>
            <w:r>
              <w:rPr>
                <w:rStyle w:val="0BlueChar"/>
              </w:rPr>
              <w:t>R</w:t>
            </w:r>
            <w:r w:rsidRPr="009B4561">
              <w:rPr>
                <w:rStyle w:val="0BlueChar"/>
              </w:rPr>
              <w:t>equest.</w:t>
            </w:r>
          </w:p>
          <w:p w14:paraId="5B4BEF52" w14:textId="37C7997B" w:rsidR="009B4561" w:rsidRPr="009B4561" w:rsidRDefault="009B4561" w:rsidP="009B4561">
            <w:pPr>
              <w:spacing w:after="0"/>
              <w:rPr>
                <w:sz w:val="18"/>
                <w:szCs w:val="18"/>
              </w:rPr>
            </w:pPr>
            <w:r w:rsidRPr="009B4561">
              <w:rPr>
                <w:sz w:val="18"/>
                <w:szCs w:val="18"/>
              </w:rPr>
              <w:t>Only valid in web-aware Spring ApplicationContext.</w:t>
            </w:r>
          </w:p>
        </w:tc>
      </w:tr>
      <w:tr w:rsidR="009B4561" w:rsidRPr="009B4561" w14:paraId="77DDECDE" w14:textId="77777777" w:rsidTr="009B4561">
        <w:trPr>
          <w:trHeight w:val="207"/>
        </w:trPr>
        <w:tc>
          <w:tcPr>
            <w:tcW w:w="2065" w:type="dxa"/>
            <w:noWrap/>
            <w:hideMark/>
          </w:tcPr>
          <w:p w14:paraId="59D2EAA9" w14:textId="77777777" w:rsidR="009B4561" w:rsidRPr="009B4561" w:rsidRDefault="009B4561" w:rsidP="009B4561">
            <w:pPr>
              <w:pStyle w:val="0Syntax"/>
              <w:rPr>
                <w:szCs w:val="18"/>
              </w:rPr>
            </w:pPr>
            <w:r w:rsidRPr="009B4561">
              <w:rPr>
                <w:szCs w:val="18"/>
              </w:rPr>
              <w:t>session</w:t>
            </w:r>
          </w:p>
        </w:tc>
        <w:tc>
          <w:tcPr>
            <w:tcW w:w="8108" w:type="dxa"/>
            <w:noWrap/>
            <w:hideMark/>
          </w:tcPr>
          <w:p w14:paraId="091CCB0E" w14:textId="77777777" w:rsidR="009B4561" w:rsidRDefault="009B4561" w:rsidP="009B4561">
            <w:pPr>
              <w:spacing w:after="0"/>
              <w:rPr>
                <w:rStyle w:val="0BlueChar"/>
              </w:rPr>
            </w:pPr>
            <w:r w:rsidRPr="009B4561">
              <w:rPr>
                <w:b/>
                <w:bCs/>
                <w:sz w:val="18"/>
                <w:szCs w:val="18"/>
              </w:rPr>
              <w:t>A single instance</w:t>
            </w:r>
            <w:r w:rsidRPr="009B4561">
              <w:rPr>
                <w:sz w:val="18"/>
                <w:szCs w:val="18"/>
              </w:rPr>
              <w:t xml:space="preserve"> will be created and available during complete lifecycle of an </w:t>
            </w:r>
            <w:r w:rsidRPr="009B4561">
              <w:rPr>
                <w:rStyle w:val="0BlueChar"/>
              </w:rPr>
              <w:t>HTTPSession.</w:t>
            </w:r>
          </w:p>
          <w:p w14:paraId="0B813BC0" w14:textId="4EED8539" w:rsidR="009B4561" w:rsidRPr="009B4561" w:rsidRDefault="009B4561" w:rsidP="009B4561">
            <w:pPr>
              <w:spacing w:after="0"/>
              <w:rPr>
                <w:sz w:val="18"/>
                <w:szCs w:val="18"/>
              </w:rPr>
            </w:pPr>
            <w:r w:rsidRPr="009B4561">
              <w:rPr>
                <w:sz w:val="18"/>
                <w:szCs w:val="18"/>
              </w:rPr>
              <w:t>Only valid in web-aware Spring ApplicationContext.</w:t>
            </w:r>
          </w:p>
        </w:tc>
      </w:tr>
      <w:tr w:rsidR="009B4561" w:rsidRPr="009B4561" w14:paraId="5A593F6E" w14:textId="77777777" w:rsidTr="009B4561">
        <w:trPr>
          <w:trHeight w:val="207"/>
        </w:trPr>
        <w:tc>
          <w:tcPr>
            <w:tcW w:w="2065" w:type="dxa"/>
            <w:noWrap/>
            <w:hideMark/>
          </w:tcPr>
          <w:p w14:paraId="742264ED" w14:textId="77777777" w:rsidR="009B4561" w:rsidRPr="009B4561" w:rsidRDefault="009B4561" w:rsidP="009B4561">
            <w:pPr>
              <w:pStyle w:val="0Syntax"/>
              <w:rPr>
                <w:szCs w:val="18"/>
              </w:rPr>
            </w:pPr>
            <w:r w:rsidRPr="009B4561">
              <w:rPr>
                <w:szCs w:val="18"/>
              </w:rPr>
              <w:t>application</w:t>
            </w:r>
          </w:p>
        </w:tc>
        <w:tc>
          <w:tcPr>
            <w:tcW w:w="8108" w:type="dxa"/>
            <w:noWrap/>
            <w:hideMark/>
          </w:tcPr>
          <w:p w14:paraId="56841187" w14:textId="77777777" w:rsidR="009B4561" w:rsidRDefault="009B4561" w:rsidP="009B4561">
            <w:pPr>
              <w:spacing w:after="0"/>
              <w:rPr>
                <w:sz w:val="18"/>
                <w:szCs w:val="18"/>
              </w:rPr>
            </w:pPr>
            <w:r w:rsidRPr="009B4561">
              <w:rPr>
                <w:b/>
                <w:bCs/>
                <w:sz w:val="18"/>
                <w:szCs w:val="18"/>
              </w:rPr>
              <w:t>A single instance</w:t>
            </w:r>
            <w:r w:rsidRPr="009B4561">
              <w:rPr>
                <w:sz w:val="18"/>
                <w:szCs w:val="18"/>
              </w:rPr>
              <w:t xml:space="preserve"> will be created and available during complete lifecycle of </w:t>
            </w:r>
            <w:r w:rsidRPr="009B4561">
              <w:rPr>
                <w:rStyle w:val="0BlueChar"/>
              </w:rPr>
              <w:t>ServletContext</w:t>
            </w:r>
            <w:r w:rsidRPr="009B4561">
              <w:rPr>
                <w:sz w:val="18"/>
                <w:szCs w:val="18"/>
              </w:rPr>
              <w:t>.</w:t>
            </w:r>
          </w:p>
          <w:p w14:paraId="6686BEF9" w14:textId="7FCC2A6A" w:rsidR="009B4561" w:rsidRPr="009B4561" w:rsidRDefault="009B4561" w:rsidP="009B4561">
            <w:pPr>
              <w:spacing w:after="0"/>
              <w:rPr>
                <w:sz w:val="18"/>
                <w:szCs w:val="18"/>
              </w:rPr>
            </w:pPr>
            <w:r w:rsidRPr="009B4561">
              <w:rPr>
                <w:sz w:val="18"/>
                <w:szCs w:val="18"/>
              </w:rPr>
              <w:t>Only valid in web-aware Spring ApplicationContext.</w:t>
            </w:r>
          </w:p>
        </w:tc>
      </w:tr>
    </w:tbl>
    <w:p w14:paraId="5A39B2E2" w14:textId="77777777" w:rsidR="00320EC1" w:rsidRDefault="00320EC1" w:rsidP="00320EC1">
      <w:pPr>
        <w:pStyle w:val="1Output"/>
        <w:rPr>
          <w:color w:val="4C483D" w:themeColor="text2"/>
        </w:rPr>
      </w:pPr>
      <w:r>
        <w:rPr>
          <w:color w:val="646464"/>
        </w:rPr>
        <w:t>@</w:t>
      </w:r>
      <w:r>
        <w:t>Component</w:t>
      </w:r>
    </w:p>
    <w:p w14:paraId="72906862" w14:textId="4192C4A8" w:rsidR="00320EC1" w:rsidRDefault="00320EC1" w:rsidP="00320EC1">
      <w:pPr>
        <w:pStyle w:val="1Output"/>
        <w:rPr>
          <w:color w:val="4C483D" w:themeColor="text2"/>
        </w:rPr>
      </w:pPr>
      <w:r>
        <w:rPr>
          <w:color w:val="646464"/>
        </w:rPr>
        <w:t>@</w:t>
      </w:r>
      <w:r>
        <w:t>Scope(</w:t>
      </w:r>
      <w:r>
        <w:rPr>
          <w:color w:val="2A00FF"/>
        </w:rPr>
        <w:t>"</w:t>
      </w:r>
      <w:r w:rsidRPr="00320EC1">
        <w:rPr>
          <w:color w:val="2A00FF"/>
        </w:rPr>
        <w:t>singleton</w:t>
      </w:r>
      <w:r>
        <w:rPr>
          <w:color w:val="2A00FF"/>
        </w:rPr>
        <w:t xml:space="preserve"> /</w:t>
      </w:r>
      <w:r w:rsidRPr="00320EC1">
        <w:t xml:space="preserve"> </w:t>
      </w:r>
      <w:r w:rsidRPr="00320EC1">
        <w:rPr>
          <w:color w:val="2A00FF"/>
        </w:rPr>
        <w:t>prototype</w:t>
      </w:r>
      <w:r>
        <w:rPr>
          <w:color w:val="2A00FF"/>
        </w:rPr>
        <w:t>/ request / "</w:t>
      </w:r>
      <w:r>
        <w:t>)</w:t>
      </w:r>
    </w:p>
    <w:p w14:paraId="2901611A" w14:textId="171A5559" w:rsidR="00320EC1" w:rsidRDefault="00320EC1" w:rsidP="00320EC1">
      <w:pPr>
        <w:pStyle w:val="1Output"/>
        <w:rPr>
          <w:color w:val="4C483D" w:themeColor="text2"/>
        </w:rPr>
      </w:pPr>
      <w:r>
        <w:rPr>
          <w:bCs/>
          <w:color w:val="7F0055"/>
        </w:rPr>
        <w:t>public</w:t>
      </w:r>
      <w:r>
        <w:t xml:space="preserve"> </w:t>
      </w:r>
      <w:r>
        <w:rPr>
          <w:bCs/>
          <w:color w:val="7F0055"/>
        </w:rPr>
        <w:t>class</w:t>
      </w:r>
      <w:r>
        <w:t xml:space="preserve"> User {</w:t>
      </w:r>
    </w:p>
    <w:p w14:paraId="34F6F2B2" w14:textId="77777777" w:rsidR="00320EC1" w:rsidRDefault="00320EC1" w:rsidP="00320EC1">
      <w:pPr>
        <w:pStyle w:val="1Output"/>
        <w:rPr>
          <w:color w:val="4C483D" w:themeColor="text2"/>
        </w:rPr>
      </w:pPr>
      <w:r>
        <w:t>}</w:t>
      </w:r>
    </w:p>
    <w:p w14:paraId="00C95EC0" w14:textId="77777777" w:rsidR="00320EC1" w:rsidRDefault="00320EC1" w:rsidP="00320EC1">
      <w:pPr>
        <w:pStyle w:val="1Output"/>
        <w:rPr>
          <w:color w:val="4C483D" w:themeColor="text2"/>
        </w:rPr>
      </w:pPr>
      <w:r>
        <w:t xml:space="preserve"> </w:t>
      </w:r>
    </w:p>
    <w:p w14:paraId="4844952F" w14:textId="77777777" w:rsidR="00320EC1" w:rsidRDefault="00320EC1" w:rsidP="00320EC1">
      <w:pPr>
        <w:pStyle w:val="1Output"/>
        <w:rPr>
          <w:color w:val="4C483D" w:themeColor="text2"/>
        </w:rPr>
      </w:pPr>
      <w:r>
        <w:rPr>
          <w:color w:val="3F7F5F"/>
        </w:rPr>
        <w:t>//or</w:t>
      </w:r>
    </w:p>
    <w:p w14:paraId="0A1C1714" w14:textId="77777777" w:rsidR="00320EC1" w:rsidRDefault="00320EC1" w:rsidP="00320EC1">
      <w:pPr>
        <w:pStyle w:val="1Output"/>
        <w:rPr>
          <w:color w:val="4C483D" w:themeColor="text2"/>
        </w:rPr>
      </w:pPr>
      <w:r>
        <w:t xml:space="preserve"> </w:t>
      </w:r>
    </w:p>
    <w:p w14:paraId="72AE0186" w14:textId="77777777" w:rsidR="00320EC1" w:rsidRDefault="00320EC1" w:rsidP="00320EC1">
      <w:pPr>
        <w:pStyle w:val="1Output"/>
        <w:rPr>
          <w:color w:val="4C483D" w:themeColor="text2"/>
        </w:rPr>
      </w:pPr>
      <w:r>
        <w:rPr>
          <w:color w:val="646464"/>
        </w:rPr>
        <w:t>@</w:t>
      </w:r>
      <w:r>
        <w:t>Component</w:t>
      </w:r>
    </w:p>
    <w:p w14:paraId="187D78C7" w14:textId="6874A7F9" w:rsidR="00320EC1" w:rsidRPr="00320EC1" w:rsidRDefault="00320EC1" w:rsidP="00320EC1">
      <w:pPr>
        <w:pStyle w:val="1Output"/>
        <w:rPr>
          <w:color w:val="0000FF"/>
        </w:rPr>
      </w:pPr>
      <w:r w:rsidRPr="00320EC1">
        <w:rPr>
          <w:color w:val="0000FF"/>
        </w:rPr>
        <w:t>@RequestScope</w:t>
      </w:r>
      <w:r w:rsidR="00533B72">
        <w:rPr>
          <w:color w:val="0000FF"/>
        </w:rPr>
        <w:t xml:space="preserve"> /</w:t>
      </w:r>
      <w:r w:rsidR="00533B72" w:rsidRPr="00533B72">
        <w:t xml:space="preserve"> </w:t>
      </w:r>
      <w:r w:rsidR="00533B72" w:rsidRPr="00533B72">
        <w:rPr>
          <w:color w:val="0000FF"/>
        </w:rPr>
        <w:t>@SessionScope</w:t>
      </w:r>
      <w:r>
        <w:rPr>
          <w:color w:val="0000FF"/>
        </w:rPr>
        <w:t xml:space="preserve"> </w:t>
      </w:r>
      <w:r w:rsidR="00533B72">
        <w:rPr>
          <w:color w:val="0000FF"/>
        </w:rPr>
        <w:t xml:space="preserve">/ </w:t>
      </w:r>
      <w:r w:rsidR="00533B72" w:rsidRPr="00533B72">
        <w:rPr>
          <w:color w:val="0000FF"/>
        </w:rPr>
        <w:t>@ApplicationScope</w:t>
      </w:r>
    </w:p>
    <w:p w14:paraId="208F30F4" w14:textId="0D0F5729" w:rsidR="00320EC1" w:rsidRDefault="00320EC1" w:rsidP="00320EC1">
      <w:pPr>
        <w:pStyle w:val="1Output"/>
        <w:rPr>
          <w:color w:val="4C483D" w:themeColor="text2"/>
        </w:rPr>
      </w:pPr>
      <w:r>
        <w:rPr>
          <w:bCs/>
          <w:color w:val="7F0055"/>
        </w:rPr>
        <w:t>public</w:t>
      </w:r>
      <w:r>
        <w:t xml:space="preserve"> </w:t>
      </w:r>
      <w:r>
        <w:rPr>
          <w:bCs/>
          <w:color w:val="7F0055"/>
        </w:rPr>
        <w:t>class</w:t>
      </w:r>
      <w:r>
        <w:t xml:space="preserve"> User {</w:t>
      </w:r>
    </w:p>
    <w:p w14:paraId="5E7C4A98" w14:textId="3055BF22" w:rsidR="00320EC1" w:rsidRDefault="00320EC1" w:rsidP="00320EC1">
      <w:pPr>
        <w:pStyle w:val="1Output"/>
      </w:pPr>
      <w:r>
        <w:t>}</w:t>
      </w:r>
    </w:p>
    <w:p w14:paraId="59C26B26" w14:textId="77777777" w:rsidR="008F3DDA" w:rsidRDefault="008F3DDA" w:rsidP="004F527E">
      <w:pPr>
        <w:rPr>
          <w:b/>
          <w:bCs/>
        </w:rPr>
      </w:pPr>
    </w:p>
    <w:p w14:paraId="63B02D1B" w14:textId="77777777" w:rsidR="004F527E" w:rsidRDefault="004F527E" w:rsidP="008151C9">
      <w:pPr>
        <w:pStyle w:val="Heading30"/>
      </w:pPr>
      <w:r>
        <w:t>What is the default scope of bean in Spring framework? (</w:t>
      </w:r>
      <w:hyperlink r:id="rId264" w:tgtFrame="_blank" w:history="1">
        <w:r>
          <w:rPr>
            <w:rStyle w:val="Hyperlink"/>
          </w:rPr>
          <w:t>answer</w:t>
        </w:r>
      </w:hyperlink>
      <w:r>
        <w:t>)</w:t>
      </w:r>
    </w:p>
    <w:p w14:paraId="78BF5606" w14:textId="77777777" w:rsidR="004F527E" w:rsidRDefault="004F527E" w:rsidP="004F527E">
      <w:r>
        <w:t xml:space="preserve">The default scope of a </w:t>
      </w:r>
      <w:r>
        <w:rPr>
          <w:b/>
        </w:rPr>
        <w:t>Spring bean</w:t>
      </w:r>
      <w:r>
        <w:t xml:space="preserve"> is the </w:t>
      </w:r>
      <w:r>
        <w:rPr>
          <w:rStyle w:val="1OutputChar"/>
          <w:color w:val="FF0000"/>
          <w:sz w:val="22"/>
        </w:rPr>
        <w:t>Singleton</w:t>
      </w:r>
      <w:r>
        <w:rPr>
          <w:color w:val="FF0000"/>
          <w:sz w:val="28"/>
        </w:rPr>
        <w:t> </w:t>
      </w:r>
      <w:r>
        <w:t xml:space="preserve">scope and in the </w:t>
      </w:r>
      <w:r>
        <w:rPr>
          <w:b/>
        </w:rPr>
        <w:t>WebApplication</w:t>
      </w:r>
      <w:r>
        <w:t xml:space="preserve"> default scope of a spring bean is </w:t>
      </w:r>
      <w:r>
        <w:rPr>
          <w:rStyle w:val="1OutputChar"/>
          <w:color w:val="FF0000"/>
          <w:sz w:val="24"/>
        </w:rPr>
        <w:t>request</w:t>
      </w:r>
      <w:r>
        <w:rPr>
          <w:color w:val="FF0000"/>
          <w:sz w:val="32"/>
        </w:rPr>
        <w:t xml:space="preserve"> </w:t>
      </w:r>
      <w:r>
        <w:t>scope.</w:t>
      </w:r>
    </w:p>
    <w:p w14:paraId="5F540FA0" w14:textId="1E9BF37B" w:rsidR="004F527E" w:rsidRDefault="004F527E" w:rsidP="004F527E">
      <w:r>
        <w:t>Singleton bean means the same instance of a bean is shared with all other beans, while request scope means a bean is alive only for a request.</w:t>
      </w:r>
    </w:p>
    <w:p w14:paraId="36E8593F" w14:textId="77777777" w:rsidR="004F527E" w:rsidRDefault="004F527E" w:rsidP="004F527E"/>
    <w:p w14:paraId="0AB4A3DA" w14:textId="77777777" w:rsidR="004F527E" w:rsidRDefault="004F527E" w:rsidP="008151C9">
      <w:pPr>
        <w:pStyle w:val="Heading30"/>
      </w:pPr>
      <w:r>
        <w:t>Does Spring Bean provide thread safety?</w:t>
      </w:r>
    </w:p>
    <w:p w14:paraId="4EFE8D21" w14:textId="77777777" w:rsidR="004F527E" w:rsidRDefault="004F527E" w:rsidP="004F527E">
      <w:r>
        <w:t xml:space="preserve">The default scope of Spring bean is </w:t>
      </w:r>
      <w:r>
        <w:rPr>
          <w:rStyle w:val="Emphasis"/>
        </w:rPr>
        <w:t>singleton</w:t>
      </w:r>
      <w:r>
        <w:t xml:space="preserve">, so there will be </w:t>
      </w:r>
      <w:r>
        <w:rPr>
          <w:rStyle w:val="Emphasis"/>
        </w:rPr>
        <w:t>only one instance per context</w:t>
      </w:r>
      <w:r>
        <w:t xml:space="preserve">. If two threads calls </w:t>
      </w:r>
      <w:r>
        <w:rPr>
          <w:rStyle w:val="1OutputChar"/>
          <w:color w:val="FF0000"/>
          <w:sz w:val="22"/>
        </w:rPr>
        <w:t>factory.getBean(“s”),</w:t>
      </w:r>
      <w:r>
        <w:rPr>
          <w:color w:val="FF0000"/>
          <w:sz w:val="28"/>
        </w:rPr>
        <w:t xml:space="preserve"> </w:t>
      </w:r>
      <w:r>
        <w:t>it returns same object. if any threads changes bean property by setName() , then other thread may get inconsistence results.</w:t>
      </w:r>
    </w:p>
    <w:p w14:paraId="167907E7" w14:textId="77777777" w:rsidR="004F527E" w:rsidRDefault="004F527E" w:rsidP="004F527E">
      <w:r>
        <w:lastRenderedPageBreak/>
        <w:t xml:space="preserve">That means that all the having a class level variable that any thread can update will lead to inconsistent data. </w:t>
      </w:r>
      <w:r>
        <w:rPr>
          <w:b/>
          <w:color w:val="FF0000"/>
        </w:rPr>
        <w:t>Hence in default mode spring beans are not thread-safe</w:t>
      </w:r>
      <w:r>
        <w:t>.</w:t>
      </w:r>
    </w:p>
    <w:p w14:paraId="3C30E563" w14:textId="77777777" w:rsidR="004F527E" w:rsidRDefault="004F527E" w:rsidP="004F527E">
      <w:r>
        <w:t xml:space="preserve">However, we can change spring bean scope to </w:t>
      </w:r>
      <w:r w:rsidRPr="00C30BD3">
        <w:rPr>
          <w:rStyle w:val="0SyntaxPinkChar"/>
        </w:rPr>
        <w:t>request</w:t>
      </w:r>
      <w:r>
        <w:t xml:space="preserve">, </w:t>
      </w:r>
      <w:r w:rsidRPr="00C30BD3">
        <w:rPr>
          <w:rStyle w:val="0SyntaxPinkChar"/>
        </w:rPr>
        <w:t>prototype</w:t>
      </w:r>
      <w:r>
        <w:t xml:space="preserve"> or </w:t>
      </w:r>
      <w:r w:rsidRPr="00C30BD3">
        <w:rPr>
          <w:rStyle w:val="0SyntaxPinkChar"/>
        </w:rPr>
        <w:t>session</w:t>
      </w:r>
      <w:r>
        <w:t xml:space="preserve"> to achieve thread-safety at the cost of performance. It’s a design decision and based on the project requirements.</w:t>
      </w:r>
    </w:p>
    <w:p w14:paraId="3ADCD0D8" w14:textId="77777777" w:rsidR="004F527E" w:rsidRDefault="004F527E" w:rsidP="004F527E"/>
    <w:p w14:paraId="4444CC0E" w14:textId="77777777" w:rsidR="004F527E" w:rsidRDefault="004F527E" w:rsidP="004F527E"/>
    <w:p w14:paraId="1E5509E8" w14:textId="77777777" w:rsidR="004F527E" w:rsidRDefault="004F527E" w:rsidP="004F527E">
      <w:pPr>
        <w:pStyle w:val="H3"/>
      </w:pPr>
      <w:r>
        <w:br/>
      </w:r>
      <w:r>
        <w:rPr>
          <w:bCs/>
        </w:rPr>
        <w:t>What is Inversion of Control concept, how does Spring support IOC?</w:t>
      </w:r>
      <w:r>
        <w:t> (</w:t>
      </w:r>
      <w:hyperlink r:id="rId265" w:tgtFrame="_blank" w:history="1">
        <w:r>
          <w:rPr>
            <w:rStyle w:val="Hyperlink"/>
          </w:rPr>
          <w:t>answer</w:t>
        </w:r>
      </w:hyperlink>
      <w:r>
        <w:t>)</w:t>
      </w:r>
    </w:p>
    <w:p w14:paraId="3F69D46F" w14:textId="77777777" w:rsidR="004F527E" w:rsidRDefault="004F527E" w:rsidP="004F527E">
      <w:r>
        <w:rPr>
          <w:b/>
        </w:rPr>
        <w:t>Removing bean creation things from developer End.</w:t>
      </w:r>
      <w:r>
        <w:t xml:space="preserve"> The simple meaning of inversion of the control means that now the framework, Spring is responsible for creating objects, wiring dependencies and managing their life-cycle instead of a developer, which was the case before. That's where control is inverted from developer to framework.</w:t>
      </w:r>
    </w:p>
    <w:p w14:paraId="5A078748" w14:textId="77777777" w:rsidR="004F527E" w:rsidRDefault="004F527E" w:rsidP="004F527E"/>
    <w:p w14:paraId="6DDDB0A4" w14:textId="77777777" w:rsidR="004F527E" w:rsidRDefault="004F527E" w:rsidP="008151C9">
      <w:pPr>
        <w:pStyle w:val="Heading30"/>
        <w:rPr>
          <w:rStyle w:val="Heading3Char0"/>
        </w:rPr>
      </w:pPr>
      <w:r>
        <w:rPr>
          <w:rStyle w:val="Heading3Char0"/>
        </w:rPr>
        <w:t>What is the difference between @Autowired and @Inject annotation in Spring?</w:t>
      </w:r>
    </w:p>
    <w:p w14:paraId="6CCE7B76" w14:textId="77777777" w:rsidR="004F527E" w:rsidRDefault="004F527E" w:rsidP="004F527E">
      <w:pPr>
        <w:rPr>
          <w:rFonts w:eastAsiaTheme="minorHAnsi"/>
          <w:color w:val="auto"/>
          <w:sz w:val="22"/>
          <w:szCs w:val="22"/>
        </w:rPr>
      </w:pPr>
      <w:r>
        <w:t>The </w:t>
      </w:r>
      <w:r>
        <w:rPr>
          <w:b/>
        </w:rPr>
        <w:t>@Inject</w:t>
      </w:r>
      <w:r>
        <w:t xml:space="preserve"> annotation also serves the same purpose as </w:t>
      </w:r>
      <w:r>
        <w:rPr>
          <w:b/>
        </w:rPr>
        <w:t>@Autowired,</w:t>
      </w:r>
      <w:r>
        <w:t xml:space="preserve"> but the main difference between them is that </w:t>
      </w:r>
    </w:p>
    <w:p w14:paraId="48634FAF" w14:textId="7FD5D2FF" w:rsidR="004F527E" w:rsidRDefault="004F527E" w:rsidP="00151D89">
      <w:pPr>
        <w:pStyle w:val="ListParagraph"/>
        <w:numPr>
          <w:ilvl w:val="0"/>
          <w:numId w:val="67"/>
        </w:numPr>
        <w:spacing w:before="160" w:after="0" w:line="256" w:lineRule="auto"/>
      </w:pPr>
      <w:r>
        <w:rPr>
          <w:b/>
          <w:color w:val="FF0000"/>
        </w:rPr>
        <w:t>@Inject</w:t>
      </w:r>
      <w:r>
        <w:rPr>
          <w:color w:val="FF0000"/>
        </w:rPr>
        <w:t> </w:t>
      </w:r>
      <w:r>
        <w:t>is a </w:t>
      </w:r>
      <w:r>
        <w:rPr>
          <w:b/>
          <w:bCs/>
        </w:rPr>
        <w:t>standard annotation(JS</w:t>
      </w:r>
      <w:r w:rsidR="009F7CAF">
        <w:rPr>
          <w:b/>
          <w:bCs/>
        </w:rPr>
        <w:t>R</w:t>
      </w:r>
      <w:r>
        <w:rPr>
          <w:b/>
          <w:bCs/>
        </w:rPr>
        <w:t xml:space="preserve"> -330)</w:t>
      </w:r>
      <w:r>
        <w:t> for dependency injection</w:t>
      </w:r>
    </w:p>
    <w:p w14:paraId="24F4C31E" w14:textId="77777777" w:rsidR="004F527E" w:rsidRDefault="004F527E" w:rsidP="00151D89">
      <w:pPr>
        <w:pStyle w:val="ListParagraph"/>
        <w:numPr>
          <w:ilvl w:val="0"/>
          <w:numId w:val="67"/>
        </w:numPr>
        <w:spacing w:before="160" w:after="0" w:line="256" w:lineRule="auto"/>
      </w:pPr>
      <w:r>
        <w:rPr>
          <w:b/>
          <w:color w:val="FF0000"/>
        </w:rPr>
        <w:t>@Autowired</w:t>
      </w:r>
      <w:r>
        <w:rPr>
          <w:color w:val="FF0000"/>
        </w:rPr>
        <w:t> </w:t>
      </w:r>
      <w:r>
        <w:t>is </w:t>
      </w:r>
      <w:r>
        <w:rPr>
          <w:b/>
          <w:bCs/>
        </w:rPr>
        <w:t>spring specific.</w:t>
      </w:r>
    </w:p>
    <w:p w14:paraId="5CEE27DE" w14:textId="77777777" w:rsidR="004F527E" w:rsidRDefault="004F527E" w:rsidP="004F527E"/>
    <w:p w14:paraId="377C64E9" w14:textId="77777777" w:rsidR="004F527E" w:rsidRDefault="004F527E" w:rsidP="008151C9">
      <w:pPr>
        <w:pStyle w:val="Heading30"/>
      </w:pPr>
      <w:r>
        <w:t>How to create ApplicationContext in a Java Program?</w:t>
      </w:r>
    </w:p>
    <w:p w14:paraId="0FC28AC6" w14:textId="6543BFDA" w:rsidR="008A3C1E" w:rsidRDefault="008A3C1E" w:rsidP="008A3C1E">
      <w:pPr>
        <w:pStyle w:val="1Output"/>
        <w:rPr>
          <w:color w:val="4C483D" w:themeColor="text2"/>
        </w:rPr>
      </w:pPr>
      <w:r>
        <w:rPr>
          <w:bCs/>
          <w:color w:val="7F0055"/>
        </w:rPr>
        <w:t>public</w:t>
      </w:r>
      <w:r>
        <w:t xml:space="preserve"> </w:t>
      </w:r>
      <w:r>
        <w:rPr>
          <w:bCs/>
          <w:color w:val="7F0055"/>
        </w:rPr>
        <w:t>class</w:t>
      </w:r>
      <w:r>
        <w:t xml:space="preserve"> SpringDemo {</w:t>
      </w:r>
    </w:p>
    <w:p w14:paraId="355287ED" w14:textId="77777777" w:rsidR="008A3C1E" w:rsidRDefault="008A3C1E" w:rsidP="008A3C1E">
      <w:pPr>
        <w:pStyle w:val="1Output"/>
        <w:rPr>
          <w:color w:val="4C483D" w:themeColor="text2"/>
        </w:rPr>
      </w:pPr>
      <w:r>
        <w:tab/>
      </w:r>
      <w:r>
        <w:rPr>
          <w:bCs/>
          <w:color w:val="7F0055"/>
        </w:rPr>
        <w:t>public</w:t>
      </w:r>
      <w:r>
        <w:t xml:space="preserve"> </w:t>
      </w:r>
      <w:r>
        <w:rPr>
          <w:bCs/>
          <w:color w:val="7F0055"/>
        </w:rPr>
        <w:t>static</w:t>
      </w:r>
      <w:r>
        <w:t xml:space="preserve"> </w:t>
      </w:r>
      <w:r>
        <w:rPr>
          <w:bCs/>
          <w:color w:val="7F0055"/>
        </w:rPr>
        <w:t>void</w:t>
      </w:r>
      <w:r>
        <w:t xml:space="preserve"> main(String[] </w:t>
      </w:r>
      <w:r>
        <w:rPr>
          <w:color w:val="6A3E3E"/>
        </w:rPr>
        <w:t>args</w:t>
      </w:r>
      <w:r>
        <w:t>) {</w:t>
      </w:r>
    </w:p>
    <w:p w14:paraId="3A355934" w14:textId="77777777" w:rsidR="008A3C1E" w:rsidRDefault="008A3C1E" w:rsidP="008A3C1E">
      <w:pPr>
        <w:pStyle w:val="1Output"/>
        <w:rPr>
          <w:color w:val="4C483D" w:themeColor="text2"/>
        </w:rPr>
      </w:pPr>
      <w:r>
        <w:tab/>
      </w:r>
      <w:r>
        <w:tab/>
        <w:t xml:space="preserve">BeanFactory </w:t>
      </w:r>
      <w:r>
        <w:rPr>
          <w:color w:val="6A3E3E"/>
        </w:rPr>
        <w:t>factory</w:t>
      </w:r>
      <w:r>
        <w:t xml:space="preserve"> = </w:t>
      </w:r>
      <w:r>
        <w:rPr>
          <w:bCs/>
          <w:color w:val="7F0055"/>
        </w:rPr>
        <w:t>new</w:t>
      </w:r>
      <w:r>
        <w:t xml:space="preserve"> </w:t>
      </w:r>
      <w:r>
        <w:rPr>
          <w:strike/>
          <w:u w:val="single"/>
        </w:rPr>
        <w:t>XmlBeanFactory</w:t>
      </w:r>
      <w:r>
        <w:rPr>
          <w:u w:val="single"/>
        </w:rPr>
        <w:t>(</w:t>
      </w:r>
      <w:r>
        <w:rPr>
          <w:bCs/>
          <w:color w:val="7F0055"/>
          <w:u w:val="single"/>
        </w:rPr>
        <w:t>new</w:t>
      </w:r>
      <w:r>
        <w:rPr>
          <w:u w:val="single"/>
        </w:rPr>
        <w:t xml:space="preserve"> ClassPathResource(</w:t>
      </w:r>
      <w:r>
        <w:rPr>
          <w:color w:val="2A00FF"/>
          <w:u w:val="single"/>
        </w:rPr>
        <w:t>"sp.xml"</w:t>
      </w:r>
      <w:r>
        <w:rPr>
          <w:u w:val="single"/>
        </w:rPr>
        <w:t>))</w:t>
      </w:r>
      <w:r>
        <w:t>;</w:t>
      </w:r>
    </w:p>
    <w:p w14:paraId="2BABEC05" w14:textId="77777777" w:rsidR="008A3C1E" w:rsidRDefault="008A3C1E" w:rsidP="008A3C1E">
      <w:pPr>
        <w:pStyle w:val="1Output"/>
        <w:rPr>
          <w:color w:val="4C483D" w:themeColor="text2"/>
        </w:rPr>
      </w:pPr>
      <w:r>
        <w:tab/>
      </w:r>
      <w:r>
        <w:tab/>
        <w:t xml:space="preserve">Student </w:t>
      </w:r>
      <w:r>
        <w:rPr>
          <w:color w:val="6A3E3E"/>
        </w:rPr>
        <w:t>student</w:t>
      </w:r>
      <w:r>
        <w:t xml:space="preserve"> = (Student) </w:t>
      </w:r>
      <w:r>
        <w:rPr>
          <w:color w:val="6A3E3E"/>
        </w:rPr>
        <w:t>factory</w:t>
      </w:r>
      <w:r>
        <w:t>.getBean(</w:t>
      </w:r>
      <w:r>
        <w:rPr>
          <w:color w:val="2A00FF"/>
        </w:rPr>
        <w:t>"s"</w:t>
      </w:r>
      <w:r>
        <w:t>);</w:t>
      </w:r>
    </w:p>
    <w:p w14:paraId="7D8A4445" w14:textId="77777777" w:rsidR="008A3C1E" w:rsidRDefault="008A3C1E" w:rsidP="008A3C1E">
      <w:pPr>
        <w:pStyle w:val="1Output"/>
        <w:rPr>
          <w:color w:val="4C483D" w:themeColor="text2"/>
        </w:rPr>
      </w:pPr>
      <w:r>
        <w:tab/>
      </w:r>
      <w:r>
        <w:tab/>
        <w:t>System.</w:t>
      </w:r>
      <w:r>
        <w:rPr>
          <w:bCs/>
          <w:i/>
          <w:iCs/>
          <w:color w:val="0000C0"/>
        </w:rPr>
        <w:t>out</w:t>
      </w:r>
      <w:r>
        <w:t>.println(</w:t>
      </w:r>
      <w:r>
        <w:rPr>
          <w:color w:val="6A3E3E"/>
        </w:rPr>
        <w:t>student</w:t>
      </w:r>
      <w:r>
        <w:t>);</w:t>
      </w:r>
    </w:p>
    <w:p w14:paraId="3C69FDB5" w14:textId="77777777" w:rsidR="008A3C1E" w:rsidRDefault="008A3C1E" w:rsidP="008A3C1E">
      <w:pPr>
        <w:pStyle w:val="1Output"/>
        <w:rPr>
          <w:color w:val="4C483D" w:themeColor="text2"/>
        </w:rPr>
      </w:pPr>
      <w:r>
        <w:tab/>
      </w:r>
      <w:r>
        <w:tab/>
      </w:r>
    </w:p>
    <w:p w14:paraId="4936DF4C" w14:textId="77777777" w:rsidR="008A3C1E" w:rsidRDefault="008A3C1E" w:rsidP="008A3C1E">
      <w:pPr>
        <w:pStyle w:val="1Output"/>
        <w:rPr>
          <w:color w:val="4C483D" w:themeColor="text2"/>
        </w:rPr>
      </w:pPr>
      <w:r>
        <w:tab/>
      </w:r>
      <w:r>
        <w:tab/>
        <w:t xml:space="preserve">ApplicationContext </w:t>
      </w:r>
      <w:r>
        <w:rPr>
          <w:color w:val="6A3E3E"/>
          <w:u w:val="single"/>
        </w:rPr>
        <w:t>context</w:t>
      </w:r>
      <w:r>
        <w:t xml:space="preserve"> = </w:t>
      </w:r>
      <w:r>
        <w:rPr>
          <w:bCs/>
          <w:color w:val="7F0055"/>
        </w:rPr>
        <w:t>new</w:t>
      </w:r>
      <w:r>
        <w:t xml:space="preserve"> ClassPathXmlApplicationContext(</w:t>
      </w:r>
      <w:r>
        <w:rPr>
          <w:color w:val="2A00FF"/>
        </w:rPr>
        <w:t>"sp.xml"</w:t>
      </w:r>
      <w:r>
        <w:t>);</w:t>
      </w:r>
    </w:p>
    <w:p w14:paraId="59213894" w14:textId="77777777" w:rsidR="008A3C1E" w:rsidRDefault="008A3C1E" w:rsidP="008A3C1E">
      <w:pPr>
        <w:pStyle w:val="1Output"/>
        <w:rPr>
          <w:color w:val="4C483D" w:themeColor="text2"/>
        </w:rPr>
      </w:pPr>
      <w:r>
        <w:tab/>
      </w:r>
      <w:r>
        <w:tab/>
        <w:t xml:space="preserve">Student </w:t>
      </w:r>
      <w:r>
        <w:rPr>
          <w:color w:val="6A3E3E"/>
        </w:rPr>
        <w:t>ob</w:t>
      </w:r>
      <w:r>
        <w:t xml:space="preserve"> = (Student) </w:t>
      </w:r>
      <w:r>
        <w:rPr>
          <w:color w:val="6A3E3E"/>
        </w:rPr>
        <w:t>context</w:t>
      </w:r>
      <w:r>
        <w:t>.getBean(</w:t>
      </w:r>
      <w:r>
        <w:rPr>
          <w:color w:val="2A00FF"/>
        </w:rPr>
        <w:t>"s"</w:t>
      </w:r>
      <w:r>
        <w:t>);</w:t>
      </w:r>
    </w:p>
    <w:p w14:paraId="6A847B07" w14:textId="77777777" w:rsidR="008A3C1E" w:rsidRDefault="008A3C1E" w:rsidP="008A3C1E">
      <w:pPr>
        <w:pStyle w:val="1Output"/>
        <w:rPr>
          <w:color w:val="4C483D" w:themeColor="text2"/>
        </w:rPr>
      </w:pPr>
      <w:r>
        <w:tab/>
      </w:r>
      <w:r>
        <w:tab/>
        <w:t>System.</w:t>
      </w:r>
      <w:r>
        <w:rPr>
          <w:bCs/>
          <w:i/>
          <w:iCs/>
          <w:color w:val="0000C0"/>
        </w:rPr>
        <w:t>out</w:t>
      </w:r>
      <w:r>
        <w:t>.println(</w:t>
      </w:r>
      <w:r>
        <w:rPr>
          <w:color w:val="6A3E3E"/>
        </w:rPr>
        <w:t>ob</w:t>
      </w:r>
      <w:r>
        <w:t>);</w:t>
      </w:r>
    </w:p>
    <w:p w14:paraId="77709FA5" w14:textId="77777777" w:rsidR="008A3C1E" w:rsidRDefault="008A3C1E" w:rsidP="008A3C1E">
      <w:pPr>
        <w:pStyle w:val="1Output"/>
        <w:rPr>
          <w:color w:val="4C483D" w:themeColor="text2"/>
        </w:rPr>
      </w:pPr>
      <w:r>
        <w:tab/>
      </w:r>
      <w:r>
        <w:tab/>
      </w:r>
    </w:p>
    <w:p w14:paraId="36A9708F" w14:textId="77777777" w:rsidR="008A3C1E" w:rsidRDefault="008A3C1E" w:rsidP="008A3C1E">
      <w:pPr>
        <w:pStyle w:val="1Output"/>
        <w:rPr>
          <w:color w:val="4C483D" w:themeColor="text2"/>
        </w:rPr>
      </w:pPr>
      <w:r>
        <w:tab/>
      </w:r>
      <w:r>
        <w:tab/>
        <w:t xml:space="preserve">StudentDAO </w:t>
      </w:r>
      <w:r>
        <w:rPr>
          <w:color w:val="6A3E3E"/>
        </w:rPr>
        <w:t>dao</w:t>
      </w:r>
      <w:r>
        <w:t xml:space="preserve"> = (StudentDAO) </w:t>
      </w:r>
      <w:r>
        <w:rPr>
          <w:color w:val="6A3E3E"/>
        </w:rPr>
        <w:t>context</w:t>
      </w:r>
      <w:r>
        <w:t>.getBean(</w:t>
      </w:r>
      <w:r>
        <w:rPr>
          <w:color w:val="2A00FF"/>
        </w:rPr>
        <w:t>"dao"</w:t>
      </w:r>
      <w:r>
        <w:t>);</w:t>
      </w:r>
    </w:p>
    <w:p w14:paraId="1D4FDBEB" w14:textId="77777777" w:rsidR="008A3C1E" w:rsidRDefault="008A3C1E" w:rsidP="008A3C1E">
      <w:pPr>
        <w:pStyle w:val="1Output"/>
        <w:rPr>
          <w:color w:val="4C483D" w:themeColor="text2"/>
        </w:rPr>
      </w:pPr>
      <w:r>
        <w:tab/>
      </w:r>
      <w:r>
        <w:tab/>
      </w:r>
    </w:p>
    <w:p w14:paraId="76F25D25" w14:textId="0AA41DAD" w:rsidR="008A3C1E" w:rsidRDefault="008A3C1E" w:rsidP="008A3C1E">
      <w:pPr>
        <w:pStyle w:val="1Output"/>
        <w:rPr>
          <w:color w:val="4C483D" w:themeColor="text2"/>
        </w:rPr>
      </w:pPr>
      <w:r>
        <w:tab/>
      </w:r>
      <w:r>
        <w:tab/>
      </w:r>
      <w:r>
        <w:rPr>
          <w:color w:val="6A3E3E"/>
        </w:rPr>
        <w:t>dao</w:t>
      </w:r>
      <w:r>
        <w:t>.saveStudent(</w:t>
      </w:r>
      <w:r>
        <w:rPr>
          <w:color w:val="6A3E3E"/>
        </w:rPr>
        <w:t>ob</w:t>
      </w:r>
      <w:r>
        <w:t>);</w:t>
      </w:r>
      <w:r>
        <w:tab/>
      </w:r>
      <w:r>
        <w:tab/>
      </w:r>
    </w:p>
    <w:p w14:paraId="10F1FCEF" w14:textId="77777777" w:rsidR="008A3C1E" w:rsidRDefault="008A3C1E" w:rsidP="008A3C1E">
      <w:pPr>
        <w:pStyle w:val="1Output"/>
      </w:pPr>
      <w:r>
        <w:tab/>
        <w:t>}</w:t>
      </w:r>
    </w:p>
    <w:p w14:paraId="2E06C275" w14:textId="006DD787" w:rsidR="008A3C1E" w:rsidRPr="008A3C1E" w:rsidRDefault="008A3C1E" w:rsidP="008A3C1E">
      <w:pPr>
        <w:pStyle w:val="1Output"/>
      </w:pPr>
      <w:r>
        <w:rPr>
          <w:color w:val="000000"/>
        </w:rPr>
        <w:t>}</w:t>
      </w:r>
    </w:p>
    <w:p w14:paraId="3A3822C0" w14:textId="7690D9F7" w:rsidR="004F527E" w:rsidRDefault="004F527E" w:rsidP="00151D89">
      <w:pPr>
        <w:pStyle w:val="ListParagraph"/>
        <w:numPr>
          <w:ilvl w:val="0"/>
          <w:numId w:val="67"/>
        </w:numPr>
        <w:spacing w:before="160" w:after="0" w:line="256" w:lineRule="auto"/>
      </w:pPr>
      <w:r>
        <w:rPr>
          <w:b/>
          <w:bCs/>
        </w:rPr>
        <w:t>AnnotationConfig</w:t>
      </w:r>
      <w:r w:rsidRPr="009471C7">
        <w:rPr>
          <w:b/>
          <w:bCs/>
          <w:color w:val="0000FF"/>
        </w:rPr>
        <w:t>ApplicationContext</w:t>
      </w:r>
      <w:r>
        <w:t xml:space="preserve">: If we are using Spring in standalone java applications and </w:t>
      </w:r>
      <w:r>
        <w:rPr>
          <w:rStyle w:val="Emphasis"/>
        </w:rPr>
        <w:t xml:space="preserve">using </w:t>
      </w:r>
      <w:r w:rsidRPr="00033D12">
        <w:rPr>
          <w:rStyle w:val="2SyntaxChar"/>
        </w:rPr>
        <w:t>annotations</w:t>
      </w:r>
      <w:r>
        <w:rPr>
          <w:rStyle w:val="Emphasis"/>
        </w:rPr>
        <w:t xml:space="preserve"> for Configuration</w:t>
      </w:r>
      <w:r>
        <w:t>, then we can use this to initialize the container and get the bean objects.</w:t>
      </w:r>
    </w:p>
    <w:p w14:paraId="1699ED01" w14:textId="77777777" w:rsidR="004F527E" w:rsidRDefault="004F527E" w:rsidP="004F527E">
      <w:pPr>
        <w:pStyle w:val="ListParagraph"/>
      </w:pPr>
    </w:p>
    <w:p w14:paraId="2A25FD41" w14:textId="77777777" w:rsidR="004F527E" w:rsidRDefault="004F527E" w:rsidP="00151D89">
      <w:pPr>
        <w:pStyle w:val="ListParagraph"/>
        <w:numPr>
          <w:ilvl w:val="0"/>
          <w:numId w:val="67"/>
        </w:numPr>
        <w:spacing w:before="160" w:after="0" w:line="256" w:lineRule="auto"/>
      </w:pPr>
      <w:r>
        <w:rPr>
          <w:b/>
          <w:bCs/>
        </w:rPr>
        <w:t>ClassPathXml</w:t>
      </w:r>
      <w:r w:rsidRPr="009471C7">
        <w:rPr>
          <w:b/>
          <w:bCs/>
          <w:color w:val="0000FF"/>
        </w:rPr>
        <w:t>ApplicationContext</w:t>
      </w:r>
      <w:r>
        <w:t xml:space="preserve">: If we use </w:t>
      </w:r>
      <w:r w:rsidRPr="00033D12">
        <w:rPr>
          <w:rStyle w:val="2SyntaxChar"/>
        </w:rPr>
        <w:t>SpringConfig.xml</w:t>
      </w:r>
      <w:r>
        <w:rPr>
          <w:rStyle w:val="Emphasis"/>
        </w:rPr>
        <w:t xml:space="preserve"> </w:t>
      </w:r>
      <w:r>
        <w:t>file in standalone application, then we can use this class to load the file and get the container object.</w:t>
      </w:r>
    </w:p>
    <w:p w14:paraId="0E7181CE" w14:textId="77777777" w:rsidR="004F527E" w:rsidRDefault="004F527E" w:rsidP="004F527E">
      <w:pPr>
        <w:pStyle w:val="ListParagraph"/>
      </w:pPr>
    </w:p>
    <w:p w14:paraId="338D717C" w14:textId="77777777" w:rsidR="004F527E" w:rsidRDefault="004F527E" w:rsidP="00151D89">
      <w:pPr>
        <w:pStyle w:val="ListParagraph"/>
        <w:numPr>
          <w:ilvl w:val="0"/>
          <w:numId w:val="67"/>
        </w:numPr>
        <w:spacing w:before="160" w:after="0" w:line="256" w:lineRule="auto"/>
        <w:rPr>
          <w:rStyle w:val="Emphasis"/>
        </w:rPr>
      </w:pPr>
      <w:r>
        <w:rPr>
          <w:b/>
          <w:bCs/>
        </w:rPr>
        <w:t>FileSystemXml</w:t>
      </w:r>
      <w:r w:rsidRPr="00FA5664">
        <w:rPr>
          <w:b/>
          <w:bCs/>
          <w:color w:val="0000FF"/>
        </w:rPr>
        <w:t>ApplicationContext</w:t>
      </w:r>
      <w:r>
        <w:t xml:space="preserve">: This is similar to ClassPathXmlApplicationContext except that the </w:t>
      </w:r>
      <w:r>
        <w:rPr>
          <w:rStyle w:val="Emphasis"/>
        </w:rPr>
        <w:t xml:space="preserve">xml configuration file can be loaded from </w:t>
      </w:r>
      <w:r w:rsidRPr="00F920F3">
        <w:rPr>
          <w:rStyle w:val="Emphasis"/>
          <w:b/>
          <w:color w:val="FF0000"/>
        </w:rPr>
        <w:t>anywhere in the file system</w:t>
      </w:r>
      <w:r>
        <w:rPr>
          <w:rStyle w:val="Emphasis"/>
        </w:rPr>
        <w:t>.</w:t>
      </w:r>
    </w:p>
    <w:p w14:paraId="55B90184" w14:textId="77777777" w:rsidR="004F527E" w:rsidRDefault="004F527E" w:rsidP="004F527E"/>
    <w:p w14:paraId="357BFE0B" w14:textId="77777777" w:rsidR="004F527E" w:rsidRDefault="004F527E" w:rsidP="008151C9">
      <w:pPr>
        <w:pStyle w:val="Heading30"/>
      </w:pPr>
      <w:r>
        <w:lastRenderedPageBreak/>
        <w:t>Name some of the design patterns used in Spring Framework?</w:t>
      </w:r>
    </w:p>
    <w:p w14:paraId="70CDC4B5" w14:textId="77777777" w:rsidR="004F527E" w:rsidRDefault="004F527E" w:rsidP="004F527E">
      <w:r>
        <w:t>Spring Framework is using a lot of design patterns, some of the common ones are:</w:t>
      </w:r>
    </w:p>
    <w:p w14:paraId="2100565B" w14:textId="77777777" w:rsidR="004F527E" w:rsidRDefault="004F527E" w:rsidP="00151D89">
      <w:pPr>
        <w:numPr>
          <w:ilvl w:val="0"/>
          <w:numId w:val="68"/>
        </w:numPr>
        <w:spacing w:before="160" w:after="0" w:line="256" w:lineRule="auto"/>
      </w:pPr>
      <w:r>
        <w:t>Singleton Pattern: Creating beans with default scope.</w:t>
      </w:r>
    </w:p>
    <w:p w14:paraId="24FDAB9D" w14:textId="77777777" w:rsidR="004F527E" w:rsidRDefault="00150760" w:rsidP="00151D89">
      <w:pPr>
        <w:numPr>
          <w:ilvl w:val="0"/>
          <w:numId w:val="68"/>
        </w:numPr>
        <w:spacing w:before="160" w:after="0" w:line="256" w:lineRule="auto"/>
      </w:pPr>
      <w:hyperlink r:id="rId266" w:tooltip="Factory Design Pattern in Java" w:history="1">
        <w:r w:rsidR="004F527E">
          <w:rPr>
            <w:rStyle w:val="Hyperlink"/>
          </w:rPr>
          <w:t>Factory Pattern</w:t>
        </w:r>
      </w:hyperlink>
      <w:r w:rsidR="004F527E">
        <w:t>: Bean Factory classes</w:t>
      </w:r>
    </w:p>
    <w:p w14:paraId="32AD759C" w14:textId="77777777" w:rsidR="004F527E" w:rsidRDefault="00150760" w:rsidP="00151D89">
      <w:pPr>
        <w:numPr>
          <w:ilvl w:val="0"/>
          <w:numId w:val="68"/>
        </w:numPr>
        <w:spacing w:before="160" w:after="0" w:line="256" w:lineRule="auto"/>
      </w:pPr>
      <w:hyperlink r:id="rId267" w:tooltip="Prototype Pattern in Java" w:history="1">
        <w:r w:rsidR="004F527E">
          <w:rPr>
            <w:rStyle w:val="Hyperlink"/>
          </w:rPr>
          <w:t>Prototype Pattern</w:t>
        </w:r>
      </w:hyperlink>
      <w:r w:rsidR="004F527E">
        <w:t>: Bean scopes</w:t>
      </w:r>
    </w:p>
    <w:p w14:paraId="4385B7C4" w14:textId="77777777" w:rsidR="004F527E" w:rsidRDefault="00150760" w:rsidP="00151D89">
      <w:pPr>
        <w:numPr>
          <w:ilvl w:val="0"/>
          <w:numId w:val="68"/>
        </w:numPr>
        <w:spacing w:before="160" w:after="0" w:line="256" w:lineRule="auto"/>
      </w:pPr>
      <w:hyperlink r:id="rId268" w:tooltip="Adapter Design Pattern in Java – Example Tutorial" w:history="1">
        <w:r w:rsidR="004F527E">
          <w:rPr>
            <w:rStyle w:val="Hyperlink"/>
          </w:rPr>
          <w:t>Adapter Pattern</w:t>
        </w:r>
      </w:hyperlink>
      <w:r w:rsidR="004F527E">
        <w:t>: Spring Web and Spring MVC</w:t>
      </w:r>
    </w:p>
    <w:p w14:paraId="7BE7A8BA" w14:textId="77777777" w:rsidR="004F527E" w:rsidRDefault="00150760" w:rsidP="00151D89">
      <w:pPr>
        <w:numPr>
          <w:ilvl w:val="0"/>
          <w:numId w:val="68"/>
        </w:numPr>
        <w:spacing w:before="160" w:after="0" w:line="256" w:lineRule="auto"/>
      </w:pPr>
      <w:hyperlink r:id="rId269" w:tooltip="Proxy Design Pattern in Java – Example Tutorial" w:history="1">
        <w:r w:rsidR="004F527E">
          <w:rPr>
            <w:rStyle w:val="Hyperlink"/>
          </w:rPr>
          <w:t>Proxy Pattern</w:t>
        </w:r>
      </w:hyperlink>
      <w:r w:rsidR="004F527E">
        <w:t>: Spring Aspect Oriented Programming support</w:t>
      </w:r>
    </w:p>
    <w:p w14:paraId="0140CF33" w14:textId="77777777" w:rsidR="004F527E" w:rsidRDefault="00150760" w:rsidP="00151D89">
      <w:pPr>
        <w:numPr>
          <w:ilvl w:val="0"/>
          <w:numId w:val="68"/>
        </w:numPr>
        <w:spacing w:before="160" w:after="0" w:line="256" w:lineRule="auto"/>
      </w:pPr>
      <w:hyperlink r:id="rId270" w:tooltip="Template Method Design Pattern in Java" w:history="1">
        <w:r w:rsidR="004F527E">
          <w:rPr>
            <w:rStyle w:val="Hyperlink"/>
          </w:rPr>
          <w:t>Template Method Pattern</w:t>
        </w:r>
      </w:hyperlink>
      <w:r w:rsidR="004F527E">
        <w:t>: JdbcTemplate, HibernateTemplate etc</w:t>
      </w:r>
    </w:p>
    <w:p w14:paraId="2E599319" w14:textId="77777777" w:rsidR="004F527E" w:rsidRDefault="004F527E" w:rsidP="00151D89">
      <w:pPr>
        <w:numPr>
          <w:ilvl w:val="0"/>
          <w:numId w:val="68"/>
        </w:numPr>
        <w:spacing w:before="160" w:after="0" w:line="256" w:lineRule="auto"/>
      </w:pPr>
      <w:r>
        <w:rPr>
          <w:color w:val="0070C0"/>
        </w:rPr>
        <w:t>Front Controller</w:t>
      </w:r>
      <w:r>
        <w:t>: Spring MVC DispatcherServlet</w:t>
      </w:r>
    </w:p>
    <w:p w14:paraId="3D6CE912" w14:textId="77777777" w:rsidR="004F527E" w:rsidRDefault="004F527E" w:rsidP="00151D89">
      <w:pPr>
        <w:numPr>
          <w:ilvl w:val="0"/>
          <w:numId w:val="68"/>
        </w:numPr>
        <w:spacing w:before="160" w:after="0" w:line="256" w:lineRule="auto"/>
      </w:pPr>
      <w:r>
        <w:rPr>
          <w:color w:val="0070C0"/>
        </w:rPr>
        <w:t xml:space="preserve">Data Access Object: </w:t>
      </w:r>
      <w:r>
        <w:t>Spring DAO support</w:t>
      </w:r>
    </w:p>
    <w:p w14:paraId="1636255B" w14:textId="77777777" w:rsidR="004F527E" w:rsidRDefault="004F527E" w:rsidP="00151D89">
      <w:pPr>
        <w:numPr>
          <w:ilvl w:val="0"/>
          <w:numId w:val="68"/>
        </w:numPr>
        <w:spacing w:before="160" w:after="0" w:line="256" w:lineRule="auto"/>
      </w:pPr>
      <w:r>
        <w:rPr>
          <w:color w:val="0070C0"/>
        </w:rPr>
        <w:t xml:space="preserve">Dependency Injection </w:t>
      </w:r>
    </w:p>
    <w:p w14:paraId="3643CCB5" w14:textId="77777777" w:rsidR="004F527E" w:rsidRDefault="004F527E" w:rsidP="00151D89">
      <w:pPr>
        <w:numPr>
          <w:ilvl w:val="0"/>
          <w:numId w:val="68"/>
        </w:numPr>
        <w:spacing w:before="160" w:after="0" w:line="256" w:lineRule="auto"/>
        <w:rPr>
          <w:color w:val="0070C0"/>
        </w:rPr>
      </w:pPr>
      <w:r>
        <w:rPr>
          <w:color w:val="0070C0"/>
        </w:rPr>
        <w:t>Aspect Oriented Programming</w:t>
      </w:r>
    </w:p>
    <w:p w14:paraId="408DE6E5" w14:textId="77777777" w:rsidR="004F527E" w:rsidRDefault="004F527E" w:rsidP="008151C9">
      <w:pPr>
        <w:pStyle w:val="Heading30"/>
      </w:pPr>
      <w:r>
        <w:t>How to inject a java.util.Properties into a Spring Bean?</w:t>
      </w:r>
    </w:p>
    <w:p w14:paraId="14264509" w14:textId="77777777" w:rsidR="00763F14" w:rsidRPr="00763F14" w:rsidRDefault="00763F14" w:rsidP="00763F14">
      <w:r w:rsidRPr="00763F14">
        <w:t>In Spring reading properties file and setting property values can be done using-</w:t>
      </w:r>
    </w:p>
    <w:p w14:paraId="1B33228B" w14:textId="77777777" w:rsidR="00763F14" w:rsidRPr="00763F14" w:rsidRDefault="00763F14" w:rsidP="00CB2B37">
      <w:pPr>
        <w:pStyle w:val="ListParagraph"/>
        <w:numPr>
          <w:ilvl w:val="0"/>
          <w:numId w:val="164"/>
        </w:numPr>
      </w:pPr>
      <w:r w:rsidRPr="00763F14">
        <w:t>XML configuration</w:t>
      </w:r>
    </w:p>
    <w:p w14:paraId="13C0F1C9" w14:textId="77777777" w:rsidR="00763F14" w:rsidRPr="00763F14" w:rsidRDefault="00763F14" w:rsidP="00CB2B37">
      <w:pPr>
        <w:pStyle w:val="ListParagraph"/>
        <w:numPr>
          <w:ilvl w:val="0"/>
          <w:numId w:val="164"/>
        </w:numPr>
      </w:pPr>
      <w:r w:rsidRPr="00763F14">
        <w:t xml:space="preserve">Using </w:t>
      </w:r>
      <w:r w:rsidRPr="00437DEF">
        <w:rPr>
          <w:rStyle w:val="3BlueChar"/>
        </w:rPr>
        <w:t>@PropertySource</w:t>
      </w:r>
      <w:r w:rsidRPr="00763F14">
        <w:t xml:space="preserve"> Annotation</w:t>
      </w:r>
    </w:p>
    <w:p w14:paraId="374F848D" w14:textId="367A5D55" w:rsidR="00763F14" w:rsidRPr="00763F14" w:rsidRDefault="00763F14" w:rsidP="00763F14">
      <w:pPr>
        <w:spacing w:after="0"/>
        <w:rPr>
          <w:b/>
          <w:bCs/>
          <w:u w:val="single"/>
        </w:rPr>
      </w:pPr>
      <w:r w:rsidRPr="00763F14">
        <w:rPr>
          <w:b/>
          <w:bCs/>
          <w:u w:val="single"/>
        </w:rPr>
        <w:t>XML configuration</w:t>
      </w:r>
    </w:p>
    <w:p w14:paraId="47ACD0F3" w14:textId="7AD422FF" w:rsidR="00E17DCA" w:rsidRDefault="00763F14" w:rsidP="00A83522">
      <w:pPr>
        <w:spacing w:after="0"/>
      </w:pPr>
      <w:r w:rsidRPr="00763F14">
        <w:t>You can configure property placeholders using </w:t>
      </w:r>
      <w:r w:rsidRPr="00763F14">
        <w:rPr>
          <w:b/>
          <w:bCs/>
        </w:rPr>
        <w:t>&lt;context:property-placeholder&gt;</w:t>
      </w:r>
      <w:r w:rsidRPr="00763F14">
        <w:t> in XML. The values to replace are specified as placeholders of the form </w:t>
      </w:r>
      <w:r w:rsidRPr="00763F14">
        <w:rPr>
          <w:i/>
          <w:iCs/>
        </w:rPr>
        <w:t>${property-name}</w:t>
      </w:r>
    </w:p>
    <w:p w14:paraId="4ECDA2B9" w14:textId="687C8D83" w:rsidR="00410696" w:rsidRPr="00410696" w:rsidRDefault="00410696" w:rsidP="00410696">
      <w:pPr>
        <w:pStyle w:val="1Output"/>
        <w:rPr>
          <w:rFonts w:cs="Times New Roman"/>
          <w:sz w:val="21"/>
          <w:szCs w:val="21"/>
          <w:lang w:eastAsia="en-US"/>
        </w:rPr>
      </w:pPr>
      <w:r w:rsidRPr="00410696">
        <w:rPr>
          <w:lang w:eastAsia="en-US"/>
        </w:rPr>
        <w:t>public</w:t>
      </w:r>
      <w:r w:rsidRPr="00410696">
        <w:rPr>
          <w:rFonts w:cs="Times New Roman"/>
          <w:sz w:val="21"/>
          <w:szCs w:val="21"/>
          <w:lang w:eastAsia="en-US"/>
        </w:rPr>
        <w:t xml:space="preserve"> </w:t>
      </w:r>
      <w:r w:rsidRPr="00410696">
        <w:rPr>
          <w:lang w:eastAsia="en-US"/>
        </w:rPr>
        <w:t>class</w:t>
      </w:r>
      <w:r w:rsidRPr="00410696">
        <w:rPr>
          <w:rFonts w:cs="Times New Roman"/>
          <w:sz w:val="21"/>
          <w:szCs w:val="21"/>
          <w:lang w:eastAsia="en-US"/>
        </w:rPr>
        <w:t xml:space="preserve"> </w:t>
      </w:r>
      <w:r w:rsidRPr="00410696">
        <w:rPr>
          <w:color w:val="0000FF"/>
          <w:lang w:eastAsia="en-US"/>
        </w:rPr>
        <w:t xml:space="preserve">MyDbConfig </w:t>
      </w:r>
      <w:r w:rsidRPr="00410696">
        <w:rPr>
          <w:lang w:eastAsia="en-US"/>
        </w:rPr>
        <w:t>{</w:t>
      </w:r>
      <w:r w:rsidRPr="00410696">
        <w:rPr>
          <w:rFonts w:cs="Times New Roman"/>
          <w:sz w:val="21"/>
          <w:szCs w:val="21"/>
          <w:lang w:eastAsia="en-US"/>
        </w:rPr>
        <w:t> </w:t>
      </w:r>
      <w:r>
        <w:rPr>
          <w:rFonts w:cs="Times New Roman"/>
          <w:sz w:val="21"/>
          <w:szCs w:val="21"/>
          <w:lang w:eastAsia="en-US"/>
        </w:rPr>
        <w:t xml:space="preserve">- </w:t>
      </w:r>
      <w:r w:rsidRPr="00410696">
        <w:rPr>
          <w:rFonts w:cs="Times New Roman"/>
          <w:color w:val="00B050"/>
          <w:szCs w:val="16"/>
          <w:lang w:eastAsia="en-US"/>
        </w:rPr>
        <w:t>this class properties will map in xml</w:t>
      </w:r>
    </w:p>
    <w:p w14:paraId="41E86D0C" w14:textId="77777777" w:rsidR="00410696" w:rsidRPr="00410696" w:rsidRDefault="00410696" w:rsidP="00410696">
      <w:pPr>
        <w:pStyle w:val="1Output"/>
        <w:rPr>
          <w:rFonts w:cs="Times New Roman"/>
          <w:sz w:val="21"/>
          <w:szCs w:val="21"/>
          <w:lang w:eastAsia="en-US"/>
        </w:rPr>
      </w:pPr>
      <w:r w:rsidRPr="00410696">
        <w:rPr>
          <w:lang w:eastAsia="en-US"/>
        </w:rPr>
        <w:t>    private</w:t>
      </w:r>
      <w:r w:rsidRPr="00410696">
        <w:rPr>
          <w:rFonts w:cs="Times New Roman"/>
          <w:sz w:val="21"/>
          <w:szCs w:val="21"/>
          <w:lang w:eastAsia="en-US"/>
        </w:rPr>
        <w:t xml:space="preserve"> </w:t>
      </w:r>
      <w:r w:rsidRPr="00410696">
        <w:rPr>
          <w:lang w:eastAsia="en-US"/>
        </w:rPr>
        <w:t>String dbHost;</w:t>
      </w:r>
    </w:p>
    <w:p w14:paraId="0CAC3709" w14:textId="77777777" w:rsidR="00410696" w:rsidRPr="00410696" w:rsidRDefault="00410696" w:rsidP="00410696">
      <w:pPr>
        <w:pStyle w:val="1Output"/>
        <w:rPr>
          <w:rFonts w:cs="Times New Roman"/>
          <w:sz w:val="21"/>
          <w:szCs w:val="21"/>
          <w:lang w:eastAsia="en-US"/>
        </w:rPr>
      </w:pPr>
      <w:r w:rsidRPr="00410696">
        <w:rPr>
          <w:lang w:eastAsia="en-US"/>
        </w:rPr>
        <w:t>    private</w:t>
      </w:r>
      <w:r w:rsidRPr="00410696">
        <w:rPr>
          <w:rFonts w:cs="Times New Roman"/>
          <w:sz w:val="21"/>
          <w:szCs w:val="21"/>
          <w:lang w:eastAsia="en-US"/>
        </w:rPr>
        <w:t xml:space="preserve"> </w:t>
      </w:r>
      <w:r w:rsidRPr="00410696">
        <w:rPr>
          <w:lang w:eastAsia="en-US"/>
        </w:rPr>
        <w:t>String dbPort;</w:t>
      </w:r>
    </w:p>
    <w:p w14:paraId="45C8074C" w14:textId="77777777" w:rsidR="00410696" w:rsidRPr="00410696" w:rsidRDefault="00410696" w:rsidP="00410696">
      <w:pPr>
        <w:pStyle w:val="1Output"/>
        <w:rPr>
          <w:rFonts w:cs="Times New Roman"/>
          <w:sz w:val="21"/>
          <w:szCs w:val="21"/>
          <w:lang w:eastAsia="en-US"/>
        </w:rPr>
      </w:pPr>
      <w:r w:rsidRPr="00410696">
        <w:rPr>
          <w:lang w:eastAsia="en-US"/>
        </w:rPr>
        <w:t>    private</w:t>
      </w:r>
      <w:r w:rsidRPr="00410696">
        <w:rPr>
          <w:rFonts w:cs="Times New Roman"/>
          <w:sz w:val="21"/>
          <w:szCs w:val="21"/>
          <w:lang w:eastAsia="en-US"/>
        </w:rPr>
        <w:t xml:space="preserve"> </w:t>
      </w:r>
      <w:r w:rsidRPr="00410696">
        <w:rPr>
          <w:lang w:eastAsia="en-US"/>
        </w:rPr>
        <w:t>String dbService;</w:t>
      </w:r>
    </w:p>
    <w:p w14:paraId="25CCBCD6" w14:textId="77777777" w:rsidR="00410696" w:rsidRPr="00410696" w:rsidRDefault="00410696" w:rsidP="00410696">
      <w:pPr>
        <w:pStyle w:val="1Output"/>
        <w:rPr>
          <w:rFonts w:cs="Times New Roman"/>
          <w:sz w:val="21"/>
          <w:szCs w:val="21"/>
          <w:lang w:eastAsia="en-US"/>
        </w:rPr>
      </w:pPr>
      <w:r w:rsidRPr="00410696">
        <w:rPr>
          <w:lang w:eastAsia="en-US"/>
        </w:rPr>
        <w:t>    private</w:t>
      </w:r>
      <w:r w:rsidRPr="00410696">
        <w:rPr>
          <w:rFonts w:cs="Times New Roman"/>
          <w:sz w:val="21"/>
          <w:szCs w:val="21"/>
          <w:lang w:eastAsia="en-US"/>
        </w:rPr>
        <w:t xml:space="preserve"> </w:t>
      </w:r>
      <w:r w:rsidRPr="00410696">
        <w:rPr>
          <w:lang w:eastAsia="en-US"/>
        </w:rPr>
        <w:t>String dbUrl;</w:t>
      </w:r>
    </w:p>
    <w:p w14:paraId="3A75297F" w14:textId="77777777" w:rsidR="00410696" w:rsidRPr="00410696" w:rsidRDefault="00410696" w:rsidP="00410696">
      <w:pPr>
        <w:pStyle w:val="1Output"/>
        <w:rPr>
          <w:rFonts w:cs="Times New Roman"/>
          <w:sz w:val="21"/>
          <w:szCs w:val="21"/>
          <w:lang w:eastAsia="en-US"/>
        </w:rPr>
      </w:pPr>
      <w:r w:rsidRPr="00410696">
        <w:rPr>
          <w:lang w:eastAsia="en-US"/>
        </w:rPr>
        <w:t>    private</w:t>
      </w:r>
      <w:r w:rsidRPr="00410696">
        <w:rPr>
          <w:rFonts w:cs="Times New Roman"/>
          <w:sz w:val="21"/>
          <w:szCs w:val="21"/>
          <w:lang w:eastAsia="en-US"/>
        </w:rPr>
        <w:t xml:space="preserve"> </w:t>
      </w:r>
      <w:r w:rsidRPr="00410696">
        <w:rPr>
          <w:lang w:eastAsia="en-US"/>
        </w:rPr>
        <w:t>String dbPassword;</w:t>
      </w:r>
    </w:p>
    <w:p w14:paraId="4842817F" w14:textId="7B01621F" w:rsidR="00763F14" w:rsidRDefault="00410696" w:rsidP="00410696">
      <w:pPr>
        <w:pStyle w:val="1Output"/>
      </w:pPr>
      <w:r>
        <w:t>}</w:t>
      </w:r>
    </w:p>
    <w:p w14:paraId="3DAF5583" w14:textId="0B4D5E14" w:rsidR="00410696" w:rsidRDefault="00410696" w:rsidP="00A83522">
      <w:pPr>
        <w:spacing w:after="0"/>
      </w:pPr>
    </w:p>
    <w:p w14:paraId="08D04988" w14:textId="77777777" w:rsidR="00410696" w:rsidRPr="00410696" w:rsidRDefault="00410696" w:rsidP="00410696">
      <w:pPr>
        <w:pStyle w:val="1Output"/>
        <w:rPr>
          <w:rFonts w:cs="Times New Roman"/>
          <w:sz w:val="21"/>
          <w:szCs w:val="21"/>
          <w:lang w:eastAsia="en-US"/>
        </w:rPr>
      </w:pPr>
      <w:r w:rsidRPr="00410696">
        <w:rPr>
          <w:lang w:eastAsia="en-US"/>
        </w:rPr>
        <w:t>db.host.url=db.java2novice.com</w:t>
      </w:r>
    </w:p>
    <w:p w14:paraId="39A19D54" w14:textId="77777777" w:rsidR="00410696" w:rsidRPr="00410696" w:rsidRDefault="00410696" w:rsidP="00410696">
      <w:pPr>
        <w:pStyle w:val="1Output"/>
        <w:rPr>
          <w:rFonts w:cs="Times New Roman"/>
          <w:sz w:val="21"/>
          <w:szCs w:val="21"/>
          <w:lang w:eastAsia="en-US"/>
        </w:rPr>
      </w:pPr>
      <w:r w:rsidRPr="00410696">
        <w:rPr>
          <w:lang w:eastAsia="en-US"/>
        </w:rPr>
        <w:t>db.port.number=1521</w:t>
      </w:r>
    </w:p>
    <w:p w14:paraId="081D7ED4" w14:textId="77777777" w:rsidR="00410696" w:rsidRPr="00410696" w:rsidRDefault="00410696" w:rsidP="00410696">
      <w:pPr>
        <w:pStyle w:val="1Output"/>
        <w:rPr>
          <w:rFonts w:cs="Times New Roman"/>
          <w:sz w:val="21"/>
          <w:szCs w:val="21"/>
          <w:lang w:eastAsia="en-US"/>
        </w:rPr>
      </w:pPr>
      <w:r w:rsidRPr="00410696">
        <w:rPr>
          <w:lang w:eastAsia="en-US"/>
        </w:rPr>
        <w:t>db.service.name=test_db</w:t>
      </w:r>
    </w:p>
    <w:p w14:paraId="6E97404A" w14:textId="77777777" w:rsidR="00410696" w:rsidRPr="00410696" w:rsidRDefault="00410696" w:rsidP="00410696">
      <w:pPr>
        <w:pStyle w:val="1Output"/>
        <w:rPr>
          <w:rFonts w:cs="Times New Roman"/>
          <w:sz w:val="21"/>
          <w:szCs w:val="21"/>
          <w:lang w:eastAsia="en-US"/>
        </w:rPr>
      </w:pPr>
      <w:r w:rsidRPr="00410696">
        <w:rPr>
          <w:lang w:eastAsia="en-US"/>
        </w:rPr>
        <w:t>db.user=java2novice</w:t>
      </w:r>
    </w:p>
    <w:p w14:paraId="3B8A3658" w14:textId="48D5AC4A" w:rsidR="00410696" w:rsidRPr="00410696" w:rsidRDefault="00410696" w:rsidP="00410696">
      <w:pPr>
        <w:pStyle w:val="1Output"/>
        <w:rPr>
          <w:rFonts w:cs="Times New Roman"/>
          <w:sz w:val="21"/>
          <w:szCs w:val="21"/>
          <w:lang w:eastAsia="en-US"/>
        </w:rPr>
      </w:pPr>
      <w:r w:rsidRPr="00410696">
        <w:rPr>
          <w:lang w:eastAsia="en-US"/>
        </w:rPr>
        <w:t>db.password=</w:t>
      </w:r>
      <w:r>
        <w:rPr>
          <w:lang w:eastAsia="en-US"/>
        </w:rPr>
        <w:t>passw0rd@123</w:t>
      </w:r>
    </w:p>
    <w:p w14:paraId="440DB5DE" w14:textId="77777777" w:rsidR="00FC562E" w:rsidRPr="00FC562E" w:rsidRDefault="00FC562E" w:rsidP="00437DEF">
      <w:pPr>
        <w:spacing w:after="0"/>
      </w:pPr>
      <w:r w:rsidRPr="00FC562E">
        <w:t>Xml based configuration file:</w:t>
      </w:r>
    </w:p>
    <w:p w14:paraId="558855C5" w14:textId="37AF5CA1" w:rsidR="00FC562E" w:rsidRPr="00FC562E" w:rsidRDefault="00FC562E" w:rsidP="00FC562E">
      <w:pPr>
        <w:pStyle w:val="1Output"/>
      </w:pPr>
      <w:r w:rsidRPr="00FC562E">
        <w:rPr>
          <w:rStyle w:val="HTMLCode"/>
          <w:rFonts w:ascii="Consolas" w:eastAsiaTheme="minorEastAsia" w:hAnsi="Consolas" w:cs="Consolas"/>
          <w:sz w:val="16"/>
        </w:rPr>
        <w:t>&lt;beans</w:t>
      </w:r>
      <w:r>
        <w:rPr>
          <w:rStyle w:val="HTMLCode"/>
          <w:rFonts w:ascii="Consolas" w:eastAsiaTheme="minorEastAsia" w:hAnsi="Consolas" w:cs="Consolas"/>
          <w:sz w:val="16"/>
        </w:rPr>
        <w:t>&gt;</w:t>
      </w:r>
      <w:r w:rsidRPr="00FC562E">
        <w:t> </w:t>
      </w:r>
    </w:p>
    <w:p w14:paraId="6A4F5BE7" w14:textId="13713F3D" w:rsidR="00FC562E" w:rsidRPr="00FC562E" w:rsidRDefault="00FC562E" w:rsidP="00FC562E">
      <w:pPr>
        <w:pStyle w:val="1Output"/>
      </w:pPr>
      <w:r w:rsidRPr="00FC562E">
        <w:rPr>
          <w:rStyle w:val="HTMLCode"/>
          <w:rFonts w:ascii="Consolas" w:eastAsiaTheme="minorEastAsia" w:hAnsi="Consolas" w:cs="Consolas"/>
          <w:sz w:val="16"/>
        </w:rPr>
        <w:t>    </w:t>
      </w:r>
      <w:r w:rsidRPr="00FC562E">
        <w:rPr>
          <w:rStyle w:val="HTMLCode"/>
          <w:rFonts w:ascii="Consolas" w:eastAsiaTheme="minorEastAsia" w:hAnsi="Consolas" w:cs="Consolas"/>
          <w:sz w:val="16"/>
          <w:highlight w:val="yellow"/>
        </w:rPr>
        <w:t>&lt;context:</w:t>
      </w:r>
      <w:r w:rsidRPr="00437DEF">
        <w:rPr>
          <w:rStyle w:val="2SyntaxChar"/>
          <w:b/>
          <w:bCs/>
          <w:sz w:val="16"/>
          <w:szCs w:val="20"/>
          <w:highlight w:val="yellow"/>
        </w:rPr>
        <w:t>property-placeholder</w:t>
      </w:r>
      <w:r w:rsidRPr="00437DEF">
        <w:rPr>
          <w:rStyle w:val="HTMLCode"/>
          <w:rFonts w:ascii="Consolas" w:eastAsiaTheme="minorEastAsia" w:hAnsi="Consolas" w:cs="Consolas"/>
          <w:sz w:val="14"/>
          <w:szCs w:val="18"/>
          <w:highlight w:val="yellow"/>
        </w:rPr>
        <w:t xml:space="preserve"> </w:t>
      </w:r>
      <w:r w:rsidRPr="00FC562E">
        <w:rPr>
          <w:rStyle w:val="HTMLCode"/>
          <w:rFonts w:ascii="Consolas" w:eastAsiaTheme="minorEastAsia" w:hAnsi="Consolas" w:cs="Consolas"/>
          <w:sz w:val="16"/>
          <w:highlight w:val="yellow"/>
        </w:rPr>
        <w:t>location="classpath:db.properties"</w:t>
      </w:r>
      <w:r w:rsidRPr="00FC562E">
        <w:rPr>
          <w:highlight w:val="yellow"/>
        </w:rPr>
        <w:t xml:space="preserve"> </w:t>
      </w:r>
      <w:r w:rsidRPr="00FC562E">
        <w:rPr>
          <w:rStyle w:val="HTMLCode"/>
          <w:rFonts w:ascii="Consolas" w:eastAsiaTheme="minorEastAsia" w:hAnsi="Consolas" w:cs="Consolas"/>
          <w:sz w:val="16"/>
          <w:highlight w:val="yellow"/>
        </w:rPr>
        <w:t>/&gt;</w:t>
      </w:r>
      <w:r>
        <w:rPr>
          <w:rStyle w:val="HTMLCode"/>
          <w:rFonts w:ascii="Consolas" w:eastAsiaTheme="minorEastAsia" w:hAnsi="Consolas" w:cs="Consolas"/>
          <w:sz w:val="16"/>
        </w:rPr>
        <w:t xml:space="preserve"> //location of prop file</w:t>
      </w:r>
    </w:p>
    <w:p w14:paraId="018597FF" w14:textId="77777777" w:rsidR="00FC562E" w:rsidRPr="00FC562E" w:rsidRDefault="00FC562E" w:rsidP="00FC562E">
      <w:pPr>
        <w:pStyle w:val="1Output"/>
      </w:pPr>
      <w:r w:rsidRPr="00FC562E">
        <w:rPr>
          <w:rStyle w:val="HTMLCode"/>
          <w:rFonts w:ascii="Consolas" w:eastAsiaTheme="minorEastAsia" w:hAnsi="Consolas" w:cs="Consolas"/>
          <w:sz w:val="16"/>
        </w:rPr>
        <w:t>    </w:t>
      </w:r>
      <w:r w:rsidRPr="00FC562E">
        <w:t> </w:t>
      </w:r>
    </w:p>
    <w:p w14:paraId="7D24B466" w14:textId="24A6BD7A" w:rsidR="00FC562E" w:rsidRPr="00FC562E" w:rsidRDefault="00FC562E" w:rsidP="00FC562E">
      <w:pPr>
        <w:pStyle w:val="1Output"/>
      </w:pPr>
      <w:r w:rsidRPr="00FC562E">
        <w:rPr>
          <w:rStyle w:val="HTMLCode"/>
          <w:rFonts w:ascii="Consolas" w:eastAsiaTheme="minorEastAsia" w:hAnsi="Consolas" w:cs="Consolas"/>
          <w:sz w:val="16"/>
        </w:rPr>
        <w:t>    &lt;bean id="dbConfig"</w:t>
      </w:r>
      <w:r w:rsidRPr="00FC562E">
        <w:t xml:space="preserve"> </w:t>
      </w:r>
      <w:r w:rsidRPr="00FC562E">
        <w:rPr>
          <w:rStyle w:val="HTMLCode"/>
          <w:rFonts w:ascii="Consolas" w:eastAsiaTheme="minorEastAsia" w:hAnsi="Consolas" w:cs="Consolas"/>
          <w:sz w:val="16"/>
        </w:rPr>
        <w:t>class="</w:t>
      </w:r>
      <w:r w:rsidRPr="00FC562E">
        <w:rPr>
          <w:rStyle w:val="HTMLCode"/>
          <w:rFonts w:ascii="Consolas" w:eastAsiaTheme="minorEastAsia" w:hAnsi="Consolas" w:cs="Consolas"/>
          <w:color w:val="0000FF"/>
          <w:sz w:val="16"/>
        </w:rPr>
        <w:t>com.java2novice.beans.MyDbConfig</w:t>
      </w:r>
      <w:r w:rsidRPr="00FC562E">
        <w:rPr>
          <w:rStyle w:val="HTMLCode"/>
          <w:rFonts w:ascii="Consolas" w:eastAsiaTheme="minorEastAsia" w:hAnsi="Consolas" w:cs="Consolas"/>
          <w:sz w:val="16"/>
        </w:rPr>
        <w:t>"&gt;</w:t>
      </w:r>
      <w:r>
        <w:rPr>
          <w:rStyle w:val="HTMLCode"/>
          <w:rFonts w:ascii="Consolas" w:eastAsiaTheme="minorEastAsia" w:hAnsi="Consolas" w:cs="Consolas"/>
          <w:sz w:val="16"/>
        </w:rPr>
        <w:t xml:space="preserve"> //class name to assign prop values </w:t>
      </w:r>
    </w:p>
    <w:p w14:paraId="0429B80D" w14:textId="77777777" w:rsidR="00FC562E" w:rsidRPr="00FC562E" w:rsidRDefault="00FC562E" w:rsidP="00FC562E">
      <w:pPr>
        <w:pStyle w:val="1Output"/>
      </w:pPr>
      <w:r w:rsidRPr="00FC562E">
        <w:rPr>
          <w:rStyle w:val="HTMLCode"/>
          <w:rFonts w:ascii="Consolas" w:eastAsiaTheme="minorEastAsia" w:hAnsi="Consolas" w:cs="Consolas"/>
          <w:sz w:val="16"/>
        </w:rPr>
        <w:t>        &lt;property name="dbHost"</w:t>
      </w:r>
      <w:r w:rsidRPr="00FC562E">
        <w:t xml:space="preserve"> </w:t>
      </w:r>
      <w:r w:rsidRPr="00FC562E">
        <w:rPr>
          <w:rStyle w:val="HTMLCode"/>
          <w:rFonts w:ascii="Consolas" w:eastAsiaTheme="minorEastAsia" w:hAnsi="Consolas" w:cs="Consolas"/>
          <w:sz w:val="16"/>
        </w:rPr>
        <w:t xml:space="preserve">value="${db.host.url}"/&gt;    </w:t>
      </w:r>
    </w:p>
    <w:p w14:paraId="4F8687A4" w14:textId="77777777" w:rsidR="00FC562E" w:rsidRPr="00FC562E" w:rsidRDefault="00FC562E" w:rsidP="00FC562E">
      <w:pPr>
        <w:pStyle w:val="1Output"/>
      </w:pPr>
      <w:r w:rsidRPr="00FC562E">
        <w:rPr>
          <w:rStyle w:val="HTMLCode"/>
          <w:rFonts w:ascii="Consolas" w:eastAsiaTheme="minorEastAsia" w:hAnsi="Consolas" w:cs="Consolas"/>
          <w:sz w:val="16"/>
        </w:rPr>
        <w:t>        &lt;property name="dbPort"</w:t>
      </w:r>
      <w:r w:rsidRPr="00FC562E">
        <w:t xml:space="preserve"> </w:t>
      </w:r>
      <w:r w:rsidRPr="00FC562E">
        <w:rPr>
          <w:rStyle w:val="HTMLCode"/>
          <w:rFonts w:ascii="Consolas" w:eastAsiaTheme="minorEastAsia" w:hAnsi="Consolas" w:cs="Consolas"/>
          <w:sz w:val="16"/>
        </w:rPr>
        <w:t>value="${db.port.number}"/&gt;</w:t>
      </w:r>
    </w:p>
    <w:p w14:paraId="770E6BE7" w14:textId="77777777" w:rsidR="00FC562E" w:rsidRPr="00FC562E" w:rsidRDefault="00FC562E" w:rsidP="00FC562E">
      <w:pPr>
        <w:pStyle w:val="1Output"/>
      </w:pPr>
      <w:r w:rsidRPr="00FC562E">
        <w:rPr>
          <w:rStyle w:val="HTMLCode"/>
          <w:rFonts w:ascii="Consolas" w:eastAsiaTheme="minorEastAsia" w:hAnsi="Consolas" w:cs="Consolas"/>
          <w:sz w:val="16"/>
        </w:rPr>
        <w:t>        &lt;property name="dbService"</w:t>
      </w:r>
      <w:r w:rsidRPr="00FC562E">
        <w:t xml:space="preserve"> </w:t>
      </w:r>
      <w:r w:rsidRPr="00FC562E">
        <w:rPr>
          <w:rStyle w:val="HTMLCode"/>
          <w:rFonts w:ascii="Consolas" w:eastAsiaTheme="minorEastAsia" w:hAnsi="Consolas" w:cs="Consolas"/>
          <w:sz w:val="16"/>
        </w:rPr>
        <w:t>value="${db.service.name}"/&gt;</w:t>
      </w:r>
    </w:p>
    <w:p w14:paraId="7F4E6823" w14:textId="77777777" w:rsidR="00FC562E" w:rsidRPr="00FC562E" w:rsidRDefault="00FC562E" w:rsidP="00FC562E">
      <w:pPr>
        <w:pStyle w:val="1Output"/>
      </w:pPr>
      <w:r w:rsidRPr="00FC562E">
        <w:rPr>
          <w:rStyle w:val="HTMLCode"/>
          <w:rFonts w:ascii="Consolas" w:eastAsiaTheme="minorEastAsia" w:hAnsi="Consolas" w:cs="Consolas"/>
          <w:sz w:val="16"/>
        </w:rPr>
        <w:t>        &lt;property name="dbUrl"</w:t>
      </w:r>
      <w:r w:rsidRPr="00FC562E">
        <w:t xml:space="preserve"> </w:t>
      </w:r>
      <w:r w:rsidRPr="00FC562E">
        <w:rPr>
          <w:rStyle w:val="HTMLCode"/>
          <w:rFonts w:ascii="Consolas" w:eastAsiaTheme="minorEastAsia" w:hAnsi="Consolas" w:cs="Consolas"/>
          <w:sz w:val="16"/>
        </w:rPr>
        <w:t>value="${db.user}"/&gt;</w:t>
      </w:r>
    </w:p>
    <w:p w14:paraId="7DFE0437" w14:textId="77777777" w:rsidR="00FC562E" w:rsidRPr="00FC562E" w:rsidRDefault="00FC562E" w:rsidP="00FC562E">
      <w:pPr>
        <w:pStyle w:val="1Output"/>
      </w:pPr>
      <w:r w:rsidRPr="00FC562E">
        <w:rPr>
          <w:rStyle w:val="HTMLCode"/>
          <w:rFonts w:ascii="Consolas" w:eastAsiaTheme="minorEastAsia" w:hAnsi="Consolas" w:cs="Consolas"/>
          <w:sz w:val="16"/>
        </w:rPr>
        <w:t>        &lt;property name="dbPassword"</w:t>
      </w:r>
      <w:r w:rsidRPr="00FC562E">
        <w:t xml:space="preserve"> </w:t>
      </w:r>
      <w:r w:rsidRPr="00FC562E">
        <w:rPr>
          <w:rStyle w:val="HTMLCode"/>
          <w:rFonts w:ascii="Consolas" w:eastAsiaTheme="minorEastAsia" w:hAnsi="Consolas" w:cs="Consolas"/>
          <w:sz w:val="16"/>
        </w:rPr>
        <w:t>value="${db.password}"/&gt;</w:t>
      </w:r>
    </w:p>
    <w:p w14:paraId="14F4BBC7" w14:textId="77777777" w:rsidR="00FC562E" w:rsidRPr="00FC562E" w:rsidRDefault="00FC562E" w:rsidP="00FC562E">
      <w:pPr>
        <w:pStyle w:val="1Output"/>
      </w:pPr>
      <w:r w:rsidRPr="00FC562E">
        <w:rPr>
          <w:rStyle w:val="HTMLCode"/>
          <w:rFonts w:ascii="Consolas" w:eastAsiaTheme="minorEastAsia" w:hAnsi="Consolas" w:cs="Consolas"/>
          <w:sz w:val="16"/>
        </w:rPr>
        <w:t>    &lt;/bean&gt;</w:t>
      </w:r>
    </w:p>
    <w:p w14:paraId="0BD47645" w14:textId="77777777" w:rsidR="00FC562E" w:rsidRPr="00FC562E" w:rsidRDefault="00FC562E" w:rsidP="00FC562E">
      <w:pPr>
        <w:pStyle w:val="1Output"/>
      </w:pPr>
      <w:r w:rsidRPr="00FC562E">
        <w:rPr>
          <w:rStyle w:val="HTMLCode"/>
          <w:rFonts w:ascii="Consolas" w:eastAsiaTheme="minorEastAsia" w:hAnsi="Consolas" w:cs="Consolas"/>
          <w:sz w:val="16"/>
        </w:rPr>
        <w:t>&lt;/beans&gt;</w:t>
      </w:r>
    </w:p>
    <w:p w14:paraId="321EE1BC" w14:textId="18ADE8E6" w:rsidR="00410696" w:rsidRDefault="00410696" w:rsidP="004F527E"/>
    <w:p w14:paraId="62CC73B4" w14:textId="7944D504" w:rsidR="00A83522" w:rsidRDefault="00437DEF" w:rsidP="00437DEF">
      <w:pPr>
        <w:spacing w:after="0"/>
      </w:pPr>
      <w:r>
        <w:t xml:space="preserve">2.Using </w:t>
      </w:r>
      <w:r w:rsidRPr="00437DEF">
        <w:rPr>
          <w:rStyle w:val="3BlueChar"/>
        </w:rPr>
        <w:t>@PropertySource</w:t>
      </w:r>
      <w:r w:rsidRPr="00437DEF">
        <w:t xml:space="preserve"> annotation</w:t>
      </w:r>
    </w:p>
    <w:p w14:paraId="2AD4ABC2" w14:textId="77777777" w:rsidR="00437DEF" w:rsidRPr="00437DEF" w:rsidRDefault="00437DEF" w:rsidP="00437DEF">
      <w:pPr>
        <w:pStyle w:val="1Output"/>
        <w:rPr>
          <w:color w:val="000000"/>
          <w:lang w:eastAsia="en-US"/>
        </w:rPr>
      </w:pPr>
      <w:r w:rsidRPr="00437DEF">
        <w:rPr>
          <w:lang w:eastAsia="en-US"/>
        </w:rPr>
        <w:lastRenderedPageBreak/>
        <w:t>@Configuration</w:t>
      </w:r>
    </w:p>
    <w:p w14:paraId="3BCDE88D" w14:textId="77777777" w:rsidR="00437DEF" w:rsidRPr="00437DEF" w:rsidRDefault="00437DEF" w:rsidP="00437DEF">
      <w:pPr>
        <w:pStyle w:val="1Output"/>
        <w:rPr>
          <w:color w:val="000000"/>
          <w:lang w:eastAsia="en-US"/>
        </w:rPr>
      </w:pPr>
      <w:r w:rsidRPr="00437DEF">
        <w:rPr>
          <w:lang w:eastAsia="en-US"/>
        </w:rPr>
        <w:t>@PropertySource</w:t>
      </w:r>
      <w:r w:rsidRPr="00437DEF">
        <w:rPr>
          <w:color w:val="666600"/>
          <w:lang w:eastAsia="en-US"/>
        </w:rPr>
        <w:t>(</w:t>
      </w:r>
      <w:r w:rsidRPr="00437DEF">
        <w:rPr>
          <w:color w:val="008800"/>
          <w:lang w:eastAsia="en-US"/>
        </w:rPr>
        <w:t>"classpath:config/db.properties"</w:t>
      </w:r>
      <w:r w:rsidRPr="00437DEF">
        <w:rPr>
          <w:color w:val="666600"/>
          <w:lang w:eastAsia="en-US"/>
        </w:rPr>
        <w:t>)</w:t>
      </w:r>
    </w:p>
    <w:p w14:paraId="655F301A" w14:textId="77777777" w:rsidR="00437DEF" w:rsidRPr="00437DEF" w:rsidRDefault="00437DEF" w:rsidP="00437DEF">
      <w:pPr>
        <w:pStyle w:val="1Output"/>
        <w:rPr>
          <w:color w:val="000000"/>
          <w:lang w:eastAsia="en-US"/>
        </w:rPr>
      </w:pPr>
      <w:r w:rsidRPr="00437DEF">
        <w:rPr>
          <w:color w:val="000088"/>
          <w:lang w:eastAsia="en-US"/>
        </w:rPr>
        <w:t>public</w:t>
      </w:r>
      <w:r w:rsidRPr="00437DEF">
        <w:rPr>
          <w:color w:val="000000"/>
          <w:lang w:eastAsia="en-US"/>
        </w:rPr>
        <w:t xml:space="preserve"> </w:t>
      </w:r>
      <w:r w:rsidRPr="00437DEF">
        <w:rPr>
          <w:color w:val="000088"/>
          <w:lang w:eastAsia="en-US"/>
        </w:rPr>
        <w:t>class</w:t>
      </w:r>
      <w:r w:rsidRPr="00437DEF">
        <w:rPr>
          <w:color w:val="000000"/>
          <w:lang w:eastAsia="en-US"/>
        </w:rPr>
        <w:t xml:space="preserve"> </w:t>
      </w:r>
      <w:r w:rsidRPr="00437DEF">
        <w:rPr>
          <w:color w:val="660066"/>
          <w:lang w:eastAsia="en-US"/>
        </w:rPr>
        <w:t>DBConfig</w:t>
      </w:r>
      <w:r w:rsidRPr="00437DEF">
        <w:rPr>
          <w:color w:val="000000"/>
          <w:lang w:eastAsia="en-US"/>
        </w:rPr>
        <w:t xml:space="preserve"> </w:t>
      </w:r>
      <w:r w:rsidRPr="00437DEF">
        <w:rPr>
          <w:color w:val="666600"/>
          <w:lang w:eastAsia="en-US"/>
        </w:rPr>
        <w:t>{</w:t>
      </w:r>
    </w:p>
    <w:p w14:paraId="0FC54F35" w14:textId="77777777" w:rsidR="00437DEF" w:rsidRPr="00437DEF" w:rsidRDefault="00437DEF" w:rsidP="00437DEF">
      <w:pPr>
        <w:pStyle w:val="1Output"/>
        <w:rPr>
          <w:color w:val="000000"/>
          <w:lang w:eastAsia="en-US"/>
        </w:rPr>
      </w:pPr>
      <w:r w:rsidRPr="00437DEF">
        <w:rPr>
          <w:color w:val="000000"/>
          <w:lang w:eastAsia="en-US"/>
        </w:rPr>
        <w:t xml:space="preserve">    </w:t>
      </w:r>
      <w:r w:rsidRPr="00437DEF">
        <w:rPr>
          <w:lang w:eastAsia="en-US"/>
        </w:rPr>
        <w:t>@Value</w:t>
      </w:r>
      <w:r w:rsidRPr="00437DEF">
        <w:rPr>
          <w:color w:val="666600"/>
          <w:lang w:eastAsia="en-US"/>
        </w:rPr>
        <w:t>(</w:t>
      </w:r>
      <w:r w:rsidRPr="00437DEF">
        <w:rPr>
          <w:color w:val="008800"/>
          <w:lang w:eastAsia="en-US"/>
        </w:rPr>
        <w:t>"${db.driverClassName}"</w:t>
      </w:r>
      <w:r w:rsidRPr="00437DEF">
        <w:rPr>
          <w:color w:val="666600"/>
          <w:lang w:eastAsia="en-US"/>
        </w:rPr>
        <w:t>)</w:t>
      </w:r>
    </w:p>
    <w:p w14:paraId="1F7C5E1A" w14:textId="77777777" w:rsidR="00437DEF" w:rsidRPr="00437DEF" w:rsidRDefault="00437DEF" w:rsidP="00437DEF">
      <w:pPr>
        <w:pStyle w:val="1Output"/>
        <w:rPr>
          <w:color w:val="000000"/>
          <w:lang w:eastAsia="en-US"/>
        </w:rPr>
      </w:pPr>
      <w:r w:rsidRPr="00437DEF">
        <w:rPr>
          <w:color w:val="000000"/>
          <w:lang w:eastAsia="en-US"/>
        </w:rPr>
        <w:t xml:space="preserve">    </w:t>
      </w:r>
      <w:r w:rsidRPr="00437DEF">
        <w:rPr>
          <w:color w:val="000088"/>
          <w:lang w:eastAsia="en-US"/>
        </w:rPr>
        <w:t>private</w:t>
      </w:r>
      <w:r w:rsidRPr="00437DEF">
        <w:rPr>
          <w:color w:val="000000"/>
          <w:lang w:eastAsia="en-US"/>
        </w:rPr>
        <w:t xml:space="preserve"> </w:t>
      </w:r>
      <w:r w:rsidRPr="00437DEF">
        <w:rPr>
          <w:color w:val="660066"/>
          <w:lang w:eastAsia="en-US"/>
        </w:rPr>
        <w:t>String</w:t>
      </w:r>
      <w:r w:rsidRPr="00437DEF">
        <w:rPr>
          <w:color w:val="000000"/>
          <w:lang w:eastAsia="en-US"/>
        </w:rPr>
        <w:t xml:space="preserve"> dbDriverClass</w:t>
      </w:r>
      <w:r w:rsidRPr="00437DEF">
        <w:rPr>
          <w:color w:val="666600"/>
          <w:lang w:eastAsia="en-US"/>
        </w:rPr>
        <w:t>;</w:t>
      </w:r>
    </w:p>
    <w:p w14:paraId="0132C79E" w14:textId="77777777" w:rsidR="00437DEF" w:rsidRPr="00437DEF" w:rsidRDefault="00437DEF" w:rsidP="00437DEF">
      <w:pPr>
        <w:pStyle w:val="1Output"/>
        <w:rPr>
          <w:color w:val="000000"/>
          <w:lang w:eastAsia="en-US"/>
        </w:rPr>
      </w:pPr>
      <w:r w:rsidRPr="00437DEF">
        <w:rPr>
          <w:color w:val="000000"/>
          <w:lang w:eastAsia="en-US"/>
        </w:rPr>
        <w:t xml:space="preserve">    </w:t>
      </w:r>
      <w:r w:rsidRPr="00437DEF">
        <w:rPr>
          <w:lang w:eastAsia="en-US"/>
        </w:rPr>
        <w:t>@Value</w:t>
      </w:r>
      <w:r w:rsidRPr="00437DEF">
        <w:rPr>
          <w:color w:val="666600"/>
          <w:lang w:eastAsia="en-US"/>
        </w:rPr>
        <w:t>(</w:t>
      </w:r>
      <w:r w:rsidRPr="00437DEF">
        <w:rPr>
          <w:color w:val="008800"/>
          <w:lang w:eastAsia="en-US"/>
        </w:rPr>
        <w:t>"${db.url}"</w:t>
      </w:r>
      <w:r w:rsidRPr="00437DEF">
        <w:rPr>
          <w:color w:val="666600"/>
          <w:lang w:eastAsia="en-US"/>
        </w:rPr>
        <w:t>)</w:t>
      </w:r>
    </w:p>
    <w:p w14:paraId="1420A668" w14:textId="77777777" w:rsidR="00437DEF" w:rsidRPr="00437DEF" w:rsidRDefault="00437DEF" w:rsidP="00437DEF">
      <w:pPr>
        <w:pStyle w:val="1Output"/>
        <w:rPr>
          <w:color w:val="000000"/>
          <w:lang w:eastAsia="en-US"/>
        </w:rPr>
      </w:pPr>
      <w:r w:rsidRPr="00437DEF">
        <w:rPr>
          <w:color w:val="000000"/>
          <w:lang w:eastAsia="en-US"/>
        </w:rPr>
        <w:t xml:space="preserve">    </w:t>
      </w:r>
      <w:r w:rsidRPr="00437DEF">
        <w:rPr>
          <w:color w:val="000088"/>
          <w:lang w:eastAsia="en-US"/>
        </w:rPr>
        <w:t>private</w:t>
      </w:r>
      <w:r w:rsidRPr="00437DEF">
        <w:rPr>
          <w:color w:val="000000"/>
          <w:lang w:eastAsia="en-US"/>
        </w:rPr>
        <w:t xml:space="preserve"> </w:t>
      </w:r>
      <w:r w:rsidRPr="00437DEF">
        <w:rPr>
          <w:color w:val="660066"/>
          <w:lang w:eastAsia="en-US"/>
        </w:rPr>
        <w:t>String</w:t>
      </w:r>
      <w:r w:rsidRPr="00437DEF">
        <w:rPr>
          <w:color w:val="000000"/>
          <w:lang w:eastAsia="en-US"/>
        </w:rPr>
        <w:t xml:space="preserve"> dbUrl</w:t>
      </w:r>
      <w:r w:rsidRPr="00437DEF">
        <w:rPr>
          <w:color w:val="666600"/>
          <w:lang w:eastAsia="en-US"/>
        </w:rPr>
        <w:t>;</w:t>
      </w:r>
    </w:p>
    <w:p w14:paraId="439CAB7D" w14:textId="77777777" w:rsidR="00437DEF" w:rsidRPr="00437DEF" w:rsidRDefault="00437DEF" w:rsidP="00437DEF">
      <w:pPr>
        <w:pStyle w:val="1Output"/>
        <w:rPr>
          <w:color w:val="000000"/>
          <w:lang w:eastAsia="en-US"/>
        </w:rPr>
      </w:pPr>
      <w:r w:rsidRPr="00437DEF">
        <w:rPr>
          <w:color w:val="000000"/>
          <w:lang w:eastAsia="en-US"/>
        </w:rPr>
        <w:t xml:space="preserve">    </w:t>
      </w:r>
      <w:r w:rsidRPr="00437DEF">
        <w:rPr>
          <w:lang w:eastAsia="en-US"/>
        </w:rPr>
        <w:t>@Value</w:t>
      </w:r>
      <w:r w:rsidRPr="00437DEF">
        <w:rPr>
          <w:color w:val="666600"/>
          <w:lang w:eastAsia="en-US"/>
        </w:rPr>
        <w:t>(</w:t>
      </w:r>
      <w:r w:rsidRPr="00437DEF">
        <w:rPr>
          <w:color w:val="008800"/>
          <w:lang w:eastAsia="en-US"/>
        </w:rPr>
        <w:t>"${db.username}"</w:t>
      </w:r>
      <w:r w:rsidRPr="00437DEF">
        <w:rPr>
          <w:color w:val="666600"/>
          <w:lang w:eastAsia="en-US"/>
        </w:rPr>
        <w:t>)</w:t>
      </w:r>
    </w:p>
    <w:p w14:paraId="6C6BB93B" w14:textId="77777777" w:rsidR="00437DEF" w:rsidRPr="00437DEF" w:rsidRDefault="00437DEF" w:rsidP="00437DEF">
      <w:pPr>
        <w:pStyle w:val="1Output"/>
        <w:rPr>
          <w:color w:val="000000"/>
          <w:lang w:eastAsia="en-US"/>
        </w:rPr>
      </w:pPr>
      <w:r w:rsidRPr="00437DEF">
        <w:rPr>
          <w:color w:val="000000"/>
          <w:lang w:eastAsia="en-US"/>
        </w:rPr>
        <w:t xml:space="preserve">    </w:t>
      </w:r>
      <w:r w:rsidRPr="00437DEF">
        <w:rPr>
          <w:color w:val="000088"/>
          <w:lang w:eastAsia="en-US"/>
        </w:rPr>
        <w:t>private</w:t>
      </w:r>
      <w:r w:rsidRPr="00437DEF">
        <w:rPr>
          <w:color w:val="000000"/>
          <w:lang w:eastAsia="en-US"/>
        </w:rPr>
        <w:t xml:space="preserve"> </w:t>
      </w:r>
      <w:r w:rsidRPr="00437DEF">
        <w:rPr>
          <w:color w:val="660066"/>
          <w:lang w:eastAsia="en-US"/>
        </w:rPr>
        <w:t>String</w:t>
      </w:r>
      <w:r w:rsidRPr="00437DEF">
        <w:rPr>
          <w:color w:val="000000"/>
          <w:lang w:eastAsia="en-US"/>
        </w:rPr>
        <w:t xml:space="preserve"> dbUser</w:t>
      </w:r>
      <w:r w:rsidRPr="00437DEF">
        <w:rPr>
          <w:color w:val="666600"/>
          <w:lang w:eastAsia="en-US"/>
        </w:rPr>
        <w:t>;</w:t>
      </w:r>
    </w:p>
    <w:p w14:paraId="7BADF448" w14:textId="77777777" w:rsidR="00437DEF" w:rsidRPr="00437DEF" w:rsidRDefault="00437DEF" w:rsidP="00437DEF">
      <w:pPr>
        <w:pStyle w:val="1Output"/>
        <w:rPr>
          <w:color w:val="000000"/>
          <w:lang w:eastAsia="en-US"/>
        </w:rPr>
      </w:pPr>
      <w:r w:rsidRPr="00437DEF">
        <w:rPr>
          <w:color w:val="000000"/>
          <w:lang w:eastAsia="en-US"/>
        </w:rPr>
        <w:t xml:space="preserve">    </w:t>
      </w:r>
      <w:r w:rsidRPr="00437DEF">
        <w:rPr>
          <w:lang w:eastAsia="en-US"/>
        </w:rPr>
        <w:t>@Value</w:t>
      </w:r>
      <w:r w:rsidRPr="00437DEF">
        <w:rPr>
          <w:color w:val="666600"/>
          <w:lang w:eastAsia="en-US"/>
        </w:rPr>
        <w:t>(</w:t>
      </w:r>
      <w:r w:rsidRPr="00437DEF">
        <w:rPr>
          <w:color w:val="008800"/>
          <w:lang w:eastAsia="en-US"/>
        </w:rPr>
        <w:t>"${db.password}"</w:t>
      </w:r>
      <w:r w:rsidRPr="00437DEF">
        <w:rPr>
          <w:color w:val="666600"/>
          <w:lang w:eastAsia="en-US"/>
        </w:rPr>
        <w:t>)</w:t>
      </w:r>
    </w:p>
    <w:p w14:paraId="5B816511" w14:textId="09286BA5" w:rsidR="00437DEF" w:rsidRDefault="00437DEF" w:rsidP="00437DEF">
      <w:pPr>
        <w:pStyle w:val="1Output"/>
        <w:rPr>
          <w:color w:val="666600"/>
          <w:lang w:eastAsia="en-US"/>
        </w:rPr>
      </w:pPr>
      <w:r w:rsidRPr="00437DEF">
        <w:rPr>
          <w:color w:val="000000"/>
          <w:lang w:eastAsia="en-US"/>
        </w:rPr>
        <w:t xml:space="preserve">    </w:t>
      </w:r>
      <w:r w:rsidRPr="00437DEF">
        <w:rPr>
          <w:color w:val="000088"/>
          <w:lang w:eastAsia="en-US"/>
        </w:rPr>
        <w:t>private</w:t>
      </w:r>
      <w:r w:rsidRPr="00437DEF">
        <w:rPr>
          <w:color w:val="000000"/>
          <w:lang w:eastAsia="en-US"/>
        </w:rPr>
        <w:t xml:space="preserve"> </w:t>
      </w:r>
      <w:r w:rsidRPr="00437DEF">
        <w:rPr>
          <w:color w:val="660066"/>
          <w:lang w:eastAsia="en-US"/>
        </w:rPr>
        <w:t>String</w:t>
      </w:r>
      <w:r w:rsidRPr="00437DEF">
        <w:rPr>
          <w:color w:val="000000"/>
          <w:lang w:eastAsia="en-US"/>
        </w:rPr>
        <w:t xml:space="preserve"> dbPwd</w:t>
      </w:r>
      <w:r w:rsidRPr="00437DEF">
        <w:rPr>
          <w:color w:val="666600"/>
          <w:lang w:eastAsia="en-US"/>
        </w:rPr>
        <w:t>;</w:t>
      </w:r>
    </w:p>
    <w:p w14:paraId="6EB65C60" w14:textId="04243FE1" w:rsidR="00437DEF" w:rsidRPr="00437DEF" w:rsidRDefault="00437DEF" w:rsidP="00437DEF">
      <w:pPr>
        <w:pStyle w:val="1Output"/>
        <w:rPr>
          <w:color w:val="444444"/>
          <w:lang w:eastAsia="en-US"/>
        </w:rPr>
      </w:pPr>
      <w:r>
        <w:rPr>
          <w:color w:val="666600"/>
          <w:lang w:eastAsia="en-US"/>
        </w:rPr>
        <w:t>}</w:t>
      </w:r>
    </w:p>
    <w:p w14:paraId="34B97F2C" w14:textId="518F9FB7" w:rsidR="00A83522" w:rsidRDefault="00A83522" w:rsidP="002C2FEE">
      <w:pPr>
        <w:spacing w:after="0"/>
      </w:pPr>
    </w:p>
    <w:p w14:paraId="0DEF1F0D" w14:textId="762CAEBF" w:rsidR="00437DEF" w:rsidRDefault="00437DEF" w:rsidP="002C2FEE">
      <w:pPr>
        <w:spacing w:after="0"/>
      </w:pPr>
      <w:r>
        <w:t xml:space="preserve">3.SpringBoot </w:t>
      </w:r>
      <w:r w:rsidRPr="00437DEF">
        <w:rPr>
          <w:rStyle w:val="3BlueChar"/>
        </w:rPr>
        <w:t>ConfigurationProperties</w:t>
      </w:r>
      <w:r>
        <w:rPr>
          <w:rStyle w:val="3BlueChar"/>
        </w:rPr>
        <w:t xml:space="preserve"> </w:t>
      </w:r>
      <w:r>
        <w:t>with prefix</w:t>
      </w:r>
    </w:p>
    <w:p w14:paraId="4660BADF" w14:textId="77777777" w:rsidR="00437DEF" w:rsidRPr="00437DEF" w:rsidRDefault="00437DEF" w:rsidP="00437DEF">
      <w:pPr>
        <w:pStyle w:val="1Output"/>
        <w:rPr>
          <w:color w:val="000000"/>
          <w:shd w:val="clear" w:color="auto" w:fill="FAFAFA"/>
          <w:lang w:eastAsia="en-US"/>
        </w:rPr>
      </w:pPr>
      <w:r w:rsidRPr="00437DEF">
        <w:rPr>
          <w:shd w:val="clear" w:color="auto" w:fill="FAFAFA"/>
          <w:lang w:eastAsia="en-US"/>
        </w:rPr>
        <w:t>@ConfigurationProperties(prefix = "database")</w:t>
      </w:r>
    </w:p>
    <w:p w14:paraId="07EDD7D5" w14:textId="77777777" w:rsidR="00437DEF" w:rsidRPr="00437DEF" w:rsidRDefault="00437DEF" w:rsidP="00437DEF">
      <w:pPr>
        <w:pStyle w:val="1Output"/>
        <w:rPr>
          <w:color w:val="000000"/>
          <w:shd w:val="clear" w:color="auto" w:fill="FAFAFA"/>
          <w:lang w:eastAsia="en-US"/>
        </w:rPr>
      </w:pPr>
      <w:r w:rsidRPr="00437DEF">
        <w:rPr>
          <w:bCs/>
          <w:color w:val="63B175"/>
          <w:shd w:val="clear" w:color="auto" w:fill="FAFAFA"/>
          <w:lang w:eastAsia="en-US"/>
        </w:rPr>
        <w:t>public</w:t>
      </w:r>
      <w:r w:rsidRPr="00437DEF">
        <w:rPr>
          <w:color w:val="000000"/>
          <w:shd w:val="clear" w:color="auto" w:fill="FAFAFA"/>
          <w:lang w:eastAsia="en-US"/>
        </w:rPr>
        <w:t xml:space="preserve"> </w:t>
      </w:r>
      <w:r w:rsidRPr="00437DEF">
        <w:rPr>
          <w:bCs/>
          <w:color w:val="63B175"/>
          <w:shd w:val="clear" w:color="auto" w:fill="FAFAFA"/>
          <w:lang w:eastAsia="en-US"/>
        </w:rPr>
        <w:t>class</w:t>
      </w:r>
      <w:r w:rsidRPr="00437DEF">
        <w:rPr>
          <w:color w:val="000000"/>
          <w:shd w:val="clear" w:color="auto" w:fill="FAFAFA"/>
          <w:lang w:eastAsia="en-US"/>
        </w:rPr>
        <w:t xml:space="preserve"> </w:t>
      </w:r>
      <w:r w:rsidRPr="00437DEF">
        <w:rPr>
          <w:bCs/>
          <w:color w:val="267438"/>
          <w:shd w:val="clear" w:color="auto" w:fill="FAFAFA"/>
          <w:lang w:eastAsia="en-US"/>
        </w:rPr>
        <w:t>Database</w:t>
      </w:r>
      <w:r w:rsidRPr="00437DEF">
        <w:rPr>
          <w:color w:val="000000"/>
          <w:shd w:val="clear" w:color="auto" w:fill="FAFAFA"/>
          <w:lang w:eastAsia="en-US"/>
        </w:rPr>
        <w:t xml:space="preserve"> {</w:t>
      </w:r>
    </w:p>
    <w:p w14:paraId="4A7DB030" w14:textId="77777777" w:rsidR="00437DEF" w:rsidRPr="00437DEF" w:rsidRDefault="00437DEF" w:rsidP="00437DEF">
      <w:pPr>
        <w:pStyle w:val="1Output"/>
        <w:rPr>
          <w:color w:val="000000"/>
          <w:shd w:val="clear" w:color="auto" w:fill="FAFAFA"/>
          <w:lang w:eastAsia="en-US"/>
        </w:rPr>
      </w:pPr>
      <w:r w:rsidRPr="00437DEF">
        <w:rPr>
          <w:color w:val="000000"/>
          <w:shd w:val="clear" w:color="auto" w:fill="FAFAFA"/>
          <w:lang w:eastAsia="en-US"/>
        </w:rPr>
        <w:t xml:space="preserve">    String url;</w:t>
      </w:r>
    </w:p>
    <w:p w14:paraId="52DD08EA" w14:textId="77777777" w:rsidR="00437DEF" w:rsidRPr="00437DEF" w:rsidRDefault="00437DEF" w:rsidP="00437DEF">
      <w:pPr>
        <w:pStyle w:val="1Output"/>
        <w:rPr>
          <w:color w:val="000000"/>
          <w:shd w:val="clear" w:color="auto" w:fill="FAFAFA"/>
          <w:lang w:eastAsia="en-US"/>
        </w:rPr>
      </w:pPr>
      <w:r w:rsidRPr="00437DEF">
        <w:rPr>
          <w:color w:val="000000"/>
          <w:shd w:val="clear" w:color="auto" w:fill="FAFAFA"/>
          <w:lang w:eastAsia="en-US"/>
        </w:rPr>
        <w:t xml:space="preserve">    String username;</w:t>
      </w:r>
    </w:p>
    <w:p w14:paraId="4DE18AB8" w14:textId="1AD0E247" w:rsidR="00437DEF" w:rsidRPr="00437DEF" w:rsidRDefault="00437DEF" w:rsidP="00437DEF">
      <w:pPr>
        <w:pStyle w:val="1Output"/>
        <w:rPr>
          <w:color w:val="000000"/>
          <w:shd w:val="clear" w:color="auto" w:fill="FAFAFA"/>
          <w:lang w:eastAsia="en-US"/>
        </w:rPr>
      </w:pPr>
      <w:r w:rsidRPr="00437DEF">
        <w:rPr>
          <w:color w:val="000000"/>
          <w:shd w:val="clear" w:color="auto" w:fill="FAFAFA"/>
          <w:lang w:eastAsia="en-US"/>
        </w:rPr>
        <w:t xml:space="preserve">    String password;</w:t>
      </w:r>
    </w:p>
    <w:p w14:paraId="6093A0E4" w14:textId="77777777" w:rsidR="00437DEF" w:rsidRPr="00437DEF" w:rsidRDefault="00437DEF" w:rsidP="00437DEF">
      <w:pPr>
        <w:pStyle w:val="1Output"/>
        <w:rPr>
          <w:color w:val="000000"/>
          <w:shd w:val="clear" w:color="auto" w:fill="FAFAFA"/>
          <w:lang w:eastAsia="en-US"/>
        </w:rPr>
      </w:pPr>
      <w:r w:rsidRPr="00437DEF">
        <w:rPr>
          <w:color w:val="000000"/>
          <w:shd w:val="clear" w:color="auto" w:fill="FAFAFA"/>
          <w:lang w:eastAsia="en-US"/>
        </w:rPr>
        <w:t xml:space="preserve">    </w:t>
      </w:r>
      <w:r w:rsidRPr="00437DEF">
        <w:rPr>
          <w:color w:val="888888"/>
          <w:shd w:val="clear" w:color="auto" w:fill="FAFAFA"/>
          <w:lang w:eastAsia="en-US"/>
        </w:rPr>
        <w:t>// standard getters and setters</w:t>
      </w:r>
    </w:p>
    <w:p w14:paraId="1A9021D3" w14:textId="77777777" w:rsidR="00437DEF" w:rsidRPr="00437DEF" w:rsidRDefault="00437DEF" w:rsidP="00437DEF">
      <w:pPr>
        <w:pStyle w:val="1Output"/>
        <w:rPr>
          <w:color w:val="000000"/>
          <w:sz w:val="27"/>
          <w:szCs w:val="27"/>
          <w:lang w:eastAsia="en-US"/>
        </w:rPr>
      </w:pPr>
      <w:r w:rsidRPr="00437DEF">
        <w:rPr>
          <w:color w:val="000000"/>
          <w:shd w:val="clear" w:color="auto" w:fill="FAFAFA"/>
          <w:lang w:eastAsia="en-US"/>
        </w:rPr>
        <w:t>}</w:t>
      </w:r>
    </w:p>
    <w:p w14:paraId="266E4AB6" w14:textId="77777777" w:rsidR="00437DEF" w:rsidRPr="00437DEF" w:rsidRDefault="00437DEF" w:rsidP="002C2FEE">
      <w:pPr>
        <w:rPr>
          <w:lang w:eastAsia="en-US"/>
        </w:rPr>
      </w:pPr>
      <w:r w:rsidRPr="00437DEF">
        <w:rPr>
          <w:lang w:eastAsia="en-US"/>
        </w:rPr>
        <w:t>Spring Boot applies it's convention over configuration approach again, automatically mapping between property names and their corresponding fields. All that we need to supply is the property prefix.</w:t>
      </w:r>
    </w:p>
    <w:p w14:paraId="4F72CCD6" w14:textId="77777777" w:rsidR="004F527E" w:rsidRDefault="004F527E" w:rsidP="008151C9">
      <w:pPr>
        <w:pStyle w:val="Heading30"/>
      </w:pPr>
      <w:r>
        <w:t>How do you turn on annotation based autowiring?</w:t>
      </w:r>
    </w:p>
    <w:p w14:paraId="0228FD9F" w14:textId="77777777" w:rsidR="004F527E" w:rsidRDefault="004F527E" w:rsidP="00151D89">
      <w:pPr>
        <w:pStyle w:val="ListParagraph"/>
        <w:numPr>
          <w:ilvl w:val="0"/>
          <w:numId w:val="69"/>
        </w:numPr>
        <w:spacing w:before="160" w:after="0" w:line="256" w:lineRule="auto"/>
      </w:pPr>
      <w:r>
        <w:rPr>
          <w:shd w:val="clear" w:color="auto" w:fill="FFFFFF"/>
        </w:rPr>
        <w:t>Include </w:t>
      </w:r>
      <w:r>
        <w:rPr>
          <w:rFonts w:ascii="Consolas" w:hAnsi="Consolas" w:cs="Courier New"/>
          <w:color w:val="FF0779"/>
          <w:sz w:val="21"/>
          <w:szCs w:val="21"/>
          <w:shd w:val="clear" w:color="auto" w:fill="FFFFFF"/>
        </w:rPr>
        <w:t>&lt;context:annotation-config &gt;</w:t>
      </w:r>
      <w:r>
        <w:rPr>
          <w:shd w:val="clear" w:color="auto" w:fill="FFFFFF"/>
        </w:rPr>
        <w:t> in bean configuration file.</w:t>
      </w:r>
    </w:p>
    <w:p w14:paraId="799661FF" w14:textId="77777777" w:rsidR="004F527E" w:rsidRDefault="004F527E" w:rsidP="00151D89">
      <w:pPr>
        <w:pStyle w:val="ListParagraph"/>
        <w:numPr>
          <w:ilvl w:val="0"/>
          <w:numId w:val="69"/>
        </w:numPr>
        <w:spacing w:before="160" w:after="0" w:line="256" w:lineRule="auto"/>
      </w:pPr>
      <w:r>
        <w:rPr>
          <w:shd w:val="clear" w:color="auto" w:fill="FFFFFF"/>
        </w:rPr>
        <w:t xml:space="preserve">Use </w:t>
      </w:r>
      <w:r>
        <w:rPr>
          <w:b/>
          <w:bCs/>
        </w:rPr>
        <w:t xml:space="preserve">AnnotationConfigApplicationContext </w:t>
      </w:r>
      <w:r>
        <w:rPr>
          <w:bCs/>
        </w:rPr>
        <w:t>to get Context Object.</w:t>
      </w:r>
    </w:p>
    <w:p w14:paraId="193A7E69" w14:textId="77777777" w:rsidR="004F527E" w:rsidRDefault="004F527E" w:rsidP="002A6E89">
      <w:pPr>
        <w:spacing w:after="0"/>
      </w:pPr>
    </w:p>
    <w:p w14:paraId="0AC609DE" w14:textId="74C82EFF" w:rsidR="004F527E" w:rsidRDefault="004F527E" w:rsidP="008151C9">
      <w:pPr>
        <w:pStyle w:val="Heading30"/>
      </w:pPr>
      <w:r>
        <w:t>Differentiate between BeanFactory and ApplicationContext.</w:t>
      </w:r>
    </w:p>
    <w:tbl>
      <w:tblPr>
        <w:tblW w:w="9344" w:type="dxa"/>
        <w:tblBorders>
          <w:top w:val="outset" w:sz="6" w:space="0" w:color="auto"/>
          <w:left w:val="outset" w:sz="6" w:space="0" w:color="auto"/>
          <w:bottom w:val="outset" w:sz="6" w:space="0" w:color="auto"/>
          <w:right w:val="outset" w:sz="6" w:space="0" w:color="auto"/>
        </w:tblBorders>
        <w:tblLook w:val="04A0" w:firstRow="1" w:lastRow="0" w:firstColumn="1" w:lastColumn="0" w:noHBand="0" w:noVBand="1"/>
      </w:tblPr>
      <w:tblGrid>
        <w:gridCol w:w="4633"/>
        <w:gridCol w:w="4711"/>
      </w:tblGrid>
      <w:tr w:rsidR="004F527E" w14:paraId="0F68FD9D" w14:textId="77777777" w:rsidTr="004F527E">
        <w:trPr>
          <w:trHeight w:val="279"/>
        </w:trPr>
        <w:tc>
          <w:tcPr>
            <w:tcW w:w="4633" w:type="dxa"/>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vAlign w:val="center"/>
            <w:hideMark/>
          </w:tcPr>
          <w:p w14:paraId="6A753F72" w14:textId="77777777" w:rsidR="004F527E" w:rsidRDefault="004F527E" w:rsidP="00A16A97">
            <w:pPr>
              <w:spacing w:after="0" w:line="240" w:lineRule="auto"/>
              <w:rPr>
                <w:b/>
                <w:bCs/>
              </w:rPr>
            </w:pPr>
            <w:r>
              <w:rPr>
                <w:b/>
                <w:bCs/>
              </w:rPr>
              <w:t>BeanFactory</w:t>
            </w:r>
          </w:p>
        </w:tc>
        <w:tc>
          <w:tcPr>
            <w:tcW w:w="4711" w:type="dxa"/>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vAlign w:val="center"/>
            <w:hideMark/>
          </w:tcPr>
          <w:p w14:paraId="2F0FE24A" w14:textId="77777777" w:rsidR="004F527E" w:rsidRDefault="004F527E" w:rsidP="00A16A97">
            <w:pPr>
              <w:spacing w:after="0" w:line="240" w:lineRule="auto"/>
              <w:rPr>
                <w:b/>
                <w:bCs/>
              </w:rPr>
            </w:pPr>
            <w:r>
              <w:rPr>
                <w:b/>
                <w:bCs/>
              </w:rPr>
              <w:t>ApplicationContext</w:t>
            </w:r>
          </w:p>
        </w:tc>
      </w:tr>
      <w:tr w:rsidR="004F527E" w14:paraId="74EB25BA" w14:textId="77777777" w:rsidTr="004F527E">
        <w:trPr>
          <w:trHeight w:val="279"/>
        </w:trPr>
        <w:tc>
          <w:tcPr>
            <w:tcW w:w="4633" w:type="dxa"/>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14:paraId="49D62383" w14:textId="77777777" w:rsidR="004F527E" w:rsidRDefault="004F527E" w:rsidP="00A16A97">
            <w:pPr>
              <w:spacing w:after="0" w:line="240" w:lineRule="auto"/>
            </w:pPr>
            <w:r>
              <w:t xml:space="preserve">It uses </w:t>
            </w:r>
            <w:r>
              <w:rPr>
                <w:b/>
              </w:rPr>
              <w:t>Lazy initialization</w:t>
            </w:r>
          </w:p>
        </w:tc>
        <w:tc>
          <w:tcPr>
            <w:tcW w:w="4711" w:type="dxa"/>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14:paraId="371D2A43" w14:textId="77777777" w:rsidR="004F527E" w:rsidRDefault="004F527E" w:rsidP="00A16A97">
            <w:pPr>
              <w:spacing w:after="0" w:line="240" w:lineRule="auto"/>
            </w:pPr>
            <w:r>
              <w:t xml:space="preserve">It uses </w:t>
            </w:r>
            <w:r>
              <w:rPr>
                <w:b/>
              </w:rPr>
              <w:t>Eager/ Aggressive initialization</w:t>
            </w:r>
          </w:p>
        </w:tc>
      </w:tr>
      <w:tr w:rsidR="004F527E" w14:paraId="60B9095B" w14:textId="77777777" w:rsidTr="004F527E">
        <w:trPr>
          <w:trHeight w:val="463"/>
        </w:trPr>
        <w:tc>
          <w:tcPr>
            <w:tcW w:w="4633" w:type="dxa"/>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14:paraId="7C134528" w14:textId="77777777" w:rsidR="004F527E" w:rsidRDefault="004F527E" w:rsidP="00A16A97">
            <w:pPr>
              <w:spacing w:after="0" w:line="240" w:lineRule="auto"/>
            </w:pPr>
            <w:r>
              <w:t>It explicitly provides a resource object using the syntax</w:t>
            </w:r>
          </w:p>
        </w:tc>
        <w:tc>
          <w:tcPr>
            <w:tcW w:w="4711" w:type="dxa"/>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14:paraId="0A5101A7" w14:textId="77777777" w:rsidR="004F527E" w:rsidRDefault="004F527E" w:rsidP="00A16A97">
            <w:pPr>
              <w:spacing w:after="0" w:line="240" w:lineRule="auto"/>
            </w:pPr>
            <w:r>
              <w:t>It creates and manages resource objects on its own</w:t>
            </w:r>
          </w:p>
        </w:tc>
      </w:tr>
      <w:tr w:rsidR="004F527E" w14:paraId="4484F204" w14:textId="77777777" w:rsidTr="004F527E">
        <w:trPr>
          <w:trHeight w:val="279"/>
        </w:trPr>
        <w:tc>
          <w:tcPr>
            <w:tcW w:w="4633" w:type="dxa"/>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14:paraId="35A8CFE9" w14:textId="77777777" w:rsidR="004F527E" w:rsidRDefault="004F527E" w:rsidP="00A16A97">
            <w:pPr>
              <w:spacing w:after="0" w:line="240" w:lineRule="auto"/>
            </w:pPr>
            <w:r>
              <w:t xml:space="preserve">It </w:t>
            </w:r>
            <w:r>
              <w:rPr>
                <w:b/>
                <w:color w:val="FF0000"/>
              </w:rPr>
              <w:t>doesn’t supports internationalization</w:t>
            </w:r>
          </w:p>
        </w:tc>
        <w:tc>
          <w:tcPr>
            <w:tcW w:w="4711" w:type="dxa"/>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vAlign w:val="center"/>
            <w:hideMark/>
          </w:tcPr>
          <w:p w14:paraId="283CEE0B" w14:textId="77777777" w:rsidR="004F527E" w:rsidRDefault="004F527E" w:rsidP="00A16A97">
            <w:pPr>
              <w:spacing w:after="0" w:line="240" w:lineRule="auto"/>
            </w:pPr>
            <w:r>
              <w:t>It supports internationalization </w:t>
            </w:r>
          </w:p>
        </w:tc>
      </w:tr>
      <w:tr w:rsidR="004F527E" w14:paraId="0C033E71" w14:textId="77777777" w:rsidTr="004F527E">
        <w:trPr>
          <w:trHeight w:val="463"/>
        </w:trPr>
        <w:tc>
          <w:tcPr>
            <w:tcW w:w="4633" w:type="dxa"/>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14:paraId="3B454B03" w14:textId="77777777" w:rsidR="004F527E" w:rsidRDefault="004F527E" w:rsidP="00A16A97">
            <w:pPr>
              <w:spacing w:after="0" w:line="240" w:lineRule="auto"/>
              <w:rPr>
                <w:color w:val="FF0000"/>
              </w:rPr>
            </w:pPr>
            <w:r>
              <w:t xml:space="preserve">It </w:t>
            </w:r>
            <w:r>
              <w:rPr>
                <w:color w:val="FF0000"/>
              </w:rPr>
              <w:t>doesn’t supports annotation based dependency    </w:t>
            </w:r>
          </w:p>
        </w:tc>
        <w:tc>
          <w:tcPr>
            <w:tcW w:w="4711" w:type="dxa"/>
            <w:tcBorders>
              <w:top w:val="outset" w:sz="6" w:space="0" w:color="auto"/>
              <w:left w:val="outset" w:sz="6" w:space="0" w:color="auto"/>
              <w:bottom w:val="outset" w:sz="6" w:space="0" w:color="auto"/>
              <w:right w:val="outset" w:sz="6" w:space="0" w:color="auto"/>
            </w:tcBorders>
            <w:tcMar>
              <w:top w:w="75" w:type="dxa"/>
              <w:left w:w="75" w:type="dxa"/>
              <w:bottom w:w="75" w:type="dxa"/>
              <w:right w:w="75" w:type="dxa"/>
            </w:tcMar>
            <w:vAlign w:val="center"/>
            <w:hideMark/>
          </w:tcPr>
          <w:p w14:paraId="6C5B7779" w14:textId="14C54378" w:rsidR="004F527E" w:rsidRDefault="004F527E" w:rsidP="00A16A97">
            <w:pPr>
              <w:spacing w:after="0" w:line="240" w:lineRule="auto"/>
              <w:rPr>
                <w:color w:val="auto"/>
              </w:rPr>
            </w:pPr>
            <w:r>
              <w:t xml:space="preserve">It supports </w:t>
            </w:r>
            <w:r w:rsidR="00A16A97">
              <w:t>annotation-based</w:t>
            </w:r>
            <w:r>
              <w:t xml:space="preserve"> dependency  </w:t>
            </w:r>
          </w:p>
        </w:tc>
      </w:tr>
    </w:tbl>
    <w:p w14:paraId="737F34A9" w14:textId="77777777" w:rsidR="004F527E" w:rsidRDefault="004F527E" w:rsidP="004F527E">
      <w:pPr>
        <w:rPr>
          <w:sz w:val="22"/>
          <w:szCs w:val="22"/>
        </w:rPr>
      </w:pPr>
    </w:p>
    <w:p w14:paraId="0DDF0C29" w14:textId="77777777" w:rsidR="004F527E" w:rsidRDefault="004F527E" w:rsidP="008151C9">
      <w:pPr>
        <w:pStyle w:val="Heading30"/>
      </w:pPr>
      <w:r>
        <w:t>Can we have multiple Spring configuration files in one project?</w:t>
      </w:r>
    </w:p>
    <w:p w14:paraId="40E23F29" w14:textId="77777777" w:rsidR="004F527E" w:rsidRDefault="004F527E" w:rsidP="002A6E89">
      <w:pPr>
        <w:spacing w:after="0"/>
        <w:rPr>
          <w:rFonts w:ascii="Consolas" w:hAnsi="Consolas" w:cs="Consolas"/>
        </w:rPr>
      </w:pPr>
      <w:r>
        <w:t>You can load multiple Java-based configuration files:</w:t>
      </w:r>
    </w:p>
    <w:p w14:paraId="429DDF90" w14:textId="77777777" w:rsidR="004F527E" w:rsidRDefault="004F527E" w:rsidP="004F527E">
      <w:pPr>
        <w:pStyle w:val="1Output"/>
        <w:rPr>
          <w:szCs w:val="22"/>
        </w:rPr>
      </w:pPr>
      <w:r>
        <w:rPr>
          <w:color w:val="646464"/>
        </w:rPr>
        <w:t>@</w:t>
      </w:r>
      <w:r>
        <w:t>Configuration</w:t>
      </w:r>
    </w:p>
    <w:p w14:paraId="3D965EB8" w14:textId="77777777" w:rsidR="004F527E" w:rsidRDefault="004F527E" w:rsidP="004F527E">
      <w:pPr>
        <w:pStyle w:val="1Output"/>
      </w:pPr>
      <w:r>
        <w:rPr>
          <w:color w:val="646464"/>
        </w:rPr>
        <w:t>@</w:t>
      </w:r>
      <w:r>
        <w:t>Import({MainConfig.</w:t>
      </w:r>
      <w:r>
        <w:rPr>
          <w:bCs/>
          <w:color w:val="7F0055"/>
        </w:rPr>
        <w:t>class</w:t>
      </w:r>
      <w:r>
        <w:t>, SchedulerConfig.</w:t>
      </w:r>
      <w:r>
        <w:rPr>
          <w:bCs/>
          <w:color w:val="7F0055"/>
        </w:rPr>
        <w:t>class</w:t>
      </w:r>
      <w:r>
        <w:t>})</w:t>
      </w:r>
    </w:p>
    <w:p w14:paraId="4CBC96A7" w14:textId="77777777" w:rsidR="004F527E" w:rsidRDefault="004F527E" w:rsidP="004F527E">
      <w:pPr>
        <w:pStyle w:val="1Output"/>
      </w:pPr>
      <w:r>
        <w:rPr>
          <w:bCs/>
          <w:color w:val="7F0055"/>
        </w:rPr>
        <w:t>public</w:t>
      </w:r>
      <w:r>
        <w:t xml:space="preserve"> </w:t>
      </w:r>
      <w:r>
        <w:rPr>
          <w:bCs/>
          <w:color w:val="7F0055"/>
        </w:rPr>
        <w:t>class</w:t>
      </w:r>
      <w:r>
        <w:t xml:space="preserve"> AppConfig {</w:t>
      </w:r>
    </w:p>
    <w:p w14:paraId="79EC6E63" w14:textId="77777777" w:rsidR="004F527E" w:rsidRDefault="004F527E" w:rsidP="002C47D2">
      <w:pPr>
        <w:autoSpaceDE w:val="0"/>
        <w:autoSpaceDN w:val="0"/>
        <w:adjustRightInd w:val="0"/>
        <w:spacing w:after="0" w:line="240" w:lineRule="auto"/>
        <w:rPr>
          <w:rFonts w:ascii="Consolas" w:hAnsi="Consolas" w:cs="Consolas"/>
        </w:rPr>
      </w:pPr>
    </w:p>
    <w:p w14:paraId="7E53D77A" w14:textId="77777777" w:rsidR="004F527E" w:rsidRDefault="004F527E" w:rsidP="00E51059">
      <w:pPr>
        <w:spacing w:after="0"/>
        <w:rPr>
          <w:sz w:val="22"/>
          <w:szCs w:val="22"/>
        </w:rPr>
      </w:pPr>
      <w:r>
        <w:t>Or load one XML file that will contain all other configs:</w:t>
      </w:r>
    </w:p>
    <w:p w14:paraId="717E6BE9" w14:textId="77777777" w:rsidR="004F527E" w:rsidRDefault="004F527E" w:rsidP="004F527E">
      <w:pPr>
        <w:pStyle w:val="1Output"/>
      </w:pPr>
      <w:r>
        <w:t xml:space="preserve">ApplicationContext </w:t>
      </w:r>
      <w:r>
        <w:rPr>
          <w:color w:val="0000C0"/>
        </w:rPr>
        <w:t>context</w:t>
      </w:r>
      <w:r>
        <w:t xml:space="preserve"> = </w:t>
      </w:r>
      <w:r>
        <w:rPr>
          <w:bCs/>
          <w:color w:val="7F0055"/>
        </w:rPr>
        <w:t>new</w:t>
      </w:r>
      <w:r>
        <w:t xml:space="preserve"> ClassPathXmlApplicationContext(</w:t>
      </w:r>
      <w:r>
        <w:rPr>
          <w:color w:val="2A00FF"/>
        </w:rPr>
        <w:t>"spring-all.xml"</w:t>
      </w:r>
      <w:r>
        <w:t>);</w:t>
      </w:r>
    </w:p>
    <w:p w14:paraId="19FECEF2" w14:textId="77777777" w:rsidR="004F527E" w:rsidRDefault="004F527E" w:rsidP="002C47D2">
      <w:pPr>
        <w:autoSpaceDE w:val="0"/>
        <w:autoSpaceDN w:val="0"/>
        <w:adjustRightInd w:val="0"/>
        <w:spacing w:after="0" w:line="240" w:lineRule="auto"/>
        <w:rPr>
          <w:rFonts w:ascii="Consolas" w:hAnsi="Consolas" w:cs="Consolas"/>
          <w:color w:val="000000"/>
          <w:u w:val="single"/>
        </w:rPr>
      </w:pPr>
    </w:p>
    <w:p w14:paraId="5F55D2C8" w14:textId="77777777" w:rsidR="004F527E" w:rsidRDefault="004F527E" w:rsidP="002C47D2">
      <w:pPr>
        <w:spacing w:after="0"/>
        <w:rPr>
          <w:sz w:val="22"/>
          <w:szCs w:val="22"/>
        </w:rPr>
      </w:pPr>
      <w:r>
        <w:t xml:space="preserve">And inside </w:t>
      </w:r>
      <w:r>
        <w:rPr>
          <w:b/>
          <w:bCs/>
        </w:rPr>
        <w:t>this</w:t>
      </w:r>
      <w:r>
        <w:t xml:space="preserve"> XML file you’ll have:</w:t>
      </w:r>
    </w:p>
    <w:p w14:paraId="7A843DAF" w14:textId="77777777" w:rsidR="004F527E" w:rsidRDefault="004F527E" w:rsidP="004F527E">
      <w:pPr>
        <w:pStyle w:val="1Output"/>
      </w:pPr>
      <w:r>
        <w:t>&lt;</w:t>
      </w:r>
      <w:r>
        <w:rPr>
          <w:bCs/>
          <w:color w:val="7F0055"/>
        </w:rPr>
        <w:t>import</w:t>
      </w:r>
      <w:r>
        <w:t xml:space="preserve"> resource=</w:t>
      </w:r>
      <w:r>
        <w:rPr>
          <w:color w:val="2A00FF"/>
        </w:rPr>
        <w:t>"main.xml"</w:t>
      </w:r>
      <w:r>
        <w:t>/&gt;</w:t>
      </w:r>
    </w:p>
    <w:p w14:paraId="3E3F6C85" w14:textId="77777777" w:rsidR="004F527E" w:rsidRDefault="004F527E" w:rsidP="004F527E">
      <w:pPr>
        <w:pStyle w:val="1Output"/>
      </w:pPr>
      <w:r>
        <w:t>&lt;</w:t>
      </w:r>
      <w:r>
        <w:rPr>
          <w:bCs/>
          <w:color w:val="7F0055"/>
        </w:rPr>
        <w:t>import</w:t>
      </w:r>
      <w:r>
        <w:t xml:space="preserve"> resource=</w:t>
      </w:r>
      <w:r>
        <w:rPr>
          <w:color w:val="2A00FF"/>
        </w:rPr>
        <w:t>"scheduler.xml"</w:t>
      </w:r>
      <w:r>
        <w:t>/&gt;</w:t>
      </w:r>
    </w:p>
    <w:p w14:paraId="7F655C96" w14:textId="77777777" w:rsidR="004F527E" w:rsidRDefault="004F527E" w:rsidP="002A6E89"/>
    <w:p w14:paraId="6E9DF467" w14:textId="77777777" w:rsidR="004F527E" w:rsidRDefault="004F527E" w:rsidP="004F527E">
      <w:pPr>
        <w:pStyle w:val="Heading2"/>
      </w:pPr>
      <w:bookmarkStart w:id="269" w:name="_Toc2631621"/>
      <w:bookmarkStart w:id="270" w:name="_Toc81318495"/>
      <w:r>
        <w:lastRenderedPageBreak/>
        <w:t>Spring MVC</w:t>
      </w:r>
      <w:bookmarkEnd w:id="269"/>
      <w:bookmarkEnd w:id="270"/>
    </w:p>
    <w:p w14:paraId="30498A71" w14:textId="7791A45D" w:rsidR="004F527E" w:rsidRDefault="004F527E" w:rsidP="008151C9">
      <w:pPr>
        <w:pStyle w:val="Heading30"/>
      </w:pPr>
      <w:r>
        <w:t>What’s the difference between @Component, @Controller, @Repository &amp; @Service annotations in Spring?</w:t>
      </w:r>
    </w:p>
    <w:p w14:paraId="295B76E0" w14:textId="6B1AB8D3" w:rsidR="00DE0C79" w:rsidRDefault="00DE0C79" w:rsidP="00DE0C79">
      <w:r w:rsidRPr="00DE0C79">
        <w:t xml:space="preserve">@Component </w:t>
      </w:r>
      <w:r>
        <w:t xml:space="preserve">or any </w:t>
      </w:r>
      <w:r w:rsidR="002A6E89">
        <w:t xml:space="preserve">Stereotype </w:t>
      </w:r>
      <w:r>
        <w:t xml:space="preserve">annotations </w:t>
      </w:r>
      <w:r w:rsidRPr="00DE0C79">
        <w:rPr>
          <w:b/>
          <w:bCs/>
        </w:rPr>
        <w:t>allows Spring to automatically detect our custom beans</w:t>
      </w:r>
      <w:r w:rsidRPr="00DE0C79">
        <w:t>. In other words, without having to write any explicit code, Spring will: Scan our application for classes annotated with @Component. Instantiate them and inject any specified dependencies into them.</w:t>
      </w:r>
    </w:p>
    <w:tbl>
      <w:tblPr>
        <w:tblW w:w="949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CellMar>
          <w:left w:w="0" w:type="dxa"/>
          <w:right w:w="0" w:type="dxa"/>
        </w:tblCellMar>
        <w:tblLook w:val="04A0" w:firstRow="1" w:lastRow="0" w:firstColumn="1" w:lastColumn="0" w:noHBand="0" w:noVBand="1"/>
      </w:tblPr>
      <w:tblGrid>
        <w:gridCol w:w="1657"/>
        <w:gridCol w:w="724"/>
        <w:gridCol w:w="7113"/>
      </w:tblGrid>
      <w:tr w:rsidR="004F527E" w14:paraId="0A6BE914" w14:textId="77777777" w:rsidTr="002C47D2">
        <w:trPr>
          <w:trHeight w:val="329"/>
          <w:tblHeader/>
        </w:trPr>
        <w:tc>
          <w:tcPr>
            <w:tcW w:w="0" w:type="auto"/>
            <w:tcBorders>
              <w:top w:val="single" w:sz="4" w:space="0" w:color="auto"/>
              <w:left w:val="single" w:sz="4" w:space="0" w:color="auto"/>
              <w:bottom w:val="single" w:sz="4" w:space="0" w:color="auto"/>
              <w:right w:val="single" w:sz="4" w:space="0" w:color="auto"/>
            </w:tcBorders>
            <w:shd w:val="clear" w:color="auto" w:fill="00B050"/>
            <w:tcMar>
              <w:top w:w="75" w:type="dxa"/>
              <w:left w:w="150" w:type="dxa"/>
              <w:bottom w:w="75" w:type="dxa"/>
              <w:right w:w="150" w:type="dxa"/>
            </w:tcMar>
            <w:vAlign w:val="center"/>
            <w:hideMark/>
          </w:tcPr>
          <w:p w14:paraId="1050D5D7" w14:textId="77777777" w:rsidR="004F527E" w:rsidRDefault="004F527E" w:rsidP="002C47D2">
            <w:pPr>
              <w:spacing w:after="0" w:line="240" w:lineRule="auto"/>
              <w:rPr>
                <w:b/>
                <w:bCs/>
                <w:color w:val="FFFFFF" w:themeColor="background1"/>
              </w:rPr>
            </w:pPr>
            <w:r>
              <w:rPr>
                <w:b/>
                <w:bCs/>
                <w:color w:val="FFFFFF" w:themeColor="background1"/>
              </w:rPr>
              <w:t>ANNOTATION</w:t>
            </w:r>
          </w:p>
        </w:tc>
        <w:tc>
          <w:tcPr>
            <w:tcW w:w="0" w:type="auto"/>
            <w:tcBorders>
              <w:top w:val="single" w:sz="4" w:space="0" w:color="auto"/>
              <w:left w:val="single" w:sz="4" w:space="0" w:color="auto"/>
              <w:bottom w:val="single" w:sz="4" w:space="0" w:color="auto"/>
              <w:right w:val="single" w:sz="4" w:space="0" w:color="auto"/>
            </w:tcBorders>
            <w:shd w:val="clear" w:color="auto" w:fill="00B050"/>
            <w:tcMar>
              <w:top w:w="75" w:type="dxa"/>
              <w:left w:w="150" w:type="dxa"/>
              <w:bottom w:w="75" w:type="dxa"/>
              <w:right w:w="150" w:type="dxa"/>
            </w:tcMar>
            <w:vAlign w:val="center"/>
            <w:hideMark/>
          </w:tcPr>
          <w:p w14:paraId="082842D8" w14:textId="77777777" w:rsidR="004F527E" w:rsidRDefault="004F527E" w:rsidP="002C47D2">
            <w:pPr>
              <w:spacing w:after="0" w:line="240" w:lineRule="auto"/>
              <w:rPr>
                <w:b/>
                <w:bCs/>
                <w:color w:val="FFFFFF" w:themeColor="background1"/>
              </w:rPr>
            </w:pPr>
            <w:r>
              <w:rPr>
                <w:b/>
                <w:bCs/>
                <w:color w:val="FFFFFF" w:themeColor="background1"/>
              </w:rPr>
              <w:t>USE</w:t>
            </w:r>
          </w:p>
        </w:tc>
        <w:tc>
          <w:tcPr>
            <w:tcW w:w="0" w:type="auto"/>
            <w:tcBorders>
              <w:top w:val="single" w:sz="4" w:space="0" w:color="auto"/>
              <w:left w:val="single" w:sz="4" w:space="0" w:color="auto"/>
              <w:bottom w:val="single" w:sz="4" w:space="0" w:color="auto"/>
              <w:right w:val="single" w:sz="4" w:space="0" w:color="auto"/>
            </w:tcBorders>
            <w:shd w:val="clear" w:color="auto" w:fill="00B050"/>
            <w:tcMar>
              <w:top w:w="75" w:type="dxa"/>
              <w:left w:w="150" w:type="dxa"/>
              <w:bottom w:w="75" w:type="dxa"/>
              <w:right w:w="150" w:type="dxa"/>
            </w:tcMar>
            <w:vAlign w:val="center"/>
            <w:hideMark/>
          </w:tcPr>
          <w:p w14:paraId="0B99129E" w14:textId="77777777" w:rsidR="004F527E" w:rsidRDefault="004F527E" w:rsidP="002C47D2">
            <w:pPr>
              <w:spacing w:after="0" w:line="240" w:lineRule="auto"/>
              <w:rPr>
                <w:b/>
                <w:bCs/>
                <w:color w:val="FFFFFF" w:themeColor="background1"/>
              </w:rPr>
            </w:pPr>
            <w:r>
              <w:rPr>
                <w:b/>
                <w:bCs/>
                <w:color w:val="FFFFFF" w:themeColor="background1"/>
              </w:rPr>
              <w:t>DESCRIPTION</w:t>
            </w:r>
          </w:p>
        </w:tc>
      </w:tr>
      <w:tr w:rsidR="004F527E" w14:paraId="3ADAFEB8" w14:textId="77777777" w:rsidTr="002C47D2">
        <w:trPr>
          <w:trHeight w:val="329"/>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tcMar>
              <w:top w:w="75" w:type="dxa"/>
              <w:left w:w="150" w:type="dxa"/>
              <w:bottom w:w="75" w:type="dxa"/>
              <w:right w:w="150" w:type="dxa"/>
            </w:tcMar>
            <w:vAlign w:val="center"/>
            <w:hideMark/>
          </w:tcPr>
          <w:p w14:paraId="68D96826" w14:textId="77777777" w:rsidR="004F527E" w:rsidRDefault="004F527E" w:rsidP="002C47D2">
            <w:pPr>
              <w:spacing w:after="0" w:line="240" w:lineRule="auto"/>
              <w:rPr>
                <w:b/>
              </w:rPr>
            </w:pPr>
            <w:r>
              <w:rPr>
                <w:b/>
              </w:rPr>
              <w:t>@Component</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tcMar>
              <w:top w:w="75" w:type="dxa"/>
              <w:left w:w="150" w:type="dxa"/>
              <w:bottom w:w="75" w:type="dxa"/>
              <w:right w:w="150" w:type="dxa"/>
            </w:tcMar>
            <w:vAlign w:val="center"/>
            <w:hideMark/>
          </w:tcPr>
          <w:p w14:paraId="777D695F" w14:textId="77777777" w:rsidR="004F527E" w:rsidRDefault="004F527E" w:rsidP="002C47D2">
            <w:pPr>
              <w:spacing w:after="0" w:line="240" w:lineRule="auto"/>
              <w:rPr>
                <w:color w:val="auto"/>
              </w:rPr>
            </w:pPr>
            <w:r>
              <w:t>Type</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tcMar>
              <w:top w:w="75" w:type="dxa"/>
              <w:left w:w="150" w:type="dxa"/>
              <w:bottom w:w="75" w:type="dxa"/>
              <w:right w:w="150" w:type="dxa"/>
            </w:tcMar>
            <w:vAlign w:val="center"/>
            <w:hideMark/>
          </w:tcPr>
          <w:p w14:paraId="21404D1C" w14:textId="77777777" w:rsidR="004F527E" w:rsidRDefault="004F527E" w:rsidP="002C47D2">
            <w:pPr>
              <w:spacing w:after="0" w:line="240" w:lineRule="auto"/>
            </w:pPr>
            <w:r>
              <w:t>Generic stereotype annotation for any Spring-managed component.</w:t>
            </w:r>
          </w:p>
        </w:tc>
      </w:tr>
      <w:tr w:rsidR="004F527E" w14:paraId="0943D007" w14:textId="77777777" w:rsidTr="002C47D2">
        <w:trPr>
          <w:trHeight w:val="329"/>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tcMar>
              <w:top w:w="75" w:type="dxa"/>
              <w:left w:w="150" w:type="dxa"/>
              <w:bottom w:w="75" w:type="dxa"/>
              <w:right w:w="150" w:type="dxa"/>
            </w:tcMar>
            <w:vAlign w:val="center"/>
            <w:hideMark/>
          </w:tcPr>
          <w:p w14:paraId="7E6AA09F" w14:textId="77777777" w:rsidR="004F527E" w:rsidRDefault="004F527E" w:rsidP="002C47D2">
            <w:pPr>
              <w:spacing w:after="0" w:line="240" w:lineRule="auto"/>
              <w:rPr>
                <w:b/>
              </w:rPr>
            </w:pPr>
            <w:r>
              <w:rPr>
                <w:b/>
              </w:rPr>
              <w:t>@Controller</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tcMar>
              <w:top w:w="75" w:type="dxa"/>
              <w:left w:w="150" w:type="dxa"/>
              <w:bottom w:w="75" w:type="dxa"/>
              <w:right w:w="150" w:type="dxa"/>
            </w:tcMar>
            <w:vAlign w:val="center"/>
            <w:hideMark/>
          </w:tcPr>
          <w:p w14:paraId="5BA0F46A" w14:textId="77777777" w:rsidR="004F527E" w:rsidRDefault="004F527E" w:rsidP="002C47D2">
            <w:pPr>
              <w:spacing w:after="0" w:line="240" w:lineRule="auto"/>
            </w:pPr>
            <w:r>
              <w:t>Type</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tcMar>
              <w:top w:w="75" w:type="dxa"/>
              <w:left w:w="150" w:type="dxa"/>
              <w:bottom w:w="75" w:type="dxa"/>
              <w:right w:w="150" w:type="dxa"/>
            </w:tcMar>
            <w:vAlign w:val="center"/>
            <w:hideMark/>
          </w:tcPr>
          <w:p w14:paraId="48CD5BB3" w14:textId="77777777" w:rsidR="004F527E" w:rsidRDefault="004F527E" w:rsidP="002C47D2">
            <w:pPr>
              <w:spacing w:after="0" w:line="240" w:lineRule="auto"/>
            </w:pPr>
            <w:r>
              <w:t>Stereotypes a component as a Spring MVC controller.</w:t>
            </w:r>
          </w:p>
        </w:tc>
      </w:tr>
      <w:tr w:rsidR="004F527E" w14:paraId="22F94F47" w14:textId="77777777" w:rsidTr="002C47D2">
        <w:trPr>
          <w:trHeight w:val="551"/>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tcMar>
              <w:top w:w="75" w:type="dxa"/>
              <w:left w:w="150" w:type="dxa"/>
              <w:bottom w:w="75" w:type="dxa"/>
              <w:right w:w="150" w:type="dxa"/>
            </w:tcMar>
            <w:vAlign w:val="center"/>
            <w:hideMark/>
          </w:tcPr>
          <w:p w14:paraId="09904289" w14:textId="77777777" w:rsidR="004F527E" w:rsidRDefault="004F527E" w:rsidP="002C47D2">
            <w:pPr>
              <w:spacing w:after="0" w:line="240" w:lineRule="auto"/>
              <w:rPr>
                <w:b/>
              </w:rPr>
            </w:pPr>
            <w:r>
              <w:rPr>
                <w:b/>
              </w:rPr>
              <w:t>@Repository</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tcMar>
              <w:top w:w="75" w:type="dxa"/>
              <w:left w:w="150" w:type="dxa"/>
              <w:bottom w:w="75" w:type="dxa"/>
              <w:right w:w="150" w:type="dxa"/>
            </w:tcMar>
            <w:vAlign w:val="center"/>
            <w:hideMark/>
          </w:tcPr>
          <w:p w14:paraId="7E5538C3" w14:textId="77777777" w:rsidR="004F527E" w:rsidRDefault="004F527E" w:rsidP="002C47D2">
            <w:pPr>
              <w:spacing w:after="0" w:line="240" w:lineRule="auto"/>
            </w:pPr>
            <w:r>
              <w:t>Type</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tcMar>
              <w:top w:w="75" w:type="dxa"/>
              <w:left w:w="150" w:type="dxa"/>
              <w:bottom w:w="75" w:type="dxa"/>
              <w:right w:w="150" w:type="dxa"/>
            </w:tcMar>
            <w:vAlign w:val="center"/>
            <w:hideMark/>
          </w:tcPr>
          <w:p w14:paraId="266F9D7B" w14:textId="77777777" w:rsidR="004F527E" w:rsidRDefault="004F527E" w:rsidP="002C47D2">
            <w:pPr>
              <w:spacing w:after="0" w:line="240" w:lineRule="auto"/>
            </w:pPr>
            <w:r>
              <w:t>Stereotypes a component as a repository. Also indicates that SQLExceptions thrown from the component's methods should be translated into Spring DataAccessExceptions.</w:t>
            </w:r>
          </w:p>
        </w:tc>
      </w:tr>
      <w:tr w:rsidR="004F527E" w14:paraId="3A938A07" w14:textId="77777777" w:rsidTr="002C47D2">
        <w:trPr>
          <w:trHeight w:val="314"/>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tcMar>
              <w:top w:w="75" w:type="dxa"/>
              <w:left w:w="150" w:type="dxa"/>
              <w:bottom w:w="75" w:type="dxa"/>
              <w:right w:w="150" w:type="dxa"/>
            </w:tcMar>
            <w:vAlign w:val="center"/>
            <w:hideMark/>
          </w:tcPr>
          <w:p w14:paraId="5163173B" w14:textId="77777777" w:rsidR="004F527E" w:rsidRDefault="004F527E" w:rsidP="002C47D2">
            <w:pPr>
              <w:spacing w:after="0" w:line="240" w:lineRule="auto"/>
              <w:rPr>
                <w:b/>
              </w:rPr>
            </w:pPr>
            <w:r>
              <w:rPr>
                <w:b/>
              </w:rPr>
              <w:t>@Service</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tcMar>
              <w:top w:w="75" w:type="dxa"/>
              <w:left w:w="150" w:type="dxa"/>
              <w:bottom w:w="75" w:type="dxa"/>
              <w:right w:w="150" w:type="dxa"/>
            </w:tcMar>
            <w:vAlign w:val="center"/>
            <w:hideMark/>
          </w:tcPr>
          <w:p w14:paraId="617F145D" w14:textId="77777777" w:rsidR="004F527E" w:rsidRDefault="004F527E" w:rsidP="002C47D2">
            <w:pPr>
              <w:spacing w:after="0" w:line="240" w:lineRule="auto"/>
            </w:pPr>
            <w:r>
              <w:t>Type</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tcMar>
              <w:top w:w="75" w:type="dxa"/>
              <w:left w:w="150" w:type="dxa"/>
              <w:bottom w:w="75" w:type="dxa"/>
              <w:right w:w="150" w:type="dxa"/>
            </w:tcMar>
            <w:vAlign w:val="center"/>
            <w:hideMark/>
          </w:tcPr>
          <w:p w14:paraId="633D1D22" w14:textId="77777777" w:rsidR="004F527E" w:rsidRDefault="004F527E" w:rsidP="002C47D2">
            <w:pPr>
              <w:spacing w:after="0" w:line="240" w:lineRule="auto"/>
            </w:pPr>
            <w:r>
              <w:t>Stereotypes a component as a service.</w:t>
            </w:r>
          </w:p>
        </w:tc>
      </w:tr>
    </w:tbl>
    <w:p w14:paraId="4922FEDE" w14:textId="77777777" w:rsidR="004F527E" w:rsidRDefault="004F527E" w:rsidP="004F527E">
      <w:pPr>
        <w:rPr>
          <w:b/>
          <w:bCs/>
          <w:sz w:val="22"/>
          <w:szCs w:val="22"/>
        </w:rPr>
      </w:pPr>
    </w:p>
    <w:p w14:paraId="15B5F3B5" w14:textId="77777777" w:rsidR="004F527E" w:rsidRDefault="004F527E" w:rsidP="008151C9">
      <w:pPr>
        <w:pStyle w:val="Heading30"/>
      </w:pPr>
      <w:r>
        <w:t>What is ViewResolver in Spring?</w:t>
      </w:r>
    </w:p>
    <w:p w14:paraId="00532BC4" w14:textId="67BFC6CC" w:rsidR="004F527E" w:rsidRDefault="004F527E" w:rsidP="00655F8E">
      <w:pPr>
        <w:spacing w:after="0"/>
      </w:pPr>
      <w:r>
        <w:rPr>
          <w:rStyle w:val="Emphasis"/>
        </w:rPr>
        <w:t>ViewResolver</w:t>
      </w:r>
      <w:r>
        <w:t xml:space="preserve"> implementations are used to resolve the view pages by name. </w:t>
      </w:r>
      <w:r w:rsidR="00655F8E">
        <w:t>Usually,</w:t>
      </w:r>
      <w:r>
        <w:t xml:space="preserve"> we configure it in the spring bean configuration file. For example:</w:t>
      </w:r>
    </w:p>
    <w:p w14:paraId="11C2BCD9" w14:textId="77777777" w:rsidR="004F527E" w:rsidRDefault="004F527E" w:rsidP="004F527E">
      <w:pPr>
        <w:pStyle w:val="1Output"/>
      </w:pPr>
      <w:r>
        <w:t>&lt;beans:bean class="org.springframework.web.servlet.view.</w:t>
      </w:r>
      <w:r w:rsidRPr="00655F8E">
        <w:rPr>
          <w:color w:val="0000FF"/>
        </w:rPr>
        <w:t>InternalResourceViewResolver</w:t>
      </w:r>
      <w:r>
        <w:t>"&gt;</w:t>
      </w:r>
    </w:p>
    <w:p w14:paraId="76D37E9D" w14:textId="77777777" w:rsidR="004F527E" w:rsidRDefault="004F527E" w:rsidP="004F527E">
      <w:pPr>
        <w:pStyle w:val="1Output"/>
      </w:pPr>
      <w:r>
        <w:tab/>
        <w:t>&lt;beans:property name="prefix" value="/WEB-INF/views/" /&gt;</w:t>
      </w:r>
    </w:p>
    <w:p w14:paraId="2AAD3492" w14:textId="77777777" w:rsidR="004F527E" w:rsidRDefault="004F527E" w:rsidP="004F527E">
      <w:pPr>
        <w:pStyle w:val="1Output"/>
      </w:pPr>
      <w:r>
        <w:tab/>
        <w:t>&lt;beans:property name="suffix" value=".jsp" /&gt;</w:t>
      </w:r>
    </w:p>
    <w:p w14:paraId="51C68181" w14:textId="77777777" w:rsidR="004F527E" w:rsidRDefault="004F527E" w:rsidP="004F527E">
      <w:pPr>
        <w:pStyle w:val="1Output"/>
      </w:pPr>
      <w:r>
        <w:t>&lt;/beans:bean&gt;</w:t>
      </w:r>
    </w:p>
    <w:p w14:paraId="4763221B" w14:textId="77777777" w:rsidR="004F527E" w:rsidRDefault="004F527E" w:rsidP="004F527E"/>
    <w:p w14:paraId="41204365" w14:textId="77777777" w:rsidR="004F527E" w:rsidRDefault="004F527E" w:rsidP="008151C9">
      <w:pPr>
        <w:pStyle w:val="Heading30"/>
      </w:pPr>
      <w:r>
        <w:br/>
        <w:t>What is View Resolver pattern? how it works in Spring MVC</w:t>
      </w:r>
    </w:p>
    <w:p w14:paraId="0DC64E83" w14:textId="77777777" w:rsidR="004F527E" w:rsidRDefault="004F527E" w:rsidP="004F527E">
      <w:r>
        <w:t>View Resolver pattern is a J2EE pattern which allows a web application to dynamically choose it's view technology e.g. HTML, JSP, Tapestry, JSF, XSLT or any other view technology.</w:t>
      </w:r>
      <w:r>
        <w:br/>
      </w:r>
      <w:r>
        <w:br/>
        <w:t>In this pattern, View resolver holds mapping of different views, controller return name of the view, which is then passed to View Resolver for selecting an appropriate view.</w:t>
      </w:r>
      <w:r>
        <w:rPr>
          <w:b/>
          <w:bCs/>
        </w:rPr>
        <w:t> </w:t>
      </w:r>
    </w:p>
    <w:p w14:paraId="0BBEC2BF" w14:textId="77777777" w:rsidR="004F527E" w:rsidRDefault="004F527E" w:rsidP="00B15E5F">
      <w:pPr>
        <w:spacing w:after="0"/>
      </w:pPr>
    </w:p>
    <w:p w14:paraId="3041D3FB" w14:textId="77777777" w:rsidR="004F527E" w:rsidRDefault="004F527E" w:rsidP="008151C9">
      <w:pPr>
        <w:pStyle w:val="Heading30"/>
        <w:rPr>
          <w:rStyle w:val="Heading3Char0"/>
        </w:rPr>
      </w:pPr>
      <w:bookmarkStart w:id="271" w:name="_Toc2631623"/>
      <w:r>
        <w:rPr>
          <w:rStyle w:val="Heading3Char0"/>
        </w:rPr>
        <w:t>What is the difference between </w:t>
      </w:r>
      <w:r w:rsidRPr="001756CC">
        <w:t>@Controller</w:t>
      </w:r>
      <w:r>
        <w:rPr>
          <w:rStyle w:val="Heading3Char0"/>
        </w:rPr>
        <w:t xml:space="preserve"> and </w:t>
      </w:r>
      <w:r w:rsidRPr="001756CC">
        <w:t>@RestController</w:t>
      </w:r>
      <w:r>
        <w:rPr>
          <w:rStyle w:val="Heading3Char0"/>
        </w:rPr>
        <w:t>?</w:t>
      </w:r>
      <w:bookmarkEnd w:id="271"/>
    </w:p>
    <w:p w14:paraId="1EFBA72F" w14:textId="4E343476" w:rsidR="004F527E" w:rsidRDefault="004F527E" w:rsidP="004F527E">
      <w:r>
        <w:t>@RestController is better when you are developing RESTful web services using Spring MVC framework. It's a combination of </w:t>
      </w:r>
      <w:r w:rsidRPr="00470ABB">
        <w:rPr>
          <w:b/>
        </w:rPr>
        <w:t>@Controller + @ResponseBody</w:t>
      </w:r>
      <w:r>
        <w:t xml:space="preserve"> annotation which allows the controller to directly write the response and bypassing the view resolution process, which is not required for RESTful web service. </w:t>
      </w:r>
      <w:r w:rsidR="00655F8E">
        <w:t>That means Restful service doesn’t required View page, it will directly shows Response data.</w:t>
      </w:r>
      <w:r>
        <w:br/>
      </w:r>
      <w:r>
        <w:br/>
        <w:t>It also instructs DispatcherServlet to use different HttpMessageConverters to represent the response in the format client is expecting e.g. HttpMessageJackson2Convert to represent response in JSON format and JAXB based message converts to generate XML response</w:t>
      </w:r>
      <w:r>
        <w:br/>
      </w:r>
    </w:p>
    <w:p w14:paraId="3749662E" w14:textId="77777777" w:rsidR="004F527E" w:rsidRDefault="004F527E" w:rsidP="008151C9">
      <w:pPr>
        <w:pStyle w:val="Heading30"/>
        <w:rPr>
          <w:rStyle w:val="Heading3Char0"/>
        </w:rPr>
      </w:pPr>
      <w:bookmarkStart w:id="272" w:name="_Toc2631624"/>
      <w:r>
        <w:rPr>
          <w:rStyle w:val="Heading3Char0"/>
        </w:rPr>
        <w:lastRenderedPageBreak/>
        <w:t>What does @</w:t>
      </w:r>
      <w:r w:rsidRPr="007F296C">
        <w:rPr>
          <w:rStyle w:val="Heading3Char0"/>
          <w:b/>
          <w:bCs/>
          <w:iCs/>
        </w:rPr>
        <w:t>RequestMapping</w:t>
      </w:r>
      <w:r>
        <w:rPr>
          <w:rStyle w:val="Heading3Char0"/>
        </w:rPr>
        <w:t xml:space="preserve"> annotation do? (</w:t>
      </w:r>
      <w:bookmarkEnd w:id="272"/>
      <w:r>
        <w:fldChar w:fldCharType="begin"/>
      </w:r>
      <w:r>
        <w:instrText xml:space="preserve"> HYPERLINK "http://javarevisited.blogspot.sg/2017/06/how-spring-mvc-framework-works-web-flow.html" \l "axzz55vF5ugU8" \t "_blank" </w:instrText>
      </w:r>
      <w:r>
        <w:fldChar w:fldCharType="separate"/>
      </w:r>
      <w:r>
        <w:rPr>
          <w:rStyle w:val="Heading3Char0"/>
        </w:rPr>
        <w:t>answer</w:t>
      </w:r>
      <w:r>
        <w:fldChar w:fldCharType="end"/>
      </w:r>
      <w:r>
        <w:rPr>
          <w:rStyle w:val="Heading3Char0"/>
        </w:rPr>
        <w:t>)</w:t>
      </w:r>
    </w:p>
    <w:p w14:paraId="15E1BDB8" w14:textId="5FEA21B4" w:rsidR="004F527E" w:rsidRDefault="004F527E" w:rsidP="004F527E">
      <w:pPr>
        <w:rPr>
          <w:rFonts w:eastAsiaTheme="minorHAnsi"/>
          <w:color w:val="auto"/>
          <w:sz w:val="22"/>
          <w:szCs w:val="22"/>
        </w:rPr>
      </w:pPr>
      <w:r>
        <w:t xml:space="preserve">The @RequestMapping annotation is used to map web requests to Spring Controller methods. You can map request based upon HTTP </w:t>
      </w:r>
      <w:r w:rsidR="007F296C">
        <w:t>methods e.g.</w:t>
      </w:r>
      <w:r>
        <w:t xml:space="preserve"> GET and POST and various other parameters. </w:t>
      </w:r>
    </w:p>
    <w:p w14:paraId="1037E881" w14:textId="77777777" w:rsidR="004F527E" w:rsidRDefault="004F527E" w:rsidP="00AF35AF">
      <w:pPr>
        <w:spacing w:after="0"/>
      </w:pPr>
      <w:r>
        <w:t xml:space="preserve">For examples, if you are developing RESTful Web Service using Spring then you can use </w:t>
      </w:r>
      <w:r w:rsidRPr="00B15E5F">
        <w:rPr>
          <w:b/>
          <w:bCs/>
        </w:rPr>
        <w:t>produces</w:t>
      </w:r>
      <w:r>
        <w:t xml:space="preserve"> and </w:t>
      </w:r>
      <w:r w:rsidRPr="00B15E5F">
        <w:rPr>
          <w:b/>
          <w:bCs/>
        </w:rPr>
        <w:t>consumes</w:t>
      </w:r>
      <w:r>
        <w:t xml:space="preserve"> property along with media type annotation to indicate that this method is only used to produce or consumers JSON as shown below:</w:t>
      </w:r>
    </w:p>
    <w:p w14:paraId="4BDF5A3B" w14:textId="77777777" w:rsidR="004F527E" w:rsidRPr="00C96010" w:rsidRDefault="004F527E" w:rsidP="004F527E">
      <w:pPr>
        <w:pStyle w:val="1Output"/>
      </w:pPr>
      <w:r w:rsidRPr="00C96010">
        <w:rPr>
          <w:color w:val="646464"/>
        </w:rPr>
        <w:t>@</w:t>
      </w:r>
      <w:r w:rsidRPr="00C96010">
        <w:t>RequestMapping (method = RequestMethod.POST, consumes=</w:t>
      </w:r>
      <w:r w:rsidRPr="00C96010">
        <w:rPr>
          <w:color w:val="2A00FF"/>
        </w:rPr>
        <w:t>"application/json"</w:t>
      </w:r>
      <w:r w:rsidRPr="00C96010">
        <w:t>)</w:t>
      </w:r>
    </w:p>
    <w:p w14:paraId="52955A35" w14:textId="77777777" w:rsidR="004F527E" w:rsidRPr="00C96010" w:rsidRDefault="004F527E" w:rsidP="004F527E">
      <w:pPr>
        <w:pStyle w:val="1Output"/>
      </w:pPr>
      <w:r w:rsidRPr="00C96010">
        <w:rPr>
          <w:bCs/>
          <w:color w:val="7F0055"/>
        </w:rPr>
        <w:t>public</w:t>
      </w:r>
      <w:r w:rsidRPr="00C96010">
        <w:t xml:space="preserve"> Book save(</w:t>
      </w:r>
      <w:r w:rsidRPr="00C96010">
        <w:rPr>
          <w:color w:val="646464"/>
        </w:rPr>
        <w:t>@</w:t>
      </w:r>
      <w:r w:rsidRPr="00C96010">
        <w:t>RequestBody Book aBook) {</w:t>
      </w:r>
    </w:p>
    <w:p w14:paraId="46B275C0" w14:textId="77777777" w:rsidR="004F527E" w:rsidRPr="00C96010" w:rsidRDefault="004F527E" w:rsidP="004F527E">
      <w:pPr>
        <w:pStyle w:val="1Output"/>
      </w:pPr>
      <w:r w:rsidRPr="00C96010">
        <w:t xml:space="preserve">   </w:t>
      </w:r>
      <w:r w:rsidRPr="00C96010">
        <w:rPr>
          <w:bCs/>
          <w:color w:val="7F0055"/>
        </w:rPr>
        <w:t>return</w:t>
      </w:r>
      <w:r w:rsidRPr="00C96010">
        <w:t xml:space="preserve"> bookRepository.save(aBook);</w:t>
      </w:r>
    </w:p>
    <w:p w14:paraId="475C2010" w14:textId="77777777" w:rsidR="004F527E" w:rsidRPr="00C96010" w:rsidRDefault="004F527E" w:rsidP="004F527E">
      <w:pPr>
        <w:pStyle w:val="1Output"/>
      </w:pPr>
      <w:r w:rsidRPr="00C96010">
        <w:t>}</w:t>
      </w:r>
    </w:p>
    <w:p w14:paraId="3446F36F" w14:textId="77777777" w:rsidR="004F527E" w:rsidRDefault="004F527E" w:rsidP="004F527E">
      <w:r>
        <w:t xml:space="preserve"> </w:t>
      </w:r>
    </w:p>
    <w:p w14:paraId="20F5B933" w14:textId="77777777" w:rsidR="004F527E" w:rsidRDefault="004F527E" w:rsidP="008151C9">
      <w:pPr>
        <w:pStyle w:val="Heading30"/>
        <w:rPr>
          <w:rStyle w:val="Heading3Char0"/>
        </w:rPr>
      </w:pPr>
      <w:bookmarkStart w:id="273" w:name="_Toc2631625"/>
      <w:r>
        <w:rPr>
          <w:rStyle w:val="Heading3Char0"/>
        </w:rPr>
        <w:t xml:space="preserve">When do you need </w:t>
      </w:r>
      <w:r w:rsidRPr="00AF35AF">
        <w:t>@ResponseBody</w:t>
      </w:r>
      <w:r>
        <w:rPr>
          <w:rStyle w:val="Heading3Char0"/>
        </w:rPr>
        <w:t xml:space="preserve"> annotation in Spring MVC?</w:t>
      </w:r>
      <w:bookmarkEnd w:id="273"/>
    </w:p>
    <w:p w14:paraId="0DCEA522" w14:textId="51A7215C" w:rsidR="004F527E" w:rsidRDefault="004F527E" w:rsidP="004F527E">
      <w:r>
        <w:t xml:space="preserve">The @ResponseBody annotation can be put on a method to indicates that the return type should be written directly to the HTTP response body (and not placed in a </w:t>
      </w:r>
      <w:r w:rsidR="00AF35AF">
        <w:t>Model or</w:t>
      </w:r>
      <w:r>
        <w:t xml:space="preserve"> interpreted as a view name). </w:t>
      </w:r>
    </w:p>
    <w:p w14:paraId="13B7A4C2" w14:textId="3D6EFEA1" w:rsidR="009E22F9" w:rsidRDefault="009E22F9" w:rsidP="004F527E">
      <w:pPr>
        <w:rPr>
          <w:rFonts w:eastAsiaTheme="minorHAnsi"/>
          <w:color w:val="auto"/>
          <w:sz w:val="22"/>
          <w:szCs w:val="22"/>
        </w:rPr>
      </w:pPr>
      <w:r>
        <w:t xml:space="preserve">It clearly indicates that, this response doesn’t have any view page. It just response in the form of </w:t>
      </w:r>
      <w:r w:rsidR="00B15E5F">
        <w:t>text, String</w:t>
      </w:r>
      <w:r>
        <w:t xml:space="preserve"> or JSON</w:t>
      </w:r>
      <w:r w:rsidR="00B15E5F">
        <w:t xml:space="preserve">. By default, it returns in JSON formate. We can change response content type by using </w:t>
      </w:r>
      <w:r w:rsidR="00B15E5F" w:rsidRPr="00B15E5F">
        <w:rPr>
          <w:rStyle w:val="0SyntaxPinkChar"/>
        </w:rPr>
        <w:t>produces</w:t>
      </w:r>
      <w:r w:rsidR="00B15E5F">
        <w:rPr>
          <w:rStyle w:val="0SyntaxPinkChar"/>
        </w:rPr>
        <w:t xml:space="preserve">=”text/html” </w:t>
      </w:r>
      <w:r w:rsidR="00B15E5F">
        <w:t>etc</w:t>
      </w:r>
    </w:p>
    <w:p w14:paraId="4BA1C764" w14:textId="6D1947AE" w:rsidR="004F527E" w:rsidRPr="009E22F9" w:rsidRDefault="004F527E" w:rsidP="004F527E">
      <w:pPr>
        <w:pStyle w:val="1Output"/>
      </w:pPr>
      <w:r w:rsidRPr="009E22F9">
        <w:rPr>
          <w:color w:val="646464"/>
        </w:rPr>
        <w:t>@</w:t>
      </w:r>
      <w:r w:rsidRPr="009E22F9">
        <w:t xml:space="preserve">RequestMapping(path = </w:t>
      </w:r>
      <w:r w:rsidRPr="009E22F9">
        <w:rPr>
          <w:color w:val="2A00FF"/>
        </w:rPr>
        <w:t>"/hello"</w:t>
      </w:r>
      <w:r w:rsidRPr="009E22F9">
        <w:t>, method = RequestMethod.PUT</w:t>
      </w:r>
      <w:r w:rsidR="00B15E5F">
        <w:t xml:space="preserve"> , </w:t>
      </w:r>
      <w:r w:rsidR="00B15E5F" w:rsidRPr="00B15E5F">
        <w:rPr>
          <w:rStyle w:val="0SyntaxPinkChar"/>
        </w:rPr>
        <w:t>produces</w:t>
      </w:r>
      <w:r w:rsidR="00B15E5F" w:rsidRPr="00B15E5F">
        <w:t xml:space="preserve"> = "application/json;"</w:t>
      </w:r>
      <w:r w:rsidRPr="009E22F9">
        <w:t>)</w:t>
      </w:r>
    </w:p>
    <w:p w14:paraId="186B3075" w14:textId="77777777" w:rsidR="004F527E" w:rsidRPr="009E22F9" w:rsidRDefault="004F527E" w:rsidP="004F527E">
      <w:pPr>
        <w:pStyle w:val="1Output"/>
      </w:pPr>
      <w:r w:rsidRPr="009E22F9">
        <w:rPr>
          <w:color w:val="646464"/>
        </w:rPr>
        <w:t>@</w:t>
      </w:r>
      <w:r w:rsidRPr="009E22F9">
        <w:t>ResponseBody</w:t>
      </w:r>
    </w:p>
    <w:p w14:paraId="632EA5E9" w14:textId="77777777" w:rsidR="004F527E" w:rsidRPr="009E22F9" w:rsidRDefault="004F527E" w:rsidP="004F527E">
      <w:pPr>
        <w:pStyle w:val="1Output"/>
      </w:pPr>
      <w:r w:rsidRPr="009E22F9">
        <w:rPr>
          <w:bCs/>
          <w:color w:val="7F0055"/>
        </w:rPr>
        <w:t>public</w:t>
      </w:r>
      <w:r w:rsidRPr="009E22F9">
        <w:t xml:space="preserve"> String helloWorld() {</w:t>
      </w:r>
    </w:p>
    <w:p w14:paraId="0F9FB856" w14:textId="77777777" w:rsidR="004F527E" w:rsidRPr="009E22F9" w:rsidRDefault="004F527E" w:rsidP="004F527E">
      <w:pPr>
        <w:pStyle w:val="1Output"/>
      </w:pPr>
      <w:r w:rsidRPr="009E22F9">
        <w:t xml:space="preserve">   </w:t>
      </w:r>
      <w:r w:rsidRPr="009E22F9">
        <w:rPr>
          <w:bCs/>
          <w:color w:val="7F0055"/>
        </w:rPr>
        <w:t>return</w:t>
      </w:r>
      <w:r w:rsidRPr="009E22F9">
        <w:t xml:space="preserve"> </w:t>
      </w:r>
      <w:r w:rsidRPr="009E22F9">
        <w:rPr>
          <w:color w:val="2A00FF"/>
        </w:rPr>
        <w:t>"Hello World"</w:t>
      </w:r>
      <w:r w:rsidRPr="009E22F9">
        <w:t>;</w:t>
      </w:r>
    </w:p>
    <w:p w14:paraId="7D6F62CD" w14:textId="77777777" w:rsidR="004F527E" w:rsidRPr="009E22F9" w:rsidRDefault="004F527E" w:rsidP="004F527E">
      <w:pPr>
        <w:pStyle w:val="1Output"/>
      </w:pPr>
      <w:r w:rsidRPr="009E22F9">
        <w:t>}</w:t>
      </w:r>
    </w:p>
    <w:p w14:paraId="352E4F14" w14:textId="77777777" w:rsidR="004F527E" w:rsidRDefault="004F527E" w:rsidP="004F527E">
      <w:r>
        <w:t xml:space="preserve">Alternatively, you can also use @RestController annotation instead of @Controller annotation. This will remove the need for using @ResponseBody because as discussed in the previous answer, it comes automatically with @RestController annotation. </w:t>
      </w:r>
    </w:p>
    <w:p w14:paraId="4C9C8ECD" w14:textId="77777777" w:rsidR="004F527E" w:rsidRDefault="004F527E" w:rsidP="005A4B26">
      <w:pPr>
        <w:spacing w:after="0"/>
      </w:pPr>
    </w:p>
    <w:p w14:paraId="2D1F34D4" w14:textId="77777777" w:rsidR="004F527E" w:rsidRDefault="004F527E" w:rsidP="008151C9">
      <w:pPr>
        <w:pStyle w:val="Heading30"/>
        <w:rPr>
          <w:rStyle w:val="Heading3Char0"/>
        </w:rPr>
      </w:pPr>
      <w:bookmarkStart w:id="274" w:name="_Toc2631626"/>
      <w:r>
        <w:rPr>
          <w:rStyle w:val="Heading3Char0"/>
        </w:rPr>
        <w:t xml:space="preserve">What does </w:t>
      </w:r>
      <w:r w:rsidRPr="001756CC">
        <w:t>@PathVariable</w:t>
      </w:r>
      <w:r>
        <w:rPr>
          <w:rStyle w:val="Heading3Char0"/>
        </w:rPr>
        <w:t xml:space="preserve"> do in Spring MVC? Why it's useful in REST with Spring?</w:t>
      </w:r>
      <w:bookmarkEnd w:id="274"/>
    </w:p>
    <w:p w14:paraId="213A6124" w14:textId="77777777" w:rsidR="004F527E" w:rsidRDefault="004F527E" w:rsidP="005A4B26">
      <w:pPr>
        <w:spacing w:after="0"/>
        <w:rPr>
          <w:rFonts w:ascii="Trebuchet MS" w:eastAsiaTheme="minorHAnsi" w:hAnsi="Trebuchet MS"/>
          <w:color w:val="000000"/>
          <w:sz w:val="22"/>
          <w:szCs w:val="22"/>
        </w:rPr>
      </w:pPr>
      <w:r>
        <w:t>For example, in the URL </w:t>
      </w:r>
      <w:r w:rsidRPr="001756CC">
        <w:rPr>
          <w:rStyle w:val="3BlueChar"/>
        </w:rPr>
        <w:t>http://myapp.com/books/101</w:t>
      </w:r>
      <w:r>
        <w:t> if you want to extract 101 the id, then you can use </w:t>
      </w:r>
      <w:r w:rsidRPr="001756CC">
        <w:rPr>
          <w:rStyle w:val="2SyntaxChar"/>
        </w:rPr>
        <w:t>@PathVariable</w:t>
      </w:r>
      <w:r>
        <w:t> annotation of Spring MVC</w:t>
      </w:r>
      <w:r>
        <w:rPr>
          <w:rFonts w:ascii="Trebuchet MS" w:hAnsi="Trebuchet MS"/>
          <w:color w:val="000000"/>
        </w:rPr>
        <w:br/>
      </w:r>
      <w:r>
        <w:rPr>
          <w:rFonts w:ascii="Trebuchet MS" w:hAnsi="Trebuchet MS"/>
          <w:color w:val="000000"/>
        </w:rPr>
        <w:br/>
      </w:r>
    </w:p>
    <w:p w14:paraId="57AD576D" w14:textId="77777777" w:rsidR="004F527E" w:rsidRDefault="004F527E" w:rsidP="008151C9">
      <w:pPr>
        <w:pStyle w:val="Heading30"/>
        <w:rPr>
          <w:rStyle w:val="Heading3Char0"/>
        </w:rPr>
      </w:pPr>
      <w:bookmarkStart w:id="275" w:name="_Toc2631627"/>
      <w:r>
        <w:rPr>
          <w:rStyle w:val="Heading3Char0"/>
        </w:rPr>
        <w:t xml:space="preserve">Where do you need </w:t>
      </w:r>
      <w:r w:rsidRPr="00673E68">
        <w:t>@EnableWebMVC</w:t>
      </w:r>
      <w:r>
        <w:rPr>
          <w:rStyle w:val="Heading3Char0"/>
        </w:rPr>
        <w:t>? (answer)</w:t>
      </w:r>
      <w:bookmarkEnd w:id="275"/>
    </w:p>
    <w:p w14:paraId="04E8E6A3" w14:textId="2D0FBCE5" w:rsidR="004F527E" w:rsidRDefault="004F527E" w:rsidP="004F527E">
      <w:pPr>
        <w:rPr>
          <w:color w:val="auto"/>
        </w:rPr>
      </w:pPr>
      <w:r>
        <w:t xml:space="preserve">The @EnableWebMvc annotation is required to </w:t>
      </w:r>
      <w:r>
        <w:rPr>
          <w:b/>
        </w:rPr>
        <w:t>enable Spring MVC when Java configuration is used to configure Spring MVC instead of XML</w:t>
      </w:r>
      <w:r>
        <w:t>. It is equivalent to &lt;mvc: annotation-driven</w:t>
      </w:r>
      <w:r w:rsidR="00427024">
        <w:t>&gt; in</w:t>
      </w:r>
      <w:r>
        <w:t xml:space="preserve"> XML configuration.</w:t>
      </w:r>
      <w:r>
        <w:br/>
      </w:r>
    </w:p>
    <w:p w14:paraId="75E4AC71" w14:textId="77777777" w:rsidR="004F527E" w:rsidRDefault="004F527E" w:rsidP="008151C9">
      <w:pPr>
        <w:pStyle w:val="Heading30"/>
      </w:pPr>
      <w:bookmarkStart w:id="276" w:name="_Toc2631628"/>
      <w:r>
        <w:t>How to Call Stored procedure in Spring Framework?</w:t>
      </w:r>
      <w:bookmarkEnd w:id="276"/>
    </w:p>
    <w:p w14:paraId="4528C9A9" w14:textId="50F67C1F" w:rsidR="004F527E" w:rsidRDefault="00F95ED7" w:rsidP="00672FFF">
      <w:pPr>
        <w:spacing w:after="0"/>
      </w:pPr>
      <w:r w:rsidRPr="00F95ED7">
        <w:t>The </w:t>
      </w:r>
      <w:r w:rsidRPr="00F95ED7">
        <w:rPr>
          <w:b/>
          <w:bCs/>
        </w:rPr>
        <w:t>org.springframework.jdbc.core.simple.SimpleJdbcCall</w:t>
      </w:r>
      <w:r w:rsidRPr="00F95ED7">
        <w:t> class is mainly used to call a stored procedure with IN and OUT parameters</w:t>
      </w:r>
    </w:p>
    <w:p w14:paraId="174F0222" w14:textId="26904F88" w:rsidR="00F95ED7" w:rsidRPr="00F95ED7" w:rsidRDefault="00F95ED7" w:rsidP="00F95ED7">
      <w:pPr>
        <w:pStyle w:val="1Output"/>
        <w:rPr>
          <w:color w:val="4C483D" w:themeColor="text2"/>
        </w:rPr>
      </w:pPr>
      <w:r w:rsidRPr="00F95ED7">
        <w:rPr>
          <w:bCs/>
          <w:color w:val="7F0055"/>
        </w:rPr>
        <w:t>public</w:t>
      </w:r>
      <w:r w:rsidRPr="00F95ED7">
        <w:t xml:space="preserve"> Employee fetchEmployeeById(Integer </w:t>
      </w:r>
      <w:r w:rsidRPr="00F95ED7">
        <w:rPr>
          <w:color w:val="6A3E3E"/>
        </w:rPr>
        <w:t>employeeId</w:t>
      </w:r>
      <w:r w:rsidRPr="00F95ED7">
        <w:t>) {</w:t>
      </w:r>
    </w:p>
    <w:p w14:paraId="4D119929" w14:textId="77777777" w:rsidR="00F95ED7" w:rsidRPr="00F95ED7" w:rsidRDefault="00F95ED7" w:rsidP="00F95ED7">
      <w:pPr>
        <w:pStyle w:val="1Output"/>
        <w:rPr>
          <w:color w:val="4C483D" w:themeColor="text2"/>
        </w:rPr>
      </w:pPr>
      <w:r w:rsidRPr="00F95ED7">
        <w:tab/>
      </w:r>
      <w:r w:rsidRPr="00F95ED7">
        <w:tab/>
      </w:r>
    </w:p>
    <w:p w14:paraId="372D8652" w14:textId="7DF15F13" w:rsidR="00F95ED7" w:rsidRDefault="00F95ED7" w:rsidP="00F95ED7">
      <w:pPr>
        <w:pStyle w:val="1Output"/>
      </w:pPr>
      <w:r w:rsidRPr="00F95ED7">
        <w:tab/>
        <w:t xml:space="preserve">SimpleJdbcCall </w:t>
      </w:r>
      <w:r w:rsidRPr="00F95ED7">
        <w:rPr>
          <w:color w:val="6A3E3E"/>
        </w:rPr>
        <w:t>simpleJdbcCall</w:t>
      </w:r>
      <w:r w:rsidRPr="00F95ED7">
        <w:t xml:space="preserve"> = getSimpleJdbcCall().withProcedureName(</w:t>
      </w:r>
      <w:r w:rsidRPr="00F95ED7">
        <w:rPr>
          <w:color w:val="2A00FF"/>
        </w:rPr>
        <w:t>"getEmployeeDetailsById"</w:t>
      </w:r>
      <w:r w:rsidRPr="00F95ED7">
        <w:t>);</w:t>
      </w:r>
    </w:p>
    <w:p w14:paraId="1B5BD218" w14:textId="77777777" w:rsidR="00680E26" w:rsidRDefault="00680E26" w:rsidP="00F95ED7">
      <w:pPr>
        <w:pStyle w:val="1Output"/>
      </w:pPr>
      <w:r>
        <w:tab/>
      </w:r>
    </w:p>
    <w:p w14:paraId="2FD94B9F" w14:textId="59AB4AA7" w:rsidR="00680E26" w:rsidRPr="00680E26" w:rsidRDefault="00680E26" w:rsidP="00680E26">
      <w:pPr>
        <w:pStyle w:val="1Output"/>
        <w:ind w:firstLine="720"/>
        <w:rPr>
          <w:color w:val="00B050"/>
        </w:rPr>
      </w:pPr>
      <w:r w:rsidRPr="00680E26">
        <w:rPr>
          <w:color w:val="00B050"/>
        </w:rPr>
        <w:t>//Create INPUT Parameters &amp; pass them to execute() method</w:t>
      </w:r>
    </w:p>
    <w:p w14:paraId="6886DC1E" w14:textId="53F56756" w:rsidR="00F95ED7" w:rsidRDefault="00F95ED7" w:rsidP="00F95ED7">
      <w:pPr>
        <w:pStyle w:val="1Output"/>
      </w:pPr>
      <w:r w:rsidRPr="00F95ED7">
        <w:tab/>
        <w:t xml:space="preserve">SqlParameterSource </w:t>
      </w:r>
      <w:r w:rsidRPr="00F95ED7">
        <w:rPr>
          <w:color w:val="6A3E3E"/>
        </w:rPr>
        <w:t>inputParameters</w:t>
      </w:r>
      <w:r w:rsidRPr="00F95ED7">
        <w:t xml:space="preserve"> = </w:t>
      </w:r>
      <w:r w:rsidRPr="00F95ED7">
        <w:rPr>
          <w:bCs/>
          <w:color w:val="7F0055"/>
        </w:rPr>
        <w:t>new</w:t>
      </w:r>
      <w:r w:rsidRPr="00F95ED7">
        <w:t xml:space="preserve"> MapSqlParameterSource(</w:t>
      </w:r>
      <w:r w:rsidRPr="00F95ED7">
        <w:rPr>
          <w:color w:val="2A00FF"/>
        </w:rPr>
        <w:t>"emp_id"</w:t>
      </w:r>
      <w:r w:rsidRPr="00F95ED7">
        <w:t xml:space="preserve">, </w:t>
      </w:r>
      <w:r w:rsidRPr="00F95ED7">
        <w:rPr>
          <w:color w:val="6A3E3E"/>
        </w:rPr>
        <w:t>employeeId</w:t>
      </w:r>
      <w:r w:rsidRPr="00F95ED7">
        <w:t>);</w:t>
      </w:r>
    </w:p>
    <w:p w14:paraId="088A2C0F" w14:textId="77777777" w:rsidR="000E1580" w:rsidRPr="00F95ED7" w:rsidRDefault="000E1580" w:rsidP="00F95ED7">
      <w:pPr>
        <w:pStyle w:val="1Output"/>
        <w:rPr>
          <w:color w:val="4C483D" w:themeColor="text2"/>
        </w:rPr>
      </w:pPr>
    </w:p>
    <w:p w14:paraId="18B74D0F" w14:textId="2C758DD1" w:rsidR="00F95ED7" w:rsidRPr="00F95ED7" w:rsidRDefault="00F95ED7" w:rsidP="00F95ED7">
      <w:pPr>
        <w:pStyle w:val="1Output"/>
        <w:rPr>
          <w:color w:val="4C483D" w:themeColor="text2"/>
        </w:rPr>
      </w:pPr>
      <w:r w:rsidRPr="00F95ED7">
        <w:tab/>
        <w:t xml:space="preserve">Map&lt;String, Object&gt; </w:t>
      </w:r>
      <w:r w:rsidRPr="00F95ED7">
        <w:rPr>
          <w:color w:val="6A3E3E"/>
        </w:rPr>
        <w:t>outputMap</w:t>
      </w:r>
      <w:r w:rsidRPr="00F95ED7">
        <w:t xml:space="preserve"> = </w:t>
      </w:r>
      <w:r w:rsidRPr="00F95ED7">
        <w:rPr>
          <w:color w:val="6A3E3E"/>
        </w:rPr>
        <w:t>simpleJdbcCall</w:t>
      </w:r>
      <w:r w:rsidRPr="00F95ED7">
        <w:t>.execute(</w:t>
      </w:r>
      <w:r w:rsidRPr="00F95ED7">
        <w:rPr>
          <w:color w:val="6A3E3E"/>
        </w:rPr>
        <w:t>inputParameters</w:t>
      </w:r>
      <w:r w:rsidRPr="00F95ED7">
        <w:t>);</w:t>
      </w:r>
    </w:p>
    <w:p w14:paraId="5603F822" w14:textId="4428DA1C" w:rsidR="00F95ED7" w:rsidRPr="00F95ED7" w:rsidRDefault="00F95ED7" w:rsidP="00F95ED7">
      <w:pPr>
        <w:pStyle w:val="1Output"/>
        <w:rPr>
          <w:color w:val="4C483D" w:themeColor="text2"/>
        </w:rPr>
      </w:pPr>
      <w:r w:rsidRPr="00F95ED7">
        <w:lastRenderedPageBreak/>
        <w:tab/>
      </w:r>
      <w:r w:rsidRPr="00F95ED7">
        <w:tab/>
        <w:t xml:space="preserve">Employee </w:t>
      </w:r>
      <w:r w:rsidRPr="00F95ED7">
        <w:rPr>
          <w:color w:val="6A3E3E"/>
        </w:rPr>
        <w:t>employee</w:t>
      </w:r>
      <w:r w:rsidRPr="00F95ED7">
        <w:t xml:space="preserve"> = </w:t>
      </w:r>
      <w:r w:rsidRPr="00F95ED7">
        <w:rPr>
          <w:bCs/>
          <w:color w:val="7F0055"/>
        </w:rPr>
        <w:t>new</w:t>
      </w:r>
      <w:r w:rsidRPr="00F95ED7">
        <w:t xml:space="preserve"> Employee();</w:t>
      </w:r>
    </w:p>
    <w:p w14:paraId="715301CC" w14:textId="77777777" w:rsidR="00F95ED7" w:rsidRPr="00F95ED7" w:rsidRDefault="00F95ED7" w:rsidP="00F95ED7">
      <w:pPr>
        <w:pStyle w:val="1Output"/>
        <w:rPr>
          <w:color w:val="4C483D" w:themeColor="text2"/>
        </w:rPr>
      </w:pPr>
      <w:r w:rsidRPr="00F95ED7">
        <w:tab/>
      </w:r>
      <w:r w:rsidRPr="00F95ED7">
        <w:tab/>
      </w:r>
      <w:r w:rsidRPr="00F95ED7">
        <w:rPr>
          <w:bCs/>
          <w:color w:val="7F0055"/>
        </w:rPr>
        <w:t>if</w:t>
      </w:r>
      <w:r w:rsidRPr="00F95ED7">
        <w:t>(</w:t>
      </w:r>
      <w:r w:rsidRPr="00F95ED7">
        <w:rPr>
          <w:color w:val="6A3E3E"/>
        </w:rPr>
        <w:t>outputMap</w:t>
      </w:r>
      <w:r w:rsidRPr="00F95ED7">
        <w:t xml:space="preserve"> != </w:t>
      </w:r>
      <w:r w:rsidRPr="00F95ED7">
        <w:rPr>
          <w:bCs/>
          <w:color w:val="7F0055"/>
        </w:rPr>
        <w:t>null</w:t>
      </w:r>
      <w:r w:rsidRPr="00F95ED7">
        <w:t>) {</w:t>
      </w:r>
    </w:p>
    <w:p w14:paraId="1878D9F6" w14:textId="77777777" w:rsidR="00F95ED7" w:rsidRPr="00F95ED7" w:rsidRDefault="00F95ED7" w:rsidP="00F95ED7">
      <w:pPr>
        <w:pStyle w:val="1Output"/>
        <w:rPr>
          <w:color w:val="4C483D" w:themeColor="text2"/>
        </w:rPr>
      </w:pPr>
      <w:r w:rsidRPr="00F95ED7">
        <w:tab/>
      </w:r>
      <w:r w:rsidRPr="00F95ED7">
        <w:tab/>
      </w:r>
      <w:r w:rsidRPr="00F95ED7">
        <w:tab/>
      </w:r>
      <w:r w:rsidRPr="00F95ED7">
        <w:rPr>
          <w:color w:val="6A3E3E"/>
        </w:rPr>
        <w:t>employee</w:t>
      </w:r>
      <w:r w:rsidRPr="00F95ED7">
        <w:t>.setEmployeeId(</w:t>
      </w:r>
      <w:r w:rsidRPr="00F95ED7">
        <w:rPr>
          <w:color w:val="6A3E3E"/>
        </w:rPr>
        <w:t>employeeId</w:t>
      </w:r>
      <w:r w:rsidRPr="00F95ED7">
        <w:t>);</w:t>
      </w:r>
    </w:p>
    <w:p w14:paraId="6F4E66BD" w14:textId="77777777" w:rsidR="00F95ED7" w:rsidRPr="00F95ED7" w:rsidRDefault="00F95ED7" w:rsidP="00F95ED7">
      <w:pPr>
        <w:pStyle w:val="1Output"/>
        <w:rPr>
          <w:color w:val="4C483D" w:themeColor="text2"/>
        </w:rPr>
      </w:pPr>
      <w:r w:rsidRPr="00F95ED7">
        <w:tab/>
      </w:r>
      <w:r w:rsidRPr="00F95ED7">
        <w:tab/>
      </w:r>
      <w:r w:rsidRPr="00F95ED7">
        <w:tab/>
      </w:r>
      <w:r w:rsidRPr="00F95ED7">
        <w:rPr>
          <w:color w:val="6A3E3E"/>
        </w:rPr>
        <w:t>employee</w:t>
      </w:r>
      <w:r w:rsidRPr="00F95ED7">
        <w:t xml:space="preserve">.setEmail((String) </w:t>
      </w:r>
      <w:r w:rsidRPr="00F95ED7">
        <w:rPr>
          <w:color w:val="6A3E3E"/>
        </w:rPr>
        <w:t>outputMap</w:t>
      </w:r>
      <w:r w:rsidRPr="00F95ED7">
        <w:t>.get(</w:t>
      </w:r>
      <w:r w:rsidRPr="00F95ED7">
        <w:rPr>
          <w:color w:val="2A00FF"/>
        </w:rPr>
        <w:t>"emp_email"</w:t>
      </w:r>
      <w:r w:rsidRPr="00F95ED7">
        <w:t>));</w:t>
      </w:r>
    </w:p>
    <w:p w14:paraId="2DC85F97" w14:textId="77777777" w:rsidR="00F95ED7" w:rsidRPr="00F95ED7" w:rsidRDefault="00F95ED7" w:rsidP="00F95ED7">
      <w:pPr>
        <w:pStyle w:val="1Output"/>
        <w:rPr>
          <w:color w:val="4C483D" w:themeColor="text2"/>
        </w:rPr>
      </w:pPr>
      <w:r w:rsidRPr="00F95ED7">
        <w:tab/>
      </w:r>
      <w:r w:rsidRPr="00F95ED7">
        <w:tab/>
      </w:r>
      <w:r w:rsidRPr="00F95ED7">
        <w:tab/>
      </w:r>
      <w:r w:rsidRPr="00F95ED7">
        <w:rPr>
          <w:color w:val="6A3E3E"/>
        </w:rPr>
        <w:t>employee</w:t>
      </w:r>
      <w:r w:rsidRPr="00F95ED7">
        <w:t xml:space="preserve">.setEmployeeName((String) </w:t>
      </w:r>
      <w:r w:rsidRPr="00F95ED7">
        <w:rPr>
          <w:color w:val="6A3E3E"/>
        </w:rPr>
        <w:t>outputMap</w:t>
      </w:r>
      <w:r w:rsidRPr="00F95ED7">
        <w:t>.get(</w:t>
      </w:r>
      <w:r w:rsidRPr="00F95ED7">
        <w:rPr>
          <w:color w:val="2A00FF"/>
        </w:rPr>
        <w:t>"emp_name"</w:t>
      </w:r>
      <w:r w:rsidRPr="00F95ED7">
        <w:t>));</w:t>
      </w:r>
    </w:p>
    <w:p w14:paraId="7B07F24D" w14:textId="77777777" w:rsidR="00F95ED7" w:rsidRPr="00F95ED7" w:rsidRDefault="00F95ED7" w:rsidP="00F95ED7">
      <w:pPr>
        <w:pStyle w:val="1Output"/>
        <w:rPr>
          <w:color w:val="4C483D" w:themeColor="text2"/>
        </w:rPr>
      </w:pPr>
      <w:r w:rsidRPr="00F95ED7">
        <w:tab/>
      </w:r>
      <w:r w:rsidRPr="00F95ED7">
        <w:tab/>
      </w:r>
      <w:r w:rsidRPr="00F95ED7">
        <w:tab/>
      </w:r>
      <w:r w:rsidRPr="00F95ED7">
        <w:rPr>
          <w:color w:val="6A3E3E"/>
        </w:rPr>
        <w:t>employee</w:t>
      </w:r>
      <w:r w:rsidRPr="00F95ED7">
        <w:t xml:space="preserve">.setGender((String) </w:t>
      </w:r>
      <w:r w:rsidRPr="00F95ED7">
        <w:rPr>
          <w:color w:val="6A3E3E"/>
        </w:rPr>
        <w:t>outputMap</w:t>
      </w:r>
      <w:r w:rsidRPr="00F95ED7">
        <w:t>.get(</w:t>
      </w:r>
      <w:r w:rsidRPr="00F95ED7">
        <w:rPr>
          <w:color w:val="2A00FF"/>
        </w:rPr>
        <w:t>"emp_gender"</w:t>
      </w:r>
      <w:r w:rsidRPr="00F95ED7">
        <w:t>));</w:t>
      </w:r>
    </w:p>
    <w:p w14:paraId="7AE77AFD" w14:textId="77777777" w:rsidR="00F95ED7" w:rsidRPr="00F95ED7" w:rsidRDefault="00F95ED7" w:rsidP="00F95ED7">
      <w:pPr>
        <w:pStyle w:val="1Output"/>
        <w:rPr>
          <w:color w:val="4C483D" w:themeColor="text2"/>
        </w:rPr>
      </w:pPr>
      <w:r w:rsidRPr="00F95ED7">
        <w:tab/>
      </w:r>
      <w:r w:rsidRPr="00F95ED7">
        <w:tab/>
      </w:r>
      <w:r w:rsidRPr="00F95ED7">
        <w:tab/>
      </w:r>
      <w:r w:rsidRPr="00F95ED7">
        <w:rPr>
          <w:color w:val="6A3E3E"/>
        </w:rPr>
        <w:t>employee</w:t>
      </w:r>
      <w:r w:rsidRPr="00F95ED7">
        <w:t xml:space="preserve">.setSalary((Double) </w:t>
      </w:r>
      <w:r w:rsidRPr="00F95ED7">
        <w:rPr>
          <w:color w:val="6A3E3E"/>
        </w:rPr>
        <w:t>outputMap</w:t>
      </w:r>
      <w:r w:rsidRPr="00F95ED7">
        <w:t>.get(</w:t>
      </w:r>
      <w:r w:rsidRPr="00F95ED7">
        <w:rPr>
          <w:color w:val="2A00FF"/>
        </w:rPr>
        <w:t>"emp_sal"</w:t>
      </w:r>
      <w:r w:rsidRPr="00F95ED7">
        <w:t>));</w:t>
      </w:r>
    </w:p>
    <w:p w14:paraId="1D664867" w14:textId="77777777" w:rsidR="00F95ED7" w:rsidRPr="00F95ED7" w:rsidRDefault="00F95ED7" w:rsidP="00F95ED7">
      <w:pPr>
        <w:pStyle w:val="1Output"/>
        <w:rPr>
          <w:color w:val="4C483D" w:themeColor="text2"/>
        </w:rPr>
      </w:pPr>
      <w:r w:rsidRPr="00F95ED7">
        <w:tab/>
      </w:r>
      <w:r w:rsidRPr="00F95ED7">
        <w:tab/>
        <w:t>}</w:t>
      </w:r>
    </w:p>
    <w:p w14:paraId="77F46112" w14:textId="77777777" w:rsidR="00F95ED7" w:rsidRPr="00F95ED7" w:rsidRDefault="00F95ED7" w:rsidP="00F95ED7">
      <w:pPr>
        <w:pStyle w:val="1Output"/>
        <w:rPr>
          <w:color w:val="4C483D" w:themeColor="text2"/>
        </w:rPr>
      </w:pPr>
      <w:r w:rsidRPr="00F95ED7">
        <w:tab/>
      </w:r>
      <w:r w:rsidRPr="00F95ED7">
        <w:tab/>
      </w:r>
      <w:r w:rsidRPr="00F95ED7">
        <w:rPr>
          <w:bCs/>
          <w:color w:val="7F0055"/>
        </w:rPr>
        <w:t>return</w:t>
      </w:r>
      <w:r w:rsidRPr="00F95ED7">
        <w:t xml:space="preserve"> </w:t>
      </w:r>
      <w:r w:rsidRPr="00F95ED7">
        <w:rPr>
          <w:color w:val="6A3E3E"/>
        </w:rPr>
        <w:t>employee</w:t>
      </w:r>
      <w:r w:rsidRPr="00F95ED7">
        <w:t>;</w:t>
      </w:r>
    </w:p>
    <w:p w14:paraId="0E835866" w14:textId="0F64850E" w:rsidR="00F95ED7" w:rsidRDefault="00F95ED7" w:rsidP="00F95ED7">
      <w:pPr>
        <w:pStyle w:val="1Output"/>
      </w:pPr>
      <w:r w:rsidRPr="00F95ED7">
        <w:t>}</w:t>
      </w:r>
    </w:p>
    <w:p w14:paraId="1E512296" w14:textId="77777777" w:rsidR="00672FFF" w:rsidRPr="00F95ED7" w:rsidRDefault="00672FFF" w:rsidP="00672FFF"/>
    <w:p w14:paraId="48CD2CB0" w14:textId="77777777" w:rsidR="004F527E" w:rsidRDefault="004F527E" w:rsidP="008151C9">
      <w:pPr>
        <w:pStyle w:val="Heading30"/>
      </w:pPr>
      <w:r>
        <w:t xml:space="preserve">How to get </w:t>
      </w:r>
      <w:r w:rsidRPr="00672FFF">
        <w:rPr>
          <w:rStyle w:val="0SyntaxPinkChar"/>
        </w:rPr>
        <w:t>ServletContext</w:t>
      </w:r>
      <w:r>
        <w:t xml:space="preserve"> and </w:t>
      </w:r>
      <w:r w:rsidRPr="00672FFF">
        <w:rPr>
          <w:rStyle w:val="0SyntaxPinkChar"/>
        </w:rPr>
        <w:t>ServletConfig</w:t>
      </w:r>
      <w:r>
        <w:t xml:space="preserve"> object in a Spring Bean?</w:t>
      </w:r>
    </w:p>
    <w:p w14:paraId="0238430B" w14:textId="77777777" w:rsidR="004F527E" w:rsidRDefault="004F527E" w:rsidP="004F527E">
      <w:r>
        <w:t>There are two ways to get Container specific objects in the spring bean.</w:t>
      </w:r>
    </w:p>
    <w:p w14:paraId="4370AE13" w14:textId="6BD4D96E" w:rsidR="004F527E" w:rsidRDefault="004F527E" w:rsidP="00672FFF">
      <w:pPr>
        <w:spacing w:after="0"/>
      </w:pPr>
      <w:r>
        <w:rPr>
          <w:b/>
        </w:rPr>
        <w:t>Using @Autowired</w:t>
      </w:r>
      <w:r>
        <w:t xml:space="preserve"> annotation with bean variable of type ServletContext and ServletConfig. They will work only in servlet container specific environment only </w:t>
      </w:r>
      <w:r w:rsidR="00672FFF">
        <w:t>though. They</w:t>
      </w:r>
      <w:r>
        <w:t xml:space="preserve"> alreay comes with Server jar </w:t>
      </w:r>
    </w:p>
    <w:p w14:paraId="54D2E7C5" w14:textId="77777777" w:rsidR="004F527E" w:rsidRDefault="004F527E" w:rsidP="004F527E">
      <w:pPr>
        <w:pStyle w:val="1Output"/>
        <w:ind w:left="720"/>
      </w:pPr>
      <w:r>
        <w:t>@Autowired</w:t>
      </w:r>
    </w:p>
    <w:p w14:paraId="3A124B61" w14:textId="77777777" w:rsidR="004F527E" w:rsidRDefault="004F527E" w:rsidP="004F527E">
      <w:pPr>
        <w:pStyle w:val="1Output"/>
        <w:ind w:left="720"/>
      </w:pPr>
      <w:r>
        <w:t>ServletContext servletContext;</w:t>
      </w:r>
    </w:p>
    <w:p w14:paraId="6AE2A7C5" w14:textId="77777777" w:rsidR="004F527E" w:rsidRDefault="004F527E" w:rsidP="004F527E"/>
    <w:p w14:paraId="144B211D" w14:textId="77777777" w:rsidR="004F527E" w:rsidRDefault="004F527E" w:rsidP="008151C9">
      <w:pPr>
        <w:pStyle w:val="Heading30"/>
      </w:pPr>
      <w:r>
        <w:t>How to upload file in Spring MVC Application?</w:t>
      </w:r>
    </w:p>
    <w:p w14:paraId="2142026B" w14:textId="77777777" w:rsidR="004F527E" w:rsidRDefault="004F527E" w:rsidP="004F527E">
      <w:r>
        <w:t>Spring provides built-in support for uploading files through </w:t>
      </w:r>
      <w:r>
        <w:rPr>
          <w:b/>
          <w:bCs/>
        </w:rPr>
        <w:t>MultipartResolver</w:t>
      </w:r>
      <w:r>
        <w:t> interface implementations. </w:t>
      </w:r>
    </w:p>
    <w:p w14:paraId="0D2227B6" w14:textId="77777777" w:rsidR="004F527E" w:rsidRDefault="004F527E" w:rsidP="004F527E">
      <w:pPr>
        <w:pStyle w:val="Heading2"/>
      </w:pPr>
      <w:bookmarkStart w:id="277" w:name="_Toc81318496"/>
      <w:r>
        <w:t>Spring Data</w:t>
      </w:r>
      <w:bookmarkEnd w:id="277"/>
    </w:p>
    <w:p w14:paraId="725A30BB" w14:textId="77777777" w:rsidR="004F527E" w:rsidRDefault="004F527E" w:rsidP="008151C9">
      <w:pPr>
        <w:pStyle w:val="Heading30"/>
      </w:pPr>
      <w:r>
        <w:t>How to use Tomcat JNDI DataSource in Spring Web Application?</w:t>
      </w:r>
    </w:p>
    <w:p w14:paraId="39968281" w14:textId="07146BA1" w:rsidR="004F527E" w:rsidRDefault="004F527E" w:rsidP="00167EFD">
      <w:pPr>
        <w:spacing w:after="0"/>
      </w:pPr>
      <w:r>
        <w:t>For using servlet container configured JNDI DataSource, we need to configure it in the spring bean configuration file and then inject it to spring beans as dependencies. Then we can use it with </w:t>
      </w:r>
      <w:r>
        <w:rPr>
          <w:b/>
        </w:rPr>
        <w:t>JdbcTemplate</w:t>
      </w:r>
      <w:r>
        <w:t> to perform database operations</w:t>
      </w:r>
    </w:p>
    <w:p w14:paraId="5E19736A" w14:textId="77777777" w:rsidR="004F527E" w:rsidRDefault="004F527E" w:rsidP="004F527E">
      <w:pPr>
        <w:pStyle w:val="1Output"/>
      </w:pPr>
      <w:r>
        <w:t>&lt;beans:bean id="dbDataSource" class="org.springframework.jndi.</w:t>
      </w:r>
      <w:r>
        <w:rPr>
          <w:color w:val="FF0000"/>
        </w:rPr>
        <w:t>JndiObjectFactoryBean</w:t>
      </w:r>
      <w:r>
        <w:t>"&gt;</w:t>
      </w:r>
    </w:p>
    <w:p w14:paraId="116DA092" w14:textId="77777777" w:rsidR="004F527E" w:rsidRDefault="004F527E" w:rsidP="004F527E">
      <w:pPr>
        <w:pStyle w:val="1Output"/>
        <w:rPr>
          <w:color w:val="0070C0"/>
        </w:rPr>
      </w:pPr>
      <w:r>
        <w:t xml:space="preserve">    </w:t>
      </w:r>
      <w:r>
        <w:rPr>
          <w:color w:val="0070C0"/>
        </w:rPr>
        <w:t>&lt;beans:property name="jndiName" value="java:comp/env/jdbc/MyLocalDB"/&gt;</w:t>
      </w:r>
    </w:p>
    <w:p w14:paraId="35B5CC91" w14:textId="77777777" w:rsidR="004F527E" w:rsidRDefault="004F527E" w:rsidP="004F527E">
      <w:pPr>
        <w:pStyle w:val="1Output"/>
      </w:pPr>
      <w:r>
        <w:t>&lt;/beans:bean&gt;</w:t>
      </w:r>
    </w:p>
    <w:p w14:paraId="4F4BD6F7" w14:textId="77777777" w:rsidR="004F527E" w:rsidRDefault="004F527E" w:rsidP="004F527E"/>
    <w:p w14:paraId="2B82AA55" w14:textId="77777777" w:rsidR="004F527E" w:rsidRDefault="004F527E" w:rsidP="004F527E">
      <w:pPr>
        <w:pStyle w:val="Heading2"/>
      </w:pPr>
      <w:bookmarkStart w:id="278" w:name="_Toc2631629"/>
      <w:bookmarkStart w:id="279" w:name="_Toc81318497"/>
      <w:r>
        <w:t>Spring Security</w:t>
      </w:r>
      <w:bookmarkEnd w:id="278"/>
      <w:bookmarkEnd w:id="279"/>
      <w:r>
        <w:t xml:space="preserve"> </w:t>
      </w:r>
    </w:p>
    <w:p w14:paraId="4ECD483C" w14:textId="77777777" w:rsidR="004F527E" w:rsidRDefault="004F527E" w:rsidP="004F527E">
      <w:r>
        <w:t>If we think about the meaning of authentication, it seems that it is all about a client identifying itself to the server. After client identification is done, the server can remember the client each time the request comes from the client. There are two common approaches to authentication mechanisms: one of them is called "Session Cookie Based" and the other one is "Token Based".</w:t>
      </w:r>
    </w:p>
    <w:p w14:paraId="3458F8F8" w14:textId="77777777" w:rsidR="004F527E" w:rsidRDefault="004F527E" w:rsidP="008151C9">
      <w:pPr>
        <w:pStyle w:val="Heading30"/>
        <w:rPr>
          <w:rFonts w:eastAsiaTheme="majorEastAsia"/>
        </w:rPr>
      </w:pPr>
      <w:bookmarkStart w:id="280" w:name="_Toc2631630"/>
      <w:r>
        <w:t>Session Cookie based</w:t>
      </w:r>
      <w:bookmarkEnd w:id="280"/>
    </w:p>
    <w:p w14:paraId="54540D65" w14:textId="77777777" w:rsidR="004F527E" w:rsidRDefault="004F527E" w:rsidP="004F527E">
      <w:r>
        <w:t>The most common approach we probably all know is to use a server generated secret token (Session key) in the form of a JSESSIONID cookie. Initial setup for this is near nothing these days perhaps making you forget you have a choice to make here in the first place. Even without further using this “Session key” to store any other state “in the session”, the key itself is in fact </w:t>
      </w:r>
      <w:r>
        <w:rPr>
          <w:i/>
          <w:iCs/>
        </w:rPr>
        <w:t>state</w:t>
      </w:r>
      <w:r>
        <w:t> as well.  I.e. without a shared and persistent storage of these keys, no successful authentication will survive a server reboot or requests being load balanced to another server.</w:t>
      </w:r>
    </w:p>
    <w:p w14:paraId="3792CA96" w14:textId="77777777" w:rsidR="004F527E" w:rsidRDefault="004F527E" w:rsidP="008151C9">
      <w:pPr>
        <w:pStyle w:val="Heading30"/>
      </w:pPr>
      <w:bookmarkStart w:id="281" w:name="_Toc2631631"/>
      <w:r>
        <w:lastRenderedPageBreak/>
        <w:t>OAuth2 / API keys</w:t>
      </w:r>
      <w:bookmarkEnd w:id="281"/>
    </w:p>
    <w:p w14:paraId="1572AFBE" w14:textId="77777777" w:rsidR="004F527E" w:rsidRDefault="004F527E" w:rsidP="004870CD">
      <w:pPr>
        <w:spacing w:after="0"/>
      </w:pPr>
      <w:r>
        <w:t>Whenever talking about REST APIs and Security; OAuth2 and other types of API keys are mentioned. Basically they involve sending custom tokens/keys within the HTTP Authorization header. When used properly both relieve clients from dealing with Cookies using the header instead. This solves CSRF vulnerabilities and other Cookie related issues. One thing they do not solve however is the need for the server to check the presented authentication keys, pretty much demanding some persistent and maintainable shared storage for linking the keys to users/authorizations.</w:t>
      </w:r>
    </w:p>
    <w:p w14:paraId="6BCCB7EE" w14:textId="77777777" w:rsidR="004F527E" w:rsidRDefault="004F527E" w:rsidP="004F527E">
      <w:pPr>
        <w:pStyle w:val="1Output"/>
      </w:pPr>
      <w:r>
        <w:tab/>
      </w:r>
      <w:r>
        <w:rPr>
          <w:bCs/>
          <w:color w:val="7F0055"/>
        </w:rPr>
        <w:t>private</w:t>
      </w:r>
      <w:r>
        <w:t xml:space="preserve"> HttpHeaders createHeaders(</w:t>
      </w:r>
      <w:r>
        <w:rPr>
          <w:bCs/>
          <w:color w:val="7F0055"/>
        </w:rPr>
        <w:t>final</w:t>
      </w:r>
      <w:r>
        <w:t xml:space="preserve"> String </w:t>
      </w:r>
      <w:r>
        <w:rPr>
          <w:color w:val="6A3E3E"/>
        </w:rPr>
        <w:t>userId</w:t>
      </w:r>
      <w:r>
        <w:t xml:space="preserve">, </w:t>
      </w:r>
      <w:r>
        <w:rPr>
          <w:bCs/>
          <w:color w:val="7F0055"/>
        </w:rPr>
        <w:t>final</w:t>
      </w:r>
      <w:r>
        <w:t xml:space="preserve"> String </w:t>
      </w:r>
      <w:r>
        <w:rPr>
          <w:color w:val="6A3E3E"/>
        </w:rPr>
        <w:t>password</w:t>
      </w:r>
      <w:r>
        <w:t>) {</w:t>
      </w:r>
    </w:p>
    <w:p w14:paraId="27B9103C" w14:textId="77777777" w:rsidR="004F527E" w:rsidRDefault="004F527E" w:rsidP="004F527E">
      <w:pPr>
        <w:pStyle w:val="1Output"/>
      </w:pPr>
      <w:r>
        <w:tab/>
      </w:r>
      <w:r>
        <w:tab/>
        <w:t xml:space="preserve">String </w:t>
      </w:r>
      <w:r w:rsidRPr="004870CD">
        <w:rPr>
          <w:color w:val="00B050"/>
        </w:rPr>
        <w:t xml:space="preserve">auth </w:t>
      </w:r>
      <w:r>
        <w:t xml:space="preserve">= </w:t>
      </w:r>
      <w:r>
        <w:rPr>
          <w:color w:val="6A3E3E"/>
        </w:rPr>
        <w:t>userId</w:t>
      </w:r>
      <w:r>
        <w:t xml:space="preserve"> + </w:t>
      </w:r>
      <w:r>
        <w:rPr>
          <w:color w:val="2A00FF"/>
        </w:rPr>
        <w:t>":"</w:t>
      </w:r>
      <w:r>
        <w:t xml:space="preserve"> + </w:t>
      </w:r>
      <w:r>
        <w:rPr>
          <w:color w:val="6A3E3E"/>
        </w:rPr>
        <w:t>password</w:t>
      </w:r>
      <w:r>
        <w:t>;</w:t>
      </w:r>
    </w:p>
    <w:p w14:paraId="01B0A17F" w14:textId="77777777" w:rsidR="004F527E" w:rsidRDefault="004F527E" w:rsidP="004F527E">
      <w:pPr>
        <w:pStyle w:val="1Output"/>
      </w:pPr>
      <w:r>
        <w:tab/>
      </w:r>
      <w:r>
        <w:tab/>
      </w:r>
      <w:r>
        <w:rPr>
          <w:bCs/>
          <w:color w:val="7F0055"/>
        </w:rPr>
        <w:t>byte</w:t>
      </w:r>
      <w:r>
        <w:t xml:space="preserve">[] </w:t>
      </w:r>
      <w:r>
        <w:rPr>
          <w:color w:val="6A3E3E"/>
        </w:rPr>
        <w:t>encodedAuth</w:t>
      </w:r>
      <w:r>
        <w:t xml:space="preserve"> = Base64.</w:t>
      </w:r>
      <w:r>
        <w:rPr>
          <w:i/>
          <w:iCs/>
        </w:rPr>
        <w:t>encodeBase64</w:t>
      </w:r>
      <w:r>
        <w:t>(</w:t>
      </w:r>
      <w:r w:rsidRPr="004870CD">
        <w:rPr>
          <w:color w:val="00B050"/>
        </w:rPr>
        <w:t>auth</w:t>
      </w:r>
      <w:r>
        <w:t>.getBytes(StandardCharsets.</w:t>
      </w:r>
      <w:r>
        <w:rPr>
          <w:bCs/>
          <w:i/>
          <w:iCs/>
          <w:color w:val="0000C0"/>
        </w:rPr>
        <w:t>US_ASCII</w:t>
      </w:r>
      <w:r>
        <w:t>));</w:t>
      </w:r>
    </w:p>
    <w:p w14:paraId="7030347D" w14:textId="77777777" w:rsidR="004F527E" w:rsidRDefault="004F527E" w:rsidP="004F527E">
      <w:pPr>
        <w:pStyle w:val="1Output"/>
      </w:pPr>
      <w:r>
        <w:tab/>
      </w:r>
      <w:r>
        <w:tab/>
        <w:t xml:space="preserve">String </w:t>
      </w:r>
      <w:r>
        <w:rPr>
          <w:color w:val="6A3E3E"/>
        </w:rPr>
        <w:t>authHeader</w:t>
      </w:r>
      <w:r>
        <w:t xml:space="preserve"> = </w:t>
      </w:r>
      <w:r>
        <w:rPr>
          <w:color w:val="2A00FF"/>
        </w:rPr>
        <w:t>"Basic "</w:t>
      </w:r>
      <w:r>
        <w:t xml:space="preserve"> + </w:t>
      </w:r>
      <w:r>
        <w:rPr>
          <w:bCs/>
          <w:color w:val="7F0055"/>
        </w:rPr>
        <w:t>new</w:t>
      </w:r>
      <w:r>
        <w:t xml:space="preserve"> String(</w:t>
      </w:r>
      <w:r>
        <w:rPr>
          <w:color w:val="6A3E3E"/>
        </w:rPr>
        <w:t>encodedAuth</w:t>
      </w:r>
      <w:r>
        <w:t>);</w:t>
      </w:r>
    </w:p>
    <w:p w14:paraId="045A97D4" w14:textId="77777777" w:rsidR="004F527E" w:rsidRDefault="004F527E" w:rsidP="004F527E">
      <w:pPr>
        <w:pStyle w:val="1Output"/>
      </w:pPr>
    </w:p>
    <w:p w14:paraId="227F4029" w14:textId="77777777" w:rsidR="004F527E" w:rsidRDefault="004F527E" w:rsidP="004F527E">
      <w:pPr>
        <w:pStyle w:val="1Output"/>
      </w:pPr>
      <w:r>
        <w:tab/>
      </w:r>
      <w:r>
        <w:tab/>
        <w:t xml:space="preserve">HttpHeaders </w:t>
      </w:r>
      <w:r>
        <w:rPr>
          <w:color w:val="6A3E3E"/>
        </w:rPr>
        <w:t>headers</w:t>
      </w:r>
      <w:r>
        <w:t xml:space="preserve"> = </w:t>
      </w:r>
      <w:r>
        <w:rPr>
          <w:bCs/>
          <w:color w:val="7F0055"/>
        </w:rPr>
        <w:t>new</w:t>
      </w:r>
      <w:r>
        <w:t xml:space="preserve"> HttpHeaders();</w:t>
      </w:r>
    </w:p>
    <w:p w14:paraId="06CD3BD1" w14:textId="77777777" w:rsidR="004F527E" w:rsidRDefault="004F527E" w:rsidP="004F527E">
      <w:pPr>
        <w:pStyle w:val="1Output"/>
      </w:pPr>
      <w:r>
        <w:tab/>
      </w:r>
      <w:r>
        <w:tab/>
      </w:r>
      <w:r>
        <w:rPr>
          <w:color w:val="6A3E3E"/>
        </w:rPr>
        <w:t>headers</w:t>
      </w:r>
      <w:r>
        <w:t>.set(</w:t>
      </w:r>
      <w:r>
        <w:rPr>
          <w:color w:val="2A00FF"/>
        </w:rPr>
        <w:t>"Authorization"</w:t>
      </w:r>
      <w:r>
        <w:t xml:space="preserve">, </w:t>
      </w:r>
      <w:r>
        <w:rPr>
          <w:color w:val="6A3E3E"/>
        </w:rPr>
        <w:t>authHeader</w:t>
      </w:r>
      <w:r>
        <w:t>);</w:t>
      </w:r>
    </w:p>
    <w:p w14:paraId="0A7C6904" w14:textId="77777777" w:rsidR="004F527E" w:rsidRDefault="004F527E" w:rsidP="004F527E">
      <w:pPr>
        <w:pStyle w:val="1Output"/>
      </w:pPr>
      <w:r>
        <w:tab/>
      </w:r>
      <w:r>
        <w:tab/>
      </w:r>
      <w:r>
        <w:rPr>
          <w:bCs/>
          <w:color w:val="7F0055"/>
        </w:rPr>
        <w:t>return</w:t>
      </w:r>
      <w:r>
        <w:t xml:space="preserve"> </w:t>
      </w:r>
      <w:r>
        <w:rPr>
          <w:color w:val="6A3E3E"/>
        </w:rPr>
        <w:t>headers</w:t>
      </w:r>
      <w:r>
        <w:t>;</w:t>
      </w:r>
    </w:p>
    <w:p w14:paraId="61D578BF" w14:textId="77777777" w:rsidR="004F527E" w:rsidRDefault="004F527E" w:rsidP="004F527E">
      <w:pPr>
        <w:pStyle w:val="1Output"/>
      </w:pPr>
      <w:r>
        <w:tab/>
        <w:t>}</w:t>
      </w:r>
    </w:p>
    <w:p w14:paraId="15215ACB" w14:textId="77777777" w:rsidR="004F527E" w:rsidRDefault="004F527E" w:rsidP="004F527E">
      <w:pPr>
        <w:pStyle w:val="1Output"/>
        <w:rPr>
          <w:bCs/>
          <w:color w:val="7F0055"/>
        </w:rPr>
      </w:pPr>
    </w:p>
    <w:p w14:paraId="3BA4E7B3" w14:textId="77777777" w:rsidR="004F527E" w:rsidRDefault="004F527E" w:rsidP="004F527E">
      <w:pPr>
        <w:pStyle w:val="1Output"/>
      </w:pPr>
      <w:r>
        <w:rPr>
          <w:bCs/>
          <w:color w:val="7F0055"/>
        </w:rPr>
        <w:t>private</w:t>
      </w:r>
      <w:r>
        <w:t xml:space="preserve"> ResponseEntity&lt;String&gt; makeRestCall(String </w:t>
      </w:r>
      <w:r>
        <w:rPr>
          <w:color w:val="6A3E3E"/>
        </w:rPr>
        <w:t>url</w:t>
      </w:r>
      <w:r>
        <w:t xml:space="preserve">, String </w:t>
      </w:r>
      <w:r>
        <w:rPr>
          <w:color w:val="6A3E3E"/>
        </w:rPr>
        <w:t>userId</w:t>
      </w:r>
      <w:r>
        <w:t>,</w:t>
      </w:r>
    </w:p>
    <w:p w14:paraId="4059A295" w14:textId="77777777" w:rsidR="004F527E" w:rsidRDefault="004F527E" w:rsidP="004F527E">
      <w:pPr>
        <w:pStyle w:val="1Output"/>
      </w:pPr>
      <w:r>
        <w:tab/>
      </w:r>
      <w:r>
        <w:tab/>
      </w:r>
      <w:r>
        <w:tab/>
        <w:t xml:space="preserve">String </w:t>
      </w:r>
      <w:r>
        <w:rPr>
          <w:color w:val="6A3E3E"/>
        </w:rPr>
        <w:t>password</w:t>
      </w:r>
      <w:r>
        <w:t>) {</w:t>
      </w:r>
    </w:p>
    <w:p w14:paraId="49BEFED4" w14:textId="77777777" w:rsidR="004F527E" w:rsidRDefault="004F527E" w:rsidP="004F527E">
      <w:pPr>
        <w:pStyle w:val="1Output"/>
      </w:pPr>
      <w:r>
        <w:tab/>
      </w:r>
      <w:r>
        <w:tab/>
      </w:r>
      <w:r>
        <w:rPr>
          <w:color w:val="3F7F5F"/>
        </w:rPr>
        <w:t xml:space="preserve">// Basic </w:t>
      </w:r>
      <w:r>
        <w:rPr>
          <w:color w:val="3F7F5F"/>
          <w:u w:val="single"/>
        </w:rPr>
        <w:t>Auth</w:t>
      </w:r>
      <w:r>
        <w:rPr>
          <w:color w:val="3F7F5F"/>
        </w:rPr>
        <w:t xml:space="preserve"> only.</w:t>
      </w:r>
    </w:p>
    <w:p w14:paraId="3F42D68B" w14:textId="77777777" w:rsidR="004F527E" w:rsidRDefault="004F527E" w:rsidP="004F527E">
      <w:pPr>
        <w:pStyle w:val="1Output"/>
      </w:pPr>
      <w:r>
        <w:tab/>
      </w:r>
      <w:r>
        <w:tab/>
      </w:r>
      <w:r>
        <w:rPr>
          <w:bCs/>
          <w:color w:val="7F0055"/>
        </w:rPr>
        <w:t>if</w:t>
      </w:r>
      <w:r>
        <w:t xml:space="preserve"> (!</w:t>
      </w:r>
      <w:r>
        <w:rPr>
          <w:color w:val="2A00FF"/>
        </w:rPr>
        <w:t>""</w:t>
      </w:r>
      <w:r>
        <w:t>.equals(</w:t>
      </w:r>
      <w:r>
        <w:rPr>
          <w:color w:val="6A3E3E"/>
        </w:rPr>
        <w:t>userId</w:t>
      </w:r>
      <w:r>
        <w:t>) &amp;&amp; !</w:t>
      </w:r>
      <w:r>
        <w:rPr>
          <w:color w:val="2A00FF"/>
        </w:rPr>
        <w:t>""</w:t>
      </w:r>
      <w:r>
        <w:t>.equals(</w:t>
      </w:r>
      <w:r>
        <w:rPr>
          <w:color w:val="6A3E3E"/>
        </w:rPr>
        <w:t>password</w:t>
      </w:r>
      <w:r>
        <w:t>)) {</w:t>
      </w:r>
    </w:p>
    <w:p w14:paraId="022D6FF0" w14:textId="77777777" w:rsidR="004F527E" w:rsidRDefault="004F527E" w:rsidP="004F527E">
      <w:pPr>
        <w:pStyle w:val="1Output"/>
      </w:pPr>
      <w:r>
        <w:tab/>
      </w:r>
      <w:r>
        <w:tab/>
      </w:r>
      <w:r>
        <w:tab/>
      </w:r>
      <w:r>
        <w:rPr>
          <w:bCs/>
          <w:color w:val="7F0055"/>
        </w:rPr>
        <w:t>return</w:t>
      </w:r>
      <w:r>
        <w:t xml:space="preserve"> </w:t>
      </w:r>
      <w:r>
        <w:rPr>
          <w:color w:val="0000C0"/>
        </w:rPr>
        <w:t>restOperations</w:t>
      </w:r>
      <w:r>
        <w:t>.</w:t>
      </w:r>
      <w:r>
        <w:rPr>
          <w:highlight w:val="lightGray"/>
        </w:rPr>
        <w:t>exchange</w:t>
      </w:r>
      <w:r>
        <w:t>(</w:t>
      </w:r>
      <w:r>
        <w:rPr>
          <w:color w:val="6A3E3E"/>
        </w:rPr>
        <w:t>url</w:t>
      </w:r>
      <w:r>
        <w:t>, HttpMethod.</w:t>
      </w:r>
      <w:r>
        <w:rPr>
          <w:bCs/>
          <w:i/>
          <w:iCs/>
          <w:color w:val="0000C0"/>
        </w:rPr>
        <w:t>GET</w:t>
      </w:r>
      <w:r>
        <w:t>,</w:t>
      </w:r>
    </w:p>
    <w:p w14:paraId="242BEAB5" w14:textId="77777777" w:rsidR="004F527E" w:rsidRDefault="004F527E" w:rsidP="004F527E">
      <w:pPr>
        <w:pStyle w:val="1Output"/>
      </w:pPr>
      <w:r>
        <w:tab/>
      </w:r>
      <w:r>
        <w:tab/>
      </w:r>
      <w:r>
        <w:tab/>
      </w:r>
      <w:r>
        <w:tab/>
      </w:r>
      <w:r>
        <w:tab/>
      </w:r>
      <w:r>
        <w:rPr>
          <w:bCs/>
          <w:color w:val="7F0055"/>
        </w:rPr>
        <w:t>new</w:t>
      </w:r>
      <w:r>
        <w:t xml:space="preserve"> HttpEntity&lt;&gt;(createHeaders(</w:t>
      </w:r>
      <w:r>
        <w:rPr>
          <w:color w:val="6A3E3E"/>
        </w:rPr>
        <w:t>userId</w:t>
      </w:r>
      <w:r>
        <w:t xml:space="preserve">, </w:t>
      </w:r>
      <w:r>
        <w:rPr>
          <w:color w:val="6A3E3E"/>
        </w:rPr>
        <w:t>password</w:t>
      </w:r>
      <w:r>
        <w:t>)),</w:t>
      </w:r>
    </w:p>
    <w:p w14:paraId="43D7F527" w14:textId="77777777" w:rsidR="004F527E" w:rsidRDefault="004F527E" w:rsidP="004F527E">
      <w:pPr>
        <w:pStyle w:val="1Output"/>
      </w:pPr>
      <w:r>
        <w:tab/>
      </w:r>
      <w:r>
        <w:tab/>
      </w:r>
      <w:r>
        <w:tab/>
      </w:r>
      <w:r>
        <w:tab/>
      </w:r>
      <w:r>
        <w:tab/>
        <w:t>String.</w:t>
      </w:r>
      <w:r>
        <w:rPr>
          <w:bCs/>
          <w:color w:val="7F0055"/>
        </w:rPr>
        <w:t>class</w:t>
      </w:r>
      <w:r>
        <w:t>);</w:t>
      </w:r>
    </w:p>
    <w:p w14:paraId="4EE4AA04" w14:textId="77777777" w:rsidR="004F527E" w:rsidRDefault="004F527E" w:rsidP="004F527E">
      <w:pPr>
        <w:pStyle w:val="1Output"/>
      </w:pPr>
    </w:p>
    <w:p w14:paraId="355B34EB" w14:textId="77777777" w:rsidR="004F527E" w:rsidRDefault="004F527E" w:rsidP="004F527E">
      <w:pPr>
        <w:pStyle w:val="1Output"/>
      </w:pPr>
      <w:r>
        <w:tab/>
      </w:r>
      <w:r>
        <w:tab/>
        <w:t xml:space="preserve">} </w:t>
      </w:r>
      <w:r>
        <w:rPr>
          <w:bCs/>
          <w:color w:val="7F0055"/>
        </w:rPr>
        <w:t>else</w:t>
      </w:r>
      <w:r>
        <w:t xml:space="preserve"> {</w:t>
      </w:r>
    </w:p>
    <w:p w14:paraId="0709F092" w14:textId="77777777" w:rsidR="004F527E" w:rsidRDefault="004F527E" w:rsidP="004F527E">
      <w:pPr>
        <w:pStyle w:val="1Output"/>
      </w:pPr>
      <w:r>
        <w:tab/>
      </w:r>
      <w:r>
        <w:tab/>
      </w:r>
      <w:r>
        <w:tab/>
      </w:r>
      <w:r>
        <w:rPr>
          <w:bCs/>
          <w:color w:val="7F0055"/>
        </w:rPr>
        <w:t>return</w:t>
      </w:r>
      <w:r>
        <w:t xml:space="preserve"> </w:t>
      </w:r>
      <w:r>
        <w:rPr>
          <w:color w:val="0000C0"/>
        </w:rPr>
        <w:t>restOperations</w:t>
      </w:r>
      <w:r>
        <w:t>.</w:t>
      </w:r>
      <w:r>
        <w:rPr>
          <w:highlight w:val="lightGray"/>
        </w:rPr>
        <w:t>exchange</w:t>
      </w:r>
      <w:r>
        <w:t>(</w:t>
      </w:r>
      <w:r>
        <w:rPr>
          <w:color w:val="6A3E3E"/>
        </w:rPr>
        <w:t>url</w:t>
      </w:r>
      <w:r>
        <w:t>, HttpMethod.</w:t>
      </w:r>
      <w:r>
        <w:rPr>
          <w:bCs/>
          <w:i/>
          <w:iCs/>
          <w:color w:val="0000C0"/>
        </w:rPr>
        <w:t>GET</w:t>
      </w:r>
      <w:r>
        <w:t xml:space="preserve">, </w:t>
      </w:r>
      <w:r>
        <w:rPr>
          <w:bCs/>
          <w:color w:val="7F0055"/>
        </w:rPr>
        <w:t>null</w:t>
      </w:r>
      <w:r>
        <w:t>,</w:t>
      </w:r>
    </w:p>
    <w:p w14:paraId="235EB24F" w14:textId="77777777" w:rsidR="004F527E" w:rsidRDefault="004F527E" w:rsidP="004F527E">
      <w:pPr>
        <w:pStyle w:val="1Output"/>
      </w:pPr>
      <w:r>
        <w:tab/>
      </w:r>
      <w:r>
        <w:tab/>
      </w:r>
      <w:r>
        <w:tab/>
      </w:r>
      <w:r>
        <w:tab/>
      </w:r>
      <w:r>
        <w:tab/>
        <w:t>String.</w:t>
      </w:r>
      <w:r>
        <w:rPr>
          <w:bCs/>
          <w:color w:val="7F0055"/>
        </w:rPr>
        <w:t>class</w:t>
      </w:r>
      <w:r>
        <w:t>);</w:t>
      </w:r>
    </w:p>
    <w:p w14:paraId="17F7C916" w14:textId="5753DF7C" w:rsidR="004F527E" w:rsidRDefault="004F527E" w:rsidP="004F527E">
      <w:pPr>
        <w:pStyle w:val="1Output"/>
      </w:pPr>
      <w:r>
        <w:tab/>
      </w:r>
      <w:r>
        <w:tab/>
        <w:t>}</w:t>
      </w:r>
    </w:p>
    <w:p w14:paraId="099782CE" w14:textId="47B17EA0" w:rsidR="004F527E" w:rsidRDefault="004F527E" w:rsidP="004F527E">
      <w:pPr>
        <w:pStyle w:val="1Output"/>
      </w:pPr>
      <w:r>
        <w:tab/>
        <w:t>}</w:t>
      </w:r>
    </w:p>
    <w:p w14:paraId="5A59CB44" w14:textId="77777777" w:rsidR="006C7327" w:rsidRDefault="006C7327" w:rsidP="006C7327">
      <w:pPr>
        <w:pStyle w:val="Heading1"/>
      </w:pPr>
      <w:bookmarkStart w:id="282" w:name="_Toc81318498"/>
      <w:r>
        <w:t>Spring MVC</w:t>
      </w:r>
      <w:bookmarkEnd w:id="282"/>
    </w:p>
    <w:p w14:paraId="41D7CC2A" w14:textId="77777777" w:rsidR="006C7327" w:rsidRDefault="006C7327" w:rsidP="008151C9">
      <w:pPr>
        <w:pStyle w:val="Heading30"/>
      </w:pPr>
      <w:r w:rsidRPr="00ED7D88">
        <w:t>Do you need spring-mvc.jar in your classpath or is it part of spring-core? (answer)</w:t>
      </w:r>
    </w:p>
    <w:p w14:paraId="0EC046A5" w14:textId="77777777" w:rsidR="006C7327" w:rsidRDefault="006C7327" w:rsidP="006C7327">
      <w:r w:rsidRPr="00ED7D88">
        <w:t xml:space="preserve">The </w:t>
      </w:r>
      <w:r w:rsidRPr="00ED7D88">
        <w:rPr>
          <w:rStyle w:val="1OutputChar"/>
        </w:rPr>
        <w:t>spring-mvc.jar</w:t>
      </w:r>
      <w:r w:rsidRPr="00ED7D88">
        <w:t xml:space="preserve"> is not part of spring-core, which means if you want to use Spring MVC framework in your Java project, you must include </w:t>
      </w:r>
      <w:r w:rsidRPr="00ED7D88">
        <w:rPr>
          <w:rStyle w:val="1OutputChar"/>
        </w:rPr>
        <w:t>spring-mvc.jar</w:t>
      </w:r>
      <w:r w:rsidRPr="00ED7D88">
        <w:t xml:space="preserve"> in your application's classpath. In Java web application, spring-mvc.jar is usually placed inside</w:t>
      </w:r>
      <w:r w:rsidRPr="00ED7D88">
        <w:rPr>
          <w:rStyle w:val="1OutputChar"/>
        </w:rPr>
        <w:t> /WEB-INF/lib </w:t>
      </w:r>
      <w:r w:rsidRPr="00ED7D88">
        <w:t>folder.</w:t>
      </w:r>
      <w:r w:rsidRPr="00ED7D88">
        <w:br/>
      </w:r>
    </w:p>
    <w:p w14:paraId="0162E430" w14:textId="77777777" w:rsidR="006C7327" w:rsidRPr="00D32965" w:rsidRDefault="006C7327" w:rsidP="008151C9">
      <w:pPr>
        <w:pStyle w:val="Heading30"/>
        <w:rPr>
          <w:shd w:val="clear" w:color="auto" w:fill="FFFFFF"/>
        </w:rPr>
      </w:pPr>
      <w:r w:rsidRPr="00D32965">
        <w:t>What is the DispatcherServlet and what is it used for? </w:t>
      </w:r>
      <w:r w:rsidRPr="00D32965">
        <w:rPr>
          <w:shd w:val="clear" w:color="auto" w:fill="FFFFFF"/>
        </w:rPr>
        <w:t>(</w:t>
      </w:r>
      <w:hyperlink r:id="rId271" w:tgtFrame="_blank" w:history="1">
        <w:r w:rsidRPr="00D32965">
          <w:rPr>
            <w:rStyle w:val="Hyperlink"/>
            <w:color w:val="00B050"/>
          </w:rPr>
          <w:t>answer</w:t>
        </w:r>
      </w:hyperlink>
      <w:r w:rsidRPr="00D32965">
        <w:rPr>
          <w:shd w:val="clear" w:color="auto" w:fill="FFFFFF"/>
        </w:rPr>
        <w:t>)</w:t>
      </w:r>
    </w:p>
    <w:p w14:paraId="49D8BA69" w14:textId="77777777" w:rsidR="006C7327" w:rsidRDefault="006C7327" w:rsidP="006C7327">
      <w:r>
        <w:rPr>
          <w:rFonts w:ascii="Trebuchet MS" w:hAnsi="Trebuchet MS"/>
          <w:color w:val="000000"/>
          <w:shd w:val="clear" w:color="auto" w:fill="FFFFFF"/>
        </w:rPr>
        <w:t>The DispatcherServlet is an implementation of Front Controller design pattern which handles all incoming web request to a Spring MVC application. A Front Controller pattern is a common pattern in web applications whose job is to receive all request and route it to different components of application for actual processing.</w:t>
      </w:r>
      <w:r>
        <w:rPr>
          <w:rFonts w:ascii="Trebuchet MS" w:hAnsi="Trebuchet MS"/>
          <w:color w:val="000000"/>
        </w:rPr>
        <w:br/>
      </w:r>
      <w:r>
        <w:rPr>
          <w:rFonts w:ascii="Trebuchet MS" w:hAnsi="Trebuchet MS"/>
          <w:color w:val="000000"/>
        </w:rPr>
        <w:br/>
      </w:r>
      <w:r>
        <w:rPr>
          <w:rFonts w:ascii="Trebuchet MS" w:hAnsi="Trebuchet MS"/>
          <w:color w:val="000000"/>
          <w:shd w:val="clear" w:color="auto" w:fill="FFFFFF"/>
        </w:rPr>
        <w:t>In case of Spring MVC, DispatcherServlet route web requests to Spring MVC controllers.</w:t>
      </w:r>
      <w:r>
        <w:rPr>
          <w:rFonts w:ascii="Trebuchet MS" w:hAnsi="Trebuchet MS"/>
          <w:color w:val="000000"/>
        </w:rPr>
        <w:br/>
      </w:r>
      <w:r>
        <w:rPr>
          <w:rFonts w:ascii="Trebuchet MS" w:hAnsi="Trebuchet MS"/>
          <w:color w:val="000000"/>
        </w:rPr>
        <w:br/>
      </w:r>
      <w:r>
        <w:rPr>
          <w:rFonts w:ascii="Trebuchet MS" w:hAnsi="Trebuchet MS"/>
          <w:color w:val="000000"/>
          <w:shd w:val="clear" w:color="auto" w:fill="FFFFFF"/>
        </w:rPr>
        <w:t>In Spring MVC, DispatcherServlet is used for finding the correct Controler to process a request, which it does with the help of handler mapping e.g. </w:t>
      </w:r>
      <w:r>
        <w:rPr>
          <w:rFonts w:ascii="Courier New" w:hAnsi="Courier New" w:cs="Courier New"/>
          <w:color w:val="000000"/>
        </w:rPr>
        <w:t>@RequestMapping</w:t>
      </w:r>
      <w:r>
        <w:rPr>
          <w:rFonts w:ascii="Trebuchet MS" w:hAnsi="Trebuchet MS"/>
          <w:color w:val="000000"/>
          <w:shd w:val="clear" w:color="auto" w:fill="FFFFFF"/>
        </w:rPr>
        <w:t> annotation.</w:t>
      </w:r>
      <w:r>
        <w:rPr>
          <w:rFonts w:ascii="Trebuchet MS" w:hAnsi="Trebuchet MS"/>
          <w:color w:val="000000"/>
        </w:rPr>
        <w:br/>
      </w:r>
      <w:r>
        <w:rPr>
          <w:rFonts w:ascii="Trebuchet MS" w:hAnsi="Trebuchet MS"/>
          <w:color w:val="000000"/>
        </w:rPr>
        <w:br/>
      </w:r>
      <w:r>
        <w:rPr>
          <w:rFonts w:ascii="Trebuchet MS" w:hAnsi="Trebuchet MS"/>
          <w:color w:val="000000"/>
          <w:shd w:val="clear" w:color="auto" w:fill="FFFFFF"/>
        </w:rPr>
        <w:t>It is also responsible for delegating logical view name to ViewResolver and then sending the rendered response to the client.</w:t>
      </w:r>
      <w:r>
        <w:rPr>
          <w:rFonts w:ascii="Trebuchet MS" w:hAnsi="Trebuchet MS"/>
          <w:color w:val="000000"/>
        </w:rPr>
        <w:br/>
      </w:r>
    </w:p>
    <w:p w14:paraId="1A743819" w14:textId="77777777" w:rsidR="006C7327" w:rsidRDefault="006C7327" w:rsidP="008151C9">
      <w:pPr>
        <w:pStyle w:val="Heading30"/>
        <w:rPr>
          <w:color w:val="000000"/>
        </w:rPr>
      </w:pPr>
      <w:r w:rsidRPr="00363937">
        <w:lastRenderedPageBreak/>
        <w:t>Is the DispatcherServlet instantiated via an application context? </w:t>
      </w:r>
      <w:r>
        <w:rPr>
          <w:color w:val="000000"/>
          <w:shd w:val="clear" w:color="auto" w:fill="FFFFFF"/>
        </w:rPr>
        <w:t>(</w:t>
      </w:r>
      <w:hyperlink r:id="rId272" w:tgtFrame="_blank" w:history="1">
        <w:r>
          <w:rPr>
            <w:rStyle w:val="Hyperlink"/>
            <w:color w:val="660099"/>
          </w:rPr>
          <w:t>answer</w:t>
        </w:r>
      </w:hyperlink>
      <w:r>
        <w:rPr>
          <w:color w:val="000000"/>
          <w:shd w:val="clear" w:color="auto" w:fill="FFFFFF"/>
        </w:rPr>
        <w:t>)</w:t>
      </w:r>
      <w:r>
        <w:rPr>
          <w:color w:val="000000"/>
        </w:rPr>
        <w:br/>
      </w:r>
      <w:r w:rsidRPr="00547253">
        <w:rPr>
          <w:color w:val="000000"/>
          <w:sz w:val="18"/>
          <w:shd w:val="clear" w:color="auto" w:fill="FFFFFF"/>
        </w:rPr>
        <w:t>No, </w:t>
      </w:r>
      <w:r w:rsidRPr="00547253">
        <w:rPr>
          <w:rFonts w:ascii="Courier New" w:hAnsi="Courier New" w:cs="Courier New"/>
          <w:color w:val="000000"/>
          <w:sz w:val="18"/>
        </w:rPr>
        <w:t>DispatcherServlet</w:t>
      </w:r>
      <w:r w:rsidRPr="00547253">
        <w:rPr>
          <w:color w:val="000000"/>
          <w:sz w:val="18"/>
          <w:shd w:val="clear" w:color="auto" w:fill="FFFFFF"/>
        </w:rPr>
        <w:t> is instantiated by Servlet containers like Tomcat or Jetty. You must define DispatcherServlet into the web.xml file</w:t>
      </w:r>
    </w:p>
    <w:p w14:paraId="7798CFE0" w14:textId="77777777" w:rsidR="006C7327" w:rsidRDefault="006C7327" w:rsidP="006C7327"/>
    <w:p w14:paraId="3C6BB871" w14:textId="3DB1BFBC" w:rsidR="006C7327" w:rsidRDefault="006C7327" w:rsidP="008151C9">
      <w:pPr>
        <w:pStyle w:val="Heading30"/>
        <w:rPr>
          <w:color w:val="000000"/>
          <w:shd w:val="clear" w:color="auto" w:fill="FFFFFF"/>
        </w:rPr>
      </w:pPr>
      <w:r w:rsidRPr="006D55EE">
        <w:t>What is the root application</w:t>
      </w:r>
      <w:r w:rsidR="006C5D1A">
        <w:t>C</w:t>
      </w:r>
      <w:r w:rsidRPr="006D55EE">
        <w:t>ontext in Spring MVC? How is it loaded? </w:t>
      </w:r>
      <w:r>
        <w:rPr>
          <w:color w:val="000000"/>
          <w:shd w:val="clear" w:color="auto" w:fill="FFFFFF"/>
        </w:rPr>
        <w:t>(</w:t>
      </w:r>
      <w:hyperlink r:id="rId273" w:anchor="axzz5N1cdCqrn" w:tgtFrame="_blank" w:history="1">
        <w:r>
          <w:rPr>
            <w:rStyle w:val="Hyperlink"/>
            <w:color w:val="660099"/>
          </w:rPr>
          <w:t>answer</w:t>
        </w:r>
      </w:hyperlink>
      <w:r>
        <w:rPr>
          <w:color w:val="000000"/>
          <w:shd w:val="clear" w:color="auto" w:fill="FFFFFF"/>
        </w:rPr>
        <w:t>)</w:t>
      </w:r>
    </w:p>
    <w:p w14:paraId="0B8F8877" w14:textId="77777777" w:rsidR="006C7327" w:rsidRDefault="006C7327" w:rsidP="006C7327">
      <w:r>
        <w:rPr>
          <w:rFonts w:ascii="Trebuchet MS" w:hAnsi="Trebuchet MS"/>
          <w:color w:val="000000"/>
          <w:shd w:val="clear" w:color="auto" w:fill="FFFFFF"/>
        </w:rPr>
        <w:t>In Spring MVC, the context loaded using </w:t>
      </w:r>
      <w:r>
        <w:rPr>
          <w:rFonts w:ascii="Courier New" w:hAnsi="Courier New" w:cs="Courier New"/>
          <w:color w:val="000000"/>
        </w:rPr>
        <w:t>ContextLoaderListener</w:t>
      </w:r>
      <w:r>
        <w:rPr>
          <w:rFonts w:ascii="Trebuchet MS" w:hAnsi="Trebuchet MS"/>
          <w:color w:val="000000"/>
          <w:shd w:val="clear" w:color="auto" w:fill="FFFFFF"/>
        </w:rPr>
        <w:t> is called the "root" application context which belongs to the whole application while the one initialized using </w:t>
      </w:r>
      <w:r>
        <w:rPr>
          <w:rFonts w:ascii="Courier New" w:hAnsi="Courier New" w:cs="Courier New"/>
          <w:color w:val="000000"/>
        </w:rPr>
        <w:t>DispatcherServlet</w:t>
      </w:r>
      <w:r>
        <w:rPr>
          <w:rFonts w:ascii="Trebuchet MS" w:hAnsi="Trebuchet MS"/>
          <w:color w:val="000000"/>
          <w:shd w:val="clear" w:color="auto" w:fill="FFFFFF"/>
        </w:rPr>
        <w:t> is actually specific to that servlet.</w:t>
      </w:r>
      <w:r>
        <w:rPr>
          <w:rFonts w:ascii="Trebuchet MS" w:hAnsi="Trebuchet MS"/>
          <w:color w:val="000000"/>
        </w:rPr>
        <w:br/>
      </w:r>
      <w:r>
        <w:rPr>
          <w:rFonts w:ascii="Trebuchet MS" w:hAnsi="Trebuchet MS"/>
          <w:color w:val="000000"/>
        </w:rPr>
        <w:br/>
      </w:r>
      <w:r>
        <w:rPr>
          <w:rFonts w:ascii="Trebuchet MS" w:hAnsi="Trebuchet MS"/>
          <w:color w:val="000000"/>
          <w:shd w:val="clear" w:color="auto" w:fill="FFFFFF"/>
        </w:rPr>
        <w:t>Technically, Spring MVC allows multiple </w:t>
      </w:r>
      <w:r>
        <w:rPr>
          <w:rFonts w:ascii="Courier New" w:hAnsi="Courier New" w:cs="Courier New"/>
          <w:color w:val="000000"/>
        </w:rPr>
        <w:t>DispatcherServlet</w:t>
      </w:r>
      <w:r>
        <w:rPr>
          <w:rFonts w:ascii="inherit" w:hAnsi="inherit"/>
          <w:color w:val="000000"/>
        </w:rPr>
        <w:t> </w:t>
      </w:r>
      <w:r>
        <w:rPr>
          <w:rFonts w:ascii="Trebuchet MS" w:hAnsi="Trebuchet MS"/>
          <w:color w:val="000000"/>
          <w:shd w:val="clear" w:color="auto" w:fill="FFFFFF"/>
        </w:rPr>
        <w:t>in a Spring MVC web application and so multiple such contexts each specific for respective servlet but having same root context may exist.</w:t>
      </w:r>
      <w:r>
        <w:t xml:space="preserve"> </w:t>
      </w:r>
    </w:p>
    <w:p w14:paraId="1C7306AA" w14:textId="77777777" w:rsidR="006C7327" w:rsidRDefault="006C7327" w:rsidP="006C7327">
      <w:r>
        <w:rPr>
          <w:rFonts w:ascii="Trebuchet MS" w:hAnsi="Trebuchet MS"/>
          <w:color w:val="000000"/>
          <w:shd w:val="clear" w:color="auto" w:fill="FFFFFF"/>
        </w:rPr>
        <w:t>The </w:t>
      </w:r>
      <w:r>
        <w:rPr>
          <w:rFonts w:ascii="Courier New" w:hAnsi="Courier New" w:cs="Courier New"/>
          <w:color w:val="000000"/>
        </w:rPr>
        <w:t>ContextLoaderListener</w:t>
      </w:r>
      <w:r>
        <w:rPr>
          <w:rFonts w:ascii="Trebuchet MS" w:hAnsi="Trebuchet MS"/>
          <w:color w:val="000000"/>
          <w:shd w:val="clear" w:color="auto" w:fill="FFFFFF"/>
        </w:rPr>
        <w:t> is configured in web.xml as listener and you put that inside a tag as shwon below:</w:t>
      </w:r>
      <w:r>
        <w:rPr>
          <w:rFonts w:ascii="Trebuchet MS" w:hAnsi="Trebuchet MS"/>
          <w:color w:val="000000"/>
        </w:rPr>
        <w:br/>
      </w:r>
      <w:r w:rsidRPr="00421641">
        <w:rPr>
          <w:rStyle w:val="1OutputChar"/>
        </w:rPr>
        <w:t>&lt;listener&gt;</w:t>
      </w:r>
      <w:r w:rsidRPr="00421641">
        <w:rPr>
          <w:rStyle w:val="1OutputChar"/>
        </w:rPr>
        <w:br/>
        <w:t>&lt;listener-class&gt;</w:t>
      </w:r>
      <w:r w:rsidRPr="00421641">
        <w:rPr>
          <w:rStyle w:val="1OutputChar"/>
        </w:rPr>
        <w:br/>
      </w:r>
      <w:r w:rsidRPr="00421641">
        <w:rPr>
          <w:rStyle w:val="1OutputChar"/>
          <w:color w:val="FF0000"/>
        </w:rPr>
        <w:t>org.springframework.web.context.ContextLoaderListener</w:t>
      </w:r>
      <w:r w:rsidRPr="00421641">
        <w:rPr>
          <w:rStyle w:val="1OutputChar"/>
        </w:rPr>
        <w:br/>
        <w:t>&lt;/listener-class&gt;</w:t>
      </w:r>
      <w:r w:rsidRPr="00421641">
        <w:rPr>
          <w:rStyle w:val="1OutputChar"/>
        </w:rPr>
        <w:br/>
        <w:t>&lt;/listener&gt;</w:t>
      </w:r>
      <w:r>
        <w:rPr>
          <w:rFonts w:ascii="Trebuchet MS" w:hAnsi="Trebuchet MS"/>
          <w:color w:val="000000"/>
        </w:rPr>
        <w:br/>
      </w:r>
      <w:r>
        <w:rPr>
          <w:rFonts w:ascii="Trebuchet MS" w:hAnsi="Trebuchet MS"/>
          <w:color w:val="000000"/>
        </w:rPr>
        <w:br/>
      </w:r>
      <w:r>
        <w:rPr>
          <w:rFonts w:ascii="Trebuchet MS" w:hAnsi="Trebuchet MS"/>
          <w:color w:val="000000"/>
          <w:shd w:val="clear" w:color="auto" w:fill="FFFFFF"/>
        </w:rPr>
        <w:t>When the Spring MVC web application is deployed, Servlet container created an instance of </w:t>
      </w:r>
      <w:r>
        <w:rPr>
          <w:rFonts w:ascii="Courier New" w:hAnsi="Courier New" w:cs="Courier New"/>
          <w:color w:val="000000"/>
        </w:rPr>
        <w:t>ContextLoaderListener</w:t>
      </w:r>
      <w:r>
        <w:rPr>
          <w:rFonts w:ascii="Trebuchet MS" w:hAnsi="Trebuchet MS"/>
          <w:color w:val="000000"/>
          <w:shd w:val="clear" w:color="auto" w:fill="FFFFFF"/>
        </w:rPr>
        <w:t> class which loads the Spring's WebApplicationContext</w:t>
      </w:r>
      <w:r>
        <w:rPr>
          <w:rFonts w:ascii="Trebuchet MS" w:hAnsi="Trebuchet MS"/>
          <w:color w:val="000000"/>
        </w:rPr>
        <w:br/>
      </w:r>
      <w:r>
        <w:rPr>
          <w:rFonts w:ascii="Trebuchet MS" w:hAnsi="Trebuchet MS"/>
          <w:color w:val="000000"/>
        </w:rPr>
        <w:br/>
      </w:r>
    </w:p>
    <w:p w14:paraId="03D35B8A" w14:textId="77777777" w:rsidR="006C7327" w:rsidRPr="005D5950" w:rsidRDefault="006C7327" w:rsidP="008151C9">
      <w:pPr>
        <w:pStyle w:val="Heading30"/>
        <w:rPr>
          <w:rStyle w:val="Heading3Char0"/>
          <w:b/>
        </w:rPr>
      </w:pPr>
      <w:r w:rsidRPr="005D5950">
        <w:rPr>
          <w:rStyle w:val="Heading3Char0"/>
          <w:b/>
        </w:rPr>
        <w:t>What is the @Controller annotation used for? How can you create a controller without an annotation? (</w:t>
      </w:r>
      <w:hyperlink r:id="rId274" w:tgtFrame="_blank" w:history="1">
        <w:r w:rsidRPr="005D5950">
          <w:rPr>
            <w:rStyle w:val="Heading3Char0"/>
            <w:b/>
          </w:rPr>
          <w:t>answer</w:t>
        </w:r>
      </w:hyperlink>
      <w:r w:rsidRPr="005D5950">
        <w:rPr>
          <w:rStyle w:val="Heading3Char0"/>
          <w:b/>
        </w:rPr>
        <w:t>)</w:t>
      </w:r>
    </w:p>
    <w:p w14:paraId="5E6B5DF3" w14:textId="64BAD42F" w:rsidR="006C7327" w:rsidRDefault="006C7327" w:rsidP="006C7327">
      <w:pPr>
        <w:rPr>
          <w:rFonts w:ascii="Trebuchet MS" w:hAnsi="Trebuchet MS"/>
          <w:color w:val="000000"/>
        </w:rPr>
      </w:pPr>
      <w:r>
        <w:rPr>
          <w:rFonts w:ascii="Trebuchet MS" w:hAnsi="Trebuchet MS"/>
          <w:color w:val="000000"/>
          <w:shd w:val="clear" w:color="auto" w:fill="FFFFFF"/>
        </w:rPr>
        <w:t>The </w:t>
      </w:r>
      <w:r>
        <w:rPr>
          <w:rFonts w:ascii="Courier New" w:hAnsi="Courier New" w:cs="Courier New"/>
          <w:color w:val="000000"/>
        </w:rPr>
        <w:t>@Controller</w:t>
      </w:r>
      <w:r>
        <w:rPr>
          <w:rFonts w:ascii="Trebuchet MS" w:hAnsi="Trebuchet MS"/>
          <w:color w:val="000000"/>
          <w:shd w:val="clear" w:color="auto" w:fill="FFFFFF"/>
        </w:rPr>
        <w:t> is a Spring MVC annotation to define Controller but in reality, it's just a stereotype annotation. You can even create a controller without </w:t>
      </w:r>
      <w:r>
        <w:rPr>
          <w:rFonts w:ascii="Courier New" w:hAnsi="Courier New" w:cs="Courier New"/>
          <w:color w:val="000000"/>
        </w:rPr>
        <w:t>@Controller</w:t>
      </w:r>
      <w:r>
        <w:rPr>
          <w:rFonts w:ascii="Trebuchet MS" w:hAnsi="Trebuchet MS"/>
          <w:color w:val="000000"/>
          <w:shd w:val="clear" w:color="auto" w:fill="FFFFFF"/>
        </w:rPr>
        <w:t> by annotating the Spring MVC Controller classes using </w:t>
      </w:r>
      <w:r>
        <w:rPr>
          <w:rFonts w:ascii="Courier New" w:hAnsi="Courier New" w:cs="Courier New"/>
          <w:color w:val="000000"/>
        </w:rPr>
        <w:t>@Component</w:t>
      </w:r>
      <w:r>
        <w:rPr>
          <w:rFonts w:ascii="Trebuchet MS" w:hAnsi="Trebuchet MS"/>
          <w:color w:val="000000"/>
          <w:shd w:val="clear" w:color="auto" w:fill="FFFFFF"/>
        </w:rPr>
        <w:t xml:space="preserve"> annotation. </w:t>
      </w:r>
      <w:r w:rsidRPr="003264AC">
        <w:rPr>
          <w:rFonts w:ascii="Trebuchet MS" w:hAnsi="Trebuchet MS"/>
          <w:b/>
          <w:bCs/>
          <w:color w:val="DF1010" w:themeColor="accent1" w:themeShade="BF"/>
          <w:shd w:val="clear" w:color="auto" w:fill="FFFFFF"/>
        </w:rPr>
        <w:t xml:space="preserve">The real job is done </w:t>
      </w:r>
      <w:r w:rsidR="00A92E02" w:rsidRPr="003264AC">
        <w:rPr>
          <w:rFonts w:ascii="Trebuchet MS" w:hAnsi="Trebuchet MS"/>
          <w:b/>
          <w:bCs/>
          <w:color w:val="DF1010" w:themeColor="accent1" w:themeShade="BF"/>
          <w:shd w:val="clear" w:color="auto" w:fill="FFFFFF"/>
        </w:rPr>
        <w:t>by</w:t>
      </w:r>
      <w:r w:rsidRPr="003264AC">
        <w:rPr>
          <w:rFonts w:ascii="Trebuchet MS" w:hAnsi="Trebuchet MS"/>
          <w:b/>
          <w:bCs/>
          <w:color w:val="DF1010" w:themeColor="accent1" w:themeShade="BF"/>
          <w:shd w:val="clear" w:color="auto" w:fill="FFFFFF"/>
        </w:rPr>
        <w:t> </w:t>
      </w:r>
      <w:r w:rsidRPr="003264AC">
        <w:rPr>
          <w:rStyle w:val="3BlueChar"/>
        </w:rPr>
        <w:t>@RequestMapping</w:t>
      </w:r>
      <w:r w:rsidRPr="003264AC">
        <w:rPr>
          <w:rFonts w:ascii="Trebuchet MS" w:hAnsi="Trebuchet MS"/>
          <w:b/>
          <w:bCs/>
          <w:color w:val="DF1010" w:themeColor="accent1" w:themeShade="BF"/>
          <w:shd w:val="clear" w:color="auto" w:fill="FFFFFF"/>
        </w:rPr>
        <w:t> </w:t>
      </w:r>
      <w:r w:rsidR="00A92E02" w:rsidRPr="003264AC">
        <w:rPr>
          <w:rFonts w:ascii="Trebuchet MS" w:hAnsi="Trebuchet MS"/>
          <w:b/>
          <w:bCs/>
          <w:color w:val="DF1010" w:themeColor="accent1" w:themeShade="BF"/>
          <w:shd w:val="clear" w:color="auto" w:fill="FFFFFF"/>
        </w:rPr>
        <w:t>– it will maps request to perticluar matched method</w:t>
      </w:r>
      <w:r>
        <w:rPr>
          <w:rFonts w:ascii="Trebuchet MS" w:hAnsi="Trebuchet MS"/>
          <w:color w:val="000000"/>
          <w:shd w:val="clear" w:color="auto" w:fill="FFFFFF"/>
        </w:rPr>
        <w:t>.</w:t>
      </w:r>
    </w:p>
    <w:p w14:paraId="5800228B" w14:textId="77777777" w:rsidR="006C7327" w:rsidRDefault="006C7327" w:rsidP="00CF6FF0">
      <w:pPr>
        <w:spacing w:after="0"/>
      </w:pPr>
    </w:p>
    <w:p w14:paraId="183A2496" w14:textId="77777777" w:rsidR="006C7327" w:rsidRDefault="006C7327" w:rsidP="008151C9">
      <w:pPr>
        <w:pStyle w:val="Heading30"/>
        <w:rPr>
          <w:color w:val="000000"/>
          <w:shd w:val="clear" w:color="auto" w:fill="FFFFFF"/>
        </w:rPr>
      </w:pPr>
      <w:r w:rsidRPr="003A6542">
        <w:t>How is an incoming request mapped to a controller and mapped to a method?</w:t>
      </w:r>
      <w:r>
        <w:rPr>
          <w:color w:val="000000"/>
        </w:rPr>
        <w:t> </w:t>
      </w:r>
      <w:r>
        <w:rPr>
          <w:color w:val="000000"/>
          <w:shd w:val="clear" w:color="auto" w:fill="FFFFFF"/>
        </w:rPr>
        <w:t>(</w:t>
      </w:r>
      <w:hyperlink r:id="rId275" w:tgtFrame="_blank" w:history="1">
        <w:r>
          <w:rPr>
            <w:rStyle w:val="Hyperlink"/>
            <w:color w:val="660099"/>
          </w:rPr>
          <w:t>answer</w:t>
        </w:r>
      </w:hyperlink>
      <w:r>
        <w:rPr>
          <w:color w:val="000000"/>
          <w:shd w:val="clear" w:color="auto" w:fill="FFFFFF"/>
        </w:rPr>
        <w:t>)</w:t>
      </w:r>
    </w:p>
    <w:p w14:paraId="7F68872C" w14:textId="20A0E12B" w:rsidR="006C7327" w:rsidRDefault="006C7327" w:rsidP="006C7327">
      <w:pPr>
        <w:rPr>
          <w:rFonts w:ascii="Trebuchet MS" w:hAnsi="Trebuchet MS"/>
          <w:color w:val="000000"/>
        </w:rPr>
      </w:pPr>
      <w:r>
        <w:rPr>
          <w:color w:val="000000"/>
        </w:rPr>
        <w:t>S</w:t>
      </w:r>
      <w:r>
        <w:rPr>
          <w:rFonts w:ascii="Trebuchet MS" w:hAnsi="Trebuchet MS"/>
          <w:color w:val="000000"/>
          <w:shd w:val="clear" w:color="auto" w:fill="FFFFFF"/>
        </w:rPr>
        <w:t>ometimes this question is also asked How does </w:t>
      </w:r>
      <w:r>
        <w:rPr>
          <w:rFonts w:ascii="Courier New" w:hAnsi="Courier New" w:cs="Courier New"/>
          <w:color w:val="000000"/>
        </w:rPr>
        <w:t>DispatcherServlet</w:t>
      </w:r>
      <w:r>
        <w:rPr>
          <w:rFonts w:ascii="Trebuchet MS" w:hAnsi="Trebuchet MS"/>
          <w:color w:val="000000"/>
          <w:shd w:val="clear" w:color="auto" w:fill="FFFFFF"/>
        </w:rPr>
        <w:t> knows which Controller should process the request? Well, the answer lies in something called handler mappings.</w:t>
      </w:r>
      <w:r>
        <w:rPr>
          <w:rFonts w:ascii="Trebuchet MS" w:hAnsi="Trebuchet MS"/>
          <w:color w:val="000000"/>
        </w:rPr>
        <w:br/>
      </w:r>
      <w:r>
        <w:rPr>
          <w:rFonts w:ascii="Trebuchet MS" w:hAnsi="Trebuchet MS"/>
          <w:color w:val="000000"/>
        </w:rPr>
        <w:br/>
      </w:r>
      <w:r>
        <w:rPr>
          <w:rFonts w:ascii="Trebuchet MS" w:hAnsi="Trebuchet MS"/>
          <w:color w:val="000000"/>
          <w:shd w:val="clear" w:color="auto" w:fill="FFFFFF"/>
        </w:rPr>
        <w:t xml:space="preserve">Spring uses </w:t>
      </w:r>
      <w:r w:rsidR="00CF6FF0" w:rsidRPr="00CF6FF0">
        <w:rPr>
          <w:rStyle w:val="3BlueChar"/>
        </w:rPr>
        <w:t>HandlerMapping</w:t>
      </w:r>
      <w:r>
        <w:rPr>
          <w:rFonts w:ascii="Trebuchet MS" w:hAnsi="Trebuchet MS"/>
          <w:color w:val="000000"/>
          <w:shd w:val="clear" w:color="auto" w:fill="FFFFFF"/>
        </w:rPr>
        <w:t xml:space="preserve"> to associate controllers with requests, commonly used handler mappings are </w:t>
      </w:r>
      <w:r>
        <w:rPr>
          <w:rFonts w:ascii="Courier New" w:hAnsi="Courier New" w:cs="Courier New"/>
          <w:color w:val="000000"/>
        </w:rPr>
        <w:t>BeanNameUrlHandlerMapping</w:t>
      </w:r>
      <w:r>
        <w:rPr>
          <w:rFonts w:ascii="Trebuchet MS" w:hAnsi="Trebuchet MS"/>
          <w:color w:val="000000"/>
          <w:shd w:val="clear" w:color="auto" w:fill="FFFFFF"/>
        </w:rPr>
        <w:t> and </w:t>
      </w:r>
      <w:r w:rsidR="00836632">
        <w:rPr>
          <w:rFonts w:ascii="Courier New" w:hAnsi="Courier New" w:cs="Courier New"/>
          <w:color w:val="000000"/>
        </w:rPr>
        <w:t>SimpleUrlHandlerMapping</w:t>
      </w:r>
      <w:r w:rsidR="00836632">
        <w:rPr>
          <w:rFonts w:ascii="Trebuchet MS" w:hAnsi="Trebuchet MS"/>
          <w:color w:val="000000"/>
          <w:shd w:val="clear" w:color="auto" w:fill="FFFFFF"/>
        </w:rPr>
        <w:t>.</w:t>
      </w:r>
      <w:r w:rsidR="00836632">
        <w:t xml:space="preserve"> (</w:t>
      </w:r>
      <w:r w:rsidR="00836632" w:rsidRPr="00BB248C">
        <w:rPr>
          <w:rStyle w:val="0SyntaxChar"/>
        </w:rPr>
        <w:t xml:space="preserve">Bean </w:t>
      </w:r>
      <w:r w:rsidR="00836632" w:rsidRPr="00BB248C">
        <w:rPr>
          <w:rStyle w:val="0SyntaxChar"/>
        </w:rPr>
        <w:sym w:font="Wingdings" w:char="F0E0"/>
      </w:r>
      <w:r w:rsidR="00836632" w:rsidRPr="00BB248C">
        <w:rPr>
          <w:rStyle w:val="0SyntaxChar"/>
        </w:rPr>
        <w:t xml:space="preserve"> Class </w:t>
      </w:r>
      <w:r w:rsidR="00836632" w:rsidRPr="00BB248C">
        <w:rPr>
          <w:rStyle w:val="0SyntaxChar"/>
        </w:rPr>
        <w:sym w:font="Wingdings" w:char="F0E0"/>
      </w:r>
      <w:r w:rsidR="00836632" w:rsidRPr="00BB248C">
        <w:rPr>
          <w:rStyle w:val="0SyntaxChar"/>
        </w:rPr>
        <w:t xml:space="preserve"> URL</w:t>
      </w:r>
      <w:r w:rsidR="00836632">
        <w:t>)</w:t>
      </w:r>
      <w:r>
        <w:rPr>
          <w:rFonts w:ascii="Trebuchet MS" w:hAnsi="Trebuchet MS"/>
          <w:color w:val="000000"/>
        </w:rPr>
        <w:br/>
      </w:r>
      <w:r>
        <w:rPr>
          <w:rFonts w:ascii="Trebuchet MS" w:hAnsi="Trebuchet MS"/>
          <w:color w:val="000000"/>
        </w:rPr>
        <w:br/>
      </w:r>
      <w:r>
        <w:rPr>
          <w:rFonts w:ascii="Trebuchet MS" w:hAnsi="Trebuchet MS"/>
          <w:color w:val="000000"/>
          <w:shd w:val="clear" w:color="auto" w:fill="FFFFFF"/>
        </w:rPr>
        <w:t>In </w:t>
      </w:r>
      <w:r>
        <w:rPr>
          <w:rFonts w:ascii="Courier New" w:hAnsi="Courier New" w:cs="Courier New"/>
          <w:color w:val="000000"/>
        </w:rPr>
        <w:t>BeanNameUrlHandlerMapping</w:t>
      </w:r>
      <w:r>
        <w:rPr>
          <w:rFonts w:ascii="Trebuchet MS" w:hAnsi="Trebuchet MS"/>
          <w:color w:val="000000"/>
          <w:shd w:val="clear" w:color="auto" w:fill="FFFFFF"/>
        </w:rPr>
        <w:t>, when the request url matches the name of the bean, the class in the bean definition is the controller that will handle the request.</w:t>
      </w:r>
      <w:r>
        <w:rPr>
          <w:rFonts w:ascii="Trebuchet MS" w:hAnsi="Trebuchet MS"/>
          <w:color w:val="000000"/>
        </w:rPr>
        <w:br/>
      </w:r>
      <w:r>
        <w:rPr>
          <w:rFonts w:ascii="Trebuchet MS" w:hAnsi="Trebuchet MS"/>
          <w:color w:val="000000"/>
        </w:rPr>
        <w:br/>
      </w:r>
      <w:r>
        <w:rPr>
          <w:rFonts w:ascii="Trebuchet MS" w:hAnsi="Trebuchet MS"/>
          <w:color w:val="000000"/>
          <w:shd w:val="clear" w:color="auto" w:fill="FFFFFF"/>
        </w:rPr>
        <w:t>On the other hand, In </w:t>
      </w:r>
      <w:r>
        <w:rPr>
          <w:rFonts w:ascii="Courier New" w:hAnsi="Courier New" w:cs="Courier New"/>
          <w:color w:val="000000"/>
        </w:rPr>
        <w:t>SimpleUrlHandlerMapping</w:t>
      </w:r>
      <w:r>
        <w:rPr>
          <w:rFonts w:ascii="Trebuchet MS" w:hAnsi="Trebuchet MS"/>
          <w:color w:val="000000"/>
          <w:shd w:val="clear" w:color="auto" w:fill="FFFFFF"/>
        </w:rPr>
        <w:t>, the mapping is more explicit. You can specify the number of URLs and each URL can be explicitly associated with a controller.</w:t>
      </w:r>
      <w:r>
        <w:rPr>
          <w:rFonts w:ascii="Trebuchet MS" w:hAnsi="Trebuchet MS"/>
          <w:color w:val="000000"/>
        </w:rPr>
        <w:br/>
      </w:r>
      <w:r>
        <w:rPr>
          <w:rFonts w:ascii="Trebuchet MS" w:hAnsi="Trebuchet MS"/>
          <w:color w:val="000000"/>
        </w:rPr>
        <w:br/>
      </w:r>
      <w:r>
        <w:rPr>
          <w:rFonts w:ascii="Trebuchet MS" w:hAnsi="Trebuchet MS"/>
          <w:color w:val="000000"/>
          <w:shd w:val="clear" w:color="auto" w:fill="FFFFFF"/>
        </w:rPr>
        <w:t>Btw, if you are using annotations to configure Spring MVC, which you should then </w:t>
      </w:r>
      <w:r>
        <w:rPr>
          <w:rFonts w:ascii="Courier New" w:hAnsi="Courier New" w:cs="Courier New"/>
          <w:color w:val="000000"/>
        </w:rPr>
        <w:t>@RequestMapping</w:t>
      </w:r>
      <w:r>
        <w:rPr>
          <w:rFonts w:ascii="Trebuchet MS" w:hAnsi="Trebuchet MS"/>
          <w:color w:val="000000"/>
          <w:shd w:val="clear" w:color="auto" w:fill="FFFFFF"/>
        </w:rPr>
        <w:t> annotations is used to map an incoming request to a controller and a handler method.</w:t>
      </w:r>
      <w:r>
        <w:rPr>
          <w:rFonts w:ascii="Trebuchet MS" w:hAnsi="Trebuchet MS"/>
          <w:color w:val="000000"/>
        </w:rPr>
        <w:br/>
      </w:r>
    </w:p>
    <w:p w14:paraId="6816B1B8" w14:textId="77777777" w:rsidR="006C7327" w:rsidRDefault="006C7327" w:rsidP="008151C9">
      <w:pPr>
        <w:pStyle w:val="Heading30"/>
      </w:pPr>
      <w:r w:rsidRPr="002F7A84">
        <w:lastRenderedPageBreak/>
        <w:t>What are some of the valid return types of a controller method? (answer)</w:t>
      </w:r>
    </w:p>
    <w:p w14:paraId="49ACE118" w14:textId="77777777" w:rsidR="006C7327" w:rsidRPr="002F7A84" w:rsidRDefault="006C7327" w:rsidP="00502C5F">
      <w:pPr>
        <w:spacing w:after="0"/>
      </w:pPr>
      <w:r>
        <w:t>T</w:t>
      </w:r>
      <w:r w:rsidRPr="002F7A84">
        <w:t>here are many return types are available for a controller method in Spring MVC which is annotated by @RequestMapping inside the controller. Some of the popular ones are:</w:t>
      </w:r>
    </w:p>
    <w:tbl>
      <w:tblPr>
        <w:tblStyle w:val="TableGrid"/>
        <w:tblW w:w="0" w:type="auto"/>
        <w:tblInd w:w="175" w:type="dxa"/>
        <w:tblLook w:val="04A0" w:firstRow="1" w:lastRow="0" w:firstColumn="1" w:lastColumn="0" w:noHBand="0" w:noVBand="1"/>
      </w:tblPr>
      <w:tblGrid>
        <w:gridCol w:w="4088"/>
        <w:gridCol w:w="3793"/>
      </w:tblGrid>
      <w:tr w:rsidR="00024F31" w:rsidRPr="00024F31" w14:paraId="683F8DCA" w14:textId="77777777" w:rsidTr="00296AF3">
        <w:trPr>
          <w:trHeight w:val="281"/>
        </w:trPr>
        <w:tc>
          <w:tcPr>
            <w:tcW w:w="4088" w:type="dxa"/>
          </w:tcPr>
          <w:p w14:paraId="42F4B49E" w14:textId="77777777" w:rsidR="00024F31" w:rsidRPr="00024F31" w:rsidRDefault="00024F31" w:rsidP="00024F31">
            <w:pPr>
              <w:spacing w:after="0"/>
              <w:rPr>
                <w:rFonts w:ascii="Consolas" w:hAnsi="Consolas"/>
                <w:b/>
              </w:rPr>
            </w:pPr>
            <w:r w:rsidRPr="00024F31">
              <w:rPr>
                <w:rFonts w:ascii="Consolas" w:hAnsi="Consolas"/>
                <w:b/>
              </w:rPr>
              <w:t>String</w:t>
            </w:r>
            <w:r w:rsidRPr="00024F31">
              <w:rPr>
                <w:rFonts w:ascii="Consolas" w:hAnsi="Consolas"/>
                <w:b/>
              </w:rPr>
              <w:tab/>
            </w:r>
          </w:p>
        </w:tc>
        <w:tc>
          <w:tcPr>
            <w:tcW w:w="3793" w:type="dxa"/>
          </w:tcPr>
          <w:p w14:paraId="40C1DCC7" w14:textId="27A68A19" w:rsidR="00024F31" w:rsidRPr="00024F31" w:rsidRDefault="00024F31" w:rsidP="00024F31">
            <w:pPr>
              <w:spacing w:after="0"/>
              <w:ind w:left="360"/>
              <w:rPr>
                <w:rStyle w:val="0SyntaxPinkChar"/>
              </w:rPr>
            </w:pPr>
            <w:r w:rsidRPr="00024F31">
              <w:rPr>
                <w:rStyle w:val="0SyntaxPinkChar"/>
              </w:rPr>
              <w:t>only view name</w:t>
            </w:r>
          </w:p>
        </w:tc>
      </w:tr>
      <w:tr w:rsidR="00024F31" w:rsidRPr="00024F31" w14:paraId="43288848" w14:textId="77777777" w:rsidTr="00296AF3">
        <w:trPr>
          <w:trHeight w:val="288"/>
        </w:trPr>
        <w:tc>
          <w:tcPr>
            <w:tcW w:w="4088" w:type="dxa"/>
          </w:tcPr>
          <w:p w14:paraId="692F73DE" w14:textId="77777777" w:rsidR="00024F31" w:rsidRPr="00024F31" w:rsidRDefault="00024F31" w:rsidP="00024F31">
            <w:pPr>
              <w:spacing w:after="0"/>
              <w:rPr>
                <w:rFonts w:ascii="Consolas" w:hAnsi="Consolas"/>
                <w:b/>
              </w:rPr>
            </w:pPr>
            <w:r w:rsidRPr="00024F31">
              <w:rPr>
                <w:rFonts w:ascii="Consolas" w:hAnsi="Consolas"/>
                <w:b/>
              </w:rPr>
              <w:t>Void</w:t>
            </w:r>
            <w:r w:rsidRPr="00024F31">
              <w:rPr>
                <w:rFonts w:ascii="Consolas" w:hAnsi="Consolas"/>
                <w:b/>
              </w:rPr>
              <w:tab/>
            </w:r>
          </w:p>
        </w:tc>
        <w:tc>
          <w:tcPr>
            <w:tcW w:w="3793" w:type="dxa"/>
          </w:tcPr>
          <w:p w14:paraId="5C7D04A8" w14:textId="77777777" w:rsidR="00024F31" w:rsidRPr="00024F31" w:rsidRDefault="00024F31" w:rsidP="00024F31">
            <w:pPr>
              <w:spacing w:after="0"/>
              <w:ind w:left="360"/>
              <w:rPr>
                <w:rFonts w:ascii="Consolas" w:hAnsi="Consolas"/>
                <w:b/>
              </w:rPr>
            </w:pPr>
          </w:p>
        </w:tc>
      </w:tr>
      <w:tr w:rsidR="00024F31" w:rsidRPr="00024F31" w14:paraId="4E1EEE40" w14:textId="77777777" w:rsidTr="00296AF3">
        <w:trPr>
          <w:trHeight w:val="281"/>
        </w:trPr>
        <w:tc>
          <w:tcPr>
            <w:tcW w:w="4088" w:type="dxa"/>
          </w:tcPr>
          <w:p w14:paraId="0501178A" w14:textId="77777777" w:rsidR="00024F31" w:rsidRPr="00024F31" w:rsidRDefault="00024F31" w:rsidP="00024F31">
            <w:pPr>
              <w:spacing w:after="0"/>
              <w:rPr>
                <w:rFonts w:ascii="Consolas" w:hAnsi="Consolas"/>
                <w:b/>
              </w:rPr>
            </w:pPr>
            <w:r w:rsidRPr="00024F31">
              <w:rPr>
                <w:rFonts w:ascii="Consolas" w:hAnsi="Consolas"/>
                <w:b/>
              </w:rPr>
              <w:t>View</w:t>
            </w:r>
            <w:r w:rsidRPr="00024F31">
              <w:rPr>
                <w:rFonts w:ascii="Consolas" w:hAnsi="Consolas"/>
                <w:b/>
              </w:rPr>
              <w:tab/>
            </w:r>
          </w:p>
        </w:tc>
        <w:tc>
          <w:tcPr>
            <w:tcW w:w="3793" w:type="dxa"/>
          </w:tcPr>
          <w:p w14:paraId="15F0B365" w14:textId="571A60EE" w:rsidR="00024F31" w:rsidRPr="00024F31" w:rsidRDefault="00024F31" w:rsidP="00024F31">
            <w:pPr>
              <w:spacing w:after="0"/>
              <w:ind w:left="360"/>
              <w:rPr>
                <w:rStyle w:val="0SyntaxPinkChar"/>
              </w:rPr>
            </w:pPr>
            <w:r w:rsidRPr="00024F31">
              <w:rPr>
                <w:rStyle w:val="0SyntaxPinkChar"/>
              </w:rPr>
              <w:t>only view name</w:t>
            </w:r>
          </w:p>
        </w:tc>
      </w:tr>
      <w:tr w:rsidR="00024F31" w:rsidRPr="00024F31" w14:paraId="37F993AC" w14:textId="77777777" w:rsidTr="00296AF3">
        <w:trPr>
          <w:trHeight w:val="281"/>
        </w:trPr>
        <w:tc>
          <w:tcPr>
            <w:tcW w:w="4088" w:type="dxa"/>
          </w:tcPr>
          <w:p w14:paraId="13A6EECF" w14:textId="77777777" w:rsidR="00024F31" w:rsidRPr="00024F31" w:rsidRDefault="00024F31" w:rsidP="00024F31">
            <w:pPr>
              <w:spacing w:after="0"/>
              <w:rPr>
                <w:rFonts w:ascii="Consolas" w:hAnsi="Consolas"/>
                <w:b/>
              </w:rPr>
            </w:pPr>
            <w:r w:rsidRPr="00024F31">
              <w:rPr>
                <w:rFonts w:ascii="Consolas" w:hAnsi="Consolas"/>
                <w:b/>
              </w:rPr>
              <w:t>ModelAndView (Class)</w:t>
            </w:r>
            <w:r w:rsidRPr="00024F31">
              <w:rPr>
                <w:rFonts w:ascii="Consolas" w:hAnsi="Consolas"/>
                <w:b/>
              </w:rPr>
              <w:tab/>
            </w:r>
          </w:p>
        </w:tc>
        <w:tc>
          <w:tcPr>
            <w:tcW w:w="3793" w:type="dxa"/>
          </w:tcPr>
          <w:p w14:paraId="062441B6" w14:textId="3BBE9F32" w:rsidR="00024F31" w:rsidRPr="00024F31" w:rsidRDefault="00024F31" w:rsidP="00024F31">
            <w:pPr>
              <w:spacing w:after="0"/>
              <w:ind w:left="360"/>
              <w:rPr>
                <w:rStyle w:val="0SyntaxPinkChar"/>
              </w:rPr>
            </w:pPr>
            <w:r w:rsidRPr="007F7647">
              <w:rPr>
                <w:rStyle w:val="0BlueChar"/>
              </w:rPr>
              <w:t>addObject</w:t>
            </w:r>
            <w:r w:rsidRPr="00024F31">
              <w:rPr>
                <w:rStyle w:val="0SyntaxPinkChar"/>
              </w:rPr>
              <w:t xml:space="preserve">(K,V), </w:t>
            </w:r>
            <w:r w:rsidRPr="007F7647">
              <w:rPr>
                <w:rStyle w:val="0BlueChar"/>
              </w:rPr>
              <w:t>setViewName</w:t>
            </w:r>
            <w:r w:rsidRPr="00024F31">
              <w:rPr>
                <w:rStyle w:val="0SyntaxPinkChar"/>
              </w:rPr>
              <w:t>()</w:t>
            </w:r>
          </w:p>
        </w:tc>
      </w:tr>
      <w:tr w:rsidR="00024F31" w:rsidRPr="00024F31" w14:paraId="2A5BB4D0" w14:textId="77777777" w:rsidTr="00296AF3">
        <w:trPr>
          <w:trHeight w:val="281"/>
        </w:trPr>
        <w:tc>
          <w:tcPr>
            <w:tcW w:w="4088" w:type="dxa"/>
          </w:tcPr>
          <w:p w14:paraId="7CA2FBEE" w14:textId="77777777" w:rsidR="00024F31" w:rsidRPr="00024F31" w:rsidRDefault="00024F31" w:rsidP="00024F31">
            <w:pPr>
              <w:spacing w:after="0"/>
              <w:rPr>
                <w:rFonts w:ascii="Consolas" w:hAnsi="Consolas"/>
                <w:b/>
              </w:rPr>
            </w:pPr>
            <w:r w:rsidRPr="00024F31">
              <w:rPr>
                <w:rFonts w:ascii="Consolas" w:hAnsi="Consolas"/>
                <w:b/>
              </w:rPr>
              <w:t>Model (Interface)</w:t>
            </w:r>
            <w:r w:rsidRPr="00024F31">
              <w:rPr>
                <w:rFonts w:ascii="Consolas" w:hAnsi="Consolas"/>
                <w:b/>
              </w:rPr>
              <w:tab/>
            </w:r>
          </w:p>
        </w:tc>
        <w:tc>
          <w:tcPr>
            <w:tcW w:w="3793" w:type="dxa"/>
          </w:tcPr>
          <w:p w14:paraId="13A7E07C" w14:textId="6AD6CACB" w:rsidR="00024F31" w:rsidRPr="00024F31" w:rsidRDefault="00024F31" w:rsidP="00024F31">
            <w:pPr>
              <w:spacing w:after="0"/>
              <w:ind w:left="360"/>
              <w:rPr>
                <w:rStyle w:val="0SyntaxPinkChar"/>
              </w:rPr>
            </w:pPr>
            <w:r w:rsidRPr="00024F31">
              <w:rPr>
                <w:rStyle w:val="0SyntaxPinkChar"/>
              </w:rPr>
              <w:t>Only Model Object</w:t>
            </w:r>
          </w:p>
        </w:tc>
      </w:tr>
      <w:tr w:rsidR="00024F31" w:rsidRPr="00024F31" w14:paraId="10F59779" w14:textId="77777777" w:rsidTr="00296AF3">
        <w:trPr>
          <w:trHeight w:val="288"/>
        </w:trPr>
        <w:tc>
          <w:tcPr>
            <w:tcW w:w="4088" w:type="dxa"/>
          </w:tcPr>
          <w:p w14:paraId="1B345925" w14:textId="77777777" w:rsidR="00024F31" w:rsidRPr="00024F31" w:rsidRDefault="00024F31" w:rsidP="00024F31">
            <w:pPr>
              <w:spacing w:after="0"/>
              <w:rPr>
                <w:rFonts w:ascii="Consolas" w:hAnsi="Consolas"/>
                <w:b/>
              </w:rPr>
            </w:pPr>
            <w:r w:rsidRPr="00024F31">
              <w:rPr>
                <w:rFonts w:ascii="Consolas" w:hAnsi="Consolas"/>
                <w:b/>
              </w:rPr>
              <w:t>Map</w:t>
            </w:r>
            <w:r w:rsidRPr="00024F31">
              <w:rPr>
                <w:rFonts w:ascii="Consolas" w:hAnsi="Consolas"/>
                <w:b/>
              </w:rPr>
              <w:tab/>
            </w:r>
            <w:r w:rsidRPr="00024F31">
              <w:rPr>
                <w:rFonts w:ascii="Consolas" w:hAnsi="Consolas"/>
                <w:b/>
              </w:rPr>
              <w:tab/>
            </w:r>
            <w:r w:rsidRPr="00024F31">
              <w:rPr>
                <w:rFonts w:ascii="Consolas" w:hAnsi="Consolas"/>
                <w:b/>
              </w:rPr>
              <w:tab/>
            </w:r>
            <w:r w:rsidRPr="00024F31">
              <w:rPr>
                <w:rFonts w:ascii="Consolas" w:hAnsi="Consolas"/>
                <w:b/>
              </w:rPr>
              <w:tab/>
            </w:r>
          </w:p>
        </w:tc>
        <w:tc>
          <w:tcPr>
            <w:tcW w:w="3793" w:type="dxa"/>
          </w:tcPr>
          <w:p w14:paraId="424CA227" w14:textId="54ED64AD" w:rsidR="00024F31" w:rsidRPr="00024F31" w:rsidRDefault="00024F31" w:rsidP="00024F31">
            <w:pPr>
              <w:spacing w:after="0"/>
              <w:ind w:left="360"/>
              <w:rPr>
                <w:rFonts w:ascii="Consolas" w:hAnsi="Consolas"/>
                <w:b/>
              </w:rPr>
            </w:pPr>
            <w:r w:rsidRPr="00024F31">
              <w:rPr>
                <w:rStyle w:val="0SyntaxPinkChar"/>
              </w:rPr>
              <w:t>JSON data</w:t>
            </w:r>
          </w:p>
        </w:tc>
      </w:tr>
      <w:tr w:rsidR="00024F31" w:rsidRPr="00024F31" w14:paraId="769C76A9" w14:textId="77777777" w:rsidTr="00296AF3">
        <w:trPr>
          <w:trHeight w:val="281"/>
        </w:trPr>
        <w:tc>
          <w:tcPr>
            <w:tcW w:w="4088" w:type="dxa"/>
          </w:tcPr>
          <w:p w14:paraId="38C0C69D" w14:textId="77777777" w:rsidR="00024F31" w:rsidRPr="00024F31" w:rsidRDefault="00024F31" w:rsidP="00024F31">
            <w:pPr>
              <w:spacing w:after="0"/>
              <w:rPr>
                <w:rFonts w:ascii="Consolas" w:hAnsi="Consolas"/>
                <w:b/>
              </w:rPr>
            </w:pPr>
            <w:r w:rsidRPr="00024F31">
              <w:rPr>
                <w:rFonts w:ascii="Consolas" w:hAnsi="Consolas"/>
                <w:b/>
              </w:rPr>
              <w:t xml:space="preserve">HttpEntity&lt;?&gt; or ResponseEntity&lt;?&gt; </w:t>
            </w:r>
          </w:p>
        </w:tc>
        <w:tc>
          <w:tcPr>
            <w:tcW w:w="3793" w:type="dxa"/>
          </w:tcPr>
          <w:p w14:paraId="56903DB7" w14:textId="64A66A22" w:rsidR="00024F31" w:rsidRPr="00024F31" w:rsidRDefault="00024F31" w:rsidP="00024F31">
            <w:pPr>
              <w:spacing w:after="0"/>
              <w:ind w:left="360"/>
              <w:rPr>
                <w:rStyle w:val="0SyntaxPinkChar"/>
              </w:rPr>
            </w:pPr>
            <w:r w:rsidRPr="00024F31">
              <w:rPr>
                <w:rStyle w:val="0SyntaxPinkChar"/>
              </w:rPr>
              <w:t>Body, HTTPStatus</w:t>
            </w:r>
          </w:p>
        </w:tc>
      </w:tr>
      <w:tr w:rsidR="00024F31" w:rsidRPr="00024F31" w14:paraId="3A002C26" w14:textId="77777777" w:rsidTr="00296AF3">
        <w:trPr>
          <w:trHeight w:val="281"/>
        </w:trPr>
        <w:tc>
          <w:tcPr>
            <w:tcW w:w="4088" w:type="dxa"/>
          </w:tcPr>
          <w:p w14:paraId="6B8121C9" w14:textId="77777777" w:rsidR="00024F31" w:rsidRPr="00024F31" w:rsidRDefault="00024F31" w:rsidP="00024F31">
            <w:pPr>
              <w:spacing w:after="0"/>
              <w:rPr>
                <w:rFonts w:ascii="Consolas" w:hAnsi="Consolas"/>
                <w:b/>
              </w:rPr>
            </w:pPr>
            <w:r w:rsidRPr="00024F31">
              <w:rPr>
                <w:rFonts w:ascii="Consolas" w:hAnsi="Consolas"/>
                <w:b/>
              </w:rPr>
              <w:t>HttpHeaders</w:t>
            </w:r>
          </w:p>
        </w:tc>
        <w:tc>
          <w:tcPr>
            <w:tcW w:w="3793" w:type="dxa"/>
          </w:tcPr>
          <w:p w14:paraId="53FA078A" w14:textId="77777777" w:rsidR="00024F31" w:rsidRPr="00024F31" w:rsidRDefault="00024F31" w:rsidP="00024F31">
            <w:pPr>
              <w:spacing w:after="0"/>
              <w:ind w:left="360"/>
              <w:rPr>
                <w:rFonts w:ascii="Consolas" w:hAnsi="Consolas"/>
                <w:b/>
              </w:rPr>
            </w:pPr>
          </w:p>
        </w:tc>
      </w:tr>
    </w:tbl>
    <w:p w14:paraId="18180932" w14:textId="02A471CE" w:rsidR="006C7327" w:rsidRDefault="006C7327" w:rsidP="00914C14">
      <w:pPr>
        <w:spacing w:after="0" w:line="240" w:lineRule="auto"/>
      </w:pPr>
    </w:p>
    <w:p w14:paraId="79AEAFCB" w14:textId="77777777" w:rsidR="00330460" w:rsidRDefault="00330460" w:rsidP="00914C14">
      <w:pPr>
        <w:spacing w:after="0" w:line="240" w:lineRule="auto"/>
      </w:pPr>
    </w:p>
    <w:p w14:paraId="6D2571D8" w14:textId="77777777" w:rsidR="006C7327" w:rsidRDefault="006C7327" w:rsidP="008151C9">
      <w:pPr>
        <w:pStyle w:val="Heading30"/>
      </w:pPr>
      <w:r w:rsidRPr="006304F8">
        <w:t>What is the Model? (answer)</w:t>
      </w:r>
    </w:p>
    <w:p w14:paraId="508D4B87" w14:textId="77777777" w:rsidR="006C7327" w:rsidRDefault="006C7327" w:rsidP="00914C14">
      <w:pPr>
        <w:spacing w:after="0" w:line="240" w:lineRule="auto"/>
      </w:pPr>
      <w:r>
        <w:t xml:space="preserve">Model is </w:t>
      </w:r>
      <w:r w:rsidRPr="006304F8">
        <w:t>a reference to encapsulate data or output for rendering. Model is always created and passed to the view in Spring MVC. If a mapped controller method has Model as a method parameter, then a model instance is automatically injected by Spring framework to that method.</w:t>
      </w:r>
      <w:r w:rsidRPr="006304F8">
        <w:br/>
      </w:r>
      <w:r w:rsidRPr="006304F8">
        <w:br/>
        <w:t>Any attributes set on the injected model are preserved and passed to the View. Here is an example of using Model in Spring MVC:</w:t>
      </w:r>
    </w:p>
    <w:p w14:paraId="57974EC9" w14:textId="77777777" w:rsidR="006C7327" w:rsidRDefault="006C7327" w:rsidP="006C7327">
      <w:pPr>
        <w:pStyle w:val="1Output"/>
      </w:pPr>
      <w:r>
        <w:t>public String personDetail(Model model) {</w:t>
      </w:r>
    </w:p>
    <w:p w14:paraId="62B65F91" w14:textId="77777777" w:rsidR="006C7327" w:rsidRDefault="006C7327" w:rsidP="006C7327">
      <w:pPr>
        <w:pStyle w:val="1Output"/>
      </w:pPr>
      <w:r>
        <w:t>...</w:t>
      </w:r>
    </w:p>
    <w:p w14:paraId="097D22C2" w14:textId="77777777" w:rsidR="006C7327" w:rsidRPr="000A3422" w:rsidRDefault="006C7327" w:rsidP="006C7327">
      <w:pPr>
        <w:pStyle w:val="1Output"/>
        <w:rPr>
          <w:color w:val="00B050"/>
        </w:rPr>
      </w:pPr>
      <w:r w:rsidRPr="000A3422">
        <w:rPr>
          <w:color w:val="00B050"/>
        </w:rPr>
        <w:t>model.addAttribute("name", "Joe");</w:t>
      </w:r>
    </w:p>
    <w:p w14:paraId="20AB213A" w14:textId="77777777" w:rsidR="006C7327" w:rsidRDefault="006C7327" w:rsidP="006C7327">
      <w:pPr>
        <w:pStyle w:val="1Output"/>
      </w:pPr>
      <w:r>
        <w:t>...</w:t>
      </w:r>
    </w:p>
    <w:p w14:paraId="6026831D" w14:textId="77777777" w:rsidR="006C7327" w:rsidRDefault="006C7327" w:rsidP="006C7327">
      <w:pPr>
        <w:pStyle w:val="1Output"/>
      </w:pPr>
      <w:r>
        <w:t>}</w:t>
      </w:r>
    </w:p>
    <w:p w14:paraId="41E22B4E" w14:textId="77777777" w:rsidR="006C7327" w:rsidRDefault="006C7327" w:rsidP="008151C9">
      <w:pPr>
        <w:pStyle w:val="Heading30"/>
      </w:pPr>
      <w:r w:rsidRPr="00AA2902">
        <w:t>What is the purpose of the session scope? (</w:t>
      </w:r>
      <w:hyperlink r:id="rId276" w:anchor="axzz5IZi1jCsQ" w:tgtFrame="_blank" w:history="1">
        <w:r w:rsidRPr="00AA2902">
          <w:rPr>
            <w:rStyle w:val="Hyperlink"/>
          </w:rPr>
          <w:t>answer</w:t>
        </w:r>
      </w:hyperlink>
      <w:r w:rsidRPr="00AA2902">
        <w:t>)</w:t>
      </w:r>
    </w:p>
    <w:p w14:paraId="60E373FC" w14:textId="3553CA84" w:rsidR="006C7327" w:rsidRDefault="006C7327" w:rsidP="006C7327">
      <w:r>
        <w:t>T</w:t>
      </w:r>
      <w:r w:rsidRPr="00AA2902">
        <w:t>he purpose of the session scope is to create an instance of the bean for an HTTP Session. This means the same bean can serve multiple requests if it is scoped in session.</w:t>
      </w:r>
      <w:r w:rsidR="00D2283B">
        <w:t xml:space="preserve"> </w:t>
      </w:r>
      <w:r w:rsidRPr="00AA2902">
        <w:t>You can define the scope of a Spring bean using scope attribute or </w:t>
      </w:r>
      <w:r w:rsidRPr="004E277B">
        <w:rPr>
          <w:rStyle w:val="1OutputChar"/>
          <w:color w:val="FF0000"/>
        </w:rPr>
        <w:t>@Scope</w:t>
      </w:r>
      <w:r w:rsidRPr="004E277B">
        <w:rPr>
          <w:color w:val="FF0000"/>
        </w:rPr>
        <w:t> </w:t>
      </w:r>
      <w:r w:rsidRPr="00AA2902">
        <w:t>annotation in Spring MVC application.</w:t>
      </w:r>
      <w:r w:rsidRPr="00AA2902">
        <w:br/>
      </w:r>
    </w:p>
    <w:p w14:paraId="10E56956" w14:textId="77777777" w:rsidR="006C7327" w:rsidRDefault="006C7327" w:rsidP="008151C9">
      <w:pPr>
        <w:pStyle w:val="Heading30"/>
      </w:pPr>
      <w:r w:rsidRPr="004F286B">
        <w:t>What is the default scope in the web context? (</w:t>
      </w:r>
      <w:hyperlink r:id="rId277" w:tgtFrame="_blank" w:history="1">
        <w:r w:rsidRPr="004F286B">
          <w:rPr>
            <w:rStyle w:val="Hyperlink"/>
          </w:rPr>
          <w:t>answer</w:t>
        </w:r>
      </w:hyperlink>
      <w:r w:rsidRPr="004F286B">
        <w:t>)</w:t>
      </w:r>
    </w:p>
    <w:p w14:paraId="1AC50530" w14:textId="77777777" w:rsidR="00D003ED" w:rsidRDefault="00D003ED" w:rsidP="006C7327">
      <w:r w:rsidRPr="00D003ED">
        <w:t xml:space="preserve">Default scope of bean in spring is </w:t>
      </w:r>
      <w:r w:rsidRPr="00D003ED">
        <w:rPr>
          <w:rStyle w:val="2SyntaxChar"/>
        </w:rPr>
        <w:t>singleton</w:t>
      </w:r>
      <w:r w:rsidRPr="00D003ED">
        <w:t xml:space="preserve"> and it is </w:t>
      </w:r>
      <w:r w:rsidRPr="00D003ED">
        <w:rPr>
          <w:b/>
          <w:bCs/>
          <w:color w:val="DF1010" w:themeColor="accent1" w:themeShade="BF"/>
        </w:rPr>
        <w:t>no different in Web Application context</w:t>
      </w:r>
      <w:r w:rsidRPr="00D003ED">
        <w:rPr>
          <w:color w:val="DF1010" w:themeColor="accent1" w:themeShade="BF"/>
        </w:rPr>
        <w:t xml:space="preserve"> </w:t>
      </w:r>
      <w:r>
        <w:t>.</w:t>
      </w:r>
    </w:p>
    <w:p w14:paraId="3811C264" w14:textId="1F163A3E" w:rsidR="006C7327" w:rsidRDefault="006C7327" w:rsidP="006C7327">
      <w:r w:rsidRPr="004F286B">
        <w:t xml:space="preserve">The other three Web context-aware scopes are a </w:t>
      </w:r>
      <w:r w:rsidRPr="004F286B">
        <w:rPr>
          <w:b/>
        </w:rPr>
        <w:t xml:space="preserve">request, session, and </w:t>
      </w:r>
      <w:r w:rsidR="00BD556E">
        <w:rPr>
          <w:b/>
        </w:rPr>
        <w:t>application</w:t>
      </w:r>
      <w:r w:rsidRPr="004F286B">
        <w:rPr>
          <w:b/>
        </w:rPr>
        <w:t>,</w:t>
      </w:r>
      <w:r w:rsidRPr="004F286B">
        <w:t xml:space="preserve"> which are only available in a web application aware ApplicationContext object</w:t>
      </w:r>
      <w:r>
        <w:t>.</w:t>
      </w:r>
    </w:p>
    <w:p w14:paraId="1C5B36EB" w14:textId="77777777" w:rsidR="006C7327" w:rsidRDefault="006C7327" w:rsidP="00296AF3">
      <w:pPr>
        <w:spacing w:after="0"/>
      </w:pPr>
    </w:p>
    <w:p w14:paraId="72569EDF" w14:textId="77777777" w:rsidR="006C7327" w:rsidRDefault="006C7327" w:rsidP="008151C9">
      <w:pPr>
        <w:pStyle w:val="Heading30"/>
      </w:pPr>
      <w:r w:rsidRPr="004F286B">
        <w:t>What are safe REST operations? (answer)</w:t>
      </w:r>
    </w:p>
    <w:p w14:paraId="0019D87C" w14:textId="77777777" w:rsidR="006C7327" w:rsidRDefault="006C7327" w:rsidP="006C7327">
      <w:r w:rsidRPr="004F286B">
        <w:t>REST API uses HTTP methods to perform operations. Some of the HTTP operations which doesn't modify the resource at the server is known as safe operations e.g</w:t>
      </w:r>
      <w:r w:rsidRPr="004F286B">
        <w:rPr>
          <w:b/>
        </w:rPr>
        <w:t>. GET and HEAD</w:t>
      </w:r>
      <w:r w:rsidRPr="004F286B">
        <w:t xml:space="preserve">. </w:t>
      </w:r>
    </w:p>
    <w:p w14:paraId="7A92D01B" w14:textId="28ED16E7" w:rsidR="006C7327" w:rsidRDefault="006C7327" w:rsidP="006C7327">
      <w:r w:rsidRPr="004F286B">
        <w:t>On the other hand</w:t>
      </w:r>
      <w:r w:rsidRPr="004F286B">
        <w:rPr>
          <w:color w:val="FF0000"/>
        </w:rPr>
        <w:t>, </w:t>
      </w:r>
      <w:hyperlink r:id="rId278" w:tgtFrame="_blank" w:history="1">
        <w:r w:rsidRPr="004F286B">
          <w:rPr>
            <w:rStyle w:val="Hyperlink"/>
            <w:b/>
            <w:color w:val="FF0000"/>
          </w:rPr>
          <w:t>PUT</w:t>
        </w:r>
      </w:hyperlink>
      <w:r w:rsidRPr="004F286B">
        <w:rPr>
          <w:b/>
          <w:color w:val="FF0000"/>
        </w:rPr>
        <w:t>, POST, and DELETE</w:t>
      </w:r>
      <w:r w:rsidRPr="004F286B">
        <w:rPr>
          <w:color w:val="FF0000"/>
        </w:rPr>
        <w:t xml:space="preserve"> </w:t>
      </w:r>
      <w:r w:rsidRPr="004F286B">
        <w:rPr>
          <w:b/>
        </w:rPr>
        <w:t>are unsafe</w:t>
      </w:r>
      <w:r w:rsidRPr="004F286B">
        <w:t xml:space="preserve"> because they modify the resource on the server</w:t>
      </w:r>
      <w:r w:rsidRPr="004F286B">
        <w:br/>
      </w:r>
    </w:p>
    <w:p w14:paraId="2A945670" w14:textId="45B845B1" w:rsidR="00FB159F" w:rsidRDefault="00FB159F" w:rsidP="00FB159F">
      <w:pPr>
        <w:pStyle w:val="Heading30"/>
      </w:pPr>
      <w:r w:rsidRPr="00FB159F">
        <w:t>What is Spring RestTemplate</w:t>
      </w:r>
      <w:r>
        <w:t>?</w:t>
      </w:r>
    </w:p>
    <w:p w14:paraId="761A55E5" w14:textId="28925EB6" w:rsidR="00FB159F" w:rsidRDefault="00FB159F" w:rsidP="006C7327">
      <w:r>
        <w:t>We use RestTemplete for a</w:t>
      </w:r>
      <w:r w:rsidRPr="00FB159F">
        <w:t xml:space="preserve">ccessing the REST </w:t>
      </w:r>
      <w:r>
        <w:t xml:space="preserve">API’s </w:t>
      </w:r>
      <w:r w:rsidRPr="00FB159F">
        <w:t>inside a Spring application</w:t>
      </w:r>
      <w:r w:rsidR="00F26423">
        <w:t>.</w:t>
      </w:r>
      <w:r w:rsidR="00F26423" w:rsidRPr="00F26423">
        <w:rPr>
          <w:color w:val="243B53"/>
          <w:sz w:val="27"/>
          <w:szCs w:val="27"/>
          <w:shd w:val="clear" w:color="auto" w:fill="FFFFFF"/>
        </w:rPr>
        <w:t xml:space="preserve"> </w:t>
      </w:r>
      <w:r w:rsidR="00F26423" w:rsidRPr="00F26423">
        <w:t>Given that the RestTemplate class is a </w:t>
      </w:r>
      <w:r w:rsidR="00F26423" w:rsidRPr="00F26423">
        <w:rPr>
          <w:b/>
          <w:bCs/>
        </w:rPr>
        <w:t>synchronous client and designed to call REST services</w:t>
      </w:r>
      <w:r w:rsidR="00F26423" w:rsidRPr="00F26423">
        <w:t>. </w:t>
      </w:r>
      <w:r w:rsidR="003862CB">
        <w:t>It has following methods.</w:t>
      </w:r>
    </w:p>
    <w:p w14:paraId="2ABD1413" w14:textId="77777777" w:rsidR="003862CB" w:rsidRPr="003862CB" w:rsidRDefault="003862CB" w:rsidP="00113546">
      <w:pPr>
        <w:numPr>
          <w:ilvl w:val="0"/>
          <w:numId w:val="171"/>
        </w:numPr>
      </w:pPr>
      <w:r w:rsidRPr="003862CB">
        <w:rPr>
          <w:rStyle w:val="0SyntaxChar"/>
        </w:rPr>
        <w:lastRenderedPageBreak/>
        <w:t>getForObject(url, classType)</w:t>
      </w:r>
      <w:r w:rsidRPr="003862CB">
        <w:t> – retrieve a representation by doing a GET on the URL. The response (if any) is unmarshalled to given class type and returned.</w:t>
      </w:r>
    </w:p>
    <w:p w14:paraId="32B7F28C" w14:textId="019A8738" w:rsidR="003862CB" w:rsidRDefault="003862CB" w:rsidP="00113546">
      <w:pPr>
        <w:numPr>
          <w:ilvl w:val="0"/>
          <w:numId w:val="171"/>
        </w:numPr>
      </w:pPr>
      <w:r w:rsidRPr="003862CB">
        <w:rPr>
          <w:rStyle w:val="0SyntaxChar"/>
        </w:rPr>
        <w:t>getForEntity(url, responseType)</w:t>
      </w:r>
      <w:r w:rsidRPr="003862CB">
        <w:t> – retrieve a representation as </w:t>
      </w:r>
      <w:r w:rsidRPr="003862CB">
        <w:rPr>
          <w:i/>
          <w:iCs/>
        </w:rPr>
        <w:t>ResponseEntity</w:t>
      </w:r>
      <w:r w:rsidRPr="003862CB">
        <w:t> by doing a GET on the URL.</w:t>
      </w:r>
    </w:p>
    <w:p w14:paraId="0DCAE072" w14:textId="77777777" w:rsidR="00945C69" w:rsidRPr="00945C69" w:rsidRDefault="00945C69" w:rsidP="00113546">
      <w:pPr>
        <w:numPr>
          <w:ilvl w:val="0"/>
          <w:numId w:val="171"/>
        </w:numPr>
      </w:pPr>
      <w:r w:rsidRPr="00945C69">
        <w:rPr>
          <w:rStyle w:val="0SyntaxChar"/>
        </w:rPr>
        <w:t>postForObject(url, request, classType</w:t>
      </w:r>
      <w:r w:rsidRPr="00945C69">
        <w:rPr>
          <w:b/>
          <w:bCs/>
        </w:rPr>
        <w:t>)</w:t>
      </w:r>
      <w:r w:rsidRPr="00945C69">
        <w:t> – POSTs the given object to the URL, and returns the representation found in the response as given class type.</w:t>
      </w:r>
    </w:p>
    <w:p w14:paraId="2042133D" w14:textId="25FCA38D" w:rsidR="00945C69" w:rsidRPr="003862CB" w:rsidRDefault="00945C69" w:rsidP="00113546">
      <w:pPr>
        <w:numPr>
          <w:ilvl w:val="0"/>
          <w:numId w:val="171"/>
        </w:numPr>
      </w:pPr>
      <w:r w:rsidRPr="00945C69">
        <w:rPr>
          <w:rStyle w:val="0SyntaxChar"/>
        </w:rPr>
        <w:t>postForEntity(url, request, responseType)</w:t>
      </w:r>
      <w:r w:rsidRPr="00945C69">
        <w:t> – POSTs the given object to the URL, and returns the response as </w:t>
      </w:r>
      <w:r w:rsidRPr="00945C69">
        <w:rPr>
          <w:i/>
          <w:iCs/>
        </w:rPr>
        <w:t>ResponseEntity</w:t>
      </w:r>
      <w:r w:rsidRPr="00945C69">
        <w:t>.</w:t>
      </w:r>
    </w:p>
    <w:p w14:paraId="55E0AFF0" w14:textId="77777777" w:rsidR="003862CB" w:rsidRPr="003862CB" w:rsidRDefault="003862CB" w:rsidP="00113546">
      <w:pPr>
        <w:numPr>
          <w:ilvl w:val="0"/>
          <w:numId w:val="171"/>
        </w:numPr>
      </w:pPr>
      <w:r w:rsidRPr="003862CB">
        <w:rPr>
          <w:rStyle w:val="0SyntaxChar"/>
        </w:rPr>
        <w:t>exchange</w:t>
      </w:r>
      <w:r w:rsidRPr="003862CB">
        <w:rPr>
          <w:b/>
          <w:bCs/>
        </w:rPr>
        <w:t>(url, httpMethod, requestEntity, responseType)</w:t>
      </w:r>
      <w:r w:rsidRPr="003862CB">
        <w:t> – execute the specified RequestEntity and return the response as </w:t>
      </w:r>
      <w:r w:rsidRPr="003862CB">
        <w:rPr>
          <w:i/>
          <w:iCs/>
        </w:rPr>
        <w:t>ResponseEntity</w:t>
      </w:r>
      <w:r w:rsidRPr="003862CB">
        <w:t>.</w:t>
      </w:r>
    </w:p>
    <w:p w14:paraId="6D468B73" w14:textId="77777777" w:rsidR="006C7327" w:rsidRDefault="006C7327" w:rsidP="008151C9">
      <w:pPr>
        <w:pStyle w:val="Heading30"/>
      </w:pPr>
      <w:r w:rsidRPr="00C12B07">
        <w:t>What are the advantages of the RestTemplate? (</w:t>
      </w:r>
      <w:hyperlink r:id="rId279" w:tgtFrame="_blank" w:history="1">
        <w:r w:rsidRPr="00C12B07">
          <w:rPr>
            <w:rStyle w:val="Hyperlink"/>
          </w:rPr>
          <w:t>answer</w:t>
        </w:r>
      </w:hyperlink>
      <w:r w:rsidRPr="00C12B07">
        <w:t>)</w:t>
      </w:r>
    </w:p>
    <w:p w14:paraId="4660BB21" w14:textId="3DDC51D9" w:rsidR="006C7327" w:rsidRDefault="006C7327" w:rsidP="006C7327">
      <w:r w:rsidRPr="00C12B07">
        <w:t>The </w:t>
      </w:r>
      <w:r w:rsidRPr="00C12B07">
        <w:rPr>
          <w:b/>
        </w:rPr>
        <w:t>RestTemplate</w:t>
      </w:r>
      <w:r w:rsidRPr="00C12B07">
        <w:t> class is an implementation of Template method pattern in Spring framework. Similar to other popular template classes e.g. </w:t>
      </w:r>
      <w:r w:rsidRPr="00C12B07">
        <w:rPr>
          <w:b/>
        </w:rPr>
        <w:t>JdbcTemplate</w:t>
      </w:r>
      <w:r w:rsidRPr="00C12B07">
        <w:t> or </w:t>
      </w:r>
      <w:r w:rsidRPr="00C12B07">
        <w:rPr>
          <w:b/>
        </w:rPr>
        <w:t>JmsTempalte</w:t>
      </w:r>
      <w:r w:rsidRPr="00C12B07">
        <w:t xml:space="preserve">, it also simplifies the interaction with RESTful Web Services on the client </w:t>
      </w:r>
      <w:r w:rsidR="00FB159F" w:rsidRPr="00C12B07">
        <w:t>side.</w:t>
      </w:r>
      <w:r w:rsidR="00FB159F">
        <w:t xml:space="preserve"> i</w:t>
      </w:r>
      <w:r>
        <w:t xml:space="preserve"> mean we can create client class to test webservice manulay using java.</w:t>
      </w:r>
    </w:p>
    <w:p w14:paraId="07F7C0AD" w14:textId="77777777" w:rsidR="006C7327" w:rsidRDefault="006C7327" w:rsidP="00296AF3">
      <w:pPr>
        <w:spacing w:after="0"/>
      </w:pPr>
      <w:r w:rsidRPr="00C12B07">
        <w:t xml:space="preserve"> You can use it to consume a RESTful Web Servicer very easily as shown in this example.</w:t>
      </w:r>
    </w:p>
    <w:p w14:paraId="46A75E9A" w14:textId="77777777" w:rsidR="006C7327" w:rsidRPr="00FD4938" w:rsidRDefault="006C7327" w:rsidP="006C7327">
      <w:pPr>
        <w:pStyle w:val="1Output"/>
        <w:rPr>
          <w:color w:val="4C483D" w:themeColor="text2"/>
        </w:rPr>
      </w:pPr>
      <w:r w:rsidRPr="00FD4938">
        <w:rPr>
          <w:bCs/>
          <w:color w:val="7F0055"/>
        </w:rPr>
        <w:t>public</w:t>
      </w:r>
      <w:r w:rsidRPr="00FD4938">
        <w:t xml:space="preserve"> </w:t>
      </w:r>
      <w:r w:rsidRPr="00FD4938">
        <w:rPr>
          <w:bCs/>
          <w:color w:val="7F0055"/>
        </w:rPr>
        <w:t>class</w:t>
      </w:r>
      <w:r w:rsidRPr="00FD4938">
        <w:t xml:space="preserve"> App </w:t>
      </w:r>
      <w:r w:rsidRPr="00FD4938">
        <w:rPr>
          <w:bCs/>
          <w:color w:val="7F0055"/>
        </w:rPr>
        <w:t>implements</w:t>
      </w:r>
      <w:r w:rsidRPr="00FD4938">
        <w:t xml:space="preserve"> CommandLineRunner {</w:t>
      </w:r>
    </w:p>
    <w:p w14:paraId="1DE504CD" w14:textId="77777777" w:rsidR="006C7327" w:rsidRPr="00FD4938" w:rsidRDefault="006C7327" w:rsidP="006C7327">
      <w:pPr>
        <w:pStyle w:val="1Output"/>
        <w:rPr>
          <w:color w:val="4C483D" w:themeColor="text2"/>
        </w:rPr>
      </w:pPr>
      <w:r w:rsidRPr="00FD4938">
        <w:tab/>
      </w:r>
      <w:r w:rsidRPr="00FD4938">
        <w:rPr>
          <w:bCs/>
          <w:color w:val="7F0055"/>
        </w:rPr>
        <w:t>private</w:t>
      </w:r>
      <w:r w:rsidRPr="00FD4938">
        <w:t xml:space="preserve"> </w:t>
      </w:r>
      <w:r w:rsidRPr="00FD4938">
        <w:rPr>
          <w:bCs/>
          <w:color w:val="7F0055"/>
        </w:rPr>
        <w:t>static</w:t>
      </w:r>
      <w:r w:rsidRPr="00FD4938">
        <w:t xml:space="preserve"> </w:t>
      </w:r>
      <w:r w:rsidRPr="00FD4938">
        <w:rPr>
          <w:bCs/>
          <w:color w:val="7F0055"/>
        </w:rPr>
        <w:t>final</w:t>
      </w:r>
      <w:r w:rsidRPr="00FD4938">
        <w:t xml:space="preserve"> Logger </w:t>
      </w:r>
      <w:r w:rsidRPr="00FD4938">
        <w:rPr>
          <w:bCs/>
          <w:i/>
          <w:iCs/>
          <w:color w:val="0000C0"/>
        </w:rPr>
        <w:t>log</w:t>
      </w:r>
      <w:r w:rsidRPr="00FD4938">
        <w:t xml:space="preserve"> = LoggerFactory.getLogger(App.</w:t>
      </w:r>
      <w:r w:rsidRPr="00FD4938">
        <w:rPr>
          <w:bCs/>
          <w:color w:val="7F0055"/>
        </w:rPr>
        <w:t>class</w:t>
      </w:r>
      <w:r w:rsidRPr="00FD4938">
        <w:t>);</w:t>
      </w:r>
    </w:p>
    <w:p w14:paraId="75F5F18E" w14:textId="77777777" w:rsidR="006C7327" w:rsidRPr="00FD4938" w:rsidRDefault="006C7327" w:rsidP="006C7327">
      <w:pPr>
        <w:pStyle w:val="1Output"/>
        <w:rPr>
          <w:color w:val="4C483D" w:themeColor="text2"/>
        </w:rPr>
      </w:pPr>
    </w:p>
    <w:p w14:paraId="7740C08E" w14:textId="77777777" w:rsidR="006C7327" w:rsidRPr="00FD4938" w:rsidRDefault="006C7327" w:rsidP="006C7327">
      <w:pPr>
        <w:pStyle w:val="1Output"/>
        <w:rPr>
          <w:color w:val="4C483D" w:themeColor="text2"/>
        </w:rPr>
      </w:pPr>
      <w:r w:rsidRPr="00FD4938">
        <w:tab/>
      </w:r>
      <w:r w:rsidRPr="00FD4938">
        <w:rPr>
          <w:bCs/>
          <w:color w:val="7F0055"/>
        </w:rPr>
        <w:t>public</w:t>
      </w:r>
      <w:r w:rsidRPr="00FD4938">
        <w:t xml:space="preserve"> </w:t>
      </w:r>
      <w:r w:rsidRPr="00FD4938">
        <w:rPr>
          <w:bCs/>
          <w:color w:val="7F0055"/>
        </w:rPr>
        <w:t>static</w:t>
      </w:r>
      <w:r w:rsidRPr="00FD4938">
        <w:t xml:space="preserve"> </w:t>
      </w:r>
      <w:r w:rsidRPr="00FD4938">
        <w:rPr>
          <w:bCs/>
          <w:color w:val="7F0055"/>
        </w:rPr>
        <w:t>void</w:t>
      </w:r>
      <w:r w:rsidRPr="00FD4938">
        <w:t xml:space="preserve"> main(String </w:t>
      </w:r>
      <w:r w:rsidRPr="00FD4938">
        <w:rPr>
          <w:color w:val="6A3E3E"/>
        </w:rPr>
        <w:t>args</w:t>
      </w:r>
      <w:r w:rsidRPr="00FD4938">
        <w:t>[]) {</w:t>
      </w:r>
    </w:p>
    <w:p w14:paraId="0A27FE0D" w14:textId="77777777" w:rsidR="006C7327" w:rsidRPr="00FD4938" w:rsidRDefault="006C7327" w:rsidP="006C7327">
      <w:pPr>
        <w:pStyle w:val="1Output"/>
        <w:rPr>
          <w:color w:val="4C483D" w:themeColor="text2"/>
        </w:rPr>
      </w:pPr>
      <w:r w:rsidRPr="00FD4938">
        <w:tab/>
      </w:r>
      <w:r w:rsidRPr="00FD4938">
        <w:tab/>
        <w:t>SpringApplication.run(App.</w:t>
      </w:r>
      <w:r w:rsidRPr="00FD4938">
        <w:rPr>
          <w:bCs/>
          <w:color w:val="7F0055"/>
        </w:rPr>
        <w:t>class</w:t>
      </w:r>
      <w:r w:rsidRPr="00FD4938">
        <w:t>);</w:t>
      </w:r>
    </w:p>
    <w:p w14:paraId="3B49F2F1" w14:textId="77777777" w:rsidR="006C7327" w:rsidRPr="00FD4938" w:rsidRDefault="006C7327" w:rsidP="006C7327">
      <w:pPr>
        <w:pStyle w:val="1Output"/>
        <w:rPr>
          <w:color w:val="4C483D" w:themeColor="text2"/>
        </w:rPr>
      </w:pPr>
      <w:r w:rsidRPr="00FD4938">
        <w:tab/>
        <w:t>}</w:t>
      </w:r>
    </w:p>
    <w:p w14:paraId="1EF9E690" w14:textId="77777777" w:rsidR="006C7327" w:rsidRPr="00FD4938" w:rsidRDefault="006C7327" w:rsidP="006C7327">
      <w:pPr>
        <w:pStyle w:val="1Output"/>
        <w:rPr>
          <w:color w:val="4C483D" w:themeColor="text2"/>
        </w:rPr>
      </w:pPr>
    </w:p>
    <w:p w14:paraId="740EE213" w14:textId="77777777" w:rsidR="006C7327" w:rsidRPr="00FD4938" w:rsidRDefault="006C7327" w:rsidP="006C7327">
      <w:pPr>
        <w:pStyle w:val="1Output"/>
        <w:rPr>
          <w:color w:val="4C483D" w:themeColor="text2"/>
        </w:rPr>
      </w:pPr>
      <w:r w:rsidRPr="00FD4938">
        <w:tab/>
      </w:r>
      <w:r w:rsidRPr="00FD4938">
        <w:rPr>
          <w:bCs/>
          <w:color w:val="7F0055"/>
        </w:rPr>
        <w:t>public</w:t>
      </w:r>
      <w:r w:rsidRPr="00FD4938">
        <w:t xml:space="preserve"> </w:t>
      </w:r>
      <w:r w:rsidRPr="00FD4938">
        <w:rPr>
          <w:bCs/>
          <w:color w:val="7F0055"/>
        </w:rPr>
        <w:t>void</w:t>
      </w:r>
      <w:r w:rsidRPr="00FD4938">
        <w:t xml:space="preserve"> run(String... </w:t>
      </w:r>
      <w:r w:rsidRPr="00FD4938">
        <w:rPr>
          <w:color w:val="6A3E3E"/>
        </w:rPr>
        <w:t>args</w:t>
      </w:r>
      <w:r w:rsidRPr="00FD4938">
        <w:t xml:space="preserve">) </w:t>
      </w:r>
      <w:r w:rsidRPr="00FD4938">
        <w:rPr>
          <w:bCs/>
          <w:color w:val="7F0055"/>
        </w:rPr>
        <w:t>throws</w:t>
      </w:r>
      <w:r w:rsidRPr="00FD4938">
        <w:t xml:space="preserve"> Exception {</w:t>
      </w:r>
    </w:p>
    <w:p w14:paraId="7A03E2D8" w14:textId="77777777" w:rsidR="006C7327" w:rsidRPr="00FD4938" w:rsidRDefault="006C7327" w:rsidP="006C7327">
      <w:pPr>
        <w:pStyle w:val="1Output"/>
        <w:rPr>
          <w:color w:val="4C483D" w:themeColor="text2"/>
        </w:rPr>
      </w:pPr>
      <w:r w:rsidRPr="00FD4938">
        <w:tab/>
      </w:r>
      <w:r w:rsidRPr="00FD4938">
        <w:tab/>
        <w:t xml:space="preserve">RestTemplate </w:t>
      </w:r>
      <w:r w:rsidRPr="00FD4938">
        <w:rPr>
          <w:color w:val="6A3E3E"/>
        </w:rPr>
        <w:t>restTemplate</w:t>
      </w:r>
      <w:r w:rsidRPr="00FD4938">
        <w:t xml:space="preserve"> = </w:t>
      </w:r>
      <w:r w:rsidRPr="00FD4938">
        <w:rPr>
          <w:bCs/>
          <w:color w:val="7F0055"/>
        </w:rPr>
        <w:t>new</w:t>
      </w:r>
      <w:r w:rsidRPr="00FD4938">
        <w:t xml:space="preserve"> RestTemplate();</w:t>
      </w:r>
    </w:p>
    <w:p w14:paraId="022260B3" w14:textId="77777777" w:rsidR="006C7327" w:rsidRPr="00FD4938" w:rsidRDefault="006C7327" w:rsidP="006C7327">
      <w:pPr>
        <w:pStyle w:val="1Output"/>
        <w:rPr>
          <w:color w:val="4C483D" w:themeColor="text2"/>
        </w:rPr>
      </w:pPr>
      <w:r w:rsidRPr="00FD4938">
        <w:tab/>
      </w:r>
      <w:r w:rsidRPr="00FD4938">
        <w:tab/>
        <w:t xml:space="preserve">Response </w:t>
      </w:r>
      <w:r w:rsidRPr="00FD4938">
        <w:rPr>
          <w:color w:val="6A3E3E"/>
        </w:rPr>
        <w:t>response</w:t>
      </w:r>
      <w:r w:rsidRPr="00FD4938">
        <w:t xml:space="preserve"> = </w:t>
      </w:r>
      <w:r w:rsidRPr="00FD4938">
        <w:rPr>
          <w:color w:val="6A3E3E"/>
        </w:rPr>
        <w:t>restTemplate</w:t>
      </w:r>
      <w:r w:rsidRPr="00FD4938">
        <w:t>.getForObject(</w:t>
      </w:r>
      <w:r w:rsidRPr="00FD4938">
        <w:rPr>
          <w:color w:val="2A00FF"/>
        </w:rPr>
        <w:t>"localhost:9090/student/getall"</w:t>
      </w:r>
      <w:r w:rsidRPr="00FD4938">
        <w:t>,</w:t>
      </w:r>
    </w:p>
    <w:p w14:paraId="7BE4599D" w14:textId="77777777" w:rsidR="006C7327" w:rsidRPr="00FD4938" w:rsidRDefault="006C7327" w:rsidP="006C7327">
      <w:pPr>
        <w:pStyle w:val="1Output"/>
        <w:rPr>
          <w:color w:val="4C483D" w:themeColor="text2"/>
        </w:rPr>
      </w:pPr>
      <w:r w:rsidRPr="00FD4938">
        <w:tab/>
      </w:r>
      <w:r w:rsidRPr="00FD4938">
        <w:tab/>
      </w:r>
      <w:r w:rsidRPr="00FD4938">
        <w:tab/>
      </w:r>
      <w:r w:rsidRPr="00FD4938">
        <w:tab/>
        <w:t>Response.</w:t>
      </w:r>
      <w:r w:rsidRPr="00FD4938">
        <w:rPr>
          <w:bCs/>
          <w:color w:val="7F0055"/>
        </w:rPr>
        <w:t>class</w:t>
      </w:r>
      <w:r w:rsidRPr="00FD4938">
        <w:t>);</w:t>
      </w:r>
    </w:p>
    <w:p w14:paraId="024ECAC9" w14:textId="77777777" w:rsidR="006C7327" w:rsidRPr="00FD4938" w:rsidRDefault="006C7327" w:rsidP="006C7327">
      <w:pPr>
        <w:pStyle w:val="1Output"/>
        <w:rPr>
          <w:color w:val="4C483D" w:themeColor="text2"/>
        </w:rPr>
      </w:pPr>
      <w:r w:rsidRPr="00FD4938">
        <w:tab/>
      </w:r>
      <w:r w:rsidRPr="00FD4938">
        <w:tab/>
      </w:r>
      <w:r w:rsidRPr="00FD4938">
        <w:rPr>
          <w:bCs/>
          <w:i/>
          <w:iCs/>
          <w:color w:val="0000C0"/>
        </w:rPr>
        <w:t>log</w:t>
      </w:r>
      <w:r w:rsidRPr="00FD4938">
        <w:t>.info(</w:t>
      </w:r>
      <w:r w:rsidRPr="00FD4938">
        <w:rPr>
          <w:color w:val="2A00FF"/>
        </w:rPr>
        <w:t>"==== RESTful API Response using Spring RESTTemplate START ======="</w:t>
      </w:r>
      <w:r w:rsidRPr="00FD4938">
        <w:t>);</w:t>
      </w:r>
    </w:p>
    <w:p w14:paraId="23C6370B" w14:textId="77777777" w:rsidR="006C7327" w:rsidRPr="00FD4938" w:rsidRDefault="006C7327" w:rsidP="006C7327">
      <w:pPr>
        <w:pStyle w:val="1Output"/>
        <w:rPr>
          <w:color w:val="4C483D" w:themeColor="text2"/>
        </w:rPr>
      </w:pPr>
      <w:r w:rsidRPr="00FD4938">
        <w:tab/>
      </w:r>
      <w:r w:rsidRPr="00FD4938">
        <w:tab/>
      </w:r>
      <w:r w:rsidRPr="00FD4938">
        <w:rPr>
          <w:bCs/>
          <w:i/>
          <w:iCs/>
          <w:color w:val="0000C0"/>
        </w:rPr>
        <w:t>log</w:t>
      </w:r>
      <w:r w:rsidRPr="00FD4938">
        <w:t>.info(</w:t>
      </w:r>
      <w:r w:rsidRPr="00FD4938">
        <w:rPr>
          <w:color w:val="6A3E3E"/>
        </w:rPr>
        <w:t>response</w:t>
      </w:r>
      <w:r w:rsidRPr="00FD4938">
        <w:t>.toString());</w:t>
      </w:r>
    </w:p>
    <w:p w14:paraId="063A796B" w14:textId="77777777" w:rsidR="006C7327" w:rsidRPr="00FD4938" w:rsidRDefault="006C7327" w:rsidP="006C7327">
      <w:pPr>
        <w:pStyle w:val="1Output"/>
        <w:rPr>
          <w:color w:val="4C483D" w:themeColor="text2"/>
        </w:rPr>
      </w:pPr>
      <w:r w:rsidRPr="00FD4938">
        <w:tab/>
      </w:r>
      <w:r w:rsidRPr="00FD4938">
        <w:tab/>
      </w:r>
      <w:r w:rsidRPr="00FD4938">
        <w:rPr>
          <w:bCs/>
          <w:i/>
          <w:iCs/>
          <w:color w:val="0000C0"/>
        </w:rPr>
        <w:t>log</w:t>
      </w:r>
      <w:r w:rsidRPr="00FD4938">
        <w:t>.info(</w:t>
      </w:r>
      <w:r w:rsidRPr="00FD4938">
        <w:rPr>
          <w:color w:val="2A00FF"/>
        </w:rPr>
        <w:t>"==== RESTful API Response using Spring RESTTemplate END ======="</w:t>
      </w:r>
      <w:r w:rsidRPr="00FD4938">
        <w:t>);</w:t>
      </w:r>
    </w:p>
    <w:p w14:paraId="0C50AEE1" w14:textId="77777777" w:rsidR="006C7327" w:rsidRPr="00FD4938" w:rsidRDefault="006C7327" w:rsidP="006C7327">
      <w:pPr>
        <w:pStyle w:val="1Output"/>
        <w:rPr>
          <w:color w:val="4C483D" w:themeColor="text2"/>
        </w:rPr>
      </w:pPr>
      <w:r w:rsidRPr="00FD4938">
        <w:tab/>
        <w:t>}</w:t>
      </w:r>
    </w:p>
    <w:p w14:paraId="0E519946" w14:textId="1FBA0812" w:rsidR="006C7327" w:rsidRDefault="006C7327" w:rsidP="006C7327">
      <w:pPr>
        <w:pStyle w:val="1Output"/>
      </w:pPr>
      <w:r w:rsidRPr="00FD4938">
        <w:t>}</w:t>
      </w:r>
    </w:p>
    <w:p w14:paraId="6B71DA5C" w14:textId="77777777" w:rsidR="006C7327" w:rsidRDefault="006C7327" w:rsidP="006C7327"/>
    <w:p w14:paraId="09D2E3A7" w14:textId="77777777" w:rsidR="006C7327" w:rsidRDefault="006C7327" w:rsidP="006C7327"/>
    <w:p w14:paraId="7A742441" w14:textId="77777777" w:rsidR="006C7327" w:rsidRDefault="006C7327" w:rsidP="008151C9">
      <w:pPr>
        <w:pStyle w:val="Heading30"/>
      </w:pPr>
      <w:r w:rsidRPr="00EF426B">
        <w:t>What is an HttpMessageConverter in Spring REST? (answer)</w:t>
      </w:r>
    </w:p>
    <w:p w14:paraId="549FC05B" w14:textId="77777777" w:rsidR="006C7327" w:rsidRDefault="006C7327" w:rsidP="006C7327">
      <w:r w:rsidRPr="00EF426B">
        <w:t>An HttpMessageConverter is a </w:t>
      </w:r>
      <w:hyperlink r:id="rId280" w:tgtFrame="_blank" w:history="1">
        <w:r w:rsidRPr="00EF426B">
          <w:rPr>
            <w:rStyle w:val="Hyperlink"/>
          </w:rPr>
          <w:t>Strategy interface</w:t>
        </w:r>
      </w:hyperlink>
      <w:r w:rsidRPr="00EF426B">
        <w:t xml:space="preserve"> that specifies a converter that can convert from and to HTTP requests and responses. Spring REST uses this interface to convert HTTP response to various formats e.g. </w:t>
      </w:r>
      <w:r w:rsidRPr="00EF426B">
        <w:rPr>
          <w:b/>
          <w:color w:val="FF0000"/>
        </w:rPr>
        <w:t>JSON or XML.</w:t>
      </w:r>
      <w:r w:rsidRPr="00EF426B">
        <w:rPr>
          <w:b/>
          <w:color w:val="FF0000"/>
        </w:rPr>
        <w:br/>
      </w:r>
      <w:r w:rsidRPr="00EF426B">
        <w:br/>
        <w:t xml:space="preserve">Each </w:t>
      </w:r>
      <w:r w:rsidRPr="00EF426B">
        <w:rPr>
          <w:rStyle w:val="1OutputChar"/>
          <w:sz w:val="20"/>
        </w:rPr>
        <w:t>HttpMessageConverter</w:t>
      </w:r>
      <w:r w:rsidRPr="00EF426B">
        <w:t xml:space="preserve"> implementation has one or several MIME Types associated with it. Spring uses the "</w:t>
      </w:r>
      <w:r w:rsidRPr="00EF426B">
        <w:rPr>
          <w:b/>
        </w:rPr>
        <w:t>Accept</w:t>
      </w:r>
      <w:r w:rsidRPr="00EF426B">
        <w:t>" header to determine the content type client is expecting.</w:t>
      </w:r>
      <w:r w:rsidRPr="00EF426B">
        <w:br/>
      </w:r>
      <w:r w:rsidRPr="00EF426B">
        <w:br/>
        <w:t>It will then try to find a registered </w:t>
      </w:r>
      <w:r w:rsidRPr="00EF426B">
        <w:rPr>
          <w:rStyle w:val="1OutputChar"/>
        </w:rPr>
        <w:t>HTTPMessageConverter</w:t>
      </w:r>
      <w:r w:rsidRPr="00EF426B">
        <w:t> that is capable of handling that specific content-type and use it to convert the response into that format before sending to the client.</w:t>
      </w:r>
      <w:r w:rsidRPr="00EF426B">
        <w:br/>
      </w:r>
    </w:p>
    <w:p w14:paraId="0FA34EE2" w14:textId="77777777" w:rsidR="006C7327" w:rsidRDefault="006C7327" w:rsidP="006C7327">
      <w:r w:rsidRPr="001269BD">
        <w:rPr>
          <w:b/>
          <w:bCs/>
        </w:rPr>
        <w:lastRenderedPageBreak/>
        <w:t>to create a custom implementation of HttpMessageConverter to support a new type of request/responses</w:t>
      </w:r>
      <w:r>
        <w:rPr>
          <w:b/>
          <w:bCs/>
        </w:rPr>
        <w:t xml:space="preserve">, </w:t>
      </w:r>
      <w:r w:rsidRPr="001269BD">
        <w:br/>
        <w:t>You just need to create an implementation of </w:t>
      </w:r>
      <w:r w:rsidRPr="001269BD">
        <w:rPr>
          <w:b/>
        </w:rPr>
        <w:t>AbstractHttpMessageConverter</w:t>
      </w:r>
      <w:r w:rsidRPr="001269BD">
        <w:t> and register it using the WebMvcConfigurerAdapter#extendMessageConverters() method with the classes which generate a new type of request/response.</w:t>
      </w:r>
    </w:p>
    <w:p w14:paraId="0715F631" w14:textId="77777777" w:rsidR="006C7327" w:rsidRDefault="006C7327" w:rsidP="006C7327"/>
    <w:p w14:paraId="70927137" w14:textId="77777777" w:rsidR="006C7327" w:rsidRPr="00A2289C" w:rsidRDefault="006C7327" w:rsidP="008151C9">
      <w:pPr>
        <w:pStyle w:val="Heading30"/>
        <w:rPr>
          <w:shd w:val="clear" w:color="auto" w:fill="FFFFFF"/>
        </w:rPr>
      </w:pPr>
      <w:r w:rsidRPr="00A2289C">
        <w:t>Is @Controller a stereotype? Is @RestController a stereotype? </w:t>
      </w:r>
      <w:r w:rsidRPr="00A2289C">
        <w:rPr>
          <w:shd w:val="clear" w:color="auto" w:fill="FFFFFF"/>
        </w:rPr>
        <w:t>(</w:t>
      </w:r>
      <w:hyperlink r:id="rId281" w:tgtFrame="_blank" w:history="1">
        <w:r w:rsidRPr="00A2289C">
          <w:rPr>
            <w:rStyle w:val="Hyperlink"/>
            <w:color w:val="00B050"/>
          </w:rPr>
          <w:t>answer</w:t>
        </w:r>
      </w:hyperlink>
      <w:r w:rsidRPr="00A2289C">
        <w:rPr>
          <w:shd w:val="clear" w:color="auto" w:fill="FFFFFF"/>
        </w:rPr>
        <w:t>)</w:t>
      </w:r>
    </w:p>
    <w:p w14:paraId="3D0E4CC2" w14:textId="01774386" w:rsidR="006C7327" w:rsidRDefault="006C7327" w:rsidP="006C7327">
      <w:pPr>
        <w:rPr>
          <w:rFonts w:ascii="Trebuchet MS" w:hAnsi="Trebuchet MS"/>
          <w:color w:val="000000"/>
        </w:rPr>
      </w:pPr>
      <w:r>
        <w:rPr>
          <w:rFonts w:ascii="Trebuchet MS" w:hAnsi="Trebuchet MS"/>
          <w:color w:val="000000"/>
          <w:shd w:val="clear" w:color="auto" w:fill="FFFFFF"/>
        </w:rPr>
        <w:t>Yes, both </w:t>
      </w:r>
      <w:r>
        <w:rPr>
          <w:rFonts w:ascii="Courier New" w:hAnsi="Courier New" w:cs="Courier New"/>
          <w:color w:val="000000"/>
        </w:rPr>
        <w:t>@Controller</w:t>
      </w:r>
      <w:r>
        <w:rPr>
          <w:rFonts w:ascii="Trebuchet MS" w:hAnsi="Trebuchet MS"/>
          <w:color w:val="000000"/>
          <w:shd w:val="clear" w:color="auto" w:fill="FFFFFF"/>
        </w:rPr>
        <w:t> and </w:t>
      </w:r>
      <w:r>
        <w:rPr>
          <w:rFonts w:ascii="Courier New" w:hAnsi="Courier New" w:cs="Courier New"/>
          <w:color w:val="000000"/>
        </w:rPr>
        <w:t>@RestController</w:t>
      </w:r>
      <w:r>
        <w:rPr>
          <w:rFonts w:ascii="Trebuchet MS" w:hAnsi="Trebuchet MS"/>
          <w:color w:val="000000"/>
          <w:shd w:val="clear" w:color="auto" w:fill="FFFFFF"/>
        </w:rPr>
        <w:t> are stereotypes. The </w:t>
      </w:r>
      <w:r>
        <w:rPr>
          <w:rFonts w:ascii="Courier New" w:hAnsi="Courier New" w:cs="Courier New"/>
          <w:color w:val="000000"/>
        </w:rPr>
        <w:t>@Controller</w:t>
      </w:r>
      <w:r>
        <w:rPr>
          <w:rFonts w:ascii="Trebuchet MS" w:hAnsi="Trebuchet MS"/>
          <w:color w:val="000000"/>
          <w:shd w:val="clear" w:color="auto" w:fill="FFFFFF"/>
        </w:rPr>
        <w:t> is actually a specialization of Spring's </w:t>
      </w:r>
      <w:r>
        <w:rPr>
          <w:rFonts w:ascii="Courier New" w:hAnsi="Courier New" w:cs="Courier New"/>
          <w:color w:val="000000"/>
        </w:rPr>
        <w:t>@Component</w:t>
      </w:r>
      <w:r>
        <w:rPr>
          <w:rFonts w:ascii="Trebuchet MS" w:hAnsi="Trebuchet MS"/>
          <w:color w:val="000000"/>
          <w:shd w:val="clear" w:color="auto" w:fill="FFFFFF"/>
        </w:rPr>
        <w:t> stereotype annotation. This means that class annotated with </w:t>
      </w:r>
      <w:r>
        <w:rPr>
          <w:rFonts w:ascii="Courier New" w:hAnsi="Courier New" w:cs="Courier New"/>
          <w:color w:val="000000"/>
        </w:rPr>
        <w:t>@Controller</w:t>
      </w:r>
      <w:r>
        <w:rPr>
          <w:rFonts w:ascii="Trebuchet MS" w:hAnsi="Trebuchet MS"/>
          <w:color w:val="000000"/>
          <w:shd w:val="clear" w:color="auto" w:fill="FFFFFF"/>
        </w:rPr>
        <w:t> </w:t>
      </w:r>
      <w:r w:rsidR="002E0B17">
        <w:rPr>
          <w:rFonts w:ascii="Trebuchet MS" w:hAnsi="Trebuchet MS"/>
          <w:color w:val="000000"/>
          <w:shd w:val="clear" w:color="auto" w:fill="FFFFFF"/>
        </w:rPr>
        <w:t>will also automatically be</w:t>
      </w:r>
      <w:r>
        <w:rPr>
          <w:rFonts w:ascii="Trebuchet MS" w:hAnsi="Trebuchet MS"/>
          <w:color w:val="000000"/>
          <w:shd w:val="clear" w:color="auto" w:fill="FFFFFF"/>
        </w:rPr>
        <w:t xml:space="preserve"> detected by Spring container as part of container's component scanning process.</w:t>
      </w:r>
      <w:r>
        <w:rPr>
          <w:rFonts w:ascii="Trebuchet MS" w:hAnsi="Trebuchet MS"/>
          <w:color w:val="000000"/>
        </w:rPr>
        <w:br/>
      </w:r>
      <w:r>
        <w:rPr>
          <w:rFonts w:ascii="Trebuchet MS" w:hAnsi="Trebuchet MS"/>
          <w:color w:val="000000"/>
        </w:rPr>
        <w:br/>
      </w:r>
      <w:r>
        <w:rPr>
          <w:rFonts w:ascii="Trebuchet MS" w:hAnsi="Trebuchet MS"/>
          <w:color w:val="000000"/>
          <w:shd w:val="clear" w:color="auto" w:fill="FFFFFF"/>
        </w:rPr>
        <w:t>And, @RestController is a specialization of </w:t>
      </w:r>
      <w:r>
        <w:rPr>
          <w:rFonts w:ascii="Courier New" w:hAnsi="Courier New" w:cs="Courier New"/>
          <w:color w:val="000000"/>
        </w:rPr>
        <w:t>@Controller</w:t>
      </w:r>
      <w:r>
        <w:rPr>
          <w:rFonts w:ascii="Trebuchet MS" w:hAnsi="Trebuchet MS"/>
          <w:color w:val="000000"/>
          <w:shd w:val="clear" w:color="auto" w:fill="FFFFFF"/>
        </w:rPr>
        <w:t> for RESTful web service. It not only combines </w:t>
      </w:r>
      <w:r>
        <w:rPr>
          <w:rFonts w:ascii="Courier New" w:hAnsi="Courier New" w:cs="Courier New"/>
          <w:color w:val="000000"/>
        </w:rPr>
        <w:t>@ResponseBody</w:t>
      </w:r>
      <w:r>
        <w:rPr>
          <w:rFonts w:ascii="Trebuchet MS" w:hAnsi="Trebuchet MS"/>
          <w:color w:val="000000"/>
          <w:shd w:val="clear" w:color="auto" w:fill="FFFFFF"/>
        </w:rPr>
        <w:t xml:space="preserve"> and </w:t>
      </w:r>
      <w:r w:rsidRPr="002E0B17">
        <w:rPr>
          <w:rFonts w:ascii="Courier New" w:hAnsi="Courier New" w:cs="Courier New"/>
          <w:color w:val="000000"/>
          <w:shd w:val="clear" w:color="auto" w:fill="FFFFFF"/>
        </w:rPr>
        <w:t>@Controller</w:t>
      </w:r>
      <w:r>
        <w:rPr>
          <w:rFonts w:ascii="Trebuchet MS" w:hAnsi="Trebuchet MS"/>
          <w:color w:val="000000"/>
          <w:shd w:val="clear" w:color="auto" w:fill="FFFFFF"/>
        </w:rPr>
        <w:t xml:space="preserve"> annotation but also gives more meaning to your controller class to clearly indicate </w:t>
      </w:r>
      <w:r w:rsidRPr="00B0188C">
        <w:rPr>
          <w:rFonts w:ascii="Trebuchet MS" w:hAnsi="Trebuchet MS"/>
          <w:b/>
          <w:color w:val="FF0000"/>
          <w:shd w:val="clear" w:color="auto" w:fill="FFFFFF"/>
        </w:rPr>
        <w:t>that it deals with RESTful requests.</w:t>
      </w:r>
      <w:r>
        <w:rPr>
          <w:rFonts w:ascii="Trebuchet MS" w:hAnsi="Trebuchet MS"/>
          <w:color w:val="000000"/>
        </w:rPr>
        <w:br/>
      </w:r>
      <w:r>
        <w:rPr>
          <w:rFonts w:ascii="Trebuchet MS" w:hAnsi="Trebuchet MS"/>
          <w:color w:val="000000"/>
        </w:rPr>
        <w:br/>
      </w:r>
      <w:r>
        <w:rPr>
          <w:rFonts w:ascii="Trebuchet MS" w:hAnsi="Trebuchet MS"/>
          <w:color w:val="000000"/>
          <w:shd w:val="clear" w:color="auto" w:fill="FFFFFF"/>
        </w:rPr>
        <w:t>Spring Framework may also use this annotation to provide some more useful features related to REST API development in future.</w:t>
      </w:r>
    </w:p>
    <w:p w14:paraId="68A37907" w14:textId="77777777" w:rsidR="006C7327" w:rsidRDefault="006C7327" w:rsidP="006C7327">
      <w:pPr>
        <w:rPr>
          <w:rFonts w:ascii="Trebuchet MS" w:hAnsi="Trebuchet MS"/>
          <w:color w:val="000000"/>
        </w:rPr>
      </w:pPr>
    </w:p>
    <w:p w14:paraId="6266F77A" w14:textId="77777777" w:rsidR="006C7327" w:rsidRDefault="006C7327" w:rsidP="008151C9">
      <w:pPr>
        <w:pStyle w:val="Heading30"/>
        <w:rPr>
          <w:shd w:val="clear" w:color="auto" w:fill="FFFFFF"/>
        </w:rPr>
      </w:pPr>
      <w:r>
        <w:t>Where do you need @EnableWebMVC? </w:t>
      </w:r>
      <w:r>
        <w:rPr>
          <w:shd w:val="clear" w:color="auto" w:fill="FFFFFF"/>
        </w:rPr>
        <w:t>(answer)</w:t>
      </w:r>
    </w:p>
    <w:p w14:paraId="2330FFC7" w14:textId="77777777" w:rsidR="006C7327" w:rsidRDefault="006C7327" w:rsidP="006C7327">
      <w:pPr>
        <w:rPr>
          <w:rFonts w:ascii="Trebuchet MS" w:hAnsi="Trebuchet MS"/>
          <w:color w:val="000000"/>
          <w:shd w:val="clear" w:color="auto" w:fill="FFFFFF"/>
        </w:rPr>
      </w:pPr>
      <w:r>
        <w:rPr>
          <w:rFonts w:ascii="Trebuchet MS" w:hAnsi="Trebuchet MS"/>
          <w:color w:val="000000"/>
          <w:shd w:val="clear" w:color="auto" w:fill="FFFFFF"/>
        </w:rPr>
        <w:t>The </w:t>
      </w:r>
      <w:r>
        <w:rPr>
          <w:rFonts w:ascii="Courier New" w:hAnsi="Courier New" w:cs="Courier New"/>
          <w:color w:val="000000"/>
        </w:rPr>
        <w:t>@EnableWebMvc</w:t>
      </w:r>
      <w:r>
        <w:rPr>
          <w:rFonts w:ascii="Trebuchet MS" w:hAnsi="Trebuchet MS"/>
          <w:color w:val="000000"/>
          <w:shd w:val="clear" w:color="auto" w:fill="FFFFFF"/>
        </w:rPr>
        <w:t> annotation is required to enable Spring MVC when Java configuration is used to configure Spring MVC instead of XML. It is equivalent to </w:t>
      </w:r>
      <w:r>
        <w:rPr>
          <w:rFonts w:ascii="Courier New" w:hAnsi="Courier New" w:cs="Courier New"/>
          <w:color w:val="000000"/>
        </w:rPr>
        <w:t>&lt;mvc: annotation-driven&gt;</w:t>
      </w:r>
      <w:r>
        <w:rPr>
          <w:rFonts w:ascii="Trebuchet MS" w:hAnsi="Trebuchet MS"/>
          <w:color w:val="000000"/>
          <w:shd w:val="clear" w:color="auto" w:fill="FFFFFF"/>
        </w:rPr>
        <w:t>  in XML configuration.</w:t>
      </w:r>
      <w:r>
        <w:rPr>
          <w:rFonts w:ascii="Trebuchet MS" w:hAnsi="Trebuchet MS"/>
          <w:color w:val="000000"/>
        </w:rPr>
        <w:br/>
      </w:r>
      <w:r>
        <w:rPr>
          <w:rFonts w:ascii="Trebuchet MS" w:hAnsi="Trebuchet MS"/>
          <w:color w:val="000000"/>
        </w:rPr>
        <w:br/>
      </w:r>
      <w:r>
        <w:rPr>
          <w:rFonts w:ascii="Trebuchet MS" w:hAnsi="Trebuchet MS"/>
          <w:color w:val="000000"/>
          <w:shd w:val="clear" w:color="auto" w:fill="FFFFFF"/>
        </w:rPr>
        <w:t>It enables support for </w:t>
      </w:r>
      <w:r>
        <w:rPr>
          <w:rFonts w:ascii="Courier New" w:hAnsi="Courier New" w:cs="Courier New"/>
          <w:color w:val="000000"/>
        </w:rPr>
        <w:t>@Controller-annotated</w:t>
      </w:r>
      <w:r>
        <w:rPr>
          <w:rFonts w:ascii="Trebuchet MS" w:hAnsi="Trebuchet MS"/>
          <w:color w:val="000000"/>
          <w:shd w:val="clear" w:color="auto" w:fill="FFFFFF"/>
        </w:rPr>
        <w:t> classes that use </w:t>
      </w:r>
      <w:r>
        <w:rPr>
          <w:rFonts w:ascii="Courier New" w:hAnsi="Courier New" w:cs="Courier New"/>
          <w:color w:val="000000"/>
        </w:rPr>
        <w:t>@RequestMapping</w:t>
      </w:r>
      <w:r>
        <w:rPr>
          <w:rFonts w:ascii="Trebuchet MS" w:hAnsi="Trebuchet MS"/>
          <w:color w:val="000000"/>
          <w:shd w:val="clear" w:color="auto" w:fill="FFFFFF"/>
        </w:rPr>
        <w:t> to map incoming requests to handler methods.</w:t>
      </w:r>
    </w:p>
    <w:p w14:paraId="29D143D2" w14:textId="77777777" w:rsidR="006C7327" w:rsidRDefault="006C7327" w:rsidP="001B14FE">
      <w:pPr>
        <w:spacing w:after="0"/>
        <w:rPr>
          <w:rFonts w:ascii="Trebuchet MS" w:hAnsi="Trebuchet MS"/>
          <w:color w:val="000000"/>
          <w:shd w:val="clear" w:color="auto" w:fill="FFFFFF"/>
        </w:rPr>
      </w:pPr>
    </w:p>
    <w:p w14:paraId="5C23908D" w14:textId="77777777" w:rsidR="006C7327" w:rsidRPr="0047085A" w:rsidRDefault="006C7327" w:rsidP="008151C9">
      <w:pPr>
        <w:pStyle w:val="Heading30"/>
        <w:rPr>
          <w:rFonts w:ascii="Trebuchet MS" w:hAnsi="Trebuchet MS"/>
          <w:sz w:val="24"/>
        </w:rPr>
      </w:pPr>
      <w:r w:rsidRPr="0047085A">
        <w:rPr>
          <w:rFonts w:ascii="Trebuchet MS" w:hAnsi="Trebuchet MS"/>
        </w:rPr>
        <w:t>When do you need @ResponseStatus annotation in Spring MVC? (</w:t>
      </w:r>
      <w:hyperlink r:id="rId282" w:anchor="axzz55a8rTeu7" w:tgtFrame="_blank" w:history="1">
        <w:r w:rsidRPr="0047085A">
          <w:rPr>
            <w:rStyle w:val="Hyperlink"/>
            <w:rFonts w:ascii="Trebuchet MS" w:hAnsi="Trebuchet MS"/>
            <w:color w:val="00B050"/>
          </w:rPr>
          <w:t>answer</w:t>
        </w:r>
      </w:hyperlink>
      <w:r w:rsidRPr="0047085A">
        <w:rPr>
          <w:rFonts w:ascii="Trebuchet MS" w:hAnsi="Trebuchet MS"/>
        </w:rPr>
        <w:t>)</w:t>
      </w:r>
    </w:p>
    <w:p w14:paraId="0C1908A6" w14:textId="095145FD" w:rsidR="006C7327" w:rsidRDefault="006C7327" w:rsidP="001B14FE">
      <w:pPr>
        <w:rPr>
          <w:rFonts w:ascii="Trebuchet MS" w:hAnsi="Trebuchet MS"/>
          <w:color w:val="000000"/>
          <w:shd w:val="clear" w:color="auto" w:fill="FFFFFF"/>
        </w:rPr>
      </w:pPr>
      <w:r>
        <w:rPr>
          <w:rFonts w:ascii="Trebuchet MS" w:hAnsi="Trebuchet MS"/>
          <w:color w:val="000000"/>
          <w:shd w:val="clear" w:color="auto" w:fill="FFFFFF"/>
        </w:rPr>
        <w:t>A good questions for 3 to 5 years experienced spring developers. The @ResponseStatus annotation is required during error handling in Spring MVC and REST. Normally when an error or exception is thrown at server side, web server return a blanket HTTP status code 500 - Internal server error.</w:t>
      </w:r>
      <w:r>
        <w:rPr>
          <w:rFonts w:ascii="Trebuchet MS" w:hAnsi="Trebuchet MS"/>
          <w:color w:val="000000"/>
        </w:rPr>
        <w:br/>
      </w:r>
      <w:r>
        <w:rPr>
          <w:rFonts w:ascii="Trebuchet MS" w:hAnsi="Trebuchet MS"/>
          <w:color w:val="000000"/>
        </w:rPr>
        <w:br/>
      </w:r>
      <w:r>
        <w:rPr>
          <w:rFonts w:ascii="Trebuchet MS" w:hAnsi="Trebuchet MS"/>
          <w:color w:val="000000"/>
          <w:shd w:val="clear" w:color="auto" w:fill="FFFFFF"/>
        </w:rPr>
        <w:t>This may work for a human user but not for REST clients. You need to send them proper status code e.g. 404 if the resource is not found. That's where you can use </w:t>
      </w:r>
      <w:r>
        <w:rPr>
          <w:rFonts w:ascii="Courier New" w:hAnsi="Courier New" w:cs="Courier New"/>
          <w:color w:val="000000"/>
        </w:rPr>
        <w:t>@ResponseStatus</w:t>
      </w:r>
      <w:r>
        <w:rPr>
          <w:rFonts w:ascii="Trebuchet MS" w:hAnsi="Trebuchet MS"/>
          <w:color w:val="000000"/>
          <w:shd w:val="clear" w:color="auto" w:fill="FFFFFF"/>
        </w:rPr>
        <w:t> annotation, which allows you to send custom HTTP status code along with proper error message in case of Exception.</w:t>
      </w:r>
      <w:r>
        <w:rPr>
          <w:rFonts w:ascii="Trebuchet MS" w:hAnsi="Trebuchet MS"/>
          <w:color w:val="000000"/>
        </w:rPr>
        <w:br/>
      </w:r>
      <w:r>
        <w:rPr>
          <w:rFonts w:ascii="Trebuchet MS" w:hAnsi="Trebuchet MS"/>
          <w:color w:val="000000"/>
        </w:rPr>
        <w:br/>
      </w:r>
      <w:r>
        <w:rPr>
          <w:rFonts w:ascii="Trebuchet MS" w:hAnsi="Trebuchet MS"/>
          <w:color w:val="000000"/>
          <w:shd w:val="clear" w:color="auto" w:fill="FFFFFF"/>
        </w:rPr>
        <w:t>For example, if you are writing a RESTful Web Service for a library which provides book information then you can use </w:t>
      </w:r>
      <w:r>
        <w:rPr>
          <w:rFonts w:ascii="Courier New" w:hAnsi="Courier New" w:cs="Courier New"/>
          <w:color w:val="000000"/>
        </w:rPr>
        <w:t>@ResponseStatus</w:t>
      </w:r>
      <w:r>
        <w:rPr>
          <w:rFonts w:ascii="Trebuchet MS" w:hAnsi="Trebuchet MS"/>
          <w:color w:val="000000"/>
          <w:shd w:val="clear" w:color="auto" w:fill="FFFFFF"/>
        </w:rPr>
        <w:t> to create Exception which returns HTTP response code 404 when a book is not found instead of Internal Server Error (500), as shown below:</w:t>
      </w:r>
    </w:p>
    <w:p w14:paraId="376D8EBD" w14:textId="77777777" w:rsidR="006C7327" w:rsidRDefault="006C7327" w:rsidP="006C7327">
      <w:pPr>
        <w:pStyle w:val="1Output"/>
        <w:rPr>
          <w:color w:val="4C483D" w:themeColor="text2"/>
        </w:rPr>
      </w:pPr>
      <w:r>
        <w:rPr>
          <w:color w:val="646464"/>
        </w:rPr>
        <w:t>@</w:t>
      </w:r>
      <w:r>
        <w:rPr>
          <w:u w:val="single"/>
        </w:rPr>
        <w:t>ResponseStatus</w:t>
      </w:r>
      <w:r>
        <w:t>(value=</w:t>
      </w:r>
      <w:r>
        <w:rPr>
          <w:u w:val="single"/>
        </w:rPr>
        <w:t>HttpStatus</w:t>
      </w:r>
      <w:r>
        <w:t>.NOT_FOUND, reason=</w:t>
      </w:r>
      <w:r>
        <w:rPr>
          <w:color w:val="2A00FF"/>
        </w:rPr>
        <w:t>"No such Book"</w:t>
      </w:r>
      <w:r>
        <w:t xml:space="preserve">)  </w:t>
      </w:r>
      <w:r>
        <w:rPr>
          <w:color w:val="3F7F5F"/>
        </w:rPr>
        <w:t>// 404</w:t>
      </w:r>
    </w:p>
    <w:p w14:paraId="0109B89D" w14:textId="77777777" w:rsidR="006C7327" w:rsidRDefault="006C7327" w:rsidP="006C7327">
      <w:pPr>
        <w:pStyle w:val="1Output"/>
        <w:rPr>
          <w:color w:val="4C483D" w:themeColor="text2"/>
        </w:rPr>
      </w:pPr>
      <w:r>
        <w:t xml:space="preserve"> </w:t>
      </w:r>
      <w:r>
        <w:rPr>
          <w:bCs/>
          <w:color w:val="7F0055"/>
        </w:rPr>
        <w:t>public</w:t>
      </w:r>
      <w:r>
        <w:t xml:space="preserve"> </w:t>
      </w:r>
      <w:r>
        <w:rPr>
          <w:bCs/>
          <w:color w:val="7F0055"/>
        </w:rPr>
        <w:t>class</w:t>
      </w:r>
      <w:r>
        <w:t xml:space="preserve"> </w:t>
      </w:r>
      <w:r>
        <w:rPr>
          <w:u w:val="single"/>
        </w:rPr>
        <w:t>BookNotFoundException</w:t>
      </w:r>
      <w:r>
        <w:t xml:space="preserve"> </w:t>
      </w:r>
      <w:r>
        <w:rPr>
          <w:bCs/>
          <w:color w:val="7F0055"/>
        </w:rPr>
        <w:t>extends</w:t>
      </w:r>
      <w:r>
        <w:t xml:space="preserve"> RuntimeException {</w:t>
      </w:r>
    </w:p>
    <w:p w14:paraId="6CFC0B3E" w14:textId="77777777" w:rsidR="006C7327" w:rsidRDefault="006C7327" w:rsidP="006C7327">
      <w:pPr>
        <w:pStyle w:val="1Output"/>
        <w:rPr>
          <w:color w:val="4C483D" w:themeColor="text2"/>
        </w:rPr>
      </w:pPr>
      <w:r>
        <w:t xml:space="preserve">     </w:t>
      </w:r>
      <w:r>
        <w:rPr>
          <w:color w:val="3F7F5F"/>
        </w:rPr>
        <w:t>// ...</w:t>
      </w:r>
    </w:p>
    <w:p w14:paraId="1C4829CF" w14:textId="77777777" w:rsidR="006C7327" w:rsidRDefault="006C7327" w:rsidP="006C7327">
      <w:pPr>
        <w:pStyle w:val="1Output"/>
        <w:rPr>
          <w:color w:val="4C483D" w:themeColor="text2"/>
        </w:rPr>
      </w:pPr>
      <w:r>
        <w:t xml:space="preserve"> }</w:t>
      </w:r>
    </w:p>
    <w:p w14:paraId="1778B8F4" w14:textId="48C542AB" w:rsidR="006C7327" w:rsidRDefault="006C7327" w:rsidP="006C7327">
      <w:r>
        <w:rPr>
          <w:shd w:val="clear" w:color="auto" w:fill="FFFFFF"/>
        </w:rPr>
        <w:t>If this Exception is thrown from any handler method then HTTP error code 404 with reason "No such Book" will be returned to the client.</w:t>
      </w:r>
    </w:p>
    <w:p w14:paraId="0D5C1873" w14:textId="77777777" w:rsidR="006C7327" w:rsidRDefault="006C7327" w:rsidP="008151C9">
      <w:pPr>
        <w:pStyle w:val="Heading30"/>
      </w:pPr>
      <w:r w:rsidRPr="00C41178">
        <w:lastRenderedPageBreak/>
        <w:t>Is REST secure? What can you do to secure it?</w:t>
      </w:r>
    </w:p>
    <w:p w14:paraId="2122A2E9" w14:textId="52EDA263" w:rsidR="006C7327" w:rsidRPr="00C41178" w:rsidRDefault="006C7327" w:rsidP="006C7327">
      <w:r w:rsidRPr="00C41178">
        <w:t xml:space="preserve">REST is normally not </w:t>
      </w:r>
      <w:r w:rsidR="00B13B8E" w:rsidRPr="00C41178">
        <w:t>secure,</w:t>
      </w:r>
      <w:r w:rsidRPr="00C41178">
        <w:t xml:space="preserve"> but you can secure it by using </w:t>
      </w:r>
      <w:r w:rsidRPr="00B13B8E">
        <w:rPr>
          <w:b/>
          <w:bCs/>
        </w:rPr>
        <w:t>Spring</w:t>
      </w:r>
      <w:r w:rsidR="00B13B8E">
        <w:rPr>
          <w:b/>
          <w:bCs/>
        </w:rPr>
        <w:t>S</w:t>
      </w:r>
      <w:r w:rsidRPr="00B13B8E">
        <w:rPr>
          <w:b/>
          <w:bCs/>
        </w:rPr>
        <w:t>ecurity</w:t>
      </w:r>
      <w:r w:rsidRPr="00C41178">
        <w:t>.</w:t>
      </w:r>
      <w:r w:rsidRPr="00C41178">
        <w:br/>
      </w:r>
      <w:r w:rsidRPr="00C41178">
        <w:br/>
        <w:t>At the very least you can enable HTTP basic authentication by using HTTP in your Spring security configuration file. Similarly, you can expose your REST API using</w:t>
      </w:r>
      <w:hyperlink r:id="rId283" w:tgtFrame="_blank" w:history="1">
        <w:r w:rsidRPr="00C41178">
          <w:rPr>
            <w:rStyle w:val="Hyperlink"/>
          </w:rPr>
          <w:t> HTTPS</w:t>
        </w:r>
      </w:hyperlink>
      <w:r w:rsidRPr="00C41178">
        <w:t> if the underlying server supports HTTPS.</w:t>
      </w:r>
    </w:p>
    <w:p w14:paraId="48D081C9" w14:textId="77777777" w:rsidR="006C7327" w:rsidRPr="00C41178" w:rsidRDefault="006C7327" w:rsidP="006C7327">
      <w:r w:rsidRPr="00C41178">
        <w:rPr>
          <w:noProof/>
          <w:lang w:eastAsia="en-US"/>
        </w:rPr>
        <w:drawing>
          <wp:inline distT="0" distB="0" distL="0" distR="0" wp14:anchorId="6D742DAF" wp14:editId="1D097362">
            <wp:extent cx="2250274" cy="1930629"/>
            <wp:effectExtent l="0" t="0" r="0" b="0"/>
            <wp:docPr id="51" name="Picture 51" descr="Spring REST Interview Questions with Answers">
              <a:hlinkClick xmlns:a="http://schemas.openxmlformats.org/drawingml/2006/main" r:id="rId28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pring REST Interview Questions with Answers">
                      <a:hlinkClick r:id="rId284" tgtFrame="&quot;_blank&quot;"/>
                    </pic:cNvPr>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2260454" cy="1939363"/>
                    </a:xfrm>
                    <a:prstGeom prst="rect">
                      <a:avLst/>
                    </a:prstGeom>
                    <a:noFill/>
                    <a:ln>
                      <a:noFill/>
                    </a:ln>
                  </pic:spPr>
                </pic:pic>
              </a:graphicData>
            </a:graphic>
          </wp:inline>
        </w:drawing>
      </w:r>
    </w:p>
    <w:p w14:paraId="020FDE41" w14:textId="77777777" w:rsidR="006C7327" w:rsidRDefault="006C7327" w:rsidP="006C7327"/>
    <w:p w14:paraId="35CE1C1C" w14:textId="77777777" w:rsidR="006C7327" w:rsidRDefault="006C7327" w:rsidP="006C7327"/>
    <w:p w14:paraId="6B297BD6" w14:textId="77777777" w:rsidR="00BF012B" w:rsidRDefault="00BF012B" w:rsidP="00BF012B">
      <w:pPr>
        <w:pStyle w:val="Heading1"/>
      </w:pPr>
      <w:bookmarkStart w:id="283" w:name="_Toc81318499"/>
      <w:r>
        <w:t>SpringBoot IQ’s</w:t>
      </w:r>
      <w:bookmarkEnd w:id="283"/>
    </w:p>
    <w:p w14:paraId="3180A021" w14:textId="77777777" w:rsidR="00BF012B" w:rsidRPr="005A39DA" w:rsidRDefault="00BF012B" w:rsidP="008151C9">
      <w:pPr>
        <w:pStyle w:val="Heading30"/>
        <w:rPr>
          <w:lang w:val="en-IN"/>
        </w:rPr>
      </w:pPr>
      <w:r w:rsidRPr="005A39DA">
        <w:rPr>
          <w:lang w:val="en-IN"/>
        </w:rPr>
        <w:t>What is the latest version of spring boot and its System requirement?</w:t>
      </w:r>
    </w:p>
    <w:p w14:paraId="3A8582CD" w14:textId="77FA578B" w:rsidR="003E7C5B" w:rsidRDefault="00BF012B" w:rsidP="003E7C5B">
      <w:pPr>
        <w:spacing w:after="0"/>
        <w:rPr>
          <w:b/>
          <w:lang w:val="en-IN"/>
        </w:rPr>
      </w:pPr>
      <w:r w:rsidRPr="005A39DA">
        <w:rPr>
          <w:lang w:val="en-IN"/>
        </w:rPr>
        <w:t xml:space="preserve">As per </w:t>
      </w:r>
      <w:r w:rsidR="00C20772" w:rsidRPr="005A39DA">
        <w:rPr>
          <w:lang w:val="en-IN"/>
        </w:rPr>
        <w:t>July</w:t>
      </w:r>
      <w:r w:rsidRPr="005A39DA">
        <w:rPr>
          <w:lang w:val="en-IN"/>
        </w:rPr>
        <w:t xml:space="preserve"> 2018 Spring boot latest version is </w:t>
      </w:r>
      <w:r w:rsidRPr="005A39DA">
        <w:rPr>
          <w:b/>
          <w:lang w:val="en-IN"/>
        </w:rPr>
        <w:t>2.1.</w:t>
      </w:r>
    </w:p>
    <w:p w14:paraId="447668A4" w14:textId="0508B7F2" w:rsidR="00BF012B" w:rsidRPr="005A39DA" w:rsidRDefault="00BF012B" w:rsidP="00BF012B">
      <w:pPr>
        <w:rPr>
          <w:lang w:val="en-IN"/>
        </w:rPr>
      </w:pPr>
      <w:r w:rsidRPr="005A39DA">
        <w:rPr>
          <w:lang w:val="en-IN"/>
        </w:rPr>
        <w:t xml:space="preserve">Spring boot needs </w:t>
      </w:r>
      <w:r w:rsidRPr="00894EF3">
        <w:rPr>
          <w:rStyle w:val="0SyntxBlueChar"/>
        </w:rPr>
        <w:t>Java 8+ version</w:t>
      </w:r>
      <w:r w:rsidRPr="005A39DA">
        <w:rPr>
          <w:b/>
          <w:color w:val="669748" w:themeColor="accent2" w:themeShade="BF"/>
          <w:lang w:val="en-IN"/>
        </w:rPr>
        <w:t xml:space="preserve"> </w:t>
      </w:r>
      <w:r w:rsidRPr="005A39DA">
        <w:rPr>
          <w:lang w:val="en-IN"/>
        </w:rPr>
        <w:t>and Spring 5 framework as minimum version.</w:t>
      </w:r>
    </w:p>
    <w:p w14:paraId="161D6632" w14:textId="4083102C" w:rsidR="003E7C5B" w:rsidRDefault="003E7C5B" w:rsidP="003E7C5B">
      <w:pPr>
        <w:spacing w:after="0"/>
        <w:rPr>
          <w:b/>
          <w:lang w:val="en-IN"/>
        </w:rPr>
      </w:pPr>
      <w:r w:rsidRPr="005A39DA">
        <w:rPr>
          <w:lang w:val="en-IN"/>
        </w:rPr>
        <w:t xml:space="preserve">As per </w:t>
      </w:r>
      <w:r w:rsidR="00C20772">
        <w:rPr>
          <w:lang w:val="en-IN"/>
        </w:rPr>
        <w:t>Feb,</w:t>
      </w:r>
      <w:r w:rsidRPr="005A39DA">
        <w:rPr>
          <w:lang w:val="en-IN"/>
        </w:rPr>
        <w:t xml:space="preserve"> 20</w:t>
      </w:r>
      <w:r>
        <w:rPr>
          <w:lang w:val="en-IN"/>
        </w:rPr>
        <w:t>22</w:t>
      </w:r>
      <w:r w:rsidRPr="005A39DA">
        <w:rPr>
          <w:lang w:val="en-IN"/>
        </w:rPr>
        <w:t xml:space="preserve"> Spring boot latest version is </w:t>
      </w:r>
      <w:r w:rsidRPr="005A39DA">
        <w:rPr>
          <w:b/>
          <w:lang w:val="en-IN"/>
        </w:rPr>
        <w:t>2.</w:t>
      </w:r>
      <w:r>
        <w:rPr>
          <w:b/>
          <w:lang w:val="en-IN"/>
        </w:rPr>
        <w:t>6</w:t>
      </w:r>
      <w:r w:rsidRPr="005A39DA">
        <w:rPr>
          <w:b/>
          <w:lang w:val="en-IN"/>
        </w:rPr>
        <w:t>.</w:t>
      </w:r>
    </w:p>
    <w:p w14:paraId="0D994169" w14:textId="5FC125D2" w:rsidR="00BF012B" w:rsidRDefault="003E7C5B" w:rsidP="00BF012B">
      <w:r w:rsidRPr="005A39DA">
        <w:rPr>
          <w:lang w:val="en-IN"/>
        </w:rPr>
        <w:t xml:space="preserve">Spring boot </w:t>
      </w:r>
      <w:r>
        <w:rPr>
          <w:lang w:val="en-IN"/>
        </w:rPr>
        <w:t xml:space="preserve">provides Java version </w:t>
      </w:r>
      <w:r w:rsidR="00894EF3">
        <w:rPr>
          <w:lang w:val="en-IN"/>
        </w:rPr>
        <w:t xml:space="preserve">options </w:t>
      </w:r>
      <w:r w:rsidR="00894EF3" w:rsidRPr="00894EF3">
        <w:rPr>
          <w:rStyle w:val="3BlueChar"/>
        </w:rPr>
        <w:t>Java</w:t>
      </w:r>
      <w:r w:rsidRPr="00894EF3">
        <w:rPr>
          <w:rStyle w:val="3BlueChar"/>
        </w:rPr>
        <w:t xml:space="preserve"> 8, Java 11, Java 1</w:t>
      </w:r>
      <w:r w:rsidR="00680DDA" w:rsidRPr="00894EF3">
        <w:rPr>
          <w:rStyle w:val="3BlueChar"/>
        </w:rPr>
        <w:t>7</w:t>
      </w:r>
    </w:p>
    <w:p w14:paraId="4B6F06DA" w14:textId="77777777" w:rsidR="00BF012B" w:rsidRDefault="00BF012B" w:rsidP="00BF012B"/>
    <w:p w14:paraId="7D66AB63" w14:textId="77777777" w:rsidR="00BF012B" w:rsidRPr="00442B7C" w:rsidRDefault="00BF012B" w:rsidP="008151C9">
      <w:pPr>
        <w:pStyle w:val="Heading30"/>
      </w:pPr>
      <w:r w:rsidRPr="00442B7C">
        <w:t>How does Spring enable create production ready applications in quick time?</w:t>
      </w:r>
    </w:p>
    <w:p w14:paraId="66C9FF21" w14:textId="77777777" w:rsidR="00BF012B" w:rsidRPr="00442B7C" w:rsidRDefault="00BF012B" w:rsidP="00BF012B">
      <w:r w:rsidRPr="00442B7C">
        <w:t>Spring Boot aims to enable production ready applications in quick time. Spring Boot provides a few non functional features out of the box like caching, logging, monitoring and embedded servers.</w:t>
      </w:r>
    </w:p>
    <w:p w14:paraId="6E4D9317" w14:textId="77777777" w:rsidR="00BF012B" w:rsidRPr="00442B7C" w:rsidRDefault="00BF012B" w:rsidP="00151D89">
      <w:pPr>
        <w:numPr>
          <w:ilvl w:val="0"/>
          <w:numId w:val="75"/>
        </w:numPr>
        <w:spacing w:before="160" w:after="0" w:line="259" w:lineRule="auto"/>
      </w:pPr>
      <w:r w:rsidRPr="00894EF3">
        <w:rPr>
          <w:rStyle w:val="2SyntaxChar"/>
        </w:rPr>
        <w:t>spring-boot-starter-actuator</w:t>
      </w:r>
      <w:r w:rsidRPr="00442B7C">
        <w:t xml:space="preserve"> - To use advanced features like monitoring &amp; tracing to your application out of the box</w:t>
      </w:r>
    </w:p>
    <w:p w14:paraId="3110CE18" w14:textId="77777777" w:rsidR="00BF012B" w:rsidRPr="00442B7C" w:rsidRDefault="00BF012B" w:rsidP="00151D89">
      <w:pPr>
        <w:numPr>
          <w:ilvl w:val="0"/>
          <w:numId w:val="75"/>
        </w:numPr>
        <w:spacing w:before="160" w:after="0" w:line="259" w:lineRule="auto"/>
      </w:pPr>
      <w:r w:rsidRPr="00894EF3">
        <w:rPr>
          <w:rStyle w:val="0SyntxBlueChar"/>
        </w:rPr>
        <w:t>spring-boot-starter-undertow, spring-boot-starter-jetty, spring-boot-starter-tomcat</w:t>
      </w:r>
      <w:r w:rsidRPr="00442B7C">
        <w:t xml:space="preserve"> - To pick your specific choice of Embedded Servlet Container</w:t>
      </w:r>
    </w:p>
    <w:p w14:paraId="6CBF488E" w14:textId="77777777" w:rsidR="00BF012B" w:rsidRPr="00442B7C" w:rsidRDefault="00BF012B" w:rsidP="00151D89">
      <w:pPr>
        <w:numPr>
          <w:ilvl w:val="0"/>
          <w:numId w:val="75"/>
        </w:numPr>
        <w:spacing w:before="160" w:after="0" w:line="259" w:lineRule="auto"/>
      </w:pPr>
      <w:r w:rsidRPr="00442B7C">
        <w:t>spring-boot-starter-logging - For Logging using logback</w:t>
      </w:r>
    </w:p>
    <w:p w14:paraId="014F67A0" w14:textId="77777777" w:rsidR="00BF012B" w:rsidRPr="00442B7C" w:rsidRDefault="00BF012B" w:rsidP="00151D89">
      <w:pPr>
        <w:numPr>
          <w:ilvl w:val="0"/>
          <w:numId w:val="75"/>
        </w:numPr>
        <w:spacing w:before="160" w:after="0" w:line="259" w:lineRule="auto"/>
      </w:pPr>
      <w:r w:rsidRPr="00442B7C">
        <w:t>spring-boot-starter-cache - Enabling Spring Framework’s caching support</w:t>
      </w:r>
    </w:p>
    <w:p w14:paraId="5E47184D" w14:textId="77777777" w:rsidR="00BF012B" w:rsidRDefault="00BF012B" w:rsidP="00BF012B"/>
    <w:p w14:paraId="7C9CF3B0" w14:textId="77777777" w:rsidR="00BF012B" w:rsidRPr="00FC4CB6" w:rsidRDefault="00BF012B" w:rsidP="008151C9">
      <w:pPr>
        <w:pStyle w:val="Heading30"/>
      </w:pPr>
      <w:r w:rsidRPr="00FC4CB6">
        <w:lastRenderedPageBreak/>
        <w:t>What is the minimum baseline Java Version for Spring Boot 2 and Spring 5?</w:t>
      </w:r>
    </w:p>
    <w:p w14:paraId="2C3D9203" w14:textId="77777777" w:rsidR="00BF012B" w:rsidRPr="00FC4CB6" w:rsidRDefault="00BF012B" w:rsidP="00BF012B">
      <w:r w:rsidRPr="00FC4CB6">
        <w:rPr>
          <w:color w:val="FF0000"/>
        </w:rPr>
        <w:t>Spring Boot 2.0 requires Java 8 or later</w:t>
      </w:r>
      <w:r w:rsidRPr="00FC4CB6">
        <w:t>. Java 6 and 7 are no longer supported.</w:t>
      </w:r>
    </w:p>
    <w:p w14:paraId="5117464B" w14:textId="77777777" w:rsidR="00BF012B" w:rsidRDefault="00BF012B" w:rsidP="00BF012B"/>
    <w:p w14:paraId="1CD7B004" w14:textId="77777777" w:rsidR="00BF012B" w:rsidRPr="0040062B" w:rsidRDefault="00BF012B" w:rsidP="008151C9">
      <w:pPr>
        <w:pStyle w:val="Heading30"/>
      </w:pPr>
      <w:r w:rsidRPr="0040062B">
        <w:t>What do Dev Tools in Spring boot mean?</w:t>
      </w:r>
    </w:p>
    <w:p w14:paraId="1988513D" w14:textId="7405B953" w:rsidR="00BF012B" w:rsidRPr="0040062B" w:rsidRDefault="00BF012B" w:rsidP="00BF012B">
      <w:r>
        <w:t xml:space="preserve">By using </w:t>
      </w:r>
      <w:r w:rsidR="00894EF3">
        <w:t xml:space="preserve">devtools, </w:t>
      </w:r>
      <w:r w:rsidR="00894EF3" w:rsidRPr="0040062B">
        <w:t>You</w:t>
      </w:r>
      <w:r w:rsidRPr="0040062B">
        <w:t xml:space="preserve"> don’t have to redeploy your application each time you influence the changes. The developer can reload the progressions without restart of the server. It maintains a strategic distance from the agony of redeploying application each time when you roll out any improvement. This module will can’t be utilized in a production environment.</w:t>
      </w:r>
    </w:p>
    <w:p w14:paraId="1DA14516" w14:textId="77777777" w:rsidR="00BF012B" w:rsidRDefault="00BF012B" w:rsidP="00BF012B"/>
    <w:p w14:paraId="4EE4321C" w14:textId="77777777" w:rsidR="00BF012B" w:rsidRDefault="00BF012B" w:rsidP="008151C9">
      <w:pPr>
        <w:pStyle w:val="Heading30"/>
      </w:pPr>
      <w:r>
        <w:t>Spring DevTools &amp; uses</w:t>
      </w:r>
    </w:p>
    <w:p w14:paraId="23634333" w14:textId="77777777" w:rsidR="00BF012B" w:rsidRDefault="00BF012B" w:rsidP="00BF012B">
      <w:r w:rsidRPr="003D48FB">
        <w:t xml:space="preserve">Applications that use spring-boot-devtools will </w:t>
      </w:r>
      <w:r w:rsidRPr="003D48FB">
        <w:rPr>
          <w:b/>
        </w:rPr>
        <w:t>automatically restart whenever files on the classpath change</w:t>
      </w:r>
      <w:r w:rsidRPr="003D48FB">
        <w:t>. This can be a useful feature when working in an IDE as it gives a very fast feedback loop for code changes.</w:t>
      </w:r>
    </w:p>
    <w:p w14:paraId="3215CC00" w14:textId="77777777" w:rsidR="00BF012B" w:rsidRDefault="00BF012B" w:rsidP="00BF012B"/>
    <w:p w14:paraId="093FF8FD" w14:textId="77777777" w:rsidR="00BF012B" w:rsidRPr="00A72DF5" w:rsidRDefault="00BF012B" w:rsidP="008151C9">
      <w:pPr>
        <w:pStyle w:val="Heading30"/>
      </w:pPr>
      <w:r w:rsidRPr="00A72DF5">
        <w:t>Would we be able to Use Spring Boot with Applications Which Are Not Using Spring?</w:t>
      </w:r>
    </w:p>
    <w:p w14:paraId="763FC558" w14:textId="77777777" w:rsidR="00BF012B" w:rsidRPr="00A72DF5" w:rsidRDefault="00BF012B" w:rsidP="00BF012B">
      <w:r w:rsidRPr="00A72DF5">
        <w:t>No, it isn’t conceivable starting at now. Spring boot is restricted to Spring applications only.</w:t>
      </w:r>
    </w:p>
    <w:p w14:paraId="3B372964" w14:textId="77777777" w:rsidR="00BF012B" w:rsidRDefault="00BF012B" w:rsidP="00BF012B"/>
    <w:p w14:paraId="4E3BB998" w14:textId="56BBD212" w:rsidR="00BF012B" w:rsidRPr="005F440C" w:rsidRDefault="00BF012B" w:rsidP="008151C9">
      <w:pPr>
        <w:pStyle w:val="Heading30"/>
      </w:pPr>
      <w:r w:rsidRPr="005F440C">
        <w:t>How to connect to an external database like M</w:t>
      </w:r>
      <w:r w:rsidR="00306301">
        <w:t>y</w:t>
      </w:r>
      <w:r w:rsidRPr="005F440C">
        <w:t>SQL or oracle with Spring boot?</w:t>
      </w:r>
    </w:p>
    <w:p w14:paraId="644BD502" w14:textId="77777777" w:rsidR="00BF012B" w:rsidRPr="005F440C" w:rsidRDefault="00BF012B" w:rsidP="00BF012B">
      <w:r w:rsidRPr="005F440C">
        <w:rPr>
          <w:b/>
          <w:bCs/>
        </w:rPr>
        <w:t>Step 1</w:t>
      </w:r>
      <w:r w:rsidRPr="005F440C">
        <w:t> -The first step to connect the database like Oracle or MySql is adding the dependency for your database connector to pom.xml.</w:t>
      </w:r>
    </w:p>
    <w:p w14:paraId="4C3790EE" w14:textId="77777777" w:rsidR="00BF012B" w:rsidRPr="005F440C" w:rsidRDefault="00BF012B" w:rsidP="00BF012B">
      <w:r w:rsidRPr="005F440C">
        <w:rPr>
          <w:b/>
          <w:bCs/>
        </w:rPr>
        <w:t>Step 2</w:t>
      </w:r>
      <w:r w:rsidRPr="005F440C">
        <w:t> -The next step is the elimination of H2 Dependency from pom.xml</w:t>
      </w:r>
    </w:p>
    <w:p w14:paraId="0ABFE72F" w14:textId="77777777" w:rsidR="00BF012B" w:rsidRPr="005F440C" w:rsidRDefault="00BF012B" w:rsidP="00BF012B">
      <w:r w:rsidRPr="005F440C">
        <w:rPr>
          <w:b/>
          <w:bCs/>
        </w:rPr>
        <w:t>Step 3</w:t>
      </w:r>
      <w:r w:rsidRPr="005F440C">
        <w:t> -Step 3 includes the schema and table to establish your database.</w:t>
      </w:r>
    </w:p>
    <w:p w14:paraId="7F14BF0D" w14:textId="77777777" w:rsidR="00BF012B" w:rsidRPr="005F440C" w:rsidRDefault="00BF012B" w:rsidP="00BF012B">
      <w:r w:rsidRPr="005F440C">
        <w:rPr>
          <w:b/>
          <w:bCs/>
        </w:rPr>
        <w:t>Step 4</w:t>
      </w:r>
      <w:r w:rsidRPr="005F440C">
        <w:t xml:space="preserve"> -The next step is configuring of the database by using Configure </w:t>
      </w:r>
      <w:r w:rsidRPr="00294424">
        <w:rPr>
          <w:rStyle w:val="Emphasis"/>
        </w:rPr>
        <w:t>application.properties</w:t>
      </w:r>
      <w:r w:rsidRPr="005F440C">
        <w:t xml:space="preserve"> to connect to your database.</w:t>
      </w:r>
    </w:p>
    <w:p w14:paraId="59F252C7" w14:textId="77777777" w:rsidR="00BF012B" w:rsidRPr="005F440C" w:rsidRDefault="00BF012B" w:rsidP="00BF012B">
      <w:r w:rsidRPr="005F440C">
        <w:rPr>
          <w:b/>
          <w:bCs/>
        </w:rPr>
        <w:t>Step 5</w:t>
      </w:r>
      <w:r w:rsidRPr="005F440C">
        <w:t>-And the last step is to restart your device and your connection is ready to use.</w:t>
      </w:r>
    </w:p>
    <w:p w14:paraId="68C7CAE4" w14:textId="77777777" w:rsidR="00BF012B" w:rsidRPr="003715AB" w:rsidRDefault="00BF012B" w:rsidP="008151C9">
      <w:pPr>
        <w:pStyle w:val="Heading30"/>
      </w:pPr>
      <w:r w:rsidRPr="003715AB">
        <w:t>How to disable a specific auto-configuration?</w:t>
      </w:r>
    </w:p>
    <w:p w14:paraId="53BF6AB6" w14:textId="77777777" w:rsidR="00BF012B" w:rsidRDefault="00BF012B" w:rsidP="00BF012B">
      <w:r>
        <w:t xml:space="preserve">If we want to disable a specific auto-configuration, we can indicate it using the </w:t>
      </w:r>
      <w:r w:rsidRPr="00513E5C">
        <w:rPr>
          <w:rStyle w:val="Emphasis"/>
          <w:b/>
          <w:color w:val="FF0000"/>
        </w:rPr>
        <w:t>exclude</w:t>
      </w:r>
      <w:r w:rsidRPr="00513E5C">
        <w:rPr>
          <w:b/>
          <w:color w:val="FF0000"/>
        </w:rPr>
        <w:t xml:space="preserve"> attribute</w:t>
      </w:r>
      <w:r w:rsidRPr="00513E5C">
        <w:rPr>
          <w:color w:val="FF0000"/>
        </w:rPr>
        <w:t xml:space="preserve"> </w:t>
      </w:r>
      <w:r>
        <w:t xml:space="preserve">of the </w:t>
      </w:r>
      <w:r w:rsidRPr="00513E5C">
        <w:rPr>
          <w:rStyle w:val="Emphasis"/>
          <w:b/>
          <w:color w:val="FF0000"/>
        </w:rPr>
        <w:t>@EnableAutoConfiguration</w:t>
      </w:r>
      <w:r w:rsidRPr="00513E5C">
        <w:rPr>
          <w:color w:val="FF0000"/>
        </w:rPr>
        <w:t xml:space="preserve"> </w:t>
      </w:r>
      <w:r>
        <w:t xml:space="preserve">annotation. For instance, this code snippet neutralizes DataSourceAutoConfiguration: </w:t>
      </w:r>
    </w:p>
    <w:p w14:paraId="716DB8CF" w14:textId="77777777" w:rsidR="00BF012B" w:rsidRDefault="00BF012B" w:rsidP="00BF012B">
      <w:pPr>
        <w:pStyle w:val="1Output"/>
      </w:pPr>
      <w:r>
        <w:t>// other annotations</w:t>
      </w:r>
    </w:p>
    <w:p w14:paraId="1957BE3C" w14:textId="77777777" w:rsidR="00BF012B" w:rsidRPr="003F33C6" w:rsidRDefault="00BF012B" w:rsidP="00BF012B">
      <w:pPr>
        <w:pStyle w:val="1Output"/>
        <w:rPr>
          <w:color w:val="7030A0"/>
        </w:rPr>
      </w:pPr>
      <w:r w:rsidRPr="003F33C6">
        <w:rPr>
          <w:color w:val="7030A0"/>
        </w:rPr>
        <w:t>@EnableAutoConfiguration(exclude = DataSourceAutoConfiguration.class)</w:t>
      </w:r>
    </w:p>
    <w:p w14:paraId="5629BFF7" w14:textId="77777777" w:rsidR="00BF012B" w:rsidRDefault="00BF012B" w:rsidP="00BF012B">
      <w:pPr>
        <w:pStyle w:val="1Output"/>
      </w:pPr>
      <w:r>
        <w:t>public class MyConfiguration { }</w:t>
      </w:r>
    </w:p>
    <w:p w14:paraId="1AB63B1A" w14:textId="77777777" w:rsidR="00BF012B" w:rsidRDefault="00BF012B" w:rsidP="00BF012B">
      <w:r>
        <w:t xml:space="preserve">If we enabled auto-configuration with the </w:t>
      </w:r>
      <w:r w:rsidRPr="00294424">
        <w:rPr>
          <w:rStyle w:val="Emphasis"/>
        </w:rPr>
        <w:t>@SpringBootApplication</w:t>
      </w:r>
      <w:r>
        <w:t xml:space="preserve"> annotation — which has @EnableAutoConfiguration as a meta-annotation — we could disable auto-configuration with an attribute of the same name:</w:t>
      </w:r>
    </w:p>
    <w:p w14:paraId="5C061C26" w14:textId="77777777" w:rsidR="00BF012B" w:rsidRPr="003F33C6" w:rsidRDefault="00BF012B" w:rsidP="00BF012B">
      <w:pPr>
        <w:pStyle w:val="1Output"/>
        <w:rPr>
          <w:color w:val="7030A0"/>
        </w:rPr>
      </w:pPr>
      <w:r w:rsidRPr="003F33C6">
        <w:rPr>
          <w:color w:val="7030A0"/>
        </w:rPr>
        <w:t>@SpringBootApplication(exclude = DataSourceAutoConfiguration.class)</w:t>
      </w:r>
    </w:p>
    <w:p w14:paraId="7172D77C" w14:textId="77777777" w:rsidR="00BF012B" w:rsidRDefault="00BF012B" w:rsidP="00BF012B">
      <w:pPr>
        <w:pStyle w:val="1Output"/>
      </w:pPr>
      <w:r>
        <w:lastRenderedPageBreak/>
        <w:t>public class MyConfiguration { }</w:t>
      </w:r>
    </w:p>
    <w:p w14:paraId="5DC1AFA6" w14:textId="77777777" w:rsidR="00BF012B" w:rsidRDefault="00BF012B" w:rsidP="00BF012B"/>
    <w:p w14:paraId="6A7C5A07" w14:textId="77777777" w:rsidR="00BF012B" w:rsidRDefault="00BF012B" w:rsidP="00BF012B">
      <w:r>
        <w:t xml:space="preserve">We can also disable an auto-configuration with the </w:t>
      </w:r>
      <w:r w:rsidRPr="00800B9B">
        <w:rPr>
          <w:rStyle w:val="Emphasis"/>
        </w:rPr>
        <w:t>spring.autoconfigure.exclude</w:t>
      </w:r>
      <w:r>
        <w:t xml:space="preserve"> environment property  in the </w:t>
      </w:r>
      <w:r w:rsidRPr="00800B9B">
        <w:rPr>
          <w:rStyle w:val="Emphasis"/>
        </w:rPr>
        <w:t>application.properties</w:t>
      </w:r>
      <w:r>
        <w:t xml:space="preserve">  </w:t>
      </w:r>
    </w:p>
    <w:p w14:paraId="3F96BFDF" w14:textId="77777777" w:rsidR="00BF012B" w:rsidRPr="00800B9B" w:rsidRDefault="00BF012B" w:rsidP="00BF012B">
      <w:pPr>
        <w:pStyle w:val="1Output"/>
        <w:rPr>
          <w:color w:val="FF0000"/>
        </w:rPr>
      </w:pPr>
      <w:r w:rsidRPr="00800B9B">
        <w:rPr>
          <w:color w:val="FF0000"/>
        </w:rPr>
        <w:t>spring.autoconfigure.exclude=org.springframework.boot.autoconfigure.jdbc.DataSourceAutoConfiguration</w:t>
      </w:r>
    </w:p>
    <w:p w14:paraId="154B951F" w14:textId="77777777" w:rsidR="00BF012B" w:rsidRDefault="00BF012B" w:rsidP="00BF012B"/>
    <w:p w14:paraId="0FA48834" w14:textId="77777777" w:rsidR="00BF012B" w:rsidRDefault="00BF012B" w:rsidP="00BF012B"/>
    <w:p w14:paraId="3609E05F" w14:textId="77777777" w:rsidR="00BF012B" w:rsidRDefault="00BF012B" w:rsidP="008151C9">
      <w:pPr>
        <w:pStyle w:val="Heading30"/>
        <w:rPr>
          <w:lang w:val="en-IN"/>
        </w:rPr>
      </w:pPr>
      <w:r w:rsidRPr="00800B9B">
        <w:rPr>
          <w:lang w:val="en-IN"/>
        </w:rPr>
        <w:t>How to deploy Spring Boot web a</w:t>
      </w:r>
      <w:r>
        <w:rPr>
          <w:lang w:val="en-IN"/>
        </w:rPr>
        <w:t>pplications to WebSphere as a WAR</w:t>
      </w:r>
      <w:r w:rsidRPr="00800B9B">
        <w:rPr>
          <w:lang w:val="en-IN"/>
        </w:rPr>
        <w:t>?</w:t>
      </w:r>
    </w:p>
    <w:p w14:paraId="33F1802B" w14:textId="77777777" w:rsidR="00BF012B" w:rsidRPr="00800B9B" w:rsidRDefault="00BF012B" w:rsidP="00911B05">
      <w:pPr>
        <w:spacing w:after="0"/>
        <w:rPr>
          <w:b/>
          <w:bCs/>
          <w:lang w:val="en-IN"/>
        </w:rPr>
      </w:pPr>
      <w:r w:rsidRPr="00AB3F73">
        <w:rPr>
          <w:lang w:val="en-IN" w:eastAsia="en-IN"/>
        </w:rPr>
        <w:t>spring-boot-maven-plugin</w:t>
      </w:r>
      <w:r>
        <w:rPr>
          <w:lang w:val="en-IN" w:eastAsia="en-IN"/>
        </w:rPr>
        <w:t xml:space="preserve"> handles the Packing things.</w:t>
      </w:r>
    </w:p>
    <w:p w14:paraId="52CEBB6D" w14:textId="77777777" w:rsidR="00BF012B" w:rsidRPr="00AB3F73" w:rsidRDefault="00BF012B" w:rsidP="00BF012B">
      <w:pPr>
        <w:pStyle w:val="1Output"/>
        <w:rPr>
          <w:sz w:val="21"/>
          <w:szCs w:val="21"/>
          <w:lang w:val="en-IN" w:eastAsia="en-IN"/>
        </w:rPr>
      </w:pPr>
      <w:r w:rsidRPr="00AB3F73">
        <w:rPr>
          <w:lang w:val="en-IN" w:eastAsia="en-IN"/>
        </w:rPr>
        <w:t>&lt;plugin&gt;</w:t>
      </w:r>
    </w:p>
    <w:p w14:paraId="5FF91B37" w14:textId="77777777" w:rsidR="00BF012B" w:rsidRPr="00AB3F73" w:rsidRDefault="00BF012B" w:rsidP="00BF012B">
      <w:pPr>
        <w:pStyle w:val="1Output"/>
        <w:rPr>
          <w:sz w:val="21"/>
          <w:szCs w:val="21"/>
          <w:lang w:val="en-IN" w:eastAsia="en-IN"/>
        </w:rPr>
      </w:pPr>
      <w:r w:rsidRPr="00AB3F73">
        <w:rPr>
          <w:lang w:val="en-IN" w:eastAsia="en-IN"/>
        </w:rPr>
        <w:t>    &lt;groupId&gt;org.springframework.boot&lt;/groupId&gt;</w:t>
      </w:r>
    </w:p>
    <w:p w14:paraId="7295E5EB" w14:textId="77777777" w:rsidR="00BF012B" w:rsidRPr="00AB3F73" w:rsidRDefault="00BF012B" w:rsidP="00BF012B">
      <w:pPr>
        <w:pStyle w:val="1Output"/>
        <w:rPr>
          <w:sz w:val="21"/>
          <w:szCs w:val="21"/>
          <w:lang w:val="en-IN" w:eastAsia="en-IN"/>
        </w:rPr>
      </w:pPr>
      <w:r w:rsidRPr="00AB3F73">
        <w:rPr>
          <w:lang w:val="en-IN" w:eastAsia="en-IN"/>
        </w:rPr>
        <w:t>    &lt;artifactId&gt;spring-boot-maven-plugin&lt;/artifactId&gt;</w:t>
      </w:r>
    </w:p>
    <w:p w14:paraId="7BA25982" w14:textId="77777777" w:rsidR="00BF012B" w:rsidRPr="00AB3F73" w:rsidRDefault="00BF012B" w:rsidP="00BF012B">
      <w:pPr>
        <w:pStyle w:val="1Output"/>
        <w:rPr>
          <w:sz w:val="21"/>
          <w:szCs w:val="21"/>
          <w:lang w:val="en-IN" w:eastAsia="en-IN"/>
        </w:rPr>
      </w:pPr>
      <w:r w:rsidRPr="00AB3F73">
        <w:rPr>
          <w:lang w:val="en-IN" w:eastAsia="en-IN"/>
        </w:rPr>
        <w:t>&lt;/plugin&gt;</w:t>
      </w:r>
    </w:p>
    <w:p w14:paraId="1E50DB39" w14:textId="77777777" w:rsidR="00BF012B" w:rsidRDefault="00BF012B" w:rsidP="00BF012B">
      <w:r>
        <w:t>If we mentioned in our POM.xml packaging as jar it will generate Jar by including Tomcat server as well.</w:t>
      </w:r>
    </w:p>
    <w:p w14:paraId="1EF6CB16" w14:textId="77777777" w:rsidR="00BF012B" w:rsidRDefault="00BF012B" w:rsidP="005D2BCB">
      <w:pPr>
        <w:spacing w:after="0"/>
      </w:pPr>
    </w:p>
    <w:p w14:paraId="7CD9D95D" w14:textId="77777777" w:rsidR="00BF012B" w:rsidRDefault="00BF012B" w:rsidP="00BF012B">
      <w:r>
        <w:t>To Build WAR with out Tomact we need to below 2 Changes</w:t>
      </w:r>
    </w:p>
    <w:p w14:paraId="4C74C4D6" w14:textId="77777777" w:rsidR="00BF012B" w:rsidRPr="004B1618" w:rsidRDefault="00BF012B" w:rsidP="005D2BCB">
      <w:pPr>
        <w:spacing w:after="0"/>
        <w:rPr>
          <w:b/>
          <w:color w:val="669748" w:themeColor="accent2" w:themeShade="BF"/>
        </w:rPr>
      </w:pPr>
      <w:r w:rsidRPr="004B1618">
        <w:rPr>
          <w:b/>
          <w:color w:val="669748" w:themeColor="accent2" w:themeShade="BF"/>
        </w:rPr>
        <w:t>1.In POM.xml – package type as ‘war’</w:t>
      </w:r>
    </w:p>
    <w:p w14:paraId="36B02FEB" w14:textId="77777777" w:rsidR="00BF012B" w:rsidRDefault="00BF012B" w:rsidP="00BF012B">
      <w:pPr>
        <w:pStyle w:val="1Output"/>
        <w:ind w:firstLine="720"/>
      </w:pPr>
      <w:r>
        <w:t>&lt;parent&gt;</w:t>
      </w:r>
    </w:p>
    <w:p w14:paraId="202B0C9C" w14:textId="77777777" w:rsidR="00BF012B" w:rsidRDefault="00BF012B" w:rsidP="00BF012B">
      <w:pPr>
        <w:pStyle w:val="1Output"/>
      </w:pPr>
      <w:r>
        <w:tab/>
      </w:r>
      <w:r>
        <w:tab/>
        <w:t>&lt;groupId&gt;org.springframework.boot&lt;/groupId&gt;</w:t>
      </w:r>
    </w:p>
    <w:p w14:paraId="2E8F8607" w14:textId="77777777" w:rsidR="00BF012B" w:rsidRDefault="00BF012B" w:rsidP="00BF012B">
      <w:pPr>
        <w:pStyle w:val="1Output"/>
      </w:pPr>
      <w:r>
        <w:tab/>
      </w:r>
      <w:r>
        <w:tab/>
        <w:t>&lt;artifactId&gt;spring-boot-starter-parent&lt;/artifactId&gt;</w:t>
      </w:r>
    </w:p>
    <w:p w14:paraId="53158DB6" w14:textId="77777777" w:rsidR="00BF012B" w:rsidRDefault="00BF012B" w:rsidP="00BF012B">
      <w:pPr>
        <w:pStyle w:val="1Output"/>
      </w:pPr>
      <w:r>
        <w:tab/>
      </w:r>
      <w:r>
        <w:tab/>
        <w:t>&lt;version&gt;2.1.3.RELEASE&lt;/version&gt;</w:t>
      </w:r>
    </w:p>
    <w:p w14:paraId="7CEA70C8" w14:textId="77777777" w:rsidR="00BF012B" w:rsidRDefault="00BF012B" w:rsidP="00BF012B">
      <w:pPr>
        <w:pStyle w:val="1Output"/>
      </w:pPr>
      <w:r>
        <w:tab/>
      </w:r>
      <w:r>
        <w:tab/>
        <w:t>&lt;relativePath/&gt; &lt;!-- lookup parent from repository --&gt;</w:t>
      </w:r>
    </w:p>
    <w:p w14:paraId="48F5978D" w14:textId="77777777" w:rsidR="00BF012B" w:rsidRDefault="00BF012B" w:rsidP="00BF012B">
      <w:pPr>
        <w:pStyle w:val="1Output"/>
      </w:pPr>
      <w:r>
        <w:tab/>
        <w:t>&lt;/parent&gt;</w:t>
      </w:r>
    </w:p>
    <w:p w14:paraId="10C3CF79" w14:textId="77777777" w:rsidR="00BF012B" w:rsidRDefault="00BF012B" w:rsidP="00BF012B">
      <w:pPr>
        <w:pStyle w:val="1Output"/>
      </w:pPr>
      <w:r>
        <w:tab/>
        <w:t>&lt;groupId&gt;com.example&lt;/groupId&gt;</w:t>
      </w:r>
    </w:p>
    <w:p w14:paraId="42FB00DD" w14:textId="77777777" w:rsidR="00BF012B" w:rsidRDefault="00BF012B" w:rsidP="00BF012B">
      <w:pPr>
        <w:pStyle w:val="1Output"/>
      </w:pPr>
      <w:r>
        <w:tab/>
        <w:t>&lt;artifactId&gt;demo&lt;/artifactId&gt;</w:t>
      </w:r>
    </w:p>
    <w:p w14:paraId="325D090F" w14:textId="77777777" w:rsidR="00BF012B" w:rsidRDefault="00BF012B" w:rsidP="00BF012B">
      <w:pPr>
        <w:pStyle w:val="1Output"/>
      </w:pPr>
      <w:r>
        <w:tab/>
        <w:t>&lt;version&gt;0.0.1-SNAPSHOT&lt;/version&gt;</w:t>
      </w:r>
    </w:p>
    <w:p w14:paraId="36315812" w14:textId="77777777" w:rsidR="00BF012B" w:rsidRPr="00AB3F73" w:rsidRDefault="00BF012B" w:rsidP="00BF012B">
      <w:pPr>
        <w:pStyle w:val="1Output"/>
        <w:rPr>
          <w:color w:val="FF0000"/>
          <w:sz w:val="20"/>
        </w:rPr>
      </w:pPr>
      <w:r>
        <w:tab/>
      </w:r>
      <w:r w:rsidRPr="00AB3F73">
        <w:rPr>
          <w:color w:val="FF0000"/>
          <w:sz w:val="20"/>
        </w:rPr>
        <w:t>&lt;packaging&gt;war&lt;/packaging&gt;</w:t>
      </w:r>
    </w:p>
    <w:p w14:paraId="1E0C794B" w14:textId="77777777" w:rsidR="00BF012B" w:rsidRDefault="00BF012B" w:rsidP="00BF012B">
      <w:pPr>
        <w:pStyle w:val="1Output"/>
      </w:pPr>
      <w:r>
        <w:tab/>
        <w:t>&lt;name&gt;demo&lt;/name&gt;</w:t>
      </w:r>
    </w:p>
    <w:p w14:paraId="5F95E20C" w14:textId="77777777" w:rsidR="00BF012B" w:rsidRDefault="00BF012B" w:rsidP="00BF012B">
      <w:pPr>
        <w:pStyle w:val="1Output"/>
      </w:pPr>
      <w:r>
        <w:tab/>
        <w:t>&lt;description&gt;Demo project for Spring Boot&lt;/description&gt;</w:t>
      </w:r>
    </w:p>
    <w:p w14:paraId="140DE238" w14:textId="77777777" w:rsidR="00BF012B" w:rsidRDefault="00BF012B" w:rsidP="00BF012B"/>
    <w:p w14:paraId="73AC3B7B" w14:textId="77777777" w:rsidR="00BF012B" w:rsidRPr="004B1618" w:rsidRDefault="00BF012B" w:rsidP="005D2BCB">
      <w:pPr>
        <w:spacing w:after="0"/>
        <w:rPr>
          <w:b/>
          <w:color w:val="669748" w:themeColor="accent2" w:themeShade="BF"/>
        </w:rPr>
      </w:pPr>
      <w:r w:rsidRPr="004B1618">
        <w:rPr>
          <w:b/>
          <w:color w:val="669748" w:themeColor="accent2" w:themeShade="BF"/>
        </w:rPr>
        <w:t xml:space="preserve">2.Remove tomcat starter Dependency </w:t>
      </w:r>
    </w:p>
    <w:p w14:paraId="3172E647" w14:textId="77777777" w:rsidR="00BF012B" w:rsidRDefault="00BF012B" w:rsidP="00BF012B">
      <w:pPr>
        <w:pStyle w:val="1Output"/>
        <w:ind w:firstLine="720"/>
      </w:pPr>
      <w:r>
        <w:t xml:space="preserve">       &lt;dependency&gt;</w:t>
      </w:r>
    </w:p>
    <w:p w14:paraId="1FF910BB" w14:textId="77777777" w:rsidR="00BF012B" w:rsidRDefault="00BF012B" w:rsidP="00BF012B">
      <w:pPr>
        <w:pStyle w:val="1Output"/>
      </w:pPr>
      <w:r>
        <w:tab/>
      </w:r>
      <w:r>
        <w:tab/>
      </w:r>
      <w:r>
        <w:tab/>
        <w:t>&lt;groupId&gt;org.springframework.boot&lt;/groupId&gt;</w:t>
      </w:r>
    </w:p>
    <w:p w14:paraId="31038EBB" w14:textId="77777777" w:rsidR="00BF012B" w:rsidRDefault="00BF012B" w:rsidP="00BF012B">
      <w:pPr>
        <w:pStyle w:val="1Output"/>
      </w:pPr>
      <w:r>
        <w:tab/>
      </w:r>
      <w:r>
        <w:tab/>
      </w:r>
      <w:r>
        <w:tab/>
        <w:t>&lt;artifactId&gt;spring-boot-starter-tomcat&lt;/artifactId&gt;</w:t>
      </w:r>
    </w:p>
    <w:p w14:paraId="708769A2" w14:textId="77777777" w:rsidR="00BF012B" w:rsidRDefault="00BF012B" w:rsidP="00BF012B">
      <w:pPr>
        <w:pStyle w:val="1Output"/>
      </w:pPr>
      <w:r>
        <w:tab/>
      </w:r>
      <w:r>
        <w:tab/>
      </w:r>
      <w:r>
        <w:tab/>
        <w:t>&lt;scope&gt;provided&lt;/scope&gt;</w:t>
      </w:r>
    </w:p>
    <w:p w14:paraId="15EC538E" w14:textId="77777777" w:rsidR="00BF012B" w:rsidRDefault="00BF012B" w:rsidP="00BF012B">
      <w:pPr>
        <w:pStyle w:val="1Output"/>
      </w:pPr>
      <w:r>
        <w:tab/>
      </w:r>
      <w:r>
        <w:tab/>
        <w:t>&lt;/dependency&gt;</w:t>
      </w:r>
    </w:p>
    <w:p w14:paraId="7945D591" w14:textId="77777777" w:rsidR="00BF012B" w:rsidRPr="00461C65" w:rsidRDefault="00BF012B" w:rsidP="008151C9">
      <w:pPr>
        <w:pStyle w:val="Heading30"/>
        <w:rPr>
          <w:lang w:val="en-IN"/>
        </w:rPr>
      </w:pPr>
      <w:r w:rsidRPr="00461C65">
        <w:rPr>
          <w:lang w:val="en-IN"/>
        </w:rPr>
        <w:t>What is Spring Boot DevTools used for?</w:t>
      </w:r>
    </w:p>
    <w:p w14:paraId="071F0E78" w14:textId="77777777" w:rsidR="00BF012B" w:rsidRPr="00461C65" w:rsidRDefault="00BF012B" w:rsidP="00BF012B">
      <w:pPr>
        <w:rPr>
          <w:lang w:val="en-IN"/>
        </w:rPr>
      </w:pPr>
      <w:r w:rsidRPr="00461C65">
        <w:rPr>
          <w:lang w:val="en-IN"/>
        </w:rPr>
        <w:t>Spring Boot Developer Tools, or DevTools, is a set of tools making the development process easier. </w:t>
      </w:r>
    </w:p>
    <w:p w14:paraId="4D7ACF8F" w14:textId="77777777" w:rsidR="00BF012B" w:rsidRDefault="00BF012B" w:rsidP="00BF012B">
      <w:r w:rsidRPr="00461C65">
        <w:t>The </w:t>
      </w:r>
      <w:r w:rsidRPr="00461C65">
        <w:rPr>
          <w:i/>
          <w:iCs/>
        </w:rPr>
        <w:t>spring-boot-devtools</w:t>
      </w:r>
      <w:r w:rsidRPr="00461C65">
        <w:t> module is automatically disabled if the application runs in production</w:t>
      </w:r>
    </w:p>
    <w:p w14:paraId="7B79831A" w14:textId="77777777" w:rsidR="00BF012B" w:rsidRPr="0057744A" w:rsidRDefault="00BF012B" w:rsidP="00BF012B">
      <w:pPr>
        <w:rPr>
          <w:lang w:val="en-IN"/>
        </w:rPr>
      </w:pPr>
      <w:r w:rsidRPr="0057744A">
        <w:rPr>
          <w:lang w:val="en-IN"/>
        </w:rPr>
        <w:t>By default, DevTools applies properties suitable to a development environment. These properties disable template caching, enable debug logging for the web group, and so on. As a result, we have this sensible development-time configuration without setting any properties.</w:t>
      </w:r>
    </w:p>
    <w:p w14:paraId="7FA77AB2" w14:textId="77777777" w:rsidR="00BF012B" w:rsidRPr="0057744A" w:rsidRDefault="00BF012B" w:rsidP="00BF012B">
      <w:pPr>
        <w:rPr>
          <w:lang w:val="en-IN"/>
        </w:rPr>
      </w:pPr>
      <w:r w:rsidRPr="0057744A">
        <w:rPr>
          <w:lang w:val="en-IN"/>
        </w:rPr>
        <w:t>Applications using DevTools restart whenever a file on the classpath changes. This is a very helpful feature in development, as it gives quick feedback for modifications.</w:t>
      </w:r>
    </w:p>
    <w:p w14:paraId="571B016A" w14:textId="77777777" w:rsidR="00BF012B" w:rsidRDefault="00BF012B" w:rsidP="00BF012B">
      <w:pPr>
        <w:rPr>
          <w:lang w:val="en-IN"/>
        </w:rPr>
      </w:pPr>
      <w:r w:rsidRPr="0057744A">
        <w:rPr>
          <w:lang w:val="en-IN"/>
        </w:rPr>
        <w:lastRenderedPageBreak/>
        <w:t>By default, static resources, including view templates, don’t set off a restart. Instead, a resource change triggers a browser refresh. Notice this can only happen if the LiveReload extension is installed in the browser to interact with the embedded LiveReload server that DevTools contains.</w:t>
      </w:r>
    </w:p>
    <w:p w14:paraId="42121800" w14:textId="77777777" w:rsidR="00BF012B" w:rsidRDefault="00BF012B" w:rsidP="00BF012B">
      <w:pPr>
        <w:rPr>
          <w:lang w:val="en-IN"/>
        </w:rPr>
      </w:pPr>
    </w:p>
    <w:p w14:paraId="4B2F7F55" w14:textId="77777777" w:rsidR="00BF012B" w:rsidRPr="00105BD6" w:rsidRDefault="00BF012B" w:rsidP="008151C9">
      <w:pPr>
        <w:pStyle w:val="Heading30"/>
        <w:rPr>
          <w:lang w:val="en-IN"/>
        </w:rPr>
      </w:pPr>
      <w:r w:rsidRPr="00105BD6">
        <w:rPr>
          <w:lang w:val="en-IN"/>
        </w:rPr>
        <w:t>What is LiveReload?</w:t>
      </w:r>
    </w:p>
    <w:p w14:paraId="7834B6B8" w14:textId="77777777" w:rsidR="00BF012B" w:rsidRPr="00105BD6" w:rsidRDefault="00BF012B" w:rsidP="00BF012B">
      <w:pPr>
        <w:rPr>
          <w:lang w:val="en-IN"/>
        </w:rPr>
      </w:pPr>
      <w:r w:rsidRPr="00105BD6">
        <w:rPr>
          <w:lang w:val="en-IN"/>
        </w:rPr>
        <w:t xml:space="preserve">The spring-boot-devtools module includes an </w:t>
      </w:r>
      <w:r w:rsidRPr="00105BD6">
        <w:rPr>
          <w:b/>
          <w:color w:val="669748" w:themeColor="accent2" w:themeShade="BF"/>
          <w:lang w:val="en-IN"/>
        </w:rPr>
        <w:t>embedded LiveReload server</w:t>
      </w:r>
      <w:r w:rsidRPr="00105BD6">
        <w:rPr>
          <w:color w:val="669748" w:themeColor="accent2" w:themeShade="BF"/>
          <w:lang w:val="en-IN"/>
        </w:rPr>
        <w:t xml:space="preserve"> </w:t>
      </w:r>
      <w:r w:rsidRPr="00105BD6">
        <w:rPr>
          <w:b/>
          <w:color w:val="669748" w:themeColor="accent2" w:themeShade="BF"/>
          <w:lang w:val="en-IN"/>
        </w:rPr>
        <w:t>that can be used to trigger a browser refresh when a resource is changed</w:t>
      </w:r>
      <w:r w:rsidRPr="00105BD6">
        <w:rPr>
          <w:lang w:val="en-IN"/>
        </w:rPr>
        <w:t>. LiveReload browser extensions are freely available for Chrome, Firefox and Safari from livereload.com.</w:t>
      </w:r>
    </w:p>
    <w:p w14:paraId="19529EB1" w14:textId="77777777" w:rsidR="00BF012B" w:rsidRDefault="00BF012B" w:rsidP="008F2DE6">
      <w:pPr>
        <w:spacing w:after="0"/>
        <w:rPr>
          <w:lang w:val="en-IN"/>
        </w:rPr>
      </w:pPr>
    </w:p>
    <w:p w14:paraId="119EAADE" w14:textId="77777777" w:rsidR="00BF012B" w:rsidRPr="00105BD6" w:rsidRDefault="00BF012B" w:rsidP="008151C9">
      <w:pPr>
        <w:pStyle w:val="Heading30"/>
        <w:rPr>
          <w:lang w:val="en-IN"/>
        </w:rPr>
      </w:pPr>
      <w:r w:rsidRPr="00105BD6">
        <w:rPr>
          <w:lang w:val="en-IN"/>
        </w:rPr>
        <w:t>How to exclude auto restart for static files?</w:t>
      </w:r>
    </w:p>
    <w:p w14:paraId="0F0DD3D4" w14:textId="77777777" w:rsidR="00BF012B" w:rsidRPr="00105BD6" w:rsidRDefault="00BF012B" w:rsidP="00BF012B">
      <w:pPr>
        <w:rPr>
          <w:lang w:val="en-IN"/>
        </w:rPr>
      </w:pPr>
      <w:r w:rsidRPr="00105BD6">
        <w:rPr>
          <w:lang w:val="en-IN"/>
        </w:rPr>
        <w:t>By default changing resources in</w:t>
      </w:r>
      <w:r w:rsidRPr="00105BD6">
        <w:rPr>
          <w:b/>
          <w:bCs/>
          <w:lang w:val="en-IN"/>
        </w:rPr>
        <w:t> /META-INF/maven</w:t>
      </w:r>
      <w:r w:rsidRPr="00105BD6">
        <w:rPr>
          <w:lang w:val="en-IN"/>
        </w:rPr>
        <w:t>, </w:t>
      </w:r>
      <w:r w:rsidRPr="00105BD6">
        <w:rPr>
          <w:b/>
          <w:bCs/>
          <w:lang w:val="en-IN"/>
        </w:rPr>
        <w:t>/META-INF/resources</w:t>
      </w:r>
      <w:r w:rsidRPr="00105BD6">
        <w:rPr>
          <w:lang w:val="en-IN"/>
        </w:rPr>
        <w:t>, </w:t>
      </w:r>
      <w:r w:rsidRPr="00105BD6">
        <w:rPr>
          <w:b/>
          <w:bCs/>
          <w:lang w:val="en-IN"/>
        </w:rPr>
        <w:t>/resources, /static</w:t>
      </w:r>
      <w:r w:rsidRPr="00105BD6">
        <w:rPr>
          <w:lang w:val="en-IN"/>
        </w:rPr>
        <w:t>, </w:t>
      </w:r>
      <w:r w:rsidRPr="00105BD6">
        <w:rPr>
          <w:b/>
          <w:bCs/>
          <w:lang w:val="en-IN"/>
        </w:rPr>
        <w:t>/public or /templates</w:t>
      </w:r>
      <w:r w:rsidRPr="00105BD6">
        <w:rPr>
          <w:lang w:val="en-IN"/>
        </w:rPr>
        <w:t> will not trigger a restart.</w:t>
      </w:r>
    </w:p>
    <w:p w14:paraId="208422F1" w14:textId="77777777" w:rsidR="00BF012B" w:rsidRPr="00105BD6" w:rsidRDefault="00BF012B" w:rsidP="00BF012B">
      <w:pPr>
        <w:rPr>
          <w:lang w:val="en-IN"/>
        </w:rPr>
      </w:pPr>
      <w:r w:rsidRPr="00105BD6">
        <w:rPr>
          <w:lang w:val="en-IN"/>
        </w:rPr>
        <w:t>But If you want to customize these exclusions you can use the </w:t>
      </w:r>
      <w:r w:rsidRPr="00105BD6">
        <w:rPr>
          <w:b/>
          <w:bCs/>
          <w:color w:val="669748" w:themeColor="accent2" w:themeShade="BF"/>
          <w:lang w:val="en-IN"/>
        </w:rPr>
        <w:t>spring.devtools.restart.exclude</w:t>
      </w:r>
      <w:r w:rsidRPr="00105BD6">
        <w:rPr>
          <w:color w:val="669748" w:themeColor="accent2" w:themeShade="BF"/>
          <w:lang w:val="en-IN"/>
        </w:rPr>
        <w:t> </w:t>
      </w:r>
      <w:r w:rsidRPr="00105BD6">
        <w:rPr>
          <w:lang w:val="en-IN"/>
        </w:rPr>
        <w:t>property.</w:t>
      </w:r>
    </w:p>
    <w:p w14:paraId="083D3080" w14:textId="77777777" w:rsidR="00BF012B" w:rsidRPr="00105BD6" w:rsidRDefault="00BF012B" w:rsidP="00BF012B">
      <w:pPr>
        <w:rPr>
          <w:lang w:val="en-IN"/>
        </w:rPr>
      </w:pPr>
      <w:r w:rsidRPr="00105BD6">
        <w:rPr>
          <w:lang w:val="en-IN"/>
        </w:rPr>
        <w:t>If you want to keep those defaults and add additional exclusions, use the </w:t>
      </w:r>
      <w:r w:rsidRPr="00105BD6">
        <w:rPr>
          <w:b/>
          <w:bCs/>
          <w:color w:val="669748" w:themeColor="accent2" w:themeShade="BF"/>
          <w:lang w:val="en-IN"/>
        </w:rPr>
        <w:t>spring.devtools.restart.additional-exclude</w:t>
      </w:r>
      <w:r w:rsidRPr="00105BD6">
        <w:rPr>
          <w:color w:val="669748" w:themeColor="accent2" w:themeShade="BF"/>
          <w:lang w:val="en-IN"/>
        </w:rPr>
        <w:t> </w:t>
      </w:r>
      <w:r w:rsidRPr="00105BD6">
        <w:rPr>
          <w:lang w:val="en-IN"/>
        </w:rPr>
        <w:t>property instead.</w:t>
      </w:r>
    </w:p>
    <w:p w14:paraId="2E7A53C7" w14:textId="77777777" w:rsidR="00BF012B" w:rsidRDefault="00BF012B" w:rsidP="00BF012B">
      <w:pPr>
        <w:rPr>
          <w:lang w:val="en-IN"/>
        </w:rPr>
      </w:pPr>
    </w:p>
    <w:p w14:paraId="25ECB264" w14:textId="77777777" w:rsidR="00BF012B" w:rsidRPr="00B2248D" w:rsidRDefault="00BF012B" w:rsidP="008151C9">
      <w:pPr>
        <w:pStyle w:val="Heading30"/>
        <w:rPr>
          <w:lang w:val="en-IN"/>
        </w:rPr>
      </w:pPr>
      <w:r w:rsidRPr="00B2248D">
        <w:rPr>
          <w:lang w:val="en-IN"/>
        </w:rPr>
        <w:t>What is Hot swapping in spring boot?</w:t>
      </w:r>
    </w:p>
    <w:p w14:paraId="0484698B" w14:textId="77777777" w:rsidR="00BF012B" w:rsidRPr="00B2248D" w:rsidRDefault="00BF012B" w:rsidP="00BF012B">
      <w:pPr>
        <w:rPr>
          <w:lang w:val="en-IN"/>
        </w:rPr>
      </w:pPr>
      <w:r w:rsidRPr="00B2248D">
        <w:rPr>
          <w:b/>
          <w:lang w:val="en-IN"/>
        </w:rPr>
        <w:t>Reloading the changes without restarting the server is called hot swapping</w:t>
      </w:r>
      <w:r w:rsidRPr="00B2248D">
        <w:rPr>
          <w:lang w:val="en-IN"/>
        </w:rPr>
        <w:t>, Modern IDEs (Eclipse, IDEA, etc.) all support hot swapping of bytecode, so if you make a change that doesn’t affect the class or method signatures it should reload cleanly with no side effects.</w:t>
      </w:r>
    </w:p>
    <w:p w14:paraId="148102A9" w14:textId="77777777" w:rsidR="00BF012B" w:rsidRDefault="00BF012B" w:rsidP="008F2DE6">
      <w:pPr>
        <w:spacing w:after="0"/>
      </w:pPr>
    </w:p>
    <w:p w14:paraId="344FB735" w14:textId="77777777" w:rsidR="00BF012B" w:rsidRPr="00E160AC" w:rsidRDefault="00BF012B" w:rsidP="008151C9">
      <w:pPr>
        <w:pStyle w:val="Heading30"/>
        <w:rPr>
          <w:lang w:val="en-IN"/>
        </w:rPr>
      </w:pPr>
      <w:r w:rsidRPr="00E160AC">
        <w:rPr>
          <w:lang w:val="en-IN"/>
        </w:rPr>
        <w:t>How to write integration tests?</w:t>
      </w:r>
    </w:p>
    <w:p w14:paraId="71342D5D" w14:textId="77777777" w:rsidR="00BF012B" w:rsidRDefault="00BF012B" w:rsidP="008F2DE6">
      <w:pPr>
        <w:spacing w:after="0"/>
      </w:pPr>
      <w:r>
        <w:t xml:space="preserve">When you create Project using Spring.io, by default test class for Application class also will created. It is annotated with </w:t>
      </w:r>
      <w:r w:rsidRPr="00E160AC">
        <w:rPr>
          <w:b/>
          <w:color w:val="669748" w:themeColor="accent2" w:themeShade="BF"/>
        </w:rPr>
        <w:t>@SpringBootTest</w:t>
      </w:r>
    </w:p>
    <w:p w14:paraId="79BD4311" w14:textId="77777777" w:rsidR="00BF012B" w:rsidRPr="00E160AC" w:rsidRDefault="00BF012B" w:rsidP="00BF012B">
      <w:pPr>
        <w:pStyle w:val="1Output"/>
        <w:rPr>
          <w:color w:val="669748" w:themeColor="accent2" w:themeShade="BF"/>
        </w:rPr>
      </w:pPr>
      <w:r w:rsidRPr="00E160AC">
        <w:rPr>
          <w:color w:val="669748" w:themeColor="accent2" w:themeShade="BF"/>
        </w:rPr>
        <w:t>@RunWith(SpringRunner.class)</w:t>
      </w:r>
    </w:p>
    <w:p w14:paraId="6CC2CDCC" w14:textId="77777777" w:rsidR="00BF012B" w:rsidRPr="00E160AC" w:rsidRDefault="00BF012B" w:rsidP="00BF012B">
      <w:pPr>
        <w:pStyle w:val="1Output"/>
        <w:rPr>
          <w:color w:val="669748" w:themeColor="accent2" w:themeShade="BF"/>
        </w:rPr>
      </w:pPr>
      <w:r w:rsidRPr="00E160AC">
        <w:rPr>
          <w:color w:val="669748" w:themeColor="accent2" w:themeShade="BF"/>
        </w:rPr>
        <w:t>@SpringBootTest</w:t>
      </w:r>
    </w:p>
    <w:p w14:paraId="085DF73C" w14:textId="77777777" w:rsidR="00BF012B" w:rsidRDefault="00BF012B" w:rsidP="00BF012B">
      <w:pPr>
        <w:pStyle w:val="1Output"/>
      </w:pPr>
      <w:r>
        <w:t>public class DemoApplicationTests {</w:t>
      </w:r>
    </w:p>
    <w:p w14:paraId="17E27079" w14:textId="77777777" w:rsidR="00BF012B" w:rsidRDefault="00BF012B" w:rsidP="00BF012B">
      <w:pPr>
        <w:pStyle w:val="1Output"/>
      </w:pPr>
    </w:p>
    <w:p w14:paraId="650183DB" w14:textId="77777777" w:rsidR="00BF012B" w:rsidRDefault="00BF012B" w:rsidP="00BF012B">
      <w:pPr>
        <w:pStyle w:val="1Output"/>
      </w:pPr>
      <w:r>
        <w:tab/>
        <w:t>@Test</w:t>
      </w:r>
    </w:p>
    <w:p w14:paraId="062C67B7" w14:textId="77777777" w:rsidR="00BF012B" w:rsidRDefault="00BF012B" w:rsidP="00BF012B">
      <w:pPr>
        <w:pStyle w:val="1Output"/>
      </w:pPr>
      <w:r>
        <w:tab/>
        <w:t>public void contextLoads() {</w:t>
      </w:r>
    </w:p>
    <w:p w14:paraId="68ADFA82" w14:textId="787441C5" w:rsidR="00BF012B" w:rsidRDefault="00BF012B" w:rsidP="00BF012B">
      <w:pPr>
        <w:pStyle w:val="1Output"/>
      </w:pPr>
      <w:r>
        <w:tab/>
        <w:t>}</w:t>
      </w:r>
    </w:p>
    <w:p w14:paraId="75703CA4" w14:textId="77777777" w:rsidR="00BF012B" w:rsidRDefault="00BF012B" w:rsidP="00BF012B">
      <w:pPr>
        <w:pStyle w:val="1Output"/>
      </w:pPr>
      <w:r>
        <w:t>}</w:t>
      </w:r>
    </w:p>
    <w:p w14:paraId="61A0E6E1" w14:textId="78880384" w:rsidR="00BF012B" w:rsidRPr="00AB7923" w:rsidRDefault="00BF012B" w:rsidP="008151C9">
      <w:pPr>
        <w:pStyle w:val="Heading30"/>
        <w:rPr>
          <w:lang w:val="en-IN"/>
        </w:rPr>
      </w:pPr>
      <w:r w:rsidRPr="00AB7923">
        <w:rPr>
          <w:lang w:val="en-IN"/>
        </w:rPr>
        <w:t>What is Spring Boot Actuator?</w:t>
      </w:r>
    </w:p>
    <w:p w14:paraId="74C64124" w14:textId="77777777" w:rsidR="00BF012B" w:rsidRDefault="00BF012B" w:rsidP="00BF012B">
      <w:pPr>
        <w:rPr>
          <w:lang w:val="en-IN"/>
        </w:rPr>
      </w:pPr>
      <w:r w:rsidRPr="00AB7923">
        <w:rPr>
          <w:lang w:val="en-IN"/>
        </w:rPr>
        <w:t xml:space="preserve">Spring Boot provides actuator to monitor and manage our application. </w:t>
      </w:r>
      <w:r w:rsidRPr="00AB7923">
        <w:rPr>
          <w:b/>
          <w:lang w:val="en-IN"/>
        </w:rPr>
        <w:t>Actuator is a tool which has HTTP endpoints</w:t>
      </w:r>
      <w:r w:rsidRPr="00AB7923">
        <w:rPr>
          <w:lang w:val="en-IN"/>
        </w:rPr>
        <w:t>. when application is pushed to production, you can choose to manage and monitor your application using HTTP endpoints</w:t>
      </w:r>
      <w:r>
        <w:rPr>
          <w:lang w:val="en-IN"/>
        </w:rPr>
        <w:t>.</w:t>
      </w:r>
    </w:p>
    <w:p w14:paraId="74BE087F" w14:textId="77777777" w:rsidR="00BF012B" w:rsidRPr="001A6D49" w:rsidRDefault="00BF012B" w:rsidP="00BF012B">
      <w:pPr>
        <w:rPr>
          <w:lang w:val="en-IN"/>
        </w:rPr>
      </w:pPr>
      <w:r w:rsidRPr="001A6D49">
        <w:rPr>
          <w:b/>
          <w:bCs/>
          <w:lang w:val="en-IN"/>
        </w:rPr>
        <w:t>The actuator provides features like auditing, health, metrics, environment information, thread dump etc.</w:t>
      </w:r>
      <w:r w:rsidRPr="001A6D49">
        <w:rPr>
          <w:lang w:val="en-IN"/>
        </w:rPr>
        <w:t> using HTTP or JMX endpoints. Here are some of the most common built-in actuator endpoints:</w:t>
      </w:r>
    </w:p>
    <w:p w14:paraId="3958EB3F" w14:textId="77777777" w:rsidR="00BF012B" w:rsidRPr="001A6D49" w:rsidRDefault="00BF012B" w:rsidP="00151D89">
      <w:pPr>
        <w:numPr>
          <w:ilvl w:val="0"/>
          <w:numId w:val="76"/>
        </w:numPr>
        <w:spacing w:before="160" w:after="0" w:line="259" w:lineRule="auto"/>
        <w:rPr>
          <w:lang w:val="en-IN"/>
        </w:rPr>
      </w:pPr>
      <w:r w:rsidRPr="001A6D49">
        <w:rPr>
          <w:i/>
          <w:iCs/>
          <w:lang w:val="en-IN"/>
        </w:rPr>
        <w:t>beans</w:t>
      </w:r>
      <w:r w:rsidRPr="001A6D49">
        <w:rPr>
          <w:lang w:val="en-IN"/>
        </w:rPr>
        <w:t> – </w:t>
      </w:r>
      <w:r w:rsidRPr="001A6D49">
        <w:rPr>
          <w:b/>
          <w:lang w:val="en-IN"/>
        </w:rPr>
        <w:t>Displays a complete list of all the Spring beans in your application.</w:t>
      </w:r>
    </w:p>
    <w:p w14:paraId="23459426" w14:textId="77777777" w:rsidR="00BF012B" w:rsidRPr="001A6D49" w:rsidRDefault="00BF012B" w:rsidP="00151D89">
      <w:pPr>
        <w:numPr>
          <w:ilvl w:val="0"/>
          <w:numId w:val="76"/>
        </w:numPr>
        <w:spacing w:before="160" w:after="0" w:line="259" w:lineRule="auto"/>
        <w:rPr>
          <w:lang w:val="en-IN"/>
        </w:rPr>
      </w:pPr>
      <w:r w:rsidRPr="001A6D49">
        <w:rPr>
          <w:lang w:val="en-IN"/>
        </w:rPr>
        <w:t>auditevents – Exposes audit events information for the current application.</w:t>
      </w:r>
    </w:p>
    <w:p w14:paraId="3F513B7D" w14:textId="77777777" w:rsidR="00BF012B" w:rsidRPr="001A6D49" w:rsidRDefault="00BF012B" w:rsidP="00151D89">
      <w:pPr>
        <w:numPr>
          <w:ilvl w:val="0"/>
          <w:numId w:val="76"/>
        </w:numPr>
        <w:spacing w:before="160" w:after="0" w:line="259" w:lineRule="auto"/>
        <w:rPr>
          <w:lang w:val="en-IN"/>
        </w:rPr>
      </w:pPr>
      <w:r w:rsidRPr="001A6D49">
        <w:rPr>
          <w:i/>
          <w:iCs/>
          <w:lang w:val="en-IN"/>
        </w:rPr>
        <w:lastRenderedPageBreak/>
        <w:t>caches</w:t>
      </w:r>
      <w:r w:rsidRPr="001A6D49">
        <w:rPr>
          <w:lang w:val="en-IN"/>
        </w:rPr>
        <w:t> – Exposes available caches.</w:t>
      </w:r>
    </w:p>
    <w:p w14:paraId="2A640167" w14:textId="77777777" w:rsidR="00BF012B" w:rsidRPr="001A6D49" w:rsidRDefault="00BF012B" w:rsidP="00151D89">
      <w:pPr>
        <w:numPr>
          <w:ilvl w:val="0"/>
          <w:numId w:val="76"/>
        </w:numPr>
        <w:spacing w:before="160" w:after="0" w:line="259" w:lineRule="auto"/>
        <w:rPr>
          <w:lang w:val="en-IN"/>
        </w:rPr>
      </w:pPr>
      <w:r w:rsidRPr="001A6D49">
        <w:rPr>
          <w:i/>
          <w:iCs/>
          <w:lang w:val="en-IN"/>
        </w:rPr>
        <w:t>configprops</w:t>
      </w:r>
      <w:r w:rsidRPr="001A6D49">
        <w:rPr>
          <w:lang w:val="en-IN"/>
        </w:rPr>
        <w:t> – Displays a collated list of all @ConfigurationProperties.</w:t>
      </w:r>
    </w:p>
    <w:p w14:paraId="5996A1D6" w14:textId="77777777" w:rsidR="00BF012B" w:rsidRPr="001A6D49" w:rsidRDefault="00BF012B" w:rsidP="00151D89">
      <w:pPr>
        <w:numPr>
          <w:ilvl w:val="0"/>
          <w:numId w:val="76"/>
        </w:numPr>
        <w:spacing w:before="160" w:after="0" w:line="259" w:lineRule="auto"/>
        <w:rPr>
          <w:lang w:val="en-IN"/>
        </w:rPr>
      </w:pPr>
      <w:r w:rsidRPr="001A6D49">
        <w:rPr>
          <w:i/>
          <w:iCs/>
          <w:lang w:val="en-IN"/>
        </w:rPr>
        <w:t>health</w:t>
      </w:r>
      <w:r w:rsidRPr="001A6D49">
        <w:rPr>
          <w:lang w:val="en-IN"/>
        </w:rPr>
        <w:t> – </w:t>
      </w:r>
      <w:r w:rsidRPr="001A6D49">
        <w:rPr>
          <w:b/>
          <w:lang w:val="en-IN"/>
        </w:rPr>
        <w:t>Shows application health information</w:t>
      </w:r>
      <w:r w:rsidRPr="001A6D49">
        <w:rPr>
          <w:lang w:val="en-IN"/>
        </w:rPr>
        <w:t>.</w:t>
      </w:r>
    </w:p>
    <w:p w14:paraId="02CB6B48" w14:textId="77777777" w:rsidR="00BF012B" w:rsidRPr="001A6D49" w:rsidRDefault="00BF012B" w:rsidP="00151D89">
      <w:pPr>
        <w:numPr>
          <w:ilvl w:val="0"/>
          <w:numId w:val="76"/>
        </w:numPr>
        <w:spacing w:before="160" w:after="0" w:line="259" w:lineRule="auto"/>
        <w:rPr>
          <w:lang w:val="en-IN"/>
        </w:rPr>
      </w:pPr>
      <w:r w:rsidRPr="001A6D49">
        <w:rPr>
          <w:i/>
          <w:iCs/>
          <w:lang w:val="en-IN"/>
        </w:rPr>
        <w:t>info</w:t>
      </w:r>
      <w:r w:rsidRPr="001A6D49">
        <w:rPr>
          <w:lang w:val="en-IN"/>
        </w:rPr>
        <w:t> – Displays arbitrary application info.</w:t>
      </w:r>
    </w:p>
    <w:p w14:paraId="50DF6925" w14:textId="77777777" w:rsidR="00BF012B" w:rsidRPr="001A6D49" w:rsidRDefault="00BF012B" w:rsidP="00151D89">
      <w:pPr>
        <w:numPr>
          <w:ilvl w:val="0"/>
          <w:numId w:val="76"/>
        </w:numPr>
        <w:spacing w:before="160" w:after="0" w:line="259" w:lineRule="auto"/>
        <w:rPr>
          <w:lang w:val="en-IN"/>
        </w:rPr>
      </w:pPr>
      <w:r w:rsidRPr="001A6D49">
        <w:rPr>
          <w:i/>
          <w:iCs/>
          <w:lang w:val="en-IN"/>
        </w:rPr>
        <w:t>metrics</w:t>
      </w:r>
      <w:r w:rsidRPr="001A6D49">
        <w:rPr>
          <w:lang w:val="en-IN"/>
        </w:rPr>
        <w:t> – Shows ‘metrics’ information for the current application.</w:t>
      </w:r>
    </w:p>
    <w:p w14:paraId="25D18EEE" w14:textId="77777777" w:rsidR="00BF012B" w:rsidRPr="001A6D49" w:rsidRDefault="00BF012B" w:rsidP="00151D89">
      <w:pPr>
        <w:numPr>
          <w:ilvl w:val="0"/>
          <w:numId w:val="76"/>
        </w:numPr>
        <w:spacing w:before="160" w:after="0" w:line="259" w:lineRule="auto"/>
        <w:rPr>
          <w:lang w:val="en-IN"/>
        </w:rPr>
      </w:pPr>
      <w:r w:rsidRPr="001A6D49">
        <w:rPr>
          <w:i/>
          <w:iCs/>
          <w:lang w:val="en-IN"/>
        </w:rPr>
        <w:t>mappings</w:t>
      </w:r>
      <w:r w:rsidRPr="001A6D49">
        <w:rPr>
          <w:lang w:val="en-IN"/>
        </w:rPr>
        <w:t> – </w:t>
      </w:r>
      <w:r w:rsidRPr="001A6D49">
        <w:rPr>
          <w:b/>
          <w:lang w:val="en-IN"/>
        </w:rPr>
        <w:t>Displays a collated list of all @RequestMapping paths.</w:t>
      </w:r>
    </w:p>
    <w:p w14:paraId="73650CCF" w14:textId="77777777" w:rsidR="00BF012B" w:rsidRPr="001A6D49" w:rsidRDefault="00BF012B" w:rsidP="00151D89">
      <w:pPr>
        <w:numPr>
          <w:ilvl w:val="0"/>
          <w:numId w:val="76"/>
        </w:numPr>
        <w:spacing w:before="160" w:after="0" w:line="259" w:lineRule="auto"/>
        <w:rPr>
          <w:lang w:val="en-IN"/>
        </w:rPr>
      </w:pPr>
      <w:r w:rsidRPr="001A6D49">
        <w:rPr>
          <w:i/>
          <w:iCs/>
          <w:lang w:val="en-IN"/>
        </w:rPr>
        <w:t>sessions</w:t>
      </w:r>
      <w:r w:rsidRPr="001A6D49">
        <w:rPr>
          <w:lang w:val="en-IN"/>
        </w:rPr>
        <w:t> – Allows retrieval and deletion of user sessions from a Spring Session-backed session store.</w:t>
      </w:r>
    </w:p>
    <w:p w14:paraId="06A964ED" w14:textId="77777777" w:rsidR="00BF012B" w:rsidRPr="001A6D49" w:rsidRDefault="00BF012B" w:rsidP="00151D89">
      <w:pPr>
        <w:numPr>
          <w:ilvl w:val="0"/>
          <w:numId w:val="76"/>
        </w:numPr>
        <w:spacing w:before="160" w:after="0" w:line="259" w:lineRule="auto"/>
        <w:rPr>
          <w:lang w:val="en-IN"/>
        </w:rPr>
      </w:pPr>
      <w:r w:rsidRPr="001A6D49">
        <w:rPr>
          <w:lang w:val="en-IN"/>
        </w:rPr>
        <w:t>threaddump – Performs a thread dump.</w:t>
      </w:r>
    </w:p>
    <w:p w14:paraId="2B91982A" w14:textId="77777777" w:rsidR="00BF012B" w:rsidRPr="00AB7923" w:rsidRDefault="00BF012B" w:rsidP="00BF012B">
      <w:pPr>
        <w:rPr>
          <w:lang w:val="en-IN"/>
        </w:rPr>
      </w:pPr>
    </w:p>
    <w:p w14:paraId="0B87425A" w14:textId="77777777" w:rsidR="00BF012B" w:rsidRDefault="00BF012B" w:rsidP="00BF012B"/>
    <w:p w14:paraId="5F0927EC" w14:textId="77777777" w:rsidR="00BF012B" w:rsidRPr="00411709" w:rsidRDefault="00BF012B" w:rsidP="008151C9">
      <w:pPr>
        <w:pStyle w:val="Heading30"/>
        <w:rPr>
          <w:lang w:val="en-IN"/>
        </w:rPr>
      </w:pPr>
      <w:r w:rsidRPr="00411709">
        <w:rPr>
          <w:lang w:val="en-IN"/>
        </w:rPr>
        <w:t>How do you Change tomcat HTTP port</w:t>
      </w:r>
      <w:r>
        <w:rPr>
          <w:lang w:val="en-IN"/>
        </w:rPr>
        <w:t xml:space="preserve"> &amp; Context URL</w:t>
      </w:r>
      <w:r w:rsidRPr="00411709">
        <w:rPr>
          <w:lang w:val="en-IN"/>
        </w:rPr>
        <w:t>?</w:t>
      </w:r>
    </w:p>
    <w:p w14:paraId="7D4D6F88" w14:textId="3421E2BF" w:rsidR="00BF012B" w:rsidRDefault="00BF012B" w:rsidP="00734C1C">
      <w:pPr>
        <w:spacing w:after="0"/>
        <w:rPr>
          <w:lang w:val="en-IN"/>
        </w:rPr>
      </w:pPr>
      <w:r w:rsidRPr="00411709">
        <w:rPr>
          <w:lang w:val="en-IN"/>
        </w:rPr>
        <w:t xml:space="preserve">You can change the Tomcat HTTP port by changing default HTTP property in the </w:t>
      </w:r>
      <w:r w:rsidRPr="00411709">
        <w:rPr>
          <w:b/>
          <w:lang w:val="en-IN"/>
        </w:rPr>
        <w:t>application.properties</w:t>
      </w:r>
    </w:p>
    <w:p w14:paraId="1EBCBCB4" w14:textId="77777777" w:rsidR="00BF012B" w:rsidRDefault="00BF012B" w:rsidP="00BF012B">
      <w:pPr>
        <w:pStyle w:val="1Output"/>
        <w:rPr>
          <w:lang w:val="en-IN"/>
        </w:rPr>
      </w:pPr>
      <w:r>
        <w:rPr>
          <w:lang w:val="en-IN"/>
        </w:rPr>
        <w:t>Server.port = 8080</w:t>
      </w:r>
    </w:p>
    <w:p w14:paraId="49A00874" w14:textId="77777777" w:rsidR="00BF012B" w:rsidRPr="00411709" w:rsidRDefault="00BF012B" w:rsidP="00BF012B">
      <w:pPr>
        <w:pStyle w:val="1Output"/>
        <w:rPr>
          <w:lang w:val="en-IN"/>
        </w:rPr>
      </w:pPr>
      <w:r>
        <w:rPr>
          <w:lang w:val="en-IN"/>
        </w:rPr>
        <w:t>Server.context.path = /</w:t>
      </w:r>
    </w:p>
    <w:p w14:paraId="1B71136C" w14:textId="77777777" w:rsidR="00BF012B" w:rsidRDefault="00BF012B" w:rsidP="00BF012B"/>
    <w:p w14:paraId="5C02E26F" w14:textId="77777777" w:rsidR="00BF012B" w:rsidRDefault="00BF012B" w:rsidP="00BF012B"/>
    <w:p w14:paraId="75B5B21C" w14:textId="77777777" w:rsidR="00BF012B" w:rsidRDefault="00BF012B" w:rsidP="008151C9">
      <w:pPr>
        <w:pStyle w:val="Heading30"/>
      </w:pPr>
      <w:r w:rsidRPr="00B2248D">
        <w:t>Can you control logging with Spring Boot? How?</w:t>
      </w:r>
    </w:p>
    <w:p w14:paraId="567ECAB1" w14:textId="77777777" w:rsidR="00BF012B" w:rsidRDefault="00BF012B" w:rsidP="00BF012B">
      <w:r w:rsidRPr="00B2248D">
        <w:t xml:space="preserve">Yes, we can control logging with Spring Boot by specifying log levels on </w:t>
      </w:r>
      <w:r w:rsidRPr="00734C1C">
        <w:rPr>
          <w:rStyle w:val="2SyntaxChar"/>
        </w:rPr>
        <w:t>application.properties</w:t>
      </w:r>
      <w:r w:rsidRPr="00B2248D">
        <w:t xml:space="preserve"> file.</w:t>
      </w:r>
    </w:p>
    <w:p w14:paraId="5932BF24" w14:textId="4F4C4C95" w:rsidR="00BF012B" w:rsidRDefault="00BF012B" w:rsidP="00BF012B">
      <w:r w:rsidRPr="00B2248D">
        <w:t>Spring Boot loads this file when it exists in the </w:t>
      </w:r>
      <w:hyperlink r:id="rId286" w:tgtFrame="_blank" w:history="1">
        <w:r w:rsidRPr="00B2248D">
          <w:rPr>
            <w:rStyle w:val="Hyperlink"/>
          </w:rPr>
          <w:t>classpath</w:t>
        </w:r>
      </w:hyperlink>
      <w:r w:rsidRPr="00B2248D">
        <w:t> and it can be used to configure both Spring Boot and application code.</w:t>
      </w:r>
      <w:r w:rsidRPr="00B2248D">
        <w:br/>
      </w:r>
      <w:r w:rsidRPr="00B2248D">
        <w:br/>
        <w:t>Spring Boot uses Commons Logging for all internal logging and you can change log levels by adding following lines in the </w:t>
      </w:r>
      <w:r w:rsidRPr="00B2248D">
        <w:rPr>
          <w:b/>
          <w:color w:val="669748" w:themeColor="accent2" w:themeShade="BF"/>
        </w:rPr>
        <w:t>application.properties</w:t>
      </w:r>
      <w:r w:rsidRPr="00B2248D">
        <w:rPr>
          <w:color w:val="669748" w:themeColor="accent2" w:themeShade="BF"/>
        </w:rPr>
        <w:t> </w:t>
      </w:r>
      <w:r w:rsidRPr="00B2248D">
        <w:t>file:</w:t>
      </w:r>
      <w:r w:rsidRPr="00B2248D">
        <w:br/>
      </w:r>
      <w:r w:rsidRPr="00B2248D">
        <w:br/>
      </w:r>
      <w:r w:rsidRPr="00B2248D">
        <w:rPr>
          <w:rStyle w:val="1OutputChar"/>
        </w:rPr>
        <w:t>logging.level.org.springframework=DEBUG</w:t>
      </w:r>
      <w:r w:rsidRPr="00B2248D">
        <w:rPr>
          <w:rStyle w:val="1OutputChar"/>
        </w:rPr>
        <w:br/>
        <w:t>logging.level.com.demo=INFO</w:t>
      </w:r>
      <w:r w:rsidRPr="00B2248D">
        <w:br/>
      </w:r>
      <w:r w:rsidRPr="00B2248D">
        <w:br/>
      </w:r>
      <w:r>
        <w:t xml:space="preserve"> </w:t>
      </w:r>
    </w:p>
    <w:p w14:paraId="0ADBB5ED" w14:textId="77777777" w:rsidR="00BF012B" w:rsidRDefault="00BF012B" w:rsidP="008151C9">
      <w:pPr>
        <w:pStyle w:val="Heading30"/>
      </w:pPr>
      <w:r w:rsidRPr="00051701">
        <w:t>What is YAML ?</w:t>
      </w:r>
    </w:p>
    <w:p w14:paraId="6B969E31" w14:textId="07767BE0" w:rsidR="00BF012B" w:rsidRDefault="00BF012B" w:rsidP="00BF012B">
      <w:r w:rsidRPr="00051701">
        <w:t>YAML is a human-readable data serialization language. It is commonly used for configuration files.</w:t>
      </w:r>
      <w:r w:rsidRPr="00051701">
        <w:br/>
        <w:t>Compared to properties file, YAML file is much more structured and less confusing in case we want to add complex properties in the configuration file. As can be seen YAML has hierarchical configuration data</w:t>
      </w:r>
    </w:p>
    <w:p w14:paraId="0069AC27" w14:textId="77777777" w:rsidR="00BF012B" w:rsidRDefault="00BF012B" w:rsidP="00BF012B"/>
    <w:p w14:paraId="70FE1773" w14:textId="77777777" w:rsidR="00BF012B" w:rsidRPr="00A4094D" w:rsidRDefault="00BF012B" w:rsidP="008151C9">
      <w:pPr>
        <w:pStyle w:val="Heading30"/>
        <w:rPr>
          <w:lang w:val="en-IN"/>
        </w:rPr>
      </w:pPr>
      <w:r w:rsidRPr="00A4094D">
        <w:rPr>
          <w:lang w:val="en-IN"/>
        </w:rPr>
        <w:t>How to set the active profile in Spring Boot?</w:t>
      </w:r>
    </w:p>
    <w:p w14:paraId="5ED69B53" w14:textId="77777777" w:rsidR="00BF012B" w:rsidRPr="00A4094D" w:rsidRDefault="00BF012B" w:rsidP="00BF012B">
      <w:pPr>
        <w:rPr>
          <w:lang w:val="en-IN"/>
        </w:rPr>
      </w:pPr>
      <w:r w:rsidRPr="00A4094D">
        <w:rPr>
          <w:lang w:val="en-IN"/>
        </w:rPr>
        <w:t>There are two ways to set the active profile in Spring Boot.</w:t>
      </w:r>
    </w:p>
    <w:p w14:paraId="6A11B3D0" w14:textId="77777777" w:rsidR="00BF012B" w:rsidRDefault="00BF012B" w:rsidP="00341BDC">
      <w:pPr>
        <w:spacing w:after="0"/>
        <w:rPr>
          <w:lang w:val="en-IN"/>
        </w:rPr>
      </w:pPr>
      <w:r w:rsidRPr="00A4094D">
        <w:rPr>
          <w:lang w:val="en-IN"/>
        </w:rPr>
        <w:t>Pass in the active profile as an argument while launching the application.</w:t>
      </w:r>
    </w:p>
    <w:p w14:paraId="442C2BA6" w14:textId="77777777" w:rsidR="00BF012B" w:rsidRPr="00A4094D" w:rsidRDefault="00BF012B" w:rsidP="00BF012B">
      <w:pPr>
        <w:pStyle w:val="1Output"/>
        <w:rPr>
          <w:lang w:val="en-IN"/>
        </w:rPr>
      </w:pPr>
      <w:r w:rsidRPr="00A4094D">
        <w:rPr>
          <w:lang w:val="en-IN"/>
        </w:rPr>
        <w:lastRenderedPageBreak/>
        <w:t>java -jar -Dspring.profiles.active=production application-1.0.0-RELEASE.jar //pass as command line argument</w:t>
      </w:r>
    </w:p>
    <w:p w14:paraId="6D934729" w14:textId="77777777" w:rsidR="00BF012B" w:rsidRPr="00A4094D" w:rsidRDefault="00BF012B" w:rsidP="00BF012B">
      <w:pPr>
        <w:rPr>
          <w:lang w:val="en-IN"/>
        </w:rPr>
      </w:pPr>
    </w:p>
    <w:p w14:paraId="461DD127" w14:textId="77777777" w:rsidR="00BF012B" w:rsidRDefault="00BF012B" w:rsidP="002407FC">
      <w:pPr>
        <w:spacing w:after="0"/>
        <w:rPr>
          <w:lang w:val="en-IN"/>
        </w:rPr>
      </w:pPr>
      <w:r w:rsidRPr="00A4094D">
        <w:rPr>
          <w:lang w:val="en-IN"/>
        </w:rPr>
        <w:t xml:space="preserve">Use the </w:t>
      </w:r>
      <w:r w:rsidRPr="002407FC">
        <w:rPr>
          <w:rStyle w:val="2SyntaxChar"/>
        </w:rPr>
        <w:t>application.properties</w:t>
      </w:r>
      <w:r w:rsidRPr="00A4094D">
        <w:rPr>
          <w:lang w:val="en-IN"/>
        </w:rPr>
        <w:t xml:space="preserve"> file to set the active profile.</w:t>
      </w:r>
    </w:p>
    <w:p w14:paraId="00ED9652" w14:textId="77777777" w:rsidR="00BF012B" w:rsidRPr="00A4094D" w:rsidRDefault="00BF012B" w:rsidP="00BF012B">
      <w:pPr>
        <w:pStyle w:val="1Output"/>
        <w:rPr>
          <w:lang w:val="en-IN"/>
        </w:rPr>
      </w:pPr>
      <w:r w:rsidRPr="00A4094D">
        <w:rPr>
          <w:lang w:val="en-IN"/>
        </w:rPr>
        <w:t>spring.profiles.active=production</w:t>
      </w:r>
    </w:p>
    <w:p w14:paraId="35AC7067" w14:textId="6D2E27BD" w:rsidR="00BF012B" w:rsidRDefault="00BF012B" w:rsidP="00BF012B">
      <w:pPr>
        <w:rPr>
          <w:lang w:val="en-IN"/>
        </w:rPr>
      </w:pPr>
    </w:p>
    <w:p w14:paraId="2B3DE74F" w14:textId="77777777" w:rsidR="008151C9" w:rsidRPr="008151C9" w:rsidRDefault="00150760" w:rsidP="008151C9">
      <w:pPr>
        <w:pStyle w:val="Heading30"/>
      </w:pPr>
      <w:hyperlink r:id="rId287" w:history="1">
        <w:r w:rsidR="008151C9" w:rsidRPr="008151C9">
          <w:rPr>
            <w:rStyle w:val="Hyperlink"/>
            <w:color w:val="00B050"/>
          </w:rPr>
          <w:t>How to return Different Data Formats (JSON, XML) from Spring REST API</w:t>
        </w:r>
      </w:hyperlink>
    </w:p>
    <w:p w14:paraId="6AA02EC3" w14:textId="77777777" w:rsidR="004E47D1" w:rsidRDefault="00616287" w:rsidP="00BF012B">
      <w:r>
        <w:t xml:space="preserve">We </w:t>
      </w:r>
      <w:r w:rsidRPr="00616287">
        <w:t>will return XML and JSON format depending on your HTTP</w:t>
      </w:r>
      <w:r w:rsidR="004E47D1">
        <w:t xml:space="preserve"> Headers</w:t>
      </w:r>
      <w:r w:rsidRPr="00616287">
        <w:t xml:space="preserve">. By </w:t>
      </w:r>
      <w:r w:rsidR="004E47D1" w:rsidRPr="00616287">
        <w:t>default,</w:t>
      </w:r>
      <w:r w:rsidRPr="00616287">
        <w:t xml:space="preserve"> the REST will send you the JSON response. </w:t>
      </w:r>
    </w:p>
    <w:p w14:paraId="1EB76A89" w14:textId="2D1A78F0" w:rsidR="006C0360" w:rsidRDefault="004E47D1" w:rsidP="00B82192">
      <w:pPr>
        <w:spacing w:after="0"/>
        <w:rPr>
          <w:lang w:val="en-IN"/>
        </w:rPr>
      </w:pPr>
      <w:r>
        <w:t xml:space="preserve">In </w:t>
      </w:r>
      <w:r w:rsidRPr="00616287">
        <w:t xml:space="preserve">HTTP Headers </w:t>
      </w:r>
      <w:r w:rsidR="00616287" w:rsidRPr="00616287">
        <w:t xml:space="preserve">You need to </w:t>
      </w:r>
      <w:r>
        <w:t xml:space="preserve">add </w:t>
      </w:r>
      <w:r w:rsidR="00616287" w:rsidRPr="00616287">
        <w:t>key </w:t>
      </w:r>
      <w:r w:rsidR="00616287" w:rsidRPr="004E47D1">
        <w:rPr>
          <w:rStyle w:val="0SyntaxChar"/>
        </w:rPr>
        <w:t>Accept‘s</w:t>
      </w:r>
      <w:r w:rsidR="00616287" w:rsidRPr="00616287">
        <w:t xml:space="preserve"> value in to </w:t>
      </w:r>
      <w:r w:rsidR="00616287" w:rsidRPr="004E47D1">
        <w:rPr>
          <w:rStyle w:val="0BlueChar"/>
        </w:rPr>
        <w:t>text/xml</w:t>
      </w:r>
      <w:r w:rsidR="00616287" w:rsidRPr="00616287">
        <w:t> or </w:t>
      </w:r>
      <w:r w:rsidR="00616287" w:rsidRPr="004E47D1">
        <w:rPr>
          <w:rStyle w:val="0BlueChar"/>
        </w:rPr>
        <w:t>application/xml</w:t>
      </w:r>
      <w:r w:rsidR="00616287" w:rsidRPr="00616287">
        <w:t> to get the response in XML format</w:t>
      </w:r>
    </w:p>
    <w:p w14:paraId="79B2C30C" w14:textId="77777777" w:rsidR="00280438" w:rsidRDefault="005A4F09" w:rsidP="00280438">
      <w:pPr>
        <w:pStyle w:val="1Output"/>
      </w:pPr>
      <w:r>
        <w:rPr>
          <w:color w:val="646464"/>
        </w:rPr>
        <w:t>@GetMapping</w:t>
      </w:r>
      <w:r>
        <w:t xml:space="preserve">(value = </w:t>
      </w:r>
      <w:r>
        <w:rPr>
          <w:color w:val="2A00FF"/>
        </w:rPr>
        <w:t>"/ex/allcontent"</w:t>
      </w:r>
      <w:r>
        <w:t xml:space="preserve">, </w:t>
      </w:r>
    </w:p>
    <w:p w14:paraId="0317BA26" w14:textId="77777777" w:rsidR="00280438" w:rsidRDefault="00280438" w:rsidP="00280438">
      <w:pPr>
        <w:pStyle w:val="1Output"/>
        <w:ind w:firstLine="720"/>
      </w:pPr>
      <w:r>
        <w:t xml:space="preserve">   </w:t>
      </w:r>
      <w:r w:rsidR="005A4F09">
        <w:t xml:space="preserve">produces = { </w:t>
      </w:r>
    </w:p>
    <w:p w14:paraId="5ECB8BE4" w14:textId="5AB9E979" w:rsidR="005A4F09" w:rsidRDefault="00280438" w:rsidP="00280438">
      <w:pPr>
        <w:pStyle w:val="1Output"/>
        <w:ind w:firstLine="720"/>
        <w:rPr>
          <w:color w:val="4C483D" w:themeColor="text2"/>
        </w:rPr>
      </w:pPr>
      <w:r>
        <w:t xml:space="preserve">                </w:t>
      </w:r>
      <w:r w:rsidR="005A4F09">
        <w:t>MediaType.</w:t>
      </w:r>
      <w:r w:rsidR="005A4F09">
        <w:rPr>
          <w:bCs/>
          <w:i/>
          <w:iCs/>
          <w:color w:val="0000C0"/>
        </w:rPr>
        <w:t>APPLICATION_JSON_VALUE</w:t>
      </w:r>
      <w:r w:rsidR="005A4F09">
        <w:t>,</w:t>
      </w:r>
    </w:p>
    <w:p w14:paraId="7A688B3C" w14:textId="03B891B1" w:rsidR="00280438" w:rsidRDefault="005A4F09" w:rsidP="00280438">
      <w:pPr>
        <w:pStyle w:val="1Output"/>
      </w:pPr>
      <w:r>
        <w:tab/>
      </w:r>
      <w:r>
        <w:tab/>
      </w:r>
      <w:r>
        <w:tab/>
        <w:t>MediaType.</w:t>
      </w:r>
      <w:r>
        <w:rPr>
          <w:bCs/>
          <w:i/>
          <w:iCs/>
          <w:color w:val="0000C0"/>
        </w:rPr>
        <w:t>APPLICATION_XML_VALUE</w:t>
      </w:r>
      <w:r>
        <w:t xml:space="preserve">, </w:t>
      </w:r>
    </w:p>
    <w:p w14:paraId="58DA7CC9" w14:textId="77777777" w:rsidR="00280438" w:rsidRDefault="00280438" w:rsidP="00280438">
      <w:pPr>
        <w:pStyle w:val="1Output"/>
        <w:ind w:firstLine="720"/>
      </w:pPr>
      <w:r>
        <w:t xml:space="preserve">                </w:t>
      </w:r>
      <w:r w:rsidR="005A4F09">
        <w:t>MediaType.</w:t>
      </w:r>
      <w:r w:rsidR="005A4F09">
        <w:rPr>
          <w:bCs/>
          <w:i/>
          <w:iCs/>
          <w:color w:val="0000C0"/>
        </w:rPr>
        <w:t>TEXT_XML_VALUE</w:t>
      </w:r>
      <w:r w:rsidR="005A4F09">
        <w:t xml:space="preserve"> </w:t>
      </w:r>
    </w:p>
    <w:p w14:paraId="41C2A2B0" w14:textId="648B8E2F" w:rsidR="005A4F09" w:rsidRDefault="005A4F09" w:rsidP="00280438">
      <w:pPr>
        <w:pStyle w:val="1Output"/>
        <w:ind w:firstLine="720"/>
        <w:rPr>
          <w:color w:val="4C483D" w:themeColor="text2"/>
        </w:rPr>
      </w:pPr>
      <w:r>
        <w:t>})</w:t>
      </w:r>
    </w:p>
    <w:p w14:paraId="62E821A3" w14:textId="77777777" w:rsidR="005A4F09" w:rsidRDefault="005A4F09" w:rsidP="00280438">
      <w:pPr>
        <w:pStyle w:val="1Output"/>
        <w:rPr>
          <w:color w:val="4C483D" w:themeColor="text2"/>
        </w:rPr>
      </w:pPr>
      <w:r>
        <w:tab/>
      </w:r>
      <w:r>
        <w:rPr>
          <w:bCs/>
          <w:color w:val="7F0055"/>
        </w:rPr>
        <w:t>public</w:t>
      </w:r>
      <w:r>
        <w:t xml:space="preserve"> List&lt;TestReport&gt; getEmployees() {</w:t>
      </w:r>
    </w:p>
    <w:p w14:paraId="7E5F5309" w14:textId="77777777" w:rsidR="005A4F09" w:rsidRDefault="005A4F09" w:rsidP="00280438">
      <w:pPr>
        <w:pStyle w:val="1Output"/>
        <w:rPr>
          <w:color w:val="4C483D" w:themeColor="text2"/>
        </w:rPr>
      </w:pPr>
      <w:r>
        <w:tab/>
      </w:r>
      <w:r>
        <w:tab/>
      </w:r>
      <w:r>
        <w:rPr>
          <w:bCs/>
          <w:color w:val="7F0055"/>
        </w:rPr>
        <w:t>return</w:t>
      </w:r>
      <w:r>
        <w:t xml:space="preserve"> </w:t>
      </w:r>
      <w:r>
        <w:rPr>
          <w:color w:val="0000C0"/>
        </w:rPr>
        <w:t>repository</w:t>
      </w:r>
      <w:r>
        <w:t>.findAll();</w:t>
      </w:r>
    </w:p>
    <w:p w14:paraId="01C1B07A" w14:textId="2A0184E5" w:rsidR="006C0360" w:rsidRDefault="005A4F09" w:rsidP="00280438">
      <w:pPr>
        <w:pStyle w:val="1Output"/>
        <w:rPr>
          <w:lang w:val="en-IN"/>
        </w:rPr>
      </w:pPr>
      <w:r>
        <w:tab/>
        <w:t>}</w:t>
      </w:r>
    </w:p>
    <w:p w14:paraId="3F193E21" w14:textId="78A22D01" w:rsidR="006C0360" w:rsidRDefault="006C0360" w:rsidP="00BF012B">
      <w:pPr>
        <w:rPr>
          <w:lang w:val="en-IN"/>
        </w:rPr>
      </w:pPr>
    </w:p>
    <w:p w14:paraId="00A56BDD" w14:textId="27919752" w:rsidR="007B57D3" w:rsidRDefault="007B57D3" w:rsidP="007B57D3">
      <w:pPr>
        <w:pStyle w:val="Heading1"/>
        <w:rPr>
          <w:lang w:val="en-IN"/>
        </w:rPr>
      </w:pPr>
      <w:r>
        <w:rPr>
          <w:lang w:val="en-IN"/>
        </w:rPr>
        <w:t xml:space="preserve">SpringCloud </w:t>
      </w:r>
      <w:r w:rsidR="004D4640">
        <w:rPr>
          <w:lang w:val="en-IN"/>
        </w:rPr>
        <w:t>–</w:t>
      </w:r>
      <w:r>
        <w:rPr>
          <w:lang w:val="en-IN"/>
        </w:rPr>
        <w:t xml:space="preserve"> Microservices</w:t>
      </w:r>
    </w:p>
    <w:p w14:paraId="60976DF5" w14:textId="77777777" w:rsidR="007E510B" w:rsidRDefault="007E510B" w:rsidP="007E510B">
      <w:pPr>
        <w:pStyle w:val="Heading2"/>
        <w:rPr>
          <w:noProof/>
        </w:rPr>
      </w:pPr>
      <w:bookmarkStart w:id="284" w:name="_Toc98762702"/>
      <w:bookmarkStart w:id="285" w:name="_Toc98778533"/>
      <w:r>
        <w:rPr>
          <w:noProof/>
        </w:rPr>
        <w:t>Summary of MicroServices</w:t>
      </w:r>
      <w:bookmarkEnd w:id="284"/>
      <w:bookmarkEnd w:id="285"/>
    </w:p>
    <w:p w14:paraId="2C6243C5" w14:textId="77777777" w:rsidR="007E510B" w:rsidRPr="00B04729" w:rsidRDefault="007E510B" w:rsidP="007E510B">
      <w:r>
        <w:t xml:space="preserve">Order of Start Services </w:t>
      </w:r>
    </w:p>
    <w:tbl>
      <w:tblPr>
        <w:tblStyle w:val="TableGrid"/>
        <w:tblW w:w="0" w:type="auto"/>
        <w:tblLook w:val="04A0" w:firstRow="1" w:lastRow="0" w:firstColumn="1" w:lastColumn="0" w:noHBand="0" w:noVBand="1"/>
      </w:tblPr>
      <w:tblGrid>
        <w:gridCol w:w="2481"/>
        <w:gridCol w:w="3794"/>
        <w:gridCol w:w="3075"/>
      </w:tblGrid>
      <w:tr w:rsidR="007E510B" w14:paraId="37B175B7" w14:textId="77777777" w:rsidTr="00B82481">
        <w:tc>
          <w:tcPr>
            <w:tcW w:w="2515" w:type="dxa"/>
          </w:tcPr>
          <w:p w14:paraId="50CEA865" w14:textId="77777777" w:rsidR="007E510B" w:rsidRDefault="007E510B" w:rsidP="00B82481">
            <w:r w:rsidRPr="00B04729">
              <w:t>service-registry</w:t>
            </w:r>
          </w:p>
        </w:tc>
        <w:tc>
          <w:tcPr>
            <w:tcW w:w="3960" w:type="dxa"/>
          </w:tcPr>
          <w:p w14:paraId="231EFDA4" w14:textId="77777777" w:rsidR="007E510B" w:rsidRDefault="007E510B" w:rsidP="00B82481">
            <w:r w:rsidRPr="00B04729">
              <w:t>Eureka Service Discovery Server</w:t>
            </w:r>
          </w:p>
        </w:tc>
        <w:tc>
          <w:tcPr>
            <w:tcW w:w="2875" w:type="dxa"/>
          </w:tcPr>
          <w:p w14:paraId="76F532F9" w14:textId="77777777" w:rsidR="007E510B" w:rsidRDefault="00150760" w:rsidP="00B82481">
            <w:hyperlink r:id="rId288" w:history="1">
              <w:r w:rsidR="007E510B" w:rsidRPr="00AC34A4">
                <w:rPr>
                  <w:rStyle w:val="Hyperlink"/>
                  <w:rFonts w:ascii="Consolas" w:hAnsi="Consolas" w:cs="Consolas"/>
                </w:rPr>
                <w:t>http://localhost:8761/</w:t>
              </w:r>
            </w:hyperlink>
            <w:r w:rsidR="007E510B">
              <w:rPr>
                <w:rFonts w:ascii="Consolas" w:hAnsi="Consolas" w:cs="Consolas"/>
                <w:color w:val="000000"/>
              </w:rPr>
              <w:t xml:space="preserve"> </w:t>
            </w:r>
          </w:p>
        </w:tc>
      </w:tr>
      <w:tr w:rsidR="007E510B" w14:paraId="50083B98" w14:textId="77777777" w:rsidTr="00B82481">
        <w:tc>
          <w:tcPr>
            <w:tcW w:w="2515" w:type="dxa"/>
          </w:tcPr>
          <w:p w14:paraId="2DFDBFAE" w14:textId="77777777" w:rsidR="007E510B" w:rsidRDefault="007E510B" w:rsidP="00B82481">
            <w:r w:rsidRPr="00B04729">
              <w:t>Hystrix-Dashboard</w:t>
            </w:r>
            <w:r>
              <w:t>(Optional)</w:t>
            </w:r>
          </w:p>
        </w:tc>
        <w:tc>
          <w:tcPr>
            <w:tcW w:w="3960" w:type="dxa"/>
          </w:tcPr>
          <w:p w14:paraId="7AAF33A6" w14:textId="77777777" w:rsidR="007E510B" w:rsidRDefault="007E510B" w:rsidP="00B82481">
            <w:r>
              <w:t>CirCuit Breaker/ Falut tolrence Dashboard only</w:t>
            </w:r>
          </w:p>
        </w:tc>
        <w:tc>
          <w:tcPr>
            <w:tcW w:w="2875" w:type="dxa"/>
          </w:tcPr>
          <w:p w14:paraId="2E5D6569" w14:textId="77777777" w:rsidR="007E510B" w:rsidRDefault="00150760" w:rsidP="00B82481">
            <w:hyperlink r:id="rId289" w:history="1">
              <w:r w:rsidR="007E510B" w:rsidRPr="00AC34A4">
                <w:rPr>
                  <w:rStyle w:val="Hyperlink"/>
                  <w:rFonts w:ascii="Consolas" w:hAnsi="Consolas" w:cs="Consolas"/>
                  <w:shd w:val="clear" w:color="auto" w:fill="E8F2FE"/>
                </w:rPr>
                <w:t>http://localhost:8788/</w:t>
              </w:r>
            </w:hyperlink>
            <w:r w:rsidR="007E510B">
              <w:rPr>
                <w:rFonts w:ascii="Consolas" w:hAnsi="Consolas" w:cs="Consolas"/>
                <w:color w:val="2A00FF"/>
                <w:shd w:val="clear" w:color="auto" w:fill="E8F2FE"/>
              </w:rPr>
              <w:t xml:space="preserve"> </w:t>
            </w:r>
          </w:p>
        </w:tc>
      </w:tr>
      <w:tr w:rsidR="007E510B" w14:paraId="59A5C658" w14:textId="77777777" w:rsidTr="00B82481">
        <w:tc>
          <w:tcPr>
            <w:tcW w:w="2515" w:type="dxa"/>
          </w:tcPr>
          <w:p w14:paraId="66E316E0" w14:textId="77777777" w:rsidR="007E510B" w:rsidRDefault="007E510B" w:rsidP="00B82481">
            <w:r w:rsidRPr="003A6B2A">
              <w:t>IDaamApiGateway</w:t>
            </w:r>
          </w:p>
        </w:tc>
        <w:tc>
          <w:tcPr>
            <w:tcW w:w="3960" w:type="dxa"/>
          </w:tcPr>
          <w:p w14:paraId="30F1755B" w14:textId="77777777" w:rsidR="007E510B" w:rsidRDefault="007E510B" w:rsidP="00B82481">
            <w:r>
              <w:t xml:space="preserve">Zuul </w:t>
            </w:r>
            <w:r w:rsidRPr="004835F2">
              <w:rPr>
                <w:noProof/>
              </w:rPr>
              <w:t>API Gateway</w:t>
            </w:r>
          </w:p>
        </w:tc>
        <w:tc>
          <w:tcPr>
            <w:tcW w:w="2875" w:type="dxa"/>
          </w:tcPr>
          <w:p w14:paraId="3A2FDFB4" w14:textId="77777777" w:rsidR="007E510B" w:rsidRDefault="00150760" w:rsidP="00B82481">
            <w:hyperlink r:id="rId290" w:history="1">
              <w:r w:rsidR="007E510B" w:rsidRPr="00AC34A4">
                <w:rPr>
                  <w:rStyle w:val="Hyperlink"/>
                  <w:rFonts w:ascii="Consolas" w:hAnsi="Consolas" w:cs="Consolas"/>
                  <w:shd w:val="clear" w:color="auto" w:fill="E8F2FE"/>
                </w:rPr>
                <w:t>http://localhost:8099</w:t>
              </w:r>
            </w:hyperlink>
            <w:r w:rsidR="007E510B">
              <w:rPr>
                <w:rFonts w:ascii="Consolas" w:hAnsi="Consolas" w:cs="Consolas"/>
                <w:color w:val="2A00FF"/>
                <w:shd w:val="clear" w:color="auto" w:fill="E8F2FE"/>
              </w:rPr>
              <w:t xml:space="preserve"> </w:t>
            </w:r>
          </w:p>
        </w:tc>
      </w:tr>
      <w:tr w:rsidR="007E510B" w14:paraId="0B39CE2D" w14:textId="77777777" w:rsidTr="00B82481">
        <w:tc>
          <w:tcPr>
            <w:tcW w:w="2515" w:type="dxa"/>
          </w:tcPr>
          <w:p w14:paraId="47B70286" w14:textId="77777777" w:rsidR="007E510B" w:rsidRDefault="007E510B" w:rsidP="00B82481">
            <w:r w:rsidRPr="00283FAC">
              <w:t>Sleuth and Zipkin</w:t>
            </w:r>
          </w:p>
        </w:tc>
        <w:tc>
          <w:tcPr>
            <w:tcW w:w="3960" w:type="dxa"/>
          </w:tcPr>
          <w:p w14:paraId="52E89F60" w14:textId="77777777" w:rsidR="007E510B" w:rsidRDefault="007E510B" w:rsidP="00B82481">
            <w:pPr>
              <w:rPr>
                <w:noProof/>
              </w:rPr>
            </w:pPr>
            <w:r w:rsidRPr="00217341">
              <w:rPr>
                <w:noProof/>
              </w:rPr>
              <w:t>Distributed Tracing</w:t>
            </w:r>
            <w:r>
              <w:rPr>
                <w:noProof/>
              </w:rPr>
              <w:t>.</w:t>
            </w:r>
          </w:p>
          <w:p w14:paraId="413717C4" w14:textId="77777777" w:rsidR="007E510B" w:rsidRDefault="007E510B" w:rsidP="00113546">
            <w:pPr>
              <w:pStyle w:val="ListParagraph"/>
              <w:numPr>
                <w:ilvl w:val="0"/>
                <w:numId w:val="174"/>
              </w:numPr>
            </w:pPr>
            <w:r>
              <w:t>Just adding dependency logs will generated with TraceID</w:t>
            </w:r>
          </w:p>
          <w:p w14:paraId="799797A3" w14:textId="77777777" w:rsidR="007E510B" w:rsidRDefault="007E510B" w:rsidP="00113546">
            <w:pPr>
              <w:pStyle w:val="ListParagraph"/>
              <w:numPr>
                <w:ilvl w:val="0"/>
                <w:numId w:val="174"/>
              </w:numPr>
              <w:rPr>
                <w:noProof/>
              </w:rPr>
            </w:pPr>
            <w:r>
              <w:rPr>
                <w:noProof/>
              </w:rPr>
              <w:t xml:space="preserve">Run Server </w:t>
            </w:r>
          </w:p>
          <w:p w14:paraId="47A13576" w14:textId="77777777" w:rsidR="007E510B" w:rsidRDefault="007E510B" w:rsidP="00B82481">
            <w:pPr>
              <w:pStyle w:val="ListParagraph"/>
              <w:rPr>
                <w:noProof/>
              </w:rPr>
            </w:pPr>
            <w:r>
              <w:rPr>
                <w:noProof/>
              </w:rPr>
              <w:t xml:space="preserve">cd </w:t>
            </w:r>
            <w:r w:rsidRPr="005418E1">
              <w:rPr>
                <w:noProof/>
              </w:rPr>
              <w:t>C:\kafka</w:t>
            </w:r>
          </w:p>
          <w:p w14:paraId="0E8CC36A" w14:textId="77777777" w:rsidR="007E510B" w:rsidRDefault="007E510B" w:rsidP="00B82481">
            <w:pPr>
              <w:pStyle w:val="ListParagraph"/>
            </w:pPr>
            <w:r w:rsidRPr="00F01185">
              <w:rPr>
                <w:rStyle w:val="BlueSyntaxChar"/>
              </w:rPr>
              <w:t>java -jar zipkin.jar</w:t>
            </w:r>
          </w:p>
        </w:tc>
        <w:tc>
          <w:tcPr>
            <w:tcW w:w="2875" w:type="dxa"/>
          </w:tcPr>
          <w:p w14:paraId="4931814A" w14:textId="77777777" w:rsidR="007E510B" w:rsidRDefault="00150760" w:rsidP="00B82481">
            <w:hyperlink r:id="rId291" w:history="1">
              <w:r w:rsidR="007E510B" w:rsidRPr="00F01185">
                <w:rPr>
                  <w:rStyle w:val="0SyntaxPinkChar"/>
                  <w:u w:val="single"/>
                </w:rPr>
                <w:t>http://127.0.0.1:9411/</w:t>
              </w:r>
            </w:hyperlink>
          </w:p>
        </w:tc>
      </w:tr>
      <w:tr w:rsidR="007E510B" w14:paraId="1FAFBDF4" w14:textId="77777777" w:rsidTr="00B82481">
        <w:tc>
          <w:tcPr>
            <w:tcW w:w="2515" w:type="dxa"/>
          </w:tcPr>
          <w:p w14:paraId="43A7431A" w14:textId="77777777" w:rsidR="007E510B" w:rsidRDefault="007E510B" w:rsidP="00B82481">
            <w:r w:rsidRPr="006E6B72">
              <w:t>UserServiceWithKafka</w:t>
            </w:r>
          </w:p>
        </w:tc>
        <w:tc>
          <w:tcPr>
            <w:tcW w:w="3960" w:type="dxa"/>
          </w:tcPr>
          <w:p w14:paraId="02C6237A" w14:textId="77777777" w:rsidR="007E510B" w:rsidRDefault="007E510B" w:rsidP="00B82481">
            <w:r>
              <w:t>UserProisionKafkaser</w:t>
            </w:r>
          </w:p>
        </w:tc>
        <w:tc>
          <w:tcPr>
            <w:tcW w:w="2875" w:type="dxa"/>
          </w:tcPr>
          <w:p w14:paraId="064BA96F" w14:textId="77777777" w:rsidR="007E510B" w:rsidRDefault="00150760" w:rsidP="00B82481">
            <w:hyperlink r:id="rId292" w:history="1">
              <w:r w:rsidR="007E510B" w:rsidRPr="00AC34A4">
                <w:rPr>
                  <w:rStyle w:val="Hyperlink"/>
                  <w:rFonts w:ascii="Consolas" w:hAnsi="Consolas" w:cs="Consolas"/>
                </w:rPr>
                <w:t>http://localhost:8051/</w:t>
              </w:r>
            </w:hyperlink>
            <w:r w:rsidR="007E510B">
              <w:rPr>
                <w:rFonts w:ascii="Consolas" w:hAnsi="Consolas" w:cs="Consolas"/>
                <w:color w:val="000000"/>
              </w:rPr>
              <w:t xml:space="preserve"> </w:t>
            </w:r>
          </w:p>
        </w:tc>
      </w:tr>
      <w:tr w:rsidR="007E510B" w14:paraId="735B120E" w14:textId="77777777" w:rsidTr="00B82481">
        <w:tc>
          <w:tcPr>
            <w:tcW w:w="2515" w:type="dxa"/>
          </w:tcPr>
          <w:p w14:paraId="3416EDB5" w14:textId="77777777" w:rsidR="007E510B" w:rsidRPr="006E6B72" w:rsidRDefault="007E510B" w:rsidP="00B82481">
            <w:r w:rsidRPr="00900092">
              <w:t>EDCMicroService</w:t>
            </w:r>
          </w:p>
        </w:tc>
        <w:tc>
          <w:tcPr>
            <w:tcW w:w="3960" w:type="dxa"/>
          </w:tcPr>
          <w:p w14:paraId="6EAA0C8F" w14:textId="77777777" w:rsidR="007E510B" w:rsidRDefault="007E510B" w:rsidP="00B82481"/>
        </w:tc>
        <w:tc>
          <w:tcPr>
            <w:tcW w:w="2875" w:type="dxa"/>
          </w:tcPr>
          <w:p w14:paraId="0CB0BD4E" w14:textId="77777777" w:rsidR="007E510B" w:rsidRDefault="00150760" w:rsidP="00B82481">
            <w:pPr>
              <w:rPr>
                <w:rFonts w:ascii="Consolas" w:hAnsi="Consolas" w:cs="Consolas"/>
                <w:color w:val="000000"/>
              </w:rPr>
            </w:pPr>
            <w:hyperlink r:id="rId293" w:history="1">
              <w:r w:rsidR="007E510B" w:rsidRPr="00AC34A4">
                <w:rPr>
                  <w:rStyle w:val="Hyperlink"/>
                  <w:rFonts w:ascii="Consolas" w:hAnsi="Consolas" w:cs="Consolas"/>
                </w:rPr>
                <w:t>http://localhost:8031/edc/</w:t>
              </w:r>
            </w:hyperlink>
            <w:r w:rsidR="007E510B">
              <w:rPr>
                <w:rFonts w:ascii="Consolas" w:hAnsi="Consolas" w:cs="Consolas"/>
                <w:color w:val="000000"/>
              </w:rPr>
              <w:t xml:space="preserve"> </w:t>
            </w:r>
          </w:p>
        </w:tc>
      </w:tr>
      <w:tr w:rsidR="007E510B" w14:paraId="41CC5857" w14:textId="77777777" w:rsidTr="00B82481">
        <w:tc>
          <w:tcPr>
            <w:tcW w:w="2515" w:type="dxa"/>
          </w:tcPr>
          <w:p w14:paraId="07D0902F" w14:textId="77777777" w:rsidR="007E510B" w:rsidRPr="006E6B72" w:rsidRDefault="007E510B" w:rsidP="00B82481">
            <w:r>
              <w:t>MI</w:t>
            </w:r>
            <w:r w:rsidRPr="00900092">
              <w:t>MicroService</w:t>
            </w:r>
          </w:p>
        </w:tc>
        <w:tc>
          <w:tcPr>
            <w:tcW w:w="3960" w:type="dxa"/>
          </w:tcPr>
          <w:p w14:paraId="67382088" w14:textId="77777777" w:rsidR="007E510B" w:rsidRDefault="007E510B" w:rsidP="00B82481"/>
        </w:tc>
        <w:tc>
          <w:tcPr>
            <w:tcW w:w="2875" w:type="dxa"/>
          </w:tcPr>
          <w:p w14:paraId="6F44E9DB" w14:textId="77777777" w:rsidR="007E510B" w:rsidRDefault="00150760" w:rsidP="00B82481">
            <w:pPr>
              <w:rPr>
                <w:rFonts w:ascii="Consolas" w:hAnsi="Consolas" w:cs="Consolas"/>
                <w:color w:val="000000"/>
              </w:rPr>
            </w:pPr>
            <w:hyperlink r:id="rId294" w:history="1">
              <w:r w:rsidR="007E510B" w:rsidRPr="00AC34A4">
                <w:rPr>
                  <w:rStyle w:val="Hyperlink"/>
                  <w:rFonts w:ascii="Consolas" w:hAnsi="Consolas" w:cs="Consolas"/>
                  <w:shd w:val="clear" w:color="auto" w:fill="E8F2FE"/>
                </w:rPr>
                <w:t>http://localhost:8041/mi/</w:t>
              </w:r>
            </w:hyperlink>
            <w:r w:rsidR="007E510B">
              <w:rPr>
                <w:rFonts w:ascii="Consolas" w:hAnsi="Consolas" w:cs="Consolas"/>
                <w:color w:val="2A00FF"/>
                <w:shd w:val="clear" w:color="auto" w:fill="E8F2FE"/>
              </w:rPr>
              <w:t xml:space="preserve"> </w:t>
            </w:r>
          </w:p>
        </w:tc>
      </w:tr>
    </w:tbl>
    <w:p w14:paraId="5765DD18" w14:textId="77777777" w:rsidR="007E510B" w:rsidRPr="00B04729" w:rsidRDefault="007E510B" w:rsidP="007E510B"/>
    <w:tbl>
      <w:tblPr>
        <w:tblStyle w:val="TableGrid"/>
        <w:tblW w:w="10498" w:type="dxa"/>
        <w:tblLook w:val="04A0" w:firstRow="1" w:lastRow="0" w:firstColumn="1" w:lastColumn="0" w:noHBand="0" w:noVBand="1"/>
      </w:tblPr>
      <w:tblGrid>
        <w:gridCol w:w="3415"/>
        <w:gridCol w:w="7083"/>
      </w:tblGrid>
      <w:tr w:rsidR="007E510B" w14:paraId="65376278" w14:textId="77777777" w:rsidTr="00B82481">
        <w:trPr>
          <w:trHeight w:val="444"/>
        </w:trPr>
        <w:tc>
          <w:tcPr>
            <w:tcW w:w="3415" w:type="dxa"/>
          </w:tcPr>
          <w:p w14:paraId="79DFB33D" w14:textId="77777777" w:rsidR="007E510B" w:rsidRDefault="007E510B" w:rsidP="00B82481">
            <w:r w:rsidRPr="00B04729">
              <w:lastRenderedPageBreak/>
              <w:t>Eureka Service Discovery Server</w:t>
            </w:r>
          </w:p>
        </w:tc>
        <w:tc>
          <w:tcPr>
            <w:tcW w:w="7083" w:type="dxa"/>
          </w:tcPr>
          <w:p w14:paraId="15EC1CFB" w14:textId="77777777" w:rsidR="007E510B" w:rsidRDefault="007E510B" w:rsidP="00113546">
            <w:pPr>
              <w:pStyle w:val="ListParagraph"/>
              <w:numPr>
                <w:ilvl w:val="0"/>
                <w:numId w:val="175"/>
              </w:numPr>
            </w:pPr>
            <w:r>
              <w:t>Separate Server</w:t>
            </w:r>
          </w:p>
          <w:p w14:paraId="1E20795D" w14:textId="77777777" w:rsidR="007E510B" w:rsidRDefault="007E510B" w:rsidP="00113546">
            <w:pPr>
              <w:pStyle w:val="ListParagraph"/>
              <w:numPr>
                <w:ilvl w:val="0"/>
                <w:numId w:val="175"/>
              </w:numPr>
            </w:pPr>
            <w:r>
              <w:t xml:space="preserve">Add </w:t>
            </w:r>
            <w:r w:rsidRPr="001E53B0">
              <w:rPr>
                <w:noProof/>
              </w:rPr>
              <w:t>spring-cloud-starter-netflix-eureka-server</w:t>
            </w:r>
            <w:r>
              <w:t xml:space="preserve"> dependency</w:t>
            </w:r>
          </w:p>
          <w:p w14:paraId="5EDCB6C1" w14:textId="77777777" w:rsidR="007E510B" w:rsidRDefault="007E510B" w:rsidP="00113546">
            <w:pPr>
              <w:pStyle w:val="ListParagraph"/>
              <w:numPr>
                <w:ilvl w:val="0"/>
                <w:numId w:val="175"/>
              </w:numPr>
            </w:pPr>
            <w:r>
              <w:t xml:space="preserve">Add </w:t>
            </w:r>
            <w:r w:rsidRPr="001E53B0">
              <w:rPr>
                <w:b/>
                <w:bCs/>
                <w:noProof/>
              </w:rPr>
              <w:t>@EnableEurekaServer</w:t>
            </w:r>
            <w:r w:rsidRPr="001E53B0">
              <w:rPr>
                <w:noProof/>
              </w:rPr>
              <w:t> </w:t>
            </w:r>
            <w:r>
              <w:t>to main class</w:t>
            </w:r>
          </w:p>
          <w:p w14:paraId="545BFF60" w14:textId="77777777" w:rsidR="007E510B" w:rsidRDefault="007E510B" w:rsidP="00113546">
            <w:pPr>
              <w:pStyle w:val="ListParagraph"/>
              <w:numPr>
                <w:ilvl w:val="0"/>
                <w:numId w:val="175"/>
              </w:numPr>
            </w:pPr>
            <w:r>
              <w:t xml:space="preserve">Update </w:t>
            </w:r>
            <w:r w:rsidRPr="00DB7E24">
              <w:rPr>
                <w:rStyle w:val="BlueSyntaxChar"/>
              </w:rPr>
              <w:t>application.properties</w:t>
            </w:r>
            <w:r>
              <w:rPr>
                <w:rStyle w:val="BlueSyntaxChar"/>
              </w:rPr>
              <w:t xml:space="preserve"> </w:t>
            </w:r>
            <w:r>
              <w:t xml:space="preserve">with port &amp; other details </w:t>
            </w:r>
          </w:p>
          <w:p w14:paraId="6860E9FA" w14:textId="77777777" w:rsidR="007E510B" w:rsidRPr="009F75BD" w:rsidRDefault="007E510B" w:rsidP="00B82481">
            <w:pPr>
              <w:spacing w:after="0"/>
              <w:rPr>
                <w:b/>
                <w:bCs/>
                <w:u w:val="single"/>
              </w:rPr>
            </w:pPr>
            <w:r w:rsidRPr="009F75BD">
              <w:rPr>
                <w:b/>
                <w:bCs/>
                <w:u w:val="single"/>
              </w:rPr>
              <w:t>EDC, MI Microservices End</w:t>
            </w:r>
          </w:p>
          <w:p w14:paraId="68FD0F6F" w14:textId="77777777" w:rsidR="007E510B" w:rsidRDefault="007E510B" w:rsidP="00113546">
            <w:pPr>
              <w:pStyle w:val="ListParagraph"/>
              <w:numPr>
                <w:ilvl w:val="0"/>
                <w:numId w:val="176"/>
              </w:numPr>
              <w:spacing w:after="0"/>
            </w:pPr>
            <w:r w:rsidRPr="00A25EE4">
              <w:rPr>
                <w:noProof/>
              </w:rPr>
              <w:t>Add the </w:t>
            </w:r>
            <w:r w:rsidRPr="00952B88">
              <w:rPr>
                <w:b/>
                <w:bCs/>
                <w:noProof/>
              </w:rPr>
              <w:t xml:space="preserve">Eureka </w:t>
            </w:r>
            <w:r>
              <w:rPr>
                <w:b/>
                <w:bCs/>
                <w:noProof/>
              </w:rPr>
              <w:t>clinet</w:t>
            </w:r>
            <w:r w:rsidRPr="00A25EE4">
              <w:rPr>
                <w:noProof/>
              </w:rPr>
              <w:t> dependency</w:t>
            </w:r>
            <w:r>
              <w:rPr>
                <w:noProof/>
              </w:rPr>
              <w:t xml:space="preserve"> </w:t>
            </w:r>
            <w:r w:rsidRPr="00E52E1F">
              <w:rPr>
                <w:rStyle w:val="BlueSyntaxChar"/>
              </w:rPr>
              <w:t>spring-cloud-eureka-client</w:t>
            </w:r>
            <w:r w:rsidRPr="00A25EE4">
              <w:rPr>
                <w:noProof/>
              </w:rPr>
              <w:t>.</w:t>
            </w:r>
          </w:p>
          <w:p w14:paraId="4F45F994" w14:textId="77777777" w:rsidR="007E510B" w:rsidRPr="00B72507" w:rsidRDefault="007E510B" w:rsidP="00113546">
            <w:pPr>
              <w:pStyle w:val="ListParagraph"/>
              <w:numPr>
                <w:ilvl w:val="0"/>
                <w:numId w:val="176"/>
              </w:numPr>
              <w:spacing w:after="0"/>
              <w:rPr>
                <w:rStyle w:val="BlueSyntaxChar"/>
                <w:rFonts w:ascii="Segoe UI" w:hAnsi="Segoe UI"/>
                <w:b w:val="0"/>
                <w:color w:val="000000" w:themeColor="text1"/>
                <w:sz w:val="20"/>
              </w:rPr>
            </w:pPr>
            <w:r>
              <w:t xml:space="preserve">Add Eureka Server URL in </w:t>
            </w:r>
            <w:r w:rsidRPr="00DB7E24">
              <w:rPr>
                <w:rStyle w:val="BlueSyntaxChar"/>
              </w:rPr>
              <w:t>application.properties</w:t>
            </w:r>
          </w:p>
          <w:p w14:paraId="4A847DF4" w14:textId="77777777" w:rsidR="007E510B" w:rsidRPr="00E26783" w:rsidRDefault="007E510B" w:rsidP="00113546">
            <w:pPr>
              <w:pStyle w:val="ListParagraph"/>
              <w:numPr>
                <w:ilvl w:val="0"/>
                <w:numId w:val="176"/>
              </w:numPr>
              <w:spacing w:after="0"/>
              <w:rPr>
                <w:rStyle w:val="BlueSyntaxChar"/>
                <w:rFonts w:ascii="Segoe UI" w:hAnsi="Segoe UI"/>
                <w:b w:val="0"/>
                <w:color w:val="000000" w:themeColor="text1"/>
                <w:szCs w:val="18"/>
              </w:rPr>
            </w:pPr>
            <w:r w:rsidRPr="00B72507">
              <w:rPr>
                <w:rStyle w:val="0SyntaxPinkChar"/>
                <w:sz w:val="16"/>
                <w:szCs w:val="18"/>
              </w:rPr>
              <w:t>eureka.client.service-url.defaultZone</w:t>
            </w:r>
            <w:r w:rsidRPr="00B72507">
              <w:rPr>
                <w:sz w:val="18"/>
                <w:szCs w:val="18"/>
              </w:rPr>
              <w:t>=</w:t>
            </w:r>
            <w:r w:rsidRPr="00B72507">
              <w:rPr>
                <w:rStyle w:val="BlueSyntaxChar"/>
                <w:sz w:val="16"/>
                <w:szCs w:val="18"/>
              </w:rPr>
              <w:t>http://localhost:8761/eureka/</w:t>
            </w:r>
          </w:p>
          <w:p w14:paraId="57E0D5A7" w14:textId="77777777" w:rsidR="007E510B" w:rsidRPr="00B72507" w:rsidRDefault="007E510B" w:rsidP="00113546">
            <w:pPr>
              <w:pStyle w:val="ListParagraph"/>
              <w:numPr>
                <w:ilvl w:val="0"/>
                <w:numId w:val="176"/>
              </w:numPr>
              <w:spacing w:after="0"/>
              <w:rPr>
                <w:sz w:val="18"/>
                <w:szCs w:val="18"/>
              </w:rPr>
            </w:pPr>
            <w:r>
              <w:rPr>
                <w:noProof/>
              </w:rPr>
              <w:t>By adding this, at start up they will register to eureka servre</w:t>
            </w:r>
          </w:p>
          <w:p w14:paraId="6771439A" w14:textId="77777777" w:rsidR="007E510B" w:rsidRDefault="007E510B" w:rsidP="00B82481">
            <w:pPr>
              <w:spacing w:after="0"/>
            </w:pPr>
          </w:p>
          <w:p w14:paraId="7F3B6646" w14:textId="77777777" w:rsidR="007E510B" w:rsidRDefault="007E510B" w:rsidP="00B82481">
            <w:pPr>
              <w:spacing w:after="0"/>
            </w:pPr>
            <w:r>
              <w:t>If EDC has 4 Nodes, MI has 4 nodes Eureka Server will take care about loadbalance.</w:t>
            </w:r>
          </w:p>
          <w:p w14:paraId="24CF8AE2" w14:textId="77777777" w:rsidR="007E510B" w:rsidRDefault="007E510B" w:rsidP="00113546">
            <w:pPr>
              <w:pStyle w:val="ListParagraph"/>
              <w:numPr>
                <w:ilvl w:val="0"/>
                <w:numId w:val="177"/>
              </w:numPr>
              <w:spacing w:after="0"/>
            </w:pPr>
            <w:r>
              <w:t xml:space="preserve">Add </w:t>
            </w:r>
            <w:r w:rsidRPr="009344FC">
              <w:rPr>
                <w:b/>
                <w:bCs/>
                <w:noProof/>
              </w:rPr>
              <w:t>@LoadBalanced</w:t>
            </w:r>
            <w:r w:rsidRPr="00FE4EA4">
              <w:rPr>
                <w:noProof/>
              </w:rPr>
              <w:t> </w:t>
            </w:r>
            <w:r>
              <w:rPr>
                <w:noProof/>
              </w:rPr>
              <w:t>to SpringBoot Main Class</w:t>
            </w:r>
          </w:p>
          <w:p w14:paraId="490FD8E4" w14:textId="77777777" w:rsidR="007E510B" w:rsidRDefault="007E510B" w:rsidP="00113546">
            <w:pPr>
              <w:pStyle w:val="ListParagraph"/>
              <w:numPr>
                <w:ilvl w:val="0"/>
                <w:numId w:val="177"/>
              </w:numPr>
              <w:spacing w:after="0"/>
            </w:pPr>
            <w:r w:rsidRPr="00B43FAD">
              <w:rPr>
                <w:b/>
                <w:bCs/>
              </w:rPr>
              <w:t>RestTemplete</w:t>
            </w:r>
            <w:r>
              <w:t xml:space="preserve"> I used to call other MicroService call.</w:t>
            </w:r>
          </w:p>
          <w:p w14:paraId="0000860A" w14:textId="77777777" w:rsidR="007E510B" w:rsidRDefault="007E510B" w:rsidP="00113546">
            <w:pPr>
              <w:pStyle w:val="ListParagraph"/>
              <w:numPr>
                <w:ilvl w:val="0"/>
                <w:numId w:val="177"/>
              </w:numPr>
              <w:spacing w:after="0"/>
            </w:pPr>
            <w:r w:rsidRPr="00FE4EA4">
              <w:rPr>
                <w:noProof/>
              </w:rPr>
              <w:t>The RestTemplate with </w:t>
            </w:r>
            <w:r w:rsidRPr="009344FC">
              <w:rPr>
                <w:b/>
                <w:bCs/>
                <w:noProof/>
              </w:rPr>
              <w:t>@LoadBalanced</w:t>
            </w:r>
            <w:r w:rsidRPr="00FE4EA4">
              <w:rPr>
                <w:noProof/>
              </w:rPr>
              <w:t> annotation will internally use </w:t>
            </w:r>
            <w:r w:rsidRPr="009344FC">
              <w:rPr>
                <w:b/>
                <w:bCs/>
                <w:noProof/>
              </w:rPr>
              <w:t>Ribbon LoadBalancer</w:t>
            </w:r>
            <w:r w:rsidRPr="00FE4EA4">
              <w:rPr>
                <w:noProof/>
              </w:rPr>
              <w:t> to resolve the </w:t>
            </w:r>
            <w:r w:rsidRPr="009344FC">
              <w:rPr>
                <w:b/>
                <w:bCs/>
                <w:noProof/>
              </w:rPr>
              <w:t>ServiceID</w:t>
            </w:r>
            <w:r w:rsidRPr="00FE4EA4">
              <w:rPr>
                <w:noProof/>
              </w:rPr>
              <w:t> and invoke REST endpoint using one of the available servers</w:t>
            </w:r>
          </w:p>
          <w:p w14:paraId="2F22CDA1" w14:textId="77777777" w:rsidR="007E510B" w:rsidRDefault="007E510B" w:rsidP="00B82481">
            <w:pPr>
              <w:spacing w:after="0"/>
            </w:pPr>
          </w:p>
        </w:tc>
      </w:tr>
      <w:tr w:rsidR="007E510B" w14:paraId="3CC383CD" w14:textId="77777777" w:rsidTr="00B82481">
        <w:trPr>
          <w:trHeight w:val="713"/>
        </w:trPr>
        <w:tc>
          <w:tcPr>
            <w:tcW w:w="3415" w:type="dxa"/>
          </w:tcPr>
          <w:p w14:paraId="18C97A13" w14:textId="77777777" w:rsidR="007E510B" w:rsidRDefault="007E510B" w:rsidP="00B82481">
            <w:r w:rsidRPr="00B04729">
              <w:t>Hystrix-</w:t>
            </w:r>
            <w:r>
              <w:t xml:space="preserve"> Circuit Breaker/ Fault tolerance</w:t>
            </w:r>
          </w:p>
        </w:tc>
        <w:tc>
          <w:tcPr>
            <w:tcW w:w="7083" w:type="dxa"/>
          </w:tcPr>
          <w:p w14:paraId="045CF4A3" w14:textId="77777777" w:rsidR="007E510B" w:rsidRDefault="007E510B" w:rsidP="00B82481">
            <w:r>
              <w:t xml:space="preserve">In above we are calling other microservice using </w:t>
            </w:r>
            <w:r w:rsidRPr="00B43FAD">
              <w:rPr>
                <w:b/>
                <w:bCs/>
              </w:rPr>
              <w:t>RestTemplete</w:t>
            </w:r>
            <w:r>
              <w:rPr>
                <w:b/>
                <w:bCs/>
              </w:rPr>
              <w:t>.</w:t>
            </w:r>
            <w:r>
              <w:t xml:space="preserve"> If microservice down, it will has fallbackmethod to handle those situations.</w:t>
            </w:r>
          </w:p>
          <w:p w14:paraId="7D21BA7F" w14:textId="77777777" w:rsidR="007E510B" w:rsidRDefault="007E510B" w:rsidP="00113546">
            <w:pPr>
              <w:pStyle w:val="ListParagraph"/>
              <w:numPr>
                <w:ilvl w:val="0"/>
                <w:numId w:val="173"/>
              </w:numPr>
              <w:rPr>
                <w:noProof/>
              </w:rPr>
            </w:pPr>
            <w:r>
              <w:rPr>
                <w:noProof/>
              </w:rPr>
              <w:t xml:space="preserve">Add </w:t>
            </w:r>
            <w:r w:rsidRPr="000E49E1">
              <w:rPr>
                <w:b/>
                <w:bCs/>
                <w:noProof/>
              </w:rPr>
              <w:t>Hystrix</w:t>
            </w:r>
            <w:r w:rsidRPr="000E49E1">
              <w:rPr>
                <w:noProof/>
              </w:rPr>
              <w:t> </w:t>
            </w:r>
            <w:r>
              <w:rPr>
                <w:noProof/>
              </w:rPr>
              <w:t xml:space="preserve">Dependency : </w:t>
            </w:r>
            <w:r w:rsidRPr="00612A9B">
              <w:rPr>
                <w:rStyle w:val="0SyntaxPinkChar"/>
              </w:rPr>
              <w:t>spring-cloud-starter-netflix-hystrix</w:t>
            </w:r>
          </w:p>
          <w:p w14:paraId="11FC9D90" w14:textId="77777777" w:rsidR="007E510B" w:rsidRDefault="007E510B" w:rsidP="00113546">
            <w:pPr>
              <w:pStyle w:val="ListParagraph"/>
              <w:numPr>
                <w:ilvl w:val="0"/>
                <w:numId w:val="173"/>
              </w:numPr>
              <w:rPr>
                <w:noProof/>
              </w:rPr>
            </w:pPr>
            <w:r>
              <w:rPr>
                <w:noProof/>
              </w:rPr>
              <w:t xml:space="preserve">Enable Hystrix functaionlity in our EDC-Microservice, by adding </w:t>
            </w:r>
            <w:r w:rsidRPr="00757369">
              <w:rPr>
                <w:b/>
                <w:bCs/>
                <w:noProof/>
              </w:rPr>
              <w:t>@EnableHystrix</w:t>
            </w:r>
            <w:r>
              <w:rPr>
                <w:noProof/>
              </w:rPr>
              <w:t xml:space="preserve"> on our main SpringBoot main Class</w:t>
            </w:r>
          </w:p>
          <w:p w14:paraId="233567DE" w14:textId="77777777" w:rsidR="007E510B" w:rsidRDefault="007E510B" w:rsidP="00113546">
            <w:pPr>
              <w:pStyle w:val="ListParagraph"/>
              <w:numPr>
                <w:ilvl w:val="0"/>
                <w:numId w:val="173"/>
              </w:numPr>
              <w:rPr>
                <w:noProof/>
              </w:rPr>
            </w:pPr>
            <w:r>
              <w:rPr>
                <w:noProof/>
              </w:rPr>
              <w:t xml:space="preserve">Use </w:t>
            </w:r>
            <w:r w:rsidRPr="00757369">
              <w:rPr>
                <w:rStyle w:val="BlueSyntaxChar"/>
              </w:rPr>
              <w:t>@HystrixCommand</w:t>
            </w:r>
            <w:r w:rsidRPr="00757369">
              <w:rPr>
                <w:noProof/>
              </w:rPr>
              <w:t>(fallbackMethod = "miReportFallBackMethod")</w:t>
            </w:r>
            <w:r>
              <w:rPr>
                <w:noProof/>
              </w:rPr>
              <w:t xml:space="preserve"> to define fallback method if called microservice is down or unreachable </w:t>
            </w:r>
          </w:p>
          <w:p w14:paraId="52DE7F39" w14:textId="77777777" w:rsidR="007E510B" w:rsidRDefault="007E510B" w:rsidP="00B82481">
            <w:pPr>
              <w:pStyle w:val="Output"/>
            </w:pPr>
            <w:r>
              <w:t xml:space="preserve">ResponseEntity r=  </w:t>
            </w:r>
            <w:r>
              <w:rPr>
                <w:color w:val="0000C0"/>
              </w:rPr>
              <w:t>restTemplate</w:t>
            </w:r>
            <w:r>
              <w:t>.getForEntity(</w:t>
            </w:r>
            <w:r>
              <w:rPr>
                <w:color w:val="2A00FF"/>
              </w:rPr>
              <w:t>"http://MI-MICROSERVICE/mi/anthology/all"</w:t>
            </w:r>
            <w:r>
              <w:t>, Object.</w:t>
            </w:r>
            <w:r>
              <w:rPr>
                <w:bCs/>
                <w:color w:val="7F0055"/>
              </w:rPr>
              <w:t>class</w:t>
            </w:r>
            <w:r>
              <w:t>);</w:t>
            </w:r>
          </w:p>
        </w:tc>
      </w:tr>
      <w:tr w:rsidR="007E510B" w14:paraId="71BDB857" w14:textId="77777777" w:rsidTr="00B82481">
        <w:trPr>
          <w:trHeight w:val="444"/>
        </w:trPr>
        <w:tc>
          <w:tcPr>
            <w:tcW w:w="3415" w:type="dxa"/>
          </w:tcPr>
          <w:p w14:paraId="33A41E00" w14:textId="77777777" w:rsidR="007E510B" w:rsidRDefault="007E510B" w:rsidP="00B82481">
            <w:r>
              <w:t>Zuul API Gateway</w:t>
            </w:r>
          </w:p>
        </w:tc>
        <w:tc>
          <w:tcPr>
            <w:tcW w:w="7083" w:type="dxa"/>
          </w:tcPr>
          <w:p w14:paraId="3A1FA743" w14:textId="77777777" w:rsidR="007E510B" w:rsidRDefault="007E510B" w:rsidP="00113546">
            <w:pPr>
              <w:pStyle w:val="ListParagraph"/>
              <w:numPr>
                <w:ilvl w:val="0"/>
                <w:numId w:val="175"/>
              </w:numPr>
            </w:pPr>
            <w:r>
              <w:t>Separate Server</w:t>
            </w:r>
          </w:p>
          <w:p w14:paraId="6B609732" w14:textId="77777777" w:rsidR="007E510B" w:rsidRDefault="007E510B" w:rsidP="00113546">
            <w:pPr>
              <w:pStyle w:val="ListParagraph"/>
              <w:numPr>
                <w:ilvl w:val="0"/>
                <w:numId w:val="175"/>
              </w:numPr>
            </w:pPr>
            <w:r>
              <w:t xml:space="preserve">Add </w:t>
            </w:r>
            <w:r>
              <w:rPr>
                <w:color w:val="000000"/>
              </w:rPr>
              <w:t>spring-cloud-starter-netflix-zuul</w:t>
            </w:r>
            <w:r>
              <w:t xml:space="preserve"> dependency</w:t>
            </w:r>
          </w:p>
          <w:p w14:paraId="73953B8B" w14:textId="77777777" w:rsidR="007E510B" w:rsidRDefault="007E510B" w:rsidP="00113546">
            <w:pPr>
              <w:pStyle w:val="ListParagraph"/>
              <w:numPr>
                <w:ilvl w:val="0"/>
                <w:numId w:val="175"/>
              </w:numPr>
            </w:pPr>
            <w:r>
              <w:t xml:space="preserve">Add </w:t>
            </w:r>
            <w:r w:rsidRPr="00326FA0">
              <w:rPr>
                <w:rStyle w:val="0SyntaxPinkChar"/>
              </w:rPr>
              <w:t>@EnableZuulProxy</w:t>
            </w:r>
            <w:r>
              <w:rPr>
                <w:noProof/>
              </w:rPr>
              <w:t xml:space="preserve"> </w:t>
            </w:r>
            <w:r>
              <w:t>to main class</w:t>
            </w:r>
          </w:p>
          <w:p w14:paraId="3F1A305E" w14:textId="77777777" w:rsidR="007E510B" w:rsidRDefault="007E510B" w:rsidP="00113546">
            <w:pPr>
              <w:pStyle w:val="ListParagraph"/>
              <w:numPr>
                <w:ilvl w:val="0"/>
                <w:numId w:val="175"/>
              </w:numPr>
              <w:spacing w:after="0"/>
            </w:pPr>
            <w:r>
              <w:t xml:space="preserve">Update </w:t>
            </w:r>
            <w:r w:rsidRPr="007C70F9">
              <w:rPr>
                <w:rStyle w:val="BlueSyntaxChar"/>
              </w:rPr>
              <w:t>application.yaml</w:t>
            </w:r>
            <w:r>
              <w:rPr>
                <w:noProof/>
              </w:rPr>
              <w:t xml:space="preserve"> file with Route Details</w:t>
            </w:r>
          </w:p>
          <w:p w14:paraId="6ABE5D23" w14:textId="77777777" w:rsidR="007E510B" w:rsidRDefault="007E510B" w:rsidP="00B82481">
            <w:pPr>
              <w:pStyle w:val="Output"/>
              <w:rPr>
                <w:color w:val="4C483D" w:themeColor="text2"/>
              </w:rPr>
            </w:pPr>
            <w:r>
              <w:t xml:space="preserve"># WITH Eureka Server      </w:t>
            </w:r>
          </w:p>
          <w:p w14:paraId="24080380" w14:textId="77777777" w:rsidR="007E510B" w:rsidRDefault="007E510B" w:rsidP="00B82481">
            <w:pPr>
              <w:pStyle w:val="Output"/>
              <w:rPr>
                <w:color w:val="4C483D" w:themeColor="text2"/>
              </w:rPr>
            </w:pPr>
            <w:r>
              <w:rPr>
                <w:color w:val="268BD2"/>
              </w:rPr>
              <w:t>zuul</w:t>
            </w:r>
            <w:r>
              <w:rPr>
                <w:color w:val="000000"/>
              </w:rPr>
              <w:t>:</w:t>
            </w:r>
          </w:p>
          <w:p w14:paraId="627AFBAC" w14:textId="77777777" w:rsidR="007E510B" w:rsidRDefault="007E510B" w:rsidP="00B82481">
            <w:pPr>
              <w:pStyle w:val="Output"/>
              <w:rPr>
                <w:color w:val="4C483D" w:themeColor="text2"/>
              </w:rPr>
            </w:pPr>
            <w:r>
              <w:rPr>
                <w:color w:val="000000"/>
              </w:rPr>
              <w:t xml:space="preserve"> </w:t>
            </w:r>
            <w:r>
              <w:rPr>
                <w:color w:val="268BD2"/>
              </w:rPr>
              <w:t>routes</w:t>
            </w:r>
            <w:r>
              <w:rPr>
                <w:color w:val="000000"/>
              </w:rPr>
              <w:t>:</w:t>
            </w:r>
          </w:p>
          <w:p w14:paraId="2315DBD7" w14:textId="77777777" w:rsidR="007E510B" w:rsidRDefault="007E510B" w:rsidP="00B82481">
            <w:pPr>
              <w:pStyle w:val="Output"/>
              <w:rPr>
                <w:color w:val="4C483D" w:themeColor="text2"/>
              </w:rPr>
            </w:pPr>
            <w:r>
              <w:rPr>
                <w:color w:val="000000"/>
              </w:rPr>
              <w:t xml:space="preserve">    </w:t>
            </w:r>
            <w:r>
              <w:rPr>
                <w:color w:val="268BD2"/>
              </w:rPr>
              <w:t>edcservice</w:t>
            </w:r>
            <w:r>
              <w:rPr>
                <w:color w:val="000000"/>
              </w:rPr>
              <w:t>:</w:t>
            </w:r>
          </w:p>
          <w:p w14:paraId="189F7F3B" w14:textId="77777777" w:rsidR="007E510B" w:rsidRDefault="007E510B" w:rsidP="00B82481">
            <w:pPr>
              <w:pStyle w:val="Output"/>
              <w:rPr>
                <w:color w:val="4C483D" w:themeColor="text2"/>
              </w:rPr>
            </w:pPr>
            <w:r>
              <w:rPr>
                <w:color w:val="000000"/>
              </w:rPr>
              <w:t xml:space="preserve">      </w:t>
            </w:r>
            <w:r>
              <w:rPr>
                <w:color w:val="268BD2"/>
              </w:rPr>
              <w:t>path</w:t>
            </w:r>
            <w:r>
              <w:rPr>
                <w:color w:val="000000"/>
              </w:rPr>
              <w:t xml:space="preserve">: </w:t>
            </w:r>
            <w:r>
              <w:rPr>
                <w:color w:val="2AA198"/>
              </w:rPr>
              <w:t>/edc/**</w:t>
            </w:r>
          </w:p>
          <w:p w14:paraId="39E0AFC9" w14:textId="77777777" w:rsidR="007E510B" w:rsidRDefault="007E510B" w:rsidP="00B82481">
            <w:pPr>
              <w:pStyle w:val="Output"/>
              <w:rPr>
                <w:color w:val="4C483D" w:themeColor="text2"/>
              </w:rPr>
            </w:pPr>
            <w:r>
              <w:rPr>
                <w:color w:val="000000"/>
              </w:rPr>
              <w:t xml:space="preserve">      </w:t>
            </w:r>
            <w:r>
              <w:rPr>
                <w:color w:val="268BD2"/>
              </w:rPr>
              <w:t>serviceId</w:t>
            </w:r>
            <w:r>
              <w:rPr>
                <w:color w:val="000000"/>
              </w:rPr>
              <w:t xml:space="preserve">: </w:t>
            </w:r>
            <w:r>
              <w:rPr>
                <w:color w:val="2AA198"/>
              </w:rPr>
              <w:t>EDC-MICROSERVICE</w:t>
            </w:r>
          </w:p>
          <w:p w14:paraId="7BC47214" w14:textId="77777777" w:rsidR="007E510B" w:rsidRDefault="007E510B" w:rsidP="00B82481">
            <w:pPr>
              <w:pStyle w:val="Output"/>
              <w:rPr>
                <w:color w:val="4C483D" w:themeColor="text2"/>
              </w:rPr>
            </w:pPr>
            <w:r>
              <w:rPr>
                <w:color w:val="000000"/>
              </w:rPr>
              <w:t xml:space="preserve"> </w:t>
            </w:r>
          </w:p>
          <w:p w14:paraId="3A597515" w14:textId="77777777" w:rsidR="007E510B" w:rsidRDefault="007E510B" w:rsidP="00B82481">
            <w:pPr>
              <w:pStyle w:val="Output"/>
              <w:rPr>
                <w:color w:val="4C483D" w:themeColor="text2"/>
              </w:rPr>
            </w:pPr>
            <w:r>
              <w:rPr>
                <w:color w:val="000000"/>
              </w:rPr>
              <w:t xml:space="preserve">    </w:t>
            </w:r>
            <w:r>
              <w:rPr>
                <w:color w:val="268BD2"/>
              </w:rPr>
              <w:t>miservice</w:t>
            </w:r>
            <w:r>
              <w:rPr>
                <w:color w:val="000000"/>
              </w:rPr>
              <w:t>:</w:t>
            </w:r>
          </w:p>
          <w:p w14:paraId="14ED7E5F" w14:textId="77777777" w:rsidR="007E510B" w:rsidRDefault="007E510B" w:rsidP="00B82481">
            <w:pPr>
              <w:pStyle w:val="Output"/>
              <w:rPr>
                <w:color w:val="4C483D" w:themeColor="text2"/>
              </w:rPr>
            </w:pPr>
            <w:r>
              <w:rPr>
                <w:color w:val="000000"/>
              </w:rPr>
              <w:t xml:space="preserve">      </w:t>
            </w:r>
            <w:r>
              <w:rPr>
                <w:color w:val="268BD2"/>
              </w:rPr>
              <w:t>path</w:t>
            </w:r>
            <w:r>
              <w:rPr>
                <w:color w:val="000000"/>
              </w:rPr>
              <w:t xml:space="preserve">: </w:t>
            </w:r>
            <w:r>
              <w:rPr>
                <w:color w:val="2AA198"/>
              </w:rPr>
              <w:t>/mi/**</w:t>
            </w:r>
          </w:p>
          <w:p w14:paraId="7615D0E2" w14:textId="77777777" w:rsidR="007E510B" w:rsidRDefault="007E510B" w:rsidP="00B82481">
            <w:pPr>
              <w:pStyle w:val="Output"/>
              <w:rPr>
                <w:color w:val="4C483D" w:themeColor="text2"/>
              </w:rPr>
            </w:pPr>
            <w:r>
              <w:rPr>
                <w:color w:val="000000"/>
              </w:rPr>
              <w:t xml:space="preserve">      </w:t>
            </w:r>
            <w:r>
              <w:rPr>
                <w:color w:val="268BD2"/>
              </w:rPr>
              <w:t>serviceId</w:t>
            </w:r>
            <w:r>
              <w:rPr>
                <w:color w:val="000000"/>
              </w:rPr>
              <w:t xml:space="preserve">: </w:t>
            </w:r>
            <w:r>
              <w:rPr>
                <w:color w:val="2AA198"/>
              </w:rPr>
              <w:t>MI-MICROSERVICE</w:t>
            </w:r>
            <w:r>
              <w:rPr>
                <w:color w:val="000000"/>
              </w:rPr>
              <w:t xml:space="preserve">      </w:t>
            </w:r>
          </w:p>
          <w:p w14:paraId="3DFB6E28" w14:textId="77777777" w:rsidR="007E510B" w:rsidRDefault="007E510B" w:rsidP="00B82481">
            <w:pPr>
              <w:pStyle w:val="Output"/>
            </w:pPr>
            <w:r>
              <w:rPr>
                <w:color w:val="000000"/>
              </w:rPr>
              <w:t xml:space="preserve"> </w:t>
            </w:r>
          </w:p>
        </w:tc>
      </w:tr>
      <w:tr w:rsidR="007E510B" w14:paraId="7BB27455" w14:textId="77777777" w:rsidTr="00B82481">
        <w:trPr>
          <w:trHeight w:val="1900"/>
        </w:trPr>
        <w:tc>
          <w:tcPr>
            <w:tcW w:w="3415" w:type="dxa"/>
          </w:tcPr>
          <w:p w14:paraId="1655CA35" w14:textId="77777777" w:rsidR="007E510B" w:rsidRDefault="007E510B" w:rsidP="00B82481">
            <w:r w:rsidRPr="00283FAC">
              <w:lastRenderedPageBreak/>
              <w:t>Sleuth and Zipkin</w:t>
            </w:r>
          </w:p>
        </w:tc>
        <w:tc>
          <w:tcPr>
            <w:tcW w:w="7083" w:type="dxa"/>
          </w:tcPr>
          <w:p w14:paraId="743B1C9B" w14:textId="77777777" w:rsidR="007E510B" w:rsidRDefault="007E510B" w:rsidP="00B82481">
            <w:pPr>
              <w:spacing w:after="0"/>
              <w:rPr>
                <w:noProof/>
              </w:rPr>
            </w:pPr>
            <w:r w:rsidRPr="00217341">
              <w:rPr>
                <w:noProof/>
              </w:rPr>
              <w:t>Distributed Tracing</w:t>
            </w:r>
            <w:r>
              <w:rPr>
                <w:noProof/>
              </w:rPr>
              <w:t>.</w:t>
            </w:r>
          </w:p>
          <w:p w14:paraId="1AC55FD8" w14:textId="77777777" w:rsidR="007E510B" w:rsidRDefault="007E510B" w:rsidP="00113546">
            <w:pPr>
              <w:pStyle w:val="ListParagraph"/>
              <w:numPr>
                <w:ilvl w:val="0"/>
                <w:numId w:val="174"/>
              </w:numPr>
            </w:pPr>
            <w:r>
              <w:t>Just adding dependency logs will generated with TraceID</w:t>
            </w:r>
          </w:p>
          <w:p w14:paraId="20FAACEC" w14:textId="77777777" w:rsidR="007E510B" w:rsidRDefault="007E510B" w:rsidP="00113546">
            <w:pPr>
              <w:pStyle w:val="ListParagraph"/>
              <w:numPr>
                <w:ilvl w:val="0"/>
                <w:numId w:val="174"/>
              </w:numPr>
              <w:rPr>
                <w:noProof/>
              </w:rPr>
            </w:pPr>
            <w:r>
              <w:rPr>
                <w:noProof/>
              </w:rPr>
              <w:t xml:space="preserve">Run Server </w:t>
            </w:r>
          </w:p>
          <w:p w14:paraId="4BC8B034" w14:textId="77777777" w:rsidR="007E510B" w:rsidRDefault="007E510B" w:rsidP="00B82481">
            <w:pPr>
              <w:pStyle w:val="ListParagraph"/>
              <w:rPr>
                <w:noProof/>
              </w:rPr>
            </w:pPr>
            <w:r>
              <w:rPr>
                <w:noProof/>
              </w:rPr>
              <w:t xml:space="preserve">cd </w:t>
            </w:r>
            <w:r w:rsidRPr="005418E1">
              <w:rPr>
                <w:noProof/>
              </w:rPr>
              <w:t>C:\kafka</w:t>
            </w:r>
          </w:p>
          <w:p w14:paraId="6D1C85E4" w14:textId="77777777" w:rsidR="007E510B" w:rsidRDefault="007E510B" w:rsidP="00B82481">
            <w:pPr>
              <w:pStyle w:val="ListParagraph"/>
              <w:rPr>
                <w:rStyle w:val="BlueSyntaxChar"/>
              </w:rPr>
            </w:pPr>
            <w:r w:rsidRPr="00F01185">
              <w:rPr>
                <w:rStyle w:val="BlueSyntaxChar"/>
              </w:rPr>
              <w:t>java -jar zipkin.jar</w:t>
            </w:r>
          </w:p>
          <w:p w14:paraId="7A497535" w14:textId="77777777" w:rsidR="007E510B" w:rsidRDefault="007E510B" w:rsidP="00B82481">
            <w:pPr>
              <w:pStyle w:val="ListParagraph"/>
              <w:rPr>
                <w:rStyle w:val="BlueSyntaxChar"/>
              </w:rPr>
            </w:pPr>
          </w:p>
          <w:p w14:paraId="6F227C58" w14:textId="77777777" w:rsidR="007E510B" w:rsidRDefault="007E510B" w:rsidP="00B82481">
            <w:r>
              <w:t>Zipkin is UI for log Tracing. We need to following steps in our microservices to push Distributed Trace logs to ZipKin</w:t>
            </w:r>
          </w:p>
          <w:p w14:paraId="1909332F" w14:textId="77777777" w:rsidR="007E510B" w:rsidRDefault="007E510B" w:rsidP="00113546">
            <w:pPr>
              <w:pStyle w:val="ListParagraph"/>
              <w:numPr>
                <w:ilvl w:val="0"/>
                <w:numId w:val="178"/>
              </w:numPr>
              <w:spacing w:after="0"/>
              <w:rPr>
                <w:noProof/>
              </w:rPr>
            </w:pPr>
            <w:r>
              <w:rPr>
                <w:noProof/>
              </w:rPr>
              <w:t xml:space="preserve">Add </w:t>
            </w:r>
            <w:r w:rsidRPr="00336F17">
              <w:rPr>
                <w:rStyle w:val="0SyntaxPinkChar"/>
              </w:rPr>
              <w:t>spring-cloud-starter-sleuth</w:t>
            </w:r>
            <w:r>
              <w:rPr>
                <w:noProof/>
              </w:rPr>
              <w:t xml:space="preserve"> Dependecy in (EDC, MI) to enable Sleuth</w:t>
            </w:r>
          </w:p>
          <w:p w14:paraId="10FD4541" w14:textId="77777777" w:rsidR="007E510B" w:rsidRPr="00020BF1" w:rsidRDefault="007E510B" w:rsidP="00113546">
            <w:pPr>
              <w:pStyle w:val="ListParagraph"/>
              <w:numPr>
                <w:ilvl w:val="0"/>
                <w:numId w:val="178"/>
              </w:numPr>
              <w:spacing w:after="0"/>
              <w:rPr>
                <w:noProof/>
              </w:rPr>
            </w:pPr>
            <w:r>
              <w:rPr>
                <w:noProof/>
              </w:rPr>
              <w:t xml:space="preserve">Add </w:t>
            </w:r>
            <w:r w:rsidRPr="00020BF1">
              <w:rPr>
                <w:rStyle w:val="0SyntaxPinkChar"/>
              </w:rPr>
              <w:t>spring-cloud-starter-zipkin</w:t>
            </w:r>
            <w:r>
              <w:rPr>
                <w:color w:val="000000"/>
              </w:rPr>
              <w:t xml:space="preserve"> to push logs to ZipKin</w:t>
            </w:r>
          </w:p>
          <w:p w14:paraId="5F568469" w14:textId="77777777" w:rsidR="007E510B" w:rsidRPr="00DC617B" w:rsidRDefault="007E510B" w:rsidP="00113546">
            <w:pPr>
              <w:pStyle w:val="ListParagraph"/>
              <w:numPr>
                <w:ilvl w:val="0"/>
                <w:numId w:val="178"/>
              </w:numPr>
              <w:spacing w:after="0"/>
              <w:rPr>
                <w:noProof/>
              </w:rPr>
            </w:pPr>
            <w:r>
              <w:rPr>
                <w:noProof/>
                <w:color w:val="000000"/>
              </w:rPr>
              <w:t>Update application.props with zipkin server deratils</w:t>
            </w:r>
          </w:p>
          <w:p w14:paraId="15229A05" w14:textId="77777777" w:rsidR="007E510B" w:rsidRPr="003D5FF0" w:rsidRDefault="007E510B" w:rsidP="00B82481">
            <w:pPr>
              <w:pStyle w:val="Output"/>
              <w:rPr>
                <w:noProof/>
              </w:rPr>
            </w:pPr>
            <w:r w:rsidRPr="003D5FF0">
              <w:rPr>
                <w:noProof/>
              </w:rPr>
              <w:t>spring.zipkin.base-url=http://localhost:9411/</w:t>
            </w:r>
          </w:p>
          <w:p w14:paraId="6B7B7E8A" w14:textId="77777777" w:rsidR="007E510B" w:rsidRDefault="007E510B" w:rsidP="00B82481">
            <w:pPr>
              <w:pStyle w:val="Output"/>
              <w:rPr>
                <w:noProof/>
              </w:rPr>
            </w:pPr>
            <w:r w:rsidRPr="003D5FF0">
              <w:rPr>
                <w:noProof/>
              </w:rPr>
              <w:t>spring.sleuth.sampler.probability=1</w:t>
            </w:r>
          </w:p>
        </w:tc>
      </w:tr>
      <w:tr w:rsidR="007E510B" w14:paraId="505B6AF8" w14:textId="77777777" w:rsidTr="00B82481">
        <w:trPr>
          <w:trHeight w:val="444"/>
        </w:trPr>
        <w:tc>
          <w:tcPr>
            <w:tcW w:w="3415" w:type="dxa"/>
          </w:tcPr>
          <w:p w14:paraId="0825D8FE" w14:textId="77777777" w:rsidR="007E510B" w:rsidRDefault="007E510B" w:rsidP="00B82481">
            <w:r w:rsidRPr="006E6B72">
              <w:t>UserServiceWithKafka</w:t>
            </w:r>
          </w:p>
        </w:tc>
        <w:tc>
          <w:tcPr>
            <w:tcW w:w="7083" w:type="dxa"/>
          </w:tcPr>
          <w:p w14:paraId="2F024258" w14:textId="77777777" w:rsidR="007E510B" w:rsidRDefault="007E510B" w:rsidP="00B82481">
            <w:r>
              <w:t>ProducerService :</w:t>
            </w:r>
          </w:p>
          <w:p w14:paraId="04B7FB0C" w14:textId="77777777" w:rsidR="007E510B" w:rsidRDefault="007E510B" w:rsidP="00113546">
            <w:pPr>
              <w:pStyle w:val="ListParagraph"/>
              <w:numPr>
                <w:ilvl w:val="0"/>
                <w:numId w:val="179"/>
              </w:numPr>
            </w:pPr>
            <w:r>
              <w:t>Add kafka dependencies</w:t>
            </w:r>
          </w:p>
          <w:p w14:paraId="21269D01" w14:textId="77777777" w:rsidR="007E510B" w:rsidRDefault="007E510B" w:rsidP="00113546">
            <w:pPr>
              <w:pStyle w:val="ListParagraph"/>
              <w:numPr>
                <w:ilvl w:val="0"/>
                <w:numId w:val="179"/>
              </w:numPr>
            </w:pPr>
            <w:r w:rsidRPr="00594BDD">
              <w:rPr>
                <w:rStyle w:val="BlueSyntaxChar"/>
              </w:rPr>
              <w:t>@EnableKafka</w:t>
            </w:r>
            <w:r>
              <w:rPr>
                <w:rStyle w:val="BlueSyntaxChar"/>
              </w:rPr>
              <w:t xml:space="preserve"> </w:t>
            </w:r>
            <w:r>
              <w:t xml:space="preserve">in SpringBoot main class. </w:t>
            </w:r>
          </w:p>
          <w:p w14:paraId="6161F831" w14:textId="77777777" w:rsidR="007E510B" w:rsidRDefault="007E510B" w:rsidP="00113546">
            <w:pPr>
              <w:pStyle w:val="ListParagraph"/>
              <w:numPr>
                <w:ilvl w:val="0"/>
                <w:numId w:val="179"/>
              </w:numPr>
              <w:spacing w:after="0"/>
            </w:pPr>
            <w:r>
              <w:t>Update application.props with Server Details &amp; Topic name</w:t>
            </w:r>
          </w:p>
          <w:p w14:paraId="067B5EEC" w14:textId="77777777" w:rsidR="007E510B" w:rsidRDefault="007E510B" w:rsidP="00B82481">
            <w:pPr>
              <w:pStyle w:val="BlueSyntax"/>
              <w:ind w:left="720"/>
            </w:pPr>
            <w:r w:rsidRPr="008755FC">
              <w:t>topic.name.producer=user.provision.topic</w:t>
            </w:r>
          </w:p>
          <w:p w14:paraId="45F54585" w14:textId="77777777" w:rsidR="007E510B" w:rsidRDefault="007E510B" w:rsidP="00B82481">
            <w:pPr>
              <w:pStyle w:val="BlueSyntax"/>
            </w:pPr>
          </w:p>
          <w:p w14:paraId="6D78EB96" w14:textId="77777777" w:rsidR="007E510B" w:rsidRDefault="007E510B" w:rsidP="00113546">
            <w:pPr>
              <w:pStyle w:val="ListParagraph"/>
              <w:numPr>
                <w:ilvl w:val="0"/>
                <w:numId w:val="179"/>
              </w:numPr>
            </w:pPr>
            <w:r>
              <w:t xml:space="preserve">Use </w:t>
            </w:r>
            <w:r w:rsidRPr="00B1057B">
              <w:rPr>
                <w:rStyle w:val="0SyntaxChar"/>
              </w:rPr>
              <w:t>kafkaTemplate.</w:t>
            </w:r>
            <w:r w:rsidRPr="00B1057B">
              <w:rPr>
                <w:rStyle w:val="0BlueChar"/>
              </w:rPr>
              <w:t>send</w:t>
            </w:r>
            <w:r w:rsidRPr="00B1057B">
              <w:rPr>
                <w:rStyle w:val="0SyntaxChar"/>
              </w:rPr>
              <w:t>(kafkaTopic, data);</w:t>
            </w:r>
            <w:r>
              <w:rPr>
                <w:color w:val="000000"/>
              </w:rPr>
              <w:t xml:space="preserve"> to send msg to Topic</w:t>
            </w:r>
          </w:p>
          <w:p w14:paraId="52F2C563" w14:textId="77777777" w:rsidR="007E510B" w:rsidRDefault="007E510B" w:rsidP="00B82481">
            <w:pPr>
              <w:pStyle w:val="BlueSyntax"/>
              <w:ind w:left="720"/>
            </w:pPr>
          </w:p>
          <w:p w14:paraId="468B5662" w14:textId="77777777" w:rsidR="007E510B" w:rsidRDefault="007E510B" w:rsidP="00B82481">
            <w:r>
              <w:t>ConsumerService:</w:t>
            </w:r>
          </w:p>
          <w:p w14:paraId="6A7DCB42" w14:textId="77777777" w:rsidR="007E510B" w:rsidRDefault="007E510B" w:rsidP="00113546">
            <w:pPr>
              <w:pStyle w:val="ListParagraph"/>
              <w:numPr>
                <w:ilvl w:val="0"/>
                <w:numId w:val="179"/>
              </w:numPr>
            </w:pPr>
            <w:r>
              <w:t>Add kafka dependencies</w:t>
            </w:r>
          </w:p>
          <w:p w14:paraId="76EBA520" w14:textId="77777777" w:rsidR="007E510B" w:rsidRDefault="007E510B" w:rsidP="00113546">
            <w:pPr>
              <w:pStyle w:val="ListParagraph"/>
              <w:numPr>
                <w:ilvl w:val="0"/>
                <w:numId w:val="179"/>
              </w:numPr>
            </w:pPr>
            <w:r w:rsidRPr="00594BDD">
              <w:rPr>
                <w:rStyle w:val="BlueSyntaxChar"/>
              </w:rPr>
              <w:t>@EnableKafka</w:t>
            </w:r>
            <w:r>
              <w:rPr>
                <w:rStyle w:val="BlueSyntaxChar"/>
              </w:rPr>
              <w:t xml:space="preserve"> </w:t>
            </w:r>
            <w:r>
              <w:t xml:space="preserve">in SpringBoot main class. </w:t>
            </w:r>
          </w:p>
          <w:p w14:paraId="492AAA05" w14:textId="77777777" w:rsidR="007E510B" w:rsidRDefault="007E510B" w:rsidP="00113546">
            <w:pPr>
              <w:pStyle w:val="ListParagraph"/>
              <w:numPr>
                <w:ilvl w:val="0"/>
                <w:numId w:val="179"/>
              </w:numPr>
              <w:spacing w:after="0"/>
            </w:pPr>
            <w:r>
              <w:t>Update application.props with Server Details &amp; Topic name</w:t>
            </w:r>
          </w:p>
          <w:p w14:paraId="04C96327" w14:textId="77777777" w:rsidR="007E510B" w:rsidRDefault="007E510B" w:rsidP="00B82481">
            <w:pPr>
              <w:pStyle w:val="BlueSyntax"/>
              <w:ind w:left="720"/>
            </w:pPr>
            <w:r w:rsidRPr="008755FC">
              <w:t>topic.name.producer=user.provision.topic</w:t>
            </w:r>
          </w:p>
          <w:p w14:paraId="3CED80C5" w14:textId="77777777" w:rsidR="007E510B" w:rsidRDefault="007E510B" w:rsidP="00113546">
            <w:pPr>
              <w:pStyle w:val="ListParagraph"/>
              <w:numPr>
                <w:ilvl w:val="0"/>
                <w:numId w:val="179"/>
              </w:numPr>
            </w:pPr>
            <w:r>
              <w:t xml:space="preserve">Use </w:t>
            </w:r>
            <w:r w:rsidRPr="00B1057B">
              <w:rPr>
                <w:rStyle w:val="0SyntaxChar"/>
              </w:rPr>
              <w:t>@KafkaListener</w:t>
            </w:r>
            <w:r>
              <w:rPr>
                <w:rFonts w:ascii="Consolas" w:eastAsiaTheme="minorHAnsi" w:hAnsi="Consolas" w:cs="Consolas"/>
                <w:color w:val="646464"/>
                <w:shd w:val="clear" w:color="auto" w:fill="E8F2FE"/>
                <w:lang w:eastAsia="en-US"/>
              </w:rPr>
              <w:t xml:space="preserve"> </w:t>
            </w:r>
            <w:r>
              <w:t>to listen topic &amp; Consume messages</w:t>
            </w:r>
          </w:p>
          <w:p w14:paraId="7E71E8D8" w14:textId="77777777" w:rsidR="007E510B" w:rsidRPr="00606BD0" w:rsidRDefault="007E510B" w:rsidP="00B82481">
            <w:pPr>
              <w:autoSpaceDE w:val="0"/>
              <w:autoSpaceDN w:val="0"/>
              <w:adjustRightInd w:val="0"/>
              <w:spacing w:after="0" w:line="240" w:lineRule="auto"/>
              <w:rPr>
                <w:rFonts w:ascii="Consolas" w:eastAsiaTheme="minorHAnsi" w:hAnsi="Consolas" w:cs="Consolas"/>
                <w:color w:val="auto"/>
                <w:sz w:val="18"/>
                <w:szCs w:val="18"/>
                <w:lang w:eastAsia="en-US"/>
              </w:rPr>
            </w:pPr>
            <w:r w:rsidRPr="00606BD0">
              <w:rPr>
                <w:rFonts w:ascii="Consolas" w:eastAsiaTheme="minorHAnsi" w:hAnsi="Consolas" w:cs="Consolas"/>
                <w:color w:val="646464"/>
                <w:sz w:val="18"/>
                <w:szCs w:val="18"/>
                <w:lang w:eastAsia="en-US"/>
              </w:rPr>
              <w:t>@KafkaListener</w:t>
            </w:r>
            <w:r w:rsidRPr="00606BD0">
              <w:rPr>
                <w:rFonts w:ascii="Consolas" w:eastAsiaTheme="minorHAnsi" w:hAnsi="Consolas" w:cs="Consolas"/>
                <w:color w:val="000000"/>
                <w:sz w:val="18"/>
                <w:szCs w:val="18"/>
                <w:lang w:eastAsia="en-US"/>
              </w:rPr>
              <w:t>(topics=</w:t>
            </w:r>
            <w:r w:rsidRPr="00606BD0">
              <w:rPr>
                <w:rFonts w:ascii="Consolas" w:eastAsiaTheme="minorHAnsi" w:hAnsi="Consolas" w:cs="Consolas"/>
                <w:color w:val="2A00FF"/>
                <w:sz w:val="18"/>
                <w:szCs w:val="18"/>
                <w:lang w:eastAsia="en-US"/>
              </w:rPr>
              <w:t>"${topic.name.consumer}"</w:t>
            </w:r>
            <w:r w:rsidRPr="00606BD0">
              <w:rPr>
                <w:rFonts w:ascii="Consolas" w:eastAsiaTheme="minorHAnsi" w:hAnsi="Consolas" w:cs="Consolas"/>
                <w:color w:val="000000"/>
                <w:sz w:val="18"/>
                <w:szCs w:val="18"/>
                <w:lang w:eastAsia="en-US"/>
              </w:rPr>
              <w:t xml:space="preserve">, groupId = </w:t>
            </w:r>
            <w:r w:rsidRPr="00606BD0">
              <w:rPr>
                <w:rFonts w:ascii="Consolas" w:eastAsiaTheme="minorHAnsi" w:hAnsi="Consolas" w:cs="Consolas"/>
                <w:color w:val="2A00FF"/>
                <w:sz w:val="18"/>
                <w:szCs w:val="18"/>
                <w:lang w:eastAsia="en-US"/>
              </w:rPr>
              <w:t>"group_id"</w:t>
            </w:r>
            <w:r w:rsidRPr="00606BD0">
              <w:rPr>
                <w:rFonts w:ascii="Consolas" w:eastAsiaTheme="minorHAnsi" w:hAnsi="Consolas" w:cs="Consolas"/>
                <w:color w:val="000000"/>
                <w:sz w:val="18"/>
                <w:szCs w:val="18"/>
                <w:lang w:eastAsia="en-US"/>
              </w:rPr>
              <w:t>)</w:t>
            </w:r>
          </w:p>
          <w:p w14:paraId="72FE9A28" w14:textId="77777777" w:rsidR="007E510B" w:rsidRPr="00606BD0" w:rsidRDefault="007E510B" w:rsidP="00B82481">
            <w:pPr>
              <w:autoSpaceDE w:val="0"/>
              <w:autoSpaceDN w:val="0"/>
              <w:adjustRightInd w:val="0"/>
              <w:spacing w:after="0" w:line="240" w:lineRule="auto"/>
              <w:rPr>
                <w:rFonts w:ascii="Consolas" w:eastAsiaTheme="minorHAnsi" w:hAnsi="Consolas" w:cs="Consolas"/>
                <w:color w:val="auto"/>
                <w:sz w:val="18"/>
                <w:szCs w:val="18"/>
                <w:lang w:eastAsia="en-US"/>
              </w:rPr>
            </w:pPr>
            <w:r w:rsidRPr="00606BD0">
              <w:rPr>
                <w:rFonts w:ascii="Consolas" w:eastAsiaTheme="minorHAnsi" w:hAnsi="Consolas" w:cs="Consolas"/>
                <w:b/>
                <w:bCs/>
                <w:color w:val="7F0055"/>
                <w:sz w:val="18"/>
                <w:szCs w:val="18"/>
                <w:lang w:eastAsia="en-US"/>
              </w:rPr>
              <w:t>public</w:t>
            </w:r>
            <w:r w:rsidRPr="00606BD0">
              <w:rPr>
                <w:rFonts w:ascii="Consolas" w:eastAsiaTheme="minorHAnsi" w:hAnsi="Consolas" w:cs="Consolas"/>
                <w:color w:val="000000"/>
                <w:sz w:val="18"/>
                <w:szCs w:val="18"/>
                <w:lang w:eastAsia="en-US"/>
              </w:rPr>
              <w:t xml:space="preserve"> </w:t>
            </w:r>
            <w:r w:rsidRPr="00606BD0">
              <w:rPr>
                <w:rFonts w:ascii="Consolas" w:eastAsiaTheme="minorHAnsi" w:hAnsi="Consolas" w:cs="Consolas"/>
                <w:b/>
                <w:bCs/>
                <w:color w:val="7F0055"/>
                <w:sz w:val="18"/>
                <w:szCs w:val="18"/>
                <w:lang w:eastAsia="en-US"/>
              </w:rPr>
              <w:t>void</w:t>
            </w:r>
            <w:r w:rsidRPr="00606BD0">
              <w:rPr>
                <w:rFonts w:ascii="Consolas" w:eastAsiaTheme="minorHAnsi" w:hAnsi="Consolas" w:cs="Consolas"/>
                <w:color w:val="000000"/>
                <w:sz w:val="18"/>
                <w:szCs w:val="18"/>
                <w:lang w:eastAsia="en-US"/>
              </w:rPr>
              <w:t xml:space="preserve"> consume(ConsumerRecord&lt;String, String&gt; </w:t>
            </w:r>
            <w:r>
              <w:rPr>
                <w:rFonts w:ascii="Consolas" w:eastAsiaTheme="minorHAnsi" w:hAnsi="Consolas" w:cs="Consolas"/>
                <w:color w:val="6A3E3E"/>
                <w:sz w:val="18"/>
                <w:szCs w:val="18"/>
                <w:lang w:eastAsia="en-US"/>
              </w:rPr>
              <w:t>msg</w:t>
            </w:r>
            <w:r w:rsidRPr="00606BD0">
              <w:rPr>
                <w:rFonts w:ascii="Consolas" w:eastAsiaTheme="minorHAnsi" w:hAnsi="Consolas" w:cs="Consolas"/>
                <w:color w:val="000000"/>
                <w:sz w:val="18"/>
                <w:szCs w:val="18"/>
                <w:lang w:eastAsia="en-US"/>
              </w:rPr>
              <w:t>) {</w:t>
            </w:r>
          </w:p>
          <w:p w14:paraId="2C6CDBC1" w14:textId="77777777" w:rsidR="007E510B" w:rsidRDefault="007E510B" w:rsidP="00B82481">
            <w:pPr>
              <w:rPr>
                <w:rFonts w:ascii="Consolas" w:eastAsiaTheme="minorHAnsi" w:hAnsi="Consolas" w:cs="Consolas"/>
                <w:color w:val="000000"/>
                <w:shd w:val="clear" w:color="auto" w:fill="E8F2FE"/>
                <w:lang w:eastAsia="en-US"/>
              </w:rPr>
            </w:pPr>
            <w:r>
              <w:rPr>
                <w:rFonts w:ascii="Consolas" w:eastAsiaTheme="minorHAnsi" w:hAnsi="Consolas" w:cs="Consolas"/>
                <w:color w:val="000000"/>
                <w:shd w:val="clear" w:color="auto" w:fill="E8F2FE"/>
                <w:lang w:eastAsia="en-US"/>
              </w:rPr>
              <w:t>System.</w:t>
            </w:r>
            <w:r>
              <w:rPr>
                <w:rFonts w:ascii="Consolas" w:eastAsiaTheme="minorHAnsi" w:hAnsi="Consolas" w:cs="Consolas"/>
                <w:b/>
                <w:bCs/>
                <w:i/>
                <w:iCs/>
                <w:color w:val="0000C0"/>
                <w:shd w:val="clear" w:color="auto" w:fill="E8F2FE"/>
                <w:lang w:eastAsia="en-US"/>
              </w:rPr>
              <w:t>out</w:t>
            </w:r>
            <w:r>
              <w:rPr>
                <w:rFonts w:ascii="Consolas" w:eastAsiaTheme="minorHAnsi" w:hAnsi="Consolas" w:cs="Consolas"/>
                <w:color w:val="000000"/>
                <w:shd w:val="clear" w:color="auto" w:fill="E8F2FE"/>
                <w:lang w:eastAsia="en-US"/>
              </w:rPr>
              <w:t>.println(</w:t>
            </w:r>
            <w:r>
              <w:rPr>
                <w:rFonts w:ascii="Consolas" w:eastAsiaTheme="minorHAnsi" w:hAnsi="Consolas" w:cs="Consolas"/>
                <w:color w:val="2A00FF"/>
                <w:shd w:val="clear" w:color="auto" w:fill="E8F2FE"/>
                <w:lang w:eastAsia="en-US"/>
              </w:rPr>
              <w:t>"Tópico: {}"</w:t>
            </w:r>
            <w:r>
              <w:rPr>
                <w:rFonts w:ascii="Consolas" w:eastAsiaTheme="minorHAnsi" w:hAnsi="Consolas" w:cs="Consolas"/>
                <w:color w:val="000000"/>
                <w:shd w:val="clear" w:color="auto" w:fill="E8F2FE"/>
                <w:lang w:eastAsia="en-US"/>
              </w:rPr>
              <w:t xml:space="preserve">+ </w:t>
            </w:r>
            <w:r>
              <w:rPr>
                <w:rFonts w:ascii="Consolas" w:eastAsiaTheme="minorHAnsi" w:hAnsi="Consolas" w:cs="Consolas"/>
                <w:color w:val="6A3E3E"/>
                <w:sz w:val="18"/>
                <w:szCs w:val="18"/>
                <w:lang w:eastAsia="en-US"/>
              </w:rPr>
              <w:t>msg</w:t>
            </w:r>
            <w:r>
              <w:rPr>
                <w:rFonts w:ascii="Consolas" w:eastAsiaTheme="minorHAnsi" w:hAnsi="Consolas" w:cs="Consolas"/>
                <w:color w:val="000000"/>
                <w:shd w:val="clear" w:color="auto" w:fill="E8F2FE"/>
                <w:lang w:eastAsia="en-US"/>
              </w:rPr>
              <w:t>);</w:t>
            </w:r>
          </w:p>
          <w:p w14:paraId="67375241" w14:textId="77777777" w:rsidR="007E510B" w:rsidRDefault="007E510B" w:rsidP="00B82481">
            <w:r w:rsidRPr="00606BD0">
              <w:rPr>
                <w:rFonts w:ascii="Consolas" w:eastAsiaTheme="minorHAnsi" w:hAnsi="Consolas" w:cs="Consolas"/>
                <w:color w:val="000000"/>
                <w:sz w:val="18"/>
                <w:szCs w:val="18"/>
                <w:lang w:eastAsia="en-US"/>
              </w:rPr>
              <w:t>}</w:t>
            </w:r>
          </w:p>
        </w:tc>
      </w:tr>
      <w:tr w:rsidR="007E510B" w14:paraId="31908C9E" w14:textId="77777777" w:rsidTr="00B82481">
        <w:trPr>
          <w:trHeight w:val="444"/>
        </w:trPr>
        <w:tc>
          <w:tcPr>
            <w:tcW w:w="3415" w:type="dxa"/>
          </w:tcPr>
          <w:p w14:paraId="5E238063" w14:textId="77777777" w:rsidR="007E510B" w:rsidRPr="006E6B72" w:rsidRDefault="007E510B" w:rsidP="00B82481">
            <w:r w:rsidRPr="00900092">
              <w:t>EDCMicroService</w:t>
            </w:r>
          </w:p>
        </w:tc>
        <w:tc>
          <w:tcPr>
            <w:tcW w:w="7083" w:type="dxa"/>
          </w:tcPr>
          <w:p w14:paraId="13013D12" w14:textId="77777777" w:rsidR="007E510B" w:rsidRDefault="007E510B" w:rsidP="00B82481"/>
        </w:tc>
      </w:tr>
      <w:tr w:rsidR="007E510B" w14:paraId="647D2030" w14:textId="77777777" w:rsidTr="00B82481">
        <w:trPr>
          <w:trHeight w:val="444"/>
        </w:trPr>
        <w:tc>
          <w:tcPr>
            <w:tcW w:w="3415" w:type="dxa"/>
          </w:tcPr>
          <w:p w14:paraId="116F6244" w14:textId="77777777" w:rsidR="007E510B" w:rsidRPr="006E6B72" w:rsidRDefault="007E510B" w:rsidP="00B82481">
            <w:r>
              <w:t>MI</w:t>
            </w:r>
            <w:r w:rsidRPr="00900092">
              <w:t>MicroService</w:t>
            </w:r>
          </w:p>
        </w:tc>
        <w:tc>
          <w:tcPr>
            <w:tcW w:w="7083" w:type="dxa"/>
          </w:tcPr>
          <w:p w14:paraId="79198E83" w14:textId="77777777" w:rsidR="007E510B" w:rsidRDefault="007E510B" w:rsidP="00B82481"/>
        </w:tc>
      </w:tr>
    </w:tbl>
    <w:p w14:paraId="1766DF76" w14:textId="77777777" w:rsidR="007E510B" w:rsidRPr="007E510B" w:rsidRDefault="007E510B" w:rsidP="007E510B">
      <w:pPr>
        <w:rPr>
          <w:lang w:val="en-IN"/>
        </w:rPr>
      </w:pPr>
    </w:p>
    <w:p w14:paraId="1291A71F" w14:textId="0DE4D2BD" w:rsidR="004D4640" w:rsidRDefault="004D4640" w:rsidP="004D4640">
      <w:pPr>
        <w:pStyle w:val="Heading30"/>
      </w:pPr>
      <w:r w:rsidRPr="004D4640">
        <w:t>Explain Spring cloud? or, What is Spring Cloud?</w:t>
      </w:r>
    </w:p>
    <w:p w14:paraId="0A559663" w14:textId="77777777" w:rsidR="00D0299E" w:rsidRDefault="004D4640" w:rsidP="004D4640">
      <w:r w:rsidRPr="004D4640">
        <w:t>Spring cloud is a set of tools that can be used by developers to quickly build some common patterns in distributed systems such as service discovery, configuration management, intelligent routing, etc.</w:t>
      </w:r>
    </w:p>
    <w:p w14:paraId="38B2487E" w14:textId="72D81923" w:rsidR="004D4640" w:rsidRPr="004D4640" w:rsidRDefault="00D0299E" w:rsidP="004D4640">
      <w:pPr>
        <w:rPr>
          <w:lang w:val="en-IN"/>
        </w:rPr>
      </w:pPr>
      <w:r>
        <w:rPr>
          <w:noProof/>
          <w:lang w:val="en-IN"/>
        </w:rPr>
        <w:lastRenderedPageBreak/>
        <w:drawing>
          <wp:inline distT="0" distB="0" distL="0" distR="0" wp14:anchorId="4F09A9C3" wp14:editId="2659B9A9">
            <wp:extent cx="3261156" cy="3256633"/>
            <wp:effectExtent l="0" t="0" r="0" b="127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3270534" cy="3265998"/>
                    </a:xfrm>
                    <a:prstGeom prst="rect">
                      <a:avLst/>
                    </a:prstGeom>
                    <a:noFill/>
                  </pic:spPr>
                </pic:pic>
              </a:graphicData>
            </a:graphic>
          </wp:inline>
        </w:drawing>
      </w:r>
      <w:r w:rsidR="004D4640" w:rsidRPr="004D4640">
        <w:br/>
      </w:r>
    </w:p>
    <w:p w14:paraId="5542C6FC" w14:textId="77777777" w:rsidR="002A244D" w:rsidRDefault="00320808" w:rsidP="00320808">
      <w:pPr>
        <w:pStyle w:val="Heading30"/>
      </w:pPr>
      <w:r w:rsidRPr="00320808">
        <w:t>What are the advantages of using Spring Cloud?</w:t>
      </w:r>
    </w:p>
    <w:p w14:paraId="6D1FBE36" w14:textId="7DD899B2" w:rsidR="00320808" w:rsidRPr="00320808" w:rsidRDefault="00320808" w:rsidP="002A244D">
      <w:r w:rsidRPr="002A244D">
        <w:t>A: When developing distributed microservices with Spring Boot we face the following issues-</w:t>
      </w:r>
    </w:p>
    <w:p w14:paraId="75D11C8B" w14:textId="77777777" w:rsidR="00320808" w:rsidRPr="00320808" w:rsidRDefault="00320808" w:rsidP="00113546">
      <w:pPr>
        <w:numPr>
          <w:ilvl w:val="0"/>
          <w:numId w:val="172"/>
        </w:numPr>
      </w:pPr>
      <w:r w:rsidRPr="00320808">
        <w:rPr>
          <w:b/>
          <w:bCs/>
        </w:rPr>
        <w:t>Complexity associated with distributed systems-</w:t>
      </w:r>
      <w:r w:rsidRPr="00320808">
        <w:br/>
        <w:t>This overhead includes network issues, Latency overhead, Bandwidth issues, security issues.</w:t>
      </w:r>
    </w:p>
    <w:p w14:paraId="7240F54E" w14:textId="7260E25E" w:rsidR="00320808" w:rsidRPr="00320808" w:rsidRDefault="00320808" w:rsidP="00113546">
      <w:pPr>
        <w:numPr>
          <w:ilvl w:val="0"/>
          <w:numId w:val="172"/>
        </w:numPr>
      </w:pPr>
      <w:r w:rsidRPr="00320808">
        <w:rPr>
          <w:b/>
          <w:bCs/>
        </w:rPr>
        <w:t>Service Discovery-</w:t>
      </w:r>
      <w:r>
        <w:rPr>
          <w:b/>
          <w:bCs/>
        </w:rPr>
        <w:t xml:space="preserve"> </w:t>
      </w:r>
      <w:r w:rsidRPr="00320808">
        <w:t>Service discovery tools manage how processes and services in a cluster can find and talk to one another. It involves a directory of services, registering services in that directory, and then being able to lookup and connect to services in that directory.</w:t>
      </w:r>
    </w:p>
    <w:p w14:paraId="132340FC" w14:textId="77777777" w:rsidR="00320808" w:rsidRPr="00320808" w:rsidRDefault="00320808" w:rsidP="00113546">
      <w:pPr>
        <w:numPr>
          <w:ilvl w:val="0"/>
          <w:numId w:val="172"/>
        </w:numPr>
      </w:pPr>
      <w:r w:rsidRPr="00320808">
        <w:rPr>
          <w:b/>
          <w:bCs/>
        </w:rPr>
        <w:t>Loadbalancing-</w:t>
      </w:r>
      <w:r w:rsidRPr="00320808">
        <w:br/>
        <w:t>Load balancing improves the distribution of workloads across multiple computing resources, such as computers, a computer cluster, network links, central processing units, or disk drives.</w:t>
      </w:r>
    </w:p>
    <w:p w14:paraId="4A80C209" w14:textId="02FF11B2" w:rsidR="00320808" w:rsidRDefault="00320808" w:rsidP="00113546">
      <w:pPr>
        <w:numPr>
          <w:ilvl w:val="0"/>
          <w:numId w:val="172"/>
        </w:numPr>
      </w:pPr>
      <w:r w:rsidRPr="00320808">
        <w:rPr>
          <w:b/>
          <w:bCs/>
        </w:rPr>
        <w:t>Performance issues-</w:t>
      </w:r>
      <w:r w:rsidRPr="00320808">
        <w:br/>
        <w:t>Performance issues due to various operational overheads.</w:t>
      </w:r>
    </w:p>
    <w:p w14:paraId="0E567D42" w14:textId="77777777" w:rsidR="00A74A25" w:rsidRPr="00320808" w:rsidRDefault="00A74A25" w:rsidP="00A74A25">
      <w:pPr>
        <w:ind w:left="720"/>
      </w:pPr>
    </w:p>
    <w:p w14:paraId="04ECB150" w14:textId="77777777" w:rsidR="00A74A25" w:rsidRDefault="00A74A25" w:rsidP="00A74A25">
      <w:pPr>
        <w:pStyle w:val="Heading30"/>
      </w:pPr>
      <w:r>
        <w:t>What does one mean by Service Registration and Discovery? How is it implemented in Spring Cloud ?</w:t>
      </w:r>
    </w:p>
    <w:p w14:paraId="3F3C1B05" w14:textId="14990DF3" w:rsidR="00A74A25" w:rsidRDefault="00A74A25" w:rsidP="00113546">
      <w:pPr>
        <w:pStyle w:val="ListParagraph"/>
        <w:numPr>
          <w:ilvl w:val="0"/>
          <w:numId w:val="179"/>
        </w:numPr>
      </w:pPr>
      <w:r>
        <w:t xml:space="preserve">When we start a project, we usally have all the configurations in the </w:t>
      </w:r>
      <w:r w:rsidRPr="00A74A25">
        <w:rPr>
          <w:rStyle w:val="BlueSyntaxChar"/>
        </w:rPr>
        <w:t>properties</w:t>
      </w:r>
      <w:r>
        <w:t xml:space="preserve"> file. We will configure all required microservices URLs in properties file. When more and more services are developed and deployed then adding and modifying these properties become more complex. Some services might go down, while some the location might change. This manual changing of properties may create problems.</w:t>
      </w:r>
    </w:p>
    <w:p w14:paraId="4EB8DA6D" w14:textId="77777777" w:rsidR="00A74A25" w:rsidRDefault="00A74A25" w:rsidP="00A74A25">
      <w:pPr>
        <w:pStyle w:val="ListParagraph"/>
      </w:pPr>
    </w:p>
    <w:p w14:paraId="3ECBF97B" w14:textId="27100B2C" w:rsidR="007B57D3" w:rsidRDefault="00A74A25" w:rsidP="00113546">
      <w:pPr>
        <w:pStyle w:val="ListParagraph"/>
        <w:numPr>
          <w:ilvl w:val="0"/>
          <w:numId w:val="179"/>
        </w:numPr>
      </w:pPr>
      <w:r>
        <w:lastRenderedPageBreak/>
        <w:t>Eureka Service Registration and Discovery helps in such cases.As all services are registered to the Eureka server and lookup done by calling the Eureka Server, any change in service locations need not be handled and is taken care of Microservice Registration and Discovery with Spring cloud using Netflix Eureka.</w:t>
      </w:r>
    </w:p>
    <w:p w14:paraId="090E2A9E" w14:textId="77777777" w:rsidR="00A74A25" w:rsidRDefault="00A74A25" w:rsidP="00A74A25">
      <w:pPr>
        <w:pStyle w:val="ListParagraph"/>
      </w:pPr>
    </w:p>
    <w:p w14:paraId="2D895853" w14:textId="77777777" w:rsidR="00A74A25" w:rsidRPr="00A74A25" w:rsidRDefault="00A74A25" w:rsidP="00A74A25"/>
    <w:p w14:paraId="1054ED2D" w14:textId="77777777" w:rsidR="002A244D" w:rsidRDefault="002A244D" w:rsidP="002A244D">
      <w:pPr>
        <w:pStyle w:val="Heading30"/>
      </w:pPr>
      <w:r w:rsidRPr="002A244D">
        <w:t>What is Hystrix? How does it implement Fault Tolerance?</w:t>
      </w:r>
    </w:p>
    <w:p w14:paraId="5216A59F" w14:textId="3C317535" w:rsidR="002A244D" w:rsidRPr="002A244D" w:rsidRDefault="002A244D" w:rsidP="002A244D">
      <w:r w:rsidRPr="002A244D">
        <w:t>Usually for systems developed using Microservices architecture, there are many microservices involved. These microservices collaborate with each other.</w:t>
      </w:r>
      <w:r w:rsidRPr="002A244D">
        <w:br/>
        <w:t>Consider the following microservices-</w:t>
      </w:r>
      <w:r w:rsidRPr="002A244D">
        <w:br/>
      </w:r>
      <w:r w:rsidRPr="002A244D">
        <w:rPr>
          <w:noProof/>
        </w:rPr>
        <w:drawing>
          <wp:inline distT="0" distB="0" distL="0" distR="0" wp14:anchorId="6A653777" wp14:editId="134C5D2B">
            <wp:extent cx="3961139" cy="2019504"/>
            <wp:effectExtent l="0" t="0" r="1270" b="0"/>
            <wp:docPr id="56" name="Picture 56" descr="sprcloud_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sprcloud_6-1"/>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3971287" cy="2024678"/>
                    </a:xfrm>
                    <a:prstGeom prst="rect">
                      <a:avLst/>
                    </a:prstGeom>
                    <a:noFill/>
                    <a:ln>
                      <a:noFill/>
                    </a:ln>
                  </pic:spPr>
                </pic:pic>
              </a:graphicData>
            </a:graphic>
          </wp:inline>
        </w:drawing>
      </w:r>
    </w:p>
    <w:p w14:paraId="75EA4B0F" w14:textId="77777777" w:rsidR="00693E07" w:rsidRDefault="002A244D" w:rsidP="002A244D">
      <w:r w:rsidRPr="002A244D">
        <w:t>Suppose if the microservice 9 in the above diagram failed, then using the traditional approach we will propagate an exception. But this will still cause the whole system to crash anyways.</w:t>
      </w:r>
    </w:p>
    <w:p w14:paraId="525C9E93" w14:textId="368B9C59" w:rsidR="00320808" w:rsidRPr="002A244D" w:rsidRDefault="00693E07" w:rsidP="002A244D">
      <w:r w:rsidRPr="002A244D">
        <w:t xml:space="preserve"> </w:t>
      </w:r>
      <w:r w:rsidR="002A244D" w:rsidRPr="002A244D">
        <w:br/>
      </w:r>
      <w:r>
        <w:t xml:space="preserve">There is a </w:t>
      </w:r>
      <w:r w:rsidR="002A244D" w:rsidRPr="002A244D">
        <w:t xml:space="preserve">Fallback method feature of Hystrix for this scenario. We have two services </w:t>
      </w:r>
      <w:r w:rsidR="002A244D" w:rsidRPr="00693E07">
        <w:rPr>
          <w:b/>
          <w:bCs/>
        </w:rPr>
        <w:t>employee-consumer</w:t>
      </w:r>
      <w:r w:rsidR="002A244D" w:rsidRPr="002A244D">
        <w:t xml:space="preserve"> consuming the service exposed by </w:t>
      </w:r>
      <w:r w:rsidR="002A244D" w:rsidRPr="00693E07">
        <w:rPr>
          <w:b/>
          <w:bCs/>
        </w:rPr>
        <w:t>the employee-producer</w:t>
      </w:r>
      <w:r w:rsidR="002A244D" w:rsidRPr="002A244D">
        <w:t>.</w:t>
      </w:r>
      <w:r w:rsidR="002A244D" w:rsidRPr="002A244D">
        <w:br/>
      </w:r>
      <w:r w:rsidR="002A244D" w:rsidRPr="002A244D">
        <w:br/>
      </w:r>
      <w:r w:rsidR="002A244D" w:rsidRPr="002A244D">
        <w:rPr>
          <w:noProof/>
        </w:rPr>
        <w:drawing>
          <wp:inline distT="0" distB="0" distL="0" distR="0" wp14:anchorId="480DBCF4" wp14:editId="53DA414D">
            <wp:extent cx="3755397" cy="1001742"/>
            <wp:effectExtent l="0" t="0" r="0" b="8255"/>
            <wp:docPr id="55" name="Picture 55" descr="sprcloud_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sprcloud_1-5"/>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3766137" cy="1004607"/>
                    </a:xfrm>
                    <a:prstGeom prst="rect">
                      <a:avLst/>
                    </a:prstGeom>
                    <a:noFill/>
                    <a:ln>
                      <a:noFill/>
                    </a:ln>
                  </pic:spPr>
                </pic:pic>
              </a:graphicData>
            </a:graphic>
          </wp:inline>
        </w:drawing>
      </w:r>
      <w:r w:rsidR="002A244D" w:rsidRPr="002A244D">
        <w:br/>
        <w:t xml:space="preserve">Now suppose due to some reason the employee-producer exposed service throws an exception. In this case using </w:t>
      </w:r>
      <w:r w:rsidR="002A244D" w:rsidRPr="008711A2">
        <w:rPr>
          <w:b/>
          <w:bCs/>
        </w:rPr>
        <w:t>Hystrix we define a fallback method</w:t>
      </w:r>
      <w:r w:rsidR="002A244D" w:rsidRPr="002A244D">
        <w:t xml:space="preserve">. This fallback method </w:t>
      </w:r>
      <w:r w:rsidR="002A244D" w:rsidRPr="00693E07">
        <w:rPr>
          <w:b/>
          <w:bCs/>
        </w:rPr>
        <w:t>should have the same return type</w:t>
      </w:r>
      <w:r w:rsidR="002A244D" w:rsidRPr="002A244D">
        <w:t xml:space="preserve"> as the exposed service. In case of exception in the exposed service the fallback method will return some value</w:t>
      </w:r>
    </w:p>
    <w:p w14:paraId="146B85D5" w14:textId="45964880" w:rsidR="00320808" w:rsidRDefault="00320808" w:rsidP="002C6BFD">
      <w:pPr>
        <w:spacing w:after="0"/>
      </w:pPr>
    </w:p>
    <w:p w14:paraId="4E380592" w14:textId="77777777" w:rsidR="00D30E39" w:rsidRDefault="00D30E39" w:rsidP="00D30E39">
      <w:pPr>
        <w:pStyle w:val="Heading30"/>
      </w:pPr>
      <w:r w:rsidRPr="00D30E39">
        <w:t>What is Hystrix Circuit Breaker? Need for it?</w:t>
      </w:r>
    </w:p>
    <w:p w14:paraId="78074294" w14:textId="41358124" w:rsidR="00D30E39" w:rsidRDefault="00D30E39" w:rsidP="00D30E39">
      <w:r w:rsidRPr="00D30E39">
        <w:t xml:space="preserve">Due to some reason the </w:t>
      </w:r>
      <w:r w:rsidRPr="00D30E39">
        <w:rPr>
          <w:b/>
          <w:bCs/>
        </w:rPr>
        <w:t>employee-producer</w:t>
      </w:r>
      <w:r w:rsidRPr="00D30E39">
        <w:t xml:space="preserve"> exposed service throws an exception. In this case using Hystrix we defined a fallback method. In case of exception in the exposed service the fallback method returned some default value.</w:t>
      </w:r>
      <w:r w:rsidRPr="00D30E39">
        <w:br/>
      </w:r>
      <w:r w:rsidRPr="00D30E39">
        <w:rPr>
          <w:noProof/>
        </w:rPr>
        <w:lastRenderedPageBreak/>
        <w:drawing>
          <wp:inline distT="0" distB="0" distL="0" distR="0" wp14:anchorId="5F707361" wp14:editId="3BBE65AB">
            <wp:extent cx="3056150" cy="1498409"/>
            <wp:effectExtent l="0" t="0" r="0" b="6985"/>
            <wp:docPr id="63" name="Picture 63" descr="cloud7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loud7_1"/>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3067916" cy="1504178"/>
                    </a:xfrm>
                    <a:prstGeom prst="rect">
                      <a:avLst/>
                    </a:prstGeom>
                    <a:noFill/>
                    <a:ln>
                      <a:noFill/>
                    </a:ln>
                  </pic:spPr>
                </pic:pic>
              </a:graphicData>
            </a:graphic>
          </wp:inline>
        </w:drawing>
      </w:r>
      <w:r w:rsidRPr="00D30E39">
        <w:br/>
        <w:t>If the exceptions keep on occuring in the firstPage method() then the Hystrix circuit will break and the employee consumer will skip the firtsPage method all together and directly call the fallback method.</w:t>
      </w:r>
    </w:p>
    <w:p w14:paraId="3CA81181" w14:textId="1D4782B5" w:rsidR="00220018" w:rsidRPr="00D30E39" w:rsidRDefault="00220018" w:rsidP="00D30E39">
      <w:r>
        <w:rPr>
          <w:noProof/>
        </w:rPr>
        <w:drawing>
          <wp:inline distT="0" distB="0" distL="0" distR="0" wp14:anchorId="68A29F41" wp14:editId="3D218AF3">
            <wp:extent cx="3726582" cy="1579418"/>
            <wp:effectExtent l="0" t="0" r="7620" b="1905"/>
            <wp:docPr id="96" name="Picture 96" descr="cloud7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loud7_3"/>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3739560" cy="1584919"/>
                    </a:xfrm>
                    <a:prstGeom prst="rect">
                      <a:avLst/>
                    </a:prstGeom>
                    <a:noFill/>
                    <a:ln>
                      <a:noFill/>
                    </a:ln>
                  </pic:spPr>
                </pic:pic>
              </a:graphicData>
            </a:graphic>
          </wp:inline>
        </w:drawing>
      </w:r>
    </w:p>
    <w:p w14:paraId="49921FA7" w14:textId="77777777" w:rsidR="00D30E39" w:rsidRPr="00D30E39" w:rsidRDefault="00D30E39" w:rsidP="00D30E39">
      <w:r w:rsidRPr="00D30E39">
        <w:t>   </w:t>
      </w:r>
    </w:p>
    <w:p w14:paraId="161029C4" w14:textId="77777777" w:rsidR="00440480" w:rsidRPr="00440480" w:rsidRDefault="00440480" w:rsidP="00440480">
      <w:pPr>
        <w:pStyle w:val="Heading30"/>
      </w:pPr>
      <w:r w:rsidRPr="00440480">
        <w:t>What are some common Spring cloud annotations?  (</w:t>
      </w:r>
      <w:hyperlink r:id="rId300" w:tgtFrame="_blank" w:history="1">
        <w:r w:rsidRPr="00440480">
          <w:rPr>
            <w:rStyle w:val="Hyperlink"/>
          </w:rPr>
          <w:t>answer</w:t>
        </w:r>
      </w:hyperlink>
      <w:r w:rsidRPr="00440480">
        <w:t>)</w:t>
      </w:r>
    </w:p>
    <w:p w14:paraId="051F0D43" w14:textId="77777777" w:rsidR="00440480" w:rsidRPr="00440480" w:rsidRDefault="00440480" w:rsidP="00440480">
      <w:r w:rsidRPr="00440480">
        <w:t>Answer: here is a list of some of the most essential Spring cloud annotations for Java developers</w:t>
      </w:r>
    </w:p>
    <w:p w14:paraId="736C8AA7" w14:textId="77777777" w:rsidR="009C1B6A" w:rsidRPr="009C1B6A" w:rsidRDefault="009C1B6A" w:rsidP="009C1B6A">
      <w:r w:rsidRPr="009C1B6A">
        <w:t>Spring Cloud has mainly following 5 main Annotations:</w:t>
      </w:r>
    </w:p>
    <w:p w14:paraId="261027E6" w14:textId="77777777" w:rsidR="009C1B6A" w:rsidRPr="009C1B6A" w:rsidRDefault="009C1B6A" w:rsidP="00113546">
      <w:pPr>
        <w:pStyle w:val="ListParagraph"/>
        <w:numPr>
          <w:ilvl w:val="0"/>
          <w:numId w:val="180"/>
        </w:numPr>
      </w:pPr>
      <w:r w:rsidRPr="009C1B6A">
        <w:rPr>
          <w:rStyle w:val="0SyntaxChar"/>
        </w:rPr>
        <w:t>@EnableConfigServer</w:t>
      </w:r>
      <w:r w:rsidRPr="009C1B6A">
        <w:t>: This annotation converts the application into the server which is more applications use to get their configuration.</w:t>
      </w:r>
    </w:p>
    <w:p w14:paraId="54D76684" w14:textId="77777777" w:rsidR="009C1B6A" w:rsidRPr="009C1B6A" w:rsidRDefault="009C1B6A" w:rsidP="00113546">
      <w:pPr>
        <w:pStyle w:val="ListParagraph"/>
        <w:numPr>
          <w:ilvl w:val="0"/>
          <w:numId w:val="180"/>
        </w:numPr>
      </w:pPr>
      <w:r w:rsidRPr="009C1B6A">
        <w:rPr>
          <w:rStyle w:val="0SyntaxChar"/>
        </w:rPr>
        <w:t>@EnableEurekaServer</w:t>
      </w:r>
      <w:r w:rsidRPr="009C1B6A">
        <w:t>: This annotation used for Eureka Discovery Services for other applications can use to locate services using it.</w:t>
      </w:r>
    </w:p>
    <w:p w14:paraId="6684A620" w14:textId="77777777" w:rsidR="009C1B6A" w:rsidRPr="009C1B6A" w:rsidRDefault="009C1B6A" w:rsidP="00113546">
      <w:pPr>
        <w:pStyle w:val="ListParagraph"/>
        <w:numPr>
          <w:ilvl w:val="0"/>
          <w:numId w:val="180"/>
        </w:numPr>
      </w:pPr>
      <w:r w:rsidRPr="009C1B6A">
        <w:rPr>
          <w:rStyle w:val="0SyntaxChar"/>
        </w:rPr>
        <w:t>@EnableDiscoveryClient</w:t>
      </w:r>
      <w:r w:rsidRPr="009C1B6A">
        <w:t>: Helping of this annotation application register in the service discovery, it discovers other services using it.</w:t>
      </w:r>
    </w:p>
    <w:p w14:paraId="09E6011B" w14:textId="77777777" w:rsidR="009C1B6A" w:rsidRPr="009C1B6A" w:rsidRDefault="009C1B6A" w:rsidP="00113546">
      <w:pPr>
        <w:pStyle w:val="ListParagraph"/>
        <w:numPr>
          <w:ilvl w:val="0"/>
          <w:numId w:val="180"/>
        </w:numPr>
      </w:pPr>
      <w:r w:rsidRPr="009C1B6A">
        <w:rPr>
          <w:rStyle w:val="0SyntaxChar"/>
        </w:rPr>
        <w:t>@EnableCircuitBreaker:</w:t>
      </w:r>
      <w:r w:rsidRPr="009C1B6A">
        <w:t xml:space="preserve"> Use the Circuit Breaker pattern to continue operating when related services fail and prevent cascading failure. This Annotation is mainly used for Hystrix Circuit Breaker.</w:t>
      </w:r>
    </w:p>
    <w:p w14:paraId="57C5165D" w14:textId="77777777" w:rsidR="009C1B6A" w:rsidRPr="009C1B6A" w:rsidRDefault="009C1B6A" w:rsidP="00113546">
      <w:pPr>
        <w:pStyle w:val="ListParagraph"/>
        <w:numPr>
          <w:ilvl w:val="0"/>
          <w:numId w:val="180"/>
        </w:numPr>
      </w:pPr>
      <w:r w:rsidRPr="00B5291F">
        <w:rPr>
          <w:rStyle w:val="0SyntaxChar"/>
        </w:rPr>
        <w:t>@HystrixCommand(</w:t>
      </w:r>
      <w:r w:rsidRPr="00B5291F">
        <w:rPr>
          <w:rStyle w:val="0BlueChar"/>
        </w:rPr>
        <w:t>fallbackMethod</w:t>
      </w:r>
      <w:r w:rsidRPr="00B5291F">
        <w:rPr>
          <w:rStyle w:val="0SyntaxChar"/>
        </w:rPr>
        <w:t>="fallbackMethodName"):</w:t>
      </w:r>
      <w:r w:rsidRPr="009C1B6A">
        <w:t xml:space="preserve"> it is used to mark the method for fall back to another method of they cannot success normally.</w:t>
      </w:r>
    </w:p>
    <w:p w14:paraId="31682746" w14:textId="6E7DD613" w:rsidR="00D30E39" w:rsidRPr="00D30E39" w:rsidRDefault="00440480" w:rsidP="009C1B6A">
      <w:r w:rsidRPr="00440480">
        <w:br/>
      </w:r>
    </w:p>
    <w:p w14:paraId="0AF13147" w14:textId="77777777" w:rsidR="00D30E39" w:rsidRPr="00D30E39" w:rsidRDefault="00D30E39" w:rsidP="002A244D"/>
    <w:p w14:paraId="5B34F016" w14:textId="77777777" w:rsidR="000E33D9" w:rsidRPr="000E33D9" w:rsidRDefault="000E33D9" w:rsidP="000E33D9">
      <w:pPr>
        <w:pStyle w:val="Heading30"/>
      </w:pPr>
      <w:r w:rsidRPr="000E33D9">
        <w:lastRenderedPageBreak/>
        <w:t>What is Zuul?</w:t>
      </w:r>
    </w:p>
    <w:p w14:paraId="18EB6CFD" w14:textId="2128A09B" w:rsidR="000E33D9" w:rsidRDefault="000E33D9" w:rsidP="000E33D9">
      <w:r w:rsidRPr="000E33D9">
        <w:t>Zuul is an L7 application gateway that provides capabilities for dynamic routing, monitoring, resiliency, security, and more. Zuul is a JVM-based router and server-side load balancer developed by Netflix and available in the Netflix OSS package</w:t>
      </w:r>
      <w:r w:rsidR="00455AA4">
        <w:t>.</w:t>
      </w:r>
    </w:p>
    <w:p w14:paraId="2EA61787" w14:textId="1002F58F" w:rsidR="00455AA4" w:rsidRDefault="00455AA4" w:rsidP="000E33D9"/>
    <w:p w14:paraId="5C933202" w14:textId="64FC3340" w:rsidR="00E17E10" w:rsidRPr="000E33D9" w:rsidRDefault="00E17E10" w:rsidP="00E17E10">
      <w:pPr>
        <w:pStyle w:val="Heading30"/>
      </w:pPr>
      <w:r w:rsidRPr="00E17E10">
        <w:t>What is the Netflix Feign Client? Need for it?</w:t>
      </w:r>
    </w:p>
    <w:p w14:paraId="4005E420" w14:textId="7A56A84A" w:rsidR="00320808" w:rsidRDefault="008C6444" w:rsidP="002A244D">
      <w:pPr>
        <w:rPr>
          <w:b/>
          <w:bCs/>
        </w:rPr>
      </w:pPr>
      <w:r w:rsidRPr="008C6444">
        <w:t>REST call using Netflix Feign Client</w:t>
      </w:r>
      <w:r w:rsidR="00353147">
        <w:t xml:space="preserve">. </w:t>
      </w:r>
      <w:r w:rsidR="00353147" w:rsidRPr="00353147">
        <w:t>Previous examples in the employee-consumer we consumed the REST services exposed by the employee-producer using </w:t>
      </w:r>
      <w:r w:rsidR="00353147" w:rsidRPr="00353147">
        <w:rPr>
          <w:b/>
          <w:bCs/>
        </w:rPr>
        <w:t>RESTTemplate</w:t>
      </w:r>
      <w:r w:rsidR="00E37323">
        <w:rPr>
          <w:b/>
          <w:bCs/>
        </w:rPr>
        <w:t>.</w:t>
      </w:r>
    </w:p>
    <w:p w14:paraId="69831305" w14:textId="60DAB56A" w:rsidR="00E37323" w:rsidRPr="00D30E39" w:rsidRDefault="00E37323" w:rsidP="002A244D">
      <w:r>
        <w:rPr>
          <w:noProof/>
        </w:rPr>
        <w:drawing>
          <wp:inline distT="0" distB="0" distL="0" distR="0" wp14:anchorId="75475477" wp14:editId="159A7081">
            <wp:extent cx="5941060" cy="2176145"/>
            <wp:effectExtent l="0" t="0" r="254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5941060" cy="2176145"/>
                    </a:xfrm>
                    <a:prstGeom prst="rect">
                      <a:avLst/>
                    </a:prstGeom>
                    <a:noFill/>
                    <a:ln>
                      <a:noFill/>
                    </a:ln>
                  </pic:spPr>
                </pic:pic>
              </a:graphicData>
            </a:graphic>
          </wp:inline>
        </w:drawing>
      </w:r>
    </w:p>
    <w:p w14:paraId="48B49F02" w14:textId="20A12145" w:rsidR="00320808" w:rsidRPr="00D30E39" w:rsidRDefault="004C5AEE" w:rsidP="002A244D">
      <w:r w:rsidRPr="004C5AEE">
        <w:t xml:space="preserve">We next define a Feign Client by creating an interface with </w:t>
      </w:r>
      <w:r w:rsidRPr="004C5AEE">
        <w:rPr>
          <w:rStyle w:val="BlueSyntaxChar"/>
        </w:rPr>
        <w:t>@FeignClient</w:t>
      </w:r>
      <w:r w:rsidRPr="004C5AEE">
        <w:t xml:space="preserve"> annotation. We also specify the name value as </w:t>
      </w:r>
      <w:r w:rsidRPr="004C5AEE">
        <w:rPr>
          <w:rStyle w:val="BlueSyntaxChar"/>
        </w:rPr>
        <w:t>"employee-producer".</w:t>
      </w:r>
      <w:r w:rsidRPr="004C5AEE">
        <w:t xml:space="preserve"> This value is the name of the service registered using Eureka for discovery. We define the method call to be made to consume the REST service exposed by the </w:t>
      </w:r>
      <w:r w:rsidRPr="004C5AEE">
        <w:rPr>
          <w:b/>
          <w:bCs/>
        </w:rPr>
        <w:t xml:space="preserve">employee-producer </w:t>
      </w:r>
      <w:r w:rsidRPr="004C5AEE">
        <w:t>module.</w:t>
      </w:r>
    </w:p>
    <w:p w14:paraId="2244DD60" w14:textId="77777777" w:rsidR="004C5AEE" w:rsidRPr="004C5AEE" w:rsidRDefault="004C5AEE" w:rsidP="004C5AEE">
      <w:pPr>
        <w:pStyle w:val="Output"/>
        <w:rPr>
          <w:color w:val="4C483D" w:themeColor="text2"/>
        </w:rPr>
      </w:pPr>
      <w:r w:rsidRPr="004C5AEE">
        <w:tab/>
      </w:r>
      <w:r w:rsidRPr="001A3E13">
        <w:rPr>
          <w:rStyle w:val="0SyntaxChar"/>
          <w:b/>
          <w:bCs/>
          <w:sz w:val="16"/>
          <w:szCs w:val="20"/>
        </w:rPr>
        <w:t>@FeignClient</w:t>
      </w:r>
      <w:r w:rsidRPr="004C5AEE">
        <w:t>(name=</w:t>
      </w:r>
      <w:r w:rsidRPr="004C5AEE">
        <w:rPr>
          <w:color w:val="2A00FF"/>
        </w:rPr>
        <w:t>"employee-producer"</w:t>
      </w:r>
      <w:r w:rsidRPr="004C5AEE">
        <w:t>)</w:t>
      </w:r>
    </w:p>
    <w:p w14:paraId="46ED6E30" w14:textId="77777777" w:rsidR="004C5AEE" w:rsidRPr="004C5AEE" w:rsidRDefault="004C5AEE" w:rsidP="004C5AEE">
      <w:pPr>
        <w:pStyle w:val="Output"/>
        <w:rPr>
          <w:color w:val="4C483D" w:themeColor="text2"/>
        </w:rPr>
      </w:pPr>
      <w:r w:rsidRPr="004C5AEE">
        <w:tab/>
      </w:r>
      <w:r w:rsidRPr="004C5AEE">
        <w:rPr>
          <w:bCs/>
          <w:color w:val="7F0055"/>
        </w:rPr>
        <w:t>public</w:t>
      </w:r>
      <w:r w:rsidRPr="004C5AEE">
        <w:t xml:space="preserve"> </w:t>
      </w:r>
      <w:r w:rsidRPr="004C5AEE">
        <w:rPr>
          <w:bCs/>
          <w:color w:val="7F0055"/>
        </w:rPr>
        <w:t>interface</w:t>
      </w:r>
      <w:r w:rsidRPr="004C5AEE">
        <w:t xml:space="preserve"> </w:t>
      </w:r>
      <w:r w:rsidRPr="001A3E13">
        <w:rPr>
          <w:rStyle w:val="0BlueChar"/>
          <w:color w:val="C00000"/>
        </w:rPr>
        <w:t>RemoteCallService</w:t>
      </w:r>
      <w:r w:rsidRPr="001A3E13">
        <w:rPr>
          <w:color w:val="C00000"/>
        </w:rPr>
        <w:t xml:space="preserve"> </w:t>
      </w:r>
      <w:r w:rsidRPr="004C5AEE">
        <w:t>{</w:t>
      </w:r>
    </w:p>
    <w:p w14:paraId="1DA8F7C3" w14:textId="77777777" w:rsidR="004C5AEE" w:rsidRPr="004C5AEE" w:rsidRDefault="004C5AEE" w:rsidP="004C5AEE">
      <w:pPr>
        <w:pStyle w:val="Output"/>
        <w:rPr>
          <w:color w:val="4C483D" w:themeColor="text2"/>
        </w:rPr>
      </w:pPr>
      <w:r w:rsidRPr="004C5AEE">
        <w:tab/>
      </w:r>
      <w:r w:rsidRPr="004C5AEE">
        <w:tab/>
      </w:r>
      <w:r w:rsidRPr="004C5AEE">
        <w:rPr>
          <w:color w:val="646464"/>
        </w:rPr>
        <w:t>@</w:t>
      </w:r>
      <w:r w:rsidRPr="004C5AEE">
        <w:t>RequestMapping(method=RequestMethod.GET, value=</w:t>
      </w:r>
      <w:r w:rsidRPr="004C5AEE">
        <w:rPr>
          <w:color w:val="2A00FF"/>
        </w:rPr>
        <w:t>"/employee"</w:t>
      </w:r>
      <w:r w:rsidRPr="004C5AEE">
        <w:t>)</w:t>
      </w:r>
    </w:p>
    <w:p w14:paraId="7635C2E3" w14:textId="77777777" w:rsidR="004C5AEE" w:rsidRPr="004C5AEE" w:rsidRDefault="004C5AEE" w:rsidP="004C5AEE">
      <w:pPr>
        <w:pStyle w:val="Output"/>
        <w:rPr>
          <w:color w:val="4C483D" w:themeColor="text2"/>
        </w:rPr>
      </w:pPr>
      <w:r w:rsidRPr="004C5AEE">
        <w:tab/>
      </w:r>
      <w:r w:rsidRPr="004C5AEE">
        <w:tab/>
      </w:r>
      <w:r w:rsidRPr="004C5AEE">
        <w:rPr>
          <w:bCs/>
          <w:color w:val="7F0055"/>
        </w:rPr>
        <w:t>public</w:t>
      </w:r>
      <w:r w:rsidRPr="004C5AEE">
        <w:t xml:space="preserve"> Employee getData();</w:t>
      </w:r>
    </w:p>
    <w:p w14:paraId="07827082" w14:textId="77777777" w:rsidR="004C5AEE" w:rsidRPr="004C5AEE" w:rsidRDefault="004C5AEE" w:rsidP="004C5AEE">
      <w:pPr>
        <w:pStyle w:val="Output"/>
        <w:rPr>
          <w:color w:val="4C483D" w:themeColor="text2"/>
        </w:rPr>
      </w:pPr>
    </w:p>
    <w:p w14:paraId="70430E0E" w14:textId="3222F063" w:rsidR="00320808" w:rsidRPr="004C5AEE" w:rsidRDefault="004C5AEE" w:rsidP="004C5AEE">
      <w:pPr>
        <w:pStyle w:val="Output"/>
      </w:pPr>
      <w:r w:rsidRPr="004C5AEE">
        <w:tab/>
        <w:t>}</w:t>
      </w:r>
    </w:p>
    <w:p w14:paraId="4454867E" w14:textId="48381EF5" w:rsidR="00320808" w:rsidRDefault="00320808" w:rsidP="002A244D"/>
    <w:p w14:paraId="2C088408" w14:textId="70EBD4C0" w:rsidR="001A3E13" w:rsidRPr="00D30E39" w:rsidRDefault="00347E21" w:rsidP="00C31433">
      <w:pPr>
        <w:spacing w:after="0"/>
      </w:pPr>
      <w:r w:rsidRPr="001A3E13">
        <w:t>Next,</w:t>
      </w:r>
      <w:r w:rsidR="001A3E13" w:rsidRPr="001A3E13">
        <w:t xml:space="preserve"> we autowire the </w:t>
      </w:r>
      <w:r w:rsidR="001A3E13" w:rsidRPr="001A3E13">
        <w:rPr>
          <w:rStyle w:val="0BlueChar"/>
          <w:color w:val="C00000"/>
        </w:rPr>
        <w:t>RemoteCallService</w:t>
      </w:r>
      <w:r w:rsidR="001A3E13" w:rsidRPr="001A3E13">
        <w:rPr>
          <w:color w:val="C00000"/>
        </w:rPr>
        <w:t xml:space="preserve"> </w:t>
      </w:r>
      <w:r w:rsidR="001A3E13" w:rsidRPr="001A3E13">
        <w:t>in the ConsumerController class. Load Balancing is automatically taken care by Feign Client.</w:t>
      </w:r>
    </w:p>
    <w:p w14:paraId="5E708BEE" w14:textId="6878F7F4" w:rsidR="00EB36D3" w:rsidRDefault="00EB36D3" w:rsidP="00EB36D3">
      <w:pPr>
        <w:pStyle w:val="1Output"/>
        <w:rPr>
          <w:color w:val="4C483D" w:themeColor="text2"/>
        </w:rPr>
      </w:pPr>
      <w:r>
        <w:rPr>
          <w:color w:val="646464"/>
        </w:rPr>
        <w:t>@</w:t>
      </w:r>
      <w:r>
        <w:t>Controller</w:t>
      </w:r>
    </w:p>
    <w:p w14:paraId="1EB501BB" w14:textId="03CD38D1" w:rsidR="00EB36D3" w:rsidRDefault="00EB36D3" w:rsidP="00EB36D3">
      <w:pPr>
        <w:pStyle w:val="1Output"/>
        <w:rPr>
          <w:color w:val="4C483D" w:themeColor="text2"/>
        </w:rPr>
      </w:pPr>
      <w:r>
        <w:rPr>
          <w:bCs/>
          <w:color w:val="7F0055"/>
        </w:rPr>
        <w:t>public</w:t>
      </w:r>
      <w:r>
        <w:t xml:space="preserve"> </w:t>
      </w:r>
      <w:r>
        <w:rPr>
          <w:bCs/>
          <w:color w:val="7F0055"/>
        </w:rPr>
        <w:t>class</w:t>
      </w:r>
      <w:r>
        <w:t xml:space="preserve"> ConsumerControllerClient {</w:t>
      </w:r>
    </w:p>
    <w:p w14:paraId="2110155D" w14:textId="77777777" w:rsidR="00EB36D3" w:rsidRDefault="00EB36D3" w:rsidP="00EB36D3">
      <w:pPr>
        <w:pStyle w:val="1Output"/>
        <w:rPr>
          <w:color w:val="4C483D" w:themeColor="text2"/>
        </w:rPr>
      </w:pPr>
    </w:p>
    <w:p w14:paraId="01104DA2" w14:textId="73094FFD" w:rsidR="00EB36D3" w:rsidRDefault="00EB36D3" w:rsidP="00EB36D3">
      <w:pPr>
        <w:pStyle w:val="1Output"/>
        <w:rPr>
          <w:color w:val="4C483D" w:themeColor="text2"/>
        </w:rPr>
      </w:pPr>
      <w:r>
        <w:tab/>
      </w:r>
      <w:r>
        <w:rPr>
          <w:color w:val="646464"/>
        </w:rPr>
        <w:t>@</w:t>
      </w:r>
      <w:r>
        <w:t>Autowired</w:t>
      </w:r>
    </w:p>
    <w:p w14:paraId="697EDFD8" w14:textId="474E813D" w:rsidR="00EB36D3" w:rsidRDefault="00EB36D3" w:rsidP="00EB36D3">
      <w:pPr>
        <w:pStyle w:val="1Output"/>
        <w:rPr>
          <w:color w:val="4C483D" w:themeColor="text2"/>
        </w:rPr>
      </w:pPr>
      <w:r>
        <w:tab/>
      </w:r>
      <w:r>
        <w:rPr>
          <w:bCs/>
          <w:color w:val="7F0055"/>
        </w:rPr>
        <w:t>private</w:t>
      </w:r>
      <w:r>
        <w:t xml:space="preserve"> RemoteCallService </w:t>
      </w:r>
      <w:r>
        <w:rPr>
          <w:color w:val="0000C0"/>
        </w:rPr>
        <w:t>loadBalancer</w:t>
      </w:r>
      <w:r>
        <w:t>;</w:t>
      </w:r>
    </w:p>
    <w:p w14:paraId="435E50D0" w14:textId="77777777" w:rsidR="00EB36D3" w:rsidRDefault="00EB36D3" w:rsidP="00EB36D3">
      <w:pPr>
        <w:pStyle w:val="1Output"/>
        <w:rPr>
          <w:color w:val="4C483D" w:themeColor="text2"/>
        </w:rPr>
      </w:pPr>
    </w:p>
    <w:p w14:paraId="3A33F3BC" w14:textId="6C7AB8EB" w:rsidR="00EB36D3" w:rsidRDefault="00EB36D3" w:rsidP="00EB36D3">
      <w:pPr>
        <w:pStyle w:val="1Output"/>
        <w:rPr>
          <w:color w:val="4C483D" w:themeColor="text2"/>
        </w:rPr>
      </w:pPr>
      <w:r>
        <w:tab/>
      </w:r>
      <w:r>
        <w:rPr>
          <w:bCs/>
          <w:color w:val="7F0055"/>
        </w:rPr>
        <w:t>public</w:t>
      </w:r>
      <w:r>
        <w:t xml:space="preserve"> </w:t>
      </w:r>
      <w:r>
        <w:rPr>
          <w:bCs/>
          <w:color w:val="7F0055"/>
        </w:rPr>
        <w:t>void</w:t>
      </w:r>
      <w:r>
        <w:t xml:space="preserve"> getEmployee() </w:t>
      </w:r>
      <w:r>
        <w:rPr>
          <w:bCs/>
          <w:color w:val="7F0055"/>
        </w:rPr>
        <w:t>throws</w:t>
      </w:r>
      <w:r>
        <w:t xml:space="preserve"> RestClientException, IOException {</w:t>
      </w:r>
    </w:p>
    <w:p w14:paraId="761A4F9B" w14:textId="67E0522F" w:rsidR="00EB36D3" w:rsidRDefault="00EB36D3" w:rsidP="00EB36D3">
      <w:pPr>
        <w:pStyle w:val="1Output"/>
        <w:rPr>
          <w:color w:val="4C483D" w:themeColor="text2"/>
        </w:rPr>
      </w:pPr>
      <w:r>
        <w:tab/>
      </w:r>
      <w:r>
        <w:tab/>
      </w:r>
      <w:r>
        <w:rPr>
          <w:bCs/>
          <w:color w:val="7F0055"/>
        </w:rPr>
        <w:t>try</w:t>
      </w:r>
      <w:r>
        <w:t xml:space="preserve"> {</w:t>
      </w:r>
    </w:p>
    <w:p w14:paraId="6A6CE51E" w14:textId="23BDD3A1" w:rsidR="00EB36D3" w:rsidRDefault="00EB36D3" w:rsidP="00EB36D3">
      <w:pPr>
        <w:pStyle w:val="1Output"/>
        <w:rPr>
          <w:color w:val="4C483D" w:themeColor="text2"/>
        </w:rPr>
      </w:pPr>
      <w:r>
        <w:tab/>
      </w:r>
      <w:r>
        <w:tab/>
      </w:r>
      <w:r>
        <w:tab/>
        <w:t xml:space="preserve">Employee </w:t>
      </w:r>
      <w:r>
        <w:rPr>
          <w:color w:val="6A3E3E"/>
        </w:rPr>
        <w:t>emp</w:t>
      </w:r>
      <w:r>
        <w:t xml:space="preserve"> = </w:t>
      </w:r>
      <w:r>
        <w:rPr>
          <w:color w:val="0000C0"/>
        </w:rPr>
        <w:t>loadBalancer</w:t>
      </w:r>
      <w:r>
        <w:t>.getData();</w:t>
      </w:r>
    </w:p>
    <w:p w14:paraId="6E9E9AD2" w14:textId="446C994F" w:rsidR="00EB36D3" w:rsidRDefault="00EB36D3" w:rsidP="00EB36D3">
      <w:pPr>
        <w:pStyle w:val="1Output"/>
        <w:rPr>
          <w:color w:val="4C483D" w:themeColor="text2"/>
        </w:rPr>
      </w:pPr>
      <w:r>
        <w:tab/>
      </w:r>
      <w:r>
        <w:tab/>
      </w:r>
      <w:r>
        <w:tab/>
        <w:t>System.</w:t>
      </w:r>
      <w:r>
        <w:rPr>
          <w:bCs/>
          <w:i/>
          <w:iCs/>
          <w:color w:val="0000C0"/>
        </w:rPr>
        <w:t>out</w:t>
      </w:r>
      <w:r>
        <w:t>.println(</w:t>
      </w:r>
      <w:r>
        <w:rPr>
          <w:color w:val="6A3E3E"/>
        </w:rPr>
        <w:t>emp</w:t>
      </w:r>
      <w:r>
        <w:t>.getEmpId());</w:t>
      </w:r>
    </w:p>
    <w:p w14:paraId="55A64BD8" w14:textId="15425307" w:rsidR="00EB36D3" w:rsidRDefault="00EB36D3" w:rsidP="00EB36D3">
      <w:pPr>
        <w:pStyle w:val="1Output"/>
        <w:rPr>
          <w:color w:val="4C483D" w:themeColor="text2"/>
        </w:rPr>
      </w:pPr>
      <w:r>
        <w:tab/>
      </w:r>
      <w:r>
        <w:tab/>
        <w:t xml:space="preserve">} </w:t>
      </w:r>
      <w:r>
        <w:rPr>
          <w:bCs/>
          <w:color w:val="7F0055"/>
        </w:rPr>
        <w:t>catch</w:t>
      </w:r>
      <w:r>
        <w:t xml:space="preserve"> (Exception </w:t>
      </w:r>
      <w:r>
        <w:rPr>
          <w:color w:val="6A3E3E"/>
        </w:rPr>
        <w:t>ex</w:t>
      </w:r>
      <w:r>
        <w:t>) {</w:t>
      </w:r>
    </w:p>
    <w:p w14:paraId="67B88A7D" w14:textId="2C77F987" w:rsidR="00EB36D3" w:rsidRDefault="00EB36D3" w:rsidP="00EB36D3">
      <w:pPr>
        <w:pStyle w:val="1Output"/>
        <w:rPr>
          <w:color w:val="4C483D" w:themeColor="text2"/>
        </w:rPr>
      </w:pPr>
      <w:r>
        <w:tab/>
      </w:r>
      <w:r>
        <w:tab/>
      </w:r>
      <w:r>
        <w:tab/>
        <w:t>System.</w:t>
      </w:r>
      <w:r>
        <w:rPr>
          <w:bCs/>
          <w:i/>
          <w:iCs/>
          <w:color w:val="0000C0"/>
        </w:rPr>
        <w:t>out</w:t>
      </w:r>
      <w:r>
        <w:t>.println(</w:t>
      </w:r>
      <w:r>
        <w:rPr>
          <w:color w:val="6A3E3E"/>
        </w:rPr>
        <w:t>ex</w:t>
      </w:r>
      <w:r>
        <w:t>);</w:t>
      </w:r>
    </w:p>
    <w:p w14:paraId="2DA5C244" w14:textId="11AC7C8C" w:rsidR="00EB36D3" w:rsidRDefault="00EB36D3" w:rsidP="00EB36D3">
      <w:pPr>
        <w:pStyle w:val="1Output"/>
        <w:rPr>
          <w:color w:val="4C483D" w:themeColor="text2"/>
        </w:rPr>
      </w:pPr>
      <w:r>
        <w:tab/>
      </w:r>
      <w:r>
        <w:tab/>
        <w:t>}</w:t>
      </w:r>
    </w:p>
    <w:p w14:paraId="506A7C0D" w14:textId="3B150E86" w:rsidR="00EB36D3" w:rsidRDefault="00EB36D3" w:rsidP="00EB36D3">
      <w:pPr>
        <w:pStyle w:val="1Output"/>
        <w:rPr>
          <w:color w:val="4C483D" w:themeColor="text2"/>
        </w:rPr>
      </w:pPr>
      <w:r>
        <w:tab/>
        <w:t>}</w:t>
      </w:r>
    </w:p>
    <w:p w14:paraId="33D510E8" w14:textId="34C108C8" w:rsidR="00320808" w:rsidRPr="00D30E39" w:rsidRDefault="00EB36D3" w:rsidP="00EB36D3">
      <w:pPr>
        <w:pStyle w:val="1Output"/>
      </w:pPr>
      <w:r>
        <w:t>}</w:t>
      </w:r>
    </w:p>
    <w:p w14:paraId="7836D79C" w14:textId="1F422968" w:rsidR="00320808" w:rsidRPr="00D30E39" w:rsidRDefault="00A44DB4" w:rsidP="002A244D">
      <w:r w:rsidRPr="00650B36">
        <w:t>Finally,</w:t>
      </w:r>
      <w:r w:rsidR="00650B36" w:rsidRPr="00650B36">
        <w:t xml:space="preserve"> we annotate the Spring Boot Main class with </w:t>
      </w:r>
      <w:r w:rsidR="00650B36" w:rsidRPr="00650B36">
        <w:rPr>
          <w:rStyle w:val="0SyntxBlueChar"/>
        </w:rPr>
        <w:t>@EnableFeignClients</w:t>
      </w:r>
      <w:r w:rsidR="00650B36" w:rsidRPr="00650B36">
        <w:t>.</w:t>
      </w:r>
    </w:p>
    <w:p w14:paraId="271C9A96" w14:textId="77777777" w:rsidR="006C7327" w:rsidRDefault="006C7327" w:rsidP="006C7327">
      <w:pPr>
        <w:pStyle w:val="Heading1"/>
      </w:pPr>
      <w:bookmarkStart w:id="286" w:name="_Toc81318500"/>
      <w:r>
        <w:lastRenderedPageBreak/>
        <w:t>SQL</w:t>
      </w:r>
      <w:bookmarkEnd w:id="286"/>
    </w:p>
    <w:p w14:paraId="0F6322BE" w14:textId="77777777" w:rsidR="006C7327" w:rsidRPr="006D00AA" w:rsidRDefault="006C7327" w:rsidP="008151C9">
      <w:pPr>
        <w:pStyle w:val="Heading30"/>
      </w:pPr>
      <w:r w:rsidRPr="006D00AA">
        <w:t>Write SQL query to find second highest salary in employee table?</w:t>
      </w:r>
    </w:p>
    <w:p w14:paraId="693899FA" w14:textId="77777777" w:rsidR="006C7327" w:rsidRPr="006D00AA" w:rsidRDefault="006C7327" w:rsidP="006C7327">
      <w:pPr>
        <w:pStyle w:val="1Output"/>
        <w:rPr>
          <w:lang w:eastAsia="en-US"/>
        </w:rPr>
      </w:pPr>
      <w:r w:rsidRPr="006D00AA">
        <w:rPr>
          <w:bCs/>
          <w:color w:val="006699"/>
          <w:lang w:eastAsia="en-US"/>
        </w:rPr>
        <w:t>SELECT</w:t>
      </w:r>
      <w:r w:rsidRPr="006D00AA">
        <w:rPr>
          <w:lang w:eastAsia="en-US"/>
        </w:rPr>
        <w:t xml:space="preserve"> </w:t>
      </w:r>
      <w:r w:rsidRPr="006D00AA">
        <w:rPr>
          <w:bCs/>
          <w:color w:val="45AE34"/>
          <w:lang w:eastAsia="en-US"/>
        </w:rPr>
        <w:t>MAX</w:t>
      </w:r>
      <w:r w:rsidRPr="006D00AA">
        <w:rPr>
          <w:lang w:eastAsia="en-US"/>
        </w:rPr>
        <w:t xml:space="preserve">(Salary) </w:t>
      </w:r>
      <w:r w:rsidRPr="006D00AA">
        <w:rPr>
          <w:bCs/>
          <w:color w:val="006699"/>
          <w:lang w:eastAsia="en-US"/>
        </w:rPr>
        <w:t>FROM</w:t>
      </w:r>
      <w:r w:rsidRPr="006D00AA">
        <w:rPr>
          <w:lang w:eastAsia="en-US"/>
        </w:rPr>
        <w:t xml:space="preserve"> Employee </w:t>
      </w:r>
      <w:r w:rsidRPr="006D00AA">
        <w:rPr>
          <w:bCs/>
          <w:color w:val="006699"/>
          <w:lang w:eastAsia="en-US"/>
        </w:rPr>
        <w:t>WHERE</w:t>
      </w:r>
      <w:r w:rsidRPr="006D00AA">
        <w:rPr>
          <w:lang w:eastAsia="en-US"/>
        </w:rPr>
        <w:t xml:space="preserve"> Salary NOT </w:t>
      </w:r>
      <w:r w:rsidRPr="006D00AA">
        <w:rPr>
          <w:bCs/>
          <w:color w:val="006699"/>
          <w:lang w:eastAsia="en-US"/>
        </w:rPr>
        <w:t>IN</w:t>
      </w:r>
      <w:r w:rsidRPr="006D00AA">
        <w:rPr>
          <w:lang w:eastAsia="en-US"/>
        </w:rPr>
        <w:t xml:space="preserve"> (</w:t>
      </w:r>
      <w:r w:rsidRPr="006D00AA">
        <w:rPr>
          <w:bCs/>
          <w:color w:val="006699"/>
          <w:lang w:eastAsia="en-US"/>
        </w:rPr>
        <w:t>SELECT</w:t>
      </w:r>
      <w:r w:rsidRPr="006D00AA">
        <w:rPr>
          <w:lang w:eastAsia="en-US"/>
        </w:rPr>
        <w:t xml:space="preserve"> </w:t>
      </w:r>
      <w:r w:rsidRPr="006D00AA">
        <w:rPr>
          <w:bCs/>
          <w:color w:val="45AE34"/>
          <w:lang w:eastAsia="en-US"/>
        </w:rPr>
        <w:t>MAX</w:t>
      </w:r>
      <w:r w:rsidRPr="006D00AA">
        <w:rPr>
          <w:lang w:eastAsia="en-US"/>
        </w:rPr>
        <w:t xml:space="preserve">(Salary) </w:t>
      </w:r>
      <w:r w:rsidRPr="006D00AA">
        <w:rPr>
          <w:bCs/>
          <w:color w:val="006699"/>
          <w:lang w:eastAsia="en-US"/>
        </w:rPr>
        <w:t>FROM</w:t>
      </w:r>
      <w:r w:rsidRPr="006D00AA">
        <w:rPr>
          <w:lang w:eastAsia="en-US"/>
        </w:rPr>
        <w:t xml:space="preserve"> Employee)</w:t>
      </w:r>
    </w:p>
    <w:p w14:paraId="3B780C8C" w14:textId="77777777" w:rsidR="006C7327" w:rsidRDefault="006C7327" w:rsidP="006C7327">
      <w:r w:rsidRPr="004529DB">
        <w:t>This query first finds maximum salary and then exclude that from the list and again finds maximum salary. Obviously second time, it would be second highest salary.</w:t>
      </w:r>
    </w:p>
    <w:p w14:paraId="078632F3" w14:textId="77777777" w:rsidR="006C7327" w:rsidRDefault="006C7327" w:rsidP="006C7327"/>
    <w:p w14:paraId="425D50D2" w14:textId="77777777" w:rsidR="006C7327" w:rsidRDefault="006C7327" w:rsidP="008151C9">
      <w:pPr>
        <w:pStyle w:val="Heading30"/>
      </w:pPr>
      <w:r w:rsidRPr="000001EA">
        <w:t>Difference between WHERE vs HAVING clause in SQL - GROUP BY Comparison with Example</w:t>
      </w:r>
    </w:p>
    <w:p w14:paraId="10F25924" w14:textId="77777777" w:rsidR="006C7327" w:rsidRDefault="006C7327" w:rsidP="006C7327">
      <w:pPr>
        <w:spacing w:after="0"/>
      </w:pPr>
      <w:r w:rsidRPr="000001EA">
        <w:rPr>
          <w:i/>
          <w:iCs/>
        </w:rPr>
        <w:t>main difference between WHERE and HAVING clause in SQL</w:t>
      </w:r>
      <w:r w:rsidRPr="000001EA">
        <w:t> is that, condition specified in WHERE</w:t>
      </w:r>
      <w:r>
        <w:t xml:space="preserve"> </w:t>
      </w:r>
      <w:r w:rsidRPr="000001EA">
        <w:t>clause is used while fetching data (rows) from table</w:t>
      </w:r>
      <w:r>
        <w:t>,</w:t>
      </w:r>
      <w:r w:rsidRPr="000001EA">
        <w:t xml:space="preserve"> on the other hand HAVING clause is later used to filter summarized data or grouped data</w:t>
      </w:r>
      <w:r>
        <w:t>.</w:t>
      </w:r>
    </w:p>
    <w:p w14:paraId="3C526D2E" w14:textId="77777777" w:rsidR="006C7327" w:rsidRDefault="006C7327" w:rsidP="006C7327">
      <w:pPr>
        <w:spacing w:after="0"/>
      </w:pPr>
    </w:p>
    <w:p w14:paraId="413352E8" w14:textId="77777777" w:rsidR="006C7327" w:rsidRPr="00F81C74" w:rsidRDefault="006C7327" w:rsidP="006C7327">
      <w:pPr>
        <w:shd w:val="clear" w:color="auto" w:fill="FFFFFF"/>
        <w:spacing w:after="0" w:line="300" w:lineRule="atLeast"/>
        <w:rPr>
          <w:rFonts w:ascii="Arial" w:eastAsia="Times New Roman" w:hAnsi="Arial" w:cs="Arial"/>
          <w:color w:val="333333"/>
          <w:sz w:val="24"/>
          <w:szCs w:val="24"/>
          <w:lang w:eastAsia="en-US"/>
        </w:rPr>
      </w:pPr>
      <w:r w:rsidRPr="00F81C74">
        <w:rPr>
          <w:rFonts w:ascii="Courier New" w:eastAsia="Times New Roman" w:hAnsi="Courier New" w:cs="Courier New"/>
          <w:b/>
          <w:bCs/>
          <w:color w:val="008800"/>
          <w:lang w:eastAsia="en-US"/>
        </w:rPr>
        <w:t>SELECT</w:t>
      </w:r>
      <w:r w:rsidRPr="00F81C74">
        <w:rPr>
          <w:rFonts w:ascii="Courier New" w:eastAsia="Times New Roman" w:hAnsi="Courier New" w:cs="Courier New"/>
          <w:color w:val="333333"/>
          <w:lang w:eastAsia="en-US"/>
        </w:rPr>
        <w:t> * </w:t>
      </w:r>
      <w:r w:rsidRPr="00F81C74">
        <w:rPr>
          <w:rFonts w:ascii="Courier New" w:eastAsia="Times New Roman" w:hAnsi="Courier New" w:cs="Courier New"/>
          <w:b/>
          <w:bCs/>
          <w:color w:val="008800"/>
          <w:lang w:eastAsia="en-US"/>
        </w:rPr>
        <w:t>FROM</w:t>
      </w:r>
      <w:r w:rsidRPr="00F81C74">
        <w:rPr>
          <w:rFonts w:ascii="Courier New" w:eastAsia="Times New Roman" w:hAnsi="Courier New" w:cs="Courier New"/>
          <w:color w:val="333333"/>
          <w:lang w:eastAsia="en-US"/>
        </w:rPr>
        <w:t> Employee;</w:t>
      </w:r>
    </w:p>
    <w:tbl>
      <w:tblPr>
        <w:tblW w:w="7815" w:type="dxa"/>
        <w:tblInd w:w="94" w:type="dxa"/>
        <w:shd w:val="clear" w:color="auto" w:fill="FFFFFF"/>
        <w:tblCellMar>
          <w:left w:w="0" w:type="dxa"/>
          <w:right w:w="0" w:type="dxa"/>
        </w:tblCellMar>
        <w:tblLook w:val="04A0" w:firstRow="1" w:lastRow="0" w:firstColumn="1" w:lastColumn="0" w:noHBand="0" w:noVBand="1"/>
      </w:tblPr>
      <w:tblGrid>
        <w:gridCol w:w="960"/>
        <w:gridCol w:w="1779"/>
        <w:gridCol w:w="1778"/>
        <w:gridCol w:w="1739"/>
        <w:gridCol w:w="1559"/>
      </w:tblGrid>
      <w:tr w:rsidR="006C7327" w:rsidRPr="00F81C74" w14:paraId="4A339B70" w14:textId="77777777" w:rsidTr="00C05CA5">
        <w:trPr>
          <w:trHeight w:val="255"/>
        </w:trPr>
        <w:tc>
          <w:tcPr>
            <w:tcW w:w="960" w:type="dxa"/>
            <w:tcBorders>
              <w:top w:val="single" w:sz="8" w:space="0" w:color="auto"/>
              <w:left w:val="single" w:sz="8" w:space="0" w:color="auto"/>
              <w:bottom w:val="single" w:sz="8" w:space="0" w:color="auto"/>
              <w:right w:val="single" w:sz="8" w:space="0" w:color="auto"/>
            </w:tcBorders>
            <w:shd w:val="clear" w:color="auto" w:fill="99CCFF"/>
            <w:tcMar>
              <w:top w:w="0" w:type="dxa"/>
              <w:left w:w="108" w:type="dxa"/>
              <w:bottom w:w="0" w:type="dxa"/>
              <w:right w:w="108" w:type="dxa"/>
            </w:tcMar>
            <w:vAlign w:val="center"/>
            <w:hideMark/>
          </w:tcPr>
          <w:p w14:paraId="690055E9" w14:textId="77777777" w:rsidR="006C7327" w:rsidRPr="00F81C74" w:rsidRDefault="006C7327" w:rsidP="00C05CA5">
            <w:pPr>
              <w:spacing w:after="0" w:line="240" w:lineRule="auto"/>
              <w:rPr>
                <w:rFonts w:ascii="Arial" w:eastAsia="Times New Roman" w:hAnsi="Arial" w:cs="Arial"/>
                <w:color w:val="333333"/>
                <w:sz w:val="24"/>
                <w:szCs w:val="24"/>
                <w:lang w:eastAsia="en-US"/>
              </w:rPr>
            </w:pPr>
            <w:r w:rsidRPr="00F81C74">
              <w:rPr>
                <w:rFonts w:ascii="Courier New" w:eastAsia="Times New Roman" w:hAnsi="Courier New" w:cs="Courier New"/>
                <w:b/>
                <w:bCs/>
                <w:color w:val="333333"/>
                <w:szCs w:val="18"/>
                <w:lang w:eastAsia="en-US"/>
              </w:rPr>
              <w:t>EMP_ID</w:t>
            </w:r>
          </w:p>
        </w:tc>
        <w:tc>
          <w:tcPr>
            <w:tcW w:w="1780" w:type="dxa"/>
            <w:tcBorders>
              <w:top w:val="single" w:sz="8" w:space="0" w:color="auto"/>
              <w:left w:val="single" w:sz="8" w:space="0" w:color="auto"/>
              <w:bottom w:val="single" w:sz="8" w:space="0" w:color="auto"/>
              <w:right w:val="single" w:sz="8" w:space="0" w:color="auto"/>
            </w:tcBorders>
            <w:shd w:val="clear" w:color="auto" w:fill="99CCFF"/>
            <w:tcMar>
              <w:top w:w="0" w:type="dxa"/>
              <w:left w:w="108" w:type="dxa"/>
              <w:bottom w:w="0" w:type="dxa"/>
              <w:right w:w="108" w:type="dxa"/>
            </w:tcMar>
            <w:vAlign w:val="center"/>
            <w:hideMark/>
          </w:tcPr>
          <w:p w14:paraId="4CECBE5C" w14:textId="77777777" w:rsidR="006C7327" w:rsidRPr="00F81C74" w:rsidRDefault="006C7327" w:rsidP="00C05CA5">
            <w:pPr>
              <w:spacing w:after="0" w:line="240" w:lineRule="auto"/>
              <w:rPr>
                <w:rFonts w:ascii="Arial" w:eastAsia="Times New Roman" w:hAnsi="Arial" w:cs="Arial"/>
                <w:color w:val="333333"/>
                <w:sz w:val="24"/>
                <w:szCs w:val="24"/>
                <w:lang w:eastAsia="en-US"/>
              </w:rPr>
            </w:pPr>
            <w:r w:rsidRPr="00F81C74">
              <w:rPr>
                <w:rFonts w:ascii="Courier New" w:eastAsia="Times New Roman" w:hAnsi="Courier New" w:cs="Courier New"/>
                <w:b/>
                <w:bCs/>
                <w:color w:val="333333"/>
                <w:szCs w:val="18"/>
                <w:lang w:eastAsia="en-US"/>
              </w:rPr>
              <w:t>EMP_NAME</w:t>
            </w:r>
          </w:p>
        </w:tc>
        <w:tc>
          <w:tcPr>
            <w:tcW w:w="1780" w:type="dxa"/>
            <w:tcBorders>
              <w:top w:val="single" w:sz="8" w:space="0" w:color="auto"/>
              <w:left w:val="single" w:sz="8" w:space="0" w:color="auto"/>
              <w:bottom w:val="single" w:sz="8" w:space="0" w:color="auto"/>
              <w:right w:val="single" w:sz="8" w:space="0" w:color="auto"/>
            </w:tcBorders>
            <w:shd w:val="clear" w:color="auto" w:fill="99CCFF"/>
            <w:tcMar>
              <w:top w:w="0" w:type="dxa"/>
              <w:left w:w="108" w:type="dxa"/>
              <w:bottom w:w="0" w:type="dxa"/>
              <w:right w:w="108" w:type="dxa"/>
            </w:tcMar>
            <w:vAlign w:val="center"/>
            <w:hideMark/>
          </w:tcPr>
          <w:p w14:paraId="314FACC9" w14:textId="77777777" w:rsidR="006C7327" w:rsidRPr="00F81C74" w:rsidRDefault="006C7327" w:rsidP="00C05CA5">
            <w:pPr>
              <w:spacing w:after="0" w:line="240" w:lineRule="auto"/>
              <w:rPr>
                <w:rFonts w:ascii="Arial" w:eastAsia="Times New Roman" w:hAnsi="Arial" w:cs="Arial"/>
                <w:color w:val="333333"/>
                <w:sz w:val="24"/>
                <w:szCs w:val="24"/>
                <w:lang w:eastAsia="en-US"/>
              </w:rPr>
            </w:pPr>
            <w:r w:rsidRPr="00F81C74">
              <w:rPr>
                <w:rFonts w:ascii="Courier New" w:eastAsia="Times New Roman" w:hAnsi="Courier New" w:cs="Courier New"/>
                <w:b/>
                <w:bCs/>
                <w:color w:val="333333"/>
                <w:szCs w:val="18"/>
                <w:lang w:eastAsia="en-US"/>
              </w:rPr>
              <w:t>EMP_AGE</w:t>
            </w:r>
          </w:p>
        </w:tc>
        <w:tc>
          <w:tcPr>
            <w:tcW w:w="1740" w:type="dxa"/>
            <w:tcBorders>
              <w:top w:val="single" w:sz="8" w:space="0" w:color="auto"/>
              <w:left w:val="single" w:sz="8" w:space="0" w:color="auto"/>
              <w:bottom w:val="single" w:sz="8" w:space="0" w:color="auto"/>
              <w:right w:val="single" w:sz="8" w:space="0" w:color="auto"/>
            </w:tcBorders>
            <w:shd w:val="clear" w:color="auto" w:fill="99CCFF"/>
            <w:tcMar>
              <w:top w:w="0" w:type="dxa"/>
              <w:left w:w="108" w:type="dxa"/>
              <w:bottom w:w="0" w:type="dxa"/>
              <w:right w:w="108" w:type="dxa"/>
            </w:tcMar>
            <w:vAlign w:val="center"/>
            <w:hideMark/>
          </w:tcPr>
          <w:p w14:paraId="58A45AEF" w14:textId="77777777" w:rsidR="006C7327" w:rsidRPr="00F81C74" w:rsidRDefault="006C7327" w:rsidP="00C05CA5">
            <w:pPr>
              <w:spacing w:after="0" w:line="240" w:lineRule="auto"/>
              <w:rPr>
                <w:rFonts w:ascii="Arial" w:eastAsia="Times New Roman" w:hAnsi="Arial" w:cs="Arial"/>
                <w:color w:val="333333"/>
                <w:sz w:val="24"/>
                <w:szCs w:val="24"/>
                <w:lang w:eastAsia="en-US"/>
              </w:rPr>
            </w:pPr>
            <w:r w:rsidRPr="00F81C74">
              <w:rPr>
                <w:rFonts w:ascii="Courier New" w:eastAsia="Times New Roman" w:hAnsi="Courier New" w:cs="Courier New"/>
                <w:b/>
                <w:bCs/>
                <w:color w:val="333333"/>
                <w:szCs w:val="18"/>
                <w:lang w:eastAsia="en-US"/>
              </w:rPr>
              <w:t>EMP_SALARY</w:t>
            </w:r>
          </w:p>
        </w:tc>
        <w:tc>
          <w:tcPr>
            <w:tcW w:w="1560" w:type="dxa"/>
            <w:tcBorders>
              <w:top w:val="single" w:sz="8" w:space="0" w:color="auto"/>
              <w:left w:val="single" w:sz="8" w:space="0" w:color="auto"/>
              <w:bottom w:val="single" w:sz="8" w:space="0" w:color="auto"/>
              <w:right w:val="single" w:sz="8" w:space="0" w:color="auto"/>
            </w:tcBorders>
            <w:shd w:val="clear" w:color="auto" w:fill="99CCFF"/>
            <w:tcMar>
              <w:top w:w="0" w:type="dxa"/>
              <w:left w:w="108" w:type="dxa"/>
              <w:bottom w:w="0" w:type="dxa"/>
              <w:right w:w="108" w:type="dxa"/>
            </w:tcMar>
            <w:vAlign w:val="center"/>
            <w:hideMark/>
          </w:tcPr>
          <w:p w14:paraId="34415A57" w14:textId="77777777" w:rsidR="006C7327" w:rsidRPr="00F81C74" w:rsidRDefault="006C7327" w:rsidP="00C05CA5">
            <w:pPr>
              <w:spacing w:after="0" w:line="240" w:lineRule="auto"/>
              <w:rPr>
                <w:rFonts w:ascii="Arial" w:eastAsia="Times New Roman" w:hAnsi="Arial" w:cs="Arial"/>
                <w:color w:val="333333"/>
                <w:sz w:val="24"/>
                <w:szCs w:val="24"/>
                <w:lang w:eastAsia="en-US"/>
              </w:rPr>
            </w:pPr>
            <w:r w:rsidRPr="00F81C74">
              <w:rPr>
                <w:rFonts w:ascii="Courier New" w:eastAsia="Times New Roman" w:hAnsi="Courier New" w:cs="Courier New"/>
                <w:b/>
                <w:bCs/>
                <w:color w:val="333333"/>
                <w:szCs w:val="18"/>
                <w:lang w:eastAsia="en-US"/>
              </w:rPr>
              <w:t>DEPT_ID</w:t>
            </w:r>
          </w:p>
        </w:tc>
      </w:tr>
      <w:tr w:rsidR="006C7327" w:rsidRPr="00F81C74" w14:paraId="46FF4CBC" w14:textId="77777777" w:rsidTr="00C05CA5">
        <w:trPr>
          <w:trHeight w:val="255"/>
        </w:trPr>
        <w:tc>
          <w:tcPr>
            <w:tcW w:w="960" w:type="dxa"/>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bottom"/>
            <w:hideMark/>
          </w:tcPr>
          <w:p w14:paraId="38DEFDBE" w14:textId="77777777" w:rsidR="006C7327" w:rsidRPr="00F81C74" w:rsidRDefault="006C7327" w:rsidP="00C05CA5">
            <w:pPr>
              <w:spacing w:after="0" w:line="240" w:lineRule="auto"/>
              <w:rPr>
                <w:rFonts w:ascii="Arial" w:eastAsia="Times New Roman" w:hAnsi="Arial" w:cs="Arial"/>
                <w:color w:val="333333"/>
                <w:sz w:val="24"/>
                <w:szCs w:val="24"/>
                <w:lang w:eastAsia="en-US"/>
              </w:rPr>
            </w:pPr>
            <w:r w:rsidRPr="00F81C74">
              <w:rPr>
                <w:rFonts w:ascii="Courier New" w:eastAsia="Times New Roman" w:hAnsi="Courier New" w:cs="Courier New"/>
                <w:color w:val="333333"/>
                <w:szCs w:val="18"/>
                <w:lang w:eastAsia="en-US"/>
              </w:rPr>
              <w:t>1</w:t>
            </w:r>
          </w:p>
        </w:tc>
        <w:tc>
          <w:tcPr>
            <w:tcW w:w="1780" w:type="dxa"/>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bottom"/>
            <w:hideMark/>
          </w:tcPr>
          <w:p w14:paraId="5DB924A2" w14:textId="77777777" w:rsidR="006C7327" w:rsidRPr="00F81C74" w:rsidRDefault="006C7327" w:rsidP="00C05CA5">
            <w:pPr>
              <w:spacing w:after="0" w:line="240" w:lineRule="auto"/>
              <w:rPr>
                <w:rFonts w:ascii="Arial" w:eastAsia="Times New Roman" w:hAnsi="Arial" w:cs="Arial"/>
                <w:color w:val="333333"/>
                <w:sz w:val="24"/>
                <w:szCs w:val="24"/>
                <w:lang w:eastAsia="en-US"/>
              </w:rPr>
            </w:pPr>
            <w:r w:rsidRPr="00F81C74">
              <w:rPr>
                <w:rFonts w:ascii="Courier New" w:eastAsia="Times New Roman" w:hAnsi="Courier New" w:cs="Courier New"/>
                <w:color w:val="333333"/>
                <w:szCs w:val="18"/>
                <w:lang w:eastAsia="en-US"/>
              </w:rPr>
              <w:t>Virat</w:t>
            </w:r>
          </w:p>
        </w:tc>
        <w:tc>
          <w:tcPr>
            <w:tcW w:w="1780" w:type="dxa"/>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bottom"/>
            <w:hideMark/>
          </w:tcPr>
          <w:p w14:paraId="22BF470D" w14:textId="77777777" w:rsidR="006C7327" w:rsidRPr="00F81C74" w:rsidRDefault="006C7327" w:rsidP="00C05CA5">
            <w:pPr>
              <w:spacing w:after="0" w:line="240" w:lineRule="auto"/>
              <w:rPr>
                <w:rFonts w:ascii="Arial" w:eastAsia="Times New Roman" w:hAnsi="Arial" w:cs="Arial"/>
                <w:color w:val="333333"/>
                <w:sz w:val="24"/>
                <w:szCs w:val="24"/>
                <w:lang w:eastAsia="en-US"/>
              </w:rPr>
            </w:pPr>
            <w:r w:rsidRPr="00F81C74">
              <w:rPr>
                <w:rFonts w:ascii="Courier New" w:eastAsia="Times New Roman" w:hAnsi="Courier New" w:cs="Courier New"/>
                <w:color w:val="333333"/>
                <w:szCs w:val="18"/>
                <w:lang w:eastAsia="en-US"/>
              </w:rPr>
              <w:t>23</w:t>
            </w:r>
          </w:p>
        </w:tc>
        <w:tc>
          <w:tcPr>
            <w:tcW w:w="1740" w:type="dxa"/>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bottom"/>
            <w:hideMark/>
          </w:tcPr>
          <w:p w14:paraId="1F157C4A" w14:textId="77777777" w:rsidR="006C7327" w:rsidRPr="00F81C74" w:rsidRDefault="006C7327" w:rsidP="00C05CA5">
            <w:pPr>
              <w:spacing w:after="0" w:line="240" w:lineRule="auto"/>
              <w:rPr>
                <w:rFonts w:ascii="Arial" w:eastAsia="Times New Roman" w:hAnsi="Arial" w:cs="Arial"/>
                <w:color w:val="333333"/>
                <w:sz w:val="24"/>
                <w:szCs w:val="24"/>
                <w:lang w:eastAsia="en-US"/>
              </w:rPr>
            </w:pPr>
            <w:r w:rsidRPr="00F81C74">
              <w:rPr>
                <w:rFonts w:ascii="Courier New" w:eastAsia="Times New Roman" w:hAnsi="Courier New" w:cs="Courier New"/>
                <w:color w:val="333333"/>
                <w:szCs w:val="18"/>
                <w:lang w:eastAsia="en-US"/>
              </w:rPr>
              <w:t>10000</w:t>
            </w:r>
          </w:p>
        </w:tc>
        <w:tc>
          <w:tcPr>
            <w:tcW w:w="1560" w:type="dxa"/>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bottom"/>
            <w:hideMark/>
          </w:tcPr>
          <w:p w14:paraId="164DF010" w14:textId="77777777" w:rsidR="006C7327" w:rsidRPr="00F81C74" w:rsidRDefault="006C7327" w:rsidP="00C05CA5">
            <w:pPr>
              <w:spacing w:after="0" w:line="240" w:lineRule="auto"/>
              <w:rPr>
                <w:rFonts w:ascii="Arial" w:eastAsia="Times New Roman" w:hAnsi="Arial" w:cs="Arial"/>
                <w:color w:val="333333"/>
                <w:sz w:val="24"/>
                <w:szCs w:val="24"/>
                <w:lang w:eastAsia="en-US"/>
              </w:rPr>
            </w:pPr>
            <w:r w:rsidRPr="00F81C74">
              <w:rPr>
                <w:rFonts w:ascii="Courier New" w:eastAsia="Times New Roman" w:hAnsi="Courier New" w:cs="Courier New"/>
                <w:color w:val="333333"/>
                <w:szCs w:val="18"/>
                <w:lang w:eastAsia="en-US"/>
              </w:rPr>
              <w:t>1</w:t>
            </w:r>
          </w:p>
        </w:tc>
      </w:tr>
      <w:tr w:rsidR="006C7327" w:rsidRPr="00F81C74" w14:paraId="0C06AB5D" w14:textId="77777777" w:rsidTr="00C05CA5">
        <w:trPr>
          <w:trHeight w:val="255"/>
        </w:trPr>
        <w:tc>
          <w:tcPr>
            <w:tcW w:w="960" w:type="dxa"/>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bottom"/>
            <w:hideMark/>
          </w:tcPr>
          <w:p w14:paraId="4B2FA79B" w14:textId="77777777" w:rsidR="006C7327" w:rsidRPr="00F81C74" w:rsidRDefault="006C7327" w:rsidP="00C05CA5">
            <w:pPr>
              <w:spacing w:after="0" w:line="240" w:lineRule="auto"/>
              <w:rPr>
                <w:rFonts w:ascii="Arial" w:eastAsia="Times New Roman" w:hAnsi="Arial" w:cs="Arial"/>
                <w:color w:val="333333"/>
                <w:sz w:val="24"/>
                <w:szCs w:val="24"/>
                <w:lang w:eastAsia="en-US"/>
              </w:rPr>
            </w:pPr>
            <w:r w:rsidRPr="00F81C74">
              <w:rPr>
                <w:rFonts w:ascii="Courier New" w:eastAsia="Times New Roman" w:hAnsi="Courier New" w:cs="Courier New"/>
                <w:color w:val="333333"/>
                <w:szCs w:val="18"/>
                <w:lang w:eastAsia="en-US"/>
              </w:rPr>
              <w:t>2</w:t>
            </w:r>
          </w:p>
        </w:tc>
        <w:tc>
          <w:tcPr>
            <w:tcW w:w="1780" w:type="dxa"/>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bottom"/>
            <w:hideMark/>
          </w:tcPr>
          <w:p w14:paraId="7E3DC0F1" w14:textId="77777777" w:rsidR="006C7327" w:rsidRPr="00F81C74" w:rsidRDefault="006C7327" w:rsidP="00C05CA5">
            <w:pPr>
              <w:spacing w:after="0" w:line="240" w:lineRule="auto"/>
              <w:rPr>
                <w:rFonts w:ascii="Arial" w:eastAsia="Times New Roman" w:hAnsi="Arial" w:cs="Arial"/>
                <w:color w:val="333333"/>
                <w:sz w:val="24"/>
                <w:szCs w:val="24"/>
                <w:lang w:eastAsia="en-US"/>
              </w:rPr>
            </w:pPr>
            <w:r w:rsidRPr="00F81C74">
              <w:rPr>
                <w:rFonts w:ascii="Courier New" w:eastAsia="Times New Roman" w:hAnsi="Courier New" w:cs="Courier New"/>
                <w:color w:val="333333"/>
                <w:szCs w:val="18"/>
                <w:lang w:eastAsia="en-US"/>
              </w:rPr>
              <w:t>Rohit</w:t>
            </w:r>
          </w:p>
        </w:tc>
        <w:tc>
          <w:tcPr>
            <w:tcW w:w="1780" w:type="dxa"/>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bottom"/>
            <w:hideMark/>
          </w:tcPr>
          <w:p w14:paraId="221FE360" w14:textId="77777777" w:rsidR="006C7327" w:rsidRPr="00F81C74" w:rsidRDefault="006C7327" w:rsidP="00C05CA5">
            <w:pPr>
              <w:spacing w:after="0" w:line="240" w:lineRule="auto"/>
              <w:rPr>
                <w:rFonts w:ascii="Arial" w:eastAsia="Times New Roman" w:hAnsi="Arial" w:cs="Arial"/>
                <w:color w:val="333333"/>
                <w:sz w:val="24"/>
                <w:szCs w:val="24"/>
                <w:lang w:eastAsia="en-US"/>
              </w:rPr>
            </w:pPr>
            <w:r w:rsidRPr="00F81C74">
              <w:rPr>
                <w:rFonts w:ascii="Courier New" w:eastAsia="Times New Roman" w:hAnsi="Courier New" w:cs="Courier New"/>
                <w:color w:val="333333"/>
                <w:szCs w:val="18"/>
                <w:lang w:eastAsia="en-US"/>
              </w:rPr>
              <w:t>24</w:t>
            </w:r>
          </w:p>
        </w:tc>
        <w:tc>
          <w:tcPr>
            <w:tcW w:w="1740" w:type="dxa"/>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bottom"/>
            <w:hideMark/>
          </w:tcPr>
          <w:p w14:paraId="3C629D3C" w14:textId="77777777" w:rsidR="006C7327" w:rsidRPr="00F81C74" w:rsidRDefault="006C7327" w:rsidP="00C05CA5">
            <w:pPr>
              <w:spacing w:after="0" w:line="240" w:lineRule="auto"/>
              <w:rPr>
                <w:rFonts w:ascii="Arial" w:eastAsia="Times New Roman" w:hAnsi="Arial" w:cs="Arial"/>
                <w:color w:val="333333"/>
                <w:sz w:val="24"/>
                <w:szCs w:val="24"/>
                <w:lang w:eastAsia="en-US"/>
              </w:rPr>
            </w:pPr>
            <w:r w:rsidRPr="00F81C74">
              <w:rPr>
                <w:rFonts w:ascii="Courier New" w:eastAsia="Times New Roman" w:hAnsi="Courier New" w:cs="Courier New"/>
                <w:color w:val="333333"/>
                <w:szCs w:val="18"/>
                <w:lang w:eastAsia="en-US"/>
              </w:rPr>
              <w:t>7000</w:t>
            </w:r>
          </w:p>
        </w:tc>
        <w:tc>
          <w:tcPr>
            <w:tcW w:w="1560" w:type="dxa"/>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bottom"/>
            <w:hideMark/>
          </w:tcPr>
          <w:p w14:paraId="2E36EBF4" w14:textId="77777777" w:rsidR="006C7327" w:rsidRPr="00F81C74" w:rsidRDefault="006C7327" w:rsidP="00C05CA5">
            <w:pPr>
              <w:spacing w:after="0" w:line="240" w:lineRule="auto"/>
              <w:rPr>
                <w:rFonts w:ascii="Arial" w:eastAsia="Times New Roman" w:hAnsi="Arial" w:cs="Arial"/>
                <w:color w:val="333333"/>
                <w:sz w:val="24"/>
                <w:szCs w:val="24"/>
                <w:lang w:eastAsia="en-US"/>
              </w:rPr>
            </w:pPr>
            <w:r w:rsidRPr="00F81C74">
              <w:rPr>
                <w:rFonts w:ascii="Courier New" w:eastAsia="Times New Roman" w:hAnsi="Courier New" w:cs="Courier New"/>
                <w:color w:val="333333"/>
                <w:szCs w:val="18"/>
                <w:lang w:eastAsia="en-US"/>
              </w:rPr>
              <w:t>2</w:t>
            </w:r>
          </w:p>
        </w:tc>
      </w:tr>
      <w:tr w:rsidR="006C7327" w:rsidRPr="00F81C74" w14:paraId="49CE375E" w14:textId="77777777" w:rsidTr="00C05CA5">
        <w:trPr>
          <w:trHeight w:val="255"/>
        </w:trPr>
        <w:tc>
          <w:tcPr>
            <w:tcW w:w="960" w:type="dxa"/>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bottom"/>
            <w:hideMark/>
          </w:tcPr>
          <w:p w14:paraId="76E8B957" w14:textId="77777777" w:rsidR="006C7327" w:rsidRPr="00F81C74" w:rsidRDefault="006C7327" w:rsidP="00C05CA5">
            <w:pPr>
              <w:spacing w:after="0" w:line="240" w:lineRule="auto"/>
              <w:rPr>
                <w:rFonts w:ascii="Arial" w:eastAsia="Times New Roman" w:hAnsi="Arial" w:cs="Arial"/>
                <w:color w:val="333333"/>
                <w:sz w:val="24"/>
                <w:szCs w:val="24"/>
                <w:lang w:eastAsia="en-US"/>
              </w:rPr>
            </w:pPr>
            <w:r w:rsidRPr="00F81C74">
              <w:rPr>
                <w:rFonts w:ascii="Courier New" w:eastAsia="Times New Roman" w:hAnsi="Courier New" w:cs="Courier New"/>
                <w:color w:val="333333"/>
                <w:szCs w:val="18"/>
                <w:lang w:eastAsia="en-US"/>
              </w:rPr>
              <w:t>3</w:t>
            </w:r>
          </w:p>
        </w:tc>
        <w:tc>
          <w:tcPr>
            <w:tcW w:w="1780" w:type="dxa"/>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bottom"/>
            <w:hideMark/>
          </w:tcPr>
          <w:p w14:paraId="591B4566" w14:textId="77777777" w:rsidR="006C7327" w:rsidRPr="00F81C74" w:rsidRDefault="006C7327" w:rsidP="00C05CA5">
            <w:pPr>
              <w:spacing w:after="0" w:line="240" w:lineRule="auto"/>
              <w:rPr>
                <w:rFonts w:ascii="Arial" w:eastAsia="Times New Roman" w:hAnsi="Arial" w:cs="Arial"/>
                <w:color w:val="333333"/>
                <w:sz w:val="24"/>
                <w:szCs w:val="24"/>
                <w:lang w:eastAsia="en-US"/>
              </w:rPr>
            </w:pPr>
            <w:r w:rsidRPr="00F81C74">
              <w:rPr>
                <w:rFonts w:ascii="Courier New" w:eastAsia="Times New Roman" w:hAnsi="Courier New" w:cs="Courier New"/>
                <w:color w:val="333333"/>
                <w:szCs w:val="18"/>
                <w:lang w:eastAsia="en-US"/>
              </w:rPr>
              <w:t>Suresh</w:t>
            </w:r>
          </w:p>
        </w:tc>
        <w:tc>
          <w:tcPr>
            <w:tcW w:w="1780" w:type="dxa"/>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bottom"/>
            <w:hideMark/>
          </w:tcPr>
          <w:p w14:paraId="06425192" w14:textId="77777777" w:rsidR="006C7327" w:rsidRPr="00F81C74" w:rsidRDefault="006C7327" w:rsidP="00C05CA5">
            <w:pPr>
              <w:spacing w:after="0" w:line="240" w:lineRule="auto"/>
              <w:rPr>
                <w:rFonts w:ascii="Arial" w:eastAsia="Times New Roman" w:hAnsi="Arial" w:cs="Arial"/>
                <w:color w:val="333333"/>
                <w:sz w:val="24"/>
                <w:szCs w:val="24"/>
                <w:lang w:eastAsia="en-US"/>
              </w:rPr>
            </w:pPr>
            <w:r w:rsidRPr="00F81C74">
              <w:rPr>
                <w:rFonts w:ascii="Courier New" w:eastAsia="Times New Roman" w:hAnsi="Courier New" w:cs="Courier New"/>
                <w:color w:val="333333"/>
                <w:szCs w:val="18"/>
                <w:lang w:eastAsia="en-US"/>
              </w:rPr>
              <w:t>25</w:t>
            </w:r>
          </w:p>
        </w:tc>
        <w:tc>
          <w:tcPr>
            <w:tcW w:w="1740" w:type="dxa"/>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bottom"/>
            <w:hideMark/>
          </w:tcPr>
          <w:p w14:paraId="393FF6A7" w14:textId="77777777" w:rsidR="006C7327" w:rsidRPr="00F81C74" w:rsidRDefault="006C7327" w:rsidP="00C05CA5">
            <w:pPr>
              <w:spacing w:after="0" w:line="240" w:lineRule="auto"/>
              <w:rPr>
                <w:rFonts w:ascii="Arial" w:eastAsia="Times New Roman" w:hAnsi="Arial" w:cs="Arial"/>
                <w:color w:val="333333"/>
                <w:sz w:val="24"/>
                <w:szCs w:val="24"/>
                <w:lang w:eastAsia="en-US"/>
              </w:rPr>
            </w:pPr>
            <w:r w:rsidRPr="00F81C74">
              <w:rPr>
                <w:rFonts w:ascii="Courier New" w:eastAsia="Times New Roman" w:hAnsi="Courier New" w:cs="Courier New"/>
                <w:color w:val="333333"/>
                <w:szCs w:val="18"/>
                <w:lang w:eastAsia="en-US"/>
              </w:rPr>
              <w:t>8000</w:t>
            </w:r>
          </w:p>
        </w:tc>
        <w:tc>
          <w:tcPr>
            <w:tcW w:w="1560" w:type="dxa"/>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bottom"/>
            <w:hideMark/>
          </w:tcPr>
          <w:p w14:paraId="65E62960" w14:textId="77777777" w:rsidR="006C7327" w:rsidRPr="00F81C74" w:rsidRDefault="006C7327" w:rsidP="00C05CA5">
            <w:pPr>
              <w:spacing w:after="0" w:line="240" w:lineRule="auto"/>
              <w:rPr>
                <w:rFonts w:ascii="Arial" w:eastAsia="Times New Roman" w:hAnsi="Arial" w:cs="Arial"/>
                <w:color w:val="333333"/>
                <w:sz w:val="24"/>
                <w:szCs w:val="24"/>
                <w:lang w:eastAsia="en-US"/>
              </w:rPr>
            </w:pPr>
            <w:r w:rsidRPr="00F81C74">
              <w:rPr>
                <w:rFonts w:ascii="Courier New" w:eastAsia="Times New Roman" w:hAnsi="Courier New" w:cs="Courier New"/>
                <w:color w:val="333333"/>
                <w:szCs w:val="18"/>
                <w:lang w:eastAsia="en-US"/>
              </w:rPr>
              <w:t>3</w:t>
            </w:r>
          </w:p>
        </w:tc>
      </w:tr>
      <w:tr w:rsidR="006C7327" w:rsidRPr="00F81C74" w14:paraId="26D8EFC2" w14:textId="77777777" w:rsidTr="00C05CA5">
        <w:trPr>
          <w:trHeight w:val="255"/>
        </w:trPr>
        <w:tc>
          <w:tcPr>
            <w:tcW w:w="960" w:type="dxa"/>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bottom"/>
            <w:hideMark/>
          </w:tcPr>
          <w:p w14:paraId="072EF5C8" w14:textId="77777777" w:rsidR="006C7327" w:rsidRPr="00F81C74" w:rsidRDefault="006C7327" w:rsidP="00C05CA5">
            <w:pPr>
              <w:spacing w:after="0" w:line="240" w:lineRule="auto"/>
              <w:rPr>
                <w:rFonts w:ascii="Arial" w:eastAsia="Times New Roman" w:hAnsi="Arial" w:cs="Arial"/>
                <w:color w:val="333333"/>
                <w:sz w:val="24"/>
                <w:szCs w:val="24"/>
                <w:lang w:eastAsia="en-US"/>
              </w:rPr>
            </w:pPr>
            <w:r w:rsidRPr="00F81C74">
              <w:rPr>
                <w:rFonts w:ascii="Courier New" w:eastAsia="Times New Roman" w:hAnsi="Courier New" w:cs="Courier New"/>
                <w:color w:val="333333"/>
                <w:szCs w:val="18"/>
                <w:lang w:eastAsia="en-US"/>
              </w:rPr>
              <w:t>4</w:t>
            </w:r>
          </w:p>
        </w:tc>
        <w:tc>
          <w:tcPr>
            <w:tcW w:w="1780" w:type="dxa"/>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bottom"/>
            <w:hideMark/>
          </w:tcPr>
          <w:p w14:paraId="2F97AAF6" w14:textId="77777777" w:rsidR="006C7327" w:rsidRPr="00F81C74" w:rsidRDefault="006C7327" w:rsidP="00C05CA5">
            <w:pPr>
              <w:spacing w:after="0" w:line="240" w:lineRule="auto"/>
              <w:rPr>
                <w:rFonts w:ascii="Arial" w:eastAsia="Times New Roman" w:hAnsi="Arial" w:cs="Arial"/>
                <w:color w:val="333333"/>
                <w:sz w:val="24"/>
                <w:szCs w:val="24"/>
                <w:lang w:eastAsia="en-US"/>
              </w:rPr>
            </w:pPr>
            <w:r w:rsidRPr="00F81C74">
              <w:rPr>
                <w:rFonts w:ascii="Courier New" w:eastAsia="Times New Roman" w:hAnsi="Courier New" w:cs="Courier New"/>
                <w:color w:val="333333"/>
                <w:szCs w:val="18"/>
                <w:lang w:eastAsia="en-US"/>
              </w:rPr>
              <w:t>Shikhar</w:t>
            </w:r>
          </w:p>
        </w:tc>
        <w:tc>
          <w:tcPr>
            <w:tcW w:w="1780" w:type="dxa"/>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bottom"/>
            <w:hideMark/>
          </w:tcPr>
          <w:p w14:paraId="688666C6" w14:textId="77777777" w:rsidR="006C7327" w:rsidRPr="00F81C74" w:rsidRDefault="006C7327" w:rsidP="00C05CA5">
            <w:pPr>
              <w:spacing w:after="0" w:line="240" w:lineRule="auto"/>
              <w:rPr>
                <w:rFonts w:ascii="Arial" w:eastAsia="Times New Roman" w:hAnsi="Arial" w:cs="Arial"/>
                <w:color w:val="333333"/>
                <w:sz w:val="24"/>
                <w:szCs w:val="24"/>
                <w:lang w:eastAsia="en-US"/>
              </w:rPr>
            </w:pPr>
            <w:r w:rsidRPr="00F81C74">
              <w:rPr>
                <w:rFonts w:ascii="Courier New" w:eastAsia="Times New Roman" w:hAnsi="Courier New" w:cs="Courier New"/>
                <w:color w:val="333333"/>
                <w:szCs w:val="18"/>
                <w:lang w:eastAsia="en-US"/>
              </w:rPr>
              <w:t>27</w:t>
            </w:r>
          </w:p>
        </w:tc>
        <w:tc>
          <w:tcPr>
            <w:tcW w:w="1740" w:type="dxa"/>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bottom"/>
            <w:hideMark/>
          </w:tcPr>
          <w:p w14:paraId="072197BE" w14:textId="77777777" w:rsidR="006C7327" w:rsidRPr="00F81C74" w:rsidRDefault="006C7327" w:rsidP="00C05CA5">
            <w:pPr>
              <w:spacing w:after="0" w:line="240" w:lineRule="auto"/>
              <w:rPr>
                <w:rFonts w:ascii="Arial" w:eastAsia="Times New Roman" w:hAnsi="Arial" w:cs="Arial"/>
                <w:color w:val="333333"/>
                <w:sz w:val="24"/>
                <w:szCs w:val="24"/>
                <w:lang w:eastAsia="en-US"/>
              </w:rPr>
            </w:pPr>
            <w:r w:rsidRPr="00F81C74">
              <w:rPr>
                <w:rFonts w:ascii="Courier New" w:eastAsia="Times New Roman" w:hAnsi="Courier New" w:cs="Courier New"/>
                <w:color w:val="333333"/>
                <w:szCs w:val="18"/>
                <w:lang w:eastAsia="en-US"/>
              </w:rPr>
              <w:t>6000</w:t>
            </w:r>
          </w:p>
        </w:tc>
        <w:tc>
          <w:tcPr>
            <w:tcW w:w="1560" w:type="dxa"/>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bottom"/>
            <w:hideMark/>
          </w:tcPr>
          <w:p w14:paraId="2EC71763" w14:textId="77777777" w:rsidR="006C7327" w:rsidRPr="00F81C74" w:rsidRDefault="006C7327" w:rsidP="00C05CA5">
            <w:pPr>
              <w:spacing w:after="0" w:line="240" w:lineRule="auto"/>
              <w:rPr>
                <w:rFonts w:ascii="Arial" w:eastAsia="Times New Roman" w:hAnsi="Arial" w:cs="Arial"/>
                <w:color w:val="333333"/>
                <w:sz w:val="24"/>
                <w:szCs w:val="24"/>
                <w:lang w:eastAsia="en-US"/>
              </w:rPr>
            </w:pPr>
            <w:r w:rsidRPr="00F81C74">
              <w:rPr>
                <w:rFonts w:ascii="Courier New" w:eastAsia="Times New Roman" w:hAnsi="Courier New" w:cs="Courier New"/>
                <w:color w:val="333333"/>
                <w:szCs w:val="18"/>
                <w:lang w:eastAsia="en-US"/>
              </w:rPr>
              <w:t>1</w:t>
            </w:r>
          </w:p>
        </w:tc>
      </w:tr>
      <w:tr w:rsidR="006C7327" w:rsidRPr="00F81C74" w14:paraId="048F7E9C" w14:textId="77777777" w:rsidTr="00C05CA5">
        <w:trPr>
          <w:trHeight w:val="255"/>
        </w:trPr>
        <w:tc>
          <w:tcPr>
            <w:tcW w:w="960" w:type="dxa"/>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bottom"/>
            <w:hideMark/>
          </w:tcPr>
          <w:p w14:paraId="6B72A131" w14:textId="77777777" w:rsidR="006C7327" w:rsidRPr="00F81C74" w:rsidRDefault="006C7327" w:rsidP="00C05CA5">
            <w:pPr>
              <w:spacing w:after="0" w:line="240" w:lineRule="auto"/>
              <w:rPr>
                <w:rFonts w:ascii="Arial" w:eastAsia="Times New Roman" w:hAnsi="Arial" w:cs="Arial"/>
                <w:b/>
                <w:color w:val="FF0000"/>
                <w:sz w:val="24"/>
                <w:szCs w:val="24"/>
                <w:lang w:eastAsia="en-US"/>
              </w:rPr>
            </w:pPr>
            <w:r w:rsidRPr="00F81C74">
              <w:rPr>
                <w:rFonts w:ascii="Courier New" w:eastAsia="Times New Roman" w:hAnsi="Courier New" w:cs="Courier New"/>
                <w:b/>
                <w:color w:val="FF0000"/>
                <w:szCs w:val="18"/>
                <w:lang w:eastAsia="en-US"/>
              </w:rPr>
              <w:t>5</w:t>
            </w:r>
          </w:p>
        </w:tc>
        <w:tc>
          <w:tcPr>
            <w:tcW w:w="1780" w:type="dxa"/>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bottom"/>
            <w:hideMark/>
          </w:tcPr>
          <w:p w14:paraId="279ECC17" w14:textId="77777777" w:rsidR="006C7327" w:rsidRPr="00F81C74" w:rsidRDefault="006C7327" w:rsidP="00C05CA5">
            <w:pPr>
              <w:spacing w:after="0" w:line="240" w:lineRule="auto"/>
              <w:rPr>
                <w:rFonts w:ascii="Arial" w:eastAsia="Times New Roman" w:hAnsi="Arial" w:cs="Arial"/>
                <w:b/>
                <w:color w:val="FF0000"/>
                <w:sz w:val="24"/>
                <w:szCs w:val="24"/>
                <w:lang w:eastAsia="en-US"/>
              </w:rPr>
            </w:pPr>
            <w:r w:rsidRPr="00F81C74">
              <w:rPr>
                <w:rFonts w:ascii="Courier New" w:eastAsia="Times New Roman" w:hAnsi="Courier New" w:cs="Courier New"/>
                <w:b/>
                <w:color w:val="FF0000"/>
                <w:szCs w:val="18"/>
                <w:lang w:eastAsia="en-US"/>
              </w:rPr>
              <w:t>Vijay</w:t>
            </w:r>
          </w:p>
        </w:tc>
        <w:tc>
          <w:tcPr>
            <w:tcW w:w="1780" w:type="dxa"/>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bottom"/>
            <w:hideMark/>
          </w:tcPr>
          <w:p w14:paraId="1208486E" w14:textId="77777777" w:rsidR="006C7327" w:rsidRPr="00F81C74" w:rsidRDefault="006C7327" w:rsidP="00C05CA5">
            <w:pPr>
              <w:spacing w:after="0" w:line="240" w:lineRule="auto"/>
              <w:rPr>
                <w:rFonts w:ascii="Arial" w:eastAsia="Times New Roman" w:hAnsi="Arial" w:cs="Arial"/>
                <w:b/>
                <w:color w:val="FF0000"/>
                <w:sz w:val="24"/>
                <w:szCs w:val="24"/>
                <w:lang w:eastAsia="en-US"/>
              </w:rPr>
            </w:pPr>
            <w:r w:rsidRPr="00F81C74">
              <w:rPr>
                <w:rFonts w:ascii="Courier New" w:eastAsia="Times New Roman" w:hAnsi="Courier New" w:cs="Courier New"/>
                <w:b/>
                <w:color w:val="FF0000"/>
                <w:szCs w:val="18"/>
                <w:lang w:eastAsia="en-US"/>
              </w:rPr>
              <w:t>28</w:t>
            </w:r>
          </w:p>
        </w:tc>
        <w:tc>
          <w:tcPr>
            <w:tcW w:w="1740" w:type="dxa"/>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bottom"/>
            <w:hideMark/>
          </w:tcPr>
          <w:p w14:paraId="62CF4EAB" w14:textId="77777777" w:rsidR="006C7327" w:rsidRPr="00F81C74" w:rsidRDefault="006C7327" w:rsidP="00C05CA5">
            <w:pPr>
              <w:spacing w:after="0" w:line="240" w:lineRule="auto"/>
              <w:rPr>
                <w:rFonts w:ascii="Arial" w:eastAsia="Times New Roman" w:hAnsi="Arial" w:cs="Arial"/>
                <w:b/>
                <w:color w:val="FF0000"/>
                <w:sz w:val="24"/>
                <w:szCs w:val="24"/>
                <w:lang w:eastAsia="en-US"/>
              </w:rPr>
            </w:pPr>
            <w:r w:rsidRPr="00F81C74">
              <w:rPr>
                <w:rFonts w:ascii="Courier New" w:eastAsia="Times New Roman" w:hAnsi="Courier New" w:cs="Courier New"/>
                <w:b/>
                <w:color w:val="FF0000"/>
                <w:szCs w:val="18"/>
                <w:lang w:eastAsia="en-US"/>
              </w:rPr>
              <w:t>5000</w:t>
            </w:r>
          </w:p>
        </w:tc>
        <w:tc>
          <w:tcPr>
            <w:tcW w:w="1560" w:type="dxa"/>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bottom"/>
            <w:hideMark/>
          </w:tcPr>
          <w:p w14:paraId="4609E47E" w14:textId="77777777" w:rsidR="006C7327" w:rsidRPr="00F81C74" w:rsidRDefault="006C7327" w:rsidP="00C05CA5">
            <w:pPr>
              <w:spacing w:after="0" w:line="240" w:lineRule="auto"/>
              <w:rPr>
                <w:rFonts w:ascii="Arial" w:eastAsia="Times New Roman" w:hAnsi="Arial" w:cs="Arial"/>
                <w:b/>
                <w:color w:val="FF0000"/>
                <w:sz w:val="24"/>
                <w:szCs w:val="24"/>
                <w:lang w:eastAsia="en-US"/>
              </w:rPr>
            </w:pPr>
            <w:r w:rsidRPr="00F81C74">
              <w:rPr>
                <w:rFonts w:ascii="Courier New" w:eastAsia="Times New Roman" w:hAnsi="Courier New" w:cs="Courier New"/>
                <w:b/>
                <w:color w:val="FF0000"/>
                <w:szCs w:val="18"/>
                <w:lang w:eastAsia="en-US"/>
              </w:rPr>
              <w:t>2</w:t>
            </w:r>
          </w:p>
        </w:tc>
      </w:tr>
    </w:tbl>
    <w:p w14:paraId="0FF8C911" w14:textId="77777777" w:rsidR="006C7327" w:rsidRPr="00F81C74" w:rsidRDefault="006C7327" w:rsidP="006C7327">
      <w:pPr>
        <w:shd w:val="clear" w:color="auto" w:fill="FFFFFF"/>
        <w:spacing w:after="0" w:line="240" w:lineRule="auto"/>
        <w:rPr>
          <w:rFonts w:ascii="Arial" w:eastAsia="Times New Roman" w:hAnsi="Arial" w:cs="Arial"/>
          <w:color w:val="333333"/>
          <w:sz w:val="24"/>
          <w:szCs w:val="24"/>
          <w:lang w:eastAsia="en-US"/>
        </w:rPr>
      </w:pPr>
    </w:p>
    <w:p w14:paraId="564652F6" w14:textId="77777777" w:rsidR="006C7327" w:rsidRPr="00F81C74" w:rsidRDefault="006C7327" w:rsidP="006C7327">
      <w:pPr>
        <w:shd w:val="clear" w:color="auto" w:fill="FFFFFF"/>
        <w:spacing w:after="0" w:line="300" w:lineRule="atLeast"/>
        <w:rPr>
          <w:rFonts w:ascii="Arial" w:eastAsia="Times New Roman" w:hAnsi="Arial" w:cs="Arial"/>
          <w:color w:val="333333"/>
          <w:sz w:val="24"/>
          <w:szCs w:val="24"/>
          <w:lang w:eastAsia="en-US"/>
        </w:rPr>
      </w:pPr>
      <w:r w:rsidRPr="00F81C74">
        <w:rPr>
          <w:rFonts w:ascii="Courier New" w:eastAsia="Times New Roman" w:hAnsi="Courier New" w:cs="Courier New"/>
          <w:b/>
          <w:bCs/>
          <w:color w:val="008800"/>
          <w:lang w:eastAsia="en-US"/>
        </w:rPr>
        <w:t>SELECT</w:t>
      </w:r>
      <w:r w:rsidRPr="00F81C74">
        <w:rPr>
          <w:rFonts w:ascii="Courier New" w:eastAsia="Times New Roman" w:hAnsi="Courier New" w:cs="Courier New"/>
          <w:color w:val="333333"/>
          <w:lang w:eastAsia="en-US"/>
        </w:rPr>
        <w:t> * </w:t>
      </w:r>
      <w:r w:rsidRPr="00F81C74">
        <w:rPr>
          <w:rFonts w:ascii="Courier New" w:eastAsia="Times New Roman" w:hAnsi="Courier New" w:cs="Courier New"/>
          <w:b/>
          <w:bCs/>
          <w:color w:val="008800"/>
          <w:lang w:eastAsia="en-US"/>
        </w:rPr>
        <w:t>FROM</w:t>
      </w:r>
      <w:r w:rsidRPr="00F81C74">
        <w:rPr>
          <w:rFonts w:ascii="Courier New" w:eastAsia="Times New Roman" w:hAnsi="Courier New" w:cs="Courier New"/>
          <w:color w:val="333333"/>
          <w:lang w:eastAsia="en-US"/>
        </w:rPr>
        <w:t> Department;</w:t>
      </w:r>
    </w:p>
    <w:tbl>
      <w:tblPr>
        <w:tblW w:w="5745" w:type="dxa"/>
        <w:tblInd w:w="94" w:type="dxa"/>
        <w:shd w:val="clear" w:color="auto" w:fill="FFFFFF"/>
        <w:tblCellMar>
          <w:left w:w="0" w:type="dxa"/>
          <w:right w:w="0" w:type="dxa"/>
        </w:tblCellMar>
        <w:tblLook w:val="04A0" w:firstRow="1" w:lastRow="0" w:firstColumn="1" w:lastColumn="0" w:noHBand="0" w:noVBand="1"/>
      </w:tblPr>
      <w:tblGrid>
        <w:gridCol w:w="2563"/>
        <w:gridCol w:w="3182"/>
      </w:tblGrid>
      <w:tr w:rsidR="006C7327" w:rsidRPr="00F81C74" w14:paraId="4AC3E197" w14:textId="77777777" w:rsidTr="00C05CA5">
        <w:trPr>
          <w:trHeight w:val="255"/>
        </w:trPr>
        <w:tc>
          <w:tcPr>
            <w:tcW w:w="1740" w:type="dxa"/>
            <w:tcBorders>
              <w:top w:val="single" w:sz="8" w:space="0" w:color="auto"/>
              <w:left w:val="single" w:sz="8" w:space="0" w:color="auto"/>
              <w:bottom w:val="single" w:sz="8" w:space="0" w:color="auto"/>
              <w:right w:val="single" w:sz="8" w:space="0" w:color="auto"/>
            </w:tcBorders>
            <w:shd w:val="clear" w:color="auto" w:fill="99CCFF"/>
            <w:tcMar>
              <w:top w:w="0" w:type="dxa"/>
              <w:left w:w="108" w:type="dxa"/>
              <w:bottom w:w="0" w:type="dxa"/>
              <w:right w:w="108" w:type="dxa"/>
            </w:tcMar>
            <w:vAlign w:val="center"/>
            <w:hideMark/>
          </w:tcPr>
          <w:p w14:paraId="62E993A3" w14:textId="77777777" w:rsidR="006C7327" w:rsidRPr="00F81C74" w:rsidRDefault="006C7327" w:rsidP="00C05CA5">
            <w:pPr>
              <w:spacing w:after="0" w:line="240" w:lineRule="auto"/>
              <w:rPr>
                <w:rFonts w:ascii="Arial" w:eastAsia="Times New Roman" w:hAnsi="Arial" w:cs="Arial"/>
                <w:color w:val="333333"/>
                <w:sz w:val="24"/>
                <w:szCs w:val="24"/>
                <w:lang w:eastAsia="en-US"/>
              </w:rPr>
            </w:pPr>
            <w:r w:rsidRPr="00F81C74">
              <w:rPr>
                <w:rFonts w:ascii="Courier New" w:eastAsia="Times New Roman" w:hAnsi="Courier New" w:cs="Courier New"/>
                <w:b/>
                <w:bCs/>
                <w:color w:val="333333"/>
                <w:szCs w:val="18"/>
                <w:lang w:eastAsia="en-US"/>
              </w:rPr>
              <w:t>DEPT_ID</w:t>
            </w:r>
          </w:p>
        </w:tc>
        <w:tc>
          <w:tcPr>
            <w:tcW w:w="2160" w:type="dxa"/>
            <w:tcBorders>
              <w:top w:val="single" w:sz="8" w:space="0" w:color="auto"/>
              <w:left w:val="single" w:sz="8" w:space="0" w:color="auto"/>
              <w:bottom w:val="single" w:sz="8" w:space="0" w:color="auto"/>
              <w:right w:val="single" w:sz="8" w:space="0" w:color="auto"/>
            </w:tcBorders>
            <w:shd w:val="clear" w:color="auto" w:fill="99CCFF"/>
            <w:tcMar>
              <w:top w:w="0" w:type="dxa"/>
              <w:left w:w="108" w:type="dxa"/>
              <w:bottom w:w="0" w:type="dxa"/>
              <w:right w:w="108" w:type="dxa"/>
            </w:tcMar>
            <w:vAlign w:val="center"/>
            <w:hideMark/>
          </w:tcPr>
          <w:p w14:paraId="35D1C01D" w14:textId="77777777" w:rsidR="006C7327" w:rsidRPr="00F81C74" w:rsidRDefault="006C7327" w:rsidP="00C05CA5">
            <w:pPr>
              <w:spacing w:after="0" w:line="240" w:lineRule="auto"/>
              <w:rPr>
                <w:rFonts w:ascii="Arial" w:eastAsia="Times New Roman" w:hAnsi="Arial" w:cs="Arial"/>
                <w:color w:val="333333"/>
                <w:sz w:val="24"/>
                <w:szCs w:val="24"/>
                <w:lang w:eastAsia="en-US"/>
              </w:rPr>
            </w:pPr>
            <w:r w:rsidRPr="00F81C74">
              <w:rPr>
                <w:rFonts w:ascii="Courier New" w:eastAsia="Times New Roman" w:hAnsi="Courier New" w:cs="Courier New"/>
                <w:b/>
                <w:bCs/>
                <w:color w:val="333333"/>
                <w:szCs w:val="18"/>
                <w:lang w:eastAsia="en-US"/>
              </w:rPr>
              <w:t>DEPT_NAME</w:t>
            </w:r>
          </w:p>
        </w:tc>
      </w:tr>
      <w:tr w:rsidR="006C7327" w:rsidRPr="00F81C74" w14:paraId="43B5CA0E" w14:textId="77777777" w:rsidTr="00C05CA5">
        <w:trPr>
          <w:trHeight w:val="255"/>
        </w:trPr>
        <w:tc>
          <w:tcPr>
            <w:tcW w:w="1740" w:type="dxa"/>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bottom"/>
            <w:hideMark/>
          </w:tcPr>
          <w:p w14:paraId="57B23B84" w14:textId="77777777" w:rsidR="006C7327" w:rsidRPr="00F81C74" w:rsidRDefault="006C7327" w:rsidP="00C05CA5">
            <w:pPr>
              <w:spacing w:after="0" w:line="240" w:lineRule="auto"/>
              <w:rPr>
                <w:rFonts w:ascii="Arial" w:eastAsia="Times New Roman" w:hAnsi="Arial" w:cs="Arial"/>
                <w:color w:val="333333"/>
                <w:sz w:val="24"/>
                <w:szCs w:val="24"/>
                <w:lang w:eastAsia="en-US"/>
              </w:rPr>
            </w:pPr>
            <w:r w:rsidRPr="00F81C74">
              <w:rPr>
                <w:rFonts w:ascii="Courier New" w:eastAsia="Times New Roman" w:hAnsi="Courier New" w:cs="Courier New"/>
                <w:color w:val="333333"/>
                <w:szCs w:val="18"/>
                <w:lang w:eastAsia="en-US"/>
              </w:rPr>
              <w:t>1</w:t>
            </w:r>
          </w:p>
        </w:tc>
        <w:tc>
          <w:tcPr>
            <w:tcW w:w="2160" w:type="dxa"/>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bottom"/>
            <w:hideMark/>
          </w:tcPr>
          <w:p w14:paraId="6BA212BD" w14:textId="77777777" w:rsidR="006C7327" w:rsidRPr="00F81C74" w:rsidRDefault="006C7327" w:rsidP="00C05CA5">
            <w:pPr>
              <w:spacing w:after="0" w:line="240" w:lineRule="auto"/>
              <w:rPr>
                <w:rFonts w:ascii="Arial" w:eastAsia="Times New Roman" w:hAnsi="Arial" w:cs="Arial"/>
                <w:color w:val="333333"/>
                <w:sz w:val="24"/>
                <w:szCs w:val="24"/>
                <w:lang w:eastAsia="en-US"/>
              </w:rPr>
            </w:pPr>
            <w:r w:rsidRPr="00F81C74">
              <w:rPr>
                <w:rFonts w:ascii="Courier New" w:eastAsia="Times New Roman" w:hAnsi="Courier New" w:cs="Courier New"/>
                <w:color w:val="333333"/>
                <w:szCs w:val="18"/>
                <w:lang w:eastAsia="en-US"/>
              </w:rPr>
              <w:t>Accounting</w:t>
            </w:r>
          </w:p>
        </w:tc>
      </w:tr>
      <w:tr w:rsidR="006C7327" w:rsidRPr="00F81C74" w14:paraId="679B9105" w14:textId="77777777" w:rsidTr="00C05CA5">
        <w:trPr>
          <w:trHeight w:val="255"/>
        </w:trPr>
        <w:tc>
          <w:tcPr>
            <w:tcW w:w="1740" w:type="dxa"/>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bottom"/>
            <w:hideMark/>
          </w:tcPr>
          <w:p w14:paraId="30155C6B" w14:textId="77777777" w:rsidR="006C7327" w:rsidRPr="00F81C74" w:rsidRDefault="006C7327" w:rsidP="00C05CA5">
            <w:pPr>
              <w:spacing w:after="0" w:line="240" w:lineRule="auto"/>
              <w:rPr>
                <w:rFonts w:ascii="Arial" w:eastAsia="Times New Roman" w:hAnsi="Arial" w:cs="Arial"/>
                <w:color w:val="333333"/>
                <w:sz w:val="24"/>
                <w:szCs w:val="24"/>
                <w:lang w:eastAsia="en-US"/>
              </w:rPr>
            </w:pPr>
            <w:r w:rsidRPr="00F81C74">
              <w:rPr>
                <w:rFonts w:ascii="Courier New" w:eastAsia="Times New Roman" w:hAnsi="Courier New" w:cs="Courier New"/>
                <w:color w:val="333333"/>
                <w:szCs w:val="18"/>
                <w:lang w:eastAsia="en-US"/>
              </w:rPr>
              <w:t>2</w:t>
            </w:r>
          </w:p>
        </w:tc>
        <w:tc>
          <w:tcPr>
            <w:tcW w:w="2160" w:type="dxa"/>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bottom"/>
            <w:hideMark/>
          </w:tcPr>
          <w:p w14:paraId="3E874CD6" w14:textId="77777777" w:rsidR="006C7327" w:rsidRPr="00F81C74" w:rsidRDefault="006C7327" w:rsidP="00C05CA5">
            <w:pPr>
              <w:spacing w:after="0" w:line="240" w:lineRule="auto"/>
              <w:rPr>
                <w:rFonts w:ascii="Arial" w:eastAsia="Times New Roman" w:hAnsi="Arial" w:cs="Arial"/>
                <w:color w:val="333333"/>
                <w:sz w:val="24"/>
                <w:szCs w:val="24"/>
                <w:lang w:eastAsia="en-US"/>
              </w:rPr>
            </w:pPr>
            <w:r w:rsidRPr="00F81C74">
              <w:rPr>
                <w:rFonts w:ascii="Courier New" w:eastAsia="Times New Roman" w:hAnsi="Courier New" w:cs="Courier New"/>
                <w:color w:val="333333"/>
                <w:szCs w:val="18"/>
                <w:lang w:eastAsia="en-US"/>
              </w:rPr>
              <w:t>Marketing</w:t>
            </w:r>
          </w:p>
        </w:tc>
      </w:tr>
      <w:tr w:rsidR="006C7327" w:rsidRPr="00F81C74" w14:paraId="3981C30F" w14:textId="77777777" w:rsidTr="00C05CA5">
        <w:trPr>
          <w:trHeight w:val="255"/>
        </w:trPr>
        <w:tc>
          <w:tcPr>
            <w:tcW w:w="1740" w:type="dxa"/>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bottom"/>
            <w:hideMark/>
          </w:tcPr>
          <w:p w14:paraId="56176081" w14:textId="77777777" w:rsidR="006C7327" w:rsidRPr="00F81C74" w:rsidRDefault="006C7327" w:rsidP="00C05CA5">
            <w:pPr>
              <w:spacing w:after="0" w:line="240" w:lineRule="auto"/>
              <w:rPr>
                <w:rFonts w:ascii="Arial" w:eastAsia="Times New Roman" w:hAnsi="Arial" w:cs="Arial"/>
                <w:color w:val="333333"/>
                <w:sz w:val="24"/>
                <w:szCs w:val="24"/>
                <w:lang w:eastAsia="en-US"/>
              </w:rPr>
            </w:pPr>
            <w:r w:rsidRPr="00F81C74">
              <w:rPr>
                <w:rFonts w:ascii="Courier New" w:eastAsia="Times New Roman" w:hAnsi="Courier New" w:cs="Courier New"/>
                <w:color w:val="333333"/>
                <w:szCs w:val="18"/>
                <w:lang w:eastAsia="en-US"/>
              </w:rPr>
              <w:t>3</w:t>
            </w:r>
          </w:p>
        </w:tc>
        <w:tc>
          <w:tcPr>
            <w:tcW w:w="2160" w:type="dxa"/>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bottom"/>
            <w:hideMark/>
          </w:tcPr>
          <w:p w14:paraId="59DE2016" w14:textId="77777777" w:rsidR="006C7327" w:rsidRPr="00F81C74" w:rsidRDefault="006C7327" w:rsidP="00C05CA5">
            <w:pPr>
              <w:spacing w:after="0" w:line="240" w:lineRule="auto"/>
              <w:rPr>
                <w:rFonts w:ascii="Arial" w:eastAsia="Times New Roman" w:hAnsi="Arial" w:cs="Arial"/>
                <w:color w:val="333333"/>
                <w:sz w:val="24"/>
                <w:szCs w:val="24"/>
                <w:lang w:eastAsia="en-US"/>
              </w:rPr>
            </w:pPr>
            <w:r w:rsidRPr="00F81C74">
              <w:rPr>
                <w:rFonts w:ascii="Courier New" w:eastAsia="Times New Roman" w:hAnsi="Courier New" w:cs="Courier New"/>
                <w:color w:val="333333"/>
                <w:szCs w:val="18"/>
                <w:lang w:eastAsia="en-US"/>
              </w:rPr>
              <w:t>Sales</w:t>
            </w:r>
          </w:p>
        </w:tc>
      </w:tr>
    </w:tbl>
    <w:p w14:paraId="4224F2D6" w14:textId="77777777" w:rsidR="006C7327" w:rsidRPr="00F81C74" w:rsidRDefault="006C7327" w:rsidP="006C7327">
      <w:pPr>
        <w:shd w:val="clear" w:color="auto" w:fill="FFFFFF"/>
        <w:spacing w:after="0" w:line="300" w:lineRule="atLeast"/>
        <w:rPr>
          <w:rFonts w:ascii="Arial" w:eastAsia="Times New Roman" w:hAnsi="Arial" w:cs="Arial"/>
          <w:color w:val="333333"/>
          <w:sz w:val="24"/>
          <w:szCs w:val="24"/>
          <w:lang w:eastAsia="en-US"/>
        </w:rPr>
      </w:pPr>
    </w:p>
    <w:p w14:paraId="1E84D429" w14:textId="77777777" w:rsidR="006C7327" w:rsidRDefault="006C7327" w:rsidP="006C7327">
      <w:pPr>
        <w:pStyle w:val="1Output"/>
        <w:rPr>
          <w:lang w:eastAsia="en-US"/>
        </w:rPr>
      </w:pPr>
      <w:r w:rsidRPr="00F81C74">
        <w:rPr>
          <w:bCs/>
          <w:color w:val="008800"/>
          <w:lang w:eastAsia="en-US"/>
        </w:rPr>
        <w:t>SELECT</w:t>
      </w:r>
      <w:r w:rsidRPr="00F81C74">
        <w:rPr>
          <w:lang w:eastAsia="en-US"/>
        </w:rPr>
        <w:t> d.DEPT_NAME, </w:t>
      </w:r>
      <w:r w:rsidRPr="00F81C74">
        <w:rPr>
          <w:bCs/>
          <w:color w:val="008800"/>
          <w:lang w:eastAsia="en-US"/>
        </w:rPr>
        <w:t>count</w:t>
      </w:r>
      <w:r w:rsidRPr="00F81C74">
        <w:rPr>
          <w:lang w:eastAsia="en-US"/>
        </w:rPr>
        <w:t>(e.EMP_NAME) </w:t>
      </w:r>
      <w:r w:rsidRPr="00F81C74">
        <w:rPr>
          <w:bCs/>
          <w:color w:val="008800"/>
          <w:lang w:eastAsia="en-US"/>
        </w:rPr>
        <w:t>as</w:t>
      </w:r>
      <w:r w:rsidRPr="00F81C74">
        <w:rPr>
          <w:lang w:eastAsia="en-US"/>
        </w:rPr>
        <w:t> NUM_EMPLOYEE, </w:t>
      </w:r>
      <w:r w:rsidRPr="00F81C74">
        <w:rPr>
          <w:bCs/>
          <w:color w:val="008800"/>
          <w:lang w:eastAsia="en-US"/>
        </w:rPr>
        <w:t>avg</w:t>
      </w:r>
      <w:r w:rsidRPr="00F81C74">
        <w:rPr>
          <w:lang w:eastAsia="en-US"/>
        </w:rPr>
        <w:t>(e.EMP_SALARY) </w:t>
      </w:r>
      <w:r w:rsidRPr="00F81C74">
        <w:rPr>
          <w:bCs/>
          <w:color w:val="008800"/>
          <w:lang w:eastAsia="en-US"/>
        </w:rPr>
        <w:t>as</w:t>
      </w:r>
      <w:r>
        <w:rPr>
          <w:bCs/>
          <w:color w:val="008800"/>
          <w:lang w:eastAsia="en-US"/>
        </w:rPr>
        <w:t xml:space="preserve"> </w:t>
      </w:r>
      <w:r w:rsidRPr="00F81C74">
        <w:rPr>
          <w:lang w:eastAsia="en-US"/>
        </w:rPr>
        <w:t>AVG_SALARY </w:t>
      </w:r>
    </w:p>
    <w:p w14:paraId="68CBE941" w14:textId="77777777" w:rsidR="006C7327" w:rsidRDefault="006C7327" w:rsidP="006C7327">
      <w:pPr>
        <w:pStyle w:val="1Output"/>
        <w:rPr>
          <w:lang w:eastAsia="en-US"/>
        </w:rPr>
      </w:pPr>
      <w:r w:rsidRPr="00F81C74">
        <w:rPr>
          <w:bCs/>
          <w:color w:val="008800"/>
          <w:lang w:eastAsia="en-US"/>
        </w:rPr>
        <w:t>FROM</w:t>
      </w:r>
      <w:r w:rsidRPr="00F81C74">
        <w:rPr>
          <w:lang w:eastAsia="en-US"/>
        </w:rPr>
        <w:t> Employee e,Department d </w:t>
      </w:r>
    </w:p>
    <w:p w14:paraId="71C063F0" w14:textId="77777777" w:rsidR="006C7327" w:rsidRDefault="006C7327" w:rsidP="006C7327">
      <w:pPr>
        <w:pStyle w:val="1Output"/>
        <w:rPr>
          <w:lang w:eastAsia="en-US"/>
        </w:rPr>
      </w:pPr>
      <w:r w:rsidRPr="00F81C74">
        <w:rPr>
          <w:bCs/>
          <w:color w:val="008800"/>
          <w:lang w:eastAsia="en-US"/>
        </w:rPr>
        <w:t>WHERE</w:t>
      </w:r>
      <w:r w:rsidRPr="00F81C74">
        <w:rPr>
          <w:lang w:eastAsia="en-US"/>
        </w:rPr>
        <w:t> e.DEPT_ID=d.DEPT_ID </w:t>
      </w:r>
    </w:p>
    <w:p w14:paraId="7CC6DBA8" w14:textId="77777777" w:rsidR="006C7327" w:rsidRDefault="006C7327" w:rsidP="006C7327">
      <w:pPr>
        <w:pStyle w:val="1Output"/>
        <w:rPr>
          <w:lang w:eastAsia="en-US"/>
        </w:rPr>
      </w:pPr>
      <w:r w:rsidRPr="00F81C74">
        <w:rPr>
          <w:bCs/>
          <w:color w:val="008800"/>
          <w:lang w:eastAsia="en-US"/>
        </w:rPr>
        <w:t>AND</w:t>
      </w:r>
      <w:r w:rsidRPr="00F81C74">
        <w:rPr>
          <w:lang w:eastAsia="en-US"/>
        </w:rPr>
        <w:t> EMP_SALARY &gt; </w:t>
      </w:r>
      <w:r w:rsidRPr="00F81C74">
        <w:rPr>
          <w:bCs/>
          <w:color w:val="0000DD"/>
          <w:lang w:eastAsia="en-US"/>
        </w:rPr>
        <w:t>5000</w:t>
      </w:r>
      <w:r w:rsidRPr="00F81C74">
        <w:rPr>
          <w:lang w:eastAsia="en-US"/>
        </w:rPr>
        <w:t> </w:t>
      </w:r>
    </w:p>
    <w:p w14:paraId="73E5A467" w14:textId="77777777" w:rsidR="006C7327" w:rsidRPr="00F81C74" w:rsidRDefault="006C7327" w:rsidP="006C7327">
      <w:pPr>
        <w:pStyle w:val="1Output"/>
        <w:rPr>
          <w:rFonts w:ascii="Arial" w:hAnsi="Arial" w:cs="Arial"/>
          <w:sz w:val="24"/>
          <w:szCs w:val="24"/>
          <w:lang w:eastAsia="en-US"/>
        </w:rPr>
      </w:pPr>
      <w:r w:rsidRPr="00F81C74">
        <w:rPr>
          <w:bCs/>
          <w:color w:val="008800"/>
          <w:lang w:eastAsia="en-US"/>
        </w:rPr>
        <w:t>GROUP</w:t>
      </w:r>
      <w:r w:rsidRPr="00F81C74">
        <w:rPr>
          <w:lang w:eastAsia="en-US"/>
        </w:rPr>
        <w:t> </w:t>
      </w:r>
      <w:r w:rsidRPr="00F81C74">
        <w:rPr>
          <w:bCs/>
          <w:color w:val="008800"/>
          <w:lang w:eastAsia="en-US"/>
        </w:rPr>
        <w:t>BY</w:t>
      </w:r>
      <w:r w:rsidRPr="00F81C74">
        <w:rPr>
          <w:lang w:eastAsia="en-US"/>
        </w:rPr>
        <w:t> d.DEPT_NAME;</w:t>
      </w:r>
    </w:p>
    <w:tbl>
      <w:tblPr>
        <w:tblW w:w="6105" w:type="dxa"/>
        <w:tblInd w:w="94" w:type="dxa"/>
        <w:shd w:val="clear" w:color="auto" w:fill="FFFFFF"/>
        <w:tblCellMar>
          <w:left w:w="0" w:type="dxa"/>
          <w:right w:w="0" w:type="dxa"/>
        </w:tblCellMar>
        <w:tblLook w:val="04A0" w:firstRow="1" w:lastRow="0" w:firstColumn="1" w:lastColumn="0" w:noHBand="0" w:noVBand="1"/>
      </w:tblPr>
      <w:tblGrid>
        <w:gridCol w:w="1962"/>
        <w:gridCol w:w="2542"/>
        <w:gridCol w:w="1601"/>
      </w:tblGrid>
      <w:tr w:rsidR="006C7327" w:rsidRPr="00F81C74" w14:paraId="28E65270" w14:textId="77777777" w:rsidTr="00C05CA5">
        <w:trPr>
          <w:trHeight w:val="255"/>
        </w:trPr>
        <w:tc>
          <w:tcPr>
            <w:tcW w:w="1962" w:type="dxa"/>
            <w:tcBorders>
              <w:top w:val="single" w:sz="8" w:space="0" w:color="auto"/>
              <w:left w:val="single" w:sz="8" w:space="0" w:color="auto"/>
              <w:bottom w:val="single" w:sz="8" w:space="0" w:color="auto"/>
              <w:right w:val="single" w:sz="8" w:space="0" w:color="auto"/>
            </w:tcBorders>
            <w:shd w:val="clear" w:color="auto" w:fill="99CCFF"/>
            <w:tcMar>
              <w:top w:w="0" w:type="dxa"/>
              <w:left w:w="108" w:type="dxa"/>
              <w:bottom w:w="0" w:type="dxa"/>
              <w:right w:w="108" w:type="dxa"/>
            </w:tcMar>
            <w:vAlign w:val="center"/>
            <w:hideMark/>
          </w:tcPr>
          <w:p w14:paraId="4BE104AB" w14:textId="77777777" w:rsidR="006C7327" w:rsidRPr="00F81C74" w:rsidRDefault="006C7327" w:rsidP="00C05CA5">
            <w:pPr>
              <w:spacing w:after="0" w:line="240" w:lineRule="auto"/>
              <w:rPr>
                <w:rFonts w:ascii="Arial" w:eastAsia="Times New Roman" w:hAnsi="Arial" w:cs="Arial"/>
                <w:color w:val="333333"/>
                <w:sz w:val="24"/>
                <w:szCs w:val="24"/>
                <w:lang w:eastAsia="en-US"/>
              </w:rPr>
            </w:pPr>
            <w:r w:rsidRPr="00F81C74">
              <w:rPr>
                <w:rFonts w:ascii="Courier New" w:eastAsia="Times New Roman" w:hAnsi="Courier New" w:cs="Courier New"/>
                <w:b/>
                <w:bCs/>
                <w:color w:val="333333"/>
                <w:szCs w:val="18"/>
                <w:lang w:eastAsia="en-US"/>
              </w:rPr>
              <w:t>DEPT_NAME</w:t>
            </w:r>
          </w:p>
        </w:tc>
        <w:tc>
          <w:tcPr>
            <w:tcW w:w="2542" w:type="dxa"/>
            <w:tcBorders>
              <w:top w:val="single" w:sz="8" w:space="0" w:color="auto"/>
              <w:left w:val="single" w:sz="8" w:space="0" w:color="auto"/>
              <w:bottom w:val="single" w:sz="8" w:space="0" w:color="auto"/>
              <w:right w:val="single" w:sz="8" w:space="0" w:color="auto"/>
            </w:tcBorders>
            <w:shd w:val="clear" w:color="auto" w:fill="99CCFF"/>
            <w:tcMar>
              <w:top w:w="0" w:type="dxa"/>
              <w:left w:w="108" w:type="dxa"/>
              <w:bottom w:w="0" w:type="dxa"/>
              <w:right w:w="108" w:type="dxa"/>
            </w:tcMar>
            <w:vAlign w:val="center"/>
            <w:hideMark/>
          </w:tcPr>
          <w:p w14:paraId="127CFAB3" w14:textId="77777777" w:rsidR="006C7327" w:rsidRPr="00F81C74" w:rsidRDefault="006C7327" w:rsidP="00C05CA5">
            <w:pPr>
              <w:spacing w:after="0" w:line="240" w:lineRule="auto"/>
              <w:rPr>
                <w:rFonts w:ascii="Arial" w:eastAsia="Times New Roman" w:hAnsi="Arial" w:cs="Arial"/>
                <w:color w:val="333333"/>
                <w:sz w:val="24"/>
                <w:szCs w:val="24"/>
                <w:lang w:eastAsia="en-US"/>
              </w:rPr>
            </w:pPr>
            <w:r w:rsidRPr="00F81C74">
              <w:rPr>
                <w:rFonts w:ascii="Courier New" w:eastAsia="Times New Roman" w:hAnsi="Courier New" w:cs="Courier New"/>
                <w:b/>
                <w:bCs/>
                <w:color w:val="333333"/>
                <w:szCs w:val="18"/>
                <w:lang w:eastAsia="en-US"/>
              </w:rPr>
              <w:t>NUM_EMPLOYEE</w:t>
            </w:r>
          </w:p>
        </w:tc>
        <w:tc>
          <w:tcPr>
            <w:tcW w:w="1601" w:type="dxa"/>
            <w:tcBorders>
              <w:top w:val="single" w:sz="8" w:space="0" w:color="auto"/>
              <w:left w:val="single" w:sz="8" w:space="0" w:color="auto"/>
              <w:bottom w:val="single" w:sz="8" w:space="0" w:color="auto"/>
              <w:right w:val="single" w:sz="8" w:space="0" w:color="auto"/>
            </w:tcBorders>
            <w:shd w:val="clear" w:color="auto" w:fill="99CCFF"/>
            <w:tcMar>
              <w:top w:w="0" w:type="dxa"/>
              <w:left w:w="108" w:type="dxa"/>
              <w:bottom w:w="0" w:type="dxa"/>
              <w:right w:w="108" w:type="dxa"/>
            </w:tcMar>
            <w:vAlign w:val="center"/>
            <w:hideMark/>
          </w:tcPr>
          <w:p w14:paraId="5FAA720D" w14:textId="77777777" w:rsidR="006C7327" w:rsidRPr="00F81C74" w:rsidRDefault="006C7327" w:rsidP="00C05CA5">
            <w:pPr>
              <w:spacing w:after="0" w:line="240" w:lineRule="auto"/>
              <w:rPr>
                <w:rFonts w:ascii="Arial" w:eastAsia="Times New Roman" w:hAnsi="Arial" w:cs="Arial"/>
                <w:color w:val="333333"/>
                <w:sz w:val="24"/>
                <w:szCs w:val="24"/>
                <w:lang w:eastAsia="en-US"/>
              </w:rPr>
            </w:pPr>
            <w:r w:rsidRPr="00F81C74">
              <w:rPr>
                <w:rFonts w:ascii="Courier New" w:eastAsia="Times New Roman" w:hAnsi="Courier New" w:cs="Courier New"/>
                <w:b/>
                <w:bCs/>
                <w:color w:val="333333"/>
                <w:szCs w:val="18"/>
                <w:lang w:eastAsia="en-US"/>
              </w:rPr>
              <w:t>AVG_SALARY</w:t>
            </w:r>
          </w:p>
        </w:tc>
      </w:tr>
      <w:tr w:rsidR="006C7327" w:rsidRPr="00F81C74" w14:paraId="5FF3BF86" w14:textId="77777777" w:rsidTr="00C05CA5">
        <w:trPr>
          <w:trHeight w:val="255"/>
        </w:trPr>
        <w:tc>
          <w:tcPr>
            <w:tcW w:w="1962" w:type="dxa"/>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bottom"/>
            <w:hideMark/>
          </w:tcPr>
          <w:p w14:paraId="26F553E1" w14:textId="77777777" w:rsidR="006C7327" w:rsidRPr="00F81C74" w:rsidRDefault="006C7327" w:rsidP="00C05CA5">
            <w:pPr>
              <w:spacing w:after="0" w:line="240" w:lineRule="auto"/>
              <w:rPr>
                <w:rFonts w:ascii="Arial" w:eastAsia="Times New Roman" w:hAnsi="Arial" w:cs="Arial"/>
                <w:color w:val="333333"/>
                <w:sz w:val="24"/>
                <w:szCs w:val="24"/>
                <w:lang w:eastAsia="en-US"/>
              </w:rPr>
            </w:pPr>
            <w:r w:rsidRPr="00F81C74">
              <w:rPr>
                <w:rFonts w:ascii="Courier New" w:eastAsia="Times New Roman" w:hAnsi="Courier New" w:cs="Courier New"/>
                <w:color w:val="333333"/>
                <w:szCs w:val="18"/>
                <w:lang w:eastAsia="en-US"/>
              </w:rPr>
              <w:t>Accounting</w:t>
            </w:r>
          </w:p>
        </w:tc>
        <w:tc>
          <w:tcPr>
            <w:tcW w:w="2542" w:type="dxa"/>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bottom"/>
            <w:hideMark/>
          </w:tcPr>
          <w:p w14:paraId="2C9F9344" w14:textId="77777777" w:rsidR="006C7327" w:rsidRPr="00F81C74" w:rsidRDefault="006C7327" w:rsidP="00C05CA5">
            <w:pPr>
              <w:spacing w:after="0" w:line="240" w:lineRule="auto"/>
              <w:rPr>
                <w:rFonts w:ascii="Arial" w:eastAsia="Times New Roman" w:hAnsi="Arial" w:cs="Arial"/>
                <w:color w:val="333333"/>
                <w:sz w:val="24"/>
                <w:szCs w:val="24"/>
                <w:lang w:eastAsia="en-US"/>
              </w:rPr>
            </w:pPr>
            <w:r w:rsidRPr="00F81C74">
              <w:rPr>
                <w:rFonts w:ascii="Courier New" w:eastAsia="Times New Roman" w:hAnsi="Courier New" w:cs="Courier New"/>
                <w:color w:val="333333"/>
                <w:szCs w:val="18"/>
                <w:lang w:eastAsia="en-US"/>
              </w:rPr>
              <w:t>1</w:t>
            </w:r>
          </w:p>
        </w:tc>
        <w:tc>
          <w:tcPr>
            <w:tcW w:w="1601" w:type="dxa"/>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bottom"/>
            <w:hideMark/>
          </w:tcPr>
          <w:p w14:paraId="00E157D9" w14:textId="77777777" w:rsidR="006C7327" w:rsidRPr="00F81C74" w:rsidRDefault="006C7327" w:rsidP="00C05CA5">
            <w:pPr>
              <w:spacing w:after="0" w:line="240" w:lineRule="auto"/>
              <w:rPr>
                <w:rFonts w:ascii="Arial" w:eastAsia="Times New Roman" w:hAnsi="Arial" w:cs="Arial"/>
                <w:color w:val="333333"/>
                <w:sz w:val="24"/>
                <w:szCs w:val="24"/>
                <w:lang w:eastAsia="en-US"/>
              </w:rPr>
            </w:pPr>
            <w:r w:rsidRPr="00F81C74">
              <w:rPr>
                <w:rFonts w:ascii="Courier New" w:eastAsia="Times New Roman" w:hAnsi="Courier New" w:cs="Courier New"/>
                <w:color w:val="333333"/>
                <w:szCs w:val="18"/>
                <w:lang w:eastAsia="en-US"/>
              </w:rPr>
              <w:t>8000</w:t>
            </w:r>
          </w:p>
        </w:tc>
      </w:tr>
      <w:tr w:rsidR="006C7327" w:rsidRPr="00F81C74" w14:paraId="1BFFCB0E" w14:textId="77777777" w:rsidTr="00C05CA5">
        <w:trPr>
          <w:trHeight w:val="255"/>
        </w:trPr>
        <w:tc>
          <w:tcPr>
            <w:tcW w:w="1962" w:type="dxa"/>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bottom"/>
            <w:hideMark/>
          </w:tcPr>
          <w:p w14:paraId="25077184" w14:textId="77777777" w:rsidR="006C7327" w:rsidRPr="00F81C74" w:rsidRDefault="006C7327" w:rsidP="00C05CA5">
            <w:pPr>
              <w:spacing w:after="0" w:line="240" w:lineRule="auto"/>
              <w:rPr>
                <w:rFonts w:ascii="Arial" w:eastAsia="Times New Roman" w:hAnsi="Arial" w:cs="Arial"/>
                <w:color w:val="333333"/>
                <w:sz w:val="24"/>
                <w:szCs w:val="24"/>
                <w:lang w:eastAsia="en-US"/>
              </w:rPr>
            </w:pPr>
            <w:r w:rsidRPr="00F81C74">
              <w:rPr>
                <w:rFonts w:ascii="Courier New" w:eastAsia="Times New Roman" w:hAnsi="Courier New" w:cs="Courier New"/>
                <w:color w:val="333333"/>
                <w:szCs w:val="18"/>
                <w:lang w:eastAsia="en-US"/>
              </w:rPr>
              <w:t>Marketing</w:t>
            </w:r>
          </w:p>
        </w:tc>
        <w:tc>
          <w:tcPr>
            <w:tcW w:w="2542" w:type="dxa"/>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bottom"/>
            <w:hideMark/>
          </w:tcPr>
          <w:p w14:paraId="299AA13B" w14:textId="77777777" w:rsidR="006C7327" w:rsidRPr="00F81C74" w:rsidRDefault="006C7327" w:rsidP="00C05CA5">
            <w:pPr>
              <w:spacing w:after="0" w:line="240" w:lineRule="auto"/>
              <w:rPr>
                <w:rFonts w:ascii="Arial" w:eastAsia="Times New Roman" w:hAnsi="Arial" w:cs="Arial"/>
                <w:color w:val="333333"/>
                <w:sz w:val="24"/>
                <w:szCs w:val="24"/>
                <w:lang w:eastAsia="en-US"/>
              </w:rPr>
            </w:pPr>
            <w:r w:rsidRPr="00F81C74">
              <w:rPr>
                <w:rFonts w:ascii="Courier New" w:eastAsia="Times New Roman" w:hAnsi="Courier New" w:cs="Courier New"/>
                <w:color w:val="333333"/>
                <w:szCs w:val="18"/>
                <w:lang w:eastAsia="en-US"/>
              </w:rPr>
              <w:t>1</w:t>
            </w:r>
          </w:p>
        </w:tc>
        <w:tc>
          <w:tcPr>
            <w:tcW w:w="1601" w:type="dxa"/>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bottom"/>
            <w:hideMark/>
          </w:tcPr>
          <w:p w14:paraId="2C282AD4" w14:textId="77777777" w:rsidR="006C7327" w:rsidRPr="00F81C74" w:rsidRDefault="006C7327" w:rsidP="00C05CA5">
            <w:pPr>
              <w:spacing w:after="0" w:line="240" w:lineRule="auto"/>
              <w:rPr>
                <w:rFonts w:ascii="Arial" w:eastAsia="Times New Roman" w:hAnsi="Arial" w:cs="Arial"/>
                <w:color w:val="333333"/>
                <w:sz w:val="24"/>
                <w:szCs w:val="24"/>
                <w:lang w:eastAsia="en-US"/>
              </w:rPr>
            </w:pPr>
            <w:r w:rsidRPr="00F81C74">
              <w:rPr>
                <w:rFonts w:ascii="Courier New" w:eastAsia="Times New Roman" w:hAnsi="Courier New" w:cs="Courier New"/>
                <w:color w:val="333333"/>
                <w:szCs w:val="18"/>
                <w:lang w:eastAsia="en-US"/>
              </w:rPr>
              <w:t>7000</w:t>
            </w:r>
          </w:p>
        </w:tc>
      </w:tr>
      <w:tr w:rsidR="006C7327" w:rsidRPr="00F81C74" w14:paraId="77BE2E2F" w14:textId="77777777" w:rsidTr="00C05CA5">
        <w:trPr>
          <w:trHeight w:val="255"/>
        </w:trPr>
        <w:tc>
          <w:tcPr>
            <w:tcW w:w="1962" w:type="dxa"/>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bottom"/>
            <w:hideMark/>
          </w:tcPr>
          <w:p w14:paraId="3F1D88DD" w14:textId="77777777" w:rsidR="006C7327" w:rsidRPr="00F81C74" w:rsidRDefault="006C7327" w:rsidP="00C05CA5">
            <w:pPr>
              <w:spacing w:after="0" w:line="240" w:lineRule="auto"/>
              <w:rPr>
                <w:rFonts w:ascii="Arial" w:eastAsia="Times New Roman" w:hAnsi="Arial" w:cs="Arial"/>
                <w:color w:val="333333"/>
                <w:sz w:val="24"/>
                <w:szCs w:val="24"/>
                <w:lang w:eastAsia="en-US"/>
              </w:rPr>
            </w:pPr>
            <w:r w:rsidRPr="00F81C74">
              <w:rPr>
                <w:rFonts w:ascii="Courier New" w:eastAsia="Times New Roman" w:hAnsi="Courier New" w:cs="Courier New"/>
                <w:color w:val="333333"/>
                <w:szCs w:val="18"/>
                <w:lang w:eastAsia="en-US"/>
              </w:rPr>
              <w:t>Sales</w:t>
            </w:r>
          </w:p>
        </w:tc>
        <w:tc>
          <w:tcPr>
            <w:tcW w:w="2542" w:type="dxa"/>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bottom"/>
            <w:hideMark/>
          </w:tcPr>
          <w:p w14:paraId="6B1869A3" w14:textId="77777777" w:rsidR="006C7327" w:rsidRPr="00F81C74" w:rsidRDefault="006C7327" w:rsidP="00C05CA5">
            <w:pPr>
              <w:spacing w:after="0" w:line="240" w:lineRule="auto"/>
              <w:rPr>
                <w:rFonts w:ascii="Arial" w:eastAsia="Times New Roman" w:hAnsi="Arial" w:cs="Arial"/>
                <w:color w:val="333333"/>
                <w:sz w:val="24"/>
                <w:szCs w:val="24"/>
                <w:lang w:eastAsia="en-US"/>
              </w:rPr>
            </w:pPr>
            <w:r w:rsidRPr="00F81C74">
              <w:rPr>
                <w:rFonts w:ascii="Courier New" w:eastAsia="Times New Roman" w:hAnsi="Courier New" w:cs="Courier New"/>
                <w:color w:val="333333"/>
                <w:szCs w:val="18"/>
                <w:lang w:eastAsia="en-US"/>
              </w:rPr>
              <w:t>2</w:t>
            </w:r>
          </w:p>
        </w:tc>
        <w:tc>
          <w:tcPr>
            <w:tcW w:w="1601" w:type="dxa"/>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bottom"/>
            <w:hideMark/>
          </w:tcPr>
          <w:p w14:paraId="22998CE0" w14:textId="77777777" w:rsidR="006C7327" w:rsidRPr="00F81C74" w:rsidRDefault="006C7327" w:rsidP="00C05CA5">
            <w:pPr>
              <w:spacing w:after="0" w:line="240" w:lineRule="auto"/>
              <w:rPr>
                <w:rFonts w:ascii="Arial" w:eastAsia="Times New Roman" w:hAnsi="Arial" w:cs="Arial"/>
                <w:color w:val="333333"/>
                <w:sz w:val="24"/>
                <w:szCs w:val="24"/>
                <w:lang w:eastAsia="en-US"/>
              </w:rPr>
            </w:pPr>
            <w:r w:rsidRPr="00F81C74">
              <w:rPr>
                <w:rFonts w:ascii="Courier New" w:eastAsia="Times New Roman" w:hAnsi="Courier New" w:cs="Courier New"/>
                <w:color w:val="333333"/>
                <w:szCs w:val="18"/>
                <w:lang w:eastAsia="en-US"/>
              </w:rPr>
              <w:t>8000</w:t>
            </w:r>
          </w:p>
        </w:tc>
      </w:tr>
    </w:tbl>
    <w:p w14:paraId="55FEC5D9" w14:textId="77777777" w:rsidR="006C7327" w:rsidRDefault="006C7327" w:rsidP="006C7327">
      <w:pPr>
        <w:spacing w:after="0"/>
        <w:rPr>
          <w:lang w:eastAsia="en-US"/>
        </w:rPr>
      </w:pPr>
    </w:p>
    <w:p w14:paraId="29F8EA94" w14:textId="77777777" w:rsidR="006C7327" w:rsidRDefault="006C7327" w:rsidP="006C7327">
      <w:pPr>
        <w:spacing w:after="0"/>
        <w:rPr>
          <w:lang w:eastAsia="en-US"/>
        </w:rPr>
      </w:pPr>
      <w:r w:rsidRPr="00FF7A09">
        <w:rPr>
          <w:lang w:eastAsia="en-US"/>
        </w:rPr>
        <w:t>From the number of employee </w:t>
      </w:r>
      <w:r w:rsidRPr="00FF7A09">
        <w:rPr>
          <w:rFonts w:ascii="Courier New" w:hAnsi="Courier New" w:cs="Courier New"/>
          <w:lang w:eastAsia="en-US"/>
        </w:rPr>
        <w:t>(NUM_EMPLOYEE)</w:t>
      </w:r>
      <w:r w:rsidRPr="00FF7A09">
        <w:rPr>
          <w:lang w:eastAsia="en-US"/>
        </w:rPr>
        <w:t> column you can see that only Vijay who work for </w:t>
      </w:r>
      <w:r w:rsidRPr="00FF7A09">
        <w:rPr>
          <w:rFonts w:ascii="Courier New" w:hAnsi="Courier New" w:cs="Courier New"/>
          <w:lang w:eastAsia="en-US"/>
        </w:rPr>
        <w:t>Marketing</w:t>
      </w:r>
      <w:r w:rsidRPr="00FF7A09">
        <w:rPr>
          <w:lang w:eastAsia="en-US"/>
        </w:rPr>
        <w:t> department is not included in result set because his earning 5000. This example shows that, condition in </w:t>
      </w:r>
      <w:r w:rsidRPr="00FF7A09">
        <w:rPr>
          <w:rFonts w:ascii="Courier New" w:hAnsi="Courier New" w:cs="Courier New"/>
          <w:lang w:eastAsia="en-US"/>
        </w:rPr>
        <w:t>WHERE</w:t>
      </w:r>
      <w:r w:rsidRPr="00FF7A09">
        <w:rPr>
          <w:lang w:eastAsia="en-US"/>
        </w:rPr>
        <w:t> clause is used to filter</w:t>
      </w:r>
      <w:r>
        <w:rPr>
          <w:lang w:eastAsia="en-US"/>
        </w:rPr>
        <w:t xml:space="preserve"> rows before you aggregate them.</w:t>
      </w:r>
    </w:p>
    <w:p w14:paraId="4D4BF3F3" w14:textId="77777777" w:rsidR="006C7327" w:rsidRDefault="006C7327" w:rsidP="006C7327">
      <w:pPr>
        <w:pStyle w:val="1Output"/>
        <w:rPr>
          <w:lang w:eastAsia="en-US"/>
        </w:rPr>
      </w:pPr>
      <w:r w:rsidRPr="00FF7A09">
        <w:rPr>
          <w:bCs/>
          <w:color w:val="008800"/>
          <w:lang w:eastAsia="en-US"/>
        </w:rPr>
        <w:t>SELECT</w:t>
      </w:r>
      <w:r w:rsidRPr="00FF7A09">
        <w:rPr>
          <w:lang w:eastAsia="en-US"/>
        </w:rPr>
        <w:t> d.DEPT_NAME, </w:t>
      </w:r>
      <w:r w:rsidRPr="00FF7A09">
        <w:rPr>
          <w:bCs/>
          <w:color w:val="008800"/>
          <w:lang w:eastAsia="en-US"/>
        </w:rPr>
        <w:t>count</w:t>
      </w:r>
      <w:r w:rsidRPr="00FF7A09">
        <w:rPr>
          <w:lang w:eastAsia="en-US"/>
        </w:rPr>
        <w:t>(e.EMP_NAME) </w:t>
      </w:r>
      <w:r w:rsidRPr="00FF7A09">
        <w:rPr>
          <w:bCs/>
          <w:color w:val="008800"/>
          <w:lang w:eastAsia="en-US"/>
        </w:rPr>
        <w:t>as</w:t>
      </w:r>
      <w:r w:rsidRPr="00FF7A09">
        <w:rPr>
          <w:lang w:eastAsia="en-US"/>
        </w:rPr>
        <w:t> NUM_EMPLOYEE, </w:t>
      </w:r>
      <w:r w:rsidRPr="00FF7A09">
        <w:rPr>
          <w:bCs/>
          <w:color w:val="008800"/>
          <w:lang w:eastAsia="en-US"/>
        </w:rPr>
        <w:t>avg</w:t>
      </w:r>
      <w:r w:rsidRPr="00FF7A09">
        <w:rPr>
          <w:lang w:eastAsia="en-US"/>
        </w:rPr>
        <w:t>(e.EMP_SALARY) </w:t>
      </w:r>
      <w:r w:rsidRPr="00FF7A09">
        <w:rPr>
          <w:bCs/>
          <w:color w:val="008800"/>
          <w:lang w:eastAsia="en-US"/>
        </w:rPr>
        <w:t>as</w:t>
      </w:r>
      <w:r w:rsidRPr="00FF7A09">
        <w:rPr>
          <w:lang w:eastAsia="en-US"/>
        </w:rPr>
        <w:t>AVG_SALARY </w:t>
      </w:r>
    </w:p>
    <w:p w14:paraId="75DA965A" w14:textId="77777777" w:rsidR="006C7327" w:rsidRDefault="006C7327" w:rsidP="006C7327">
      <w:pPr>
        <w:pStyle w:val="1Output"/>
        <w:rPr>
          <w:lang w:eastAsia="en-US"/>
        </w:rPr>
      </w:pPr>
      <w:r w:rsidRPr="00FF7A09">
        <w:rPr>
          <w:bCs/>
          <w:color w:val="008800"/>
          <w:lang w:eastAsia="en-US"/>
        </w:rPr>
        <w:t>FROM</w:t>
      </w:r>
      <w:r w:rsidRPr="00FF7A09">
        <w:rPr>
          <w:lang w:eastAsia="en-US"/>
        </w:rPr>
        <w:t> Employee e,Department d </w:t>
      </w:r>
    </w:p>
    <w:p w14:paraId="5DC6FC2B" w14:textId="77777777" w:rsidR="006C7327" w:rsidRDefault="006C7327" w:rsidP="006C7327">
      <w:pPr>
        <w:pStyle w:val="1Output"/>
        <w:rPr>
          <w:lang w:eastAsia="en-US"/>
        </w:rPr>
      </w:pPr>
      <w:r w:rsidRPr="00FF7A09">
        <w:rPr>
          <w:bCs/>
          <w:color w:val="008800"/>
          <w:lang w:eastAsia="en-US"/>
        </w:rPr>
        <w:t>WHERE</w:t>
      </w:r>
      <w:r w:rsidRPr="00FF7A09">
        <w:rPr>
          <w:lang w:eastAsia="en-US"/>
        </w:rPr>
        <w:t> e.DEPT_ID=d.DEPT_ID </w:t>
      </w:r>
    </w:p>
    <w:p w14:paraId="35C4F907" w14:textId="77777777" w:rsidR="006C7327" w:rsidRDefault="006C7327" w:rsidP="006C7327">
      <w:pPr>
        <w:pStyle w:val="1Output"/>
        <w:rPr>
          <w:lang w:eastAsia="en-US"/>
        </w:rPr>
      </w:pPr>
      <w:r w:rsidRPr="00FF7A09">
        <w:rPr>
          <w:bCs/>
          <w:color w:val="008800"/>
          <w:lang w:eastAsia="en-US"/>
        </w:rPr>
        <w:t>AND</w:t>
      </w:r>
      <w:r w:rsidRPr="00FF7A09">
        <w:rPr>
          <w:lang w:eastAsia="en-US"/>
        </w:rPr>
        <w:t> EMP_SALARY &gt; </w:t>
      </w:r>
      <w:r w:rsidRPr="00FF7A09">
        <w:rPr>
          <w:bCs/>
          <w:color w:val="0000DD"/>
          <w:lang w:eastAsia="en-US"/>
        </w:rPr>
        <w:t>5000</w:t>
      </w:r>
      <w:r w:rsidRPr="00FF7A09">
        <w:rPr>
          <w:lang w:eastAsia="en-US"/>
        </w:rPr>
        <w:t> </w:t>
      </w:r>
    </w:p>
    <w:p w14:paraId="60926199" w14:textId="77777777" w:rsidR="006C7327" w:rsidRDefault="006C7327" w:rsidP="006C7327">
      <w:pPr>
        <w:pStyle w:val="1Output"/>
        <w:rPr>
          <w:lang w:eastAsia="en-US"/>
        </w:rPr>
      </w:pPr>
      <w:r w:rsidRPr="00FF7A09">
        <w:rPr>
          <w:bCs/>
          <w:color w:val="008800"/>
          <w:lang w:eastAsia="en-US"/>
        </w:rPr>
        <w:t>GROUP</w:t>
      </w:r>
      <w:r w:rsidRPr="00FF7A09">
        <w:rPr>
          <w:lang w:eastAsia="en-US"/>
        </w:rPr>
        <w:t> </w:t>
      </w:r>
      <w:r w:rsidRPr="00FF7A09">
        <w:rPr>
          <w:bCs/>
          <w:color w:val="008800"/>
          <w:lang w:eastAsia="en-US"/>
        </w:rPr>
        <w:t>BY</w:t>
      </w:r>
      <w:r w:rsidRPr="00FF7A09">
        <w:rPr>
          <w:lang w:eastAsia="en-US"/>
        </w:rPr>
        <w:t> d.DEPT_NAME</w:t>
      </w:r>
    </w:p>
    <w:p w14:paraId="6AB72589" w14:textId="77777777" w:rsidR="006C7327" w:rsidRPr="00FF7A09" w:rsidRDefault="006C7327" w:rsidP="006C7327">
      <w:pPr>
        <w:pStyle w:val="1Output"/>
        <w:rPr>
          <w:rFonts w:ascii="Arial" w:hAnsi="Arial" w:cs="Arial"/>
          <w:sz w:val="24"/>
          <w:szCs w:val="24"/>
          <w:lang w:eastAsia="en-US"/>
        </w:rPr>
      </w:pPr>
      <w:r w:rsidRPr="00FF7A09">
        <w:rPr>
          <w:bCs/>
          <w:color w:val="008800"/>
          <w:lang w:eastAsia="en-US"/>
        </w:rPr>
        <w:t>HAVING</w:t>
      </w:r>
      <w:r w:rsidRPr="00FF7A09">
        <w:rPr>
          <w:lang w:eastAsia="en-US"/>
        </w:rPr>
        <w:t> AVG_SALARY &gt; 7000;</w:t>
      </w:r>
    </w:p>
    <w:tbl>
      <w:tblPr>
        <w:tblW w:w="6105" w:type="dxa"/>
        <w:tblInd w:w="94" w:type="dxa"/>
        <w:shd w:val="clear" w:color="auto" w:fill="FFFFFF"/>
        <w:tblCellMar>
          <w:left w:w="0" w:type="dxa"/>
          <w:right w:w="0" w:type="dxa"/>
        </w:tblCellMar>
        <w:tblLook w:val="04A0" w:firstRow="1" w:lastRow="0" w:firstColumn="1" w:lastColumn="0" w:noHBand="0" w:noVBand="1"/>
      </w:tblPr>
      <w:tblGrid>
        <w:gridCol w:w="1962"/>
        <w:gridCol w:w="2542"/>
        <w:gridCol w:w="1601"/>
      </w:tblGrid>
      <w:tr w:rsidR="006C7327" w:rsidRPr="00FF7A09" w14:paraId="37BA37F7" w14:textId="77777777" w:rsidTr="00C05CA5">
        <w:trPr>
          <w:trHeight w:val="255"/>
        </w:trPr>
        <w:tc>
          <w:tcPr>
            <w:tcW w:w="1960" w:type="dxa"/>
            <w:tcBorders>
              <w:top w:val="single" w:sz="8" w:space="0" w:color="auto"/>
              <w:left w:val="single" w:sz="8" w:space="0" w:color="auto"/>
              <w:bottom w:val="single" w:sz="8" w:space="0" w:color="auto"/>
              <w:right w:val="single" w:sz="8" w:space="0" w:color="auto"/>
            </w:tcBorders>
            <w:shd w:val="clear" w:color="auto" w:fill="99CCFF"/>
            <w:tcMar>
              <w:top w:w="0" w:type="dxa"/>
              <w:left w:w="108" w:type="dxa"/>
              <w:bottom w:w="0" w:type="dxa"/>
              <w:right w:w="108" w:type="dxa"/>
            </w:tcMar>
            <w:vAlign w:val="center"/>
            <w:hideMark/>
          </w:tcPr>
          <w:p w14:paraId="0F27FBBF" w14:textId="77777777" w:rsidR="006C7327" w:rsidRPr="00FF7A09" w:rsidRDefault="006C7327" w:rsidP="00C05CA5">
            <w:pPr>
              <w:spacing w:after="0" w:line="240" w:lineRule="auto"/>
              <w:rPr>
                <w:rFonts w:ascii="Arial" w:eastAsia="Times New Roman" w:hAnsi="Arial" w:cs="Arial"/>
                <w:color w:val="333333"/>
                <w:sz w:val="24"/>
                <w:szCs w:val="24"/>
                <w:lang w:eastAsia="en-US"/>
              </w:rPr>
            </w:pPr>
            <w:r w:rsidRPr="00FF7A09">
              <w:rPr>
                <w:rFonts w:ascii="Courier New" w:eastAsia="Times New Roman" w:hAnsi="Courier New" w:cs="Courier New"/>
                <w:b/>
                <w:bCs/>
                <w:color w:val="333333"/>
                <w:szCs w:val="18"/>
                <w:lang w:eastAsia="en-US"/>
              </w:rPr>
              <w:t>DEPT_NAME</w:t>
            </w:r>
          </w:p>
        </w:tc>
        <w:tc>
          <w:tcPr>
            <w:tcW w:w="2540" w:type="dxa"/>
            <w:tcBorders>
              <w:top w:val="single" w:sz="8" w:space="0" w:color="auto"/>
              <w:left w:val="single" w:sz="8" w:space="0" w:color="auto"/>
              <w:bottom w:val="single" w:sz="8" w:space="0" w:color="auto"/>
              <w:right w:val="single" w:sz="8" w:space="0" w:color="auto"/>
            </w:tcBorders>
            <w:shd w:val="clear" w:color="auto" w:fill="99CCFF"/>
            <w:tcMar>
              <w:top w:w="0" w:type="dxa"/>
              <w:left w:w="108" w:type="dxa"/>
              <w:bottom w:w="0" w:type="dxa"/>
              <w:right w:w="108" w:type="dxa"/>
            </w:tcMar>
            <w:vAlign w:val="center"/>
            <w:hideMark/>
          </w:tcPr>
          <w:p w14:paraId="0BF19559" w14:textId="77777777" w:rsidR="006C7327" w:rsidRPr="00FF7A09" w:rsidRDefault="006C7327" w:rsidP="00C05CA5">
            <w:pPr>
              <w:spacing w:after="0" w:line="240" w:lineRule="auto"/>
              <w:rPr>
                <w:rFonts w:ascii="Arial" w:eastAsia="Times New Roman" w:hAnsi="Arial" w:cs="Arial"/>
                <w:color w:val="333333"/>
                <w:sz w:val="24"/>
                <w:szCs w:val="24"/>
                <w:lang w:eastAsia="en-US"/>
              </w:rPr>
            </w:pPr>
            <w:r w:rsidRPr="00FF7A09">
              <w:rPr>
                <w:rFonts w:ascii="Courier New" w:eastAsia="Times New Roman" w:hAnsi="Courier New" w:cs="Courier New"/>
                <w:b/>
                <w:bCs/>
                <w:color w:val="333333"/>
                <w:szCs w:val="18"/>
                <w:lang w:eastAsia="en-US"/>
              </w:rPr>
              <w:t>NUM_EMPLOYEE</w:t>
            </w:r>
          </w:p>
        </w:tc>
        <w:tc>
          <w:tcPr>
            <w:tcW w:w="1600" w:type="dxa"/>
            <w:tcBorders>
              <w:top w:val="single" w:sz="8" w:space="0" w:color="auto"/>
              <w:left w:val="single" w:sz="8" w:space="0" w:color="auto"/>
              <w:bottom w:val="single" w:sz="8" w:space="0" w:color="auto"/>
              <w:right w:val="single" w:sz="8" w:space="0" w:color="auto"/>
            </w:tcBorders>
            <w:shd w:val="clear" w:color="auto" w:fill="99CCFF"/>
            <w:tcMar>
              <w:top w:w="0" w:type="dxa"/>
              <w:left w:w="108" w:type="dxa"/>
              <w:bottom w:w="0" w:type="dxa"/>
              <w:right w:w="108" w:type="dxa"/>
            </w:tcMar>
            <w:vAlign w:val="center"/>
            <w:hideMark/>
          </w:tcPr>
          <w:p w14:paraId="4DFB2B55" w14:textId="77777777" w:rsidR="006C7327" w:rsidRPr="00FF7A09" w:rsidRDefault="006C7327" w:rsidP="00C05CA5">
            <w:pPr>
              <w:spacing w:after="0" w:line="240" w:lineRule="auto"/>
              <w:rPr>
                <w:rFonts w:ascii="Arial" w:eastAsia="Times New Roman" w:hAnsi="Arial" w:cs="Arial"/>
                <w:color w:val="333333"/>
                <w:sz w:val="24"/>
                <w:szCs w:val="24"/>
                <w:lang w:eastAsia="en-US"/>
              </w:rPr>
            </w:pPr>
            <w:r w:rsidRPr="00FF7A09">
              <w:rPr>
                <w:rFonts w:ascii="Courier New" w:eastAsia="Times New Roman" w:hAnsi="Courier New" w:cs="Courier New"/>
                <w:b/>
                <w:bCs/>
                <w:color w:val="333333"/>
                <w:szCs w:val="18"/>
                <w:lang w:eastAsia="en-US"/>
              </w:rPr>
              <w:t>AVG_SALARY</w:t>
            </w:r>
          </w:p>
        </w:tc>
      </w:tr>
      <w:tr w:rsidR="006C7327" w:rsidRPr="00FF7A09" w14:paraId="24D34EDC" w14:textId="77777777" w:rsidTr="00C05CA5">
        <w:trPr>
          <w:trHeight w:val="255"/>
        </w:trPr>
        <w:tc>
          <w:tcPr>
            <w:tcW w:w="1960" w:type="dxa"/>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bottom"/>
            <w:hideMark/>
          </w:tcPr>
          <w:p w14:paraId="7E01E1A2" w14:textId="77777777" w:rsidR="006C7327" w:rsidRPr="00FF7A09" w:rsidRDefault="006C7327" w:rsidP="00C05CA5">
            <w:pPr>
              <w:spacing w:after="0" w:line="240" w:lineRule="auto"/>
              <w:rPr>
                <w:rFonts w:ascii="Arial" w:eastAsia="Times New Roman" w:hAnsi="Arial" w:cs="Arial"/>
                <w:color w:val="333333"/>
                <w:sz w:val="24"/>
                <w:szCs w:val="24"/>
                <w:lang w:eastAsia="en-US"/>
              </w:rPr>
            </w:pPr>
            <w:r w:rsidRPr="00FF7A09">
              <w:rPr>
                <w:rFonts w:ascii="Courier New" w:eastAsia="Times New Roman" w:hAnsi="Courier New" w:cs="Courier New"/>
                <w:color w:val="333333"/>
                <w:szCs w:val="18"/>
                <w:lang w:eastAsia="en-US"/>
              </w:rPr>
              <w:t>Accounting</w:t>
            </w:r>
          </w:p>
        </w:tc>
        <w:tc>
          <w:tcPr>
            <w:tcW w:w="2540" w:type="dxa"/>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bottom"/>
            <w:hideMark/>
          </w:tcPr>
          <w:p w14:paraId="2939FB10" w14:textId="77777777" w:rsidR="006C7327" w:rsidRPr="00FF7A09" w:rsidRDefault="006C7327" w:rsidP="00C05CA5">
            <w:pPr>
              <w:spacing w:after="0" w:line="240" w:lineRule="auto"/>
              <w:rPr>
                <w:rFonts w:ascii="Arial" w:eastAsia="Times New Roman" w:hAnsi="Arial" w:cs="Arial"/>
                <w:color w:val="333333"/>
                <w:sz w:val="24"/>
                <w:szCs w:val="24"/>
                <w:lang w:eastAsia="en-US"/>
              </w:rPr>
            </w:pPr>
            <w:r w:rsidRPr="00FF7A09">
              <w:rPr>
                <w:rFonts w:ascii="Courier New" w:eastAsia="Times New Roman" w:hAnsi="Courier New" w:cs="Courier New"/>
                <w:color w:val="333333"/>
                <w:szCs w:val="18"/>
                <w:lang w:eastAsia="en-US"/>
              </w:rPr>
              <w:t>1</w:t>
            </w:r>
          </w:p>
        </w:tc>
        <w:tc>
          <w:tcPr>
            <w:tcW w:w="1600" w:type="dxa"/>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bottom"/>
            <w:hideMark/>
          </w:tcPr>
          <w:p w14:paraId="30616E5A" w14:textId="77777777" w:rsidR="006C7327" w:rsidRPr="00FF7A09" w:rsidRDefault="006C7327" w:rsidP="00C05CA5">
            <w:pPr>
              <w:spacing w:after="0" w:line="240" w:lineRule="auto"/>
              <w:rPr>
                <w:rFonts w:ascii="Arial" w:eastAsia="Times New Roman" w:hAnsi="Arial" w:cs="Arial"/>
                <w:color w:val="333333"/>
                <w:sz w:val="24"/>
                <w:szCs w:val="24"/>
                <w:lang w:eastAsia="en-US"/>
              </w:rPr>
            </w:pPr>
            <w:r w:rsidRPr="00FF7A09">
              <w:rPr>
                <w:rFonts w:ascii="Courier New" w:eastAsia="Times New Roman" w:hAnsi="Courier New" w:cs="Courier New"/>
                <w:color w:val="333333"/>
                <w:szCs w:val="18"/>
                <w:lang w:eastAsia="en-US"/>
              </w:rPr>
              <w:t>8000</w:t>
            </w:r>
          </w:p>
        </w:tc>
      </w:tr>
      <w:tr w:rsidR="006C7327" w:rsidRPr="00FF7A09" w14:paraId="2FBAFDFC" w14:textId="77777777" w:rsidTr="00C05CA5">
        <w:trPr>
          <w:trHeight w:val="255"/>
        </w:trPr>
        <w:tc>
          <w:tcPr>
            <w:tcW w:w="1960" w:type="dxa"/>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vAlign w:val="bottom"/>
            <w:hideMark/>
          </w:tcPr>
          <w:p w14:paraId="5985116E" w14:textId="77777777" w:rsidR="006C7327" w:rsidRPr="00FF7A09" w:rsidRDefault="006C7327" w:rsidP="00C05CA5">
            <w:pPr>
              <w:spacing w:after="0" w:line="240" w:lineRule="auto"/>
              <w:rPr>
                <w:rFonts w:ascii="Arial" w:eastAsia="Times New Roman" w:hAnsi="Arial" w:cs="Arial"/>
                <w:color w:val="333333"/>
                <w:sz w:val="24"/>
                <w:szCs w:val="24"/>
                <w:lang w:eastAsia="en-US"/>
              </w:rPr>
            </w:pPr>
            <w:r w:rsidRPr="00FF7A09">
              <w:rPr>
                <w:rFonts w:ascii="Courier New" w:eastAsia="Times New Roman" w:hAnsi="Courier New" w:cs="Courier New"/>
                <w:color w:val="333333"/>
                <w:szCs w:val="18"/>
                <w:lang w:eastAsia="en-US"/>
              </w:rPr>
              <w:t>Sales</w:t>
            </w:r>
          </w:p>
        </w:tc>
        <w:tc>
          <w:tcPr>
            <w:tcW w:w="2540" w:type="dxa"/>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bottom"/>
            <w:hideMark/>
          </w:tcPr>
          <w:p w14:paraId="60FA9C0D" w14:textId="77777777" w:rsidR="006C7327" w:rsidRPr="00FF7A09" w:rsidRDefault="006C7327" w:rsidP="00C05CA5">
            <w:pPr>
              <w:spacing w:after="0" w:line="240" w:lineRule="auto"/>
              <w:rPr>
                <w:rFonts w:ascii="Arial" w:eastAsia="Times New Roman" w:hAnsi="Arial" w:cs="Arial"/>
                <w:color w:val="333333"/>
                <w:sz w:val="24"/>
                <w:szCs w:val="24"/>
                <w:lang w:eastAsia="en-US"/>
              </w:rPr>
            </w:pPr>
            <w:r w:rsidRPr="00FF7A09">
              <w:rPr>
                <w:rFonts w:ascii="Courier New" w:eastAsia="Times New Roman" w:hAnsi="Courier New" w:cs="Courier New"/>
                <w:color w:val="333333"/>
                <w:szCs w:val="18"/>
                <w:lang w:eastAsia="en-US"/>
              </w:rPr>
              <w:t>2</w:t>
            </w:r>
          </w:p>
        </w:tc>
        <w:tc>
          <w:tcPr>
            <w:tcW w:w="1600" w:type="dxa"/>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bottom"/>
            <w:hideMark/>
          </w:tcPr>
          <w:p w14:paraId="09417891" w14:textId="77777777" w:rsidR="006C7327" w:rsidRPr="00FF7A09" w:rsidRDefault="006C7327" w:rsidP="00C05CA5">
            <w:pPr>
              <w:spacing w:after="0" w:line="240" w:lineRule="auto"/>
              <w:rPr>
                <w:rFonts w:ascii="Arial" w:eastAsia="Times New Roman" w:hAnsi="Arial" w:cs="Arial"/>
                <w:color w:val="333333"/>
                <w:sz w:val="24"/>
                <w:szCs w:val="24"/>
                <w:lang w:eastAsia="en-US"/>
              </w:rPr>
            </w:pPr>
            <w:r w:rsidRPr="00FF7A09">
              <w:rPr>
                <w:rFonts w:ascii="Courier New" w:eastAsia="Times New Roman" w:hAnsi="Courier New" w:cs="Courier New"/>
                <w:color w:val="333333"/>
                <w:szCs w:val="18"/>
                <w:lang w:eastAsia="en-US"/>
              </w:rPr>
              <w:t>8000</w:t>
            </w:r>
          </w:p>
        </w:tc>
      </w:tr>
    </w:tbl>
    <w:p w14:paraId="33AE85F0" w14:textId="77777777" w:rsidR="006C7327" w:rsidRPr="00FF7A09" w:rsidRDefault="006C7327" w:rsidP="006C7327">
      <w:pPr>
        <w:rPr>
          <w:sz w:val="24"/>
          <w:szCs w:val="24"/>
          <w:lang w:eastAsia="en-US"/>
        </w:rPr>
      </w:pPr>
      <w:r w:rsidRPr="00FF7A09">
        <w:rPr>
          <w:lang w:eastAsia="en-US"/>
        </w:rPr>
        <w:lastRenderedPageBreak/>
        <w:t>then </w:t>
      </w:r>
      <w:r w:rsidRPr="00FF7A09">
        <w:rPr>
          <w:rFonts w:ascii="Courier New" w:hAnsi="Courier New" w:cs="Courier New"/>
          <w:lang w:eastAsia="en-US"/>
        </w:rPr>
        <w:t>HAVING</w:t>
      </w:r>
      <w:r w:rsidRPr="00FF7A09">
        <w:rPr>
          <w:lang w:eastAsia="en-US"/>
        </w:rPr>
        <w:t xml:space="preserve"> clause comes in picture for final filtering, which is clear from following query, now Marketing department is excluded because it doesn't pass condition in HAVING clause </w:t>
      </w:r>
      <w:r>
        <w:rPr>
          <w:lang w:eastAsia="en-US"/>
        </w:rPr>
        <w:t>i.</w:t>
      </w:r>
      <w:r w:rsidRPr="00FF7A09">
        <w:rPr>
          <w:lang w:eastAsia="en-US"/>
        </w:rPr>
        <w:t>e AVG_SALARY &gt; 7000</w:t>
      </w:r>
    </w:p>
    <w:p w14:paraId="4955166A" w14:textId="77777777" w:rsidR="006C7327" w:rsidRDefault="006C7327" w:rsidP="006C7327"/>
    <w:p w14:paraId="6049AC42" w14:textId="527E0D7A" w:rsidR="006C7327" w:rsidRDefault="00D7714F" w:rsidP="00D7714F">
      <w:pPr>
        <w:pStyle w:val="Heading1"/>
      </w:pPr>
      <w:r>
        <w:t>ReactJS</w:t>
      </w:r>
    </w:p>
    <w:p w14:paraId="48D7D743" w14:textId="4CD58C14" w:rsidR="00D7714F" w:rsidRDefault="00400DA2" w:rsidP="00D7714F">
      <w:hyperlink r:id="rId302" w:history="1">
        <w:r w:rsidRPr="00A06D25">
          <w:rPr>
            <w:rStyle w:val="Hyperlink"/>
          </w:rPr>
          <w:t>https://www.simplilearn.com/tutorials/reactjs-tutorial/reactjs-interview-questions</w:t>
        </w:r>
      </w:hyperlink>
    </w:p>
    <w:p w14:paraId="5F01803D" w14:textId="77777777" w:rsidR="00400DA2" w:rsidRDefault="00400DA2" w:rsidP="00D7714F"/>
    <w:p w14:paraId="75330804" w14:textId="41C78567" w:rsidR="00D7714F" w:rsidRDefault="00D7714F" w:rsidP="00D7714F"/>
    <w:p w14:paraId="1E559550" w14:textId="544DF02F" w:rsidR="00D7714F" w:rsidRDefault="00D7714F" w:rsidP="00D7714F"/>
    <w:p w14:paraId="4D0417E9" w14:textId="76A34BEF" w:rsidR="00D7714F" w:rsidRDefault="00D7714F" w:rsidP="00D7714F"/>
    <w:p w14:paraId="71A507B5" w14:textId="2B4C89AE" w:rsidR="00D7714F" w:rsidRDefault="00D7714F" w:rsidP="00D7714F">
      <w:pPr>
        <w:pStyle w:val="Heading1"/>
      </w:pPr>
      <w:r>
        <w:t>Angular</w:t>
      </w:r>
    </w:p>
    <w:p w14:paraId="7F5D41F3" w14:textId="77777777" w:rsidR="00D7714F" w:rsidRPr="00D7714F" w:rsidRDefault="00D7714F" w:rsidP="00D7714F"/>
    <w:p w14:paraId="05625252" w14:textId="77777777" w:rsidR="006C7327" w:rsidRDefault="006C7327" w:rsidP="006C7327"/>
    <w:p w14:paraId="27FCCE4F" w14:textId="77777777" w:rsidR="006C7327" w:rsidRDefault="006C7327" w:rsidP="006C7327"/>
    <w:p w14:paraId="28838138" w14:textId="77777777" w:rsidR="006C7327" w:rsidRDefault="006C7327" w:rsidP="006C7327"/>
    <w:p w14:paraId="580116FC" w14:textId="77777777" w:rsidR="006C7327" w:rsidRDefault="006C7327" w:rsidP="006C7327"/>
    <w:p w14:paraId="3CDBB2FD" w14:textId="77777777" w:rsidR="006C7327" w:rsidRDefault="006C7327" w:rsidP="006C7327"/>
    <w:p w14:paraId="536E6DE6" w14:textId="77777777" w:rsidR="006C7327" w:rsidRDefault="006C7327" w:rsidP="006C7327"/>
    <w:p w14:paraId="4E7AF02A" w14:textId="77777777" w:rsidR="006C7327" w:rsidRDefault="006C7327" w:rsidP="006C7327"/>
    <w:p w14:paraId="5D5C4C67" w14:textId="77777777" w:rsidR="00BF012B" w:rsidRDefault="00BF012B" w:rsidP="00BF012B"/>
    <w:p w14:paraId="38EC00C2" w14:textId="77777777" w:rsidR="00BF012B" w:rsidRDefault="00BF012B" w:rsidP="00BF012B"/>
    <w:p w14:paraId="50E5D72F" w14:textId="77777777" w:rsidR="00BF012B" w:rsidRDefault="00BF012B" w:rsidP="00BF012B"/>
    <w:p w14:paraId="1C7D1592" w14:textId="77777777" w:rsidR="00BF012B" w:rsidRDefault="00BF012B" w:rsidP="00BF012B"/>
    <w:p w14:paraId="05B1404F" w14:textId="77777777" w:rsidR="00BF012B" w:rsidRDefault="00BF012B" w:rsidP="00BF012B"/>
    <w:p w14:paraId="7BFCC800" w14:textId="77777777" w:rsidR="00BF012B" w:rsidRDefault="00BF012B" w:rsidP="00BF012B"/>
    <w:p w14:paraId="2B9195C6" w14:textId="77777777" w:rsidR="00BF012B" w:rsidRDefault="00BF012B" w:rsidP="00BF012B"/>
    <w:p w14:paraId="0B2B8475" w14:textId="77777777" w:rsidR="00BF012B" w:rsidRDefault="00BF012B" w:rsidP="00BF012B">
      <w:pPr>
        <w:pStyle w:val="Heading1"/>
      </w:pPr>
      <w:bookmarkStart w:id="287" w:name="_Toc81318501"/>
      <w:r>
        <w:lastRenderedPageBreak/>
        <w:t>AngularJs</w:t>
      </w:r>
      <w:bookmarkEnd w:id="287"/>
    </w:p>
    <w:p w14:paraId="1F852079" w14:textId="77777777" w:rsidR="00BF012B" w:rsidRDefault="00BF012B" w:rsidP="00BF012B"/>
    <w:p w14:paraId="513B7CA0" w14:textId="77777777" w:rsidR="00BF012B" w:rsidRDefault="00BF012B" w:rsidP="00BF012B">
      <w:r>
        <w:t>Note : we must write module, if we used ng-app</w:t>
      </w:r>
    </w:p>
    <w:p w14:paraId="7228E894" w14:textId="77777777" w:rsidR="00BF012B" w:rsidRDefault="00BF012B" w:rsidP="00BF012B">
      <w:pPr>
        <w:pBdr>
          <w:top w:val="single" w:sz="4" w:space="1" w:color="auto"/>
          <w:left w:val="single" w:sz="4" w:space="4" w:color="auto"/>
          <w:bottom w:val="single" w:sz="4" w:space="1" w:color="auto"/>
          <w:right w:val="single" w:sz="4" w:space="4" w:color="auto"/>
        </w:pBdr>
        <w:rPr>
          <w:rFonts w:ascii="Consolas" w:hAnsi="Consolas" w:cs="Consolas"/>
          <w:color w:val="0000CD"/>
        </w:rPr>
      </w:pPr>
      <w:r w:rsidRPr="000729D8">
        <w:rPr>
          <w:rFonts w:ascii="Consolas" w:hAnsi="Consolas" w:cs="Consolas"/>
          <w:color w:val="0000CD"/>
        </w:rPr>
        <w:t>&lt;script src="</w:t>
      </w:r>
      <w:r w:rsidRPr="000729D8">
        <w:rPr>
          <w:rFonts w:ascii="Consolas" w:hAnsi="Consolas" w:cs="Consolas"/>
          <w:b/>
          <w:color w:val="7030A0"/>
        </w:rPr>
        <w:t>https://ajax.googleapis.com/ajax/libs/angularjs/1.6.9/angular.min.js</w:t>
      </w:r>
      <w:r w:rsidRPr="000729D8">
        <w:rPr>
          <w:rFonts w:ascii="Consolas" w:hAnsi="Consolas" w:cs="Consolas"/>
          <w:color w:val="0000CD"/>
        </w:rPr>
        <w:t>"&gt;&lt;/script&gt;</w:t>
      </w:r>
    </w:p>
    <w:p w14:paraId="266F6988" w14:textId="77777777" w:rsidR="00BF012B" w:rsidRDefault="00BF012B" w:rsidP="00BF012B">
      <w:pPr>
        <w:pBdr>
          <w:top w:val="single" w:sz="4" w:space="1" w:color="auto"/>
          <w:left w:val="single" w:sz="4" w:space="4" w:color="auto"/>
          <w:bottom w:val="single" w:sz="4" w:space="1" w:color="auto"/>
          <w:right w:val="single" w:sz="4" w:space="4" w:color="auto"/>
        </w:pBdr>
        <w:rPr>
          <w:rFonts w:ascii="Consolas" w:hAnsi="Consolas" w:cs="Consolas"/>
          <w:color w:val="FF0000"/>
        </w:rPr>
      </w:pPr>
      <w:r w:rsidRPr="005C7A3D">
        <w:rPr>
          <w:rFonts w:ascii="Consolas" w:hAnsi="Consolas" w:cs="Consolas"/>
          <w:color w:val="0000CD"/>
        </w:rPr>
        <w:t>&lt;</w:t>
      </w:r>
      <w:r w:rsidRPr="005C7A3D">
        <w:rPr>
          <w:rFonts w:ascii="Consolas" w:hAnsi="Consolas" w:cs="Consolas"/>
          <w:color w:val="A52A2A"/>
        </w:rPr>
        <w:t>div</w:t>
      </w:r>
      <w:r w:rsidRPr="005C7A3D">
        <w:rPr>
          <w:rFonts w:ascii="Consolas" w:hAnsi="Consolas" w:cs="Consolas"/>
          <w:color w:val="FF0000"/>
        </w:rPr>
        <w:t> ng-app</w:t>
      </w:r>
      <w:r w:rsidRPr="005C7A3D">
        <w:rPr>
          <w:rFonts w:ascii="Consolas" w:hAnsi="Consolas" w:cs="Consolas"/>
          <w:color w:val="0000CD"/>
        </w:rPr>
        <w:t>="</w:t>
      </w:r>
      <w:r w:rsidRPr="005C7A3D">
        <w:rPr>
          <w:rFonts w:ascii="Consolas" w:hAnsi="Consolas" w:cs="Consolas"/>
          <w:b/>
          <w:bCs/>
          <w:color w:val="0000CD"/>
        </w:rPr>
        <w:t>myApp</w:t>
      </w:r>
      <w:r w:rsidRPr="005C7A3D">
        <w:rPr>
          <w:rFonts w:ascii="Consolas" w:hAnsi="Consolas" w:cs="Consolas"/>
          <w:color w:val="0000CD"/>
        </w:rPr>
        <w:t>"</w:t>
      </w:r>
      <w:r w:rsidRPr="005C7A3D">
        <w:rPr>
          <w:rFonts w:ascii="Consolas" w:hAnsi="Consolas" w:cs="Consolas"/>
          <w:color w:val="FF0000"/>
        </w:rPr>
        <w:t> ng-controller</w:t>
      </w:r>
      <w:r w:rsidRPr="005C7A3D">
        <w:rPr>
          <w:rFonts w:ascii="Consolas" w:hAnsi="Consolas" w:cs="Consolas"/>
          <w:color w:val="0000CD"/>
        </w:rPr>
        <w:t>="</w:t>
      </w:r>
      <w:r w:rsidRPr="005C7A3D">
        <w:rPr>
          <w:rFonts w:ascii="Consolas" w:hAnsi="Consolas" w:cs="Consolas"/>
          <w:b/>
          <w:bCs/>
          <w:color w:val="0000CD"/>
        </w:rPr>
        <w:t>myCtrl</w:t>
      </w:r>
      <w:r w:rsidRPr="005C7A3D">
        <w:rPr>
          <w:rFonts w:ascii="Consolas" w:hAnsi="Consolas" w:cs="Consolas"/>
          <w:color w:val="0000CD"/>
        </w:rPr>
        <w:t>"&gt;</w:t>
      </w:r>
      <w:r w:rsidRPr="005C7A3D">
        <w:rPr>
          <w:rFonts w:ascii="Consolas" w:hAnsi="Consolas" w:cs="Consolas"/>
          <w:color w:val="000000"/>
        </w:rPr>
        <w:br/>
      </w:r>
      <w:r w:rsidRPr="005C7A3D">
        <w:rPr>
          <w:rFonts w:ascii="Consolas" w:hAnsi="Consolas" w:cs="Consolas"/>
          <w:color w:val="000000"/>
        </w:rPr>
        <w:br/>
      </w:r>
      <w:r w:rsidRPr="005C7A3D">
        <w:rPr>
          <w:rFonts w:ascii="Consolas" w:hAnsi="Consolas" w:cs="Consolas"/>
          <w:color w:val="000000"/>
          <w:shd w:val="clear" w:color="auto" w:fill="FFFFFF"/>
        </w:rPr>
        <w:t>First Name: </w:t>
      </w:r>
      <w:r w:rsidRPr="005C7A3D">
        <w:rPr>
          <w:rFonts w:ascii="Consolas" w:hAnsi="Consolas" w:cs="Consolas"/>
          <w:color w:val="0000CD"/>
        </w:rPr>
        <w:t>&lt;</w:t>
      </w:r>
      <w:r w:rsidRPr="005C7A3D">
        <w:rPr>
          <w:rFonts w:ascii="Consolas" w:hAnsi="Consolas" w:cs="Consolas"/>
          <w:color w:val="A52A2A"/>
        </w:rPr>
        <w:t>input</w:t>
      </w:r>
      <w:r w:rsidRPr="005C7A3D">
        <w:rPr>
          <w:rFonts w:ascii="Consolas" w:hAnsi="Consolas" w:cs="Consolas"/>
          <w:color w:val="FF0000"/>
        </w:rPr>
        <w:t> type</w:t>
      </w:r>
      <w:r w:rsidRPr="005C7A3D">
        <w:rPr>
          <w:rFonts w:ascii="Consolas" w:hAnsi="Consolas" w:cs="Consolas"/>
          <w:color w:val="0000CD"/>
        </w:rPr>
        <w:t>="text"</w:t>
      </w:r>
      <w:r w:rsidRPr="005C7A3D">
        <w:rPr>
          <w:rFonts w:ascii="Consolas" w:hAnsi="Consolas" w:cs="Consolas"/>
          <w:color w:val="FF0000"/>
        </w:rPr>
        <w:t> ng-model</w:t>
      </w:r>
      <w:r w:rsidRPr="005C7A3D">
        <w:rPr>
          <w:rFonts w:ascii="Consolas" w:hAnsi="Consolas" w:cs="Consolas"/>
          <w:color w:val="0000CD"/>
        </w:rPr>
        <w:t>="firstName"&gt;&lt;</w:t>
      </w:r>
      <w:r w:rsidRPr="005C7A3D">
        <w:rPr>
          <w:rFonts w:ascii="Consolas" w:hAnsi="Consolas" w:cs="Consolas"/>
          <w:color w:val="A52A2A"/>
        </w:rPr>
        <w:t>br</w:t>
      </w:r>
      <w:r w:rsidRPr="005C7A3D">
        <w:rPr>
          <w:rFonts w:ascii="Consolas" w:hAnsi="Consolas" w:cs="Consolas"/>
          <w:color w:val="0000CD"/>
        </w:rPr>
        <w:t>&gt; //binds input with model</w:t>
      </w:r>
      <w:r w:rsidRPr="005C7A3D">
        <w:rPr>
          <w:rFonts w:ascii="Consolas" w:hAnsi="Consolas" w:cs="Consolas"/>
          <w:color w:val="000000"/>
        </w:rPr>
        <w:br/>
      </w:r>
      <w:r w:rsidRPr="005C7A3D">
        <w:rPr>
          <w:rFonts w:ascii="Consolas" w:hAnsi="Consolas" w:cs="Consolas"/>
          <w:color w:val="000000"/>
          <w:shd w:val="clear" w:color="auto" w:fill="FFFFFF"/>
        </w:rPr>
        <w:t>Last Name: </w:t>
      </w:r>
      <w:r w:rsidRPr="005C7A3D">
        <w:rPr>
          <w:rFonts w:ascii="Consolas" w:hAnsi="Consolas" w:cs="Consolas"/>
          <w:color w:val="0000CD"/>
        </w:rPr>
        <w:t>&lt;</w:t>
      </w:r>
      <w:r w:rsidRPr="005C7A3D">
        <w:rPr>
          <w:rFonts w:ascii="Consolas" w:hAnsi="Consolas" w:cs="Consolas"/>
          <w:color w:val="A52A2A"/>
        </w:rPr>
        <w:t>input</w:t>
      </w:r>
      <w:r w:rsidRPr="005C7A3D">
        <w:rPr>
          <w:rFonts w:ascii="Consolas" w:hAnsi="Consolas" w:cs="Consolas"/>
          <w:color w:val="FF0000"/>
        </w:rPr>
        <w:t> type</w:t>
      </w:r>
      <w:r w:rsidRPr="005C7A3D">
        <w:rPr>
          <w:rFonts w:ascii="Consolas" w:hAnsi="Consolas" w:cs="Consolas"/>
          <w:color w:val="0000CD"/>
        </w:rPr>
        <w:t>="text"</w:t>
      </w:r>
      <w:r w:rsidRPr="005C7A3D">
        <w:rPr>
          <w:rFonts w:ascii="Consolas" w:hAnsi="Consolas" w:cs="Consolas"/>
          <w:color w:val="FF0000"/>
        </w:rPr>
        <w:t> ng-model</w:t>
      </w:r>
      <w:r w:rsidRPr="005C7A3D">
        <w:rPr>
          <w:rFonts w:ascii="Consolas" w:hAnsi="Consolas" w:cs="Consolas"/>
          <w:color w:val="0000CD"/>
        </w:rPr>
        <w:t>="lastName"&gt;&lt;</w:t>
      </w:r>
      <w:r w:rsidRPr="005C7A3D">
        <w:rPr>
          <w:rFonts w:ascii="Consolas" w:hAnsi="Consolas" w:cs="Consolas"/>
          <w:color w:val="A52A2A"/>
        </w:rPr>
        <w:t>br</w:t>
      </w:r>
      <w:r w:rsidRPr="005C7A3D">
        <w:rPr>
          <w:rFonts w:ascii="Consolas" w:hAnsi="Consolas" w:cs="Consolas"/>
          <w:color w:val="0000CD"/>
        </w:rPr>
        <w:t>&gt; ////binds input with model</w:t>
      </w:r>
      <w:r w:rsidRPr="005C7A3D">
        <w:rPr>
          <w:rFonts w:ascii="Consolas" w:hAnsi="Consolas" w:cs="Consolas"/>
          <w:color w:val="000000"/>
        </w:rPr>
        <w:br/>
      </w:r>
      <w:r w:rsidRPr="005C7A3D">
        <w:rPr>
          <w:rFonts w:ascii="Consolas" w:hAnsi="Consolas" w:cs="Consolas"/>
          <w:color w:val="000000"/>
          <w:shd w:val="clear" w:color="auto" w:fill="FFFFFF"/>
        </w:rPr>
        <w:t>Full Name: </w:t>
      </w:r>
      <w:r w:rsidRPr="005C7A3D">
        <w:rPr>
          <w:rFonts w:ascii="Consolas" w:hAnsi="Consolas" w:cs="Consolas"/>
          <w:color w:val="FF0000"/>
        </w:rPr>
        <w:t>{{firstName + " " + lastName}}</w:t>
      </w:r>
      <w:r w:rsidRPr="005C7A3D">
        <w:rPr>
          <w:rFonts w:ascii="Consolas" w:hAnsi="Consolas" w:cs="Consolas"/>
          <w:color w:val="FF0000"/>
        </w:rPr>
        <w:tab/>
      </w:r>
      <w:r w:rsidRPr="005C7A3D">
        <w:rPr>
          <w:rFonts w:ascii="Consolas" w:hAnsi="Consolas" w:cs="Consolas"/>
          <w:color w:val="FF0000"/>
        </w:rPr>
        <w:tab/>
        <w:t>//Prints the model values</w:t>
      </w:r>
    </w:p>
    <w:p w14:paraId="1B305250" w14:textId="77777777" w:rsidR="00BF012B" w:rsidRDefault="00BF012B" w:rsidP="00BF012B">
      <w:pPr>
        <w:pBdr>
          <w:top w:val="single" w:sz="4" w:space="1" w:color="auto"/>
          <w:left w:val="single" w:sz="4" w:space="4" w:color="auto"/>
          <w:bottom w:val="single" w:sz="4" w:space="1" w:color="auto"/>
          <w:right w:val="single" w:sz="4" w:space="4" w:color="auto"/>
        </w:pBdr>
        <w:rPr>
          <w:rFonts w:ascii="Consolas" w:hAnsi="Consolas" w:cs="Consolas"/>
          <w:color w:val="0000CD"/>
        </w:rPr>
      </w:pPr>
      <w:r>
        <w:rPr>
          <w:rFonts w:ascii="Consolas" w:hAnsi="Consolas" w:cs="Consolas"/>
          <w:color w:val="0000CD"/>
        </w:rPr>
        <w:t>//same as {{expression}}</w:t>
      </w:r>
    </w:p>
    <w:p w14:paraId="27D27A9D" w14:textId="77777777" w:rsidR="00BF012B" w:rsidRDefault="00BF012B" w:rsidP="00BF012B">
      <w:pPr>
        <w:pBdr>
          <w:top w:val="single" w:sz="4" w:space="1" w:color="auto"/>
          <w:left w:val="single" w:sz="4" w:space="4" w:color="auto"/>
          <w:bottom w:val="single" w:sz="4" w:space="1" w:color="auto"/>
          <w:right w:val="single" w:sz="4" w:space="4" w:color="auto"/>
        </w:pBdr>
        <w:rPr>
          <w:rFonts w:ascii="Consolas" w:hAnsi="Consolas" w:cs="Consolas"/>
          <w:color w:val="0000CD"/>
        </w:rPr>
      </w:pPr>
      <w:r w:rsidRPr="005C7A3D">
        <w:rPr>
          <w:rFonts w:ascii="Consolas" w:hAnsi="Consolas" w:cs="Consolas"/>
          <w:color w:val="0000CD"/>
        </w:rPr>
        <w:t>&lt;</w:t>
      </w:r>
      <w:r w:rsidRPr="005C7A3D">
        <w:rPr>
          <w:rFonts w:ascii="Consolas" w:hAnsi="Consolas" w:cs="Consolas"/>
          <w:color w:val="A52A2A"/>
        </w:rPr>
        <w:t>p</w:t>
      </w:r>
      <w:r w:rsidRPr="005C7A3D">
        <w:rPr>
          <w:rFonts w:ascii="Consolas" w:hAnsi="Consolas" w:cs="Consolas"/>
          <w:color w:val="FF0000"/>
        </w:rPr>
        <w:t> ng-bind</w:t>
      </w:r>
      <w:r w:rsidRPr="005C7A3D">
        <w:rPr>
          <w:rFonts w:ascii="Consolas" w:hAnsi="Consolas" w:cs="Consolas"/>
          <w:color w:val="0000CD"/>
        </w:rPr>
        <w:t>="firstName"&gt;&lt;</w:t>
      </w:r>
      <w:r w:rsidRPr="005C7A3D">
        <w:rPr>
          <w:rFonts w:ascii="Consolas" w:hAnsi="Consolas" w:cs="Consolas"/>
          <w:color w:val="A52A2A"/>
        </w:rPr>
        <w:t>/p</w:t>
      </w:r>
      <w:r w:rsidRPr="005C7A3D">
        <w:rPr>
          <w:rFonts w:ascii="Consolas" w:hAnsi="Consolas" w:cs="Consolas"/>
          <w:color w:val="0000CD"/>
        </w:rPr>
        <w:t>&gt;</w:t>
      </w:r>
    </w:p>
    <w:p w14:paraId="50B6B1AD" w14:textId="77777777" w:rsidR="00BF012B" w:rsidRDefault="00BF012B" w:rsidP="00BF012B">
      <w:pPr>
        <w:pBdr>
          <w:top w:val="single" w:sz="4" w:space="1" w:color="auto"/>
          <w:left w:val="single" w:sz="4" w:space="4" w:color="auto"/>
          <w:bottom w:val="single" w:sz="4" w:space="1" w:color="auto"/>
          <w:right w:val="single" w:sz="4" w:space="4" w:color="auto"/>
        </w:pBdr>
        <w:rPr>
          <w:rFonts w:ascii="Consolas" w:hAnsi="Consolas" w:cs="Consolas"/>
          <w:color w:val="000000"/>
        </w:rPr>
      </w:pPr>
      <w:r w:rsidRPr="005C7A3D">
        <w:rPr>
          <w:rFonts w:ascii="Consolas" w:hAnsi="Consolas" w:cs="Consolas"/>
          <w:color w:val="0000CD"/>
        </w:rPr>
        <w:t>&lt;</w:t>
      </w:r>
      <w:r w:rsidRPr="005C7A3D">
        <w:rPr>
          <w:rFonts w:ascii="Consolas" w:hAnsi="Consolas" w:cs="Consolas"/>
          <w:color w:val="A52A2A"/>
        </w:rPr>
        <w:t>p</w:t>
      </w:r>
      <w:r w:rsidRPr="005C7A3D">
        <w:rPr>
          <w:rFonts w:ascii="Consolas" w:hAnsi="Consolas" w:cs="Consolas"/>
          <w:color w:val="FF0000"/>
        </w:rPr>
        <w:t> ng-bind</w:t>
      </w:r>
      <w:r w:rsidRPr="005C7A3D">
        <w:rPr>
          <w:rFonts w:ascii="Consolas" w:hAnsi="Consolas" w:cs="Consolas"/>
          <w:color w:val="0000CD"/>
        </w:rPr>
        <w:t>="</w:t>
      </w:r>
      <w:r w:rsidRPr="00C86045">
        <w:t xml:space="preserve"> </w:t>
      </w:r>
      <w:r w:rsidRPr="00C86045">
        <w:rPr>
          <w:rFonts w:ascii="Consolas" w:hAnsi="Consolas" w:cs="Consolas"/>
          <w:color w:val="0000CD"/>
        </w:rPr>
        <w:t xml:space="preserve">lastName </w:t>
      </w:r>
      <w:r w:rsidRPr="005C7A3D">
        <w:rPr>
          <w:rFonts w:ascii="Consolas" w:hAnsi="Consolas" w:cs="Consolas"/>
          <w:color w:val="0000CD"/>
        </w:rPr>
        <w:t>"&gt;&lt;</w:t>
      </w:r>
      <w:r w:rsidRPr="005C7A3D">
        <w:rPr>
          <w:rFonts w:ascii="Consolas" w:hAnsi="Consolas" w:cs="Consolas"/>
          <w:color w:val="A52A2A"/>
        </w:rPr>
        <w:t>/p</w:t>
      </w:r>
      <w:r w:rsidRPr="005C7A3D">
        <w:rPr>
          <w:rFonts w:ascii="Consolas" w:hAnsi="Consolas" w:cs="Consolas"/>
          <w:color w:val="0000CD"/>
        </w:rPr>
        <w:t>&gt;</w:t>
      </w:r>
      <w:r w:rsidRPr="005C7A3D">
        <w:rPr>
          <w:rFonts w:ascii="Consolas" w:hAnsi="Consolas" w:cs="Consolas"/>
          <w:color w:val="000000"/>
        </w:rPr>
        <w:br/>
      </w:r>
      <w:r w:rsidRPr="005C7A3D">
        <w:rPr>
          <w:rFonts w:ascii="Consolas" w:hAnsi="Consolas" w:cs="Consolas"/>
          <w:color w:val="000000"/>
        </w:rPr>
        <w:br/>
      </w:r>
      <w:r w:rsidRPr="005C7A3D">
        <w:rPr>
          <w:rFonts w:ascii="Consolas" w:hAnsi="Consolas" w:cs="Consolas"/>
          <w:color w:val="0000CD"/>
        </w:rPr>
        <w:t>&lt;</w:t>
      </w:r>
      <w:r w:rsidRPr="005C7A3D">
        <w:rPr>
          <w:rFonts w:ascii="Consolas" w:hAnsi="Consolas" w:cs="Consolas"/>
          <w:color w:val="A52A2A"/>
        </w:rPr>
        <w:t>/div</w:t>
      </w:r>
      <w:r w:rsidRPr="005C7A3D">
        <w:rPr>
          <w:rFonts w:ascii="Consolas" w:hAnsi="Consolas" w:cs="Consolas"/>
          <w:color w:val="0000CD"/>
        </w:rPr>
        <w:t>&gt;</w:t>
      </w:r>
      <w:r w:rsidRPr="005C7A3D">
        <w:rPr>
          <w:rFonts w:ascii="Consolas" w:hAnsi="Consolas" w:cs="Consolas"/>
          <w:color w:val="000000"/>
        </w:rPr>
        <w:br/>
      </w:r>
      <w:r w:rsidRPr="005C7A3D">
        <w:rPr>
          <w:rFonts w:ascii="Consolas" w:hAnsi="Consolas" w:cs="Consolas"/>
          <w:color w:val="000000"/>
        </w:rPr>
        <w:br/>
      </w:r>
      <w:r w:rsidRPr="005C7A3D">
        <w:rPr>
          <w:rFonts w:ascii="Consolas" w:hAnsi="Consolas" w:cs="Consolas"/>
          <w:color w:val="0000CD"/>
        </w:rPr>
        <w:t>&lt;</w:t>
      </w:r>
      <w:r w:rsidRPr="005C7A3D">
        <w:rPr>
          <w:rFonts w:ascii="Consolas" w:hAnsi="Consolas" w:cs="Consolas"/>
          <w:color w:val="A52A2A"/>
        </w:rPr>
        <w:t>script</w:t>
      </w:r>
      <w:r w:rsidRPr="005C7A3D">
        <w:rPr>
          <w:rFonts w:ascii="Consolas" w:hAnsi="Consolas" w:cs="Consolas"/>
          <w:color w:val="0000CD"/>
        </w:rPr>
        <w:t>&gt;</w:t>
      </w:r>
      <w:r w:rsidRPr="005C7A3D">
        <w:rPr>
          <w:rFonts w:ascii="Consolas" w:hAnsi="Consolas" w:cs="Consolas"/>
          <w:color w:val="000000"/>
        </w:rPr>
        <w:br/>
      </w:r>
      <w:r w:rsidRPr="005C7A3D">
        <w:rPr>
          <w:rFonts w:ascii="Consolas" w:hAnsi="Consolas" w:cs="Consolas"/>
          <w:color w:val="0000CD"/>
        </w:rPr>
        <w:t>var</w:t>
      </w:r>
      <w:r w:rsidRPr="005C7A3D">
        <w:rPr>
          <w:rFonts w:ascii="Consolas" w:hAnsi="Consolas" w:cs="Consolas"/>
          <w:color w:val="000000"/>
        </w:rPr>
        <w:t> app = angular.module(</w:t>
      </w:r>
      <w:r w:rsidRPr="005C7A3D">
        <w:rPr>
          <w:rFonts w:ascii="Consolas" w:hAnsi="Consolas" w:cs="Consolas"/>
          <w:color w:val="A52A2A"/>
        </w:rPr>
        <w:t>'</w:t>
      </w:r>
      <w:r w:rsidRPr="005C7A3D">
        <w:rPr>
          <w:rFonts w:ascii="Consolas" w:hAnsi="Consolas" w:cs="Consolas"/>
          <w:b/>
          <w:bCs/>
          <w:color w:val="A52A2A"/>
        </w:rPr>
        <w:t>myApp</w:t>
      </w:r>
      <w:r w:rsidRPr="005C7A3D">
        <w:rPr>
          <w:rFonts w:ascii="Consolas" w:hAnsi="Consolas" w:cs="Consolas"/>
          <w:color w:val="A52A2A"/>
        </w:rPr>
        <w:t>'</w:t>
      </w:r>
      <w:r w:rsidRPr="005C7A3D">
        <w:rPr>
          <w:rFonts w:ascii="Consolas" w:hAnsi="Consolas" w:cs="Consolas"/>
          <w:color w:val="000000"/>
        </w:rPr>
        <w:t>, []);</w:t>
      </w:r>
      <w:r w:rsidRPr="005C7A3D">
        <w:rPr>
          <w:rFonts w:ascii="Consolas" w:hAnsi="Consolas" w:cs="Consolas"/>
          <w:color w:val="000000"/>
        </w:rPr>
        <w:br/>
        <w:t>app.controller(</w:t>
      </w:r>
      <w:r w:rsidRPr="005C7A3D">
        <w:rPr>
          <w:rFonts w:ascii="Consolas" w:hAnsi="Consolas" w:cs="Consolas"/>
          <w:color w:val="A52A2A"/>
        </w:rPr>
        <w:t>'</w:t>
      </w:r>
      <w:r w:rsidRPr="005C7A3D">
        <w:rPr>
          <w:rFonts w:ascii="Consolas" w:hAnsi="Consolas" w:cs="Consolas"/>
          <w:b/>
          <w:bCs/>
          <w:color w:val="A52A2A"/>
        </w:rPr>
        <w:t>myCtrl</w:t>
      </w:r>
      <w:r w:rsidRPr="005C7A3D">
        <w:rPr>
          <w:rFonts w:ascii="Consolas" w:hAnsi="Consolas" w:cs="Consolas"/>
          <w:color w:val="A52A2A"/>
        </w:rPr>
        <w:t>'</w:t>
      </w:r>
      <w:r w:rsidRPr="005C7A3D">
        <w:rPr>
          <w:rFonts w:ascii="Consolas" w:hAnsi="Consolas" w:cs="Consolas"/>
          <w:color w:val="000000"/>
        </w:rPr>
        <w:t>, </w:t>
      </w:r>
      <w:r w:rsidRPr="005C7A3D">
        <w:rPr>
          <w:rFonts w:ascii="Consolas" w:hAnsi="Consolas" w:cs="Consolas"/>
          <w:color w:val="0000CD"/>
        </w:rPr>
        <w:t>function</w:t>
      </w:r>
      <w:r w:rsidRPr="005C7A3D">
        <w:rPr>
          <w:rFonts w:ascii="Consolas" w:hAnsi="Consolas" w:cs="Consolas"/>
          <w:color w:val="000000"/>
        </w:rPr>
        <w:t>($scope) {</w:t>
      </w:r>
      <w:r w:rsidRPr="005C7A3D">
        <w:rPr>
          <w:rFonts w:ascii="Consolas" w:hAnsi="Consolas" w:cs="Consolas"/>
          <w:color w:val="000000"/>
        </w:rPr>
        <w:br/>
        <w:t>    $scope.firstName= </w:t>
      </w:r>
      <w:r w:rsidRPr="005C7A3D">
        <w:rPr>
          <w:rFonts w:ascii="Consolas" w:hAnsi="Consolas" w:cs="Consolas"/>
          <w:color w:val="A52A2A"/>
        </w:rPr>
        <w:t>"John"</w:t>
      </w:r>
      <w:r w:rsidRPr="005C7A3D">
        <w:rPr>
          <w:rFonts w:ascii="Consolas" w:hAnsi="Consolas" w:cs="Consolas"/>
          <w:color w:val="000000"/>
        </w:rPr>
        <w:t>;</w:t>
      </w:r>
      <w:r w:rsidRPr="005C7A3D">
        <w:rPr>
          <w:rFonts w:ascii="Consolas" w:hAnsi="Consolas" w:cs="Consolas"/>
          <w:color w:val="000000"/>
        </w:rPr>
        <w:br/>
        <w:t>    $scope.lastName= </w:t>
      </w:r>
      <w:r w:rsidRPr="005C7A3D">
        <w:rPr>
          <w:rFonts w:ascii="Consolas" w:hAnsi="Consolas" w:cs="Consolas"/>
          <w:color w:val="A52A2A"/>
        </w:rPr>
        <w:t>"Doe"</w:t>
      </w:r>
      <w:r w:rsidRPr="005C7A3D">
        <w:rPr>
          <w:rFonts w:ascii="Consolas" w:hAnsi="Consolas" w:cs="Consolas"/>
          <w:color w:val="000000"/>
        </w:rPr>
        <w:t>;</w:t>
      </w:r>
    </w:p>
    <w:p w14:paraId="0BCB0F1F" w14:textId="77777777" w:rsidR="00BF012B" w:rsidRPr="005C7A3D" w:rsidRDefault="00BF012B" w:rsidP="00BF012B">
      <w:pPr>
        <w:pBdr>
          <w:top w:val="single" w:sz="4" w:space="1" w:color="auto"/>
          <w:left w:val="single" w:sz="4" w:space="4" w:color="auto"/>
          <w:bottom w:val="single" w:sz="4" w:space="1" w:color="auto"/>
          <w:right w:val="single" w:sz="4" w:space="4" w:color="auto"/>
        </w:pBdr>
      </w:pPr>
      <w:r>
        <w:rPr>
          <w:rFonts w:ascii="Consolas" w:hAnsi="Consolas"/>
          <w:b/>
          <w:color w:val="000000"/>
        </w:rPr>
        <w:t xml:space="preserve">    </w:t>
      </w:r>
      <w:r w:rsidRPr="00744770">
        <w:rPr>
          <w:rFonts w:ascii="Consolas" w:hAnsi="Consolas"/>
          <w:b/>
          <w:color w:val="000000"/>
        </w:rPr>
        <w:t>$scope.fullName = </w:t>
      </w:r>
      <w:r w:rsidRPr="00744770">
        <w:rPr>
          <w:rFonts w:ascii="Consolas" w:hAnsi="Consolas"/>
          <w:b/>
          <w:color w:val="0000CD"/>
        </w:rPr>
        <w:t>function</w:t>
      </w:r>
      <w:r w:rsidRPr="00744770">
        <w:rPr>
          <w:rFonts w:ascii="Consolas" w:hAnsi="Consolas"/>
          <w:b/>
          <w:color w:val="000000"/>
        </w:rPr>
        <w:t>()</w:t>
      </w:r>
      <w:r w:rsidRPr="00744770">
        <w:rPr>
          <w:rFonts w:ascii="Consolas" w:hAnsi="Consolas"/>
          <w:color w:val="000000"/>
        </w:rPr>
        <w:t xml:space="preserve"> {</w:t>
      </w:r>
      <w:r w:rsidRPr="00744770">
        <w:rPr>
          <w:rFonts w:ascii="Consolas" w:hAnsi="Consolas"/>
          <w:color w:val="000000"/>
        </w:rPr>
        <w:br/>
        <w:t>   </w:t>
      </w:r>
      <w:r>
        <w:rPr>
          <w:rFonts w:ascii="Consolas" w:hAnsi="Consolas"/>
          <w:color w:val="000000"/>
        </w:rPr>
        <w:t xml:space="preserve">  </w:t>
      </w:r>
      <w:r w:rsidRPr="00744770">
        <w:rPr>
          <w:rFonts w:ascii="Consolas" w:hAnsi="Consolas"/>
          <w:color w:val="000000"/>
        </w:rPr>
        <w:t> </w:t>
      </w:r>
      <w:r w:rsidRPr="00744770">
        <w:rPr>
          <w:rFonts w:ascii="Consolas" w:hAnsi="Consolas"/>
          <w:color w:val="0000CD"/>
        </w:rPr>
        <w:t>return</w:t>
      </w:r>
      <w:r w:rsidRPr="00744770">
        <w:rPr>
          <w:rFonts w:ascii="Consolas" w:hAnsi="Consolas"/>
          <w:color w:val="000000"/>
        </w:rPr>
        <w:t> $scope.firstName + </w:t>
      </w:r>
      <w:r w:rsidRPr="00744770">
        <w:rPr>
          <w:rFonts w:ascii="Consolas" w:hAnsi="Consolas"/>
          <w:color w:val="A52A2A"/>
        </w:rPr>
        <w:t>" "</w:t>
      </w:r>
      <w:r w:rsidRPr="00744770">
        <w:rPr>
          <w:rFonts w:ascii="Consolas" w:hAnsi="Consolas"/>
          <w:color w:val="000000"/>
        </w:rPr>
        <w:t> + $scope.lastName;</w:t>
      </w:r>
      <w:r w:rsidRPr="00744770">
        <w:rPr>
          <w:rFonts w:ascii="Consolas" w:hAnsi="Consolas"/>
          <w:color w:val="000000"/>
        </w:rPr>
        <w:br/>
        <w:t>  };</w:t>
      </w:r>
      <w:r w:rsidRPr="005C7A3D">
        <w:rPr>
          <w:rFonts w:ascii="Consolas" w:hAnsi="Consolas" w:cs="Consolas"/>
          <w:color w:val="000000"/>
        </w:rPr>
        <w:br/>
        <w:t>});</w:t>
      </w:r>
      <w:r w:rsidRPr="005C7A3D">
        <w:rPr>
          <w:rFonts w:ascii="Consolas" w:hAnsi="Consolas" w:cs="Consolas"/>
          <w:color w:val="000000"/>
        </w:rPr>
        <w:br/>
      </w:r>
      <w:r w:rsidRPr="005C7A3D">
        <w:rPr>
          <w:rFonts w:ascii="Consolas" w:hAnsi="Consolas" w:cs="Consolas"/>
          <w:color w:val="0000CD"/>
        </w:rPr>
        <w:t>&lt;</w:t>
      </w:r>
      <w:r w:rsidRPr="005C7A3D">
        <w:rPr>
          <w:rFonts w:ascii="Consolas" w:hAnsi="Consolas" w:cs="Consolas"/>
          <w:color w:val="A52A2A"/>
        </w:rPr>
        <w:t>/script</w:t>
      </w:r>
      <w:r w:rsidRPr="005C7A3D">
        <w:rPr>
          <w:rFonts w:ascii="Consolas" w:hAnsi="Consolas" w:cs="Consolas"/>
          <w:color w:val="0000CD"/>
        </w:rPr>
        <w:t>&gt;</w:t>
      </w:r>
    </w:p>
    <w:p w14:paraId="080FC081" w14:textId="77777777" w:rsidR="00BF012B" w:rsidRDefault="00BF012B" w:rsidP="00BF012B">
      <w:pPr>
        <w:pStyle w:val="Howitworks"/>
      </w:pPr>
      <w:r>
        <w:t>Internal Working</w:t>
      </w:r>
    </w:p>
    <w:p w14:paraId="5F58B6BB" w14:textId="77777777" w:rsidR="00BF012B" w:rsidRDefault="00BF012B" w:rsidP="00151D89">
      <w:pPr>
        <w:pStyle w:val="ListParagraph"/>
        <w:numPr>
          <w:ilvl w:val="0"/>
          <w:numId w:val="77"/>
        </w:numPr>
        <w:spacing w:before="160" w:after="0" w:line="259" w:lineRule="auto"/>
      </w:pPr>
      <w:r>
        <w:t xml:space="preserve">The </w:t>
      </w:r>
      <w:r w:rsidRPr="00C9198A">
        <w:rPr>
          <w:b/>
        </w:rPr>
        <w:t>AngularJS JavaScript</w:t>
      </w:r>
      <w:r>
        <w:t xml:space="preserve"> file is loaded, and the Angular global object </w:t>
      </w:r>
      <w:r w:rsidRPr="00C9198A">
        <w:rPr>
          <w:rStyle w:val="HTMLCode"/>
          <w:rFonts w:eastAsiaTheme="minorEastAsia" w:cs="Consolas"/>
          <w:color w:val="DC143C"/>
          <w:sz w:val="25"/>
          <w:szCs w:val="25"/>
          <w:shd w:val="clear" w:color="auto" w:fill="F1F1F1"/>
        </w:rPr>
        <w:t>$scope</w:t>
      </w:r>
      <w:r w:rsidRPr="00C9198A">
        <w:rPr>
          <w:shd w:val="clear" w:color="auto" w:fill="FFFFFF"/>
        </w:rPr>
        <w:t> </w:t>
      </w:r>
      <w:r>
        <w:t xml:space="preserve"> is created. The JavaScript file that registers the controller functions is executed.</w:t>
      </w:r>
    </w:p>
    <w:p w14:paraId="696701AB" w14:textId="77777777" w:rsidR="00BF012B" w:rsidRDefault="00BF012B" w:rsidP="00BF012B">
      <w:pPr>
        <w:pStyle w:val="ListParagraph"/>
      </w:pPr>
    </w:p>
    <w:p w14:paraId="2FB7DFE1" w14:textId="77777777" w:rsidR="00BF012B" w:rsidRPr="00C9198A" w:rsidRDefault="00BF012B" w:rsidP="00151D89">
      <w:pPr>
        <w:pStyle w:val="ListParagraph"/>
        <w:numPr>
          <w:ilvl w:val="0"/>
          <w:numId w:val="77"/>
        </w:numPr>
        <w:spacing w:before="160" w:after="0" w:line="259" w:lineRule="auto"/>
        <w:rPr>
          <w:b/>
        </w:rPr>
      </w:pPr>
      <w:r>
        <w:t xml:space="preserve">AngularJS scans the HTML to look for </w:t>
      </w:r>
      <w:r w:rsidRPr="00C9198A">
        <w:rPr>
          <w:b/>
        </w:rPr>
        <w:t>AngularJS apps and views</w:t>
      </w:r>
      <w:r>
        <w:t xml:space="preserve"> and finds </w:t>
      </w:r>
      <w:r w:rsidRPr="00C9198A">
        <w:rPr>
          <w:b/>
        </w:rPr>
        <w:t>a controller function corresponding to the view.</w:t>
      </w:r>
    </w:p>
    <w:p w14:paraId="3C147DA6" w14:textId="77777777" w:rsidR="00BF012B" w:rsidRPr="00C9198A" w:rsidRDefault="00BF012B" w:rsidP="00BF012B">
      <w:pPr>
        <w:pStyle w:val="ListParagraph"/>
        <w:rPr>
          <w:b/>
        </w:rPr>
      </w:pPr>
    </w:p>
    <w:p w14:paraId="79252B02" w14:textId="77777777" w:rsidR="00BF012B" w:rsidRDefault="00BF012B" w:rsidP="00151D89">
      <w:pPr>
        <w:pStyle w:val="ListParagraph"/>
        <w:numPr>
          <w:ilvl w:val="0"/>
          <w:numId w:val="77"/>
        </w:numPr>
        <w:spacing w:before="160" w:after="0" w:line="259" w:lineRule="auto"/>
      </w:pPr>
      <w:r>
        <w:t xml:space="preserve">AngularJS </w:t>
      </w:r>
      <w:r w:rsidRPr="00C9198A">
        <w:rPr>
          <w:b/>
        </w:rPr>
        <w:t>executes the controller functions</w:t>
      </w:r>
      <w:r>
        <w:t xml:space="preserve"> </w:t>
      </w:r>
      <w:r w:rsidRPr="00C9198A">
        <w:rPr>
          <w:b/>
        </w:rPr>
        <w:t>and updates the views</w:t>
      </w:r>
      <w:r>
        <w:t xml:space="preserve"> with data from the model populated by the controller.</w:t>
      </w:r>
    </w:p>
    <w:p w14:paraId="21EFE689" w14:textId="77777777" w:rsidR="00BF012B" w:rsidRDefault="00BF012B" w:rsidP="00BF012B">
      <w:pPr>
        <w:pStyle w:val="ListParagraph"/>
      </w:pPr>
    </w:p>
    <w:p w14:paraId="0B6BE486" w14:textId="77777777" w:rsidR="00BF012B" w:rsidRDefault="00BF012B" w:rsidP="00151D89">
      <w:pPr>
        <w:pStyle w:val="ListParagraph"/>
        <w:numPr>
          <w:ilvl w:val="0"/>
          <w:numId w:val="77"/>
        </w:numPr>
        <w:spacing w:before="160" w:after="0" w:line="259" w:lineRule="auto"/>
      </w:pPr>
      <w:r>
        <w:t>AngularJS listens for browser events, such as button clicked, mouse moved, input field being changed, and so on. If any of these events happen, then AngularJS will update the view accordingly</w:t>
      </w:r>
    </w:p>
    <w:p w14:paraId="452A987C" w14:textId="77777777" w:rsidR="00BF012B" w:rsidRDefault="00BF012B" w:rsidP="00BF012B"/>
    <w:p w14:paraId="0E28A28B" w14:textId="77777777" w:rsidR="00BF012B" w:rsidRDefault="00BF012B" w:rsidP="00BF012B"/>
    <w:p w14:paraId="47F06BA3" w14:textId="77777777" w:rsidR="00BF012B" w:rsidRDefault="00BF012B" w:rsidP="00BF012B">
      <w:pPr>
        <w:pStyle w:val="Howitworks"/>
      </w:pPr>
      <w:r>
        <w:t>More</w:t>
      </w:r>
    </w:p>
    <w:p w14:paraId="6D5E2E72" w14:textId="77777777" w:rsidR="00BF012B" w:rsidRDefault="00BF012B" w:rsidP="00BF012B">
      <w:r w:rsidRPr="00EC3D1E">
        <w:t>displays only the names containing the letter "i".</w:t>
      </w:r>
    </w:p>
    <w:p w14:paraId="5128AA46" w14:textId="77777777" w:rsidR="00BF012B" w:rsidRDefault="00BF012B" w:rsidP="00BF012B">
      <w:pPr>
        <w:pStyle w:val="1Output"/>
      </w:pPr>
      <w:r>
        <w:t>&lt;</w:t>
      </w:r>
      <w:r>
        <w:rPr>
          <w:color w:val="A52A2A"/>
        </w:rPr>
        <w:t>li</w:t>
      </w:r>
      <w:r>
        <w:rPr>
          <w:color w:val="FF0000"/>
        </w:rPr>
        <w:t> ng-repeat</w:t>
      </w:r>
      <w:r>
        <w:t>="x in names | filter : 'i'"&gt;</w:t>
      </w:r>
      <w:r>
        <w:rPr>
          <w:color w:val="000000"/>
        </w:rPr>
        <w:br/>
      </w:r>
      <w:r>
        <w:rPr>
          <w:color w:val="000000"/>
          <w:shd w:val="clear" w:color="auto" w:fill="FFFFFF"/>
        </w:rPr>
        <w:t>    </w:t>
      </w:r>
      <w:r>
        <w:rPr>
          <w:color w:val="FF0000"/>
        </w:rPr>
        <w:t>{{ x }}</w:t>
      </w:r>
      <w:r>
        <w:rPr>
          <w:color w:val="000000"/>
        </w:rPr>
        <w:br/>
      </w:r>
      <w:r>
        <w:rPr>
          <w:color w:val="000000"/>
          <w:shd w:val="clear" w:color="auto" w:fill="FFFFFF"/>
        </w:rPr>
        <w:t>  </w:t>
      </w:r>
      <w:r>
        <w:t>&lt;</w:t>
      </w:r>
      <w:r>
        <w:rPr>
          <w:color w:val="A52A2A"/>
        </w:rPr>
        <w:t>/li</w:t>
      </w:r>
      <w:r>
        <w:t>&gt;</w:t>
      </w:r>
    </w:p>
    <w:p w14:paraId="201917C6" w14:textId="77777777" w:rsidR="00BF012B" w:rsidRDefault="00BF012B" w:rsidP="00BF012B">
      <w:pPr>
        <w:pStyle w:val="1Output"/>
      </w:pPr>
    </w:p>
    <w:p w14:paraId="7DB1C052" w14:textId="77777777" w:rsidR="00BF012B" w:rsidRDefault="00BF012B" w:rsidP="00BF012B">
      <w:pPr>
        <w:pStyle w:val="1Output"/>
      </w:pPr>
      <w:r>
        <w:rPr>
          <w:color w:val="0000CD"/>
        </w:rPr>
        <w:t>&lt;</w:t>
      </w:r>
      <w:r>
        <w:rPr>
          <w:color w:val="A52A2A"/>
        </w:rPr>
        <w:t>li</w:t>
      </w:r>
      <w:r>
        <w:rPr>
          <w:color w:val="FF0000"/>
        </w:rPr>
        <w:t> ng-repeat</w:t>
      </w:r>
      <w:r>
        <w:rPr>
          <w:color w:val="0000CD"/>
        </w:rPr>
        <w:t>="x in names | orderBy:'country'"&gt;</w:t>
      </w:r>
      <w:r>
        <w:rPr>
          <w:color w:val="000000"/>
        </w:rPr>
        <w:br/>
      </w:r>
      <w:r>
        <w:rPr>
          <w:color w:val="000000"/>
          <w:shd w:val="clear" w:color="auto" w:fill="FFFFFF"/>
        </w:rPr>
        <w:t>    </w:t>
      </w:r>
      <w:r>
        <w:rPr>
          <w:color w:val="FF0000"/>
        </w:rPr>
        <w:t>{{ x.name + ', ' + x.country }}</w:t>
      </w:r>
      <w:r>
        <w:rPr>
          <w:color w:val="000000"/>
        </w:rPr>
        <w:br/>
      </w:r>
      <w:r>
        <w:rPr>
          <w:color w:val="000000"/>
          <w:shd w:val="clear" w:color="auto" w:fill="FFFFFF"/>
        </w:rPr>
        <w:t>  </w:t>
      </w:r>
      <w:r>
        <w:rPr>
          <w:color w:val="0000CD"/>
        </w:rPr>
        <w:t>&lt;</w:t>
      </w:r>
      <w:r>
        <w:rPr>
          <w:color w:val="A52A2A"/>
        </w:rPr>
        <w:t>/li</w:t>
      </w:r>
      <w:r>
        <w:rPr>
          <w:color w:val="0000CD"/>
        </w:rPr>
        <w:t>&gt;</w:t>
      </w:r>
      <w:r>
        <w:rPr>
          <w:color w:val="000000"/>
        </w:rPr>
        <w:br/>
      </w:r>
    </w:p>
    <w:p w14:paraId="272C0F3D" w14:textId="77777777" w:rsidR="00BF012B" w:rsidRDefault="00BF012B" w:rsidP="00BF012B"/>
    <w:p w14:paraId="60515DF7" w14:textId="77777777" w:rsidR="00BF012B" w:rsidRPr="008E113B" w:rsidRDefault="00BF012B" w:rsidP="00BF012B">
      <w:pPr>
        <w:pStyle w:val="Howitworks"/>
      </w:pPr>
      <w:r w:rsidRPr="008E113B">
        <w:t>AngularJS Services</w:t>
      </w:r>
    </w:p>
    <w:p w14:paraId="2C8EBF86" w14:textId="77777777" w:rsidR="00BF012B" w:rsidRPr="008E113B" w:rsidRDefault="00BF012B" w:rsidP="00151D89">
      <w:pPr>
        <w:pStyle w:val="ListParagraph"/>
        <w:numPr>
          <w:ilvl w:val="0"/>
          <w:numId w:val="78"/>
        </w:numPr>
      </w:pPr>
      <w:r w:rsidRPr="008E113B">
        <w:t xml:space="preserve">In AngularJS, a service is a </w:t>
      </w:r>
      <w:r w:rsidRPr="008E113B">
        <w:rPr>
          <w:b/>
          <w:color w:val="FF0000"/>
        </w:rPr>
        <w:t>function, or object</w:t>
      </w:r>
      <w:r w:rsidRPr="008E113B">
        <w:t>, that is available for</w:t>
      </w:r>
      <w:r>
        <w:t xml:space="preserve"> </w:t>
      </w:r>
      <w:r w:rsidRPr="008E113B">
        <w:t>your AngularJS application.</w:t>
      </w:r>
    </w:p>
    <w:p w14:paraId="7B5635A4" w14:textId="77777777" w:rsidR="00BF012B" w:rsidRPr="008E113B" w:rsidRDefault="00BF012B" w:rsidP="00151D89">
      <w:pPr>
        <w:pStyle w:val="ListParagraph"/>
        <w:numPr>
          <w:ilvl w:val="0"/>
          <w:numId w:val="78"/>
        </w:numPr>
      </w:pPr>
      <w:r w:rsidRPr="008E113B">
        <w:t>AngularJS has about 30 built-in services.</w:t>
      </w:r>
      <w:r w:rsidRPr="008E113B">
        <w:rPr>
          <w:rFonts w:ascii="Verdana" w:hAnsi="Verdana"/>
          <w:color w:val="000000"/>
          <w:sz w:val="23"/>
          <w:szCs w:val="23"/>
          <w:shd w:val="clear" w:color="auto" w:fill="FFFFFF"/>
        </w:rPr>
        <w:t xml:space="preserve"> </w:t>
      </w:r>
      <w:r w:rsidRPr="008E113B">
        <w:t>One of them is the </w:t>
      </w:r>
      <w:r>
        <w:rPr>
          <w:rFonts w:ascii="Consolas" w:hAnsi="Consolas"/>
          <w:color w:val="DC143C"/>
          <w:sz w:val="25"/>
          <w:szCs w:val="25"/>
          <w:shd w:val="clear" w:color="auto" w:fill="F1F1F1"/>
        </w:rPr>
        <w:t>$location</w:t>
      </w:r>
      <w:r w:rsidRPr="008E113B">
        <w:t xml:space="preserve"> service.</w:t>
      </w:r>
    </w:p>
    <w:p w14:paraId="3554DD19" w14:textId="77777777" w:rsidR="00BF012B" w:rsidRDefault="00BF012B" w:rsidP="00BF012B">
      <w:pPr>
        <w:rPr>
          <w:rFonts w:ascii="Consolas" w:hAnsi="Consolas"/>
          <w:color w:val="DC143C"/>
          <w:sz w:val="25"/>
          <w:szCs w:val="25"/>
          <w:shd w:val="clear" w:color="auto" w:fill="F1F1F1"/>
        </w:rPr>
      </w:pPr>
      <w:r>
        <w:rPr>
          <w:rFonts w:ascii="Consolas" w:hAnsi="Consolas"/>
          <w:color w:val="DC143C"/>
          <w:sz w:val="25"/>
          <w:szCs w:val="25"/>
          <w:shd w:val="clear" w:color="auto" w:fill="F1F1F1"/>
        </w:rPr>
        <w:t>1.$location</w:t>
      </w:r>
    </w:p>
    <w:p w14:paraId="13B2E020" w14:textId="77777777" w:rsidR="00BF012B" w:rsidRDefault="00BF012B" w:rsidP="00BF012B">
      <w:r w:rsidRPr="008E113B">
        <w:t>return</w:t>
      </w:r>
      <w:r>
        <w:t>s</w:t>
      </w:r>
      <w:r w:rsidRPr="008E113B">
        <w:t xml:space="preserve"> information about the location of the current web page:</w:t>
      </w:r>
    </w:p>
    <w:p w14:paraId="504CEF82" w14:textId="77777777" w:rsidR="00BF012B" w:rsidRDefault="00BF012B" w:rsidP="00BF012B">
      <w:pPr>
        <w:pBdr>
          <w:top w:val="single" w:sz="4" w:space="1" w:color="auto"/>
          <w:left w:val="single" w:sz="4" w:space="4" w:color="auto"/>
          <w:bottom w:val="single" w:sz="4" w:space="1" w:color="auto"/>
          <w:right w:val="single" w:sz="4" w:space="4" w:color="auto"/>
        </w:pBdr>
        <w:rPr>
          <w:rFonts w:ascii="Consolas" w:hAnsi="Consolas"/>
          <w:color w:val="000000"/>
          <w:shd w:val="clear" w:color="auto" w:fill="FFFFFF"/>
        </w:rPr>
      </w:pPr>
      <w:r>
        <w:rPr>
          <w:rFonts w:ascii="Consolas" w:hAnsi="Consolas"/>
          <w:color w:val="0000CD"/>
          <w:shd w:val="clear" w:color="auto" w:fill="FFFFFF"/>
        </w:rPr>
        <w:t>var</w:t>
      </w:r>
      <w:r>
        <w:rPr>
          <w:rFonts w:ascii="Consolas" w:hAnsi="Consolas"/>
          <w:color w:val="000000"/>
          <w:shd w:val="clear" w:color="auto" w:fill="FFFFFF"/>
        </w:rPr>
        <w:t> app = angular.module(</w:t>
      </w:r>
      <w:r>
        <w:rPr>
          <w:rFonts w:ascii="Consolas" w:hAnsi="Consolas"/>
          <w:color w:val="A52A2A"/>
          <w:shd w:val="clear" w:color="auto" w:fill="FFFFFF"/>
        </w:rPr>
        <w:t>'myApp'</w:t>
      </w:r>
      <w:r>
        <w:rPr>
          <w:rFonts w:ascii="Consolas" w:hAnsi="Consolas"/>
          <w:color w:val="000000"/>
          <w:shd w:val="clear" w:color="auto" w:fill="FFFFFF"/>
        </w:rPr>
        <w:t>, []);</w:t>
      </w:r>
      <w:r>
        <w:rPr>
          <w:rFonts w:ascii="Consolas" w:hAnsi="Consolas"/>
          <w:color w:val="000000"/>
        </w:rPr>
        <w:br/>
      </w:r>
      <w:r>
        <w:rPr>
          <w:rFonts w:ascii="Consolas" w:hAnsi="Consolas"/>
          <w:color w:val="000000"/>
          <w:shd w:val="clear" w:color="auto" w:fill="FFFFFF"/>
        </w:rPr>
        <w:t>app.controller(</w:t>
      </w:r>
      <w:r>
        <w:rPr>
          <w:rFonts w:ascii="Consolas" w:hAnsi="Consolas"/>
          <w:color w:val="A52A2A"/>
          <w:shd w:val="clear" w:color="auto" w:fill="FFFFFF"/>
        </w:rPr>
        <w:t>'customersCtrl'</w:t>
      </w:r>
      <w:r>
        <w:rPr>
          <w:rFonts w:ascii="Consolas" w:hAnsi="Consolas"/>
          <w:color w:val="000000"/>
          <w:shd w:val="clear" w:color="auto" w:fill="FFFFFF"/>
        </w:rPr>
        <w:t>, </w:t>
      </w:r>
      <w:r>
        <w:rPr>
          <w:rFonts w:ascii="Consolas" w:hAnsi="Consolas"/>
          <w:color w:val="0000CD"/>
          <w:shd w:val="clear" w:color="auto" w:fill="FFFFFF"/>
        </w:rPr>
        <w:t>function</w:t>
      </w:r>
      <w:r>
        <w:rPr>
          <w:rFonts w:ascii="Consolas" w:hAnsi="Consolas"/>
          <w:color w:val="000000"/>
          <w:shd w:val="clear" w:color="auto" w:fill="FFFFFF"/>
        </w:rPr>
        <w:t>($scope, $location) {</w:t>
      </w:r>
      <w:r>
        <w:rPr>
          <w:rFonts w:ascii="Consolas" w:hAnsi="Consolas"/>
          <w:color w:val="000000"/>
        </w:rPr>
        <w:br/>
      </w:r>
      <w:r>
        <w:rPr>
          <w:rFonts w:ascii="Consolas" w:hAnsi="Consolas"/>
          <w:color w:val="000000"/>
          <w:shd w:val="clear" w:color="auto" w:fill="FFFFFF"/>
        </w:rPr>
        <w:t>    $scope.myUrl = $location.absUrl();</w:t>
      </w:r>
      <w:r>
        <w:rPr>
          <w:rFonts w:ascii="Consolas" w:hAnsi="Consolas"/>
          <w:color w:val="000000"/>
        </w:rPr>
        <w:br/>
      </w:r>
      <w:r>
        <w:rPr>
          <w:rFonts w:ascii="Consolas" w:hAnsi="Consolas"/>
          <w:color w:val="000000"/>
          <w:shd w:val="clear" w:color="auto" w:fill="FFFFFF"/>
        </w:rPr>
        <w:t>});</w:t>
      </w:r>
    </w:p>
    <w:p w14:paraId="328D3DCC" w14:textId="77777777" w:rsidR="00BF012B" w:rsidRDefault="00BF012B" w:rsidP="00BF012B">
      <w:pPr>
        <w:pBdr>
          <w:top w:val="single" w:sz="4" w:space="1" w:color="auto"/>
          <w:left w:val="single" w:sz="4" w:space="4" w:color="auto"/>
          <w:bottom w:val="single" w:sz="4" w:space="1" w:color="auto"/>
          <w:right w:val="single" w:sz="4" w:space="4" w:color="auto"/>
        </w:pBdr>
      </w:pPr>
      <w:r>
        <w:rPr>
          <w:rFonts w:ascii="Consolas" w:hAnsi="Consolas"/>
          <w:color w:val="000000"/>
          <w:shd w:val="clear" w:color="auto" w:fill="FFFFFF"/>
        </w:rPr>
        <w:t xml:space="preserve">{{myUrl}} //prints </w:t>
      </w:r>
      <w:r w:rsidRPr="007B0EF0">
        <w:rPr>
          <w:rFonts w:ascii="Consolas" w:hAnsi="Consolas"/>
          <w:color w:val="000000"/>
          <w:shd w:val="clear" w:color="auto" w:fill="FFFFFF"/>
        </w:rPr>
        <w:t>https://www.w3schools.com/angular/tryit.asp?filename=try_ng_services</w:t>
      </w:r>
    </w:p>
    <w:p w14:paraId="6F888057" w14:textId="77777777" w:rsidR="00BF012B" w:rsidRDefault="00BF012B" w:rsidP="00BF012B"/>
    <w:p w14:paraId="62B08383" w14:textId="77777777" w:rsidR="00BF012B" w:rsidRDefault="00BF012B" w:rsidP="00BF012B">
      <w:pPr>
        <w:rPr>
          <w:rFonts w:ascii="Verdana" w:hAnsi="Verdana"/>
          <w:color w:val="000000"/>
          <w:sz w:val="23"/>
          <w:szCs w:val="23"/>
          <w:shd w:val="clear" w:color="auto" w:fill="FFFFFF"/>
        </w:rPr>
      </w:pPr>
      <w:r>
        <w:rPr>
          <w:rStyle w:val="HTMLCode"/>
          <w:rFonts w:eastAsiaTheme="minorEastAsia"/>
          <w:color w:val="DC143C"/>
          <w:sz w:val="25"/>
          <w:szCs w:val="25"/>
          <w:shd w:val="clear" w:color="auto" w:fill="F1F1F1"/>
        </w:rPr>
        <w:t>$2.$http</w:t>
      </w:r>
      <w:r>
        <w:rPr>
          <w:rFonts w:ascii="Verdana" w:hAnsi="Verdana"/>
          <w:color w:val="000000"/>
          <w:sz w:val="23"/>
          <w:szCs w:val="23"/>
          <w:shd w:val="clear" w:color="auto" w:fill="FFFFFF"/>
        </w:rPr>
        <w:t> </w:t>
      </w:r>
    </w:p>
    <w:p w14:paraId="28B226D0" w14:textId="77777777" w:rsidR="00BF012B" w:rsidRDefault="00BF012B" w:rsidP="00BF012B">
      <w:r w:rsidRPr="00A97AD0">
        <w:rPr>
          <w:b/>
          <w:bCs/>
          <w:shd w:val="clear" w:color="auto" w:fill="FFFFFF"/>
        </w:rPr>
        <w:t>$http</w:t>
      </w:r>
      <w:r w:rsidRPr="00A97AD0">
        <w:rPr>
          <w:shd w:val="clear" w:color="auto" w:fill="FFFFFF"/>
        </w:rPr>
        <w:t xml:space="preserve"> is an AngularJS service for reading data from remote servers. </w:t>
      </w:r>
      <w:r>
        <w:rPr>
          <w:shd w:val="clear" w:color="auto" w:fill="FFFFFF"/>
        </w:rPr>
        <w:t>The AngularJS </w:t>
      </w:r>
      <w:r>
        <w:rPr>
          <w:rStyle w:val="HTMLCode"/>
          <w:rFonts w:eastAsiaTheme="minorEastAsia"/>
          <w:color w:val="DC143C"/>
          <w:sz w:val="25"/>
          <w:szCs w:val="25"/>
          <w:shd w:val="clear" w:color="auto" w:fill="F1F1F1"/>
        </w:rPr>
        <w:t>$http</w:t>
      </w:r>
      <w:r>
        <w:rPr>
          <w:shd w:val="clear" w:color="auto" w:fill="FFFFFF"/>
        </w:rPr>
        <w:t> service makes a request to the server, and returns a response.</w:t>
      </w:r>
    </w:p>
    <w:p w14:paraId="5587B475" w14:textId="77777777" w:rsidR="00BF012B" w:rsidRDefault="00BF012B" w:rsidP="00BF012B">
      <w:pPr>
        <w:pBdr>
          <w:top w:val="single" w:sz="4" w:space="1" w:color="auto"/>
          <w:left w:val="single" w:sz="4" w:space="4" w:color="auto"/>
          <w:bottom w:val="single" w:sz="4" w:space="1" w:color="auto"/>
          <w:right w:val="single" w:sz="4" w:space="4" w:color="auto"/>
        </w:pBdr>
      </w:pPr>
      <w:r>
        <w:rPr>
          <w:rFonts w:ascii="Consolas" w:hAnsi="Consolas"/>
          <w:color w:val="0000CD"/>
          <w:shd w:val="clear" w:color="auto" w:fill="FFFFFF"/>
        </w:rPr>
        <w:t>var</w:t>
      </w:r>
      <w:r>
        <w:rPr>
          <w:rFonts w:ascii="Consolas" w:hAnsi="Consolas"/>
          <w:color w:val="000000"/>
          <w:shd w:val="clear" w:color="auto" w:fill="FFFFFF"/>
        </w:rPr>
        <w:t> app = angular.module(</w:t>
      </w:r>
      <w:r>
        <w:rPr>
          <w:rFonts w:ascii="Consolas" w:hAnsi="Consolas"/>
          <w:color w:val="A52A2A"/>
          <w:shd w:val="clear" w:color="auto" w:fill="FFFFFF"/>
        </w:rPr>
        <w:t>'myApp'</w:t>
      </w:r>
      <w:r>
        <w:rPr>
          <w:rFonts w:ascii="Consolas" w:hAnsi="Consolas"/>
          <w:color w:val="000000"/>
          <w:shd w:val="clear" w:color="auto" w:fill="FFFFFF"/>
        </w:rPr>
        <w:t>, []);</w:t>
      </w:r>
      <w:r>
        <w:rPr>
          <w:rFonts w:ascii="Consolas" w:hAnsi="Consolas"/>
          <w:color w:val="000000"/>
        </w:rPr>
        <w:br/>
      </w:r>
      <w:r>
        <w:rPr>
          <w:rFonts w:ascii="Consolas" w:hAnsi="Consolas"/>
          <w:color w:val="000000"/>
          <w:shd w:val="clear" w:color="auto" w:fill="FFFFFF"/>
        </w:rPr>
        <w:t>app.controller(</w:t>
      </w:r>
      <w:r>
        <w:rPr>
          <w:rFonts w:ascii="Consolas" w:hAnsi="Consolas"/>
          <w:color w:val="A52A2A"/>
          <w:shd w:val="clear" w:color="auto" w:fill="FFFFFF"/>
        </w:rPr>
        <w:t>'myCtrl'</w:t>
      </w:r>
      <w:r>
        <w:rPr>
          <w:rFonts w:ascii="Consolas" w:hAnsi="Consolas"/>
          <w:color w:val="000000"/>
          <w:shd w:val="clear" w:color="auto" w:fill="FFFFFF"/>
        </w:rPr>
        <w:t>, </w:t>
      </w:r>
      <w:r>
        <w:rPr>
          <w:rFonts w:ascii="Consolas" w:hAnsi="Consolas"/>
          <w:color w:val="0000CD"/>
          <w:shd w:val="clear" w:color="auto" w:fill="FFFFFF"/>
        </w:rPr>
        <w:t>function</w:t>
      </w:r>
      <w:r>
        <w:rPr>
          <w:rFonts w:ascii="Consolas" w:hAnsi="Consolas"/>
          <w:color w:val="000000"/>
          <w:shd w:val="clear" w:color="auto" w:fill="FFFFFF"/>
        </w:rPr>
        <w:t>($scope, $http) {</w:t>
      </w:r>
      <w:r>
        <w:rPr>
          <w:rFonts w:ascii="Consolas" w:hAnsi="Consolas"/>
          <w:color w:val="000000"/>
        </w:rPr>
        <w:br/>
      </w:r>
      <w:r>
        <w:rPr>
          <w:rFonts w:ascii="Consolas" w:hAnsi="Consolas"/>
          <w:color w:val="000000"/>
          <w:shd w:val="clear" w:color="auto" w:fill="FFFFFF"/>
        </w:rPr>
        <w:t>  $http.get(</w:t>
      </w:r>
      <w:r>
        <w:rPr>
          <w:rFonts w:ascii="Consolas" w:hAnsi="Consolas"/>
          <w:color w:val="A52A2A"/>
          <w:shd w:val="clear" w:color="auto" w:fill="FFFFFF"/>
        </w:rPr>
        <w:t>"welcome.htm"</w:t>
      </w:r>
      <w:r>
        <w:rPr>
          <w:rFonts w:ascii="Consolas" w:hAnsi="Consolas"/>
          <w:color w:val="000000"/>
          <w:shd w:val="clear" w:color="auto" w:fill="FFFFFF"/>
        </w:rPr>
        <w:t>).then(</w:t>
      </w:r>
      <w:r>
        <w:rPr>
          <w:rFonts w:ascii="Consolas" w:hAnsi="Consolas"/>
          <w:color w:val="0000CD"/>
          <w:shd w:val="clear" w:color="auto" w:fill="FFFFFF"/>
        </w:rPr>
        <w:t>function</w:t>
      </w:r>
      <w:r>
        <w:rPr>
          <w:rFonts w:ascii="Consolas" w:hAnsi="Consolas"/>
          <w:color w:val="000000"/>
          <w:shd w:val="clear" w:color="auto" w:fill="FFFFFF"/>
        </w:rPr>
        <w:t> (response) {</w:t>
      </w:r>
      <w:r>
        <w:rPr>
          <w:rFonts w:ascii="Consolas" w:hAnsi="Consolas"/>
          <w:color w:val="000000"/>
        </w:rPr>
        <w:br/>
      </w:r>
      <w:r>
        <w:rPr>
          <w:rFonts w:ascii="Consolas" w:hAnsi="Consolas"/>
          <w:color w:val="000000"/>
          <w:shd w:val="clear" w:color="auto" w:fill="FFFFFF"/>
        </w:rPr>
        <w:t>    $scope.myWelcome = response.data;</w:t>
      </w:r>
      <w:r>
        <w:rPr>
          <w:rFonts w:ascii="Consolas" w:hAnsi="Consolas"/>
          <w:color w:val="000000"/>
        </w:rPr>
        <w:br/>
      </w:r>
      <w:r>
        <w:rPr>
          <w:rFonts w:ascii="Consolas" w:hAnsi="Consolas"/>
          <w:color w:val="000000"/>
          <w:shd w:val="clear" w:color="auto" w:fill="FFFFFF"/>
        </w:rPr>
        <w:t>  });</w:t>
      </w:r>
      <w:r>
        <w:rPr>
          <w:rFonts w:ascii="Consolas" w:hAnsi="Consolas"/>
          <w:color w:val="000000"/>
        </w:rPr>
        <w:br/>
      </w:r>
      <w:r>
        <w:rPr>
          <w:rFonts w:ascii="Consolas" w:hAnsi="Consolas"/>
          <w:color w:val="000000"/>
          <w:shd w:val="clear" w:color="auto" w:fill="FFFFFF"/>
        </w:rPr>
        <w:t>});</w:t>
      </w:r>
    </w:p>
    <w:p w14:paraId="5222BD80" w14:textId="77777777" w:rsidR="00BF012B" w:rsidRDefault="00BF012B" w:rsidP="00BF012B"/>
    <w:p w14:paraId="19CCBEE7" w14:textId="77777777" w:rsidR="00BF012B" w:rsidRDefault="00BF012B" w:rsidP="00BF012B">
      <w:pPr>
        <w:pStyle w:val="Howitworks"/>
      </w:pPr>
      <w:r>
        <w:t>More on Http</w:t>
      </w:r>
    </w:p>
    <w:p w14:paraId="5EC470DE" w14:textId="77777777" w:rsidR="00BF012B" w:rsidRPr="00D54CE5" w:rsidRDefault="00BF012B" w:rsidP="00BF012B">
      <w:r w:rsidRPr="00D54CE5">
        <w:t>The example above uses the </w:t>
      </w:r>
      <w:r w:rsidRPr="00D54CE5">
        <w:rPr>
          <w:rFonts w:ascii="Consolas" w:hAnsi="Consolas" w:cs="Courier New"/>
          <w:color w:val="DC143C"/>
          <w:sz w:val="24"/>
          <w:szCs w:val="25"/>
          <w:shd w:val="clear" w:color="auto" w:fill="F1F1F1"/>
        </w:rPr>
        <w:t>.get</w:t>
      </w:r>
      <w:r w:rsidRPr="00D54CE5">
        <w:t> method of the </w:t>
      </w:r>
      <w:r w:rsidRPr="00D54CE5">
        <w:rPr>
          <w:rFonts w:ascii="Consolas" w:hAnsi="Consolas" w:cs="Courier New"/>
          <w:color w:val="DC143C"/>
          <w:sz w:val="24"/>
          <w:szCs w:val="25"/>
          <w:shd w:val="clear" w:color="auto" w:fill="F1F1F1"/>
        </w:rPr>
        <w:t>$http</w:t>
      </w:r>
      <w:r w:rsidRPr="00D54CE5">
        <w:t> service.</w:t>
      </w:r>
    </w:p>
    <w:p w14:paraId="312AE365" w14:textId="77777777" w:rsidR="00BF012B" w:rsidRPr="00D54CE5" w:rsidRDefault="00BF012B" w:rsidP="00BF012B">
      <w:r w:rsidRPr="00D54CE5">
        <w:lastRenderedPageBreak/>
        <w:t>The .</w:t>
      </w:r>
      <w:r w:rsidRPr="00D54CE5">
        <w:rPr>
          <w:rFonts w:ascii="Consolas" w:hAnsi="Consolas" w:cs="Courier New"/>
          <w:color w:val="DC143C"/>
          <w:sz w:val="24"/>
          <w:szCs w:val="25"/>
          <w:shd w:val="clear" w:color="auto" w:fill="F1F1F1"/>
        </w:rPr>
        <w:t>get</w:t>
      </w:r>
      <w:r w:rsidRPr="00D54CE5">
        <w:t xml:space="preserve"> method is a shortcut method of the $</w:t>
      </w:r>
      <w:r w:rsidRPr="00D54CE5">
        <w:rPr>
          <w:rFonts w:ascii="Consolas" w:hAnsi="Consolas" w:cs="Courier New"/>
          <w:color w:val="DC143C"/>
          <w:sz w:val="24"/>
          <w:szCs w:val="25"/>
          <w:shd w:val="clear" w:color="auto" w:fill="F1F1F1"/>
        </w:rPr>
        <w:t>http</w:t>
      </w:r>
      <w:r w:rsidRPr="00D54CE5">
        <w:t xml:space="preserve"> service. There are several shortcut methods:</w:t>
      </w:r>
    </w:p>
    <w:p w14:paraId="55625F00" w14:textId="77777777" w:rsidR="00BF012B" w:rsidRPr="00D54CE5" w:rsidRDefault="00BF012B" w:rsidP="00151D89">
      <w:pPr>
        <w:pStyle w:val="ListParagraph"/>
        <w:numPr>
          <w:ilvl w:val="0"/>
          <w:numId w:val="79"/>
        </w:numPr>
        <w:rPr>
          <w:sz w:val="14"/>
        </w:rPr>
      </w:pPr>
      <w:r w:rsidRPr="00D54CE5">
        <w:rPr>
          <w:rFonts w:ascii="Consolas" w:hAnsi="Consolas" w:cs="Courier New"/>
          <w:color w:val="DC143C"/>
          <w:szCs w:val="25"/>
          <w:shd w:val="clear" w:color="auto" w:fill="F1F1F1"/>
        </w:rPr>
        <w:t>.get()</w:t>
      </w:r>
    </w:p>
    <w:p w14:paraId="39E35D84" w14:textId="77777777" w:rsidR="00BF012B" w:rsidRPr="00D54CE5" w:rsidRDefault="00BF012B" w:rsidP="00151D89">
      <w:pPr>
        <w:pStyle w:val="ListParagraph"/>
        <w:numPr>
          <w:ilvl w:val="0"/>
          <w:numId w:val="79"/>
        </w:numPr>
        <w:rPr>
          <w:sz w:val="14"/>
        </w:rPr>
      </w:pPr>
      <w:r w:rsidRPr="00D54CE5">
        <w:rPr>
          <w:rFonts w:ascii="Consolas" w:hAnsi="Consolas" w:cs="Courier New"/>
          <w:color w:val="DC143C"/>
          <w:szCs w:val="25"/>
          <w:shd w:val="clear" w:color="auto" w:fill="F1F1F1"/>
        </w:rPr>
        <w:t>.post()</w:t>
      </w:r>
    </w:p>
    <w:p w14:paraId="6287549D" w14:textId="77777777" w:rsidR="00BF012B" w:rsidRPr="00D54CE5" w:rsidRDefault="00BF012B" w:rsidP="00151D89">
      <w:pPr>
        <w:pStyle w:val="ListParagraph"/>
        <w:numPr>
          <w:ilvl w:val="0"/>
          <w:numId w:val="79"/>
        </w:numPr>
        <w:rPr>
          <w:sz w:val="14"/>
        </w:rPr>
      </w:pPr>
      <w:r w:rsidRPr="00D54CE5">
        <w:rPr>
          <w:rFonts w:ascii="Consolas" w:hAnsi="Consolas" w:cs="Courier New"/>
          <w:color w:val="DC143C"/>
          <w:szCs w:val="25"/>
          <w:shd w:val="clear" w:color="auto" w:fill="F1F1F1"/>
        </w:rPr>
        <w:t>.put()</w:t>
      </w:r>
    </w:p>
    <w:p w14:paraId="7CC5E5B2" w14:textId="77777777" w:rsidR="00BF012B" w:rsidRPr="00D54CE5" w:rsidRDefault="00BF012B" w:rsidP="00151D89">
      <w:pPr>
        <w:pStyle w:val="ListParagraph"/>
        <w:numPr>
          <w:ilvl w:val="0"/>
          <w:numId w:val="79"/>
        </w:numPr>
        <w:rPr>
          <w:sz w:val="14"/>
        </w:rPr>
      </w:pPr>
      <w:r w:rsidRPr="00D54CE5">
        <w:rPr>
          <w:rFonts w:ascii="Consolas" w:hAnsi="Consolas" w:cs="Courier New"/>
          <w:color w:val="DC143C"/>
          <w:szCs w:val="25"/>
          <w:shd w:val="clear" w:color="auto" w:fill="F1F1F1"/>
        </w:rPr>
        <w:t>.delete()</w:t>
      </w:r>
    </w:p>
    <w:p w14:paraId="4F09D5A0" w14:textId="77777777" w:rsidR="00BF012B" w:rsidRPr="00D54CE5" w:rsidRDefault="00BF012B" w:rsidP="00151D89">
      <w:pPr>
        <w:pStyle w:val="ListParagraph"/>
        <w:numPr>
          <w:ilvl w:val="0"/>
          <w:numId w:val="79"/>
        </w:numPr>
        <w:rPr>
          <w:sz w:val="14"/>
        </w:rPr>
      </w:pPr>
      <w:r w:rsidRPr="00D54CE5">
        <w:rPr>
          <w:rFonts w:ascii="Consolas" w:hAnsi="Consolas" w:cs="Courier New"/>
          <w:color w:val="DC143C"/>
          <w:szCs w:val="25"/>
          <w:shd w:val="clear" w:color="auto" w:fill="F1F1F1"/>
        </w:rPr>
        <w:t>.head()</w:t>
      </w:r>
    </w:p>
    <w:p w14:paraId="47552D9F" w14:textId="77777777" w:rsidR="00BF012B" w:rsidRPr="00D54CE5" w:rsidRDefault="00BF012B" w:rsidP="00151D89">
      <w:pPr>
        <w:pStyle w:val="ListParagraph"/>
        <w:numPr>
          <w:ilvl w:val="0"/>
          <w:numId w:val="79"/>
        </w:numPr>
        <w:rPr>
          <w:sz w:val="14"/>
        </w:rPr>
      </w:pPr>
      <w:r w:rsidRPr="00D54CE5">
        <w:rPr>
          <w:rFonts w:ascii="Consolas" w:hAnsi="Consolas" w:cs="Courier New"/>
          <w:color w:val="DC143C"/>
          <w:szCs w:val="25"/>
          <w:shd w:val="clear" w:color="auto" w:fill="F1F1F1"/>
        </w:rPr>
        <w:t>.jsonp()</w:t>
      </w:r>
    </w:p>
    <w:p w14:paraId="29C40614" w14:textId="77777777" w:rsidR="00BF012B" w:rsidRPr="00D54CE5" w:rsidRDefault="00BF012B" w:rsidP="00151D89">
      <w:pPr>
        <w:pStyle w:val="ListParagraph"/>
        <w:numPr>
          <w:ilvl w:val="0"/>
          <w:numId w:val="79"/>
        </w:numPr>
        <w:rPr>
          <w:sz w:val="14"/>
        </w:rPr>
      </w:pPr>
      <w:r w:rsidRPr="00D54CE5">
        <w:rPr>
          <w:rFonts w:ascii="Consolas" w:hAnsi="Consolas" w:cs="Courier New"/>
          <w:color w:val="DC143C"/>
          <w:szCs w:val="25"/>
          <w:shd w:val="clear" w:color="auto" w:fill="F1F1F1"/>
        </w:rPr>
        <w:t>.patch()</w:t>
      </w:r>
    </w:p>
    <w:p w14:paraId="6029F485" w14:textId="77777777" w:rsidR="00BF012B" w:rsidRPr="00D54CE5" w:rsidRDefault="00BF012B" w:rsidP="00BF012B">
      <w:pPr>
        <w:pBdr>
          <w:top w:val="single" w:sz="4" w:space="1" w:color="auto"/>
          <w:left w:val="single" w:sz="4" w:space="4" w:color="auto"/>
          <w:bottom w:val="single" w:sz="4" w:space="1" w:color="auto"/>
          <w:right w:val="single" w:sz="4" w:space="4" w:color="auto"/>
        </w:pBdr>
      </w:pPr>
      <w:r w:rsidRPr="00D54CE5">
        <w:rPr>
          <w:rFonts w:ascii="Consolas" w:hAnsi="Consolas"/>
          <w:color w:val="0000CD"/>
          <w:shd w:val="clear" w:color="auto" w:fill="FFFFFF"/>
        </w:rPr>
        <w:t>var</w:t>
      </w:r>
      <w:r w:rsidRPr="00D54CE5">
        <w:rPr>
          <w:rFonts w:ascii="Consolas" w:hAnsi="Consolas"/>
          <w:color w:val="000000"/>
          <w:shd w:val="clear" w:color="auto" w:fill="FFFFFF"/>
        </w:rPr>
        <w:t> app = angular.module(</w:t>
      </w:r>
      <w:r w:rsidRPr="00D54CE5">
        <w:rPr>
          <w:rFonts w:ascii="Consolas" w:hAnsi="Consolas"/>
          <w:color w:val="A52A2A"/>
          <w:shd w:val="clear" w:color="auto" w:fill="FFFFFF"/>
        </w:rPr>
        <w:t>'myApp'</w:t>
      </w:r>
      <w:r w:rsidRPr="00D54CE5">
        <w:rPr>
          <w:rFonts w:ascii="Consolas" w:hAnsi="Consolas"/>
          <w:color w:val="000000"/>
          <w:shd w:val="clear" w:color="auto" w:fill="FFFFFF"/>
        </w:rPr>
        <w:t>, []);</w:t>
      </w:r>
      <w:r w:rsidRPr="00D54CE5">
        <w:rPr>
          <w:rFonts w:ascii="Consolas" w:hAnsi="Consolas"/>
          <w:color w:val="000000"/>
        </w:rPr>
        <w:br/>
      </w:r>
      <w:r w:rsidRPr="00D54CE5">
        <w:rPr>
          <w:rFonts w:ascii="Consolas" w:hAnsi="Consolas"/>
          <w:color w:val="000000"/>
          <w:shd w:val="clear" w:color="auto" w:fill="FFFFFF"/>
        </w:rPr>
        <w:t>app.controller(</w:t>
      </w:r>
      <w:r w:rsidRPr="00D54CE5">
        <w:rPr>
          <w:rFonts w:ascii="Consolas" w:hAnsi="Consolas"/>
          <w:color w:val="A52A2A"/>
          <w:shd w:val="clear" w:color="auto" w:fill="FFFFFF"/>
        </w:rPr>
        <w:t>'myCtrl'</w:t>
      </w:r>
      <w:r w:rsidRPr="00D54CE5">
        <w:rPr>
          <w:rFonts w:ascii="Consolas" w:hAnsi="Consolas"/>
          <w:color w:val="000000"/>
          <w:shd w:val="clear" w:color="auto" w:fill="FFFFFF"/>
        </w:rPr>
        <w:t>, </w:t>
      </w:r>
      <w:r w:rsidRPr="00D54CE5">
        <w:rPr>
          <w:rFonts w:ascii="Consolas" w:hAnsi="Consolas"/>
          <w:color w:val="0000CD"/>
          <w:shd w:val="clear" w:color="auto" w:fill="FFFFFF"/>
        </w:rPr>
        <w:t>function</w:t>
      </w:r>
      <w:r w:rsidRPr="00D54CE5">
        <w:rPr>
          <w:rFonts w:ascii="Consolas" w:hAnsi="Consolas"/>
          <w:color w:val="000000"/>
          <w:shd w:val="clear" w:color="auto" w:fill="FFFFFF"/>
        </w:rPr>
        <w:t>($scope, $http) {</w:t>
      </w:r>
      <w:r w:rsidRPr="00D54CE5">
        <w:rPr>
          <w:rFonts w:ascii="Consolas" w:hAnsi="Consolas"/>
          <w:color w:val="000000"/>
        </w:rPr>
        <w:br/>
      </w:r>
      <w:r w:rsidRPr="00D54CE5">
        <w:rPr>
          <w:rFonts w:ascii="Consolas" w:hAnsi="Consolas"/>
          <w:color w:val="000000"/>
          <w:shd w:val="clear" w:color="auto" w:fill="FFFFFF"/>
        </w:rPr>
        <w:t>  $http({</w:t>
      </w:r>
      <w:r w:rsidRPr="00D54CE5">
        <w:rPr>
          <w:rFonts w:ascii="Consolas" w:hAnsi="Consolas"/>
          <w:color w:val="000000"/>
        </w:rPr>
        <w:br/>
      </w:r>
      <w:r w:rsidRPr="00D54CE5">
        <w:rPr>
          <w:rFonts w:ascii="Consolas" w:hAnsi="Consolas"/>
          <w:color w:val="000000"/>
          <w:shd w:val="clear" w:color="auto" w:fill="FFFFFF"/>
        </w:rPr>
        <w:t>    method : </w:t>
      </w:r>
      <w:r w:rsidRPr="00D54CE5">
        <w:rPr>
          <w:rFonts w:ascii="Consolas" w:hAnsi="Consolas"/>
          <w:color w:val="A52A2A"/>
          <w:shd w:val="clear" w:color="auto" w:fill="FFFFFF"/>
        </w:rPr>
        <w:t>"GET"</w:t>
      </w:r>
      <w:r w:rsidRPr="00D54CE5">
        <w:rPr>
          <w:rFonts w:ascii="Consolas" w:hAnsi="Consolas"/>
          <w:color w:val="000000"/>
          <w:shd w:val="clear" w:color="auto" w:fill="FFFFFF"/>
        </w:rPr>
        <w:t>,</w:t>
      </w:r>
      <w:r w:rsidRPr="00D54CE5">
        <w:rPr>
          <w:rFonts w:ascii="Consolas" w:hAnsi="Consolas"/>
          <w:color w:val="000000"/>
        </w:rPr>
        <w:br/>
      </w:r>
      <w:r w:rsidRPr="00D54CE5">
        <w:rPr>
          <w:rFonts w:ascii="Consolas" w:hAnsi="Consolas"/>
          <w:color w:val="000000"/>
          <w:shd w:val="clear" w:color="auto" w:fill="FFFFFF"/>
        </w:rPr>
        <w:t>      url : </w:t>
      </w:r>
      <w:r w:rsidRPr="00D54CE5">
        <w:rPr>
          <w:rFonts w:ascii="Consolas" w:hAnsi="Consolas"/>
          <w:color w:val="A52A2A"/>
          <w:shd w:val="clear" w:color="auto" w:fill="FFFFFF"/>
        </w:rPr>
        <w:t>"welcome.htm"</w:t>
      </w:r>
      <w:r w:rsidRPr="00D54CE5">
        <w:rPr>
          <w:rFonts w:ascii="Consolas" w:hAnsi="Consolas"/>
          <w:color w:val="000000"/>
        </w:rPr>
        <w:br/>
      </w:r>
      <w:r w:rsidRPr="00D54CE5">
        <w:rPr>
          <w:rFonts w:ascii="Consolas" w:hAnsi="Consolas"/>
          <w:color w:val="000000"/>
          <w:shd w:val="clear" w:color="auto" w:fill="FFFFFF"/>
        </w:rPr>
        <w:t>  }).then(</w:t>
      </w:r>
      <w:r w:rsidRPr="00D54CE5">
        <w:rPr>
          <w:rFonts w:ascii="Consolas" w:hAnsi="Consolas"/>
          <w:color w:val="0000CD"/>
          <w:shd w:val="clear" w:color="auto" w:fill="FFFFFF"/>
        </w:rPr>
        <w:t>function</w:t>
      </w:r>
      <w:r w:rsidRPr="00D54CE5">
        <w:rPr>
          <w:rFonts w:ascii="Consolas" w:hAnsi="Consolas"/>
          <w:color w:val="000000"/>
          <w:shd w:val="clear" w:color="auto" w:fill="FFFFFF"/>
        </w:rPr>
        <w:t> mySuccess(response) {</w:t>
      </w:r>
      <w:r w:rsidRPr="00D54CE5">
        <w:rPr>
          <w:rFonts w:ascii="Consolas" w:hAnsi="Consolas"/>
          <w:color w:val="000000"/>
        </w:rPr>
        <w:br/>
      </w:r>
      <w:r w:rsidRPr="00D54CE5">
        <w:rPr>
          <w:rFonts w:ascii="Consolas" w:hAnsi="Consolas"/>
          <w:color w:val="000000"/>
          <w:shd w:val="clear" w:color="auto" w:fill="FFFFFF"/>
        </w:rPr>
        <w:t>    $scope.myWelcome = response.data;</w:t>
      </w:r>
      <w:r w:rsidRPr="00D54CE5">
        <w:rPr>
          <w:rFonts w:ascii="Consolas" w:hAnsi="Consolas"/>
          <w:color w:val="000000"/>
        </w:rPr>
        <w:br/>
      </w:r>
      <w:r w:rsidRPr="00D54CE5">
        <w:rPr>
          <w:rFonts w:ascii="Consolas" w:hAnsi="Consolas"/>
          <w:color w:val="000000"/>
          <w:shd w:val="clear" w:color="auto" w:fill="FFFFFF"/>
        </w:rPr>
        <w:t>  }, </w:t>
      </w:r>
      <w:r w:rsidRPr="00D54CE5">
        <w:rPr>
          <w:rFonts w:ascii="Consolas" w:hAnsi="Consolas"/>
          <w:color w:val="0000CD"/>
          <w:shd w:val="clear" w:color="auto" w:fill="FFFFFF"/>
        </w:rPr>
        <w:t>function</w:t>
      </w:r>
      <w:r w:rsidRPr="00D54CE5">
        <w:rPr>
          <w:rFonts w:ascii="Consolas" w:hAnsi="Consolas"/>
          <w:color w:val="000000"/>
          <w:shd w:val="clear" w:color="auto" w:fill="FFFFFF"/>
        </w:rPr>
        <w:t> myError(response) {</w:t>
      </w:r>
      <w:r w:rsidRPr="00D54CE5">
        <w:rPr>
          <w:rFonts w:ascii="Consolas" w:hAnsi="Consolas"/>
          <w:color w:val="000000"/>
        </w:rPr>
        <w:br/>
      </w:r>
      <w:r w:rsidRPr="00D54CE5">
        <w:rPr>
          <w:rFonts w:ascii="Consolas" w:hAnsi="Consolas"/>
          <w:color w:val="000000"/>
          <w:shd w:val="clear" w:color="auto" w:fill="FFFFFF"/>
        </w:rPr>
        <w:t>    $scope.myWelcome = response.statusText;</w:t>
      </w:r>
      <w:r w:rsidRPr="00D54CE5">
        <w:rPr>
          <w:rFonts w:ascii="Consolas" w:hAnsi="Consolas"/>
          <w:color w:val="000000"/>
        </w:rPr>
        <w:br/>
      </w:r>
      <w:r w:rsidRPr="00D54CE5">
        <w:rPr>
          <w:rFonts w:ascii="Consolas" w:hAnsi="Consolas"/>
          <w:color w:val="000000"/>
          <w:shd w:val="clear" w:color="auto" w:fill="FFFFFF"/>
        </w:rPr>
        <w:t>  });</w:t>
      </w:r>
      <w:r w:rsidRPr="00D54CE5">
        <w:rPr>
          <w:rFonts w:ascii="Consolas" w:hAnsi="Consolas"/>
          <w:color w:val="000000"/>
        </w:rPr>
        <w:br/>
      </w:r>
      <w:r w:rsidRPr="00D54CE5">
        <w:rPr>
          <w:rFonts w:ascii="Consolas" w:hAnsi="Consolas"/>
          <w:color w:val="000000"/>
          <w:shd w:val="clear" w:color="auto" w:fill="FFFFFF"/>
        </w:rPr>
        <w:t>});</w:t>
      </w:r>
    </w:p>
    <w:p w14:paraId="4496888E" w14:textId="77777777" w:rsidR="00BF012B" w:rsidRDefault="00BF012B" w:rsidP="00BF012B"/>
    <w:p w14:paraId="5E017B30" w14:textId="77777777" w:rsidR="00BF012B" w:rsidRPr="006C34E5" w:rsidRDefault="00BF012B" w:rsidP="00BF012B">
      <w:pPr>
        <w:pStyle w:val="Howitworks"/>
      </w:pPr>
      <w:r w:rsidRPr="006C34E5">
        <w:t>AngularJS Events</w:t>
      </w:r>
    </w:p>
    <w:p w14:paraId="79DFC4D7" w14:textId="77777777" w:rsidR="00BF012B" w:rsidRPr="006C34E5" w:rsidRDefault="00BF012B" w:rsidP="00BF012B">
      <w:pPr>
        <w:shd w:val="clear" w:color="auto" w:fill="FFFFFF"/>
        <w:spacing w:before="100" w:beforeAutospacing="1" w:after="100" w:afterAutospacing="1" w:line="240" w:lineRule="auto"/>
        <w:rPr>
          <w:rFonts w:eastAsia="Times New Roman" w:cs="Times New Roman"/>
          <w:color w:val="000000"/>
        </w:rPr>
      </w:pPr>
      <w:r w:rsidRPr="006C34E5">
        <w:rPr>
          <w:rFonts w:eastAsia="Times New Roman" w:cs="Times New Roman"/>
          <w:color w:val="000000"/>
        </w:rPr>
        <w:t>You can add AngularJS event listeners to your HTML elements by using one or more of these directives:</w:t>
      </w:r>
    </w:p>
    <w:p w14:paraId="188F553C" w14:textId="77777777" w:rsidR="00BF012B" w:rsidRPr="006C34E5" w:rsidRDefault="00BF012B" w:rsidP="00151D89">
      <w:pPr>
        <w:numPr>
          <w:ilvl w:val="0"/>
          <w:numId w:val="80"/>
        </w:numPr>
        <w:shd w:val="clear" w:color="auto" w:fill="FFFFFF"/>
        <w:spacing w:before="100" w:beforeAutospacing="1" w:after="100" w:afterAutospacing="1" w:line="240" w:lineRule="auto"/>
        <w:rPr>
          <w:rFonts w:eastAsia="Times New Roman" w:cs="Times New Roman"/>
          <w:color w:val="000000"/>
        </w:rPr>
      </w:pPr>
      <w:r w:rsidRPr="006C34E5">
        <w:rPr>
          <w:rFonts w:eastAsia="Times New Roman" w:cs="Courier New"/>
          <w:color w:val="DC143C"/>
          <w:shd w:val="clear" w:color="auto" w:fill="F1F1F1"/>
        </w:rPr>
        <w:t>ng-blur</w:t>
      </w:r>
    </w:p>
    <w:p w14:paraId="4DC58C47" w14:textId="77777777" w:rsidR="00BF012B" w:rsidRPr="006C34E5" w:rsidRDefault="00BF012B" w:rsidP="00151D89">
      <w:pPr>
        <w:numPr>
          <w:ilvl w:val="0"/>
          <w:numId w:val="80"/>
        </w:numPr>
        <w:shd w:val="clear" w:color="auto" w:fill="FFFFFF"/>
        <w:spacing w:before="100" w:beforeAutospacing="1" w:after="100" w:afterAutospacing="1" w:line="240" w:lineRule="auto"/>
        <w:rPr>
          <w:rFonts w:eastAsia="Times New Roman" w:cs="Times New Roman"/>
          <w:color w:val="000000"/>
        </w:rPr>
      </w:pPr>
      <w:r w:rsidRPr="006C34E5">
        <w:rPr>
          <w:rFonts w:eastAsia="Times New Roman" w:cs="Courier New"/>
          <w:color w:val="DC143C"/>
          <w:shd w:val="clear" w:color="auto" w:fill="F1F1F1"/>
        </w:rPr>
        <w:t>ng-change</w:t>
      </w:r>
    </w:p>
    <w:p w14:paraId="2EA36373" w14:textId="77777777" w:rsidR="00BF012B" w:rsidRPr="006C34E5" w:rsidRDefault="00BF012B" w:rsidP="00151D89">
      <w:pPr>
        <w:numPr>
          <w:ilvl w:val="0"/>
          <w:numId w:val="80"/>
        </w:numPr>
        <w:shd w:val="clear" w:color="auto" w:fill="FFFFFF"/>
        <w:spacing w:before="100" w:beforeAutospacing="1" w:after="100" w:afterAutospacing="1" w:line="240" w:lineRule="auto"/>
        <w:rPr>
          <w:rFonts w:eastAsia="Times New Roman" w:cs="Times New Roman"/>
          <w:color w:val="000000"/>
        </w:rPr>
      </w:pPr>
      <w:r w:rsidRPr="006C34E5">
        <w:rPr>
          <w:rFonts w:eastAsia="Times New Roman" w:cs="Courier New"/>
          <w:color w:val="DC143C"/>
          <w:shd w:val="clear" w:color="auto" w:fill="F1F1F1"/>
        </w:rPr>
        <w:t>ng-click</w:t>
      </w:r>
    </w:p>
    <w:p w14:paraId="4D2AFC95" w14:textId="77777777" w:rsidR="00BF012B" w:rsidRPr="006C34E5" w:rsidRDefault="00BF012B" w:rsidP="00151D89">
      <w:pPr>
        <w:numPr>
          <w:ilvl w:val="0"/>
          <w:numId w:val="80"/>
        </w:numPr>
        <w:shd w:val="clear" w:color="auto" w:fill="FFFFFF"/>
        <w:spacing w:before="100" w:beforeAutospacing="1" w:after="100" w:afterAutospacing="1" w:line="240" w:lineRule="auto"/>
        <w:rPr>
          <w:rFonts w:eastAsia="Times New Roman" w:cs="Times New Roman"/>
          <w:color w:val="000000"/>
        </w:rPr>
      </w:pPr>
      <w:r w:rsidRPr="006C34E5">
        <w:rPr>
          <w:rFonts w:eastAsia="Times New Roman" w:cs="Courier New"/>
          <w:color w:val="DC143C"/>
          <w:shd w:val="clear" w:color="auto" w:fill="F1F1F1"/>
        </w:rPr>
        <w:t>ng-copy</w:t>
      </w:r>
    </w:p>
    <w:p w14:paraId="0528B6C0" w14:textId="77777777" w:rsidR="00BF012B" w:rsidRPr="006C34E5" w:rsidRDefault="00BF012B" w:rsidP="00151D89">
      <w:pPr>
        <w:numPr>
          <w:ilvl w:val="0"/>
          <w:numId w:val="80"/>
        </w:numPr>
        <w:shd w:val="clear" w:color="auto" w:fill="FFFFFF"/>
        <w:spacing w:before="100" w:beforeAutospacing="1" w:after="100" w:afterAutospacing="1" w:line="240" w:lineRule="auto"/>
        <w:rPr>
          <w:rFonts w:eastAsia="Times New Roman" w:cs="Times New Roman"/>
          <w:color w:val="000000"/>
        </w:rPr>
      </w:pPr>
      <w:r w:rsidRPr="006C34E5">
        <w:rPr>
          <w:rFonts w:eastAsia="Times New Roman" w:cs="Courier New"/>
          <w:color w:val="DC143C"/>
          <w:shd w:val="clear" w:color="auto" w:fill="F1F1F1"/>
        </w:rPr>
        <w:t>ng-cut</w:t>
      </w:r>
    </w:p>
    <w:p w14:paraId="05F79655" w14:textId="77777777" w:rsidR="00BF012B" w:rsidRPr="006C34E5" w:rsidRDefault="00BF012B" w:rsidP="00151D89">
      <w:pPr>
        <w:numPr>
          <w:ilvl w:val="0"/>
          <w:numId w:val="80"/>
        </w:numPr>
        <w:shd w:val="clear" w:color="auto" w:fill="FFFFFF"/>
        <w:spacing w:before="100" w:beforeAutospacing="1" w:after="100" w:afterAutospacing="1" w:line="240" w:lineRule="auto"/>
        <w:rPr>
          <w:rFonts w:eastAsia="Times New Roman" w:cs="Times New Roman"/>
          <w:color w:val="000000"/>
        </w:rPr>
      </w:pPr>
      <w:r w:rsidRPr="006C34E5">
        <w:rPr>
          <w:rFonts w:eastAsia="Times New Roman" w:cs="Courier New"/>
          <w:color w:val="DC143C"/>
          <w:shd w:val="clear" w:color="auto" w:fill="F1F1F1"/>
        </w:rPr>
        <w:t>ng-dblclick</w:t>
      </w:r>
    </w:p>
    <w:p w14:paraId="064EDF4C" w14:textId="77777777" w:rsidR="00BF012B" w:rsidRPr="006C34E5" w:rsidRDefault="00BF012B" w:rsidP="00151D89">
      <w:pPr>
        <w:numPr>
          <w:ilvl w:val="0"/>
          <w:numId w:val="80"/>
        </w:numPr>
        <w:shd w:val="clear" w:color="auto" w:fill="FFFFFF"/>
        <w:spacing w:before="100" w:beforeAutospacing="1" w:after="100" w:afterAutospacing="1" w:line="240" w:lineRule="auto"/>
        <w:rPr>
          <w:rFonts w:eastAsia="Times New Roman" w:cs="Times New Roman"/>
          <w:color w:val="000000"/>
        </w:rPr>
      </w:pPr>
      <w:r w:rsidRPr="006C34E5">
        <w:rPr>
          <w:rFonts w:eastAsia="Times New Roman" w:cs="Courier New"/>
          <w:color w:val="DC143C"/>
          <w:shd w:val="clear" w:color="auto" w:fill="F1F1F1"/>
        </w:rPr>
        <w:t>ng-focus</w:t>
      </w:r>
    </w:p>
    <w:p w14:paraId="1AD924BA" w14:textId="77777777" w:rsidR="00BF012B" w:rsidRPr="006C34E5" w:rsidRDefault="00BF012B" w:rsidP="00151D89">
      <w:pPr>
        <w:numPr>
          <w:ilvl w:val="0"/>
          <w:numId w:val="80"/>
        </w:numPr>
        <w:shd w:val="clear" w:color="auto" w:fill="FFFFFF"/>
        <w:spacing w:before="100" w:beforeAutospacing="1" w:after="100" w:afterAutospacing="1" w:line="240" w:lineRule="auto"/>
        <w:rPr>
          <w:rFonts w:eastAsia="Times New Roman" w:cs="Times New Roman"/>
          <w:color w:val="000000"/>
        </w:rPr>
      </w:pPr>
      <w:r w:rsidRPr="006C34E5">
        <w:rPr>
          <w:rFonts w:eastAsia="Times New Roman" w:cs="Courier New"/>
          <w:color w:val="DC143C"/>
          <w:shd w:val="clear" w:color="auto" w:fill="F1F1F1"/>
        </w:rPr>
        <w:t>ng-keydown</w:t>
      </w:r>
    </w:p>
    <w:p w14:paraId="1762BD4D" w14:textId="77777777" w:rsidR="00BF012B" w:rsidRPr="006C34E5" w:rsidRDefault="00BF012B" w:rsidP="00151D89">
      <w:pPr>
        <w:numPr>
          <w:ilvl w:val="0"/>
          <w:numId w:val="80"/>
        </w:numPr>
        <w:shd w:val="clear" w:color="auto" w:fill="FFFFFF"/>
        <w:spacing w:before="100" w:beforeAutospacing="1" w:after="100" w:afterAutospacing="1" w:line="240" w:lineRule="auto"/>
        <w:rPr>
          <w:rFonts w:eastAsia="Times New Roman" w:cs="Times New Roman"/>
          <w:color w:val="000000"/>
        </w:rPr>
      </w:pPr>
      <w:r w:rsidRPr="006C34E5">
        <w:rPr>
          <w:rFonts w:eastAsia="Times New Roman" w:cs="Courier New"/>
          <w:color w:val="DC143C"/>
          <w:shd w:val="clear" w:color="auto" w:fill="F1F1F1"/>
        </w:rPr>
        <w:t>ng-keypress</w:t>
      </w:r>
    </w:p>
    <w:p w14:paraId="4205029F" w14:textId="77777777" w:rsidR="00BF012B" w:rsidRPr="006C34E5" w:rsidRDefault="00BF012B" w:rsidP="00151D89">
      <w:pPr>
        <w:numPr>
          <w:ilvl w:val="0"/>
          <w:numId w:val="80"/>
        </w:numPr>
        <w:shd w:val="clear" w:color="auto" w:fill="FFFFFF"/>
        <w:spacing w:before="100" w:beforeAutospacing="1" w:after="100" w:afterAutospacing="1" w:line="240" w:lineRule="auto"/>
        <w:rPr>
          <w:rFonts w:eastAsia="Times New Roman" w:cs="Times New Roman"/>
          <w:color w:val="000000"/>
        </w:rPr>
      </w:pPr>
      <w:r w:rsidRPr="006C34E5">
        <w:rPr>
          <w:rFonts w:eastAsia="Times New Roman" w:cs="Courier New"/>
          <w:color w:val="DC143C"/>
          <w:shd w:val="clear" w:color="auto" w:fill="F1F1F1"/>
        </w:rPr>
        <w:t>ng-keyup</w:t>
      </w:r>
    </w:p>
    <w:p w14:paraId="55426AD2" w14:textId="77777777" w:rsidR="00BF012B" w:rsidRPr="006C34E5" w:rsidRDefault="00BF012B" w:rsidP="00151D89">
      <w:pPr>
        <w:numPr>
          <w:ilvl w:val="0"/>
          <w:numId w:val="80"/>
        </w:numPr>
        <w:shd w:val="clear" w:color="auto" w:fill="FFFFFF"/>
        <w:spacing w:before="100" w:beforeAutospacing="1" w:after="100" w:afterAutospacing="1" w:line="240" w:lineRule="auto"/>
        <w:rPr>
          <w:rFonts w:eastAsia="Times New Roman" w:cs="Times New Roman"/>
          <w:color w:val="000000"/>
        </w:rPr>
      </w:pPr>
      <w:r w:rsidRPr="006C34E5">
        <w:rPr>
          <w:rFonts w:eastAsia="Times New Roman" w:cs="Courier New"/>
          <w:color w:val="DC143C"/>
          <w:shd w:val="clear" w:color="auto" w:fill="F1F1F1"/>
        </w:rPr>
        <w:t>ng-mousedown</w:t>
      </w:r>
    </w:p>
    <w:p w14:paraId="7008EB0E" w14:textId="77777777" w:rsidR="00BF012B" w:rsidRPr="006C34E5" w:rsidRDefault="00BF012B" w:rsidP="00151D89">
      <w:pPr>
        <w:numPr>
          <w:ilvl w:val="0"/>
          <w:numId w:val="80"/>
        </w:numPr>
        <w:shd w:val="clear" w:color="auto" w:fill="FFFFFF"/>
        <w:spacing w:before="100" w:beforeAutospacing="1" w:after="100" w:afterAutospacing="1" w:line="240" w:lineRule="auto"/>
        <w:rPr>
          <w:rFonts w:eastAsia="Times New Roman" w:cs="Times New Roman"/>
          <w:color w:val="000000"/>
        </w:rPr>
      </w:pPr>
      <w:r w:rsidRPr="006C34E5">
        <w:rPr>
          <w:rFonts w:eastAsia="Times New Roman" w:cs="Courier New"/>
          <w:color w:val="DC143C"/>
          <w:shd w:val="clear" w:color="auto" w:fill="F1F1F1"/>
        </w:rPr>
        <w:t>ng-mouseenter</w:t>
      </w:r>
    </w:p>
    <w:p w14:paraId="212E6017" w14:textId="77777777" w:rsidR="00BF012B" w:rsidRDefault="00BF012B" w:rsidP="00BF012B">
      <w:pPr>
        <w:pBdr>
          <w:top w:val="single" w:sz="4" w:space="1" w:color="auto"/>
          <w:left w:val="single" w:sz="4" w:space="4" w:color="auto"/>
          <w:bottom w:val="single" w:sz="4" w:space="1" w:color="auto"/>
          <w:right w:val="single" w:sz="4" w:space="4" w:color="auto"/>
        </w:pBdr>
        <w:rPr>
          <w:rFonts w:ascii="Consolas" w:hAnsi="Consolas"/>
          <w:color w:val="0000CD"/>
        </w:rPr>
      </w:pPr>
      <w:r w:rsidRPr="006C34E5">
        <w:rPr>
          <w:rFonts w:ascii="Consolas" w:hAnsi="Consolas"/>
          <w:color w:val="0000CD"/>
        </w:rPr>
        <w:t>&lt;</w:t>
      </w:r>
      <w:r w:rsidRPr="006C34E5">
        <w:rPr>
          <w:rFonts w:ascii="Consolas" w:hAnsi="Consolas"/>
          <w:color w:val="A52A2A"/>
        </w:rPr>
        <w:t>div</w:t>
      </w:r>
      <w:r w:rsidRPr="006C34E5">
        <w:rPr>
          <w:rFonts w:ascii="Consolas" w:hAnsi="Consolas"/>
          <w:color w:val="FF0000"/>
        </w:rPr>
        <w:t> ng-app</w:t>
      </w:r>
      <w:r w:rsidRPr="006C34E5">
        <w:rPr>
          <w:rFonts w:ascii="Consolas" w:hAnsi="Consolas"/>
          <w:color w:val="0000CD"/>
        </w:rPr>
        <w:t>="myApp"</w:t>
      </w:r>
      <w:r w:rsidRPr="006C34E5">
        <w:rPr>
          <w:rFonts w:ascii="Consolas" w:hAnsi="Consolas"/>
          <w:color w:val="FF0000"/>
        </w:rPr>
        <w:t> ng-controller</w:t>
      </w:r>
      <w:r w:rsidRPr="006C34E5">
        <w:rPr>
          <w:rFonts w:ascii="Consolas" w:hAnsi="Consolas"/>
          <w:color w:val="0000CD"/>
        </w:rPr>
        <w:t>="myCtrl"&gt;</w:t>
      </w:r>
      <w:r w:rsidRPr="006C34E5">
        <w:rPr>
          <w:rFonts w:ascii="Consolas" w:hAnsi="Consolas"/>
          <w:color w:val="000000"/>
        </w:rPr>
        <w:br/>
      </w:r>
      <w:r>
        <w:rPr>
          <w:rFonts w:ascii="Consolas" w:hAnsi="Consolas"/>
          <w:color w:val="0000CD"/>
        </w:rPr>
        <w:t xml:space="preserve">        </w:t>
      </w:r>
      <w:r w:rsidRPr="006C34E5">
        <w:rPr>
          <w:rFonts w:ascii="Consolas" w:hAnsi="Consolas"/>
          <w:color w:val="0000CD"/>
        </w:rPr>
        <w:t>&lt;</w:t>
      </w:r>
      <w:r w:rsidRPr="006C34E5">
        <w:rPr>
          <w:rFonts w:ascii="Consolas" w:hAnsi="Consolas"/>
          <w:color w:val="A52A2A"/>
        </w:rPr>
        <w:t>button</w:t>
      </w:r>
      <w:r w:rsidRPr="006C34E5">
        <w:rPr>
          <w:rFonts w:ascii="Consolas" w:hAnsi="Consolas"/>
          <w:color w:val="FF0000"/>
        </w:rPr>
        <w:t> ng-click</w:t>
      </w:r>
      <w:r w:rsidRPr="006C34E5">
        <w:rPr>
          <w:rFonts w:ascii="Consolas" w:hAnsi="Consolas"/>
          <w:color w:val="0000CD"/>
        </w:rPr>
        <w:t>="myFunction()"&gt;</w:t>
      </w:r>
      <w:r w:rsidRPr="006C34E5">
        <w:rPr>
          <w:rFonts w:ascii="Consolas" w:hAnsi="Consolas"/>
          <w:color w:val="000000"/>
          <w:shd w:val="clear" w:color="auto" w:fill="FFFFFF"/>
        </w:rPr>
        <w:t>Click me!</w:t>
      </w:r>
      <w:r w:rsidRPr="006C34E5">
        <w:rPr>
          <w:rFonts w:ascii="Consolas" w:hAnsi="Consolas"/>
          <w:color w:val="0000CD"/>
        </w:rPr>
        <w:t>&lt;</w:t>
      </w:r>
      <w:r w:rsidRPr="006C34E5">
        <w:rPr>
          <w:rFonts w:ascii="Consolas" w:hAnsi="Consolas"/>
          <w:color w:val="A52A2A"/>
        </w:rPr>
        <w:t>/button</w:t>
      </w:r>
      <w:r w:rsidRPr="006C34E5">
        <w:rPr>
          <w:rFonts w:ascii="Consolas" w:hAnsi="Consolas"/>
          <w:color w:val="0000CD"/>
        </w:rPr>
        <w:t>&gt;</w:t>
      </w:r>
      <w:r w:rsidRPr="006C34E5">
        <w:rPr>
          <w:rFonts w:ascii="Consolas" w:hAnsi="Consolas"/>
          <w:color w:val="000000"/>
        </w:rPr>
        <w:br/>
      </w:r>
      <w:r>
        <w:rPr>
          <w:rFonts w:ascii="Consolas" w:hAnsi="Consolas"/>
          <w:color w:val="0000CD"/>
        </w:rPr>
        <w:t xml:space="preserve">        </w:t>
      </w:r>
      <w:r w:rsidRPr="006C34E5">
        <w:rPr>
          <w:rFonts w:ascii="Consolas" w:hAnsi="Consolas"/>
          <w:color w:val="0000CD"/>
        </w:rPr>
        <w:t>&lt;</w:t>
      </w:r>
      <w:r w:rsidRPr="006C34E5">
        <w:rPr>
          <w:rFonts w:ascii="Consolas" w:hAnsi="Consolas"/>
          <w:color w:val="A52A2A"/>
        </w:rPr>
        <w:t>p</w:t>
      </w:r>
      <w:r w:rsidRPr="006C34E5">
        <w:rPr>
          <w:rFonts w:ascii="Consolas" w:hAnsi="Consolas"/>
          <w:color w:val="0000CD"/>
        </w:rPr>
        <w:t>&gt;</w:t>
      </w:r>
      <w:r w:rsidRPr="006C34E5">
        <w:rPr>
          <w:rFonts w:ascii="Consolas" w:hAnsi="Consolas"/>
          <w:color w:val="FF0000"/>
        </w:rPr>
        <w:t>{{ count }}</w:t>
      </w:r>
      <w:r w:rsidRPr="006C34E5">
        <w:rPr>
          <w:rFonts w:ascii="Consolas" w:hAnsi="Consolas"/>
          <w:color w:val="0000CD"/>
        </w:rPr>
        <w:t>&lt;</w:t>
      </w:r>
      <w:r w:rsidRPr="006C34E5">
        <w:rPr>
          <w:rFonts w:ascii="Consolas" w:hAnsi="Consolas"/>
          <w:color w:val="A52A2A"/>
        </w:rPr>
        <w:t>/p</w:t>
      </w:r>
      <w:r w:rsidRPr="006C34E5">
        <w:rPr>
          <w:rFonts w:ascii="Consolas" w:hAnsi="Consolas"/>
          <w:color w:val="0000CD"/>
        </w:rPr>
        <w:t>&gt;</w:t>
      </w:r>
      <w:r w:rsidRPr="006C34E5">
        <w:rPr>
          <w:rFonts w:ascii="Consolas" w:hAnsi="Consolas"/>
          <w:color w:val="000000"/>
        </w:rPr>
        <w:br/>
      </w:r>
      <w:r w:rsidRPr="006C34E5">
        <w:rPr>
          <w:rFonts w:ascii="Consolas" w:hAnsi="Consolas"/>
          <w:color w:val="0000CD"/>
        </w:rPr>
        <w:t>&lt;</w:t>
      </w:r>
      <w:r w:rsidRPr="006C34E5">
        <w:rPr>
          <w:rFonts w:ascii="Consolas" w:hAnsi="Consolas"/>
          <w:color w:val="A52A2A"/>
        </w:rPr>
        <w:t>/div</w:t>
      </w:r>
      <w:r w:rsidRPr="006C34E5">
        <w:rPr>
          <w:rFonts w:ascii="Consolas" w:hAnsi="Consolas"/>
          <w:color w:val="0000CD"/>
        </w:rPr>
        <w:t>&gt;</w:t>
      </w:r>
    </w:p>
    <w:p w14:paraId="0B290A55" w14:textId="77777777" w:rsidR="00BF012B" w:rsidRPr="006C34E5" w:rsidRDefault="00BF012B" w:rsidP="00BF012B">
      <w:pPr>
        <w:pBdr>
          <w:top w:val="single" w:sz="4" w:space="1" w:color="auto"/>
          <w:left w:val="single" w:sz="4" w:space="4" w:color="auto"/>
          <w:bottom w:val="single" w:sz="4" w:space="1" w:color="auto"/>
          <w:right w:val="single" w:sz="4" w:space="4" w:color="auto"/>
        </w:pBdr>
      </w:pPr>
      <w:r w:rsidRPr="006C34E5">
        <w:rPr>
          <w:rFonts w:ascii="Consolas" w:hAnsi="Consolas"/>
          <w:color w:val="000000"/>
        </w:rPr>
        <w:br/>
      </w:r>
      <w:r w:rsidRPr="006C34E5">
        <w:rPr>
          <w:rFonts w:ascii="Consolas" w:hAnsi="Consolas"/>
          <w:color w:val="0000CD"/>
        </w:rPr>
        <w:t>&lt;</w:t>
      </w:r>
      <w:r w:rsidRPr="006C34E5">
        <w:rPr>
          <w:rFonts w:ascii="Consolas" w:hAnsi="Consolas"/>
          <w:color w:val="A52A2A"/>
        </w:rPr>
        <w:t>script</w:t>
      </w:r>
      <w:r w:rsidRPr="006C34E5">
        <w:rPr>
          <w:rFonts w:ascii="Consolas" w:hAnsi="Consolas"/>
          <w:color w:val="0000CD"/>
        </w:rPr>
        <w:t>&gt;</w:t>
      </w:r>
      <w:r w:rsidRPr="006C34E5">
        <w:rPr>
          <w:rFonts w:ascii="Consolas" w:hAnsi="Consolas"/>
          <w:color w:val="000000"/>
        </w:rPr>
        <w:br/>
      </w:r>
      <w:r w:rsidRPr="006C34E5">
        <w:rPr>
          <w:rFonts w:ascii="Consolas" w:hAnsi="Consolas"/>
          <w:color w:val="0000CD"/>
        </w:rPr>
        <w:t>var</w:t>
      </w:r>
      <w:r w:rsidRPr="006C34E5">
        <w:rPr>
          <w:rFonts w:ascii="Consolas" w:hAnsi="Consolas"/>
          <w:color w:val="000000"/>
        </w:rPr>
        <w:t> app = angular.module(</w:t>
      </w:r>
      <w:r w:rsidRPr="006C34E5">
        <w:rPr>
          <w:rFonts w:ascii="Consolas" w:hAnsi="Consolas"/>
          <w:color w:val="A52A2A"/>
        </w:rPr>
        <w:t>'myApp'</w:t>
      </w:r>
      <w:r w:rsidRPr="006C34E5">
        <w:rPr>
          <w:rFonts w:ascii="Consolas" w:hAnsi="Consolas"/>
          <w:color w:val="000000"/>
        </w:rPr>
        <w:t>, []);</w:t>
      </w:r>
      <w:r w:rsidRPr="006C34E5">
        <w:rPr>
          <w:rFonts w:ascii="Consolas" w:hAnsi="Consolas"/>
          <w:color w:val="000000"/>
        </w:rPr>
        <w:br/>
        <w:t>app.controller(</w:t>
      </w:r>
      <w:r w:rsidRPr="006C34E5">
        <w:rPr>
          <w:rFonts w:ascii="Consolas" w:hAnsi="Consolas"/>
          <w:color w:val="A52A2A"/>
        </w:rPr>
        <w:t>'myCtrl'</w:t>
      </w:r>
      <w:r w:rsidRPr="006C34E5">
        <w:rPr>
          <w:rFonts w:ascii="Consolas" w:hAnsi="Consolas"/>
          <w:color w:val="000000"/>
        </w:rPr>
        <w:t>, </w:t>
      </w:r>
      <w:r w:rsidRPr="006C34E5">
        <w:rPr>
          <w:rFonts w:ascii="Consolas" w:hAnsi="Consolas"/>
          <w:color w:val="0000CD"/>
        </w:rPr>
        <w:t>function</w:t>
      </w:r>
      <w:r w:rsidRPr="006C34E5">
        <w:rPr>
          <w:rFonts w:ascii="Consolas" w:hAnsi="Consolas"/>
          <w:color w:val="000000"/>
        </w:rPr>
        <w:t>($scope) {</w:t>
      </w:r>
      <w:r w:rsidRPr="006C34E5">
        <w:rPr>
          <w:rFonts w:ascii="Consolas" w:hAnsi="Consolas"/>
          <w:color w:val="000000"/>
        </w:rPr>
        <w:br/>
        <w:t>  $scope.count = </w:t>
      </w:r>
      <w:r w:rsidRPr="006C34E5">
        <w:rPr>
          <w:rFonts w:ascii="Consolas" w:hAnsi="Consolas"/>
          <w:color w:val="FF0000"/>
        </w:rPr>
        <w:t>0</w:t>
      </w:r>
      <w:r w:rsidRPr="006C34E5">
        <w:rPr>
          <w:rFonts w:ascii="Consolas" w:hAnsi="Consolas"/>
          <w:color w:val="000000"/>
        </w:rPr>
        <w:t>;</w:t>
      </w:r>
      <w:r w:rsidRPr="006C34E5">
        <w:rPr>
          <w:rFonts w:ascii="Consolas" w:hAnsi="Consolas"/>
          <w:color w:val="000000"/>
        </w:rPr>
        <w:br/>
      </w:r>
      <w:r w:rsidRPr="006C34E5">
        <w:rPr>
          <w:rFonts w:ascii="Consolas" w:hAnsi="Consolas"/>
          <w:b/>
          <w:color w:val="000000"/>
        </w:rPr>
        <w:lastRenderedPageBreak/>
        <w:t>  $scope.myFunction = </w:t>
      </w:r>
      <w:r w:rsidRPr="006C34E5">
        <w:rPr>
          <w:rFonts w:ascii="Consolas" w:hAnsi="Consolas"/>
          <w:b/>
          <w:color w:val="0000CD"/>
        </w:rPr>
        <w:t>function</w:t>
      </w:r>
      <w:r w:rsidRPr="006C34E5">
        <w:rPr>
          <w:rFonts w:ascii="Consolas" w:hAnsi="Consolas"/>
          <w:b/>
          <w:color w:val="000000"/>
        </w:rPr>
        <w:t>() {</w:t>
      </w:r>
      <w:r w:rsidRPr="006C34E5">
        <w:rPr>
          <w:rFonts w:ascii="Consolas" w:hAnsi="Consolas"/>
          <w:b/>
          <w:color w:val="000000"/>
        </w:rPr>
        <w:br/>
        <w:t>    $scope.count++;</w:t>
      </w:r>
      <w:r w:rsidRPr="006C34E5">
        <w:rPr>
          <w:rFonts w:ascii="Consolas" w:hAnsi="Consolas"/>
          <w:b/>
          <w:color w:val="000000"/>
        </w:rPr>
        <w:br/>
        <w:t>  }</w:t>
      </w:r>
      <w:r w:rsidRPr="006C34E5">
        <w:rPr>
          <w:rFonts w:ascii="Consolas" w:hAnsi="Consolas"/>
          <w:color w:val="000000"/>
        </w:rPr>
        <w:br/>
        <w:t>});</w:t>
      </w:r>
      <w:r w:rsidRPr="006C34E5">
        <w:rPr>
          <w:rFonts w:ascii="Consolas" w:hAnsi="Consolas"/>
          <w:color w:val="000000"/>
        </w:rPr>
        <w:br/>
      </w:r>
      <w:r w:rsidRPr="006C34E5">
        <w:rPr>
          <w:rFonts w:ascii="Consolas" w:hAnsi="Consolas"/>
          <w:color w:val="0000CD"/>
        </w:rPr>
        <w:t>&lt;</w:t>
      </w:r>
      <w:r w:rsidRPr="006C34E5">
        <w:rPr>
          <w:rFonts w:ascii="Consolas" w:hAnsi="Consolas"/>
          <w:color w:val="A52A2A"/>
        </w:rPr>
        <w:t>/script</w:t>
      </w:r>
      <w:r w:rsidRPr="006C34E5">
        <w:rPr>
          <w:rFonts w:ascii="Consolas" w:hAnsi="Consolas"/>
          <w:color w:val="0000CD"/>
        </w:rPr>
        <w:t>&gt;</w:t>
      </w:r>
    </w:p>
    <w:p w14:paraId="407E064B" w14:textId="77777777" w:rsidR="00BF012B" w:rsidRDefault="00BF012B" w:rsidP="00BF012B">
      <w:pPr>
        <w:pStyle w:val="Howitworks"/>
      </w:pPr>
      <w:r>
        <w:t>AngularJS Routes</w:t>
      </w:r>
    </w:p>
    <w:p w14:paraId="3DC4338D" w14:textId="77777777" w:rsidR="00BF012B" w:rsidRDefault="00BF012B" w:rsidP="00BF012B">
      <w:r w:rsidRPr="00583396">
        <w:t>If you want to navigate to different pages in your application, but you also want the application to be a SPA (Single Page Application), with no page reloading, you can use the </w:t>
      </w:r>
      <w:r w:rsidRPr="00EA3F2F">
        <w:rPr>
          <w:rStyle w:val="HTMLCode"/>
          <w:rFonts w:eastAsiaTheme="minorEastAsia"/>
          <w:color w:val="DC143C"/>
          <w:shd w:val="clear" w:color="auto" w:fill="F1F1F1"/>
        </w:rPr>
        <w:t>ngRoute</w:t>
      </w:r>
      <w:r w:rsidRPr="00583396">
        <w:t> module.</w:t>
      </w:r>
    </w:p>
    <w:p w14:paraId="2AFA8CEE" w14:textId="77777777" w:rsidR="00BF012B" w:rsidRPr="00CB7A95" w:rsidRDefault="00BF012B" w:rsidP="00BF012B">
      <w:pPr>
        <w:pBdr>
          <w:top w:val="single" w:sz="4" w:space="1" w:color="auto"/>
          <w:left w:val="single" w:sz="4" w:space="4" w:color="auto"/>
          <w:bottom w:val="single" w:sz="4" w:space="1" w:color="auto"/>
          <w:right w:val="single" w:sz="4" w:space="4" w:color="auto"/>
        </w:pBdr>
        <w:autoSpaceDE w:val="0"/>
        <w:autoSpaceDN w:val="0"/>
        <w:adjustRightInd w:val="0"/>
        <w:spacing w:line="240" w:lineRule="auto"/>
        <w:ind w:left="360"/>
        <w:rPr>
          <w:rFonts w:ascii="Consolas" w:hAnsi="Consolas" w:cs="Consolas"/>
          <w:color w:val="4C483D" w:themeColor="text2"/>
        </w:rPr>
      </w:pPr>
      <w:r w:rsidRPr="00CB7A95">
        <w:rPr>
          <w:rFonts w:ascii="Consolas" w:hAnsi="Consolas" w:cs="Consolas"/>
          <w:b/>
          <w:bCs/>
          <w:color w:val="7F0055"/>
        </w:rPr>
        <w:t>var</w:t>
      </w:r>
      <w:r w:rsidRPr="00CB7A95">
        <w:rPr>
          <w:rFonts w:ascii="Consolas" w:hAnsi="Consolas" w:cs="Consolas"/>
          <w:color w:val="000000"/>
        </w:rPr>
        <w:t xml:space="preserve"> app = angular.module(</w:t>
      </w:r>
      <w:r w:rsidRPr="00CB7A95">
        <w:rPr>
          <w:rFonts w:ascii="Consolas" w:hAnsi="Consolas" w:cs="Consolas"/>
          <w:color w:val="2A00FF"/>
        </w:rPr>
        <w:t>'userregistrationsystem'</w:t>
      </w:r>
      <w:r w:rsidRPr="00CB7A95">
        <w:rPr>
          <w:rFonts w:ascii="Consolas" w:hAnsi="Consolas" w:cs="Consolas"/>
          <w:color w:val="000000"/>
        </w:rPr>
        <w:t xml:space="preserve">, [ </w:t>
      </w:r>
      <w:r w:rsidRPr="00CB7A95">
        <w:rPr>
          <w:rFonts w:ascii="Consolas" w:hAnsi="Consolas" w:cs="Consolas"/>
          <w:color w:val="2A00FF"/>
        </w:rPr>
        <w:t>'ngRoute'</w:t>
      </w:r>
      <w:r w:rsidRPr="00CB7A95">
        <w:rPr>
          <w:rFonts w:ascii="Consolas" w:hAnsi="Consolas" w:cs="Consolas"/>
          <w:color w:val="000000"/>
        </w:rPr>
        <w:t xml:space="preserve">, </w:t>
      </w:r>
      <w:r w:rsidRPr="00CB7A95">
        <w:rPr>
          <w:rFonts w:ascii="Consolas" w:hAnsi="Consolas" w:cs="Consolas"/>
          <w:color w:val="2A00FF"/>
        </w:rPr>
        <w:t>'ngResource'</w:t>
      </w:r>
      <w:r w:rsidRPr="00CB7A95">
        <w:rPr>
          <w:rFonts w:ascii="Consolas" w:hAnsi="Consolas" w:cs="Consolas"/>
          <w:color w:val="000000"/>
        </w:rPr>
        <w:t xml:space="preserve"> ]);</w:t>
      </w:r>
    </w:p>
    <w:p w14:paraId="68FD3EBB" w14:textId="77777777" w:rsidR="00BF012B" w:rsidRDefault="00BF012B" w:rsidP="00BF012B">
      <w:pPr>
        <w:pBdr>
          <w:top w:val="single" w:sz="4" w:space="1" w:color="auto"/>
          <w:left w:val="single" w:sz="4" w:space="4" w:color="auto"/>
          <w:bottom w:val="single" w:sz="4" w:space="1" w:color="auto"/>
          <w:right w:val="single" w:sz="4" w:space="4" w:color="auto"/>
        </w:pBdr>
        <w:autoSpaceDE w:val="0"/>
        <w:autoSpaceDN w:val="0"/>
        <w:adjustRightInd w:val="0"/>
        <w:spacing w:line="240" w:lineRule="auto"/>
        <w:ind w:left="360"/>
        <w:rPr>
          <w:rFonts w:ascii="Consolas" w:hAnsi="Consolas" w:cs="Consolas"/>
          <w:color w:val="000000"/>
        </w:rPr>
      </w:pPr>
    </w:p>
    <w:p w14:paraId="565C7595" w14:textId="77777777" w:rsidR="00BF012B" w:rsidRPr="00CB7A95" w:rsidRDefault="00BF012B" w:rsidP="00BF012B">
      <w:pPr>
        <w:pBdr>
          <w:top w:val="single" w:sz="4" w:space="1" w:color="auto"/>
          <w:left w:val="single" w:sz="4" w:space="4" w:color="auto"/>
          <w:bottom w:val="single" w:sz="4" w:space="1" w:color="auto"/>
          <w:right w:val="single" w:sz="4" w:space="4" w:color="auto"/>
        </w:pBdr>
        <w:autoSpaceDE w:val="0"/>
        <w:autoSpaceDN w:val="0"/>
        <w:adjustRightInd w:val="0"/>
        <w:spacing w:line="240" w:lineRule="auto"/>
        <w:ind w:left="360"/>
        <w:rPr>
          <w:rFonts w:ascii="Consolas" w:hAnsi="Consolas" w:cs="Consolas"/>
          <w:color w:val="4C483D" w:themeColor="text2"/>
        </w:rPr>
      </w:pPr>
      <w:r w:rsidRPr="00CB7A95">
        <w:rPr>
          <w:rFonts w:ascii="Consolas" w:hAnsi="Consolas" w:cs="Consolas"/>
          <w:color w:val="000000"/>
        </w:rPr>
        <w:t>app.config(</w:t>
      </w:r>
      <w:r w:rsidRPr="00CB7A95">
        <w:rPr>
          <w:rFonts w:ascii="Consolas" w:hAnsi="Consolas" w:cs="Consolas"/>
          <w:b/>
          <w:bCs/>
          <w:color w:val="7F0055"/>
        </w:rPr>
        <w:t>function</w:t>
      </w:r>
      <w:r w:rsidRPr="00CB7A95">
        <w:rPr>
          <w:rFonts w:ascii="Consolas" w:hAnsi="Consolas" w:cs="Consolas"/>
          <w:color w:val="000000"/>
        </w:rPr>
        <w:t>($routeProvider) {</w:t>
      </w:r>
    </w:p>
    <w:p w14:paraId="3417B351" w14:textId="77777777" w:rsidR="00BF012B" w:rsidRPr="00CB7A95" w:rsidRDefault="00BF012B" w:rsidP="00BF012B">
      <w:pPr>
        <w:pBdr>
          <w:top w:val="single" w:sz="4" w:space="1" w:color="auto"/>
          <w:left w:val="single" w:sz="4" w:space="4" w:color="auto"/>
          <w:bottom w:val="single" w:sz="4" w:space="1" w:color="auto"/>
          <w:right w:val="single" w:sz="4" w:space="4" w:color="auto"/>
        </w:pBdr>
        <w:autoSpaceDE w:val="0"/>
        <w:autoSpaceDN w:val="0"/>
        <w:adjustRightInd w:val="0"/>
        <w:spacing w:line="240" w:lineRule="auto"/>
        <w:ind w:left="360"/>
        <w:rPr>
          <w:rFonts w:ascii="Consolas" w:hAnsi="Consolas" w:cs="Consolas"/>
          <w:color w:val="4C483D" w:themeColor="text2"/>
        </w:rPr>
      </w:pPr>
      <w:r w:rsidRPr="00CB7A95">
        <w:rPr>
          <w:rFonts w:ascii="Consolas" w:hAnsi="Consolas" w:cs="Consolas"/>
          <w:color w:val="000000"/>
        </w:rPr>
        <w:tab/>
        <w:t>$routeProvider.when(</w:t>
      </w:r>
      <w:r w:rsidRPr="00CB7A95">
        <w:rPr>
          <w:rFonts w:ascii="Consolas" w:hAnsi="Consolas" w:cs="Consolas"/>
          <w:color w:val="2A00FF"/>
        </w:rPr>
        <w:t>'/list-all-users'</w:t>
      </w:r>
      <w:r w:rsidRPr="00CB7A95">
        <w:rPr>
          <w:rFonts w:ascii="Consolas" w:hAnsi="Consolas" w:cs="Consolas"/>
          <w:color w:val="000000"/>
        </w:rPr>
        <w:t>, {</w:t>
      </w:r>
    </w:p>
    <w:p w14:paraId="0C46EA45" w14:textId="77777777" w:rsidR="00BF012B" w:rsidRPr="00CB7A95" w:rsidRDefault="00BF012B" w:rsidP="00BF012B">
      <w:pPr>
        <w:pBdr>
          <w:top w:val="single" w:sz="4" w:space="1" w:color="auto"/>
          <w:left w:val="single" w:sz="4" w:space="4" w:color="auto"/>
          <w:bottom w:val="single" w:sz="4" w:space="1" w:color="auto"/>
          <w:right w:val="single" w:sz="4" w:space="4" w:color="auto"/>
        </w:pBdr>
        <w:autoSpaceDE w:val="0"/>
        <w:autoSpaceDN w:val="0"/>
        <w:adjustRightInd w:val="0"/>
        <w:spacing w:line="240" w:lineRule="auto"/>
        <w:ind w:left="360"/>
        <w:rPr>
          <w:rFonts w:ascii="Consolas" w:hAnsi="Consolas" w:cs="Consolas"/>
          <w:color w:val="4C483D" w:themeColor="text2"/>
        </w:rPr>
      </w:pPr>
      <w:r w:rsidRPr="00CB7A95">
        <w:rPr>
          <w:rFonts w:ascii="Consolas" w:hAnsi="Consolas" w:cs="Consolas"/>
          <w:color w:val="000000"/>
        </w:rPr>
        <w:tab/>
      </w:r>
      <w:r w:rsidRPr="00CB7A95">
        <w:rPr>
          <w:rFonts w:ascii="Consolas" w:hAnsi="Consolas" w:cs="Consolas"/>
          <w:color w:val="000000"/>
        </w:rPr>
        <w:tab/>
        <w:t xml:space="preserve">templateUrl : </w:t>
      </w:r>
      <w:r w:rsidRPr="00CB7A95">
        <w:rPr>
          <w:rFonts w:ascii="Consolas" w:hAnsi="Consolas" w:cs="Consolas"/>
          <w:color w:val="2A00FF"/>
        </w:rPr>
        <w:t>'/template/listuser.html'</w:t>
      </w:r>
      <w:r w:rsidRPr="00CB7A95">
        <w:rPr>
          <w:rFonts w:ascii="Consolas" w:hAnsi="Consolas" w:cs="Consolas"/>
          <w:color w:val="000000"/>
        </w:rPr>
        <w:t>,</w:t>
      </w:r>
    </w:p>
    <w:p w14:paraId="17960341" w14:textId="77777777" w:rsidR="00BF012B" w:rsidRPr="00CB7A95" w:rsidRDefault="00BF012B" w:rsidP="00BF012B">
      <w:pPr>
        <w:pBdr>
          <w:top w:val="single" w:sz="4" w:space="1" w:color="auto"/>
          <w:left w:val="single" w:sz="4" w:space="4" w:color="auto"/>
          <w:bottom w:val="single" w:sz="4" w:space="1" w:color="auto"/>
          <w:right w:val="single" w:sz="4" w:space="4" w:color="auto"/>
        </w:pBdr>
        <w:autoSpaceDE w:val="0"/>
        <w:autoSpaceDN w:val="0"/>
        <w:adjustRightInd w:val="0"/>
        <w:spacing w:line="240" w:lineRule="auto"/>
        <w:ind w:left="360"/>
        <w:rPr>
          <w:rFonts w:ascii="Consolas" w:hAnsi="Consolas" w:cs="Consolas"/>
          <w:color w:val="4C483D" w:themeColor="text2"/>
        </w:rPr>
      </w:pPr>
      <w:r w:rsidRPr="00CB7A95">
        <w:rPr>
          <w:rFonts w:ascii="Consolas" w:hAnsi="Consolas" w:cs="Consolas"/>
          <w:color w:val="000000"/>
        </w:rPr>
        <w:tab/>
      </w:r>
      <w:r w:rsidRPr="00CB7A95">
        <w:rPr>
          <w:rFonts w:ascii="Consolas" w:hAnsi="Consolas" w:cs="Consolas"/>
          <w:color w:val="000000"/>
        </w:rPr>
        <w:tab/>
        <w:t xml:space="preserve">controller : </w:t>
      </w:r>
      <w:r w:rsidRPr="00CB7A95">
        <w:rPr>
          <w:rFonts w:ascii="Consolas" w:hAnsi="Consolas" w:cs="Consolas"/>
          <w:color w:val="2A00FF"/>
        </w:rPr>
        <w:t>'listUserController'</w:t>
      </w:r>
    </w:p>
    <w:p w14:paraId="71079234" w14:textId="77777777" w:rsidR="00BF012B" w:rsidRPr="00CB7A95" w:rsidRDefault="00BF012B" w:rsidP="00BF012B">
      <w:pPr>
        <w:pBdr>
          <w:top w:val="single" w:sz="4" w:space="1" w:color="auto"/>
          <w:left w:val="single" w:sz="4" w:space="4" w:color="auto"/>
          <w:bottom w:val="single" w:sz="4" w:space="1" w:color="auto"/>
          <w:right w:val="single" w:sz="4" w:space="4" w:color="auto"/>
        </w:pBdr>
        <w:autoSpaceDE w:val="0"/>
        <w:autoSpaceDN w:val="0"/>
        <w:adjustRightInd w:val="0"/>
        <w:spacing w:line="240" w:lineRule="auto"/>
        <w:ind w:left="360"/>
        <w:rPr>
          <w:rFonts w:ascii="Consolas" w:hAnsi="Consolas" w:cs="Consolas"/>
          <w:color w:val="4C483D" w:themeColor="text2"/>
        </w:rPr>
      </w:pPr>
      <w:r w:rsidRPr="00CB7A95">
        <w:rPr>
          <w:rFonts w:ascii="Consolas" w:hAnsi="Consolas" w:cs="Consolas"/>
          <w:color w:val="000000"/>
        </w:rPr>
        <w:tab/>
        <w:t>}).when(</w:t>
      </w:r>
      <w:r w:rsidRPr="00CB7A95">
        <w:rPr>
          <w:rFonts w:ascii="Consolas" w:hAnsi="Consolas" w:cs="Consolas"/>
          <w:color w:val="2A00FF"/>
        </w:rPr>
        <w:t>'/register-new-user'</w:t>
      </w:r>
      <w:r w:rsidRPr="00CB7A95">
        <w:rPr>
          <w:rFonts w:ascii="Consolas" w:hAnsi="Consolas" w:cs="Consolas"/>
          <w:color w:val="000000"/>
        </w:rPr>
        <w:t>,{</w:t>
      </w:r>
    </w:p>
    <w:p w14:paraId="4A80BA91" w14:textId="77777777" w:rsidR="00BF012B" w:rsidRPr="00CB7A95" w:rsidRDefault="00BF012B" w:rsidP="00BF012B">
      <w:pPr>
        <w:pBdr>
          <w:top w:val="single" w:sz="4" w:space="1" w:color="auto"/>
          <w:left w:val="single" w:sz="4" w:space="4" w:color="auto"/>
          <w:bottom w:val="single" w:sz="4" w:space="1" w:color="auto"/>
          <w:right w:val="single" w:sz="4" w:space="4" w:color="auto"/>
        </w:pBdr>
        <w:autoSpaceDE w:val="0"/>
        <w:autoSpaceDN w:val="0"/>
        <w:adjustRightInd w:val="0"/>
        <w:spacing w:line="240" w:lineRule="auto"/>
        <w:ind w:left="360"/>
        <w:rPr>
          <w:rFonts w:ascii="Consolas" w:hAnsi="Consolas" w:cs="Consolas"/>
          <w:color w:val="4C483D" w:themeColor="text2"/>
        </w:rPr>
      </w:pPr>
      <w:r w:rsidRPr="00CB7A95">
        <w:rPr>
          <w:rFonts w:ascii="Consolas" w:hAnsi="Consolas" w:cs="Consolas"/>
          <w:color w:val="000000"/>
        </w:rPr>
        <w:tab/>
      </w:r>
      <w:r w:rsidRPr="00CB7A95">
        <w:rPr>
          <w:rFonts w:ascii="Consolas" w:hAnsi="Consolas" w:cs="Consolas"/>
          <w:color w:val="000000"/>
        </w:rPr>
        <w:tab/>
        <w:t xml:space="preserve">templateUrl : </w:t>
      </w:r>
      <w:r w:rsidRPr="00CB7A95">
        <w:rPr>
          <w:rFonts w:ascii="Consolas" w:hAnsi="Consolas" w:cs="Consolas"/>
          <w:color w:val="2A00FF"/>
        </w:rPr>
        <w:t>'/template/userregistration.html'</w:t>
      </w:r>
      <w:r w:rsidRPr="00CB7A95">
        <w:rPr>
          <w:rFonts w:ascii="Consolas" w:hAnsi="Consolas" w:cs="Consolas"/>
          <w:color w:val="000000"/>
        </w:rPr>
        <w:t>,</w:t>
      </w:r>
    </w:p>
    <w:p w14:paraId="4782393F" w14:textId="77777777" w:rsidR="00BF012B" w:rsidRPr="00CB7A95" w:rsidRDefault="00BF012B" w:rsidP="00BF012B">
      <w:pPr>
        <w:pBdr>
          <w:top w:val="single" w:sz="4" w:space="1" w:color="auto"/>
          <w:left w:val="single" w:sz="4" w:space="4" w:color="auto"/>
          <w:bottom w:val="single" w:sz="4" w:space="1" w:color="auto"/>
          <w:right w:val="single" w:sz="4" w:space="4" w:color="auto"/>
        </w:pBdr>
        <w:autoSpaceDE w:val="0"/>
        <w:autoSpaceDN w:val="0"/>
        <w:adjustRightInd w:val="0"/>
        <w:spacing w:line="240" w:lineRule="auto"/>
        <w:ind w:left="360"/>
        <w:rPr>
          <w:rFonts w:ascii="Consolas" w:hAnsi="Consolas" w:cs="Consolas"/>
          <w:color w:val="4C483D" w:themeColor="text2"/>
        </w:rPr>
      </w:pPr>
      <w:r w:rsidRPr="00CB7A95">
        <w:rPr>
          <w:rFonts w:ascii="Consolas" w:hAnsi="Consolas" w:cs="Consolas"/>
          <w:color w:val="000000"/>
        </w:rPr>
        <w:tab/>
      </w:r>
      <w:r w:rsidRPr="00CB7A95">
        <w:rPr>
          <w:rFonts w:ascii="Consolas" w:hAnsi="Consolas" w:cs="Consolas"/>
          <w:color w:val="000000"/>
        </w:rPr>
        <w:tab/>
        <w:t xml:space="preserve">controller : </w:t>
      </w:r>
      <w:r w:rsidRPr="00CB7A95">
        <w:rPr>
          <w:rFonts w:ascii="Consolas" w:hAnsi="Consolas" w:cs="Consolas"/>
          <w:color w:val="2A00FF"/>
        </w:rPr>
        <w:t>'registerUserController'</w:t>
      </w:r>
    </w:p>
    <w:p w14:paraId="69DB074B" w14:textId="77777777" w:rsidR="00BF012B" w:rsidRPr="00CB7A95" w:rsidRDefault="00BF012B" w:rsidP="00BF012B">
      <w:pPr>
        <w:pBdr>
          <w:top w:val="single" w:sz="4" w:space="1" w:color="auto"/>
          <w:left w:val="single" w:sz="4" w:space="4" w:color="auto"/>
          <w:bottom w:val="single" w:sz="4" w:space="1" w:color="auto"/>
          <w:right w:val="single" w:sz="4" w:space="4" w:color="auto"/>
        </w:pBdr>
        <w:autoSpaceDE w:val="0"/>
        <w:autoSpaceDN w:val="0"/>
        <w:adjustRightInd w:val="0"/>
        <w:spacing w:line="240" w:lineRule="auto"/>
        <w:ind w:left="360"/>
        <w:rPr>
          <w:rFonts w:ascii="Consolas" w:hAnsi="Consolas" w:cs="Consolas"/>
          <w:color w:val="4C483D" w:themeColor="text2"/>
        </w:rPr>
      </w:pPr>
      <w:r w:rsidRPr="00CB7A95">
        <w:rPr>
          <w:rFonts w:ascii="Consolas" w:hAnsi="Consolas" w:cs="Consolas"/>
          <w:color w:val="000000"/>
        </w:rPr>
        <w:tab/>
        <w:t>}).when(</w:t>
      </w:r>
      <w:r w:rsidRPr="00CB7A95">
        <w:rPr>
          <w:rFonts w:ascii="Consolas" w:hAnsi="Consolas" w:cs="Consolas"/>
          <w:color w:val="2A00FF"/>
        </w:rPr>
        <w:t>'/update-user/:id'</w:t>
      </w:r>
      <w:r w:rsidRPr="00CB7A95">
        <w:rPr>
          <w:rFonts w:ascii="Consolas" w:hAnsi="Consolas" w:cs="Consolas"/>
          <w:color w:val="000000"/>
        </w:rPr>
        <w:t>,{</w:t>
      </w:r>
    </w:p>
    <w:p w14:paraId="12B3A72F" w14:textId="77777777" w:rsidR="00BF012B" w:rsidRPr="00CB7A95" w:rsidRDefault="00BF012B" w:rsidP="00BF012B">
      <w:pPr>
        <w:pBdr>
          <w:top w:val="single" w:sz="4" w:space="1" w:color="auto"/>
          <w:left w:val="single" w:sz="4" w:space="4" w:color="auto"/>
          <w:bottom w:val="single" w:sz="4" w:space="1" w:color="auto"/>
          <w:right w:val="single" w:sz="4" w:space="4" w:color="auto"/>
        </w:pBdr>
        <w:autoSpaceDE w:val="0"/>
        <w:autoSpaceDN w:val="0"/>
        <w:adjustRightInd w:val="0"/>
        <w:spacing w:line="240" w:lineRule="auto"/>
        <w:ind w:left="360"/>
        <w:rPr>
          <w:rFonts w:ascii="Consolas" w:hAnsi="Consolas" w:cs="Consolas"/>
          <w:color w:val="4C483D" w:themeColor="text2"/>
        </w:rPr>
      </w:pPr>
      <w:r w:rsidRPr="00CB7A95">
        <w:rPr>
          <w:rFonts w:ascii="Consolas" w:hAnsi="Consolas" w:cs="Consolas"/>
          <w:color w:val="000000"/>
        </w:rPr>
        <w:tab/>
      </w:r>
      <w:r w:rsidRPr="00CB7A95">
        <w:rPr>
          <w:rFonts w:ascii="Consolas" w:hAnsi="Consolas" w:cs="Consolas"/>
          <w:color w:val="000000"/>
        </w:rPr>
        <w:tab/>
        <w:t xml:space="preserve">templateUrl : </w:t>
      </w:r>
      <w:r w:rsidRPr="00CB7A95">
        <w:rPr>
          <w:rFonts w:ascii="Consolas" w:hAnsi="Consolas" w:cs="Consolas"/>
          <w:color w:val="2A00FF"/>
        </w:rPr>
        <w:t>'/template/userupdation.html'</w:t>
      </w:r>
      <w:r w:rsidRPr="00CB7A95">
        <w:rPr>
          <w:rFonts w:ascii="Consolas" w:hAnsi="Consolas" w:cs="Consolas"/>
          <w:color w:val="000000"/>
        </w:rPr>
        <w:t xml:space="preserve"> ,</w:t>
      </w:r>
    </w:p>
    <w:p w14:paraId="11216EE0" w14:textId="77777777" w:rsidR="00BF012B" w:rsidRPr="00CB7A95" w:rsidRDefault="00BF012B" w:rsidP="00BF012B">
      <w:pPr>
        <w:pBdr>
          <w:top w:val="single" w:sz="4" w:space="1" w:color="auto"/>
          <w:left w:val="single" w:sz="4" w:space="4" w:color="auto"/>
          <w:bottom w:val="single" w:sz="4" w:space="1" w:color="auto"/>
          <w:right w:val="single" w:sz="4" w:space="4" w:color="auto"/>
        </w:pBdr>
        <w:autoSpaceDE w:val="0"/>
        <w:autoSpaceDN w:val="0"/>
        <w:adjustRightInd w:val="0"/>
        <w:spacing w:line="240" w:lineRule="auto"/>
        <w:ind w:left="360"/>
        <w:rPr>
          <w:rFonts w:ascii="Consolas" w:hAnsi="Consolas" w:cs="Consolas"/>
          <w:color w:val="4C483D" w:themeColor="text2"/>
        </w:rPr>
      </w:pPr>
      <w:r w:rsidRPr="00CB7A95">
        <w:rPr>
          <w:rFonts w:ascii="Consolas" w:hAnsi="Consolas" w:cs="Consolas"/>
          <w:color w:val="000000"/>
        </w:rPr>
        <w:tab/>
      </w:r>
      <w:r w:rsidRPr="00CB7A95">
        <w:rPr>
          <w:rFonts w:ascii="Consolas" w:hAnsi="Consolas" w:cs="Consolas"/>
          <w:color w:val="000000"/>
        </w:rPr>
        <w:tab/>
        <w:t xml:space="preserve">controller : </w:t>
      </w:r>
      <w:r w:rsidRPr="00CB7A95">
        <w:rPr>
          <w:rFonts w:ascii="Consolas" w:hAnsi="Consolas" w:cs="Consolas"/>
          <w:color w:val="2A00FF"/>
        </w:rPr>
        <w:t>'usersDetailsController'</w:t>
      </w:r>
    </w:p>
    <w:p w14:paraId="4AA72EB6" w14:textId="77777777" w:rsidR="00BF012B" w:rsidRPr="00CB7A95" w:rsidRDefault="00BF012B" w:rsidP="00BF012B">
      <w:pPr>
        <w:pBdr>
          <w:top w:val="single" w:sz="4" w:space="1" w:color="auto"/>
          <w:left w:val="single" w:sz="4" w:space="4" w:color="auto"/>
          <w:bottom w:val="single" w:sz="4" w:space="1" w:color="auto"/>
          <w:right w:val="single" w:sz="4" w:space="4" w:color="auto"/>
        </w:pBdr>
        <w:autoSpaceDE w:val="0"/>
        <w:autoSpaceDN w:val="0"/>
        <w:adjustRightInd w:val="0"/>
        <w:spacing w:line="240" w:lineRule="auto"/>
        <w:ind w:left="360"/>
        <w:rPr>
          <w:rFonts w:ascii="Consolas" w:hAnsi="Consolas" w:cs="Consolas"/>
          <w:color w:val="4C483D" w:themeColor="text2"/>
        </w:rPr>
      </w:pPr>
      <w:r w:rsidRPr="00CB7A95">
        <w:rPr>
          <w:rFonts w:ascii="Consolas" w:hAnsi="Consolas" w:cs="Consolas"/>
          <w:color w:val="000000"/>
        </w:rPr>
        <w:tab/>
        <w:t>}).otherwise({</w:t>
      </w:r>
    </w:p>
    <w:p w14:paraId="0AB7E3D2" w14:textId="77777777" w:rsidR="00BF012B" w:rsidRPr="00CB7A95" w:rsidRDefault="00BF012B" w:rsidP="00BF012B">
      <w:pPr>
        <w:pBdr>
          <w:top w:val="single" w:sz="4" w:space="1" w:color="auto"/>
          <w:left w:val="single" w:sz="4" w:space="4" w:color="auto"/>
          <w:bottom w:val="single" w:sz="4" w:space="1" w:color="auto"/>
          <w:right w:val="single" w:sz="4" w:space="4" w:color="auto"/>
        </w:pBdr>
        <w:autoSpaceDE w:val="0"/>
        <w:autoSpaceDN w:val="0"/>
        <w:adjustRightInd w:val="0"/>
        <w:spacing w:line="240" w:lineRule="auto"/>
        <w:ind w:left="360"/>
        <w:rPr>
          <w:rFonts w:ascii="Consolas" w:hAnsi="Consolas" w:cs="Consolas"/>
          <w:color w:val="4C483D" w:themeColor="text2"/>
        </w:rPr>
      </w:pPr>
      <w:r w:rsidRPr="00CB7A95">
        <w:rPr>
          <w:rFonts w:ascii="Consolas" w:hAnsi="Consolas" w:cs="Consolas"/>
          <w:color w:val="000000"/>
        </w:rPr>
        <w:tab/>
      </w:r>
      <w:r w:rsidRPr="00CB7A95">
        <w:rPr>
          <w:rFonts w:ascii="Consolas" w:hAnsi="Consolas" w:cs="Consolas"/>
          <w:color w:val="000000"/>
        </w:rPr>
        <w:tab/>
        <w:t xml:space="preserve">redirectTo : </w:t>
      </w:r>
      <w:r w:rsidRPr="00CB7A95">
        <w:rPr>
          <w:rFonts w:ascii="Consolas" w:hAnsi="Consolas" w:cs="Consolas"/>
          <w:color w:val="2A00FF"/>
        </w:rPr>
        <w:t>'/home'</w:t>
      </w:r>
      <w:r w:rsidRPr="00CB7A95">
        <w:rPr>
          <w:rFonts w:ascii="Consolas" w:hAnsi="Consolas" w:cs="Consolas"/>
          <w:color w:val="000000"/>
        </w:rPr>
        <w:t>,</w:t>
      </w:r>
    </w:p>
    <w:p w14:paraId="4BABB1C0" w14:textId="77777777" w:rsidR="00BF012B" w:rsidRPr="00CB7A95" w:rsidRDefault="00BF012B" w:rsidP="00BF012B">
      <w:pPr>
        <w:pBdr>
          <w:top w:val="single" w:sz="4" w:space="1" w:color="auto"/>
          <w:left w:val="single" w:sz="4" w:space="4" w:color="auto"/>
          <w:bottom w:val="single" w:sz="4" w:space="1" w:color="auto"/>
          <w:right w:val="single" w:sz="4" w:space="4" w:color="auto"/>
        </w:pBdr>
        <w:autoSpaceDE w:val="0"/>
        <w:autoSpaceDN w:val="0"/>
        <w:adjustRightInd w:val="0"/>
        <w:spacing w:line="240" w:lineRule="auto"/>
        <w:ind w:left="360"/>
        <w:rPr>
          <w:rFonts w:ascii="Consolas" w:hAnsi="Consolas" w:cs="Consolas"/>
          <w:color w:val="4C483D" w:themeColor="text2"/>
        </w:rPr>
      </w:pPr>
      <w:r w:rsidRPr="00CB7A95">
        <w:rPr>
          <w:rFonts w:ascii="Consolas" w:hAnsi="Consolas" w:cs="Consolas"/>
          <w:color w:val="000000"/>
        </w:rPr>
        <w:tab/>
      </w:r>
      <w:r w:rsidRPr="00CB7A95">
        <w:rPr>
          <w:rFonts w:ascii="Consolas" w:hAnsi="Consolas" w:cs="Consolas"/>
          <w:color w:val="000000"/>
        </w:rPr>
        <w:tab/>
        <w:t xml:space="preserve">templateUrl : </w:t>
      </w:r>
      <w:r w:rsidRPr="00CB7A95">
        <w:rPr>
          <w:rFonts w:ascii="Consolas" w:hAnsi="Consolas" w:cs="Consolas"/>
          <w:color w:val="2A00FF"/>
        </w:rPr>
        <w:t>'/template/home.html'</w:t>
      </w:r>
      <w:r w:rsidRPr="00CB7A95">
        <w:rPr>
          <w:rFonts w:ascii="Consolas" w:hAnsi="Consolas" w:cs="Consolas"/>
          <w:color w:val="000000"/>
        </w:rPr>
        <w:t>,</w:t>
      </w:r>
    </w:p>
    <w:p w14:paraId="14CEF103" w14:textId="77777777" w:rsidR="00BF012B" w:rsidRPr="00CB7A95" w:rsidRDefault="00BF012B" w:rsidP="00BF012B">
      <w:pPr>
        <w:pBdr>
          <w:top w:val="single" w:sz="4" w:space="1" w:color="auto"/>
          <w:left w:val="single" w:sz="4" w:space="4" w:color="auto"/>
          <w:bottom w:val="single" w:sz="4" w:space="1" w:color="auto"/>
          <w:right w:val="single" w:sz="4" w:space="4" w:color="auto"/>
        </w:pBdr>
        <w:autoSpaceDE w:val="0"/>
        <w:autoSpaceDN w:val="0"/>
        <w:adjustRightInd w:val="0"/>
        <w:spacing w:line="240" w:lineRule="auto"/>
        <w:ind w:left="360"/>
        <w:rPr>
          <w:rFonts w:ascii="Consolas" w:hAnsi="Consolas" w:cs="Consolas"/>
          <w:color w:val="4C483D" w:themeColor="text2"/>
        </w:rPr>
      </w:pPr>
      <w:r w:rsidRPr="00CB7A95">
        <w:rPr>
          <w:rFonts w:ascii="Consolas" w:hAnsi="Consolas" w:cs="Consolas"/>
          <w:color w:val="000000"/>
        </w:rPr>
        <w:tab/>
        <w:t>});</w:t>
      </w:r>
    </w:p>
    <w:p w14:paraId="6200C6E5" w14:textId="77777777" w:rsidR="00BF012B" w:rsidRPr="00CB7A95" w:rsidRDefault="00BF012B" w:rsidP="00BF012B">
      <w:pPr>
        <w:pBdr>
          <w:top w:val="single" w:sz="4" w:space="1" w:color="auto"/>
          <w:left w:val="single" w:sz="4" w:space="4" w:color="auto"/>
          <w:bottom w:val="single" w:sz="4" w:space="1" w:color="auto"/>
          <w:right w:val="single" w:sz="4" w:space="4" w:color="auto"/>
        </w:pBdr>
        <w:ind w:left="360"/>
      </w:pPr>
      <w:r w:rsidRPr="00CB7A95">
        <w:rPr>
          <w:rFonts w:ascii="Consolas" w:hAnsi="Consolas" w:cs="Consolas"/>
          <w:color w:val="000000"/>
        </w:rPr>
        <w:t>});</w:t>
      </w:r>
    </w:p>
    <w:p w14:paraId="52DB31FB" w14:textId="77777777" w:rsidR="00BF012B" w:rsidRDefault="00BF012B" w:rsidP="00BF012B"/>
    <w:p w14:paraId="3E194E83" w14:textId="77777777" w:rsidR="008D21A0" w:rsidRPr="00F32177" w:rsidRDefault="008D21A0" w:rsidP="008151C9">
      <w:pPr>
        <w:pStyle w:val="Heading30"/>
      </w:pPr>
      <w:r w:rsidRPr="00F32177">
        <w:t>Name the key features of AngularJS?</w:t>
      </w:r>
    </w:p>
    <w:p w14:paraId="6BE5D9BE" w14:textId="77777777" w:rsidR="008D21A0" w:rsidRPr="00F32177" w:rsidRDefault="008D21A0" w:rsidP="008D21A0">
      <w:r w:rsidRPr="00F32177">
        <w:t>The key features of AngularJS are:</w:t>
      </w:r>
    </w:p>
    <w:p w14:paraId="6BDF4C46" w14:textId="77777777" w:rsidR="008D21A0" w:rsidRPr="00F32177" w:rsidRDefault="008D21A0" w:rsidP="00151D89">
      <w:pPr>
        <w:numPr>
          <w:ilvl w:val="0"/>
          <w:numId w:val="70"/>
        </w:numPr>
        <w:spacing w:before="160" w:after="0" w:line="259" w:lineRule="auto"/>
      </w:pPr>
      <w:r w:rsidRPr="00F32177">
        <w:t>Scope</w:t>
      </w:r>
    </w:p>
    <w:p w14:paraId="707E1C2D" w14:textId="77777777" w:rsidR="008D21A0" w:rsidRPr="00F32177" w:rsidRDefault="008D21A0" w:rsidP="00151D89">
      <w:pPr>
        <w:numPr>
          <w:ilvl w:val="0"/>
          <w:numId w:val="70"/>
        </w:numPr>
        <w:spacing w:before="160" w:after="0" w:line="259" w:lineRule="auto"/>
      </w:pPr>
      <w:r w:rsidRPr="00F32177">
        <w:t>Controller</w:t>
      </w:r>
    </w:p>
    <w:p w14:paraId="310BE934" w14:textId="77777777" w:rsidR="008D21A0" w:rsidRPr="00F32177" w:rsidRDefault="008D21A0" w:rsidP="00151D89">
      <w:pPr>
        <w:numPr>
          <w:ilvl w:val="0"/>
          <w:numId w:val="70"/>
        </w:numPr>
        <w:spacing w:before="160" w:after="0" w:line="259" w:lineRule="auto"/>
      </w:pPr>
      <w:r w:rsidRPr="00F32177">
        <w:t>Model</w:t>
      </w:r>
    </w:p>
    <w:p w14:paraId="30FE374C" w14:textId="77777777" w:rsidR="008D21A0" w:rsidRPr="00F32177" w:rsidRDefault="008D21A0" w:rsidP="00151D89">
      <w:pPr>
        <w:numPr>
          <w:ilvl w:val="0"/>
          <w:numId w:val="70"/>
        </w:numPr>
        <w:spacing w:before="160" w:after="0" w:line="259" w:lineRule="auto"/>
      </w:pPr>
      <w:r w:rsidRPr="00F32177">
        <w:t>View</w:t>
      </w:r>
    </w:p>
    <w:p w14:paraId="239C3C6C" w14:textId="77777777" w:rsidR="008D21A0" w:rsidRPr="00F32177" w:rsidRDefault="008D21A0" w:rsidP="00151D89">
      <w:pPr>
        <w:numPr>
          <w:ilvl w:val="0"/>
          <w:numId w:val="70"/>
        </w:numPr>
        <w:spacing w:before="160" w:after="0" w:line="259" w:lineRule="auto"/>
      </w:pPr>
      <w:r w:rsidRPr="00F32177">
        <w:lastRenderedPageBreak/>
        <w:t>Services</w:t>
      </w:r>
    </w:p>
    <w:p w14:paraId="3BC6BE98" w14:textId="77777777" w:rsidR="008D21A0" w:rsidRPr="00F32177" w:rsidRDefault="008D21A0" w:rsidP="00151D89">
      <w:pPr>
        <w:numPr>
          <w:ilvl w:val="0"/>
          <w:numId w:val="70"/>
        </w:numPr>
        <w:spacing w:before="160" w:after="0" w:line="259" w:lineRule="auto"/>
      </w:pPr>
      <w:r w:rsidRPr="00F32177">
        <w:t>Data Binding</w:t>
      </w:r>
    </w:p>
    <w:p w14:paraId="528AB25F" w14:textId="77777777" w:rsidR="008D21A0" w:rsidRPr="00F32177" w:rsidRDefault="008D21A0" w:rsidP="00151D89">
      <w:pPr>
        <w:numPr>
          <w:ilvl w:val="0"/>
          <w:numId w:val="70"/>
        </w:numPr>
        <w:spacing w:before="160" w:after="0" w:line="259" w:lineRule="auto"/>
      </w:pPr>
      <w:r w:rsidRPr="00F32177">
        <w:t>Directives</w:t>
      </w:r>
    </w:p>
    <w:p w14:paraId="2DE9C898" w14:textId="77777777" w:rsidR="008D21A0" w:rsidRPr="00F32177" w:rsidRDefault="008D21A0" w:rsidP="00151D89">
      <w:pPr>
        <w:numPr>
          <w:ilvl w:val="0"/>
          <w:numId w:val="70"/>
        </w:numPr>
        <w:spacing w:before="160" w:after="0" w:line="259" w:lineRule="auto"/>
      </w:pPr>
      <w:r w:rsidRPr="00F32177">
        <w:t>Filters</w:t>
      </w:r>
    </w:p>
    <w:p w14:paraId="7CC14023" w14:textId="77777777" w:rsidR="008D21A0" w:rsidRPr="00F32177" w:rsidRDefault="008D21A0" w:rsidP="00151D89">
      <w:pPr>
        <w:numPr>
          <w:ilvl w:val="0"/>
          <w:numId w:val="70"/>
        </w:numPr>
        <w:spacing w:before="160" w:after="0" w:line="259" w:lineRule="auto"/>
      </w:pPr>
      <w:r w:rsidRPr="00F32177">
        <w:t>Testable</w:t>
      </w:r>
    </w:p>
    <w:p w14:paraId="1CC68583" w14:textId="77777777" w:rsidR="008D21A0" w:rsidRDefault="008D21A0" w:rsidP="008D21A0"/>
    <w:p w14:paraId="06FCC3BE" w14:textId="77777777" w:rsidR="008D21A0" w:rsidRPr="00F32177" w:rsidRDefault="008D21A0" w:rsidP="008151C9">
      <w:pPr>
        <w:pStyle w:val="Heading30"/>
      </w:pPr>
      <w:r w:rsidRPr="00F32177">
        <w:t>Can AngularJS have multiple ng-app directives in a single page?</w:t>
      </w:r>
    </w:p>
    <w:p w14:paraId="29EDF8A3" w14:textId="77777777" w:rsidR="008D21A0" w:rsidRPr="00F32177" w:rsidRDefault="008D21A0" w:rsidP="008D21A0">
      <w:r w:rsidRPr="00F32177">
        <w:t>No. Only one AngularJS application can be auto-bootstrapped per HTML document. The first ngApp found in the document will be used to define the root element to auto-bootstrap as an application. If another ng-app directive has been placed then it will not be processed by AngularJS and we will need to manually bootstrap the second app, instead of using second ng-app directive.</w:t>
      </w:r>
    </w:p>
    <w:p w14:paraId="296849ED" w14:textId="77777777" w:rsidR="008D21A0" w:rsidRDefault="008D21A0" w:rsidP="008D21A0"/>
    <w:p w14:paraId="20E8D23B" w14:textId="77777777" w:rsidR="008D21A0" w:rsidRPr="007D7566" w:rsidRDefault="008D21A0" w:rsidP="008151C9">
      <w:pPr>
        <w:pStyle w:val="Heading30"/>
      </w:pPr>
      <w:r w:rsidRPr="007D7566">
        <w:t>Explain the architecture of AngularJS?</w:t>
      </w:r>
    </w:p>
    <w:p w14:paraId="1ED5DFB4" w14:textId="77777777" w:rsidR="008D21A0" w:rsidRPr="007D7566" w:rsidRDefault="008D21A0" w:rsidP="008D21A0">
      <w:r w:rsidRPr="007D7566">
        <w:t>AngularJS is architecture on 3 components. They are</w:t>
      </w:r>
    </w:p>
    <w:p w14:paraId="0DF3ADB2" w14:textId="77777777" w:rsidR="008D21A0" w:rsidRPr="007D7566" w:rsidRDefault="008D21A0" w:rsidP="00151D89">
      <w:pPr>
        <w:numPr>
          <w:ilvl w:val="0"/>
          <w:numId w:val="71"/>
        </w:numPr>
        <w:spacing w:before="160" w:after="0" w:line="259" w:lineRule="auto"/>
      </w:pPr>
      <w:r w:rsidRPr="007D7566">
        <w:t>The Template (View)</w:t>
      </w:r>
    </w:p>
    <w:p w14:paraId="585B4D12" w14:textId="77777777" w:rsidR="008D21A0" w:rsidRPr="007D7566" w:rsidRDefault="008D21A0" w:rsidP="00151D89">
      <w:pPr>
        <w:numPr>
          <w:ilvl w:val="0"/>
          <w:numId w:val="71"/>
        </w:numPr>
        <w:spacing w:before="160" w:after="0" w:line="259" w:lineRule="auto"/>
      </w:pPr>
      <w:r w:rsidRPr="007D7566">
        <w:t>The Scope (Model)</w:t>
      </w:r>
    </w:p>
    <w:p w14:paraId="41A88959" w14:textId="77777777" w:rsidR="008D21A0" w:rsidRPr="007D7566" w:rsidRDefault="008D21A0" w:rsidP="00151D89">
      <w:pPr>
        <w:numPr>
          <w:ilvl w:val="0"/>
          <w:numId w:val="71"/>
        </w:numPr>
        <w:spacing w:before="160" w:after="0" w:line="259" w:lineRule="auto"/>
      </w:pPr>
      <w:r w:rsidRPr="007D7566">
        <w:t>The Controller (Controller)</w:t>
      </w:r>
    </w:p>
    <w:p w14:paraId="79AA050D" w14:textId="77777777" w:rsidR="008D21A0" w:rsidRDefault="008D21A0" w:rsidP="008D21A0"/>
    <w:p w14:paraId="0A90CF3E" w14:textId="77777777" w:rsidR="008D21A0" w:rsidRDefault="008D21A0" w:rsidP="008D21A0"/>
    <w:p w14:paraId="706B3963" w14:textId="77777777" w:rsidR="008D21A0" w:rsidRPr="007D7566" w:rsidRDefault="008D21A0" w:rsidP="008151C9">
      <w:pPr>
        <w:pStyle w:val="Heading30"/>
      </w:pPr>
      <w:r w:rsidRPr="007D7566">
        <w:t>Explain Directives in AngularJs?</w:t>
      </w:r>
    </w:p>
    <w:p w14:paraId="5C859030" w14:textId="77777777" w:rsidR="008D21A0" w:rsidRPr="007D7566" w:rsidRDefault="008D21A0" w:rsidP="008D21A0">
      <w:r w:rsidRPr="007D7566">
        <w:t>AngularJS directives are extended HTML attributes with the prefix ng-</w:t>
      </w:r>
      <w:r w:rsidRPr="007D7566">
        <w:br/>
        <w:t>The 3 main directives of angular js are</w:t>
      </w:r>
    </w:p>
    <w:p w14:paraId="0AF959C8" w14:textId="77777777" w:rsidR="008D21A0" w:rsidRPr="007D7566" w:rsidRDefault="008D21A0" w:rsidP="00151D89">
      <w:pPr>
        <w:numPr>
          <w:ilvl w:val="0"/>
          <w:numId w:val="72"/>
        </w:numPr>
        <w:spacing w:before="160" w:after="0" w:line="259" w:lineRule="auto"/>
      </w:pPr>
      <w:r w:rsidRPr="007D7566">
        <w:rPr>
          <w:b/>
          <w:bCs/>
        </w:rPr>
        <w:t>ng-app:- </w:t>
      </w:r>
      <w:r w:rsidRPr="007D7566">
        <w:t>directive is used to flag the HTML element that Angular should consider to be the root element of our application. Angular uses spinal-case for its custom attributes and camelCase for the corresponding directives which implement them.</w:t>
      </w:r>
    </w:p>
    <w:p w14:paraId="1AF6070E" w14:textId="77777777" w:rsidR="008D21A0" w:rsidRPr="007D7566" w:rsidRDefault="008D21A0" w:rsidP="00151D89">
      <w:pPr>
        <w:numPr>
          <w:ilvl w:val="0"/>
          <w:numId w:val="72"/>
        </w:numPr>
        <w:spacing w:before="160" w:after="0" w:line="259" w:lineRule="auto"/>
      </w:pPr>
      <w:r w:rsidRPr="007D7566">
        <w:rPr>
          <w:b/>
          <w:bCs/>
        </w:rPr>
        <w:t>ng-model:-</w:t>
      </w:r>
      <w:r w:rsidRPr="007D7566">
        <w:t> directive allows us to bind values of HTML controls (input, select, textarea) to application data. When using ngModel, not only change in the scope reflected in the view, but changes in the view are reflected back into the scope.</w:t>
      </w:r>
    </w:p>
    <w:p w14:paraId="6B795CCE" w14:textId="77777777" w:rsidR="008D21A0" w:rsidRDefault="008D21A0" w:rsidP="00151D89">
      <w:pPr>
        <w:numPr>
          <w:ilvl w:val="0"/>
          <w:numId w:val="72"/>
        </w:numPr>
        <w:spacing w:before="160" w:after="0" w:line="259" w:lineRule="auto"/>
      </w:pPr>
      <w:r w:rsidRPr="007D7566">
        <w:rPr>
          <w:b/>
          <w:bCs/>
        </w:rPr>
        <w:t>ng-bind:- </w:t>
      </w:r>
      <w:r w:rsidRPr="007D7566">
        <w:t>directive binds application modal data to the HTML view.</w:t>
      </w:r>
    </w:p>
    <w:p w14:paraId="29EA37EF" w14:textId="77777777" w:rsidR="008D21A0" w:rsidRDefault="008D21A0" w:rsidP="00151D89">
      <w:pPr>
        <w:numPr>
          <w:ilvl w:val="0"/>
          <w:numId w:val="72"/>
        </w:numPr>
        <w:spacing w:before="160" w:after="0" w:line="259" w:lineRule="auto"/>
      </w:pPr>
      <w:r>
        <w:rPr>
          <w:b/>
          <w:bCs/>
        </w:rPr>
        <w:t>ng-</w:t>
      </w:r>
      <w:r>
        <w:t>controller</w:t>
      </w:r>
    </w:p>
    <w:p w14:paraId="19709149" w14:textId="77777777" w:rsidR="008D21A0" w:rsidRDefault="008D21A0" w:rsidP="00151D89">
      <w:pPr>
        <w:numPr>
          <w:ilvl w:val="0"/>
          <w:numId w:val="72"/>
        </w:numPr>
        <w:spacing w:before="160" w:after="0" w:line="259" w:lineRule="auto"/>
      </w:pPr>
      <w:r>
        <w:rPr>
          <w:b/>
          <w:bCs/>
        </w:rPr>
        <w:t>ng-</w:t>
      </w:r>
      <w:r>
        <w:t>view</w:t>
      </w:r>
    </w:p>
    <w:p w14:paraId="0E825F9C" w14:textId="77777777" w:rsidR="008D21A0" w:rsidRDefault="008D21A0" w:rsidP="008D21A0"/>
    <w:p w14:paraId="3A9A9F17" w14:textId="77777777" w:rsidR="008D21A0" w:rsidRPr="00B24571" w:rsidRDefault="008D21A0" w:rsidP="008151C9">
      <w:pPr>
        <w:pStyle w:val="Heading30"/>
      </w:pPr>
      <w:r w:rsidRPr="00B24571">
        <w:lastRenderedPageBreak/>
        <w:t>Explain AngularJS digest cycle?</w:t>
      </w:r>
    </w:p>
    <w:p w14:paraId="58D610C4" w14:textId="77777777" w:rsidR="008D21A0" w:rsidRPr="00B24571" w:rsidRDefault="008D21A0" w:rsidP="008D21A0">
      <w:r w:rsidRPr="00B24571">
        <w:t>AngularJS digest cycle is the process behind Angular JS data binding.</w:t>
      </w:r>
      <w:r w:rsidRPr="00B24571">
        <w:br/>
        <w:t>In each digest cycle, Angular compares the old and the new version of the scope model values. The digest cycle is triggered automatically. We can also use $apply() if we want to trigger the digest cycle manually.</w:t>
      </w:r>
    </w:p>
    <w:p w14:paraId="274E201F" w14:textId="77777777" w:rsidR="008D21A0" w:rsidRPr="007D7566" w:rsidRDefault="008D21A0" w:rsidP="008D21A0">
      <w:r>
        <w:t xml:space="preserve"> </w:t>
      </w:r>
    </w:p>
    <w:p w14:paraId="7B3314D5" w14:textId="77777777" w:rsidR="008D21A0" w:rsidRDefault="008D21A0" w:rsidP="008D21A0"/>
    <w:p w14:paraId="71B32BD5" w14:textId="77777777" w:rsidR="008D21A0" w:rsidRPr="00062BC8" w:rsidRDefault="008D21A0" w:rsidP="008151C9">
      <w:pPr>
        <w:pStyle w:val="Heading30"/>
      </w:pPr>
      <w:r w:rsidRPr="00062BC8">
        <w:t>What is data binding in AngularJS and What is the difference between one-way and two-way binding?</w:t>
      </w:r>
    </w:p>
    <w:p w14:paraId="01A57F59" w14:textId="77777777" w:rsidR="008D21A0" w:rsidRPr="00062BC8" w:rsidRDefault="008D21A0" w:rsidP="008D21A0">
      <w:r w:rsidRPr="00062BC8">
        <w:t>Data binding is the automatic attunement of data between the view and model components. AngularJS uses two-way data binding. In one-way binding, the scope variable in the html is set to the first value that its model is assigned to.</w:t>
      </w:r>
    </w:p>
    <w:p w14:paraId="45131B46" w14:textId="77777777" w:rsidR="008D21A0" w:rsidRPr="00062BC8" w:rsidRDefault="008D21A0" w:rsidP="008D21A0">
      <w:r w:rsidRPr="00062BC8">
        <w:t>In two-way binding, the scope variable changes its value every time its model binds to a different value. </w:t>
      </w:r>
    </w:p>
    <w:p w14:paraId="090A3123" w14:textId="77777777" w:rsidR="008D21A0" w:rsidRDefault="008D21A0" w:rsidP="008D21A0"/>
    <w:p w14:paraId="670BCF73" w14:textId="77777777" w:rsidR="008D21A0" w:rsidRPr="004F456C" w:rsidRDefault="008D21A0" w:rsidP="008151C9">
      <w:pPr>
        <w:pStyle w:val="Heading30"/>
      </w:pPr>
      <w:r w:rsidRPr="004F456C">
        <w:t>Explain what a digest cycle is in AngularJS?</w:t>
      </w:r>
    </w:p>
    <w:p w14:paraId="4B225069" w14:textId="77777777" w:rsidR="008D21A0" w:rsidRPr="004F456C" w:rsidRDefault="008D21A0" w:rsidP="008D21A0">
      <w:r w:rsidRPr="004F456C">
        <w:t>During every digest cycle, all new scope model values are compared against the previous values. This is called dirty checking. If change is detected, watches set on the new model are fired and another digest cycle executes. This goes on until all models are stable. </w:t>
      </w:r>
    </w:p>
    <w:p w14:paraId="7E73999E" w14:textId="77777777" w:rsidR="008D21A0" w:rsidRPr="004F456C" w:rsidRDefault="008D21A0" w:rsidP="008D21A0">
      <w:r w:rsidRPr="004F456C">
        <w:t>The digest cycle is triggered automatically but it can be called manually using “.$apply()”.</w:t>
      </w:r>
    </w:p>
    <w:p w14:paraId="33D93B8F" w14:textId="77777777" w:rsidR="008D21A0" w:rsidRDefault="008D21A0" w:rsidP="008D21A0"/>
    <w:p w14:paraId="2FCEABDA" w14:textId="77777777" w:rsidR="008D21A0" w:rsidRPr="00DC1EBF" w:rsidRDefault="008D21A0" w:rsidP="008151C9">
      <w:pPr>
        <w:pStyle w:val="Heading30"/>
      </w:pPr>
      <w:r w:rsidRPr="00DC1EBF">
        <w:t>What is Single Page Application (SPA)? </w:t>
      </w:r>
    </w:p>
    <w:p w14:paraId="26A387F0" w14:textId="77777777" w:rsidR="008D21A0" w:rsidRPr="00DC1EBF" w:rsidRDefault="008D21A0" w:rsidP="008D21A0">
      <w:r w:rsidRPr="00DC1EBF">
        <w:t>SPA is the concept whereby pages are loaded from the server not by doing post backs, rather by creating a single shell page or master page and loading the web pages into the master page.</w:t>
      </w:r>
    </w:p>
    <w:p w14:paraId="6AA2CF70" w14:textId="77777777" w:rsidR="008D21A0" w:rsidRDefault="008D21A0" w:rsidP="008D21A0"/>
    <w:p w14:paraId="02FCDFF2" w14:textId="77777777" w:rsidR="008D21A0" w:rsidRPr="00DC1EBF" w:rsidRDefault="008D21A0" w:rsidP="008151C9">
      <w:pPr>
        <w:pStyle w:val="Heading30"/>
      </w:pPr>
      <w:r w:rsidRPr="00DC1EBF">
        <w:t>How can SPA be implemented in AngularJS?</w:t>
      </w:r>
    </w:p>
    <w:p w14:paraId="3A27FBBD" w14:textId="77777777" w:rsidR="008D21A0" w:rsidRPr="00DC1EBF" w:rsidRDefault="008D21A0" w:rsidP="008D21A0">
      <w:r w:rsidRPr="00DC1EBF">
        <w:t>SPA can be implemented with Angular by using Angular routes</w:t>
      </w:r>
    </w:p>
    <w:p w14:paraId="2AF15DAD" w14:textId="77777777" w:rsidR="008D21A0" w:rsidRDefault="008D21A0" w:rsidP="008D21A0"/>
    <w:p w14:paraId="08A3826E" w14:textId="77777777" w:rsidR="008D21A0" w:rsidRDefault="008D21A0" w:rsidP="008D21A0"/>
    <w:p w14:paraId="03CF5B81" w14:textId="77777777" w:rsidR="008D21A0" w:rsidRDefault="008D21A0" w:rsidP="008D21A0"/>
    <w:p w14:paraId="44F6176A" w14:textId="77777777" w:rsidR="008D21A0" w:rsidRDefault="008D21A0" w:rsidP="008D21A0">
      <w:pPr>
        <w:pStyle w:val="Heading1"/>
      </w:pPr>
      <w:bookmarkStart w:id="288" w:name="_Toc81318502"/>
      <w:r>
        <w:t>JUnit</w:t>
      </w:r>
      <w:bookmarkEnd w:id="288"/>
    </w:p>
    <w:p w14:paraId="2FED1626" w14:textId="77777777" w:rsidR="008D21A0" w:rsidRPr="000B04AC" w:rsidRDefault="008D21A0" w:rsidP="008151C9">
      <w:pPr>
        <w:pStyle w:val="Heading30"/>
      </w:pPr>
      <w:r w:rsidRPr="000B04AC">
        <w:t>How to create Parameterized tests?</w:t>
      </w:r>
    </w:p>
    <w:p w14:paraId="35778513" w14:textId="77777777" w:rsidR="008D21A0" w:rsidRPr="000B04AC" w:rsidRDefault="008D21A0" w:rsidP="008D21A0">
      <w:r w:rsidRPr="000B04AC">
        <w:t>Answer:</w:t>
      </w:r>
      <w:r w:rsidRPr="000B04AC">
        <w:br/>
        <w:t>There are five steps to create Parameterized tests</w:t>
      </w:r>
      <w:r w:rsidRPr="000B04AC">
        <w:rPr>
          <w:rFonts w:ascii="Times New Roman" w:hAnsi="Times New Roman" w:cs="Times New Roman"/>
        </w:rPr>
        <w:t>−</w:t>
      </w:r>
    </w:p>
    <w:p w14:paraId="4538F881" w14:textId="77777777" w:rsidR="008D21A0" w:rsidRPr="000B04AC" w:rsidRDefault="008D21A0" w:rsidP="00151D89">
      <w:pPr>
        <w:numPr>
          <w:ilvl w:val="0"/>
          <w:numId w:val="73"/>
        </w:numPr>
        <w:spacing w:before="160" w:after="0" w:line="259" w:lineRule="auto"/>
      </w:pPr>
      <w:r w:rsidRPr="000B04AC">
        <w:t>First, test class is annotated with @RunWith which is a Parameterized.class.</w:t>
      </w:r>
    </w:p>
    <w:p w14:paraId="35A23518" w14:textId="77777777" w:rsidR="008D21A0" w:rsidRPr="000B04AC" w:rsidRDefault="008D21A0" w:rsidP="00151D89">
      <w:pPr>
        <w:numPr>
          <w:ilvl w:val="0"/>
          <w:numId w:val="73"/>
        </w:numPr>
        <w:spacing w:before="160" w:after="0" w:line="259" w:lineRule="auto"/>
      </w:pPr>
      <w:r w:rsidRPr="000B04AC">
        <w:lastRenderedPageBreak/>
        <w:t>Then create a public static method which is annotated with @Parameters. it returns a Collection of Objects as test data set.</w:t>
      </w:r>
    </w:p>
    <w:p w14:paraId="2ADBB775" w14:textId="77777777" w:rsidR="008D21A0" w:rsidRPr="000B04AC" w:rsidRDefault="008D21A0" w:rsidP="00151D89">
      <w:pPr>
        <w:numPr>
          <w:ilvl w:val="0"/>
          <w:numId w:val="73"/>
        </w:numPr>
        <w:spacing w:before="160" w:after="0" w:line="259" w:lineRule="auto"/>
      </w:pPr>
      <w:r w:rsidRPr="000B04AC">
        <w:t>Next, create a public constructor which takes in one row of test data.</w:t>
      </w:r>
    </w:p>
    <w:p w14:paraId="4A19BFE5" w14:textId="77777777" w:rsidR="008D21A0" w:rsidRPr="000B04AC" w:rsidRDefault="008D21A0" w:rsidP="00151D89">
      <w:pPr>
        <w:numPr>
          <w:ilvl w:val="0"/>
          <w:numId w:val="73"/>
        </w:numPr>
        <w:spacing w:before="160" w:after="0" w:line="259" w:lineRule="auto"/>
      </w:pPr>
      <w:r w:rsidRPr="000B04AC">
        <w:t>Create an instance variable that is for each column of the test data row.</w:t>
      </w:r>
    </w:p>
    <w:p w14:paraId="58E39D77" w14:textId="77777777" w:rsidR="008D21A0" w:rsidRPr="000B04AC" w:rsidRDefault="008D21A0" w:rsidP="00151D89">
      <w:pPr>
        <w:numPr>
          <w:ilvl w:val="0"/>
          <w:numId w:val="73"/>
        </w:numPr>
        <w:spacing w:before="160" w:after="0" w:line="259" w:lineRule="auto"/>
      </w:pPr>
      <w:r w:rsidRPr="000B04AC">
        <w:t>Create tests case(s) using the instance variables as a source of the test data.</w:t>
      </w:r>
    </w:p>
    <w:p w14:paraId="2F1CBFF0" w14:textId="77777777" w:rsidR="008D21A0" w:rsidRPr="000B04AC" w:rsidRDefault="008D21A0" w:rsidP="00151D89">
      <w:pPr>
        <w:numPr>
          <w:ilvl w:val="0"/>
          <w:numId w:val="73"/>
        </w:numPr>
        <w:spacing w:before="160" w:after="0" w:line="259" w:lineRule="auto"/>
      </w:pPr>
      <w:r w:rsidRPr="000B04AC">
        <w:t>The test case invokes once per each row of data.</w:t>
      </w:r>
    </w:p>
    <w:p w14:paraId="7CFC2EA1" w14:textId="77777777" w:rsidR="008D21A0" w:rsidRDefault="008D21A0" w:rsidP="008D21A0"/>
    <w:p w14:paraId="7195CB86" w14:textId="77777777" w:rsidR="008D21A0" w:rsidRPr="000B04AC" w:rsidRDefault="008D21A0" w:rsidP="008151C9">
      <w:pPr>
        <w:pStyle w:val="Heading30"/>
      </w:pPr>
      <w:r w:rsidRPr="000B04AC">
        <w:t>What are JUnit classes? List some of them?</w:t>
      </w:r>
    </w:p>
    <w:p w14:paraId="1AADC965" w14:textId="77777777" w:rsidR="008D21A0" w:rsidRPr="000B04AC" w:rsidRDefault="008D21A0" w:rsidP="008D21A0">
      <w:r w:rsidRPr="000B04AC">
        <w:t>JUnit classes are important classes which are used in writing and testing JUnits. Some of the important classes are:</w:t>
      </w:r>
    </w:p>
    <w:p w14:paraId="1813E8F5" w14:textId="77777777" w:rsidR="008D21A0" w:rsidRPr="000B04AC" w:rsidRDefault="008D21A0" w:rsidP="00151D89">
      <w:pPr>
        <w:numPr>
          <w:ilvl w:val="0"/>
          <w:numId w:val="74"/>
        </w:numPr>
        <w:spacing w:before="160" w:after="0" w:line="259" w:lineRule="auto"/>
      </w:pPr>
      <w:r w:rsidRPr="000B04AC">
        <w:t>Assert – A set of assert methods.</w:t>
      </w:r>
    </w:p>
    <w:p w14:paraId="4EDCBA7F" w14:textId="77777777" w:rsidR="008D21A0" w:rsidRPr="000B04AC" w:rsidRDefault="008D21A0" w:rsidP="00151D89">
      <w:pPr>
        <w:numPr>
          <w:ilvl w:val="0"/>
          <w:numId w:val="74"/>
        </w:numPr>
        <w:spacing w:before="160" w:after="0" w:line="259" w:lineRule="auto"/>
      </w:pPr>
      <w:r w:rsidRPr="000B04AC">
        <w:t>Test Case – It defines the fixture to run multiple tests.</w:t>
      </w:r>
    </w:p>
    <w:p w14:paraId="04EB7C86" w14:textId="77777777" w:rsidR="008D21A0" w:rsidRPr="000B04AC" w:rsidRDefault="008D21A0" w:rsidP="00151D89">
      <w:pPr>
        <w:numPr>
          <w:ilvl w:val="0"/>
          <w:numId w:val="74"/>
        </w:numPr>
        <w:spacing w:before="160" w:after="0" w:line="259" w:lineRule="auto"/>
      </w:pPr>
      <w:r w:rsidRPr="000B04AC">
        <w:t>Test Result – It collects the results of executing a test case.</w:t>
      </w:r>
    </w:p>
    <w:p w14:paraId="5914C0BF" w14:textId="77777777" w:rsidR="008D21A0" w:rsidRPr="000B04AC" w:rsidRDefault="008D21A0" w:rsidP="00151D89">
      <w:pPr>
        <w:numPr>
          <w:ilvl w:val="0"/>
          <w:numId w:val="74"/>
        </w:numPr>
        <w:spacing w:before="160" w:after="0" w:line="259" w:lineRule="auto"/>
      </w:pPr>
      <w:r w:rsidRPr="000B04AC">
        <w:t>Test Suite – It is a Composite of Tests.</w:t>
      </w:r>
    </w:p>
    <w:p w14:paraId="0C3355B4" w14:textId="77777777" w:rsidR="008D21A0" w:rsidRDefault="008D21A0" w:rsidP="008D21A0"/>
    <w:p w14:paraId="286B869A" w14:textId="77777777" w:rsidR="008D21A0" w:rsidRDefault="008D21A0" w:rsidP="008D21A0"/>
    <w:p w14:paraId="40177BDD" w14:textId="77777777" w:rsidR="008D21A0" w:rsidRDefault="008D21A0" w:rsidP="008D21A0"/>
    <w:p w14:paraId="5FF7B6C8" w14:textId="77777777" w:rsidR="008D21A0" w:rsidRDefault="008D21A0" w:rsidP="008D21A0">
      <w:pPr>
        <w:pStyle w:val="Heading1"/>
      </w:pPr>
      <w:bookmarkStart w:id="289" w:name="_Toc81318503"/>
      <w:r>
        <w:t>MongoDB vs SQL</w:t>
      </w:r>
      <w:bookmarkEnd w:id="289"/>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4515"/>
        <w:gridCol w:w="4839"/>
      </w:tblGrid>
      <w:tr w:rsidR="008D21A0" w:rsidRPr="00674A91" w14:paraId="2141F99B" w14:textId="77777777" w:rsidTr="00917FD3">
        <w:trPr>
          <w:tblHeader/>
        </w:trPr>
        <w:tc>
          <w:tcPr>
            <w:tcW w:w="0" w:type="auto"/>
            <w:tcBorders>
              <w:top w:val="outset" w:sz="2" w:space="0" w:color="EBEBED"/>
              <w:left w:val="outset" w:sz="2" w:space="0" w:color="EBEBED"/>
              <w:bottom w:val="single" w:sz="6" w:space="0" w:color="EBEBED"/>
              <w:right w:val="outset" w:sz="2" w:space="0" w:color="EBEBED"/>
            </w:tcBorders>
            <w:shd w:val="clear" w:color="auto" w:fill="FFFFFF"/>
            <w:tcMar>
              <w:top w:w="0" w:type="dxa"/>
              <w:left w:w="75" w:type="dxa"/>
              <w:bottom w:w="180" w:type="dxa"/>
              <w:right w:w="75" w:type="dxa"/>
            </w:tcMar>
            <w:vAlign w:val="center"/>
            <w:hideMark/>
          </w:tcPr>
          <w:p w14:paraId="3D2C0D45" w14:textId="77777777" w:rsidR="008D21A0" w:rsidRPr="00674A91" w:rsidRDefault="008D21A0" w:rsidP="00917FD3">
            <w:pPr>
              <w:rPr>
                <w:b/>
                <w:bCs/>
              </w:rPr>
            </w:pPr>
            <w:r w:rsidRPr="00674A91">
              <w:rPr>
                <w:b/>
                <w:bCs/>
              </w:rPr>
              <w:t>SQL Terms/Concepts</w:t>
            </w:r>
          </w:p>
        </w:tc>
        <w:tc>
          <w:tcPr>
            <w:tcW w:w="0" w:type="auto"/>
            <w:tcBorders>
              <w:top w:val="outset" w:sz="2" w:space="0" w:color="EBEBED"/>
              <w:left w:val="outset" w:sz="2" w:space="0" w:color="EBEBED"/>
              <w:bottom w:val="single" w:sz="6" w:space="0" w:color="EBEBED"/>
              <w:right w:val="outset" w:sz="2" w:space="0" w:color="EBEBED"/>
            </w:tcBorders>
            <w:shd w:val="clear" w:color="auto" w:fill="FFFFFF"/>
            <w:tcMar>
              <w:top w:w="0" w:type="dxa"/>
              <w:left w:w="75" w:type="dxa"/>
              <w:bottom w:w="180" w:type="dxa"/>
              <w:right w:w="75" w:type="dxa"/>
            </w:tcMar>
            <w:vAlign w:val="center"/>
            <w:hideMark/>
          </w:tcPr>
          <w:p w14:paraId="5E05D825" w14:textId="77777777" w:rsidR="008D21A0" w:rsidRPr="00674A91" w:rsidRDefault="008D21A0" w:rsidP="00917FD3">
            <w:pPr>
              <w:rPr>
                <w:b/>
                <w:bCs/>
              </w:rPr>
            </w:pPr>
            <w:r w:rsidRPr="00674A91">
              <w:rPr>
                <w:b/>
                <w:bCs/>
              </w:rPr>
              <w:t>MongoDB Terms/Concepts</w:t>
            </w:r>
          </w:p>
        </w:tc>
      </w:tr>
      <w:tr w:rsidR="008D21A0" w:rsidRPr="00674A91" w14:paraId="125D3ABB" w14:textId="77777777" w:rsidTr="00917FD3">
        <w:tc>
          <w:tcPr>
            <w:tcW w:w="0" w:type="auto"/>
            <w:tcBorders>
              <w:top w:val="outset" w:sz="2" w:space="0" w:color="EBEBED"/>
              <w:left w:val="outset" w:sz="2" w:space="0" w:color="EBEBED"/>
              <w:bottom w:val="single" w:sz="6" w:space="0" w:color="EBEBED"/>
              <w:right w:val="outset" w:sz="2" w:space="0" w:color="EBEBED"/>
            </w:tcBorders>
            <w:shd w:val="clear" w:color="auto" w:fill="FFFFFF"/>
            <w:tcMar>
              <w:top w:w="165" w:type="dxa"/>
              <w:left w:w="75" w:type="dxa"/>
              <w:bottom w:w="180" w:type="dxa"/>
              <w:right w:w="75" w:type="dxa"/>
            </w:tcMar>
            <w:vAlign w:val="center"/>
            <w:hideMark/>
          </w:tcPr>
          <w:p w14:paraId="7B1173F1" w14:textId="77777777" w:rsidR="008D21A0" w:rsidRPr="00674A91" w:rsidRDefault="008D21A0" w:rsidP="00917FD3">
            <w:r w:rsidRPr="00674A91">
              <w:t>database</w:t>
            </w:r>
          </w:p>
        </w:tc>
        <w:tc>
          <w:tcPr>
            <w:tcW w:w="0" w:type="auto"/>
            <w:tcBorders>
              <w:top w:val="outset" w:sz="2" w:space="0" w:color="EBEBED"/>
              <w:left w:val="outset" w:sz="2" w:space="0" w:color="EBEBED"/>
              <w:bottom w:val="single" w:sz="6" w:space="0" w:color="EBEBED"/>
              <w:right w:val="outset" w:sz="2" w:space="0" w:color="EBEBED"/>
            </w:tcBorders>
            <w:shd w:val="clear" w:color="auto" w:fill="FFFFFF"/>
            <w:tcMar>
              <w:top w:w="165" w:type="dxa"/>
              <w:left w:w="75" w:type="dxa"/>
              <w:bottom w:w="180" w:type="dxa"/>
              <w:right w:w="75" w:type="dxa"/>
            </w:tcMar>
            <w:vAlign w:val="center"/>
            <w:hideMark/>
          </w:tcPr>
          <w:p w14:paraId="6799CD13" w14:textId="77777777" w:rsidR="008D21A0" w:rsidRPr="00674A91" w:rsidRDefault="00150760" w:rsidP="00917FD3">
            <w:hyperlink r:id="rId303" w:anchor="term-database" w:history="1">
              <w:r w:rsidR="008D21A0" w:rsidRPr="00674A91">
                <w:rPr>
                  <w:rStyle w:val="Hyperlink"/>
                </w:rPr>
                <w:t>database</w:t>
              </w:r>
            </w:hyperlink>
          </w:p>
        </w:tc>
      </w:tr>
      <w:tr w:rsidR="008D21A0" w:rsidRPr="00674A91" w14:paraId="05642EDE" w14:textId="77777777" w:rsidTr="00917FD3">
        <w:tc>
          <w:tcPr>
            <w:tcW w:w="0" w:type="auto"/>
            <w:tcBorders>
              <w:top w:val="outset" w:sz="2" w:space="0" w:color="EBEBED"/>
              <w:left w:val="outset" w:sz="2" w:space="0" w:color="EBEBED"/>
              <w:bottom w:val="single" w:sz="6" w:space="0" w:color="EBEBED"/>
              <w:right w:val="outset" w:sz="2" w:space="0" w:color="EBEBED"/>
            </w:tcBorders>
            <w:shd w:val="clear" w:color="auto" w:fill="FFFFFF"/>
            <w:tcMar>
              <w:top w:w="165" w:type="dxa"/>
              <w:left w:w="75" w:type="dxa"/>
              <w:bottom w:w="180" w:type="dxa"/>
              <w:right w:w="75" w:type="dxa"/>
            </w:tcMar>
            <w:vAlign w:val="center"/>
            <w:hideMark/>
          </w:tcPr>
          <w:p w14:paraId="1DA2CFD5" w14:textId="77777777" w:rsidR="008D21A0" w:rsidRPr="00674A91" w:rsidRDefault="008D21A0" w:rsidP="00917FD3">
            <w:r w:rsidRPr="00674A91">
              <w:t>table</w:t>
            </w:r>
          </w:p>
        </w:tc>
        <w:tc>
          <w:tcPr>
            <w:tcW w:w="0" w:type="auto"/>
            <w:tcBorders>
              <w:top w:val="outset" w:sz="2" w:space="0" w:color="EBEBED"/>
              <w:left w:val="outset" w:sz="2" w:space="0" w:color="EBEBED"/>
              <w:bottom w:val="single" w:sz="6" w:space="0" w:color="EBEBED"/>
              <w:right w:val="outset" w:sz="2" w:space="0" w:color="EBEBED"/>
            </w:tcBorders>
            <w:shd w:val="clear" w:color="auto" w:fill="FFFFFF"/>
            <w:tcMar>
              <w:top w:w="165" w:type="dxa"/>
              <w:left w:w="75" w:type="dxa"/>
              <w:bottom w:w="180" w:type="dxa"/>
              <w:right w:w="75" w:type="dxa"/>
            </w:tcMar>
            <w:vAlign w:val="center"/>
            <w:hideMark/>
          </w:tcPr>
          <w:p w14:paraId="0A0BE531" w14:textId="77777777" w:rsidR="008D21A0" w:rsidRPr="00674A91" w:rsidRDefault="00150760" w:rsidP="00917FD3">
            <w:hyperlink r:id="rId304" w:anchor="term-collection" w:history="1">
              <w:r w:rsidR="008D21A0" w:rsidRPr="00674A91">
                <w:rPr>
                  <w:rStyle w:val="Hyperlink"/>
                </w:rPr>
                <w:t>collection</w:t>
              </w:r>
            </w:hyperlink>
          </w:p>
        </w:tc>
      </w:tr>
      <w:tr w:rsidR="008D21A0" w:rsidRPr="00674A91" w14:paraId="7462CCD7" w14:textId="77777777" w:rsidTr="00917FD3">
        <w:tc>
          <w:tcPr>
            <w:tcW w:w="0" w:type="auto"/>
            <w:tcBorders>
              <w:top w:val="outset" w:sz="2" w:space="0" w:color="EBEBED"/>
              <w:left w:val="outset" w:sz="2" w:space="0" w:color="EBEBED"/>
              <w:bottom w:val="single" w:sz="6" w:space="0" w:color="EBEBED"/>
              <w:right w:val="outset" w:sz="2" w:space="0" w:color="EBEBED"/>
            </w:tcBorders>
            <w:shd w:val="clear" w:color="auto" w:fill="FFFFFF"/>
            <w:tcMar>
              <w:top w:w="165" w:type="dxa"/>
              <w:left w:w="75" w:type="dxa"/>
              <w:bottom w:w="180" w:type="dxa"/>
              <w:right w:w="75" w:type="dxa"/>
            </w:tcMar>
            <w:vAlign w:val="center"/>
            <w:hideMark/>
          </w:tcPr>
          <w:p w14:paraId="6F66B89D" w14:textId="77777777" w:rsidR="008D21A0" w:rsidRPr="00674A91" w:rsidRDefault="008D21A0" w:rsidP="00917FD3">
            <w:r w:rsidRPr="00674A91">
              <w:t>row</w:t>
            </w:r>
          </w:p>
        </w:tc>
        <w:tc>
          <w:tcPr>
            <w:tcW w:w="0" w:type="auto"/>
            <w:tcBorders>
              <w:top w:val="outset" w:sz="2" w:space="0" w:color="EBEBED"/>
              <w:left w:val="outset" w:sz="2" w:space="0" w:color="EBEBED"/>
              <w:bottom w:val="single" w:sz="6" w:space="0" w:color="EBEBED"/>
              <w:right w:val="outset" w:sz="2" w:space="0" w:color="EBEBED"/>
            </w:tcBorders>
            <w:shd w:val="clear" w:color="auto" w:fill="FFFFFF"/>
            <w:tcMar>
              <w:top w:w="165" w:type="dxa"/>
              <w:left w:w="75" w:type="dxa"/>
              <w:bottom w:w="180" w:type="dxa"/>
              <w:right w:w="75" w:type="dxa"/>
            </w:tcMar>
            <w:vAlign w:val="center"/>
            <w:hideMark/>
          </w:tcPr>
          <w:p w14:paraId="52C54131" w14:textId="77777777" w:rsidR="008D21A0" w:rsidRPr="00674A91" w:rsidRDefault="00150760" w:rsidP="00917FD3">
            <w:hyperlink r:id="rId305" w:anchor="term-document" w:history="1">
              <w:r w:rsidR="008D21A0" w:rsidRPr="00674A91">
                <w:rPr>
                  <w:rStyle w:val="Hyperlink"/>
                </w:rPr>
                <w:t>document</w:t>
              </w:r>
            </w:hyperlink>
            <w:r w:rsidR="008D21A0" w:rsidRPr="00674A91">
              <w:t> or </w:t>
            </w:r>
            <w:hyperlink r:id="rId306" w:anchor="term-bson" w:history="1">
              <w:r w:rsidR="008D21A0" w:rsidRPr="00674A91">
                <w:rPr>
                  <w:rStyle w:val="Hyperlink"/>
                </w:rPr>
                <w:t>BSON</w:t>
              </w:r>
            </w:hyperlink>
            <w:r w:rsidR="008D21A0" w:rsidRPr="00674A91">
              <w:t> document</w:t>
            </w:r>
          </w:p>
        </w:tc>
      </w:tr>
      <w:tr w:rsidR="008D21A0" w:rsidRPr="00674A91" w14:paraId="7F959FAD" w14:textId="77777777" w:rsidTr="00917FD3">
        <w:tc>
          <w:tcPr>
            <w:tcW w:w="0" w:type="auto"/>
            <w:tcBorders>
              <w:top w:val="outset" w:sz="2" w:space="0" w:color="EBEBED"/>
              <w:left w:val="outset" w:sz="2" w:space="0" w:color="EBEBED"/>
              <w:bottom w:val="single" w:sz="6" w:space="0" w:color="EBEBED"/>
              <w:right w:val="outset" w:sz="2" w:space="0" w:color="EBEBED"/>
            </w:tcBorders>
            <w:shd w:val="clear" w:color="auto" w:fill="FFFFFF"/>
            <w:tcMar>
              <w:top w:w="165" w:type="dxa"/>
              <w:left w:w="75" w:type="dxa"/>
              <w:bottom w:w="180" w:type="dxa"/>
              <w:right w:w="75" w:type="dxa"/>
            </w:tcMar>
            <w:vAlign w:val="center"/>
            <w:hideMark/>
          </w:tcPr>
          <w:p w14:paraId="0D593E5B" w14:textId="77777777" w:rsidR="008D21A0" w:rsidRPr="00674A91" w:rsidRDefault="008D21A0" w:rsidP="00917FD3">
            <w:r w:rsidRPr="00674A91">
              <w:t>column</w:t>
            </w:r>
          </w:p>
        </w:tc>
        <w:tc>
          <w:tcPr>
            <w:tcW w:w="0" w:type="auto"/>
            <w:tcBorders>
              <w:top w:val="outset" w:sz="2" w:space="0" w:color="EBEBED"/>
              <w:left w:val="outset" w:sz="2" w:space="0" w:color="EBEBED"/>
              <w:bottom w:val="single" w:sz="6" w:space="0" w:color="EBEBED"/>
              <w:right w:val="outset" w:sz="2" w:space="0" w:color="EBEBED"/>
            </w:tcBorders>
            <w:shd w:val="clear" w:color="auto" w:fill="FFFFFF"/>
            <w:tcMar>
              <w:top w:w="165" w:type="dxa"/>
              <w:left w:w="75" w:type="dxa"/>
              <w:bottom w:w="180" w:type="dxa"/>
              <w:right w:w="75" w:type="dxa"/>
            </w:tcMar>
            <w:vAlign w:val="center"/>
            <w:hideMark/>
          </w:tcPr>
          <w:p w14:paraId="33B9F26A" w14:textId="77777777" w:rsidR="008D21A0" w:rsidRPr="00674A91" w:rsidRDefault="00150760" w:rsidP="00917FD3">
            <w:hyperlink r:id="rId307" w:anchor="term-field" w:history="1">
              <w:r w:rsidR="008D21A0" w:rsidRPr="00674A91">
                <w:rPr>
                  <w:rStyle w:val="Hyperlink"/>
                </w:rPr>
                <w:t>field</w:t>
              </w:r>
            </w:hyperlink>
          </w:p>
        </w:tc>
      </w:tr>
      <w:tr w:rsidR="008D21A0" w:rsidRPr="00674A91" w14:paraId="5FE50129" w14:textId="77777777" w:rsidTr="00917FD3">
        <w:tc>
          <w:tcPr>
            <w:tcW w:w="0" w:type="auto"/>
            <w:tcBorders>
              <w:top w:val="outset" w:sz="2" w:space="0" w:color="EBEBED"/>
              <w:left w:val="outset" w:sz="2" w:space="0" w:color="EBEBED"/>
              <w:bottom w:val="single" w:sz="6" w:space="0" w:color="EBEBED"/>
              <w:right w:val="outset" w:sz="2" w:space="0" w:color="EBEBED"/>
            </w:tcBorders>
            <w:shd w:val="clear" w:color="auto" w:fill="FFFFFF"/>
            <w:tcMar>
              <w:top w:w="165" w:type="dxa"/>
              <w:left w:w="75" w:type="dxa"/>
              <w:bottom w:w="180" w:type="dxa"/>
              <w:right w:w="75" w:type="dxa"/>
            </w:tcMar>
            <w:vAlign w:val="center"/>
            <w:hideMark/>
          </w:tcPr>
          <w:p w14:paraId="2A1BA184" w14:textId="77777777" w:rsidR="008D21A0" w:rsidRPr="00674A91" w:rsidRDefault="008D21A0" w:rsidP="00917FD3">
            <w:r w:rsidRPr="00674A91">
              <w:t>index</w:t>
            </w:r>
          </w:p>
        </w:tc>
        <w:tc>
          <w:tcPr>
            <w:tcW w:w="0" w:type="auto"/>
            <w:tcBorders>
              <w:top w:val="outset" w:sz="2" w:space="0" w:color="EBEBED"/>
              <w:left w:val="outset" w:sz="2" w:space="0" w:color="EBEBED"/>
              <w:bottom w:val="single" w:sz="6" w:space="0" w:color="EBEBED"/>
              <w:right w:val="outset" w:sz="2" w:space="0" w:color="EBEBED"/>
            </w:tcBorders>
            <w:shd w:val="clear" w:color="auto" w:fill="FFFFFF"/>
            <w:tcMar>
              <w:top w:w="165" w:type="dxa"/>
              <w:left w:w="75" w:type="dxa"/>
              <w:bottom w:w="180" w:type="dxa"/>
              <w:right w:w="75" w:type="dxa"/>
            </w:tcMar>
            <w:vAlign w:val="center"/>
            <w:hideMark/>
          </w:tcPr>
          <w:p w14:paraId="01100D90" w14:textId="77777777" w:rsidR="008D21A0" w:rsidRPr="00674A91" w:rsidRDefault="00150760" w:rsidP="00917FD3">
            <w:hyperlink r:id="rId308" w:anchor="term-index" w:history="1">
              <w:r w:rsidR="008D21A0" w:rsidRPr="00674A91">
                <w:rPr>
                  <w:rStyle w:val="Hyperlink"/>
                </w:rPr>
                <w:t>index</w:t>
              </w:r>
            </w:hyperlink>
          </w:p>
        </w:tc>
      </w:tr>
      <w:tr w:rsidR="008D21A0" w:rsidRPr="00674A91" w14:paraId="4EF76CD9" w14:textId="77777777" w:rsidTr="00917FD3">
        <w:tc>
          <w:tcPr>
            <w:tcW w:w="0" w:type="auto"/>
            <w:tcBorders>
              <w:top w:val="outset" w:sz="2" w:space="0" w:color="EBEBED"/>
              <w:left w:val="outset" w:sz="2" w:space="0" w:color="EBEBED"/>
              <w:bottom w:val="single" w:sz="6" w:space="0" w:color="EBEBED"/>
              <w:right w:val="outset" w:sz="2" w:space="0" w:color="EBEBED"/>
            </w:tcBorders>
            <w:shd w:val="clear" w:color="auto" w:fill="FFFFFF"/>
            <w:tcMar>
              <w:top w:w="165" w:type="dxa"/>
              <w:left w:w="75" w:type="dxa"/>
              <w:bottom w:w="180" w:type="dxa"/>
              <w:right w:w="75" w:type="dxa"/>
            </w:tcMar>
            <w:vAlign w:val="center"/>
            <w:hideMark/>
          </w:tcPr>
          <w:p w14:paraId="6F6A7668" w14:textId="77777777" w:rsidR="008D21A0" w:rsidRPr="00674A91" w:rsidRDefault="008D21A0" w:rsidP="00917FD3">
            <w:r w:rsidRPr="00674A91">
              <w:lastRenderedPageBreak/>
              <w:t>table joins</w:t>
            </w:r>
          </w:p>
        </w:tc>
        <w:tc>
          <w:tcPr>
            <w:tcW w:w="0" w:type="auto"/>
            <w:tcBorders>
              <w:top w:val="outset" w:sz="2" w:space="0" w:color="EBEBED"/>
              <w:left w:val="outset" w:sz="2" w:space="0" w:color="EBEBED"/>
              <w:bottom w:val="single" w:sz="6" w:space="0" w:color="EBEBED"/>
              <w:right w:val="outset" w:sz="2" w:space="0" w:color="EBEBED"/>
            </w:tcBorders>
            <w:shd w:val="clear" w:color="auto" w:fill="FFFFFF"/>
            <w:tcMar>
              <w:top w:w="165" w:type="dxa"/>
              <w:left w:w="75" w:type="dxa"/>
              <w:bottom w:w="180" w:type="dxa"/>
              <w:right w:w="75" w:type="dxa"/>
            </w:tcMar>
            <w:vAlign w:val="center"/>
            <w:hideMark/>
          </w:tcPr>
          <w:p w14:paraId="624D6A64" w14:textId="77777777" w:rsidR="008D21A0" w:rsidRPr="00674A91" w:rsidRDefault="00150760" w:rsidP="00917FD3">
            <w:hyperlink r:id="rId309" w:anchor="pipe._S_lookup" w:tooltip="$lookup" w:history="1">
              <w:r w:rsidR="008D21A0" w:rsidRPr="00674A91">
                <w:rPr>
                  <w:rStyle w:val="Hyperlink"/>
                </w:rPr>
                <w:t>$lookup</w:t>
              </w:r>
            </w:hyperlink>
            <w:r w:rsidR="008D21A0" w:rsidRPr="00674A91">
              <w:t>, embedded documents</w:t>
            </w:r>
          </w:p>
        </w:tc>
      </w:tr>
      <w:tr w:rsidR="008D21A0" w:rsidRPr="00674A91" w14:paraId="03924AFF" w14:textId="77777777" w:rsidTr="00917FD3">
        <w:tc>
          <w:tcPr>
            <w:tcW w:w="0" w:type="auto"/>
            <w:tcBorders>
              <w:top w:val="outset" w:sz="2" w:space="0" w:color="EBEBED"/>
              <w:left w:val="outset" w:sz="2" w:space="0" w:color="EBEBED"/>
              <w:bottom w:val="single" w:sz="6" w:space="0" w:color="EBEBED"/>
              <w:right w:val="outset" w:sz="2" w:space="0" w:color="EBEBED"/>
            </w:tcBorders>
            <w:shd w:val="clear" w:color="auto" w:fill="FFFFFF"/>
            <w:tcMar>
              <w:top w:w="165" w:type="dxa"/>
              <w:left w:w="75" w:type="dxa"/>
              <w:bottom w:w="180" w:type="dxa"/>
              <w:right w:w="75" w:type="dxa"/>
            </w:tcMar>
            <w:vAlign w:val="center"/>
            <w:hideMark/>
          </w:tcPr>
          <w:p w14:paraId="0517979A" w14:textId="77777777" w:rsidR="008D21A0" w:rsidRPr="00674A91" w:rsidRDefault="008D21A0" w:rsidP="00917FD3">
            <w:r w:rsidRPr="00674A91">
              <w:t>primary key</w:t>
            </w:r>
          </w:p>
          <w:p w14:paraId="751FAF75" w14:textId="77777777" w:rsidR="008D21A0" w:rsidRPr="00674A91" w:rsidRDefault="008D21A0" w:rsidP="00917FD3">
            <w:pPr>
              <w:ind w:left="432"/>
            </w:pPr>
            <w:r w:rsidRPr="00674A91">
              <w:t>Specify any unique column or column combination as primary key.</w:t>
            </w:r>
          </w:p>
        </w:tc>
        <w:tc>
          <w:tcPr>
            <w:tcW w:w="0" w:type="auto"/>
            <w:tcBorders>
              <w:top w:val="outset" w:sz="2" w:space="0" w:color="EBEBED"/>
              <w:left w:val="outset" w:sz="2" w:space="0" w:color="EBEBED"/>
              <w:bottom w:val="single" w:sz="6" w:space="0" w:color="EBEBED"/>
              <w:right w:val="outset" w:sz="2" w:space="0" w:color="EBEBED"/>
            </w:tcBorders>
            <w:shd w:val="clear" w:color="auto" w:fill="FFFFFF"/>
            <w:tcMar>
              <w:top w:w="165" w:type="dxa"/>
              <w:left w:w="75" w:type="dxa"/>
              <w:bottom w:w="180" w:type="dxa"/>
              <w:right w:w="75" w:type="dxa"/>
            </w:tcMar>
            <w:vAlign w:val="center"/>
            <w:hideMark/>
          </w:tcPr>
          <w:p w14:paraId="5B9B0467" w14:textId="77777777" w:rsidR="008D21A0" w:rsidRPr="00674A91" w:rsidRDefault="00150760" w:rsidP="00917FD3">
            <w:hyperlink r:id="rId310" w:anchor="term-primary-key" w:history="1">
              <w:r w:rsidR="008D21A0" w:rsidRPr="00674A91">
                <w:rPr>
                  <w:rStyle w:val="Hyperlink"/>
                </w:rPr>
                <w:t>primary key</w:t>
              </w:r>
            </w:hyperlink>
          </w:p>
          <w:p w14:paraId="6504C8A5" w14:textId="77777777" w:rsidR="008D21A0" w:rsidRPr="00674A91" w:rsidRDefault="008D21A0" w:rsidP="00917FD3">
            <w:pPr>
              <w:ind w:left="432"/>
            </w:pPr>
            <w:r w:rsidRPr="00674A91">
              <w:t>In MongoDB, the primary key is automatically set to the </w:t>
            </w:r>
            <w:hyperlink r:id="rId311" w:anchor="term-id" w:history="1">
              <w:r w:rsidRPr="00674A91">
                <w:rPr>
                  <w:rStyle w:val="Hyperlink"/>
                </w:rPr>
                <w:t>_id</w:t>
              </w:r>
            </w:hyperlink>
            <w:r w:rsidRPr="00674A91">
              <w:t>field.</w:t>
            </w:r>
          </w:p>
        </w:tc>
      </w:tr>
    </w:tbl>
    <w:p w14:paraId="1E53BF14" w14:textId="77777777" w:rsidR="008D21A0" w:rsidRDefault="008D21A0" w:rsidP="008D21A0"/>
    <w:p w14:paraId="0DD61CB7" w14:textId="77777777" w:rsidR="008D21A0" w:rsidRDefault="008D21A0" w:rsidP="008D21A0"/>
    <w:p w14:paraId="6A183FAA" w14:textId="77777777" w:rsidR="008D21A0" w:rsidRDefault="00150760" w:rsidP="008D21A0">
      <w:hyperlink r:id="rId312" w:history="1">
        <w:r w:rsidR="008D21A0" w:rsidRPr="00C32B89">
          <w:rPr>
            <w:rStyle w:val="Hyperlink"/>
          </w:rPr>
          <w:t>https://docs.mongodb.com/manual/reference/sql-comparison/</w:t>
        </w:r>
      </w:hyperlink>
    </w:p>
    <w:p w14:paraId="3F4F5CE3" w14:textId="77777777" w:rsidR="008D21A0" w:rsidRPr="00674A91" w:rsidRDefault="008D21A0" w:rsidP="008D21A0">
      <w:pPr>
        <w:rPr>
          <w:b/>
          <w:color w:val="FF0000"/>
          <w:sz w:val="36"/>
        </w:rPr>
      </w:pPr>
      <w:r w:rsidRPr="00674A91">
        <w:rPr>
          <w:b/>
          <w:color w:val="FF0000"/>
          <w:sz w:val="36"/>
        </w:rPr>
        <w:t xml:space="preserve">Read this, Don’t forget important </w:t>
      </w:r>
    </w:p>
    <w:p w14:paraId="62AB3B2B" w14:textId="77777777" w:rsidR="008D21A0" w:rsidRDefault="008D21A0" w:rsidP="008D21A0"/>
    <w:p w14:paraId="5E09BE21" w14:textId="77777777" w:rsidR="00E758C9" w:rsidRDefault="00E758C9" w:rsidP="00E758C9"/>
    <w:p w14:paraId="36CFEC34" w14:textId="77777777" w:rsidR="00E758C9" w:rsidRDefault="00E758C9" w:rsidP="00E758C9"/>
    <w:p w14:paraId="61A5562A" w14:textId="77777777" w:rsidR="00E758C9" w:rsidRDefault="00E758C9" w:rsidP="00E758C9"/>
    <w:p w14:paraId="1EE769D8" w14:textId="77777777" w:rsidR="00E758C9" w:rsidRDefault="00E758C9" w:rsidP="00E758C9"/>
    <w:p w14:paraId="2ED43C1E" w14:textId="77777777" w:rsidR="00E758C9" w:rsidRDefault="00E758C9" w:rsidP="00E758C9"/>
    <w:p w14:paraId="1F130AAA" w14:textId="77777777" w:rsidR="00E758C9" w:rsidRDefault="00E758C9" w:rsidP="00E758C9"/>
    <w:p w14:paraId="388CE557" w14:textId="77777777" w:rsidR="00E758C9" w:rsidRDefault="00E758C9" w:rsidP="00E758C9"/>
    <w:p w14:paraId="1046FC52" w14:textId="77777777" w:rsidR="00E758C9" w:rsidRDefault="00E758C9" w:rsidP="00E758C9"/>
    <w:p w14:paraId="0E4A94BB" w14:textId="77777777" w:rsidR="00E758C9" w:rsidRDefault="00E758C9" w:rsidP="00E758C9"/>
    <w:p w14:paraId="5E389396" w14:textId="77777777" w:rsidR="00E758C9" w:rsidRDefault="00E758C9" w:rsidP="00E758C9"/>
    <w:p w14:paraId="3B82D089" w14:textId="77777777" w:rsidR="00E758C9" w:rsidRPr="00A930EE" w:rsidRDefault="00E758C9" w:rsidP="00E758C9"/>
    <w:p w14:paraId="2486F8F4" w14:textId="77777777" w:rsidR="009B6875" w:rsidRDefault="009B6875" w:rsidP="00481845"/>
    <w:p w14:paraId="690972AB" w14:textId="77777777" w:rsidR="009B6875" w:rsidRDefault="009B6875" w:rsidP="00481845"/>
    <w:p w14:paraId="2A80F5A5" w14:textId="77777777" w:rsidR="00FA0519" w:rsidRDefault="00FA0519" w:rsidP="00A30B52">
      <w:pPr>
        <w:pStyle w:val="Heading1"/>
      </w:pPr>
      <w:bookmarkStart w:id="290" w:name="_Toc81318504"/>
      <w:r>
        <w:lastRenderedPageBreak/>
        <w:t>Real</w:t>
      </w:r>
      <w:bookmarkEnd w:id="290"/>
    </w:p>
    <w:p w14:paraId="305C8785" w14:textId="77777777" w:rsidR="00FA0519" w:rsidRDefault="00FA0519" w:rsidP="008151C9">
      <w:pPr>
        <w:pStyle w:val="Heading30"/>
      </w:pPr>
      <w:r>
        <w:t>Is Hibernate is slow? Did you face any memory issues?</w:t>
      </w:r>
    </w:p>
    <w:p w14:paraId="68C7C537" w14:textId="77777777" w:rsidR="00FA0519" w:rsidRDefault="00FA0519" w:rsidP="00AA45F6">
      <w:r w:rsidRPr="00FA0519">
        <w:t>Better use </w:t>
      </w:r>
      <w:r w:rsidRPr="00AA45F6">
        <w:rPr>
          <w:i/>
          <w:iCs/>
        </w:rPr>
        <w:t>FetchType.LAZY</w:t>
      </w:r>
      <w:r w:rsidRPr="00FA0519">
        <w:t> instead.</w:t>
      </w:r>
    </w:p>
    <w:p w14:paraId="52E5CF42" w14:textId="77777777" w:rsidR="00AA45F6" w:rsidRDefault="00AA45F6" w:rsidP="00AA45F6">
      <w:r>
        <w:t>The N+1 problem</w:t>
      </w:r>
    </w:p>
    <w:p w14:paraId="554CEF9E" w14:textId="77777777" w:rsidR="00AA45F6" w:rsidRPr="00AA45F6" w:rsidRDefault="00AA45F6" w:rsidP="00AA45F6">
      <w:pPr>
        <w:rPr>
          <w:lang w:eastAsia="en-US"/>
        </w:rPr>
      </w:pPr>
      <w:r w:rsidRPr="00AA45F6">
        <w:rPr>
          <w:lang w:eastAsia="en-US"/>
        </w:rPr>
        <w:t>Supplier with a one-to-many relationship with Product. One Supplier has (supplies) many Products.</w:t>
      </w:r>
    </w:p>
    <w:p w14:paraId="039155AC" w14:textId="77777777" w:rsidR="00AA45F6" w:rsidRPr="00AA45F6" w:rsidRDefault="00AA45F6" w:rsidP="00AA45F6">
      <w:pPr>
        <w:pStyle w:val="1Output"/>
        <w:rPr>
          <w:bdr w:val="none" w:sz="0" w:space="0" w:color="auto" w:frame="1"/>
          <w:shd w:val="clear" w:color="auto" w:fill="EFF0F1"/>
          <w:lang w:eastAsia="en-US"/>
        </w:rPr>
      </w:pPr>
      <w:r w:rsidRPr="00AA45F6">
        <w:rPr>
          <w:bdr w:val="none" w:sz="0" w:space="0" w:color="auto" w:frame="1"/>
          <w:shd w:val="clear" w:color="auto" w:fill="EFF0F1"/>
          <w:lang w:eastAsia="en-US"/>
        </w:rPr>
        <w:t>***** Table: Supplier *****</w:t>
      </w:r>
    </w:p>
    <w:p w14:paraId="79904FB8" w14:textId="77777777" w:rsidR="00AA45F6" w:rsidRPr="00AA45F6" w:rsidRDefault="00AA45F6" w:rsidP="00AA45F6">
      <w:pPr>
        <w:pStyle w:val="1Output"/>
        <w:rPr>
          <w:bdr w:val="none" w:sz="0" w:space="0" w:color="auto" w:frame="1"/>
          <w:shd w:val="clear" w:color="auto" w:fill="EFF0F1"/>
          <w:lang w:eastAsia="en-US"/>
        </w:rPr>
      </w:pPr>
      <w:r w:rsidRPr="00AA45F6">
        <w:rPr>
          <w:bdr w:val="none" w:sz="0" w:space="0" w:color="auto" w:frame="1"/>
          <w:shd w:val="clear" w:color="auto" w:fill="EFF0F1"/>
          <w:lang w:eastAsia="en-US"/>
        </w:rPr>
        <w:t>+-----+-------------------+</w:t>
      </w:r>
    </w:p>
    <w:p w14:paraId="304F3470" w14:textId="77777777" w:rsidR="00AA45F6" w:rsidRPr="00AA45F6" w:rsidRDefault="00AA45F6" w:rsidP="00AA45F6">
      <w:pPr>
        <w:pStyle w:val="1Output"/>
        <w:rPr>
          <w:bdr w:val="none" w:sz="0" w:space="0" w:color="auto" w:frame="1"/>
          <w:shd w:val="clear" w:color="auto" w:fill="EFF0F1"/>
          <w:lang w:eastAsia="en-US"/>
        </w:rPr>
      </w:pPr>
      <w:r w:rsidRPr="00AA45F6">
        <w:rPr>
          <w:bdr w:val="none" w:sz="0" w:space="0" w:color="auto" w:frame="1"/>
          <w:shd w:val="clear" w:color="auto" w:fill="EFF0F1"/>
          <w:lang w:eastAsia="en-US"/>
        </w:rPr>
        <w:t>| ID  |       NAME        |</w:t>
      </w:r>
    </w:p>
    <w:p w14:paraId="699B8A6C" w14:textId="77777777" w:rsidR="00AA45F6" w:rsidRPr="00AA45F6" w:rsidRDefault="00AA45F6" w:rsidP="00AA45F6">
      <w:pPr>
        <w:pStyle w:val="1Output"/>
        <w:rPr>
          <w:bdr w:val="none" w:sz="0" w:space="0" w:color="auto" w:frame="1"/>
          <w:shd w:val="clear" w:color="auto" w:fill="EFF0F1"/>
          <w:lang w:eastAsia="en-US"/>
        </w:rPr>
      </w:pPr>
      <w:r w:rsidRPr="00AA45F6">
        <w:rPr>
          <w:bdr w:val="none" w:sz="0" w:space="0" w:color="auto" w:frame="1"/>
          <w:shd w:val="clear" w:color="auto" w:fill="EFF0F1"/>
          <w:lang w:eastAsia="en-US"/>
        </w:rPr>
        <w:t>+-----+-------------------+</w:t>
      </w:r>
    </w:p>
    <w:p w14:paraId="0F1A33FE" w14:textId="77777777" w:rsidR="00AA45F6" w:rsidRPr="00AA45F6" w:rsidRDefault="00AA45F6" w:rsidP="00AA45F6">
      <w:pPr>
        <w:pStyle w:val="1Output"/>
        <w:rPr>
          <w:bdr w:val="none" w:sz="0" w:space="0" w:color="auto" w:frame="1"/>
          <w:shd w:val="clear" w:color="auto" w:fill="EFF0F1"/>
          <w:lang w:eastAsia="en-US"/>
        </w:rPr>
      </w:pPr>
      <w:r w:rsidRPr="00AA45F6">
        <w:rPr>
          <w:bdr w:val="none" w:sz="0" w:space="0" w:color="auto" w:frame="1"/>
          <w:shd w:val="clear" w:color="auto" w:fill="EFF0F1"/>
          <w:lang w:eastAsia="en-US"/>
        </w:rPr>
        <w:t>|  1  |  Supplier Name 1  |</w:t>
      </w:r>
    </w:p>
    <w:p w14:paraId="7B495A2E" w14:textId="77777777" w:rsidR="00AA45F6" w:rsidRPr="00AA45F6" w:rsidRDefault="00AA45F6" w:rsidP="00AA45F6">
      <w:pPr>
        <w:pStyle w:val="1Output"/>
        <w:rPr>
          <w:bdr w:val="none" w:sz="0" w:space="0" w:color="auto" w:frame="1"/>
          <w:shd w:val="clear" w:color="auto" w:fill="EFF0F1"/>
          <w:lang w:eastAsia="en-US"/>
        </w:rPr>
      </w:pPr>
      <w:r w:rsidRPr="00AA45F6">
        <w:rPr>
          <w:bdr w:val="none" w:sz="0" w:space="0" w:color="auto" w:frame="1"/>
          <w:shd w:val="clear" w:color="auto" w:fill="EFF0F1"/>
          <w:lang w:eastAsia="en-US"/>
        </w:rPr>
        <w:t>|  2  |  Supplier Name 2  |</w:t>
      </w:r>
    </w:p>
    <w:p w14:paraId="48159EC8" w14:textId="77777777" w:rsidR="00AA45F6" w:rsidRPr="00AA45F6" w:rsidRDefault="00AA45F6" w:rsidP="00AA45F6">
      <w:pPr>
        <w:pStyle w:val="1Output"/>
        <w:rPr>
          <w:bdr w:val="none" w:sz="0" w:space="0" w:color="auto" w:frame="1"/>
          <w:shd w:val="clear" w:color="auto" w:fill="EFF0F1"/>
          <w:lang w:eastAsia="en-US"/>
        </w:rPr>
      </w:pPr>
      <w:r w:rsidRPr="00AA45F6">
        <w:rPr>
          <w:bdr w:val="none" w:sz="0" w:space="0" w:color="auto" w:frame="1"/>
          <w:shd w:val="clear" w:color="auto" w:fill="EFF0F1"/>
          <w:lang w:eastAsia="en-US"/>
        </w:rPr>
        <w:t>|  3  |  Supplier Name 3  |</w:t>
      </w:r>
    </w:p>
    <w:p w14:paraId="0079331B" w14:textId="77777777" w:rsidR="00AA45F6" w:rsidRPr="00AA45F6" w:rsidRDefault="00AA45F6" w:rsidP="00AA45F6">
      <w:pPr>
        <w:pStyle w:val="1Output"/>
        <w:rPr>
          <w:bdr w:val="none" w:sz="0" w:space="0" w:color="auto" w:frame="1"/>
          <w:shd w:val="clear" w:color="auto" w:fill="EFF0F1"/>
          <w:lang w:eastAsia="en-US"/>
        </w:rPr>
      </w:pPr>
      <w:r w:rsidRPr="00AA45F6">
        <w:rPr>
          <w:bdr w:val="none" w:sz="0" w:space="0" w:color="auto" w:frame="1"/>
          <w:shd w:val="clear" w:color="auto" w:fill="EFF0F1"/>
          <w:lang w:eastAsia="en-US"/>
        </w:rPr>
        <w:t>|  4  |  Supplier Name 4  |</w:t>
      </w:r>
    </w:p>
    <w:p w14:paraId="44AA3B1F" w14:textId="77777777" w:rsidR="00AA45F6" w:rsidRPr="00AA45F6" w:rsidRDefault="00AA45F6" w:rsidP="00AA45F6">
      <w:pPr>
        <w:pStyle w:val="1Output"/>
        <w:rPr>
          <w:bdr w:val="none" w:sz="0" w:space="0" w:color="auto" w:frame="1"/>
          <w:shd w:val="clear" w:color="auto" w:fill="EFF0F1"/>
          <w:lang w:eastAsia="en-US"/>
        </w:rPr>
      </w:pPr>
      <w:r w:rsidRPr="00AA45F6">
        <w:rPr>
          <w:bdr w:val="none" w:sz="0" w:space="0" w:color="auto" w:frame="1"/>
          <w:shd w:val="clear" w:color="auto" w:fill="EFF0F1"/>
          <w:lang w:eastAsia="en-US"/>
        </w:rPr>
        <w:t>+-----+-------------------+</w:t>
      </w:r>
    </w:p>
    <w:p w14:paraId="51AAE376" w14:textId="77777777" w:rsidR="00AA45F6" w:rsidRPr="00AA45F6" w:rsidRDefault="00AA45F6" w:rsidP="00AA45F6">
      <w:pPr>
        <w:rPr>
          <w:rFonts w:ascii="Consolas" w:hAnsi="Consolas" w:cs="Courier New"/>
          <w:bdr w:val="none" w:sz="0" w:space="0" w:color="auto" w:frame="1"/>
          <w:shd w:val="clear" w:color="auto" w:fill="EFF0F1"/>
          <w:lang w:eastAsia="en-US"/>
        </w:rPr>
      </w:pPr>
    </w:p>
    <w:p w14:paraId="23E50AF3" w14:textId="77777777" w:rsidR="00AA45F6" w:rsidRPr="00AA45F6" w:rsidRDefault="00AA45F6" w:rsidP="00AA45F6">
      <w:pPr>
        <w:pStyle w:val="1Output"/>
        <w:rPr>
          <w:bdr w:val="none" w:sz="0" w:space="0" w:color="auto" w:frame="1"/>
          <w:shd w:val="clear" w:color="auto" w:fill="EFF0F1"/>
          <w:lang w:eastAsia="en-US"/>
        </w:rPr>
      </w:pPr>
      <w:r w:rsidRPr="00AA45F6">
        <w:rPr>
          <w:bdr w:val="none" w:sz="0" w:space="0" w:color="auto" w:frame="1"/>
          <w:shd w:val="clear" w:color="auto" w:fill="EFF0F1"/>
          <w:lang w:eastAsia="en-US"/>
        </w:rPr>
        <w:t>***** Table: Product *****</w:t>
      </w:r>
    </w:p>
    <w:p w14:paraId="24E1C107" w14:textId="77777777" w:rsidR="00AA45F6" w:rsidRPr="00AA45F6" w:rsidRDefault="00AA45F6" w:rsidP="00AA45F6">
      <w:pPr>
        <w:pStyle w:val="1Output"/>
        <w:rPr>
          <w:bdr w:val="none" w:sz="0" w:space="0" w:color="auto" w:frame="1"/>
          <w:shd w:val="clear" w:color="auto" w:fill="EFF0F1"/>
          <w:lang w:eastAsia="en-US"/>
        </w:rPr>
      </w:pPr>
      <w:r w:rsidRPr="00AA45F6">
        <w:rPr>
          <w:bdr w:val="none" w:sz="0" w:space="0" w:color="auto" w:frame="1"/>
          <w:shd w:val="clear" w:color="auto" w:fill="EFF0F1"/>
          <w:lang w:eastAsia="en-US"/>
        </w:rPr>
        <w:t>+-----+-----------+--------------------+-------+------------+</w:t>
      </w:r>
    </w:p>
    <w:p w14:paraId="03B6FE97" w14:textId="77777777" w:rsidR="00AA45F6" w:rsidRPr="00AA45F6" w:rsidRDefault="00AA45F6" w:rsidP="00AA45F6">
      <w:pPr>
        <w:pStyle w:val="1Output"/>
        <w:rPr>
          <w:bdr w:val="none" w:sz="0" w:space="0" w:color="auto" w:frame="1"/>
          <w:shd w:val="clear" w:color="auto" w:fill="EFF0F1"/>
          <w:lang w:eastAsia="en-US"/>
        </w:rPr>
      </w:pPr>
      <w:r w:rsidRPr="00AA45F6">
        <w:rPr>
          <w:bdr w:val="none" w:sz="0" w:space="0" w:color="auto" w:frame="1"/>
          <w:shd w:val="clear" w:color="auto" w:fill="EFF0F1"/>
          <w:lang w:eastAsia="en-US"/>
        </w:rPr>
        <w:t>| ID  |   NAME    |     DESCRIPTION    | PRICE | SUPPLIERID |</w:t>
      </w:r>
    </w:p>
    <w:p w14:paraId="1E51A08D" w14:textId="77777777" w:rsidR="00AA45F6" w:rsidRPr="00AA45F6" w:rsidRDefault="00AA45F6" w:rsidP="00AA45F6">
      <w:pPr>
        <w:pStyle w:val="1Output"/>
        <w:rPr>
          <w:bdr w:val="none" w:sz="0" w:space="0" w:color="auto" w:frame="1"/>
          <w:shd w:val="clear" w:color="auto" w:fill="EFF0F1"/>
          <w:lang w:eastAsia="en-US"/>
        </w:rPr>
      </w:pPr>
      <w:r w:rsidRPr="00AA45F6">
        <w:rPr>
          <w:bdr w:val="none" w:sz="0" w:space="0" w:color="auto" w:frame="1"/>
          <w:shd w:val="clear" w:color="auto" w:fill="EFF0F1"/>
          <w:lang w:eastAsia="en-US"/>
        </w:rPr>
        <w:t>+-----+-----------+--------------------+-------+------------+</w:t>
      </w:r>
    </w:p>
    <w:p w14:paraId="3C8915D1" w14:textId="77777777" w:rsidR="00AA45F6" w:rsidRPr="00AA45F6" w:rsidRDefault="00AA45F6" w:rsidP="00AA45F6">
      <w:pPr>
        <w:pStyle w:val="1Output"/>
        <w:rPr>
          <w:bdr w:val="none" w:sz="0" w:space="0" w:color="auto" w:frame="1"/>
          <w:shd w:val="clear" w:color="auto" w:fill="EFF0F1"/>
          <w:lang w:eastAsia="en-US"/>
        </w:rPr>
      </w:pPr>
      <w:r w:rsidRPr="00AA45F6">
        <w:rPr>
          <w:bdr w:val="none" w:sz="0" w:space="0" w:color="auto" w:frame="1"/>
          <w:shd w:val="clear" w:color="auto" w:fill="EFF0F1"/>
          <w:lang w:eastAsia="en-US"/>
        </w:rPr>
        <w:t>|1    | Product 1 | Name for Product 1 |  2.0  |     1      |</w:t>
      </w:r>
    </w:p>
    <w:p w14:paraId="7216CF89" w14:textId="77777777" w:rsidR="00AA45F6" w:rsidRPr="00AA45F6" w:rsidRDefault="00AA45F6" w:rsidP="00AA45F6">
      <w:pPr>
        <w:pStyle w:val="1Output"/>
        <w:rPr>
          <w:bdr w:val="none" w:sz="0" w:space="0" w:color="auto" w:frame="1"/>
          <w:shd w:val="clear" w:color="auto" w:fill="EFF0F1"/>
          <w:lang w:eastAsia="en-US"/>
        </w:rPr>
      </w:pPr>
      <w:r w:rsidRPr="00AA45F6">
        <w:rPr>
          <w:bdr w:val="none" w:sz="0" w:space="0" w:color="auto" w:frame="1"/>
          <w:shd w:val="clear" w:color="auto" w:fill="EFF0F1"/>
          <w:lang w:eastAsia="en-US"/>
        </w:rPr>
        <w:t>|2    | Product 2 | Name for Product 2 | 22.0  |     1      |</w:t>
      </w:r>
    </w:p>
    <w:p w14:paraId="7024A816" w14:textId="77777777" w:rsidR="00AA45F6" w:rsidRPr="00AA45F6" w:rsidRDefault="00AA45F6" w:rsidP="00AA45F6">
      <w:pPr>
        <w:pStyle w:val="1Output"/>
        <w:rPr>
          <w:bdr w:val="none" w:sz="0" w:space="0" w:color="auto" w:frame="1"/>
          <w:shd w:val="clear" w:color="auto" w:fill="EFF0F1"/>
          <w:lang w:eastAsia="en-US"/>
        </w:rPr>
      </w:pPr>
      <w:r w:rsidRPr="00AA45F6">
        <w:rPr>
          <w:bdr w:val="none" w:sz="0" w:space="0" w:color="auto" w:frame="1"/>
          <w:shd w:val="clear" w:color="auto" w:fill="EFF0F1"/>
          <w:lang w:eastAsia="en-US"/>
        </w:rPr>
        <w:t>|3    | Product 3 | Name for Product 3 | 30.0  |     2      |</w:t>
      </w:r>
    </w:p>
    <w:p w14:paraId="495154CB" w14:textId="77777777" w:rsidR="00AA45F6" w:rsidRPr="00AA45F6" w:rsidRDefault="00AA45F6" w:rsidP="00AA45F6">
      <w:pPr>
        <w:pStyle w:val="1Output"/>
        <w:rPr>
          <w:bdr w:val="none" w:sz="0" w:space="0" w:color="auto" w:frame="1"/>
          <w:shd w:val="clear" w:color="auto" w:fill="EFF0F1"/>
          <w:lang w:eastAsia="en-US"/>
        </w:rPr>
      </w:pPr>
      <w:r w:rsidRPr="00AA45F6">
        <w:rPr>
          <w:bdr w:val="none" w:sz="0" w:space="0" w:color="auto" w:frame="1"/>
          <w:shd w:val="clear" w:color="auto" w:fill="EFF0F1"/>
          <w:lang w:eastAsia="en-US"/>
        </w:rPr>
        <w:t>|4    | Product 4 | Name for Product 4 |  7.0  |     3      |</w:t>
      </w:r>
    </w:p>
    <w:p w14:paraId="502ED2E0" w14:textId="77777777" w:rsidR="00AA45F6" w:rsidRPr="00AA45F6" w:rsidRDefault="00AA45F6" w:rsidP="00AA45F6">
      <w:pPr>
        <w:rPr>
          <w:rFonts w:ascii="Consolas" w:hAnsi="Consolas" w:cs="Courier New"/>
          <w:bdr w:val="none" w:sz="0" w:space="0" w:color="auto" w:frame="1"/>
          <w:shd w:val="clear" w:color="auto" w:fill="EFF0F1"/>
          <w:lang w:eastAsia="en-US"/>
        </w:rPr>
      </w:pPr>
      <w:r w:rsidRPr="00AA45F6">
        <w:rPr>
          <w:rFonts w:ascii="Consolas" w:hAnsi="Consolas" w:cs="Courier New"/>
          <w:bdr w:val="none" w:sz="0" w:space="0" w:color="auto" w:frame="1"/>
          <w:shd w:val="clear" w:color="auto" w:fill="EFF0F1"/>
          <w:lang w:eastAsia="en-US"/>
        </w:rPr>
        <w:t>+-----+-----------+--------------------+-------+------------+</w:t>
      </w:r>
    </w:p>
    <w:p w14:paraId="2F5CC121" w14:textId="77777777" w:rsidR="00AA45F6" w:rsidRPr="00AA45F6" w:rsidRDefault="00AA45F6" w:rsidP="00AA45F6">
      <w:pPr>
        <w:rPr>
          <w:lang w:eastAsia="en-US"/>
        </w:rPr>
      </w:pPr>
      <w:r w:rsidRPr="00AA45F6">
        <w:rPr>
          <w:lang w:eastAsia="en-US"/>
        </w:rPr>
        <w:t>Factors:</w:t>
      </w:r>
    </w:p>
    <w:p w14:paraId="1469DC18" w14:textId="77777777" w:rsidR="00AA45F6" w:rsidRPr="00AA45F6" w:rsidRDefault="00AA45F6" w:rsidP="00151D89">
      <w:pPr>
        <w:pStyle w:val="ListParagraph"/>
        <w:numPr>
          <w:ilvl w:val="0"/>
          <w:numId w:val="90"/>
        </w:numPr>
        <w:rPr>
          <w:lang w:eastAsia="en-US"/>
        </w:rPr>
      </w:pPr>
      <w:r w:rsidRPr="00AA45F6">
        <w:rPr>
          <w:lang w:eastAsia="en-US"/>
        </w:rPr>
        <w:t>Lazy mode for Supplier set to “true” (default)</w:t>
      </w:r>
    </w:p>
    <w:p w14:paraId="3C2D34AC" w14:textId="77777777" w:rsidR="00AA45F6" w:rsidRPr="00AA45F6" w:rsidRDefault="00AA45F6" w:rsidP="00151D89">
      <w:pPr>
        <w:pStyle w:val="ListParagraph"/>
        <w:numPr>
          <w:ilvl w:val="0"/>
          <w:numId w:val="90"/>
        </w:numPr>
        <w:rPr>
          <w:lang w:eastAsia="en-US"/>
        </w:rPr>
      </w:pPr>
      <w:r w:rsidRPr="00AA45F6">
        <w:rPr>
          <w:lang w:eastAsia="en-US"/>
        </w:rPr>
        <w:t>Fetch mode used for querying on Product is Select</w:t>
      </w:r>
    </w:p>
    <w:p w14:paraId="2D4A8DEA" w14:textId="77777777" w:rsidR="00AA45F6" w:rsidRPr="00AA45F6" w:rsidRDefault="00AA45F6" w:rsidP="00151D89">
      <w:pPr>
        <w:pStyle w:val="ListParagraph"/>
        <w:numPr>
          <w:ilvl w:val="0"/>
          <w:numId w:val="90"/>
        </w:numPr>
        <w:rPr>
          <w:lang w:eastAsia="en-US"/>
        </w:rPr>
      </w:pPr>
      <w:r w:rsidRPr="00AA45F6">
        <w:rPr>
          <w:lang w:eastAsia="en-US"/>
        </w:rPr>
        <w:t>Fetch mode (default): Supplier information is accessed</w:t>
      </w:r>
    </w:p>
    <w:p w14:paraId="20332546" w14:textId="77777777" w:rsidR="00AA45F6" w:rsidRPr="00AA45F6" w:rsidRDefault="00AA45F6" w:rsidP="00151D89">
      <w:pPr>
        <w:pStyle w:val="ListParagraph"/>
        <w:numPr>
          <w:ilvl w:val="0"/>
          <w:numId w:val="90"/>
        </w:numPr>
        <w:rPr>
          <w:lang w:eastAsia="en-US"/>
        </w:rPr>
      </w:pPr>
      <w:r w:rsidRPr="00AA45F6">
        <w:rPr>
          <w:lang w:eastAsia="en-US"/>
        </w:rPr>
        <w:t>Caching does not play a role for the first time the</w:t>
      </w:r>
    </w:p>
    <w:p w14:paraId="6529AB0B" w14:textId="77777777" w:rsidR="00AA45F6" w:rsidRPr="00AA45F6" w:rsidRDefault="00AA45F6" w:rsidP="002033AC">
      <w:pPr>
        <w:rPr>
          <w:lang w:eastAsia="en-US"/>
        </w:rPr>
      </w:pPr>
      <w:r w:rsidRPr="00AA45F6">
        <w:rPr>
          <w:lang w:eastAsia="en-US"/>
        </w:rPr>
        <w:t>Supplier is accessed</w:t>
      </w:r>
    </w:p>
    <w:p w14:paraId="0A93C32E" w14:textId="77777777" w:rsidR="00AA45F6" w:rsidRPr="00AA45F6" w:rsidRDefault="00AA45F6" w:rsidP="002033AC">
      <w:pPr>
        <w:rPr>
          <w:lang w:eastAsia="en-US"/>
        </w:rPr>
      </w:pPr>
      <w:r w:rsidRPr="00AA45F6">
        <w:rPr>
          <w:lang w:eastAsia="en-US"/>
        </w:rPr>
        <w:t>Fetch mode is Select Fetch</w:t>
      </w:r>
      <w:r w:rsidR="002033AC">
        <w:rPr>
          <w:lang w:eastAsia="en-US"/>
        </w:rPr>
        <w:t>.Eager</w:t>
      </w:r>
      <w:r w:rsidRPr="00AA45F6">
        <w:rPr>
          <w:lang w:eastAsia="en-US"/>
        </w:rPr>
        <w:t xml:space="preserve"> (default)</w:t>
      </w:r>
    </w:p>
    <w:p w14:paraId="61B36AB0" w14:textId="77777777" w:rsidR="00AA45F6" w:rsidRPr="00AA45F6" w:rsidRDefault="00AA45F6" w:rsidP="002033AC">
      <w:pPr>
        <w:pStyle w:val="1Output"/>
        <w:rPr>
          <w:bdr w:val="none" w:sz="0" w:space="0" w:color="auto" w:frame="1"/>
          <w:shd w:val="clear" w:color="auto" w:fill="EFF0F1"/>
          <w:lang w:eastAsia="en-US"/>
        </w:rPr>
      </w:pPr>
      <w:r w:rsidRPr="00AA45F6">
        <w:rPr>
          <w:bdr w:val="none" w:sz="0" w:space="0" w:color="auto" w:frame="1"/>
          <w:shd w:val="clear" w:color="auto" w:fill="EFF0F1"/>
          <w:lang w:eastAsia="en-US"/>
        </w:rPr>
        <w:t>// It takes Select fetch mode as a default</w:t>
      </w:r>
    </w:p>
    <w:p w14:paraId="3B10DDDF" w14:textId="77777777" w:rsidR="00AA45F6" w:rsidRPr="00AA45F6" w:rsidRDefault="00AA45F6" w:rsidP="002033AC">
      <w:pPr>
        <w:pStyle w:val="1Output"/>
        <w:rPr>
          <w:bdr w:val="none" w:sz="0" w:space="0" w:color="auto" w:frame="1"/>
          <w:shd w:val="clear" w:color="auto" w:fill="EFF0F1"/>
          <w:lang w:eastAsia="en-US"/>
        </w:rPr>
      </w:pPr>
      <w:r w:rsidRPr="00AA45F6">
        <w:rPr>
          <w:bdr w:val="none" w:sz="0" w:space="0" w:color="auto" w:frame="1"/>
          <w:shd w:val="clear" w:color="auto" w:fill="EFF0F1"/>
          <w:lang w:eastAsia="en-US"/>
        </w:rPr>
        <w:t>Query query = session.createQuery( "from Product p");</w:t>
      </w:r>
    </w:p>
    <w:p w14:paraId="111C7820" w14:textId="77777777" w:rsidR="00AA45F6" w:rsidRPr="00AA45F6" w:rsidRDefault="00AA45F6" w:rsidP="002033AC">
      <w:pPr>
        <w:pStyle w:val="1Output"/>
        <w:rPr>
          <w:bdr w:val="none" w:sz="0" w:space="0" w:color="auto" w:frame="1"/>
          <w:shd w:val="clear" w:color="auto" w:fill="EFF0F1"/>
          <w:lang w:eastAsia="en-US"/>
        </w:rPr>
      </w:pPr>
      <w:r w:rsidRPr="00AA45F6">
        <w:rPr>
          <w:bdr w:val="none" w:sz="0" w:space="0" w:color="auto" w:frame="1"/>
          <w:shd w:val="clear" w:color="auto" w:fill="EFF0F1"/>
          <w:lang w:eastAsia="en-US"/>
        </w:rPr>
        <w:t>List list = query.list();</w:t>
      </w:r>
    </w:p>
    <w:p w14:paraId="0C391B60" w14:textId="77777777" w:rsidR="00AA45F6" w:rsidRPr="00AA45F6" w:rsidRDefault="00AA45F6" w:rsidP="002033AC">
      <w:pPr>
        <w:pStyle w:val="1Output"/>
        <w:rPr>
          <w:bdr w:val="none" w:sz="0" w:space="0" w:color="auto" w:frame="1"/>
          <w:shd w:val="clear" w:color="auto" w:fill="EFF0F1"/>
          <w:lang w:eastAsia="en-US"/>
        </w:rPr>
      </w:pPr>
      <w:r w:rsidRPr="00AA45F6">
        <w:rPr>
          <w:bdr w:val="none" w:sz="0" w:space="0" w:color="auto" w:frame="1"/>
          <w:shd w:val="clear" w:color="auto" w:fill="EFF0F1"/>
          <w:lang w:eastAsia="en-US"/>
        </w:rPr>
        <w:t>// Supplier is being accessed</w:t>
      </w:r>
    </w:p>
    <w:p w14:paraId="05DBEAC0" w14:textId="77777777" w:rsidR="00AA45F6" w:rsidRPr="00AA45F6" w:rsidRDefault="00AA45F6" w:rsidP="002033AC">
      <w:pPr>
        <w:pStyle w:val="1Output"/>
        <w:rPr>
          <w:bdr w:val="none" w:sz="0" w:space="0" w:color="auto" w:frame="1"/>
          <w:shd w:val="clear" w:color="auto" w:fill="EFF0F1"/>
          <w:lang w:eastAsia="en-US"/>
        </w:rPr>
      </w:pPr>
      <w:r w:rsidRPr="00AA45F6">
        <w:rPr>
          <w:bdr w:val="none" w:sz="0" w:space="0" w:color="auto" w:frame="1"/>
          <w:shd w:val="clear" w:color="auto" w:fill="EFF0F1"/>
          <w:lang w:eastAsia="en-US"/>
        </w:rPr>
        <w:t>displayProductsListWithSupplierName(results);</w:t>
      </w:r>
    </w:p>
    <w:p w14:paraId="60C9760E" w14:textId="77777777" w:rsidR="00AA45F6" w:rsidRPr="00AA45F6" w:rsidRDefault="00AA45F6" w:rsidP="00AA45F6">
      <w:pPr>
        <w:rPr>
          <w:rFonts w:ascii="Consolas" w:hAnsi="Consolas" w:cs="Courier New"/>
          <w:bdr w:val="none" w:sz="0" w:space="0" w:color="auto" w:frame="1"/>
          <w:shd w:val="clear" w:color="auto" w:fill="EFF0F1"/>
          <w:lang w:eastAsia="en-US"/>
        </w:rPr>
      </w:pPr>
    </w:p>
    <w:p w14:paraId="2BC2DAAB" w14:textId="77777777" w:rsidR="00AA45F6" w:rsidRPr="00AA45F6" w:rsidRDefault="00AA45F6" w:rsidP="002033AC">
      <w:pPr>
        <w:pStyle w:val="1Output"/>
        <w:rPr>
          <w:bdr w:val="none" w:sz="0" w:space="0" w:color="auto" w:frame="1"/>
          <w:shd w:val="clear" w:color="auto" w:fill="EFF0F1"/>
          <w:lang w:eastAsia="en-US"/>
        </w:rPr>
      </w:pPr>
      <w:r w:rsidRPr="00AA45F6">
        <w:rPr>
          <w:bdr w:val="none" w:sz="0" w:space="0" w:color="auto" w:frame="1"/>
          <w:shd w:val="clear" w:color="auto" w:fill="EFF0F1"/>
          <w:lang w:eastAsia="en-US"/>
        </w:rPr>
        <w:t>select ... various field names ... from PRODUCT</w:t>
      </w:r>
    </w:p>
    <w:p w14:paraId="6D4B94F4" w14:textId="77777777" w:rsidR="00AA45F6" w:rsidRPr="00AA45F6" w:rsidRDefault="00AA45F6" w:rsidP="002033AC">
      <w:pPr>
        <w:pStyle w:val="1Output"/>
        <w:rPr>
          <w:bdr w:val="none" w:sz="0" w:space="0" w:color="auto" w:frame="1"/>
          <w:shd w:val="clear" w:color="auto" w:fill="EFF0F1"/>
          <w:lang w:eastAsia="en-US"/>
        </w:rPr>
      </w:pPr>
      <w:r w:rsidRPr="00AA45F6">
        <w:rPr>
          <w:bdr w:val="none" w:sz="0" w:space="0" w:color="auto" w:frame="1"/>
          <w:shd w:val="clear" w:color="auto" w:fill="EFF0F1"/>
          <w:lang w:eastAsia="en-US"/>
        </w:rPr>
        <w:t>select ... various field names ... from SUPPLIER where SUPPLIER.id=?</w:t>
      </w:r>
    </w:p>
    <w:p w14:paraId="079E55BF" w14:textId="77777777" w:rsidR="00AA45F6" w:rsidRPr="00AA45F6" w:rsidRDefault="00AA45F6" w:rsidP="002033AC">
      <w:pPr>
        <w:pStyle w:val="1Output"/>
        <w:rPr>
          <w:bdr w:val="none" w:sz="0" w:space="0" w:color="auto" w:frame="1"/>
          <w:shd w:val="clear" w:color="auto" w:fill="EFF0F1"/>
          <w:lang w:eastAsia="en-US"/>
        </w:rPr>
      </w:pPr>
      <w:r w:rsidRPr="00AA45F6">
        <w:rPr>
          <w:bdr w:val="none" w:sz="0" w:space="0" w:color="auto" w:frame="1"/>
          <w:shd w:val="clear" w:color="auto" w:fill="EFF0F1"/>
          <w:lang w:eastAsia="en-US"/>
        </w:rPr>
        <w:t>select ... various field names ... from SUPPLIER where SUPPLIER.id=?</w:t>
      </w:r>
    </w:p>
    <w:p w14:paraId="604C32A9" w14:textId="77777777" w:rsidR="00AA45F6" w:rsidRPr="00AA45F6" w:rsidRDefault="00AA45F6" w:rsidP="002033AC">
      <w:pPr>
        <w:pStyle w:val="1Output"/>
        <w:rPr>
          <w:bdr w:val="none" w:sz="0" w:space="0" w:color="auto" w:frame="1"/>
          <w:shd w:val="clear" w:color="auto" w:fill="EFF0F1"/>
          <w:lang w:eastAsia="en-US"/>
        </w:rPr>
      </w:pPr>
      <w:r w:rsidRPr="00AA45F6">
        <w:rPr>
          <w:bdr w:val="none" w:sz="0" w:space="0" w:color="auto" w:frame="1"/>
          <w:shd w:val="clear" w:color="auto" w:fill="EFF0F1"/>
          <w:lang w:eastAsia="en-US"/>
        </w:rPr>
        <w:t>select ... various field names ... from SUPPLIER where SUPPLIER.id=?</w:t>
      </w:r>
    </w:p>
    <w:p w14:paraId="66407906" w14:textId="77777777" w:rsidR="00AA45F6" w:rsidRPr="00AA45F6" w:rsidRDefault="00AA45F6" w:rsidP="002033AC">
      <w:pPr>
        <w:spacing w:after="0"/>
        <w:rPr>
          <w:lang w:eastAsia="en-US"/>
        </w:rPr>
      </w:pPr>
      <w:r w:rsidRPr="00AA45F6">
        <w:rPr>
          <w:lang w:eastAsia="en-US"/>
        </w:rPr>
        <w:t>Result:</w:t>
      </w:r>
    </w:p>
    <w:p w14:paraId="526FD024" w14:textId="77777777" w:rsidR="00AA45F6" w:rsidRPr="00AA45F6" w:rsidRDefault="00AA45F6" w:rsidP="00151D89">
      <w:pPr>
        <w:pStyle w:val="ListParagraph"/>
        <w:numPr>
          <w:ilvl w:val="0"/>
          <w:numId w:val="91"/>
        </w:numPr>
        <w:rPr>
          <w:lang w:eastAsia="en-US"/>
        </w:rPr>
      </w:pPr>
      <w:r w:rsidRPr="00AA45F6">
        <w:rPr>
          <w:lang w:eastAsia="en-US"/>
        </w:rPr>
        <w:t>1 select statement for Product</w:t>
      </w:r>
    </w:p>
    <w:p w14:paraId="2690E3AD" w14:textId="77777777" w:rsidR="00AA45F6" w:rsidRPr="00AA45F6" w:rsidRDefault="00AA45F6" w:rsidP="00151D89">
      <w:pPr>
        <w:pStyle w:val="ListParagraph"/>
        <w:numPr>
          <w:ilvl w:val="0"/>
          <w:numId w:val="91"/>
        </w:numPr>
        <w:rPr>
          <w:lang w:eastAsia="en-US"/>
        </w:rPr>
      </w:pPr>
      <w:r w:rsidRPr="00AA45F6">
        <w:rPr>
          <w:lang w:eastAsia="en-US"/>
        </w:rPr>
        <w:t>N select statements for Supplier</w:t>
      </w:r>
    </w:p>
    <w:p w14:paraId="1F7B1B39" w14:textId="77777777" w:rsidR="00AA45F6" w:rsidRPr="00AA45F6" w:rsidRDefault="00AA45F6" w:rsidP="002033AC">
      <w:pPr>
        <w:rPr>
          <w:lang w:eastAsia="en-US"/>
        </w:rPr>
      </w:pPr>
      <w:r w:rsidRPr="00AA45F6">
        <w:rPr>
          <w:lang w:eastAsia="en-US"/>
        </w:rPr>
        <w:t>This is N+1 select problem!</w:t>
      </w:r>
    </w:p>
    <w:p w14:paraId="50D01619" w14:textId="77777777" w:rsidR="00AA45F6" w:rsidRDefault="007539F6" w:rsidP="007539F6">
      <w:pPr>
        <w:pStyle w:val="Howitworks"/>
      </w:pPr>
      <w:r w:rsidRPr="007539F6">
        <w:lastRenderedPageBreak/>
        <w:t>The Solution</w:t>
      </w:r>
    </w:p>
    <w:p w14:paraId="59ECA65B" w14:textId="77777777" w:rsidR="007539F6" w:rsidRPr="007539F6" w:rsidRDefault="007539F6" w:rsidP="00151D89">
      <w:pPr>
        <w:pStyle w:val="ListParagraph"/>
        <w:numPr>
          <w:ilvl w:val="0"/>
          <w:numId w:val="92"/>
        </w:numPr>
      </w:pPr>
      <w:r w:rsidRPr="007539F6">
        <w:t>Avoiding Eager Fetching</w:t>
      </w:r>
    </w:p>
    <w:p w14:paraId="66B6D2C3" w14:textId="77777777" w:rsidR="007539F6" w:rsidRDefault="007539F6" w:rsidP="00151D89">
      <w:pPr>
        <w:pStyle w:val="ListParagraph"/>
        <w:numPr>
          <w:ilvl w:val="0"/>
          <w:numId w:val="92"/>
        </w:numPr>
        <w:spacing w:after="0"/>
      </w:pPr>
      <w:r w:rsidRPr="007539F6">
        <w:t>Only fetching the data that are actually needed</w:t>
      </w:r>
    </w:p>
    <w:p w14:paraId="0EC07DA7" w14:textId="77777777" w:rsidR="007539F6" w:rsidRDefault="007539F6" w:rsidP="007539F6">
      <w:pPr>
        <w:pStyle w:val="1Output"/>
        <w:ind w:left="720"/>
      </w:pPr>
      <w:r>
        <w:t>jpaQuery = entityManager.createQuery("SELECT P FROM PurchaseOrder P WHERE P.customerId = :customerId", PurchaseOrder.class);</w:t>
      </w:r>
    </w:p>
    <w:p w14:paraId="09A117FC" w14:textId="77777777" w:rsidR="007539F6" w:rsidRPr="007539F6" w:rsidRDefault="007539F6" w:rsidP="007539F6">
      <w:pPr>
        <w:pStyle w:val="1Output"/>
        <w:ind w:left="720"/>
      </w:pPr>
      <w:r>
        <w:t>jpaQuery.setParameter("customerId", "Sayem")</w:t>
      </w:r>
    </w:p>
    <w:p w14:paraId="0421C763" w14:textId="77777777" w:rsidR="00FA0519" w:rsidRDefault="00FF3DBB" w:rsidP="00151D89">
      <w:pPr>
        <w:pStyle w:val="ListParagraph"/>
        <w:numPr>
          <w:ilvl w:val="0"/>
          <w:numId w:val="92"/>
        </w:numPr>
      </w:pPr>
      <w:r w:rsidRPr="00FF3DBB">
        <w:t>We can use </w:t>
      </w:r>
      <w:hyperlink r:id="rId313" w:anchor="LEFT_OUTER__INNER_JOIN_FETCH_" w:history="1">
        <w:r w:rsidRPr="00FF3DBB">
          <w:rPr>
            <w:rStyle w:val="Hyperlink"/>
          </w:rPr>
          <w:t>JOIN FETCH</w:t>
        </w:r>
      </w:hyperlink>
      <w:r w:rsidRPr="00FF3DBB">
        <w:t> in our queries whenever we need to fetch an entity with all of its children at the same time. This results in a much less database traffic resulting in an improved performance.</w:t>
      </w:r>
    </w:p>
    <w:p w14:paraId="1EEAD438" w14:textId="77777777" w:rsidR="00FF3DBB" w:rsidRDefault="00FF3DBB" w:rsidP="00FA0519"/>
    <w:p w14:paraId="31DC251D" w14:textId="77777777" w:rsidR="00FA0519" w:rsidRDefault="004B4E05" w:rsidP="008151C9">
      <w:pPr>
        <w:pStyle w:val="Heading30"/>
      </w:pPr>
      <w:r>
        <w:t>Clone()</w:t>
      </w:r>
      <w:r w:rsidR="00FA0519">
        <w:t xml:space="preserve"> </w:t>
      </w:r>
      <w:r w:rsidR="001A07D6">
        <w:t>will create new Object of</w:t>
      </w:r>
      <w:r w:rsidR="00FA0519">
        <w:t xml:space="preserve"> Singleton</w:t>
      </w:r>
      <w:r w:rsidR="001A07D6">
        <w:t xml:space="preserve"> Class</w:t>
      </w:r>
      <w:r w:rsidR="00FA0519">
        <w:t>?</w:t>
      </w:r>
    </w:p>
    <w:p w14:paraId="658888EC" w14:textId="77777777" w:rsidR="00FF3DBB" w:rsidRPr="004B4E05" w:rsidRDefault="00150760" w:rsidP="00FA0519">
      <w:pPr>
        <w:rPr>
          <w:b/>
          <w:color w:val="FF0000"/>
        </w:rPr>
      </w:pPr>
      <w:hyperlink r:id="rId314" w:history="1">
        <w:r w:rsidR="004B4E05" w:rsidRPr="004B4E05">
          <w:rPr>
            <w:rStyle w:val="Hyperlink"/>
          </w:rPr>
          <w:t>Cloning</w:t>
        </w:r>
      </w:hyperlink>
      <w:r w:rsidR="004B4E05" w:rsidRPr="004B4E05">
        <w:t xml:space="preserve"> is a concept to create duplicate objects. </w:t>
      </w:r>
      <w:r w:rsidR="004B4E05" w:rsidRPr="004B4E05">
        <w:rPr>
          <w:b/>
        </w:rPr>
        <w:t>Using clone we can create copy of object</w:t>
      </w:r>
      <w:r w:rsidR="004B4E05" w:rsidRPr="004B4E05">
        <w:t xml:space="preserve">. Suppose, we ceate clone of a singleton object, then it wil create a copy that is there are two instances of a singleton class, </w:t>
      </w:r>
      <w:r w:rsidR="004B4E05" w:rsidRPr="004B4E05">
        <w:rPr>
          <w:b/>
          <w:color w:val="FF0000"/>
        </w:rPr>
        <w:t>hence the class is no more singleton.</w:t>
      </w:r>
    </w:p>
    <w:p w14:paraId="41F9B933" w14:textId="77777777" w:rsidR="004B4E05" w:rsidRDefault="004B4E05" w:rsidP="004B4E05">
      <w:pPr>
        <w:pStyle w:val="1Output"/>
        <w:rPr>
          <w:color w:val="4C483D" w:themeColor="text2"/>
        </w:rPr>
      </w:pPr>
      <w:r>
        <w:rPr>
          <w:bCs/>
          <w:color w:val="7F0055"/>
        </w:rPr>
        <w:t>public</w:t>
      </w:r>
      <w:r>
        <w:t xml:space="preserve"> </w:t>
      </w:r>
      <w:r>
        <w:rPr>
          <w:bCs/>
          <w:color w:val="7F0055"/>
        </w:rPr>
        <w:t>static</w:t>
      </w:r>
      <w:r>
        <w:t xml:space="preserve"> </w:t>
      </w:r>
      <w:r>
        <w:rPr>
          <w:bCs/>
          <w:color w:val="7F0055"/>
        </w:rPr>
        <w:t>void</w:t>
      </w:r>
      <w:r>
        <w:t xml:space="preserve"> main(String </w:t>
      </w:r>
      <w:r>
        <w:rPr>
          <w:color w:val="6A3E3E"/>
        </w:rPr>
        <w:t>args</w:t>
      </w:r>
      <w:r>
        <w:t xml:space="preserve">[]) </w:t>
      </w:r>
      <w:r>
        <w:rPr>
          <w:bCs/>
          <w:color w:val="7F0055"/>
        </w:rPr>
        <w:t>throws</w:t>
      </w:r>
      <w:r>
        <w:t xml:space="preserve"> CloneNotSupportedException {</w:t>
      </w:r>
    </w:p>
    <w:p w14:paraId="2442AFD9" w14:textId="77777777" w:rsidR="004B4E05" w:rsidRDefault="004B4E05" w:rsidP="004B4E05">
      <w:pPr>
        <w:pStyle w:val="1Output"/>
        <w:rPr>
          <w:color w:val="4C483D" w:themeColor="text2"/>
        </w:rPr>
      </w:pPr>
      <w:r>
        <w:tab/>
      </w:r>
      <w:r>
        <w:tab/>
      </w:r>
    </w:p>
    <w:p w14:paraId="2D60D4E6" w14:textId="77777777" w:rsidR="004B4E05" w:rsidRDefault="004B4E05" w:rsidP="004B4E05">
      <w:pPr>
        <w:pStyle w:val="1Output"/>
        <w:rPr>
          <w:color w:val="4C483D" w:themeColor="text2"/>
        </w:rPr>
      </w:pPr>
      <w:r>
        <w:tab/>
      </w:r>
      <w:r>
        <w:tab/>
        <w:t xml:space="preserve">Student </w:t>
      </w:r>
      <w:r>
        <w:rPr>
          <w:color w:val="6A3E3E"/>
        </w:rPr>
        <w:t>s1</w:t>
      </w:r>
      <w:r>
        <w:t xml:space="preserve"> = Student.</w:t>
      </w:r>
      <w:r>
        <w:rPr>
          <w:i/>
          <w:iCs/>
        </w:rPr>
        <w:t>getObject</w:t>
      </w:r>
      <w:r>
        <w:t>();</w:t>
      </w:r>
    </w:p>
    <w:p w14:paraId="76D456D0" w14:textId="77777777" w:rsidR="004B4E05" w:rsidRDefault="004B4E05" w:rsidP="004B4E05">
      <w:pPr>
        <w:pStyle w:val="1Output"/>
        <w:rPr>
          <w:color w:val="4C483D" w:themeColor="text2"/>
        </w:rPr>
      </w:pPr>
      <w:r>
        <w:tab/>
      </w:r>
      <w:r>
        <w:tab/>
        <w:t xml:space="preserve">Student </w:t>
      </w:r>
      <w:r>
        <w:rPr>
          <w:color w:val="6A3E3E"/>
          <w:u w:val="single"/>
        </w:rPr>
        <w:t>s2</w:t>
      </w:r>
      <w:r>
        <w:t xml:space="preserve"> = Student.</w:t>
      </w:r>
      <w:r>
        <w:rPr>
          <w:i/>
          <w:iCs/>
        </w:rPr>
        <w:t>getObject</w:t>
      </w:r>
      <w:r>
        <w:t>();</w:t>
      </w:r>
    </w:p>
    <w:p w14:paraId="4B1372E8" w14:textId="77777777" w:rsidR="004B4E05" w:rsidRDefault="004B4E05" w:rsidP="004B4E05">
      <w:pPr>
        <w:pStyle w:val="1Output"/>
        <w:rPr>
          <w:color w:val="4C483D" w:themeColor="text2"/>
        </w:rPr>
      </w:pPr>
      <w:r>
        <w:tab/>
      </w:r>
      <w:r>
        <w:tab/>
      </w:r>
    </w:p>
    <w:p w14:paraId="442C062C" w14:textId="77777777" w:rsidR="004B4E05" w:rsidRDefault="004B4E05" w:rsidP="004B4E05">
      <w:pPr>
        <w:pStyle w:val="1Output"/>
        <w:rPr>
          <w:color w:val="4C483D" w:themeColor="text2"/>
        </w:rPr>
      </w:pPr>
      <w:r>
        <w:tab/>
      </w:r>
      <w:r>
        <w:tab/>
        <w:t xml:space="preserve">Student </w:t>
      </w:r>
      <w:r>
        <w:rPr>
          <w:color w:val="6A3E3E"/>
        </w:rPr>
        <w:t>s3</w:t>
      </w:r>
      <w:r>
        <w:t xml:space="preserve"> = (Student) </w:t>
      </w:r>
      <w:r>
        <w:rPr>
          <w:color w:val="6A3E3E"/>
        </w:rPr>
        <w:t>s1</w:t>
      </w:r>
      <w:r>
        <w:t>.clone();</w:t>
      </w:r>
    </w:p>
    <w:p w14:paraId="67F5A24B" w14:textId="77777777" w:rsidR="004B4E05" w:rsidRDefault="004B4E05" w:rsidP="004B4E05">
      <w:pPr>
        <w:pStyle w:val="1Output"/>
        <w:rPr>
          <w:color w:val="4C483D" w:themeColor="text2"/>
        </w:rPr>
      </w:pPr>
      <w:r>
        <w:tab/>
      </w:r>
      <w:r>
        <w:tab/>
        <w:t>System.</w:t>
      </w:r>
      <w:r>
        <w:rPr>
          <w:bCs/>
          <w:i/>
          <w:iCs/>
          <w:color w:val="0000C0"/>
        </w:rPr>
        <w:t>out</w:t>
      </w:r>
      <w:r>
        <w:t>.println(</w:t>
      </w:r>
      <w:r>
        <w:rPr>
          <w:color w:val="6A3E3E"/>
        </w:rPr>
        <w:t>s1</w:t>
      </w:r>
      <w:r>
        <w:t>);</w:t>
      </w:r>
    </w:p>
    <w:p w14:paraId="55600F0E" w14:textId="77777777" w:rsidR="004B4E05" w:rsidRDefault="004B4E05" w:rsidP="004B4E05">
      <w:pPr>
        <w:pStyle w:val="1Output"/>
        <w:rPr>
          <w:color w:val="4C483D" w:themeColor="text2"/>
        </w:rPr>
      </w:pPr>
      <w:r>
        <w:tab/>
      </w:r>
      <w:r>
        <w:tab/>
        <w:t>System.</w:t>
      </w:r>
      <w:r>
        <w:rPr>
          <w:bCs/>
          <w:i/>
          <w:iCs/>
          <w:color w:val="0000C0"/>
        </w:rPr>
        <w:t>out</w:t>
      </w:r>
      <w:r>
        <w:t>.println(</w:t>
      </w:r>
      <w:r>
        <w:rPr>
          <w:color w:val="6A3E3E"/>
        </w:rPr>
        <w:t>s1</w:t>
      </w:r>
      <w:r>
        <w:t>);</w:t>
      </w:r>
    </w:p>
    <w:p w14:paraId="612E76EF" w14:textId="77777777" w:rsidR="004B4E05" w:rsidRDefault="004B4E05" w:rsidP="004B4E05">
      <w:pPr>
        <w:pStyle w:val="1Output"/>
        <w:rPr>
          <w:color w:val="4C483D" w:themeColor="text2"/>
        </w:rPr>
      </w:pPr>
      <w:r>
        <w:tab/>
      </w:r>
      <w:r>
        <w:tab/>
        <w:t>System.</w:t>
      </w:r>
      <w:r>
        <w:rPr>
          <w:bCs/>
          <w:i/>
          <w:iCs/>
          <w:color w:val="0000C0"/>
        </w:rPr>
        <w:t>out</w:t>
      </w:r>
      <w:r>
        <w:t>.println(</w:t>
      </w:r>
      <w:r>
        <w:rPr>
          <w:color w:val="6A3E3E"/>
        </w:rPr>
        <w:t>s3</w:t>
      </w:r>
      <w:r>
        <w:t>);</w:t>
      </w:r>
    </w:p>
    <w:p w14:paraId="4E958969" w14:textId="77777777" w:rsidR="004B4E05" w:rsidRDefault="004B4E05" w:rsidP="004B4E05">
      <w:pPr>
        <w:pStyle w:val="1Output"/>
        <w:rPr>
          <w:color w:val="4C483D" w:themeColor="text2"/>
        </w:rPr>
      </w:pPr>
    </w:p>
    <w:p w14:paraId="59C57223" w14:textId="77777777" w:rsidR="00FF3DBB" w:rsidRDefault="004B4E05" w:rsidP="004B4E05">
      <w:pPr>
        <w:pStyle w:val="1Output"/>
      </w:pPr>
      <w:r>
        <w:tab/>
        <w:t>}</w:t>
      </w:r>
    </w:p>
    <w:p w14:paraId="06B87F43" w14:textId="77777777" w:rsidR="0019546B" w:rsidRDefault="0019546B" w:rsidP="0019546B">
      <w:pPr>
        <w:pStyle w:val="1Output"/>
        <w:shd w:val="clear" w:color="auto" w:fill="000000" w:themeFill="text1"/>
        <w:rPr>
          <w:color w:val="4C483D" w:themeColor="text2"/>
        </w:rPr>
      </w:pPr>
      <w:r>
        <w:t>Student@15db9742</w:t>
      </w:r>
    </w:p>
    <w:p w14:paraId="6EF6D8F2" w14:textId="77777777" w:rsidR="0019546B" w:rsidRDefault="0019546B" w:rsidP="0019546B">
      <w:pPr>
        <w:pStyle w:val="1Output"/>
        <w:shd w:val="clear" w:color="auto" w:fill="000000" w:themeFill="text1"/>
        <w:rPr>
          <w:color w:val="4C483D" w:themeColor="text2"/>
        </w:rPr>
      </w:pPr>
      <w:r>
        <w:t>Student@15db9742</w:t>
      </w:r>
    </w:p>
    <w:p w14:paraId="0EEDB12E" w14:textId="77777777" w:rsidR="00FF3DBB" w:rsidRDefault="0019546B" w:rsidP="0019546B">
      <w:pPr>
        <w:pStyle w:val="1Output"/>
        <w:shd w:val="clear" w:color="auto" w:fill="000000" w:themeFill="text1"/>
        <w:rPr>
          <w:color w:val="FF0000"/>
        </w:rPr>
      </w:pPr>
      <w:r w:rsidRPr="0019546B">
        <w:rPr>
          <w:color w:val="FF0000"/>
        </w:rPr>
        <w:t>Student@6d06d69c</w:t>
      </w:r>
      <w:r>
        <w:rPr>
          <w:color w:val="FF0000"/>
        </w:rPr>
        <w:t xml:space="preserve"> // Creates new Object, our singleton failed.</w:t>
      </w:r>
    </w:p>
    <w:p w14:paraId="4FB2EF87" w14:textId="77777777" w:rsidR="0019546B" w:rsidRDefault="0019546B" w:rsidP="0019546B"/>
    <w:p w14:paraId="1E9BE244" w14:textId="77777777" w:rsidR="0019546B" w:rsidRDefault="00822D36" w:rsidP="0019546B">
      <w:r>
        <w:t>To overcome this, we should override clone() method, it should throw Exception, anyone tries to do clone</w:t>
      </w:r>
    </w:p>
    <w:p w14:paraId="5D440479" w14:textId="77777777" w:rsidR="00822D36" w:rsidRDefault="00822D36" w:rsidP="00822D36">
      <w:pPr>
        <w:pStyle w:val="1Output"/>
        <w:rPr>
          <w:shd w:val="clear" w:color="auto" w:fill="E8F2FE"/>
        </w:rPr>
      </w:pPr>
      <w:r>
        <w:rPr>
          <w:bCs/>
          <w:color w:val="7F0055"/>
          <w:shd w:val="clear" w:color="auto" w:fill="E8F2FE"/>
        </w:rPr>
        <w:t>class</w:t>
      </w:r>
      <w:r>
        <w:rPr>
          <w:shd w:val="clear" w:color="auto" w:fill="E8F2FE"/>
        </w:rPr>
        <w:t xml:space="preserve"> Student </w:t>
      </w:r>
      <w:r>
        <w:rPr>
          <w:bCs/>
          <w:color w:val="7F0055"/>
          <w:shd w:val="clear" w:color="auto" w:fill="E8F2FE"/>
        </w:rPr>
        <w:t>implements</w:t>
      </w:r>
      <w:r>
        <w:rPr>
          <w:shd w:val="clear" w:color="auto" w:fill="E8F2FE"/>
        </w:rPr>
        <w:t xml:space="preserve"> Cloneable{</w:t>
      </w:r>
    </w:p>
    <w:p w14:paraId="156C7186" w14:textId="77777777" w:rsidR="00822D36" w:rsidRDefault="00822D36" w:rsidP="00822D36">
      <w:pPr>
        <w:pStyle w:val="1Output"/>
        <w:rPr>
          <w:shd w:val="clear" w:color="auto" w:fill="E8F2FE"/>
        </w:rPr>
      </w:pPr>
      <w:r>
        <w:rPr>
          <w:shd w:val="clear" w:color="auto" w:fill="E8F2FE"/>
        </w:rPr>
        <w:tab/>
        <w:t>……….</w:t>
      </w:r>
    </w:p>
    <w:p w14:paraId="7C4BD3CE" w14:textId="77777777" w:rsidR="00822D36" w:rsidRDefault="00822D36" w:rsidP="00822D36">
      <w:pPr>
        <w:pStyle w:val="1Output"/>
        <w:rPr>
          <w:color w:val="4C483D" w:themeColor="text2"/>
        </w:rPr>
      </w:pPr>
      <w:r>
        <w:rPr>
          <w:color w:val="646464"/>
        </w:rPr>
        <w:t xml:space="preserve">       @Override</w:t>
      </w:r>
    </w:p>
    <w:p w14:paraId="04097389" w14:textId="77777777" w:rsidR="00822D36" w:rsidRDefault="00822D36" w:rsidP="00822D36">
      <w:pPr>
        <w:pStyle w:val="1Output"/>
        <w:rPr>
          <w:color w:val="4C483D" w:themeColor="text2"/>
        </w:rPr>
      </w:pPr>
      <w:r>
        <w:tab/>
      </w:r>
      <w:r>
        <w:rPr>
          <w:bCs/>
          <w:color w:val="7F0055"/>
        </w:rPr>
        <w:t>protected</w:t>
      </w:r>
      <w:r>
        <w:t xml:space="preserve"> Object clone() </w:t>
      </w:r>
      <w:r>
        <w:rPr>
          <w:bCs/>
          <w:color w:val="7F0055"/>
        </w:rPr>
        <w:t>throws</w:t>
      </w:r>
      <w:r>
        <w:t xml:space="preserve"> CloneNotSupportedException {</w:t>
      </w:r>
    </w:p>
    <w:p w14:paraId="79A1FF3F" w14:textId="77777777" w:rsidR="00822D36" w:rsidRDefault="00822D36" w:rsidP="00822D36">
      <w:pPr>
        <w:pStyle w:val="1Output"/>
        <w:rPr>
          <w:color w:val="4C483D" w:themeColor="text2"/>
        </w:rPr>
      </w:pPr>
      <w:r>
        <w:tab/>
      </w:r>
      <w:r>
        <w:tab/>
      </w:r>
      <w:r>
        <w:rPr>
          <w:bCs/>
          <w:color w:val="7F0055"/>
        </w:rPr>
        <w:t>throw</w:t>
      </w:r>
      <w:r>
        <w:t xml:space="preserve"> </w:t>
      </w:r>
      <w:r>
        <w:rPr>
          <w:bCs/>
          <w:color w:val="7F0055"/>
        </w:rPr>
        <w:t>new</w:t>
      </w:r>
      <w:r>
        <w:t xml:space="preserve"> CloneNotSupportedException();</w:t>
      </w:r>
    </w:p>
    <w:p w14:paraId="56CA01BB" w14:textId="77777777" w:rsidR="00822D36" w:rsidRDefault="00822D36" w:rsidP="00822D36">
      <w:pPr>
        <w:pStyle w:val="1Output"/>
        <w:rPr>
          <w:color w:val="4C483D" w:themeColor="text2"/>
        </w:rPr>
      </w:pPr>
      <w:r>
        <w:tab/>
        <w:t>}</w:t>
      </w:r>
    </w:p>
    <w:p w14:paraId="1EB147DD" w14:textId="77777777" w:rsidR="00822D36" w:rsidRDefault="00822D36" w:rsidP="00822D36">
      <w:pPr>
        <w:pStyle w:val="1Output"/>
        <w:rPr>
          <w:color w:val="4C483D" w:themeColor="text2"/>
        </w:rPr>
      </w:pPr>
      <w:r>
        <w:tab/>
      </w:r>
    </w:p>
    <w:p w14:paraId="121EB677" w14:textId="77777777" w:rsidR="00822D36" w:rsidRDefault="00822D36" w:rsidP="00822D36">
      <w:pPr>
        <w:pStyle w:val="1Output"/>
        <w:rPr>
          <w:color w:val="4C483D" w:themeColor="text2"/>
        </w:rPr>
      </w:pPr>
      <w:r>
        <w:tab/>
      </w:r>
      <w:r>
        <w:rPr>
          <w:bCs/>
          <w:color w:val="7F0055"/>
        </w:rPr>
        <w:t>public</w:t>
      </w:r>
      <w:r>
        <w:t xml:space="preserve"> </w:t>
      </w:r>
      <w:r>
        <w:rPr>
          <w:bCs/>
          <w:color w:val="7F0055"/>
        </w:rPr>
        <w:t>static</w:t>
      </w:r>
      <w:r>
        <w:t xml:space="preserve"> </w:t>
      </w:r>
      <w:r>
        <w:rPr>
          <w:bCs/>
          <w:color w:val="7F0055"/>
        </w:rPr>
        <w:t>void</w:t>
      </w:r>
      <w:r>
        <w:t xml:space="preserve"> main(String </w:t>
      </w:r>
      <w:r>
        <w:rPr>
          <w:color w:val="6A3E3E"/>
        </w:rPr>
        <w:t>args</w:t>
      </w:r>
      <w:r>
        <w:t xml:space="preserve">[]) </w:t>
      </w:r>
      <w:r>
        <w:rPr>
          <w:bCs/>
          <w:color w:val="7F0055"/>
        </w:rPr>
        <w:t>throws</w:t>
      </w:r>
      <w:r>
        <w:t xml:space="preserve"> CloneNotSupportedException {</w:t>
      </w:r>
      <w:r>
        <w:tab/>
      </w:r>
      <w:r>
        <w:tab/>
      </w:r>
    </w:p>
    <w:p w14:paraId="3F4AAA27" w14:textId="77777777" w:rsidR="00822D36" w:rsidRDefault="00822D36" w:rsidP="00822D36">
      <w:pPr>
        <w:pStyle w:val="1Output"/>
        <w:rPr>
          <w:color w:val="4C483D" w:themeColor="text2"/>
        </w:rPr>
      </w:pPr>
      <w:r>
        <w:tab/>
      </w:r>
      <w:r>
        <w:tab/>
        <w:t xml:space="preserve">Student </w:t>
      </w:r>
      <w:r>
        <w:rPr>
          <w:color w:val="6A3E3E"/>
        </w:rPr>
        <w:t>s1</w:t>
      </w:r>
      <w:r>
        <w:t xml:space="preserve"> = Student.</w:t>
      </w:r>
      <w:r>
        <w:rPr>
          <w:i/>
          <w:iCs/>
        </w:rPr>
        <w:t>getObject</w:t>
      </w:r>
      <w:r>
        <w:t>();</w:t>
      </w:r>
    </w:p>
    <w:p w14:paraId="2E6E797A" w14:textId="77777777" w:rsidR="00822D36" w:rsidRDefault="00822D36" w:rsidP="00822D36">
      <w:pPr>
        <w:pStyle w:val="1Output"/>
        <w:rPr>
          <w:color w:val="4C483D" w:themeColor="text2"/>
        </w:rPr>
      </w:pPr>
      <w:r>
        <w:tab/>
      </w:r>
      <w:r>
        <w:tab/>
        <w:t xml:space="preserve">Student </w:t>
      </w:r>
      <w:r>
        <w:rPr>
          <w:color w:val="6A3E3E"/>
          <w:u w:val="single"/>
        </w:rPr>
        <w:t>s2</w:t>
      </w:r>
      <w:r>
        <w:t xml:space="preserve"> = Student.</w:t>
      </w:r>
      <w:r>
        <w:rPr>
          <w:i/>
          <w:iCs/>
        </w:rPr>
        <w:t>getObject</w:t>
      </w:r>
      <w:r>
        <w:t>();</w:t>
      </w:r>
    </w:p>
    <w:p w14:paraId="5F3718F5" w14:textId="77777777" w:rsidR="00822D36" w:rsidRDefault="00822D36" w:rsidP="00822D36">
      <w:pPr>
        <w:pStyle w:val="1Output"/>
        <w:rPr>
          <w:color w:val="4C483D" w:themeColor="text2"/>
        </w:rPr>
      </w:pPr>
      <w:r>
        <w:tab/>
      </w:r>
      <w:r>
        <w:tab/>
      </w:r>
    </w:p>
    <w:p w14:paraId="5FC54E76" w14:textId="77777777" w:rsidR="00822D36" w:rsidRDefault="00822D36" w:rsidP="00822D36">
      <w:pPr>
        <w:pStyle w:val="1Output"/>
        <w:rPr>
          <w:color w:val="4C483D" w:themeColor="text2"/>
        </w:rPr>
      </w:pPr>
      <w:r>
        <w:tab/>
      </w:r>
      <w:r>
        <w:tab/>
        <w:t xml:space="preserve">Student </w:t>
      </w:r>
      <w:r>
        <w:rPr>
          <w:color w:val="6A3E3E"/>
        </w:rPr>
        <w:t>s3</w:t>
      </w:r>
      <w:r>
        <w:t xml:space="preserve"> = (Student) </w:t>
      </w:r>
      <w:r>
        <w:rPr>
          <w:color w:val="6A3E3E"/>
        </w:rPr>
        <w:t>s1</w:t>
      </w:r>
      <w:r>
        <w:t>.clone();</w:t>
      </w:r>
    </w:p>
    <w:p w14:paraId="2F5FEE71" w14:textId="77777777" w:rsidR="00822D36" w:rsidRDefault="00822D36" w:rsidP="00822D36">
      <w:pPr>
        <w:pStyle w:val="1Output"/>
        <w:rPr>
          <w:color w:val="4C483D" w:themeColor="text2"/>
        </w:rPr>
      </w:pPr>
      <w:r>
        <w:tab/>
      </w:r>
      <w:r>
        <w:tab/>
        <w:t>System.</w:t>
      </w:r>
      <w:r>
        <w:rPr>
          <w:bCs/>
          <w:i/>
          <w:iCs/>
          <w:color w:val="0000C0"/>
        </w:rPr>
        <w:t>out</w:t>
      </w:r>
      <w:r>
        <w:t>.println(</w:t>
      </w:r>
      <w:r>
        <w:rPr>
          <w:color w:val="6A3E3E"/>
        </w:rPr>
        <w:t>s1</w:t>
      </w:r>
      <w:r>
        <w:t>);</w:t>
      </w:r>
    </w:p>
    <w:p w14:paraId="0E4B3C45" w14:textId="77777777" w:rsidR="00822D36" w:rsidRDefault="00822D36" w:rsidP="00822D36">
      <w:pPr>
        <w:pStyle w:val="1Output"/>
        <w:rPr>
          <w:color w:val="4C483D" w:themeColor="text2"/>
        </w:rPr>
      </w:pPr>
      <w:r>
        <w:tab/>
      </w:r>
      <w:r>
        <w:tab/>
        <w:t>System.</w:t>
      </w:r>
      <w:r>
        <w:rPr>
          <w:bCs/>
          <w:i/>
          <w:iCs/>
          <w:color w:val="0000C0"/>
        </w:rPr>
        <w:t>out</w:t>
      </w:r>
      <w:r>
        <w:t>.println(</w:t>
      </w:r>
      <w:r>
        <w:rPr>
          <w:color w:val="6A3E3E"/>
        </w:rPr>
        <w:t>s1</w:t>
      </w:r>
      <w:r>
        <w:t>);</w:t>
      </w:r>
    </w:p>
    <w:p w14:paraId="7753E706" w14:textId="77777777" w:rsidR="00822D36" w:rsidRDefault="00822D36" w:rsidP="00822D36">
      <w:pPr>
        <w:pStyle w:val="1Output"/>
        <w:rPr>
          <w:color w:val="4C483D" w:themeColor="text2"/>
        </w:rPr>
      </w:pPr>
      <w:r>
        <w:tab/>
      </w:r>
      <w:r>
        <w:tab/>
        <w:t>System.</w:t>
      </w:r>
      <w:r>
        <w:rPr>
          <w:bCs/>
          <w:i/>
          <w:iCs/>
          <w:color w:val="0000C0"/>
        </w:rPr>
        <w:t>out</w:t>
      </w:r>
      <w:r>
        <w:t>.println(</w:t>
      </w:r>
      <w:r>
        <w:rPr>
          <w:color w:val="6A3E3E"/>
        </w:rPr>
        <w:t>s3</w:t>
      </w:r>
      <w:r>
        <w:t>);</w:t>
      </w:r>
    </w:p>
    <w:p w14:paraId="68D2C7B7" w14:textId="77777777" w:rsidR="00822D36" w:rsidRDefault="00822D36" w:rsidP="00822D36">
      <w:pPr>
        <w:pStyle w:val="1Output"/>
        <w:rPr>
          <w:color w:val="4C483D" w:themeColor="text2"/>
        </w:rPr>
      </w:pPr>
    </w:p>
    <w:p w14:paraId="79449F1A" w14:textId="77777777" w:rsidR="00822D36" w:rsidRDefault="00822D36" w:rsidP="00822D36">
      <w:pPr>
        <w:pStyle w:val="1Output"/>
        <w:rPr>
          <w:color w:val="4C483D" w:themeColor="text2"/>
        </w:rPr>
      </w:pPr>
      <w:r>
        <w:tab/>
        <w:t>}</w:t>
      </w:r>
    </w:p>
    <w:p w14:paraId="5898B0AA" w14:textId="77777777" w:rsidR="00822D36" w:rsidRDefault="00822D36" w:rsidP="00822D36">
      <w:pPr>
        <w:pStyle w:val="1Output"/>
        <w:rPr>
          <w:color w:val="4C483D" w:themeColor="text2"/>
        </w:rPr>
      </w:pPr>
      <w:r>
        <w:t>}</w:t>
      </w:r>
    </w:p>
    <w:p w14:paraId="74BE4C49" w14:textId="77777777" w:rsidR="006B7267" w:rsidRDefault="006B7267" w:rsidP="006B7267">
      <w:pPr>
        <w:pStyle w:val="1Output"/>
        <w:shd w:val="clear" w:color="auto" w:fill="000000" w:themeFill="text1"/>
        <w:rPr>
          <w:color w:val="4C483D" w:themeColor="text2"/>
        </w:rPr>
      </w:pPr>
      <w:r>
        <w:rPr>
          <w:color w:val="FF0000"/>
        </w:rPr>
        <w:t xml:space="preserve">Exception in thread "main" </w:t>
      </w:r>
      <w:r>
        <w:t xml:space="preserve">java.lang.CloneNotSupportedException </w:t>
      </w:r>
      <w:r w:rsidRPr="006B7267">
        <w:rPr>
          <w:color w:val="FFFF00"/>
        </w:rPr>
        <w:t>//We are GOOD now</w:t>
      </w:r>
    </w:p>
    <w:p w14:paraId="43818741" w14:textId="77777777" w:rsidR="006B7267" w:rsidRDefault="006B7267" w:rsidP="006B7267">
      <w:pPr>
        <w:pStyle w:val="1Output"/>
        <w:shd w:val="clear" w:color="auto" w:fill="000000" w:themeFill="text1"/>
        <w:rPr>
          <w:color w:val="4C483D" w:themeColor="text2"/>
        </w:rPr>
      </w:pPr>
      <w:r>
        <w:rPr>
          <w:color w:val="FF0000"/>
        </w:rPr>
        <w:tab/>
        <w:t>at Student.clone(</w:t>
      </w:r>
      <w:r>
        <w:t>Student.java:25</w:t>
      </w:r>
      <w:r>
        <w:rPr>
          <w:color w:val="FF0000"/>
        </w:rPr>
        <w:t>)</w:t>
      </w:r>
    </w:p>
    <w:p w14:paraId="5B2E9078" w14:textId="77777777" w:rsidR="00822D36" w:rsidRDefault="006B7267" w:rsidP="006B7267">
      <w:pPr>
        <w:pStyle w:val="1Output"/>
        <w:shd w:val="clear" w:color="auto" w:fill="000000" w:themeFill="text1"/>
        <w:rPr>
          <w:color w:val="4C483D" w:themeColor="text2"/>
        </w:rPr>
      </w:pPr>
      <w:r>
        <w:rPr>
          <w:color w:val="FF0000"/>
        </w:rPr>
        <w:tab/>
        <w:t>at Student.main(</w:t>
      </w:r>
      <w:r>
        <w:t>Student.java:33</w:t>
      </w:r>
      <w:r>
        <w:rPr>
          <w:color w:val="FF0000"/>
        </w:rPr>
        <w:t>)</w:t>
      </w:r>
    </w:p>
    <w:p w14:paraId="24692CDA" w14:textId="77777777" w:rsidR="00822D36" w:rsidRDefault="00822D36" w:rsidP="0019546B"/>
    <w:p w14:paraId="71EA7831" w14:textId="77777777" w:rsidR="00C956BE" w:rsidRDefault="006D3EF3" w:rsidP="0019546B">
      <w:r w:rsidRPr="006D3EF3">
        <w:rPr>
          <w:b/>
          <w:bCs/>
        </w:rPr>
        <w:t>Reflection:</w:t>
      </w:r>
      <w:r w:rsidRPr="006D3EF3">
        <w:t> </w:t>
      </w:r>
      <w:r w:rsidR="00C956BE" w:rsidRPr="00C956BE">
        <w:t xml:space="preserve">You can make the new instance of the Singleton class by changing the </w:t>
      </w:r>
      <w:r w:rsidR="00C956BE" w:rsidRPr="00C956BE">
        <w:rPr>
          <w:b/>
        </w:rPr>
        <w:t>constructor visibility as public</w:t>
      </w:r>
      <w:r w:rsidR="00C956BE" w:rsidRPr="00C956BE">
        <w:t xml:space="preserve"> in run-time and create new instance using that constructor</w:t>
      </w:r>
      <w:r w:rsidR="00C956BE">
        <w:t xml:space="preserve"> </w:t>
      </w:r>
      <w:r w:rsidR="00D73C52">
        <w:t>.</w:t>
      </w:r>
    </w:p>
    <w:p w14:paraId="4B11D734" w14:textId="77777777" w:rsidR="00C956BE" w:rsidRDefault="00C956BE" w:rsidP="0019546B"/>
    <w:p w14:paraId="0679B2D9" w14:textId="77777777" w:rsidR="006D3EF3" w:rsidRPr="006D3EF3" w:rsidRDefault="006D3EF3" w:rsidP="006D3EF3">
      <w:pPr>
        <w:pStyle w:val="1Output"/>
        <w:rPr>
          <w:color w:val="4C483D" w:themeColor="text2"/>
        </w:rPr>
      </w:pPr>
      <w:r w:rsidRPr="006D3EF3">
        <w:rPr>
          <w:bCs/>
          <w:color w:val="7F0055"/>
        </w:rPr>
        <w:t>public</w:t>
      </w:r>
      <w:r w:rsidRPr="006D3EF3">
        <w:t xml:space="preserve"> </w:t>
      </w:r>
      <w:r w:rsidRPr="006D3EF3">
        <w:rPr>
          <w:bCs/>
          <w:color w:val="7F0055"/>
        </w:rPr>
        <w:t>static</w:t>
      </w:r>
      <w:r w:rsidRPr="006D3EF3">
        <w:t xml:space="preserve"> </w:t>
      </w:r>
      <w:r w:rsidRPr="006D3EF3">
        <w:rPr>
          <w:bCs/>
          <w:color w:val="7F0055"/>
        </w:rPr>
        <w:t>void</w:t>
      </w:r>
      <w:r w:rsidRPr="006D3EF3">
        <w:t xml:space="preserve"> main(String </w:t>
      </w:r>
      <w:r w:rsidRPr="006D3EF3">
        <w:rPr>
          <w:color w:val="6A3E3E"/>
        </w:rPr>
        <w:t>args</w:t>
      </w:r>
      <w:r w:rsidRPr="006D3EF3">
        <w:t xml:space="preserve">[]) </w:t>
      </w:r>
      <w:r w:rsidRPr="006D3EF3">
        <w:rPr>
          <w:bCs/>
          <w:color w:val="7F0055"/>
        </w:rPr>
        <w:t xml:space="preserve">throws </w:t>
      </w:r>
      <w:r w:rsidRPr="006D3EF3">
        <w:t>InstantiationException, IllegalAccessException, IllegalArgumentException, InvocationTargetException {</w:t>
      </w:r>
    </w:p>
    <w:p w14:paraId="05CED0DA" w14:textId="77777777" w:rsidR="006D3EF3" w:rsidRPr="006D3EF3" w:rsidRDefault="006D3EF3" w:rsidP="006D3EF3">
      <w:pPr>
        <w:pStyle w:val="1Output"/>
        <w:rPr>
          <w:color w:val="4C483D" w:themeColor="text2"/>
        </w:rPr>
      </w:pPr>
      <w:r w:rsidRPr="006D3EF3">
        <w:tab/>
      </w:r>
      <w:r w:rsidRPr="006D3EF3">
        <w:tab/>
      </w:r>
    </w:p>
    <w:p w14:paraId="6A2F0080" w14:textId="77777777" w:rsidR="006D3EF3" w:rsidRPr="006D3EF3" w:rsidRDefault="006D3EF3" w:rsidP="006D3EF3">
      <w:pPr>
        <w:pStyle w:val="1Output"/>
        <w:rPr>
          <w:color w:val="4C483D" w:themeColor="text2"/>
        </w:rPr>
      </w:pPr>
      <w:r w:rsidRPr="006D3EF3">
        <w:tab/>
      </w:r>
      <w:r w:rsidRPr="006D3EF3">
        <w:tab/>
        <w:t xml:space="preserve">Student </w:t>
      </w:r>
      <w:r w:rsidRPr="006D3EF3">
        <w:rPr>
          <w:color w:val="6A3E3E"/>
        </w:rPr>
        <w:t>s1</w:t>
      </w:r>
      <w:r w:rsidRPr="006D3EF3">
        <w:t xml:space="preserve"> = Student.</w:t>
      </w:r>
      <w:r w:rsidRPr="006D3EF3">
        <w:rPr>
          <w:i/>
          <w:iCs/>
        </w:rPr>
        <w:t>getObject</w:t>
      </w:r>
      <w:r w:rsidRPr="006D3EF3">
        <w:t>();</w:t>
      </w:r>
    </w:p>
    <w:p w14:paraId="28332F61" w14:textId="77777777" w:rsidR="006D3EF3" w:rsidRDefault="006D3EF3" w:rsidP="006D3EF3">
      <w:pPr>
        <w:pStyle w:val="1Output"/>
      </w:pPr>
      <w:r w:rsidRPr="006D3EF3">
        <w:tab/>
      </w:r>
      <w:r w:rsidRPr="006D3EF3">
        <w:tab/>
        <w:t xml:space="preserve">Student </w:t>
      </w:r>
      <w:r w:rsidRPr="006D3EF3">
        <w:rPr>
          <w:color w:val="6A3E3E"/>
          <w:shd w:val="clear" w:color="auto" w:fill="F0D8A8"/>
        </w:rPr>
        <w:t>s2</w:t>
      </w:r>
      <w:r w:rsidRPr="006D3EF3">
        <w:t xml:space="preserve"> = </w:t>
      </w:r>
      <w:r w:rsidRPr="006D3EF3">
        <w:rPr>
          <w:bCs/>
          <w:color w:val="7F0055"/>
        </w:rPr>
        <w:t>null</w:t>
      </w:r>
      <w:r w:rsidRPr="006D3EF3">
        <w:t>;</w:t>
      </w:r>
    </w:p>
    <w:p w14:paraId="4EAD5FE6" w14:textId="77777777" w:rsidR="009923D5" w:rsidRPr="006D3EF3" w:rsidRDefault="009923D5" w:rsidP="006D3EF3">
      <w:pPr>
        <w:pStyle w:val="1Output"/>
        <w:rPr>
          <w:color w:val="4C483D" w:themeColor="text2"/>
        </w:rPr>
      </w:pPr>
    </w:p>
    <w:p w14:paraId="6C44D537" w14:textId="77777777" w:rsidR="006D3EF3" w:rsidRPr="006D3EF3" w:rsidRDefault="009923D5" w:rsidP="009923D5">
      <w:pPr>
        <w:pStyle w:val="1Output"/>
        <w:rPr>
          <w:color w:val="4C483D" w:themeColor="text2"/>
        </w:rPr>
      </w:pPr>
      <w:r w:rsidRPr="009923D5">
        <w:rPr>
          <w:color w:val="FF0000"/>
        </w:rPr>
        <w:t>//1.Making Construtor visible</w:t>
      </w:r>
      <w:r w:rsidR="006D3EF3" w:rsidRPr="009923D5">
        <w:rPr>
          <w:color w:val="FF0000"/>
        </w:rPr>
        <w:tab/>
      </w:r>
    </w:p>
    <w:p w14:paraId="27B496F1" w14:textId="77777777" w:rsidR="006D3EF3" w:rsidRPr="006D3EF3" w:rsidRDefault="006D3EF3" w:rsidP="006D3EF3">
      <w:pPr>
        <w:pStyle w:val="1Output"/>
        <w:rPr>
          <w:color w:val="4C483D" w:themeColor="text2"/>
        </w:rPr>
      </w:pPr>
      <w:r w:rsidRPr="006D3EF3">
        <w:tab/>
      </w:r>
      <w:r w:rsidRPr="006D3EF3">
        <w:tab/>
        <w:t xml:space="preserve">Constructor&lt;Student&gt;[] </w:t>
      </w:r>
      <w:r w:rsidRPr="006D3EF3">
        <w:rPr>
          <w:color w:val="6A3E3E"/>
        </w:rPr>
        <w:t>constructors</w:t>
      </w:r>
      <w:r w:rsidRPr="006D3EF3">
        <w:t xml:space="preserve"> = (Constructor&lt;Student&gt;[]) Student.</w:t>
      </w:r>
      <w:r w:rsidRPr="006D3EF3">
        <w:rPr>
          <w:bCs/>
          <w:color w:val="7F0055"/>
        </w:rPr>
        <w:t>class</w:t>
      </w:r>
      <w:r w:rsidRPr="006D3EF3">
        <w:t xml:space="preserve">.getDeclaredConstructors(); </w:t>
      </w:r>
    </w:p>
    <w:p w14:paraId="560F6E0C" w14:textId="77777777" w:rsidR="006D3EF3" w:rsidRPr="006D3EF3" w:rsidRDefault="006D3EF3" w:rsidP="006D3EF3">
      <w:pPr>
        <w:pStyle w:val="1Output"/>
        <w:rPr>
          <w:color w:val="4C483D" w:themeColor="text2"/>
        </w:rPr>
      </w:pPr>
      <w:r w:rsidRPr="006D3EF3">
        <w:t xml:space="preserve">        </w:t>
      </w:r>
      <w:r w:rsidRPr="006D3EF3">
        <w:rPr>
          <w:bCs/>
          <w:color w:val="7F0055"/>
        </w:rPr>
        <w:t>for</w:t>
      </w:r>
      <w:r w:rsidRPr="006D3EF3">
        <w:t xml:space="preserve"> (Constructor </w:t>
      </w:r>
      <w:r w:rsidRPr="006D3EF3">
        <w:rPr>
          <w:color w:val="6A3E3E"/>
        </w:rPr>
        <w:t>constructor</w:t>
      </w:r>
      <w:r w:rsidRPr="006D3EF3">
        <w:t xml:space="preserve"> : </w:t>
      </w:r>
      <w:r w:rsidRPr="006D3EF3">
        <w:rPr>
          <w:color w:val="6A3E3E"/>
        </w:rPr>
        <w:t>constructors</w:t>
      </w:r>
      <w:r w:rsidRPr="006D3EF3">
        <w:t xml:space="preserve">)  </w:t>
      </w:r>
    </w:p>
    <w:p w14:paraId="28FD9BAD" w14:textId="77777777" w:rsidR="006D3EF3" w:rsidRPr="006D3EF3" w:rsidRDefault="006D3EF3" w:rsidP="006D3EF3">
      <w:pPr>
        <w:pStyle w:val="1Output"/>
        <w:rPr>
          <w:color w:val="4C483D" w:themeColor="text2"/>
        </w:rPr>
      </w:pPr>
      <w:r w:rsidRPr="006D3EF3">
        <w:t xml:space="preserve">        { </w:t>
      </w:r>
    </w:p>
    <w:p w14:paraId="244A031B" w14:textId="77777777" w:rsidR="006D3EF3" w:rsidRPr="006D3EF3" w:rsidRDefault="006D3EF3" w:rsidP="006D3EF3">
      <w:pPr>
        <w:pStyle w:val="1Output"/>
        <w:rPr>
          <w:color w:val="4C483D" w:themeColor="text2"/>
        </w:rPr>
      </w:pPr>
      <w:r w:rsidRPr="006D3EF3">
        <w:t xml:space="preserve">            </w:t>
      </w:r>
      <w:r w:rsidRPr="006D3EF3">
        <w:rPr>
          <w:color w:val="3F7F5F"/>
        </w:rPr>
        <w:t xml:space="preserve">// Below code will destroy the singleton pattern </w:t>
      </w:r>
    </w:p>
    <w:p w14:paraId="4665F2AF" w14:textId="77777777" w:rsidR="006D3EF3" w:rsidRPr="006D3EF3" w:rsidRDefault="006D3EF3" w:rsidP="006D3EF3">
      <w:pPr>
        <w:pStyle w:val="1Output"/>
        <w:rPr>
          <w:color w:val="4C483D" w:themeColor="text2"/>
        </w:rPr>
      </w:pPr>
      <w:r w:rsidRPr="006D3EF3">
        <w:t xml:space="preserve">            </w:t>
      </w:r>
      <w:r w:rsidRPr="006D3EF3">
        <w:rPr>
          <w:color w:val="6A3E3E"/>
        </w:rPr>
        <w:t>constructor</w:t>
      </w:r>
      <w:r w:rsidRPr="006D3EF3">
        <w:t>.setAccessible(</w:t>
      </w:r>
      <w:r w:rsidRPr="006D3EF3">
        <w:rPr>
          <w:bCs/>
          <w:color w:val="7F0055"/>
        </w:rPr>
        <w:t>true</w:t>
      </w:r>
      <w:r w:rsidRPr="006D3EF3">
        <w:t xml:space="preserve">); </w:t>
      </w:r>
    </w:p>
    <w:p w14:paraId="501BEF2D" w14:textId="77777777" w:rsidR="006D3EF3" w:rsidRPr="006D3EF3" w:rsidRDefault="006D3EF3" w:rsidP="006D3EF3">
      <w:pPr>
        <w:pStyle w:val="1Output"/>
        <w:rPr>
          <w:color w:val="4C483D" w:themeColor="text2"/>
        </w:rPr>
      </w:pPr>
      <w:r w:rsidRPr="006D3EF3">
        <w:t xml:space="preserve">            </w:t>
      </w:r>
      <w:r w:rsidRPr="006D3EF3">
        <w:rPr>
          <w:color w:val="6A3E3E"/>
          <w:shd w:val="clear" w:color="auto" w:fill="F0D8A8"/>
        </w:rPr>
        <w:t>s2</w:t>
      </w:r>
      <w:r w:rsidRPr="006D3EF3">
        <w:t xml:space="preserve"> = (Student) </w:t>
      </w:r>
      <w:r w:rsidRPr="006D3EF3">
        <w:rPr>
          <w:color w:val="6A3E3E"/>
        </w:rPr>
        <w:t>constructor</w:t>
      </w:r>
      <w:r w:rsidRPr="006D3EF3">
        <w:t xml:space="preserve">.newInstance(); </w:t>
      </w:r>
    </w:p>
    <w:p w14:paraId="5AB375C0" w14:textId="77777777" w:rsidR="006D3EF3" w:rsidRPr="006D3EF3" w:rsidRDefault="006D3EF3" w:rsidP="006D3EF3">
      <w:pPr>
        <w:pStyle w:val="1Output"/>
        <w:rPr>
          <w:color w:val="4C483D" w:themeColor="text2"/>
        </w:rPr>
      </w:pPr>
      <w:r w:rsidRPr="006D3EF3">
        <w:t xml:space="preserve">            </w:t>
      </w:r>
    </w:p>
    <w:p w14:paraId="31B92FE0" w14:textId="77777777" w:rsidR="006D3EF3" w:rsidRPr="006D3EF3" w:rsidRDefault="006D3EF3" w:rsidP="006D3EF3">
      <w:pPr>
        <w:pStyle w:val="1Output"/>
        <w:rPr>
          <w:color w:val="4C483D" w:themeColor="text2"/>
        </w:rPr>
      </w:pPr>
      <w:r w:rsidRPr="006D3EF3">
        <w:t xml:space="preserve">        } </w:t>
      </w:r>
    </w:p>
    <w:p w14:paraId="286E7826" w14:textId="77777777" w:rsidR="006D3EF3" w:rsidRPr="006D3EF3" w:rsidRDefault="006D3EF3" w:rsidP="006D3EF3">
      <w:pPr>
        <w:pStyle w:val="1Output"/>
        <w:rPr>
          <w:color w:val="4C483D" w:themeColor="text2"/>
        </w:rPr>
      </w:pPr>
      <w:r w:rsidRPr="006D3EF3">
        <w:t xml:space="preserve">        System.</w:t>
      </w:r>
      <w:r w:rsidRPr="006D3EF3">
        <w:rPr>
          <w:bCs/>
          <w:i/>
          <w:iCs/>
          <w:color w:val="0000C0"/>
        </w:rPr>
        <w:t>out</w:t>
      </w:r>
      <w:r w:rsidRPr="006D3EF3">
        <w:t>.println(</w:t>
      </w:r>
      <w:r w:rsidRPr="006D3EF3">
        <w:rPr>
          <w:color w:val="6A3E3E"/>
        </w:rPr>
        <w:t>s1</w:t>
      </w:r>
      <w:r w:rsidRPr="006D3EF3">
        <w:t>);</w:t>
      </w:r>
    </w:p>
    <w:p w14:paraId="31040021" w14:textId="77777777" w:rsidR="006D3EF3" w:rsidRDefault="006D3EF3" w:rsidP="006D3EF3">
      <w:pPr>
        <w:pStyle w:val="1Output"/>
      </w:pPr>
      <w:r w:rsidRPr="006D3EF3">
        <w:t xml:space="preserve">        System.</w:t>
      </w:r>
      <w:r w:rsidRPr="006D3EF3">
        <w:rPr>
          <w:bCs/>
          <w:i/>
          <w:iCs/>
          <w:color w:val="0000C0"/>
        </w:rPr>
        <w:t>out</w:t>
      </w:r>
      <w:r w:rsidRPr="006D3EF3">
        <w:t>.println(</w:t>
      </w:r>
      <w:r w:rsidRPr="006D3EF3">
        <w:rPr>
          <w:color w:val="6A3E3E"/>
          <w:shd w:val="clear" w:color="auto" w:fill="D4D4D4"/>
        </w:rPr>
        <w:t>s2</w:t>
      </w:r>
      <w:r w:rsidRPr="006D3EF3">
        <w:t>);</w:t>
      </w:r>
    </w:p>
    <w:p w14:paraId="0185BFEB" w14:textId="77777777" w:rsidR="009923D5" w:rsidRDefault="009923D5" w:rsidP="006D3EF3">
      <w:pPr>
        <w:pStyle w:val="1Output"/>
      </w:pPr>
    </w:p>
    <w:p w14:paraId="03204A41" w14:textId="77777777" w:rsidR="009923D5" w:rsidRPr="009923D5" w:rsidRDefault="009923D5" w:rsidP="009923D5">
      <w:pPr>
        <w:pStyle w:val="1Output"/>
        <w:rPr>
          <w:color w:val="FF0000"/>
        </w:rPr>
      </w:pPr>
      <w:r w:rsidRPr="009923D5">
        <w:rPr>
          <w:color w:val="FF0000"/>
        </w:rPr>
        <w:t>//Using Class of newInstance()</w:t>
      </w:r>
    </w:p>
    <w:p w14:paraId="08CD55B7" w14:textId="77777777" w:rsidR="009923D5" w:rsidRPr="009923D5" w:rsidRDefault="009923D5" w:rsidP="009923D5">
      <w:pPr>
        <w:pStyle w:val="1Output"/>
        <w:rPr>
          <w:color w:val="4C483D" w:themeColor="text2"/>
          <w:sz w:val="20"/>
        </w:rPr>
      </w:pPr>
      <w:r w:rsidRPr="009923D5">
        <w:rPr>
          <w:color w:val="000000"/>
          <w:sz w:val="20"/>
        </w:rPr>
        <w:t xml:space="preserve">             Class </w:t>
      </w:r>
      <w:r w:rsidRPr="009923D5">
        <w:rPr>
          <w:color w:val="6A3E3E"/>
          <w:sz w:val="20"/>
        </w:rPr>
        <w:t>c</w:t>
      </w:r>
      <w:r w:rsidRPr="009923D5">
        <w:rPr>
          <w:color w:val="000000"/>
          <w:sz w:val="20"/>
        </w:rPr>
        <w:t xml:space="preserve"> = Student.</w:t>
      </w:r>
      <w:r w:rsidRPr="009923D5">
        <w:rPr>
          <w:bCs/>
          <w:color w:val="7F0055"/>
          <w:sz w:val="20"/>
        </w:rPr>
        <w:t>class</w:t>
      </w:r>
      <w:r w:rsidRPr="009923D5">
        <w:rPr>
          <w:color w:val="000000"/>
          <w:sz w:val="20"/>
        </w:rPr>
        <w:t>;</w:t>
      </w:r>
    </w:p>
    <w:p w14:paraId="485E1200" w14:textId="77777777" w:rsidR="009923D5" w:rsidRPr="009923D5" w:rsidRDefault="009923D5" w:rsidP="009923D5">
      <w:pPr>
        <w:pStyle w:val="1Output"/>
        <w:rPr>
          <w:color w:val="4C483D" w:themeColor="text2"/>
          <w:sz w:val="20"/>
        </w:rPr>
      </w:pPr>
      <w:r w:rsidRPr="009923D5">
        <w:rPr>
          <w:color w:val="000000"/>
          <w:sz w:val="20"/>
        </w:rPr>
        <w:tab/>
      </w:r>
      <w:r w:rsidRPr="009923D5">
        <w:rPr>
          <w:color w:val="000000"/>
          <w:sz w:val="20"/>
        </w:rPr>
        <w:tab/>
        <w:t xml:space="preserve">Student </w:t>
      </w:r>
      <w:r w:rsidRPr="009923D5">
        <w:rPr>
          <w:color w:val="6A3E3E"/>
          <w:sz w:val="20"/>
        </w:rPr>
        <w:t>s1</w:t>
      </w:r>
      <w:r w:rsidRPr="009923D5">
        <w:rPr>
          <w:color w:val="000000"/>
          <w:sz w:val="20"/>
        </w:rPr>
        <w:t xml:space="preserve"> = Student.</w:t>
      </w:r>
      <w:r w:rsidRPr="009923D5">
        <w:rPr>
          <w:i/>
          <w:iCs/>
          <w:color w:val="000000"/>
          <w:sz w:val="20"/>
        </w:rPr>
        <w:t>getObject</w:t>
      </w:r>
      <w:r w:rsidRPr="009923D5">
        <w:rPr>
          <w:color w:val="000000"/>
          <w:sz w:val="20"/>
        </w:rPr>
        <w:t>();</w:t>
      </w:r>
    </w:p>
    <w:p w14:paraId="5BE56442" w14:textId="77777777" w:rsidR="009923D5" w:rsidRPr="009923D5" w:rsidRDefault="009923D5" w:rsidP="009923D5">
      <w:pPr>
        <w:pStyle w:val="1Output"/>
        <w:rPr>
          <w:color w:val="4C483D" w:themeColor="text2"/>
          <w:sz w:val="20"/>
        </w:rPr>
      </w:pPr>
      <w:r w:rsidRPr="009923D5">
        <w:rPr>
          <w:color w:val="000000"/>
          <w:sz w:val="20"/>
        </w:rPr>
        <w:tab/>
      </w:r>
      <w:r w:rsidRPr="009923D5">
        <w:rPr>
          <w:color w:val="000000"/>
          <w:sz w:val="20"/>
        </w:rPr>
        <w:tab/>
        <w:t xml:space="preserve">Student </w:t>
      </w:r>
      <w:r w:rsidRPr="009923D5">
        <w:rPr>
          <w:color w:val="6A3E3E"/>
          <w:sz w:val="20"/>
          <w:shd w:val="clear" w:color="auto" w:fill="F0D8A8"/>
        </w:rPr>
        <w:t>s2</w:t>
      </w:r>
      <w:r w:rsidRPr="009923D5">
        <w:rPr>
          <w:color w:val="000000"/>
          <w:sz w:val="20"/>
        </w:rPr>
        <w:t xml:space="preserve"> = (Student) </w:t>
      </w:r>
      <w:r w:rsidRPr="009923D5">
        <w:rPr>
          <w:color w:val="6A3E3E"/>
          <w:sz w:val="20"/>
        </w:rPr>
        <w:t>c</w:t>
      </w:r>
      <w:r w:rsidRPr="009923D5">
        <w:rPr>
          <w:color w:val="000000"/>
          <w:sz w:val="20"/>
        </w:rPr>
        <w:t>.newInstance();</w:t>
      </w:r>
    </w:p>
    <w:p w14:paraId="0A442C0B" w14:textId="77777777" w:rsidR="009923D5" w:rsidRPr="009923D5" w:rsidRDefault="009923D5" w:rsidP="009923D5">
      <w:pPr>
        <w:pStyle w:val="1Output"/>
        <w:rPr>
          <w:color w:val="4C483D" w:themeColor="text2"/>
          <w:sz w:val="20"/>
        </w:rPr>
      </w:pPr>
      <w:r w:rsidRPr="009923D5">
        <w:rPr>
          <w:color w:val="000000"/>
          <w:sz w:val="20"/>
        </w:rPr>
        <w:tab/>
      </w:r>
      <w:r w:rsidRPr="009923D5">
        <w:rPr>
          <w:color w:val="000000"/>
          <w:sz w:val="20"/>
        </w:rPr>
        <w:tab/>
      </w:r>
    </w:p>
    <w:p w14:paraId="745A6355" w14:textId="77777777" w:rsidR="009923D5" w:rsidRPr="009923D5" w:rsidRDefault="009923D5" w:rsidP="009923D5">
      <w:pPr>
        <w:pStyle w:val="1Output"/>
        <w:rPr>
          <w:color w:val="4C483D" w:themeColor="text2"/>
          <w:sz w:val="20"/>
        </w:rPr>
      </w:pPr>
      <w:r w:rsidRPr="009923D5">
        <w:rPr>
          <w:color w:val="000000"/>
          <w:sz w:val="20"/>
        </w:rPr>
        <w:tab/>
      </w:r>
      <w:r w:rsidRPr="009923D5">
        <w:rPr>
          <w:color w:val="000000"/>
          <w:sz w:val="20"/>
        </w:rPr>
        <w:tab/>
        <w:t>System.</w:t>
      </w:r>
      <w:r w:rsidRPr="009923D5">
        <w:rPr>
          <w:bCs/>
          <w:i/>
          <w:iCs/>
          <w:color w:val="0000C0"/>
          <w:sz w:val="20"/>
        </w:rPr>
        <w:t>out</w:t>
      </w:r>
      <w:r w:rsidRPr="009923D5">
        <w:rPr>
          <w:color w:val="000000"/>
          <w:sz w:val="20"/>
        </w:rPr>
        <w:t>.println(</w:t>
      </w:r>
      <w:r w:rsidRPr="009923D5">
        <w:rPr>
          <w:color w:val="6A3E3E"/>
          <w:sz w:val="20"/>
        </w:rPr>
        <w:t>s1</w:t>
      </w:r>
      <w:r w:rsidRPr="009923D5">
        <w:rPr>
          <w:color w:val="000000"/>
          <w:sz w:val="20"/>
        </w:rPr>
        <w:t>);</w:t>
      </w:r>
      <w:r>
        <w:rPr>
          <w:color w:val="000000"/>
          <w:sz w:val="20"/>
        </w:rPr>
        <w:t xml:space="preserve"> //</w:t>
      </w:r>
      <w:r w:rsidRPr="009923D5">
        <w:t xml:space="preserve"> </w:t>
      </w:r>
      <w:r w:rsidRPr="009923D5">
        <w:rPr>
          <w:color w:val="000000"/>
          <w:sz w:val="20"/>
        </w:rPr>
        <w:t>Student@15db9742</w:t>
      </w:r>
    </w:p>
    <w:p w14:paraId="4AA19CB4" w14:textId="77777777" w:rsidR="009923D5" w:rsidRPr="009923D5" w:rsidRDefault="009923D5" w:rsidP="009923D5">
      <w:pPr>
        <w:pStyle w:val="1Output"/>
        <w:rPr>
          <w:color w:val="4C483D" w:themeColor="text2"/>
        </w:rPr>
      </w:pPr>
      <w:r w:rsidRPr="009923D5">
        <w:rPr>
          <w:color w:val="000000"/>
          <w:sz w:val="20"/>
        </w:rPr>
        <w:tab/>
      </w:r>
      <w:r w:rsidRPr="009923D5">
        <w:rPr>
          <w:color w:val="000000"/>
          <w:sz w:val="20"/>
        </w:rPr>
        <w:tab/>
        <w:t>System.</w:t>
      </w:r>
      <w:r w:rsidRPr="009923D5">
        <w:rPr>
          <w:bCs/>
          <w:i/>
          <w:iCs/>
          <w:color w:val="0000C0"/>
          <w:sz w:val="20"/>
        </w:rPr>
        <w:t>out</w:t>
      </w:r>
      <w:r w:rsidRPr="009923D5">
        <w:rPr>
          <w:color w:val="000000"/>
          <w:sz w:val="20"/>
        </w:rPr>
        <w:t>.println(</w:t>
      </w:r>
      <w:r w:rsidRPr="009923D5">
        <w:rPr>
          <w:color w:val="6A3E3E"/>
          <w:sz w:val="20"/>
          <w:shd w:val="clear" w:color="auto" w:fill="D4D4D4"/>
        </w:rPr>
        <w:t>s2</w:t>
      </w:r>
      <w:r w:rsidRPr="009923D5">
        <w:rPr>
          <w:color w:val="000000"/>
          <w:sz w:val="20"/>
        </w:rPr>
        <w:t>);</w:t>
      </w:r>
      <w:r>
        <w:rPr>
          <w:color w:val="000000"/>
          <w:sz w:val="20"/>
        </w:rPr>
        <w:t xml:space="preserve"> //</w:t>
      </w:r>
      <w:r w:rsidRPr="009923D5">
        <w:rPr>
          <w:color w:val="FF0000"/>
        </w:rPr>
        <w:t xml:space="preserve"> </w:t>
      </w:r>
      <w:r w:rsidRPr="006D3EF3">
        <w:rPr>
          <w:color w:val="FF0000"/>
        </w:rPr>
        <w:t>Student@6d06d69c</w:t>
      </w:r>
      <w:r>
        <w:rPr>
          <w:color w:val="FF0000"/>
        </w:rPr>
        <w:t xml:space="preserve"> -Failed again </w:t>
      </w:r>
      <w:r w:rsidRPr="006D3EF3">
        <w:rPr>
          <w:color w:val="FF0000"/>
        </w:rPr>
        <w:sym w:font="Wingdings" w:char="F04C"/>
      </w:r>
    </w:p>
    <w:p w14:paraId="350583BA" w14:textId="77777777" w:rsidR="006D3EF3" w:rsidRPr="009923D5" w:rsidRDefault="006D3EF3" w:rsidP="009923D5">
      <w:pPr>
        <w:pStyle w:val="1Output"/>
        <w:rPr>
          <w:color w:val="4C483D" w:themeColor="text2"/>
        </w:rPr>
      </w:pPr>
    </w:p>
    <w:p w14:paraId="2F9B4459" w14:textId="77777777" w:rsidR="006D3EF3" w:rsidRPr="009923D5" w:rsidRDefault="006D3EF3" w:rsidP="009923D5">
      <w:pPr>
        <w:pStyle w:val="1Output"/>
      </w:pPr>
      <w:r w:rsidRPr="009923D5">
        <w:tab/>
        <w:t>}</w:t>
      </w:r>
    </w:p>
    <w:p w14:paraId="7299D2A3" w14:textId="77777777" w:rsidR="006D3EF3" w:rsidRDefault="006D3EF3" w:rsidP="006D3EF3">
      <w:pPr>
        <w:pStyle w:val="1Output"/>
        <w:shd w:val="clear" w:color="auto" w:fill="000000" w:themeFill="text1"/>
        <w:rPr>
          <w:color w:val="4C483D" w:themeColor="text2"/>
        </w:rPr>
      </w:pPr>
      <w:r>
        <w:t>Student@15db9742</w:t>
      </w:r>
    </w:p>
    <w:p w14:paraId="12329BEC" w14:textId="77777777" w:rsidR="006D3EF3" w:rsidRDefault="006D3EF3" w:rsidP="006D3EF3">
      <w:pPr>
        <w:pStyle w:val="1Output"/>
        <w:shd w:val="clear" w:color="auto" w:fill="000000" w:themeFill="text1"/>
      </w:pPr>
      <w:r w:rsidRPr="006D3EF3">
        <w:rPr>
          <w:color w:val="FF0000"/>
        </w:rPr>
        <w:t>Student@6d06d69c</w:t>
      </w:r>
      <w:r>
        <w:rPr>
          <w:color w:val="FF0000"/>
        </w:rPr>
        <w:t xml:space="preserve"> //Failed again </w:t>
      </w:r>
      <w:r w:rsidR="00FE58EF" w:rsidRPr="00FE58EF">
        <w:rPr>
          <w:color w:val="FF0000"/>
        </w:rPr>
        <w:sym w:font="Wingdings" w:char="F04C"/>
      </w:r>
    </w:p>
    <w:p w14:paraId="3A946502" w14:textId="77777777" w:rsidR="006D3EF3" w:rsidRDefault="006D3EF3" w:rsidP="0019546B"/>
    <w:p w14:paraId="69F3C103" w14:textId="77777777" w:rsidR="00D73C52" w:rsidRDefault="00D73C52" w:rsidP="0010795C">
      <w:pPr>
        <w:spacing w:after="0"/>
      </w:pPr>
      <w:r w:rsidRPr="00D73C52">
        <w:t xml:space="preserve">To prevent Singleton failure while due to reflection you have to </w:t>
      </w:r>
      <w:r w:rsidRPr="00D73C52">
        <w:rPr>
          <w:b/>
        </w:rPr>
        <w:t>throw a run-time exception in constructor</w:t>
      </w:r>
      <w:r w:rsidRPr="00D73C52">
        <w:t xml:space="preserve">, if the constructor is already </w:t>
      </w:r>
      <w:r w:rsidR="0010795C" w:rsidRPr="00D73C52">
        <w:t>initialized.</w:t>
      </w:r>
    </w:p>
    <w:p w14:paraId="47406E46" w14:textId="77777777" w:rsidR="00FE58EF" w:rsidRDefault="00FE58EF" w:rsidP="00FE58EF">
      <w:pPr>
        <w:pStyle w:val="1Output"/>
        <w:rPr>
          <w:color w:val="4C483D" w:themeColor="text2"/>
        </w:rPr>
      </w:pPr>
      <w:r>
        <w:rPr>
          <w:bCs/>
          <w:color w:val="7F0055"/>
        </w:rPr>
        <w:t>class</w:t>
      </w:r>
      <w:r>
        <w:t xml:space="preserve"> Student </w:t>
      </w:r>
      <w:r>
        <w:rPr>
          <w:bCs/>
          <w:color w:val="7F0055"/>
        </w:rPr>
        <w:t>implements</w:t>
      </w:r>
      <w:r>
        <w:t xml:space="preserve"> Cloneable{</w:t>
      </w:r>
    </w:p>
    <w:p w14:paraId="0DD359A3" w14:textId="77777777" w:rsidR="00FE58EF" w:rsidRDefault="00FE58EF" w:rsidP="00FE58EF">
      <w:pPr>
        <w:pStyle w:val="1Output"/>
        <w:rPr>
          <w:color w:val="4C483D" w:themeColor="text2"/>
        </w:rPr>
      </w:pPr>
      <w:r>
        <w:tab/>
      </w:r>
      <w:r>
        <w:rPr>
          <w:bCs/>
          <w:color w:val="7F0055"/>
        </w:rPr>
        <w:t>private</w:t>
      </w:r>
      <w:r>
        <w:t xml:space="preserve"> </w:t>
      </w:r>
      <w:r>
        <w:rPr>
          <w:bCs/>
          <w:color w:val="7F0055"/>
        </w:rPr>
        <w:t>static</w:t>
      </w:r>
      <w:r>
        <w:t xml:space="preserve"> Student </w:t>
      </w:r>
      <w:r>
        <w:rPr>
          <w:i/>
          <w:iCs/>
          <w:color w:val="0000C0"/>
        </w:rPr>
        <w:t>st</w:t>
      </w:r>
      <w:r>
        <w:t>;</w:t>
      </w:r>
    </w:p>
    <w:p w14:paraId="00226C67" w14:textId="77777777" w:rsidR="00FE58EF" w:rsidRDefault="00FE58EF" w:rsidP="00FE58EF">
      <w:pPr>
        <w:pStyle w:val="1Output"/>
        <w:rPr>
          <w:color w:val="4C483D" w:themeColor="text2"/>
        </w:rPr>
      </w:pPr>
    </w:p>
    <w:p w14:paraId="43A56902" w14:textId="77777777" w:rsidR="00FE58EF" w:rsidRDefault="00FE58EF" w:rsidP="00FE58EF">
      <w:pPr>
        <w:pStyle w:val="1Output"/>
        <w:rPr>
          <w:color w:val="4C483D" w:themeColor="text2"/>
        </w:rPr>
      </w:pPr>
      <w:r>
        <w:tab/>
      </w:r>
      <w:r>
        <w:rPr>
          <w:bCs/>
          <w:color w:val="7F0055"/>
        </w:rPr>
        <w:t>private</w:t>
      </w:r>
      <w:r>
        <w:t xml:space="preserve"> Student() {</w:t>
      </w:r>
    </w:p>
    <w:p w14:paraId="3BBA5768" w14:textId="77777777" w:rsidR="00FE58EF" w:rsidRDefault="00FE58EF" w:rsidP="00FE58EF">
      <w:pPr>
        <w:pStyle w:val="1Output"/>
        <w:rPr>
          <w:color w:val="4C483D" w:themeColor="text2"/>
        </w:rPr>
      </w:pPr>
      <w:r>
        <w:tab/>
      </w:r>
      <w:r>
        <w:tab/>
      </w:r>
      <w:r>
        <w:rPr>
          <w:bCs/>
          <w:color w:val="7F0055"/>
        </w:rPr>
        <w:t>if</w:t>
      </w:r>
      <w:r>
        <w:t>(</w:t>
      </w:r>
      <w:r>
        <w:rPr>
          <w:i/>
          <w:iCs/>
          <w:color w:val="0000C0"/>
        </w:rPr>
        <w:t>st</w:t>
      </w:r>
      <w:r>
        <w:t>!=</w:t>
      </w:r>
      <w:r>
        <w:rPr>
          <w:bCs/>
          <w:color w:val="7F0055"/>
        </w:rPr>
        <w:t>null</w:t>
      </w:r>
      <w:r>
        <w:t>)</w:t>
      </w:r>
    </w:p>
    <w:p w14:paraId="76B8054C" w14:textId="77777777" w:rsidR="00FE58EF" w:rsidRDefault="00FE58EF" w:rsidP="00FE58EF">
      <w:pPr>
        <w:pStyle w:val="1Output"/>
        <w:rPr>
          <w:color w:val="4C483D" w:themeColor="text2"/>
        </w:rPr>
      </w:pPr>
      <w:r>
        <w:tab/>
      </w:r>
      <w:r>
        <w:tab/>
      </w:r>
      <w:r>
        <w:tab/>
      </w:r>
      <w:r>
        <w:rPr>
          <w:bCs/>
          <w:color w:val="7F0055"/>
        </w:rPr>
        <w:t>throw</w:t>
      </w:r>
      <w:r>
        <w:t xml:space="preserve"> </w:t>
      </w:r>
      <w:r>
        <w:rPr>
          <w:bCs/>
          <w:color w:val="7F0055"/>
        </w:rPr>
        <w:t>new</w:t>
      </w:r>
      <w:r>
        <w:t xml:space="preserve"> RuntimeException(</w:t>
      </w:r>
      <w:r>
        <w:rPr>
          <w:color w:val="2A00FF"/>
        </w:rPr>
        <w:t>"Go Fucker....."</w:t>
      </w:r>
      <w:r>
        <w:t>);</w:t>
      </w:r>
    </w:p>
    <w:p w14:paraId="0CB0309F" w14:textId="77777777" w:rsidR="00FE58EF" w:rsidRDefault="00FE58EF" w:rsidP="00FE58EF">
      <w:pPr>
        <w:pStyle w:val="1Output"/>
        <w:shd w:val="clear" w:color="auto" w:fill="000000" w:themeFill="text1"/>
      </w:pPr>
      <w:r>
        <w:tab/>
        <w:t>}</w:t>
      </w:r>
    </w:p>
    <w:p w14:paraId="5E45E88D" w14:textId="77777777" w:rsidR="00FE58EF" w:rsidRDefault="00FE58EF" w:rsidP="00FE58EF">
      <w:pPr>
        <w:pStyle w:val="1Output"/>
        <w:shd w:val="clear" w:color="auto" w:fill="000000" w:themeFill="text1"/>
        <w:rPr>
          <w:color w:val="4C483D" w:themeColor="text2"/>
          <w:sz w:val="20"/>
        </w:rPr>
      </w:pPr>
      <w:r>
        <w:rPr>
          <w:color w:val="FF0000"/>
          <w:sz w:val="20"/>
        </w:rPr>
        <w:t xml:space="preserve">Exception in thread "main" </w:t>
      </w:r>
      <w:r>
        <w:rPr>
          <w:color w:val="0066CC"/>
          <w:sz w:val="20"/>
          <w:u w:val="single"/>
        </w:rPr>
        <w:t>java.lang.RuntimeException</w:t>
      </w:r>
      <w:r>
        <w:rPr>
          <w:color w:val="FF0000"/>
          <w:sz w:val="20"/>
        </w:rPr>
        <w:t>: Go Fucker.....</w:t>
      </w:r>
    </w:p>
    <w:p w14:paraId="3AF74A2E" w14:textId="77777777" w:rsidR="00FE58EF" w:rsidRDefault="00FE58EF" w:rsidP="00FE58EF">
      <w:pPr>
        <w:pStyle w:val="1Output"/>
        <w:shd w:val="clear" w:color="auto" w:fill="000000" w:themeFill="text1"/>
        <w:rPr>
          <w:color w:val="4C483D" w:themeColor="text2"/>
          <w:sz w:val="20"/>
        </w:rPr>
      </w:pPr>
      <w:r>
        <w:rPr>
          <w:color w:val="FF0000"/>
          <w:sz w:val="20"/>
        </w:rPr>
        <w:tab/>
        <w:t>at Student.&lt;init&gt;(</w:t>
      </w:r>
      <w:r>
        <w:rPr>
          <w:color w:val="0066CC"/>
          <w:sz w:val="20"/>
          <w:u w:val="single"/>
        </w:rPr>
        <w:t>Student.java:15</w:t>
      </w:r>
      <w:r>
        <w:rPr>
          <w:color w:val="FF0000"/>
          <w:sz w:val="20"/>
        </w:rPr>
        <w:t>)</w:t>
      </w:r>
    </w:p>
    <w:p w14:paraId="3BE5A233" w14:textId="77777777" w:rsidR="00FE58EF" w:rsidRDefault="00FE58EF" w:rsidP="00FE58EF">
      <w:pPr>
        <w:pStyle w:val="1Output"/>
        <w:shd w:val="clear" w:color="auto" w:fill="000000" w:themeFill="text1"/>
      </w:pPr>
      <w:r>
        <w:rPr>
          <w:color w:val="FF0000"/>
          <w:sz w:val="20"/>
        </w:rPr>
        <w:tab/>
        <w:t>at sun.reflect.NativeConstructorAccessor</w:t>
      </w:r>
    </w:p>
    <w:p w14:paraId="738C500C" w14:textId="77777777" w:rsidR="006D3EF3" w:rsidRPr="0019546B" w:rsidRDefault="006D3EF3" w:rsidP="0019546B"/>
    <w:p w14:paraId="68E7CE2C" w14:textId="77777777" w:rsidR="00FA0519" w:rsidRDefault="00FA0519" w:rsidP="008151C9">
      <w:pPr>
        <w:pStyle w:val="Heading30"/>
      </w:pPr>
      <w:r>
        <w:t>Sum of mutilple combinations of Integer array?</w:t>
      </w:r>
    </w:p>
    <w:p w14:paraId="1FDD6AE4" w14:textId="77777777" w:rsidR="005F3EC9" w:rsidRDefault="005F3EC9" w:rsidP="005F3EC9">
      <w:pPr>
        <w:pStyle w:val="1Output"/>
        <w:rPr>
          <w:color w:val="4C483D" w:themeColor="text2"/>
        </w:rPr>
      </w:pPr>
      <w:r>
        <w:rPr>
          <w:bCs/>
          <w:color w:val="7F0055"/>
        </w:rPr>
        <w:t>public</w:t>
      </w:r>
      <w:r>
        <w:t xml:space="preserve"> </w:t>
      </w:r>
      <w:r>
        <w:rPr>
          <w:bCs/>
          <w:color w:val="7F0055"/>
        </w:rPr>
        <w:t>class</w:t>
      </w:r>
      <w:r>
        <w:t xml:space="preserve"> findSubsetsThatSumToATarget {</w:t>
      </w:r>
    </w:p>
    <w:p w14:paraId="0C5A7ECE" w14:textId="77777777" w:rsidR="005F3EC9" w:rsidRDefault="005F3EC9" w:rsidP="005F3EC9">
      <w:pPr>
        <w:pStyle w:val="1Output"/>
        <w:rPr>
          <w:color w:val="4C483D" w:themeColor="text2"/>
        </w:rPr>
      </w:pPr>
      <w:r>
        <w:tab/>
      </w:r>
      <w:r>
        <w:rPr>
          <w:bCs/>
          <w:color w:val="7F0055"/>
        </w:rPr>
        <w:t>private</w:t>
      </w:r>
      <w:r>
        <w:t xml:space="preserve"> </w:t>
      </w:r>
      <w:r>
        <w:rPr>
          <w:bCs/>
          <w:color w:val="7F0055"/>
        </w:rPr>
        <w:t>static</w:t>
      </w:r>
      <w:r>
        <w:t xml:space="preserve"> HashSet&lt;String&gt; </w:t>
      </w:r>
      <w:r>
        <w:rPr>
          <w:i/>
          <w:iCs/>
          <w:color w:val="0000C0"/>
        </w:rPr>
        <w:t>allSubsets</w:t>
      </w:r>
      <w:r>
        <w:t xml:space="preserve"> = </w:t>
      </w:r>
      <w:r>
        <w:rPr>
          <w:bCs/>
          <w:color w:val="7F0055"/>
        </w:rPr>
        <w:t>new</w:t>
      </w:r>
      <w:r>
        <w:t xml:space="preserve"> HashSet&lt;&gt;();</w:t>
      </w:r>
    </w:p>
    <w:p w14:paraId="06BF4D60" w14:textId="77777777" w:rsidR="005F3EC9" w:rsidRDefault="005F3EC9" w:rsidP="005F3EC9">
      <w:pPr>
        <w:pStyle w:val="1Output"/>
        <w:rPr>
          <w:color w:val="4C483D" w:themeColor="text2"/>
        </w:rPr>
      </w:pPr>
      <w:r>
        <w:tab/>
      </w:r>
      <w:r>
        <w:rPr>
          <w:bCs/>
          <w:color w:val="7F0055"/>
        </w:rPr>
        <w:t>private</w:t>
      </w:r>
      <w:r>
        <w:t xml:space="preserve"> </w:t>
      </w:r>
      <w:r>
        <w:rPr>
          <w:bCs/>
          <w:color w:val="7F0055"/>
        </w:rPr>
        <w:t>static</w:t>
      </w:r>
      <w:r>
        <w:t xml:space="preserve"> </w:t>
      </w:r>
      <w:r>
        <w:rPr>
          <w:bCs/>
          <w:color w:val="7F0055"/>
        </w:rPr>
        <w:t>final</w:t>
      </w:r>
      <w:r>
        <w:t xml:space="preserve"> String </w:t>
      </w:r>
      <w:r>
        <w:rPr>
          <w:bCs/>
          <w:i/>
          <w:iCs/>
          <w:color w:val="0000C0"/>
        </w:rPr>
        <w:t>token</w:t>
      </w:r>
      <w:r>
        <w:t xml:space="preserve"> = </w:t>
      </w:r>
      <w:r>
        <w:rPr>
          <w:color w:val="2A00FF"/>
        </w:rPr>
        <w:t>" "</w:t>
      </w:r>
      <w:r>
        <w:t>;</w:t>
      </w:r>
    </w:p>
    <w:p w14:paraId="7408199D" w14:textId="77777777" w:rsidR="005F3EC9" w:rsidRDefault="005F3EC9" w:rsidP="005F3EC9">
      <w:pPr>
        <w:pStyle w:val="1Output"/>
        <w:rPr>
          <w:color w:val="4C483D" w:themeColor="text2"/>
        </w:rPr>
      </w:pPr>
    </w:p>
    <w:p w14:paraId="75CB8FA6" w14:textId="77777777" w:rsidR="005F3EC9" w:rsidRDefault="005F3EC9" w:rsidP="005F3EC9">
      <w:pPr>
        <w:pStyle w:val="1Output"/>
        <w:rPr>
          <w:color w:val="4C483D" w:themeColor="text2"/>
        </w:rPr>
      </w:pPr>
      <w:r>
        <w:tab/>
      </w:r>
      <w:r>
        <w:rPr>
          <w:color w:val="3F5FBF"/>
        </w:rPr>
        <w:t>/</w:t>
      </w:r>
    </w:p>
    <w:p w14:paraId="1D52B7A3" w14:textId="77777777" w:rsidR="005F3EC9" w:rsidRDefault="005F3EC9" w:rsidP="005F3EC9">
      <w:pPr>
        <w:pStyle w:val="1Output"/>
        <w:rPr>
          <w:color w:val="4C483D" w:themeColor="text2"/>
        </w:rPr>
      </w:pPr>
      <w:r>
        <w:tab/>
      </w:r>
      <w:r>
        <w:rPr>
          <w:bCs/>
          <w:color w:val="7F0055"/>
        </w:rPr>
        <w:t>public</w:t>
      </w:r>
      <w:r>
        <w:t xml:space="preserve"> </w:t>
      </w:r>
      <w:r>
        <w:rPr>
          <w:bCs/>
          <w:color w:val="7F0055"/>
        </w:rPr>
        <w:t>static</w:t>
      </w:r>
      <w:r>
        <w:t xml:space="preserve"> </w:t>
      </w:r>
      <w:r>
        <w:rPr>
          <w:bCs/>
          <w:color w:val="7F0055"/>
        </w:rPr>
        <w:t>void</w:t>
      </w:r>
      <w:r>
        <w:t xml:space="preserve"> findTargetSumSubsets(</w:t>
      </w:r>
      <w:r>
        <w:rPr>
          <w:bCs/>
          <w:color w:val="7F0055"/>
        </w:rPr>
        <w:t>int</w:t>
      </w:r>
      <w:r>
        <w:t xml:space="preserve">[] </w:t>
      </w:r>
      <w:r>
        <w:rPr>
          <w:color w:val="6A3E3E"/>
        </w:rPr>
        <w:t>input</w:t>
      </w:r>
      <w:r>
        <w:t xml:space="preserve">, </w:t>
      </w:r>
      <w:r>
        <w:rPr>
          <w:bCs/>
          <w:color w:val="7F0055"/>
        </w:rPr>
        <w:t>int</w:t>
      </w:r>
      <w:r>
        <w:t xml:space="preserve"> </w:t>
      </w:r>
      <w:r>
        <w:rPr>
          <w:color w:val="6A3E3E"/>
        </w:rPr>
        <w:t>target</w:t>
      </w:r>
      <w:r>
        <w:t xml:space="preserve">, String </w:t>
      </w:r>
      <w:r>
        <w:rPr>
          <w:color w:val="6A3E3E"/>
        </w:rPr>
        <w:t>ramp</w:t>
      </w:r>
      <w:r>
        <w:t xml:space="preserve">, </w:t>
      </w:r>
      <w:r>
        <w:rPr>
          <w:bCs/>
          <w:color w:val="7F0055"/>
        </w:rPr>
        <w:t>int</w:t>
      </w:r>
      <w:r>
        <w:t xml:space="preserve"> </w:t>
      </w:r>
      <w:r>
        <w:rPr>
          <w:color w:val="6A3E3E"/>
        </w:rPr>
        <w:t>index</w:t>
      </w:r>
      <w:r>
        <w:t>) {</w:t>
      </w:r>
    </w:p>
    <w:p w14:paraId="095BA416" w14:textId="77777777" w:rsidR="005F3EC9" w:rsidRDefault="005F3EC9" w:rsidP="005F3EC9">
      <w:pPr>
        <w:pStyle w:val="1Output"/>
        <w:rPr>
          <w:color w:val="4C483D" w:themeColor="text2"/>
        </w:rPr>
      </w:pPr>
    </w:p>
    <w:p w14:paraId="1BB2987E" w14:textId="77777777" w:rsidR="005F3EC9" w:rsidRDefault="005F3EC9" w:rsidP="005F3EC9">
      <w:pPr>
        <w:pStyle w:val="1Output"/>
        <w:rPr>
          <w:color w:val="4C483D" w:themeColor="text2"/>
        </w:rPr>
      </w:pPr>
      <w:r>
        <w:tab/>
      </w:r>
      <w:r>
        <w:tab/>
      </w:r>
      <w:r>
        <w:rPr>
          <w:bCs/>
          <w:color w:val="7F0055"/>
        </w:rPr>
        <w:t>if</w:t>
      </w:r>
      <w:r>
        <w:t xml:space="preserve"> (</w:t>
      </w:r>
      <w:r>
        <w:rPr>
          <w:color w:val="6A3E3E"/>
        </w:rPr>
        <w:t>index</w:t>
      </w:r>
      <w:r>
        <w:t xml:space="preserve"> &gt; (</w:t>
      </w:r>
      <w:r>
        <w:rPr>
          <w:color w:val="6A3E3E"/>
        </w:rPr>
        <w:t>input</w:t>
      </w:r>
      <w:r>
        <w:t>.</w:t>
      </w:r>
      <w:r>
        <w:rPr>
          <w:color w:val="0000C0"/>
        </w:rPr>
        <w:t>length</w:t>
      </w:r>
      <w:r>
        <w:t xml:space="preserve"> - 1)) {</w:t>
      </w:r>
    </w:p>
    <w:p w14:paraId="2D90CB9A" w14:textId="77777777" w:rsidR="005F3EC9" w:rsidRDefault="005F3EC9" w:rsidP="005F3EC9">
      <w:pPr>
        <w:pStyle w:val="1Output"/>
        <w:rPr>
          <w:color w:val="4C483D" w:themeColor="text2"/>
        </w:rPr>
      </w:pPr>
      <w:r>
        <w:tab/>
      </w:r>
      <w:r>
        <w:tab/>
      </w:r>
      <w:r>
        <w:tab/>
      </w:r>
      <w:r>
        <w:rPr>
          <w:bCs/>
          <w:color w:val="7F0055"/>
        </w:rPr>
        <w:t>if</w:t>
      </w:r>
      <w:r>
        <w:t xml:space="preserve"> (</w:t>
      </w:r>
      <w:r>
        <w:rPr>
          <w:i/>
          <w:iCs/>
        </w:rPr>
        <w:t>getSum</w:t>
      </w:r>
      <w:r>
        <w:t>(</w:t>
      </w:r>
      <w:r>
        <w:rPr>
          <w:color w:val="6A3E3E"/>
        </w:rPr>
        <w:t>ramp</w:t>
      </w:r>
      <w:r>
        <w:t xml:space="preserve">) == </w:t>
      </w:r>
      <w:r>
        <w:rPr>
          <w:color w:val="6A3E3E"/>
        </w:rPr>
        <w:t>target</w:t>
      </w:r>
      <w:r>
        <w:t>) {</w:t>
      </w:r>
    </w:p>
    <w:p w14:paraId="26DFA4C5" w14:textId="77777777" w:rsidR="005F3EC9" w:rsidRDefault="005F3EC9" w:rsidP="005F3EC9">
      <w:pPr>
        <w:pStyle w:val="1Output"/>
        <w:rPr>
          <w:color w:val="4C483D" w:themeColor="text2"/>
        </w:rPr>
      </w:pPr>
      <w:r>
        <w:tab/>
      </w:r>
      <w:r>
        <w:tab/>
      </w:r>
      <w:r>
        <w:tab/>
      </w:r>
      <w:r>
        <w:tab/>
      </w:r>
      <w:r>
        <w:rPr>
          <w:i/>
          <w:iCs/>
          <w:color w:val="0000C0"/>
        </w:rPr>
        <w:t>allSubsets</w:t>
      </w:r>
      <w:r>
        <w:t>.add(</w:t>
      </w:r>
      <w:r>
        <w:rPr>
          <w:color w:val="6A3E3E"/>
        </w:rPr>
        <w:t>ramp</w:t>
      </w:r>
      <w:r>
        <w:t>);</w:t>
      </w:r>
    </w:p>
    <w:p w14:paraId="6CC0DA87" w14:textId="77777777" w:rsidR="005F3EC9" w:rsidRDefault="005F3EC9" w:rsidP="005F3EC9">
      <w:pPr>
        <w:pStyle w:val="1Output"/>
        <w:rPr>
          <w:color w:val="4C483D" w:themeColor="text2"/>
        </w:rPr>
      </w:pPr>
      <w:r>
        <w:tab/>
      </w:r>
      <w:r>
        <w:tab/>
      </w:r>
      <w:r>
        <w:tab/>
        <w:t>}</w:t>
      </w:r>
    </w:p>
    <w:p w14:paraId="3D8C5964" w14:textId="77777777" w:rsidR="005F3EC9" w:rsidRDefault="005F3EC9" w:rsidP="005F3EC9">
      <w:pPr>
        <w:pStyle w:val="1Output"/>
        <w:rPr>
          <w:color w:val="4C483D" w:themeColor="text2"/>
        </w:rPr>
      </w:pPr>
      <w:r>
        <w:tab/>
      </w:r>
      <w:r>
        <w:tab/>
      </w:r>
      <w:r>
        <w:tab/>
      </w:r>
      <w:r>
        <w:rPr>
          <w:bCs/>
          <w:color w:val="7F0055"/>
        </w:rPr>
        <w:t>return</w:t>
      </w:r>
      <w:r>
        <w:t>;</w:t>
      </w:r>
    </w:p>
    <w:p w14:paraId="4C4E1DFB" w14:textId="77777777" w:rsidR="005F3EC9" w:rsidRDefault="005F3EC9" w:rsidP="005F3EC9">
      <w:pPr>
        <w:pStyle w:val="1Output"/>
        <w:rPr>
          <w:color w:val="4C483D" w:themeColor="text2"/>
        </w:rPr>
      </w:pPr>
      <w:r>
        <w:tab/>
      </w:r>
      <w:r>
        <w:tab/>
        <w:t>}</w:t>
      </w:r>
    </w:p>
    <w:p w14:paraId="6BE0F90D" w14:textId="77777777" w:rsidR="005F3EC9" w:rsidRDefault="005F3EC9" w:rsidP="005F3EC9">
      <w:pPr>
        <w:pStyle w:val="1Output"/>
        <w:rPr>
          <w:color w:val="4C483D" w:themeColor="text2"/>
        </w:rPr>
      </w:pPr>
    </w:p>
    <w:p w14:paraId="30BF63E1" w14:textId="77777777" w:rsidR="005F3EC9" w:rsidRDefault="005F3EC9" w:rsidP="005F3EC9">
      <w:pPr>
        <w:pStyle w:val="1Output"/>
        <w:rPr>
          <w:color w:val="4C483D" w:themeColor="text2"/>
        </w:rPr>
      </w:pPr>
      <w:r>
        <w:tab/>
      </w:r>
      <w:r>
        <w:tab/>
      </w:r>
      <w:r>
        <w:rPr>
          <w:color w:val="3F7F5F"/>
        </w:rPr>
        <w:t>// First recursive call going ahead selecting the int at the currenct index</w:t>
      </w:r>
    </w:p>
    <w:p w14:paraId="396787D4" w14:textId="77777777" w:rsidR="005F3EC9" w:rsidRDefault="005F3EC9" w:rsidP="005F3EC9">
      <w:pPr>
        <w:pStyle w:val="1Output"/>
        <w:rPr>
          <w:color w:val="4C483D" w:themeColor="text2"/>
        </w:rPr>
      </w:pPr>
      <w:r>
        <w:tab/>
      </w:r>
      <w:r>
        <w:tab/>
      </w:r>
      <w:r>
        <w:rPr>
          <w:color w:val="3F7F5F"/>
        </w:rPr>
        <w:t>// value</w:t>
      </w:r>
    </w:p>
    <w:p w14:paraId="53D2A8BB" w14:textId="77777777" w:rsidR="005F3EC9" w:rsidRDefault="005F3EC9" w:rsidP="005F3EC9">
      <w:pPr>
        <w:pStyle w:val="1Output"/>
        <w:rPr>
          <w:color w:val="4C483D" w:themeColor="text2"/>
        </w:rPr>
      </w:pPr>
      <w:r>
        <w:lastRenderedPageBreak/>
        <w:tab/>
      </w:r>
      <w:r>
        <w:tab/>
      </w:r>
      <w:r>
        <w:rPr>
          <w:i/>
          <w:iCs/>
        </w:rPr>
        <w:t>findTargetSumSubsets</w:t>
      </w:r>
      <w:r>
        <w:t>(</w:t>
      </w:r>
      <w:r>
        <w:rPr>
          <w:color w:val="6A3E3E"/>
        </w:rPr>
        <w:t>input</w:t>
      </w:r>
      <w:r>
        <w:t xml:space="preserve">, </w:t>
      </w:r>
      <w:r>
        <w:rPr>
          <w:color w:val="6A3E3E"/>
        </w:rPr>
        <w:t>target</w:t>
      </w:r>
      <w:r>
        <w:t xml:space="preserve">, </w:t>
      </w:r>
      <w:r>
        <w:rPr>
          <w:color w:val="6A3E3E"/>
        </w:rPr>
        <w:t>ramp</w:t>
      </w:r>
      <w:r>
        <w:t xml:space="preserve"> + </w:t>
      </w:r>
      <w:r>
        <w:rPr>
          <w:color w:val="6A3E3E"/>
        </w:rPr>
        <w:t>input</w:t>
      </w:r>
      <w:r>
        <w:t>[</w:t>
      </w:r>
      <w:r>
        <w:rPr>
          <w:color w:val="6A3E3E"/>
        </w:rPr>
        <w:t>index</w:t>
      </w:r>
      <w:r>
        <w:t xml:space="preserve">] + </w:t>
      </w:r>
      <w:r>
        <w:rPr>
          <w:bCs/>
          <w:i/>
          <w:iCs/>
          <w:color w:val="0000C0"/>
        </w:rPr>
        <w:t>token</w:t>
      </w:r>
      <w:r>
        <w:t xml:space="preserve">, </w:t>
      </w:r>
      <w:r>
        <w:rPr>
          <w:color w:val="6A3E3E"/>
        </w:rPr>
        <w:t>index</w:t>
      </w:r>
      <w:r>
        <w:t xml:space="preserve"> + 1);</w:t>
      </w:r>
    </w:p>
    <w:p w14:paraId="539FEA2B" w14:textId="77777777" w:rsidR="005F3EC9" w:rsidRDefault="005F3EC9" w:rsidP="005F3EC9">
      <w:pPr>
        <w:pStyle w:val="1Output"/>
        <w:rPr>
          <w:color w:val="4C483D" w:themeColor="text2"/>
        </w:rPr>
      </w:pPr>
      <w:r>
        <w:tab/>
      </w:r>
      <w:r>
        <w:tab/>
      </w:r>
      <w:r>
        <w:rPr>
          <w:color w:val="3F7F5F"/>
        </w:rPr>
        <w:t>// Second recursive call going ahead WITHOUT selecting the int at the currenct</w:t>
      </w:r>
    </w:p>
    <w:p w14:paraId="38E76477" w14:textId="77777777" w:rsidR="005F3EC9" w:rsidRDefault="005F3EC9" w:rsidP="005F3EC9">
      <w:pPr>
        <w:pStyle w:val="1Output"/>
        <w:rPr>
          <w:color w:val="4C483D" w:themeColor="text2"/>
        </w:rPr>
      </w:pPr>
      <w:r>
        <w:tab/>
      </w:r>
      <w:r>
        <w:tab/>
      </w:r>
      <w:r>
        <w:rPr>
          <w:color w:val="3F7F5F"/>
        </w:rPr>
        <w:t>// index value</w:t>
      </w:r>
    </w:p>
    <w:p w14:paraId="2005F1D7" w14:textId="77777777" w:rsidR="005F3EC9" w:rsidRDefault="005F3EC9" w:rsidP="005F3EC9">
      <w:pPr>
        <w:pStyle w:val="1Output"/>
        <w:rPr>
          <w:color w:val="4C483D" w:themeColor="text2"/>
        </w:rPr>
      </w:pPr>
      <w:r>
        <w:tab/>
      </w:r>
      <w:r>
        <w:tab/>
      </w:r>
      <w:r>
        <w:rPr>
          <w:i/>
          <w:iCs/>
        </w:rPr>
        <w:t>findTargetSumSubsets</w:t>
      </w:r>
      <w:r>
        <w:t>(</w:t>
      </w:r>
      <w:r>
        <w:rPr>
          <w:color w:val="6A3E3E"/>
        </w:rPr>
        <w:t>input</w:t>
      </w:r>
      <w:r>
        <w:t xml:space="preserve">, </w:t>
      </w:r>
      <w:r>
        <w:rPr>
          <w:color w:val="6A3E3E"/>
        </w:rPr>
        <w:t>target</w:t>
      </w:r>
      <w:r>
        <w:t xml:space="preserve">, </w:t>
      </w:r>
      <w:r>
        <w:rPr>
          <w:color w:val="6A3E3E"/>
        </w:rPr>
        <w:t>ramp</w:t>
      </w:r>
      <w:r>
        <w:t xml:space="preserve">, </w:t>
      </w:r>
      <w:r>
        <w:rPr>
          <w:color w:val="6A3E3E"/>
        </w:rPr>
        <w:t>index</w:t>
      </w:r>
      <w:r>
        <w:t xml:space="preserve"> + 1);</w:t>
      </w:r>
    </w:p>
    <w:p w14:paraId="1F1B78F5" w14:textId="77777777" w:rsidR="005F3EC9" w:rsidRDefault="005F3EC9" w:rsidP="005F3EC9">
      <w:pPr>
        <w:pStyle w:val="1Output"/>
        <w:rPr>
          <w:color w:val="4C483D" w:themeColor="text2"/>
        </w:rPr>
      </w:pPr>
      <w:r>
        <w:tab/>
        <w:t>}</w:t>
      </w:r>
    </w:p>
    <w:p w14:paraId="7BFC1D27" w14:textId="77777777" w:rsidR="005F3EC9" w:rsidRDefault="005F3EC9" w:rsidP="005F3EC9">
      <w:pPr>
        <w:pStyle w:val="1Output"/>
        <w:rPr>
          <w:color w:val="4C483D" w:themeColor="text2"/>
        </w:rPr>
      </w:pPr>
    </w:p>
    <w:p w14:paraId="11F74C52" w14:textId="77777777" w:rsidR="005F3EC9" w:rsidRDefault="005F3EC9" w:rsidP="005F3EC9">
      <w:pPr>
        <w:pStyle w:val="1Output"/>
        <w:rPr>
          <w:color w:val="4C483D" w:themeColor="text2"/>
        </w:rPr>
      </w:pPr>
      <w:r>
        <w:tab/>
      </w:r>
    </w:p>
    <w:p w14:paraId="57378FAC" w14:textId="77777777" w:rsidR="005F3EC9" w:rsidRDefault="005F3EC9" w:rsidP="005F3EC9">
      <w:pPr>
        <w:pStyle w:val="1Output"/>
        <w:rPr>
          <w:color w:val="4C483D" w:themeColor="text2"/>
        </w:rPr>
      </w:pPr>
      <w:r>
        <w:tab/>
      </w:r>
      <w:r>
        <w:rPr>
          <w:bCs/>
          <w:color w:val="7F0055"/>
        </w:rPr>
        <w:t>private</w:t>
      </w:r>
      <w:r>
        <w:t xml:space="preserve"> </w:t>
      </w:r>
      <w:r>
        <w:rPr>
          <w:bCs/>
          <w:color w:val="7F0055"/>
        </w:rPr>
        <w:t>static</w:t>
      </w:r>
      <w:r>
        <w:t xml:space="preserve"> </w:t>
      </w:r>
      <w:r>
        <w:rPr>
          <w:bCs/>
          <w:color w:val="7F0055"/>
        </w:rPr>
        <w:t>int</w:t>
      </w:r>
      <w:r>
        <w:t xml:space="preserve"> getSum(String </w:t>
      </w:r>
      <w:r>
        <w:rPr>
          <w:color w:val="6A3E3E"/>
        </w:rPr>
        <w:t>intString</w:t>
      </w:r>
      <w:r>
        <w:t>) {</w:t>
      </w:r>
    </w:p>
    <w:p w14:paraId="098FA7EF" w14:textId="77777777" w:rsidR="005F3EC9" w:rsidRDefault="005F3EC9" w:rsidP="005F3EC9">
      <w:pPr>
        <w:pStyle w:val="1Output"/>
        <w:rPr>
          <w:color w:val="4C483D" w:themeColor="text2"/>
        </w:rPr>
      </w:pPr>
      <w:r>
        <w:tab/>
      </w:r>
      <w:r>
        <w:tab/>
      </w:r>
      <w:r>
        <w:rPr>
          <w:bCs/>
          <w:color w:val="7F0055"/>
        </w:rPr>
        <w:t>int</w:t>
      </w:r>
      <w:r>
        <w:t xml:space="preserve"> </w:t>
      </w:r>
      <w:r>
        <w:rPr>
          <w:color w:val="6A3E3E"/>
        </w:rPr>
        <w:t>sum</w:t>
      </w:r>
      <w:r>
        <w:t xml:space="preserve"> = 0;</w:t>
      </w:r>
    </w:p>
    <w:p w14:paraId="672A2542" w14:textId="77777777" w:rsidR="005F3EC9" w:rsidRDefault="005F3EC9" w:rsidP="005F3EC9">
      <w:pPr>
        <w:pStyle w:val="1Output"/>
        <w:rPr>
          <w:color w:val="4C483D" w:themeColor="text2"/>
        </w:rPr>
      </w:pPr>
      <w:r>
        <w:tab/>
      </w:r>
      <w:r>
        <w:tab/>
        <w:t xml:space="preserve">StringTokenizer </w:t>
      </w:r>
      <w:r>
        <w:rPr>
          <w:color w:val="6A3E3E"/>
        </w:rPr>
        <w:t>sTokens</w:t>
      </w:r>
      <w:r>
        <w:t xml:space="preserve"> = </w:t>
      </w:r>
      <w:r>
        <w:rPr>
          <w:bCs/>
          <w:color w:val="7F0055"/>
        </w:rPr>
        <w:t>new</w:t>
      </w:r>
      <w:r>
        <w:t xml:space="preserve"> StringTokenizer(</w:t>
      </w:r>
      <w:r>
        <w:rPr>
          <w:color w:val="6A3E3E"/>
        </w:rPr>
        <w:t>intString</w:t>
      </w:r>
      <w:r>
        <w:t xml:space="preserve">, </w:t>
      </w:r>
      <w:r>
        <w:rPr>
          <w:bCs/>
          <w:i/>
          <w:iCs/>
          <w:color w:val="0000C0"/>
        </w:rPr>
        <w:t>token</w:t>
      </w:r>
      <w:r>
        <w:t>);</w:t>
      </w:r>
    </w:p>
    <w:p w14:paraId="56E43FF9" w14:textId="77777777" w:rsidR="005F3EC9" w:rsidRDefault="005F3EC9" w:rsidP="005F3EC9">
      <w:pPr>
        <w:pStyle w:val="1Output"/>
        <w:rPr>
          <w:color w:val="4C483D" w:themeColor="text2"/>
        </w:rPr>
      </w:pPr>
      <w:r>
        <w:tab/>
      </w:r>
      <w:r>
        <w:tab/>
      </w:r>
      <w:r>
        <w:rPr>
          <w:bCs/>
          <w:color w:val="7F0055"/>
        </w:rPr>
        <w:t>while</w:t>
      </w:r>
      <w:r>
        <w:t xml:space="preserve"> (</w:t>
      </w:r>
      <w:r>
        <w:rPr>
          <w:color w:val="6A3E3E"/>
        </w:rPr>
        <w:t>sTokens</w:t>
      </w:r>
      <w:r>
        <w:t>.hasMoreElements()) {</w:t>
      </w:r>
    </w:p>
    <w:p w14:paraId="0D771BFC" w14:textId="77777777" w:rsidR="005F3EC9" w:rsidRDefault="005F3EC9" w:rsidP="005F3EC9">
      <w:pPr>
        <w:pStyle w:val="1Output"/>
        <w:rPr>
          <w:color w:val="4C483D" w:themeColor="text2"/>
        </w:rPr>
      </w:pPr>
      <w:r>
        <w:tab/>
      </w:r>
      <w:r>
        <w:tab/>
      </w:r>
      <w:r>
        <w:tab/>
      </w:r>
      <w:r>
        <w:rPr>
          <w:color w:val="6A3E3E"/>
        </w:rPr>
        <w:t>sum</w:t>
      </w:r>
      <w:r>
        <w:t xml:space="preserve"> += Integer.</w:t>
      </w:r>
      <w:r>
        <w:rPr>
          <w:i/>
          <w:iCs/>
        </w:rPr>
        <w:t>parseInt</w:t>
      </w:r>
      <w:r>
        <w:t xml:space="preserve">((String) </w:t>
      </w:r>
      <w:r>
        <w:rPr>
          <w:color w:val="6A3E3E"/>
        </w:rPr>
        <w:t>sTokens</w:t>
      </w:r>
      <w:r>
        <w:t>.nextElement());</w:t>
      </w:r>
    </w:p>
    <w:p w14:paraId="2D7954EF" w14:textId="77777777" w:rsidR="005F3EC9" w:rsidRDefault="005F3EC9" w:rsidP="005F3EC9">
      <w:pPr>
        <w:pStyle w:val="1Output"/>
        <w:rPr>
          <w:color w:val="4C483D" w:themeColor="text2"/>
        </w:rPr>
      </w:pPr>
      <w:r>
        <w:tab/>
      </w:r>
      <w:r>
        <w:tab/>
        <w:t>}</w:t>
      </w:r>
    </w:p>
    <w:p w14:paraId="22BC2C1E" w14:textId="77777777" w:rsidR="005F3EC9" w:rsidRDefault="005F3EC9" w:rsidP="005F3EC9">
      <w:pPr>
        <w:pStyle w:val="1Output"/>
        <w:rPr>
          <w:color w:val="4C483D" w:themeColor="text2"/>
        </w:rPr>
      </w:pPr>
      <w:r>
        <w:tab/>
      </w:r>
      <w:r>
        <w:tab/>
      </w:r>
      <w:r>
        <w:rPr>
          <w:bCs/>
          <w:color w:val="7F0055"/>
        </w:rPr>
        <w:t>return</w:t>
      </w:r>
      <w:r>
        <w:t xml:space="preserve"> </w:t>
      </w:r>
      <w:r>
        <w:rPr>
          <w:color w:val="6A3E3E"/>
        </w:rPr>
        <w:t>sum</w:t>
      </w:r>
      <w:r>
        <w:t>;</w:t>
      </w:r>
    </w:p>
    <w:p w14:paraId="27F545D4" w14:textId="77777777" w:rsidR="005F3EC9" w:rsidRDefault="005F3EC9" w:rsidP="005F3EC9">
      <w:pPr>
        <w:pStyle w:val="1Output"/>
        <w:rPr>
          <w:color w:val="4C483D" w:themeColor="text2"/>
        </w:rPr>
      </w:pPr>
      <w:r>
        <w:tab/>
        <w:t>}</w:t>
      </w:r>
    </w:p>
    <w:p w14:paraId="0784A212" w14:textId="77777777" w:rsidR="005F3EC9" w:rsidRDefault="005F3EC9" w:rsidP="005F3EC9">
      <w:pPr>
        <w:pStyle w:val="1Output"/>
        <w:rPr>
          <w:color w:val="4C483D" w:themeColor="text2"/>
        </w:rPr>
      </w:pPr>
    </w:p>
    <w:p w14:paraId="064A4E08" w14:textId="77777777" w:rsidR="005F3EC9" w:rsidRDefault="005F3EC9" w:rsidP="005F3EC9">
      <w:pPr>
        <w:pStyle w:val="1Output"/>
        <w:rPr>
          <w:color w:val="4C483D" w:themeColor="text2"/>
        </w:rPr>
      </w:pPr>
      <w:r>
        <w:tab/>
      </w:r>
      <w:r>
        <w:rPr>
          <w:bCs/>
          <w:color w:val="7F0055"/>
        </w:rPr>
        <w:t>public</w:t>
      </w:r>
      <w:r>
        <w:t xml:space="preserve"> </w:t>
      </w:r>
      <w:r>
        <w:rPr>
          <w:bCs/>
          <w:color w:val="7F0055"/>
        </w:rPr>
        <w:t>static</w:t>
      </w:r>
      <w:r>
        <w:t xml:space="preserve"> </w:t>
      </w:r>
      <w:r>
        <w:rPr>
          <w:bCs/>
          <w:color w:val="7F0055"/>
        </w:rPr>
        <w:t>void</w:t>
      </w:r>
      <w:r>
        <w:t xml:space="preserve"> main(String[] </w:t>
      </w:r>
      <w:r>
        <w:rPr>
          <w:color w:val="6A3E3E"/>
        </w:rPr>
        <w:t>args</w:t>
      </w:r>
      <w:r>
        <w:t>) {</w:t>
      </w:r>
    </w:p>
    <w:p w14:paraId="6BA032F0" w14:textId="77777777" w:rsidR="005F3EC9" w:rsidRDefault="005F3EC9" w:rsidP="005F3EC9">
      <w:pPr>
        <w:pStyle w:val="1Output"/>
        <w:rPr>
          <w:color w:val="4C483D" w:themeColor="text2"/>
        </w:rPr>
      </w:pPr>
      <w:r>
        <w:tab/>
      </w:r>
      <w:r>
        <w:tab/>
      </w:r>
      <w:r>
        <w:rPr>
          <w:bCs/>
          <w:color w:val="7F0055"/>
        </w:rPr>
        <w:t>int</w:t>
      </w:r>
      <w:r>
        <w:t xml:space="preserve">[] </w:t>
      </w:r>
      <w:r>
        <w:rPr>
          <w:color w:val="6A3E3E"/>
        </w:rPr>
        <w:t>n</w:t>
      </w:r>
      <w:r>
        <w:t xml:space="preserve"> = { 24, 1, 15, 3, 4, 15, 3 };</w:t>
      </w:r>
    </w:p>
    <w:p w14:paraId="7BCF1D91" w14:textId="77777777" w:rsidR="005F3EC9" w:rsidRDefault="005F3EC9" w:rsidP="005F3EC9">
      <w:pPr>
        <w:pStyle w:val="1Output"/>
        <w:rPr>
          <w:color w:val="4C483D" w:themeColor="text2"/>
        </w:rPr>
      </w:pPr>
      <w:r>
        <w:tab/>
      </w:r>
      <w:r>
        <w:tab/>
      </w:r>
      <w:r>
        <w:rPr>
          <w:bCs/>
          <w:color w:val="7F0055"/>
        </w:rPr>
        <w:t>int</w:t>
      </w:r>
      <w:r>
        <w:t xml:space="preserve"> </w:t>
      </w:r>
      <w:r>
        <w:rPr>
          <w:color w:val="6A3E3E"/>
        </w:rPr>
        <w:t>counter</w:t>
      </w:r>
      <w:r>
        <w:t xml:space="preserve"> = 1;</w:t>
      </w:r>
    </w:p>
    <w:p w14:paraId="53AE3198" w14:textId="77777777" w:rsidR="005F3EC9" w:rsidRDefault="005F3EC9" w:rsidP="005F3EC9">
      <w:pPr>
        <w:pStyle w:val="1Output"/>
        <w:rPr>
          <w:color w:val="4C483D" w:themeColor="text2"/>
        </w:rPr>
      </w:pPr>
      <w:r>
        <w:tab/>
      </w:r>
      <w:r>
        <w:tab/>
        <w:t>FindSubsetsThatSumToATarget.findTargetSumSubsets(</w:t>
      </w:r>
      <w:r>
        <w:rPr>
          <w:color w:val="6A3E3E"/>
        </w:rPr>
        <w:t>n</w:t>
      </w:r>
      <w:r>
        <w:t xml:space="preserve">, 25, </w:t>
      </w:r>
      <w:r>
        <w:rPr>
          <w:color w:val="2A00FF"/>
        </w:rPr>
        <w:t>""</w:t>
      </w:r>
      <w:r>
        <w:t>, 0);</w:t>
      </w:r>
    </w:p>
    <w:p w14:paraId="5CB1800A" w14:textId="77777777" w:rsidR="005F3EC9" w:rsidRDefault="005F3EC9" w:rsidP="005F3EC9">
      <w:pPr>
        <w:pStyle w:val="1Output"/>
        <w:rPr>
          <w:color w:val="4C483D" w:themeColor="text2"/>
        </w:rPr>
      </w:pPr>
      <w:r>
        <w:tab/>
      </w:r>
      <w:r>
        <w:tab/>
      </w:r>
      <w:r>
        <w:rPr>
          <w:bCs/>
          <w:color w:val="7F0055"/>
        </w:rPr>
        <w:t>for</w:t>
      </w:r>
      <w:r>
        <w:t xml:space="preserve"> (String </w:t>
      </w:r>
      <w:r>
        <w:rPr>
          <w:color w:val="6A3E3E"/>
        </w:rPr>
        <w:t>str</w:t>
      </w:r>
      <w:r>
        <w:t xml:space="preserve"> : </w:t>
      </w:r>
      <w:r>
        <w:rPr>
          <w:i/>
          <w:iCs/>
          <w:color w:val="0000C0"/>
        </w:rPr>
        <w:t>allSubsets</w:t>
      </w:r>
      <w:r>
        <w:t>) {</w:t>
      </w:r>
    </w:p>
    <w:p w14:paraId="2089E816" w14:textId="77777777" w:rsidR="005F3EC9" w:rsidRDefault="005F3EC9" w:rsidP="005F3EC9">
      <w:pPr>
        <w:pStyle w:val="1Output"/>
        <w:rPr>
          <w:color w:val="4C483D" w:themeColor="text2"/>
        </w:rPr>
      </w:pPr>
      <w:r>
        <w:tab/>
      </w:r>
      <w:r>
        <w:tab/>
      </w:r>
      <w:r>
        <w:tab/>
        <w:t>System.</w:t>
      </w:r>
      <w:r>
        <w:rPr>
          <w:bCs/>
          <w:i/>
          <w:iCs/>
          <w:color w:val="0000C0"/>
        </w:rPr>
        <w:t>out</w:t>
      </w:r>
      <w:r>
        <w:t>.println(</w:t>
      </w:r>
      <w:r>
        <w:rPr>
          <w:color w:val="6A3E3E"/>
        </w:rPr>
        <w:t>counter</w:t>
      </w:r>
      <w:r>
        <w:t xml:space="preserve"> + </w:t>
      </w:r>
      <w:r>
        <w:rPr>
          <w:color w:val="2A00FF"/>
        </w:rPr>
        <w:t>") "</w:t>
      </w:r>
      <w:r>
        <w:t xml:space="preserve"> + </w:t>
      </w:r>
      <w:r>
        <w:rPr>
          <w:color w:val="6A3E3E"/>
        </w:rPr>
        <w:t>str</w:t>
      </w:r>
      <w:r>
        <w:t>);</w:t>
      </w:r>
    </w:p>
    <w:p w14:paraId="65994F69" w14:textId="77777777" w:rsidR="005F3EC9" w:rsidRDefault="005F3EC9" w:rsidP="005F3EC9">
      <w:pPr>
        <w:pStyle w:val="1Output"/>
        <w:rPr>
          <w:color w:val="4C483D" w:themeColor="text2"/>
        </w:rPr>
      </w:pPr>
      <w:r>
        <w:tab/>
      </w:r>
      <w:r>
        <w:tab/>
      </w:r>
      <w:r>
        <w:tab/>
      </w:r>
      <w:r>
        <w:rPr>
          <w:color w:val="6A3E3E"/>
        </w:rPr>
        <w:t>counter</w:t>
      </w:r>
      <w:r>
        <w:t>++;</w:t>
      </w:r>
    </w:p>
    <w:p w14:paraId="45884A8F" w14:textId="77777777" w:rsidR="005F3EC9" w:rsidRDefault="005F3EC9" w:rsidP="005F3EC9">
      <w:pPr>
        <w:pStyle w:val="1Output"/>
        <w:rPr>
          <w:color w:val="4C483D" w:themeColor="text2"/>
        </w:rPr>
      </w:pPr>
      <w:r>
        <w:tab/>
      </w:r>
      <w:r>
        <w:tab/>
        <w:t>}</w:t>
      </w:r>
    </w:p>
    <w:p w14:paraId="18A11A81" w14:textId="77777777" w:rsidR="005F3EC9" w:rsidRDefault="005F3EC9" w:rsidP="005F3EC9">
      <w:pPr>
        <w:pStyle w:val="1Output"/>
        <w:rPr>
          <w:color w:val="4C483D" w:themeColor="text2"/>
        </w:rPr>
      </w:pPr>
      <w:r>
        <w:tab/>
        <w:t>}</w:t>
      </w:r>
    </w:p>
    <w:p w14:paraId="7782966F" w14:textId="77777777" w:rsidR="00FA0519" w:rsidRPr="00FA0519" w:rsidRDefault="005F3EC9" w:rsidP="005F3EC9">
      <w:pPr>
        <w:pStyle w:val="1Output"/>
      </w:pPr>
      <w:r>
        <w:t>}</w:t>
      </w:r>
    </w:p>
    <w:p w14:paraId="67D21CC7" w14:textId="70EF3419" w:rsidR="00CA2F0D" w:rsidRDefault="00CA2F0D" w:rsidP="00CA2F0D"/>
    <w:p w14:paraId="23AE91E7" w14:textId="7B201744" w:rsidR="00DE7D77" w:rsidRDefault="00DE7D77" w:rsidP="00CA2F0D"/>
    <w:p w14:paraId="19298F6E" w14:textId="57F54B14" w:rsidR="00DE7D77" w:rsidRDefault="00DE7D77" w:rsidP="008151C9">
      <w:pPr>
        <w:pStyle w:val="Heading30"/>
      </w:pPr>
      <w:r>
        <w:t>Securtty attacks &amp; Web Application Security ?</w:t>
      </w:r>
    </w:p>
    <w:p w14:paraId="6A7E1F45" w14:textId="7E8ECBBD" w:rsidR="00DE7D77" w:rsidRDefault="00DE7D77" w:rsidP="00DE7D77">
      <w:r>
        <w:t xml:space="preserve">Cross site Scripting </w:t>
      </w:r>
    </w:p>
    <w:p w14:paraId="51AA09ED" w14:textId="0822393B" w:rsidR="00DE7D77" w:rsidRDefault="00DE7D77" w:rsidP="00CA2F0D"/>
    <w:p w14:paraId="23FA4A3E" w14:textId="1BC39118" w:rsidR="00DE7D77" w:rsidRDefault="00DE7D77" w:rsidP="00CA2F0D"/>
    <w:p w14:paraId="38A2063C" w14:textId="761AACDB" w:rsidR="00DE7D77" w:rsidRDefault="00DE7D77" w:rsidP="00CA2F0D"/>
    <w:p w14:paraId="786640B8" w14:textId="24AA1210" w:rsidR="00DE7D77" w:rsidRDefault="00DE7D77" w:rsidP="008151C9">
      <w:pPr>
        <w:pStyle w:val="Heading30"/>
      </w:pPr>
      <w:r>
        <w:t>Log4J vanularabity?</w:t>
      </w:r>
    </w:p>
    <w:p w14:paraId="2B83B798" w14:textId="19FEDA8B" w:rsidR="00DE7D77" w:rsidRDefault="00DE7D77" w:rsidP="00DE7D77"/>
    <w:p w14:paraId="6112C343" w14:textId="27D9C718" w:rsidR="00590FB4" w:rsidRDefault="00590FB4" w:rsidP="00DE7D77"/>
    <w:p w14:paraId="68B7B0D1" w14:textId="2DEA9FAB" w:rsidR="00590FB4" w:rsidRDefault="006D19BD" w:rsidP="008151C9">
      <w:pPr>
        <w:pStyle w:val="Heading30"/>
      </w:pPr>
      <w:r>
        <w:t>What is CSRF vulnerability? How to solve it?</w:t>
      </w:r>
    </w:p>
    <w:p w14:paraId="32F9A3BD" w14:textId="2E0B64ED" w:rsidR="00590FB4" w:rsidRDefault="00590FB4" w:rsidP="00DE7D77"/>
    <w:p w14:paraId="062B94B8" w14:textId="4673E8CB" w:rsidR="00590FB4" w:rsidRDefault="00590FB4" w:rsidP="00DE7D77"/>
    <w:p w14:paraId="67B69766" w14:textId="708020E0" w:rsidR="0024394F" w:rsidRDefault="0024394F" w:rsidP="008151C9">
      <w:pPr>
        <w:pStyle w:val="Heading30"/>
      </w:pPr>
      <w:r>
        <w:t>JDNI Database configuration</w:t>
      </w:r>
    </w:p>
    <w:p w14:paraId="09A3A554" w14:textId="660A3A17" w:rsidR="0024394F" w:rsidRDefault="0024394F" w:rsidP="00DE7D77"/>
    <w:p w14:paraId="31637580" w14:textId="77777777" w:rsidR="0024394F" w:rsidRDefault="0024394F" w:rsidP="00DE7D77"/>
    <w:p w14:paraId="674397C8" w14:textId="13FBDC4C" w:rsidR="00DE7D77" w:rsidRDefault="00DE7D77" w:rsidP="00CA2F0D"/>
    <w:p w14:paraId="403F0542" w14:textId="67167B24" w:rsidR="00BA6401" w:rsidRDefault="00BA6401" w:rsidP="008151C9">
      <w:pPr>
        <w:pStyle w:val="Heading30"/>
      </w:pPr>
      <w:r>
        <w:t>LDAP Server configuration in IBM WAS</w:t>
      </w:r>
    </w:p>
    <w:p w14:paraId="5FA766F3" w14:textId="77777777" w:rsidR="00BA6401" w:rsidRPr="00BA6401" w:rsidRDefault="00BA6401" w:rsidP="00BA6401">
      <w:pPr>
        <w:spacing w:after="0" w:line="240" w:lineRule="auto"/>
        <w:rPr>
          <w:rFonts w:ascii="Calibri" w:eastAsia="Times New Roman" w:hAnsi="Calibri" w:cs="Calibri"/>
          <w:color w:val="FF0000"/>
          <w:sz w:val="32"/>
          <w:szCs w:val="32"/>
          <w:lang w:eastAsia="en-US"/>
        </w:rPr>
      </w:pPr>
      <w:r w:rsidRPr="00BA6401">
        <w:rPr>
          <w:rFonts w:ascii="Calibri" w:eastAsia="Times New Roman" w:hAnsi="Calibri" w:cs="Calibri"/>
          <w:b/>
          <w:bCs/>
          <w:color w:val="FF0000"/>
          <w:sz w:val="32"/>
          <w:szCs w:val="32"/>
          <w:highlight w:val="black"/>
          <w:lang w:eastAsia="en-US"/>
        </w:rPr>
        <w:t>LDAP URL Entries Task</w:t>
      </w:r>
    </w:p>
    <w:p w14:paraId="342570C3" w14:textId="77777777" w:rsidR="00BA6401" w:rsidRPr="00BA6401" w:rsidRDefault="00BA6401" w:rsidP="00BA6401">
      <w:pPr>
        <w:spacing w:after="0" w:line="240" w:lineRule="auto"/>
        <w:rPr>
          <w:rFonts w:ascii="Calibri" w:eastAsia="Times New Roman" w:hAnsi="Calibri" w:cs="Calibri"/>
          <w:color w:val="auto"/>
          <w:sz w:val="22"/>
          <w:szCs w:val="22"/>
          <w:lang w:eastAsia="en-US"/>
        </w:rPr>
      </w:pPr>
      <w:r w:rsidRPr="00BA6401">
        <w:rPr>
          <w:rFonts w:ascii="Calibri" w:eastAsia="Times New Roman" w:hAnsi="Calibri" w:cs="Calibri"/>
          <w:color w:val="auto"/>
          <w:sz w:val="22"/>
          <w:szCs w:val="22"/>
          <w:lang w:eastAsia="en-US"/>
        </w:rPr>
        <w:t xml:space="preserve">WAS login </w:t>
      </w:r>
    </w:p>
    <w:p w14:paraId="1B63C5AE" w14:textId="77777777" w:rsidR="00BA6401" w:rsidRPr="00BA6401" w:rsidRDefault="00BA6401" w:rsidP="00BA6401">
      <w:pPr>
        <w:spacing w:after="0" w:line="240" w:lineRule="auto"/>
        <w:rPr>
          <w:rFonts w:ascii="Calibri" w:eastAsia="Times New Roman" w:hAnsi="Calibri" w:cs="Calibri"/>
          <w:color w:val="auto"/>
          <w:sz w:val="22"/>
          <w:szCs w:val="22"/>
          <w:lang w:eastAsia="en-US"/>
        </w:rPr>
      </w:pPr>
      <w:r w:rsidRPr="00BA6401">
        <w:rPr>
          <w:rFonts w:ascii="Calibri" w:eastAsia="Times New Roman" w:hAnsi="Calibri" w:cs="Calibri"/>
          <w:color w:val="auto"/>
          <w:sz w:val="22"/>
          <w:szCs w:val="22"/>
          <w:lang w:eastAsia="en-US"/>
        </w:rPr>
        <w:lastRenderedPageBreak/>
        <w:t> </w:t>
      </w:r>
    </w:p>
    <w:p w14:paraId="5DA359B5" w14:textId="77777777" w:rsidR="00BA6401" w:rsidRPr="00BA6401" w:rsidRDefault="00BA6401" w:rsidP="00BA6401">
      <w:pPr>
        <w:spacing w:after="0" w:line="240" w:lineRule="auto"/>
        <w:rPr>
          <w:rFonts w:ascii="Calibri" w:eastAsia="Times New Roman" w:hAnsi="Calibri" w:cs="Calibri"/>
          <w:color w:val="auto"/>
          <w:sz w:val="22"/>
          <w:szCs w:val="22"/>
          <w:lang w:eastAsia="en-US"/>
        </w:rPr>
      </w:pPr>
      <w:r w:rsidRPr="00BA6401">
        <w:rPr>
          <w:rFonts w:ascii="Calibri" w:eastAsia="Times New Roman" w:hAnsi="Calibri" w:cs="Calibri"/>
          <w:b/>
          <w:bCs/>
          <w:color w:val="0070C0"/>
          <w:sz w:val="22"/>
          <w:szCs w:val="22"/>
          <w:lang w:eastAsia="en-US"/>
        </w:rPr>
        <w:t>Resources</w:t>
      </w:r>
      <w:r w:rsidRPr="00BA6401">
        <w:rPr>
          <w:rFonts w:ascii="Calibri" w:eastAsia="Times New Roman" w:hAnsi="Calibri" w:cs="Calibri"/>
          <w:color w:val="auto"/>
          <w:sz w:val="22"/>
          <w:szCs w:val="22"/>
          <w:lang w:eastAsia="en-US"/>
        </w:rPr>
        <w:t xml:space="preserve">&gt;Resource environment entries &gt; </w:t>
      </w:r>
      <w:r w:rsidRPr="00BA6401">
        <w:rPr>
          <w:rFonts w:ascii="Calibri" w:eastAsia="Times New Roman" w:hAnsi="Calibri" w:cs="Calibri"/>
          <w:b/>
          <w:bCs/>
          <w:color w:val="0070C0"/>
          <w:sz w:val="22"/>
          <w:szCs w:val="22"/>
          <w:u w:val="single"/>
          <w:lang w:eastAsia="en-US"/>
        </w:rPr>
        <w:t>serviceUrls</w:t>
      </w:r>
      <w:r w:rsidRPr="00BA6401">
        <w:rPr>
          <w:rFonts w:ascii="Calibri" w:eastAsia="Times New Roman" w:hAnsi="Calibri" w:cs="Calibri"/>
          <w:color w:val="auto"/>
          <w:sz w:val="22"/>
          <w:szCs w:val="22"/>
          <w:lang w:eastAsia="en-US"/>
        </w:rPr>
        <w:t xml:space="preserve"> &gt; Custom properties &gt; ldap.url</w:t>
      </w:r>
    </w:p>
    <w:p w14:paraId="5EB5691E" w14:textId="77777777" w:rsidR="00BA6401" w:rsidRPr="00BA6401" w:rsidRDefault="00BA6401" w:rsidP="00BA6401">
      <w:pPr>
        <w:spacing w:after="0" w:line="240" w:lineRule="auto"/>
        <w:rPr>
          <w:rFonts w:ascii="Calibri" w:eastAsia="Times New Roman" w:hAnsi="Calibri" w:cs="Calibri"/>
          <w:color w:val="auto"/>
          <w:sz w:val="22"/>
          <w:szCs w:val="22"/>
          <w:lang w:eastAsia="en-US"/>
        </w:rPr>
      </w:pPr>
      <w:r w:rsidRPr="00BA6401">
        <w:rPr>
          <w:rFonts w:ascii="Calibri" w:eastAsia="Times New Roman" w:hAnsi="Calibri" w:cs="Calibri"/>
          <w:color w:val="auto"/>
          <w:sz w:val="22"/>
          <w:szCs w:val="22"/>
          <w:lang w:eastAsia="en-US"/>
        </w:rPr>
        <w:t> </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2112"/>
        <w:gridCol w:w="2972"/>
      </w:tblGrid>
      <w:tr w:rsidR="00BA6401" w:rsidRPr="00BA6401" w14:paraId="4BED6C6C" w14:textId="77777777" w:rsidTr="00BA6401">
        <w:tc>
          <w:tcPr>
            <w:tcW w:w="208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08E811B" w14:textId="77777777" w:rsidR="00BA6401" w:rsidRPr="00BA6401" w:rsidRDefault="00BA6401" w:rsidP="00BA6401">
            <w:pPr>
              <w:spacing w:after="0" w:line="240" w:lineRule="auto"/>
              <w:rPr>
                <w:rFonts w:ascii="Calibri" w:eastAsia="Times New Roman" w:hAnsi="Calibri" w:cs="Calibri"/>
                <w:color w:val="auto"/>
                <w:sz w:val="22"/>
                <w:szCs w:val="22"/>
                <w:lang w:eastAsia="en-US"/>
              </w:rPr>
            </w:pPr>
            <w:r w:rsidRPr="00BA6401">
              <w:rPr>
                <w:rFonts w:ascii="Calibri" w:eastAsia="Times New Roman" w:hAnsi="Calibri" w:cs="Calibri"/>
                <w:color w:val="auto"/>
                <w:sz w:val="22"/>
                <w:szCs w:val="22"/>
                <w:lang w:eastAsia="en-US"/>
              </w:rPr>
              <w:t xml:space="preserve">ldap.url </w:t>
            </w:r>
          </w:p>
        </w:tc>
        <w:tc>
          <w:tcPr>
            <w:tcW w:w="287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5FBE784" w14:textId="77777777" w:rsidR="00BA6401" w:rsidRPr="00BA6401" w:rsidRDefault="00BA6401" w:rsidP="00BA6401">
            <w:pPr>
              <w:spacing w:after="0" w:line="240" w:lineRule="auto"/>
              <w:rPr>
                <w:rFonts w:ascii="Calibri" w:eastAsia="Times New Roman" w:hAnsi="Calibri" w:cs="Calibri"/>
                <w:color w:val="auto"/>
                <w:sz w:val="22"/>
                <w:szCs w:val="22"/>
                <w:lang w:eastAsia="en-US"/>
              </w:rPr>
            </w:pPr>
            <w:r w:rsidRPr="00BA6401">
              <w:rPr>
                <w:rFonts w:ascii="Calibri" w:eastAsia="Times New Roman" w:hAnsi="Calibri" w:cs="Calibri"/>
                <w:color w:val="auto"/>
                <w:sz w:val="22"/>
                <w:szCs w:val="22"/>
                <w:lang w:eastAsia="en-US"/>
              </w:rPr>
              <w:t>ldap://BER-UXITDS-301v:389</w:t>
            </w:r>
          </w:p>
        </w:tc>
      </w:tr>
      <w:tr w:rsidR="00BA6401" w:rsidRPr="00BA6401" w14:paraId="66593C0B" w14:textId="77777777" w:rsidTr="00BA6401">
        <w:tc>
          <w:tcPr>
            <w:tcW w:w="208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E655149" w14:textId="77777777" w:rsidR="00BA6401" w:rsidRPr="00BA6401" w:rsidRDefault="00BA6401" w:rsidP="00BA6401">
            <w:pPr>
              <w:spacing w:after="0" w:line="240" w:lineRule="auto"/>
              <w:rPr>
                <w:rFonts w:ascii="Calibri" w:eastAsia="Times New Roman" w:hAnsi="Calibri" w:cs="Calibri"/>
                <w:color w:val="auto"/>
                <w:sz w:val="22"/>
                <w:szCs w:val="22"/>
                <w:lang w:eastAsia="en-US"/>
              </w:rPr>
            </w:pPr>
            <w:r w:rsidRPr="00BA6401">
              <w:rPr>
                <w:rFonts w:ascii="Calibri" w:eastAsia="Times New Roman" w:hAnsi="Calibri" w:cs="Calibri"/>
                <w:color w:val="auto"/>
                <w:sz w:val="22"/>
                <w:szCs w:val="22"/>
                <w:lang w:eastAsia="en-US"/>
              </w:rPr>
              <w:t xml:space="preserve">ldap.username </w:t>
            </w:r>
          </w:p>
        </w:tc>
        <w:tc>
          <w:tcPr>
            <w:tcW w:w="297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FEC467F" w14:textId="77777777" w:rsidR="00BA6401" w:rsidRPr="00BA6401" w:rsidRDefault="00BA6401" w:rsidP="00BA6401">
            <w:pPr>
              <w:spacing w:after="0" w:line="240" w:lineRule="auto"/>
              <w:rPr>
                <w:rFonts w:ascii="Calibri" w:eastAsia="Times New Roman" w:hAnsi="Calibri" w:cs="Calibri"/>
                <w:color w:val="auto"/>
                <w:sz w:val="22"/>
                <w:szCs w:val="22"/>
                <w:lang w:eastAsia="en-US"/>
              </w:rPr>
            </w:pPr>
            <w:r w:rsidRPr="00BA6401">
              <w:rPr>
                <w:rFonts w:ascii="Calibri" w:eastAsia="Times New Roman" w:hAnsi="Calibri" w:cs="Calibri"/>
                <w:color w:val="auto"/>
                <w:sz w:val="22"/>
                <w:szCs w:val="22"/>
                <w:lang w:eastAsia="en-US"/>
              </w:rPr>
              <w:t xml:space="preserve">cn=jitp,dc=perceptive,dc=com </w:t>
            </w:r>
          </w:p>
        </w:tc>
      </w:tr>
      <w:tr w:rsidR="00BA6401" w:rsidRPr="00BA6401" w14:paraId="5229C58C" w14:textId="77777777" w:rsidTr="00BA6401">
        <w:tc>
          <w:tcPr>
            <w:tcW w:w="211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8615DE6" w14:textId="77777777" w:rsidR="00BA6401" w:rsidRPr="00BA6401" w:rsidRDefault="00BA6401" w:rsidP="00BA6401">
            <w:pPr>
              <w:spacing w:after="0" w:line="240" w:lineRule="auto"/>
              <w:rPr>
                <w:rFonts w:ascii="Calibri" w:eastAsia="Times New Roman" w:hAnsi="Calibri" w:cs="Calibri"/>
                <w:color w:val="auto"/>
                <w:sz w:val="22"/>
                <w:szCs w:val="22"/>
                <w:lang w:eastAsia="en-US"/>
              </w:rPr>
            </w:pPr>
            <w:r w:rsidRPr="00BA6401">
              <w:rPr>
                <w:rFonts w:ascii="Calibri" w:eastAsia="Times New Roman" w:hAnsi="Calibri" w:cs="Calibri"/>
                <w:color w:val="auto"/>
                <w:sz w:val="22"/>
                <w:szCs w:val="22"/>
                <w:lang w:eastAsia="en-US"/>
              </w:rPr>
              <w:t xml:space="preserve">ldap.user.password </w:t>
            </w:r>
          </w:p>
        </w:tc>
        <w:tc>
          <w:tcPr>
            <w:tcW w:w="284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A5BE340" w14:textId="77777777" w:rsidR="00BA6401" w:rsidRPr="00BA6401" w:rsidRDefault="00BA6401" w:rsidP="00BA6401">
            <w:pPr>
              <w:spacing w:after="0" w:line="240" w:lineRule="auto"/>
              <w:rPr>
                <w:rFonts w:ascii="Calibri" w:eastAsia="Times New Roman" w:hAnsi="Calibri" w:cs="Calibri"/>
                <w:color w:val="auto"/>
                <w:sz w:val="22"/>
                <w:szCs w:val="22"/>
                <w:lang w:eastAsia="en-US"/>
              </w:rPr>
            </w:pPr>
            <w:r w:rsidRPr="00BA6401">
              <w:rPr>
                <w:rFonts w:ascii="Calibri" w:eastAsia="Times New Roman" w:hAnsi="Calibri" w:cs="Calibri"/>
                <w:color w:val="auto"/>
                <w:sz w:val="22"/>
                <w:szCs w:val="22"/>
                <w:lang w:eastAsia="en-US"/>
              </w:rPr>
              <w:t>p3rcprep</w:t>
            </w:r>
          </w:p>
        </w:tc>
      </w:tr>
    </w:tbl>
    <w:p w14:paraId="647F09B7" w14:textId="77777777" w:rsidR="00BA6401" w:rsidRDefault="00BA6401" w:rsidP="008151C9">
      <w:pPr>
        <w:pStyle w:val="Heading30"/>
      </w:pPr>
    </w:p>
    <w:p w14:paraId="05F935FB" w14:textId="70887E0C" w:rsidR="00BA6401" w:rsidRDefault="00196ED1" w:rsidP="00CA2F0D">
      <w:r>
        <w:rPr>
          <w:noProof/>
        </w:rPr>
        <w:drawing>
          <wp:inline distT="0" distB="0" distL="0" distR="0" wp14:anchorId="3F58881C" wp14:editId="49C883F5">
            <wp:extent cx="5943600" cy="2640330"/>
            <wp:effectExtent l="0" t="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5943600" cy="2640330"/>
                    </a:xfrm>
                    <a:prstGeom prst="rect">
                      <a:avLst/>
                    </a:prstGeom>
                  </pic:spPr>
                </pic:pic>
              </a:graphicData>
            </a:graphic>
          </wp:inline>
        </w:drawing>
      </w:r>
    </w:p>
    <w:p w14:paraId="2BFC135C" w14:textId="69F73054" w:rsidR="00BA6401" w:rsidRDefault="004F6C8D" w:rsidP="00CA2F0D">
      <w:r>
        <w:t>Will use JNDI Lookup to get Values</w:t>
      </w:r>
    </w:p>
    <w:p w14:paraId="4B05EBD1" w14:textId="3D34A0F2" w:rsidR="004F6C8D" w:rsidRDefault="004F6C8D" w:rsidP="00CA2F0D"/>
    <w:p w14:paraId="270F2C99" w14:textId="77777777" w:rsidR="004F6C8D" w:rsidRDefault="004F6C8D" w:rsidP="00CA2F0D"/>
    <w:p w14:paraId="54C97051" w14:textId="77777777" w:rsidR="00DE7D77" w:rsidRDefault="00DE7D77" w:rsidP="00CA2F0D"/>
    <w:p w14:paraId="02A6F343" w14:textId="77777777" w:rsidR="006C7327" w:rsidRDefault="006C7327" w:rsidP="006C7327">
      <w:pPr>
        <w:pStyle w:val="Heading1"/>
      </w:pPr>
      <w:bookmarkStart w:id="291" w:name="_Toc81318505"/>
      <w:r>
        <w:t>H R Mapping</w:t>
      </w:r>
      <w:bookmarkEnd w:id="291"/>
    </w:p>
    <w:p w14:paraId="59CEF335" w14:textId="77777777" w:rsidR="006C7327" w:rsidRDefault="006C7327" w:rsidP="008151C9">
      <w:pPr>
        <w:pStyle w:val="Heading30"/>
      </w:pPr>
      <w:r w:rsidRPr="008077A8">
        <w:t>Reason for Job Change"</w:t>
      </w:r>
    </w:p>
    <w:p w14:paraId="735515FD" w14:textId="77777777" w:rsidR="006C7327" w:rsidRDefault="006C7327" w:rsidP="006C7327">
      <w:bookmarkStart w:id="292" w:name="_Toc2631635"/>
      <w:r w:rsidRPr="00FC0A6F">
        <w:t>I am looking for better opportunities!</w:t>
      </w:r>
      <w:r>
        <w:t xml:space="preserve"> Both Technically &amp; Finacially. I want to the part of Product based things, innovating / implementing some thing new instead of working with existing code.</w:t>
      </w:r>
    </w:p>
    <w:p w14:paraId="223984AC" w14:textId="77777777" w:rsidR="006C7327" w:rsidRDefault="006C7327" w:rsidP="006C7327">
      <w:r w:rsidRPr="00FC0A6F">
        <w:t xml:space="preserve"> I think this job would be a great opportunity in my career.</w:t>
      </w:r>
    </w:p>
    <w:p w14:paraId="13A37468" w14:textId="77777777" w:rsidR="006C7327" w:rsidRDefault="006C7327" w:rsidP="006C7327"/>
    <w:p w14:paraId="00B57CEC" w14:textId="77777777" w:rsidR="006C7327" w:rsidRPr="008077A8" w:rsidRDefault="006C7327" w:rsidP="006C7327">
      <w:r w:rsidRPr="008077A8">
        <w:rPr>
          <w:b/>
          <w:bCs/>
        </w:rPr>
        <w:t>Keep in Mind:</w:t>
      </w:r>
    </w:p>
    <w:p w14:paraId="4D86139E" w14:textId="77777777" w:rsidR="006C7327" w:rsidRPr="008077A8" w:rsidRDefault="006C7327" w:rsidP="00CB2B37">
      <w:pPr>
        <w:numPr>
          <w:ilvl w:val="0"/>
          <w:numId w:val="108"/>
        </w:numPr>
      </w:pPr>
      <w:r w:rsidRPr="008077A8">
        <w:t>Tell the truth, yes! because big shots like google or microsoft sees honesty in employees.</w:t>
      </w:r>
    </w:p>
    <w:p w14:paraId="2BAB82D8" w14:textId="77777777" w:rsidR="006C7327" w:rsidRPr="008077A8" w:rsidRDefault="006C7327" w:rsidP="00CB2B37">
      <w:pPr>
        <w:numPr>
          <w:ilvl w:val="0"/>
          <w:numId w:val="108"/>
        </w:numPr>
      </w:pPr>
      <w:r w:rsidRPr="008077A8">
        <w:t>Be positive. Tell them what's your work there and how it's affecting you blah blah</w:t>
      </w:r>
    </w:p>
    <w:p w14:paraId="6DC773BB" w14:textId="77777777" w:rsidR="006C7327" w:rsidRPr="008077A8" w:rsidRDefault="006C7327" w:rsidP="00CB2B37">
      <w:pPr>
        <w:numPr>
          <w:ilvl w:val="0"/>
          <w:numId w:val="108"/>
        </w:numPr>
      </w:pPr>
      <w:r w:rsidRPr="008077A8">
        <w:t>Tell them, I'm good at 'x' but I"m doing 'y' there.</w:t>
      </w:r>
    </w:p>
    <w:p w14:paraId="17AFAFEB" w14:textId="77777777" w:rsidR="006C7327" w:rsidRPr="008077A8" w:rsidRDefault="006C7327" w:rsidP="00CB2B37">
      <w:pPr>
        <w:numPr>
          <w:ilvl w:val="0"/>
          <w:numId w:val="108"/>
        </w:numPr>
      </w:pPr>
      <w:r w:rsidRPr="008077A8">
        <w:lastRenderedPageBreak/>
        <w:t>Put your points in polite manner.</w:t>
      </w:r>
    </w:p>
    <w:p w14:paraId="49FC7BE6" w14:textId="77777777" w:rsidR="00456818" w:rsidRDefault="00456818" w:rsidP="00CA2F0D"/>
    <w:p w14:paraId="762A02DD" w14:textId="77777777" w:rsidR="00CA2F0D" w:rsidRDefault="00CA2F0D" w:rsidP="00CA2F0D"/>
    <w:p w14:paraId="44BCD018" w14:textId="77777777" w:rsidR="00CA2F0D" w:rsidRDefault="00CA2F0D" w:rsidP="00CA2F0D"/>
    <w:p w14:paraId="1A8813A5" w14:textId="77777777" w:rsidR="00A30B52" w:rsidRDefault="00A30B52" w:rsidP="00A30B52">
      <w:pPr>
        <w:pStyle w:val="Heading1"/>
      </w:pPr>
      <w:bookmarkStart w:id="293" w:name="_Toc81318506"/>
      <w:r>
        <w:t>References</w:t>
      </w:r>
      <w:bookmarkEnd w:id="292"/>
      <w:bookmarkEnd w:id="293"/>
    </w:p>
    <w:p w14:paraId="71665C22" w14:textId="77777777" w:rsidR="004071DC" w:rsidRPr="00FC1F4F" w:rsidRDefault="00FC1F4F" w:rsidP="00CE414C">
      <w:pPr>
        <w:spacing w:after="0"/>
        <w:rPr>
          <w:b/>
          <w:color w:val="0070C0"/>
        </w:rPr>
      </w:pPr>
      <w:r>
        <w:rPr>
          <w:b/>
          <w:color w:val="0070C0"/>
        </w:rPr>
        <w:t>1.</w:t>
      </w:r>
      <w:hyperlink r:id="rId316" w:history="1">
        <w:r w:rsidR="004071DC" w:rsidRPr="00FC1F4F">
          <w:rPr>
            <w:rStyle w:val="Hyperlink"/>
            <w:b/>
            <w:color w:val="0070C0"/>
          </w:rPr>
          <w:t>https://javarevisited.blogspot.com/2017/01/how-to-prepare-for-java-interviews.html</w:t>
        </w:r>
      </w:hyperlink>
    </w:p>
    <w:p w14:paraId="7EE97138" w14:textId="77777777" w:rsidR="00CE414C" w:rsidRPr="00373C00" w:rsidRDefault="00CE414C" w:rsidP="000C6B71">
      <w:pPr>
        <w:pStyle w:val="ListParagraph"/>
        <w:numPr>
          <w:ilvl w:val="0"/>
          <w:numId w:val="4"/>
        </w:numPr>
        <w:rPr>
          <w:b/>
          <w:color w:val="00B050"/>
        </w:rPr>
      </w:pPr>
      <w:r w:rsidRPr="00CE414C">
        <w:t>133 Java Interview Questions from last 5 years (</w:t>
      </w:r>
      <w:hyperlink r:id="rId317" w:tgtFrame="_blank" w:history="1">
        <w:r w:rsidRPr="00CE414C">
          <w:rPr>
            <w:rStyle w:val="Hyperlink"/>
          </w:rPr>
          <w:t>list</w:t>
        </w:r>
      </w:hyperlink>
      <w:r w:rsidRPr="00CE414C">
        <w:t>)</w:t>
      </w:r>
      <w:r w:rsidR="00052860">
        <w:t xml:space="preserve"> </w:t>
      </w:r>
      <w:r w:rsidR="00052860" w:rsidRPr="00373C00">
        <w:rPr>
          <w:b/>
          <w:color w:val="00B050"/>
        </w:rPr>
        <w:t>(Done)</w:t>
      </w:r>
    </w:p>
    <w:p w14:paraId="5CA96EB3" w14:textId="77777777" w:rsidR="00373C00" w:rsidRPr="00373C00" w:rsidRDefault="00CE414C" w:rsidP="000C6B71">
      <w:pPr>
        <w:pStyle w:val="ListParagraph"/>
        <w:numPr>
          <w:ilvl w:val="0"/>
          <w:numId w:val="4"/>
        </w:numPr>
        <w:rPr>
          <w:b/>
          <w:color w:val="00B050"/>
        </w:rPr>
      </w:pPr>
      <w:r w:rsidRPr="00CE414C">
        <w:t>50 Java Concurrency Interview Questions (</w:t>
      </w:r>
      <w:hyperlink r:id="rId318" w:tgtFrame="_blank" w:history="1">
        <w:r w:rsidRPr="00CE414C">
          <w:rPr>
            <w:rStyle w:val="Hyperlink"/>
          </w:rPr>
          <w:t>list</w:t>
        </w:r>
      </w:hyperlink>
      <w:r w:rsidRPr="00CE414C">
        <w:t>)</w:t>
      </w:r>
      <w:r w:rsidR="00373C00" w:rsidRPr="00373C00">
        <w:rPr>
          <w:b/>
          <w:color w:val="00B050"/>
        </w:rPr>
        <w:t xml:space="preserve"> (Done)</w:t>
      </w:r>
    </w:p>
    <w:p w14:paraId="6B089E85" w14:textId="77777777" w:rsidR="00373C00" w:rsidRPr="00373C00" w:rsidRDefault="00CE414C" w:rsidP="000C6B71">
      <w:pPr>
        <w:pStyle w:val="ListParagraph"/>
        <w:numPr>
          <w:ilvl w:val="0"/>
          <w:numId w:val="4"/>
        </w:numPr>
        <w:rPr>
          <w:b/>
          <w:color w:val="00B050"/>
        </w:rPr>
      </w:pPr>
      <w:r w:rsidRPr="00CE414C">
        <w:t>25 Java Collection Interview Questions (</w:t>
      </w:r>
      <w:hyperlink r:id="rId319" w:tgtFrame="_blank" w:history="1">
        <w:r w:rsidRPr="00CE414C">
          <w:rPr>
            <w:rStyle w:val="Hyperlink"/>
          </w:rPr>
          <w:t>list</w:t>
        </w:r>
      </w:hyperlink>
      <w:r w:rsidRPr="00CE414C">
        <w:t>)</w:t>
      </w:r>
      <w:r w:rsidR="00373C00" w:rsidRPr="00373C00">
        <w:rPr>
          <w:b/>
          <w:color w:val="00B050"/>
        </w:rPr>
        <w:t xml:space="preserve"> (Done)</w:t>
      </w:r>
    </w:p>
    <w:p w14:paraId="44B637D2" w14:textId="77777777" w:rsidR="00CE414C" w:rsidRPr="00CE414C" w:rsidRDefault="00CE414C" w:rsidP="000C6B71">
      <w:pPr>
        <w:pStyle w:val="ListParagraph"/>
        <w:numPr>
          <w:ilvl w:val="0"/>
          <w:numId w:val="4"/>
        </w:numPr>
      </w:pPr>
      <w:r w:rsidRPr="00CE414C">
        <w:t>10 Spring Framework Interview Questions (</w:t>
      </w:r>
      <w:hyperlink r:id="rId320" w:tgtFrame="_blank" w:history="1">
        <w:r w:rsidRPr="00CE414C">
          <w:rPr>
            <w:rStyle w:val="Hyperlink"/>
          </w:rPr>
          <w:t>list</w:t>
        </w:r>
      </w:hyperlink>
      <w:r w:rsidRPr="00CE414C">
        <w:t>)</w:t>
      </w:r>
      <w:r w:rsidR="003205DA" w:rsidRPr="003205DA">
        <w:rPr>
          <w:b/>
          <w:color w:val="00B050"/>
        </w:rPr>
        <w:t xml:space="preserve"> </w:t>
      </w:r>
      <w:r w:rsidR="003205DA" w:rsidRPr="00373C00">
        <w:rPr>
          <w:b/>
          <w:color w:val="00B050"/>
        </w:rPr>
        <w:t>(Done)</w:t>
      </w:r>
    </w:p>
    <w:p w14:paraId="1D885586" w14:textId="77777777" w:rsidR="00CE414C" w:rsidRPr="00CE414C" w:rsidRDefault="00CE414C" w:rsidP="000C6B71">
      <w:pPr>
        <w:pStyle w:val="ListParagraph"/>
        <w:numPr>
          <w:ilvl w:val="0"/>
          <w:numId w:val="4"/>
        </w:numPr>
      </w:pPr>
      <w:r w:rsidRPr="00CE414C">
        <w:t>20 Hibernate Framework Interview Questions with Answers (</w:t>
      </w:r>
      <w:hyperlink r:id="rId321" w:tgtFrame="_blank" w:history="1">
        <w:r w:rsidRPr="00CE414C">
          <w:rPr>
            <w:rStyle w:val="Hyperlink"/>
          </w:rPr>
          <w:t>list</w:t>
        </w:r>
      </w:hyperlink>
      <w:r w:rsidRPr="00CE414C">
        <w:t>)</w:t>
      </w:r>
      <w:r w:rsidR="00151B0E" w:rsidRPr="00151B0E">
        <w:t xml:space="preserve"> </w:t>
      </w:r>
      <w:r w:rsidR="00151B0E" w:rsidRPr="00CE414C">
        <w:t>)</w:t>
      </w:r>
      <w:r w:rsidR="00151B0E" w:rsidRPr="003205DA">
        <w:rPr>
          <w:b/>
          <w:color w:val="00B050"/>
        </w:rPr>
        <w:t xml:space="preserve"> </w:t>
      </w:r>
      <w:r w:rsidR="00151B0E" w:rsidRPr="00373C00">
        <w:rPr>
          <w:b/>
          <w:color w:val="00B050"/>
        </w:rPr>
        <w:t>(Done)</w:t>
      </w:r>
    </w:p>
    <w:p w14:paraId="1245AE2E" w14:textId="77777777" w:rsidR="00FC1F4F" w:rsidRDefault="00CE414C" w:rsidP="000C6B71">
      <w:pPr>
        <w:pStyle w:val="ListParagraph"/>
        <w:numPr>
          <w:ilvl w:val="0"/>
          <w:numId w:val="4"/>
        </w:numPr>
      </w:pPr>
      <w:r w:rsidRPr="00CE414C">
        <w:t>10 RESTful Web Service interview Questions for Java developers (</w:t>
      </w:r>
      <w:hyperlink r:id="rId322" w:tgtFrame="_blank" w:history="1">
        <w:r w:rsidRPr="00CE414C">
          <w:rPr>
            <w:rStyle w:val="Hyperlink"/>
          </w:rPr>
          <w:t>list</w:t>
        </w:r>
      </w:hyperlink>
      <w:r w:rsidRPr="00CE414C">
        <w:t>)</w:t>
      </w:r>
      <w:r w:rsidR="00471C81" w:rsidRPr="00471C81">
        <w:rPr>
          <w:b/>
          <w:color w:val="00B050"/>
        </w:rPr>
        <w:t xml:space="preserve"> </w:t>
      </w:r>
      <w:r w:rsidR="00471C81" w:rsidRPr="00373C00">
        <w:rPr>
          <w:b/>
          <w:color w:val="00B050"/>
        </w:rPr>
        <w:t>(Done)</w:t>
      </w:r>
    </w:p>
    <w:p w14:paraId="1637CC8B" w14:textId="77777777" w:rsidR="00052860" w:rsidRPr="00052860" w:rsidRDefault="00052860" w:rsidP="000C6B71">
      <w:pPr>
        <w:pStyle w:val="ListParagraph"/>
        <w:numPr>
          <w:ilvl w:val="1"/>
          <w:numId w:val="4"/>
        </w:numPr>
        <w:spacing w:after="0"/>
        <w:rPr>
          <w:rFonts w:ascii="Times New Roman" w:hAnsi="Times New Roman"/>
          <w:color w:val="auto"/>
        </w:rPr>
      </w:pPr>
      <w:r>
        <w:t>Top 10 Spring Framework Interview Questions with Answers (</w:t>
      </w:r>
      <w:hyperlink r:id="rId323" w:tgtFrame="_blank" w:history="1">
        <w:r w:rsidRPr="00052860">
          <w:rPr>
            <w:rStyle w:val="Hyperlink"/>
            <w:color w:val="660099"/>
          </w:rPr>
          <w:t>see here</w:t>
        </w:r>
      </w:hyperlink>
      <w:r>
        <w:t>)</w:t>
      </w:r>
    </w:p>
    <w:p w14:paraId="75AE9BF4" w14:textId="77777777" w:rsidR="00052860" w:rsidRDefault="00052860" w:rsidP="000C6B71">
      <w:pPr>
        <w:pStyle w:val="ListParagraph"/>
        <w:numPr>
          <w:ilvl w:val="1"/>
          <w:numId w:val="4"/>
        </w:numPr>
      </w:pPr>
      <w:r>
        <w:t>20 Great Java Design Pattern Questions asked on Interviews (</w:t>
      </w:r>
      <w:hyperlink r:id="rId324" w:tgtFrame="_blank" w:history="1">
        <w:r w:rsidRPr="00052860">
          <w:rPr>
            <w:rStyle w:val="Hyperlink"/>
            <w:color w:val="660099"/>
          </w:rPr>
          <w:t>see here</w:t>
        </w:r>
      </w:hyperlink>
      <w:r>
        <w:t>)</w:t>
      </w:r>
    </w:p>
    <w:p w14:paraId="46A1C6F7" w14:textId="77777777" w:rsidR="00052860" w:rsidRDefault="00052860" w:rsidP="000C6B71">
      <w:pPr>
        <w:pStyle w:val="ListParagraph"/>
        <w:numPr>
          <w:ilvl w:val="1"/>
          <w:numId w:val="4"/>
        </w:numPr>
      </w:pPr>
      <w:r>
        <w:t>10 popular Struts Interview Questions for Java developers (</w:t>
      </w:r>
      <w:hyperlink r:id="rId325" w:tgtFrame="_blank" w:history="1">
        <w:r w:rsidRPr="00052860">
          <w:rPr>
            <w:rStyle w:val="Hyperlink"/>
            <w:color w:val="660099"/>
          </w:rPr>
          <w:t>list</w:t>
        </w:r>
      </w:hyperlink>
      <w:r>
        <w:t>)</w:t>
      </w:r>
    </w:p>
    <w:p w14:paraId="475ADE27" w14:textId="77777777" w:rsidR="00052860" w:rsidRDefault="00052860" w:rsidP="000C6B71">
      <w:pPr>
        <w:pStyle w:val="ListParagraph"/>
        <w:numPr>
          <w:ilvl w:val="1"/>
          <w:numId w:val="4"/>
        </w:numPr>
      </w:pPr>
      <w:r>
        <w:t>10 frequently asked Servlet Interview Questions with Answers (</w:t>
      </w:r>
      <w:hyperlink r:id="rId326" w:tgtFrame="_blank" w:history="1">
        <w:r w:rsidRPr="00052860">
          <w:rPr>
            <w:rStyle w:val="Hyperlink"/>
            <w:color w:val="660099"/>
          </w:rPr>
          <w:t>see here</w:t>
        </w:r>
      </w:hyperlink>
      <w:r>
        <w:t>)</w:t>
      </w:r>
    </w:p>
    <w:p w14:paraId="040951A4" w14:textId="77777777" w:rsidR="00052860" w:rsidRDefault="00052860" w:rsidP="000C6B71">
      <w:pPr>
        <w:pStyle w:val="ListParagraph"/>
        <w:numPr>
          <w:ilvl w:val="1"/>
          <w:numId w:val="4"/>
        </w:numPr>
      </w:pPr>
      <w:r>
        <w:t>20 jQuery Interview Questions for Java Web Developers (</w:t>
      </w:r>
      <w:hyperlink r:id="rId327" w:tgtFrame="_blank" w:history="1">
        <w:r w:rsidRPr="00052860">
          <w:rPr>
            <w:rStyle w:val="Hyperlink"/>
            <w:color w:val="660099"/>
          </w:rPr>
          <w:t>list</w:t>
        </w:r>
      </w:hyperlink>
      <w:r>
        <w:t>)</w:t>
      </w:r>
    </w:p>
    <w:p w14:paraId="748DC163" w14:textId="77777777" w:rsidR="00052860" w:rsidRDefault="00052860" w:rsidP="000C6B71">
      <w:pPr>
        <w:pStyle w:val="ListParagraph"/>
        <w:numPr>
          <w:ilvl w:val="1"/>
          <w:numId w:val="4"/>
        </w:numPr>
      </w:pPr>
      <w:r>
        <w:t>10 Great Oracle Interview Questions for Java developers (</w:t>
      </w:r>
      <w:hyperlink r:id="rId328" w:tgtFrame="_blank" w:history="1">
        <w:r w:rsidRPr="00052860">
          <w:rPr>
            <w:rStyle w:val="Hyperlink"/>
            <w:color w:val="660099"/>
          </w:rPr>
          <w:t>see here</w:t>
        </w:r>
      </w:hyperlink>
      <w:r>
        <w:t>)</w:t>
      </w:r>
    </w:p>
    <w:p w14:paraId="7D40F7BC" w14:textId="77777777" w:rsidR="00052860" w:rsidRDefault="00052860" w:rsidP="000C6B71">
      <w:pPr>
        <w:pStyle w:val="ListParagraph"/>
        <w:numPr>
          <w:ilvl w:val="1"/>
          <w:numId w:val="4"/>
        </w:numPr>
      </w:pPr>
      <w:r>
        <w:t>Top 10 JSP Questions  from J2EE Interviews (</w:t>
      </w:r>
      <w:hyperlink r:id="rId329" w:tgtFrame="_blank" w:history="1">
        <w:r w:rsidRPr="00052860">
          <w:rPr>
            <w:rStyle w:val="Hyperlink"/>
            <w:color w:val="660099"/>
          </w:rPr>
          <w:t>read here</w:t>
        </w:r>
      </w:hyperlink>
      <w:r>
        <w:t>)</w:t>
      </w:r>
    </w:p>
    <w:p w14:paraId="406CE268" w14:textId="77777777" w:rsidR="00052860" w:rsidRDefault="00052860" w:rsidP="000C6B71">
      <w:pPr>
        <w:pStyle w:val="ListParagraph"/>
        <w:numPr>
          <w:ilvl w:val="1"/>
          <w:numId w:val="4"/>
        </w:numPr>
      </w:pPr>
      <w:r>
        <w:t>12 Good RESTful Web Services Questions from Interviews (</w:t>
      </w:r>
      <w:hyperlink r:id="rId330" w:tgtFrame="_blank" w:history="1">
        <w:r w:rsidRPr="00052860">
          <w:rPr>
            <w:rStyle w:val="Hyperlink"/>
            <w:color w:val="660099"/>
          </w:rPr>
          <w:t>read here</w:t>
        </w:r>
      </w:hyperlink>
      <w:r>
        <w:t>)</w:t>
      </w:r>
    </w:p>
    <w:p w14:paraId="2C36740B" w14:textId="77777777" w:rsidR="00052860" w:rsidRDefault="00052860" w:rsidP="000C6B71">
      <w:pPr>
        <w:pStyle w:val="ListParagraph"/>
        <w:numPr>
          <w:ilvl w:val="1"/>
          <w:numId w:val="4"/>
        </w:numPr>
      </w:pPr>
      <w:r>
        <w:t>Top 10 EJB Interview Questions and Answers (</w:t>
      </w:r>
      <w:hyperlink r:id="rId331" w:tgtFrame="_blank" w:history="1">
        <w:r w:rsidRPr="00052860">
          <w:rPr>
            <w:rStyle w:val="Hyperlink"/>
            <w:color w:val="660099"/>
          </w:rPr>
          <w:t>see here</w:t>
        </w:r>
      </w:hyperlink>
      <w:r>
        <w:t>)</w:t>
      </w:r>
    </w:p>
    <w:p w14:paraId="400E8FAE" w14:textId="77777777" w:rsidR="00052860" w:rsidRDefault="00052860" w:rsidP="000C6B71">
      <w:pPr>
        <w:pStyle w:val="ListParagraph"/>
        <w:numPr>
          <w:ilvl w:val="1"/>
          <w:numId w:val="4"/>
        </w:numPr>
      </w:pPr>
      <w:r>
        <w:t>Top 10 JMS and MQ Series Interview Questions and Answers (</w:t>
      </w:r>
      <w:hyperlink r:id="rId332" w:tgtFrame="_blank" w:history="1">
        <w:r w:rsidRPr="00052860">
          <w:rPr>
            <w:rStyle w:val="Hyperlink"/>
            <w:color w:val="660099"/>
          </w:rPr>
          <w:t>list</w:t>
        </w:r>
      </w:hyperlink>
      <w:r>
        <w:t>)</w:t>
      </w:r>
    </w:p>
    <w:p w14:paraId="09AADD35" w14:textId="77777777" w:rsidR="00052860" w:rsidRDefault="00052860" w:rsidP="000C6B71">
      <w:pPr>
        <w:pStyle w:val="ListParagraph"/>
        <w:numPr>
          <w:ilvl w:val="1"/>
          <w:numId w:val="4"/>
        </w:numPr>
      </w:pPr>
      <w:r>
        <w:t>10 Great Hibernate Interview Questions for Java EE developers (</w:t>
      </w:r>
      <w:hyperlink r:id="rId333" w:tgtFrame="_blank" w:history="1">
        <w:r w:rsidRPr="00052860">
          <w:rPr>
            <w:rStyle w:val="Hyperlink"/>
            <w:color w:val="660099"/>
          </w:rPr>
          <w:t>see here</w:t>
        </w:r>
      </w:hyperlink>
      <w:r>
        <w:t>)</w:t>
      </w:r>
    </w:p>
    <w:p w14:paraId="7AF4E94E" w14:textId="77777777" w:rsidR="00052860" w:rsidRDefault="00052860" w:rsidP="000C6B71">
      <w:pPr>
        <w:pStyle w:val="ListParagraph"/>
        <w:numPr>
          <w:ilvl w:val="1"/>
          <w:numId w:val="4"/>
        </w:numPr>
      </w:pPr>
      <w:r>
        <w:t>10 Great JDBC Interview Questions for Java Programmers (</w:t>
      </w:r>
      <w:hyperlink r:id="rId334" w:tgtFrame="_blank" w:history="1">
        <w:r w:rsidRPr="00052860">
          <w:rPr>
            <w:rStyle w:val="Hyperlink"/>
            <w:color w:val="660099"/>
          </w:rPr>
          <w:t>questions</w:t>
        </w:r>
      </w:hyperlink>
      <w:r>
        <w:t>)</w:t>
      </w:r>
    </w:p>
    <w:p w14:paraId="20A7583D" w14:textId="77777777" w:rsidR="00052860" w:rsidRDefault="00052860" w:rsidP="000C6B71">
      <w:pPr>
        <w:pStyle w:val="ListParagraph"/>
        <w:numPr>
          <w:ilvl w:val="1"/>
          <w:numId w:val="4"/>
        </w:numPr>
      </w:pPr>
      <w:r>
        <w:t>15 Java NIO and Networking Interview Questions with Answers (</w:t>
      </w:r>
      <w:hyperlink r:id="rId335" w:tgtFrame="_blank" w:history="1">
        <w:r w:rsidRPr="00052860">
          <w:rPr>
            <w:rStyle w:val="Hyperlink"/>
            <w:color w:val="660099"/>
          </w:rPr>
          <w:t>see here</w:t>
        </w:r>
      </w:hyperlink>
      <w:r>
        <w:t>)</w:t>
      </w:r>
    </w:p>
    <w:p w14:paraId="4EF0DC39" w14:textId="77777777" w:rsidR="00052860" w:rsidRDefault="00052860" w:rsidP="000C6B71">
      <w:pPr>
        <w:pStyle w:val="ListParagraph"/>
        <w:numPr>
          <w:ilvl w:val="1"/>
          <w:numId w:val="4"/>
        </w:numPr>
      </w:pPr>
      <w:r>
        <w:t>Top 10 XSLT Interview Questions with Answers (</w:t>
      </w:r>
      <w:hyperlink r:id="rId336" w:tgtFrame="_blank" w:history="1">
        <w:r w:rsidRPr="00052860">
          <w:rPr>
            <w:rStyle w:val="Hyperlink"/>
            <w:color w:val="660099"/>
          </w:rPr>
          <w:t>read more</w:t>
        </w:r>
      </w:hyperlink>
      <w:r>
        <w:t>)</w:t>
      </w:r>
    </w:p>
    <w:p w14:paraId="093D5C2A" w14:textId="77777777" w:rsidR="00052860" w:rsidRDefault="00052860" w:rsidP="000C6B71">
      <w:pPr>
        <w:pStyle w:val="ListParagraph"/>
        <w:numPr>
          <w:ilvl w:val="1"/>
          <w:numId w:val="4"/>
        </w:numPr>
      </w:pPr>
      <w:r>
        <w:t>15 Data Structure and Algorithm Questions from Java Interviews (</w:t>
      </w:r>
      <w:hyperlink r:id="rId337" w:history="1">
        <w:r w:rsidRPr="00052860">
          <w:rPr>
            <w:rStyle w:val="Hyperlink"/>
            <w:color w:val="660099"/>
          </w:rPr>
          <w:t>read here</w:t>
        </w:r>
      </w:hyperlink>
      <w:r>
        <w:t>)</w:t>
      </w:r>
    </w:p>
    <w:p w14:paraId="1205687D" w14:textId="77777777" w:rsidR="00052860" w:rsidRDefault="00052860" w:rsidP="000C6B71">
      <w:pPr>
        <w:pStyle w:val="ListParagraph"/>
        <w:numPr>
          <w:ilvl w:val="1"/>
          <w:numId w:val="4"/>
        </w:numPr>
      </w:pPr>
      <w:r>
        <w:t>Top 10 Trick Java Interview Questions and Answers (</w:t>
      </w:r>
      <w:hyperlink r:id="rId338" w:tgtFrame="_blank" w:history="1">
        <w:r w:rsidRPr="00052860">
          <w:rPr>
            <w:rStyle w:val="Hyperlink"/>
            <w:color w:val="660099"/>
          </w:rPr>
          <w:t>see here</w:t>
        </w:r>
      </w:hyperlink>
      <w:r>
        <w:t>)</w:t>
      </w:r>
    </w:p>
    <w:p w14:paraId="748643D8" w14:textId="77777777" w:rsidR="00052860" w:rsidRDefault="00052860" w:rsidP="000C6B71">
      <w:pPr>
        <w:pStyle w:val="ListParagraph"/>
        <w:numPr>
          <w:ilvl w:val="1"/>
          <w:numId w:val="4"/>
        </w:numPr>
      </w:pPr>
      <w:r>
        <w:t>Top 40 Core Java Phone Interview Questions with answers (</w:t>
      </w:r>
      <w:hyperlink r:id="rId339" w:tgtFrame="_blank" w:history="1">
        <w:r w:rsidRPr="00052860">
          <w:rPr>
            <w:rStyle w:val="Hyperlink"/>
            <w:color w:val="660099"/>
          </w:rPr>
          <w:t>list</w:t>
        </w:r>
      </w:hyperlink>
      <w:r>
        <w:t>)</w:t>
      </w:r>
      <w:r w:rsidRPr="00052860">
        <w:rPr>
          <w:rFonts w:ascii="Trebuchet MS" w:hAnsi="Trebuchet MS"/>
          <w:color w:val="000000"/>
        </w:rPr>
        <w:br/>
      </w:r>
      <w:r w:rsidRPr="00052860">
        <w:rPr>
          <w:rFonts w:ascii="Trebuchet MS" w:hAnsi="Trebuchet MS"/>
          <w:color w:val="000000"/>
        </w:rPr>
        <w:br/>
      </w:r>
    </w:p>
    <w:p w14:paraId="5DE5BDC3" w14:textId="77777777" w:rsidR="00FC1F4F" w:rsidRDefault="00FC1F4F" w:rsidP="00FC1F4F">
      <w:pPr>
        <w:rPr>
          <w:rStyle w:val="Hyperlink"/>
          <w:b/>
          <w:color w:val="0070C0"/>
        </w:rPr>
      </w:pPr>
      <w:r w:rsidRPr="00732144">
        <w:rPr>
          <w:b/>
          <w:color w:val="0070C0"/>
        </w:rPr>
        <w:t>2.</w:t>
      </w:r>
      <w:hyperlink r:id="rId340" w:history="1">
        <w:r w:rsidRPr="00732144">
          <w:rPr>
            <w:rStyle w:val="Hyperlink"/>
            <w:b/>
            <w:color w:val="0070C0"/>
          </w:rPr>
          <w:t>https://www.pearsonfrank.com/blog/java-interview-questions/</w:t>
        </w:r>
      </w:hyperlink>
    </w:p>
    <w:p w14:paraId="51ADCB43" w14:textId="77777777" w:rsidR="00985C45" w:rsidRDefault="00985C45" w:rsidP="00FC1F4F">
      <w:pPr>
        <w:rPr>
          <w:b/>
          <w:color w:val="0070C0"/>
        </w:rPr>
      </w:pPr>
      <w:r>
        <w:rPr>
          <w:b/>
          <w:color w:val="0070C0"/>
        </w:rPr>
        <w:t>3.</w:t>
      </w:r>
      <w:hyperlink r:id="rId341" w:history="1">
        <w:r w:rsidRPr="00985C45">
          <w:rPr>
            <w:rStyle w:val="Hyperlink"/>
            <w:b/>
            <w:color w:val="0070C0"/>
          </w:rPr>
          <w:t>https://howtodoinjava.com/java-interview-questions/</w:t>
        </w:r>
      </w:hyperlink>
    </w:p>
    <w:p w14:paraId="135BB8FC" w14:textId="77777777" w:rsidR="00985C45" w:rsidRDefault="00985C45" w:rsidP="00FC1F4F">
      <w:pPr>
        <w:rPr>
          <w:b/>
          <w:color w:val="0070C0"/>
        </w:rPr>
      </w:pPr>
      <w:r>
        <w:rPr>
          <w:b/>
          <w:color w:val="0070C0"/>
        </w:rPr>
        <w:t>4.</w:t>
      </w:r>
      <w:hyperlink r:id="rId342" w:history="1">
        <w:r>
          <w:rPr>
            <w:rStyle w:val="Hyperlink"/>
            <w:b/>
            <w:color w:val="0070C0"/>
          </w:rPr>
          <w:t>https://snowdream.github.io/</w:t>
        </w:r>
      </w:hyperlink>
    </w:p>
    <w:p w14:paraId="40D467C0" w14:textId="77777777" w:rsidR="00985C45" w:rsidRDefault="00150760" w:rsidP="00FC1F4F">
      <w:pPr>
        <w:rPr>
          <w:b/>
          <w:color w:val="0070C0"/>
        </w:rPr>
      </w:pPr>
      <w:hyperlink r:id="rId343" w:history="1">
        <w:r w:rsidR="00F60738" w:rsidRPr="0071003A">
          <w:rPr>
            <w:rStyle w:val="Hyperlink"/>
          </w:rPr>
          <w:t>https://javaconceptoftheday.com/</w:t>
        </w:r>
      </w:hyperlink>
    </w:p>
    <w:p w14:paraId="2F9D002D" w14:textId="77777777" w:rsidR="00F60738" w:rsidRDefault="00150760" w:rsidP="00FC1F4F">
      <w:pPr>
        <w:rPr>
          <w:b/>
          <w:color w:val="0070C0"/>
        </w:rPr>
      </w:pPr>
      <w:hyperlink r:id="rId344" w:history="1">
        <w:r w:rsidR="00F60738" w:rsidRPr="0071003A">
          <w:rPr>
            <w:rStyle w:val="Hyperlink"/>
          </w:rPr>
          <w:t>http://www.thejavageek.com/core-java/</w:t>
        </w:r>
      </w:hyperlink>
    </w:p>
    <w:p w14:paraId="351C8681" w14:textId="77777777" w:rsidR="00F60738" w:rsidRPr="00985C45" w:rsidRDefault="00F60738" w:rsidP="00FC1F4F">
      <w:pPr>
        <w:rPr>
          <w:b/>
          <w:color w:val="0070C0"/>
        </w:rPr>
      </w:pPr>
    </w:p>
    <w:p w14:paraId="2260D9A2" w14:textId="77777777" w:rsidR="00985C45" w:rsidRPr="00732144" w:rsidRDefault="00985C45" w:rsidP="00FC1F4F">
      <w:pPr>
        <w:rPr>
          <w:b/>
          <w:color w:val="0070C0"/>
        </w:rPr>
      </w:pPr>
    </w:p>
    <w:p w14:paraId="7889DC5D" w14:textId="77777777" w:rsidR="004071DC" w:rsidRPr="004071DC" w:rsidRDefault="00CE414C" w:rsidP="00FC1F4F">
      <w:r w:rsidRPr="00CE414C">
        <w:br/>
      </w:r>
    </w:p>
    <w:p w14:paraId="5BD7C4AF" w14:textId="77777777" w:rsidR="008C0252" w:rsidRDefault="008C0252" w:rsidP="00481845"/>
    <w:sectPr w:rsidR="008C0252">
      <w:footerReference w:type="default" r:id="rId345"/>
      <w:pgSz w:w="12240" w:h="15840" w:code="1"/>
      <w:pgMar w:top="1080" w:right="1440" w:bottom="108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2105618" w14:textId="77777777" w:rsidR="00150760" w:rsidRDefault="00150760">
      <w:pPr>
        <w:spacing w:after="0" w:line="240" w:lineRule="auto"/>
      </w:pPr>
      <w:r>
        <w:separator/>
      </w:r>
    </w:p>
  </w:endnote>
  <w:endnote w:type="continuationSeparator" w:id="0">
    <w:p w14:paraId="6645930E" w14:textId="77777777" w:rsidR="00150760" w:rsidRDefault="0015076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Garamond">
    <w:panose1 w:val="02020404030301010803"/>
    <w:charset w:val="00"/>
    <w:family w:val="roman"/>
    <w:pitch w:val="variable"/>
    <w:sig w:usb0="00000287" w:usb1="00000000" w:usb2="00000000" w:usb3="00000000" w:csb0="0000009F" w:csb1="00000000"/>
  </w:font>
  <w:font w:name="Century Gothic">
    <w:panose1 w:val="020B0502020202020204"/>
    <w:charset w:val="00"/>
    <w:family w:val="swiss"/>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Rockwell">
    <w:panose1 w:val="02060603020205020403"/>
    <w:charset w:val="00"/>
    <w:family w:val="roman"/>
    <w:pitch w:val="variable"/>
    <w:sig w:usb0="00000007" w:usb1="00000000" w:usb2="00000000" w:usb3="00000000" w:csb0="00000003" w:csb1="00000000"/>
  </w:font>
  <w:font w:name="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00006FF" w:usb1="4000205B" w:usb2="00000010" w:usb3="00000000" w:csb0="0000019F" w:csb1="00000000"/>
  </w:font>
  <w:font w:name="Brush Script MT">
    <w:panose1 w:val="03060802040406070304"/>
    <w:charset w:val="00"/>
    <w:family w:val="script"/>
    <w:pitch w:val="variable"/>
    <w:sig w:usb0="00000003" w:usb1="00000000" w:usb2="00000000" w:usb3="00000000" w:csb0="00000001" w:csb1="00000000"/>
  </w:font>
  <w:font w:name="Bahnschrift Condensed">
    <w:panose1 w:val="020B0502040204020203"/>
    <w:charset w:val="00"/>
    <w:family w:val="swiss"/>
    <w:pitch w:val="variable"/>
    <w:sig w:usb0="A00002C7" w:usb1="00000002" w:usb2="00000000" w:usb3="00000000" w:csb0="0000019F" w:csb1="00000000"/>
  </w:font>
  <w:font w:name="Rage Italic">
    <w:panose1 w:val="03070502040507070304"/>
    <w:charset w:val="00"/>
    <w:family w:val="script"/>
    <w:pitch w:val="variable"/>
    <w:sig w:usb0="00000003" w:usb1="00000000" w:usb2="00000000" w:usb3="00000000" w:csb0="00000001" w:csb1="00000000"/>
  </w:font>
  <w:font w:name="Bahnschrift Light Condensed">
    <w:panose1 w:val="020B0502040204020203"/>
    <w:charset w:val="00"/>
    <w:family w:val="swiss"/>
    <w:pitch w:val="variable"/>
    <w:sig w:usb0="A00002C7" w:usb1="00000002" w:usb2="00000000" w:usb3="00000000" w:csb0="0000019F" w:csb1="00000000"/>
  </w:font>
  <w:font w:name="Trebuchet MS">
    <w:panose1 w:val="020B0603020202020204"/>
    <w:charset w:val="00"/>
    <w:family w:val="swiss"/>
    <w:pitch w:val="variable"/>
    <w:sig w:usb0="000006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Nirmala UI">
    <w:panose1 w:val="020B0502040204020203"/>
    <w:charset w:val="00"/>
    <w:family w:val="swiss"/>
    <w:pitch w:val="variable"/>
    <w:sig w:usb0="80FF8023" w:usb1="0000004A" w:usb2="00000200" w:usb3="00000000" w:csb0="00000001" w:csb1="00000000"/>
  </w:font>
  <w:font w:name="Segoe UI Emoji">
    <w:panose1 w:val="020B0502040204020203"/>
    <w:charset w:val="00"/>
    <w:family w:val="swiss"/>
    <w:pitch w:val="variable"/>
    <w:sig w:usb0="00000003" w:usb1="02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 w:name="Open Sans">
    <w:panose1 w:val="020B0606030504020204"/>
    <w:charset w:val="00"/>
    <w:family w:val="swiss"/>
    <w:pitch w:val="variable"/>
    <w:sig w:usb0="E00002EF" w:usb1="4000205B" w:usb2="00000028" w:usb3="00000000" w:csb0="0000019F" w:csb1="00000000"/>
  </w:font>
  <w:font w:name="Source Sans Pro">
    <w:panose1 w:val="020B0503030403020204"/>
    <w:charset w:val="00"/>
    <w:family w:val="swiss"/>
    <w:notTrueType/>
    <w:pitch w:val="variable"/>
    <w:sig w:usb0="600002F7" w:usb1="02000001" w:usb2="00000000" w:usb3="00000000" w:csb0="0000019F" w:csb1="00000000"/>
  </w:font>
  <w:font w:name="Segoe UI Black">
    <w:panose1 w:val="020B0A02040204020203"/>
    <w:charset w:val="00"/>
    <w:family w:val="swiss"/>
    <w:pitch w:val="variable"/>
    <w:sig w:usb0="E00002FF" w:usb1="4000E47F" w:usb2="00000021" w:usb3="00000000" w:csb0="0000019F" w:csb1="00000000"/>
  </w:font>
  <w:font w:name="Helvetica">
    <w:panose1 w:val="020B0604020202020204"/>
    <w:charset w:val="00"/>
    <w:family w:val="swiss"/>
    <w:pitch w:val="variable"/>
    <w:sig w:usb0="E0002EFF" w:usb1="C000785B" w:usb2="00000009" w:usb3="00000000" w:csb0="000001FF" w:csb1="00000000"/>
  </w:font>
  <w:font w:name="inheri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9703927"/>
      <w:docPartObj>
        <w:docPartGallery w:val="Page Numbers (Bottom of Page)"/>
        <w:docPartUnique/>
      </w:docPartObj>
    </w:sdtPr>
    <w:sdtEndPr>
      <w:rPr>
        <w:color w:val="7F7F7F" w:themeColor="background1" w:themeShade="7F"/>
        <w:spacing w:val="60"/>
      </w:rPr>
    </w:sdtEndPr>
    <w:sdtContent>
      <w:p w14:paraId="0CFE7CA6" w14:textId="77777777" w:rsidR="00A237AC" w:rsidRDefault="00A237AC">
        <w:pPr>
          <w:pStyle w:val="Footer"/>
          <w:pBdr>
            <w:top w:val="single" w:sz="4" w:space="1" w:color="D9D9D9" w:themeColor="background1" w:themeShade="D9"/>
          </w:pBdr>
          <w:rPr>
            <w:b/>
            <w:bCs/>
          </w:rPr>
        </w:pPr>
        <w:r>
          <w:fldChar w:fldCharType="begin"/>
        </w:r>
        <w:r>
          <w:instrText xml:space="preserve"> PAGE   \* MERGEFORMAT </w:instrText>
        </w:r>
        <w:r>
          <w:fldChar w:fldCharType="separate"/>
        </w:r>
        <w:r w:rsidRPr="006C7327">
          <w:rPr>
            <w:b/>
            <w:bCs/>
            <w:noProof/>
          </w:rPr>
          <w:t>167</w:t>
        </w:r>
        <w:r>
          <w:rPr>
            <w:b/>
            <w:bCs/>
            <w:noProof/>
          </w:rPr>
          <w:fldChar w:fldCharType="end"/>
        </w:r>
        <w:r>
          <w:rPr>
            <w:b/>
            <w:bCs/>
          </w:rPr>
          <w:t xml:space="preserve"> | </w:t>
        </w:r>
        <w:r>
          <w:rPr>
            <w:color w:val="7F7F7F" w:themeColor="background1" w:themeShade="7F"/>
            <w:spacing w:val="60"/>
          </w:rPr>
          <w:t>Page</w:t>
        </w:r>
      </w:p>
    </w:sdtContent>
  </w:sdt>
  <w:p w14:paraId="1A00B5E3" w14:textId="77777777" w:rsidR="00A237AC" w:rsidRDefault="00A237A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5D64BB8" w14:textId="77777777" w:rsidR="00150760" w:rsidRDefault="00150760">
      <w:pPr>
        <w:spacing w:after="0" w:line="240" w:lineRule="auto"/>
      </w:pPr>
      <w:r>
        <w:separator/>
      </w:r>
    </w:p>
  </w:footnote>
  <w:footnote w:type="continuationSeparator" w:id="0">
    <w:p w14:paraId="572AF981" w14:textId="77777777" w:rsidR="00150760" w:rsidRDefault="0015076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3"/>
    <w:multiLevelType w:val="singleLevel"/>
    <w:tmpl w:val="8AA0A534"/>
    <w:lvl w:ilvl="0">
      <w:start w:val="1"/>
      <w:numFmt w:val="bullet"/>
      <w:pStyle w:val="ListBullet2"/>
      <w:lvlText w:val=""/>
      <w:lvlJc w:val="left"/>
      <w:pPr>
        <w:tabs>
          <w:tab w:val="num" w:pos="720"/>
        </w:tabs>
        <w:ind w:left="720" w:hanging="360"/>
      </w:pPr>
      <w:rPr>
        <w:rFonts w:ascii="Symbol" w:hAnsi="Symbol" w:hint="default"/>
      </w:rPr>
    </w:lvl>
  </w:abstractNum>
  <w:abstractNum w:abstractNumId="1" w15:restartNumberingAfterBreak="0">
    <w:nsid w:val="FFFFFF89"/>
    <w:multiLevelType w:val="singleLevel"/>
    <w:tmpl w:val="40649898"/>
    <w:lvl w:ilvl="0">
      <w:start w:val="1"/>
      <w:numFmt w:val="bullet"/>
      <w:pStyle w:val="ListBullet"/>
      <w:lvlText w:val=""/>
      <w:lvlJc w:val="left"/>
      <w:pPr>
        <w:tabs>
          <w:tab w:val="num" w:pos="360"/>
        </w:tabs>
        <w:ind w:left="360" w:hanging="360"/>
      </w:pPr>
      <w:rPr>
        <w:rFonts w:ascii="Symbol" w:hAnsi="Symbol" w:hint="default"/>
      </w:rPr>
    </w:lvl>
  </w:abstractNum>
  <w:abstractNum w:abstractNumId="2" w15:restartNumberingAfterBreak="0">
    <w:nsid w:val="00003254"/>
    <w:multiLevelType w:val="hybridMultilevel"/>
    <w:tmpl w:val="5C78E122"/>
    <w:lvl w:ilvl="0" w:tplc="FCDAE4FA">
      <w:start w:val="1"/>
      <w:numFmt w:val="bullet"/>
      <w:pStyle w:val="Heading4"/>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0EF03A0"/>
    <w:multiLevelType w:val="hybridMultilevel"/>
    <w:tmpl w:val="6D50F50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01140958"/>
    <w:multiLevelType w:val="hybridMultilevel"/>
    <w:tmpl w:val="6CFC57A2"/>
    <w:lvl w:ilvl="0" w:tplc="7A0A63EC">
      <w:start w:val="1"/>
      <w:numFmt w:val="decimal"/>
      <w:lvlText w:val="%1)"/>
      <w:lvlJc w:val="left"/>
      <w:pPr>
        <w:ind w:left="1440" w:hanging="360"/>
      </w:pPr>
      <w:rPr>
        <w:rFonts w:hint="default"/>
        <w:color w:val="000000" w:themeColor="text1"/>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012B72A9"/>
    <w:multiLevelType w:val="hybridMultilevel"/>
    <w:tmpl w:val="07BC0B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1930FC9"/>
    <w:multiLevelType w:val="hybridMultilevel"/>
    <w:tmpl w:val="71A8D5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1B118D1"/>
    <w:multiLevelType w:val="hybridMultilevel"/>
    <w:tmpl w:val="9976E6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3673F88"/>
    <w:multiLevelType w:val="hybridMultilevel"/>
    <w:tmpl w:val="21C032B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9" w15:restartNumberingAfterBreak="0">
    <w:nsid w:val="038A7EAF"/>
    <w:multiLevelType w:val="hybridMultilevel"/>
    <w:tmpl w:val="96B055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442789C"/>
    <w:multiLevelType w:val="hybridMultilevel"/>
    <w:tmpl w:val="AFD6257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044445BC"/>
    <w:multiLevelType w:val="hybridMultilevel"/>
    <w:tmpl w:val="1B144ED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04474DBB"/>
    <w:multiLevelType w:val="multilevel"/>
    <w:tmpl w:val="86A87616"/>
    <w:lvl w:ilvl="0">
      <w:start w:val="1"/>
      <w:numFmt w:val="decimal"/>
      <w:lvlText w:val="%1."/>
      <w:lvlJc w:val="left"/>
      <w:pPr>
        <w:tabs>
          <w:tab w:val="num" w:pos="360"/>
        </w:tabs>
        <w:ind w:left="360" w:hanging="360"/>
      </w:pPr>
      <w:rPr>
        <w:sz w:val="20"/>
      </w:rPr>
    </w:lvl>
    <w:lvl w:ilvl="1">
      <w:start w:val="1"/>
      <w:numFmt w:val="bullet"/>
      <w:lvlText w:val="o"/>
      <w:lvlJc w:val="left"/>
      <w:pPr>
        <w:tabs>
          <w:tab w:val="num" w:pos="1080"/>
        </w:tabs>
        <w:ind w:left="1080" w:hanging="360"/>
      </w:pPr>
      <w:rPr>
        <w:rFonts w:ascii="Courier New" w:hAnsi="Courier New" w:cs="Times New Roman"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520"/>
        </w:tabs>
        <w:ind w:left="2520" w:hanging="360"/>
      </w:pPr>
      <w:rPr>
        <w:rFonts w:ascii="Wingdings" w:hAnsi="Wingdings" w:hint="default"/>
        <w:sz w:val="20"/>
      </w:rPr>
    </w:lvl>
    <w:lvl w:ilvl="4">
      <w:start w:val="1"/>
      <w:numFmt w:val="bullet"/>
      <w:lvlText w:val=""/>
      <w:lvlJc w:val="left"/>
      <w:pPr>
        <w:tabs>
          <w:tab w:val="num" w:pos="3240"/>
        </w:tabs>
        <w:ind w:left="3240" w:hanging="360"/>
      </w:pPr>
      <w:rPr>
        <w:rFonts w:ascii="Wingdings" w:hAnsi="Wingdings" w:hint="default"/>
        <w:sz w:val="20"/>
      </w:rPr>
    </w:lvl>
    <w:lvl w:ilvl="5">
      <w:start w:val="1"/>
      <w:numFmt w:val="bullet"/>
      <w:lvlText w:val=""/>
      <w:lvlJc w:val="left"/>
      <w:pPr>
        <w:tabs>
          <w:tab w:val="num" w:pos="3960"/>
        </w:tabs>
        <w:ind w:left="3960" w:hanging="360"/>
      </w:pPr>
      <w:rPr>
        <w:rFonts w:ascii="Wingdings" w:hAnsi="Wingdings" w:hint="default"/>
        <w:sz w:val="20"/>
      </w:rPr>
    </w:lvl>
    <w:lvl w:ilvl="6">
      <w:start w:val="1"/>
      <w:numFmt w:val="bullet"/>
      <w:lvlText w:val=""/>
      <w:lvlJc w:val="left"/>
      <w:pPr>
        <w:tabs>
          <w:tab w:val="num" w:pos="4680"/>
        </w:tabs>
        <w:ind w:left="4680" w:hanging="360"/>
      </w:pPr>
      <w:rPr>
        <w:rFonts w:ascii="Wingdings" w:hAnsi="Wingdings" w:hint="default"/>
        <w:sz w:val="20"/>
      </w:rPr>
    </w:lvl>
    <w:lvl w:ilvl="7">
      <w:start w:val="1"/>
      <w:numFmt w:val="bullet"/>
      <w:lvlText w:val=""/>
      <w:lvlJc w:val="left"/>
      <w:pPr>
        <w:tabs>
          <w:tab w:val="num" w:pos="5400"/>
        </w:tabs>
        <w:ind w:left="5400" w:hanging="360"/>
      </w:pPr>
      <w:rPr>
        <w:rFonts w:ascii="Wingdings" w:hAnsi="Wingdings" w:hint="default"/>
        <w:sz w:val="20"/>
      </w:rPr>
    </w:lvl>
    <w:lvl w:ilvl="8">
      <w:start w:val="1"/>
      <w:numFmt w:val="bullet"/>
      <w:lvlText w:val=""/>
      <w:lvlJc w:val="left"/>
      <w:pPr>
        <w:tabs>
          <w:tab w:val="num" w:pos="6120"/>
        </w:tabs>
        <w:ind w:left="6120" w:hanging="360"/>
      </w:pPr>
      <w:rPr>
        <w:rFonts w:ascii="Wingdings" w:hAnsi="Wingdings" w:hint="default"/>
        <w:sz w:val="20"/>
      </w:rPr>
    </w:lvl>
  </w:abstractNum>
  <w:abstractNum w:abstractNumId="13" w15:restartNumberingAfterBreak="0">
    <w:nsid w:val="04EC7FBB"/>
    <w:multiLevelType w:val="hybridMultilevel"/>
    <w:tmpl w:val="BA1679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52D4284"/>
    <w:multiLevelType w:val="hybridMultilevel"/>
    <w:tmpl w:val="1AEE83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058E4619"/>
    <w:multiLevelType w:val="hybridMultilevel"/>
    <w:tmpl w:val="D7E277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05FC3A05"/>
    <w:multiLevelType w:val="hybridMultilevel"/>
    <w:tmpl w:val="417487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06716047"/>
    <w:multiLevelType w:val="multilevel"/>
    <w:tmpl w:val="78561F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6A802C5"/>
    <w:multiLevelType w:val="hybridMultilevel"/>
    <w:tmpl w:val="E4BCB3F0"/>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19" w15:restartNumberingAfterBreak="0">
    <w:nsid w:val="06AD4754"/>
    <w:multiLevelType w:val="hybridMultilevel"/>
    <w:tmpl w:val="3CCA73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06F76EFE"/>
    <w:multiLevelType w:val="hybridMultilevel"/>
    <w:tmpl w:val="B20CEC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076D04F4"/>
    <w:multiLevelType w:val="multilevel"/>
    <w:tmpl w:val="6854E1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846136A"/>
    <w:multiLevelType w:val="multilevel"/>
    <w:tmpl w:val="DE2AA3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90E7EC7"/>
    <w:multiLevelType w:val="hybridMultilevel"/>
    <w:tmpl w:val="C296A4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09A35560"/>
    <w:multiLevelType w:val="hybridMultilevel"/>
    <w:tmpl w:val="3A7E48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09E83575"/>
    <w:multiLevelType w:val="multilevel"/>
    <w:tmpl w:val="13DC35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A411BB4"/>
    <w:multiLevelType w:val="multilevel"/>
    <w:tmpl w:val="15EC80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A731ADD"/>
    <w:multiLevelType w:val="hybridMultilevel"/>
    <w:tmpl w:val="6D024C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0B195CF8"/>
    <w:multiLevelType w:val="hybridMultilevel"/>
    <w:tmpl w:val="CA5E28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0CE97177"/>
    <w:multiLevelType w:val="multilevel"/>
    <w:tmpl w:val="4E9E56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D75709C"/>
    <w:multiLevelType w:val="hybridMultilevel"/>
    <w:tmpl w:val="ABAA05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0EB6146F"/>
    <w:multiLevelType w:val="hybridMultilevel"/>
    <w:tmpl w:val="4D4CDC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0FD75AA2"/>
    <w:multiLevelType w:val="hybridMultilevel"/>
    <w:tmpl w:val="8D2EBD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1083197B"/>
    <w:multiLevelType w:val="hybridMultilevel"/>
    <w:tmpl w:val="2118E4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111C256D"/>
    <w:multiLevelType w:val="hybridMultilevel"/>
    <w:tmpl w:val="1A72DB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11621131"/>
    <w:multiLevelType w:val="hybridMultilevel"/>
    <w:tmpl w:val="4D8C46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11895FD7"/>
    <w:multiLevelType w:val="hybridMultilevel"/>
    <w:tmpl w:val="AFB2E9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138D3372"/>
    <w:multiLevelType w:val="hybridMultilevel"/>
    <w:tmpl w:val="D03048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13C35DAB"/>
    <w:multiLevelType w:val="multilevel"/>
    <w:tmpl w:val="5AAE4F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3D46928"/>
    <w:multiLevelType w:val="hybridMultilevel"/>
    <w:tmpl w:val="026E90C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15:restartNumberingAfterBreak="0">
    <w:nsid w:val="15173E61"/>
    <w:multiLevelType w:val="hybridMultilevel"/>
    <w:tmpl w:val="B6B49ED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15B31E8A"/>
    <w:multiLevelType w:val="hybridMultilevel"/>
    <w:tmpl w:val="B7FE33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160875EF"/>
    <w:multiLevelType w:val="hybridMultilevel"/>
    <w:tmpl w:val="69D0C6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162965B1"/>
    <w:multiLevelType w:val="multilevel"/>
    <w:tmpl w:val="14ECE8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63179A7"/>
    <w:multiLevelType w:val="hybridMultilevel"/>
    <w:tmpl w:val="ADE251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18175FF3"/>
    <w:multiLevelType w:val="hybridMultilevel"/>
    <w:tmpl w:val="4FD4EB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18966AB7"/>
    <w:multiLevelType w:val="hybridMultilevel"/>
    <w:tmpl w:val="8176FD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18CB654D"/>
    <w:multiLevelType w:val="hybridMultilevel"/>
    <w:tmpl w:val="F772858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8" w15:restartNumberingAfterBreak="0">
    <w:nsid w:val="1DBD13BA"/>
    <w:multiLevelType w:val="hybridMultilevel"/>
    <w:tmpl w:val="0298F0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1DC540A1"/>
    <w:multiLevelType w:val="hybridMultilevel"/>
    <w:tmpl w:val="3B36CF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1DCA0920"/>
    <w:multiLevelType w:val="multilevel"/>
    <w:tmpl w:val="975E91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1DEF7E48"/>
    <w:multiLevelType w:val="hybridMultilevel"/>
    <w:tmpl w:val="69789D06"/>
    <w:lvl w:ilvl="0" w:tplc="04090001">
      <w:start w:val="1"/>
      <w:numFmt w:val="bullet"/>
      <w:lvlText w:val=""/>
      <w:lvlJc w:val="left"/>
      <w:pPr>
        <w:ind w:left="778" w:hanging="360"/>
      </w:pPr>
      <w:rPr>
        <w:rFonts w:ascii="Symbol" w:hAnsi="Symbol" w:hint="default"/>
      </w:rPr>
    </w:lvl>
    <w:lvl w:ilvl="1" w:tplc="04090003" w:tentative="1">
      <w:start w:val="1"/>
      <w:numFmt w:val="bullet"/>
      <w:lvlText w:val="o"/>
      <w:lvlJc w:val="left"/>
      <w:pPr>
        <w:ind w:left="1498" w:hanging="360"/>
      </w:pPr>
      <w:rPr>
        <w:rFonts w:ascii="Courier New" w:hAnsi="Courier New" w:cs="Courier New" w:hint="default"/>
      </w:rPr>
    </w:lvl>
    <w:lvl w:ilvl="2" w:tplc="04090005" w:tentative="1">
      <w:start w:val="1"/>
      <w:numFmt w:val="bullet"/>
      <w:lvlText w:val=""/>
      <w:lvlJc w:val="left"/>
      <w:pPr>
        <w:ind w:left="2218" w:hanging="360"/>
      </w:pPr>
      <w:rPr>
        <w:rFonts w:ascii="Wingdings" w:hAnsi="Wingdings" w:hint="default"/>
      </w:rPr>
    </w:lvl>
    <w:lvl w:ilvl="3" w:tplc="04090001" w:tentative="1">
      <w:start w:val="1"/>
      <w:numFmt w:val="bullet"/>
      <w:lvlText w:val=""/>
      <w:lvlJc w:val="left"/>
      <w:pPr>
        <w:ind w:left="2938" w:hanging="360"/>
      </w:pPr>
      <w:rPr>
        <w:rFonts w:ascii="Symbol" w:hAnsi="Symbol" w:hint="default"/>
      </w:rPr>
    </w:lvl>
    <w:lvl w:ilvl="4" w:tplc="04090003" w:tentative="1">
      <w:start w:val="1"/>
      <w:numFmt w:val="bullet"/>
      <w:lvlText w:val="o"/>
      <w:lvlJc w:val="left"/>
      <w:pPr>
        <w:ind w:left="3658" w:hanging="360"/>
      </w:pPr>
      <w:rPr>
        <w:rFonts w:ascii="Courier New" w:hAnsi="Courier New" w:cs="Courier New" w:hint="default"/>
      </w:rPr>
    </w:lvl>
    <w:lvl w:ilvl="5" w:tplc="04090005" w:tentative="1">
      <w:start w:val="1"/>
      <w:numFmt w:val="bullet"/>
      <w:lvlText w:val=""/>
      <w:lvlJc w:val="left"/>
      <w:pPr>
        <w:ind w:left="4378" w:hanging="360"/>
      </w:pPr>
      <w:rPr>
        <w:rFonts w:ascii="Wingdings" w:hAnsi="Wingdings" w:hint="default"/>
      </w:rPr>
    </w:lvl>
    <w:lvl w:ilvl="6" w:tplc="04090001" w:tentative="1">
      <w:start w:val="1"/>
      <w:numFmt w:val="bullet"/>
      <w:lvlText w:val=""/>
      <w:lvlJc w:val="left"/>
      <w:pPr>
        <w:ind w:left="5098" w:hanging="360"/>
      </w:pPr>
      <w:rPr>
        <w:rFonts w:ascii="Symbol" w:hAnsi="Symbol" w:hint="default"/>
      </w:rPr>
    </w:lvl>
    <w:lvl w:ilvl="7" w:tplc="04090003" w:tentative="1">
      <w:start w:val="1"/>
      <w:numFmt w:val="bullet"/>
      <w:lvlText w:val="o"/>
      <w:lvlJc w:val="left"/>
      <w:pPr>
        <w:ind w:left="5818" w:hanging="360"/>
      </w:pPr>
      <w:rPr>
        <w:rFonts w:ascii="Courier New" w:hAnsi="Courier New" w:cs="Courier New" w:hint="default"/>
      </w:rPr>
    </w:lvl>
    <w:lvl w:ilvl="8" w:tplc="04090005" w:tentative="1">
      <w:start w:val="1"/>
      <w:numFmt w:val="bullet"/>
      <w:lvlText w:val=""/>
      <w:lvlJc w:val="left"/>
      <w:pPr>
        <w:ind w:left="6538" w:hanging="360"/>
      </w:pPr>
      <w:rPr>
        <w:rFonts w:ascii="Wingdings" w:hAnsi="Wingdings" w:hint="default"/>
      </w:rPr>
    </w:lvl>
  </w:abstractNum>
  <w:abstractNum w:abstractNumId="52" w15:restartNumberingAfterBreak="0">
    <w:nsid w:val="1E0B3B55"/>
    <w:multiLevelType w:val="hybridMultilevel"/>
    <w:tmpl w:val="B8FE6ED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3" w15:restartNumberingAfterBreak="0">
    <w:nsid w:val="1E556470"/>
    <w:multiLevelType w:val="multilevel"/>
    <w:tmpl w:val="86A87616"/>
    <w:lvl w:ilvl="0">
      <w:start w:val="1"/>
      <w:numFmt w:val="decimal"/>
      <w:lvlText w:val="%1."/>
      <w:lvlJc w:val="left"/>
      <w:pPr>
        <w:tabs>
          <w:tab w:val="num" w:pos="720"/>
        </w:tabs>
        <w:ind w:left="720" w:hanging="360"/>
      </w:pPr>
      <w:rPr>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207144A3"/>
    <w:multiLevelType w:val="hybridMultilevel"/>
    <w:tmpl w:val="D7E2A4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20A9355A"/>
    <w:multiLevelType w:val="hybridMultilevel"/>
    <w:tmpl w:val="C222141E"/>
    <w:lvl w:ilvl="0" w:tplc="EA161100">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20DE1F37"/>
    <w:multiLevelType w:val="hybridMultilevel"/>
    <w:tmpl w:val="B4EC6FE4"/>
    <w:lvl w:ilvl="0" w:tplc="FD401340">
      <w:start w:val="13"/>
      <w:numFmt w:val="bullet"/>
      <w:lvlText w:val="-"/>
      <w:lvlJc w:val="left"/>
      <w:pPr>
        <w:ind w:left="720" w:hanging="360"/>
      </w:pPr>
      <w:rPr>
        <w:rFonts w:ascii="Segoe UI" w:eastAsiaTheme="minorEastAsia"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21864204"/>
    <w:multiLevelType w:val="hybridMultilevel"/>
    <w:tmpl w:val="A358E67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8" w15:restartNumberingAfterBreak="0">
    <w:nsid w:val="22554068"/>
    <w:multiLevelType w:val="hybridMultilevel"/>
    <w:tmpl w:val="169CB22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9" w15:restartNumberingAfterBreak="0">
    <w:nsid w:val="23193B6E"/>
    <w:multiLevelType w:val="hybridMultilevel"/>
    <w:tmpl w:val="722CA09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0" w15:restartNumberingAfterBreak="0">
    <w:nsid w:val="23775770"/>
    <w:multiLevelType w:val="hybridMultilevel"/>
    <w:tmpl w:val="1042132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1" w15:restartNumberingAfterBreak="0">
    <w:nsid w:val="24C97258"/>
    <w:multiLevelType w:val="multilevel"/>
    <w:tmpl w:val="E50C80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252C54F2"/>
    <w:multiLevelType w:val="hybridMultilevel"/>
    <w:tmpl w:val="2A4858B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3" w15:restartNumberingAfterBreak="0">
    <w:nsid w:val="27773A76"/>
    <w:multiLevelType w:val="multilevel"/>
    <w:tmpl w:val="EC6A2D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28B96CEB"/>
    <w:multiLevelType w:val="hybridMultilevel"/>
    <w:tmpl w:val="7ACC84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28DA7688"/>
    <w:multiLevelType w:val="hybridMultilevel"/>
    <w:tmpl w:val="2664300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6" w15:restartNumberingAfterBreak="0">
    <w:nsid w:val="29223207"/>
    <w:multiLevelType w:val="hybridMultilevel"/>
    <w:tmpl w:val="DD045E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2AB47DA8"/>
    <w:multiLevelType w:val="hybridMultilevel"/>
    <w:tmpl w:val="BC1273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2AFA6DEF"/>
    <w:multiLevelType w:val="hybridMultilevel"/>
    <w:tmpl w:val="04AA5D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2B661815"/>
    <w:multiLevelType w:val="multilevel"/>
    <w:tmpl w:val="265E6CC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70" w15:restartNumberingAfterBreak="0">
    <w:nsid w:val="2C242E3B"/>
    <w:multiLevelType w:val="multilevel"/>
    <w:tmpl w:val="6D84F5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2C6E2E88"/>
    <w:multiLevelType w:val="hybridMultilevel"/>
    <w:tmpl w:val="4E7679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2D2F18C2"/>
    <w:multiLevelType w:val="hybridMultilevel"/>
    <w:tmpl w:val="1034D6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2E70407D"/>
    <w:multiLevelType w:val="multilevel"/>
    <w:tmpl w:val="6726AD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2E871A2A"/>
    <w:multiLevelType w:val="hybridMultilevel"/>
    <w:tmpl w:val="C0C4AC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2EC44045"/>
    <w:multiLevelType w:val="hybridMultilevel"/>
    <w:tmpl w:val="A42A7C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2F520F79"/>
    <w:multiLevelType w:val="hybridMultilevel"/>
    <w:tmpl w:val="7F30F5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2FBE4858"/>
    <w:multiLevelType w:val="multilevel"/>
    <w:tmpl w:val="2D707A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8" w15:restartNumberingAfterBreak="0">
    <w:nsid w:val="303757D4"/>
    <w:multiLevelType w:val="hybridMultilevel"/>
    <w:tmpl w:val="2D5C9F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31DA46D0"/>
    <w:multiLevelType w:val="hybridMultilevel"/>
    <w:tmpl w:val="A866ECF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0" w15:restartNumberingAfterBreak="0">
    <w:nsid w:val="323D7F10"/>
    <w:multiLevelType w:val="hybridMultilevel"/>
    <w:tmpl w:val="D84EA2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331E4233"/>
    <w:multiLevelType w:val="hybridMultilevel"/>
    <w:tmpl w:val="CD70BD9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2" w15:restartNumberingAfterBreak="0">
    <w:nsid w:val="336F64BC"/>
    <w:multiLevelType w:val="hybridMultilevel"/>
    <w:tmpl w:val="A3D0F9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3382524B"/>
    <w:multiLevelType w:val="hybridMultilevel"/>
    <w:tmpl w:val="8F2299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347E028A"/>
    <w:multiLevelType w:val="hybridMultilevel"/>
    <w:tmpl w:val="10CE234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5" w15:restartNumberingAfterBreak="0">
    <w:nsid w:val="35024778"/>
    <w:multiLevelType w:val="hybridMultilevel"/>
    <w:tmpl w:val="08F636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35141031"/>
    <w:multiLevelType w:val="multilevel"/>
    <w:tmpl w:val="9D60E0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37602B50"/>
    <w:multiLevelType w:val="hybridMultilevel"/>
    <w:tmpl w:val="923C8F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39616D62"/>
    <w:multiLevelType w:val="multilevel"/>
    <w:tmpl w:val="4950F5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3A0F1A36"/>
    <w:multiLevelType w:val="hybridMultilevel"/>
    <w:tmpl w:val="803E62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3B7B1549"/>
    <w:multiLevelType w:val="hybridMultilevel"/>
    <w:tmpl w:val="1AC439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3B7F450A"/>
    <w:multiLevelType w:val="multilevel"/>
    <w:tmpl w:val="A96C34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3B8D48BE"/>
    <w:multiLevelType w:val="multilevel"/>
    <w:tmpl w:val="8140DB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3BB4315D"/>
    <w:multiLevelType w:val="hybridMultilevel"/>
    <w:tmpl w:val="D74068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3CE153A9"/>
    <w:multiLevelType w:val="hybridMultilevel"/>
    <w:tmpl w:val="50649FF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5" w15:restartNumberingAfterBreak="0">
    <w:nsid w:val="3CF257C3"/>
    <w:multiLevelType w:val="multilevel"/>
    <w:tmpl w:val="5B4E47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3D1F7F71"/>
    <w:multiLevelType w:val="hybridMultilevel"/>
    <w:tmpl w:val="1012DB0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97" w15:restartNumberingAfterBreak="0">
    <w:nsid w:val="3DC32C30"/>
    <w:multiLevelType w:val="hybridMultilevel"/>
    <w:tmpl w:val="B14C49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15:restartNumberingAfterBreak="0">
    <w:nsid w:val="3DCE535A"/>
    <w:multiLevelType w:val="hybridMultilevel"/>
    <w:tmpl w:val="E2CAF8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3FB95969"/>
    <w:multiLevelType w:val="hybridMultilevel"/>
    <w:tmpl w:val="C9DA4A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3FFF6608"/>
    <w:multiLevelType w:val="hybridMultilevel"/>
    <w:tmpl w:val="3C46A4EE"/>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15:restartNumberingAfterBreak="0">
    <w:nsid w:val="411B7879"/>
    <w:multiLevelType w:val="hybridMultilevel"/>
    <w:tmpl w:val="1EFCE9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15:restartNumberingAfterBreak="0">
    <w:nsid w:val="42B60A12"/>
    <w:multiLevelType w:val="hybridMultilevel"/>
    <w:tmpl w:val="5B6000C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15:restartNumberingAfterBreak="0">
    <w:nsid w:val="43706C47"/>
    <w:multiLevelType w:val="multilevel"/>
    <w:tmpl w:val="592454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4" w15:restartNumberingAfterBreak="0">
    <w:nsid w:val="438E5DE0"/>
    <w:multiLevelType w:val="hybridMultilevel"/>
    <w:tmpl w:val="29BC5BB4"/>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105" w15:restartNumberingAfterBreak="0">
    <w:nsid w:val="43AB3EB6"/>
    <w:multiLevelType w:val="hybridMultilevel"/>
    <w:tmpl w:val="13167DA0"/>
    <w:lvl w:ilvl="0" w:tplc="04090003">
      <w:start w:val="1"/>
      <w:numFmt w:val="bullet"/>
      <w:lvlText w:val="o"/>
      <w:lvlJc w:val="left"/>
      <w:pPr>
        <w:ind w:left="360" w:hanging="360"/>
      </w:pPr>
      <w:rPr>
        <w:rFonts w:ascii="Courier New" w:hAnsi="Courier New" w:cs="Courier New"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6" w15:restartNumberingAfterBreak="0">
    <w:nsid w:val="43C64551"/>
    <w:multiLevelType w:val="hybridMultilevel"/>
    <w:tmpl w:val="06C04A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15:restartNumberingAfterBreak="0">
    <w:nsid w:val="47664F74"/>
    <w:multiLevelType w:val="hybridMultilevel"/>
    <w:tmpl w:val="D540BAA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8" w15:restartNumberingAfterBreak="0">
    <w:nsid w:val="47927904"/>
    <w:multiLevelType w:val="hybridMultilevel"/>
    <w:tmpl w:val="A28EB7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15:restartNumberingAfterBreak="0">
    <w:nsid w:val="491D1307"/>
    <w:multiLevelType w:val="hybridMultilevel"/>
    <w:tmpl w:val="E362B9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15:restartNumberingAfterBreak="0">
    <w:nsid w:val="49227241"/>
    <w:multiLevelType w:val="hybridMultilevel"/>
    <w:tmpl w:val="E43680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1" w15:restartNumberingAfterBreak="0">
    <w:nsid w:val="49591683"/>
    <w:multiLevelType w:val="hybridMultilevel"/>
    <w:tmpl w:val="A9C0B6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 w15:restartNumberingAfterBreak="0">
    <w:nsid w:val="49B57318"/>
    <w:multiLevelType w:val="hybridMultilevel"/>
    <w:tmpl w:val="EEB413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15:restartNumberingAfterBreak="0">
    <w:nsid w:val="4AF31B58"/>
    <w:multiLevelType w:val="hybridMultilevel"/>
    <w:tmpl w:val="78E08C6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4" w15:restartNumberingAfterBreak="0">
    <w:nsid w:val="4BE72B35"/>
    <w:multiLevelType w:val="hybridMultilevel"/>
    <w:tmpl w:val="BCBCF6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 w15:restartNumberingAfterBreak="0">
    <w:nsid w:val="4C0222B6"/>
    <w:multiLevelType w:val="hybridMultilevel"/>
    <w:tmpl w:val="B6A8CE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 w15:restartNumberingAfterBreak="0">
    <w:nsid w:val="4C325EF8"/>
    <w:multiLevelType w:val="multilevel"/>
    <w:tmpl w:val="54D833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4CE707CA"/>
    <w:multiLevelType w:val="hybridMultilevel"/>
    <w:tmpl w:val="16E48C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15:restartNumberingAfterBreak="0">
    <w:nsid w:val="4CF62C6E"/>
    <w:multiLevelType w:val="hybridMultilevel"/>
    <w:tmpl w:val="62C0C05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9" w15:restartNumberingAfterBreak="0">
    <w:nsid w:val="4D5E4806"/>
    <w:multiLevelType w:val="hybridMultilevel"/>
    <w:tmpl w:val="9F2AA7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 w15:restartNumberingAfterBreak="0">
    <w:nsid w:val="4DB42E38"/>
    <w:multiLevelType w:val="hybridMultilevel"/>
    <w:tmpl w:val="C9929B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 w15:restartNumberingAfterBreak="0">
    <w:nsid w:val="4DC95765"/>
    <w:multiLevelType w:val="hybridMultilevel"/>
    <w:tmpl w:val="E67850B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2" w15:restartNumberingAfterBreak="0">
    <w:nsid w:val="4DCA02F9"/>
    <w:multiLevelType w:val="hybridMultilevel"/>
    <w:tmpl w:val="8F9AA3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3" w15:restartNumberingAfterBreak="0">
    <w:nsid w:val="4E653474"/>
    <w:multiLevelType w:val="hybridMultilevel"/>
    <w:tmpl w:val="0D98EAF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4" w15:restartNumberingAfterBreak="0">
    <w:nsid w:val="4F34544F"/>
    <w:multiLevelType w:val="hybridMultilevel"/>
    <w:tmpl w:val="26E2236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5" w15:restartNumberingAfterBreak="0">
    <w:nsid w:val="4FC32634"/>
    <w:multiLevelType w:val="multilevel"/>
    <w:tmpl w:val="90CC6DA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26" w15:restartNumberingAfterBreak="0">
    <w:nsid w:val="503C4C78"/>
    <w:multiLevelType w:val="hybridMultilevel"/>
    <w:tmpl w:val="D1F8D8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7" w15:restartNumberingAfterBreak="0">
    <w:nsid w:val="504D6381"/>
    <w:multiLevelType w:val="hybridMultilevel"/>
    <w:tmpl w:val="40186D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8" w15:restartNumberingAfterBreak="0">
    <w:nsid w:val="51706DE0"/>
    <w:multiLevelType w:val="hybridMultilevel"/>
    <w:tmpl w:val="05E203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9" w15:restartNumberingAfterBreak="0">
    <w:nsid w:val="52B52B20"/>
    <w:multiLevelType w:val="hybridMultilevel"/>
    <w:tmpl w:val="57C0D0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0" w15:restartNumberingAfterBreak="0">
    <w:nsid w:val="53577630"/>
    <w:multiLevelType w:val="hybridMultilevel"/>
    <w:tmpl w:val="AB22ED0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1" w15:restartNumberingAfterBreak="0">
    <w:nsid w:val="53F0598C"/>
    <w:multiLevelType w:val="hybridMultilevel"/>
    <w:tmpl w:val="5150BD2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2" w15:restartNumberingAfterBreak="0">
    <w:nsid w:val="54126DB8"/>
    <w:multiLevelType w:val="hybridMultilevel"/>
    <w:tmpl w:val="8C841104"/>
    <w:lvl w:ilvl="0" w:tplc="A6163F3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3" w15:restartNumberingAfterBreak="0">
    <w:nsid w:val="55375C82"/>
    <w:multiLevelType w:val="hybridMultilevel"/>
    <w:tmpl w:val="5F52378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4" w15:restartNumberingAfterBreak="0">
    <w:nsid w:val="56E3068D"/>
    <w:multiLevelType w:val="hybridMultilevel"/>
    <w:tmpl w:val="FB12976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35" w15:restartNumberingAfterBreak="0">
    <w:nsid w:val="583372C4"/>
    <w:multiLevelType w:val="hybridMultilevel"/>
    <w:tmpl w:val="3C285F0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136" w15:restartNumberingAfterBreak="0">
    <w:nsid w:val="5840501E"/>
    <w:multiLevelType w:val="hybridMultilevel"/>
    <w:tmpl w:val="93AE288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137" w15:restartNumberingAfterBreak="0">
    <w:nsid w:val="5A2D31A8"/>
    <w:multiLevelType w:val="hybridMultilevel"/>
    <w:tmpl w:val="924A86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8" w15:restartNumberingAfterBreak="0">
    <w:nsid w:val="5AA93F70"/>
    <w:multiLevelType w:val="hybridMultilevel"/>
    <w:tmpl w:val="C2582C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9" w15:restartNumberingAfterBreak="0">
    <w:nsid w:val="5AD61063"/>
    <w:multiLevelType w:val="hybridMultilevel"/>
    <w:tmpl w:val="95C67A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0" w15:restartNumberingAfterBreak="0">
    <w:nsid w:val="5CE04D3C"/>
    <w:multiLevelType w:val="hybridMultilevel"/>
    <w:tmpl w:val="45983F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1" w15:restartNumberingAfterBreak="0">
    <w:nsid w:val="5DA84FEA"/>
    <w:multiLevelType w:val="hybridMultilevel"/>
    <w:tmpl w:val="0BC6F2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2" w15:restartNumberingAfterBreak="0">
    <w:nsid w:val="5DC52A32"/>
    <w:multiLevelType w:val="hybridMultilevel"/>
    <w:tmpl w:val="1136B76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3" w15:restartNumberingAfterBreak="0">
    <w:nsid w:val="5E250946"/>
    <w:multiLevelType w:val="hybridMultilevel"/>
    <w:tmpl w:val="08FE5D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4" w15:restartNumberingAfterBreak="0">
    <w:nsid w:val="613B6014"/>
    <w:multiLevelType w:val="multilevel"/>
    <w:tmpl w:val="6C3EE6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65694802"/>
    <w:multiLevelType w:val="hybridMultilevel"/>
    <w:tmpl w:val="4AC4A9A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6" w15:restartNumberingAfterBreak="0">
    <w:nsid w:val="658F6D87"/>
    <w:multiLevelType w:val="multilevel"/>
    <w:tmpl w:val="FBCC79C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7" w15:restartNumberingAfterBreak="0">
    <w:nsid w:val="659374D0"/>
    <w:multiLevelType w:val="hybridMultilevel"/>
    <w:tmpl w:val="EBF229BC"/>
    <w:lvl w:ilvl="0" w:tplc="FD401340">
      <w:start w:val="13"/>
      <w:numFmt w:val="bullet"/>
      <w:lvlText w:val="-"/>
      <w:lvlJc w:val="left"/>
      <w:pPr>
        <w:ind w:left="720" w:hanging="360"/>
      </w:pPr>
      <w:rPr>
        <w:rFonts w:ascii="Segoe UI" w:eastAsiaTheme="minorEastAsia"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8" w15:restartNumberingAfterBreak="0">
    <w:nsid w:val="66064E54"/>
    <w:multiLevelType w:val="hybridMultilevel"/>
    <w:tmpl w:val="DA70B6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9" w15:restartNumberingAfterBreak="0">
    <w:nsid w:val="660B0502"/>
    <w:multiLevelType w:val="hybridMultilevel"/>
    <w:tmpl w:val="8D6E180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50" w15:restartNumberingAfterBreak="0">
    <w:nsid w:val="661E4F08"/>
    <w:multiLevelType w:val="hybridMultilevel"/>
    <w:tmpl w:val="527815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1" w15:restartNumberingAfterBreak="0">
    <w:nsid w:val="68CF0D9A"/>
    <w:multiLevelType w:val="hybridMultilevel"/>
    <w:tmpl w:val="E83250B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2" w15:restartNumberingAfterBreak="0">
    <w:nsid w:val="69007BA3"/>
    <w:multiLevelType w:val="hybridMultilevel"/>
    <w:tmpl w:val="D3667D5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3" w15:restartNumberingAfterBreak="0">
    <w:nsid w:val="6951283E"/>
    <w:multiLevelType w:val="hybridMultilevel"/>
    <w:tmpl w:val="15C22C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4" w15:restartNumberingAfterBreak="0">
    <w:nsid w:val="69BB6A28"/>
    <w:multiLevelType w:val="hybridMultilevel"/>
    <w:tmpl w:val="9F8081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5" w15:restartNumberingAfterBreak="0">
    <w:nsid w:val="6A237EAC"/>
    <w:multiLevelType w:val="hybridMultilevel"/>
    <w:tmpl w:val="9DC63C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6" w15:restartNumberingAfterBreak="0">
    <w:nsid w:val="6A66104A"/>
    <w:multiLevelType w:val="hybridMultilevel"/>
    <w:tmpl w:val="1EF401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7" w15:restartNumberingAfterBreak="0">
    <w:nsid w:val="6B56162E"/>
    <w:multiLevelType w:val="hybridMultilevel"/>
    <w:tmpl w:val="24902C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8" w15:restartNumberingAfterBreak="0">
    <w:nsid w:val="6BC41438"/>
    <w:multiLevelType w:val="hybridMultilevel"/>
    <w:tmpl w:val="A9AA78E4"/>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9" w15:restartNumberingAfterBreak="0">
    <w:nsid w:val="6D134DDF"/>
    <w:multiLevelType w:val="hybridMultilevel"/>
    <w:tmpl w:val="790EB01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0" w15:restartNumberingAfterBreak="0">
    <w:nsid w:val="6DF065C8"/>
    <w:multiLevelType w:val="hybridMultilevel"/>
    <w:tmpl w:val="E56AC0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1" w15:restartNumberingAfterBreak="0">
    <w:nsid w:val="726F58AC"/>
    <w:multiLevelType w:val="hybridMultilevel"/>
    <w:tmpl w:val="E6CEEA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2" w15:restartNumberingAfterBreak="0">
    <w:nsid w:val="7498494F"/>
    <w:multiLevelType w:val="hybridMultilevel"/>
    <w:tmpl w:val="5A16651A"/>
    <w:lvl w:ilvl="0" w:tplc="04090011">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3" w15:restartNumberingAfterBreak="0">
    <w:nsid w:val="751B50DC"/>
    <w:multiLevelType w:val="hybridMultilevel"/>
    <w:tmpl w:val="8D069F7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4" w15:restartNumberingAfterBreak="0">
    <w:nsid w:val="75836BA7"/>
    <w:multiLevelType w:val="hybridMultilevel"/>
    <w:tmpl w:val="E0EA37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5" w15:restartNumberingAfterBreak="0">
    <w:nsid w:val="75894B8D"/>
    <w:multiLevelType w:val="multilevel"/>
    <w:tmpl w:val="3314D1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6" w15:restartNumberingAfterBreak="0">
    <w:nsid w:val="75895114"/>
    <w:multiLevelType w:val="hybridMultilevel"/>
    <w:tmpl w:val="84F4F99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7" w15:restartNumberingAfterBreak="0">
    <w:nsid w:val="75BF7CCC"/>
    <w:multiLevelType w:val="hybridMultilevel"/>
    <w:tmpl w:val="EA0089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8" w15:restartNumberingAfterBreak="0">
    <w:nsid w:val="79016EC3"/>
    <w:multiLevelType w:val="multilevel"/>
    <w:tmpl w:val="061A4E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79ED5BA1"/>
    <w:multiLevelType w:val="hybridMultilevel"/>
    <w:tmpl w:val="9FB214C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70" w15:restartNumberingAfterBreak="0">
    <w:nsid w:val="7A9570B9"/>
    <w:multiLevelType w:val="hybridMultilevel"/>
    <w:tmpl w:val="DA7EA90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1" w15:restartNumberingAfterBreak="0">
    <w:nsid w:val="7AE62C82"/>
    <w:multiLevelType w:val="hybridMultilevel"/>
    <w:tmpl w:val="A69AD5D0"/>
    <w:lvl w:ilvl="0" w:tplc="04090001">
      <w:start w:val="1"/>
      <w:numFmt w:val="bullet"/>
      <w:lvlText w:val=""/>
      <w:lvlJc w:val="left"/>
      <w:pPr>
        <w:ind w:left="720" w:hanging="360"/>
      </w:pPr>
      <w:rPr>
        <w:rFonts w:ascii="Symbol" w:hAnsi="Symbol" w:hint="default"/>
      </w:rPr>
    </w:lvl>
    <w:lvl w:ilvl="1" w:tplc="0409000F">
      <w:start w:val="1"/>
      <w:numFmt w:val="decimal"/>
      <w:lvlText w:val="%2."/>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2" w15:restartNumberingAfterBreak="0">
    <w:nsid w:val="7AED2FCD"/>
    <w:multiLevelType w:val="hybridMultilevel"/>
    <w:tmpl w:val="00B0B9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3" w15:restartNumberingAfterBreak="0">
    <w:nsid w:val="7B066E7C"/>
    <w:multiLevelType w:val="hybridMultilevel"/>
    <w:tmpl w:val="966E73A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4" w15:restartNumberingAfterBreak="0">
    <w:nsid w:val="7B2E74E5"/>
    <w:multiLevelType w:val="hybridMultilevel"/>
    <w:tmpl w:val="87A06CE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5" w15:restartNumberingAfterBreak="0">
    <w:nsid w:val="7C354CF5"/>
    <w:multiLevelType w:val="hybridMultilevel"/>
    <w:tmpl w:val="0E16B89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6" w15:restartNumberingAfterBreak="0">
    <w:nsid w:val="7D5E42B0"/>
    <w:multiLevelType w:val="hybridMultilevel"/>
    <w:tmpl w:val="4678FC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7" w15:restartNumberingAfterBreak="0">
    <w:nsid w:val="7E3178D7"/>
    <w:multiLevelType w:val="hybridMultilevel"/>
    <w:tmpl w:val="68202420"/>
    <w:lvl w:ilvl="0" w:tplc="04090001">
      <w:start w:val="1"/>
      <w:numFmt w:val="bullet"/>
      <w:lvlText w:val=""/>
      <w:lvlJc w:val="left"/>
      <w:pPr>
        <w:ind w:left="780" w:hanging="360"/>
      </w:pPr>
      <w:rPr>
        <w:rFonts w:ascii="Symbol" w:hAnsi="Symbol" w:hint="default"/>
      </w:rPr>
    </w:lvl>
    <w:lvl w:ilvl="1" w:tplc="04090003">
      <w:start w:val="1"/>
      <w:numFmt w:val="bullet"/>
      <w:lvlText w:val="o"/>
      <w:lvlJc w:val="left"/>
      <w:pPr>
        <w:ind w:left="1500" w:hanging="360"/>
      </w:pPr>
      <w:rPr>
        <w:rFonts w:ascii="Courier New" w:hAnsi="Courier New" w:cs="Courier New" w:hint="default"/>
      </w:rPr>
    </w:lvl>
    <w:lvl w:ilvl="2" w:tplc="04090005">
      <w:start w:val="1"/>
      <w:numFmt w:val="bullet"/>
      <w:lvlText w:val=""/>
      <w:lvlJc w:val="left"/>
      <w:pPr>
        <w:ind w:left="2220" w:hanging="360"/>
      </w:pPr>
      <w:rPr>
        <w:rFonts w:ascii="Wingdings" w:hAnsi="Wingdings" w:hint="default"/>
      </w:rPr>
    </w:lvl>
    <w:lvl w:ilvl="3" w:tplc="04090001">
      <w:start w:val="1"/>
      <w:numFmt w:val="bullet"/>
      <w:lvlText w:val=""/>
      <w:lvlJc w:val="left"/>
      <w:pPr>
        <w:ind w:left="2940" w:hanging="360"/>
      </w:pPr>
      <w:rPr>
        <w:rFonts w:ascii="Symbol" w:hAnsi="Symbol" w:hint="default"/>
      </w:rPr>
    </w:lvl>
    <w:lvl w:ilvl="4" w:tplc="04090003">
      <w:start w:val="1"/>
      <w:numFmt w:val="bullet"/>
      <w:lvlText w:val="o"/>
      <w:lvlJc w:val="left"/>
      <w:pPr>
        <w:ind w:left="3660" w:hanging="360"/>
      </w:pPr>
      <w:rPr>
        <w:rFonts w:ascii="Courier New" w:hAnsi="Courier New" w:cs="Courier New" w:hint="default"/>
      </w:rPr>
    </w:lvl>
    <w:lvl w:ilvl="5" w:tplc="04090005">
      <w:start w:val="1"/>
      <w:numFmt w:val="bullet"/>
      <w:lvlText w:val=""/>
      <w:lvlJc w:val="left"/>
      <w:pPr>
        <w:ind w:left="4380" w:hanging="360"/>
      </w:pPr>
      <w:rPr>
        <w:rFonts w:ascii="Wingdings" w:hAnsi="Wingdings" w:hint="default"/>
      </w:rPr>
    </w:lvl>
    <w:lvl w:ilvl="6" w:tplc="04090001">
      <w:start w:val="1"/>
      <w:numFmt w:val="bullet"/>
      <w:lvlText w:val=""/>
      <w:lvlJc w:val="left"/>
      <w:pPr>
        <w:ind w:left="5100" w:hanging="360"/>
      </w:pPr>
      <w:rPr>
        <w:rFonts w:ascii="Symbol" w:hAnsi="Symbol" w:hint="default"/>
      </w:rPr>
    </w:lvl>
    <w:lvl w:ilvl="7" w:tplc="04090003">
      <w:start w:val="1"/>
      <w:numFmt w:val="bullet"/>
      <w:lvlText w:val="o"/>
      <w:lvlJc w:val="left"/>
      <w:pPr>
        <w:ind w:left="5820" w:hanging="360"/>
      </w:pPr>
      <w:rPr>
        <w:rFonts w:ascii="Courier New" w:hAnsi="Courier New" w:cs="Courier New" w:hint="default"/>
      </w:rPr>
    </w:lvl>
    <w:lvl w:ilvl="8" w:tplc="04090005">
      <w:start w:val="1"/>
      <w:numFmt w:val="bullet"/>
      <w:lvlText w:val=""/>
      <w:lvlJc w:val="left"/>
      <w:pPr>
        <w:ind w:left="6540" w:hanging="360"/>
      </w:pPr>
      <w:rPr>
        <w:rFonts w:ascii="Wingdings" w:hAnsi="Wingdings" w:hint="default"/>
      </w:rPr>
    </w:lvl>
  </w:abstractNum>
  <w:abstractNum w:abstractNumId="178" w15:restartNumberingAfterBreak="0">
    <w:nsid w:val="7F495F24"/>
    <w:multiLevelType w:val="hybridMultilevel"/>
    <w:tmpl w:val="6F0EF6E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9" w15:restartNumberingAfterBreak="0">
    <w:nsid w:val="7FDA2BC1"/>
    <w:multiLevelType w:val="hybridMultilevel"/>
    <w:tmpl w:val="71BCD6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2"/>
  </w:num>
  <w:num w:numId="4">
    <w:abstractNumId w:val="90"/>
  </w:num>
  <w:num w:numId="5">
    <w:abstractNumId w:val="32"/>
  </w:num>
  <w:num w:numId="6">
    <w:abstractNumId w:val="140"/>
  </w:num>
  <w:num w:numId="7">
    <w:abstractNumId w:val="121"/>
  </w:num>
  <w:num w:numId="8">
    <w:abstractNumId w:val="28"/>
  </w:num>
  <w:num w:numId="9">
    <w:abstractNumId w:val="118"/>
  </w:num>
  <w:num w:numId="10">
    <w:abstractNumId w:val="55"/>
  </w:num>
  <w:num w:numId="11">
    <w:abstractNumId w:val="97"/>
  </w:num>
  <w:num w:numId="12">
    <w:abstractNumId w:val="142"/>
  </w:num>
  <w:num w:numId="13">
    <w:abstractNumId w:val="13"/>
  </w:num>
  <w:num w:numId="14">
    <w:abstractNumId w:val="120"/>
  </w:num>
  <w:num w:numId="15">
    <w:abstractNumId w:val="85"/>
  </w:num>
  <w:num w:numId="16">
    <w:abstractNumId w:val="176"/>
  </w:num>
  <w:num w:numId="17">
    <w:abstractNumId w:val="52"/>
  </w:num>
  <w:num w:numId="18">
    <w:abstractNumId w:val="10"/>
  </w:num>
  <w:num w:numId="19">
    <w:abstractNumId w:val="102"/>
  </w:num>
  <w:num w:numId="20">
    <w:abstractNumId w:val="37"/>
  </w:num>
  <w:num w:numId="21">
    <w:abstractNumId w:val="31"/>
  </w:num>
  <w:num w:numId="22">
    <w:abstractNumId w:val="156"/>
  </w:num>
  <w:num w:numId="23">
    <w:abstractNumId w:val="175"/>
  </w:num>
  <w:num w:numId="24">
    <w:abstractNumId w:val="72"/>
  </w:num>
  <w:num w:numId="25">
    <w:abstractNumId w:val="81"/>
  </w:num>
  <w:num w:numId="26">
    <w:abstractNumId w:val="87"/>
  </w:num>
  <w:num w:numId="27">
    <w:abstractNumId w:val="138"/>
  </w:num>
  <w:num w:numId="28">
    <w:abstractNumId w:val="135"/>
  </w:num>
  <w:num w:numId="29">
    <w:abstractNumId w:val="96"/>
  </w:num>
  <w:num w:numId="30">
    <w:abstractNumId w:val="134"/>
  </w:num>
  <w:num w:numId="31">
    <w:abstractNumId w:val="136"/>
  </w:num>
  <w:num w:numId="32">
    <w:abstractNumId w:val="8"/>
  </w:num>
  <w:num w:numId="33">
    <w:abstractNumId w:val="104"/>
  </w:num>
  <w:num w:numId="34">
    <w:abstractNumId w:val="170"/>
  </w:num>
  <w:num w:numId="35">
    <w:abstractNumId w:val="60"/>
  </w:num>
  <w:num w:numId="36">
    <w:abstractNumId w:val="79"/>
  </w:num>
  <w:num w:numId="37">
    <w:abstractNumId w:val="14"/>
  </w:num>
  <w:num w:numId="38">
    <w:abstractNumId w:val="65"/>
  </w:num>
  <w:num w:numId="39">
    <w:abstractNumId w:val="20"/>
  </w:num>
  <w:num w:numId="40">
    <w:abstractNumId w:val="48"/>
  </w:num>
  <w:num w:numId="41">
    <w:abstractNumId w:val="179"/>
  </w:num>
  <w:num w:numId="42">
    <w:abstractNumId w:val="19"/>
  </w:num>
  <w:num w:numId="43">
    <w:abstractNumId w:val="98"/>
  </w:num>
  <w:num w:numId="44">
    <w:abstractNumId w:val="108"/>
  </w:num>
  <w:num w:numId="45">
    <w:abstractNumId w:val="83"/>
  </w:num>
  <w:num w:numId="46">
    <w:abstractNumId w:val="148"/>
  </w:num>
  <w:num w:numId="47">
    <w:abstractNumId w:val="137"/>
  </w:num>
  <w:num w:numId="48">
    <w:abstractNumId w:val="3"/>
  </w:num>
  <w:num w:numId="49">
    <w:abstractNumId w:val="160"/>
  </w:num>
  <w:num w:numId="50">
    <w:abstractNumId w:val="9"/>
  </w:num>
  <w:num w:numId="51">
    <w:abstractNumId w:val="101"/>
  </w:num>
  <w:num w:numId="52">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
    <w:abstractNumId w:val="168"/>
  </w:num>
  <w:num w:numId="54">
    <w:abstractNumId w:val="53"/>
    <w:lvlOverride w:ilvl="0">
      <w:startOverride w:val="1"/>
    </w:lvlOverride>
    <w:lvlOverride w:ilvl="1"/>
    <w:lvlOverride w:ilvl="2"/>
    <w:lvlOverride w:ilvl="3"/>
    <w:lvlOverride w:ilvl="4"/>
    <w:lvlOverride w:ilvl="5"/>
    <w:lvlOverride w:ilvl="6"/>
    <w:lvlOverride w:ilvl="7"/>
    <w:lvlOverride w:ilvl="8"/>
  </w:num>
  <w:num w:numId="55">
    <w:abstractNumId w:val="12"/>
    <w:lvlOverride w:ilvl="0">
      <w:startOverride w:val="1"/>
    </w:lvlOverride>
    <w:lvlOverride w:ilvl="1"/>
    <w:lvlOverride w:ilvl="2"/>
    <w:lvlOverride w:ilvl="3"/>
    <w:lvlOverride w:ilvl="4"/>
    <w:lvlOverride w:ilvl="5"/>
    <w:lvlOverride w:ilvl="6"/>
    <w:lvlOverride w:ilvl="7"/>
    <w:lvlOverride w:ilvl="8"/>
  </w:num>
  <w:num w:numId="56">
    <w:abstractNumId w:val="128"/>
  </w:num>
  <w:num w:numId="57">
    <w:abstractNumId w:val="132"/>
  </w:num>
  <w:num w:numId="58">
    <w:abstractNumId w:val="161"/>
  </w:num>
  <w:num w:numId="59">
    <w:abstractNumId w:val="154"/>
  </w:num>
  <w:num w:numId="60">
    <w:abstractNumId w:val="36"/>
  </w:num>
  <w:num w:numId="61">
    <w:abstractNumId w:val="24"/>
  </w:num>
  <w:num w:numId="62">
    <w:abstractNumId w:val="99"/>
  </w:num>
  <w:num w:numId="63">
    <w:abstractNumId w:val="50"/>
  </w:num>
  <w:num w:numId="64">
    <w:abstractNumId w:val="139"/>
  </w:num>
  <w:num w:numId="65">
    <w:abstractNumId w:val="159"/>
  </w:num>
  <w:num w:numId="66">
    <w:abstractNumId w:val="149"/>
  </w:num>
  <w:num w:numId="67">
    <w:abstractNumId w:val="169"/>
  </w:num>
  <w:num w:numId="68">
    <w:abstractNumId w:val="1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9">
    <w:abstractNumId w:val="177"/>
  </w:num>
  <w:num w:numId="70">
    <w:abstractNumId w:val="70"/>
  </w:num>
  <w:num w:numId="71">
    <w:abstractNumId w:val="17"/>
  </w:num>
  <w:num w:numId="72">
    <w:abstractNumId w:val="88"/>
  </w:num>
  <w:num w:numId="73">
    <w:abstractNumId w:val="95"/>
  </w:num>
  <w:num w:numId="74">
    <w:abstractNumId w:val="61"/>
  </w:num>
  <w:num w:numId="75">
    <w:abstractNumId w:val="26"/>
  </w:num>
  <w:num w:numId="76">
    <w:abstractNumId w:val="38"/>
  </w:num>
  <w:num w:numId="77">
    <w:abstractNumId w:val="44"/>
  </w:num>
  <w:num w:numId="78">
    <w:abstractNumId w:val="74"/>
  </w:num>
  <w:num w:numId="79">
    <w:abstractNumId w:val="93"/>
  </w:num>
  <w:num w:numId="80">
    <w:abstractNumId w:val="63"/>
  </w:num>
  <w:num w:numId="81">
    <w:abstractNumId w:val="105"/>
  </w:num>
  <w:num w:numId="82">
    <w:abstractNumId w:val="69"/>
  </w:num>
  <w:num w:numId="83">
    <w:abstractNumId w:val="155"/>
  </w:num>
  <w:num w:numId="84">
    <w:abstractNumId w:val="115"/>
  </w:num>
  <w:num w:numId="85">
    <w:abstractNumId w:val="67"/>
  </w:num>
  <w:num w:numId="86">
    <w:abstractNumId w:val="110"/>
  </w:num>
  <w:num w:numId="87">
    <w:abstractNumId w:val="16"/>
  </w:num>
  <w:num w:numId="88">
    <w:abstractNumId w:val="164"/>
  </w:num>
  <w:num w:numId="89">
    <w:abstractNumId w:val="112"/>
  </w:num>
  <w:num w:numId="90">
    <w:abstractNumId w:val="23"/>
  </w:num>
  <w:num w:numId="91">
    <w:abstractNumId w:val="153"/>
  </w:num>
  <w:num w:numId="92">
    <w:abstractNumId w:val="89"/>
  </w:num>
  <w:num w:numId="93">
    <w:abstractNumId w:val="129"/>
  </w:num>
  <w:num w:numId="94">
    <w:abstractNumId w:val="173"/>
  </w:num>
  <w:num w:numId="95">
    <w:abstractNumId w:val="49"/>
  </w:num>
  <w:num w:numId="96">
    <w:abstractNumId w:val="58"/>
  </w:num>
  <w:num w:numId="97">
    <w:abstractNumId w:val="84"/>
  </w:num>
  <w:num w:numId="98">
    <w:abstractNumId w:val="114"/>
  </w:num>
  <w:num w:numId="99">
    <w:abstractNumId w:val="143"/>
  </w:num>
  <w:num w:numId="100">
    <w:abstractNumId w:val="33"/>
  </w:num>
  <w:num w:numId="101">
    <w:abstractNumId w:val="158"/>
  </w:num>
  <w:num w:numId="102">
    <w:abstractNumId w:val="34"/>
  </w:num>
  <w:num w:numId="103">
    <w:abstractNumId w:val="82"/>
  </w:num>
  <w:num w:numId="104">
    <w:abstractNumId w:val="167"/>
  </w:num>
  <w:num w:numId="105">
    <w:abstractNumId w:val="157"/>
  </w:num>
  <w:num w:numId="106">
    <w:abstractNumId w:val="40"/>
  </w:num>
  <w:num w:numId="107">
    <w:abstractNumId w:val="76"/>
  </w:num>
  <w:num w:numId="108">
    <w:abstractNumId w:val="103"/>
  </w:num>
  <w:num w:numId="109">
    <w:abstractNumId w:val="117"/>
  </w:num>
  <w:num w:numId="110">
    <w:abstractNumId w:val="109"/>
  </w:num>
  <w:num w:numId="111">
    <w:abstractNumId w:val="46"/>
  </w:num>
  <w:num w:numId="112">
    <w:abstractNumId w:val="147"/>
  </w:num>
  <w:num w:numId="113">
    <w:abstractNumId w:val="56"/>
  </w:num>
  <w:num w:numId="114">
    <w:abstractNumId w:val="54"/>
  </w:num>
  <w:num w:numId="115">
    <w:abstractNumId w:val="141"/>
  </w:num>
  <w:num w:numId="116">
    <w:abstractNumId w:val="127"/>
  </w:num>
  <w:num w:numId="117">
    <w:abstractNumId w:val="35"/>
  </w:num>
  <w:num w:numId="118">
    <w:abstractNumId w:val="126"/>
  </w:num>
  <w:num w:numId="119">
    <w:abstractNumId w:val="94"/>
  </w:num>
  <w:num w:numId="120">
    <w:abstractNumId w:val="42"/>
  </w:num>
  <w:num w:numId="121">
    <w:abstractNumId w:val="51"/>
  </w:num>
  <w:num w:numId="122">
    <w:abstractNumId w:val="152"/>
  </w:num>
  <w:num w:numId="123">
    <w:abstractNumId w:val="30"/>
  </w:num>
  <w:num w:numId="124">
    <w:abstractNumId w:val="7"/>
  </w:num>
  <w:num w:numId="125">
    <w:abstractNumId w:val="119"/>
  </w:num>
  <w:num w:numId="126">
    <w:abstractNumId w:val="22"/>
  </w:num>
  <w:num w:numId="127">
    <w:abstractNumId w:val="91"/>
  </w:num>
  <w:num w:numId="128">
    <w:abstractNumId w:val="21"/>
  </w:num>
  <w:num w:numId="129">
    <w:abstractNumId w:val="144"/>
  </w:num>
  <w:num w:numId="130">
    <w:abstractNumId w:val="131"/>
  </w:num>
  <w:num w:numId="131">
    <w:abstractNumId w:val="64"/>
  </w:num>
  <w:num w:numId="132">
    <w:abstractNumId w:val="133"/>
  </w:num>
  <w:num w:numId="133">
    <w:abstractNumId w:val="43"/>
  </w:num>
  <w:num w:numId="134">
    <w:abstractNumId w:val="151"/>
  </w:num>
  <w:num w:numId="135">
    <w:abstractNumId w:val="59"/>
  </w:num>
  <w:num w:numId="136">
    <w:abstractNumId w:val="163"/>
  </w:num>
  <w:num w:numId="137">
    <w:abstractNumId w:val="178"/>
  </w:num>
  <w:num w:numId="138">
    <w:abstractNumId w:val="124"/>
  </w:num>
  <w:num w:numId="139">
    <w:abstractNumId w:val="47"/>
  </w:num>
  <w:num w:numId="140">
    <w:abstractNumId w:val="130"/>
  </w:num>
  <w:num w:numId="141">
    <w:abstractNumId w:val="57"/>
  </w:num>
  <w:num w:numId="142">
    <w:abstractNumId w:val="166"/>
  </w:num>
  <w:num w:numId="143">
    <w:abstractNumId w:val="6"/>
  </w:num>
  <w:num w:numId="144">
    <w:abstractNumId w:val="41"/>
  </w:num>
  <w:num w:numId="145">
    <w:abstractNumId w:val="113"/>
  </w:num>
  <w:num w:numId="146">
    <w:abstractNumId w:val="39"/>
  </w:num>
  <w:num w:numId="147">
    <w:abstractNumId w:val="86"/>
  </w:num>
  <w:num w:numId="148">
    <w:abstractNumId w:val="29"/>
  </w:num>
  <w:num w:numId="149">
    <w:abstractNumId w:val="73"/>
  </w:num>
  <w:num w:numId="150">
    <w:abstractNumId w:val="25"/>
  </w:num>
  <w:num w:numId="151">
    <w:abstractNumId w:val="116"/>
  </w:num>
  <w:num w:numId="152">
    <w:abstractNumId w:val="146"/>
  </w:num>
  <w:num w:numId="153">
    <w:abstractNumId w:val="11"/>
  </w:num>
  <w:num w:numId="154">
    <w:abstractNumId w:val="107"/>
  </w:num>
  <w:num w:numId="155">
    <w:abstractNumId w:val="162"/>
  </w:num>
  <w:num w:numId="156">
    <w:abstractNumId w:val="5"/>
  </w:num>
  <w:num w:numId="157">
    <w:abstractNumId w:val="106"/>
  </w:num>
  <w:num w:numId="158">
    <w:abstractNumId w:val="4"/>
  </w:num>
  <w:num w:numId="159">
    <w:abstractNumId w:val="171"/>
  </w:num>
  <w:num w:numId="160">
    <w:abstractNumId w:val="66"/>
  </w:num>
  <w:num w:numId="161">
    <w:abstractNumId w:val="150"/>
  </w:num>
  <w:num w:numId="162">
    <w:abstractNumId w:val="62"/>
  </w:num>
  <w:num w:numId="163">
    <w:abstractNumId w:val="92"/>
  </w:num>
  <w:num w:numId="164">
    <w:abstractNumId w:val="174"/>
  </w:num>
  <w:num w:numId="165">
    <w:abstractNumId w:val="145"/>
  </w:num>
  <w:num w:numId="166">
    <w:abstractNumId w:val="100"/>
  </w:num>
  <w:num w:numId="167">
    <w:abstractNumId w:val="111"/>
  </w:num>
  <w:num w:numId="168">
    <w:abstractNumId w:val="75"/>
  </w:num>
  <w:num w:numId="169">
    <w:abstractNumId w:val="27"/>
  </w:num>
  <w:num w:numId="170">
    <w:abstractNumId w:val="123"/>
  </w:num>
  <w:num w:numId="171">
    <w:abstractNumId w:val="165"/>
  </w:num>
  <w:num w:numId="172">
    <w:abstractNumId w:val="77"/>
  </w:num>
  <w:num w:numId="173">
    <w:abstractNumId w:val="80"/>
  </w:num>
  <w:num w:numId="174">
    <w:abstractNumId w:val="122"/>
  </w:num>
  <w:num w:numId="175">
    <w:abstractNumId w:val="45"/>
  </w:num>
  <w:num w:numId="176">
    <w:abstractNumId w:val="71"/>
  </w:num>
  <w:num w:numId="177">
    <w:abstractNumId w:val="15"/>
  </w:num>
  <w:num w:numId="178">
    <w:abstractNumId w:val="172"/>
  </w:num>
  <w:num w:numId="179">
    <w:abstractNumId w:val="68"/>
  </w:num>
  <w:num w:numId="180">
    <w:abstractNumId w:val="78"/>
  </w:num>
  <w:numIdMacAtCleanup w:val="18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hideSpellingErrors/>
  <w:attachedTemplate r:id="rId1"/>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B5469"/>
    <w:rsid w:val="000000DB"/>
    <w:rsid w:val="0000058B"/>
    <w:rsid w:val="00000832"/>
    <w:rsid w:val="00000EAA"/>
    <w:rsid w:val="000011A5"/>
    <w:rsid w:val="000017F2"/>
    <w:rsid w:val="00002A4C"/>
    <w:rsid w:val="00002B52"/>
    <w:rsid w:val="000046D4"/>
    <w:rsid w:val="00004EDC"/>
    <w:rsid w:val="000056B2"/>
    <w:rsid w:val="00005A15"/>
    <w:rsid w:val="00005B65"/>
    <w:rsid w:val="000076F2"/>
    <w:rsid w:val="00011437"/>
    <w:rsid w:val="00011726"/>
    <w:rsid w:val="00012787"/>
    <w:rsid w:val="00013418"/>
    <w:rsid w:val="00013532"/>
    <w:rsid w:val="0001366D"/>
    <w:rsid w:val="000136DA"/>
    <w:rsid w:val="00013F2F"/>
    <w:rsid w:val="0001554D"/>
    <w:rsid w:val="00016672"/>
    <w:rsid w:val="0001773F"/>
    <w:rsid w:val="00017D0F"/>
    <w:rsid w:val="00020D6C"/>
    <w:rsid w:val="00022FB5"/>
    <w:rsid w:val="00024F31"/>
    <w:rsid w:val="0002512F"/>
    <w:rsid w:val="0002515A"/>
    <w:rsid w:val="0002534E"/>
    <w:rsid w:val="00025ECA"/>
    <w:rsid w:val="00030001"/>
    <w:rsid w:val="00030A4F"/>
    <w:rsid w:val="00031EFD"/>
    <w:rsid w:val="00031FA1"/>
    <w:rsid w:val="00033761"/>
    <w:rsid w:val="0003376D"/>
    <w:rsid w:val="00033D12"/>
    <w:rsid w:val="00036022"/>
    <w:rsid w:val="0003606E"/>
    <w:rsid w:val="000378B2"/>
    <w:rsid w:val="00040ABC"/>
    <w:rsid w:val="000415EF"/>
    <w:rsid w:val="0004214A"/>
    <w:rsid w:val="0004251E"/>
    <w:rsid w:val="00044CF0"/>
    <w:rsid w:val="00045710"/>
    <w:rsid w:val="0004661E"/>
    <w:rsid w:val="000466A9"/>
    <w:rsid w:val="00047816"/>
    <w:rsid w:val="00050324"/>
    <w:rsid w:val="00052860"/>
    <w:rsid w:val="0005299A"/>
    <w:rsid w:val="00054570"/>
    <w:rsid w:val="000554B1"/>
    <w:rsid w:val="00055C06"/>
    <w:rsid w:val="00055C32"/>
    <w:rsid w:val="0005644D"/>
    <w:rsid w:val="0005763E"/>
    <w:rsid w:val="0006017B"/>
    <w:rsid w:val="000603BA"/>
    <w:rsid w:val="00060729"/>
    <w:rsid w:val="0006075A"/>
    <w:rsid w:val="000611B1"/>
    <w:rsid w:val="00061259"/>
    <w:rsid w:val="00062687"/>
    <w:rsid w:val="00063805"/>
    <w:rsid w:val="000649D6"/>
    <w:rsid w:val="00064B7E"/>
    <w:rsid w:val="00065126"/>
    <w:rsid w:val="00065A30"/>
    <w:rsid w:val="00065C25"/>
    <w:rsid w:val="00065FDB"/>
    <w:rsid w:val="00066708"/>
    <w:rsid w:val="00070A62"/>
    <w:rsid w:val="0007146C"/>
    <w:rsid w:val="00071574"/>
    <w:rsid w:val="00074D66"/>
    <w:rsid w:val="00075CFE"/>
    <w:rsid w:val="0007672D"/>
    <w:rsid w:val="000767C8"/>
    <w:rsid w:val="0008062D"/>
    <w:rsid w:val="00082B80"/>
    <w:rsid w:val="000832E0"/>
    <w:rsid w:val="0008393B"/>
    <w:rsid w:val="00083BF5"/>
    <w:rsid w:val="00085F3C"/>
    <w:rsid w:val="0008688D"/>
    <w:rsid w:val="00086FA0"/>
    <w:rsid w:val="000874B1"/>
    <w:rsid w:val="00091051"/>
    <w:rsid w:val="00092404"/>
    <w:rsid w:val="00092529"/>
    <w:rsid w:val="0009266D"/>
    <w:rsid w:val="000950A0"/>
    <w:rsid w:val="00095F14"/>
    <w:rsid w:val="00097224"/>
    <w:rsid w:val="000973F5"/>
    <w:rsid w:val="000A12E2"/>
    <w:rsid w:val="000A15C5"/>
    <w:rsid w:val="000A4438"/>
    <w:rsid w:val="000A54A8"/>
    <w:rsid w:val="000A5A2A"/>
    <w:rsid w:val="000B043F"/>
    <w:rsid w:val="000B05CF"/>
    <w:rsid w:val="000B0A50"/>
    <w:rsid w:val="000B10E4"/>
    <w:rsid w:val="000B117C"/>
    <w:rsid w:val="000B29E8"/>
    <w:rsid w:val="000B3725"/>
    <w:rsid w:val="000B3759"/>
    <w:rsid w:val="000B3C95"/>
    <w:rsid w:val="000B45A0"/>
    <w:rsid w:val="000C001D"/>
    <w:rsid w:val="000C081F"/>
    <w:rsid w:val="000C16DB"/>
    <w:rsid w:val="000C18F9"/>
    <w:rsid w:val="000C321E"/>
    <w:rsid w:val="000C3DED"/>
    <w:rsid w:val="000C5A8A"/>
    <w:rsid w:val="000C6870"/>
    <w:rsid w:val="000C6B71"/>
    <w:rsid w:val="000C7141"/>
    <w:rsid w:val="000C7706"/>
    <w:rsid w:val="000D03C6"/>
    <w:rsid w:val="000D05E0"/>
    <w:rsid w:val="000D0B64"/>
    <w:rsid w:val="000D1250"/>
    <w:rsid w:val="000D38B5"/>
    <w:rsid w:val="000D55B6"/>
    <w:rsid w:val="000E1580"/>
    <w:rsid w:val="000E1DFE"/>
    <w:rsid w:val="000E224E"/>
    <w:rsid w:val="000E33D9"/>
    <w:rsid w:val="000E420F"/>
    <w:rsid w:val="000E440A"/>
    <w:rsid w:val="000E6B0A"/>
    <w:rsid w:val="000E6D47"/>
    <w:rsid w:val="000F0A75"/>
    <w:rsid w:val="000F2854"/>
    <w:rsid w:val="000F5AA4"/>
    <w:rsid w:val="000F5DDD"/>
    <w:rsid w:val="000F6536"/>
    <w:rsid w:val="000F799C"/>
    <w:rsid w:val="0010080E"/>
    <w:rsid w:val="001008B6"/>
    <w:rsid w:val="00101289"/>
    <w:rsid w:val="0010198A"/>
    <w:rsid w:val="00102072"/>
    <w:rsid w:val="001025F8"/>
    <w:rsid w:val="00102E8D"/>
    <w:rsid w:val="00103009"/>
    <w:rsid w:val="00103AFA"/>
    <w:rsid w:val="00104062"/>
    <w:rsid w:val="00104AD4"/>
    <w:rsid w:val="00104BB8"/>
    <w:rsid w:val="00106755"/>
    <w:rsid w:val="001074D7"/>
    <w:rsid w:val="0010795C"/>
    <w:rsid w:val="00110757"/>
    <w:rsid w:val="00110B77"/>
    <w:rsid w:val="00110F0A"/>
    <w:rsid w:val="001121D9"/>
    <w:rsid w:val="001125B6"/>
    <w:rsid w:val="0011277E"/>
    <w:rsid w:val="00112FB4"/>
    <w:rsid w:val="0011331F"/>
    <w:rsid w:val="00113546"/>
    <w:rsid w:val="00113926"/>
    <w:rsid w:val="00113935"/>
    <w:rsid w:val="00115E35"/>
    <w:rsid w:val="00117512"/>
    <w:rsid w:val="00117E6F"/>
    <w:rsid w:val="00120298"/>
    <w:rsid w:val="001216AA"/>
    <w:rsid w:val="001220AE"/>
    <w:rsid w:val="001228F2"/>
    <w:rsid w:val="00123FD3"/>
    <w:rsid w:val="001251BF"/>
    <w:rsid w:val="001257D5"/>
    <w:rsid w:val="00126EFC"/>
    <w:rsid w:val="00131B77"/>
    <w:rsid w:val="00131F7E"/>
    <w:rsid w:val="001325FF"/>
    <w:rsid w:val="00133161"/>
    <w:rsid w:val="001335F2"/>
    <w:rsid w:val="00134B1C"/>
    <w:rsid w:val="001354C6"/>
    <w:rsid w:val="001360C1"/>
    <w:rsid w:val="00136B33"/>
    <w:rsid w:val="00136C79"/>
    <w:rsid w:val="00136E09"/>
    <w:rsid w:val="0013766C"/>
    <w:rsid w:val="00140E46"/>
    <w:rsid w:val="00141C25"/>
    <w:rsid w:val="00141EF4"/>
    <w:rsid w:val="00143894"/>
    <w:rsid w:val="00143CA4"/>
    <w:rsid w:val="0014430C"/>
    <w:rsid w:val="00144662"/>
    <w:rsid w:val="00144A32"/>
    <w:rsid w:val="00146262"/>
    <w:rsid w:val="00146DBF"/>
    <w:rsid w:val="00146F2D"/>
    <w:rsid w:val="00147C77"/>
    <w:rsid w:val="00150760"/>
    <w:rsid w:val="00151677"/>
    <w:rsid w:val="00151B0E"/>
    <w:rsid w:val="00151D89"/>
    <w:rsid w:val="00152675"/>
    <w:rsid w:val="00153FCE"/>
    <w:rsid w:val="001551A9"/>
    <w:rsid w:val="00155F49"/>
    <w:rsid w:val="00157724"/>
    <w:rsid w:val="00160241"/>
    <w:rsid w:val="00161820"/>
    <w:rsid w:val="001630CF"/>
    <w:rsid w:val="00164A83"/>
    <w:rsid w:val="00166A64"/>
    <w:rsid w:val="0016728E"/>
    <w:rsid w:val="0016758F"/>
    <w:rsid w:val="00167BE8"/>
    <w:rsid w:val="00167EFD"/>
    <w:rsid w:val="001701A8"/>
    <w:rsid w:val="00170461"/>
    <w:rsid w:val="00170E9C"/>
    <w:rsid w:val="00170F53"/>
    <w:rsid w:val="00171CF3"/>
    <w:rsid w:val="00173412"/>
    <w:rsid w:val="00173895"/>
    <w:rsid w:val="001741D7"/>
    <w:rsid w:val="001756CC"/>
    <w:rsid w:val="001759E9"/>
    <w:rsid w:val="001769A6"/>
    <w:rsid w:val="00176B21"/>
    <w:rsid w:val="001777E3"/>
    <w:rsid w:val="00180406"/>
    <w:rsid w:val="001807F1"/>
    <w:rsid w:val="00181DE1"/>
    <w:rsid w:val="00183765"/>
    <w:rsid w:val="00183EA7"/>
    <w:rsid w:val="00184070"/>
    <w:rsid w:val="0018440E"/>
    <w:rsid w:val="001847D5"/>
    <w:rsid w:val="00184D8A"/>
    <w:rsid w:val="00184EE0"/>
    <w:rsid w:val="00185DCA"/>
    <w:rsid w:val="0018656D"/>
    <w:rsid w:val="0018688F"/>
    <w:rsid w:val="0018750D"/>
    <w:rsid w:val="00187BA7"/>
    <w:rsid w:val="00190464"/>
    <w:rsid w:val="00190606"/>
    <w:rsid w:val="00190717"/>
    <w:rsid w:val="00191220"/>
    <w:rsid w:val="00191420"/>
    <w:rsid w:val="001919A1"/>
    <w:rsid w:val="00191C35"/>
    <w:rsid w:val="001925AF"/>
    <w:rsid w:val="00192638"/>
    <w:rsid w:val="0019409A"/>
    <w:rsid w:val="00195145"/>
    <w:rsid w:val="0019546B"/>
    <w:rsid w:val="0019570F"/>
    <w:rsid w:val="00196ED1"/>
    <w:rsid w:val="0019716C"/>
    <w:rsid w:val="001A07D6"/>
    <w:rsid w:val="001A3E13"/>
    <w:rsid w:val="001A4C72"/>
    <w:rsid w:val="001A5C98"/>
    <w:rsid w:val="001A7760"/>
    <w:rsid w:val="001B1189"/>
    <w:rsid w:val="001B1247"/>
    <w:rsid w:val="001B14FE"/>
    <w:rsid w:val="001B30BA"/>
    <w:rsid w:val="001B30E6"/>
    <w:rsid w:val="001B406F"/>
    <w:rsid w:val="001B4384"/>
    <w:rsid w:val="001B6527"/>
    <w:rsid w:val="001B6FED"/>
    <w:rsid w:val="001B79AA"/>
    <w:rsid w:val="001B79BA"/>
    <w:rsid w:val="001C0B50"/>
    <w:rsid w:val="001C1520"/>
    <w:rsid w:val="001C22DD"/>
    <w:rsid w:val="001C29B2"/>
    <w:rsid w:val="001C2CCF"/>
    <w:rsid w:val="001C3C9C"/>
    <w:rsid w:val="001C62E9"/>
    <w:rsid w:val="001C75EF"/>
    <w:rsid w:val="001C7CA5"/>
    <w:rsid w:val="001C7FD0"/>
    <w:rsid w:val="001D0802"/>
    <w:rsid w:val="001D23C3"/>
    <w:rsid w:val="001D307F"/>
    <w:rsid w:val="001D36EE"/>
    <w:rsid w:val="001D3C79"/>
    <w:rsid w:val="001D43AD"/>
    <w:rsid w:val="001D5FF1"/>
    <w:rsid w:val="001D723C"/>
    <w:rsid w:val="001D7295"/>
    <w:rsid w:val="001D7E70"/>
    <w:rsid w:val="001E007D"/>
    <w:rsid w:val="001E1489"/>
    <w:rsid w:val="001E1636"/>
    <w:rsid w:val="001E1AF9"/>
    <w:rsid w:val="001E203C"/>
    <w:rsid w:val="001E20AF"/>
    <w:rsid w:val="001E25C7"/>
    <w:rsid w:val="001E2905"/>
    <w:rsid w:val="001E3837"/>
    <w:rsid w:val="001E420A"/>
    <w:rsid w:val="001E47B2"/>
    <w:rsid w:val="001E4AE3"/>
    <w:rsid w:val="001E5128"/>
    <w:rsid w:val="001E6415"/>
    <w:rsid w:val="001E6DF5"/>
    <w:rsid w:val="001F057F"/>
    <w:rsid w:val="001F1D32"/>
    <w:rsid w:val="001F215A"/>
    <w:rsid w:val="001F2D87"/>
    <w:rsid w:val="001F3267"/>
    <w:rsid w:val="001F3965"/>
    <w:rsid w:val="001F4114"/>
    <w:rsid w:val="001F5A8E"/>
    <w:rsid w:val="001F5D9B"/>
    <w:rsid w:val="001F65B6"/>
    <w:rsid w:val="001F68F6"/>
    <w:rsid w:val="001F6AE6"/>
    <w:rsid w:val="001F7605"/>
    <w:rsid w:val="001F773E"/>
    <w:rsid w:val="002012E7"/>
    <w:rsid w:val="002016B6"/>
    <w:rsid w:val="002018EF"/>
    <w:rsid w:val="00201B7E"/>
    <w:rsid w:val="00201BAA"/>
    <w:rsid w:val="0020229B"/>
    <w:rsid w:val="002025B3"/>
    <w:rsid w:val="00202C93"/>
    <w:rsid w:val="00202E78"/>
    <w:rsid w:val="002033AC"/>
    <w:rsid w:val="002062A9"/>
    <w:rsid w:val="00206615"/>
    <w:rsid w:val="0020664F"/>
    <w:rsid w:val="00207088"/>
    <w:rsid w:val="00211138"/>
    <w:rsid w:val="00211266"/>
    <w:rsid w:val="00211A99"/>
    <w:rsid w:val="00212BA0"/>
    <w:rsid w:val="002130FC"/>
    <w:rsid w:val="00213C0D"/>
    <w:rsid w:val="00213FC2"/>
    <w:rsid w:val="00214A8D"/>
    <w:rsid w:val="002156C7"/>
    <w:rsid w:val="00215786"/>
    <w:rsid w:val="00215AE0"/>
    <w:rsid w:val="00216B70"/>
    <w:rsid w:val="00220018"/>
    <w:rsid w:val="00220226"/>
    <w:rsid w:val="0022091E"/>
    <w:rsid w:val="00220CF3"/>
    <w:rsid w:val="002218BB"/>
    <w:rsid w:val="00221B30"/>
    <w:rsid w:val="00222A93"/>
    <w:rsid w:val="002234A2"/>
    <w:rsid w:val="002235B2"/>
    <w:rsid w:val="0022387B"/>
    <w:rsid w:val="00225296"/>
    <w:rsid w:val="00226A1E"/>
    <w:rsid w:val="002274B7"/>
    <w:rsid w:val="00227F93"/>
    <w:rsid w:val="00231B89"/>
    <w:rsid w:val="00232DD1"/>
    <w:rsid w:val="0023343C"/>
    <w:rsid w:val="00233766"/>
    <w:rsid w:val="00234398"/>
    <w:rsid w:val="00234B13"/>
    <w:rsid w:val="00234C3E"/>
    <w:rsid w:val="00235E90"/>
    <w:rsid w:val="002407FC"/>
    <w:rsid w:val="0024245E"/>
    <w:rsid w:val="00242AD0"/>
    <w:rsid w:val="0024309E"/>
    <w:rsid w:val="0024394F"/>
    <w:rsid w:val="00244C7A"/>
    <w:rsid w:val="00244F88"/>
    <w:rsid w:val="002456DD"/>
    <w:rsid w:val="00246030"/>
    <w:rsid w:val="002468F2"/>
    <w:rsid w:val="00247B95"/>
    <w:rsid w:val="00250CB1"/>
    <w:rsid w:val="00251334"/>
    <w:rsid w:val="002514F9"/>
    <w:rsid w:val="002534D2"/>
    <w:rsid w:val="002541DA"/>
    <w:rsid w:val="002545D6"/>
    <w:rsid w:val="00255764"/>
    <w:rsid w:val="002572E1"/>
    <w:rsid w:val="00257AA2"/>
    <w:rsid w:val="00257D34"/>
    <w:rsid w:val="00260819"/>
    <w:rsid w:val="00260BD7"/>
    <w:rsid w:val="00260FE4"/>
    <w:rsid w:val="00261EEF"/>
    <w:rsid w:val="00263423"/>
    <w:rsid w:val="00263505"/>
    <w:rsid w:val="00263A28"/>
    <w:rsid w:val="002642F3"/>
    <w:rsid w:val="002658E8"/>
    <w:rsid w:val="00265B48"/>
    <w:rsid w:val="00267CCD"/>
    <w:rsid w:val="00271824"/>
    <w:rsid w:val="0027253F"/>
    <w:rsid w:val="00272F4B"/>
    <w:rsid w:val="0027492F"/>
    <w:rsid w:val="00280438"/>
    <w:rsid w:val="00280509"/>
    <w:rsid w:val="00280FBC"/>
    <w:rsid w:val="002810A2"/>
    <w:rsid w:val="00281C0B"/>
    <w:rsid w:val="00281CD8"/>
    <w:rsid w:val="00284368"/>
    <w:rsid w:val="002859C1"/>
    <w:rsid w:val="00285A25"/>
    <w:rsid w:val="00286229"/>
    <w:rsid w:val="00287D39"/>
    <w:rsid w:val="00291A53"/>
    <w:rsid w:val="00292CB2"/>
    <w:rsid w:val="002937B7"/>
    <w:rsid w:val="002941D5"/>
    <w:rsid w:val="002941ED"/>
    <w:rsid w:val="00295B53"/>
    <w:rsid w:val="00296AF3"/>
    <w:rsid w:val="00297081"/>
    <w:rsid w:val="002974B6"/>
    <w:rsid w:val="002975AC"/>
    <w:rsid w:val="002A06D8"/>
    <w:rsid w:val="002A09BD"/>
    <w:rsid w:val="002A1E27"/>
    <w:rsid w:val="002A244D"/>
    <w:rsid w:val="002A3740"/>
    <w:rsid w:val="002A3B82"/>
    <w:rsid w:val="002A41C8"/>
    <w:rsid w:val="002A4625"/>
    <w:rsid w:val="002A4907"/>
    <w:rsid w:val="002A6481"/>
    <w:rsid w:val="002A6E89"/>
    <w:rsid w:val="002A768A"/>
    <w:rsid w:val="002B03C0"/>
    <w:rsid w:val="002B1D24"/>
    <w:rsid w:val="002B2944"/>
    <w:rsid w:val="002B2A03"/>
    <w:rsid w:val="002B3338"/>
    <w:rsid w:val="002B3AB9"/>
    <w:rsid w:val="002B42AE"/>
    <w:rsid w:val="002B4AE9"/>
    <w:rsid w:val="002B5F8C"/>
    <w:rsid w:val="002B6C7E"/>
    <w:rsid w:val="002B6EC6"/>
    <w:rsid w:val="002B704D"/>
    <w:rsid w:val="002C1573"/>
    <w:rsid w:val="002C1D2F"/>
    <w:rsid w:val="002C2FEE"/>
    <w:rsid w:val="002C31AB"/>
    <w:rsid w:val="002C362B"/>
    <w:rsid w:val="002C4308"/>
    <w:rsid w:val="002C47D2"/>
    <w:rsid w:val="002C53E1"/>
    <w:rsid w:val="002C5A76"/>
    <w:rsid w:val="002C6BFD"/>
    <w:rsid w:val="002D0D19"/>
    <w:rsid w:val="002D1738"/>
    <w:rsid w:val="002D2729"/>
    <w:rsid w:val="002D417A"/>
    <w:rsid w:val="002D4E27"/>
    <w:rsid w:val="002D54C1"/>
    <w:rsid w:val="002D5A53"/>
    <w:rsid w:val="002D6389"/>
    <w:rsid w:val="002D644A"/>
    <w:rsid w:val="002D66E0"/>
    <w:rsid w:val="002D7004"/>
    <w:rsid w:val="002D76DB"/>
    <w:rsid w:val="002D7E34"/>
    <w:rsid w:val="002E0B17"/>
    <w:rsid w:val="002E0BF9"/>
    <w:rsid w:val="002E17D4"/>
    <w:rsid w:val="002E2DAD"/>
    <w:rsid w:val="002E51B8"/>
    <w:rsid w:val="002E57A7"/>
    <w:rsid w:val="002E686D"/>
    <w:rsid w:val="002E6CEA"/>
    <w:rsid w:val="002E7152"/>
    <w:rsid w:val="002E76D4"/>
    <w:rsid w:val="002E7A0C"/>
    <w:rsid w:val="002E7BA4"/>
    <w:rsid w:val="002F1ABB"/>
    <w:rsid w:val="002F1B09"/>
    <w:rsid w:val="002F2381"/>
    <w:rsid w:val="002F5E0D"/>
    <w:rsid w:val="002F6690"/>
    <w:rsid w:val="002F781B"/>
    <w:rsid w:val="003004C4"/>
    <w:rsid w:val="00300553"/>
    <w:rsid w:val="0030212E"/>
    <w:rsid w:val="00303755"/>
    <w:rsid w:val="0030426A"/>
    <w:rsid w:val="003042CC"/>
    <w:rsid w:val="00304BE4"/>
    <w:rsid w:val="003055D3"/>
    <w:rsid w:val="00306301"/>
    <w:rsid w:val="0030672F"/>
    <w:rsid w:val="003068DF"/>
    <w:rsid w:val="00307637"/>
    <w:rsid w:val="00310AE8"/>
    <w:rsid w:val="003122B4"/>
    <w:rsid w:val="003134A0"/>
    <w:rsid w:val="003146CA"/>
    <w:rsid w:val="00316B31"/>
    <w:rsid w:val="00316BBE"/>
    <w:rsid w:val="00317D80"/>
    <w:rsid w:val="003205DA"/>
    <w:rsid w:val="00320808"/>
    <w:rsid w:val="00320EC1"/>
    <w:rsid w:val="00321057"/>
    <w:rsid w:val="0032363C"/>
    <w:rsid w:val="00324F3E"/>
    <w:rsid w:val="00325410"/>
    <w:rsid w:val="003264AC"/>
    <w:rsid w:val="003266E2"/>
    <w:rsid w:val="0032686F"/>
    <w:rsid w:val="003268EB"/>
    <w:rsid w:val="00327911"/>
    <w:rsid w:val="00327A63"/>
    <w:rsid w:val="00330460"/>
    <w:rsid w:val="00332D5D"/>
    <w:rsid w:val="00333400"/>
    <w:rsid w:val="0033341C"/>
    <w:rsid w:val="003339AA"/>
    <w:rsid w:val="00333C38"/>
    <w:rsid w:val="00334D09"/>
    <w:rsid w:val="003351A8"/>
    <w:rsid w:val="003351B8"/>
    <w:rsid w:val="0033555B"/>
    <w:rsid w:val="00336830"/>
    <w:rsid w:val="00337C91"/>
    <w:rsid w:val="00337EE4"/>
    <w:rsid w:val="0034061E"/>
    <w:rsid w:val="00340A23"/>
    <w:rsid w:val="00340B3B"/>
    <w:rsid w:val="0034146D"/>
    <w:rsid w:val="00341739"/>
    <w:rsid w:val="00341916"/>
    <w:rsid w:val="00341BDC"/>
    <w:rsid w:val="00341C0C"/>
    <w:rsid w:val="00342364"/>
    <w:rsid w:val="003437DE"/>
    <w:rsid w:val="0034403D"/>
    <w:rsid w:val="00344F10"/>
    <w:rsid w:val="003453EE"/>
    <w:rsid w:val="0034542E"/>
    <w:rsid w:val="00346D37"/>
    <w:rsid w:val="00346E9E"/>
    <w:rsid w:val="00347AC4"/>
    <w:rsid w:val="00347E21"/>
    <w:rsid w:val="00350B63"/>
    <w:rsid w:val="00352055"/>
    <w:rsid w:val="00353147"/>
    <w:rsid w:val="00354945"/>
    <w:rsid w:val="00354C27"/>
    <w:rsid w:val="00356553"/>
    <w:rsid w:val="003625BA"/>
    <w:rsid w:val="00362A29"/>
    <w:rsid w:val="00362C44"/>
    <w:rsid w:val="00363024"/>
    <w:rsid w:val="0036346D"/>
    <w:rsid w:val="00363E33"/>
    <w:rsid w:val="003645D0"/>
    <w:rsid w:val="00365B29"/>
    <w:rsid w:val="00366A8C"/>
    <w:rsid w:val="00371940"/>
    <w:rsid w:val="003735C8"/>
    <w:rsid w:val="00373736"/>
    <w:rsid w:val="00373750"/>
    <w:rsid w:val="00373C00"/>
    <w:rsid w:val="00374B27"/>
    <w:rsid w:val="0037515F"/>
    <w:rsid w:val="0037686A"/>
    <w:rsid w:val="00376DDA"/>
    <w:rsid w:val="00376FC5"/>
    <w:rsid w:val="0038066D"/>
    <w:rsid w:val="00381E9E"/>
    <w:rsid w:val="00383EDD"/>
    <w:rsid w:val="0038421B"/>
    <w:rsid w:val="003848E5"/>
    <w:rsid w:val="003862CB"/>
    <w:rsid w:val="00390B92"/>
    <w:rsid w:val="00390F15"/>
    <w:rsid w:val="00392136"/>
    <w:rsid w:val="0039251F"/>
    <w:rsid w:val="00392B92"/>
    <w:rsid w:val="00392F4E"/>
    <w:rsid w:val="0039345C"/>
    <w:rsid w:val="00393763"/>
    <w:rsid w:val="003947A2"/>
    <w:rsid w:val="00394C2C"/>
    <w:rsid w:val="003975CD"/>
    <w:rsid w:val="003A2666"/>
    <w:rsid w:val="003A3D1D"/>
    <w:rsid w:val="003A4296"/>
    <w:rsid w:val="003A4789"/>
    <w:rsid w:val="003A4A9F"/>
    <w:rsid w:val="003A5CA3"/>
    <w:rsid w:val="003A600A"/>
    <w:rsid w:val="003A6AE6"/>
    <w:rsid w:val="003A738F"/>
    <w:rsid w:val="003A7531"/>
    <w:rsid w:val="003A76FE"/>
    <w:rsid w:val="003A7A75"/>
    <w:rsid w:val="003B0DC6"/>
    <w:rsid w:val="003B10D8"/>
    <w:rsid w:val="003B205C"/>
    <w:rsid w:val="003B2318"/>
    <w:rsid w:val="003B3258"/>
    <w:rsid w:val="003B3453"/>
    <w:rsid w:val="003B3693"/>
    <w:rsid w:val="003B536B"/>
    <w:rsid w:val="003B583A"/>
    <w:rsid w:val="003B5B1E"/>
    <w:rsid w:val="003B62F5"/>
    <w:rsid w:val="003B6FA9"/>
    <w:rsid w:val="003B6FAE"/>
    <w:rsid w:val="003B74F9"/>
    <w:rsid w:val="003C0FD5"/>
    <w:rsid w:val="003C186E"/>
    <w:rsid w:val="003C1EA8"/>
    <w:rsid w:val="003C2CED"/>
    <w:rsid w:val="003C380B"/>
    <w:rsid w:val="003C631A"/>
    <w:rsid w:val="003D40F1"/>
    <w:rsid w:val="003D4AD7"/>
    <w:rsid w:val="003D4D3B"/>
    <w:rsid w:val="003D4F9F"/>
    <w:rsid w:val="003D5D56"/>
    <w:rsid w:val="003D6031"/>
    <w:rsid w:val="003D74AC"/>
    <w:rsid w:val="003D7887"/>
    <w:rsid w:val="003D7D2F"/>
    <w:rsid w:val="003E1A46"/>
    <w:rsid w:val="003E2E5C"/>
    <w:rsid w:val="003E4166"/>
    <w:rsid w:val="003E5AA1"/>
    <w:rsid w:val="003E6F6D"/>
    <w:rsid w:val="003E7C5B"/>
    <w:rsid w:val="003F075C"/>
    <w:rsid w:val="003F122A"/>
    <w:rsid w:val="003F25FE"/>
    <w:rsid w:val="003F372E"/>
    <w:rsid w:val="003F37CC"/>
    <w:rsid w:val="003F49DF"/>
    <w:rsid w:val="003F517F"/>
    <w:rsid w:val="003F585E"/>
    <w:rsid w:val="003F5EB3"/>
    <w:rsid w:val="003F6AE8"/>
    <w:rsid w:val="003F7336"/>
    <w:rsid w:val="00400DA2"/>
    <w:rsid w:val="00401278"/>
    <w:rsid w:val="0040290F"/>
    <w:rsid w:val="00402917"/>
    <w:rsid w:val="00402A45"/>
    <w:rsid w:val="00403D1E"/>
    <w:rsid w:val="00404BD0"/>
    <w:rsid w:val="00405BCF"/>
    <w:rsid w:val="00406A17"/>
    <w:rsid w:val="0040707E"/>
    <w:rsid w:val="004071DC"/>
    <w:rsid w:val="00407D89"/>
    <w:rsid w:val="00410696"/>
    <w:rsid w:val="00410BD0"/>
    <w:rsid w:val="00411BEB"/>
    <w:rsid w:val="00412DF0"/>
    <w:rsid w:val="004131E7"/>
    <w:rsid w:val="00413947"/>
    <w:rsid w:val="00413BF5"/>
    <w:rsid w:val="004141BA"/>
    <w:rsid w:val="00414D61"/>
    <w:rsid w:val="00416BE5"/>
    <w:rsid w:val="00417519"/>
    <w:rsid w:val="004203D8"/>
    <w:rsid w:val="004224D6"/>
    <w:rsid w:val="004232CF"/>
    <w:rsid w:val="004240A0"/>
    <w:rsid w:val="0042435F"/>
    <w:rsid w:val="004243E3"/>
    <w:rsid w:val="00425BDB"/>
    <w:rsid w:val="004263C3"/>
    <w:rsid w:val="004264FA"/>
    <w:rsid w:val="004265D3"/>
    <w:rsid w:val="00426E8A"/>
    <w:rsid w:val="00427024"/>
    <w:rsid w:val="00430E06"/>
    <w:rsid w:val="004315AD"/>
    <w:rsid w:val="0043205C"/>
    <w:rsid w:val="00433CF1"/>
    <w:rsid w:val="0043495E"/>
    <w:rsid w:val="00435230"/>
    <w:rsid w:val="0043783D"/>
    <w:rsid w:val="00437DEF"/>
    <w:rsid w:val="00440480"/>
    <w:rsid w:val="0044065A"/>
    <w:rsid w:val="0044076C"/>
    <w:rsid w:val="004407F1"/>
    <w:rsid w:val="0044084A"/>
    <w:rsid w:val="00440EA4"/>
    <w:rsid w:val="0044205D"/>
    <w:rsid w:val="00442AB7"/>
    <w:rsid w:val="00442F35"/>
    <w:rsid w:val="00444AB8"/>
    <w:rsid w:val="00445182"/>
    <w:rsid w:val="004455F7"/>
    <w:rsid w:val="0044562B"/>
    <w:rsid w:val="004464CD"/>
    <w:rsid w:val="00446DF1"/>
    <w:rsid w:val="004477B6"/>
    <w:rsid w:val="00451BFF"/>
    <w:rsid w:val="00452422"/>
    <w:rsid w:val="004541CB"/>
    <w:rsid w:val="0045457F"/>
    <w:rsid w:val="00455705"/>
    <w:rsid w:val="00455AA4"/>
    <w:rsid w:val="00455B8A"/>
    <w:rsid w:val="00456818"/>
    <w:rsid w:val="0045733A"/>
    <w:rsid w:val="00457A63"/>
    <w:rsid w:val="00457E14"/>
    <w:rsid w:val="0046046F"/>
    <w:rsid w:val="0046082B"/>
    <w:rsid w:val="00460FD0"/>
    <w:rsid w:val="004623BD"/>
    <w:rsid w:val="00463EC7"/>
    <w:rsid w:val="00467712"/>
    <w:rsid w:val="00467B02"/>
    <w:rsid w:val="00467FB1"/>
    <w:rsid w:val="0047085A"/>
    <w:rsid w:val="00470ABB"/>
    <w:rsid w:val="00470C6B"/>
    <w:rsid w:val="00471C81"/>
    <w:rsid w:val="00471D0B"/>
    <w:rsid w:val="00472078"/>
    <w:rsid w:val="00472D43"/>
    <w:rsid w:val="0047540B"/>
    <w:rsid w:val="00476DDE"/>
    <w:rsid w:val="004778BA"/>
    <w:rsid w:val="00477CCA"/>
    <w:rsid w:val="00477CE3"/>
    <w:rsid w:val="00477D46"/>
    <w:rsid w:val="00480DEA"/>
    <w:rsid w:val="004811AF"/>
    <w:rsid w:val="00481845"/>
    <w:rsid w:val="0048442E"/>
    <w:rsid w:val="00485F81"/>
    <w:rsid w:val="0048670D"/>
    <w:rsid w:val="00486EC3"/>
    <w:rsid w:val="004870CD"/>
    <w:rsid w:val="00487461"/>
    <w:rsid w:val="004874DF"/>
    <w:rsid w:val="00487841"/>
    <w:rsid w:val="00487EE6"/>
    <w:rsid w:val="00490AE0"/>
    <w:rsid w:val="00491B2D"/>
    <w:rsid w:val="00492D66"/>
    <w:rsid w:val="004933B6"/>
    <w:rsid w:val="00493E98"/>
    <w:rsid w:val="004954DF"/>
    <w:rsid w:val="004958DD"/>
    <w:rsid w:val="00495A6E"/>
    <w:rsid w:val="00495B43"/>
    <w:rsid w:val="00495E88"/>
    <w:rsid w:val="00496A8F"/>
    <w:rsid w:val="004A1A68"/>
    <w:rsid w:val="004A2307"/>
    <w:rsid w:val="004A2FE0"/>
    <w:rsid w:val="004A34EC"/>
    <w:rsid w:val="004A3C14"/>
    <w:rsid w:val="004A46AA"/>
    <w:rsid w:val="004A4705"/>
    <w:rsid w:val="004A4F03"/>
    <w:rsid w:val="004A6527"/>
    <w:rsid w:val="004A6A53"/>
    <w:rsid w:val="004A6E41"/>
    <w:rsid w:val="004A72DC"/>
    <w:rsid w:val="004A78F7"/>
    <w:rsid w:val="004B1C1A"/>
    <w:rsid w:val="004B3D29"/>
    <w:rsid w:val="004B47C1"/>
    <w:rsid w:val="004B4E05"/>
    <w:rsid w:val="004B6858"/>
    <w:rsid w:val="004B6972"/>
    <w:rsid w:val="004B76E6"/>
    <w:rsid w:val="004B7D0B"/>
    <w:rsid w:val="004C0700"/>
    <w:rsid w:val="004C07F6"/>
    <w:rsid w:val="004C0A4E"/>
    <w:rsid w:val="004C0E74"/>
    <w:rsid w:val="004C22A1"/>
    <w:rsid w:val="004C2383"/>
    <w:rsid w:val="004C26A6"/>
    <w:rsid w:val="004C27DF"/>
    <w:rsid w:val="004C3D51"/>
    <w:rsid w:val="004C440B"/>
    <w:rsid w:val="004C598F"/>
    <w:rsid w:val="004C5AEE"/>
    <w:rsid w:val="004C77C0"/>
    <w:rsid w:val="004C7AB0"/>
    <w:rsid w:val="004C7D59"/>
    <w:rsid w:val="004D045A"/>
    <w:rsid w:val="004D0819"/>
    <w:rsid w:val="004D14C1"/>
    <w:rsid w:val="004D19E6"/>
    <w:rsid w:val="004D2B8C"/>
    <w:rsid w:val="004D30C9"/>
    <w:rsid w:val="004D397C"/>
    <w:rsid w:val="004D4640"/>
    <w:rsid w:val="004D47D4"/>
    <w:rsid w:val="004D699C"/>
    <w:rsid w:val="004D6EFF"/>
    <w:rsid w:val="004D701B"/>
    <w:rsid w:val="004D72B4"/>
    <w:rsid w:val="004E04BE"/>
    <w:rsid w:val="004E1A40"/>
    <w:rsid w:val="004E1FE6"/>
    <w:rsid w:val="004E23A7"/>
    <w:rsid w:val="004E35D4"/>
    <w:rsid w:val="004E3992"/>
    <w:rsid w:val="004E47D1"/>
    <w:rsid w:val="004E5521"/>
    <w:rsid w:val="004E5527"/>
    <w:rsid w:val="004E5D77"/>
    <w:rsid w:val="004E5E3A"/>
    <w:rsid w:val="004E729E"/>
    <w:rsid w:val="004F0AE3"/>
    <w:rsid w:val="004F0B49"/>
    <w:rsid w:val="004F10A9"/>
    <w:rsid w:val="004F2528"/>
    <w:rsid w:val="004F2713"/>
    <w:rsid w:val="004F2EB4"/>
    <w:rsid w:val="004F3428"/>
    <w:rsid w:val="004F4502"/>
    <w:rsid w:val="004F4C2D"/>
    <w:rsid w:val="004F4FBF"/>
    <w:rsid w:val="004F5190"/>
    <w:rsid w:val="004F527E"/>
    <w:rsid w:val="004F6C8D"/>
    <w:rsid w:val="004F7775"/>
    <w:rsid w:val="00500111"/>
    <w:rsid w:val="0050231C"/>
    <w:rsid w:val="005025A5"/>
    <w:rsid w:val="00502C5F"/>
    <w:rsid w:val="00503CF4"/>
    <w:rsid w:val="00504664"/>
    <w:rsid w:val="00505C86"/>
    <w:rsid w:val="005064D7"/>
    <w:rsid w:val="005075F7"/>
    <w:rsid w:val="00510C90"/>
    <w:rsid w:val="005110C7"/>
    <w:rsid w:val="0051243C"/>
    <w:rsid w:val="005125FE"/>
    <w:rsid w:val="00512844"/>
    <w:rsid w:val="00513552"/>
    <w:rsid w:val="00513DF7"/>
    <w:rsid w:val="00513E5C"/>
    <w:rsid w:val="00515BD3"/>
    <w:rsid w:val="00515BE5"/>
    <w:rsid w:val="00517014"/>
    <w:rsid w:val="00517521"/>
    <w:rsid w:val="005178DE"/>
    <w:rsid w:val="005204CE"/>
    <w:rsid w:val="00520772"/>
    <w:rsid w:val="0052079E"/>
    <w:rsid w:val="00522E22"/>
    <w:rsid w:val="005234C7"/>
    <w:rsid w:val="0052375A"/>
    <w:rsid w:val="00523AD9"/>
    <w:rsid w:val="00523E05"/>
    <w:rsid w:val="00524040"/>
    <w:rsid w:val="00524160"/>
    <w:rsid w:val="005247BD"/>
    <w:rsid w:val="00524CD1"/>
    <w:rsid w:val="005252DD"/>
    <w:rsid w:val="00525380"/>
    <w:rsid w:val="00525B5E"/>
    <w:rsid w:val="00526C5F"/>
    <w:rsid w:val="005301B5"/>
    <w:rsid w:val="00533B72"/>
    <w:rsid w:val="005347E2"/>
    <w:rsid w:val="0053685E"/>
    <w:rsid w:val="00536E8E"/>
    <w:rsid w:val="0054060F"/>
    <w:rsid w:val="00540AE9"/>
    <w:rsid w:val="00541739"/>
    <w:rsid w:val="00541870"/>
    <w:rsid w:val="005420F0"/>
    <w:rsid w:val="0054401D"/>
    <w:rsid w:val="00547810"/>
    <w:rsid w:val="00547F14"/>
    <w:rsid w:val="005514C2"/>
    <w:rsid w:val="00551FC7"/>
    <w:rsid w:val="005523A5"/>
    <w:rsid w:val="0055286A"/>
    <w:rsid w:val="00555309"/>
    <w:rsid w:val="005560DC"/>
    <w:rsid w:val="00556275"/>
    <w:rsid w:val="00556BF2"/>
    <w:rsid w:val="0055739C"/>
    <w:rsid w:val="005573F5"/>
    <w:rsid w:val="005577F8"/>
    <w:rsid w:val="005607C7"/>
    <w:rsid w:val="00560A6D"/>
    <w:rsid w:val="005632F7"/>
    <w:rsid w:val="005637E5"/>
    <w:rsid w:val="0056413A"/>
    <w:rsid w:val="005647A2"/>
    <w:rsid w:val="005653E1"/>
    <w:rsid w:val="00566779"/>
    <w:rsid w:val="00566989"/>
    <w:rsid w:val="00566DFD"/>
    <w:rsid w:val="00567A81"/>
    <w:rsid w:val="00571600"/>
    <w:rsid w:val="00571895"/>
    <w:rsid w:val="0057329B"/>
    <w:rsid w:val="00573662"/>
    <w:rsid w:val="0057429C"/>
    <w:rsid w:val="005748FF"/>
    <w:rsid w:val="00575F61"/>
    <w:rsid w:val="00575F68"/>
    <w:rsid w:val="00576656"/>
    <w:rsid w:val="00580C1D"/>
    <w:rsid w:val="00580E56"/>
    <w:rsid w:val="00581A33"/>
    <w:rsid w:val="00582FF6"/>
    <w:rsid w:val="00583AE8"/>
    <w:rsid w:val="00583DDF"/>
    <w:rsid w:val="00584980"/>
    <w:rsid w:val="00584F54"/>
    <w:rsid w:val="005871EA"/>
    <w:rsid w:val="005900B9"/>
    <w:rsid w:val="0059045B"/>
    <w:rsid w:val="00590D4C"/>
    <w:rsid w:val="00590FB4"/>
    <w:rsid w:val="005914F8"/>
    <w:rsid w:val="005917F4"/>
    <w:rsid w:val="00592532"/>
    <w:rsid w:val="00593EED"/>
    <w:rsid w:val="005956C7"/>
    <w:rsid w:val="00595805"/>
    <w:rsid w:val="00595FDE"/>
    <w:rsid w:val="005972D5"/>
    <w:rsid w:val="005975F0"/>
    <w:rsid w:val="005A0B62"/>
    <w:rsid w:val="005A153A"/>
    <w:rsid w:val="005A15BF"/>
    <w:rsid w:val="005A1733"/>
    <w:rsid w:val="005A35F5"/>
    <w:rsid w:val="005A3F0E"/>
    <w:rsid w:val="005A48BA"/>
    <w:rsid w:val="005A4B26"/>
    <w:rsid w:val="005A4F09"/>
    <w:rsid w:val="005A5C0E"/>
    <w:rsid w:val="005B1E7D"/>
    <w:rsid w:val="005B20E7"/>
    <w:rsid w:val="005B308B"/>
    <w:rsid w:val="005B35DE"/>
    <w:rsid w:val="005B43A2"/>
    <w:rsid w:val="005B4813"/>
    <w:rsid w:val="005B4E5D"/>
    <w:rsid w:val="005B7798"/>
    <w:rsid w:val="005C105F"/>
    <w:rsid w:val="005C25A1"/>
    <w:rsid w:val="005C4240"/>
    <w:rsid w:val="005C435F"/>
    <w:rsid w:val="005C50A6"/>
    <w:rsid w:val="005C533D"/>
    <w:rsid w:val="005C5946"/>
    <w:rsid w:val="005C635E"/>
    <w:rsid w:val="005C64B4"/>
    <w:rsid w:val="005C6890"/>
    <w:rsid w:val="005C6D50"/>
    <w:rsid w:val="005C7C13"/>
    <w:rsid w:val="005D0119"/>
    <w:rsid w:val="005D2BCB"/>
    <w:rsid w:val="005D2CCE"/>
    <w:rsid w:val="005D3079"/>
    <w:rsid w:val="005D4FD1"/>
    <w:rsid w:val="005D5DE8"/>
    <w:rsid w:val="005D6BBF"/>
    <w:rsid w:val="005D7579"/>
    <w:rsid w:val="005D7945"/>
    <w:rsid w:val="005D7C6F"/>
    <w:rsid w:val="005D7CE4"/>
    <w:rsid w:val="005E02C6"/>
    <w:rsid w:val="005E0718"/>
    <w:rsid w:val="005E0D46"/>
    <w:rsid w:val="005E1517"/>
    <w:rsid w:val="005E17E7"/>
    <w:rsid w:val="005E27BA"/>
    <w:rsid w:val="005E293F"/>
    <w:rsid w:val="005E53A5"/>
    <w:rsid w:val="005E6138"/>
    <w:rsid w:val="005F0201"/>
    <w:rsid w:val="005F06C5"/>
    <w:rsid w:val="005F102C"/>
    <w:rsid w:val="005F135F"/>
    <w:rsid w:val="005F2E60"/>
    <w:rsid w:val="005F37CD"/>
    <w:rsid w:val="005F3EC9"/>
    <w:rsid w:val="005F3F90"/>
    <w:rsid w:val="005F552A"/>
    <w:rsid w:val="005F5C04"/>
    <w:rsid w:val="005F6BA8"/>
    <w:rsid w:val="005F6E9E"/>
    <w:rsid w:val="00600C79"/>
    <w:rsid w:val="00601EF6"/>
    <w:rsid w:val="0060268E"/>
    <w:rsid w:val="00602713"/>
    <w:rsid w:val="00603D12"/>
    <w:rsid w:val="00604458"/>
    <w:rsid w:val="00604614"/>
    <w:rsid w:val="00604886"/>
    <w:rsid w:val="00605023"/>
    <w:rsid w:val="00605704"/>
    <w:rsid w:val="00610193"/>
    <w:rsid w:val="006106D1"/>
    <w:rsid w:val="006110DC"/>
    <w:rsid w:val="00611593"/>
    <w:rsid w:val="00611698"/>
    <w:rsid w:val="00612883"/>
    <w:rsid w:val="00612A11"/>
    <w:rsid w:val="006143B7"/>
    <w:rsid w:val="00616287"/>
    <w:rsid w:val="00616B80"/>
    <w:rsid w:val="00620658"/>
    <w:rsid w:val="00620AF8"/>
    <w:rsid w:val="00621F89"/>
    <w:rsid w:val="00622062"/>
    <w:rsid w:val="00622116"/>
    <w:rsid w:val="00622BDC"/>
    <w:rsid w:val="00623C10"/>
    <w:rsid w:val="00624342"/>
    <w:rsid w:val="00624C82"/>
    <w:rsid w:val="00625807"/>
    <w:rsid w:val="00625816"/>
    <w:rsid w:val="00625BB9"/>
    <w:rsid w:val="00626ECB"/>
    <w:rsid w:val="006306FB"/>
    <w:rsid w:val="00630A6E"/>
    <w:rsid w:val="00631178"/>
    <w:rsid w:val="006313CD"/>
    <w:rsid w:val="00633B72"/>
    <w:rsid w:val="006344BE"/>
    <w:rsid w:val="0063455F"/>
    <w:rsid w:val="00634566"/>
    <w:rsid w:val="00635474"/>
    <w:rsid w:val="006354A2"/>
    <w:rsid w:val="00635F94"/>
    <w:rsid w:val="00636678"/>
    <w:rsid w:val="00636867"/>
    <w:rsid w:val="006378E0"/>
    <w:rsid w:val="00641AB3"/>
    <w:rsid w:val="00643B9D"/>
    <w:rsid w:val="00644DD6"/>
    <w:rsid w:val="006463C2"/>
    <w:rsid w:val="00647225"/>
    <w:rsid w:val="006477E7"/>
    <w:rsid w:val="00650715"/>
    <w:rsid w:val="00650B36"/>
    <w:rsid w:val="006515DE"/>
    <w:rsid w:val="0065248F"/>
    <w:rsid w:val="00652E11"/>
    <w:rsid w:val="00653499"/>
    <w:rsid w:val="00654502"/>
    <w:rsid w:val="00654A00"/>
    <w:rsid w:val="00655786"/>
    <w:rsid w:val="00655A72"/>
    <w:rsid w:val="00655EFC"/>
    <w:rsid w:val="00655F8E"/>
    <w:rsid w:val="00656E67"/>
    <w:rsid w:val="006571F7"/>
    <w:rsid w:val="0066146F"/>
    <w:rsid w:val="00662CFF"/>
    <w:rsid w:val="00664345"/>
    <w:rsid w:val="006646E6"/>
    <w:rsid w:val="00665E70"/>
    <w:rsid w:val="006662A8"/>
    <w:rsid w:val="00666359"/>
    <w:rsid w:val="0066675E"/>
    <w:rsid w:val="00666D55"/>
    <w:rsid w:val="00670594"/>
    <w:rsid w:val="006710CD"/>
    <w:rsid w:val="00671D91"/>
    <w:rsid w:val="00672A45"/>
    <w:rsid w:val="00672FFF"/>
    <w:rsid w:val="00673B70"/>
    <w:rsid w:val="00673E68"/>
    <w:rsid w:val="00673F8A"/>
    <w:rsid w:val="006747A1"/>
    <w:rsid w:val="00675534"/>
    <w:rsid w:val="00675A4B"/>
    <w:rsid w:val="00675BCD"/>
    <w:rsid w:val="00675F45"/>
    <w:rsid w:val="00676078"/>
    <w:rsid w:val="006763E8"/>
    <w:rsid w:val="0067697A"/>
    <w:rsid w:val="0067717F"/>
    <w:rsid w:val="00680DDA"/>
    <w:rsid w:val="00680E26"/>
    <w:rsid w:val="006814B1"/>
    <w:rsid w:val="00682118"/>
    <w:rsid w:val="006821BD"/>
    <w:rsid w:val="00683554"/>
    <w:rsid w:val="006854CB"/>
    <w:rsid w:val="00685A02"/>
    <w:rsid w:val="00687DAA"/>
    <w:rsid w:val="00690476"/>
    <w:rsid w:val="00690E20"/>
    <w:rsid w:val="00691543"/>
    <w:rsid w:val="00691960"/>
    <w:rsid w:val="00693928"/>
    <w:rsid w:val="00693E07"/>
    <w:rsid w:val="00694DF0"/>
    <w:rsid w:val="006950FB"/>
    <w:rsid w:val="00696E31"/>
    <w:rsid w:val="00697109"/>
    <w:rsid w:val="00697A5C"/>
    <w:rsid w:val="006A0B31"/>
    <w:rsid w:val="006A0C9D"/>
    <w:rsid w:val="006A2658"/>
    <w:rsid w:val="006A3C76"/>
    <w:rsid w:val="006A5D62"/>
    <w:rsid w:val="006A6C70"/>
    <w:rsid w:val="006A6F1F"/>
    <w:rsid w:val="006A76C8"/>
    <w:rsid w:val="006B0FF7"/>
    <w:rsid w:val="006B2060"/>
    <w:rsid w:val="006B2077"/>
    <w:rsid w:val="006B2113"/>
    <w:rsid w:val="006B3D0E"/>
    <w:rsid w:val="006B3F1D"/>
    <w:rsid w:val="006B4336"/>
    <w:rsid w:val="006B4E9D"/>
    <w:rsid w:val="006B54E1"/>
    <w:rsid w:val="006B57C0"/>
    <w:rsid w:val="006B581A"/>
    <w:rsid w:val="006B603D"/>
    <w:rsid w:val="006B6929"/>
    <w:rsid w:val="006B6AEC"/>
    <w:rsid w:val="006B6B5A"/>
    <w:rsid w:val="006B7267"/>
    <w:rsid w:val="006B7E50"/>
    <w:rsid w:val="006C0360"/>
    <w:rsid w:val="006C0E91"/>
    <w:rsid w:val="006C11EA"/>
    <w:rsid w:val="006C1325"/>
    <w:rsid w:val="006C217C"/>
    <w:rsid w:val="006C255E"/>
    <w:rsid w:val="006C3363"/>
    <w:rsid w:val="006C3584"/>
    <w:rsid w:val="006C54E8"/>
    <w:rsid w:val="006C54EC"/>
    <w:rsid w:val="006C5595"/>
    <w:rsid w:val="006C5D1A"/>
    <w:rsid w:val="006C69BA"/>
    <w:rsid w:val="006C7327"/>
    <w:rsid w:val="006D19BD"/>
    <w:rsid w:val="006D1D9B"/>
    <w:rsid w:val="006D2402"/>
    <w:rsid w:val="006D3D5B"/>
    <w:rsid w:val="006D3EF3"/>
    <w:rsid w:val="006D6CF2"/>
    <w:rsid w:val="006E03DF"/>
    <w:rsid w:val="006E0DB2"/>
    <w:rsid w:val="006E16A4"/>
    <w:rsid w:val="006E3ED7"/>
    <w:rsid w:val="006E4D70"/>
    <w:rsid w:val="006E5063"/>
    <w:rsid w:val="006E508F"/>
    <w:rsid w:val="006E6DD8"/>
    <w:rsid w:val="006E7E30"/>
    <w:rsid w:val="006F15A1"/>
    <w:rsid w:val="006F178D"/>
    <w:rsid w:val="006F21CD"/>
    <w:rsid w:val="006F2930"/>
    <w:rsid w:val="006F5498"/>
    <w:rsid w:val="006F6255"/>
    <w:rsid w:val="006F62E5"/>
    <w:rsid w:val="006F6B59"/>
    <w:rsid w:val="006F6C12"/>
    <w:rsid w:val="00700B5D"/>
    <w:rsid w:val="00700F13"/>
    <w:rsid w:val="00700F21"/>
    <w:rsid w:val="00701BC0"/>
    <w:rsid w:val="00703312"/>
    <w:rsid w:val="007033B3"/>
    <w:rsid w:val="00704128"/>
    <w:rsid w:val="007050A7"/>
    <w:rsid w:val="00705473"/>
    <w:rsid w:val="007054D6"/>
    <w:rsid w:val="00706665"/>
    <w:rsid w:val="00706EA1"/>
    <w:rsid w:val="007073E8"/>
    <w:rsid w:val="00707B5B"/>
    <w:rsid w:val="00710FA2"/>
    <w:rsid w:val="00711F54"/>
    <w:rsid w:val="0071285B"/>
    <w:rsid w:val="00713D32"/>
    <w:rsid w:val="0071414B"/>
    <w:rsid w:val="00715201"/>
    <w:rsid w:val="00715635"/>
    <w:rsid w:val="0071570B"/>
    <w:rsid w:val="00715CC6"/>
    <w:rsid w:val="00720092"/>
    <w:rsid w:val="007204F4"/>
    <w:rsid w:val="007212ED"/>
    <w:rsid w:val="0072142A"/>
    <w:rsid w:val="0072471D"/>
    <w:rsid w:val="00724F0F"/>
    <w:rsid w:val="00724FC0"/>
    <w:rsid w:val="00726CEC"/>
    <w:rsid w:val="0072735E"/>
    <w:rsid w:val="00730E2B"/>
    <w:rsid w:val="00731FCE"/>
    <w:rsid w:val="00732144"/>
    <w:rsid w:val="00734282"/>
    <w:rsid w:val="00734C1C"/>
    <w:rsid w:val="0073506D"/>
    <w:rsid w:val="007372FC"/>
    <w:rsid w:val="00737483"/>
    <w:rsid w:val="00740205"/>
    <w:rsid w:val="00740712"/>
    <w:rsid w:val="00740AB5"/>
    <w:rsid w:val="00740E2B"/>
    <w:rsid w:val="007411C9"/>
    <w:rsid w:val="007422C5"/>
    <w:rsid w:val="00742A8A"/>
    <w:rsid w:val="00742CA8"/>
    <w:rsid w:val="00743C01"/>
    <w:rsid w:val="0074580C"/>
    <w:rsid w:val="00745DCC"/>
    <w:rsid w:val="00746B30"/>
    <w:rsid w:val="007476B2"/>
    <w:rsid w:val="00750284"/>
    <w:rsid w:val="00750DC7"/>
    <w:rsid w:val="00751567"/>
    <w:rsid w:val="007535C3"/>
    <w:rsid w:val="007539F6"/>
    <w:rsid w:val="00753A65"/>
    <w:rsid w:val="00754147"/>
    <w:rsid w:val="007542C4"/>
    <w:rsid w:val="007549A1"/>
    <w:rsid w:val="00754A9A"/>
    <w:rsid w:val="00754CFA"/>
    <w:rsid w:val="0075742B"/>
    <w:rsid w:val="007602BA"/>
    <w:rsid w:val="00760C2F"/>
    <w:rsid w:val="007627EA"/>
    <w:rsid w:val="00762FA1"/>
    <w:rsid w:val="00763F14"/>
    <w:rsid w:val="00765B1C"/>
    <w:rsid w:val="00767176"/>
    <w:rsid w:val="00767515"/>
    <w:rsid w:val="007675DB"/>
    <w:rsid w:val="00767EE6"/>
    <w:rsid w:val="0077021A"/>
    <w:rsid w:val="007706CE"/>
    <w:rsid w:val="0077095C"/>
    <w:rsid w:val="00770B03"/>
    <w:rsid w:val="00771868"/>
    <w:rsid w:val="00772C96"/>
    <w:rsid w:val="00772FD4"/>
    <w:rsid w:val="00773C7E"/>
    <w:rsid w:val="00774186"/>
    <w:rsid w:val="007745EE"/>
    <w:rsid w:val="007760A6"/>
    <w:rsid w:val="00777B92"/>
    <w:rsid w:val="007810DB"/>
    <w:rsid w:val="007816B5"/>
    <w:rsid w:val="007823FA"/>
    <w:rsid w:val="00782A5C"/>
    <w:rsid w:val="00783363"/>
    <w:rsid w:val="007839E5"/>
    <w:rsid w:val="00783B3B"/>
    <w:rsid w:val="00785CC5"/>
    <w:rsid w:val="00786ABE"/>
    <w:rsid w:val="00786F90"/>
    <w:rsid w:val="00787109"/>
    <w:rsid w:val="00787D74"/>
    <w:rsid w:val="00787FE1"/>
    <w:rsid w:val="00790F4D"/>
    <w:rsid w:val="00791D30"/>
    <w:rsid w:val="00792176"/>
    <w:rsid w:val="0079271D"/>
    <w:rsid w:val="00792B76"/>
    <w:rsid w:val="007935D1"/>
    <w:rsid w:val="007943D3"/>
    <w:rsid w:val="007946ED"/>
    <w:rsid w:val="007952BE"/>
    <w:rsid w:val="00795335"/>
    <w:rsid w:val="007956F9"/>
    <w:rsid w:val="00795896"/>
    <w:rsid w:val="00795BD2"/>
    <w:rsid w:val="007975B6"/>
    <w:rsid w:val="00797C5D"/>
    <w:rsid w:val="00797D61"/>
    <w:rsid w:val="007A00F6"/>
    <w:rsid w:val="007A029A"/>
    <w:rsid w:val="007A0D3D"/>
    <w:rsid w:val="007A0F5C"/>
    <w:rsid w:val="007A1182"/>
    <w:rsid w:val="007A19A7"/>
    <w:rsid w:val="007A204E"/>
    <w:rsid w:val="007A21CB"/>
    <w:rsid w:val="007A2217"/>
    <w:rsid w:val="007A25B3"/>
    <w:rsid w:val="007A2657"/>
    <w:rsid w:val="007A31DB"/>
    <w:rsid w:val="007A3FC6"/>
    <w:rsid w:val="007A419F"/>
    <w:rsid w:val="007A4542"/>
    <w:rsid w:val="007A46F4"/>
    <w:rsid w:val="007A475F"/>
    <w:rsid w:val="007A4F49"/>
    <w:rsid w:val="007A5049"/>
    <w:rsid w:val="007A6883"/>
    <w:rsid w:val="007A6CCC"/>
    <w:rsid w:val="007B0162"/>
    <w:rsid w:val="007B054D"/>
    <w:rsid w:val="007B0E0D"/>
    <w:rsid w:val="007B3935"/>
    <w:rsid w:val="007B4208"/>
    <w:rsid w:val="007B52B6"/>
    <w:rsid w:val="007B57D3"/>
    <w:rsid w:val="007B5FE8"/>
    <w:rsid w:val="007B6132"/>
    <w:rsid w:val="007B63EE"/>
    <w:rsid w:val="007B6A6A"/>
    <w:rsid w:val="007B6BBB"/>
    <w:rsid w:val="007B6D13"/>
    <w:rsid w:val="007B7385"/>
    <w:rsid w:val="007B773B"/>
    <w:rsid w:val="007B7B95"/>
    <w:rsid w:val="007C2FB7"/>
    <w:rsid w:val="007C4BCD"/>
    <w:rsid w:val="007C6043"/>
    <w:rsid w:val="007C7016"/>
    <w:rsid w:val="007D077F"/>
    <w:rsid w:val="007D0847"/>
    <w:rsid w:val="007D2364"/>
    <w:rsid w:val="007D268D"/>
    <w:rsid w:val="007D4008"/>
    <w:rsid w:val="007D4082"/>
    <w:rsid w:val="007D4EDE"/>
    <w:rsid w:val="007D52FA"/>
    <w:rsid w:val="007D5341"/>
    <w:rsid w:val="007D581D"/>
    <w:rsid w:val="007D5E73"/>
    <w:rsid w:val="007D73C3"/>
    <w:rsid w:val="007E0096"/>
    <w:rsid w:val="007E21AE"/>
    <w:rsid w:val="007E29BE"/>
    <w:rsid w:val="007E2F0A"/>
    <w:rsid w:val="007E3A1E"/>
    <w:rsid w:val="007E47BF"/>
    <w:rsid w:val="007E4D7A"/>
    <w:rsid w:val="007E510B"/>
    <w:rsid w:val="007E58AE"/>
    <w:rsid w:val="007E59C5"/>
    <w:rsid w:val="007E67D3"/>
    <w:rsid w:val="007E7CC2"/>
    <w:rsid w:val="007F296C"/>
    <w:rsid w:val="007F2EA6"/>
    <w:rsid w:val="007F359A"/>
    <w:rsid w:val="007F361F"/>
    <w:rsid w:val="007F62A6"/>
    <w:rsid w:val="007F65DA"/>
    <w:rsid w:val="007F7647"/>
    <w:rsid w:val="007F7668"/>
    <w:rsid w:val="0080032D"/>
    <w:rsid w:val="008005E4"/>
    <w:rsid w:val="00801107"/>
    <w:rsid w:val="0080161D"/>
    <w:rsid w:val="0080231A"/>
    <w:rsid w:val="00802A51"/>
    <w:rsid w:val="00803BE5"/>
    <w:rsid w:val="00805385"/>
    <w:rsid w:val="00805D8C"/>
    <w:rsid w:val="00806727"/>
    <w:rsid w:val="00810339"/>
    <w:rsid w:val="00810431"/>
    <w:rsid w:val="00810D12"/>
    <w:rsid w:val="00810EE0"/>
    <w:rsid w:val="00812378"/>
    <w:rsid w:val="008128BD"/>
    <w:rsid w:val="00812D1D"/>
    <w:rsid w:val="0081328D"/>
    <w:rsid w:val="00813600"/>
    <w:rsid w:val="008151C9"/>
    <w:rsid w:val="0082015F"/>
    <w:rsid w:val="00820483"/>
    <w:rsid w:val="00821392"/>
    <w:rsid w:val="00821C3D"/>
    <w:rsid w:val="00822D36"/>
    <w:rsid w:val="00822E0C"/>
    <w:rsid w:val="00823A6E"/>
    <w:rsid w:val="008248C6"/>
    <w:rsid w:val="00824AF1"/>
    <w:rsid w:val="00825B6F"/>
    <w:rsid w:val="0082648F"/>
    <w:rsid w:val="00827CF6"/>
    <w:rsid w:val="00827F0A"/>
    <w:rsid w:val="00832631"/>
    <w:rsid w:val="00832F54"/>
    <w:rsid w:val="00834F71"/>
    <w:rsid w:val="008351B6"/>
    <w:rsid w:val="00836152"/>
    <w:rsid w:val="00836632"/>
    <w:rsid w:val="00836C42"/>
    <w:rsid w:val="00837000"/>
    <w:rsid w:val="008370D7"/>
    <w:rsid w:val="00837EE1"/>
    <w:rsid w:val="00840BED"/>
    <w:rsid w:val="0084323F"/>
    <w:rsid w:val="0084367B"/>
    <w:rsid w:val="0084474A"/>
    <w:rsid w:val="00844B72"/>
    <w:rsid w:val="00844FE1"/>
    <w:rsid w:val="00845784"/>
    <w:rsid w:val="00845957"/>
    <w:rsid w:val="0084606E"/>
    <w:rsid w:val="00846C00"/>
    <w:rsid w:val="00846D69"/>
    <w:rsid w:val="00846FA7"/>
    <w:rsid w:val="00847B11"/>
    <w:rsid w:val="008507EE"/>
    <w:rsid w:val="008523C6"/>
    <w:rsid w:val="00852877"/>
    <w:rsid w:val="008540E0"/>
    <w:rsid w:val="00854C57"/>
    <w:rsid w:val="008568A7"/>
    <w:rsid w:val="00857219"/>
    <w:rsid w:val="00857763"/>
    <w:rsid w:val="008579E0"/>
    <w:rsid w:val="0086216B"/>
    <w:rsid w:val="00862C27"/>
    <w:rsid w:val="00862C4A"/>
    <w:rsid w:val="00864681"/>
    <w:rsid w:val="00866AB8"/>
    <w:rsid w:val="00867354"/>
    <w:rsid w:val="00867826"/>
    <w:rsid w:val="008678C4"/>
    <w:rsid w:val="00867BCF"/>
    <w:rsid w:val="008705FB"/>
    <w:rsid w:val="008711A2"/>
    <w:rsid w:val="00871EA9"/>
    <w:rsid w:val="0087264D"/>
    <w:rsid w:val="0087306A"/>
    <w:rsid w:val="00873DEC"/>
    <w:rsid w:val="00874DFF"/>
    <w:rsid w:val="008750D3"/>
    <w:rsid w:val="00875341"/>
    <w:rsid w:val="0087592B"/>
    <w:rsid w:val="008802E4"/>
    <w:rsid w:val="00880B4B"/>
    <w:rsid w:val="00880DF0"/>
    <w:rsid w:val="0088198E"/>
    <w:rsid w:val="00881DDC"/>
    <w:rsid w:val="0088390E"/>
    <w:rsid w:val="00884802"/>
    <w:rsid w:val="008848E6"/>
    <w:rsid w:val="00886A44"/>
    <w:rsid w:val="00887002"/>
    <w:rsid w:val="008870E4"/>
    <w:rsid w:val="008876C3"/>
    <w:rsid w:val="00887E09"/>
    <w:rsid w:val="0089100F"/>
    <w:rsid w:val="00891CEF"/>
    <w:rsid w:val="00891EBE"/>
    <w:rsid w:val="00892760"/>
    <w:rsid w:val="00894EF3"/>
    <w:rsid w:val="00895997"/>
    <w:rsid w:val="00895C2A"/>
    <w:rsid w:val="00896B95"/>
    <w:rsid w:val="008974B4"/>
    <w:rsid w:val="0089751E"/>
    <w:rsid w:val="008A08FE"/>
    <w:rsid w:val="008A1574"/>
    <w:rsid w:val="008A2582"/>
    <w:rsid w:val="008A3060"/>
    <w:rsid w:val="008A3C1E"/>
    <w:rsid w:val="008A5C54"/>
    <w:rsid w:val="008A5E01"/>
    <w:rsid w:val="008A76DE"/>
    <w:rsid w:val="008B008F"/>
    <w:rsid w:val="008B0F96"/>
    <w:rsid w:val="008B2B29"/>
    <w:rsid w:val="008B4641"/>
    <w:rsid w:val="008B5170"/>
    <w:rsid w:val="008B520E"/>
    <w:rsid w:val="008B719C"/>
    <w:rsid w:val="008B7D52"/>
    <w:rsid w:val="008C0252"/>
    <w:rsid w:val="008C0861"/>
    <w:rsid w:val="008C1057"/>
    <w:rsid w:val="008C1890"/>
    <w:rsid w:val="008C258E"/>
    <w:rsid w:val="008C38F6"/>
    <w:rsid w:val="008C3EA0"/>
    <w:rsid w:val="008C49D8"/>
    <w:rsid w:val="008C52DD"/>
    <w:rsid w:val="008C58E1"/>
    <w:rsid w:val="008C5ACF"/>
    <w:rsid w:val="008C5B3B"/>
    <w:rsid w:val="008C6444"/>
    <w:rsid w:val="008C687E"/>
    <w:rsid w:val="008C69BF"/>
    <w:rsid w:val="008C7807"/>
    <w:rsid w:val="008D031A"/>
    <w:rsid w:val="008D034F"/>
    <w:rsid w:val="008D12A6"/>
    <w:rsid w:val="008D21A0"/>
    <w:rsid w:val="008D2A36"/>
    <w:rsid w:val="008D2B65"/>
    <w:rsid w:val="008D3200"/>
    <w:rsid w:val="008D35A3"/>
    <w:rsid w:val="008D56EB"/>
    <w:rsid w:val="008D5D97"/>
    <w:rsid w:val="008D7A6D"/>
    <w:rsid w:val="008E0010"/>
    <w:rsid w:val="008E09E2"/>
    <w:rsid w:val="008E17FA"/>
    <w:rsid w:val="008E1C5F"/>
    <w:rsid w:val="008E2A82"/>
    <w:rsid w:val="008E32A6"/>
    <w:rsid w:val="008E3C1D"/>
    <w:rsid w:val="008E4AE8"/>
    <w:rsid w:val="008E4F96"/>
    <w:rsid w:val="008E53D3"/>
    <w:rsid w:val="008E7BA1"/>
    <w:rsid w:val="008E7C33"/>
    <w:rsid w:val="008F0002"/>
    <w:rsid w:val="008F1991"/>
    <w:rsid w:val="008F1FDF"/>
    <w:rsid w:val="008F2DE6"/>
    <w:rsid w:val="008F3DDA"/>
    <w:rsid w:val="008F445B"/>
    <w:rsid w:val="008F4F58"/>
    <w:rsid w:val="008F5366"/>
    <w:rsid w:val="008F5DA7"/>
    <w:rsid w:val="008F6002"/>
    <w:rsid w:val="008F62E1"/>
    <w:rsid w:val="008F6609"/>
    <w:rsid w:val="008F6B53"/>
    <w:rsid w:val="008F6ECD"/>
    <w:rsid w:val="008F7801"/>
    <w:rsid w:val="008F7D09"/>
    <w:rsid w:val="008F7F23"/>
    <w:rsid w:val="00900144"/>
    <w:rsid w:val="00900756"/>
    <w:rsid w:val="00901409"/>
    <w:rsid w:val="009014B8"/>
    <w:rsid w:val="0090180D"/>
    <w:rsid w:val="00902540"/>
    <w:rsid w:val="009039EE"/>
    <w:rsid w:val="00903B33"/>
    <w:rsid w:val="00903CFF"/>
    <w:rsid w:val="009047A6"/>
    <w:rsid w:val="00905510"/>
    <w:rsid w:val="00905604"/>
    <w:rsid w:val="00905901"/>
    <w:rsid w:val="009076CC"/>
    <w:rsid w:val="00907CE2"/>
    <w:rsid w:val="00910677"/>
    <w:rsid w:val="00911B05"/>
    <w:rsid w:val="00911BB7"/>
    <w:rsid w:val="0091229D"/>
    <w:rsid w:val="00912D3F"/>
    <w:rsid w:val="009137F4"/>
    <w:rsid w:val="00913FE9"/>
    <w:rsid w:val="009140AC"/>
    <w:rsid w:val="00914C14"/>
    <w:rsid w:val="0091630C"/>
    <w:rsid w:val="009166EA"/>
    <w:rsid w:val="00916834"/>
    <w:rsid w:val="009171AA"/>
    <w:rsid w:val="0091795A"/>
    <w:rsid w:val="009179B5"/>
    <w:rsid w:val="00917A46"/>
    <w:rsid w:val="00917FD3"/>
    <w:rsid w:val="009203DD"/>
    <w:rsid w:val="0092147B"/>
    <w:rsid w:val="0092197B"/>
    <w:rsid w:val="00922593"/>
    <w:rsid w:val="00922C36"/>
    <w:rsid w:val="0092325F"/>
    <w:rsid w:val="009237F5"/>
    <w:rsid w:val="009238EC"/>
    <w:rsid w:val="00923D92"/>
    <w:rsid w:val="0092471B"/>
    <w:rsid w:val="009251DE"/>
    <w:rsid w:val="009255C9"/>
    <w:rsid w:val="009263A2"/>
    <w:rsid w:val="00926F65"/>
    <w:rsid w:val="00927DF4"/>
    <w:rsid w:val="00930165"/>
    <w:rsid w:val="00930795"/>
    <w:rsid w:val="00931470"/>
    <w:rsid w:val="00931E5A"/>
    <w:rsid w:val="009338F8"/>
    <w:rsid w:val="00933D12"/>
    <w:rsid w:val="00934E37"/>
    <w:rsid w:val="0093560B"/>
    <w:rsid w:val="0093561F"/>
    <w:rsid w:val="0093720C"/>
    <w:rsid w:val="009375DB"/>
    <w:rsid w:val="00937E6F"/>
    <w:rsid w:val="009401CC"/>
    <w:rsid w:val="00940602"/>
    <w:rsid w:val="00940D99"/>
    <w:rsid w:val="0094258B"/>
    <w:rsid w:val="0094293F"/>
    <w:rsid w:val="00942A68"/>
    <w:rsid w:val="00943176"/>
    <w:rsid w:val="009431E2"/>
    <w:rsid w:val="00944252"/>
    <w:rsid w:val="00945C69"/>
    <w:rsid w:val="00946786"/>
    <w:rsid w:val="009471C7"/>
    <w:rsid w:val="009472D7"/>
    <w:rsid w:val="00947746"/>
    <w:rsid w:val="00950330"/>
    <w:rsid w:val="00951086"/>
    <w:rsid w:val="00951875"/>
    <w:rsid w:val="00952EE4"/>
    <w:rsid w:val="009537B1"/>
    <w:rsid w:val="00953860"/>
    <w:rsid w:val="00953B8F"/>
    <w:rsid w:val="00954C91"/>
    <w:rsid w:val="00954ECF"/>
    <w:rsid w:val="009565AC"/>
    <w:rsid w:val="009569FA"/>
    <w:rsid w:val="00956A7C"/>
    <w:rsid w:val="00957303"/>
    <w:rsid w:val="00957FFB"/>
    <w:rsid w:val="009618C8"/>
    <w:rsid w:val="0096370E"/>
    <w:rsid w:val="00964EBC"/>
    <w:rsid w:val="009663F4"/>
    <w:rsid w:val="00967E19"/>
    <w:rsid w:val="0097235B"/>
    <w:rsid w:val="00972923"/>
    <w:rsid w:val="00972A2C"/>
    <w:rsid w:val="0097404D"/>
    <w:rsid w:val="00975328"/>
    <w:rsid w:val="00975446"/>
    <w:rsid w:val="00975F9F"/>
    <w:rsid w:val="0097654A"/>
    <w:rsid w:val="00976C9B"/>
    <w:rsid w:val="0098006E"/>
    <w:rsid w:val="00980980"/>
    <w:rsid w:val="00980B16"/>
    <w:rsid w:val="009810F5"/>
    <w:rsid w:val="00983DEB"/>
    <w:rsid w:val="00985948"/>
    <w:rsid w:val="00985C45"/>
    <w:rsid w:val="009867ED"/>
    <w:rsid w:val="00986E1E"/>
    <w:rsid w:val="009878D2"/>
    <w:rsid w:val="00990002"/>
    <w:rsid w:val="00990B0C"/>
    <w:rsid w:val="009923D5"/>
    <w:rsid w:val="00992F04"/>
    <w:rsid w:val="009948B5"/>
    <w:rsid w:val="00994BCA"/>
    <w:rsid w:val="009961EA"/>
    <w:rsid w:val="00996E00"/>
    <w:rsid w:val="00996F32"/>
    <w:rsid w:val="009A00A7"/>
    <w:rsid w:val="009A06D9"/>
    <w:rsid w:val="009A0B40"/>
    <w:rsid w:val="009A2466"/>
    <w:rsid w:val="009A2E9A"/>
    <w:rsid w:val="009A3902"/>
    <w:rsid w:val="009A5FA2"/>
    <w:rsid w:val="009A712A"/>
    <w:rsid w:val="009A7702"/>
    <w:rsid w:val="009A7F63"/>
    <w:rsid w:val="009B1738"/>
    <w:rsid w:val="009B2194"/>
    <w:rsid w:val="009B2A4B"/>
    <w:rsid w:val="009B2D9B"/>
    <w:rsid w:val="009B4368"/>
    <w:rsid w:val="009B4561"/>
    <w:rsid w:val="009B4FBF"/>
    <w:rsid w:val="009B5747"/>
    <w:rsid w:val="009B62EB"/>
    <w:rsid w:val="009B6619"/>
    <w:rsid w:val="009B6875"/>
    <w:rsid w:val="009B755E"/>
    <w:rsid w:val="009B7701"/>
    <w:rsid w:val="009B7F43"/>
    <w:rsid w:val="009C1B6A"/>
    <w:rsid w:val="009C2DEA"/>
    <w:rsid w:val="009C2FA7"/>
    <w:rsid w:val="009C4341"/>
    <w:rsid w:val="009C6002"/>
    <w:rsid w:val="009C627D"/>
    <w:rsid w:val="009C640B"/>
    <w:rsid w:val="009C6719"/>
    <w:rsid w:val="009C7F43"/>
    <w:rsid w:val="009D0241"/>
    <w:rsid w:val="009D08BF"/>
    <w:rsid w:val="009D10C6"/>
    <w:rsid w:val="009D10E6"/>
    <w:rsid w:val="009D3539"/>
    <w:rsid w:val="009D3E9C"/>
    <w:rsid w:val="009D6EB0"/>
    <w:rsid w:val="009E0980"/>
    <w:rsid w:val="009E1F90"/>
    <w:rsid w:val="009E22F9"/>
    <w:rsid w:val="009E27C5"/>
    <w:rsid w:val="009E2B6E"/>
    <w:rsid w:val="009E3752"/>
    <w:rsid w:val="009E3F04"/>
    <w:rsid w:val="009E48F1"/>
    <w:rsid w:val="009E538E"/>
    <w:rsid w:val="009E55AA"/>
    <w:rsid w:val="009E654D"/>
    <w:rsid w:val="009E66D2"/>
    <w:rsid w:val="009F07AA"/>
    <w:rsid w:val="009F08D9"/>
    <w:rsid w:val="009F0BE0"/>
    <w:rsid w:val="009F16F4"/>
    <w:rsid w:val="009F1736"/>
    <w:rsid w:val="009F1E66"/>
    <w:rsid w:val="009F33AF"/>
    <w:rsid w:val="009F5B18"/>
    <w:rsid w:val="009F7CAF"/>
    <w:rsid w:val="00A00D7C"/>
    <w:rsid w:val="00A023D0"/>
    <w:rsid w:val="00A02CE7"/>
    <w:rsid w:val="00A055AA"/>
    <w:rsid w:val="00A07CD5"/>
    <w:rsid w:val="00A07ED7"/>
    <w:rsid w:val="00A105A0"/>
    <w:rsid w:val="00A11083"/>
    <w:rsid w:val="00A11976"/>
    <w:rsid w:val="00A1226D"/>
    <w:rsid w:val="00A131DF"/>
    <w:rsid w:val="00A1348C"/>
    <w:rsid w:val="00A135AC"/>
    <w:rsid w:val="00A13660"/>
    <w:rsid w:val="00A14527"/>
    <w:rsid w:val="00A14EFA"/>
    <w:rsid w:val="00A15EE6"/>
    <w:rsid w:val="00A1658E"/>
    <w:rsid w:val="00A16A97"/>
    <w:rsid w:val="00A16F75"/>
    <w:rsid w:val="00A202B8"/>
    <w:rsid w:val="00A20869"/>
    <w:rsid w:val="00A211DC"/>
    <w:rsid w:val="00A212B2"/>
    <w:rsid w:val="00A21329"/>
    <w:rsid w:val="00A21505"/>
    <w:rsid w:val="00A215F6"/>
    <w:rsid w:val="00A22A33"/>
    <w:rsid w:val="00A237AC"/>
    <w:rsid w:val="00A240ED"/>
    <w:rsid w:val="00A24BDA"/>
    <w:rsid w:val="00A25375"/>
    <w:rsid w:val="00A262B3"/>
    <w:rsid w:val="00A27375"/>
    <w:rsid w:val="00A276A0"/>
    <w:rsid w:val="00A30333"/>
    <w:rsid w:val="00A306F3"/>
    <w:rsid w:val="00A30B52"/>
    <w:rsid w:val="00A32308"/>
    <w:rsid w:val="00A326EC"/>
    <w:rsid w:val="00A32B7F"/>
    <w:rsid w:val="00A3302F"/>
    <w:rsid w:val="00A339DF"/>
    <w:rsid w:val="00A33D78"/>
    <w:rsid w:val="00A34AA2"/>
    <w:rsid w:val="00A36268"/>
    <w:rsid w:val="00A42283"/>
    <w:rsid w:val="00A42AE7"/>
    <w:rsid w:val="00A42EE1"/>
    <w:rsid w:val="00A42F2B"/>
    <w:rsid w:val="00A43063"/>
    <w:rsid w:val="00A438B9"/>
    <w:rsid w:val="00A43C1A"/>
    <w:rsid w:val="00A44DB4"/>
    <w:rsid w:val="00A4660A"/>
    <w:rsid w:val="00A467B5"/>
    <w:rsid w:val="00A46EC4"/>
    <w:rsid w:val="00A47319"/>
    <w:rsid w:val="00A474A4"/>
    <w:rsid w:val="00A47E11"/>
    <w:rsid w:val="00A50293"/>
    <w:rsid w:val="00A51631"/>
    <w:rsid w:val="00A51E51"/>
    <w:rsid w:val="00A51E58"/>
    <w:rsid w:val="00A52282"/>
    <w:rsid w:val="00A52C0A"/>
    <w:rsid w:val="00A5306C"/>
    <w:rsid w:val="00A5356F"/>
    <w:rsid w:val="00A539CE"/>
    <w:rsid w:val="00A54948"/>
    <w:rsid w:val="00A55615"/>
    <w:rsid w:val="00A55D65"/>
    <w:rsid w:val="00A633A7"/>
    <w:rsid w:val="00A63771"/>
    <w:rsid w:val="00A63A7F"/>
    <w:rsid w:val="00A654FE"/>
    <w:rsid w:val="00A713BA"/>
    <w:rsid w:val="00A72640"/>
    <w:rsid w:val="00A72D75"/>
    <w:rsid w:val="00A72F60"/>
    <w:rsid w:val="00A749D9"/>
    <w:rsid w:val="00A74A25"/>
    <w:rsid w:val="00A75640"/>
    <w:rsid w:val="00A7651C"/>
    <w:rsid w:val="00A76940"/>
    <w:rsid w:val="00A77D40"/>
    <w:rsid w:val="00A77E65"/>
    <w:rsid w:val="00A77F33"/>
    <w:rsid w:val="00A77FB2"/>
    <w:rsid w:val="00A80113"/>
    <w:rsid w:val="00A81FAF"/>
    <w:rsid w:val="00A827DF"/>
    <w:rsid w:val="00A82CE3"/>
    <w:rsid w:val="00A82FDA"/>
    <w:rsid w:val="00A83522"/>
    <w:rsid w:val="00A839AD"/>
    <w:rsid w:val="00A8463E"/>
    <w:rsid w:val="00A865DE"/>
    <w:rsid w:val="00A865FC"/>
    <w:rsid w:val="00A8703A"/>
    <w:rsid w:val="00A8736E"/>
    <w:rsid w:val="00A87BD0"/>
    <w:rsid w:val="00A90FDC"/>
    <w:rsid w:val="00A91477"/>
    <w:rsid w:val="00A92DC1"/>
    <w:rsid w:val="00A92E02"/>
    <w:rsid w:val="00A94700"/>
    <w:rsid w:val="00A95651"/>
    <w:rsid w:val="00A957A5"/>
    <w:rsid w:val="00A97076"/>
    <w:rsid w:val="00AA04E8"/>
    <w:rsid w:val="00AA11BA"/>
    <w:rsid w:val="00AA19B6"/>
    <w:rsid w:val="00AA1B67"/>
    <w:rsid w:val="00AA45F6"/>
    <w:rsid w:val="00AA5644"/>
    <w:rsid w:val="00AA5C89"/>
    <w:rsid w:val="00AA5CAA"/>
    <w:rsid w:val="00AA6FAC"/>
    <w:rsid w:val="00AA7B92"/>
    <w:rsid w:val="00AB064F"/>
    <w:rsid w:val="00AB1C18"/>
    <w:rsid w:val="00AB2C02"/>
    <w:rsid w:val="00AB328B"/>
    <w:rsid w:val="00AB337B"/>
    <w:rsid w:val="00AB43D4"/>
    <w:rsid w:val="00AB49AA"/>
    <w:rsid w:val="00AB5DD2"/>
    <w:rsid w:val="00AB6974"/>
    <w:rsid w:val="00AB6E28"/>
    <w:rsid w:val="00AB75AD"/>
    <w:rsid w:val="00AC0EE7"/>
    <w:rsid w:val="00AC135C"/>
    <w:rsid w:val="00AC13B3"/>
    <w:rsid w:val="00AC1835"/>
    <w:rsid w:val="00AC1CB6"/>
    <w:rsid w:val="00AC223F"/>
    <w:rsid w:val="00AC28AD"/>
    <w:rsid w:val="00AC2BF3"/>
    <w:rsid w:val="00AC2FCC"/>
    <w:rsid w:val="00AC31AA"/>
    <w:rsid w:val="00AC5DD3"/>
    <w:rsid w:val="00AC6045"/>
    <w:rsid w:val="00AC73AA"/>
    <w:rsid w:val="00AC77A5"/>
    <w:rsid w:val="00AC7A5F"/>
    <w:rsid w:val="00AC7DD5"/>
    <w:rsid w:val="00AD006A"/>
    <w:rsid w:val="00AD0C65"/>
    <w:rsid w:val="00AD11B5"/>
    <w:rsid w:val="00AD2985"/>
    <w:rsid w:val="00AD37CD"/>
    <w:rsid w:val="00AD4D00"/>
    <w:rsid w:val="00AD539D"/>
    <w:rsid w:val="00AD6204"/>
    <w:rsid w:val="00AD65F4"/>
    <w:rsid w:val="00AD673E"/>
    <w:rsid w:val="00AD70E4"/>
    <w:rsid w:val="00AD75BA"/>
    <w:rsid w:val="00AD778D"/>
    <w:rsid w:val="00AD7BEE"/>
    <w:rsid w:val="00AE0EE4"/>
    <w:rsid w:val="00AE1FA8"/>
    <w:rsid w:val="00AE2E16"/>
    <w:rsid w:val="00AE3DAD"/>
    <w:rsid w:val="00AE44A3"/>
    <w:rsid w:val="00AE54F4"/>
    <w:rsid w:val="00AE6126"/>
    <w:rsid w:val="00AE6C0F"/>
    <w:rsid w:val="00AE6C95"/>
    <w:rsid w:val="00AE6F51"/>
    <w:rsid w:val="00AE7AFE"/>
    <w:rsid w:val="00AF054D"/>
    <w:rsid w:val="00AF3494"/>
    <w:rsid w:val="00AF35AF"/>
    <w:rsid w:val="00AF50D6"/>
    <w:rsid w:val="00AF6433"/>
    <w:rsid w:val="00AF660C"/>
    <w:rsid w:val="00AF69D8"/>
    <w:rsid w:val="00AF6D13"/>
    <w:rsid w:val="00AF7FA8"/>
    <w:rsid w:val="00B0204C"/>
    <w:rsid w:val="00B0318E"/>
    <w:rsid w:val="00B04953"/>
    <w:rsid w:val="00B04A30"/>
    <w:rsid w:val="00B04F34"/>
    <w:rsid w:val="00B0527B"/>
    <w:rsid w:val="00B05EAD"/>
    <w:rsid w:val="00B06C77"/>
    <w:rsid w:val="00B06CC1"/>
    <w:rsid w:val="00B1008E"/>
    <w:rsid w:val="00B1057B"/>
    <w:rsid w:val="00B10AFA"/>
    <w:rsid w:val="00B11751"/>
    <w:rsid w:val="00B11DBB"/>
    <w:rsid w:val="00B1242C"/>
    <w:rsid w:val="00B12790"/>
    <w:rsid w:val="00B129F9"/>
    <w:rsid w:val="00B13B8E"/>
    <w:rsid w:val="00B14DF9"/>
    <w:rsid w:val="00B15E5F"/>
    <w:rsid w:val="00B17A66"/>
    <w:rsid w:val="00B2084F"/>
    <w:rsid w:val="00B20AD6"/>
    <w:rsid w:val="00B2146B"/>
    <w:rsid w:val="00B23652"/>
    <w:rsid w:val="00B24FED"/>
    <w:rsid w:val="00B259A1"/>
    <w:rsid w:val="00B25EC5"/>
    <w:rsid w:val="00B2601B"/>
    <w:rsid w:val="00B26F5F"/>
    <w:rsid w:val="00B270D7"/>
    <w:rsid w:val="00B271DF"/>
    <w:rsid w:val="00B27202"/>
    <w:rsid w:val="00B273E3"/>
    <w:rsid w:val="00B277AE"/>
    <w:rsid w:val="00B3116E"/>
    <w:rsid w:val="00B31AE2"/>
    <w:rsid w:val="00B31E36"/>
    <w:rsid w:val="00B32121"/>
    <w:rsid w:val="00B3250E"/>
    <w:rsid w:val="00B32F67"/>
    <w:rsid w:val="00B343E9"/>
    <w:rsid w:val="00B379BD"/>
    <w:rsid w:val="00B37A8E"/>
    <w:rsid w:val="00B37C13"/>
    <w:rsid w:val="00B40292"/>
    <w:rsid w:val="00B40FBD"/>
    <w:rsid w:val="00B4188F"/>
    <w:rsid w:val="00B423C8"/>
    <w:rsid w:val="00B4476B"/>
    <w:rsid w:val="00B44B35"/>
    <w:rsid w:val="00B453E0"/>
    <w:rsid w:val="00B45624"/>
    <w:rsid w:val="00B466B3"/>
    <w:rsid w:val="00B502C2"/>
    <w:rsid w:val="00B508D4"/>
    <w:rsid w:val="00B5134D"/>
    <w:rsid w:val="00B5291F"/>
    <w:rsid w:val="00B532F2"/>
    <w:rsid w:val="00B53C99"/>
    <w:rsid w:val="00B5400C"/>
    <w:rsid w:val="00B5408F"/>
    <w:rsid w:val="00B54E2D"/>
    <w:rsid w:val="00B62A33"/>
    <w:rsid w:val="00B64009"/>
    <w:rsid w:val="00B6420A"/>
    <w:rsid w:val="00B64303"/>
    <w:rsid w:val="00B64323"/>
    <w:rsid w:val="00B649F2"/>
    <w:rsid w:val="00B653D8"/>
    <w:rsid w:val="00B66BD3"/>
    <w:rsid w:val="00B67565"/>
    <w:rsid w:val="00B67EB1"/>
    <w:rsid w:val="00B734B5"/>
    <w:rsid w:val="00B7355E"/>
    <w:rsid w:val="00B7397C"/>
    <w:rsid w:val="00B73AAD"/>
    <w:rsid w:val="00B73D94"/>
    <w:rsid w:val="00B73FB4"/>
    <w:rsid w:val="00B7443E"/>
    <w:rsid w:val="00B74614"/>
    <w:rsid w:val="00B762BB"/>
    <w:rsid w:val="00B7649F"/>
    <w:rsid w:val="00B767AE"/>
    <w:rsid w:val="00B76CF7"/>
    <w:rsid w:val="00B775F5"/>
    <w:rsid w:val="00B81C53"/>
    <w:rsid w:val="00B81D29"/>
    <w:rsid w:val="00B82192"/>
    <w:rsid w:val="00B841D3"/>
    <w:rsid w:val="00B85261"/>
    <w:rsid w:val="00B85A9C"/>
    <w:rsid w:val="00B85E83"/>
    <w:rsid w:val="00B86F3B"/>
    <w:rsid w:val="00B86F6D"/>
    <w:rsid w:val="00B87475"/>
    <w:rsid w:val="00B879B0"/>
    <w:rsid w:val="00B9156B"/>
    <w:rsid w:val="00B91B34"/>
    <w:rsid w:val="00B922AB"/>
    <w:rsid w:val="00B931AE"/>
    <w:rsid w:val="00B96C56"/>
    <w:rsid w:val="00B96E83"/>
    <w:rsid w:val="00BA0B6F"/>
    <w:rsid w:val="00BA0BF3"/>
    <w:rsid w:val="00BA0E4C"/>
    <w:rsid w:val="00BA112B"/>
    <w:rsid w:val="00BA160D"/>
    <w:rsid w:val="00BA1D54"/>
    <w:rsid w:val="00BA2CD1"/>
    <w:rsid w:val="00BA419C"/>
    <w:rsid w:val="00BA549C"/>
    <w:rsid w:val="00BA6401"/>
    <w:rsid w:val="00BA67FC"/>
    <w:rsid w:val="00BA69C7"/>
    <w:rsid w:val="00BA76DB"/>
    <w:rsid w:val="00BA7AFF"/>
    <w:rsid w:val="00BB0AFE"/>
    <w:rsid w:val="00BB265B"/>
    <w:rsid w:val="00BB27A1"/>
    <w:rsid w:val="00BB28DB"/>
    <w:rsid w:val="00BB3176"/>
    <w:rsid w:val="00BB369C"/>
    <w:rsid w:val="00BB4B98"/>
    <w:rsid w:val="00BB6277"/>
    <w:rsid w:val="00BB62B2"/>
    <w:rsid w:val="00BB7574"/>
    <w:rsid w:val="00BC04B5"/>
    <w:rsid w:val="00BC1AB8"/>
    <w:rsid w:val="00BC228A"/>
    <w:rsid w:val="00BC232B"/>
    <w:rsid w:val="00BC23CF"/>
    <w:rsid w:val="00BC30E0"/>
    <w:rsid w:val="00BC33DC"/>
    <w:rsid w:val="00BC484F"/>
    <w:rsid w:val="00BC62C7"/>
    <w:rsid w:val="00BC6B3F"/>
    <w:rsid w:val="00BC7244"/>
    <w:rsid w:val="00BC74E7"/>
    <w:rsid w:val="00BD07E7"/>
    <w:rsid w:val="00BD0FCA"/>
    <w:rsid w:val="00BD22D6"/>
    <w:rsid w:val="00BD26FC"/>
    <w:rsid w:val="00BD270B"/>
    <w:rsid w:val="00BD37CB"/>
    <w:rsid w:val="00BD42DC"/>
    <w:rsid w:val="00BD4892"/>
    <w:rsid w:val="00BD556E"/>
    <w:rsid w:val="00BD703E"/>
    <w:rsid w:val="00BD731D"/>
    <w:rsid w:val="00BD7523"/>
    <w:rsid w:val="00BD76F5"/>
    <w:rsid w:val="00BE0308"/>
    <w:rsid w:val="00BE1725"/>
    <w:rsid w:val="00BE19F5"/>
    <w:rsid w:val="00BE1A91"/>
    <w:rsid w:val="00BE2203"/>
    <w:rsid w:val="00BE27B3"/>
    <w:rsid w:val="00BE2860"/>
    <w:rsid w:val="00BE2B46"/>
    <w:rsid w:val="00BE3014"/>
    <w:rsid w:val="00BE49B1"/>
    <w:rsid w:val="00BE4D24"/>
    <w:rsid w:val="00BE4EB2"/>
    <w:rsid w:val="00BE53C1"/>
    <w:rsid w:val="00BE5409"/>
    <w:rsid w:val="00BE58A4"/>
    <w:rsid w:val="00BE5C19"/>
    <w:rsid w:val="00BE5DFF"/>
    <w:rsid w:val="00BE6565"/>
    <w:rsid w:val="00BE7089"/>
    <w:rsid w:val="00BF012B"/>
    <w:rsid w:val="00BF01D7"/>
    <w:rsid w:val="00BF0683"/>
    <w:rsid w:val="00BF096E"/>
    <w:rsid w:val="00BF0D80"/>
    <w:rsid w:val="00BF2A55"/>
    <w:rsid w:val="00BF2F74"/>
    <w:rsid w:val="00BF45F9"/>
    <w:rsid w:val="00BF4EB7"/>
    <w:rsid w:val="00BF53B1"/>
    <w:rsid w:val="00BF6472"/>
    <w:rsid w:val="00BF78FD"/>
    <w:rsid w:val="00BF7AF8"/>
    <w:rsid w:val="00C0271E"/>
    <w:rsid w:val="00C028E9"/>
    <w:rsid w:val="00C03260"/>
    <w:rsid w:val="00C03796"/>
    <w:rsid w:val="00C04751"/>
    <w:rsid w:val="00C05CA5"/>
    <w:rsid w:val="00C05E4E"/>
    <w:rsid w:val="00C05E97"/>
    <w:rsid w:val="00C06499"/>
    <w:rsid w:val="00C104B0"/>
    <w:rsid w:val="00C11D15"/>
    <w:rsid w:val="00C12B5C"/>
    <w:rsid w:val="00C1363E"/>
    <w:rsid w:val="00C14B10"/>
    <w:rsid w:val="00C14B1F"/>
    <w:rsid w:val="00C15BB4"/>
    <w:rsid w:val="00C17D22"/>
    <w:rsid w:val="00C20772"/>
    <w:rsid w:val="00C220D3"/>
    <w:rsid w:val="00C22463"/>
    <w:rsid w:val="00C232EE"/>
    <w:rsid w:val="00C23AFA"/>
    <w:rsid w:val="00C24B72"/>
    <w:rsid w:val="00C26B9F"/>
    <w:rsid w:val="00C273A2"/>
    <w:rsid w:val="00C27A42"/>
    <w:rsid w:val="00C27D42"/>
    <w:rsid w:val="00C27F20"/>
    <w:rsid w:val="00C27FE0"/>
    <w:rsid w:val="00C27FED"/>
    <w:rsid w:val="00C308D3"/>
    <w:rsid w:val="00C30BD3"/>
    <w:rsid w:val="00C31433"/>
    <w:rsid w:val="00C32447"/>
    <w:rsid w:val="00C32A82"/>
    <w:rsid w:val="00C3341C"/>
    <w:rsid w:val="00C33E99"/>
    <w:rsid w:val="00C34340"/>
    <w:rsid w:val="00C34DEC"/>
    <w:rsid w:val="00C35ADB"/>
    <w:rsid w:val="00C3646F"/>
    <w:rsid w:val="00C40B42"/>
    <w:rsid w:val="00C41621"/>
    <w:rsid w:val="00C437DC"/>
    <w:rsid w:val="00C449DF"/>
    <w:rsid w:val="00C44EA1"/>
    <w:rsid w:val="00C451A5"/>
    <w:rsid w:val="00C476BB"/>
    <w:rsid w:val="00C478EE"/>
    <w:rsid w:val="00C50E0F"/>
    <w:rsid w:val="00C5284D"/>
    <w:rsid w:val="00C5312E"/>
    <w:rsid w:val="00C532A0"/>
    <w:rsid w:val="00C53DBA"/>
    <w:rsid w:val="00C54086"/>
    <w:rsid w:val="00C541CE"/>
    <w:rsid w:val="00C54703"/>
    <w:rsid w:val="00C54BF6"/>
    <w:rsid w:val="00C55338"/>
    <w:rsid w:val="00C562C8"/>
    <w:rsid w:val="00C60347"/>
    <w:rsid w:val="00C6142E"/>
    <w:rsid w:val="00C61C94"/>
    <w:rsid w:val="00C61F28"/>
    <w:rsid w:val="00C61F93"/>
    <w:rsid w:val="00C6226F"/>
    <w:rsid w:val="00C622D1"/>
    <w:rsid w:val="00C63C11"/>
    <w:rsid w:val="00C6440B"/>
    <w:rsid w:val="00C645F0"/>
    <w:rsid w:val="00C64D36"/>
    <w:rsid w:val="00C65515"/>
    <w:rsid w:val="00C65908"/>
    <w:rsid w:val="00C70A51"/>
    <w:rsid w:val="00C71E6A"/>
    <w:rsid w:val="00C7224C"/>
    <w:rsid w:val="00C72251"/>
    <w:rsid w:val="00C72325"/>
    <w:rsid w:val="00C73E75"/>
    <w:rsid w:val="00C75051"/>
    <w:rsid w:val="00C75348"/>
    <w:rsid w:val="00C75438"/>
    <w:rsid w:val="00C75D8A"/>
    <w:rsid w:val="00C7659F"/>
    <w:rsid w:val="00C7696F"/>
    <w:rsid w:val="00C7700F"/>
    <w:rsid w:val="00C7735A"/>
    <w:rsid w:val="00C775E2"/>
    <w:rsid w:val="00C8047C"/>
    <w:rsid w:val="00C80DA8"/>
    <w:rsid w:val="00C813D4"/>
    <w:rsid w:val="00C81F32"/>
    <w:rsid w:val="00C8253C"/>
    <w:rsid w:val="00C831E2"/>
    <w:rsid w:val="00C833D8"/>
    <w:rsid w:val="00C834E8"/>
    <w:rsid w:val="00C836EC"/>
    <w:rsid w:val="00C87F60"/>
    <w:rsid w:val="00C901FE"/>
    <w:rsid w:val="00C916D7"/>
    <w:rsid w:val="00C91EC0"/>
    <w:rsid w:val="00C945C7"/>
    <w:rsid w:val="00C956BE"/>
    <w:rsid w:val="00C96010"/>
    <w:rsid w:val="00C967AA"/>
    <w:rsid w:val="00C96805"/>
    <w:rsid w:val="00C974B4"/>
    <w:rsid w:val="00C975E4"/>
    <w:rsid w:val="00C97856"/>
    <w:rsid w:val="00CA0B88"/>
    <w:rsid w:val="00CA2BAC"/>
    <w:rsid w:val="00CA2F0D"/>
    <w:rsid w:val="00CA38B5"/>
    <w:rsid w:val="00CA4F71"/>
    <w:rsid w:val="00CA57D2"/>
    <w:rsid w:val="00CA5A6B"/>
    <w:rsid w:val="00CA7772"/>
    <w:rsid w:val="00CA7EE9"/>
    <w:rsid w:val="00CB13DC"/>
    <w:rsid w:val="00CB203E"/>
    <w:rsid w:val="00CB2B37"/>
    <w:rsid w:val="00CB30F4"/>
    <w:rsid w:val="00CB351A"/>
    <w:rsid w:val="00CB3FC3"/>
    <w:rsid w:val="00CB45A9"/>
    <w:rsid w:val="00CB48A7"/>
    <w:rsid w:val="00CB5CA5"/>
    <w:rsid w:val="00CB679F"/>
    <w:rsid w:val="00CB6B61"/>
    <w:rsid w:val="00CC02A5"/>
    <w:rsid w:val="00CC1066"/>
    <w:rsid w:val="00CC183E"/>
    <w:rsid w:val="00CC22C8"/>
    <w:rsid w:val="00CC3228"/>
    <w:rsid w:val="00CC3C03"/>
    <w:rsid w:val="00CC4C21"/>
    <w:rsid w:val="00CC4F4D"/>
    <w:rsid w:val="00CC530F"/>
    <w:rsid w:val="00CC7B95"/>
    <w:rsid w:val="00CC7C45"/>
    <w:rsid w:val="00CD2442"/>
    <w:rsid w:val="00CD3DC8"/>
    <w:rsid w:val="00CD4F38"/>
    <w:rsid w:val="00CD5D45"/>
    <w:rsid w:val="00CD6B1B"/>
    <w:rsid w:val="00CD76AC"/>
    <w:rsid w:val="00CD7C89"/>
    <w:rsid w:val="00CD7E6C"/>
    <w:rsid w:val="00CE04EA"/>
    <w:rsid w:val="00CE1307"/>
    <w:rsid w:val="00CE1309"/>
    <w:rsid w:val="00CE2A33"/>
    <w:rsid w:val="00CE2FDC"/>
    <w:rsid w:val="00CE3A1A"/>
    <w:rsid w:val="00CE414C"/>
    <w:rsid w:val="00CE4B20"/>
    <w:rsid w:val="00CE6380"/>
    <w:rsid w:val="00CF06A4"/>
    <w:rsid w:val="00CF1692"/>
    <w:rsid w:val="00CF1FBA"/>
    <w:rsid w:val="00CF2325"/>
    <w:rsid w:val="00CF3C19"/>
    <w:rsid w:val="00CF3DC4"/>
    <w:rsid w:val="00CF4077"/>
    <w:rsid w:val="00CF45C2"/>
    <w:rsid w:val="00CF4E25"/>
    <w:rsid w:val="00CF4E66"/>
    <w:rsid w:val="00CF4F17"/>
    <w:rsid w:val="00CF5B13"/>
    <w:rsid w:val="00CF5BAA"/>
    <w:rsid w:val="00CF6FF0"/>
    <w:rsid w:val="00D00020"/>
    <w:rsid w:val="00D00317"/>
    <w:rsid w:val="00D003ED"/>
    <w:rsid w:val="00D00C83"/>
    <w:rsid w:val="00D00EBC"/>
    <w:rsid w:val="00D0103B"/>
    <w:rsid w:val="00D0117D"/>
    <w:rsid w:val="00D012D0"/>
    <w:rsid w:val="00D02315"/>
    <w:rsid w:val="00D026D0"/>
    <w:rsid w:val="00D0286A"/>
    <w:rsid w:val="00D0299E"/>
    <w:rsid w:val="00D031D2"/>
    <w:rsid w:val="00D0334E"/>
    <w:rsid w:val="00D04287"/>
    <w:rsid w:val="00D04505"/>
    <w:rsid w:val="00D048EB"/>
    <w:rsid w:val="00D05E51"/>
    <w:rsid w:val="00D0622B"/>
    <w:rsid w:val="00D067A9"/>
    <w:rsid w:val="00D073EC"/>
    <w:rsid w:val="00D07843"/>
    <w:rsid w:val="00D07E2E"/>
    <w:rsid w:val="00D100D6"/>
    <w:rsid w:val="00D1015A"/>
    <w:rsid w:val="00D10810"/>
    <w:rsid w:val="00D10ACF"/>
    <w:rsid w:val="00D12A1B"/>
    <w:rsid w:val="00D12E1D"/>
    <w:rsid w:val="00D1303B"/>
    <w:rsid w:val="00D13EBA"/>
    <w:rsid w:val="00D14CB6"/>
    <w:rsid w:val="00D15538"/>
    <w:rsid w:val="00D16AF7"/>
    <w:rsid w:val="00D176BF"/>
    <w:rsid w:val="00D17EC7"/>
    <w:rsid w:val="00D20C04"/>
    <w:rsid w:val="00D2103C"/>
    <w:rsid w:val="00D212C4"/>
    <w:rsid w:val="00D2283B"/>
    <w:rsid w:val="00D245CF"/>
    <w:rsid w:val="00D24E1D"/>
    <w:rsid w:val="00D26017"/>
    <w:rsid w:val="00D2609E"/>
    <w:rsid w:val="00D27C31"/>
    <w:rsid w:val="00D303FE"/>
    <w:rsid w:val="00D309E7"/>
    <w:rsid w:val="00D30E39"/>
    <w:rsid w:val="00D32291"/>
    <w:rsid w:val="00D34396"/>
    <w:rsid w:val="00D35509"/>
    <w:rsid w:val="00D35E5A"/>
    <w:rsid w:val="00D361B7"/>
    <w:rsid w:val="00D36521"/>
    <w:rsid w:val="00D3698A"/>
    <w:rsid w:val="00D401D9"/>
    <w:rsid w:val="00D4180E"/>
    <w:rsid w:val="00D4195A"/>
    <w:rsid w:val="00D41D1D"/>
    <w:rsid w:val="00D42345"/>
    <w:rsid w:val="00D4260A"/>
    <w:rsid w:val="00D4346F"/>
    <w:rsid w:val="00D446BF"/>
    <w:rsid w:val="00D46164"/>
    <w:rsid w:val="00D46549"/>
    <w:rsid w:val="00D501C8"/>
    <w:rsid w:val="00D50CC7"/>
    <w:rsid w:val="00D513E3"/>
    <w:rsid w:val="00D532F0"/>
    <w:rsid w:val="00D5334C"/>
    <w:rsid w:val="00D53420"/>
    <w:rsid w:val="00D55788"/>
    <w:rsid w:val="00D5590D"/>
    <w:rsid w:val="00D565EF"/>
    <w:rsid w:val="00D57B08"/>
    <w:rsid w:val="00D57B90"/>
    <w:rsid w:val="00D57F54"/>
    <w:rsid w:val="00D62D0D"/>
    <w:rsid w:val="00D62F32"/>
    <w:rsid w:val="00D6327B"/>
    <w:rsid w:val="00D638B9"/>
    <w:rsid w:val="00D63CC2"/>
    <w:rsid w:val="00D651B8"/>
    <w:rsid w:val="00D65C7C"/>
    <w:rsid w:val="00D70DDB"/>
    <w:rsid w:val="00D70E10"/>
    <w:rsid w:val="00D71ABA"/>
    <w:rsid w:val="00D736D1"/>
    <w:rsid w:val="00D7390B"/>
    <w:rsid w:val="00D73C52"/>
    <w:rsid w:val="00D73E96"/>
    <w:rsid w:val="00D74BB6"/>
    <w:rsid w:val="00D75395"/>
    <w:rsid w:val="00D7539B"/>
    <w:rsid w:val="00D766F1"/>
    <w:rsid w:val="00D7714F"/>
    <w:rsid w:val="00D776CF"/>
    <w:rsid w:val="00D77FF3"/>
    <w:rsid w:val="00D82404"/>
    <w:rsid w:val="00D8256C"/>
    <w:rsid w:val="00D826E7"/>
    <w:rsid w:val="00D82862"/>
    <w:rsid w:val="00D82CCE"/>
    <w:rsid w:val="00D857FF"/>
    <w:rsid w:val="00D85822"/>
    <w:rsid w:val="00D8659F"/>
    <w:rsid w:val="00D8668B"/>
    <w:rsid w:val="00D86889"/>
    <w:rsid w:val="00D8695D"/>
    <w:rsid w:val="00D92B31"/>
    <w:rsid w:val="00D92EEF"/>
    <w:rsid w:val="00D93FAC"/>
    <w:rsid w:val="00D94F18"/>
    <w:rsid w:val="00D960D2"/>
    <w:rsid w:val="00D965E4"/>
    <w:rsid w:val="00DA05B0"/>
    <w:rsid w:val="00DA0E2D"/>
    <w:rsid w:val="00DA1F4D"/>
    <w:rsid w:val="00DA1F65"/>
    <w:rsid w:val="00DA2625"/>
    <w:rsid w:val="00DA3925"/>
    <w:rsid w:val="00DA5DEB"/>
    <w:rsid w:val="00DB1307"/>
    <w:rsid w:val="00DB1582"/>
    <w:rsid w:val="00DB1CE8"/>
    <w:rsid w:val="00DB1D05"/>
    <w:rsid w:val="00DB2B99"/>
    <w:rsid w:val="00DB300D"/>
    <w:rsid w:val="00DB426C"/>
    <w:rsid w:val="00DB4304"/>
    <w:rsid w:val="00DB4530"/>
    <w:rsid w:val="00DB4F93"/>
    <w:rsid w:val="00DB5A5F"/>
    <w:rsid w:val="00DB7F1C"/>
    <w:rsid w:val="00DC05E4"/>
    <w:rsid w:val="00DC07C7"/>
    <w:rsid w:val="00DC0BD1"/>
    <w:rsid w:val="00DC0E31"/>
    <w:rsid w:val="00DC180C"/>
    <w:rsid w:val="00DC27C2"/>
    <w:rsid w:val="00DC283B"/>
    <w:rsid w:val="00DC323B"/>
    <w:rsid w:val="00DC3FBD"/>
    <w:rsid w:val="00DC55C1"/>
    <w:rsid w:val="00DC5D9C"/>
    <w:rsid w:val="00DC6249"/>
    <w:rsid w:val="00DC780D"/>
    <w:rsid w:val="00DC7A6A"/>
    <w:rsid w:val="00DC7DE3"/>
    <w:rsid w:val="00DD13BE"/>
    <w:rsid w:val="00DD161F"/>
    <w:rsid w:val="00DD1714"/>
    <w:rsid w:val="00DD23E4"/>
    <w:rsid w:val="00DD2995"/>
    <w:rsid w:val="00DD445F"/>
    <w:rsid w:val="00DD6C80"/>
    <w:rsid w:val="00DD6E77"/>
    <w:rsid w:val="00DD7290"/>
    <w:rsid w:val="00DD7307"/>
    <w:rsid w:val="00DD79CB"/>
    <w:rsid w:val="00DE0C79"/>
    <w:rsid w:val="00DE2171"/>
    <w:rsid w:val="00DE29E7"/>
    <w:rsid w:val="00DE2DB4"/>
    <w:rsid w:val="00DE2DEA"/>
    <w:rsid w:val="00DE3EA3"/>
    <w:rsid w:val="00DE433E"/>
    <w:rsid w:val="00DE4E0A"/>
    <w:rsid w:val="00DE5971"/>
    <w:rsid w:val="00DE73F2"/>
    <w:rsid w:val="00DE759D"/>
    <w:rsid w:val="00DE785D"/>
    <w:rsid w:val="00DE7AB6"/>
    <w:rsid w:val="00DE7D77"/>
    <w:rsid w:val="00DF06A4"/>
    <w:rsid w:val="00DF0A83"/>
    <w:rsid w:val="00DF13DD"/>
    <w:rsid w:val="00DF2E27"/>
    <w:rsid w:val="00DF2E64"/>
    <w:rsid w:val="00DF33ED"/>
    <w:rsid w:val="00DF5633"/>
    <w:rsid w:val="00DF6D8E"/>
    <w:rsid w:val="00E0020A"/>
    <w:rsid w:val="00E03231"/>
    <w:rsid w:val="00E0379E"/>
    <w:rsid w:val="00E03DD3"/>
    <w:rsid w:val="00E03EC2"/>
    <w:rsid w:val="00E03F76"/>
    <w:rsid w:val="00E05247"/>
    <w:rsid w:val="00E06AA7"/>
    <w:rsid w:val="00E06DA8"/>
    <w:rsid w:val="00E077C9"/>
    <w:rsid w:val="00E10676"/>
    <w:rsid w:val="00E11C3C"/>
    <w:rsid w:val="00E137E6"/>
    <w:rsid w:val="00E14374"/>
    <w:rsid w:val="00E15CC0"/>
    <w:rsid w:val="00E15DFC"/>
    <w:rsid w:val="00E167AD"/>
    <w:rsid w:val="00E178D1"/>
    <w:rsid w:val="00E17DCA"/>
    <w:rsid w:val="00E17E10"/>
    <w:rsid w:val="00E2033F"/>
    <w:rsid w:val="00E20C37"/>
    <w:rsid w:val="00E21FD8"/>
    <w:rsid w:val="00E221F8"/>
    <w:rsid w:val="00E242A6"/>
    <w:rsid w:val="00E2479F"/>
    <w:rsid w:val="00E25075"/>
    <w:rsid w:val="00E25C47"/>
    <w:rsid w:val="00E26477"/>
    <w:rsid w:val="00E26815"/>
    <w:rsid w:val="00E3022B"/>
    <w:rsid w:val="00E30473"/>
    <w:rsid w:val="00E32F87"/>
    <w:rsid w:val="00E338DC"/>
    <w:rsid w:val="00E34164"/>
    <w:rsid w:val="00E3575B"/>
    <w:rsid w:val="00E35D81"/>
    <w:rsid w:val="00E36024"/>
    <w:rsid w:val="00E36796"/>
    <w:rsid w:val="00E37323"/>
    <w:rsid w:val="00E3736A"/>
    <w:rsid w:val="00E41A74"/>
    <w:rsid w:val="00E41B4C"/>
    <w:rsid w:val="00E41B95"/>
    <w:rsid w:val="00E41CF0"/>
    <w:rsid w:val="00E43C30"/>
    <w:rsid w:val="00E44A51"/>
    <w:rsid w:val="00E455A3"/>
    <w:rsid w:val="00E45979"/>
    <w:rsid w:val="00E45C87"/>
    <w:rsid w:val="00E46578"/>
    <w:rsid w:val="00E4680C"/>
    <w:rsid w:val="00E46B05"/>
    <w:rsid w:val="00E50713"/>
    <w:rsid w:val="00E50927"/>
    <w:rsid w:val="00E50B39"/>
    <w:rsid w:val="00E51059"/>
    <w:rsid w:val="00E5190A"/>
    <w:rsid w:val="00E528ED"/>
    <w:rsid w:val="00E55CC7"/>
    <w:rsid w:val="00E56926"/>
    <w:rsid w:val="00E56993"/>
    <w:rsid w:val="00E56CC8"/>
    <w:rsid w:val="00E57336"/>
    <w:rsid w:val="00E60C1F"/>
    <w:rsid w:val="00E6136F"/>
    <w:rsid w:val="00E61663"/>
    <w:rsid w:val="00E61F82"/>
    <w:rsid w:val="00E621B1"/>
    <w:rsid w:val="00E62E17"/>
    <w:rsid w:val="00E663A1"/>
    <w:rsid w:val="00E6642C"/>
    <w:rsid w:val="00E668C7"/>
    <w:rsid w:val="00E67EB2"/>
    <w:rsid w:val="00E7004E"/>
    <w:rsid w:val="00E705D2"/>
    <w:rsid w:val="00E70EDE"/>
    <w:rsid w:val="00E72B36"/>
    <w:rsid w:val="00E73F73"/>
    <w:rsid w:val="00E7449E"/>
    <w:rsid w:val="00E745E8"/>
    <w:rsid w:val="00E74904"/>
    <w:rsid w:val="00E758C9"/>
    <w:rsid w:val="00E75C86"/>
    <w:rsid w:val="00E761B5"/>
    <w:rsid w:val="00E76722"/>
    <w:rsid w:val="00E7673E"/>
    <w:rsid w:val="00E76F6D"/>
    <w:rsid w:val="00E80664"/>
    <w:rsid w:val="00E80E5F"/>
    <w:rsid w:val="00E81145"/>
    <w:rsid w:val="00E81BF7"/>
    <w:rsid w:val="00E82068"/>
    <w:rsid w:val="00E826BB"/>
    <w:rsid w:val="00E83715"/>
    <w:rsid w:val="00E837A5"/>
    <w:rsid w:val="00E83A24"/>
    <w:rsid w:val="00E84B32"/>
    <w:rsid w:val="00E850D4"/>
    <w:rsid w:val="00E874B3"/>
    <w:rsid w:val="00E87B2E"/>
    <w:rsid w:val="00E87CEF"/>
    <w:rsid w:val="00E9095F"/>
    <w:rsid w:val="00E92355"/>
    <w:rsid w:val="00E92DE4"/>
    <w:rsid w:val="00E933E5"/>
    <w:rsid w:val="00E9403B"/>
    <w:rsid w:val="00E94B88"/>
    <w:rsid w:val="00E94F30"/>
    <w:rsid w:val="00E95035"/>
    <w:rsid w:val="00E96556"/>
    <w:rsid w:val="00E968F6"/>
    <w:rsid w:val="00E97122"/>
    <w:rsid w:val="00E97834"/>
    <w:rsid w:val="00E9799B"/>
    <w:rsid w:val="00E97AD0"/>
    <w:rsid w:val="00EA117D"/>
    <w:rsid w:val="00EA19EA"/>
    <w:rsid w:val="00EA1D7B"/>
    <w:rsid w:val="00EA27A6"/>
    <w:rsid w:val="00EA3CDB"/>
    <w:rsid w:val="00EA483E"/>
    <w:rsid w:val="00EA4A0F"/>
    <w:rsid w:val="00EA6E59"/>
    <w:rsid w:val="00EA7444"/>
    <w:rsid w:val="00EA74B0"/>
    <w:rsid w:val="00EB0872"/>
    <w:rsid w:val="00EB0A54"/>
    <w:rsid w:val="00EB250A"/>
    <w:rsid w:val="00EB36D3"/>
    <w:rsid w:val="00EB4BE2"/>
    <w:rsid w:val="00EB50ED"/>
    <w:rsid w:val="00EB5469"/>
    <w:rsid w:val="00EB6AD9"/>
    <w:rsid w:val="00EB6D6C"/>
    <w:rsid w:val="00EB72A8"/>
    <w:rsid w:val="00EC0490"/>
    <w:rsid w:val="00EC0B30"/>
    <w:rsid w:val="00EC1C36"/>
    <w:rsid w:val="00EC1C56"/>
    <w:rsid w:val="00EC3189"/>
    <w:rsid w:val="00EC50B2"/>
    <w:rsid w:val="00EC532B"/>
    <w:rsid w:val="00EC5954"/>
    <w:rsid w:val="00EC5AB7"/>
    <w:rsid w:val="00EC6612"/>
    <w:rsid w:val="00EC674E"/>
    <w:rsid w:val="00EC6B3F"/>
    <w:rsid w:val="00EC6F6D"/>
    <w:rsid w:val="00EC7207"/>
    <w:rsid w:val="00ED122A"/>
    <w:rsid w:val="00ED362C"/>
    <w:rsid w:val="00ED4B1D"/>
    <w:rsid w:val="00ED51EF"/>
    <w:rsid w:val="00ED5F94"/>
    <w:rsid w:val="00ED6A9D"/>
    <w:rsid w:val="00ED6EEA"/>
    <w:rsid w:val="00EE0886"/>
    <w:rsid w:val="00EE0AE7"/>
    <w:rsid w:val="00EE0B6B"/>
    <w:rsid w:val="00EE17B4"/>
    <w:rsid w:val="00EE1F02"/>
    <w:rsid w:val="00EE1FFA"/>
    <w:rsid w:val="00EE27E8"/>
    <w:rsid w:val="00EE2F67"/>
    <w:rsid w:val="00EE33A1"/>
    <w:rsid w:val="00EE345E"/>
    <w:rsid w:val="00EE4035"/>
    <w:rsid w:val="00EE44F5"/>
    <w:rsid w:val="00EE5077"/>
    <w:rsid w:val="00EE6643"/>
    <w:rsid w:val="00EF031A"/>
    <w:rsid w:val="00EF06A3"/>
    <w:rsid w:val="00EF0B88"/>
    <w:rsid w:val="00EF1548"/>
    <w:rsid w:val="00EF2798"/>
    <w:rsid w:val="00EF2C85"/>
    <w:rsid w:val="00EF3313"/>
    <w:rsid w:val="00EF515F"/>
    <w:rsid w:val="00EF6090"/>
    <w:rsid w:val="00EF67EA"/>
    <w:rsid w:val="00EF6CA3"/>
    <w:rsid w:val="00EF7B39"/>
    <w:rsid w:val="00EF7DB0"/>
    <w:rsid w:val="00EF7DE9"/>
    <w:rsid w:val="00F0001F"/>
    <w:rsid w:val="00F00B18"/>
    <w:rsid w:val="00F0161A"/>
    <w:rsid w:val="00F0343B"/>
    <w:rsid w:val="00F03DBE"/>
    <w:rsid w:val="00F047D1"/>
    <w:rsid w:val="00F059BA"/>
    <w:rsid w:val="00F0760E"/>
    <w:rsid w:val="00F07951"/>
    <w:rsid w:val="00F1004E"/>
    <w:rsid w:val="00F101F6"/>
    <w:rsid w:val="00F1105A"/>
    <w:rsid w:val="00F11F32"/>
    <w:rsid w:val="00F12465"/>
    <w:rsid w:val="00F1462A"/>
    <w:rsid w:val="00F14FF6"/>
    <w:rsid w:val="00F158A4"/>
    <w:rsid w:val="00F16B3D"/>
    <w:rsid w:val="00F16DB7"/>
    <w:rsid w:val="00F175A5"/>
    <w:rsid w:val="00F2099B"/>
    <w:rsid w:val="00F20DD0"/>
    <w:rsid w:val="00F20F91"/>
    <w:rsid w:val="00F2266B"/>
    <w:rsid w:val="00F23FE8"/>
    <w:rsid w:val="00F242C2"/>
    <w:rsid w:val="00F248E0"/>
    <w:rsid w:val="00F24DA3"/>
    <w:rsid w:val="00F25274"/>
    <w:rsid w:val="00F255E0"/>
    <w:rsid w:val="00F257E0"/>
    <w:rsid w:val="00F25C0A"/>
    <w:rsid w:val="00F26423"/>
    <w:rsid w:val="00F27551"/>
    <w:rsid w:val="00F27C50"/>
    <w:rsid w:val="00F302D0"/>
    <w:rsid w:val="00F3037C"/>
    <w:rsid w:val="00F3105C"/>
    <w:rsid w:val="00F314D6"/>
    <w:rsid w:val="00F31741"/>
    <w:rsid w:val="00F322DF"/>
    <w:rsid w:val="00F32A47"/>
    <w:rsid w:val="00F37539"/>
    <w:rsid w:val="00F37E51"/>
    <w:rsid w:val="00F4121B"/>
    <w:rsid w:val="00F41FCA"/>
    <w:rsid w:val="00F41FE0"/>
    <w:rsid w:val="00F420EA"/>
    <w:rsid w:val="00F425D5"/>
    <w:rsid w:val="00F42A47"/>
    <w:rsid w:val="00F43672"/>
    <w:rsid w:val="00F43B75"/>
    <w:rsid w:val="00F45331"/>
    <w:rsid w:val="00F45B21"/>
    <w:rsid w:val="00F464B6"/>
    <w:rsid w:val="00F4682A"/>
    <w:rsid w:val="00F47C8A"/>
    <w:rsid w:val="00F50BC7"/>
    <w:rsid w:val="00F5194A"/>
    <w:rsid w:val="00F5271B"/>
    <w:rsid w:val="00F52B5F"/>
    <w:rsid w:val="00F52F80"/>
    <w:rsid w:val="00F53C07"/>
    <w:rsid w:val="00F5434E"/>
    <w:rsid w:val="00F54F97"/>
    <w:rsid w:val="00F56EB0"/>
    <w:rsid w:val="00F57006"/>
    <w:rsid w:val="00F60738"/>
    <w:rsid w:val="00F61568"/>
    <w:rsid w:val="00F61FBF"/>
    <w:rsid w:val="00F62B61"/>
    <w:rsid w:val="00F634B3"/>
    <w:rsid w:val="00F635A0"/>
    <w:rsid w:val="00F64124"/>
    <w:rsid w:val="00F64F28"/>
    <w:rsid w:val="00F657BA"/>
    <w:rsid w:val="00F6639D"/>
    <w:rsid w:val="00F66A13"/>
    <w:rsid w:val="00F67C0C"/>
    <w:rsid w:val="00F74800"/>
    <w:rsid w:val="00F75968"/>
    <w:rsid w:val="00F75B93"/>
    <w:rsid w:val="00F765AD"/>
    <w:rsid w:val="00F76D85"/>
    <w:rsid w:val="00F76E56"/>
    <w:rsid w:val="00F772A3"/>
    <w:rsid w:val="00F7785C"/>
    <w:rsid w:val="00F779CE"/>
    <w:rsid w:val="00F77C86"/>
    <w:rsid w:val="00F810EB"/>
    <w:rsid w:val="00F82264"/>
    <w:rsid w:val="00F828AE"/>
    <w:rsid w:val="00F829D9"/>
    <w:rsid w:val="00F83F2D"/>
    <w:rsid w:val="00F843D3"/>
    <w:rsid w:val="00F84EE1"/>
    <w:rsid w:val="00F85954"/>
    <w:rsid w:val="00F87E37"/>
    <w:rsid w:val="00F905D5"/>
    <w:rsid w:val="00F90D7A"/>
    <w:rsid w:val="00F90DCE"/>
    <w:rsid w:val="00F920F3"/>
    <w:rsid w:val="00F92AE7"/>
    <w:rsid w:val="00F9544F"/>
    <w:rsid w:val="00F95738"/>
    <w:rsid w:val="00F95AC0"/>
    <w:rsid w:val="00F95ED7"/>
    <w:rsid w:val="00F9635E"/>
    <w:rsid w:val="00FA0519"/>
    <w:rsid w:val="00FA391E"/>
    <w:rsid w:val="00FA5664"/>
    <w:rsid w:val="00FA5A22"/>
    <w:rsid w:val="00FA5B2F"/>
    <w:rsid w:val="00FA7513"/>
    <w:rsid w:val="00FB07D1"/>
    <w:rsid w:val="00FB0A53"/>
    <w:rsid w:val="00FB111F"/>
    <w:rsid w:val="00FB159F"/>
    <w:rsid w:val="00FB2720"/>
    <w:rsid w:val="00FB3379"/>
    <w:rsid w:val="00FB33A8"/>
    <w:rsid w:val="00FB4555"/>
    <w:rsid w:val="00FB533A"/>
    <w:rsid w:val="00FB6E9C"/>
    <w:rsid w:val="00FB7857"/>
    <w:rsid w:val="00FC0021"/>
    <w:rsid w:val="00FC1340"/>
    <w:rsid w:val="00FC1F4F"/>
    <w:rsid w:val="00FC4251"/>
    <w:rsid w:val="00FC43F8"/>
    <w:rsid w:val="00FC562E"/>
    <w:rsid w:val="00FC6118"/>
    <w:rsid w:val="00FC669D"/>
    <w:rsid w:val="00FC7837"/>
    <w:rsid w:val="00FD02B4"/>
    <w:rsid w:val="00FD055A"/>
    <w:rsid w:val="00FD06EF"/>
    <w:rsid w:val="00FD0B0C"/>
    <w:rsid w:val="00FD0D60"/>
    <w:rsid w:val="00FD4938"/>
    <w:rsid w:val="00FD4AB1"/>
    <w:rsid w:val="00FD4C50"/>
    <w:rsid w:val="00FD4ECE"/>
    <w:rsid w:val="00FD64FD"/>
    <w:rsid w:val="00FD71FD"/>
    <w:rsid w:val="00FD7945"/>
    <w:rsid w:val="00FE0475"/>
    <w:rsid w:val="00FE0C53"/>
    <w:rsid w:val="00FE0C55"/>
    <w:rsid w:val="00FE0DBC"/>
    <w:rsid w:val="00FE10BF"/>
    <w:rsid w:val="00FE1204"/>
    <w:rsid w:val="00FE1523"/>
    <w:rsid w:val="00FE1C26"/>
    <w:rsid w:val="00FE22A4"/>
    <w:rsid w:val="00FE2BB2"/>
    <w:rsid w:val="00FE2C1B"/>
    <w:rsid w:val="00FE3942"/>
    <w:rsid w:val="00FE4035"/>
    <w:rsid w:val="00FE4306"/>
    <w:rsid w:val="00FE58EF"/>
    <w:rsid w:val="00FE62BF"/>
    <w:rsid w:val="00FF02C1"/>
    <w:rsid w:val="00FF0764"/>
    <w:rsid w:val="00FF0A28"/>
    <w:rsid w:val="00FF0F61"/>
    <w:rsid w:val="00FF17F9"/>
    <w:rsid w:val="00FF2C06"/>
    <w:rsid w:val="00FF2DA9"/>
    <w:rsid w:val="00FF31EA"/>
    <w:rsid w:val="00FF34DC"/>
    <w:rsid w:val="00FF3DBB"/>
    <w:rsid w:val="00FF4D40"/>
    <w:rsid w:val="00FF5053"/>
    <w:rsid w:val="00FF5822"/>
    <w:rsid w:val="00FF5A18"/>
    <w:rsid w:val="00FF60FF"/>
    <w:rsid w:val="00FF6C72"/>
    <w:rsid w:val="00FF77D1"/>
    <w:rsid w:val="00FF7CD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5B7866D5"/>
  <w15:chartTrackingRefBased/>
  <w15:docId w15:val="{A57938DD-A094-491D-8857-7DE74EFC3A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color w:val="4C483D" w:themeColor="text2"/>
        <w:lang w:val="en-US" w:eastAsia="ja-JP" w:bidi="ar-SA"/>
      </w:rPr>
    </w:rPrDefault>
    <w:pPrDefault>
      <w:pPr>
        <w:spacing w:after="320" w:line="300" w:lineRule="auto"/>
      </w:pPr>
    </w:pPrDefault>
  </w:docDefaults>
  <w:latentStyles w:defLockedState="0" w:defUIPriority="99" w:defSemiHidden="0" w:defUnhideWhenUsed="0" w:defQFormat="0" w:count="376">
    <w:lsdException w:name="Normal" w:uiPriority="0" w:qFormat="1"/>
    <w:lsdException w:name="heading 1" w:uiPriority="2" w:qFormat="1"/>
    <w:lsdException w:name="heading 2" w:semiHidden="1" w:uiPriority="2" w:unhideWhenUsed="1" w:qFormat="1"/>
    <w:lsdException w:name="heading 3" w:semiHidden="1" w:uiPriority="2" w:unhideWhenUsed="1" w:qFormat="1"/>
    <w:lsdException w:name="heading 4" w:semiHidden="1" w:uiPriority="2"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2"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2" w:unhideWhenUsed="1" w:qFormat="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4"/>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0Normal"/>
    <w:qFormat/>
    <w:rsid w:val="00D92EEF"/>
    <w:pPr>
      <w:spacing w:after="200" w:line="276" w:lineRule="auto"/>
    </w:pPr>
    <w:rPr>
      <w:rFonts w:ascii="Segoe UI" w:hAnsi="Segoe UI"/>
      <w:color w:val="000000" w:themeColor="text1"/>
    </w:rPr>
  </w:style>
  <w:style w:type="paragraph" w:styleId="Heading1">
    <w:name w:val="heading 1"/>
    <w:basedOn w:val="Normal"/>
    <w:next w:val="Normal"/>
    <w:link w:val="Heading1Char"/>
    <w:uiPriority w:val="2"/>
    <w:qFormat/>
    <w:pPr>
      <w:keepNext/>
      <w:keepLines/>
      <w:pBdr>
        <w:bottom w:val="single" w:sz="8" w:space="0" w:color="FCDBDB" w:themeColor="accent1" w:themeTint="33"/>
      </w:pBdr>
      <w:outlineLvl w:val="0"/>
    </w:pPr>
    <w:rPr>
      <w:rFonts w:asciiTheme="majorHAnsi" w:eastAsiaTheme="majorEastAsia" w:hAnsiTheme="majorHAnsi" w:cstheme="majorBidi"/>
      <w:color w:val="F24F4F" w:themeColor="accent1"/>
      <w:sz w:val="36"/>
      <w:szCs w:val="36"/>
    </w:rPr>
  </w:style>
  <w:style w:type="paragraph" w:styleId="Heading2">
    <w:name w:val="heading 2"/>
    <w:basedOn w:val="Normal"/>
    <w:next w:val="Normal"/>
    <w:link w:val="Heading2Char"/>
    <w:uiPriority w:val="2"/>
    <w:unhideWhenUsed/>
    <w:qFormat/>
    <w:rsid w:val="009F16F4"/>
    <w:pPr>
      <w:keepNext/>
      <w:keepLines/>
      <w:pBdr>
        <w:top w:val="single" w:sz="4" w:space="1" w:color="auto" w:shadow="1"/>
        <w:left w:val="single" w:sz="4" w:space="4" w:color="auto" w:shadow="1"/>
        <w:bottom w:val="single" w:sz="4" w:space="1" w:color="auto" w:shadow="1"/>
        <w:right w:val="single" w:sz="4" w:space="4" w:color="auto" w:shadow="1"/>
      </w:pBdr>
      <w:shd w:val="solid" w:color="002060" w:fill="auto"/>
      <w:spacing w:before="120" w:after="120" w:line="240" w:lineRule="auto"/>
      <w:outlineLvl w:val="1"/>
    </w:pPr>
    <w:rPr>
      <w:rFonts w:asciiTheme="majorHAnsi" w:hAnsiTheme="majorHAnsi"/>
      <w:bCs/>
      <w:color w:val="FFFFFF" w:themeColor="background1"/>
      <w:sz w:val="26"/>
      <w:szCs w:val="26"/>
    </w:rPr>
  </w:style>
  <w:style w:type="paragraph" w:styleId="Heading3">
    <w:name w:val="heading 3"/>
    <w:basedOn w:val="Normal"/>
    <w:next w:val="Normal"/>
    <w:link w:val="Heading3Char"/>
    <w:uiPriority w:val="2"/>
    <w:unhideWhenUsed/>
    <w:qFormat/>
    <w:rsid w:val="00927DF4"/>
    <w:pPr>
      <w:keepNext/>
      <w:keepLines/>
      <w:spacing w:before="120" w:after="0"/>
      <w:outlineLvl w:val="2"/>
    </w:pPr>
    <w:rPr>
      <w:b/>
      <w:bCs/>
      <w:iCs/>
      <w:color w:val="008000"/>
      <w:szCs w:val="24"/>
    </w:rPr>
  </w:style>
  <w:style w:type="paragraph" w:styleId="Heading4">
    <w:name w:val="heading 4"/>
    <w:basedOn w:val="ListBullet"/>
    <w:next w:val="Normal"/>
    <w:link w:val="Heading4Char"/>
    <w:uiPriority w:val="2"/>
    <w:unhideWhenUsed/>
    <w:qFormat/>
    <w:rsid w:val="00513552"/>
    <w:pPr>
      <w:keepNext/>
      <w:keepLines/>
      <w:numPr>
        <w:numId w:val="3"/>
      </w:numPr>
      <w:spacing w:before="240" w:after="120"/>
      <w:outlineLvl w:val="3"/>
    </w:pPr>
    <w:rPr>
      <w:rFonts w:asciiTheme="majorHAnsi" w:eastAsiaTheme="majorEastAsia" w:hAnsiTheme="majorHAnsi" w:cstheme="majorBidi"/>
      <w:b/>
      <w:i/>
      <w:color w:val="950B0B" w:themeColor="accent1" w:themeShade="80"/>
      <w:sz w:val="22"/>
      <w:u w:val="single"/>
    </w:rPr>
  </w:style>
  <w:style w:type="paragraph" w:styleId="Heading5">
    <w:name w:val="heading 5"/>
    <w:basedOn w:val="Normal"/>
    <w:next w:val="Normal"/>
    <w:link w:val="Heading5Char"/>
    <w:uiPriority w:val="99"/>
    <w:unhideWhenUsed/>
    <w:qFormat/>
    <w:pPr>
      <w:keepNext/>
      <w:keepLines/>
      <w:spacing w:before="40" w:after="0"/>
      <w:outlineLvl w:val="4"/>
    </w:pPr>
    <w:rPr>
      <w:rFonts w:asciiTheme="majorHAnsi" w:eastAsiaTheme="majorEastAsia" w:hAnsiTheme="majorHAnsi" w:cstheme="majorBidi"/>
      <w:color w:val="F24F4F" w:themeColor="accent1"/>
    </w:rPr>
  </w:style>
  <w:style w:type="paragraph" w:styleId="Heading6">
    <w:name w:val="heading 6"/>
    <w:basedOn w:val="Normal"/>
    <w:next w:val="Normal"/>
    <w:link w:val="Heading6Char"/>
    <w:uiPriority w:val="99"/>
    <w:semiHidden/>
    <w:unhideWhenUsed/>
    <w:qFormat/>
    <w:pPr>
      <w:keepNext/>
      <w:keepLines/>
      <w:spacing w:before="40" w:after="0"/>
      <w:outlineLvl w:val="5"/>
    </w:pPr>
    <w:rPr>
      <w:rFonts w:asciiTheme="majorHAnsi" w:eastAsiaTheme="majorEastAsia" w:hAnsiTheme="majorHAnsi" w:cstheme="majorBidi"/>
      <w:color w:val="F24F4F"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2"/>
    <w:rPr>
      <w:rFonts w:asciiTheme="majorHAnsi" w:eastAsiaTheme="majorEastAsia" w:hAnsiTheme="majorHAnsi" w:cstheme="majorBidi"/>
      <w:color w:val="F24F4F" w:themeColor="accent1"/>
      <w:sz w:val="36"/>
      <w:szCs w:val="36"/>
    </w:rPr>
  </w:style>
  <w:style w:type="character" w:customStyle="1" w:styleId="Heading2Char">
    <w:name w:val="Heading 2 Char"/>
    <w:basedOn w:val="DefaultParagraphFont"/>
    <w:link w:val="Heading2"/>
    <w:uiPriority w:val="2"/>
    <w:rsid w:val="009F16F4"/>
    <w:rPr>
      <w:rFonts w:asciiTheme="majorHAnsi" w:hAnsiTheme="majorHAnsi"/>
      <w:bCs/>
      <w:color w:val="FFFFFF" w:themeColor="background1"/>
      <w:sz w:val="26"/>
      <w:szCs w:val="26"/>
      <w:shd w:val="solid" w:color="002060" w:fill="auto"/>
    </w:rPr>
  </w:style>
  <w:style w:type="character" w:customStyle="1" w:styleId="Heading3Char">
    <w:name w:val="Heading 3 Char"/>
    <w:basedOn w:val="DefaultParagraphFont"/>
    <w:link w:val="Heading3"/>
    <w:uiPriority w:val="2"/>
    <w:rsid w:val="00927DF4"/>
    <w:rPr>
      <w:rFonts w:ascii="Rockwell" w:hAnsi="Rockwell"/>
      <w:b/>
      <w:bCs/>
      <w:iCs/>
      <w:color w:val="008000"/>
      <w:szCs w:val="24"/>
    </w:rPr>
  </w:style>
  <w:style w:type="paragraph" w:styleId="ListBullet">
    <w:name w:val="List Bullet"/>
    <w:basedOn w:val="Normal"/>
    <w:uiPriority w:val="2"/>
    <w:unhideWhenUsed/>
    <w:pPr>
      <w:numPr>
        <w:numId w:val="1"/>
      </w:numPr>
      <w:spacing w:after="240"/>
      <w:contextualSpacing/>
    </w:pPr>
  </w:style>
  <w:style w:type="character" w:customStyle="1" w:styleId="Heading4Char">
    <w:name w:val="Heading 4 Char"/>
    <w:basedOn w:val="DefaultParagraphFont"/>
    <w:link w:val="Heading4"/>
    <w:uiPriority w:val="2"/>
    <w:rsid w:val="00513552"/>
    <w:rPr>
      <w:rFonts w:asciiTheme="majorHAnsi" w:eastAsiaTheme="majorEastAsia" w:hAnsiTheme="majorHAnsi" w:cstheme="majorBidi"/>
      <w:b/>
      <w:i/>
      <w:color w:val="950B0B" w:themeColor="accent1" w:themeShade="80"/>
      <w:sz w:val="22"/>
      <w:u w:val="single"/>
    </w:rPr>
  </w:style>
  <w:style w:type="character" w:customStyle="1" w:styleId="Heading5Char">
    <w:name w:val="Heading 5 Char"/>
    <w:basedOn w:val="DefaultParagraphFont"/>
    <w:link w:val="Heading5"/>
    <w:uiPriority w:val="99"/>
    <w:rPr>
      <w:rFonts w:asciiTheme="majorHAnsi" w:eastAsiaTheme="majorEastAsia" w:hAnsiTheme="majorHAnsi" w:cstheme="majorBidi"/>
      <w:color w:val="F24F4F" w:themeColor="accent1"/>
    </w:rPr>
  </w:style>
  <w:style w:type="character" w:customStyle="1" w:styleId="Heading6Char">
    <w:name w:val="Heading 6 Char"/>
    <w:basedOn w:val="DefaultParagraphFont"/>
    <w:link w:val="Heading6"/>
    <w:uiPriority w:val="99"/>
    <w:semiHidden/>
    <w:rPr>
      <w:rFonts w:asciiTheme="majorHAnsi" w:eastAsiaTheme="majorEastAsia" w:hAnsiTheme="majorHAnsi" w:cstheme="majorBidi"/>
      <w:color w:val="F24F4F" w:themeColor="accent1"/>
    </w:rPr>
  </w:style>
  <w:style w:type="paragraph" w:customStyle="1" w:styleId="Logo">
    <w:name w:val="Logo"/>
    <w:basedOn w:val="Normal"/>
    <w:uiPriority w:val="99"/>
    <w:unhideWhenUsed/>
    <w:pPr>
      <w:spacing w:before="600"/>
    </w:pPr>
  </w:style>
  <w:style w:type="character" w:styleId="PlaceholderText">
    <w:name w:val="Placeholder Text"/>
    <w:basedOn w:val="DefaultParagraphFont"/>
    <w:uiPriority w:val="99"/>
    <w:semiHidden/>
    <w:rPr>
      <w:color w:val="F24F4F" w:themeColor="accent1"/>
    </w:rPr>
  </w:style>
  <w:style w:type="paragraph" w:styleId="Title">
    <w:name w:val="Title"/>
    <w:basedOn w:val="Normal"/>
    <w:next w:val="Normal"/>
    <w:link w:val="TitleChar"/>
    <w:uiPriority w:val="10"/>
    <w:qFormat/>
    <w:pPr>
      <w:spacing w:after="600" w:line="240" w:lineRule="auto"/>
      <w:contextualSpacing/>
    </w:pPr>
    <w:rPr>
      <w:rFonts w:asciiTheme="majorHAnsi" w:eastAsiaTheme="majorEastAsia" w:hAnsiTheme="majorHAnsi" w:cstheme="majorBidi"/>
      <w:color w:val="F24F4F" w:themeColor="accent1"/>
      <w:kern w:val="28"/>
      <w:sz w:val="96"/>
      <w:szCs w:val="96"/>
    </w:rPr>
  </w:style>
  <w:style w:type="character" w:customStyle="1" w:styleId="TitleChar">
    <w:name w:val="Title Char"/>
    <w:basedOn w:val="DefaultParagraphFont"/>
    <w:link w:val="Title"/>
    <w:uiPriority w:val="10"/>
    <w:rPr>
      <w:rFonts w:asciiTheme="majorHAnsi" w:eastAsiaTheme="majorEastAsia" w:hAnsiTheme="majorHAnsi" w:cstheme="majorBidi"/>
      <w:color w:val="F24F4F" w:themeColor="accent1"/>
      <w:kern w:val="28"/>
      <w:sz w:val="96"/>
      <w:szCs w:val="96"/>
    </w:rPr>
  </w:style>
  <w:style w:type="paragraph" w:styleId="Subtitle">
    <w:name w:val="Subtitle"/>
    <w:basedOn w:val="Normal"/>
    <w:next w:val="Normal"/>
    <w:link w:val="SubtitleChar"/>
    <w:uiPriority w:val="4"/>
    <w:pPr>
      <w:numPr>
        <w:ilvl w:val="1"/>
      </w:numPr>
      <w:spacing w:after="0" w:line="240" w:lineRule="auto"/>
    </w:pPr>
    <w:rPr>
      <w:sz w:val="32"/>
      <w:szCs w:val="32"/>
    </w:rPr>
  </w:style>
  <w:style w:type="character" w:customStyle="1" w:styleId="SubtitleChar">
    <w:name w:val="Subtitle Char"/>
    <w:basedOn w:val="DefaultParagraphFont"/>
    <w:link w:val="Subtitle"/>
    <w:uiPriority w:val="4"/>
    <w:rPr>
      <w:sz w:val="32"/>
      <w:szCs w:val="32"/>
    </w:rPr>
  </w:style>
  <w:style w:type="paragraph" w:styleId="NoSpacing">
    <w:name w:val="No Spacing"/>
    <w:link w:val="NoSpacingChar"/>
    <w:uiPriority w:val="1"/>
    <w:qFormat/>
    <w:pPr>
      <w:spacing w:after="0" w:line="240" w:lineRule="auto"/>
    </w:pPr>
  </w:style>
  <w:style w:type="character" w:customStyle="1" w:styleId="NoSpacingChar">
    <w:name w:val="No Spacing Char"/>
    <w:basedOn w:val="DefaultParagraphFont"/>
    <w:link w:val="NoSpacing"/>
    <w:uiPriority w:val="1"/>
  </w:style>
  <w:style w:type="table" w:styleId="TableGrid">
    <w:name w:val="Table Grid"/>
    <w:basedOn w:val="Table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ontactInfo">
    <w:name w:val="Contact Info"/>
    <w:basedOn w:val="NoSpacing"/>
    <w:uiPriority w:val="5"/>
    <w:rPr>
      <w:color w:val="FFFFFF" w:themeColor="background1"/>
      <w:sz w:val="22"/>
      <w:szCs w:val="22"/>
    </w:rPr>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unhideWhenUsed/>
    <w:pPr>
      <w:spacing w:after="0" w:line="240" w:lineRule="auto"/>
    </w:pPr>
    <w:rPr>
      <w:rFonts w:asciiTheme="majorHAnsi" w:eastAsiaTheme="majorEastAsia" w:hAnsiTheme="majorHAnsi" w:cstheme="majorBidi"/>
      <w:caps/>
      <w:color w:val="F24F4F" w:themeColor="accent1"/>
      <w:sz w:val="16"/>
      <w:szCs w:val="16"/>
    </w:rPr>
  </w:style>
  <w:style w:type="character" w:customStyle="1" w:styleId="FooterChar">
    <w:name w:val="Footer Char"/>
    <w:basedOn w:val="DefaultParagraphFont"/>
    <w:link w:val="Footer"/>
    <w:uiPriority w:val="99"/>
    <w:rPr>
      <w:rFonts w:asciiTheme="majorHAnsi" w:eastAsiaTheme="majorEastAsia" w:hAnsiTheme="majorHAnsi" w:cstheme="majorBidi"/>
      <w:caps/>
      <w:color w:val="F24F4F" w:themeColor="accent1"/>
      <w:sz w:val="16"/>
      <w:szCs w:val="16"/>
    </w:rPr>
  </w:style>
  <w:style w:type="paragraph" w:styleId="TOCHeading">
    <w:name w:val="TOC Heading"/>
    <w:basedOn w:val="Heading1"/>
    <w:next w:val="Normal"/>
    <w:uiPriority w:val="39"/>
    <w:unhideWhenUsed/>
    <w:qFormat/>
    <w:pPr>
      <w:pBdr>
        <w:bottom w:val="none" w:sz="0" w:space="0" w:color="auto"/>
      </w:pBdr>
      <w:spacing w:after="400"/>
      <w:outlineLvl w:val="9"/>
    </w:pPr>
    <w:rPr>
      <w:color w:val="DF1010" w:themeColor="accent1" w:themeShade="BF"/>
      <w:sz w:val="72"/>
      <w:szCs w:val="72"/>
    </w:rPr>
  </w:style>
  <w:style w:type="paragraph" w:styleId="TOC1">
    <w:name w:val="toc 1"/>
    <w:basedOn w:val="Normal"/>
    <w:next w:val="Normal"/>
    <w:autoRedefine/>
    <w:uiPriority w:val="39"/>
    <w:unhideWhenUsed/>
    <w:pPr>
      <w:spacing w:before="120" w:after="120"/>
    </w:pPr>
    <w:rPr>
      <w:rFonts w:asciiTheme="minorHAnsi" w:hAnsiTheme="minorHAnsi"/>
      <w:b/>
      <w:bCs/>
      <w:caps/>
    </w:rPr>
  </w:style>
  <w:style w:type="character" w:styleId="Hyperlink">
    <w:name w:val="Hyperlink"/>
    <w:basedOn w:val="DefaultParagraphFont"/>
    <w:uiPriority w:val="99"/>
    <w:unhideWhenUsed/>
    <w:rPr>
      <w:color w:val="4C483D" w:themeColor="hyperlink"/>
      <w:u w:val="single"/>
    </w:rPr>
  </w:style>
  <w:style w:type="table" w:customStyle="1" w:styleId="TipTable">
    <w:name w:val="Tip Table"/>
    <w:basedOn w:val="TableNormal"/>
    <w:uiPriority w:val="99"/>
    <w:pPr>
      <w:spacing w:after="0" w:line="240" w:lineRule="auto"/>
    </w:pPr>
    <w:rPr>
      <w:color w:val="404040" w:themeColor="text1" w:themeTint="BF"/>
      <w:sz w:val="18"/>
      <w:szCs w:val="18"/>
    </w:rPr>
    <w:tblPr>
      <w:tblCellMar>
        <w:top w:w="144" w:type="dxa"/>
        <w:left w:w="0" w:type="dxa"/>
        <w:right w:w="0" w:type="dxa"/>
      </w:tblCellMar>
    </w:tblPr>
    <w:tcPr>
      <w:shd w:val="clear" w:color="auto" w:fill="FCDBDB" w:themeFill="accent1" w:themeFillTint="33"/>
    </w:tcPr>
    <w:tblStylePr w:type="firstCol">
      <w:pPr>
        <w:wordWrap/>
        <w:jc w:val="center"/>
      </w:pPr>
    </w:tblStylePr>
  </w:style>
  <w:style w:type="paragraph" w:customStyle="1" w:styleId="TipText">
    <w:name w:val="Tip Text"/>
    <w:basedOn w:val="Normal"/>
    <w:uiPriority w:val="99"/>
    <w:pPr>
      <w:spacing w:before="160" w:after="160" w:line="264" w:lineRule="auto"/>
      <w:ind w:right="576"/>
    </w:pPr>
    <w:rPr>
      <w:rFonts w:asciiTheme="majorHAnsi" w:eastAsiaTheme="majorEastAsia" w:hAnsiTheme="majorHAnsi" w:cstheme="majorBidi"/>
      <w:i/>
      <w:iCs/>
      <w:sz w:val="16"/>
      <w:szCs w:val="16"/>
    </w:rPr>
  </w:style>
  <w:style w:type="paragraph" w:customStyle="1" w:styleId="Icon">
    <w:name w:val="Icon"/>
    <w:basedOn w:val="Normal"/>
    <w:uiPriority w:val="99"/>
    <w:unhideWhenUsed/>
    <w:pPr>
      <w:spacing w:before="160" w:after="160" w:line="240" w:lineRule="auto"/>
      <w:jc w:val="center"/>
    </w:pPr>
  </w:style>
  <w:style w:type="table" w:customStyle="1" w:styleId="ReportTable">
    <w:name w:val="Report Table"/>
    <w:basedOn w:val="TableNormal"/>
    <w:uiPriority w:val="99"/>
    <w:pPr>
      <w:spacing w:before="60" w:after="60" w:line="240" w:lineRule="auto"/>
    </w:pPr>
    <w:tblPr>
      <w:tblStyleRowBandSize w:val="1"/>
      <w:tblBorders>
        <w:top w:val="single" w:sz="4" w:space="0" w:color="BCB8AC" w:themeColor="text2" w:themeTint="66"/>
        <w:left w:val="single" w:sz="4" w:space="0" w:color="BCB8AC" w:themeColor="text2" w:themeTint="66"/>
        <w:bottom w:val="single" w:sz="4" w:space="0" w:color="BCB8AC" w:themeColor="text2" w:themeTint="66"/>
        <w:right w:val="single" w:sz="4" w:space="0" w:color="BCB8AC" w:themeColor="text2" w:themeTint="66"/>
        <w:insideV w:val="single" w:sz="4" w:space="0" w:color="BCB8AC" w:themeColor="text2" w:themeTint="66"/>
      </w:tblBorders>
    </w:tblPr>
    <w:tblStylePr w:type="firstRow">
      <w:rPr>
        <w:rFonts w:asciiTheme="majorHAnsi" w:hAnsiTheme="majorHAnsi"/>
        <w:color w:val="FFFFFF" w:themeColor="background1"/>
        <w:sz w:val="16"/>
      </w:rPr>
      <w:tblPr/>
      <w:tcPr>
        <w:shd w:val="clear" w:color="auto" w:fill="F24F4F" w:themeFill="accent1"/>
      </w:tcPr>
    </w:tblStylePr>
    <w:tblStylePr w:type="lastRow">
      <w:rPr>
        <w:rFonts w:asciiTheme="majorHAnsi" w:hAnsiTheme="majorHAnsi"/>
        <w:b/>
        <w:caps/>
        <w:smallCaps w:val="0"/>
        <w:color w:val="F24F4F" w:themeColor="accent1"/>
        <w:sz w:val="16"/>
      </w:rPr>
      <w:tblPr/>
      <w:tcPr>
        <w:tcBorders>
          <w:top w:val="nil"/>
        </w:tcBorders>
      </w:tcPr>
    </w:tblStylePr>
    <w:tblStylePr w:type="firstCol">
      <w:rPr>
        <w:rFonts w:asciiTheme="majorHAnsi" w:hAnsiTheme="majorHAnsi"/>
        <w:sz w:val="16"/>
      </w:rPr>
    </w:tblStylePr>
    <w:tblStylePr w:type="band2Horz">
      <w:tblPr/>
      <w:tcPr>
        <w:shd w:val="clear" w:color="auto" w:fill="DDDBD5" w:themeFill="text2" w:themeFillTint="33"/>
      </w:tcPr>
    </w:tblStylePr>
  </w:style>
  <w:style w:type="paragraph" w:styleId="TOC3">
    <w:name w:val="toc 3"/>
    <w:basedOn w:val="Normal"/>
    <w:next w:val="Normal"/>
    <w:autoRedefine/>
    <w:uiPriority w:val="39"/>
    <w:unhideWhenUsed/>
    <w:pPr>
      <w:spacing w:after="0"/>
      <w:ind w:left="400"/>
    </w:pPr>
    <w:rPr>
      <w:rFonts w:asciiTheme="minorHAnsi" w:hAnsiTheme="minorHAnsi"/>
      <w:i/>
      <w:iCs/>
    </w:rPr>
  </w:style>
  <w:style w:type="paragraph" w:styleId="TOC4">
    <w:name w:val="toc 4"/>
    <w:basedOn w:val="Normal"/>
    <w:next w:val="Normal"/>
    <w:autoRedefine/>
    <w:uiPriority w:val="39"/>
    <w:unhideWhenUsed/>
    <w:pPr>
      <w:spacing w:after="0"/>
      <w:ind w:left="600"/>
    </w:pPr>
    <w:rPr>
      <w:rFonts w:asciiTheme="minorHAnsi" w:hAnsiTheme="minorHAnsi"/>
      <w:sz w:val="18"/>
      <w:szCs w:val="18"/>
    </w:rPr>
  </w:style>
  <w:style w:type="paragraph" w:styleId="ListBullet2">
    <w:name w:val="List Bullet 2"/>
    <w:basedOn w:val="Normal"/>
    <w:uiPriority w:val="2"/>
    <w:unhideWhenUsed/>
    <w:qFormat/>
    <w:rsid w:val="00782A5C"/>
    <w:pPr>
      <w:numPr>
        <w:numId w:val="2"/>
      </w:numPr>
      <w:spacing w:before="120" w:after="240"/>
      <w:contextualSpacing/>
    </w:pPr>
  </w:style>
  <w:style w:type="character" w:styleId="Strong">
    <w:name w:val="Strong"/>
    <w:basedOn w:val="DefaultParagraphFont"/>
    <w:uiPriority w:val="22"/>
    <w:unhideWhenUsed/>
    <w:qFormat/>
    <w:rPr>
      <w:b w:val="0"/>
      <w:bCs w:val="0"/>
      <w:color w:val="F24F4F" w:themeColor="accent1"/>
    </w:rPr>
  </w:style>
  <w:style w:type="paragraph" w:customStyle="1" w:styleId="Checkbox">
    <w:name w:val="Checkbox"/>
    <w:basedOn w:val="Normal"/>
    <w:link w:val="CheckboxChar"/>
    <w:uiPriority w:val="3"/>
    <w:qFormat/>
    <w:pPr>
      <w:spacing w:after="80" w:line="240" w:lineRule="auto"/>
    </w:pPr>
    <w:rPr>
      <w:color w:val="F24F4F" w:themeColor="accent1"/>
    </w:rPr>
  </w:style>
  <w:style w:type="character" w:customStyle="1" w:styleId="CheckboxChar">
    <w:name w:val="Checkbox Char"/>
    <w:basedOn w:val="DefaultParagraphFont"/>
    <w:link w:val="Checkbox"/>
    <w:uiPriority w:val="3"/>
    <w:rPr>
      <w:color w:val="F24F4F" w:themeColor="accent1"/>
    </w:rPr>
  </w:style>
  <w:style w:type="table" w:customStyle="1" w:styleId="SurveyTable">
    <w:name w:val="Survey Table"/>
    <w:basedOn w:val="TableNormal"/>
    <w:uiPriority w:val="99"/>
    <w:pPr>
      <w:spacing w:after="80" w:line="240" w:lineRule="auto"/>
    </w:pPr>
    <w:tblPr>
      <w:tblBorders>
        <w:top w:val="single" w:sz="4" w:space="0" w:color="BCB8AC" w:themeColor="text2" w:themeTint="66"/>
      </w:tblBorders>
      <w:tblCellMar>
        <w:left w:w="0" w:type="dxa"/>
        <w:right w:w="144" w:type="dxa"/>
      </w:tblCellMar>
    </w:tblPr>
  </w:style>
  <w:style w:type="paragraph" w:styleId="Closing">
    <w:name w:val="Closing"/>
    <w:basedOn w:val="Normal"/>
    <w:link w:val="ClosingChar"/>
    <w:uiPriority w:val="99"/>
    <w:unhideWhenUsed/>
    <w:pPr>
      <w:spacing w:before="960"/>
    </w:pPr>
  </w:style>
  <w:style w:type="character" w:customStyle="1" w:styleId="ClosingChar">
    <w:name w:val="Closing Char"/>
    <w:basedOn w:val="DefaultParagraphFont"/>
    <w:link w:val="Closing"/>
    <w:uiPriority w:val="99"/>
  </w:style>
  <w:style w:type="paragraph" w:styleId="DocumentMap">
    <w:name w:val="Document Map"/>
    <w:basedOn w:val="Normal"/>
    <w:link w:val="DocumentMapChar"/>
    <w:uiPriority w:val="99"/>
    <w:semiHidden/>
    <w:unhideWhenUsed/>
    <w:pPr>
      <w:spacing w:after="0" w:line="240" w:lineRule="auto"/>
    </w:pPr>
    <w:rPr>
      <w:rFonts w:cs="Segoe UI"/>
      <w:sz w:val="16"/>
      <w:szCs w:val="16"/>
    </w:rPr>
  </w:style>
  <w:style w:type="character" w:customStyle="1" w:styleId="DocumentMapChar">
    <w:name w:val="Document Map Char"/>
    <w:basedOn w:val="DefaultParagraphFont"/>
    <w:link w:val="DocumentMap"/>
    <w:uiPriority w:val="99"/>
    <w:semiHidden/>
    <w:rPr>
      <w:rFonts w:ascii="Segoe UI" w:hAnsi="Segoe UI" w:cs="Segoe UI"/>
      <w:sz w:val="16"/>
      <w:szCs w:val="16"/>
    </w:rPr>
  </w:style>
  <w:style w:type="paragraph" w:styleId="ListParagraph">
    <w:name w:val="List Paragraph"/>
    <w:basedOn w:val="Normal"/>
    <w:uiPriority w:val="34"/>
    <w:unhideWhenUsed/>
    <w:qFormat/>
    <w:rsid w:val="00892760"/>
    <w:pPr>
      <w:ind w:left="720"/>
      <w:contextualSpacing/>
    </w:pPr>
  </w:style>
  <w:style w:type="paragraph" w:customStyle="1" w:styleId="1Output">
    <w:name w:val="1Output"/>
    <w:basedOn w:val="Normal"/>
    <w:link w:val="1OutputChar"/>
    <w:qFormat/>
    <w:rsid w:val="00B343E9"/>
    <w:pPr>
      <w:pBdr>
        <w:top w:val="single" w:sz="8" w:space="1" w:color="auto"/>
        <w:left w:val="single" w:sz="8" w:space="4" w:color="auto"/>
        <w:bottom w:val="single" w:sz="8" w:space="1" w:color="auto"/>
        <w:right w:val="single" w:sz="8" w:space="4" w:color="auto"/>
      </w:pBdr>
      <w:shd w:val="solid" w:color="F2F2F2" w:themeColor="background1" w:themeShade="F2" w:fill="auto"/>
      <w:spacing w:after="0" w:line="240" w:lineRule="auto"/>
    </w:pPr>
    <w:rPr>
      <w:rFonts w:ascii="Consolas" w:hAnsi="Consolas" w:cs="Consolas"/>
      <w:b/>
      <w:color w:val="auto"/>
      <w:sz w:val="16"/>
    </w:rPr>
  </w:style>
  <w:style w:type="character" w:customStyle="1" w:styleId="1OutputChar">
    <w:name w:val="1Output Char"/>
    <w:basedOn w:val="DefaultParagraphFont"/>
    <w:link w:val="1Output"/>
    <w:rsid w:val="00B343E9"/>
    <w:rPr>
      <w:rFonts w:ascii="Consolas" w:hAnsi="Consolas" w:cs="Consolas"/>
      <w:b/>
      <w:color w:val="auto"/>
      <w:sz w:val="16"/>
      <w:shd w:val="solid" w:color="F2F2F2" w:themeColor="background1" w:themeShade="F2" w:fill="auto"/>
    </w:rPr>
  </w:style>
  <w:style w:type="paragraph" w:customStyle="1" w:styleId="Howitworks">
    <w:name w:val="Howitworks"/>
    <w:basedOn w:val="Normal"/>
    <w:link w:val="HowitworksChar"/>
    <w:qFormat/>
    <w:rsid w:val="00E5190A"/>
    <w:pPr>
      <w:pBdr>
        <w:top w:val="single" w:sz="4" w:space="1" w:color="808080" w:themeColor="background1" w:themeShade="80" w:shadow="1"/>
        <w:left w:val="single" w:sz="4" w:space="4" w:color="808080" w:themeColor="background1" w:themeShade="80" w:shadow="1"/>
        <w:bottom w:val="single" w:sz="4" w:space="1" w:color="808080" w:themeColor="background1" w:themeShade="80" w:shadow="1"/>
        <w:right w:val="single" w:sz="4" w:space="4" w:color="808080" w:themeColor="background1" w:themeShade="80" w:shadow="1"/>
      </w:pBdr>
      <w:shd w:val="solid" w:color="800080" w:fill="800080"/>
      <w:spacing w:line="240" w:lineRule="auto"/>
      <w:jc w:val="center"/>
    </w:pPr>
    <w:rPr>
      <w:rFonts w:asciiTheme="majorHAnsi" w:hAnsiTheme="majorHAnsi"/>
      <w:b/>
      <w:color w:val="FFFFFF" w:themeColor="background1"/>
      <w14:props3d w14:extrusionH="0" w14:contourW="0" w14:prstMaterial="warmMatte">
        <w14:bevelB w14:w="38100" w14:h="38100" w14:prst="angle"/>
      </w14:props3d>
    </w:rPr>
  </w:style>
  <w:style w:type="character" w:customStyle="1" w:styleId="HowitworksChar">
    <w:name w:val="Howitworks Char"/>
    <w:basedOn w:val="1OutputChar"/>
    <w:link w:val="Howitworks"/>
    <w:rsid w:val="00E5190A"/>
    <w:rPr>
      <w:rFonts w:asciiTheme="majorHAnsi" w:hAnsiTheme="majorHAnsi" w:cs="Consolas"/>
      <w:b/>
      <w:color w:val="FFFFFF" w:themeColor="background1"/>
      <w:sz w:val="16"/>
      <w:shd w:val="solid" w:color="800080" w:fill="800080"/>
      <w14:props3d w14:extrusionH="0" w14:contourW="0" w14:prstMaterial="warmMatte">
        <w14:bevelB w14:w="38100" w14:h="38100" w14:prst="angle"/>
      </w14:props3d>
    </w:rPr>
  </w:style>
  <w:style w:type="paragraph" w:customStyle="1" w:styleId="Qsns">
    <w:name w:val="Qsns"/>
    <w:basedOn w:val="Howitworks"/>
    <w:link w:val="QsnsChar"/>
    <w:qFormat/>
    <w:rsid w:val="009203DD"/>
    <w:pPr>
      <w:pBdr>
        <w:top w:val="single" w:sz="4" w:space="1" w:color="auto"/>
        <w:left w:val="single" w:sz="4" w:space="4" w:color="auto"/>
        <w:bottom w:val="single" w:sz="4" w:space="1" w:color="auto"/>
        <w:right w:val="single" w:sz="4" w:space="4" w:color="auto"/>
      </w:pBdr>
      <w:shd w:val="solid" w:color="0099FF" w:fill="FF9900"/>
      <w:jc w:val="left"/>
    </w:pPr>
  </w:style>
  <w:style w:type="character" w:customStyle="1" w:styleId="QsnsChar">
    <w:name w:val="Qsns Char"/>
    <w:basedOn w:val="DefaultParagraphFont"/>
    <w:link w:val="Qsns"/>
    <w:rsid w:val="009203DD"/>
    <w:rPr>
      <w:rFonts w:asciiTheme="majorHAnsi" w:hAnsiTheme="majorHAnsi"/>
      <w:b/>
      <w:color w:val="FFFFFF" w:themeColor="background1"/>
      <w:sz w:val="22"/>
      <w:shd w:val="solid" w:color="0099FF" w:fill="FF9900"/>
    </w:rPr>
  </w:style>
  <w:style w:type="character" w:customStyle="1" w:styleId="apple-converted-space">
    <w:name w:val="apple-converted-space"/>
    <w:basedOn w:val="DefaultParagraphFont"/>
    <w:rsid w:val="001E420A"/>
  </w:style>
  <w:style w:type="paragraph" w:customStyle="1" w:styleId="leftheading">
    <w:name w:val="left heading"/>
    <w:basedOn w:val="Howitworks"/>
    <w:link w:val="leftheadingChar"/>
    <w:rsid w:val="00D965E4"/>
    <w:pPr>
      <w:ind w:firstLine="720"/>
      <w:jc w:val="left"/>
      <w:outlineLvl w:val="0"/>
      <w15:collapsed/>
    </w:pPr>
  </w:style>
  <w:style w:type="character" w:customStyle="1" w:styleId="leftheadingChar">
    <w:name w:val="left heading Char"/>
    <w:basedOn w:val="HowitworksChar"/>
    <w:link w:val="leftheading"/>
    <w:rsid w:val="00D965E4"/>
    <w:rPr>
      <w:rFonts w:asciiTheme="majorHAnsi" w:hAnsiTheme="majorHAnsi" w:cs="Consolas"/>
      <w:b/>
      <w:color w:val="FFFFFF" w:themeColor="background1"/>
      <w:sz w:val="22"/>
      <w:shd w:val="solid" w:color="006600" w:fill="FF9900"/>
      <w14:props3d w14:extrusionH="0" w14:contourW="0" w14:prstMaterial="warmMatte">
        <w14:bevelB w14:w="38100" w14:h="38100" w14:prst="angle"/>
      </w14:props3d>
    </w:rPr>
  </w:style>
  <w:style w:type="paragraph" w:styleId="BalloonText">
    <w:name w:val="Balloon Text"/>
    <w:basedOn w:val="Normal"/>
    <w:link w:val="BalloonTextChar"/>
    <w:uiPriority w:val="99"/>
    <w:semiHidden/>
    <w:unhideWhenUsed/>
    <w:rsid w:val="00D965E4"/>
    <w:pPr>
      <w:spacing w:after="0" w:line="240" w:lineRule="auto"/>
    </w:pPr>
    <w:rPr>
      <w:rFonts w:cs="Segoe UI"/>
      <w:szCs w:val="18"/>
    </w:rPr>
  </w:style>
  <w:style w:type="character" w:customStyle="1" w:styleId="BalloonTextChar">
    <w:name w:val="Balloon Text Char"/>
    <w:basedOn w:val="DefaultParagraphFont"/>
    <w:link w:val="BalloonText"/>
    <w:uiPriority w:val="99"/>
    <w:semiHidden/>
    <w:rsid w:val="00D965E4"/>
    <w:rPr>
      <w:rFonts w:ascii="Segoe UI" w:hAnsi="Segoe UI" w:cs="Segoe UI"/>
      <w:color w:val="000000" w:themeColor="text1"/>
      <w:sz w:val="18"/>
      <w:szCs w:val="18"/>
    </w:rPr>
  </w:style>
  <w:style w:type="paragraph" w:customStyle="1" w:styleId="NormalGothic">
    <w:name w:val="Normal Gothic"/>
    <w:basedOn w:val="Normal"/>
    <w:link w:val="NormalGothicChar"/>
    <w:rsid w:val="00D4195A"/>
    <w:pPr>
      <w:spacing w:before="120" w:after="120"/>
    </w:pPr>
    <w:rPr>
      <w:rFonts w:ascii="Century Gothic" w:hAnsi="Century Gothic"/>
    </w:rPr>
  </w:style>
  <w:style w:type="character" w:customStyle="1" w:styleId="NormalGothicChar">
    <w:name w:val="Normal Gothic Char"/>
    <w:basedOn w:val="DefaultParagraphFont"/>
    <w:link w:val="NormalGothic"/>
    <w:rsid w:val="00D4195A"/>
    <w:rPr>
      <w:rFonts w:ascii="Century Gothic" w:hAnsi="Century Gothic"/>
      <w:color w:val="000000" w:themeColor="text1"/>
      <w:sz w:val="22"/>
    </w:rPr>
  </w:style>
  <w:style w:type="paragraph" w:customStyle="1" w:styleId="Quotes">
    <w:name w:val="Quotes"/>
    <w:basedOn w:val="Normal"/>
    <w:link w:val="QuotesChar"/>
    <w:qFormat/>
    <w:rsid w:val="00261EEF"/>
    <w:rPr>
      <w:rFonts w:ascii="Century Gothic" w:hAnsi="Century Gothic"/>
      <w:b/>
      <w:i/>
      <w:color w:val="FF6600"/>
    </w:rPr>
  </w:style>
  <w:style w:type="character" w:customStyle="1" w:styleId="QuotesChar">
    <w:name w:val="Quotes Char"/>
    <w:basedOn w:val="DefaultParagraphFont"/>
    <w:link w:val="Quotes"/>
    <w:rsid w:val="00261EEF"/>
    <w:rPr>
      <w:rFonts w:ascii="Century Gothic" w:hAnsi="Century Gothic"/>
      <w:b/>
      <w:i/>
      <w:color w:val="FF6600"/>
    </w:rPr>
  </w:style>
  <w:style w:type="character" w:styleId="Emphasis">
    <w:name w:val="Emphasis"/>
    <w:basedOn w:val="DefaultParagraphFont"/>
    <w:uiPriority w:val="20"/>
    <w:qFormat/>
    <w:rsid w:val="00012787"/>
    <w:rPr>
      <w:i/>
      <w:iCs/>
    </w:rPr>
  </w:style>
  <w:style w:type="paragraph" w:styleId="NormalWeb">
    <w:name w:val="Normal (Web)"/>
    <w:basedOn w:val="Normal"/>
    <w:uiPriority w:val="99"/>
    <w:unhideWhenUsed/>
    <w:rsid w:val="0052375A"/>
    <w:pPr>
      <w:spacing w:before="100" w:beforeAutospacing="1" w:after="100" w:afterAutospacing="1" w:line="240" w:lineRule="auto"/>
    </w:pPr>
    <w:rPr>
      <w:rFonts w:ascii="Times New Roman" w:eastAsia="Times New Roman" w:hAnsi="Times New Roman" w:cs="Times New Roman"/>
      <w:color w:val="auto"/>
      <w:sz w:val="24"/>
      <w:szCs w:val="24"/>
      <w:lang w:eastAsia="en-US"/>
    </w:rPr>
  </w:style>
  <w:style w:type="paragraph" w:customStyle="1" w:styleId="selectionshareable">
    <w:name w:val="selectionshareable"/>
    <w:basedOn w:val="Normal"/>
    <w:rsid w:val="00FF02C1"/>
    <w:pPr>
      <w:spacing w:before="100" w:beforeAutospacing="1" w:after="100" w:afterAutospacing="1" w:line="240" w:lineRule="auto"/>
    </w:pPr>
    <w:rPr>
      <w:rFonts w:ascii="Times New Roman" w:eastAsia="Times New Roman" w:hAnsi="Times New Roman" w:cs="Times New Roman"/>
      <w:color w:val="auto"/>
      <w:sz w:val="24"/>
      <w:szCs w:val="24"/>
      <w:lang w:eastAsia="en-US"/>
    </w:rPr>
  </w:style>
  <w:style w:type="paragraph" w:styleId="HTMLPreformatted">
    <w:name w:val="HTML Preformatted"/>
    <w:basedOn w:val="Normal"/>
    <w:link w:val="HTMLPreformattedChar"/>
    <w:uiPriority w:val="99"/>
    <w:semiHidden/>
    <w:unhideWhenUsed/>
    <w:rsid w:val="00D14C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color w:val="auto"/>
      <w:lang w:eastAsia="en-US"/>
    </w:rPr>
  </w:style>
  <w:style w:type="character" w:customStyle="1" w:styleId="HTMLPreformattedChar">
    <w:name w:val="HTML Preformatted Char"/>
    <w:basedOn w:val="DefaultParagraphFont"/>
    <w:link w:val="HTMLPreformatted"/>
    <w:uiPriority w:val="99"/>
    <w:semiHidden/>
    <w:rsid w:val="00D14CB6"/>
    <w:rPr>
      <w:rFonts w:ascii="Courier New" w:eastAsia="Times New Roman" w:hAnsi="Courier New" w:cs="Courier New"/>
      <w:color w:val="auto"/>
      <w:lang w:eastAsia="en-US"/>
    </w:rPr>
  </w:style>
  <w:style w:type="character" w:styleId="HTMLCode">
    <w:name w:val="HTML Code"/>
    <w:basedOn w:val="DefaultParagraphFont"/>
    <w:uiPriority w:val="99"/>
    <w:semiHidden/>
    <w:unhideWhenUsed/>
    <w:rsid w:val="00D14CB6"/>
    <w:rPr>
      <w:rFonts w:ascii="Courier New" w:eastAsia="Times New Roman" w:hAnsi="Courier New" w:cs="Courier New"/>
      <w:sz w:val="20"/>
      <w:szCs w:val="20"/>
    </w:rPr>
  </w:style>
  <w:style w:type="character" w:customStyle="1" w:styleId="token">
    <w:name w:val="token"/>
    <w:basedOn w:val="DefaultParagraphFont"/>
    <w:rsid w:val="00D14CB6"/>
  </w:style>
  <w:style w:type="character" w:customStyle="1" w:styleId="keyword">
    <w:name w:val="keyword"/>
    <w:basedOn w:val="DefaultParagraphFont"/>
    <w:rsid w:val="00113935"/>
  </w:style>
  <w:style w:type="character" w:customStyle="1" w:styleId="comment">
    <w:name w:val="comment"/>
    <w:basedOn w:val="DefaultParagraphFont"/>
    <w:rsid w:val="00113935"/>
  </w:style>
  <w:style w:type="paragraph" w:styleId="TOC2">
    <w:name w:val="toc 2"/>
    <w:basedOn w:val="Normal"/>
    <w:next w:val="Normal"/>
    <w:autoRedefine/>
    <w:uiPriority w:val="39"/>
    <w:unhideWhenUsed/>
    <w:rsid w:val="001E6DF5"/>
    <w:pPr>
      <w:spacing w:after="0"/>
      <w:ind w:left="200"/>
    </w:pPr>
    <w:rPr>
      <w:rFonts w:asciiTheme="minorHAnsi" w:hAnsiTheme="minorHAnsi"/>
      <w:smallCaps/>
    </w:rPr>
  </w:style>
  <w:style w:type="character" w:customStyle="1" w:styleId="membernamelink">
    <w:name w:val="membernamelink"/>
    <w:basedOn w:val="DefaultParagraphFont"/>
    <w:rsid w:val="00B9156B"/>
  </w:style>
  <w:style w:type="paragraph" w:customStyle="1" w:styleId="syntax">
    <w:name w:val="syntax"/>
    <w:basedOn w:val="Normal"/>
    <w:link w:val="syntaxChar"/>
    <w:qFormat/>
    <w:rsid w:val="00481845"/>
    <w:pPr>
      <w:pBdr>
        <w:top w:val="single" w:sz="2" w:space="1" w:color="00B050" w:shadow="1"/>
        <w:left w:val="single" w:sz="2" w:space="4" w:color="00B050" w:shadow="1"/>
        <w:bottom w:val="single" w:sz="2" w:space="1" w:color="00B050" w:shadow="1"/>
        <w:right w:val="single" w:sz="2" w:space="4" w:color="00B050" w:shadow="1"/>
      </w:pBdr>
      <w:shd w:val="solid" w:color="F2F2F2" w:themeColor="background1" w:themeShade="F2" w:fill="F2F2F2" w:themeFill="background1" w:themeFillShade="F2"/>
      <w:spacing w:line="240" w:lineRule="auto"/>
    </w:pPr>
    <w:rPr>
      <w:rFonts w:cs="Consolas"/>
      <w:b/>
      <w14:props3d w14:extrusionH="0" w14:contourW="0" w14:prstMaterial="warmMatte">
        <w14:bevelB w14:w="38100" w14:h="38100" w14:prst="angle"/>
      </w14:props3d>
    </w:rPr>
  </w:style>
  <w:style w:type="character" w:customStyle="1" w:styleId="syntaxChar">
    <w:name w:val="syntax Char"/>
    <w:basedOn w:val="1OutputChar"/>
    <w:link w:val="syntax"/>
    <w:rsid w:val="00481845"/>
    <w:rPr>
      <w:rFonts w:ascii="Segoe UI" w:hAnsi="Segoe UI" w:cs="Consolas"/>
      <w:b/>
      <w:color w:val="000000" w:themeColor="text1"/>
      <w:sz w:val="18"/>
      <w:shd w:val="solid" w:color="F2F2F2" w:themeColor="background1" w:themeShade="F2" w:fill="F2F2F2" w:themeFill="background1" w:themeFillShade="F2"/>
      <w14:props3d w14:extrusionH="0" w14:contourW="0" w14:prstMaterial="warmMatte">
        <w14:bevelB w14:w="38100" w14:h="38100" w14:prst="angle"/>
      </w14:props3d>
    </w:rPr>
  </w:style>
  <w:style w:type="character" w:customStyle="1" w:styleId="kwd">
    <w:name w:val="kwd"/>
    <w:basedOn w:val="DefaultParagraphFont"/>
    <w:rsid w:val="00481845"/>
  </w:style>
  <w:style w:type="character" w:customStyle="1" w:styleId="pln">
    <w:name w:val="pln"/>
    <w:basedOn w:val="DefaultParagraphFont"/>
    <w:rsid w:val="00481845"/>
  </w:style>
  <w:style w:type="character" w:customStyle="1" w:styleId="pun">
    <w:name w:val="pun"/>
    <w:basedOn w:val="DefaultParagraphFont"/>
    <w:rsid w:val="00481845"/>
  </w:style>
  <w:style w:type="character" w:customStyle="1" w:styleId="com">
    <w:name w:val="com"/>
    <w:basedOn w:val="DefaultParagraphFont"/>
    <w:rsid w:val="00481845"/>
  </w:style>
  <w:style w:type="character" w:styleId="FollowedHyperlink">
    <w:name w:val="FollowedHyperlink"/>
    <w:basedOn w:val="DefaultParagraphFont"/>
    <w:uiPriority w:val="99"/>
    <w:semiHidden/>
    <w:unhideWhenUsed/>
    <w:rsid w:val="00481845"/>
    <w:rPr>
      <w:color w:val="A3648B" w:themeColor="followedHyperlink"/>
      <w:u w:val="single"/>
    </w:rPr>
  </w:style>
  <w:style w:type="character" w:customStyle="1" w:styleId="typ">
    <w:name w:val="typ"/>
    <w:basedOn w:val="DefaultParagraphFont"/>
    <w:rsid w:val="00481845"/>
  </w:style>
  <w:style w:type="character" w:customStyle="1" w:styleId="number">
    <w:name w:val="number"/>
    <w:basedOn w:val="DefaultParagraphFont"/>
    <w:rsid w:val="00481845"/>
  </w:style>
  <w:style w:type="character" w:customStyle="1" w:styleId="string">
    <w:name w:val="string"/>
    <w:basedOn w:val="DefaultParagraphFont"/>
    <w:rsid w:val="00481845"/>
  </w:style>
  <w:style w:type="character" w:customStyle="1" w:styleId="annotation">
    <w:name w:val="annotation"/>
    <w:basedOn w:val="DefaultParagraphFont"/>
    <w:rsid w:val="00481845"/>
  </w:style>
  <w:style w:type="paragraph" w:styleId="TOC5">
    <w:name w:val="toc 5"/>
    <w:basedOn w:val="Normal"/>
    <w:next w:val="Normal"/>
    <w:autoRedefine/>
    <w:uiPriority w:val="39"/>
    <w:unhideWhenUsed/>
    <w:rsid w:val="00481845"/>
    <w:pPr>
      <w:spacing w:after="0"/>
      <w:ind w:left="800"/>
    </w:pPr>
    <w:rPr>
      <w:rFonts w:asciiTheme="minorHAnsi" w:hAnsiTheme="minorHAnsi"/>
      <w:sz w:val="18"/>
      <w:szCs w:val="18"/>
    </w:rPr>
  </w:style>
  <w:style w:type="paragraph" w:styleId="TOC6">
    <w:name w:val="toc 6"/>
    <w:basedOn w:val="Normal"/>
    <w:next w:val="Normal"/>
    <w:autoRedefine/>
    <w:uiPriority w:val="39"/>
    <w:unhideWhenUsed/>
    <w:rsid w:val="00481845"/>
    <w:pPr>
      <w:spacing w:after="0"/>
      <w:ind w:left="1000"/>
    </w:pPr>
    <w:rPr>
      <w:rFonts w:asciiTheme="minorHAnsi" w:hAnsiTheme="minorHAnsi"/>
      <w:sz w:val="18"/>
      <w:szCs w:val="18"/>
    </w:rPr>
  </w:style>
  <w:style w:type="paragraph" w:styleId="TOC7">
    <w:name w:val="toc 7"/>
    <w:basedOn w:val="Normal"/>
    <w:next w:val="Normal"/>
    <w:autoRedefine/>
    <w:uiPriority w:val="39"/>
    <w:unhideWhenUsed/>
    <w:rsid w:val="00481845"/>
    <w:pPr>
      <w:spacing w:after="0"/>
      <w:ind w:left="1200"/>
    </w:pPr>
    <w:rPr>
      <w:rFonts w:asciiTheme="minorHAnsi" w:hAnsiTheme="minorHAnsi"/>
      <w:sz w:val="18"/>
      <w:szCs w:val="18"/>
    </w:rPr>
  </w:style>
  <w:style w:type="paragraph" w:styleId="TOC8">
    <w:name w:val="toc 8"/>
    <w:basedOn w:val="Normal"/>
    <w:next w:val="Normal"/>
    <w:autoRedefine/>
    <w:uiPriority w:val="39"/>
    <w:unhideWhenUsed/>
    <w:rsid w:val="00481845"/>
    <w:pPr>
      <w:spacing w:after="0"/>
      <w:ind w:left="1400"/>
    </w:pPr>
    <w:rPr>
      <w:rFonts w:asciiTheme="minorHAnsi" w:hAnsiTheme="minorHAnsi"/>
      <w:sz w:val="18"/>
      <w:szCs w:val="18"/>
    </w:rPr>
  </w:style>
  <w:style w:type="paragraph" w:styleId="TOC9">
    <w:name w:val="toc 9"/>
    <w:basedOn w:val="Normal"/>
    <w:next w:val="Normal"/>
    <w:autoRedefine/>
    <w:uiPriority w:val="39"/>
    <w:unhideWhenUsed/>
    <w:rsid w:val="00481845"/>
    <w:pPr>
      <w:spacing w:after="0"/>
      <w:ind w:left="1600"/>
    </w:pPr>
    <w:rPr>
      <w:rFonts w:asciiTheme="minorHAnsi" w:hAnsiTheme="minorHAnsi"/>
      <w:sz w:val="18"/>
      <w:szCs w:val="18"/>
    </w:rPr>
  </w:style>
  <w:style w:type="character" w:customStyle="1" w:styleId="sql1-reservedword1">
    <w:name w:val="sql1-reservedword1"/>
    <w:basedOn w:val="DefaultParagraphFont"/>
    <w:rsid w:val="00481845"/>
    <w:rPr>
      <w:b/>
      <w:bCs/>
      <w:color w:val="0000FF"/>
    </w:rPr>
  </w:style>
  <w:style w:type="character" w:customStyle="1" w:styleId="sql1-space">
    <w:name w:val="sql1-space"/>
    <w:basedOn w:val="DefaultParagraphFont"/>
    <w:rsid w:val="00481845"/>
  </w:style>
  <w:style w:type="character" w:customStyle="1" w:styleId="sql1-delimitedidentifier1">
    <w:name w:val="sql1-delimitedidentifier1"/>
    <w:basedOn w:val="DefaultParagraphFont"/>
    <w:rsid w:val="00481845"/>
    <w:rPr>
      <w:color w:val="808000"/>
    </w:rPr>
  </w:style>
  <w:style w:type="character" w:customStyle="1" w:styleId="sql1-symbol1">
    <w:name w:val="sql1-symbol1"/>
    <w:basedOn w:val="DefaultParagraphFont"/>
    <w:rsid w:val="00481845"/>
    <w:rPr>
      <w:color w:val="0000FF"/>
    </w:rPr>
  </w:style>
  <w:style w:type="character" w:customStyle="1" w:styleId="sql1-datatype1">
    <w:name w:val="sql1-datatype1"/>
    <w:basedOn w:val="DefaultParagraphFont"/>
    <w:rsid w:val="00481845"/>
    <w:rPr>
      <w:b/>
      <w:bCs/>
      <w:color w:val="800000"/>
    </w:rPr>
  </w:style>
  <w:style w:type="character" w:customStyle="1" w:styleId="sql1-string1">
    <w:name w:val="sql1-string1"/>
    <w:basedOn w:val="DefaultParagraphFont"/>
    <w:rsid w:val="00481845"/>
    <w:rPr>
      <w:color w:val="008000"/>
    </w:rPr>
  </w:style>
  <w:style w:type="character" w:customStyle="1" w:styleId="sql1-function1">
    <w:name w:val="sql1-function1"/>
    <w:basedOn w:val="DefaultParagraphFont"/>
    <w:rsid w:val="00481845"/>
    <w:rPr>
      <w:b/>
      <w:bCs/>
      <w:color w:val="000080"/>
    </w:rPr>
  </w:style>
  <w:style w:type="character" w:customStyle="1" w:styleId="sql1-number1">
    <w:name w:val="sql1-number1"/>
    <w:basedOn w:val="DefaultParagraphFont"/>
    <w:rsid w:val="00481845"/>
    <w:rPr>
      <w:color w:val="800080"/>
    </w:rPr>
  </w:style>
  <w:style w:type="character" w:customStyle="1" w:styleId="sql1-identifier1">
    <w:name w:val="sql1-identifier1"/>
    <w:basedOn w:val="DefaultParagraphFont"/>
    <w:rsid w:val="00481845"/>
    <w:rPr>
      <w:color w:val="808000"/>
    </w:rPr>
  </w:style>
  <w:style w:type="character" w:customStyle="1" w:styleId="sql1-tablename1">
    <w:name w:val="sql1-tablename1"/>
    <w:basedOn w:val="DefaultParagraphFont"/>
    <w:rsid w:val="00481845"/>
    <w:rPr>
      <w:color w:val="FF00FF"/>
    </w:rPr>
  </w:style>
  <w:style w:type="character" w:customStyle="1" w:styleId="str">
    <w:name w:val="str"/>
    <w:basedOn w:val="DefaultParagraphFont"/>
    <w:rsid w:val="00481845"/>
  </w:style>
  <w:style w:type="character" w:customStyle="1" w:styleId="lit">
    <w:name w:val="lit"/>
    <w:basedOn w:val="DefaultParagraphFont"/>
    <w:rsid w:val="00481845"/>
  </w:style>
  <w:style w:type="character" w:customStyle="1" w:styleId="string2">
    <w:name w:val="string2"/>
    <w:basedOn w:val="DefaultParagraphFont"/>
    <w:rsid w:val="00481845"/>
    <w:rPr>
      <w:color w:val="0000FF"/>
      <w:bdr w:val="none" w:sz="0" w:space="0" w:color="auto" w:frame="1"/>
    </w:rPr>
  </w:style>
  <w:style w:type="character" w:customStyle="1" w:styleId="tag">
    <w:name w:val="tag"/>
    <w:basedOn w:val="DefaultParagraphFont"/>
    <w:rsid w:val="00481845"/>
  </w:style>
  <w:style w:type="character" w:customStyle="1" w:styleId="tag-name">
    <w:name w:val="tag-name"/>
    <w:basedOn w:val="DefaultParagraphFont"/>
    <w:rsid w:val="00481845"/>
  </w:style>
  <w:style w:type="character" w:customStyle="1" w:styleId="comments">
    <w:name w:val="comments"/>
    <w:basedOn w:val="DefaultParagraphFont"/>
    <w:rsid w:val="00481845"/>
  </w:style>
  <w:style w:type="character" w:customStyle="1" w:styleId="attribute">
    <w:name w:val="attribute"/>
    <w:basedOn w:val="DefaultParagraphFont"/>
    <w:rsid w:val="00481845"/>
  </w:style>
  <w:style w:type="character" w:customStyle="1" w:styleId="attribute-value">
    <w:name w:val="attribute-value"/>
    <w:basedOn w:val="DefaultParagraphFont"/>
    <w:rsid w:val="00481845"/>
  </w:style>
  <w:style w:type="character" w:customStyle="1" w:styleId="crayon-r">
    <w:name w:val="crayon-r"/>
    <w:basedOn w:val="DefaultParagraphFont"/>
    <w:rsid w:val="00481845"/>
  </w:style>
  <w:style w:type="character" w:customStyle="1" w:styleId="crayon-e">
    <w:name w:val="crayon-e"/>
    <w:basedOn w:val="DefaultParagraphFont"/>
    <w:rsid w:val="00481845"/>
  </w:style>
  <w:style w:type="character" w:customStyle="1" w:styleId="crayon-o">
    <w:name w:val="crayon-o"/>
    <w:basedOn w:val="DefaultParagraphFont"/>
    <w:rsid w:val="00481845"/>
  </w:style>
  <w:style w:type="character" w:customStyle="1" w:styleId="crayon-s">
    <w:name w:val="crayon-s"/>
    <w:basedOn w:val="DefaultParagraphFont"/>
    <w:rsid w:val="00481845"/>
  </w:style>
  <w:style w:type="character" w:customStyle="1" w:styleId="crayon-h">
    <w:name w:val="crayon-h"/>
    <w:basedOn w:val="DefaultParagraphFont"/>
    <w:rsid w:val="00481845"/>
  </w:style>
  <w:style w:type="character" w:customStyle="1" w:styleId="crayon-i">
    <w:name w:val="crayon-i"/>
    <w:basedOn w:val="DefaultParagraphFont"/>
    <w:rsid w:val="00481845"/>
  </w:style>
  <w:style w:type="character" w:customStyle="1" w:styleId="CommentTextChar">
    <w:name w:val="Comment Text Char"/>
    <w:basedOn w:val="DefaultParagraphFont"/>
    <w:link w:val="CommentText"/>
    <w:uiPriority w:val="99"/>
    <w:semiHidden/>
    <w:rsid w:val="00481845"/>
    <w:rPr>
      <w:rFonts w:ascii="Verdana" w:hAnsi="Verdana"/>
      <w:color w:val="000000" w:themeColor="text1"/>
    </w:rPr>
  </w:style>
  <w:style w:type="paragraph" w:styleId="CommentText">
    <w:name w:val="annotation text"/>
    <w:basedOn w:val="Normal"/>
    <w:link w:val="CommentTextChar"/>
    <w:uiPriority w:val="99"/>
    <w:semiHidden/>
    <w:unhideWhenUsed/>
    <w:rsid w:val="00481845"/>
    <w:pPr>
      <w:spacing w:line="240" w:lineRule="auto"/>
    </w:pPr>
    <w:rPr>
      <w:rFonts w:ascii="Verdana" w:hAnsi="Verdana"/>
    </w:rPr>
  </w:style>
  <w:style w:type="character" w:customStyle="1" w:styleId="CommentTextChar1">
    <w:name w:val="Comment Text Char1"/>
    <w:basedOn w:val="DefaultParagraphFont"/>
    <w:uiPriority w:val="99"/>
    <w:semiHidden/>
    <w:rsid w:val="00481845"/>
    <w:rPr>
      <w:rFonts w:ascii="Segoe UI" w:hAnsi="Segoe UI"/>
      <w:color w:val="000000" w:themeColor="text1"/>
    </w:rPr>
  </w:style>
  <w:style w:type="character" w:customStyle="1" w:styleId="CommentSubjectChar">
    <w:name w:val="Comment Subject Char"/>
    <w:basedOn w:val="CommentTextChar"/>
    <w:link w:val="CommentSubject"/>
    <w:uiPriority w:val="99"/>
    <w:semiHidden/>
    <w:rsid w:val="00481845"/>
    <w:rPr>
      <w:rFonts w:ascii="Verdana" w:hAnsi="Verdana"/>
      <w:b/>
      <w:bCs/>
      <w:color w:val="000000" w:themeColor="text1"/>
    </w:rPr>
  </w:style>
  <w:style w:type="paragraph" w:styleId="CommentSubject">
    <w:name w:val="annotation subject"/>
    <w:basedOn w:val="CommentText"/>
    <w:next w:val="CommentText"/>
    <w:link w:val="CommentSubjectChar"/>
    <w:uiPriority w:val="99"/>
    <w:semiHidden/>
    <w:unhideWhenUsed/>
    <w:rsid w:val="00481845"/>
    <w:rPr>
      <w:b/>
      <w:bCs/>
    </w:rPr>
  </w:style>
  <w:style w:type="character" w:customStyle="1" w:styleId="CommentSubjectChar1">
    <w:name w:val="Comment Subject Char1"/>
    <w:basedOn w:val="CommentTextChar1"/>
    <w:uiPriority w:val="99"/>
    <w:semiHidden/>
    <w:rsid w:val="00481845"/>
    <w:rPr>
      <w:rFonts w:ascii="Segoe UI" w:hAnsi="Segoe UI"/>
      <w:b/>
      <w:bCs/>
      <w:color w:val="000000" w:themeColor="text1"/>
    </w:rPr>
  </w:style>
  <w:style w:type="character" w:customStyle="1" w:styleId="atn">
    <w:name w:val="atn"/>
    <w:basedOn w:val="DefaultParagraphFont"/>
    <w:rsid w:val="00481845"/>
  </w:style>
  <w:style w:type="character" w:customStyle="1" w:styleId="atv">
    <w:name w:val="atv"/>
    <w:basedOn w:val="DefaultParagraphFont"/>
    <w:rsid w:val="00481845"/>
  </w:style>
  <w:style w:type="paragraph" w:styleId="Caption">
    <w:name w:val="caption"/>
    <w:basedOn w:val="Normal"/>
    <w:next w:val="Normal"/>
    <w:uiPriority w:val="35"/>
    <w:unhideWhenUsed/>
    <w:qFormat/>
    <w:rsid w:val="00481845"/>
    <w:pPr>
      <w:spacing w:line="240" w:lineRule="auto"/>
    </w:pPr>
    <w:rPr>
      <w:i/>
      <w:iCs/>
      <w:color w:val="4C483D" w:themeColor="text2"/>
      <w:szCs w:val="18"/>
    </w:rPr>
  </w:style>
  <w:style w:type="character" w:customStyle="1" w:styleId="block">
    <w:name w:val="block"/>
    <w:basedOn w:val="DefaultParagraphFont"/>
    <w:rsid w:val="00481845"/>
  </w:style>
  <w:style w:type="character" w:customStyle="1" w:styleId="code">
    <w:name w:val="code"/>
    <w:basedOn w:val="DefaultParagraphFont"/>
    <w:rsid w:val="00481845"/>
  </w:style>
  <w:style w:type="character" w:customStyle="1" w:styleId="tooltip">
    <w:name w:val="tooltip"/>
    <w:basedOn w:val="DefaultParagraphFont"/>
    <w:rsid w:val="00481845"/>
  </w:style>
  <w:style w:type="character" w:customStyle="1" w:styleId="note">
    <w:name w:val="note"/>
    <w:basedOn w:val="DefaultParagraphFont"/>
    <w:rsid w:val="00481845"/>
  </w:style>
  <w:style w:type="paragraph" w:customStyle="1" w:styleId="Heading30">
    <w:name w:val="Heading3"/>
    <w:basedOn w:val="Heading3"/>
    <w:link w:val="Heading3Char0"/>
    <w:autoRedefine/>
    <w:qFormat/>
    <w:rsid w:val="008151C9"/>
    <w:pPr>
      <w:spacing w:before="0" w:line="240" w:lineRule="auto"/>
    </w:pPr>
    <w:rPr>
      <w:color w:val="00B050"/>
    </w:rPr>
  </w:style>
  <w:style w:type="character" w:customStyle="1" w:styleId="Heading3Char0">
    <w:name w:val="Heading3 Char"/>
    <w:basedOn w:val="Heading3Char"/>
    <w:link w:val="Heading30"/>
    <w:rsid w:val="008151C9"/>
    <w:rPr>
      <w:rFonts w:ascii="Segoe UI" w:hAnsi="Segoe UI"/>
      <w:b/>
      <w:bCs/>
      <w:iCs/>
      <w:color w:val="00B050"/>
      <w:szCs w:val="24"/>
    </w:rPr>
  </w:style>
  <w:style w:type="character" w:customStyle="1" w:styleId="ansidef">
    <w:name w:val="ansidef"/>
    <w:basedOn w:val="DefaultParagraphFont"/>
    <w:rsid w:val="00481845"/>
  </w:style>
  <w:style w:type="character" w:customStyle="1" w:styleId="ansi9">
    <w:name w:val="ansi9"/>
    <w:basedOn w:val="DefaultParagraphFont"/>
    <w:rsid w:val="00481845"/>
  </w:style>
  <w:style w:type="character" w:customStyle="1" w:styleId="UnresolvedMention1">
    <w:name w:val="Unresolved Mention1"/>
    <w:basedOn w:val="DefaultParagraphFont"/>
    <w:uiPriority w:val="99"/>
    <w:semiHidden/>
    <w:unhideWhenUsed/>
    <w:rsid w:val="00481845"/>
    <w:rPr>
      <w:color w:val="808080"/>
      <w:shd w:val="clear" w:color="auto" w:fill="E6E6E6"/>
    </w:rPr>
  </w:style>
  <w:style w:type="paragraph" w:customStyle="1" w:styleId="center">
    <w:name w:val="center"/>
    <w:basedOn w:val="Normal"/>
    <w:rsid w:val="00481845"/>
    <w:pPr>
      <w:spacing w:before="100" w:beforeAutospacing="1" w:after="100" w:afterAutospacing="1" w:line="240" w:lineRule="auto"/>
    </w:pPr>
    <w:rPr>
      <w:rFonts w:ascii="Times New Roman" w:eastAsia="Times New Roman" w:hAnsi="Times New Roman" w:cs="Times New Roman"/>
      <w:color w:val="auto"/>
      <w:sz w:val="24"/>
      <w:szCs w:val="24"/>
      <w:lang w:eastAsia="en-US"/>
    </w:rPr>
  </w:style>
  <w:style w:type="character" w:customStyle="1" w:styleId="mjxassistivemathml">
    <w:name w:val="mjx_assistive_mathml"/>
    <w:basedOn w:val="DefaultParagraphFont"/>
    <w:rsid w:val="00481845"/>
  </w:style>
  <w:style w:type="paragraph" w:customStyle="1" w:styleId="Default">
    <w:name w:val="Default"/>
    <w:rsid w:val="00481845"/>
    <w:pPr>
      <w:autoSpaceDE w:val="0"/>
      <w:autoSpaceDN w:val="0"/>
      <w:adjustRightInd w:val="0"/>
      <w:spacing w:after="0" w:line="240" w:lineRule="auto"/>
    </w:pPr>
    <w:rPr>
      <w:rFonts w:ascii="Courier New" w:hAnsi="Courier New" w:cs="Courier New"/>
      <w:color w:val="000000"/>
      <w:sz w:val="24"/>
      <w:szCs w:val="24"/>
    </w:rPr>
  </w:style>
  <w:style w:type="character" w:customStyle="1" w:styleId="UnresolvedMention2">
    <w:name w:val="Unresolved Mention2"/>
    <w:basedOn w:val="DefaultParagraphFont"/>
    <w:uiPriority w:val="99"/>
    <w:semiHidden/>
    <w:unhideWhenUsed/>
    <w:rsid w:val="00481845"/>
    <w:rPr>
      <w:color w:val="808080"/>
      <w:shd w:val="clear" w:color="auto" w:fill="E6E6E6"/>
    </w:rPr>
  </w:style>
  <w:style w:type="character" w:customStyle="1" w:styleId="crayon-t">
    <w:name w:val="crayon-t"/>
    <w:basedOn w:val="DefaultParagraphFont"/>
    <w:rsid w:val="00481845"/>
  </w:style>
  <w:style w:type="character" w:customStyle="1" w:styleId="crayon-sy">
    <w:name w:val="crayon-sy"/>
    <w:basedOn w:val="DefaultParagraphFont"/>
    <w:rsid w:val="00481845"/>
  </w:style>
  <w:style w:type="character" w:customStyle="1" w:styleId="crayon-m">
    <w:name w:val="crayon-m"/>
    <w:basedOn w:val="DefaultParagraphFont"/>
    <w:rsid w:val="00481845"/>
  </w:style>
  <w:style w:type="character" w:customStyle="1" w:styleId="crayon-v">
    <w:name w:val="crayon-v"/>
    <w:basedOn w:val="DefaultParagraphFont"/>
    <w:rsid w:val="00481845"/>
  </w:style>
  <w:style w:type="character" w:customStyle="1" w:styleId="crayon-st">
    <w:name w:val="crayon-st"/>
    <w:basedOn w:val="DefaultParagraphFont"/>
    <w:rsid w:val="00481845"/>
  </w:style>
  <w:style w:type="character" w:customStyle="1" w:styleId="cm-keyword">
    <w:name w:val="cm-keyword"/>
    <w:basedOn w:val="DefaultParagraphFont"/>
    <w:rsid w:val="00207088"/>
  </w:style>
  <w:style w:type="character" w:customStyle="1" w:styleId="cm-variable">
    <w:name w:val="cm-variable"/>
    <w:basedOn w:val="DefaultParagraphFont"/>
    <w:rsid w:val="00207088"/>
  </w:style>
  <w:style w:type="character" w:customStyle="1" w:styleId="cm-operator">
    <w:name w:val="cm-operator"/>
    <w:basedOn w:val="DefaultParagraphFont"/>
    <w:rsid w:val="00207088"/>
  </w:style>
  <w:style w:type="character" w:customStyle="1" w:styleId="crayon-cn">
    <w:name w:val="crayon-cn"/>
    <w:basedOn w:val="DefaultParagraphFont"/>
    <w:rsid w:val="00BE7089"/>
  </w:style>
  <w:style w:type="character" w:customStyle="1" w:styleId="crayon-c">
    <w:name w:val="crayon-c"/>
    <w:basedOn w:val="DefaultParagraphFont"/>
    <w:rsid w:val="00BE7089"/>
  </w:style>
  <w:style w:type="character" w:customStyle="1" w:styleId="UnresolvedMention3">
    <w:name w:val="Unresolved Mention3"/>
    <w:basedOn w:val="DefaultParagraphFont"/>
    <w:uiPriority w:val="99"/>
    <w:semiHidden/>
    <w:unhideWhenUsed/>
    <w:rsid w:val="004D6EFF"/>
    <w:rPr>
      <w:color w:val="808080"/>
      <w:shd w:val="clear" w:color="auto" w:fill="E6E6E6"/>
    </w:rPr>
  </w:style>
  <w:style w:type="character" w:customStyle="1" w:styleId="cm-comment">
    <w:name w:val="cm-comment"/>
    <w:basedOn w:val="DefaultParagraphFont"/>
    <w:rsid w:val="00F248E0"/>
  </w:style>
  <w:style w:type="character" w:customStyle="1" w:styleId="cm-number">
    <w:name w:val="cm-number"/>
    <w:basedOn w:val="DefaultParagraphFont"/>
    <w:rsid w:val="00F248E0"/>
  </w:style>
  <w:style w:type="character" w:customStyle="1" w:styleId="cm-type">
    <w:name w:val="cm-type"/>
    <w:basedOn w:val="DefaultParagraphFont"/>
    <w:rsid w:val="009251DE"/>
  </w:style>
  <w:style w:type="character" w:customStyle="1" w:styleId="H3Char">
    <w:name w:val="H3 Char"/>
    <w:basedOn w:val="DefaultParagraphFont"/>
    <w:link w:val="H3"/>
    <w:locked/>
    <w:rsid w:val="004F527E"/>
    <w:rPr>
      <w:rFonts w:ascii="Rockwell" w:eastAsiaTheme="majorEastAsia" w:hAnsi="Rockwell" w:cstheme="majorBidi"/>
      <w:b/>
      <w:color w:val="0070C0"/>
      <w:sz w:val="24"/>
      <w:szCs w:val="24"/>
    </w:rPr>
  </w:style>
  <w:style w:type="paragraph" w:customStyle="1" w:styleId="H3">
    <w:name w:val="H3"/>
    <w:basedOn w:val="Heading3"/>
    <w:next w:val="Heading3"/>
    <w:link w:val="H3Char"/>
    <w:rsid w:val="004F527E"/>
    <w:pPr>
      <w:spacing w:before="40" w:line="256" w:lineRule="auto"/>
    </w:pPr>
    <w:rPr>
      <w:rFonts w:eastAsiaTheme="majorEastAsia" w:cstheme="majorBidi"/>
      <w:bCs w:val="0"/>
      <w:iCs w:val="0"/>
      <w:color w:val="0070C0"/>
      <w:sz w:val="24"/>
    </w:rPr>
  </w:style>
  <w:style w:type="character" w:styleId="UnresolvedMention">
    <w:name w:val="Unresolved Mention"/>
    <w:basedOn w:val="DefaultParagraphFont"/>
    <w:uiPriority w:val="99"/>
    <w:semiHidden/>
    <w:unhideWhenUsed/>
    <w:rsid w:val="00D92EEF"/>
    <w:rPr>
      <w:color w:val="605E5C"/>
      <w:shd w:val="clear" w:color="auto" w:fill="E1DFDD"/>
    </w:rPr>
  </w:style>
  <w:style w:type="paragraph" w:customStyle="1" w:styleId="2Syntax">
    <w:name w:val="2Syntax"/>
    <w:basedOn w:val="Normal"/>
    <w:link w:val="2SyntaxChar"/>
    <w:qFormat/>
    <w:rsid w:val="00951875"/>
    <w:rPr>
      <w:rFonts w:ascii="Consolas" w:hAnsi="Consolas" w:cs="Courier New"/>
      <w:b/>
      <w:color w:val="FF0779"/>
      <w:sz w:val="18"/>
      <w:szCs w:val="21"/>
      <w:lang w:eastAsia="en-US"/>
    </w:rPr>
  </w:style>
  <w:style w:type="paragraph" w:customStyle="1" w:styleId="3Blue">
    <w:name w:val="3Blue"/>
    <w:basedOn w:val="2Syntax"/>
    <w:link w:val="3BlueChar"/>
    <w:qFormat/>
    <w:rsid w:val="00951875"/>
    <w:rPr>
      <w:color w:val="0000FF"/>
    </w:rPr>
  </w:style>
  <w:style w:type="character" w:customStyle="1" w:styleId="2SyntaxChar">
    <w:name w:val="2Syntax Char"/>
    <w:basedOn w:val="DefaultParagraphFont"/>
    <w:link w:val="2Syntax"/>
    <w:rsid w:val="00951875"/>
    <w:rPr>
      <w:rFonts w:ascii="Consolas" w:hAnsi="Consolas" w:cs="Courier New"/>
      <w:b/>
      <w:color w:val="FF0779"/>
      <w:sz w:val="18"/>
      <w:szCs w:val="21"/>
      <w:lang w:eastAsia="en-US"/>
    </w:rPr>
  </w:style>
  <w:style w:type="character" w:customStyle="1" w:styleId="3BlueChar">
    <w:name w:val="3Blue Char"/>
    <w:basedOn w:val="2SyntaxChar"/>
    <w:link w:val="3Blue"/>
    <w:rsid w:val="00951875"/>
    <w:rPr>
      <w:rFonts w:ascii="Consolas" w:hAnsi="Consolas" w:cs="Courier New"/>
      <w:b/>
      <w:color w:val="0000FF"/>
      <w:sz w:val="18"/>
      <w:szCs w:val="21"/>
      <w:lang w:eastAsia="en-US"/>
    </w:rPr>
  </w:style>
  <w:style w:type="paragraph" w:customStyle="1" w:styleId="Output">
    <w:name w:val="Output"/>
    <w:basedOn w:val="Normal"/>
    <w:link w:val="OutputChar"/>
    <w:qFormat/>
    <w:rsid w:val="006E4D70"/>
    <w:pPr>
      <w:pBdr>
        <w:top w:val="single" w:sz="8" w:space="1" w:color="auto"/>
        <w:left w:val="single" w:sz="8" w:space="4" w:color="auto"/>
        <w:bottom w:val="single" w:sz="8" w:space="1" w:color="auto"/>
        <w:right w:val="single" w:sz="8" w:space="4" w:color="auto"/>
      </w:pBdr>
      <w:shd w:val="solid" w:color="F2F2F2" w:themeColor="background1" w:themeShade="F2" w:fill="auto"/>
      <w:spacing w:after="0" w:line="240" w:lineRule="auto"/>
    </w:pPr>
    <w:rPr>
      <w:rFonts w:ascii="Consolas" w:hAnsi="Consolas" w:cs="Consolas"/>
      <w:b/>
      <w:color w:val="auto"/>
      <w:sz w:val="16"/>
    </w:rPr>
  </w:style>
  <w:style w:type="character" w:customStyle="1" w:styleId="OutputChar">
    <w:name w:val="Output Char"/>
    <w:basedOn w:val="DefaultParagraphFont"/>
    <w:link w:val="Output"/>
    <w:rsid w:val="006E4D70"/>
    <w:rPr>
      <w:rFonts w:ascii="Consolas" w:hAnsi="Consolas" w:cs="Consolas"/>
      <w:b/>
      <w:color w:val="auto"/>
      <w:sz w:val="16"/>
      <w:shd w:val="solid" w:color="F2F2F2" w:themeColor="background1" w:themeShade="F2" w:fill="auto"/>
    </w:rPr>
  </w:style>
  <w:style w:type="paragraph" w:customStyle="1" w:styleId="0SyntaxPink">
    <w:name w:val="0SyntaxPink"/>
    <w:basedOn w:val="Normal"/>
    <w:link w:val="0SyntaxPinkChar"/>
    <w:qFormat/>
    <w:rsid w:val="006E4D70"/>
    <w:pPr>
      <w:spacing w:after="0" w:line="300" w:lineRule="auto"/>
    </w:pPr>
    <w:rPr>
      <w:rFonts w:ascii="Consolas" w:hAnsi="Consolas"/>
      <w:color w:val="FF158A"/>
      <w:sz w:val="18"/>
    </w:rPr>
  </w:style>
  <w:style w:type="character" w:customStyle="1" w:styleId="0SyntaxPinkChar">
    <w:name w:val="0SyntaxPink Char"/>
    <w:basedOn w:val="DefaultParagraphFont"/>
    <w:link w:val="0SyntaxPink"/>
    <w:rsid w:val="006E4D70"/>
    <w:rPr>
      <w:rFonts w:ascii="Consolas" w:hAnsi="Consolas"/>
      <w:color w:val="FF158A"/>
      <w:sz w:val="18"/>
    </w:rPr>
  </w:style>
  <w:style w:type="paragraph" w:customStyle="1" w:styleId="0Blue">
    <w:name w:val="0Blue"/>
    <w:basedOn w:val="Normal"/>
    <w:link w:val="0BlueChar"/>
    <w:qFormat/>
    <w:rsid w:val="006E4D70"/>
    <w:pPr>
      <w:spacing w:line="300" w:lineRule="auto"/>
    </w:pPr>
    <w:rPr>
      <w:rFonts w:ascii="Consolas" w:hAnsi="Consolas"/>
      <w:color w:val="0000FF"/>
      <w:sz w:val="18"/>
    </w:rPr>
  </w:style>
  <w:style w:type="character" w:customStyle="1" w:styleId="0BlueChar">
    <w:name w:val="0Blue Char"/>
    <w:basedOn w:val="DefaultParagraphFont"/>
    <w:link w:val="0Blue"/>
    <w:rsid w:val="006E4D70"/>
    <w:rPr>
      <w:rFonts w:ascii="Consolas" w:hAnsi="Consolas"/>
      <w:color w:val="0000FF"/>
      <w:sz w:val="18"/>
    </w:rPr>
  </w:style>
  <w:style w:type="character" w:styleId="HTMLTypewriter">
    <w:name w:val="HTML Typewriter"/>
    <w:basedOn w:val="DefaultParagraphFont"/>
    <w:uiPriority w:val="99"/>
    <w:semiHidden/>
    <w:unhideWhenUsed/>
    <w:rsid w:val="008F1991"/>
    <w:rPr>
      <w:rFonts w:ascii="Courier New" w:eastAsia="Times New Roman" w:hAnsi="Courier New" w:cs="Courier New"/>
      <w:sz w:val="20"/>
      <w:szCs w:val="20"/>
    </w:rPr>
  </w:style>
  <w:style w:type="character" w:customStyle="1" w:styleId="hljs-string">
    <w:name w:val="hljs-string"/>
    <w:basedOn w:val="DefaultParagraphFont"/>
    <w:rsid w:val="008F1991"/>
  </w:style>
  <w:style w:type="character" w:customStyle="1" w:styleId="hljs-number">
    <w:name w:val="hljs-number"/>
    <w:basedOn w:val="DefaultParagraphFont"/>
    <w:rsid w:val="008F1991"/>
  </w:style>
  <w:style w:type="character" w:customStyle="1" w:styleId="hljs-meta">
    <w:name w:val="hljs-meta"/>
    <w:basedOn w:val="DefaultParagraphFont"/>
    <w:rsid w:val="008F1991"/>
  </w:style>
  <w:style w:type="character" w:customStyle="1" w:styleId="hljs-function">
    <w:name w:val="hljs-function"/>
    <w:basedOn w:val="DefaultParagraphFont"/>
    <w:rsid w:val="008F1991"/>
  </w:style>
  <w:style w:type="character" w:customStyle="1" w:styleId="hljs-keyword">
    <w:name w:val="hljs-keyword"/>
    <w:basedOn w:val="DefaultParagraphFont"/>
    <w:rsid w:val="008F1991"/>
  </w:style>
  <w:style w:type="character" w:customStyle="1" w:styleId="hljs-title">
    <w:name w:val="hljs-title"/>
    <w:basedOn w:val="DefaultParagraphFont"/>
    <w:rsid w:val="008F1991"/>
  </w:style>
  <w:style w:type="character" w:customStyle="1" w:styleId="hljs-params">
    <w:name w:val="hljs-params"/>
    <w:basedOn w:val="DefaultParagraphFont"/>
    <w:rsid w:val="008F1991"/>
  </w:style>
  <w:style w:type="character" w:customStyle="1" w:styleId="hrcahc">
    <w:name w:val="hrcahc"/>
    <w:basedOn w:val="DefaultParagraphFont"/>
    <w:rsid w:val="008F1991"/>
  </w:style>
  <w:style w:type="paragraph" w:customStyle="1" w:styleId="0BlueSyntax">
    <w:name w:val="0BlueSyntax"/>
    <w:basedOn w:val="Output"/>
    <w:link w:val="0BlueSyntaxChar"/>
    <w:rsid w:val="008F1991"/>
    <w:pPr>
      <w:shd w:val="solid" w:color="F2F2F2" w:themeColor="background1" w:themeShade="F2" w:fill="808080" w:themeFill="background1" w:themeFillShade="80"/>
      <w:spacing w:line="360" w:lineRule="auto"/>
      <w:ind w:left="720"/>
    </w:pPr>
    <w:rPr>
      <w:color w:val="0000FF"/>
      <w:sz w:val="18"/>
      <w:szCs w:val="22"/>
    </w:rPr>
  </w:style>
  <w:style w:type="character" w:customStyle="1" w:styleId="0BlueSyntaxChar">
    <w:name w:val="0BlueSyntax Char"/>
    <w:basedOn w:val="OutputChar"/>
    <w:link w:val="0BlueSyntax"/>
    <w:rsid w:val="008F1991"/>
    <w:rPr>
      <w:rFonts w:ascii="Consolas" w:hAnsi="Consolas" w:cs="Consolas"/>
      <w:b/>
      <w:color w:val="0000FF"/>
      <w:sz w:val="18"/>
      <w:szCs w:val="22"/>
      <w:shd w:val="solid" w:color="F2F2F2" w:themeColor="background1" w:themeShade="F2" w:fill="808080" w:themeFill="background1" w:themeFillShade="80"/>
    </w:rPr>
  </w:style>
  <w:style w:type="paragraph" w:customStyle="1" w:styleId="0SyntxBlue">
    <w:name w:val="0SyntxBlue"/>
    <w:basedOn w:val="Normal"/>
    <w:link w:val="0SyntxBlueChar"/>
    <w:qFormat/>
    <w:rsid w:val="008F1991"/>
    <w:pPr>
      <w:spacing w:after="0"/>
    </w:pPr>
    <w:rPr>
      <w:rFonts w:ascii="Consolas" w:hAnsi="Consolas"/>
      <w:b/>
      <w:color w:val="0000FF"/>
      <w:sz w:val="18"/>
    </w:rPr>
  </w:style>
  <w:style w:type="character" w:customStyle="1" w:styleId="0SyntxBlueChar">
    <w:name w:val="0SyntxBlue Char"/>
    <w:basedOn w:val="DefaultParagraphFont"/>
    <w:link w:val="0SyntxBlue"/>
    <w:rsid w:val="008F1991"/>
    <w:rPr>
      <w:rFonts w:ascii="Consolas" w:hAnsi="Consolas"/>
      <w:b/>
      <w:color w:val="0000FF"/>
      <w:sz w:val="18"/>
    </w:rPr>
  </w:style>
  <w:style w:type="character" w:customStyle="1" w:styleId="hljs-comment">
    <w:name w:val="hljs-comment"/>
    <w:basedOn w:val="DefaultParagraphFont"/>
    <w:rsid w:val="00E17DCA"/>
  </w:style>
  <w:style w:type="paragraph" w:customStyle="1" w:styleId="0Syntax">
    <w:name w:val="0Syntax"/>
    <w:basedOn w:val="Normal"/>
    <w:link w:val="0SyntaxChar"/>
    <w:qFormat/>
    <w:rsid w:val="00836632"/>
    <w:pPr>
      <w:spacing w:after="80"/>
    </w:pPr>
    <w:rPr>
      <w:rFonts w:ascii="Consolas" w:hAnsi="Consolas"/>
      <w:b/>
      <w:color w:val="FF0779"/>
      <w:sz w:val="18"/>
      <w:szCs w:val="21"/>
    </w:rPr>
  </w:style>
  <w:style w:type="character" w:customStyle="1" w:styleId="0SyntaxChar">
    <w:name w:val="0Syntax Char"/>
    <w:basedOn w:val="DefaultParagraphFont"/>
    <w:link w:val="0Syntax"/>
    <w:rsid w:val="00836632"/>
    <w:rPr>
      <w:rFonts w:ascii="Consolas" w:hAnsi="Consolas"/>
      <w:b/>
      <w:color w:val="FF0779"/>
      <w:sz w:val="18"/>
      <w:szCs w:val="21"/>
    </w:rPr>
  </w:style>
  <w:style w:type="paragraph" w:customStyle="1" w:styleId="BlueSyntax">
    <w:name w:val="BlueSyntax"/>
    <w:basedOn w:val="Normal"/>
    <w:link w:val="BlueSyntaxChar"/>
    <w:qFormat/>
    <w:rsid w:val="007E510B"/>
    <w:pPr>
      <w:spacing w:after="0"/>
    </w:pPr>
    <w:rPr>
      <w:rFonts w:ascii="Consolas" w:hAnsi="Consolas"/>
      <w:b/>
      <w:color w:val="0000FF"/>
      <w:sz w:val="18"/>
    </w:rPr>
  </w:style>
  <w:style w:type="character" w:customStyle="1" w:styleId="BlueSyntaxChar">
    <w:name w:val="BlueSyntax Char"/>
    <w:basedOn w:val="DefaultParagraphFont"/>
    <w:link w:val="BlueSyntax"/>
    <w:rsid w:val="007E510B"/>
    <w:rPr>
      <w:rFonts w:ascii="Consolas" w:hAnsi="Consolas"/>
      <w:b/>
      <w:color w:val="0000FF"/>
      <w:sz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05743">
      <w:bodyDiv w:val="1"/>
      <w:marLeft w:val="0"/>
      <w:marRight w:val="0"/>
      <w:marTop w:val="0"/>
      <w:marBottom w:val="0"/>
      <w:divBdr>
        <w:top w:val="none" w:sz="0" w:space="0" w:color="auto"/>
        <w:left w:val="none" w:sz="0" w:space="0" w:color="auto"/>
        <w:bottom w:val="none" w:sz="0" w:space="0" w:color="auto"/>
        <w:right w:val="none" w:sz="0" w:space="0" w:color="auto"/>
      </w:divBdr>
    </w:div>
    <w:div w:id="3243176">
      <w:bodyDiv w:val="1"/>
      <w:marLeft w:val="0"/>
      <w:marRight w:val="0"/>
      <w:marTop w:val="0"/>
      <w:marBottom w:val="0"/>
      <w:divBdr>
        <w:top w:val="none" w:sz="0" w:space="0" w:color="auto"/>
        <w:left w:val="none" w:sz="0" w:space="0" w:color="auto"/>
        <w:bottom w:val="none" w:sz="0" w:space="0" w:color="auto"/>
        <w:right w:val="none" w:sz="0" w:space="0" w:color="auto"/>
      </w:divBdr>
    </w:div>
    <w:div w:id="5325432">
      <w:bodyDiv w:val="1"/>
      <w:marLeft w:val="0"/>
      <w:marRight w:val="0"/>
      <w:marTop w:val="0"/>
      <w:marBottom w:val="0"/>
      <w:divBdr>
        <w:top w:val="none" w:sz="0" w:space="0" w:color="auto"/>
        <w:left w:val="none" w:sz="0" w:space="0" w:color="auto"/>
        <w:bottom w:val="none" w:sz="0" w:space="0" w:color="auto"/>
        <w:right w:val="none" w:sz="0" w:space="0" w:color="auto"/>
      </w:divBdr>
    </w:div>
    <w:div w:id="7097288">
      <w:bodyDiv w:val="1"/>
      <w:marLeft w:val="0"/>
      <w:marRight w:val="0"/>
      <w:marTop w:val="0"/>
      <w:marBottom w:val="0"/>
      <w:divBdr>
        <w:top w:val="none" w:sz="0" w:space="0" w:color="auto"/>
        <w:left w:val="none" w:sz="0" w:space="0" w:color="auto"/>
        <w:bottom w:val="none" w:sz="0" w:space="0" w:color="auto"/>
        <w:right w:val="none" w:sz="0" w:space="0" w:color="auto"/>
      </w:divBdr>
    </w:div>
    <w:div w:id="7292420">
      <w:bodyDiv w:val="1"/>
      <w:marLeft w:val="0"/>
      <w:marRight w:val="0"/>
      <w:marTop w:val="0"/>
      <w:marBottom w:val="0"/>
      <w:divBdr>
        <w:top w:val="none" w:sz="0" w:space="0" w:color="auto"/>
        <w:left w:val="none" w:sz="0" w:space="0" w:color="auto"/>
        <w:bottom w:val="none" w:sz="0" w:space="0" w:color="auto"/>
        <w:right w:val="none" w:sz="0" w:space="0" w:color="auto"/>
      </w:divBdr>
    </w:div>
    <w:div w:id="13044246">
      <w:bodyDiv w:val="1"/>
      <w:marLeft w:val="0"/>
      <w:marRight w:val="0"/>
      <w:marTop w:val="0"/>
      <w:marBottom w:val="0"/>
      <w:divBdr>
        <w:top w:val="none" w:sz="0" w:space="0" w:color="auto"/>
        <w:left w:val="none" w:sz="0" w:space="0" w:color="auto"/>
        <w:bottom w:val="none" w:sz="0" w:space="0" w:color="auto"/>
        <w:right w:val="none" w:sz="0" w:space="0" w:color="auto"/>
      </w:divBdr>
    </w:div>
    <w:div w:id="14893532">
      <w:bodyDiv w:val="1"/>
      <w:marLeft w:val="0"/>
      <w:marRight w:val="0"/>
      <w:marTop w:val="0"/>
      <w:marBottom w:val="0"/>
      <w:divBdr>
        <w:top w:val="none" w:sz="0" w:space="0" w:color="auto"/>
        <w:left w:val="none" w:sz="0" w:space="0" w:color="auto"/>
        <w:bottom w:val="none" w:sz="0" w:space="0" w:color="auto"/>
        <w:right w:val="none" w:sz="0" w:space="0" w:color="auto"/>
      </w:divBdr>
    </w:div>
    <w:div w:id="14960588">
      <w:bodyDiv w:val="1"/>
      <w:marLeft w:val="0"/>
      <w:marRight w:val="0"/>
      <w:marTop w:val="0"/>
      <w:marBottom w:val="0"/>
      <w:divBdr>
        <w:top w:val="none" w:sz="0" w:space="0" w:color="auto"/>
        <w:left w:val="none" w:sz="0" w:space="0" w:color="auto"/>
        <w:bottom w:val="none" w:sz="0" w:space="0" w:color="auto"/>
        <w:right w:val="none" w:sz="0" w:space="0" w:color="auto"/>
      </w:divBdr>
    </w:div>
    <w:div w:id="16585145">
      <w:bodyDiv w:val="1"/>
      <w:marLeft w:val="0"/>
      <w:marRight w:val="0"/>
      <w:marTop w:val="0"/>
      <w:marBottom w:val="0"/>
      <w:divBdr>
        <w:top w:val="none" w:sz="0" w:space="0" w:color="auto"/>
        <w:left w:val="none" w:sz="0" w:space="0" w:color="auto"/>
        <w:bottom w:val="none" w:sz="0" w:space="0" w:color="auto"/>
        <w:right w:val="none" w:sz="0" w:space="0" w:color="auto"/>
      </w:divBdr>
    </w:div>
    <w:div w:id="16661708">
      <w:bodyDiv w:val="1"/>
      <w:marLeft w:val="0"/>
      <w:marRight w:val="0"/>
      <w:marTop w:val="0"/>
      <w:marBottom w:val="0"/>
      <w:divBdr>
        <w:top w:val="none" w:sz="0" w:space="0" w:color="auto"/>
        <w:left w:val="none" w:sz="0" w:space="0" w:color="auto"/>
        <w:bottom w:val="none" w:sz="0" w:space="0" w:color="auto"/>
        <w:right w:val="none" w:sz="0" w:space="0" w:color="auto"/>
      </w:divBdr>
    </w:div>
    <w:div w:id="18898861">
      <w:bodyDiv w:val="1"/>
      <w:marLeft w:val="0"/>
      <w:marRight w:val="0"/>
      <w:marTop w:val="0"/>
      <w:marBottom w:val="0"/>
      <w:divBdr>
        <w:top w:val="none" w:sz="0" w:space="0" w:color="auto"/>
        <w:left w:val="none" w:sz="0" w:space="0" w:color="auto"/>
        <w:bottom w:val="none" w:sz="0" w:space="0" w:color="auto"/>
        <w:right w:val="none" w:sz="0" w:space="0" w:color="auto"/>
      </w:divBdr>
    </w:div>
    <w:div w:id="21244302">
      <w:bodyDiv w:val="1"/>
      <w:marLeft w:val="0"/>
      <w:marRight w:val="0"/>
      <w:marTop w:val="0"/>
      <w:marBottom w:val="0"/>
      <w:divBdr>
        <w:top w:val="none" w:sz="0" w:space="0" w:color="auto"/>
        <w:left w:val="none" w:sz="0" w:space="0" w:color="auto"/>
        <w:bottom w:val="none" w:sz="0" w:space="0" w:color="auto"/>
        <w:right w:val="none" w:sz="0" w:space="0" w:color="auto"/>
      </w:divBdr>
    </w:div>
    <w:div w:id="28187740">
      <w:bodyDiv w:val="1"/>
      <w:marLeft w:val="0"/>
      <w:marRight w:val="0"/>
      <w:marTop w:val="0"/>
      <w:marBottom w:val="0"/>
      <w:divBdr>
        <w:top w:val="none" w:sz="0" w:space="0" w:color="auto"/>
        <w:left w:val="none" w:sz="0" w:space="0" w:color="auto"/>
        <w:bottom w:val="none" w:sz="0" w:space="0" w:color="auto"/>
        <w:right w:val="none" w:sz="0" w:space="0" w:color="auto"/>
      </w:divBdr>
    </w:div>
    <w:div w:id="33779440">
      <w:bodyDiv w:val="1"/>
      <w:marLeft w:val="0"/>
      <w:marRight w:val="0"/>
      <w:marTop w:val="0"/>
      <w:marBottom w:val="0"/>
      <w:divBdr>
        <w:top w:val="none" w:sz="0" w:space="0" w:color="auto"/>
        <w:left w:val="none" w:sz="0" w:space="0" w:color="auto"/>
        <w:bottom w:val="none" w:sz="0" w:space="0" w:color="auto"/>
        <w:right w:val="none" w:sz="0" w:space="0" w:color="auto"/>
      </w:divBdr>
    </w:div>
    <w:div w:id="34936200">
      <w:bodyDiv w:val="1"/>
      <w:marLeft w:val="0"/>
      <w:marRight w:val="0"/>
      <w:marTop w:val="0"/>
      <w:marBottom w:val="0"/>
      <w:divBdr>
        <w:top w:val="none" w:sz="0" w:space="0" w:color="auto"/>
        <w:left w:val="none" w:sz="0" w:space="0" w:color="auto"/>
        <w:bottom w:val="none" w:sz="0" w:space="0" w:color="auto"/>
        <w:right w:val="none" w:sz="0" w:space="0" w:color="auto"/>
      </w:divBdr>
    </w:div>
    <w:div w:id="34938171">
      <w:bodyDiv w:val="1"/>
      <w:marLeft w:val="0"/>
      <w:marRight w:val="0"/>
      <w:marTop w:val="0"/>
      <w:marBottom w:val="0"/>
      <w:divBdr>
        <w:top w:val="none" w:sz="0" w:space="0" w:color="auto"/>
        <w:left w:val="none" w:sz="0" w:space="0" w:color="auto"/>
        <w:bottom w:val="none" w:sz="0" w:space="0" w:color="auto"/>
        <w:right w:val="none" w:sz="0" w:space="0" w:color="auto"/>
      </w:divBdr>
    </w:div>
    <w:div w:id="36053991">
      <w:bodyDiv w:val="1"/>
      <w:marLeft w:val="0"/>
      <w:marRight w:val="0"/>
      <w:marTop w:val="0"/>
      <w:marBottom w:val="0"/>
      <w:divBdr>
        <w:top w:val="none" w:sz="0" w:space="0" w:color="auto"/>
        <w:left w:val="none" w:sz="0" w:space="0" w:color="auto"/>
        <w:bottom w:val="none" w:sz="0" w:space="0" w:color="auto"/>
        <w:right w:val="none" w:sz="0" w:space="0" w:color="auto"/>
      </w:divBdr>
    </w:div>
    <w:div w:id="41179779">
      <w:bodyDiv w:val="1"/>
      <w:marLeft w:val="0"/>
      <w:marRight w:val="0"/>
      <w:marTop w:val="0"/>
      <w:marBottom w:val="0"/>
      <w:divBdr>
        <w:top w:val="none" w:sz="0" w:space="0" w:color="auto"/>
        <w:left w:val="none" w:sz="0" w:space="0" w:color="auto"/>
        <w:bottom w:val="none" w:sz="0" w:space="0" w:color="auto"/>
        <w:right w:val="none" w:sz="0" w:space="0" w:color="auto"/>
      </w:divBdr>
    </w:div>
    <w:div w:id="41637596">
      <w:bodyDiv w:val="1"/>
      <w:marLeft w:val="0"/>
      <w:marRight w:val="0"/>
      <w:marTop w:val="0"/>
      <w:marBottom w:val="0"/>
      <w:divBdr>
        <w:top w:val="none" w:sz="0" w:space="0" w:color="auto"/>
        <w:left w:val="none" w:sz="0" w:space="0" w:color="auto"/>
        <w:bottom w:val="none" w:sz="0" w:space="0" w:color="auto"/>
        <w:right w:val="none" w:sz="0" w:space="0" w:color="auto"/>
      </w:divBdr>
    </w:div>
    <w:div w:id="48573419">
      <w:bodyDiv w:val="1"/>
      <w:marLeft w:val="0"/>
      <w:marRight w:val="0"/>
      <w:marTop w:val="0"/>
      <w:marBottom w:val="0"/>
      <w:divBdr>
        <w:top w:val="none" w:sz="0" w:space="0" w:color="auto"/>
        <w:left w:val="none" w:sz="0" w:space="0" w:color="auto"/>
        <w:bottom w:val="none" w:sz="0" w:space="0" w:color="auto"/>
        <w:right w:val="none" w:sz="0" w:space="0" w:color="auto"/>
      </w:divBdr>
    </w:div>
    <w:div w:id="51781628">
      <w:bodyDiv w:val="1"/>
      <w:marLeft w:val="0"/>
      <w:marRight w:val="0"/>
      <w:marTop w:val="0"/>
      <w:marBottom w:val="0"/>
      <w:divBdr>
        <w:top w:val="none" w:sz="0" w:space="0" w:color="auto"/>
        <w:left w:val="none" w:sz="0" w:space="0" w:color="auto"/>
        <w:bottom w:val="none" w:sz="0" w:space="0" w:color="auto"/>
        <w:right w:val="none" w:sz="0" w:space="0" w:color="auto"/>
      </w:divBdr>
    </w:div>
    <w:div w:id="61412999">
      <w:bodyDiv w:val="1"/>
      <w:marLeft w:val="0"/>
      <w:marRight w:val="0"/>
      <w:marTop w:val="0"/>
      <w:marBottom w:val="0"/>
      <w:divBdr>
        <w:top w:val="none" w:sz="0" w:space="0" w:color="auto"/>
        <w:left w:val="none" w:sz="0" w:space="0" w:color="auto"/>
        <w:bottom w:val="none" w:sz="0" w:space="0" w:color="auto"/>
        <w:right w:val="none" w:sz="0" w:space="0" w:color="auto"/>
      </w:divBdr>
    </w:div>
    <w:div w:id="65802713">
      <w:bodyDiv w:val="1"/>
      <w:marLeft w:val="0"/>
      <w:marRight w:val="0"/>
      <w:marTop w:val="0"/>
      <w:marBottom w:val="0"/>
      <w:divBdr>
        <w:top w:val="none" w:sz="0" w:space="0" w:color="auto"/>
        <w:left w:val="none" w:sz="0" w:space="0" w:color="auto"/>
        <w:bottom w:val="none" w:sz="0" w:space="0" w:color="auto"/>
        <w:right w:val="none" w:sz="0" w:space="0" w:color="auto"/>
      </w:divBdr>
    </w:div>
    <w:div w:id="68581846">
      <w:bodyDiv w:val="1"/>
      <w:marLeft w:val="0"/>
      <w:marRight w:val="0"/>
      <w:marTop w:val="0"/>
      <w:marBottom w:val="0"/>
      <w:divBdr>
        <w:top w:val="none" w:sz="0" w:space="0" w:color="auto"/>
        <w:left w:val="none" w:sz="0" w:space="0" w:color="auto"/>
        <w:bottom w:val="none" w:sz="0" w:space="0" w:color="auto"/>
        <w:right w:val="none" w:sz="0" w:space="0" w:color="auto"/>
      </w:divBdr>
    </w:div>
    <w:div w:id="69468396">
      <w:bodyDiv w:val="1"/>
      <w:marLeft w:val="0"/>
      <w:marRight w:val="0"/>
      <w:marTop w:val="0"/>
      <w:marBottom w:val="0"/>
      <w:divBdr>
        <w:top w:val="none" w:sz="0" w:space="0" w:color="auto"/>
        <w:left w:val="none" w:sz="0" w:space="0" w:color="auto"/>
        <w:bottom w:val="none" w:sz="0" w:space="0" w:color="auto"/>
        <w:right w:val="none" w:sz="0" w:space="0" w:color="auto"/>
      </w:divBdr>
    </w:div>
    <w:div w:id="71850738">
      <w:bodyDiv w:val="1"/>
      <w:marLeft w:val="0"/>
      <w:marRight w:val="0"/>
      <w:marTop w:val="0"/>
      <w:marBottom w:val="0"/>
      <w:divBdr>
        <w:top w:val="none" w:sz="0" w:space="0" w:color="auto"/>
        <w:left w:val="none" w:sz="0" w:space="0" w:color="auto"/>
        <w:bottom w:val="none" w:sz="0" w:space="0" w:color="auto"/>
        <w:right w:val="none" w:sz="0" w:space="0" w:color="auto"/>
      </w:divBdr>
    </w:div>
    <w:div w:id="73162459">
      <w:bodyDiv w:val="1"/>
      <w:marLeft w:val="0"/>
      <w:marRight w:val="0"/>
      <w:marTop w:val="0"/>
      <w:marBottom w:val="0"/>
      <w:divBdr>
        <w:top w:val="none" w:sz="0" w:space="0" w:color="auto"/>
        <w:left w:val="none" w:sz="0" w:space="0" w:color="auto"/>
        <w:bottom w:val="none" w:sz="0" w:space="0" w:color="auto"/>
        <w:right w:val="none" w:sz="0" w:space="0" w:color="auto"/>
      </w:divBdr>
    </w:div>
    <w:div w:id="73164154">
      <w:bodyDiv w:val="1"/>
      <w:marLeft w:val="0"/>
      <w:marRight w:val="0"/>
      <w:marTop w:val="0"/>
      <w:marBottom w:val="0"/>
      <w:divBdr>
        <w:top w:val="none" w:sz="0" w:space="0" w:color="auto"/>
        <w:left w:val="none" w:sz="0" w:space="0" w:color="auto"/>
        <w:bottom w:val="none" w:sz="0" w:space="0" w:color="auto"/>
        <w:right w:val="none" w:sz="0" w:space="0" w:color="auto"/>
      </w:divBdr>
    </w:div>
    <w:div w:id="77600262">
      <w:bodyDiv w:val="1"/>
      <w:marLeft w:val="0"/>
      <w:marRight w:val="0"/>
      <w:marTop w:val="0"/>
      <w:marBottom w:val="0"/>
      <w:divBdr>
        <w:top w:val="none" w:sz="0" w:space="0" w:color="auto"/>
        <w:left w:val="none" w:sz="0" w:space="0" w:color="auto"/>
        <w:bottom w:val="none" w:sz="0" w:space="0" w:color="auto"/>
        <w:right w:val="none" w:sz="0" w:space="0" w:color="auto"/>
      </w:divBdr>
    </w:div>
    <w:div w:id="79370983">
      <w:bodyDiv w:val="1"/>
      <w:marLeft w:val="0"/>
      <w:marRight w:val="0"/>
      <w:marTop w:val="0"/>
      <w:marBottom w:val="0"/>
      <w:divBdr>
        <w:top w:val="none" w:sz="0" w:space="0" w:color="auto"/>
        <w:left w:val="none" w:sz="0" w:space="0" w:color="auto"/>
        <w:bottom w:val="none" w:sz="0" w:space="0" w:color="auto"/>
        <w:right w:val="none" w:sz="0" w:space="0" w:color="auto"/>
      </w:divBdr>
    </w:div>
    <w:div w:id="82997356">
      <w:bodyDiv w:val="1"/>
      <w:marLeft w:val="0"/>
      <w:marRight w:val="0"/>
      <w:marTop w:val="0"/>
      <w:marBottom w:val="0"/>
      <w:divBdr>
        <w:top w:val="none" w:sz="0" w:space="0" w:color="auto"/>
        <w:left w:val="none" w:sz="0" w:space="0" w:color="auto"/>
        <w:bottom w:val="none" w:sz="0" w:space="0" w:color="auto"/>
        <w:right w:val="none" w:sz="0" w:space="0" w:color="auto"/>
      </w:divBdr>
    </w:div>
    <w:div w:id="83427382">
      <w:bodyDiv w:val="1"/>
      <w:marLeft w:val="0"/>
      <w:marRight w:val="0"/>
      <w:marTop w:val="0"/>
      <w:marBottom w:val="0"/>
      <w:divBdr>
        <w:top w:val="none" w:sz="0" w:space="0" w:color="auto"/>
        <w:left w:val="none" w:sz="0" w:space="0" w:color="auto"/>
        <w:bottom w:val="none" w:sz="0" w:space="0" w:color="auto"/>
        <w:right w:val="none" w:sz="0" w:space="0" w:color="auto"/>
      </w:divBdr>
    </w:div>
    <w:div w:id="84226904">
      <w:bodyDiv w:val="1"/>
      <w:marLeft w:val="0"/>
      <w:marRight w:val="0"/>
      <w:marTop w:val="0"/>
      <w:marBottom w:val="0"/>
      <w:divBdr>
        <w:top w:val="none" w:sz="0" w:space="0" w:color="auto"/>
        <w:left w:val="none" w:sz="0" w:space="0" w:color="auto"/>
        <w:bottom w:val="none" w:sz="0" w:space="0" w:color="auto"/>
        <w:right w:val="none" w:sz="0" w:space="0" w:color="auto"/>
      </w:divBdr>
    </w:div>
    <w:div w:id="93289723">
      <w:bodyDiv w:val="1"/>
      <w:marLeft w:val="0"/>
      <w:marRight w:val="0"/>
      <w:marTop w:val="0"/>
      <w:marBottom w:val="0"/>
      <w:divBdr>
        <w:top w:val="none" w:sz="0" w:space="0" w:color="auto"/>
        <w:left w:val="none" w:sz="0" w:space="0" w:color="auto"/>
        <w:bottom w:val="none" w:sz="0" w:space="0" w:color="auto"/>
        <w:right w:val="none" w:sz="0" w:space="0" w:color="auto"/>
      </w:divBdr>
    </w:div>
    <w:div w:id="94205966">
      <w:bodyDiv w:val="1"/>
      <w:marLeft w:val="0"/>
      <w:marRight w:val="0"/>
      <w:marTop w:val="0"/>
      <w:marBottom w:val="0"/>
      <w:divBdr>
        <w:top w:val="none" w:sz="0" w:space="0" w:color="auto"/>
        <w:left w:val="none" w:sz="0" w:space="0" w:color="auto"/>
        <w:bottom w:val="none" w:sz="0" w:space="0" w:color="auto"/>
        <w:right w:val="none" w:sz="0" w:space="0" w:color="auto"/>
      </w:divBdr>
    </w:div>
    <w:div w:id="96800910">
      <w:bodyDiv w:val="1"/>
      <w:marLeft w:val="0"/>
      <w:marRight w:val="0"/>
      <w:marTop w:val="0"/>
      <w:marBottom w:val="0"/>
      <w:divBdr>
        <w:top w:val="none" w:sz="0" w:space="0" w:color="auto"/>
        <w:left w:val="none" w:sz="0" w:space="0" w:color="auto"/>
        <w:bottom w:val="none" w:sz="0" w:space="0" w:color="auto"/>
        <w:right w:val="none" w:sz="0" w:space="0" w:color="auto"/>
      </w:divBdr>
    </w:div>
    <w:div w:id="98258122">
      <w:bodyDiv w:val="1"/>
      <w:marLeft w:val="0"/>
      <w:marRight w:val="0"/>
      <w:marTop w:val="0"/>
      <w:marBottom w:val="0"/>
      <w:divBdr>
        <w:top w:val="none" w:sz="0" w:space="0" w:color="auto"/>
        <w:left w:val="none" w:sz="0" w:space="0" w:color="auto"/>
        <w:bottom w:val="none" w:sz="0" w:space="0" w:color="auto"/>
        <w:right w:val="none" w:sz="0" w:space="0" w:color="auto"/>
      </w:divBdr>
    </w:div>
    <w:div w:id="100103643">
      <w:bodyDiv w:val="1"/>
      <w:marLeft w:val="0"/>
      <w:marRight w:val="0"/>
      <w:marTop w:val="0"/>
      <w:marBottom w:val="0"/>
      <w:divBdr>
        <w:top w:val="none" w:sz="0" w:space="0" w:color="auto"/>
        <w:left w:val="none" w:sz="0" w:space="0" w:color="auto"/>
        <w:bottom w:val="none" w:sz="0" w:space="0" w:color="auto"/>
        <w:right w:val="none" w:sz="0" w:space="0" w:color="auto"/>
      </w:divBdr>
    </w:div>
    <w:div w:id="100925857">
      <w:bodyDiv w:val="1"/>
      <w:marLeft w:val="0"/>
      <w:marRight w:val="0"/>
      <w:marTop w:val="0"/>
      <w:marBottom w:val="0"/>
      <w:divBdr>
        <w:top w:val="none" w:sz="0" w:space="0" w:color="auto"/>
        <w:left w:val="none" w:sz="0" w:space="0" w:color="auto"/>
        <w:bottom w:val="none" w:sz="0" w:space="0" w:color="auto"/>
        <w:right w:val="none" w:sz="0" w:space="0" w:color="auto"/>
      </w:divBdr>
    </w:div>
    <w:div w:id="106975991">
      <w:bodyDiv w:val="1"/>
      <w:marLeft w:val="0"/>
      <w:marRight w:val="0"/>
      <w:marTop w:val="0"/>
      <w:marBottom w:val="0"/>
      <w:divBdr>
        <w:top w:val="none" w:sz="0" w:space="0" w:color="auto"/>
        <w:left w:val="none" w:sz="0" w:space="0" w:color="auto"/>
        <w:bottom w:val="none" w:sz="0" w:space="0" w:color="auto"/>
        <w:right w:val="none" w:sz="0" w:space="0" w:color="auto"/>
      </w:divBdr>
      <w:divsChild>
        <w:div w:id="1473936433">
          <w:marLeft w:val="0"/>
          <w:marRight w:val="0"/>
          <w:marTop w:val="180"/>
          <w:marBottom w:val="180"/>
          <w:divBdr>
            <w:top w:val="none" w:sz="0" w:space="0" w:color="auto"/>
            <w:left w:val="none" w:sz="0" w:space="0" w:color="auto"/>
            <w:bottom w:val="none" w:sz="0" w:space="0" w:color="auto"/>
            <w:right w:val="none" w:sz="0" w:space="0" w:color="auto"/>
          </w:divBdr>
          <w:divsChild>
            <w:div w:id="12071009">
              <w:marLeft w:val="0"/>
              <w:marRight w:val="0"/>
              <w:marTop w:val="0"/>
              <w:marBottom w:val="0"/>
              <w:divBdr>
                <w:top w:val="none" w:sz="0" w:space="0" w:color="auto"/>
                <w:left w:val="none" w:sz="0" w:space="0" w:color="auto"/>
                <w:bottom w:val="none" w:sz="0" w:space="0" w:color="auto"/>
                <w:right w:val="none" w:sz="0" w:space="0" w:color="auto"/>
              </w:divBdr>
            </w:div>
            <w:div w:id="348992408">
              <w:marLeft w:val="0"/>
              <w:marRight w:val="0"/>
              <w:marTop w:val="0"/>
              <w:marBottom w:val="0"/>
              <w:divBdr>
                <w:top w:val="none" w:sz="0" w:space="0" w:color="auto"/>
                <w:left w:val="none" w:sz="0" w:space="0" w:color="auto"/>
                <w:bottom w:val="none" w:sz="0" w:space="0" w:color="auto"/>
                <w:right w:val="none" w:sz="0" w:space="0" w:color="auto"/>
              </w:divBdr>
            </w:div>
            <w:div w:id="1952392137">
              <w:marLeft w:val="0"/>
              <w:marRight w:val="0"/>
              <w:marTop w:val="0"/>
              <w:marBottom w:val="0"/>
              <w:divBdr>
                <w:top w:val="none" w:sz="0" w:space="0" w:color="auto"/>
                <w:left w:val="none" w:sz="0" w:space="0" w:color="auto"/>
                <w:bottom w:val="none" w:sz="0" w:space="0" w:color="auto"/>
                <w:right w:val="none" w:sz="0" w:space="0" w:color="auto"/>
              </w:divBdr>
            </w:div>
          </w:divsChild>
        </w:div>
        <w:div w:id="1290282897">
          <w:marLeft w:val="0"/>
          <w:marRight w:val="0"/>
          <w:marTop w:val="180"/>
          <w:marBottom w:val="180"/>
          <w:divBdr>
            <w:top w:val="none" w:sz="0" w:space="0" w:color="auto"/>
            <w:left w:val="none" w:sz="0" w:space="0" w:color="auto"/>
            <w:bottom w:val="none" w:sz="0" w:space="0" w:color="auto"/>
            <w:right w:val="none" w:sz="0" w:space="0" w:color="auto"/>
          </w:divBdr>
          <w:divsChild>
            <w:div w:id="94404305">
              <w:marLeft w:val="0"/>
              <w:marRight w:val="0"/>
              <w:marTop w:val="0"/>
              <w:marBottom w:val="0"/>
              <w:divBdr>
                <w:top w:val="none" w:sz="0" w:space="0" w:color="auto"/>
                <w:left w:val="none" w:sz="0" w:space="0" w:color="auto"/>
                <w:bottom w:val="none" w:sz="0" w:space="0" w:color="auto"/>
                <w:right w:val="none" w:sz="0" w:space="0" w:color="auto"/>
              </w:divBdr>
            </w:div>
            <w:div w:id="1179156461">
              <w:marLeft w:val="0"/>
              <w:marRight w:val="0"/>
              <w:marTop w:val="0"/>
              <w:marBottom w:val="0"/>
              <w:divBdr>
                <w:top w:val="none" w:sz="0" w:space="0" w:color="auto"/>
                <w:left w:val="none" w:sz="0" w:space="0" w:color="auto"/>
                <w:bottom w:val="none" w:sz="0" w:space="0" w:color="auto"/>
                <w:right w:val="none" w:sz="0" w:space="0" w:color="auto"/>
              </w:divBdr>
            </w:div>
            <w:div w:id="1339891266">
              <w:marLeft w:val="0"/>
              <w:marRight w:val="0"/>
              <w:marTop w:val="0"/>
              <w:marBottom w:val="0"/>
              <w:divBdr>
                <w:top w:val="none" w:sz="0" w:space="0" w:color="auto"/>
                <w:left w:val="none" w:sz="0" w:space="0" w:color="auto"/>
                <w:bottom w:val="none" w:sz="0" w:space="0" w:color="auto"/>
                <w:right w:val="none" w:sz="0" w:space="0" w:color="auto"/>
              </w:divBdr>
            </w:div>
          </w:divsChild>
        </w:div>
        <w:div w:id="1825730705">
          <w:marLeft w:val="0"/>
          <w:marRight w:val="0"/>
          <w:marTop w:val="180"/>
          <w:marBottom w:val="180"/>
          <w:divBdr>
            <w:top w:val="none" w:sz="0" w:space="0" w:color="auto"/>
            <w:left w:val="none" w:sz="0" w:space="0" w:color="auto"/>
            <w:bottom w:val="none" w:sz="0" w:space="0" w:color="auto"/>
            <w:right w:val="none" w:sz="0" w:space="0" w:color="auto"/>
          </w:divBdr>
          <w:divsChild>
            <w:div w:id="2028480151">
              <w:marLeft w:val="0"/>
              <w:marRight w:val="0"/>
              <w:marTop w:val="0"/>
              <w:marBottom w:val="0"/>
              <w:divBdr>
                <w:top w:val="none" w:sz="0" w:space="0" w:color="auto"/>
                <w:left w:val="none" w:sz="0" w:space="0" w:color="auto"/>
                <w:bottom w:val="none" w:sz="0" w:space="0" w:color="auto"/>
                <w:right w:val="none" w:sz="0" w:space="0" w:color="auto"/>
              </w:divBdr>
            </w:div>
            <w:div w:id="169300346">
              <w:marLeft w:val="0"/>
              <w:marRight w:val="0"/>
              <w:marTop w:val="0"/>
              <w:marBottom w:val="0"/>
              <w:divBdr>
                <w:top w:val="none" w:sz="0" w:space="0" w:color="auto"/>
                <w:left w:val="none" w:sz="0" w:space="0" w:color="auto"/>
                <w:bottom w:val="none" w:sz="0" w:space="0" w:color="auto"/>
                <w:right w:val="none" w:sz="0" w:space="0" w:color="auto"/>
              </w:divBdr>
            </w:div>
            <w:div w:id="1643264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05845">
      <w:bodyDiv w:val="1"/>
      <w:marLeft w:val="0"/>
      <w:marRight w:val="0"/>
      <w:marTop w:val="0"/>
      <w:marBottom w:val="0"/>
      <w:divBdr>
        <w:top w:val="none" w:sz="0" w:space="0" w:color="auto"/>
        <w:left w:val="none" w:sz="0" w:space="0" w:color="auto"/>
        <w:bottom w:val="none" w:sz="0" w:space="0" w:color="auto"/>
        <w:right w:val="none" w:sz="0" w:space="0" w:color="auto"/>
      </w:divBdr>
      <w:divsChild>
        <w:div w:id="874584436">
          <w:marLeft w:val="0"/>
          <w:marRight w:val="0"/>
          <w:marTop w:val="0"/>
          <w:marBottom w:val="0"/>
          <w:divBdr>
            <w:top w:val="none" w:sz="0" w:space="0" w:color="auto"/>
            <w:left w:val="none" w:sz="0" w:space="0" w:color="auto"/>
            <w:bottom w:val="none" w:sz="0" w:space="0" w:color="auto"/>
            <w:right w:val="none" w:sz="0" w:space="0" w:color="auto"/>
          </w:divBdr>
        </w:div>
        <w:div w:id="45030382">
          <w:marLeft w:val="0"/>
          <w:marRight w:val="0"/>
          <w:marTop w:val="0"/>
          <w:marBottom w:val="0"/>
          <w:divBdr>
            <w:top w:val="none" w:sz="0" w:space="0" w:color="auto"/>
            <w:left w:val="none" w:sz="0" w:space="0" w:color="auto"/>
            <w:bottom w:val="none" w:sz="0" w:space="0" w:color="auto"/>
            <w:right w:val="none" w:sz="0" w:space="0" w:color="auto"/>
          </w:divBdr>
        </w:div>
      </w:divsChild>
    </w:div>
    <w:div w:id="107821999">
      <w:bodyDiv w:val="1"/>
      <w:marLeft w:val="0"/>
      <w:marRight w:val="0"/>
      <w:marTop w:val="0"/>
      <w:marBottom w:val="0"/>
      <w:divBdr>
        <w:top w:val="none" w:sz="0" w:space="0" w:color="auto"/>
        <w:left w:val="none" w:sz="0" w:space="0" w:color="auto"/>
        <w:bottom w:val="none" w:sz="0" w:space="0" w:color="auto"/>
        <w:right w:val="none" w:sz="0" w:space="0" w:color="auto"/>
      </w:divBdr>
    </w:div>
    <w:div w:id="109666816">
      <w:bodyDiv w:val="1"/>
      <w:marLeft w:val="0"/>
      <w:marRight w:val="0"/>
      <w:marTop w:val="0"/>
      <w:marBottom w:val="0"/>
      <w:divBdr>
        <w:top w:val="none" w:sz="0" w:space="0" w:color="auto"/>
        <w:left w:val="none" w:sz="0" w:space="0" w:color="auto"/>
        <w:bottom w:val="none" w:sz="0" w:space="0" w:color="auto"/>
        <w:right w:val="none" w:sz="0" w:space="0" w:color="auto"/>
      </w:divBdr>
    </w:div>
    <w:div w:id="114446563">
      <w:bodyDiv w:val="1"/>
      <w:marLeft w:val="0"/>
      <w:marRight w:val="0"/>
      <w:marTop w:val="0"/>
      <w:marBottom w:val="0"/>
      <w:divBdr>
        <w:top w:val="none" w:sz="0" w:space="0" w:color="auto"/>
        <w:left w:val="none" w:sz="0" w:space="0" w:color="auto"/>
        <w:bottom w:val="none" w:sz="0" w:space="0" w:color="auto"/>
        <w:right w:val="none" w:sz="0" w:space="0" w:color="auto"/>
      </w:divBdr>
    </w:div>
    <w:div w:id="114566225">
      <w:bodyDiv w:val="1"/>
      <w:marLeft w:val="0"/>
      <w:marRight w:val="0"/>
      <w:marTop w:val="0"/>
      <w:marBottom w:val="0"/>
      <w:divBdr>
        <w:top w:val="none" w:sz="0" w:space="0" w:color="auto"/>
        <w:left w:val="none" w:sz="0" w:space="0" w:color="auto"/>
        <w:bottom w:val="none" w:sz="0" w:space="0" w:color="auto"/>
        <w:right w:val="none" w:sz="0" w:space="0" w:color="auto"/>
      </w:divBdr>
    </w:div>
    <w:div w:id="115829061">
      <w:bodyDiv w:val="1"/>
      <w:marLeft w:val="0"/>
      <w:marRight w:val="0"/>
      <w:marTop w:val="0"/>
      <w:marBottom w:val="0"/>
      <w:divBdr>
        <w:top w:val="none" w:sz="0" w:space="0" w:color="auto"/>
        <w:left w:val="none" w:sz="0" w:space="0" w:color="auto"/>
        <w:bottom w:val="none" w:sz="0" w:space="0" w:color="auto"/>
        <w:right w:val="none" w:sz="0" w:space="0" w:color="auto"/>
      </w:divBdr>
    </w:div>
    <w:div w:id="122623540">
      <w:bodyDiv w:val="1"/>
      <w:marLeft w:val="0"/>
      <w:marRight w:val="0"/>
      <w:marTop w:val="0"/>
      <w:marBottom w:val="0"/>
      <w:divBdr>
        <w:top w:val="none" w:sz="0" w:space="0" w:color="auto"/>
        <w:left w:val="none" w:sz="0" w:space="0" w:color="auto"/>
        <w:bottom w:val="none" w:sz="0" w:space="0" w:color="auto"/>
        <w:right w:val="none" w:sz="0" w:space="0" w:color="auto"/>
      </w:divBdr>
    </w:div>
    <w:div w:id="125200382">
      <w:bodyDiv w:val="1"/>
      <w:marLeft w:val="0"/>
      <w:marRight w:val="0"/>
      <w:marTop w:val="0"/>
      <w:marBottom w:val="0"/>
      <w:divBdr>
        <w:top w:val="none" w:sz="0" w:space="0" w:color="auto"/>
        <w:left w:val="none" w:sz="0" w:space="0" w:color="auto"/>
        <w:bottom w:val="none" w:sz="0" w:space="0" w:color="auto"/>
        <w:right w:val="none" w:sz="0" w:space="0" w:color="auto"/>
      </w:divBdr>
    </w:div>
    <w:div w:id="128283172">
      <w:bodyDiv w:val="1"/>
      <w:marLeft w:val="0"/>
      <w:marRight w:val="0"/>
      <w:marTop w:val="0"/>
      <w:marBottom w:val="0"/>
      <w:divBdr>
        <w:top w:val="none" w:sz="0" w:space="0" w:color="auto"/>
        <w:left w:val="none" w:sz="0" w:space="0" w:color="auto"/>
        <w:bottom w:val="none" w:sz="0" w:space="0" w:color="auto"/>
        <w:right w:val="none" w:sz="0" w:space="0" w:color="auto"/>
      </w:divBdr>
    </w:div>
    <w:div w:id="132143458">
      <w:bodyDiv w:val="1"/>
      <w:marLeft w:val="0"/>
      <w:marRight w:val="0"/>
      <w:marTop w:val="0"/>
      <w:marBottom w:val="0"/>
      <w:divBdr>
        <w:top w:val="none" w:sz="0" w:space="0" w:color="auto"/>
        <w:left w:val="none" w:sz="0" w:space="0" w:color="auto"/>
        <w:bottom w:val="none" w:sz="0" w:space="0" w:color="auto"/>
        <w:right w:val="none" w:sz="0" w:space="0" w:color="auto"/>
      </w:divBdr>
    </w:div>
    <w:div w:id="132724057">
      <w:bodyDiv w:val="1"/>
      <w:marLeft w:val="0"/>
      <w:marRight w:val="0"/>
      <w:marTop w:val="0"/>
      <w:marBottom w:val="0"/>
      <w:divBdr>
        <w:top w:val="none" w:sz="0" w:space="0" w:color="auto"/>
        <w:left w:val="none" w:sz="0" w:space="0" w:color="auto"/>
        <w:bottom w:val="none" w:sz="0" w:space="0" w:color="auto"/>
        <w:right w:val="none" w:sz="0" w:space="0" w:color="auto"/>
      </w:divBdr>
    </w:div>
    <w:div w:id="133524030">
      <w:bodyDiv w:val="1"/>
      <w:marLeft w:val="0"/>
      <w:marRight w:val="0"/>
      <w:marTop w:val="0"/>
      <w:marBottom w:val="0"/>
      <w:divBdr>
        <w:top w:val="none" w:sz="0" w:space="0" w:color="auto"/>
        <w:left w:val="none" w:sz="0" w:space="0" w:color="auto"/>
        <w:bottom w:val="none" w:sz="0" w:space="0" w:color="auto"/>
        <w:right w:val="none" w:sz="0" w:space="0" w:color="auto"/>
      </w:divBdr>
    </w:div>
    <w:div w:id="134496016">
      <w:bodyDiv w:val="1"/>
      <w:marLeft w:val="0"/>
      <w:marRight w:val="0"/>
      <w:marTop w:val="0"/>
      <w:marBottom w:val="0"/>
      <w:divBdr>
        <w:top w:val="none" w:sz="0" w:space="0" w:color="auto"/>
        <w:left w:val="none" w:sz="0" w:space="0" w:color="auto"/>
        <w:bottom w:val="none" w:sz="0" w:space="0" w:color="auto"/>
        <w:right w:val="none" w:sz="0" w:space="0" w:color="auto"/>
      </w:divBdr>
    </w:div>
    <w:div w:id="140930324">
      <w:bodyDiv w:val="1"/>
      <w:marLeft w:val="0"/>
      <w:marRight w:val="0"/>
      <w:marTop w:val="0"/>
      <w:marBottom w:val="0"/>
      <w:divBdr>
        <w:top w:val="none" w:sz="0" w:space="0" w:color="auto"/>
        <w:left w:val="none" w:sz="0" w:space="0" w:color="auto"/>
        <w:bottom w:val="none" w:sz="0" w:space="0" w:color="auto"/>
        <w:right w:val="none" w:sz="0" w:space="0" w:color="auto"/>
      </w:divBdr>
    </w:div>
    <w:div w:id="148910442">
      <w:bodyDiv w:val="1"/>
      <w:marLeft w:val="0"/>
      <w:marRight w:val="0"/>
      <w:marTop w:val="0"/>
      <w:marBottom w:val="0"/>
      <w:divBdr>
        <w:top w:val="none" w:sz="0" w:space="0" w:color="auto"/>
        <w:left w:val="none" w:sz="0" w:space="0" w:color="auto"/>
        <w:bottom w:val="none" w:sz="0" w:space="0" w:color="auto"/>
        <w:right w:val="none" w:sz="0" w:space="0" w:color="auto"/>
      </w:divBdr>
    </w:div>
    <w:div w:id="150995421">
      <w:bodyDiv w:val="1"/>
      <w:marLeft w:val="0"/>
      <w:marRight w:val="0"/>
      <w:marTop w:val="0"/>
      <w:marBottom w:val="0"/>
      <w:divBdr>
        <w:top w:val="none" w:sz="0" w:space="0" w:color="auto"/>
        <w:left w:val="none" w:sz="0" w:space="0" w:color="auto"/>
        <w:bottom w:val="none" w:sz="0" w:space="0" w:color="auto"/>
        <w:right w:val="none" w:sz="0" w:space="0" w:color="auto"/>
      </w:divBdr>
    </w:div>
    <w:div w:id="151214910">
      <w:bodyDiv w:val="1"/>
      <w:marLeft w:val="0"/>
      <w:marRight w:val="0"/>
      <w:marTop w:val="0"/>
      <w:marBottom w:val="0"/>
      <w:divBdr>
        <w:top w:val="none" w:sz="0" w:space="0" w:color="auto"/>
        <w:left w:val="none" w:sz="0" w:space="0" w:color="auto"/>
        <w:bottom w:val="none" w:sz="0" w:space="0" w:color="auto"/>
        <w:right w:val="none" w:sz="0" w:space="0" w:color="auto"/>
      </w:divBdr>
    </w:div>
    <w:div w:id="151526771">
      <w:bodyDiv w:val="1"/>
      <w:marLeft w:val="0"/>
      <w:marRight w:val="0"/>
      <w:marTop w:val="0"/>
      <w:marBottom w:val="0"/>
      <w:divBdr>
        <w:top w:val="none" w:sz="0" w:space="0" w:color="auto"/>
        <w:left w:val="none" w:sz="0" w:space="0" w:color="auto"/>
        <w:bottom w:val="none" w:sz="0" w:space="0" w:color="auto"/>
        <w:right w:val="none" w:sz="0" w:space="0" w:color="auto"/>
      </w:divBdr>
    </w:div>
    <w:div w:id="151682510">
      <w:bodyDiv w:val="1"/>
      <w:marLeft w:val="0"/>
      <w:marRight w:val="0"/>
      <w:marTop w:val="0"/>
      <w:marBottom w:val="0"/>
      <w:divBdr>
        <w:top w:val="none" w:sz="0" w:space="0" w:color="auto"/>
        <w:left w:val="none" w:sz="0" w:space="0" w:color="auto"/>
        <w:bottom w:val="none" w:sz="0" w:space="0" w:color="auto"/>
        <w:right w:val="none" w:sz="0" w:space="0" w:color="auto"/>
      </w:divBdr>
    </w:div>
    <w:div w:id="154151049">
      <w:bodyDiv w:val="1"/>
      <w:marLeft w:val="0"/>
      <w:marRight w:val="0"/>
      <w:marTop w:val="0"/>
      <w:marBottom w:val="0"/>
      <w:divBdr>
        <w:top w:val="none" w:sz="0" w:space="0" w:color="auto"/>
        <w:left w:val="none" w:sz="0" w:space="0" w:color="auto"/>
        <w:bottom w:val="none" w:sz="0" w:space="0" w:color="auto"/>
        <w:right w:val="none" w:sz="0" w:space="0" w:color="auto"/>
      </w:divBdr>
    </w:div>
    <w:div w:id="155465648">
      <w:bodyDiv w:val="1"/>
      <w:marLeft w:val="0"/>
      <w:marRight w:val="0"/>
      <w:marTop w:val="0"/>
      <w:marBottom w:val="0"/>
      <w:divBdr>
        <w:top w:val="none" w:sz="0" w:space="0" w:color="auto"/>
        <w:left w:val="none" w:sz="0" w:space="0" w:color="auto"/>
        <w:bottom w:val="none" w:sz="0" w:space="0" w:color="auto"/>
        <w:right w:val="none" w:sz="0" w:space="0" w:color="auto"/>
      </w:divBdr>
    </w:div>
    <w:div w:id="155924411">
      <w:bodyDiv w:val="1"/>
      <w:marLeft w:val="0"/>
      <w:marRight w:val="0"/>
      <w:marTop w:val="0"/>
      <w:marBottom w:val="0"/>
      <w:divBdr>
        <w:top w:val="none" w:sz="0" w:space="0" w:color="auto"/>
        <w:left w:val="none" w:sz="0" w:space="0" w:color="auto"/>
        <w:bottom w:val="none" w:sz="0" w:space="0" w:color="auto"/>
        <w:right w:val="none" w:sz="0" w:space="0" w:color="auto"/>
      </w:divBdr>
    </w:div>
    <w:div w:id="159465532">
      <w:bodyDiv w:val="1"/>
      <w:marLeft w:val="0"/>
      <w:marRight w:val="0"/>
      <w:marTop w:val="0"/>
      <w:marBottom w:val="0"/>
      <w:divBdr>
        <w:top w:val="none" w:sz="0" w:space="0" w:color="auto"/>
        <w:left w:val="none" w:sz="0" w:space="0" w:color="auto"/>
        <w:bottom w:val="none" w:sz="0" w:space="0" w:color="auto"/>
        <w:right w:val="none" w:sz="0" w:space="0" w:color="auto"/>
      </w:divBdr>
    </w:div>
    <w:div w:id="159740752">
      <w:bodyDiv w:val="1"/>
      <w:marLeft w:val="0"/>
      <w:marRight w:val="0"/>
      <w:marTop w:val="0"/>
      <w:marBottom w:val="0"/>
      <w:divBdr>
        <w:top w:val="none" w:sz="0" w:space="0" w:color="auto"/>
        <w:left w:val="none" w:sz="0" w:space="0" w:color="auto"/>
        <w:bottom w:val="none" w:sz="0" w:space="0" w:color="auto"/>
        <w:right w:val="none" w:sz="0" w:space="0" w:color="auto"/>
      </w:divBdr>
    </w:div>
    <w:div w:id="163592122">
      <w:bodyDiv w:val="1"/>
      <w:marLeft w:val="0"/>
      <w:marRight w:val="0"/>
      <w:marTop w:val="0"/>
      <w:marBottom w:val="0"/>
      <w:divBdr>
        <w:top w:val="none" w:sz="0" w:space="0" w:color="auto"/>
        <w:left w:val="none" w:sz="0" w:space="0" w:color="auto"/>
        <w:bottom w:val="none" w:sz="0" w:space="0" w:color="auto"/>
        <w:right w:val="none" w:sz="0" w:space="0" w:color="auto"/>
      </w:divBdr>
    </w:div>
    <w:div w:id="174148606">
      <w:bodyDiv w:val="1"/>
      <w:marLeft w:val="0"/>
      <w:marRight w:val="0"/>
      <w:marTop w:val="0"/>
      <w:marBottom w:val="0"/>
      <w:divBdr>
        <w:top w:val="none" w:sz="0" w:space="0" w:color="auto"/>
        <w:left w:val="none" w:sz="0" w:space="0" w:color="auto"/>
        <w:bottom w:val="none" w:sz="0" w:space="0" w:color="auto"/>
        <w:right w:val="none" w:sz="0" w:space="0" w:color="auto"/>
      </w:divBdr>
      <w:divsChild>
        <w:div w:id="786464429">
          <w:marLeft w:val="0"/>
          <w:marRight w:val="0"/>
          <w:marTop w:val="0"/>
          <w:marBottom w:val="0"/>
          <w:divBdr>
            <w:top w:val="none" w:sz="0" w:space="0" w:color="auto"/>
            <w:left w:val="none" w:sz="0" w:space="0" w:color="auto"/>
            <w:bottom w:val="none" w:sz="0" w:space="0" w:color="auto"/>
            <w:right w:val="none" w:sz="0" w:space="0" w:color="auto"/>
          </w:divBdr>
        </w:div>
        <w:div w:id="1637098913">
          <w:marLeft w:val="0"/>
          <w:marRight w:val="0"/>
          <w:marTop w:val="0"/>
          <w:marBottom w:val="0"/>
          <w:divBdr>
            <w:top w:val="none" w:sz="0" w:space="0" w:color="auto"/>
            <w:left w:val="none" w:sz="0" w:space="0" w:color="auto"/>
            <w:bottom w:val="none" w:sz="0" w:space="0" w:color="auto"/>
            <w:right w:val="none" w:sz="0" w:space="0" w:color="auto"/>
          </w:divBdr>
        </w:div>
        <w:div w:id="581718187">
          <w:marLeft w:val="0"/>
          <w:marRight w:val="0"/>
          <w:marTop w:val="0"/>
          <w:marBottom w:val="0"/>
          <w:divBdr>
            <w:top w:val="none" w:sz="0" w:space="0" w:color="auto"/>
            <w:left w:val="none" w:sz="0" w:space="0" w:color="auto"/>
            <w:bottom w:val="none" w:sz="0" w:space="0" w:color="auto"/>
            <w:right w:val="none" w:sz="0" w:space="0" w:color="auto"/>
          </w:divBdr>
        </w:div>
        <w:div w:id="1358433646">
          <w:marLeft w:val="0"/>
          <w:marRight w:val="0"/>
          <w:marTop w:val="0"/>
          <w:marBottom w:val="0"/>
          <w:divBdr>
            <w:top w:val="none" w:sz="0" w:space="0" w:color="auto"/>
            <w:left w:val="none" w:sz="0" w:space="0" w:color="auto"/>
            <w:bottom w:val="none" w:sz="0" w:space="0" w:color="auto"/>
            <w:right w:val="none" w:sz="0" w:space="0" w:color="auto"/>
          </w:divBdr>
        </w:div>
        <w:div w:id="1392847996">
          <w:marLeft w:val="0"/>
          <w:marRight w:val="0"/>
          <w:marTop w:val="0"/>
          <w:marBottom w:val="0"/>
          <w:divBdr>
            <w:top w:val="none" w:sz="0" w:space="0" w:color="auto"/>
            <w:left w:val="none" w:sz="0" w:space="0" w:color="auto"/>
            <w:bottom w:val="none" w:sz="0" w:space="0" w:color="auto"/>
            <w:right w:val="none" w:sz="0" w:space="0" w:color="auto"/>
          </w:divBdr>
        </w:div>
        <w:div w:id="613751269">
          <w:marLeft w:val="0"/>
          <w:marRight w:val="0"/>
          <w:marTop w:val="0"/>
          <w:marBottom w:val="0"/>
          <w:divBdr>
            <w:top w:val="none" w:sz="0" w:space="0" w:color="auto"/>
            <w:left w:val="none" w:sz="0" w:space="0" w:color="auto"/>
            <w:bottom w:val="none" w:sz="0" w:space="0" w:color="auto"/>
            <w:right w:val="none" w:sz="0" w:space="0" w:color="auto"/>
          </w:divBdr>
        </w:div>
        <w:div w:id="1705518790">
          <w:marLeft w:val="0"/>
          <w:marRight w:val="0"/>
          <w:marTop w:val="0"/>
          <w:marBottom w:val="0"/>
          <w:divBdr>
            <w:top w:val="none" w:sz="0" w:space="0" w:color="auto"/>
            <w:left w:val="none" w:sz="0" w:space="0" w:color="auto"/>
            <w:bottom w:val="none" w:sz="0" w:space="0" w:color="auto"/>
            <w:right w:val="none" w:sz="0" w:space="0" w:color="auto"/>
          </w:divBdr>
        </w:div>
        <w:div w:id="455611254">
          <w:marLeft w:val="0"/>
          <w:marRight w:val="0"/>
          <w:marTop w:val="0"/>
          <w:marBottom w:val="0"/>
          <w:divBdr>
            <w:top w:val="none" w:sz="0" w:space="0" w:color="auto"/>
            <w:left w:val="none" w:sz="0" w:space="0" w:color="auto"/>
            <w:bottom w:val="none" w:sz="0" w:space="0" w:color="auto"/>
            <w:right w:val="none" w:sz="0" w:space="0" w:color="auto"/>
          </w:divBdr>
        </w:div>
        <w:div w:id="344527493">
          <w:marLeft w:val="0"/>
          <w:marRight w:val="0"/>
          <w:marTop w:val="0"/>
          <w:marBottom w:val="0"/>
          <w:divBdr>
            <w:top w:val="none" w:sz="0" w:space="0" w:color="auto"/>
            <w:left w:val="none" w:sz="0" w:space="0" w:color="auto"/>
            <w:bottom w:val="none" w:sz="0" w:space="0" w:color="auto"/>
            <w:right w:val="none" w:sz="0" w:space="0" w:color="auto"/>
          </w:divBdr>
        </w:div>
        <w:div w:id="230848022">
          <w:marLeft w:val="0"/>
          <w:marRight w:val="0"/>
          <w:marTop w:val="0"/>
          <w:marBottom w:val="0"/>
          <w:divBdr>
            <w:top w:val="none" w:sz="0" w:space="0" w:color="auto"/>
            <w:left w:val="none" w:sz="0" w:space="0" w:color="auto"/>
            <w:bottom w:val="none" w:sz="0" w:space="0" w:color="auto"/>
            <w:right w:val="none" w:sz="0" w:space="0" w:color="auto"/>
          </w:divBdr>
        </w:div>
        <w:div w:id="1362364840">
          <w:marLeft w:val="0"/>
          <w:marRight w:val="0"/>
          <w:marTop w:val="0"/>
          <w:marBottom w:val="0"/>
          <w:divBdr>
            <w:top w:val="none" w:sz="0" w:space="0" w:color="auto"/>
            <w:left w:val="none" w:sz="0" w:space="0" w:color="auto"/>
            <w:bottom w:val="none" w:sz="0" w:space="0" w:color="auto"/>
            <w:right w:val="none" w:sz="0" w:space="0" w:color="auto"/>
          </w:divBdr>
        </w:div>
        <w:div w:id="60758487">
          <w:marLeft w:val="0"/>
          <w:marRight w:val="0"/>
          <w:marTop w:val="0"/>
          <w:marBottom w:val="0"/>
          <w:divBdr>
            <w:top w:val="none" w:sz="0" w:space="0" w:color="auto"/>
            <w:left w:val="none" w:sz="0" w:space="0" w:color="auto"/>
            <w:bottom w:val="none" w:sz="0" w:space="0" w:color="auto"/>
            <w:right w:val="none" w:sz="0" w:space="0" w:color="auto"/>
          </w:divBdr>
        </w:div>
        <w:div w:id="1874460976">
          <w:marLeft w:val="0"/>
          <w:marRight w:val="0"/>
          <w:marTop w:val="0"/>
          <w:marBottom w:val="0"/>
          <w:divBdr>
            <w:top w:val="none" w:sz="0" w:space="0" w:color="auto"/>
            <w:left w:val="none" w:sz="0" w:space="0" w:color="auto"/>
            <w:bottom w:val="none" w:sz="0" w:space="0" w:color="auto"/>
            <w:right w:val="none" w:sz="0" w:space="0" w:color="auto"/>
          </w:divBdr>
        </w:div>
      </w:divsChild>
    </w:div>
    <w:div w:id="176433626">
      <w:bodyDiv w:val="1"/>
      <w:marLeft w:val="0"/>
      <w:marRight w:val="0"/>
      <w:marTop w:val="0"/>
      <w:marBottom w:val="0"/>
      <w:divBdr>
        <w:top w:val="none" w:sz="0" w:space="0" w:color="auto"/>
        <w:left w:val="none" w:sz="0" w:space="0" w:color="auto"/>
        <w:bottom w:val="none" w:sz="0" w:space="0" w:color="auto"/>
        <w:right w:val="none" w:sz="0" w:space="0" w:color="auto"/>
      </w:divBdr>
    </w:div>
    <w:div w:id="180322178">
      <w:bodyDiv w:val="1"/>
      <w:marLeft w:val="0"/>
      <w:marRight w:val="0"/>
      <w:marTop w:val="0"/>
      <w:marBottom w:val="0"/>
      <w:divBdr>
        <w:top w:val="none" w:sz="0" w:space="0" w:color="auto"/>
        <w:left w:val="none" w:sz="0" w:space="0" w:color="auto"/>
        <w:bottom w:val="none" w:sz="0" w:space="0" w:color="auto"/>
        <w:right w:val="none" w:sz="0" w:space="0" w:color="auto"/>
      </w:divBdr>
    </w:div>
    <w:div w:id="184680647">
      <w:bodyDiv w:val="1"/>
      <w:marLeft w:val="0"/>
      <w:marRight w:val="0"/>
      <w:marTop w:val="0"/>
      <w:marBottom w:val="0"/>
      <w:divBdr>
        <w:top w:val="none" w:sz="0" w:space="0" w:color="auto"/>
        <w:left w:val="none" w:sz="0" w:space="0" w:color="auto"/>
        <w:bottom w:val="none" w:sz="0" w:space="0" w:color="auto"/>
        <w:right w:val="none" w:sz="0" w:space="0" w:color="auto"/>
      </w:divBdr>
      <w:divsChild>
        <w:div w:id="1718818977">
          <w:marLeft w:val="0"/>
          <w:marRight w:val="0"/>
          <w:marTop w:val="0"/>
          <w:marBottom w:val="0"/>
          <w:divBdr>
            <w:top w:val="none" w:sz="0" w:space="0" w:color="auto"/>
            <w:left w:val="none" w:sz="0" w:space="0" w:color="auto"/>
            <w:bottom w:val="none" w:sz="0" w:space="0" w:color="auto"/>
            <w:right w:val="none" w:sz="0" w:space="0" w:color="auto"/>
          </w:divBdr>
        </w:div>
        <w:div w:id="1498349584">
          <w:marLeft w:val="0"/>
          <w:marRight w:val="0"/>
          <w:marTop w:val="0"/>
          <w:marBottom w:val="0"/>
          <w:divBdr>
            <w:top w:val="none" w:sz="0" w:space="0" w:color="auto"/>
            <w:left w:val="none" w:sz="0" w:space="0" w:color="auto"/>
            <w:bottom w:val="none" w:sz="0" w:space="0" w:color="auto"/>
            <w:right w:val="none" w:sz="0" w:space="0" w:color="auto"/>
          </w:divBdr>
        </w:div>
        <w:div w:id="1739084412">
          <w:marLeft w:val="0"/>
          <w:marRight w:val="0"/>
          <w:marTop w:val="0"/>
          <w:marBottom w:val="0"/>
          <w:divBdr>
            <w:top w:val="none" w:sz="0" w:space="0" w:color="auto"/>
            <w:left w:val="none" w:sz="0" w:space="0" w:color="auto"/>
            <w:bottom w:val="none" w:sz="0" w:space="0" w:color="auto"/>
            <w:right w:val="none" w:sz="0" w:space="0" w:color="auto"/>
          </w:divBdr>
        </w:div>
        <w:div w:id="2079135815">
          <w:marLeft w:val="0"/>
          <w:marRight w:val="0"/>
          <w:marTop w:val="0"/>
          <w:marBottom w:val="0"/>
          <w:divBdr>
            <w:top w:val="none" w:sz="0" w:space="0" w:color="auto"/>
            <w:left w:val="none" w:sz="0" w:space="0" w:color="auto"/>
            <w:bottom w:val="none" w:sz="0" w:space="0" w:color="auto"/>
            <w:right w:val="none" w:sz="0" w:space="0" w:color="auto"/>
          </w:divBdr>
        </w:div>
        <w:div w:id="1679766936">
          <w:marLeft w:val="0"/>
          <w:marRight w:val="0"/>
          <w:marTop w:val="0"/>
          <w:marBottom w:val="0"/>
          <w:divBdr>
            <w:top w:val="none" w:sz="0" w:space="0" w:color="auto"/>
            <w:left w:val="none" w:sz="0" w:space="0" w:color="auto"/>
            <w:bottom w:val="none" w:sz="0" w:space="0" w:color="auto"/>
            <w:right w:val="none" w:sz="0" w:space="0" w:color="auto"/>
          </w:divBdr>
        </w:div>
        <w:div w:id="791899708">
          <w:marLeft w:val="0"/>
          <w:marRight w:val="0"/>
          <w:marTop w:val="0"/>
          <w:marBottom w:val="0"/>
          <w:divBdr>
            <w:top w:val="none" w:sz="0" w:space="0" w:color="auto"/>
            <w:left w:val="none" w:sz="0" w:space="0" w:color="auto"/>
            <w:bottom w:val="none" w:sz="0" w:space="0" w:color="auto"/>
            <w:right w:val="none" w:sz="0" w:space="0" w:color="auto"/>
          </w:divBdr>
        </w:div>
        <w:div w:id="525098124">
          <w:marLeft w:val="0"/>
          <w:marRight w:val="0"/>
          <w:marTop w:val="0"/>
          <w:marBottom w:val="0"/>
          <w:divBdr>
            <w:top w:val="none" w:sz="0" w:space="0" w:color="auto"/>
            <w:left w:val="none" w:sz="0" w:space="0" w:color="auto"/>
            <w:bottom w:val="none" w:sz="0" w:space="0" w:color="auto"/>
            <w:right w:val="none" w:sz="0" w:space="0" w:color="auto"/>
          </w:divBdr>
        </w:div>
      </w:divsChild>
    </w:div>
    <w:div w:id="186530418">
      <w:bodyDiv w:val="1"/>
      <w:marLeft w:val="0"/>
      <w:marRight w:val="0"/>
      <w:marTop w:val="0"/>
      <w:marBottom w:val="0"/>
      <w:divBdr>
        <w:top w:val="none" w:sz="0" w:space="0" w:color="auto"/>
        <w:left w:val="none" w:sz="0" w:space="0" w:color="auto"/>
        <w:bottom w:val="none" w:sz="0" w:space="0" w:color="auto"/>
        <w:right w:val="none" w:sz="0" w:space="0" w:color="auto"/>
      </w:divBdr>
    </w:div>
    <w:div w:id="188765766">
      <w:bodyDiv w:val="1"/>
      <w:marLeft w:val="0"/>
      <w:marRight w:val="0"/>
      <w:marTop w:val="0"/>
      <w:marBottom w:val="0"/>
      <w:divBdr>
        <w:top w:val="none" w:sz="0" w:space="0" w:color="auto"/>
        <w:left w:val="none" w:sz="0" w:space="0" w:color="auto"/>
        <w:bottom w:val="none" w:sz="0" w:space="0" w:color="auto"/>
        <w:right w:val="none" w:sz="0" w:space="0" w:color="auto"/>
      </w:divBdr>
    </w:div>
    <w:div w:id="191765444">
      <w:bodyDiv w:val="1"/>
      <w:marLeft w:val="0"/>
      <w:marRight w:val="0"/>
      <w:marTop w:val="0"/>
      <w:marBottom w:val="0"/>
      <w:divBdr>
        <w:top w:val="none" w:sz="0" w:space="0" w:color="auto"/>
        <w:left w:val="none" w:sz="0" w:space="0" w:color="auto"/>
        <w:bottom w:val="none" w:sz="0" w:space="0" w:color="auto"/>
        <w:right w:val="none" w:sz="0" w:space="0" w:color="auto"/>
      </w:divBdr>
    </w:div>
    <w:div w:id="192310760">
      <w:bodyDiv w:val="1"/>
      <w:marLeft w:val="0"/>
      <w:marRight w:val="0"/>
      <w:marTop w:val="0"/>
      <w:marBottom w:val="0"/>
      <w:divBdr>
        <w:top w:val="none" w:sz="0" w:space="0" w:color="auto"/>
        <w:left w:val="none" w:sz="0" w:space="0" w:color="auto"/>
        <w:bottom w:val="none" w:sz="0" w:space="0" w:color="auto"/>
        <w:right w:val="none" w:sz="0" w:space="0" w:color="auto"/>
      </w:divBdr>
    </w:div>
    <w:div w:id="192614613">
      <w:bodyDiv w:val="1"/>
      <w:marLeft w:val="0"/>
      <w:marRight w:val="0"/>
      <w:marTop w:val="0"/>
      <w:marBottom w:val="0"/>
      <w:divBdr>
        <w:top w:val="none" w:sz="0" w:space="0" w:color="auto"/>
        <w:left w:val="none" w:sz="0" w:space="0" w:color="auto"/>
        <w:bottom w:val="none" w:sz="0" w:space="0" w:color="auto"/>
        <w:right w:val="none" w:sz="0" w:space="0" w:color="auto"/>
      </w:divBdr>
    </w:div>
    <w:div w:id="195897180">
      <w:bodyDiv w:val="1"/>
      <w:marLeft w:val="0"/>
      <w:marRight w:val="0"/>
      <w:marTop w:val="0"/>
      <w:marBottom w:val="0"/>
      <w:divBdr>
        <w:top w:val="none" w:sz="0" w:space="0" w:color="auto"/>
        <w:left w:val="none" w:sz="0" w:space="0" w:color="auto"/>
        <w:bottom w:val="none" w:sz="0" w:space="0" w:color="auto"/>
        <w:right w:val="none" w:sz="0" w:space="0" w:color="auto"/>
      </w:divBdr>
    </w:div>
    <w:div w:id="197623254">
      <w:bodyDiv w:val="1"/>
      <w:marLeft w:val="0"/>
      <w:marRight w:val="0"/>
      <w:marTop w:val="0"/>
      <w:marBottom w:val="0"/>
      <w:divBdr>
        <w:top w:val="none" w:sz="0" w:space="0" w:color="auto"/>
        <w:left w:val="none" w:sz="0" w:space="0" w:color="auto"/>
        <w:bottom w:val="none" w:sz="0" w:space="0" w:color="auto"/>
        <w:right w:val="none" w:sz="0" w:space="0" w:color="auto"/>
      </w:divBdr>
    </w:div>
    <w:div w:id="204832642">
      <w:bodyDiv w:val="1"/>
      <w:marLeft w:val="0"/>
      <w:marRight w:val="0"/>
      <w:marTop w:val="0"/>
      <w:marBottom w:val="0"/>
      <w:divBdr>
        <w:top w:val="none" w:sz="0" w:space="0" w:color="auto"/>
        <w:left w:val="none" w:sz="0" w:space="0" w:color="auto"/>
        <w:bottom w:val="none" w:sz="0" w:space="0" w:color="auto"/>
        <w:right w:val="none" w:sz="0" w:space="0" w:color="auto"/>
      </w:divBdr>
      <w:divsChild>
        <w:div w:id="2033258996">
          <w:marLeft w:val="0"/>
          <w:marRight w:val="0"/>
          <w:marTop w:val="0"/>
          <w:marBottom w:val="0"/>
          <w:divBdr>
            <w:top w:val="none" w:sz="0" w:space="0" w:color="auto"/>
            <w:left w:val="none" w:sz="0" w:space="0" w:color="auto"/>
            <w:bottom w:val="none" w:sz="0" w:space="0" w:color="auto"/>
            <w:right w:val="none" w:sz="0" w:space="0" w:color="auto"/>
          </w:divBdr>
          <w:divsChild>
            <w:div w:id="1825008408">
              <w:marLeft w:val="0"/>
              <w:marRight w:val="0"/>
              <w:marTop w:val="0"/>
              <w:marBottom w:val="0"/>
              <w:divBdr>
                <w:top w:val="none" w:sz="0" w:space="0" w:color="auto"/>
                <w:left w:val="none" w:sz="0" w:space="0" w:color="auto"/>
                <w:bottom w:val="none" w:sz="0" w:space="0" w:color="auto"/>
                <w:right w:val="none" w:sz="0" w:space="0" w:color="auto"/>
              </w:divBdr>
              <w:divsChild>
                <w:div w:id="1576477151">
                  <w:marLeft w:val="0"/>
                  <w:marRight w:val="0"/>
                  <w:marTop w:val="0"/>
                  <w:marBottom w:val="0"/>
                  <w:divBdr>
                    <w:top w:val="none" w:sz="0" w:space="0" w:color="auto"/>
                    <w:left w:val="none" w:sz="0" w:space="0" w:color="auto"/>
                    <w:bottom w:val="none" w:sz="0" w:space="0" w:color="auto"/>
                    <w:right w:val="none" w:sz="0" w:space="0" w:color="auto"/>
                  </w:divBdr>
                  <w:divsChild>
                    <w:div w:id="95832571">
                      <w:marLeft w:val="0"/>
                      <w:marRight w:val="0"/>
                      <w:marTop w:val="0"/>
                      <w:marBottom w:val="0"/>
                      <w:divBdr>
                        <w:top w:val="none" w:sz="0" w:space="0" w:color="auto"/>
                        <w:left w:val="none" w:sz="0" w:space="0" w:color="auto"/>
                        <w:bottom w:val="none" w:sz="0" w:space="0" w:color="auto"/>
                        <w:right w:val="none" w:sz="0" w:space="0" w:color="auto"/>
                      </w:divBdr>
                    </w:div>
                    <w:div w:id="238029427">
                      <w:marLeft w:val="0"/>
                      <w:marRight w:val="0"/>
                      <w:marTop w:val="0"/>
                      <w:marBottom w:val="0"/>
                      <w:divBdr>
                        <w:top w:val="none" w:sz="0" w:space="0" w:color="auto"/>
                        <w:left w:val="none" w:sz="0" w:space="0" w:color="auto"/>
                        <w:bottom w:val="none" w:sz="0" w:space="0" w:color="auto"/>
                        <w:right w:val="none" w:sz="0" w:space="0" w:color="auto"/>
                      </w:divBdr>
                      <w:divsChild>
                        <w:div w:id="1960723194">
                          <w:marLeft w:val="0"/>
                          <w:marRight w:val="0"/>
                          <w:marTop w:val="0"/>
                          <w:marBottom w:val="0"/>
                          <w:divBdr>
                            <w:top w:val="none" w:sz="0" w:space="0" w:color="auto"/>
                            <w:left w:val="none" w:sz="0" w:space="0" w:color="auto"/>
                            <w:bottom w:val="none" w:sz="0" w:space="0" w:color="auto"/>
                            <w:right w:val="none" w:sz="0" w:space="0" w:color="auto"/>
                          </w:divBdr>
                          <w:divsChild>
                            <w:div w:id="1975713828">
                              <w:marLeft w:val="0"/>
                              <w:marRight w:val="0"/>
                              <w:marTop w:val="0"/>
                              <w:marBottom w:val="0"/>
                              <w:divBdr>
                                <w:top w:val="none" w:sz="0" w:space="0" w:color="auto"/>
                                <w:left w:val="none" w:sz="0" w:space="0" w:color="auto"/>
                                <w:bottom w:val="none" w:sz="0" w:space="0" w:color="auto"/>
                                <w:right w:val="none" w:sz="0" w:space="0" w:color="auto"/>
                              </w:divBdr>
                              <w:divsChild>
                                <w:div w:id="177545281">
                                  <w:marLeft w:val="0"/>
                                  <w:marRight w:val="0"/>
                                  <w:marTop w:val="0"/>
                                  <w:marBottom w:val="0"/>
                                  <w:divBdr>
                                    <w:top w:val="none" w:sz="0" w:space="0" w:color="auto"/>
                                    <w:left w:val="none" w:sz="0" w:space="0" w:color="auto"/>
                                    <w:bottom w:val="none" w:sz="0" w:space="0" w:color="auto"/>
                                    <w:right w:val="none" w:sz="0" w:space="0" w:color="auto"/>
                                  </w:divBdr>
                                  <w:divsChild>
                                    <w:div w:id="1063991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30865365">
          <w:marLeft w:val="0"/>
          <w:marRight w:val="0"/>
          <w:marTop w:val="0"/>
          <w:marBottom w:val="0"/>
          <w:divBdr>
            <w:top w:val="none" w:sz="0" w:space="0" w:color="auto"/>
            <w:left w:val="none" w:sz="0" w:space="0" w:color="auto"/>
            <w:bottom w:val="none" w:sz="0" w:space="0" w:color="auto"/>
            <w:right w:val="none" w:sz="0" w:space="0" w:color="auto"/>
          </w:divBdr>
        </w:div>
        <w:div w:id="868835467">
          <w:marLeft w:val="0"/>
          <w:marRight w:val="0"/>
          <w:marTop w:val="0"/>
          <w:marBottom w:val="0"/>
          <w:divBdr>
            <w:top w:val="none" w:sz="0" w:space="0" w:color="auto"/>
            <w:left w:val="none" w:sz="0" w:space="0" w:color="auto"/>
            <w:bottom w:val="none" w:sz="0" w:space="0" w:color="auto"/>
            <w:right w:val="none" w:sz="0" w:space="0" w:color="auto"/>
          </w:divBdr>
        </w:div>
        <w:div w:id="1739015820">
          <w:marLeft w:val="0"/>
          <w:marRight w:val="0"/>
          <w:marTop w:val="0"/>
          <w:marBottom w:val="0"/>
          <w:divBdr>
            <w:top w:val="none" w:sz="0" w:space="0" w:color="auto"/>
            <w:left w:val="none" w:sz="0" w:space="0" w:color="auto"/>
            <w:bottom w:val="none" w:sz="0" w:space="0" w:color="auto"/>
            <w:right w:val="none" w:sz="0" w:space="0" w:color="auto"/>
          </w:divBdr>
        </w:div>
      </w:divsChild>
    </w:div>
    <w:div w:id="205529859">
      <w:bodyDiv w:val="1"/>
      <w:marLeft w:val="0"/>
      <w:marRight w:val="0"/>
      <w:marTop w:val="0"/>
      <w:marBottom w:val="0"/>
      <w:divBdr>
        <w:top w:val="none" w:sz="0" w:space="0" w:color="auto"/>
        <w:left w:val="none" w:sz="0" w:space="0" w:color="auto"/>
        <w:bottom w:val="none" w:sz="0" w:space="0" w:color="auto"/>
        <w:right w:val="none" w:sz="0" w:space="0" w:color="auto"/>
      </w:divBdr>
    </w:div>
    <w:div w:id="218905497">
      <w:bodyDiv w:val="1"/>
      <w:marLeft w:val="0"/>
      <w:marRight w:val="0"/>
      <w:marTop w:val="0"/>
      <w:marBottom w:val="0"/>
      <w:divBdr>
        <w:top w:val="none" w:sz="0" w:space="0" w:color="auto"/>
        <w:left w:val="none" w:sz="0" w:space="0" w:color="auto"/>
        <w:bottom w:val="none" w:sz="0" w:space="0" w:color="auto"/>
        <w:right w:val="none" w:sz="0" w:space="0" w:color="auto"/>
      </w:divBdr>
    </w:div>
    <w:div w:id="218980820">
      <w:bodyDiv w:val="1"/>
      <w:marLeft w:val="0"/>
      <w:marRight w:val="0"/>
      <w:marTop w:val="0"/>
      <w:marBottom w:val="0"/>
      <w:divBdr>
        <w:top w:val="none" w:sz="0" w:space="0" w:color="auto"/>
        <w:left w:val="none" w:sz="0" w:space="0" w:color="auto"/>
        <w:bottom w:val="none" w:sz="0" w:space="0" w:color="auto"/>
        <w:right w:val="none" w:sz="0" w:space="0" w:color="auto"/>
      </w:divBdr>
    </w:div>
    <w:div w:id="219219656">
      <w:bodyDiv w:val="1"/>
      <w:marLeft w:val="0"/>
      <w:marRight w:val="0"/>
      <w:marTop w:val="0"/>
      <w:marBottom w:val="0"/>
      <w:divBdr>
        <w:top w:val="none" w:sz="0" w:space="0" w:color="auto"/>
        <w:left w:val="none" w:sz="0" w:space="0" w:color="auto"/>
        <w:bottom w:val="none" w:sz="0" w:space="0" w:color="auto"/>
        <w:right w:val="none" w:sz="0" w:space="0" w:color="auto"/>
      </w:divBdr>
    </w:div>
    <w:div w:id="219220603">
      <w:bodyDiv w:val="1"/>
      <w:marLeft w:val="0"/>
      <w:marRight w:val="0"/>
      <w:marTop w:val="0"/>
      <w:marBottom w:val="0"/>
      <w:divBdr>
        <w:top w:val="none" w:sz="0" w:space="0" w:color="auto"/>
        <w:left w:val="none" w:sz="0" w:space="0" w:color="auto"/>
        <w:bottom w:val="none" w:sz="0" w:space="0" w:color="auto"/>
        <w:right w:val="none" w:sz="0" w:space="0" w:color="auto"/>
      </w:divBdr>
    </w:div>
    <w:div w:id="220557582">
      <w:bodyDiv w:val="1"/>
      <w:marLeft w:val="0"/>
      <w:marRight w:val="0"/>
      <w:marTop w:val="0"/>
      <w:marBottom w:val="0"/>
      <w:divBdr>
        <w:top w:val="none" w:sz="0" w:space="0" w:color="auto"/>
        <w:left w:val="none" w:sz="0" w:space="0" w:color="auto"/>
        <w:bottom w:val="none" w:sz="0" w:space="0" w:color="auto"/>
        <w:right w:val="none" w:sz="0" w:space="0" w:color="auto"/>
      </w:divBdr>
    </w:div>
    <w:div w:id="221252659">
      <w:bodyDiv w:val="1"/>
      <w:marLeft w:val="0"/>
      <w:marRight w:val="0"/>
      <w:marTop w:val="0"/>
      <w:marBottom w:val="0"/>
      <w:divBdr>
        <w:top w:val="none" w:sz="0" w:space="0" w:color="auto"/>
        <w:left w:val="none" w:sz="0" w:space="0" w:color="auto"/>
        <w:bottom w:val="none" w:sz="0" w:space="0" w:color="auto"/>
        <w:right w:val="none" w:sz="0" w:space="0" w:color="auto"/>
      </w:divBdr>
    </w:div>
    <w:div w:id="224145850">
      <w:bodyDiv w:val="1"/>
      <w:marLeft w:val="0"/>
      <w:marRight w:val="0"/>
      <w:marTop w:val="0"/>
      <w:marBottom w:val="0"/>
      <w:divBdr>
        <w:top w:val="none" w:sz="0" w:space="0" w:color="auto"/>
        <w:left w:val="none" w:sz="0" w:space="0" w:color="auto"/>
        <w:bottom w:val="none" w:sz="0" w:space="0" w:color="auto"/>
        <w:right w:val="none" w:sz="0" w:space="0" w:color="auto"/>
      </w:divBdr>
      <w:divsChild>
        <w:div w:id="79448583">
          <w:marLeft w:val="0"/>
          <w:marRight w:val="0"/>
          <w:marTop w:val="0"/>
          <w:marBottom w:val="0"/>
          <w:divBdr>
            <w:top w:val="none" w:sz="0" w:space="0" w:color="auto"/>
            <w:left w:val="none" w:sz="0" w:space="0" w:color="auto"/>
            <w:bottom w:val="none" w:sz="0" w:space="0" w:color="auto"/>
            <w:right w:val="none" w:sz="0" w:space="0" w:color="auto"/>
          </w:divBdr>
        </w:div>
      </w:divsChild>
    </w:div>
    <w:div w:id="229314277">
      <w:bodyDiv w:val="1"/>
      <w:marLeft w:val="0"/>
      <w:marRight w:val="0"/>
      <w:marTop w:val="0"/>
      <w:marBottom w:val="0"/>
      <w:divBdr>
        <w:top w:val="none" w:sz="0" w:space="0" w:color="auto"/>
        <w:left w:val="none" w:sz="0" w:space="0" w:color="auto"/>
        <w:bottom w:val="none" w:sz="0" w:space="0" w:color="auto"/>
        <w:right w:val="none" w:sz="0" w:space="0" w:color="auto"/>
      </w:divBdr>
    </w:div>
    <w:div w:id="229460266">
      <w:bodyDiv w:val="1"/>
      <w:marLeft w:val="0"/>
      <w:marRight w:val="0"/>
      <w:marTop w:val="0"/>
      <w:marBottom w:val="0"/>
      <w:divBdr>
        <w:top w:val="none" w:sz="0" w:space="0" w:color="auto"/>
        <w:left w:val="none" w:sz="0" w:space="0" w:color="auto"/>
        <w:bottom w:val="none" w:sz="0" w:space="0" w:color="auto"/>
        <w:right w:val="none" w:sz="0" w:space="0" w:color="auto"/>
      </w:divBdr>
    </w:div>
    <w:div w:id="236939510">
      <w:bodyDiv w:val="1"/>
      <w:marLeft w:val="0"/>
      <w:marRight w:val="0"/>
      <w:marTop w:val="0"/>
      <w:marBottom w:val="0"/>
      <w:divBdr>
        <w:top w:val="none" w:sz="0" w:space="0" w:color="auto"/>
        <w:left w:val="none" w:sz="0" w:space="0" w:color="auto"/>
        <w:bottom w:val="none" w:sz="0" w:space="0" w:color="auto"/>
        <w:right w:val="none" w:sz="0" w:space="0" w:color="auto"/>
      </w:divBdr>
    </w:div>
    <w:div w:id="240723654">
      <w:bodyDiv w:val="1"/>
      <w:marLeft w:val="0"/>
      <w:marRight w:val="0"/>
      <w:marTop w:val="0"/>
      <w:marBottom w:val="0"/>
      <w:divBdr>
        <w:top w:val="none" w:sz="0" w:space="0" w:color="auto"/>
        <w:left w:val="none" w:sz="0" w:space="0" w:color="auto"/>
        <w:bottom w:val="none" w:sz="0" w:space="0" w:color="auto"/>
        <w:right w:val="none" w:sz="0" w:space="0" w:color="auto"/>
      </w:divBdr>
    </w:div>
    <w:div w:id="245967962">
      <w:bodyDiv w:val="1"/>
      <w:marLeft w:val="0"/>
      <w:marRight w:val="0"/>
      <w:marTop w:val="0"/>
      <w:marBottom w:val="0"/>
      <w:divBdr>
        <w:top w:val="none" w:sz="0" w:space="0" w:color="auto"/>
        <w:left w:val="none" w:sz="0" w:space="0" w:color="auto"/>
        <w:bottom w:val="none" w:sz="0" w:space="0" w:color="auto"/>
        <w:right w:val="none" w:sz="0" w:space="0" w:color="auto"/>
      </w:divBdr>
    </w:div>
    <w:div w:id="246160047">
      <w:bodyDiv w:val="1"/>
      <w:marLeft w:val="0"/>
      <w:marRight w:val="0"/>
      <w:marTop w:val="0"/>
      <w:marBottom w:val="0"/>
      <w:divBdr>
        <w:top w:val="none" w:sz="0" w:space="0" w:color="auto"/>
        <w:left w:val="none" w:sz="0" w:space="0" w:color="auto"/>
        <w:bottom w:val="none" w:sz="0" w:space="0" w:color="auto"/>
        <w:right w:val="none" w:sz="0" w:space="0" w:color="auto"/>
      </w:divBdr>
    </w:div>
    <w:div w:id="247270611">
      <w:bodyDiv w:val="1"/>
      <w:marLeft w:val="0"/>
      <w:marRight w:val="0"/>
      <w:marTop w:val="0"/>
      <w:marBottom w:val="0"/>
      <w:divBdr>
        <w:top w:val="none" w:sz="0" w:space="0" w:color="auto"/>
        <w:left w:val="none" w:sz="0" w:space="0" w:color="auto"/>
        <w:bottom w:val="none" w:sz="0" w:space="0" w:color="auto"/>
        <w:right w:val="none" w:sz="0" w:space="0" w:color="auto"/>
      </w:divBdr>
    </w:div>
    <w:div w:id="250892214">
      <w:bodyDiv w:val="1"/>
      <w:marLeft w:val="0"/>
      <w:marRight w:val="0"/>
      <w:marTop w:val="0"/>
      <w:marBottom w:val="0"/>
      <w:divBdr>
        <w:top w:val="none" w:sz="0" w:space="0" w:color="auto"/>
        <w:left w:val="none" w:sz="0" w:space="0" w:color="auto"/>
        <w:bottom w:val="none" w:sz="0" w:space="0" w:color="auto"/>
        <w:right w:val="none" w:sz="0" w:space="0" w:color="auto"/>
      </w:divBdr>
    </w:div>
    <w:div w:id="252931698">
      <w:bodyDiv w:val="1"/>
      <w:marLeft w:val="0"/>
      <w:marRight w:val="0"/>
      <w:marTop w:val="0"/>
      <w:marBottom w:val="0"/>
      <w:divBdr>
        <w:top w:val="none" w:sz="0" w:space="0" w:color="auto"/>
        <w:left w:val="none" w:sz="0" w:space="0" w:color="auto"/>
        <w:bottom w:val="none" w:sz="0" w:space="0" w:color="auto"/>
        <w:right w:val="none" w:sz="0" w:space="0" w:color="auto"/>
      </w:divBdr>
    </w:div>
    <w:div w:id="254215898">
      <w:bodyDiv w:val="1"/>
      <w:marLeft w:val="0"/>
      <w:marRight w:val="0"/>
      <w:marTop w:val="0"/>
      <w:marBottom w:val="0"/>
      <w:divBdr>
        <w:top w:val="none" w:sz="0" w:space="0" w:color="auto"/>
        <w:left w:val="none" w:sz="0" w:space="0" w:color="auto"/>
        <w:bottom w:val="none" w:sz="0" w:space="0" w:color="auto"/>
        <w:right w:val="none" w:sz="0" w:space="0" w:color="auto"/>
      </w:divBdr>
    </w:div>
    <w:div w:id="260917659">
      <w:bodyDiv w:val="1"/>
      <w:marLeft w:val="0"/>
      <w:marRight w:val="0"/>
      <w:marTop w:val="0"/>
      <w:marBottom w:val="0"/>
      <w:divBdr>
        <w:top w:val="none" w:sz="0" w:space="0" w:color="auto"/>
        <w:left w:val="none" w:sz="0" w:space="0" w:color="auto"/>
        <w:bottom w:val="none" w:sz="0" w:space="0" w:color="auto"/>
        <w:right w:val="none" w:sz="0" w:space="0" w:color="auto"/>
      </w:divBdr>
    </w:div>
    <w:div w:id="263075761">
      <w:bodyDiv w:val="1"/>
      <w:marLeft w:val="0"/>
      <w:marRight w:val="0"/>
      <w:marTop w:val="0"/>
      <w:marBottom w:val="0"/>
      <w:divBdr>
        <w:top w:val="none" w:sz="0" w:space="0" w:color="auto"/>
        <w:left w:val="none" w:sz="0" w:space="0" w:color="auto"/>
        <w:bottom w:val="none" w:sz="0" w:space="0" w:color="auto"/>
        <w:right w:val="none" w:sz="0" w:space="0" w:color="auto"/>
      </w:divBdr>
    </w:div>
    <w:div w:id="268391963">
      <w:bodyDiv w:val="1"/>
      <w:marLeft w:val="0"/>
      <w:marRight w:val="0"/>
      <w:marTop w:val="0"/>
      <w:marBottom w:val="0"/>
      <w:divBdr>
        <w:top w:val="none" w:sz="0" w:space="0" w:color="auto"/>
        <w:left w:val="none" w:sz="0" w:space="0" w:color="auto"/>
        <w:bottom w:val="none" w:sz="0" w:space="0" w:color="auto"/>
        <w:right w:val="none" w:sz="0" w:space="0" w:color="auto"/>
      </w:divBdr>
    </w:div>
    <w:div w:id="274799177">
      <w:bodyDiv w:val="1"/>
      <w:marLeft w:val="0"/>
      <w:marRight w:val="0"/>
      <w:marTop w:val="0"/>
      <w:marBottom w:val="0"/>
      <w:divBdr>
        <w:top w:val="none" w:sz="0" w:space="0" w:color="auto"/>
        <w:left w:val="none" w:sz="0" w:space="0" w:color="auto"/>
        <w:bottom w:val="none" w:sz="0" w:space="0" w:color="auto"/>
        <w:right w:val="none" w:sz="0" w:space="0" w:color="auto"/>
      </w:divBdr>
      <w:divsChild>
        <w:div w:id="1988893184">
          <w:marLeft w:val="0"/>
          <w:marRight w:val="0"/>
          <w:marTop w:val="0"/>
          <w:marBottom w:val="0"/>
          <w:divBdr>
            <w:top w:val="none" w:sz="0" w:space="0" w:color="auto"/>
            <w:left w:val="none" w:sz="0" w:space="0" w:color="auto"/>
            <w:bottom w:val="none" w:sz="0" w:space="0" w:color="auto"/>
            <w:right w:val="none" w:sz="0" w:space="0" w:color="auto"/>
          </w:divBdr>
        </w:div>
        <w:div w:id="1879926896">
          <w:marLeft w:val="0"/>
          <w:marRight w:val="0"/>
          <w:marTop w:val="0"/>
          <w:marBottom w:val="0"/>
          <w:divBdr>
            <w:top w:val="none" w:sz="0" w:space="0" w:color="auto"/>
            <w:left w:val="none" w:sz="0" w:space="0" w:color="auto"/>
            <w:bottom w:val="none" w:sz="0" w:space="0" w:color="auto"/>
            <w:right w:val="none" w:sz="0" w:space="0" w:color="auto"/>
          </w:divBdr>
        </w:div>
        <w:div w:id="722632131">
          <w:marLeft w:val="0"/>
          <w:marRight w:val="0"/>
          <w:marTop w:val="0"/>
          <w:marBottom w:val="0"/>
          <w:divBdr>
            <w:top w:val="none" w:sz="0" w:space="0" w:color="auto"/>
            <w:left w:val="none" w:sz="0" w:space="0" w:color="auto"/>
            <w:bottom w:val="none" w:sz="0" w:space="0" w:color="auto"/>
            <w:right w:val="none" w:sz="0" w:space="0" w:color="auto"/>
          </w:divBdr>
        </w:div>
        <w:div w:id="1012220452">
          <w:marLeft w:val="0"/>
          <w:marRight w:val="0"/>
          <w:marTop w:val="0"/>
          <w:marBottom w:val="0"/>
          <w:divBdr>
            <w:top w:val="none" w:sz="0" w:space="0" w:color="auto"/>
            <w:left w:val="none" w:sz="0" w:space="0" w:color="auto"/>
            <w:bottom w:val="none" w:sz="0" w:space="0" w:color="auto"/>
            <w:right w:val="none" w:sz="0" w:space="0" w:color="auto"/>
          </w:divBdr>
        </w:div>
        <w:div w:id="1933929444">
          <w:marLeft w:val="0"/>
          <w:marRight w:val="0"/>
          <w:marTop w:val="0"/>
          <w:marBottom w:val="0"/>
          <w:divBdr>
            <w:top w:val="none" w:sz="0" w:space="0" w:color="auto"/>
            <w:left w:val="none" w:sz="0" w:space="0" w:color="auto"/>
            <w:bottom w:val="none" w:sz="0" w:space="0" w:color="auto"/>
            <w:right w:val="none" w:sz="0" w:space="0" w:color="auto"/>
          </w:divBdr>
        </w:div>
        <w:div w:id="651718482">
          <w:marLeft w:val="0"/>
          <w:marRight w:val="0"/>
          <w:marTop w:val="0"/>
          <w:marBottom w:val="0"/>
          <w:divBdr>
            <w:top w:val="none" w:sz="0" w:space="0" w:color="auto"/>
            <w:left w:val="none" w:sz="0" w:space="0" w:color="auto"/>
            <w:bottom w:val="none" w:sz="0" w:space="0" w:color="auto"/>
            <w:right w:val="none" w:sz="0" w:space="0" w:color="auto"/>
          </w:divBdr>
        </w:div>
        <w:div w:id="1031302507">
          <w:marLeft w:val="0"/>
          <w:marRight w:val="0"/>
          <w:marTop w:val="0"/>
          <w:marBottom w:val="0"/>
          <w:divBdr>
            <w:top w:val="none" w:sz="0" w:space="0" w:color="auto"/>
            <w:left w:val="none" w:sz="0" w:space="0" w:color="auto"/>
            <w:bottom w:val="none" w:sz="0" w:space="0" w:color="auto"/>
            <w:right w:val="none" w:sz="0" w:space="0" w:color="auto"/>
          </w:divBdr>
        </w:div>
        <w:div w:id="1034844279">
          <w:marLeft w:val="0"/>
          <w:marRight w:val="0"/>
          <w:marTop w:val="0"/>
          <w:marBottom w:val="0"/>
          <w:divBdr>
            <w:top w:val="none" w:sz="0" w:space="0" w:color="auto"/>
            <w:left w:val="none" w:sz="0" w:space="0" w:color="auto"/>
            <w:bottom w:val="none" w:sz="0" w:space="0" w:color="auto"/>
            <w:right w:val="none" w:sz="0" w:space="0" w:color="auto"/>
          </w:divBdr>
        </w:div>
        <w:div w:id="397291029">
          <w:marLeft w:val="0"/>
          <w:marRight w:val="0"/>
          <w:marTop w:val="0"/>
          <w:marBottom w:val="0"/>
          <w:divBdr>
            <w:top w:val="none" w:sz="0" w:space="0" w:color="auto"/>
            <w:left w:val="none" w:sz="0" w:space="0" w:color="auto"/>
            <w:bottom w:val="none" w:sz="0" w:space="0" w:color="auto"/>
            <w:right w:val="none" w:sz="0" w:space="0" w:color="auto"/>
          </w:divBdr>
        </w:div>
        <w:div w:id="1803381393">
          <w:marLeft w:val="0"/>
          <w:marRight w:val="0"/>
          <w:marTop w:val="0"/>
          <w:marBottom w:val="0"/>
          <w:divBdr>
            <w:top w:val="none" w:sz="0" w:space="0" w:color="auto"/>
            <w:left w:val="none" w:sz="0" w:space="0" w:color="auto"/>
            <w:bottom w:val="none" w:sz="0" w:space="0" w:color="auto"/>
            <w:right w:val="none" w:sz="0" w:space="0" w:color="auto"/>
          </w:divBdr>
        </w:div>
        <w:div w:id="1681007298">
          <w:marLeft w:val="0"/>
          <w:marRight w:val="0"/>
          <w:marTop w:val="0"/>
          <w:marBottom w:val="0"/>
          <w:divBdr>
            <w:top w:val="none" w:sz="0" w:space="0" w:color="auto"/>
            <w:left w:val="none" w:sz="0" w:space="0" w:color="auto"/>
            <w:bottom w:val="none" w:sz="0" w:space="0" w:color="auto"/>
            <w:right w:val="none" w:sz="0" w:space="0" w:color="auto"/>
          </w:divBdr>
        </w:div>
        <w:div w:id="2001423578">
          <w:marLeft w:val="0"/>
          <w:marRight w:val="0"/>
          <w:marTop w:val="0"/>
          <w:marBottom w:val="0"/>
          <w:divBdr>
            <w:top w:val="none" w:sz="0" w:space="0" w:color="auto"/>
            <w:left w:val="none" w:sz="0" w:space="0" w:color="auto"/>
            <w:bottom w:val="none" w:sz="0" w:space="0" w:color="auto"/>
            <w:right w:val="none" w:sz="0" w:space="0" w:color="auto"/>
          </w:divBdr>
        </w:div>
        <w:div w:id="1493793955">
          <w:marLeft w:val="0"/>
          <w:marRight w:val="0"/>
          <w:marTop w:val="0"/>
          <w:marBottom w:val="0"/>
          <w:divBdr>
            <w:top w:val="none" w:sz="0" w:space="0" w:color="auto"/>
            <w:left w:val="none" w:sz="0" w:space="0" w:color="auto"/>
            <w:bottom w:val="none" w:sz="0" w:space="0" w:color="auto"/>
            <w:right w:val="none" w:sz="0" w:space="0" w:color="auto"/>
          </w:divBdr>
        </w:div>
        <w:div w:id="469398447">
          <w:marLeft w:val="0"/>
          <w:marRight w:val="0"/>
          <w:marTop w:val="0"/>
          <w:marBottom w:val="0"/>
          <w:divBdr>
            <w:top w:val="none" w:sz="0" w:space="0" w:color="auto"/>
            <w:left w:val="none" w:sz="0" w:space="0" w:color="auto"/>
            <w:bottom w:val="none" w:sz="0" w:space="0" w:color="auto"/>
            <w:right w:val="none" w:sz="0" w:space="0" w:color="auto"/>
          </w:divBdr>
        </w:div>
      </w:divsChild>
    </w:div>
    <w:div w:id="280452473">
      <w:bodyDiv w:val="1"/>
      <w:marLeft w:val="0"/>
      <w:marRight w:val="0"/>
      <w:marTop w:val="0"/>
      <w:marBottom w:val="0"/>
      <w:divBdr>
        <w:top w:val="none" w:sz="0" w:space="0" w:color="auto"/>
        <w:left w:val="none" w:sz="0" w:space="0" w:color="auto"/>
        <w:bottom w:val="none" w:sz="0" w:space="0" w:color="auto"/>
        <w:right w:val="none" w:sz="0" w:space="0" w:color="auto"/>
      </w:divBdr>
    </w:div>
    <w:div w:id="285239192">
      <w:bodyDiv w:val="1"/>
      <w:marLeft w:val="0"/>
      <w:marRight w:val="0"/>
      <w:marTop w:val="0"/>
      <w:marBottom w:val="0"/>
      <w:divBdr>
        <w:top w:val="none" w:sz="0" w:space="0" w:color="auto"/>
        <w:left w:val="none" w:sz="0" w:space="0" w:color="auto"/>
        <w:bottom w:val="none" w:sz="0" w:space="0" w:color="auto"/>
        <w:right w:val="none" w:sz="0" w:space="0" w:color="auto"/>
      </w:divBdr>
    </w:div>
    <w:div w:id="287207143">
      <w:bodyDiv w:val="1"/>
      <w:marLeft w:val="0"/>
      <w:marRight w:val="0"/>
      <w:marTop w:val="0"/>
      <w:marBottom w:val="0"/>
      <w:divBdr>
        <w:top w:val="none" w:sz="0" w:space="0" w:color="auto"/>
        <w:left w:val="none" w:sz="0" w:space="0" w:color="auto"/>
        <w:bottom w:val="none" w:sz="0" w:space="0" w:color="auto"/>
        <w:right w:val="none" w:sz="0" w:space="0" w:color="auto"/>
      </w:divBdr>
      <w:divsChild>
        <w:div w:id="242565121">
          <w:marLeft w:val="0"/>
          <w:marRight w:val="0"/>
          <w:marTop w:val="75"/>
          <w:marBottom w:val="150"/>
          <w:divBdr>
            <w:top w:val="single" w:sz="6" w:space="0" w:color="D5DDC6"/>
            <w:left w:val="single" w:sz="6" w:space="0" w:color="D5DDC6"/>
            <w:bottom w:val="single" w:sz="6" w:space="0" w:color="D5DDC6"/>
            <w:right w:val="single" w:sz="6" w:space="0" w:color="D5DDC6"/>
          </w:divBdr>
        </w:div>
        <w:div w:id="1885634121">
          <w:marLeft w:val="0"/>
          <w:marRight w:val="0"/>
          <w:marTop w:val="75"/>
          <w:marBottom w:val="150"/>
          <w:divBdr>
            <w:top w:val="single" w:sz="6" w:space="0" w:color="D5DDC6"/>
            <w:left w:val="single" w:sz="6" w:space="0" w:color="D5DDC6"/>
            <w:bottom w:val="single" w:sz="6" w:space="0" w:color="D5DDC6"/>
            <w:right w:val="single" w:sz="6" w:space="0" w:color="D5DDC6"/>
          </w:divBdr>
        </w:div>
        <w:div w:id="339698870">
          <w:marLeft w:val="0"/>
          <w:marRight w:val="0"/>
          <w:marTop w:val="75"/>
          <w:marBottom w:val="150"/>
          <w:divBdr>
            <w:top w:val="single" w:sz="6" w:space="0" w:color="D5DDC6"/>
            <w:left w:val="single" w:sz="6" w:space="0" w:color="D5DDC6"/>
            <w:bottom w:val="single" w:sz="6" w:space="0" w:color="D5DDC6"/>
            <w:right w:val="single" w:sz="6" w:space="0" w:color="D5DDC6"/>
          </w:divBdr>
        </w:div>
        <w:div w:id="725490445">
          <w:marLeft w:val="0"/>
          <w:marRight w:val="0"/>
          <w:marTop w:val="75"/>
          <w:marBottom w:val="150"/>
          <w:divBdr>
            <w:top w:val="single" w:sz="6" w:space="0" w:color="D5DDC6"/>
            <w:left w:val="single" w:sz="6" w:space="0" w:color="D5DDC6"/>
            <w:bottom w:val="single" w:sz="6" w:space="0" w:color="D5DDC6"/>
            <w:right w:val="single" w:sz="6" w:space="0" w:color="D5DDC6"/>
          </w:divBdr>
        </w:div>
        <w:div w:id="602225880">
          <w:marLeft w:val="0"/>
          <w:marRight w:val="0"/>
          <w:marTop w:val="75"/>
          <w:marBottom w:val="150"/>
          <w:divBdr>
            <w:top w:val="single" w:sz="6" w:space="0" w:color="D5DDC6"/>
            <w:left w:val="single" w:sz="6" w:space="0" w:color="D5DDC6"/>
            <w:bottom w:val="single" w:sz="6" w:space="0" w:color="D5DDC6"/>
            <w:right w:val="single" w:sz="6" w:space="0" w:color="D5DDC6"/>
          </w:divBdr>
        </w:div>
        <w:div w:id="1883471157">
          <w:marLeft w:val="0"/>
          <w:marRight w:val="0"/>
          <w:marTop w:val="75"/>
          <w:marBottom w:val="150"/>
          <w:divBdr>
            <w:top w:val="single" w:sz="6" w:space="0" w:color="D5DDC6"/>
            <w:left w:val="single" w:sz="6" w:space="0" w:color="D5DDC6"/>
            <w:bottom w:val="single" w:sz="6" w:space="0" w:color="D5DDC6"/>
            <w:right w:val="single" w:sz="6" w:space="0" w:color="D5DDC6"/>
          </w:divBdr>
        </w:div>
      </w:divsChild>
    </w:div>
    <w:div w:id="294726191">
      <w:bodyDiv w:val="1"/>
      <w:marLeft w:val="0"/>
      <w:marRight w:val="0"/>
      <w:marTop w:val="0"/>
      <w:marBottom w:val="0"/>
      <w:divBdr>
        <w:top w:val="none" w:sz="0" w:space="0" w:color="auto"/>
        <w:left w:val="none" w:sz="0" w:space="0" w:color="auto"/>
        <w:bottom w:val="none" w:sz="0" w:space="0" w:color="auto"/>
        <w:right w:val="none" w:sz="0" w:space="0" w:color="auto"/>
      </w:divBdr>
      <w:divsChild>
        <w:div w:id="1242371985">
          <w:marLeft w:val="0"/>
          <w:marRight w:val="0"/>
          <w:marTop w:val="0"/>
          <w:marBottom w:val="120"/>
          <w:divBdr>
            <w:top w:val="single" w:sz="6" w:space="0" w:color="D5DDC6"/>
            <w:left w:val="single" w:sz="24" w:space="0" w:color="66BB55"/>
            <w:bottom w:val="single" w:sz="6" w:space="0" w:color="D5DDC6"/>
            <w:right w:val="single" w:sz="6" w:space="0" w:color="D5DDC6"/>
          </w:divBdr>
        </w:div>
        <w:div w:id="1179854544">
          <w:marLeft w:val="0"/>
          <w:marRight w:val="0"/>
          <w:marTop w:val="0"/>
          <w:marBottom w:val="120"/>
          <w:divBdr>
            <w:top w:val="single" w:sz="6" w:space="0" w:color="D5DDC6"/>
            <w:left w:val="single" w:sz="24" w:space="0" w:color="66BB55"/>
            <w:bottom w:val="single" w:sz="6" w:space="0" w:color="D5DDC6"/>
            <w:right w:val="single" w:sz="6" w:space="0" w:color="D5DDC6"/>
          </w:divBdr>
        </w:div>
      </w:divsChild>
    </w:div>
    <w:div w:id="295571730">
      <w:bodyDiv w:val="1"/>
      <w:marLeft w:val="0"/>
      <w:marRight w:val="0"/>
      <w:marTop w:val="0"/>
      <w:marBottom w:val="0"/>
      <w:divBdr>
        <w:top w:val="none" w:sz="0" w:space="0" w:color="auto"/>
        <w:left w:val="none" w:sz="0" w:space="0" w:color="auto"/>
        <w:bottom w:val="none" w:sz="0" w:space="0" w:color="auto"/>
        <w:right w:val="none" w:sz="0" w:space="0" w:color="auto"/>
      </w:divBdr>
    </w:div>
    <w:div w:id="296497362">
      <w:bodyDiv w:val="1"/>
      <w:marLeft w:val="0"/>
      <w:marRight w:val="0"/>
      <w:marTop w:val="0"/>
      <w:marBottom w:val="0"/>
      <w:divBdr>
        <w:top w:val="none" w:sz="0" w:space="0" w:color="auto"/>
        <w:left w:val="none" w:sz="0" w:space="0" w:color="auto"/>
        <w:bottom w:val="none" w:sz="0" w:space="0" w:color="auto"/>
        <w:right w:val="none" w:sz="0" w:space="0" w:color="auto"/>
      </w:divBdr>
    </w:div>
    <w:div w:id="300890305">
      <w:bodyDiv w:val="1"/>
      <w:marLeft w:val="0"/>
      <w:marRight w:val="0"/>
      <w:marTop w:val="0"/>
      <w:marBottom w:val="0"/>
      <w:divBdr>
        <w:top w:val="none" w:sz="0" w:space="0" w:color="auto"/>
        <w:left w:val="none" w:sz="0" w:space="0" w:color="auto"/>
        <w:bottom w:val="none" w:sz="0" w:space="0" w:color="auto"/>
        <w:right w:val="none" w:sz="0" w:space="0" w:color="auto"/>
      </w:divBdr>
    </w:div>
    <w:div w:id="303201306">
      <w:bodyDiv w:val="1"/>
      <w:marLeft w:val="0"/>
      <w:marRight w:val="0"/>
      <w:marTop w:val="0"/>
      <w:marBottom w:val="0"/>
      <w:divBdr>
        <w:top w:val="none" w:sz="0" w:space="0" w:color="auto"/>
        <w:left w:val="none" w:sz="0" w:space="0" w:color="auto"/>
        <w:bottom w:val="none" w:sz="0" w:space="0" w:color="auto"/>
        <w:right w:val="none" w:sz="0" w:space="0" w:color="auto"/>
      </w:divBdr>
    </w:div>
    <w:div w:id="307172683">
      <w:bodyDiv w:val="1"/>
      <w:marLeft w:val="0"/>
      <w:marRight w:val="0"/>
      <w:marTop w:val="0"/>
      <w:marBottom w:val="0"/>
      <w:divBdr>
        <w:top w:val="none" w:sz="0" w:space="0" w:color="auto"/>
        <w:left w:val="none" w:sz="0" w:space="0" w:color="auto"/>
        <w:bottom w:val="none" w:sz="0" w:space="0" w:color="auto"/>
        <w:right w:val="none" w:sz="0" w:space="0" w:color="auto"/>
      </w:divBdr>
    </w:div>
    <w:div w:id="307513414">
      <w:bodyDiv w:val="1"/>
      <w:marLeft w:val="0"/>
      <w:marRight w:val="0"/>
      <w:marTop w:val="0"/>
      <w:marBottom w:val="0"/>
      <w:divBdr>
        <w:top w:val="none" w:sz="0" w:space="0" w:color="auto"/>
        <w:left w:val="none" w:sz="0" w:space="0" w:color="auto"/>
        <w:bottom w:val="none" w:sz="0" w:space="0" w:color="auto"/>
        <w:right w:val="none" w:sz="0" w:space="0" w:color="auto"/>
      </w:divBdr>
    </w:div>
    <w:div w:id="310788256">
      <w:bodyDiv w:val="1"/>
      <w:marLeft w:val="0"/>
      <w:marRight w:val="0"/>
      <w:marTop w:val="0"/>
      <w:marBottom w:val="0"/>
      <w:divBdr>
        <w:top w:val="none" w:sz="0" w:space="0" w:color="auto"/>
        <w:left w:val="none" w:sz="0" w:space="0" w:color="auto"/>
        <w:bottom w:val="none" w:sz="0" w:space="0" w:color="auto"/>
        <w:right w:val="none" w:sz="0" w:space="0" w:color="auto"/>
      </w:divBdr>
    </w:div>
    <w:div w:id="312834380">
      <w:bodyDiv w:val="1"/>
      <w:marLeft w:val="0"/>
      <w:marRight w:val="0"/>
      <w:marTop w:val="0"/>
      <w:marBottom w:val="0"/>
      <w:divBdr>
        <w:top w:val="none" w:sz="0" w:space="0" w:color="auto"/>
        <w:left w:val="none" w:sz="0" w:space="0" w:color="auto"/>
        <w:bottom w:val="none" w:sz="0" w:space="0" w:color="auto"/>
        <w:right w:val="none" w:sz="0" w:space="0" w:color="auto"/>
      </w:divBdr>
    </w:div>
    <w:div w:id="317269496">
      <w:bodyDiv w:val="1"/>
      <w:marLeft w:val="0"/>
      <w:marRight w:val="0"/>
      <w:marTop w:val="0"/>
      <w:marBottom w:val="0"/>
      <w:divBdr>
        <w:top w:val="none" w:sz="0" w:space="0" w:color="auto"/>
        <w:left w:val="none" w:sz="0" w:space="0" w:color="auto"/>
        <w:bottom w:val="none" w:sz="0" w:space="0" w:color="auto"/>
        <w:right w:val="none" w:sz="0" w:space="0" w:color="auto"/>
      </w:divBdr>
    </w:div>
    <w:div w:id="320893703">
      <w:bodyDiv w:val="1"/>
      <w:marLeft w:val="0"/>
      <w:marRight w:val="0"/>
      <w:marTop w:val="0"/>
      <w:marBottom w:val="0"/>
      <w:divBdr>
        <w:top w:val="none" w:sz="0" w:space="0" w:color="auto"/>
        <w:left w:val="none" w:sz="0" w:space="0" w:color="auto"/>
        <w:bottom w:val="none" w:sz="0" w:space="0" w:color="auto"/>
        <w:right w:val="none" w:sz="0" w:space="0" w:color="auto"/>
      </w:divBdr>
    </w:div>
    <w:div w:id="321543728">
      <w:bodyDiv w:val="1"/>
      <w:marLeft w:val="0"/>
      <w:marRight w:val="0"/>
      <w:marTop w:val="0"/>
      <w:marBottom w:val="0"/>
      <w:divBdr>
        <w:top w:val="none" w:sz="0" w:space="0" w:color="auto"/>
        <w:left w:val="none" w:sz="0" w:space="0" w:color="auto"/>
        <w:bottom w:val="none" w:sz="0" w:space="0" w:color="auto"/>
        <w:right w:val="none" w:sz="0" w:space="0" w:color="auto"/>
      </w:divBdr>
    </w:div>
    <w:div w:id="324675836">
      <w:bodyDiv w:val="1"/>
      <w:marLeft w:val="0"/>
      <w:marRight w:val="0"/>
      <w:marTop w:val="0"/>
      <w:marBottom w:val="0"/>
      <w:divBdr>
        <w:top w:val="none" w:sz="0" w:space="0" w:color="auto"/>
        <w:left w:val="none" w:sz="0" w:space="0" w:color="auto"/>
        <w:bottom w:val="none" w:sz="0" w:space="0" w:color="auto"/>
        <w:right w:val="none" w:sz="0" w:space="0" w:color="auto"/>
      </w:divBdr>
    </w:div>
    <w:div w:id="325397291">
      <w:bodyDiv w:val="1"/>
      <w:marLeft w:val="0"/>
      <w:marRight w:val="0"/>
      <w:marTop w:val="0"/>
      <w:marBottom w:val="0"/>
      <w:divBdr>
        <w:top w:val="none" w:sz="0" w:space="0" w:color="auto"/>
        <w:left w:val="none" w:sz="0" w:space="0" w:color="auto"/>
        <w:bottom w:val="none" w:sz="0" w:space="0" w:color="auto"/>
        <w:right w:val="none" w:sz="0" w:space="0" w:color="auto"/>
      </w:divBdr>
    </w:div>
    <w:div w:id="325405729">
      <w:bodyDiv w:val="1"/>
      <w:marLeft w:val="0"/>
      <w:marRight w:val="0"/>
      <w:marTop w:val="0"/>
      <w:marBottom w:val="0"/>
      <w:divBdr>
        <w:top w:val="none" w:sz="0" w:space="0" w:color="auto"/>
        <w:left w:val="none" w:sz="0" w:space="0" w:color="auto"/>
        <w:bottom w:val="none" w:sz="0" w:space="0" w:color="auto"/>
        <w:right w:val="none" w:sz="0" w:space="0" w:color="auto"/>
      </w:divBdr>
    </w:div>
    <w:div w:id="325522013">
      <w:bodyDiv w:val="1"/>
      <w:marLeft w:val="0"/>
      <w:marRight w:val="0"/>
      <w:marTop w:val="0"/>
      <w:marBottom w:val="0"/>
      <w:divBdr>
        <w:top w:val="none" w:sz="0" w:space="0" w:color="auto"/>
        <w:left w:val="none" w:sz="0" w:space="0" w:color="auto"/>
        <w:bottom w:val="none" w:sz="0" w:space="0" w:color="auto"/>
        <w:right w:val="none" w:sz="0" w:space="0" w:color="auto"/>
      </w:divBdr>
    </w:div>
    <w:div w:id="327289105">
      <w:bodyDiv w:val="1"/>
      <w:marLeft w:val="0"/>
      <w:marRight w:val="0"/>
      <w:marTop w:val="0"/>
      <w:marBottom w:val="0"/>
      <w:divBdr>
        <w:top w:val="none" w:sz="0" w:space="0" w:color="auto"/>
        <w:left w:val="none" w:sz="0" w:space="0" w:color="auto"/>
        <w:bottom w:val="none" w:sz="0" w:space="0" w:color="auto"/>
        <w:right w:val="none" w:sz="0" w:space="0" w:color="auto"/>
      </w:divBdr>
    </w:div>
    <w:div w:id="328170352">
      <w:bodyDiv w:val="1"/>
      <w:marLeft w:val="0"/>
      <w:marRight w:val="0"/>
      <w:marTop w:val="0"/>
      <w:marBottom w:val="0"/>
      <w:divBdr>
        <w:top w:val="none" w:sz="0" w:space="0" w:color="auto"/>
        <w:left w:val="none" w:sz="0" w:space="0" w:color="auto"/>
        <w:bottom w:val="none" w:sz="0" w:space="0" w:color="auto"/>
        <w:right w:val="none" w:sz="0" w:space="0" w:color="auto"/>
      </w:divBdr>
      <w:divsChild>
        <w:div w:id="1927877266">
          <w:marLeft w:val="0"/>
          <w:marRight w:val="0"/>
          <w:marTop w:val="0"/>
          <w:marBottom w:val="0"/>
          <w:divBdr>
            <w:top w:val="none" w:sz="0" w:space="0" w:color="auto"/>
            <w:left w:val="none" w:sz="0" w:space="0" w:color="auto"/>
            <w:bottom w:val="none" w:sz="0" w:space="0" w:color="auto"/>
            <w:right w:val="none" w:sz="0" w:space="0" w:color="auto"/>
          </w:divBdr>
        </w:div>
        <w:div w:id="1514877212">
          <w:marLeft w:val="0"/>
          <w:marRight w:val="0"/>
          <w:marTop w:val="0"/>
          <w:marBottom w:val="0"/>
          <w:divBdr>
            <w:top w:val="none" w:sz="0" w:space="0" w:color="auto"/>
            <w:left w:val="none" w:sz="0" w:space="0" w:color="auto"/>
            <w:bottom w:val="none" w:sz="0" w:space="0" w:color="auto"/>
            <w:right w:val="none" w:sz="0" w:space="0" w:color="auto"/>
          </w:divBdr>
        </w:div>
      </w:divsChild>
    </w:div>
    <w:div w:id="333461730">
      <w:bodyDiv w:val="1"/>
      <w:marLeft w:val="0"/>
      <w:marRight w:val="0"/>
      <w:marTop w:val="0"/>
      <w:marBottom w:val="0"/>
      <w:divBdr>
        <w:top w:val="none" w:sz="0" w:space="0" w:color="auto"/>
        <w:left w:val="none" w:sz="0" w:space="0" w:color="auto"/>
        <w:bottom w:val="none" w:sz="0" w:space="0" w:color="auto"/>
        <w:right w:val="none" w:sz="0" w:space="0" w:color="auto"/>
      </w:divBdr>
    </w:div>
    <w:div w:id="333531788">
      <w:bodyDiv w:val="1"/>
      <w:marLeft w:val="0"/>
      <w:marRight w:val="0"/>
      <w:marTop w:val="0"/>
      <w:marBottom w:val="0"/>
      <w:divBdr>
        <w:top w:val="none" w:sz="0" w:space="0" w:color="auto"/>
        <w:left w:val="none" w:sz="0" w:space="0" w:color="auto"/>
        <w:bottom w:val="none" w:sz="0" w:space="0" w:color="auto"/>
        <w:right w:val="none" w:sz="0" w:space="0" w:color="auto"/>
      </w:divBdr>
    </w:div>
    <w:div w:id="333802141">
      <w:bodyDiv w:val="1"/>
      <w:marLeft w:val="0"/>
      <w:marRight w:val="0"/>
      <w:marTop w:val="0"/>
      <w:marBottom w:val="0"/>
      <w:divBdr>
        <w:top w:val="none" w:sz="0" w:space="0" w:color="auto"/>
        <w:left w:val="none" w:sz="0" w:space="0" w:color="auto"/>
        <w:bottom w:val="none" w:sz="0" w:space="0" w:color="auto"/>
        <w:right w:val="none" w:sz="0" w:space="0" w:color="auto"/>
      </w:divBdr>
    </w:div>
    <w:div w:id="334502913">
      <w:bodyDiv w:val="1"/>
      <w:marLeft w:val="0"/>
      <w:marRight w:val="0"/>
      <w:marTop w:val="0"/>
      <w:marBottom w:val="0"/>
      <w:divBdr>
        <w:top w:val="none" w:sz="0" w:space="0" w:color="auto"/>
        <w:left w:val="none" w:sz="0" w:space="0" w:color="auto"/>
        <w:bottom w:val="none" w:sz="0" w:space="0" w:color="auto"/>
        <w:right w:val="none" w:sz="0" w:space="0" w:color="auto"/>
      </w:divBdr>
    </w:div>
    <w:div w:id="334723213">
      <w:bodyDiv w:val="1"/>
      <w:marLeft w:val="0"/>
      <w:marRight w:val="0"/>
      <w:marTop w:val="0"/>
      <w:marBottom w:val="0"/>
      <w:divBdr>
        <w:top w:val="none" w:sz="0" w:space="0" w:color="auto"/>
        <w:left w:val="none" w:sz="0" w:space="0" w:color="auto"/>
        <w:bottom w:val="none" w:sz="0" w:space="0" w:color="auto"/>
        <w:right w:val="none" w:sz="0" w:space="0" w:color="auto"/>
      </w:divBdr>
    </w:div>
    <w:div w:id="334771693">
      <w:bodyDiv w:val="1"/>
      <w:marLeft w:val="0"/>
      <w:marRight w:val="0"/>
      <w:marTop w:val="0"/>
      <w:marBottom w:val="0"/>
      <w:divBdr>
        <w:top w:val="none" w:sz="0" w:space="0" w:color="auto"/>
        <w:left w:val="none" w:sz="0" w:space="0" w:color="auto"/>
        <w:bottom w:val="none" w:sz="0" w:space="0" w:color="auto"/>
        <w:right w:val="none" w:sz="0" w:space="0" w:color="auto"/>
      </w:divBdr>
    </w:div>
    <w:div w:id="335544653">
      <w:bodyDiv w:val="1"/>
      <w:marLeft w:val="0"/>
      <w:marRight w:val="0"/>
      <w:marTop w:val="0"/>
      <w:marBottom w:val="0"/>
      <w:divBdr>
        <w:top w:val="none" w:sz="0" w:space="0" w:color="auto"/>
        <w:left w:val="none" w:sz="0" w:space="0" w:color="auto"/>
        <w:bottom w:val="none" w:sz="0" w:space="0" w:color="auto"/>
        <w:right w:val="none" w:sz="0" w:space="0" w:color="auto"/>
      </w:divBdr>
    </w:div>
    <w:div w:id="335574568">
      <w:bodyDiv w:val="1"/>
      <w:marLeft w:val="0"/>
      <w:marRight w:val="0"/>
      <w:marTop w:val="0"/>
      <w:marBottom w:val="0"/>
      <w:divBdr>
        <w:top w:val="none" w:sz="0" w:space="0" w:color="auto"/>
        <w:left w:val="none" w:sz="0" w:space="0" w:color="auto"/>
        <w:bottom w:val="none" w:sz="0" w:space="0" w:color="auto"/>
        <w:right w:val="none" w:sz="0" w:space="0" w:color="auto"/>
      </w:divBdr>
    </w:div>
    <w:div w:id="337973701">
      <w:bodyDiv w:val="1"/>
      <w:marLeft w:val="0"/>
      <w:marRight w:val="0"/>
      <w:marTop w:val="0"/>
      <w:marBottom w:val="0"/>
      <w:divBdr>
        <w:top w:val="none" w:sz="0" w:space="0" w:color="auto"/>
        <w:left w:val="none" w:sz="0" w:space="0" w:color="auto"/>
        <w:bottom w:val="none" w:sz="0" w:space="0" w:color="auto"/>
        <w:right w:val="none" w:sz="0" w:space="0" w:color="auto"/>
      </w:divBdr>
    </w:div>
    <w:div w:id="338317654">
      <w:bodyDiv w:val="1"/>
      <w:marLeft w:val="0"/>
      <w:marRight w:val="0"/>
      <w:marTop w:val="0"/>
      <w:marBottom w:val="0"/>
      <w:divBdr>
        <w:top w:val="none" w:sz="0" w:space="0" w:color="auto"/>
        <w:left w:val="none" w:sz="0" w:space="0" w:color="auto"/>
        <w:bottom w:val="none" w:sz="0" w:space="0" w:color="auto"/>
        <w:right w:val="none" w:sz="0" w:space="0" w:color="auto"/>
      </w:divBdr>
    </w:div>
    <w:div w:id="338780977">
      <w:bodyDiv w:val="1"/>
      <w:marLeft w:val="0"/>
      <w:marRight w:val="0"/>
      <w:marTop w:val="0"/>
      <w:marBottom w:val="0"/>
      <w:divBdr>
        <w:top w:val="none" w:sz="0" w:space="0" w:color="auto"/>
        <w:left w:val="none" w:sz="0" w:space="0" w:color="auto"/>
        <w:bottom w:val="none" w:sz="0" w:space="0" w:color="auto"/>
        <w:right w:val="none" w:sz="0" w:space="0" w:color="auto"/>
      </w:divBdr>
    </w:div>
    <w:div w:id="340863005">
      <w:bodyDiv w:val="1"/>
      <w:marLeft w:val="0"/>
      <w:marRight w:val="0"/>
      <w:marTop w:val="0"/>
      <w:marBottom w:val="0"/>
      <w:divBdr>
        <w:top w:val="none" w:sz="0" w:space="0" w:color="auto"/>
        <w:left w:val="none" w:sz="0" w:space="0" w:color="auto"/>
        <w:bottom w:val="none" w:sz="0" w:space="0" w:color="auto"/>
        <w:right w:val="none" w:sz="0" w:space="0" w:color="auto"/>
      </w:divBdr>
    </w:div>
    <w:div w:id="342905551">
      <w:bodyDiv w:val="1"/>
      <w:marLeft w:val="0"/>
      <w:marRight w:val="0"/>
      <w:marTop w:val="0"/>
      <w:marBottom w:val="0"/>
      <w:divBdr>
        <w:top w:val="none" w:sz="0" w:space="0" w:color="auto"/>
        <w:left w:val="none" w:sz="0" w:space="0" w:color="auto"/>
        <w:bottom w:val="none" w:sz="0" w:space="0" w:color="auto"/>
        <w:right w:val="none" w:sz="0" w:space="0" w:color="auto"/>
      </w:divBdr>
    </w:div>
    <w:div w:id="351497767">
      <w:bodyDiv w:val="1"/>
      <w:marLeft w:val="0"/>
      <w:marRight w:val="0"/>
      <w:marTop w:val="0"/>
      <w:marBottom w:val="0"/>
      <w:divBdr>
        <w:top w:val="none" w:sz="0" w:space="0" w:color="auto"/>
        <w:left w:val="none" w:sz="0" w:space="0" w:color="auto"/>
        <w:bottom w:val="none" w:sz="0" w:space="0" w:color="auto"/>
        <w:right w:val="none" w:sz="0" w:space="0" w:color="auto"/>
      </w:divBdr>
    </w:div>
    <w:div w:id="353003015">
      <w:bodyDiv w:val="1"/>
      <w:marLeft w:val="0"/>
      <w:marRight w:val="0"/>
      <w:marTop w:val="0"/>
      <w:marBottom w:val="0"/>
      <w:divBdr>
        <w:top w:val="none" w:sz="0" w:space="0" w:color="auto"/>
        <w:left w:val="none" w:sz="0" w:space="0" w:color="auto"/>
        <w:bottom w:val="none" w:sz="0" w:space="0" w:color="auto"/>
        <w:right w:val="none" w:sz="0" w:space="0" w:color="auto"/>
      </w:divBdr>
    </w:div>
    <w:div w:id="355926620">
      <w:bodyDiv w:val="1"/>
      <w:marLeft w:val="0"/>
      <w:marRight w:val="0"/>
      <w:marTop w:val="0"/>
      <w:marBottom w:val="0"/>
      <w:divBdr>
        <w:top w:val="none" w:sz="0" w:space="0" w:color="auto"/>
        <w:left w:val="none" w:sz="0" w:space="0" w:color="auto"/>
        <w:bottom w:val="none" w:sz="0" w:space="0" w:color="auto"/>
        <w:right w:val="none" w:sz="0" w:space="0" w:color="auto"/>
      </w:divBdr>
    </w:div>
    <w:div w:id="358312511">
      <w:bodyDiv w:val="1"/>
      <w:marLeft w:val="0"/>
      <w:marRight w:val="0"/>
      <w:marTop w:val="0"/>
      <w:marBottom w:val="0"/>
      <w:divBdr>
        <w:top w:val="none" w:sz="0" w:space="0" w:color="auto"/>
        <w:left w:val="none" w:sz="0" w:space="0" w:color="auto"/>
        <w:bottom w:val="none" w:sz="0" w:space="0" w:color="auto"/>
        <w:right w:val="none" w:sz="0" w:space="0" w:color="auto"/>
      </w:divBdr>
    </w:div>
    <w:div w:id="360666721">
      <w:bodyDiv w:val="1"/>
      <w:marLeft w:val="0"/>
      <w:marRight w:val="0"/>
      <w:marTop w:val="0"/>
      <w:marBottom w:val="0"/>
      <w:divBdr>
        <w:top w:val="none" w:sz="0" w:space="0" w:color="auto"/>
        <w:left w:val="none" w:sz="0" w:space="0" w:color="auto"/>
        <w:bottom w:val="none" w:sz="0" w:space="0" w:color="auto"/>
        <w:right w:val="none" w:sz="0" w:space="0" w:color="auto"/>
      </w:divBdr>
    </w:div>
    <w:div w:id="361638924">
      <w:bodyDiv w:val="1"/>
      <w:marLeft w:val="0"/>
      <w:marRight w:val="0"/>
      <w:marTop w:val="0"/>
      <w:marBottom w:val="0"/>
      <w:divBdr>
        <w:top w:val="none" w:sz="0" w:space="0" w:color="auto"/>
        <w:left w:val="none" w:sz="0" w:space="0" w:color="auto"/>
        <w:bottom w:val="none" w:sz="0" w:space="0" w:color="auto"/>
        <w:right w:val="none" w:sz="0" w:space="0" w:color="auto"/>
      </w:divBdr>
    </w:div>
    <w:div w:id="363866725">
      <w:bodyDiv w:val="1"/>
      <w:marLeft w:val="0"/>
      <w:marRight w:val="0"/>
      <w:marTop w:val="0"/>
      <w:marBottom w:val="0"/>
      <w:divBdr>
        <w:top w:val="none" w:sz="0" w:space="0" w:color="auto"/>
        <w:left w:val="none" w:sz="0" w:space="0" w:color="auto"/>
        <w:bottom w:val="none" w:sz="0" w:space="0" w:color="auto"/>
        <w:right w:val="none" w:sz="0" w:space="0" w:color="auto"/>
      </w:divBdr>
    </w:div>
    <w:div w:id="364185089">
      <w:bodyDiv w:val="1"/>
      <w:marLeft w:val="0"/>
      <w:marRight w:val="0"/>
      <w:marTop w:val="0"/>
      <w:marBottom w:val="0"/>
      <w:divBdr>
        <w:top w:val="none" w:sz="0" w:space="0" w:color="auto"/>
        <w:left w:val="none" w:sz="0" w:space="0" w:color="auto"/>
        <w:bottom w:val="none" w:sz="0" w:space="0" w:color="auto"/>
        <w:right w:val="none" w:sz="0" w:space="0" w:color="auto"/>
      </w:divBdr>
    </w:div>
    <w:div w:id="368065119">
      <w:bodyDiv w:val="1"/>
      <w:marLeft w:val="0"/>
      <w:marRight w:val="0"/>
      <w:marTop w:val="0"/>
      <w:marBottom w:val="0"/>
      <w:divBdr>
        <w:top w:val="none" w:sz="0" w:space="0" w:color="auto"/>
        <w:left w:val="none" w:sz="0" w:space="0" w:color="auto"/>
        <w:bottom w:val="none" w:sz="0" w:space="0" w:color="auto"/>
        <w:right w:val="none" w:sz="0" w:space="0" w:color="auto"/>
      </w:divBdr>
    </w:div>
    <w:div w:id="369652854">
      <w:bodyDiv w:val="1"/>
      <w:marLeft w:val="0"/>
      <w:marRight w:val="0"/>
      <w:marTop w:val="0"/>
      <w:marBottom w:val="0"/>
      <w:divBdr>
        <w:top w:val="none" w:sz="0" w:space="0" w:color="auto"/>
        <w:left w:val="none" w:sz="0" w:space="0" w:color="auto"/>
        <w:bottom w:val="none" w:sz="0" w:space="0" w:color="auto"/>
        <w:right w:val="none" w:sz="0" w:space="0" w:color="auto"/>
      </w:divBdr>
    </w:div>
    <w:div w:id="372922548">
      <w:bodyDiv w:val="1"/>
      <w:marLeft w:val="0"/>
      <w:marRight w:val="0"/>
      <w:marTop w:val="0"/>
      <w:marBottom w:val="0"/>
      <w:divBdr>
        <w:top w:val="none" w:sz="0" w:space="0" w:color="auto"/>
        <w:left w:val="none" w:sz="0" w:space="0" w:color="auto"/>
        <w:bottom w:val="none" w:sz="0" w:space="0" w:color="auto"/>
        <w:right w:val="none" w:sz="0" w:space="0" w:color="auto"/>
      </w:divBdr>
    </w:div>
    <w:div w:id="373309493">
      <w:bodyDiv w:val="1"/>
      <w:marLeft w:val="0"/>
      <w:marRight w:val="0"/>
      <w:marTop w:val="0"/>
      <w:marBottom w:val="0"/>
      <w:divBdr>
        <w:top w:val="none" w:sz="0" w:space="0" w:color="auto"/>
        <w:left w:val="none" w:sz="0" w:space="0" w:color="auto"/>
        <w:bottom w:val="none" w:sz="0" w:space="0" w:color="auto"/>
        <w:right w:val="none" w:sz="0" w:space="0" w:color="auto"/>
      </w:divBdr>
    </w:div>
    <w:div w:id="386027474">
      <w:bodyDiv w:val="1"/>
      <w:marLeft w:val="0"/>
      <w:marRight w:val="0"/>
      <w:marTop w:val="0"/>
      <w:marBottom w:val="0"/>
      <w:divBdr>
        <w:top w:val="none" w:sz="0" w:space="0" w:color="auto"/>
        <w:left w:val="none" w:sz="0" w:space="0" w:color="auto"/>
        <w:bottom w:val="none" w:sz="0" w:space="0" w:color="auto"/>
        <w:right w:val="none" w:sz="0" w:space="0" w:color="auto"/>
      </w:divBdr>
    </w:div>
    <w:div w:id="390663473">
      <w:bodyDiv w:val="1"/>
      <w:marLeft w:val="0"/>
      <w:marRight w:val="0"/>
      <w:marTop w:val="0"/>
      <w:marBottom w:val="0"/>
      <w:divBdr>
        <w:top w:val="none" w:sz="0" w:space="0" w:color="auto"/>
        <w:left w:val="none" w:sz="0" w:space="0" w:color="auto"/>
        <w:bottom w:val="none" w:sz="0" w:space="0" w:color="auto"/>
        <w:right w:val="none" w:sz="0" w:space="0" w:color="auto"/>
      </w:divBdr>
    </w:div>
    <w:div w:id="391075194">
      <w:bodyDiv w:val="1"/>
      <w:marLeft w:val="0"/>
      <w:marRight w:val="0"/>
      <w:marTop w:val="0"/>
      <w:marBottom w:val="0"/>
      <w:divBdr>
        <w:top w:val="none" w:sz="0" w:space="0" w:color="auto"/>
        <w:left w:val="none" w:sz="0" w:space="0" w:color="auto"/>
        <w:bottom w:val="none" w:sz="0" w:space="0" w:color="auto"/>
        <w:right w:val="none" w:sz="0" w:space="0" w:color="auto"/>
      </w:divBdr>
    </w:div>
    <w:div w:id="392460998">
      <w:bodyDiv w:val="1"/>
      <w:marLeft w:val="0"/>
      <w:marRight w:val="0"/>
      <w:marTop w:val="0"/>
      <w:marBottom w:val="0"/>
      <w:divBdr>
        <w:top w:val="none" w:sz="0" w:space="0" w:color="auto"/>
        <w:left w:val="none" w:sz="0" w:space="0" w:color="auto"/>
        <w:bottom w:val="none" w:sz="0" w:space="0" w:color="auto"/>
        <w:right w:val="none" w:sz="0" w:space="0" w:color="auto"/>
      </w:divBdr>
    </w:div>
    <w:div w:id="392629891">
      <w:bodyDiv w:val="1"/>
      <w:marLeft w:val="0"/>
      <w:marRight w:val="0"/>
      <w:marTop w:val="0"/>
      <w:marBottom w:val="0"/>
      <w:divBdr>
        <w:top w:val="none" w:sz="0" w:space="0" w:color="auto"/>
        <w:left w:val="none" w:sz="0" w:space="0" w:color="auto"/>
        <w:bottom w:val="none" w:sz="0" w:space="0" w:color="auto"/>
        <w:right w:val="none" w:sz="0" w:space="0" w:color="auto"/>
      </w:divBdr>
    </w:div>
    <w:div w:id="395935511">
      <w:bodyDiv w:val="1"/>
      <w:marLeft w:val="0"/>
      <w:marRight w:val="0"/>
      <w:marTop w:val="0"/>
      <w:marBottom w:val="0"/>
      <w:divBdr>
        <w:top w:val="none" w:sz="0" w:space="0" w:color="auto"/>
        <w:left w:val="none" w:sz="0" w:space="0" w:color="auto"/>
        <w:bottom w:val="none" w:sz="0" w:space="0" w:color="auto"/>
        <w:right w:val="none" w:sz="0" w:space="0" w:color="auto"/>
      </w:divBdr>
    </w:div>
    <w:div w:id="402457049">
      <w:bodyDiv w:val="1"/>
      <w:marLeft w:val="0"/>
      <w:marRight w:val="0"/>
      <w:marTop w:val="0"/>
      <w:marBottom w:val="0"/>
      <w:divBdr>
        <w:top w:val="none" w:sz="0" w:space="0" w:color="auto"/>
        <w:left w:val="none" w:sz="0" w:space="0" w:color="auto"/>
        <w:bottom w:val="none" w:sz="0" w:space="0" w:color="auto"/>
        <w:right w:val="none" w:sz="0" w:space="0" w:color="auto"/>
      </w:divBdr>
    </w:div>
    <w:div w:id="403065732">
      <w:bodyDiv w:val="1"/>
      <w:marLeft w:val="0"/>
      <w:marRight w:val="0"/>
      <w:marTop w:val="0"/>
      <w:marBottom w:val="0"/>
      <w:divBdr>
        <w:top w:val="none" w:sz="0" w:space="0" w:color="auto"/>
        <w:left w:val="none" w:sz="0" w:space="0" w:color="auto"/>
        <w:bottom w:val="none" w:sz="0" w:space="0" w:color="auto"/>
        <w:right w:val="none" w:sz="0" w:space="0" w:color="auto"/>
      </w:divBdr>
    </w:div>
    <w:div w:id="405104752">
      <w:bodyDiv w:val="1"/>
      <w:marLeft w:val="0"/>
      <w:marRight w:val="0"/>
      <w:marTop w:val="0"/>
      <w:marBottom w:val="0"/>
      <w:divBdr>
        <w:top w:val="none" w:sz="0" w:space="0" w:color="auto"/>
        <w:left w:val="none" w:sz="0" w:space="0" w:color="auto"/>
        <w:bottom w:val="none" w:sz="0" w:space="0" w:color="auto"/>
        <w:right w:val="none" w:sz="0" w:space="0" w:color="auto"/>
      </w:divBdr>
    </w:div>
    <w:div w:id="405613551">
      <w:bodyDiv w:val="1"/>
      <w:marLeft w:val="0"/>
      <w:marRight w:val="0"/>
      <w:marTop w:val="0"/>
      <w:marBottom w:val="0"/>
      <w:divBdr>
        <w:top w:val="none" w:sz="0" w:space="0" w:color="auto"/>
        <w:left w:val="none" w:sz="0" w:space="0" w:color="auto"/>
        <w:bottom w:val="none" w:sz="0" w:space="0" w:color="auto"/>
        <w:right w:val="none" w:sz="0" w:space="0" w:color="auto"/>
      </w:divBdr>
    </w:div>
    <w:div w:id="406653758">
      <w:bodyDiv w:val="1"/>
      <w:marLeft w:val="0"/>
      <w:marRight w:val="0"/>
      <w:marTop w:val="0"/>
      <w:marBottom w:val="0"/>
      <w:divBdr>
        <w:top w:val="none" w:sz="0" w:space="0" w:color="auto"/>
        <w:left w:val="none" w:sz="0" w:space="0" w:color="auto"/>
        <w:bottom w:val="none" w:sz="0" w:space="0" w:color="auto"/>
        <w:right w:val="none" w:sz="0" w:space="0" w:color="auto"/>
      </w:divBdr>
    </w:div>
    <w:div w:id="408693907">
      <w:bodyDiv w:val="1"/>
      <w:marLeft w:val="0"/>
      <w:marRight w:val="0"/>
      <w:marTop w:val="0"/>
      <w:marBottom w:val="0"/>
      <w:divBdr>
        <w:top w:val="none" w:sz="0" w:space="0" w:color="auto"/>
        <w:left w:val="none" w:sz="0" w:space="0" w:color="auto"/>
        <w:bottom w:val="none" w:sz="0" w:space="0" w:color="auto"/>
        <w:right w:val="none" w:sz="0" w:space="0" w:color="auto"/>
      </w:divBdr>
    </w:div>
    <w:div w:id="409041382">
      <w:bodyDiv w:val="1"/>
      <w:marLeft w:val="0"/>
      <w:marRight w:val="0"/>
      <w:marTop w:val="0"/>
      <w:marBottom w:val="0"/>
      <w:divBdr>
        <w:top w:val="none" w:sz="0" w:space="0" w:color="auto"/>
        <w:left w:val="none" w:sz="0" w:space="0" w:color="auto"/>
        <w:bottom w:val="none" w:sz="0" w:space="0" w:color="auto"/>
        <w:right w:val="none" w:sz="0" w:space="0" w:color="auto"/>
      </w:divBdr>
    </w:div>
    <w:div w:id="411660328">
      <w:bodyDiv w:val="1"/>
      <w:marLeft w:val="0"/>
      <w:marRight w:val="0"/>
      <w:marTop w:val="0"/>
      <w:marBottom w:val="0"/>
      <w:divBdr>
        <w:top w:val="none" w:sz="0" w:space="0" w:color="auto"/>
        <w:left w:val="none" w:sz="0" w:space="0" w:color="auto"/>
        <w:bottom w:val="none" w:sz="0" w:space="0" w:color="auto"/>
        <w:right w:val="none" w:sz="0" w:space="0" w:color="auto"/>
      </w:divBdr>
    </w:div>
    <w:div w:id="412897326">
      <w:bodyDiv w:val="1"/>
      <w:marLeft w:val="0"/>
      <w:marRight w:val="0"/>
      <w:marTop w:val="0"/>
      <w:marBottom w:val="0"/>
      <w:divBdr>
        <w:top w:val="none" w:sz="0" w:space="0" w:color="auto"/>
        <w:left w:val="none" w:sz="0" w:space="0" w:color="auto"/>
        <w:bottom w:val="none" w:sz="0" w:space="0" w:color="auto"/>
        <w:right w:val="none" w:sz="0" w:space="0" w:color="auto"/>
      </w:divBdr>
    </w:div>
    <w:div w:id="419520779">
      <w:bodyDiv w:val="1"/>
      <w:marLeft w:val="0"/>
      <w:marRight w:val="0"/>
      <w:marTop w:val="0"/>
      <w:marBottom w:val="0"/>
      <w:divBdr>
        <w:top w:val="none" w:sz="0" w:space="0" w:color="auto"/>
        <w:left w:val="none" w:sz="0" w:space="0" w:color="auto"/>
        <w:bottom w:val="none" w:sz="0" w:space="0" w:color="auto"/>
        <w:right w:val="none" w:sz="0" w:space="0" w:color="auto"/>
      </w:divBdr>
    </w:div>
    <w:div w:id="419567303">
      <w:bodyDiv w:val="1"/>
      <w:marLeft w:val="0"/>
      <w:marRight w:val="0"/>
      <w:marTop w:val="0"/>
      <w:marBottom w:val="0"/>
      <w:divBdr>
        <w:top w:val="none" w:sz="0" w:space="0" w:color="auto"/>
        <w:left w:val="none" w:sz="0" w:space="0" w:color="auto"/>
        <w:bottom w:val="none" w:sz="0" w:space="0" w:color="auto"/>
        <w:right w:val="none" w:sz="0" w:space="0" w:color="auto"/>
      </w:divBdr>
    </w:div>
    <w:div w:id="419642552">
      <w:bodyDiv w:val="1"/>
      <w:marLeft w:val="0"/>
      <w:marRight w:val="0"/>
      <w:marTop w:val="0"/>
      <w:marBottom w:val="0"/>
      <w:divBdr>
        <w:top w:val="none" w:sz="0" w:space="0" w:color="auto"/>
        <w:left w:val="none" w:sz="0" w:space="0" w:color="auto"/>
        <w:bottom w:val="none" w:sz="0" w:space="0" w:color="auto"/>
        <w:right w:val="none" w:sz="0" w:space="0" w:color="auto"/>
      </w:divBdr>
    </w:div>
    <w:div w:id="420151827">
      <w:bodyDiv w:val="1"/>
      <w:marLeft w:val="0"/>
      <w:marRight w:val="0"/>
      <w:marTop w:val="0"/>
      <w:marBottom w:val="0"/>
      <w:divBdr>
        <w:top w:val="none" w:sz="0" w:space="0" w:color="auto"/>
        <w:left w:val="none" w:sz="0" w:space="0" w:color="auto"/>
        <w:bottom w:val="none" w:sz="0" w:space="0" w:color="auto"/>
        <w:right w:val="none" w:sz="0" w:space="0" w:color="auto"/>
      </w:divBdr>
    </w:div>
    <w:div w:id="422069480">
      <w:bodyDiv w:val="1"/>
      <w:marLeft w:val="0"/>
      <w:marRight w:val="0"/>
      <w:marTop w:val="0"/>
      <w:marBottom w:val="0"/>
      <w:divBdr>
        <w:top w:val="none" w:sz="0" w:space="0" w:color="auto"/>
        <w:left w:val="none" w:sz="0" w:space="0" w:color="auto"/>
        <w:bottom w:val="none" w:sz="0" w:space="0" w:color="auto"/>
        <w:right w:val="none" w:sz="0" w:space="0" w:color="auto"/>
      </w:divBdr>
    </w:div>
    <w:div w:id="423691651">
      <w:bodyDiv w:val="1"/>
      <w:marLeft w:val="0"/>
      <w:marRight w:val="0"/>
      <w:marTop w:val="0"/>
      <w:marBottom w:val="0"/>
      <w:divBdr>
        <w:top w:val="none" w:sz="0" w:space="0" w:color="auto"/>
        <w:left w:val="none" w:sz="0" w:space="0" w:color="auto"/>
        <w:bottom w:val="none" w:sz="0" w:space="0" w:color="auto"/>
        <w:right w:val="none" w:sz="0" w:space="0" w:color="auto"/>
      </w:divBdr>
    </w:div>
    <w:div w:id="425422457">
      <w:bodyDiv w:val="1"/>
      <w:marLeft w:val="0"/>
      <w:marRight w:val="0"/>
      <w:marTop w:val="0"/>
      <w:marBottom w:val="0"/>
      <w:divBdr>
        <w:top w:val="none" w:sz="0" w:space="0" w:color="auto"/>
        <w:left w:val="none" w:sz="0" w:space="0" w:color="auto"/>
        <w:bottom w:val="none" w:sz="0" w:space="0" w:color="auto"/>
        <w:right w:val="none" w:sz="0" w:space="0" w:color="auto"/>
      </w:divBdr>
    </w:div>
    <w:div w:id="426123536">
      <w:bodyDiv w:val="1"/>
      <w:marLeft w:val="0"/>
      <w:marRight w:val="0"/>
      <w:marTop w:val="0"/>
      <w:marBottom w:val="0"/>
      <w:divBdr>
        <w:top w:val="none" w:sz="0" w:space="0" w:color="auto"/>
        <w:left w:val="none" w:sz="0" w:space="0" w:color="auto"/>
        <w:bottom w:val="none" w:sz="0" w:space="0" w:color="auto"/>
        <w:right w:val="none" w:sz="0" w:space="0" w:color="auto"/>
      </w:divBdr>
    </w:div>
    <w:div w:id="430780093">
      <w:bodyDiv w:val="1"/>
      <w:marLeft w:val="0"/>
      <w:marRight w:val="0"/>
      <w:marTop w:val="0"/>
      <w:marBottom w:val="0"/>
      <w:divBdr>
        <w:top w:val="none" w:sz="0" w:space="0" w:color="auto"/>
        <w:left w:val="none" w:sz="0" w:space="0" w:color="auto"/>
        <w:bottom w:val="none" w:sz="0" w:space="0" w:color="auto"/>
        <w:right w:val="none" w:sz="0" w:space="0" w:color="auto"/>
      </w:divBdr>
    </w:div>
    <w:div w:id="430973356">
      <w:bodyDiv w:val="1"/>
      <w:marLeft w:val="0"/>
      <w:marRight w:val="0"/>
      <w:marTop w:val="0"/>
      <w:marBottom w:val="0"/>
      <w:divBdr>
        <w:top w:val="none" w:sz="0" w:space="0" w:color="auto"/>
        <w:left w:val="none" w:sz="0" w:space="0" w:color="auto"/>
        <w:bottom w:val="none" w:sz="0" w:space="0" w:color="auto"/>
        <w:right w:val="none" w:sz="0" w:space="0" w:color="auto"/>
      </w:divBdr>
    </w:div>
    <w:div w:id="432407758">
      <w:bodyDiv w:val="1"/>
      <w:marLeft w:val="0"/>
      <w:marRight w:val="0"/>
      <w:marTop w:val="0"/>
      <w:marBottom w:val="0"/>
      <w:divBdr>
        <w:top w:val="none" w:sz="0" w:space="0" w:color="auto"/>
        <w:left w:val="none" w:sz="0" w:space="0" w:color="auto"/>
        <w:bottom w:val="none" w:sz="0" w:space="0" w:color="auto"/>
        <w:right w:val="none" w:sz="0" w:space="0" w:color="auto"/>
      </w:divBdr>
    </w:div>
    <w:div w:id="434524373">
      <w:bodyDiv w:val="1"/>
      <w:marLeft w:val="0"/>
      <w:marRight w:val="0"/>
      <w:marTop w:val="0"/>
      <w:marBottom w:val="0"/>
      <w:divBdr>
        <w:top w:val="none" w:sz="0" w:space="0" w:color="auto"/>
        <w:left w:val="none" w:sz="0" w:space="0" w:color="auto"/>
        <w:bottom w:val="none" w:sz="0" w:space="0" w:color="auto"/>
        <w:right w:val="none" w:sz="0" w:space="0" w:color="auto"/>
      </w:divBdr>
    </w:div>
    <w:div w:id="442578996">
      <w:bodyDiv w:val="1"/>
      <w:marLeft w:val="0"/>
      <w:marRight w:val="0"/>
      <w:marTop w:val="0"/>
      <w:marBottom w:val="0"/>
      <w:divBdr>
        <w:top w:val="none" w:sz="0" w:space="0" w:color="auto"/>
        <w:left w:val="none" w:sz="0" w:space="0" w:color="auto"/>
        <w:bottom w:val="none" w:sz="0" w:space="0" w:color="auto"/>
        <w:right w:val="none" w:sz="0" w:space="0" w:color="auto"/>
      </w:divBdr>
    </w:div>
    <w:div w:id="451171337">
      <w:bodyDiv w:val="1"/>
      <w:marLeft w:val="0"/>
      <w:marRight w:val="0"/>
      <w:marTop w:val="0"/>
      <w:marBottom w:val="0"/>
      <w:divBdr>
        <w:top w:val="none" w:sz="0" w:space="0" w:color="auto"/>
        <w:left w:val="none" w:sz="0" w:space="0" w:color="auto"/>
        <w:bottom w:val="none" w:sz="0" w:space="0" w:color="auto"/>
        <w:right w:val="none" w:sz="0" w:space="0" w:color="auto"/>
      </w:divBdr>
    </w:div>
    <w:div w:id="451246674">
      <w:bodyDiv w:val="1"/>
      <w:marLeft w:val="0"/>
      <w:marRight w:val="0"/>
      <w:marTop w:val="0"/>
      <w:marBottom w:val="0"/>
      <w:divBdr>
        <w:top w:val="none" w:sz="0" w:space="0" w:color="auto"/>
        <w:left w:val="none" w:sz="0" w:space="0" w:color="auto"/>
        <w:bottom w:val="none" w:sz="0" w:space="0" w:color="auto"/>
        <w:right w:val="none" w:sz="0" w:space="0" w:color="auto"/>
      </w:divBdr>
      <w:divsChild>
        <w:div w:id="778337982">
          <w:marLeft w:val="0"/>
          <w:marRight w:val="0"/>
          <w:marTop w:val="0"/>
          <w:marBottom w:val="0"/>
          <w:divBdr>
            <w:top w:val="none" w:sz="0" w:space="0" w:color="auto"/>
            <w:left w:val="none" w:sz="0" w:space="0" w:color="auto"/>
            <w:bottom w:val="none" w:sz="0" w:space="0" w:color="auto"/>
            <w:right w:val="none" w:sz="0" w:space="0" w:color="auto"/>
          </w:divBdr>
          <w:divsChild>
            <w:div w:id="336618050">
              <w:marLeft w:val="0"/>
              <w:marRight w:val="0"/>
              <w:marTop w:val="0"/>
              <w:marBottom w:val="0"/>
              <w:divBdr>
                <w:top w:val="none" w:sz="0" w:space="0" w:color="auto"/>
                <w:left w:val="none" w:sz="0" w:space="0" w:color="auto"/>
                <w:bottom w:val="none" w:sz="0" w:space="0" w:color="auto"/>
                <w:right w:val="none" w:sz="0" w:space="0" w:color="auto"/>
              </w:divBdr>
              <w:divsChild>
                <w:div w:id="1700354785">
                  <w:marLeft w:val="0"/>
                  <w:marRight w:val="0"/>
                  <w:marTop w:val="0"/>
                  <w:marBottom w:val="0"/>
                  <w:divBdr>
                    <w:top w:val="none" w:sz="0" w:space="0" w:color="auto"/>
                    <w:left w:val="none" w:sz="0" w:space="0" w:color="auto"/>
                    <w:bottom w:val="none" w:sz="0" w:space="0" w:color="auto"/>
                    <w:right w:val="none" w:sz="0" w:space="0" w:color="auto"/>
                  </w:divBdr>
                  <w:divsChild>
                    <w:div w:id="1274052456">
                      <w:marLeft w:val="0"/>
                      <w:marRight w:val="0"/>
                      <w:marTop w:val="0"/>
                      <w:marBottom w:val="0"/>
                      <w:divBdr>
                        <w:top w:val="none" w:sz="0" w:space="0" w:color="auto"/>
                        <w:left w:val="none" w:sz="0" w:space="0" w:color="auto"/>
                        <w:bottom w:val="none" w:sz="0" w:space="0" w:color="auto"/>
                        <w:right w:val="none" w:sz="0" w:space="0" w:color="auto"/>
                      </w:divBdr>
                    </w:div>
                    <w:div w:id="1905288960">
                      <w:marLeft w:val="0"/>
                      <w:marRight w:val="0"/>
                      <w:marTop w:val="0"/>
                      <w:marBottom w:val="0"/>
                      <w:divBdr>
                        <w:top w:val="none" w:sz="0" w:space="0" w:color="auto"/>
                        <w:left w:val="none" w:sz="0" w:space="0" w:color="auto"/>
                        <w:bottom w:val="none" w:sz="0" w:space="0" w:color="auto"/>
                        <w:right w:val="none" w:sz="0" w:space="0" w:color="auto"/>
                      </w:divBdr>
                    </w:div>
                    <w:div w:id="516306696">
                      <w:marLeft w:val="0"/>
                      <w:marRight w:val="0"/>
                      <w:marTop w:val="0"/>
                      <w:marBottom w:val="0"/>
                      <w:divBdr>
                        <w:top w:val="none" w:sz="0" w:space="0" w:color="auto"/>
                        <w:left w:val="none" w:sz="0" w:space="0" w:color="auto"/>
                        <w:bottom w:val="none" w:sz="0" w:space="0" w:color="auto"/>
                        <w:right w:val="none" w:sz="0" w:space="0" w:color="auto"/>
                      </w:divBdr>
                    </w:div>
                    <w:div w:id="1118644629">
                      <w:marLeft w:val="0"/>
                      <w:marRight w:val="0"/>
                      <w:marTop w:val="0"/>
                      <w:marBottom w:val="0"/>
                      <w:divBdr>
                        <w:top w:val="none" w:sz="0" w:space="0" w:color="auto"/>
                        <w:left w:val="none" w:sz="0" w:space="0" w:color="auto"/>
                        <w:bottom w:val="none" w:sz="0" w:space="0" w:color="auto"/>
                        <w:right w:val="none" w:sz="0" w:space="0" w:color="auto"/>
                      </w:divBdr>
                    </w:div>
                    <w:div w:id="1076320684">
                      <w:marLeft w:val="0"/>
                      <w:marRight w:val="0"/>
                      <w:marTop w:val="0"/>
                      <w:marBottom w:val="0"/>
                      <w:divBdr>
                        <w:top w:val="none" w:sz="0" w:space="0" w:color="auto"/>
                        <w:left w:val="none" w:sz="0" w:space="0" w:color="auto"/>
                        <w:bottom w:val="none" w:sz="0" w:space="0" w:color="auto"/>
                        <w:right w:val="none" w:sz="0" w:space="0" w:color="auto"/>
                      </w:divBdr>
                    </w:div>
                    <w:div w:id="954026083">
                      <w:marLeft w:val="0"/>
                      <w:marRight w:val="0"/>
                      <w:marTop w:val="0"/>
                      <w:marBottom w:val="0"/>
                      <w:divBdr>
                        <w:top w:val="none" w:sz="0" w:space="0" w:color="auto"/>
                        <w:left w:val="none" w:sz="0" w:space="0" w:color="auto"/>
                        <w:bottom w:val="none" w:sz="0" w:space="0" w:color="auto"/>
                        <w:right w:val="none" w:sz="0" w:space="0" w:color="auto"/>
                      </w:divBdr>
                    </w:div>
                    <w:div w:id="543761753">
                      <w:marLeft w:val="0"/>
                      <w:marRight w:val="0"/>
                      <w:marTop w:val="0"/>
                      <w:marBottom w:val="0"/>
                      <w:divBdr>
                        <w:top w:val="none" w:sz="0" w:space="0" w:color="auto"/>
                        <w:left w:val="none" w:sz="0" w:space="0" w:color="auto"/>
                        <w:bottom w:val="none" w:sz="0" w:space="0" w:color="auto"/>
                        <w:right w:val="none" w:sz="0" w:space="0" w:color="auto"/>
                      </w:divBdr>
                    </w:div>
                    <w:div w:id="1475029452">
                      <w:marLeft w:val="0"/>
                      <w:marRight w:val="0"/>
                      <w:marTop w:val="0"/>
                      <w:marBottom w:val="0"/>
                      <w:divBdr>
                        <w:top w:val="none" w:sz="0" w:space="0" w:color="auto"/>
                        <w:left w:val="none" w:sz="0" w:space="0" w:color="auto"/>
                        <w:bottom w:val="none" w:sz="0" w:space="0" w:color="auto"/>
                        <w:right w:val="none" w:sz="0" w:space="0" w:color="auto"/>
                      </w:divBdr>
                    </w:div>
                    <w:div w:id="361320791">
                      <w:marLeft w:val="0"/>
                      <w:marRight w:val="0"/>
                      <w:marTop w:val="0"/>
                      <w:marBottom w:val="0"/>
                      <w:divBdr>
                        <w:top w:val="none" w:sz="0" w:space="0" w:color="auto"/>
                        <w:left w:val="none" w:sz="0" w:space="0" w:color="auto"/>
                        <w:bottom w:val="none" w:sz="0" w:space="0" w:color="auto"/>
                        <w:right w:val="none" w:sz="0" w:space="0" w:color="auto"/>
                      </w:divBdr>
                    </w:div>
                    <w:div w:id="131876011">
                      <w:marLeft w:val="0"/>
                      <w:marRight w:val="0"/>
                      <w:marTop w:val="0"/>
                      <w:marBottom w:val="0"/>
                      <w:divBdr>
                        <w:top w:val="none" w:sz="0" w:space="0" w:color="auto"/>
                        <w:left w:val="none" w:sz="0" w:space="0" w:color="auto"/>
                        <w:bottom w:val="none" w:sz="0" w:space="0" w:color="auto"/>
                        <w:right w:val="none" w:sz="0" w:space="0" w:color="auto"/>
                      </w:divBdr>
                    </w:div>
                    <w:div w:id="2134207237">
                      <w:marLeft w:val="0"/>
                      <w:marRight w:val="0"/>
                      <w:marTop w:val="0"/>
                      <w:marBottom w:val="0"/>
                      <w:divBdr>
                        <w:top w:val="none" w:sz="0" w:space="0" w:color="auto"/>
                        <w:left w:val="none" w:sz="0" w:space="0" w:color="auto"/>
                        <w:bottom w:val="none" w:sz="0" w:space="0" w:color="auto"/>
                        <w:right w:val="none" w:sz="0" w:space="0" w:color="auto"/>
                      </w:divBdr>
                    </w:div>
                    <w:div w:id="1109471315">
                      <w:marLeft w:val="0"/>
                      <w:marRight w:val="0"/>
                      <w:marTop w:val="0"/>
                      <w:marBottom w:val="0"/>
                      <w:divBdr>
                        <w:top w:val="none" w:sz="0" w:space="0" w:color="auto"/>
                        <w:left w:val="none" w:sz="0" w:space="0" w:color="auto"/>
                        <w:bottom w:val="none" w:sz="0" w:space="0" w:color="auto"/>
                        <w:right w:val="none" w:sz="0" w:space="0" w:color="auto"/>
                      </w:divBdr>
                    </w:div>
                    <w:div w:id="96874168">
                      <w:marLeft w:val="0"/>
                      <w:marRight w:val="0"/>
                      <w:marTop w:val="0"/>
                      <w:marBottom w:val="0"/>
                      <w:divBdr>
                        <w:top w:val="none" w:sz="0" w:space="0" w:color="auto"/>
                        <w:left w:val="none" w:sz="0" w:space="0" w:color="auto"/>
                        <w:bottom w:val="none" w:sz="0" w:space="0" w:color="auto"/>
                        <w:right w:val="none" w:sz="0" w:space="0" w:color="auto"/>
                      </w:divBdr>
                    </w:div>
                    <w:div w:id="1786270729">
                      <w:marLeft w:val="0"/>
                      <w:marRight w:val="0"/>
                      <w:marTop w:val="0"/>
                      <w:marBottom w:val="0"/>
                      <w:divBdr>
                        <w:top w:val="none" w:sz="0" w:space="0" w:color="auto"/>
                        <w:left w:val="none" w:sz="0" w:space="0" w:color="auto"/>
                        <w:bottom w:val="none" w:sz="0" w:space="0" w:color="auto"/>
                        <w:right w:val="none" w:sz="0" w:space="0" w:color="auto"/>
                      </w:divBdr>
                    </w:div>
                    <w:div w:id="1996494064">
                      <w:marLeft w:val="0"/>
                      <w:marRight w:val="0"/>
                      <w:marTop w:val="0"/>
                      <w:marBottom w:val="0"/>
                      <w:divBdr>
                        <w:top w:val="none" w:sz="0" w:space="0" w:color="auto"/>
                        <w:left w:val="none" w:sz="0" w:space="0" w:color="auto"/>
                        <w:bottom w:val="none" w:sz="0" w:space="0" w:color="auto"/>
                        <w:right w:val="none" w:sz="0" w:space="0" w:color="auto"/>
                      </w:divBdr>
                    </w:div>
                    <w:div w:id="1314869451">
                      <w:marLeft w:val="0"/>
                      <w:marRight w:val="0"/>
                      <w:marTop w:val="0"/>
                      <w:marBottom w:val="0"/>
                      <w:divBdr>
                        <w:top w:val="none" w:sz="0" w:space="0" w:color="auto"/>
                        <w:left w:val="none" w:sz="0" w:space="0" w:color="auto"/>
                        <w:bottom w:val="none" w:sz="0" w:space="0" w:color="auto"/>
                        <w:right w:val="none" w:sz="0" w:space="0" w:color="auto"/>
                      </w:divBdr>
                    </w:div>
                    <w:div w:id="660698436">
                      <w:marLeft w:val="0"/>
                      <w:marRight w:val="0"/>
                      <w:marTop w:val="0"/>
                      <w:marBottom w:val="0"/>
                      <w:divBdr>
                        <w:top w:val="none" w:sz="0" w:space="0" w:color="auto"/>
                        <w:left w:val="none" w:sz="0" w:space="0" w:color="auto"/>
                        <w:bottom w:val="none" w:sz="0" w:space="0" w:color="auto"/>
                        <w:right w:val="none" w:sz="0" w:space="0" w:color="auto"/>
                      </w:divBdr>
                    </w:div>
                    <w:div w:id="1322540318">
                      <w:marLeft w:val="0"/>
                      <w:marRight w:val="0"/>
                      <w:marTop w:val="0"/>
                      <w:marBottom w:val="0"/>
                      <w:divBdr>
                        <w:top w:val="none" w:sz="0" w:space="0" w:color="auto"/>
                        <w:left w:val="none" w:sz="0" w:space="0" w:color="auto"/>
                        <w:bottom w:val="none" w:sz="0" w:space="0" w:color="auto"/>
                        <w:right w:val="none" w:sz="0" w:space="0" w:color="auto"/>
                      </w:divBdr>
                    </w:div>
                    <w:div w:id="1726173297">
                      <w:marLeft w:val="0"/>
                      <w:marRight w:val="0"/>
                      <w:marTop w:val="0"/>
                      <w:marBottom w:val="0"/>
                      <w:divBdr>
                        <w:top w:val="none" w:sz="0" w:space="0" w:color="auto"/>
                        <w:left w:val="none" w:sz="0" w:space="0" w:color="auto"/>
                        <w:bottom w:val="none" w:sz="0" w:space="0" w:color="auto"/>
                        <w:right w:val="none" w:sz="0" w:space="0" w:color="auto"/>
                      </w:divBdr>
                    </w:div>
                    <w:div w:id="510796216">
                      <w:marLeft w:val="0"/>
                      <w:marRight w:val="0"/>
                      <w:marTop w:val="0"/>
                      <w:marBottom w:val="0"/>
                      <w:divBdr>
                        <w:top w:val="none" w:sz="0" w:space="0" w:color="auto"/>
                        <w:left w:val="none" w:sz="0" w:space="0" w:color="auto"/>
                        <w:bottom w:val="none" w:sz="0" w:space="0" w:color="auto"/>
                        <w:right w:val="none" w:sz="0" w:space="0" w:color="auto"/>
                      </w:divBdr>
                    </w:div>
                    <w:div w:id="349454679">
                      <w:marLeft w:val="0"/>
                      <w:marRight w:val="0"/>
                      <w:marTop w:val="0"/>
                      <w:marBottom w:val="0"/>
                      <w:divBdr>
                        <w:top w:val="none" w:sz="0" w:space="0" w:color="auto"/>
                        <w:left w:val="none" w:sz="0" w:space="0" w:color="auto"/>
                        <w:bottom w:val="none" w:sz="0" w:space="0" w:color="auto"/>
                        <w:right w:val="none" w:sz="0" w:space="0" w:color="auto"/>
                      </w:divBdr>
                    </w:div>
                    <w:div w:id="984624217">
                      <w:marLeft w:val="0"/>
                      <w:marRight w:val="0"/>
                      <w:marTop w:val="0"/>
                      <w:marBottom w:val="0"/>
                      <w:divBdr>
                        <w:top w:val="none" w:sz="0" w:space="0" w:color="auto"/>
                        <w:left w:val="none" w:sz="0" w:space="0" w:color="auto"/>
                        <w:bottom w:val="none" w:sz="0" w:space="0" w:color="auto"/>
                        <w:right w:val="none" w:sz="0" w:space="0" w:color="auto"/>
                      </w:divBdr>
                    </w:div>
                    <w:div w:id="1514999274">
                      <w:marLeft w:val="0"/>
                      <w:marRight w:val="0"/>
                      <w:marTop w:val="0"/>
                      <w:marBottom w:val="0"/>
                      <w:divBdr>
                        <w:top w:val="none" w:sz="0" w:space="0" w:color="auto"/>
                        <w:left w:val="none" w:sz="0" w:space="0" w:color="auto"/>
                        <w:bottom w:val="none" w:sz="0" w:space="0" w:color="auto"/>
                        <w:right w:val="none" w:sz="0" w:space="0" w:color="auto"/>
                      </w:divBdr>
                    </w:div>
                    <w:div w:id="1377193721">
                      <w:marLeft w:val="0"/>
                      <w:marRight w:val="0"/>
                      <w:marTop w:val="0"/>
                      <w:marBottom w:val="0"/>
                      <w:divBdr>
                        <w:top w:val="none" w:sz="0" w:space="0" w:color="auto"/>
                        <w:left w:val="none" w:sz="0" w:space="0" w:color="auto"/>
                        <w:bottom w:val="none" w:sz="0" w:space="0" w:color="auto"/>
                        <w:right w:val="none" w:sz="0" w:space="0" w:color="auto"/>
                      </w:divBdr>
                    </w:div>
                    <w:div w:id="1131553357">
                      <w:marLeft w:val="0"/>
                      <w:marRight w:val="0"/>
                      <w:marTop w:val="0"/>
                      <w:marBottom w:val="0"/>
                      <w:divBdr>
                        <w:top w:val="none" w:sz="0" w:space="0" w:color="auto"/>
                        <w:left w:val="none" w:sz="0" w:space="0" w:color="auto"/>
                        <w:bottom w:val="none" w:sz="0" w:space="0" w:color="auto"/>
                        <w:right w:val="none" w:sz="0" w:space="0" w:color="auto"/>
                      </w:divBdr>
                    </w:div>
                    <w:div w:id="1929533351">
                      <w:marLeft w:val="0"/>
                      <w:marRight w:val="0"/>
                      <w:marTop w:val="0"/>
                      <w:marBottom w:val="0"/>
                      <w:divBdr>
                        <w:top w:val="none" w:sz="0" w:space="0" w:color="auto"/>
                        <w:left w:val="none" w:sz="0" w:space="0" w:color="auto"/>
                        <w:bottom w:val="none" w:sz="0" w:space="0" w:color="auto"/>
                        <w:right w:val="none" w:sz="0" w:space="0" w:color="auto"/>
                      </w:divBdr>
                    </w:div>
                    <w:div w:id="1057586055">
                      <w:marLeft w:val="0"/>
                      <w:marRight w:val="0"/>
                      <w:marTop w:val="0"/>
                      <w:marBottom w:val="0"/>
                      <w:divBdr>
                        <w:top w:val="none" w:sz="0" w:space="0" w:color="auto"/>
                        <w:left w:val="none" w:sz="0" w:space="0" w:color="auto"/>
                        <w:bottom w:val="none" w:sz="0" w:space="0" w:color="auto"/>
                        <w:right w:val="none" w:sz="0" w:space="0" w:color="auto"/>
                      </w:divBdr>
                    </w:div>
                    <w:div w:id="226185355">
                      <w:marLeft w:val="0"/>
                      <w:marRight w:val="0"/>
                      <w:marTop w:val="0"/>
                      <w:marBottom w:val="0"/>
                      <w:divBdr>
                        <w:top w:val="none" w:sz="0" w:space="0" w:color="auto"/>
                        <w:left w:val="none" w:sz="0" w:space="0" w:color="auto"/>
                        <w:bottom w:val="none" w:sz="0" w:space="0" w:color="auto"/>
                        <w:right w:val="none" w:sz="0" w:space="0" w:color="auto"/>
                      </w:divBdr>
                    </w:div>
                    <w:div w:id="1998223576">
                      <w:marLeft w:val="0"/>
                      <w:marRight w:val="0"/>
                      <w:marTop w:val="0"/>
                      <w:marBottom w:val="0"/>
                      <w:divBdr>
                        <w:top w:val="none" w:sz="0" w:space="0" w:color="auto"/>
                        <w:left w:val="none" w:sz="0" w:space="0" w:color="auto"/>
                        <w:bottom w:val="none" w:sz="0" w:space="0" w:color="auto"/>
                        <w:right w:val="none" w:sz="0" w:space="0" w:color="auto"/>
                      </w:divBdr>
                    </w:div>
                    <w:div w:id="345208948">
                      <w:marLeft w:val="0"/>
                      <w:marRight w:val="0"/>
                      <w:marTop w:val="0"/>
                      <w:marBottom w:val="0"/>
                      <w:divBdr>
                        <w:top w:val="none" w:sz="0" w:space="0" w:color="auto"/>
                        <w:left w:val="none" w:sz="0" w:space="0" w:color="auto"/>
                        <w:bottom w:val="none" w:sz="0" w:space="0" w:color="auto"/>
                        <w:right w:val="none" w:sz="0" w:space="0" w:color="auto"/>
                      </w:divBdr>
                    </w:div>
                    <w:div w:id="564679942">
                      <w:marLeft w:val="0"/>
                      <w:marRight w:val="0"/>
                      <w:marTop w:val="0"/>
                      <w:marBottom w:val="0"/>
                      <w:divBdr>
                        <w:top w:val="none" w:sz="0" w:space="0" w:color="auto"/>
                        <w:left w:val="none" w:sz="0" w:space="0" w:color="auto"/>
                        <w:bottom w:val="none" w:sz="0" w:space="0" w:color="auto"/>
                        <w:right w:val="none" w:sz="0" w:space="0" w:color="auto"/>
                      </w:divBdr>
                    </w:div>
                    <w:div w:id="2046709897">
                      <w:marLeft w:val="0"/>
                      <w:marRight w:val="0"/>
                      <w:marTop w:val="0"/>
                      <w:marBottom w:val="0"/>
                      <w:divBdr>
                        <w:top w:val="none" w:sz="0" w:space="0" w:color="auto"/>
                        <w:left w:val="none" w:sz="0" w:space="0" w:color="auto"/>
                        <w:bottom w:val="none" w:sz="0" w:space="0" w:color="auto"/>
                        <w:right w:val="none" w:sz="0" w:space="0" w:color="auto"/>
                      </w:divBdr>
                    </w:div>
                    <w:div w:id="1070928246">
                      <w:marLeft w:val="0"/>
                      <w:marRight w:val="0"/>
                      <w:marTop w:val="0"/>
                      <w:marBottom w:val="0"/>
                      <w:divBdr>
                        <w:top w:val="none" w:sz="0" w:space="0" w:color="auto"/>
                        <w:left w:val="none" w:sz="0" w:space="0" w:color="auto"/>
                        <w:bottom w:val="none" w:sz="0" w:space="0" w:color="auto"/>
                        <w:right w:val="none" w:sz="0" w:space="0" w:color="auto"/>
                      </w:divBdr>
                    </w:div>
                    <w:div w:id="1526212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6242196">
          <w:marLeft w:val="0"/>
          <w:marRight w:val="0"/>
          <w:marTop w:val="0"/>
          <w:marBottom w:val="0"/>
          <w:divBdr>
            <w:top w:val="none" w:sz="0" w:space="0" w:color="auto"/>
            <w:left w:val="none" w:sz="0" w:space="0" w:color="auto"/>
            <w:bottom w:val="none" w:sz="0" w:space="0" w:color="auto"/>
            <w:right w:val="none" w:sz="0" w:space="0" w:color="auto"/>
          </w:divBdr>
          <w:divsChild>
            <w:div w:id="794177518">
              <w:marLeft w:val="0"/>
              <w:marRight w:val="0"/>
              <w:marTop w:val="0"/>
              <w:marBottom w:val="0"/>
              <w:divBdr>
                <w:top w:val="none" w:sz="0" w:space="0" w:color="auto"/>
                <w:left w:val="none" w:sz="0" w:space="0" w:color="auto"/>
                <w:bottom w:val="none" w:sz="0" w:space="0" w:color="auto"/>
                <w:right w:val="none" w:sz="0" w:space="0" w:color="auto"/>
              </w:divBdr>
              <w:divsChild>
                <w:div w:id="945574177">
                  <w:marLeft w:val="0"/>
                  <w:marRight w:val="0"/>
                  <w:marTop w:val="0"/>
                  <w:marBottom w:val="0"/>
                  <w:divBdr>
                    <w:top w:val="none" w:sz="0" w:space="0" w:color="auto"/>
                    <w:left w:val="none" w:sz="0" w:space="0" w:color="auto"/>
                    <w:bottom w:val="none" w:sz="0" w:space="0" w:color="auto"/>
                    <w:right w:val="none" w:sz="0" w:space="0" w:color="auto"/>
                  </w:divBdr>
                  <w:divsChild>
                    <w:div w:id="1703284369">
                      <w:marLeft w:val="0"/>
                      <w:marRight w:val="0"/>
                      <w:marTop w:val="0"/>
                      <w:marBottom w:val="0"/>
                      <w:divBdr>
                        <w:top w:val="none" w:sz="0" w:space="0" w:color="auto"/>
                        <w:left w:val="none" w:sz="0" w:space="0" w:color="auto"/>
                        <w:bottom w:val="none" w:sz="0" w:space="0" w:color="auto"/>
                        <w:right w:val="none" w:sz="0" w:space="0" w:color="auto"/>
                      </w:divBdr>
                    </w:div>
                    <w:div w:id="1668286236">
                      <w:marLeft w:val="0"/>
                      <w:marRight w:val="0"/>
                      <w:marTop w:val="0"/>
                      <w:marBottom w:val="0"/>
                      <w:divBdr>
                        <w:top w:val="none" w:sz="0" w:space="0" w:color="auto"/>
                        <w:left w:val="none" w:sz="0" w:space="0" w:color="auto"/>
                        <w:bottom w:val="none" w:sz="0" w:space="0" w:color="auto"/>
                        <w:right w:val="none" w:sz="0" w:space="0" w:color="auto"/>
                      </w:divBdr>
                    </w:div>
                    <w:div w:id="1353725438">
                      <w:marLeft w:val="0"/>
                      <w:marRight w:val="0"/>
                      <w:marTop w:val="0"/>
                      <w:marBottom w:val="0"/>
                      <w:divBdr>
                        <w:top w:val="none" w:sz="0" w:space="0" w:color="auto"/>
                        <w:left w:val="none" w:sz="0" w:space="0" w:color="auto"/>
                        <w:bottom w:val="none" w:sz="0" w:space="0" w:color="auto"/>
                        <w:right w:val="none" w:sz="0" w:space="0" w:color="auto"/>
                      </w:divBdr>
                    </w:div>
                    <w:div w:id="1494300068">
                      <w:marLeft w:val="0"/>
                      <w:marRight w:val="0"/>
                      <w:marTop w:val="0"/>
                      <w:marBottom w:val="0"/>
                      <w:divBdr>
                        <w:top w:val="none" w:sz="0" w:space="0" w:color="auto"/>
                        <w:left w:val="none" w:sz="0" w:space="0" w:color="auto"/>
                        <w:bottom w:val="none" w:sz="0" w:space="0" w:color="auto"/>
                        <w:right w:val="none" w:sz="0" w:space="0" w:color="auto"/>
                      </w:divBdr>
                    </w:div>
                    <w:div w:id="2073310965">
                      <w:marLeft w:val="0"/>
                      <w:marRight w:val="0"/>
                      <w:marTop w:val="0"/>
                      <w:marBottom w:val="0"/>
                      <w:divBdr>
                        <w:top w:val="none" w:sz="0" w:space="0" w:color="auto"/>
                        <w:left w:val="none" w:sz="0" w:space="0" w:color="auto"/>
                        <w:bottom w:val="none" w:sz="0" w:space="0" w:color="auto"/>
                        <w:right w:val="none" w:sz="0" w:space="0" w:color="auto"/>
                      </w:divBdr>
                    </w:div>
                    <w:div w:id="1768883654">
                      <w:marLeft w:val="0"/>
                      <w:marRight w:val="0"/>
                      <w:marTop w:val="0"/>
                      <w:marBottom w:val="0"/>
                      <w:divBdr>
                        <w:top w:val="none" w:sz="0" w:space="0" w:color="auto"/>
                        <w:left w:val="none" w:sz="0" w:space="0" w:color="auto"/>
                        <w:bottom w:val="none" w:sz="0" w:space="0" w:color="auto"/>
                        <w:right w:val="none" w:sz="0" w:space="0" w:color="auto"/>
                      </w:divBdr>
                    </w:div>
                    <w:div w:id="1959216437">
                      <w:marLeft w:val="0"/>
                      <w:marRight w:val="0"/>
                      <w:marTop w:val="0"/>
                      <w:marBottom w:val="0"/>
                      <w:divBdr>
                        <w:top w:val="none" w:sz="0" w:space="0" w:color="auto"/>
                        <w:left w:val="none" w:sz="0" w:space="0" w:color="auto"/>
                        <w:bottom w:val="none" w:sz="0" w:space="0" w:color="auto"/>
                        <w:right w:val="none" w:sz="0" w:space="0" w:color="auto"/>
                      </w:divBdr>
                    </w:div>
                    <w:div w:id="619846995">
                      <w:marLeft w:val="0"/>
                      <w:marRight w:val="0"/>
                      <w:marTop w:val="0"/>
                      <w:marBottom w:val="0"/>
                      <w:divBdr>
                        <w:top w:val="none" w:sz="0" w:space="0" w:color="auto"/>
                        <w:left w:val="none" w:sz="0" w:space="0" w:color="auto"/>
                        <w:bottom w:val="none" w:sz="0" w:space="0" w:color="auto"/>
                        <w:right w:val="none" w:sz="0" w:space="0" w:color="auto"/>
                      </w:divBdr>
                    </w:div>
                    <w:div w:id="120341263">
                      <w:marLeft w:val="0"/>
                      <w:marRight w:val="0"/>
                      <w:marTop w:val="0"/>
                      <w:marBottom w:val="0"/>
                      <w:divBdr>
                        <w:top w:val="none" w:sz="0" w:space="0" w:color="auto"/>
                        <w:left w:val="none" w:sz="0" w:space="0" w:color="auto"/>
                        <w:bottom w:val="none" w:sz="0" w:space="0" w:color="auto"/>
                        <w:right w:val="none" w:sz="0" w:space="0" w:color="auto"/>
                      </w:divBdr>
                    </w:div>
                    <w:div w:id="867260583">
                      <w:marLeft w:val="0"/>
                      <w:marRight w:val="0"/>
                      <w:marTop w:val="0"/>
                      <w:marBottom w:val="0"/>
                      <w:divBdr>
                        <w:top w:val="none" w:sz="0" w:space="0" w:color="auto"/>
                        <w:left w:val="none" w:sz="0" w:space="0" w:color="auto"/>
                        <w:bottom w:val="none" w:sz="0" w:space="0" w:color="auto"/>
                        <w:right w:val="none" w:sz="0" w:space="0" w:color="auto"/>
                      </w:divBdr>
                    </w:div>
                    <w:div w:id="853880848">
                      <w:marLeft w:val="0"/>
                      <w:marRight w:val="0"/>
                      <w:marTop w:val="0"/>
                      <w:marBottom w:val="0"/>
                      <w:divBdr>
                        <w:top w:val="none" w:sz="0" w:space="0" w:color="auto"/>
                        <w:left w:val="none" w:sz="0" w:space="0" w:color="auto"/>
                        <w:bottom w:val="none" w:sz="0" w:space="0" w:color="auto"/>
                        <w:right w:val="none" w:sz="0" w:space="0" w:color="auto"/>
                      </w:divBdr>
                    </w:div>
                    <w:div w:id="1675570369">
                      <w:marLeft w:val="0"/>
                      <w:marRight w:val="0"/>
                      <w:marTop w:val="0"/>
                      <w:marBottom w:val="0"/>
                      <w:divBdr>
                        <w:top w:val="none" w:sz="0" w:space="0" w:color="auto"/>
                        <w:left w:val="none" w:sz="0" w:space="0" w:color="auto"/>
                        <w:bottom w:val="none" w:sz="0" w:space="0" w:color="auto"/>
                        <w:right w:val="none" w:sz="0" w:space="0" w:color="auto"/>
                      </w:divBdr>
                    </w:div>
                    <w:div w:id="135221139">
                      <w:marLeft w:val="0"/>
                      <w:marRight w:val="0"/>
                      <w:marTop w:val="0"/>
                      <w:marBottom w:val="0"/>
                      <w:divBdr>
                        <w:top w:val="none" w:sz="0" w:space="0" w:color="auto"/>
                        <w:left w:val="none" w:sz="0" w:space="0" w:color="auto"/>
                        <w:bottom w:val="none" w:sz="0" w:space="0" w:color="auto"/>
                        <w:right w:val="none" w:sz="0" w:space="0" w:color="auto"/>
                      </w:divBdr>
                    </w:div>
                    <w:div w:id="1499611739">
                      <w:marLeft w:val="0"/>
                      <w:marRight w:val="0"/>
                      <w:marTop w:val="0"/>
                      <w:marBottom w:val="0"/>
                      <w:divBdr>
                        <w:top w:val="none" w:sz="0" w:space="0" w:color="auto"/>
                        <w:left w:val="none" w:sz="0" w:space="0" w:color="auto"/>
                        <w:bottom w:val="none" w:sz="0" w:space="0" w:color="auto"/>
                        <w:right w:val="none" w:sz="0" w:space="0" w:color="auto"/>
                      </w:divBdr>
                    </w:div>
                    <w:div w:id="1070226525">
                      <w:marLeft w:val="0"/>
                      <w:marRight w:val="0"/>
                      <w:marTop w:val="0"/>
                      <w:marBottom w:val="0"/>
                      <w:divBdr>
                        <w:top w:val="none" w:sz="0" w:space="0" w:color="auto"/>
                        <w:left w:val="none" w:sz="0" w:space="0" w:color="auto"/>
                        <w:bottom w:val="none" w:sz="0" w:space="0" w:color="auto"/>
                        <w:right w:val="none" w:sz="0" w:space="0" w:color="auto"/>
                      </w:divBdr>
                    </w:div>
                    <w:div w:id="125855046">
                      <w:marLeft w:val="0"/>
                      <w:marRight w:val="0"/>
                      <w:marTop w:val="0"/>
                      <w:marBottom w:val="0"/>
                      <w:divBdr>
                        <w:top w:val="none" w:sz="0" w:space="0" w:color="auto"/>
                        <w:left w:val="none" w:sz="0" w:space="0" w:color="auto"/>
                        <w:bottom w:val="none" w:sz="0" w:space="0" w:color="auto"/>
                        <w:right w:val="none" w:sz="0" w:space="0" w:color="auto"/>
                      </w:divBdr>
                    </w:div>
                    <w:div w:id="1724712270">
                      <w:marLeft w:val="0"/>
                      <w:marRight w:val="0"/>
                      <w:marTop w:val="0"/>
                      <w:marBottom w:val="0"/>
                      <w:divBdr>
                        <w:top w:val="none" w:sz="0" w:space="0" w:color="auto"/>
                        <w:left w:val="none" w:sz="0" w:space="0" w:color="auto"/>
                        <w:bottom w:val="none" w:sz="0" w:space="0" w:color="auto"/>
                        <w:right w:val="none" w:sz="0" w:space="0" w:color="auto"/>
                      </w:divBdr>
                    </w:div>
                    <w:div w:id="110830590">
                      <w:marLeft w:val="0"/>
                      <w:marRight w:val="0"/>
                      <w:marTop w:val="0"/>
                      <w:marBottom w:val="0"/>
                      <w:divBdr>
                        <w:top w:val="none" w:sz="0" w:space="0" w:color="auto"/>
                        <w:left w:val="none" w:sz="0" w:space="0" w:color="auto"/>
                        <w:bottom w:val="none" w:sz="0" w:space="0" w:color="auto"/>
                        <w:right w:val="none" w:sz="0" w:space="0" w:color="auto"/>
                      </w:divBdr>
                    </w:div>
                    <w:div w:id="1517381467">
                      <w:marLeft w:val="0"/>
                      <w:marRight w:val="0"/>
                      <w:marTop w:val="0"/>
                      <w:marBottom w:val="0"/>
                      <w:divBdr>
                        <w:top w:val="none" w:sz="0" w:space="0" w:color="auto"/>
                        <w:left w:val="none" w:sz="0" w:space="0" w:color="auto"/>
                        <w:bottom w:val="none" w:sz="0" w:space="0" w:color="auto"/>
                        <w:right w:val="none" w:sz="0" w:space="0" w:color="auto"/>
                      </w:divBdr>
                    </w:div>
                    <w:div w:id="673842361">
                      <w:marLeft w:val="0"/>
                      <w:marRight w:val="0"/>
                      <w:marTop w:val="0"/>
                      <w:marBottom w:val="0"/>
                      <w:divBdr>
                        <w:top w:val="none" w:sz="0" w:space="0" w:color="auto"/>
                        <w:left w:val="none" w:sz="0" w:space="0" w:color="auto"/>
                        <w:bottom w:val="none" w:sz="0" w:space="0" w:color="auto"/>
                        <w:right w:val="none" w:sz="0" w:space="0" w:color="auto"/>
                      </w:divBdr>
                    </w:div>
                    <w:div w:id="758792115">
                      <w:marLeft w:val="0"/>
                      <w:marRight w:val="0"/>
                      <w:marTop w:val="0"/>
                      <w:marBottom w:val="0"/>
                      <w:divBdr>
                        <w:top w:val="none" w:sz="0" w:space="0" w:color="auto"/>
                        <w:left w:val="none" w:sz="0" w:space="0" w:color="auto"/>
                        <w:bottom w:val="none" w:sz="0" w:space="0" w:color="auto"/>
                        <w:right w:val="none" w:sz="0" w:space="0" w:color="auto"/>
                      </w:divBdr>
                    </w:div>
                    <w:div w:id="1395394788">
                      <w:marLeft w:val="0"/>
                      <w:marRight w:val="0"/>
                      <w:marTop w:val="0"/>
                      <w:marBottom w:val="0"/>
                      <w:divBdr>
                        <w:top w:val="none" w:sz="0" w:space="0" w:color="auto"/>
                        <w:left w:val="none" w:sz="0" w:space="0" w:color="auto"/>
                        <w:bottom w:val="none" w:sz="0" w:space="0" w:color="auto"/>
                        <w:right w:val="none" w:sz="0" w:space="0" w:color="auto"/>
                      </w:divBdr>
                    </w:div>
                    <w:div w:id="686905699">
                      <w:marLeft w:val="0"/>
                      <w:marRight w:val="0"/>
                      <w:marTop w:val="0"/>
                      <w:marBottom w:val="0"/>
                      <w:divBdr>
                        <w:top w:val="none" w:sz="0" w:space="0" w:color="auto"/>
                        <w:left w:val="none" w:sz="0" w:space="0" w:color="auto"/>
                        <w:bottom w:val="none" w:sz="0" w:space="0" w:color="auto"/>
                        <w:right w:val="none" w:sz="0" w:space="0" w:color="auto"/>
                      </w:divBdr>
                    </w:div>
                    <w:div w:id="1435786624">
                      <w:marLeft w:val="0"/>
                      <w:marRight w:val="0"/>
                      <w:marTop w:val="0"/>
                      <w:marBottom w:val="0"/>
                      <w:divBdr>
                        <w:top w:val="none" w:sz="0" w:space="0" w:color="auto"/>
                        <w:left w:val="none" w:sz="0" w:space="0" w:color="auto"/>
                        <w:bottom w:val="none" w:sz="0" w:space="0" w:color="auto"/>
                        <w:right w:val="none" w:sz="0" w:space="0" w:color="auto"/>
                      </w:divBdr>
                    </w:div>
                    <w:div w:id="261186727">
                      <w:marLeft w:val="0"/>
                      <w:marRight w:val="0"/>
                      <w:marTop w:val="0"/>
                      <w:marBottom w:val="0"/>
                      <w:divBdr>
                        <w:top w:val="none" w:sz="0" w:space="0" w:color="auto"/>
                        <w:left w:val="none" w:sz="0" w:space="0" w:color="auto"/>
                        <w:bottom w:val="none" w:sz="0" w:space="0" w:color="auto"/>
                        <w:right w:val="none" w:sz="0" w:space="0" w:color="auto"/>
                      </w:divBdr>
                    </w:div>
                    <w:div w:id="321007233">
                      <w:marLeft w:val="0"/>
                      <w:marRight w:val="0"/>
                      <w:marTop w:val="0"/>
                      <w:marBottom w:val="0"/>
                      <w:divBdr>
                        <w:top w:val="none" w:sz="0" w:space="0" w:color="auto"/>
                        <w:left w:val="none" w:sz="0" w:space="0" w:color="auto"/>
                        <w:bottom w:val="none" w:sz="0" w:space="0" w:color="auto"/>
                        <w:right w:val="none" w:sz="0" w:space="0" w:color="auto"/>
                      </w:divBdr>
                    </w:div>
                    <w:div w:id="290984587">
                      <w:marLeft w:val="0"/>
                      <w:marRight w:val="0"/>
                      <w:marTop w:val="0"/>
                      <w:marBottom w:val="0"/>
                      <w:divBdr>
                        <w:top w:val="none" w:sz="0" w:space="0" w:color="auto"/>
                        <w:left w:val="none" w:sz="0" w:space="0" w:color="auto"/>
                        <w:bottom w:val="none" w:sz="0" w:space="0" w:color="auto"/>
                        <w:right w:val="none" w:sz="0" w:space="0" w:color="auto"/>
                      </w:divBdr>
                    </w:div>
                    <w:div w:id="1885289722">
                      <w:marLeft w:val="0"/>
                      <w:marRight w:val="0"/>
                      <w:marTop w:val="0"/>
                      <w:marBottom w:val="0"/>
                      <w:divBdr>
                        <w:top w:val="none" w:sz="0" w:space="0" w:color="auto"/>
                        <w:left w:val="none" w:sz="0" w:space="0" w:color="auto"/>
                        <w:bottom w:val="none" w:sz="0" w:space="0" w:color="auto"/>
                        <w:right w:val="none" w:sz="0" w:space="0" w:color="auto"/>
                      </w:divBdr>
                    </w:div>
                    <w:div w:id="1299914290">
                      <w:marLeft w:val="0"/>
                      <w:marRight w:val="0"/>
                      <w:marTop w:val="0"/>
                      <w:marBottom w:val="0"/>
                      <w:divBdr>
                        <w:top w:val="none" w:sz="0" w:space="0" w:color="auto"/>
                        <w:left w:val="none" w:sz="0" w:space="0" w:color="auto"/>
                        <w:bottom w:val="none" w:sz="0" w:space="0" w:color="auto"/>
                        <w:right w:val="none" w:sz="0" w:space="0" w:color="auto"/>
                      </w:divBdr>
                    </w:div>
                    <w:div w:id="85735950">
                      <w:marLeft w:val="0"/>
                      <w:marRight w:val="0"/>
                      <w:marTop w:val="0"/>
                      <w:marBottom w:val="0"/>
                      <w:divBdr>
                        <w:top w:val="none" w:sz="0" w:space="0" w:color="auto"/>
                        <w:left w:val="none" w:sz="0" w:space="0" w:color="auto"/>
                        <w:bottom w:val="none" w:sz="0" w:space="0" w:color="auto"/>
                        <w:right w:val="none" w:sz="0" w:space="0" w:color="auto"/>
                      </w:divBdr>
                    </w:div>
                    <w:div w:id="1230573165">
                      <w:marLeft w:val="0"/>
                      <w:marRight w:val="0"/>
                      <w:marTop w:val="0"/>
                      <w:marBottom w:val="0"/>
                      <w:divBdr>
                        <w:top w:val="none" w:sz="0" w:space="0" w:color="auto"/>
                        <w:left w:val="none" w:sz="0" w:space="0" w:color="auto"/>
                        <w:bottom w:val="none" w:sz="0" w:space="0" w:color="auto"/>
                        <w:right w:val="none" w:sz="0" w:space="0" w:color="auto"/>
                      </w:divBdr>
                    </w:div>
                    <w:div w:id="2106488726">
                      <w:marLeft w:val="0"/>
                      <w:marRight w:val="0"/>
                      <w:marTop w:val="0"/>
                      <w:marBottom w:val="0"/>
                      <w:divBdr>
                        <w:top w:val="none" w:sz="0" w:space="0" w:color="auto"/>
                        <w:left w:val="none" w:sz="0" w:space="0" w:color="auto"/>
                        <w:bottom w:val="none" w:sz="0" w:space="0" w:color="auto"/>
                        <w:right w:val="none" w:sz="0" w:space="0" w:color="auto"/>
                      </w:divBdr>
                    </w:div>
                    <w:div w:id="1674718893">
                      <w:marLeft w:val="0"/>
                      <w:marRight w:val="0"/>
                      <w:marTop w:val="0"/>
                      <w:marBottom w:val="0"/>
                      <w:divBdr>
                        <w:top w:val="none" w:sz="0" w:space="0" w:color="auto"/>
                        <w:left w:val="none" w:sz="0" w:space="0" w:color="auto"/>
                        <w:bottom w:val="none" w:sz="0" w:space="0" w:color="auto"/>
                        <w:right w:val="none" w:sz="0" w:space="0" w:color="auto"/>
                      </w:divBdr>
                    </w:div>
                    <w:div w:id="839929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3520180">
      <w:bodyDiv w:val="1"/>
      <w:marLeft w:val="0"/>
      <w:marRight w:val="0"/>
      <w:marTop w:val="0"/>
      <w:marBottom w:val="0"/>
      <w:divBdr>
        <w:top w:val="none" w:sz="0" w:space="0" w:color="auto"/>
        <w:left w:val="none" w:sz="0" w:space="0" w:color="auto"/>
        <w:bottom w:val="none" w:sz="0" w:space="0" w:color="auto"/>
        <w:right w:val="none" w:sz="0" w:space="0" w:color="auto"/>
      </w:divBdr>
      <w:divsChild>
        <w:div w:id="1817725678">
          <w:marLeft w:val="0"/>
          <w:marRight w:val="0"/>
          <w:marTop w:val="0"/>
          <w:marBottom w:val="0"/>
          <w:divBdr>
            <w:top w:val="none" w:sz="0" w:space="0" w:color="auto"/>
            <w:left w:val="none" w:sz="0" w:space="0" w:color="auto"/>
            <w:bottom w:val="none" w:sz="0" w:space="0" w:color="auto"/>
            <w:right w:val="none" w:sz="0" w:space="0" w:color="auto"/>
          </w:divBdr>
        </w:div>
      </w:divsChild>
    </w:div>
    <w:div w:id="459570222">
      <w:bodyDiv w:val="1"/>
      <w:marLeft w:val="0"/>
      <w:marRight w:val="0"/>
      <w:marTop w:val="0"/>
      <w:marBottom w:val="0"/>
      <w:divBdr>
        <w:top w:val="none" w:sz="0" w:space="0" w:color="auto"/>
        <w:left w:val="none" w:sz="0" w:space="0" w:color="auto"/>
        <w:bottom w:val="none" w:sz="0" w:space="0" w:color="auto"/>
        <w:right w:val="none" w:sz="0" w:space="0" w:color="auto"/>
      </w:divBdr>
    </w:div>
    <w:div w:id="461308535">
      <w:bodyDiv w:val="1"/>
      <w:marLeft w:val="0"/>
      <w:marRight w:val="0"/>
      <w:marTop w:val="0"/>
      <w:marBottom w:val="0"/>
      <w:divBdr>
        <w:top w:val="none" w:sz="0" w:space="0" w:color="auto"/>
        <w:left w:val="none" w:sz="0" w:space="0" w:color="auto"/>
        <w:bottom w:val="none" w:sz="0" w:space="0" w:color="auto"/>
        <w:right w:val="none" w:sz="0" w:space="0" w:color="auto"/>
      </w:divBdr>
    </w:div>
    <w:div w:id="461311488">
      <w:bodyDiv w:val="1"/>
      <w:marLeft w:val="0"/>
      <w:marRight w:val="0"/>
      <w:marTop w:val="0"/>
      <w:marBottom w:val="0"/>
      <w:divBdr>
        <w:top w:val="none" w:sz="0" w:space="0" w:color="auto"/>
        <w:left w:val="none" w:sz="0" w:space="0" w:color="auto"/>
        <w:bottom w:val="none" w:sz="0" w:space="0" w:color="auto"/>
        <w:right w:val="none" w:sz="0" w:space="0" w:color="auto"/>
      </w:divBdr>
    </w:div>
    <w:div w:id="465658757">
      <w:bodyDiv w:val="1"/>
      <w:marLeft w:val="0"/>
      <w:marRight w:val="0"/>
      <w:marTop w:val="0"/>
      <w:marBottom w:val="0"/>
      <w:divBdr>
        <w:top w:val="none" w:sz="0" w:space="0" w:color="auto"/>
        <w:left w:val="none" w:sz="0" w:space="0" w:color="auto"/>
        <w:bottom w:val="none" w:sz="0" w:space="0" w:color="auto"/>
        <w:right w:val="none" w:sz="0" w:space="0" w:color="auto"/>
      </w:divBdr>
    </w:div>
    <w:div w:id="466824667">
      <w:bodyDiv w:val="1"/>
      <w:marLeft w:val="0"/>
      <w:marRight w:val="0"/>
      <w:marTop w:val="0"/>
      <w:marBottom w:val="0"/>
      <w:divBdr>
        <w:top w:val="none" w:sz="0" w:space="0" w:color="auto"/>
        <w:left w:val="none" w:sz="0" w:space="0" w:color="auto"/>
        <w:bottom w:val="none" w:sz="0" w:space="0" w:color="auto"/>
        <w:right w:val="none" w:sz="0" w:space="0" w:color="auto"/>
      </w:divBdr>
    </w:div>
    <w:div w:id="467555016">
      <w:bodyDiv w:val="1"/>
      <w:marLeft w:val="0"/>
      <w:marRight w:val="0"/>
      <w:marTop w:val="0"/>
      <w:marBottom w:val="0"/>
      <w:divBdr>
        <w:top w:val="none" w:sz="0" w:space="0" w:color="auto"/>
        <w:left w:val="none" w:sz="0" w:space="0" w:color="auto"/>
        <w:bottom w:val="none" w:sz="0" w:space="0" w:color="auto"/>
        <w:right w:val="none" w:sz="0" w:space="0" w:color="auto"/>
      </w:divBdr>
    </w:div>
    <w:div w:id="468597246">
      <w:bodyDiv w:val="1"/>
      <w:marLeft w:val="0"/>
      <w:marRight w:val="0"/>
      <w:marTop w:val="0"/>
      <w:marBottom w:val="0"/>
      <w:divBdr>
        <w:top w:val="none" w:sz="0" w:space="0" w:color="auto"/>
        <w:left w:val="none" w:sz="0" w:space="0" w:color="auto"/>
        <w:bottom w:val="none" w:sz="0" w:space="0" w:color="auto"/>
        <w:right w:val="none" w:sz="0" w:space="0" w:color="auto"/>
      </w:divBdr>
    </w:div>
    <w:div w:id="470483715">
      <w:bodyDiv w:val="1"/>
      <w:marLeft w:val="0"/>
      <w:marRight w:val="0"/>
      <w:marTop w:val="0"/>
      <w:marBottom w:val="0"/>
      <w:divBdr>
        <w:top w:val="none" w:sz="0" w:space="0" w:color="auto"/>
        <w:left w:val="none" w:sz="0" w:space="0" w:color="auto"/>
        <w:bottom w:val="none" w:sz="0" w:space="0" w:color="auto"/>
        <w:right w:val="none" w:sz="0" w:space="0" w:color="auto"/>
      </w:divBdr>
    </w:div>
    <w:div w:id="471289935">
      <w:bodyDiv w:val="1"/>
      <w:marLeft w:val="0"/>
      <w:marRight w:val="0"/>
      <w:marTop w:val="0"/>
      <w:marBottom w:val="0"/>
      <w:divBdr>
        <w:top w:val="none" w:sz="0" w:space="0" w:color="auto"/>
        <w:left w:val="none" w:sz="0" w:space="0" w:color="auto"/>
        <w:bottom w:val="none" w:sz="0" w:space="0" w:color="auto"/>
        <w:right w:val="none" w:sz="0" w:space="0" w:color="auto"/>
      </w:divBdr>
    </w:div>
    <w:div w:id="476336896">
      <w:bodyDiv w:val="1"/>
      <w:marLeft w:val="0"/>
      <w:marRight w:val="0"/>
      <w:marTop w:val="0"/>
      <w:marBottom w:val="0"/>
      <w:divBdr>
        <w:top w:val="none" w:sz="0" w:space="0" w:color="auto"/>
        <w:left w:val="none" w:sz="0" w:space="0" w:color="auto"/>
        <w:bottom w:val="none" w:sz="0" w:space="0" w:color="auto"/>
        <w:right w:val="none" w:sz="0" w:space="0" w:color="auto"/>
      </w:divBdr>
    </w:div>
    <w:div w:id="484585229">
      <w:bodyDiv w:val="1"/>
      <w:marLeft w:val="0"/>
      <w:marRight w:val="0"/>
      <w:marTop w:val="0"/>
      <w:marBottom w:val="0"/>
      <w:divBdr>
        <w:top w:val="none" w:sz="0" w:space="0" w:color="auto"/>
        <w:left w:val="none" w:sz="0" w:space="0" w:color="auto"/>
        <w:bottom w:val="none" w:sz="0" w:space="0" w:color="auto"/>
        <w:right w:val="none" w:sz="0" w:space="0" w:color="auto"/>
      </w:divBdr>
    </w:div>
    <w:div w:id="487985582">
      <w:bodyDiv w:val="1"/>
      <w:marLeft w:val="0"/>
      <w:marRight w:val="0"/>
      <w:marTop w:val="0"/>
      <w:marBottom w:val="0"/>
      <w:divBdr>
        <w:top w:val="none" w:sz="0" w:space="0" w:color="auto"/>
        <w:left w:val="none" w:sz="0" w:space="0" w:color="auto"/>
        <w:bottom w:val="none" w:sz="0" w:space="0" w:color="auto"/>
        <w:right w:val="none" w:sz="0" w:space="0" w:color="auto"/>
      </w:divBdr>
    </w:div>
    <w:div w:id="490871099">
      <w:bodyDiv w:val="1"/>
      <w:marLeft w:val="0"/>
      <w:marRight w:val="0"/>
      <w:marTop w:val="0"/>
      <w:marBottom w:val="0"/>
      <w:divBdr>
        <w:top w:val="none" w:sz="0" w:space="0" w:color="auto"/>
        <w:left w:val="none" w:sz="0" w:space="0" w:color="auto"/>
        <w:bottom w:val="none" w:sz="0" w:space="0" w:color="auto"/>
        <w:right w:val="none" w:sz="0" w:space="0" w:color="auto"/>
      </w:divBdr>
      <w:divsChild>
        <w:div w:id="447117453">
          <w:marLeft w:val="0"/>
          <w:marRight w:val="150"/>
          <w:marTop w:val="45"/>
          <w:marBottom w:val="30"/>
          <w:divBdr>
            <w:top w:val="none" w:sz="0" w:space="0" w:color="auto"/>
            <w:left w:val="none" w:sz="0" w:space="0" w:color="auto"/>
            <w:bottom w:val="none" w:sz="0" w:space="0" w:color="auto"/>
            <w:right w:val="none" w:sz="0" w:space="0" w:color="auto"/>
          </w:divBdr>
        </w:div>
        <w:div w:id="1955819509">
          <w:marLeft w:val="0"/>
          <w:marRight w:val="150"/>
          <w:marTop w:val="45"/>
          <w:marBottom w:val="30"/>
          <w:divBdr>
            <w:top w:val="none" w:sz="0" w:space="0" w:color="auto"/>
            <w:left w:val="none" w:sz="0" w:space="0" w:color="auto"/>
            <w:bottom w:val="none" w:sz="0" w:space="0" w:color="auto"/>
            <w:right w:val="none" w:sz="0" w:space="0" w:color="auto"/>
          </w:divBdr>
        </w:div>
        <w:div w:id="776484836">
          <w:marLeft w:val="0"/>
          <w:marRight w:val="150"/>
          <w:marTop w:val="45"/>
          <w:marBottom w:val="30"/>
          <w:divBdr>
            <w:top w:val="none" w:sz="0" w:space="0" w:color="auto"/>
            <w:left w:val="none" w:sz="0" w:space="0" w:color="auto"/>
            <w:bottom w:val="none" w:sz="0" w:space="0" w:color="auto"/>
            <w:right w:val="none" w:sz="0" w:space="0" w:color="auto"/>
          </w:divBdr>
        </w:div>
        <w:div w:id="1263301571">
          <w:marLeft w:val="0"/>
          <w:marRight w:val="150"/>
          <w:marTop w:val="45"/>
          <w:marBottom w:val="30"/>
          <w:divBdr>
            <w:top w:val="none" w:sz="0" w:space="0" w:color="auto"/>
            <w:left w:val="none" w:sz="0" w:space="0" w:color="auto"/>
            <w:bottom w:val="none" w:sz="0" w:space="0" w:color="auto"/>
            <w:right w:val="none" w:sz="0" w:space="0" w:color="auto"/>
          </w:divBdr>
        </w:div>
        <w:div w:id="981544508">
          <w:marLeft w:val="0"/>
          <w:marRight w:val="150"/>
          <w:marTop w:val="45"/>
          <w:marBottom w:val="30"/>
          <w:divBdr>
            <w:top w:val="none" w:sz="0" w:space="0" w:color="auto"/>
            <w:left w:val="none" w:sz="0" w:space="0" w:color="auto"/>
            <w:bottom w:val="none" w:sz="0" w:space="0" w:color="auto"/>
            <w:right w:val="none" w:sz="0" w:space="0" w:color="auto"/>
          </w:divBdr>
        </w:div>
      </w:divsChild>
    </w:div>
    <w:div w:id="494498977">
      <w:bodyDiv w:val="1"/>
      <w:marLeft w:val="0"/>
      <w:marRight w:val="0"/>
      <w:marTop w:val="0"/>
      <w:marBottom w:val="0"/>
      <w:divBdr>
        <w:top w:val="none" w:sz="0" w:space="0" w:color="auto"/>
        <w:left w:val="none" w:sz="0" w:space="0" w:color="auto"/>
        <w:bottom w:val="none" w:sz="0" w:space="0" w:color="auto"/>
        <w:right w:val="none" w:sz="0" w:space="0" w:color="auto"/>
      </w:divBdr>
    </w:div>
    <w:div w:id="494876095">
      <w:bodyDiv w:val="1"/>
      <w:marLeft w:val="0"/>
      <w:marRight w:val="0"/>
      <w:marTop w:val="0"/>
      <w:marBottom w:val="0"/>
      <w:divBdr>
        <w:top w:val="none" w:sz="0" w:space="0" w:color="auto"/>
        <w:left w:val="none" w:sz="0" w:space="0" w:color="auto"/>
        <w:bottom w:val="none" w:sz="0" w:space="0" w:color="auto"/>
        <w:right w:val="none" w:sz="0" w:space="0" w:color="auto"/>
      </w:divBdr>
    </w:div>
    <w:div w:id="495222011">
      <w:bodyDiv w:val="1"/>
      <w:marLeft w:val="0"/>
      <w:marRight w:val="0"/>
      <w:marTop w:val="0"/>
      <w:marBottom w:val="0"/>
      <w:divBdr>
        <w:top w:val="none" w:sz="0" w:space="0" w:color="auto"/>
        <w:left w:val="none" w:sz="0" w:space="0" w:color="auto"/>
        <w:bottom w:val="none" w:sz="0" w:space="0" w:color="auto"/>
        <w:right w:val="none" w:sz="0" w:space="0" w:color="auto"/>
      </w:divBdr>
    </w:div>
    <w:div w:id="496116781">
      <w:bodyDiv w:val="1"/>
      <w:marLeft w:val="0"/>
      <w:marRight w:val="0"/>
      <w:marTop w:val="0"/>
      <w:marBottom w:val="0"/>
      <w:divBdr>
        <w:top w:val="none" w:sz="0" w:space="0" w:color="auto"/>
        <w:left w:val="none" w:sz="0" w:space="0" w:color="auto"/>
        <w:bottom w:val="none" w:sz="0" w:space="0" w:color="auto"/>
        <w:right w:val="none" w:sz="0" w:space="0" w:color="auto"/>
      </w:divBdr>
    </w:div>
    <w:div w:id="496770012">
      <w:bodyDiv w:val="1"/>
      <w:marLeft w:val="0"/>
      <w:marRight w:val="0"/>
      <w:marTop w:val="0"/>
      <w:marBottom w:val="0"/>
      <w:divBdr>
        <w:top w:val="none" w:sz="0" w:space="0" w:color="auto"/>
        <w:left w:val="none" w:sz="0" w:space="0" w:color="auto"/>
        <w:bottom w:val="none" w:sz="0" w:space="0" w:color="auto"/>
        <w:right w:val="none" w:sz="0" w:space="0" w:color="auto"/>
      </w:divBdr>
    </w:div>
    <w:div w:id="496964916">
      <w:bodyDiv w:val="1"/>
      <w:marLeft w:val="0"/>
      <w:marRight w:val="0"/>
      <w:marTop w:val="0"/>
      <w:marBottom w:val="0"/>
      <w:divBdr>
        <w:top w:val="none" w:sz="0" w:space="0" w:color="auto"/>
        <w:left w:val="none" w:sz="0" w:space="0" w:color="auto"/>
        <w:bottom w:val="none" w:sz="0" w:space="0" w:color="auto"/>
        <w:right w:val="none" w:sz="0" w:space="0" w:color="auto"/>
      </w:divBdr>
    </w:div>
    <w:div w:id="497120044">
      <w:bodyDiv w:val="1"/>
      <w:marLeft w:val="0"/>
      <w:marRight w:val="0"/>
      <w:marTop w:val="0"/>
      <w:marBottom w:val="0"/>
      <w:divBdr>
        <w:top w:val="none" w:sz="0" w:space="0" w:color="auto"/>
        <w:left w:val="none" w:sz="0" w:space="0" w:color="auto"/>
        <w:bottom w:val="none" w:sz="0" w:space="0" w:color="auto"/>
        <w:right w:val="none" w:sz="0" w:space="0" w:color="auto"/>
      </w:divBdr>
    </w:div>
    <w:div w:id="497385216">
      <w:bodyDiv w:val="1"/>
      <w:marLeft w:val="0"/>
      <w:marRight w:val="0"/>
      <w:marTop w:val="0"/>
      <w:marBottom w:val="0"/>
      <w:divBdr>
        <w:top w:val="none" w:sz="0" w:space="0" w:color="auto"/>
        <w:left w:val="none" w:sz="0" w:space="0" w:color="auto"/>
        <w:bottom w:val="none" w:sz="0" w:space="0" w:color="auto"/>
        <w:right w:val="none" w:sz="0" w:space="0" w:color="auto"/>
      </w:divBdr>
    </w:div>
    <w:div w:id="498277527">
      <w:bodyDiv w:val="1"/>
      <w:marLeft w:val="0"/>
      <w:marRight w:val="0"/>
      <w:marTop w:val="0"/>
      <w:marBottom w:val="0"/>
      <w:divBdr>
        <w:top w:val="none" w:sz="0" w:space="0" w:color="auto"/>
        <w:left w:val="none" w:sz="0" w:space="0" w:color="auto"/>
        <w:bottom w:val="none" w:sz="0" w:space="0" w:color="auto"/>
        <w:right w:val="none" w:sz="0" w:space="0" w:color="auto"/>
      </w:divBdr>
    </w:div>
    <w:div w:id="499278063">
      <w:bodyDiv w:val="1"/>
      <w:marLeft w:val="0"/>
      <w:marRight w:val="0"/>
      <w:marTop w:val="0"/>
      <w:marBottom w:val="0"/>
      <w:divBdr>
        <w:top w:val="none" w:sz="0" w:space="0" w:color="auto"/>
        <w:left w:val="none" w:sz="0" w:space="0" w:color="auto"/>
        <w:bottom w:val="none" w:sz="0" w:space="0" w:color="auto"/>
        <w:right w:val="none" w:sz="0" w:space="0" w:color="auto"/>
      </w:divBdr>
      <w:divsChild>
        <w:div w:id="1049912752">
          <w:marLeft w:val="0"/>
          <w:marRight w:val="0"/>
          <w:marTop w:val="0"/>
          <w:marBottom w:val="0"/>
          <w:divBdr>
            <w:top w:val="none" w:sz="0" w:space="0" w:color="auto"/>
            <w:left w:val="none" w:sz="0" w:space="0" w:color="auto"/>
            <w:bottom w:val="none" w:sz="0" w:space="0" w:color="auto"/>
            <w:right w:val="none" w:sz="0" w:space="0" w:color="auto"/>
          </w:divBdr>
        </w:div>
        <w:div w:id="625622588">
          <w:marLeft w:val="0"/>
          <w:marRight w:val="0"/>
          <w:marTop w:val="0"/>
          <w:marBottom w:val="0"/>
          <w:divBdr>
            <w:top w:val="none" w:sz="0" w:space="0" w:color="auto"/>
            <w:left w:val="none" w:sz="0" w:space="0" w:color="auto"/>
            <w:bottom w:val="none" w:sz="0" w:space="0" w:color="auto"/>
            <w:right w:val="none" w:sz="0" w:space="0" w:color="auto"/>
          </w:divBdr>
        </w:div>
        <w:div w:id="254675267">
          <w:marLeft w:val="0"/>
          <w:marRight w:val="0"/>
          <w:marTop w:val="0"/>
          <w:marBottom w:val="0"/>
          <w:divBdr>
            <w:top w:val="none" w:sz="0" w:space="0" w:color="auto"/>
            <w:left w:val="none" w:sz="0" w:space="0" w:color="auto"/>
            <w:bottom w:val="none" w:sz="0" w:space="0" w:color="auto"/>
            <w:right w:val="none" w:sz="0" w:space="0" w:color="auto"/>
          </w:divBdr>
        </w:div>
        <w:div w:id="1426339273">
          <w:marLeft w:val="0"/>
          <w:marRight w:val="0"/>
          <w:marTop w:val="0"/>
          <w:marBottom w:val="0"/>
          <w:divBdr>
            <w:top w:val="none" w:sz="0" w:space="0" w:color="auto"/>
            <w:left w:val="none" w:sz="0" w:space="0" w:color="auto"/>
            <w:bottom w:val="none" w:sz="0" w:space="0" w:color="auto"/>
            <w:right w:val="none" w:sz="0" w:space="0" w:color="auto"/>
          </w:divBdr>
        </w:div>
        <w:div w:id="1699089251">
          <w:marLeft w:val="0"/>
          <w:marRight w:val="0"/>
          <w:marTop w:val="0"/>
          <w:marBottom w:val="0"/>
          <w:divBdr>
            <w:top w:val="none" w:sz="0" w:space="0" w:color="auto"/>
            <w:left w:val="none" w:sz="0" w:space="0" w:color="auto"/>
            <w:bottom w:val="none" w:sz="0" w:space="0" w:color="auto"/>
            <w:right w:val="none" w:sz="0" w:space="0" w:color="auto"/>
          </w:divBdr>
        </w:div>
        <w:div w:id="1928533305">
          <w:marLeft w:val="0"/>
          <w:marRight w:val="0"/>
          <w:marTop w:val="0"/>
          <w:marBottom w:val="0"/>
          <w:divBdr>
            <w:top w:val="none" w:sz="0" w:space="0" w:color="auto"/>
            <w:left w:val="none" w:sz="0" w:space="0" w:color="auto"/>
            <w:bottom w:val="none" w:sz="0" w:space="0" w:color="auto"/>
            <w:right w:val="none" w:sz="0" w:space="0" w:color="auto"/>
          </w:divBdr>
        </w:div>
        <w:div w:id="1065108823">
          <w:marLeft w:val="0"/>
          <w:marRight w:val="0"/>
          <w:marTop w:val="0"/>
          <w:marBottom w:val="0"/>
          <w:divBdr>
            <w:top w:val="none" w:sz="0" w:space="0" w:color="auto"/>
            <w:left w:val="none" w:sz="0" w:space="0" w:color="auto"/>
            <w:bottom w:val="none" w:sz="0" w:space="0" w:color="auto"/>
            <w:right w:val="none" w:sz="0" w:space="0" w:color="auto"/>
          </w:divBdr>
        </w:div>
        <w:div w:id="839537660">
          <w:marLeft w:val="0"/>
          <w:marRight w:val="0"/>
          <w:marTop w:val="0"/>
          <w:marBottom w:val="0"/>
          <w:divBdr>
            <w:top w:val="none" w:sz="0" w:space="0" w:color="auto"/>
            <w:left w:val="none" w:sz="0" w:space="0" w:color="auto"/>
            <w:bottom w:val="none" w:sz="0" w:space="0" w:color="auto"/>
            <w:right w:val="none" w:sz="0" w:space="0" w:color="auto"/>
          </w:divBdr>
        </w:div>
        <w:div w:id="2045788739">
          <w:marLeft w:val="0"/>
          <w:marRight w:val="0"/>
          <w:marTop w:val="0"/>
          <w:marBottom w:val="0"/>
          <w:divBdr>
            <w:top w:val="none" w:sz="0" w:space="0" w:color="auto"/>
            <w:left w:val="none" w:sz="0" w:space="0" w:color="auto"/>
            <w:bottom w:val="none" w:sz="0" w:space="0" w:color="auto"/>
            <w:right w:val="none" w:sz="0" w:space="0" w:color="auto"/>
          </w:divBdr>
        </w:div>
        <w:div w:id="721833295">
          <w:marLeft w:val="0"/>
          <w:marRight w:val="0"/>
          <w:marTop w:val="0"/>
          <w:marBottom w:val="0"/>
          <w:divBdr>
            <w:top w:val="none" w:sz="0" w:space="0" w:color="auto"/>
            <w:left w:val="none" w:sz="0" w:space="0" w:color="auto"/>
            <w:bottom w:val="none" w:sz="0" w:space="0" w:color="auto"/>
            <w:right w:val="none" w:sz="0" w:space="0" w:color="auto"/>
          </w:divBdr>
        </w:div>
        <w:div w:id="10762463">
          <w:marLeft w:val="0"/>
          <w:marRight w:val="0"/>
          <w:marTop w:val="0"/>
          <w:marBottom w:val="0"/>
          <w:divBdr>
            <w:top w:val="none" w:sz="0" w:space="0" w:color="auto"/>
            <w:left w:val="none" w:sz="0" w:space="0" w:color="auto"/>
            <w:bottom w:val="none" w:sz="0" w:space="0" w:color="auto"/>
            <w:right w:val="none" w:sz="0" w:space="0" w:color="auto"/>
          </w:divBdr>
        </w:div>
        <w:div w:id="1851068158">
          <w:marLeft w:val="0"/>
          <w:marRight w:val="0"/>
          <w:marTop w:val="0"/>
          <w:marBottom w:val="0"/>
          <w:divBdr>
            <w:top w:val="none" w:sz="0" w:space="0" w:color="auto"/>
            <w:left w:val="none" w:sz="0" w:space="0" w:color="auto"/>
            <w:bottom w:val="none" w:sz="0" w:space="0" w:color="auto"/>
            <w:right w:val="none" w:sz="0" w:space="0" w:color="auto"/>
          </w:divBdr>
        </w:div>
        <w:div w:id="748422607">
          <w:marLeft w:val="0"/>
          <w:marRight w:val="0"/>
          <w:marTop w:val="0"/>
          <w:marBottom w:val="0"/>
          <w:divBdr>
            <w:top w:val="none" w:sz="0" w:space="0" w:color="auto"/>
            <w:left w:val="none" w:sz="0" w:space="0" w:color="auto"/>
            <w:bottom w:val="none" w:sz="0" w:space="0" w:color="auto"/>
            <w:right w:val="none" w:sz="0" w:space="0" w:color="auto"/>
          </w:divBdr>
        </w:div>
      </w:divsChild>
    </w:div>
    <w:div w:id="499854549">
      <w:bodyDiv w:val="1"/>
      <w:marLeft w:val="0"/>
      <w:marRight w:val="0"/>
      <w:marTop w:val="0"/>
      <w:marBottom w:val="0"/>
      <w:divBdr>
        <w:top w:val="none" w:sz="0" w:space="0" w:color="auto"/>
        <w:left w:val="none" w:sz="0" w:space="0" w:color="auto"/>
        <w:bottom w:val="none" w:sz="0" w:space="0" w:color="auto"/>
        <w:right w:val="none" w:sz="0" w:space="0" w:color="auto"/>
      </w:divBdr>
      <w:divsChild>
        <w:div w:id="788623278">
          <w:marLeft w:val="0"/>
          <w:marRight w:val="0"/>
          <w:marTop w:val="0"/>
          <w:marBottom w:val="0"/>
          <w:divBdr>
            <w:top w:val="none" w:sz="0" w:space="0" w:color="auto"/>
            <w:left w:val="none" w:sz="0" w:space="0" w:color="auto"/>
            <w:bottom w:val="none" w:sz="0" w:space="0" w:color="auto"/>
            <w:right w:val="none" w:sz="0" w:space="0" w:color="auto"/>
          </w:divBdr>
        </w:div>
      </w:divsChild>
    </w:div>
    <w:div w:id="500587112">
      <w:bodyDiv w:val="1"/>
      <w:marLeft w:val="0"/>
      <w:marRight w:val="0"/>
      <w:marTop w:val="0"/>
      <w:marBottom w:val="0"/>
      <w:divBdr>
        <w:top w:val="none" w:sz="0" w:space="0" w:color="auto"/>
        <w:left w:val="none" w:sz="0" w:space="0" w:color="auto"/>
        <w:bottom w:val="none" w:sz="0" w:space="0" w:color="auto"/>
        <w:right w:val="none" w:sz="0" w:space="0" w:color="auto"/>
      </w:divBdr>
      <w:divsChild>
        <w:div w:id="1773284209">
          <w:marLeft w:val="0"/>
          <w:marRight w:val="0"/>
          <w:marTop w:val="0"/>
          <w:marBottom w:val="0"/>
          <w:divBdr>
            <w:top w:val="none" w:sz="0" w:space="0" w:color="auto"/>
            <w:left w:val="none" w:sz="0" w:space="0" w:color="auto"/>
            <w:bottom w:val="none" w:sz="0" w:space="0" w:color="auto"/>
            <w:right w:val="none" w:sz="0" w:space="0" w:color="auto"/>
          </w:divBdr>
        </w:div>
        <w:div w:id="539248088">
          <w:marLeft w:val="0"/>
          <w:marRight w:val="0"/>
          <w:marTop w:val="0"/>
          <w:marBottom w:val="0"/>
          <w:divBdr>
            <w:top w:val="none" w:sz="0" w:space="0" w:color="auto"/>
            <w:left w:val="none" w:sz="0" w:space="0" w:color="auto"/>
            <w:bottom w:val="none" w:sz="0" w:space="0" w:color="auto"/>
            <w:right w:val="none" w:sz="0" w:space="0" w:color="auto"/>
          </w:divBdr>
        </w:div>
        <w:div w:id="159933656">
          <w:marLeft w:val="0"/>
          <w:marRight w:val="0"/>
          <w:marTop w:val="0"/>
          <w:marBottom w:val="0"/>
          <w:divBdr>
            <w:top w:val="none" w:sz="0" w:space="0" w:color="auto"/>
            <w:left w:val="none" w:sz="0" w:space="0" w:color="auto"/>
            <w:bottom w:val="none" w:sz="0" w:space="0" w:color="auto"/>
            <w:right w:val="none" w:sz="0" w:space="0" w:color="auto"/>
          </w:divBdr>
        </w:div>
        <w:div w:id="1347248871">
          <w:marLeft w:val="0"/>
          <w:marRight w:val="0"/>
          <w:marTop w:val="0"/>
          <w:marBottom w:val="0"/>
          <w:divBdr>
            <w:top w:val="none" w:sz="0" w:space="0" w:color="auto"/>
            <w:left w:val="none" w:sz="0" w:space="0" w:color="auto"/>
            <w:bottom w:val="none" w:sz="0" w:space="0" w:color="auto"/>
            <w:right w:val="none" w:sz="0" w:space="0" w:color="auto"/>
          </w:divBdr>
        </w:div>
        <w:div w:id="1884251142">
          <w:marLeft w:val="0"/>
          <w:marRight w:val="0"/>
          <w:marTop w:val="0"/>
          <w:marBottom w:val="0"/>
          <w:divBdr>
            <w:top w:val="none" w:sz="0" w:space="0" w:color="auto"/>
            <w:left w:val="none" w:sz="0" w:space="0" w:color="auto"/>
            <w:bottom w:val="none" w:sz="0" w:space="0" w:color="auto"/>
            <w:right w:val="none" w:sz="0" w:space="0" w:color="auto"/>
          </w:divBdr>
        </w:div>
        <w:div w:id="1787235969">
          <w:marLeft w:val="0"/>
          <w:marRight w:val="0"/>
          <w:marTop w:val="0"/>
          <w:marBottom w:val="0"/>
          <w:divBdr>
            <w:top w:val="none" w:sz="0" w:space="0" w:color="auto"/>
            <w:left w:val="none" w:sz="0" w:space="0" w:color="auto"/>
            <w:bottom w:val="none" w:sz="0" w:space="0" w:color="auto"/>
            <w:right w:val="none" w:sz="0" w:space="0" w:color="auto"/>
          </w:divBdr>
        </w:div>
        <w:div w:id="1949654081">
          <w:marLeft w:val="0"/>
          <w:marRight w:val="0"/>
          <w:marTop w:val="0"/>
          <w:marBottom w:val="0"/>
          <w:divBdr>
            <w:top w:val="none" w:sz="0" w:space="0" w:color="auto"/>
            <w:left w:val="none" w:sz="0" w:space="0" w:color="auto"/>
            <w:bottom w:val="none" w:sz="0" w:space="0" w:color="auto"/>
            <w:right w:val="none" w:sz="0" w:space="0" w:color="auto"/>
          </w:divBdr>
        </w:div>
        <w:div w:id="1037656246">
          <w:marLeft w:val="0"/>
          <w:marRight w:val="0"/>
          <w:marTop w:val="0"/>
          <w:marBottom w:val="0"/>
          <w:divBdr>
            <w:top w:val="none" w:sz="0" w:space="0" w:color="auto"/>
            <w:left w:val="none" w:sz="0" w:space="0" w:color="auto"/>
            <w:bottom w:val="none" w:sz="0" w:space="0" w:color="auto"/>
            <w:right w:val="none" w:sz="0" w:space="0" w:color="auto"/>
          </w:divBdr>
        </w:div>
        <w:div w:id="1352413439">
          <w:marLeft w:val="0"/>
          <w:marRight w:val="0"/>
          <w:marTop w:val="0"/>
          <w:marBottom w:val="0"/>
          <w:divBdr>
            <w:top w:val="none" w:sz="0" w:space="0" w:color="auto"/>
            <w:left w:val="none" w:sz="0" w:space="0" w:color="auto"/>
            <w:bottom w:val="none" w:sz="0" w:space="0" w:color="auto"/>
            <w:right w:val="none" w:sz="0" w:space="0" w:color="auto"/>
          </w:divBdr>
        </w:div>
        <w:div w:id="990328531">
          <w:marLeft w:val="0"/>
          <w:marRight w:val="0"/>
          <w:marTop w:val="0"/>
          <w:marBottom w:val="0"/>
          <w:divBdr>
            <w:top w:val="none" w:sz="0" w:space="0" w:color="auto"/>
            <w:left w:val="none" w:sz="0" w:space="0" w:color="auto"/>
            <w:bottom w:val="none" w:sz="0" w:space="0" w:color="auto"/>
            <w:right w:val="none" w:sz="0" w:space="0" w:color="auto"/>
          </w:divBdr>
        </w:div>
        <w:div w:id="1139810423">
          <w:marLeft w:val="0"/>
          <w:marRight w:val="0"/>
          <w:marTop w:val="0"/>
          <w:marBottom w:val="0"/>
          <w:divBdr>
            <w:top w:val="none" w:sz="0" w:space="0" w:color="auto"/>
            <w:left w:val="none" w:sz="0" w:space="0" w:color="auto"/>
            <w:bottom w:val="none" w:sz="0" w:space="0" w:color="auto"/>
            <w:right w:val="none" w:sz="0" w:space="0" w:color="auto"/>
          </w:divBdr>
        </w:div>
        <w:div w:id="218130369">
          <w:marLeft w:val="0"/>
          <w:marRight w:val="0"/>
          <w:marTop w:val="0"/>
          <w:marBottom w:val="0"/>
          <w:divBdr>
            <w:top w:val="none" w:sz="0" w:space="0" w:color="auto"/>
            <w:left w:val="none" w:sz="0" w:space="0" w:color="auto"/>
            <w:bottom w:val="none" w:sz="0" w:space="0" w:color="auto"/>
            <w:right w:val="none" w:sz="0" w:space="0" w:color="auto"/>
          </w:divBdr>
        </w:div>
        <w:div w:id="129828357">
          <w:marLeft w:val="0"/>
          <w:marRight w:val="0"/>
          <w:marTop w:val="0"/>
          <w:marBottom w:val="0"/>
          <w:divBdr>
            <w:top w:val="none" w:sz="0" w:space="0" w:color="auto"/>
            <w:left w:val="none" w:sz="0" w:space="0" w:color="auto"/>
            <w:bottom w:val="none" w:sz="0" w:space="0" w:color="auto"/>
            <w:right w:val="none" w:sz="0" w:space="0" w:color="auto"/>
          </w:divBdr>
        </w:div>
        <w:div w:id="1711877143">
          <w:marLeft w:val="0"/>
          <w:marRight w:val="0"/>
          <w:marTop w:val="0"/>
          <w:marBottom w:val="0"/>
          <w:divBdr>
            <w:top w:val="none" w:sz="0" w:space="0" w:color="auto"/>
            <w:left w:val="none" w:sz="0" w:space="0" w:color="auto"/>
            <w:bottom w:val="none" w:sz="0" w:space="0" w:color="auto"/>
            <w:right w:val="none" w:sz="0" w:space="0" w:color="auto"/>
          </w:divBdr>
        </w:div>
      </w:divsChild>
    </w:div>
    <w:div w:id="503131319">
      <w:bodyDiv w:val="1"/>
      <w:marLeft w:val="0"/>
      <w:marRight w:val="0"/>
      <w:marTop w:val="0"/>
      <w:marBottom w:val="0"/>
      <w:divBdr>
        <w:top w:val="none" w:sz="0" w:space="0" w:color="auto"/>
        <w:left w:val="none" w:sz="0" w:space="0" w:color="auto"/>
        <w:bottom w:val="none" w:sz="0" w:space="0" w:color="auto"/>
        <w:right w:val="none" w:sz="0" w:space="0" w:color="auto"/>
      </w:divBdr>
    </w:div>
    <w:div w:id="506291921">
      <w:bodyDiv w:val="1"/>
      <w:marLeft w:val="0"/>
      <w:marRight w:val="0"/>
      <w:marTop w:val="0"/>
      <w:marBottom w:val="0"/>
      <w:divBdr>
        <w:top w:val="none" w:sz="0" w:space="0" w:color="auto"/>
        <w:left w:val="none" w:sz="0" w:space="0" w:color="auto"/>
        <w:bottom w:val="none" w:sz="0" w:space="0" w:color="auto"/>
        <w:right w:val="none" w:sz="0" w:space="0" w:color="auto"/>
      </w:divBdr>
    </w:div>
    <w:div w:id="506675753">
      <w:bodyDiv w:val="1"/>
      <w:marLeft w:val="0"/>
      <w:marRight w:val="0"/>
      <w:marTop w:val="0"/>
      <w:marBottom w:val="0"/>
      <w:divBdr>
        <w:top w:val="none" w:sz="0" w:space="0" w:color="auto"/>
        <w:left w:val="none" w:sz="0" w:space="0" w:color="auto"/>
        <w:bottom w:val="none" w:sz="0" w:space="0" w:color="auto"/>
        <w:right w:val="none" w:sz="0" w:space="0" w:color="auto"/>
      </w:divBdr>
    </w:div>
    <w:div w:id="512106979">
      <w:bodyDiv w:val="1"/>
      <w:marLeft w:val="0"/>
      <w:marRight w:val="0"/>
      <w:marTop w:val="0"/>
      <w:marBottom w:val="0"/>
      <w:divBdr>
        <w:top w:val="none" w:sz="0" w:space="0" w:color="auto"/>
        <w:left w:val="none" w:sz="0" w:space="0" w:color="auto"/>
        <w:bottom w:val="none" w:sz="0" w:space="0" w:color="auto"/>
        <w:right w:val="none" w:sz="0" w:space="0" w:color="auto"/>
      </w:divBdr>
    </w:div>
    <w:div w:id="513423763">
      <w:bodyDiv w:val="1"/>
      <w:marLeft w:val="0"/>
      <w:marRight w:val="0"/>
      <w:marTop w:val="0"/>
      <w:marBottom w:val="0"/>
      <w:divBdr>
        <w:top w:val="none" w:sz="0" w:space="0" w:color="auto"/>
        <w:left w:val="none" w:sz="0" w:space="0" w:color="auto"/>
        <w:bottom w:val="none" w:sz="0" w:space="0" w:color="auto"/>
        <w:right w:val="none" w:sz="0" w:space="0" w:color="auto"/>
      </w:divBdr>
    </w:div>
    <w:div w:id="519272786">
      <w:bodyDiv w:val="1"/>
      <w:marLeft w:val="0"/>
      <w:marRight w:val="0"/>
      <w:marTop w:val="0"/>
      <w:marBottom w:val="0"/>
      <w:divBdr>
        <w:top w:val="none" w:sz="0" w:space="0" w:color="auto"/>
        <w:left w:val="none" w:sz="0" w:space="0" w:color="auto"/>
        <w:bottom w:val="none" w:sz="0" w:space="0" w:color="auto"/>
        <w:right w:val="none" w:sz="0" w:space="0" w:color="auto"/>
      </w:divBdr>
    </w:div>
    <w:div w:id="519861151">
      <w:bodyDiv w:val="1"/>
      <w:marLeft w:val="0"/>
      <w:marRight w:val="0"/>
      <w:marTop w:val="0"/>
      <w:marBottom w:val="0"/>
      <w:divBdr>
        <w:top w:val="none" w:sz="0" w:space="0" w:color="auto"/>
        <w:left w:val="none" w:sz="0" w:space="0" w:color="auto"/>
        <w:bottom w:val="none" w:sz="0" w:space="0" w:color="auto"/>
        <w:right w:val="none" w:sz="0" w:space="0" w:color="auto"/>
      </w:divBdr>
    </w:div>
    <w:div w:id="519902436">
      <w:bodyDiv w:val="1"/>
      <w:marLeft w:val="0"/>
      <w:marRight w:val="0"/>
      <w:marTop w:val="0"/>
      <w:marBottom w:val="0"/>
      <w:divBdr>
        <w:top w:val="none" w:sz="0" w:space="0" w:color="auto"/>
        <w:left w:val="none" w:sz="0" w:space="0" w:color="auto"/>
        <w:bottom w:val="none" w:sz="0" w:space="0" w:color="auto"/>
        <w:right w:val="none" w:sz="0" w:space="0" w:color="auto"/>
      </w:divBdr>
    </w:div>
    <w:div w:id="522716437">
      <w:bodyDiv w:val="1"/>
      <w:marLeft w:val="0"/>
      <w:marRight w:val="0"/>
      <w:marTop w:val="0"/>
      <w:marBottom w:val="0"/>
      <w:divBdr>
        <w:top w:val="none" w:sz="0" w:space="0" w:color="auto"/>
        <w:left w:val="none" w:sz="0" w:space="0" w:color="auto"/>
        <w:bottom w:val="none" w:sz="0" w:space="0" w:color="auto"/>
        <w:right w:val="none" w:sz="0" w:space="0" w:color="auto"/>
      </w:divBdr>
    </w:div>
    <w:div w:id="528687993">
      <w:bodyDiv w:val="1"/>
      <w:marLeft w:val="0"/>
      <w:marRight w:val="0"/>
      <w:marTop w:val="0"/>
      <w:marBottom w:val="0"/>
      <w:divBdr>
        <w:top w:val="none" w:sz="0" w:space="0" w:color="auto"/>
        <w:left w:val="none" w:sz="0" w:space="0" w:color="auto"/>
        <w:bottom w:val="none" w:sz="0" w:space="0" w:color="auto"/>
        <w:right w:val="none" w:sz="0" w:space="0" w:color="auto"/>
      </w:divBdr>
    </w:div>
    <w:div w:id="531385690">
      <w:bodyDiv w:val="1"/>
      <w:marLeft w:val="0"/>
      <w:marRight w:val="0"/>
      <w:marTop w:val="0"/>
      <w:marBottom w:val="0"/>
      <w:divBdr>
        <w:top w:val="none" w:sz="0" w:space="0" w:color="auto"/>
        <w:left w:val="none" w:sz="0" w:space="0" w:color="auto"/>
        <w:bottom w:val="none" w:sz="0" w:space="0" w:color="auto"/>
        <w:right w:val="none" w:sz="0" w:space="0" w:color="auto"/>
      </w:divBdr>
    </w:div>
    <w:div w:id="532421926">
      <w:bodyDiv w:val="1"/>
      <w:marLeft w:val="0"/>
      <w:marRight w:val="0"/>
      <w:marTop w:val="0"/>
      <w:marBottom w:val="0"/>
      <w:divBdr>
        <w:top w:val="none" w:sz="0" w:space="0" w:color="auto"/>
        <w:left w:val="none" w:sz="0" w:space="0" w:color="auto"/>
        <w:bottom w:val="none" w:sz="0" w:space="0" w:color="auto"/>
        <w:right w:val="none" w:sz="0" w:space="0" w:color="auto"/>
      </w:divBdr>
    </w:div>
    <w:div w:id="534731821">
      <w:bodyDiv w:val="1"/>
      <w:marLeft w:val="0"/>
      <w:marRight w:val="0"/>
      <w:marTop w:val="0"/>
      <w:marBottom w:val="0"/>
      <w:divBdr>
        <w:top w:val="none" w:sz="0" w:space="0" w:color="auto"/>
        <w:left w:val="none" w:sz="0" w:space="0" w:color="auto"/>
        <w:bottom w:val="none" w:sz="0" w:space="0" w:color="auto"/>
        <w:right w:val="none" w:sz="0" w:space="0" w:color="auto"/>
      </w:divBdr>
    </w:div>
    <w:div w:id="535122881">
      <w:bodyDiv w:val="1"/>
      <w:marLeft w:val="0"/>
      <w:marRight w:val="0"/>
      <w:marTop w:val="0"/>
      <w:marBottom w:val="0"/>
      <w:divBdr>
        <w:top w:val="none" w:sz="0" w:space="0" w:color="auto"/>
        <w:left w:val="none" w:sz="0" w:space="0" w:color="auto"/>
        <w:bottom w:val="none" w:sz="0" w:space="0" w:color="auto"/>
        <w:right w:val="none" w:sz="0" w:space="0" w:color="auto"/>
      </w:divBdr>
    </w:div>
    <w:div w:id="536819479">
      <w:bodyDiv w:val="1"/>
      <w:marLeft w:val="0"/>
      <w:marRight w:val="0"/>
      <w:marTop w:val="0"/>
      <w:marBottom w:val="0"/>
      <w:divBdr>
        <w:top w:val="none" w:sz="0" w:space="0" w:color="auto"/>
        <w:left w:val="none" w:sz="0" w:space="0" w:color="auto"/>
        <w:bottom w:val="none" w:sz="0" w:space="0" w:color="auto"/>
        <w:right w:val="none" w:sz="0" w:space="0" w:color="auto"/>
      </w:divBdr>
    </w:div>
    <w:div w:id="539754780">
      <w:bodyDiv w:val="1"/>
      <w:marLeft w:val="0"/>
      <w:marRight w:val="0"/>
      <w:marTop w:val="0"/>
      <w:marBottom w:val="0"/>
      <w:divBdr>
        <w:top w:val="none" w:sz="0" w:space="0" w:color="auto"/>
        <w:left w:val="none" w:sz="0" w:space="0" w:color="auto"/>
        <w:bottom w:val="none" w:sz="0" w:space="0" w:color="auto"/>
        <w:right w:val="none" w:sz="0" w:space="0" w:color="auto"/>
      </w:divBdr>
    </w:div>
    <w:div w:id="539978784">
      <w:bodyDiv w:val="1"/>
      <w:marLeft w:val="0"/>
      <w:marRight w:val="0"/>
      <w:marTop w:val="0"/>
      <w:marBottom w:val="0"/>
      <w:divBdr>
        <w:top w:val="none" w:sz="0" w:space="0" w:color="auto"/>
        <w:left w:val="none" w:sz="0" w:space="0" w:color="auto"/>
        <w:bottom w:val="none" w:sz="0" w:space="0" w:color="auto"/>
        <w:right w:val="none" w:sz="0" w:space="0" w:color="auto"/>
      </w:divBdr>
    </w:div>
    <w:div w:id="541670887">
      <w:bodyDiv w:val="1"/>
      <w:marLeft w:val="0"/>
      <w:marRight w:val="0"/>
      <w:marTop w:val="0"/>
      <w:marBottom w:val="0"/>
      <w:divBdr>
        <w:top w:val="none" w:sz="0" w:space="0" w:color="auto"/>
        <w:left w:val="none" w:sz="0" w:space="0" w:color="auto"/>
        <w:bottom w:val="none" w:sz="0" w:space="0" w:color="auto"/>
        <w:right w:val="none" w:sz="0" w:space="0" w:color="auto"/>
      </w:divBdr>
    </w:div>
    <w:div w:id="545025647">
      <w:bodyDiv w:val="1"/>
      <w:marLeft w:val="0"/>
      <w:marRight w:val="0"/>
      <w:marTop w:val="0"/>
      <w:marBottom w:val="0"/>
      <w:divBdr>
        <w:top w:val="none" w:sz="0" w:space="0" w:color="auto"/>
        <w:left w:val="none" w:sz="0" w:space="0" w:color="auto"/>
        <w:bottom w:val="none" w:sz="0" w:space="0" w:color="auto"/>
        <w:right w:val="none" w:sz="0" w:space="0" w:color="auto"/>
      </w:divBdr>
    </w:div>
    <w:div w:id="545337583">
      <w:bodyDiv w:val="1"/>
      <w:marLeft w:val="0"/>
      <w:marRight w:val="0"/>
      <w:marTop w:val="0"/>
      <w:marBottom w:val="0"/>
      <w:divBdr>
        <w:top w:val="none" w:sz="0" w:space="0" w:color="auto"/>
        <w:left w:val="none" w:sz="0" w:space="0" w:color="auto"/>
        <w:bottom w:val="none" w:sz="0" w:space="0" w:color="auto"/>
        <w:right w:val="none" w:sz="0" w:space="0" w:color="auto"/>
      </w:divBdr>
    </w:div>
    <w:div w:id="545721604">
      <w:bodyDiv w:val="1"/>
      <w:marLeft w:val="0"/>
      <w:marRight w:val="0"/>
      <w:marTop w:val="0"/>
      <w:marBottom w:val="0"/>
      <w:divBdr>
        <w:top w:val="none" w:sz="0" w:space="0" w:color="auto"/>
        <w:left w:val="none" w:sz="0" w:space="0" w:color="auto"/>
        <w:bottom w:val="none" w:sz="0" w:space="0" w:color="auto"/>
        <w:right w:val="none" w:sz="0" w:space="0" w:color="auto"/>
      </w:divBdr>
    </w:div>
    <w:div w:id="548734252">
      <w:bodyDiv w:val="1"/>
      <w:marLeft w:val="0"/>
      <w:marRight w:val="0"/>
      <w:marTop w:val="0"/>
      <w:marBottom w:val="0"/>
      <w:divBdr>
        <w:top w:val="none" w:sz="0" w:space="0" w:color="auto"/>
        <w:left w:val="none" w:sz="0" w:space="0" w:color="auto"/>
        <w:bottom w:val="none" w:sz="0" w:space="0" w:color="auto"/>
        <w:right w:val="none" w:sz="0" w:space="0" w:color="auto"/>
      </w:divBdr>
    </w:div>
    <w:div w:id="548762126">
      <w:bodyDiv w:val="1"/>
      <w:marLeft w:val="0"/>
      <w:marRight w:val="0"/>
      <w:marTop w:val="0"/>
      <w:marBottom w:val="0"/>
      <w:divBdr>
        <w:top w:val="none" w:sz="0" w:space="0" w:color="auto"/>
        <w:left w:val="none" w:sz="0" w:space="0" w:color="auto"/>
        <w:bottom w:val="none" w:sz="0" w:space="0" w:color="auto"/>
        <w:right w:val="none" w:sz="0" w:space="0" w:color="auto"/>
      </w:divBdr>
    </w:div>
    <w:div w:id="556092214">
      <w:bodyDiv w:val="1"/>
      <w:marLeft w:val="0"/>
      <w:marRight w:val="0"/>
      <w:marTop w:val="0"/>
      <w:marBottom w:val="0"/>
      <w:divBdr>
        <w:top w:val="none" w:sz="0" w:space="0" w:color="auto"/>
        <w:left w:val="none" w:sz="0" w:space="0" w:color="auto"/>
        <w:bottom w:val="none" w:sz="0" w:space="0" w:color="auto"/>
        <w:right w:val="none" w:sz="0" w:space="0" w:color="auto"/>
      </w:divBdr>
    </w:div>
    <w:div w:id="557479253">
      <w:bodyDiv w:val="1"/>
      <w:marLeft w:val="0"/>
      <w:marRight w:val="0"/>
      <w:marTop w:val="0"/>
      <w:marBottom w:val="0"/>
      <w:divBdr>
        <w:top w:val="none" w:sz="0" w:space="0" w:color="auto"/>
        <w:left w:val="none" w:sz="0" w:space="0" w:color="auto"/>
        <w:bottom w:val="none" w:sz="0" w:space="0" w:color="auto"/>
        <w:right w:val="none" w:sz="0" w:space="0" w:color="auto"/>
      </w:divBdr>
    </w:div>
    <w:div w:id="569467988">
      <w:bodyDiv w:val="1"/>
      <w:marLeft w:val="0"/>
      <w:marRight w:val="0"/>
      <w:marTop w:val="0"/>
      <w:marBottom w:val="0"/>
      <w:divBdr>
        <w:top w:val="none" w:sz="0" w:space="0" w:color="auto"/>
        <w:left w:val="none" w:sz="0" w:space="0" w:color="auto"/>
        <w:bottom w:val="none" w:sz="0" w:space="0" w:color="auto"/>
        <w:right w:val="none" w:sz="0" w:space="0" w:color="auto"/>
      </w:divBdr>
    </w:div>
    <w:div w:id="569736645">
      <w:bodyDiv w:val="1"/>
      <w:marLeft w:val="0"/>
      <w:marRight w:val="0"/>
      <w:marTop w:val="0"/>
      <w:marBottom w:val="0"/>
      <w:divBdr>
        <w:top w:val="none" w:sz="0" w:space="0" w:color="auto"/>
        <w:left w:val="none" w:sz="0" w:space="0" w:color="auto"/>
        <w:bottom w:val="none" w:sz="0" w:space="0" w:color="auto"/>
        <w:right w:val="none" w:sz="0" w:space="0" w:color="auto"/>
      </w:divBdr>
    </w:div>
    <w:div w:id="571740601">
      <w:bodyDiv w:val="1"/>
      <w:marLeft w:val="0"/>
      <w:marRight w:val="0"/>
      <w:marTop w:val="0"/>
      <w:marBottom w:val="0"/>
      <w:divBdr>
        <w:top w:val="none" w:sz="0" w:space="0" w:color="auto"/>
        <w:left w:val="none" w:sz="0" w:space="0" w:color="auto"/>
        <w:bottom w:val="none" w:sz="0" w:space="0" w:color="auto"/>
        <w:right w:val="none" w:sz="0" w:space="0" w:color="auto"/>
      </w:divBdr>
    </w:div>
    <w:div w:id="573898810">
      <w:bodyDiv w:val="1"/>
      <w:marLeft w:val="0"/>
      <w:marRight w:val="0"/>
      <w:marTop w:val="0"/>
      <w:marBottom w:val="0"/>
      <w:divBdr>
        <w:top w:val="none" w:sz="0" w:space="0" w:color="auto"/>
        <w:left w:val="none" w:sz="0" w:space="0" w:color="auto"/>
        <w:bottom w:val="none" w:sz="0" w:space="0" w:color="auto"/>
        <w:right w:val="none" w:sz="0" w:space="0" w:color="auto"/>
      </w:divBdr>
      <w:divsChild>
        <w:div w:id="923416335">
          <w:marLeft w:val="0"/>
          <w:marRight w:val="0"/>
          <w:marTop w:val="0"/>
          <w:marBottom w:val="75"/>
          <w:divBdr>
            <w:top w:val="none" w:sz="0" w:space="0" w:color="auto"/>
            <w:left w:val="none" w:sz="0" w:space="0" w:color="auto"/>
            <w:bottom w:val="none" w:sz="0" w:space="0" w:color="auto"/>
            <w:right w:val="none" w:sz="0" w:space="0" w:color="auto"/>
          </w:divBdr>
        </w:div>
      </w:divsChild>
    </w:div>
    <w:div w:id="576062093">
      <w:bodyDiv w:val="1"/>
      <w:marLeft w:val="0"/>
      <w:marRight w:val="0"/>
      <w:marTop w:val="0"/>
      <w:marBottom w:val="0"/>
      <w:divBdr>
        <w:top w:val="none" w:sz="0" w:space="0" w:color="auto"/>
        <w:left w:val="none" w:sz="0" w:space="0" w:color="auto"/>
        <w:bottom w:val="none" w:sz="0" w:space="0" w:color="auto"/>
        <w:right w:val="none" w:sz="0" w:space="0" w:color="auto"/>
      </w:divBdr>
    </w:div>
    <w:div w:id="576480668">
      <w:bodyDiv w:val="1"/>
      <w:marLeft w:val="0"/>
      <w:marRight w:val="0"/>
      <w:marTop w:val="0"/>
      <w:marBottom w:val="0"/>
      <w:divBdr>
        <w:top w:val="none" w:sz="0" w:space="0" w:color="auto"/>
        <w:left w:val="none" w:sz="0" w:space="0" w:color="auto"/>
        <w:bottom w:val="none" w:sz="0" w:space="0" w:color="auto"/>
        <w:right w:val="none" w:sz="0" w:space="0" w:color="auto"/>
      </w:divBdr>
    </w:div>
    <w:div w:id="578103852">
      <w:bodyDiv w:val="1"/>
      <w:marLeft w:val="0"/>
      <w:marRight w:val="0"/>
      <w:marTop w:val="0"/>
      <w:marBottom w:val="0"/>
      <w:divBdr>
        <w:top w:val="none" w:sz="0" w:space="0" w:color="auto"/>
        <w:left w:val="none" w:sz="0" w:space="0" w:color="auto"/>
        <w:bottom w:val="none" w:sz="0" w:space="0" w:color="auto"/>
        <w:right w:val="none" w:sz="0" w:space="0" w:color="auto"/>
      </w:divBdr>
    </w:div>
    <w:div w:id="580024151">
      <w:bodyDiv w:val="1"/>
      <w:marLeft w:val="0"/>
      <w:marRight w:val="0"/>
      <w:marTop w:val="0"/>
      <w:marBottom w:val="0"/>
      <w:divBdr>
        <w:top w:val="none" w:sz="0" w:space="0" w:color="auto"/>
        <w:left w:val="none" w:sz="0" w:space="0" w:color="auto"/>
        <w:bottom w:val="none" w:sz="0" w:space="0" w:color="auto"/>
        <w:right w:val="none" w:sz="0" w:space="0" w:color="auto"/>
      </w:divBdr>
    </w:div>
    <w:div w:id="585304745">
      <w:bodyDiv w:val="1"/>
      <w:marLeft w:val="0"/>
      <w:marRight w:val="0"/>
      <w:marTop w:val="0"/>
      <w:marBottom w:val="0"/>
      <w:divBdr>
        <w:top w:val="none" w:sz="0" w:space="0" w:color="auto"/>
        <w:left w:val="none" w:sz="0" w:space="0" w:color="auto"/>
        <w:bottom w:val="none" w:sz="0" w:space="0" w:color="auto"/>
        <w:right w:val="none" w:sz="0" w:space="0" w:color="auto"/>
      </w:divBdr>
    </w:div>
    <w:div w:id="587424915">
      <w:bodyDiv w:val="1"/>
      <w:marLeft w:val="0"/>
      <w:marRight w:val="0"/>
      <w:marTop w:val="0"/>
      <w:marBottom w:val="0"/>
      <w:divBdr>
        <w:top w:val="none" w:sz="0" w:space="0" w:color="auto"/>
        <w:left w:val="none" w:sz="0" w:space="0" w:color="auto"/>
        <w:bottom w:val="none" w:sz="0" w:space="0" w:color="auto"/>
        <w:right w:val="none" w:sz="0" w:space="0" w:color="auto"/>
      </w:divBdr>
    </w:div>
    <w:div w:id="588151522">
      <w:bodyDiv w:val="1"/>
      <w:marLeft w:val="0"/>
      <w:marRight w:val="0"/>
      <w:marTop w:val="0"/>
      <w:marBottom w:val="0"/>
      <w:divBdr>
        <w:top w:val="none" w:sz="0" w:space="0" w:color="auto"/>
        <w:left w:val="none" w:sz="0" w:space="0" w:color="auto"/>
        <w:bottom w:val="none" w:sz="0" w:space="0" w:color="auto"/>
        <w:right w:val="none" w:sz="0" w:space="0" w:color="auto"/>
      </w:divBdr>
    </w:div>
    <w:div w:id="592789111">
      <w:bodyDiv w:val="1"/>
      <w:marLeft w:val="0"/>
      <w:marRight w:val="0"/>
      <w:marTop w:val="0"/>
      <w:marBottom w:val="0"/>
      <w:divBdr>
        <w:top w:val="none" w:sz="0" w:space="0" w:color="auto"/>
        <w:left w:val="none" w:sz="0" w:space="0" w:color="auto"/>
        <w:bottom w:val="none" w:sz="0" w:space="0" w:color="auto"/>
        <w:right w:val="none" w:sz="0" w:space="0" w:color="auto"/>
      </w:divBdr>
    </w:div>
    <w:div w:id="598022365">
      <w:bodyDiv w:val="1"/>
      <w:marLeft w:val="0"/>
      <w:marRight w:val="0"/>
      <w:marTop w:val="0"/>
      <w:marBottom w:val="0"/>
      <w:divBdr>
        <w:top w:val="none" w:sz="0" w:space="0" w:color="auto"/>
        <w:left w:val="none" w:sz="0" w:space="0" w:color="auto"/>
        <w:bottom w:val="none" w:sz="0" w:space="0" w:color="auto"/>
        <w:right w:val="none" w:sz="0" w:space="0" w:color="auto"/>
      </w:divBdr>
    </w:div>
    <w:div w:id="598682104">
      <w:bodyDiv w:val="1"/>
      <w:marLeft w:val="0"/>
      <w:marRight w:val="0"/>
      <w:marTop w:val="0"/>
      <w:marBottom w:val="0"/>
      <w:divBdr>
        <w:top w:val="none" w:sz="0" w:space="0" w:color="auto"/>
        <w:left w:val="none" w:sz="0" w:space="0" w:color="auto"/>
        <w:bottom w:val="none" w:sz="0" w:space="0" w:color="auto"/>
        <w:right w:val="none" w:sz="0" w:space="0" w:color="auto"/>
      </w:divBdr>
    </w:div>
    <w:div w:id="600456957">
      <w:bodyDiv w:val="1"/>
      <w:marLeft w:val="0"/>
      <w:marRight w:val="0"/>
      <w:marTop w:val="0"/>
      <w:marBottom w:val="0"/>
      <w:divBdr>
        <w:top w:val="none" w:sz="0" w:space="0" w:color="auto"/>
        <w:left w:val="none" w:sz="0" w:space="0" w:color="auto"/>
        <w:bottom w:val="none" w:sz="0" w:space="0" w:color="auto"/>
        <w:right w:val="none" w:sz="0" w:space="0" w:color="auto"/>
      </w:divBdr>
    </w:div>
    <w:div w:id="602809002">
      <w:bodyDiv w:val="1"/>
      <w:marLeft w:val="0"/>
      <w:marRight w:val="0"/>
      <w:marTop w:val="0"/>
      <w:marBottom w:val="0"/>
      <w:divBdr>
        <w:top w:val="none" w:sz="0" w:space="0" w:color="auto"/>
        <w:left w:val="none" w:sz="0" w:space="0" w:color="auto"/>
        <w:bottom w:val="none" w:sz="0" w:space="0" w:color="auto"/>
        <w:right w:val="none" w:sz="0" w:space="0" w:color="auto"/>
      </w:divBdr>
    </w:div>
    <w:div w:id="604071997">
      <w:bodyDiv w:val="1"/>
      <w:marLeft w:val="0"/>
      <w:marRight w:val="0"/>
      <w:marTop w:val="0"/>
      <w:marBottom w:val="0"/>
      <w:divBdr>
        <w:top w:val="none" w:sz="0" w:space="0" w:color="auto"/>
        <w:left w:val="none" w:sz="0" w:space="0" w:color="auto"/>
        <w:bottom w:val="none" w:sz="0" w:space="0" w:color="auto"/>
        <w:right w:val="none" w:sz="0" w:space="0" w:color="auto"/>
      </w:divBdr>
    </w:div>
    <w:div w:id="606473096">
      <w:bodyDiv w:val="1"/>
      <w:marLeft w:val="0"/>
      <w:marRight w:val="0"/>
      <w:marTop w:val="0"/>
      <w:marBottom w:val="0"/>
      <w:divBdr>
        <w:top w:val="none" w:sz="0" w:space="0" w:color="auto"/>
        <w:left w:val="none" w:sz="0" w:space="0" w:color="auto"/>
        <w:bottom w:val="none" w:sz="0" w:space="0" w:color="auto"/>
        <w:right w:val="none" w:sz="0" w:space="0" w:color="auto"/>
      </w:divBdr>
    </w:div>
    <w:div w:id="611090038">
      <w:bodyDiv w:val="1"/>
      <w:marLeft w:val="0"/>
      <w:marRight w:val="0"/>
      <w:marTop w:val="0"/>
      <w:marBottom w:val="0"/>
      <w:divBdr>
        <w:top w:val="none" w:sz="0" w:space="0" w:color="auto"/>
        <w:left w:val="none" w:sz="0" w:space="0" w:color="auto"/>
        <w:bottom w:val="none" w:sz="0" w:space="0" w:color="auto"/>
        <w:right w:val="none" w:sz="0" w:space="0" w:color="auto"/>
      </w:divBdr>
      <w:divsChild>
        <w:div w:id="1104619704">
          <w:blockQuote w:val="1"/>
          <w:marLeft w:val="0"/>
          <w:marRight w:val="0"/>
          <w:marTop w:val="480"/>
          <w:marBottom w:val="480"/>
          <w:divBdr>
            <w:top w:val="none" w:sz="0" w:space="0" w:color="auto"/>
            <w:left w:val="none" w:sz="0" w:space="0" w:color="auto"/>
            <w:bottom w:val="none" w:sz="0" w:space="0" w:color="auto"/>
            <w:right w:val="none" w:sz="0" w:space="0" w:color="auto"/>
          </w:divBdr>
        </w:div>
        <w:div w:id="549540696">
          <w:blockQuote w:val="1"/>
          <w:marLeft w:val="0"/>
          <w:marRight w:val="0"/>
          <w:marTop w:val="480"/>
          <w:marBottom w:val="480"/>
          <w:divBdr>
            <w:top w:val="none" w:sz="0" w:space="0" w:color="auto"/>
            <w:left w:val="none" w:sz="0" w:space="0" w:color="auto"/>
            <w:bottom w:val="none" w:sz="0" w:space="0" w:color="auto"/>
            <w:right w:val="none" w:sz="0" w:space="0" w:color="auto"/>
          </w:divBdr>
        </w:div>
        <w:div w:id="2129622515">
          <w:blockQuote w:val="1"/>
          <w:marLeft w:val="0"/>
          <w:marRight w:val="0"/>
          <w:marTop w:val="480"/>
          <w:marBottom w:val="480"/>
          <w:divBdr>
            <w:top w:val="none" w:sz="0" w:space="0" w:color="auto"/>
            <w:left w:val="none" w:sz="0" w:space="0" w:color="auto"/>
            <w:bottom w:val="none" w:sz="0" w:space="0" w:color="auto"/>
            <w:right w:val="none" w:sz="0" w:space="0" w:color="auto"/>
          </w:divBdr>
        </w:div>
      </w:divsChild>
    </w:div>
    <w:div w:id="611521632">
      <w:bodyDiv w:val="1"/>
      <w:marLeft w:val="0"/>
      <w:marRight w:val="0"/>
      <w:marTop w:val="0"/>
      <w:marBottom w:val="0"/>
      <w:divBdr>
        <w:top w:val="none" w:sz="0" w:space="0" w:color="auto"/>
        <w:left w:val="none" w:sz="0" w:space="0" w:color="auto"/>
        <w:bottom w:val="none" w:sz="0" w:space="0" w:color="auto"/>
        <w:right w:val="none" w:sz="0" w:space="0" w:color="auto"/>
      </w:divBdr>
    </w:div>
    <w:div w:id="612201954">
      <w:bodyDiv w:val="1"/>
      <w:marLeft w:val="0"/>
      <w:marRight w:val="0"/>
      <w:marTop w:val="0"/>
      <w:marBottom w:val="0"/>
      <w:divBdr>
        <w:top w:val="none" w:sz="0" w:space="0" w:color="auto"/>
        <w:left w:val="none" w:sz="0" w:space="0" w:color="auto"/>
        <w:bottom w:val="none" w:sz="0" w:space="0" w:color="auto"/>
        <w:right w:val="none" w:sz="0" w:space="0" w:color="auto"/>
      </w:divBdr>
    </w:div>
    <w:div w:id="614290497">
      <w:bodyDiv w:val="1"/>
      <w:marLeft w:val="0"/>
      <w:marRight w:val="0"/>
      <w:marTop w:val="0"/>
      <w:marBottom w:val="0"/>
      <w:divBdr>
        <w:top w:val="none" w:sz="0" w:space="0" w:color="auto"/>
        <w:left w:val="none" w:sz="0" w:space="0" w:color="auto"/>
        <w:bottom w:val="none" w:sz="0" w:space="0" w:color="auto"/>
        <w:right w:val="none" w:sz="0" w:space="0" w:color="auto"/>
      </w:divBdr>
    </w:div>
    <w:div w:id="617488565">
      <w:bodyDiv w:val="1"/>
      <w:marLeft w:val="0"/>
      <w:marRight w:val="0"/>
      <w:marTop w:val="0"/>
      <w:marBottom w:val="0"/>
      <w:divBdr>
        <w:top w:val="none" w:sz="0" w:space="0" w:color="auto"/>
        <w:left w:val="none" w:sz="0" w:space="0" w:color="auto"/>
        <w:bottom w:val="none" w:sz="0" w:space="0" w:color="auto"/>
        <w:right w:val="none" w:sz="0" w:space="0" w:color="auto"/>
      </w:divBdr>
    </w:div>
    <w:div w:id="627661328">
      <w:bodyDiv w:val="1"/>
      <w:marLeft w:val="0"/>
      <w:marRight w:val="0"/>
      <w:marTop w:val="0"/>
      <w:marBottom w:val="0"/>
      <w:divBdr>
        <w:top w:val="none" w:sz="0" w:space="0" w:color="auto"/>
        <w:left w:val="none" w:sz="0" w:space="0" w:color="auto"/>
        <w:bottom w:val="none" w:sz="0" w:space="0" w:color="auto"/>
        <w:right w:val="none" w:sz="0" w:space="0" w:color="auto"/>
      </w:divBdr>
    </w:div>
    <w:div w:id="628122221">
      <w:bodyDiv w:val="1"/>
      <w:marLeft w:val="0"/>
      <w:marRight w:val="0"/>
      <w:marTop w:val="0"/>
      <w:marBottom w:val="0"/>
      <w:divBdr>
        <w:top w:val="none" w:sz="0" w:space="0" w:color="auto"/>
        <w:left w:val="none" w:sz="0" w:space="0" w:color="auto"/>
        <w:bottom w:val="none" w:sz="0" w:space="0" w:color="auto"/>
        <w:right w:val="none" w:sz="0" w:space="0" w:color="auto"/>
      </w:divBdr>
    </w:div>
    <w:div w:id="631398260">
      <w:bodyDiv w:val="1"/>
      <w:marLeft w:val="0"/>
      <w:marRight w:val="0"/>
      <w:marTop w:val="0"/>
      <w:marBottom w:val="0"/>
      <w:divBdr>
        <w:top w:val="none" w:sz="0" w:space="0" w:color="auto"/>
        <w:left w:val="none" w:sz="0" w:space="0" w:color="auto"/>
        <w:bottom w:val="none" w:sz="0" w:space="0" w:color="auto"/>
        <w:right w:val="none" w:sz="0" w:space="0" w:color="auto"/>
      </w:divBdr>
    </w:div>
    <w:div w:id="632758419">
      <w:bodyDiv w:val="1"/>
      <w:marLeft w:val="0"/>
      <w:marRight w:val="0"/>
      <w:marTop w:val="0"/>
      <w:marBottom w:val="0"/>
      <w:divBdr>
        <w:top w:val="none" w:sz="0" w:space="0" w:color="auto"/>
        <w:left w:val="none" w:sz="0" w:space="0" w:color="auto"/>
        <w:bottom w:val="none" w:sz="0" w:space="0" w:color="auto"/>
        <w:right w:val="none" w:sz="0" w:space="0" w:color="auto"/>
      </w:divBdr>
    </w:div>
    <w:div w:id="634679324">
      <w:bodyDiv w:val="1"/>
      <w:marLeft w:val="0"/>
      <w:marRight w:val="0"/>
      <w:marTop w:val="0"/>
      <w:marBottom w:val="0"/>
      <w:divBdr>
        <w:top w:val="none" w:sz="0" w:space="0" w:color="auto"/>
        <w:left w:val="none" w:sz="0" w:space="0" w:color="auto"/>
        <w:bottom w:val="none" w:sz="0" w:space="0" w:color="auto"/>
        <w:right w:val="none" w:sz="0" w:space="0" w:color="auto"/>
      </w:divBdr>
    </w:div>
    <w:div w:id="637998293">
      <w:bodyDiv w:val="1"/>
      <w:marLeft w:val="0"/>
      <w:marRight w:val="0"/>
      <w:marTop w:val="0"/>
      <w:marBottom w:val="0"/>
      <w:divBdr>
        <w:top w:val="none" w:sz="0" w:space="0" w:color="auto"/>
        <w:left w:val="none" w:sz="0" w:space="0" w:color="auto"/>
        <w:bottom w:val="none" w:sz="0" w:space="0" w:color="auto"/>
        <w:right w:val="none" w:sz="0" w:space="0" w:color="auto"/>
      </w:divBdr>
    </w:div>
    <w:div w:id="640966424">
      <w:bodyDiv w:val="1"/>
      <w:marLeft w:val="0"/>
      <w:marRight w:val="0"/>
      <w:marTop w:val="0"/>
      <w:marBottom w:val="0"/>
      <w:divBdr>
        <w:top w:val="none" w:sz="0" w:space="0" w:color="auto"/>
        <w:left w:val="none" w:sz="0" w:space="0" w:color="auto"/>
        <w:bottom w:val="none" w:sz="0" w:space="0" w:color="auto"/>
        <w:right w:val="none" w:sz="0" w:space="0" w:color="auto"/>
      </w:divBdr>
    </w:div>
    <w:div w:id="644310452">
      <w:bodyDiv w:val="1"/>
      <w:marLeft w:val="0"/>
      <w:marRight w:val="0"/>
      <w:marTop w:val="0"/>
      <w:marBottom w:val="0"/>
      <w:divBdr>
        <w:top w:val="none" w:sz="0" w:space="0" w:color="auto"/>
        <w:left w:val="none" w:sz="0" w:space="0" w:color="auto"/>
        <w:bottom w:val="none" w:sz="0" w:space="0" w:color="auto"/>
        <w:right w:val="none" w:sz="0" w:space="0" w:color="auto"/>
      </w:divBdr>
    </w:div>
    <w:div w:id="646012511">
      <w:bodyDiv w:val="1"/>
      <w:marLeft w:val="0"/>
      <w:marRight w:val="0"/>
      <w:marTop w:val="0"/>
      <w:marBottom w:val="0"/>
      <w:divBdr>
        <w:top w:val="none" w:sz="0" w:space="0" w:color="auto"/>
        <w:left w:val="none" w:sz="0" w:space="0" w:color="auto"/>
        <w:bottom w:val="none" w:sz="0" w:space="0" w:color="auto"/>
        <w:right w:val="none" w:sz="0" w:space="0" w:color="auto"/>
      </w:divBdr>
    </w:div>
    <w:div w:id="651565916">
      <w:bodyDiv w:val="1"/>
      <w:marLeft w:val="0"/>
      <w:marRight w:val="0"/>
      <w:marTop w:val="0"/>
      <w:marBottom w:val="0"/>
      <w:divBdr>
        <w:top w:val="none" w:sz="0" w:space="0" w:color="auto"/>
        <w:left w:val="none" w:sz="0" w:space="0" w:color="auto"/>
        <w:bottom w:val="none" w:sz="0" w:space="0" w:color="auto"/>
        <w:right w:val="none" w:sz="0" w:space="0" w:color="auto"/>
      </w:divBdr>
    </w:div>
    <w:div w:id="652177033">
      <w:bodyDiv w:val="1"/>
      <w:marLeft w:val="0"/>
      <w:marRight w:val="0"/>
      <w:marTop w:val="0"/>
      <w:marBottom w:val="0"/>
      <w:divBdr>
        <w:top w:val="none" w:sz="0" w:space="0" w:color="auto"/>
        <w:left w:val="none" w:sz="0" w:space="0" w:color="auto"/>
        <w:bottom w:val="none" w:sz="0" w:space="0" w:color="auto"/>
        <w:right w:val="none" w:sz="0" w:space="0" w:color="auto"/>
      </w:divBdr>
    </w:div>
    <w:div w:id="654836932">
      <w:bodyDiv w:val="1"/>
      <w:marLeft w:val="0"/>
      <w:marRight w:val="0"/>
      <w:marTop w:val="0"/>
      <w:marBottom w:val="0"/>
      <w:divBdr>
        <w:top w:val="none" w:sz="0" w:space="0" w:color="auto"/>
        <w:left w:val="none" w:sz="0" w:space="0" w:color="auto"/>
        <w:bottom w:val="none" w:sz="0" w:space="0" w:color="auto"/>
        <w:right w:val="none" w:sz="0" w:space="0" w:color="auto"/>
      </w:divBdr>
    </w:div>
    <w:div w:id="657659080">
      <w:bodyDiv w:val="1"/>
      <w:marLeft w:val="0"/>
      <w:marRight w:val="0"/>
      <w:marTop w:val="0"/>
      <w:marBottom w:val="0"/>
      <w:divBdr>
        <w:top w:val="none" w:sz="0" w:space="0" w:color="auto"/>
        <w:left w:val="none" w:sz="0" w:space="0" w:color="auto"/>
        <w:bottom w:val="none" w:sz="0" w:space="0" w:color="auto"/>
        <w:right w:val="none" w:sz="0" w:space="0" w:color="auto"/>
      </w:divBdr>
    </w:div>
    <w:div w:id="661929633">
      <w:bodyDiv w:val="1"/>
      <w:marLeft w:val="0"/>
      <w:marRight w:val="0"/>
      <w:marTop w:val="0"/>
      <w:marBottom w:val="0"/>
      <w:divBdr>
        <w:top w:val="none" w:sz="0" w:space="0" w:color="auto"/>
        <w:left w:val="none" w:sz="0" w:space="0" w:color="auto"/>
        <w:bottom w:val="none" w:sz="0" w:space="0" w:color="auto"/>
        <w:right w:val="none" w:sz="0" w:space="0" w:color="auto"/>
      </w:divBdr>
    </w:div>
    <w:div w:id="662003274">
      <w:bodyDiv w:val="1"/>
      <w:marLeft w:val="0"/>
      <w:marRight w:val="0"/>
      <w:marTop w:val="0"/>
      <w:marBottom w:val="0"/>
      <w:divBdr>
        <w:top w:val="none" w:sz="0" w:space="0" w:color="auto"/>
        <w:left w:val="none" w:sz="0" w:space="0" w:color="auto"/>
        <w:bottom w:val="none" w:sz="0" w:space="0" w:color="auto"/>
        <w:right w:val="none" w:sz="0" w:space="0" w:color="auto"/>
      </w:divBdr>
    </w:div>
    <w:div w:id="662776375">
      <w:bodyDiv w:val="1"/>
      <w:marLeft w:val="0"/>
      <w:marRight w:val="0"/>
      <w:marTop w:val="0"/>
      <w:marBottom w:val="0"/>
      <w:divBdr>
        <w:top w:val="none" w:sz="0" w:space="0" w:color="auto"/>
        <w:left w:val="none" w:sz="0" w:space="0" w:color="auto"/>
        <w:bottom w:val="none" w:sz="0" w:space="0" w:color="auto"/>
        <w:right w:val="none" w:sz="0" w:space="0" w:color="auto"/>
      </w:divBdr>
    </w:div>
    <w:div w:id="662854279">
      <w:bodyDiv w:val="1"/>
      <w:marLeft w:val="0"/>
      <w:marRight w:val="0"/>
      <w:marTop w:val="0"/>
      <w:marBottom w:val="0"/>
      <w:divBdr>
        <w:top w:val="none" w:sz="0" w:space="0" w:color="auto"/>
        <w:left w:val="none" w:sz="0" w:space="0" w:color="auto"/>
        <w:bottom w:val="none" w:sz="0" w:space="0" w:color="auto"/>
        <w:right w:val="none" w:sz="0" w:space="0" w:color="auto"/>
      </w:divBdr>
    </w:div>
    <w:div w:id="672950963">
      <w:bodyDiv w:val="1"/>
      <w:marLeft w:val="0"/>
      <w:marRight w:val="0"/>
      <w:marTop w:val="0"/>
      <w:marBottom w:val="0"/>
      <w:divBdr>
        <w:top w:val="none" w:sz="0" w:space="0" w:color="auto"/>
        <w:left w:val="none" w:sz="0" w:space="0" w:color="auto"/>
        <w:bottom w:val="none" w:sz="0" w:space="0" w:color="auto"/>
        <w:right w:val="none" w:sz="0" w:space="0" w:color="auto"/>
      </w:divBdr>
    </w:div>
    <w:div w:id="674460617">
      <w:bodyDiv w:val="1"/>
      <w:marLeft w:val="0"/>
      <w:marRight w:val="0"/>
      <w:marTop w:val="0"/>
      <w:marBottom w:val="0"/>
      <w:divBdr>
        <w:top w:val="none" w:sz="0" w:space="0" w:color="auto"/>
        <w:left w:val="none" w:sz="0" w:space="0" w:color="auto"/>
        <w:bottom w:val="none" w:sz="0" w:space="0" w:color="auto"/>
        <w:right w:val="none" w:sz="0" w:space="0" w:color="auto"/>
      </w:divBdr>
    </w:div>
    <w:div w:id="674724526">
      <w:bodyDiv w:val="1"/>
      <w:marLeft w:val="0"/>
      <w:marRight w:val="0"/>
      <w:marTop w:val="0"/>
      <w:marBottom w:val="0"/>
      <w:divBdr>
        <w:top w:val="none" w:sz="0" w:space="0" w:color="auto"/>
        <w:left w:val="none" w:sz="0" w:space="0" w:color="auto"/>
        <w:bottom w:val="none" w:sz="0" w:space="0" w:color="auto"/>
        <w:right w:val="none" w:sz="0" w:space="0" w:color="auto"/>
      </w:divBdr>
    </w:div>
    <w:div w:id="681933391">
      <w:bodyDiv w:val="1"/>
      <w:marLeft w:val="0"/>
      <w:marRight w:val="0"/>
      <w:marTop w:val="0"/>
      <w:marBottom w:val="0"/>
      <w:divBdr>
        <w:top w:val="none" w:sz="0" w:space="0" w:color="auto"/>
        <w:left w:val="none" w:sz="0" w:space="0" w:color="auto"/>
        <w:bottom w:val="none" w:sz="0" w:space="0" w:color="auto"/>
        <w:right w:val="none" w:sz="0" w:space="0" w:color="auto"/>
      </w:divBdr>
    </w:div>
    <w:div w:id="682633586">
      <w:bodyDiv w:val="1"/>
      <w:marLeft w:val="0"/>
      <w:marRight w:val="0"/>
      <w:marTop w:val="0"/>
      <w:marBottom w:val="0"/>
      <w:divBdr>
        <w:top w:val="none" w:sz="0" w:space="0" w:color="auto"/>
        <w:left w:val="none" w:sz="0" w:space="0" w:color="auto"/>
        <w:bottom w:val="none" w:sz="0" w:space="0" w:color="auto"/>
        <w:right w:val="none" w:sz="0" w:space="0" w:color="auto"/>
      </w:divBdr>
    </w:div>
    <w:div w:id="683475930">
      <w:bodyDiv w:val="1"/>
      <w:marLeft w:val="0"/>
      <w:marRight w:val="0"/>
      <w:marTop w:val="0"/>
      <w:marBottom w:val="0"/>
      <w:divBdr>
        <w:top w:val="none" w:sz="0" w:space="0" w:color="auto"/>
        <w:left w:val="none" w:sz="0" w:space="0" w:color="auto"/>
        <w:bottom w:val="none" w:sz="0" w:space="0" w:color="auto"/>
        <w:right w:val="none" w:sz="0" w:space="0" w:color="auto"/>
      </w:divBdr>
    </w:div>
    <w:div w:id="685138069">
      <w:bodyDiv w:val="1"/>
      <w:marLeft w:val="0"/>
      <w:marRight w:val="0"/>
      <w:marTop w:val="0"/>
      <w:marBottom w:val="0"/>
      <w:divBdr>
        <w:top w:val="none" w:sz="0" w:space="0" w:color="auto"/>
        <w:left w:val="none" w:sz="0" w:space="0" w:color="auto"/>
        <w:bottom w:val="none" w:sz="0" w:space="0" w:color="auto"/>
        <w:right w:val="none" w:sz="0" w:space="0" w:color="auto"/>
      </w:divBdr>
    </w:div>
    <w:div w:id="687101901">
      <w:bodyDiv w:val="1"/>
      <w:marLeft w:val="0"/>
      <w:marRight w:val="0"/>
      <w:marTop w:val="0"/>
      <w:marBottom w:val="0"/>
      <w:divBdr>
        <w:top w:val="none" w:sz="0" w:space="0" w:color="auto"/>
        <w:left w:val="none" w:sz="0" w:space="0" w:color="auto"/>
        <w:bottom w:val="none" w:sz="0" w:space="0" w:color="auto"/>
        <w:right w:val="none" w:sz="0" w:space="0" w:color="auto"/>
      </w:divBdr>
    </w:div>
    <w:div w:id="687560895">
      <w:bodyDiv w:val="1"/>
      <w:marLeft w:val="0"/>
      <w:marRight w:val="0"/>
      <w:marTop w:val="0"/>
      <w:marBottom w:val="0"/>
      <w:divBdr>
        <w:top w:val="none" w:sz="0" w:space="0" w:color="auto"/>
        <w:left w:val="none" w:sz="0" w:space="0" w:color="auto"/>
        <w:bottom w:val="none" w:sz="0" w:space="0" w:color="auto"/>
        <w:right w:val="none" w:sz="0" w:space="0" w:color="auto"/>
      </w:divBdr>
    </w:div>
    <w:div w:id="695424665">
      <w:bodyDiv w:val="1"/>
      <w:marLeft w:val="0"/>
      <w:marRight w:val="0"/>
      <w:marTop w:val="0"/>
      <w:marBottom w:val="0"/>
      <w:divBdr>
        <w:top w:val="none" w:sz="0" w:space="0" w:color="auto"/>
        <w:left w:val="none" w:sz="0" w:space="0" w:color="auto"/>
        <w:bottom w:val="none" w:sz="0" w:space="0" w:color="auto"/>
        <w:right w:val="none" w:sz="0" w:space="0" w:color="auto"/>
      </w:divBdr>
    </w:div>
    <w:div w:id="699403927">
      <w:bodyDiv w:val="1"/>
      <w:marLeft w:val="0"/>
      <w:marRight w:val="0"/>
      <w:marTop w:val="0"/>
      <w:marBottom w:val="0"/>
      <w:divBdr>
        <w:top w:val="none" w:sz="0" w:space="0" w:color="auto"/>
        <w:left w:val="none" w:sz="0" w:space="0" w:color="auto"/>
        <w:bottom w:val="none" w:sz="0" w:space="0" w:color="auto"/>
        <w:right w:val="none" w:sz="0" w:space="0" w:color="auto"/>
      </w:divBdr>
    </w:div>
    <w:div w:id="705377346">
      <w:bodyDiv w:val="1"/>
      <w:marLeft w:val="0"/>
      <w:marRight w:val="0"/>
      <w:marTop w:val="0"/>
      <w:marBottom w:val="0"/>
      <w:divBdr>
        <w:top w:val="none" w:sz="0" w:space="0" w:color="auto"/>
        <w:left w:val="none" w:sz="0" w:space="0" w:color="auto"/>
        <w:bottom w:val="none" w:sz="0" w:space="0" w:color="auto"/>
        <w:right w:val="none" w:sz="0" w:space="0" w:color="auto"/>
      </w:divBdr>
    </w:div>
    <w:div w:id="707147688">
      <w:bodyDiv w:val="1"/>
      <w:marLeft w:val="0"/>
      <w:marRight w:val="0"/>
      <w:marTop w:val="0"/>
      <w:marBottom w:val="0"/>
      <w:divBdr>
        <w:top w:val="none" w:sz="0" w:space="0" w:color="auto"/>
        <w:left w:val="none" w:sz="0" w:space="0" w:color="auto"/>
        <w:bottom w:val="none" w:sz="0" w:space="0" w:color="auto"/>
        <w:right w:val="none" w:sz="0" w:space="0" w:color="auto"/>
      </w:divBdr>
    </w:div>
    <w:div w:id="707877254">
      <w:bodyDiv w:val="1"/>
      <w:marLeft w:val="0"/>
      <w:marRight w:val="0"/>
      <w:marTop w:val="0"/>
      <w:marBottom w:val="0"/>
      <w:divBdr>
        <w:top w:val="none" w:sz="0" w:space="0" w:color="auto"/>
        <w:left w:val="none" w:sz="0" w:space="0" w:color="auto"/>
        <w:bottom w:val="none" w:sz="0" w:space="0" w:color="auto"/>
        <w:right w:val="none" w:sz="0" w:space="0" w:color="auto"/>
      </w:divBdr>
    </w:div>
    <w:div w:id="711727784">
      <w:bodyDiv w:val="1"/>
      <w:marLeft w:val="0"/>
      <w:marRight w:val="0"/>
      <w:marTop w:val="0"/>
      <w:marBottom w:val="0"/>
      <w:divBdr>
        <w:top w:val="none" w:sz="0" w:space="0" w:color="auto"/>
        <w:left w:val="none" w:sz="0" w:space="0" w:color="auto"/>
        <w:bottom w:val="none" w:sz="0" w:space="0" w:color="auto"/>
        <w:right w:val="none" w:sz="0" w:space="0" w:color="auto"/>
      </w:divBdr>
    </w:div>
    <w:div w:id="714934738">
      <w:bodyDiv w:val="1"/>
      <w:marLeft w:val="0"/>
      <w:marRight w:val="0"/>
      <w:marTop w:val="0"/>
      <w:marBottom w:val="0"/>
      <w:divBdr>
        <w:top w:val="none" w:sz="0" w:space="0" w:color="auto"/>
        <w:left w:val="none" w:sz="0" w:space="0" w:color="auto"/>
        <w:bottom w:val="none" w:sz="0" w:space="0" w:color="auto"/>
        <w:right w:val="none" w:sz="0" w:space="0" w:color="auto"/>
      </w:divBdr>
    </w:div>
    <w:div w:id="716515262">
      <w:bodyDiv w:val="1"/>
      <w:marLeft w:val="0"/>
      <w:marRight w:val="0"/>
      <w:marTop w:val="0"/>
      <w:marBottom w:val="0"/>
      <w:divBdr>
        <w:top w:val="none" w:sz="0" w:space="0" w:color="auto"/>
        <w:left w:val="none" w:sz="0" w:space="0" w:color="auto"/>
        <w:bottom w:val="none" w:sz="0" w:space="0" w:color="auto"/>
        <w:right w:val="none" w:sz="0" w:space="0" w:color="auto"/>
      </w:divBdr>
    </w:div>
    <w:div w:id="717782213">
      <w:bodyDiv w:val="1"/>
      <w:marLeft w:val="0"/>
      <w:marRight w:val="0"/>
      <w:marTop w:val="0"/>
      <w:marBottom w:val="0"/>
      <w:divBdr>
        <w:top w:val="none" w:sz="0" w:space="0" w:color="auto"/>
        <w:left w:val="none" w:sz="0" w:space="0" w:color="auto"/>
        <w:bottom w:val="none" w:sz="0" w:space="0" w:color="auto"/>
        <w:right w:val="none" w:sz="0" w:space="0" w:color="auto"/>
      </w:divBdr>
    </w:div>
    <w:div w:id="722366497">
      <w:bodyDiv w:val="1"/>
      <w:marLeft w:val="0"/>
      <w:marRight w:val="0"/>
      <w:marTop w:val="0"/>
      <w:marBottom w:val="0"/>
      <w:divBdr>
        <w:top w:val="none" w:sz="0" w:space="0" w:color="auto"/>
        <w:left w:val="none" w:sz="0" w:space="0" w:color="auto"/>
        <w:bottom w:val="none" w:sz="0" w:space="0" w:color="auto"/>
        <w:right w:val="none" w:sz="0" w:space="0" w:color="auto"/>
      </w:divBdr>
    </w:div>
    <w:div w:id="724960170">
      <w:bodyDiv w:val="1"/>
      <w:marLeft w:val="0"/>
      <w:marRight w:val="0"/>
      <w:marTop w:val="0"/>
      <w:marBottom w:val="0"/>
      <w:divBdr>
        <w:top w:val="none" w:sz="0" w:space="0" w:color="auto"/>
        <w:left w:val="none" w:sz="0" w:space="0" w:color="auto"/>
        <w:bottom w:val="none" w:sz="0" w:space="0" w:color="auto"/>
        <w:right w:val="none" w:sz="0" w:space="0" w:color="auto"/>
      </w:divBdr>
    </w:div>
    <w:div w:id="727268208">
      <w:bodyDiv w:val="1"/>
      <w:marLeft w:val="0"/>
      <w:marRight w:val="0"/>
      <w:marTop w:val="0"/>
      <w:marBottom w:val="0"/>
      <w:divBdr>
        <w:top w:val="none" w:sz="0" w:space="0" w:color="auto"/>
        <w:left w:val="none" w:sz="0" w:space="0" w:color="auto"/>
        <w:bottom w:val="none" w:sz="0" w:space="0" w:color="auto"/>
        <w:right w:val="none" w:sz="0" w:space="0" w:color="auto"/>
      </w:divBdr>
    </w:div>
    <w:div w:id="732510185">
      <w:bodyDiv w:val="1"/>
      <w:marLeft w:val="0"/>
      <w:marRight w:val="0"/>
      <w:marTop w:val="0"/>
      <w:marBottom w:val="0"/>
      <w:divBdr>
        <w:top w:val="none" w:sz="0" w:space="0" w:color="auto"/>
        <w:left w:val="none" w:sz="0" w:space="0" w:color="auto"/>
        <w:bottom w:val="none" w:sz="0" w:space="0" w:color="auto"/>
        <w:right w:val="none" w:sz="0" w:space="0" w:color="auto"/>
      </w:divBdr>
    </w:div>
    <w:div w:id="734353131">
      <w:bodyDiv w:val="1"/>
      <w:marLeft w:val="0"/>
      <w:marRight w:val="0"/>
      <w:marTop w:val="0"/>
      <w:marBottom w:val="0"/>
      <w:divBdr>
        <w:top w:val="none" w:sz="0" w:space="0" w:color="auto"/>
        <w:left w:val="none" w:sz="0" w:space="0" w:color="auto"/>
        <w:bottom w:val="none" w:sz="0" w:space="0" w:color="auto"/>
        <w:right w:val="none" w:sz="0" w:space="0" w:color="auto"/>
      </w:divBdr>
    </w:div>
    <w:div w:id="735249831">
      <w:bodyDiv w:val="1"/>
      <w:marLeft w:val="0"/>
      <w:marRight w:val="0"/>
      <w:marTop w:val="0"/>
      <w:marBottom w:val="0"/>
      <w:divBdr>
        <w:top w:val="none" w:sz="0" w:space="0" w:color="auto"/>
        <w:left w:val="none" w:sz="0" w:space="0" w:color="auto"/>
        <w:bottom w:val="none" w:sz="0" w:space="0" w:color="auto"/>
        <w:right w:val="none" w:sz="0" w:space="0" w:color="auto"/>
      </w:divBdr>
    </w:div>
    <w:div w:id="735518351">
      <w:bodyDiv w:val="1"/>
      <w:marLeft w:val="0"/>
      <w:marRight w:val="0"/>
      <w:marTop w:val="0"/>
      <w:marBottom w:val="0"/>
      <w:divBdr>
        <w:top w:val="none" w:sz="0" w:space="0" w:color="auto"/>
        <w:left w:val="none" w:sz="0" w:space="0" w:color="auto"/>
        <w:bottom w:val="none" w:sz="0" w:space="0" w:color="auto"/>
        <w:right w:val="none" w:sz="0" w:space="0" w:color="auto"/>
      </w:divBdr>
      <w:divsChild>
        <w:div w:id="978726406">
          <w:marLeft w:val="0"/>
          <w:marRight w:val="0"/>
          <w:marTop w:val="0"/>
          <w:marBottom w:val="0"/>
          <w:divBdr>
            <w:top w:val="none" w:sz="0" w:space="0" w:color="auto"/>
            <w:left w:val="none" w:sz="0" w:space="0" w:color="auto"/>
            <w:bottom w:val="none" w:sz="0" w:space="0" w:color="auto"/>
            <w:right w:val="none" w:sz="0" w:space="0" w:color="auto"/>
          </w:divBdr>
        </w:div>
        <w:div w:id="761294590">
          <w:marLeft w:val="0"/>
          <w:marRight w:val="0"/>
          <w:marTop w:val="0"/>
          <w:marBottom w:val="0"/>
          <w:divBdr>
            <w:top w:val="none" w:sz="0" w:space="0" w:color="auto"/>
            <w:left w:val="none" w:sz="0" w:space="0" w:color="auto"/>
            <w:bottom w:val="none" w:sz="0" w:space="0" w:color="auto"/>
            <w:right w:val="none" w:sz="0" w:space="0" w:color="auto"/>
          </w:divBdr>
        </w:div>
      </w:divsChild>
    </w:div>
    <w:div w:id="735936285">
      <w:bodyDiv w:val="1"/>
      <w:marLeft w:val="0"/>
      <w:marRight w:val="0"/>
      <w:marTop w:val="0"/>
      <w:marBottom w:val="0"/>
      <w:divBdr>
        <w:top w:val="none" w:sz="0" w:space="0" w:color="auto"/>
        <w:left w:val="none" w:sz="0" w:space="0" w:color="auto"/>
        <w:bottom w:val="none" w:sz="0" w:space="0" w:color="auto"/>
        <w:right w:val="none" w:sz="0" w:space="0" w:color="auto"/>
      </w:divBdr>
      <w:divsChild>
        <w:div w:id="1411466750">
          <w:marLeft w:val="0"/>
          <w:marRight w:val="0"/>
          <w:marTop w:val="0"/>
          <w:marBottom w:val="0"/>
          <w:divBdr>
            <w:top w:val="none" w:sz="0" w:space="0" w:color="auto"/>
            <w:left w:val="none" w:sz="0" w:space="0" w:color="auto"/>
            <w:bottom w:val="none" w:sz="0" w:space="0" w:color="auto"/>
            <w:right w:val="none" w:sz="0" w:space="0" w:color="auto"/>
          </w:divBdr>
          <w:divsChild>
            <w:div w:id="1665862299">
              <w:marLeft w:val="0"/>
              <w:marRight w:val="0"/>
              <w:marTop w:val="0"/>
              <w:marBottom w:val="0"/>
              <w:divBdr>
                <w:top w:val="none" w:sz="0" w:space="0" w:color="auto"/>
                <w:left w:val="none" w:sz="0" w:space="0" w:color="auto"/>
                <w:bottom w:val="none" w:sz="0" w:space="0" w:color="auto"/>
                <w:right w:val="none" w:sz="0" w:space="0" w:color="auto"/>
              </w:divBdr>
            </w:div>
            <w:div w:id="2109958740">
              <w:marLeft w:val="0"/>
              <w:marRight w:val="0"/>
              <w:marTop w:val="0"/>
              <w:marBottom w:val="0"/>
              <w:divBdr>
                <w:top w:val="none" w:sz="0" w:space="0" w:color="auto"/>
                <w:left w:val="none" w:sz="0" w:space="0" w:color="auto"/>
                <w:bottom w:val="none" w:sz="0" w:space="0" w:color="auto"/>
                <w:right w:val="none" w:sz="0" w:space="0" w:color="auto"/>
              </w:divBdr>
              <w:divsChild>
                <w:div w:id="1958483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7826404">
      <w:bodyDiv w:val="1"/>
      <w:marLeft w:val="0"/>
      <w:marRight w:val="0"/>
      <w:marTop w:val="0"/>
      <w:marBottom w:val="0"/>
      <w:divBdr>
        <w:top w:val="none" w:sz="0" w:space="0" w:color="auto"/>
        <w:left w:val="none" w:sz="0" w:space="0" w:color="auto"/>
        <w:bottom w:val="none" w:sz="0" w:space="0" w:color="auto"/>
        <w:right w:val="none" w:sz="0" w:space="0" w:color="auto"/>
      </w:divBdr>
    </w:div>
    <w:div w:id="738136244">
      <w:bodyDiv w:val="1"/>
      <w:marLeft w:val="0"/>
      <w:marRight w:val="0"/>
      <w:marTop w:val="0"/>
      <w:marBottom w:val="0"/>
      <w:divBdr>
        <w:top w:val="none" w:sz="0" w:space="0" w:color="auto"/>
        <w:left w:val="none" w:sz="0" w:space="0" w:color="auto"/>
        <w:bottom w:val="none" w:sz="0" w:space="0" w:color="auto"/>
        <w:right w:val="none" w:sz="0" w:space="0" w:color="auto"/>
      </w:divBdr>
    </w:div>
    <w:div w:id="743799635">
      <w:bodyDiv w:val="1"/>
      <w:marLeft w:val="0"/>
      <w:marRight w:val="0"/>
      <w:marTop w:val="0"/>
      <w:marBottom w:val="0"/>
      <w:divBdr>
        <w:top w:val="none" w:sz="0" w:space="0" w:color="auto"/>
        <w:left w:val="none" w:sz="0" w:space="0" w:color="auto"/>
        <w:bottom w:val="none" w:sz="0" w:space="0" w:color="auto"/>
        <w:right w:val="none" w:sz="0" w:space="0" w:color="auto"/>
      </w:divBdr>
    </w:div>
    <w:div w:id="750539850">
      <w:bodyDiv w:val="1"/>
      <w:marLeft w:val="0"/>
      <w:marRight w:val="0"/>
      <w:marTop w:val="0"/>
      <w:marBottom w:val="0"/>
      <w:divBdr>
        <w:top w:val="none" w:sz="0" w:space="0" w:color="auto"/>
        <w:left w:val="none" w:sz="0" w:space="0" w:color="auto"/>
        <w:bottom w:val="none" w:sz="0" w:space="0" w:color="auto"/>
        <w:right w:val="none" w:sz="0" w:space="0" w:color="auto"/>
      </w:divBdr>
    </w:div>
    <w:div w:id="755858380">
      <w:bodyDiv w:val="1"/>
      <w:marLeft w:val="0"/>
      <w:marRight w:val="0"/>
      <w:marTop w:val="0"/>
      <w:marBottom w:val="0"/>
      <w:divBdr>
        <w:top w:val="none" w:sz="0" w:space="0" w:color="auto"/>
        <w:left w:val="none" w:sz="0" w:space="0" w:color="auto"/>
        <w:bottom w:val="none" w:sz="0" w:space="0" w:color="auto"/>
        <w:right w:val="none" w:sz="0" w:space="0" w:color="auto"/>
      </w:divBdr>
    </w:div>
    <w:div w:id="760957578">
      <w:bodyDiv w:val="1"/>
      <w:marLeft w:val="0"/>
      <w:marRight w:val="0"/>
      <w:marTop w:val="0"/>
      <w:marBottom w:val="0"/>
      <w:divBdr>
        <w:top w:val="none" w:sz="0" w:space="0" w:color="auto"/>
        <w:left w:val="none" w:sz="0" w:space="0" w:color="auto"/>
        <w:bottom w:val="none" w:sz="0" w:space="0" w:color="auto"/>
        <w:right w:val="none" w:sz="0" w:space="0" w:color="auto"/>
      </w:divBdr>
    </w:div>
    <w:div w:id="763301447">
      <w:bodyDiv w:val="1"/>
      <w:marLeft w:val="0"/>
      <w:marRight w:val="0"/>
      <w:marTop w:val="0"/>
      <w:marBottom w:val="0"/>
      <w:divBdr>
        <w:top w:val="none" w:sz="0" w:space="0" w:color="auto"/>
        <w:left w:val="none" w:sz="0" w:space="0" w:color="auto"/>
        <w:bottom w:val="none" w:sz="0" w:space="0" w:color="auto"/>
        <w:right w:val="none" w:sz="0" w:space="0" w:color="auto"/>
      </w:divBdr>
    </w:div>
    <w:div w:id="766581921">
      <w:bodyDiv w:val="1"/>
      <w:marLeft w:val="0"/>
      <w:marRight w:val="0"/>
      <w:marTop w:val="0"/>
      <w:marBottom w:val="0"/>
      <w:divBdr>
        <w:top w:val="none" w:sz="0" w:space="0" w:color="auto"/>
        <w:left w:val="none" w:sz="0" w:space="0" w:color="auto"/>
        <w:bottom w:val="none" w:sz="0" w:space="0" w:color="auto"/>
        <w:right w:val="none" w:sz="0" w:space="0" w:color="auto"/>
      </w:divBdr>
    </w:div>
    <w:div w:id="770589773">
      <w:bodyDiv w:val="1"/>
      <w:marLeft w:val="0"/>
      <w:marRight w:val="0"/>
      <w:marTop w:val="0"/>
      <w:marBottom w:val="0"/>
      <w:divBdr>
        <w:top w:val="none" w:sz="0" w:space="0" w:color="auto"/>
        <w:left w:val="none" w:sz="0" w:space="0" w:color="auto"/>
        <w:bottom w:val="none" w:sz="0" w:space="0" w:color="auto"/>
        <w:right w:val="none" w:sz="0" w:space="0" w:color="auto"/>
      </w:divBdr>
    </w:div>
    <w:div w:id="770861256">
      <w:bodyDiv w:val="1"/>
      <w:marLeft w:val="0"/>
      <w:marRight w:val="0"/>
      <w:marTop w:val="0"/>
      <w:marBottom w:val="0"/>
      <w:divBdr>
        <w:top w:val="none" w:sz="0" w:space="0" w:color="auto"/>
        <w:left w:val="none" w:sz="0" w:space="0" w:color="auto"/>
        <w:bottom w:val="none" w:sz="0" w:space="0" w:color="auto"/>
        <w:right w:val="none" w:sz="0" w:space="0" w:color="auto"/>
      </w:divBdr>
    </w:div>
    <w:div w:id="772551866">
      <w:bodyDiv w:val="1"/>
      <w:marLeft w:val="0"/>
      <w:marRight w:val="0"/>
      <w:marTop w:val="0"/>
      <w:marBottom w:val="0"/>
      <w:divBdr>
        <w:top w:val="none" w:sz="0" w:space="0" w:color="auto"/>
        <w:left w:val="none" w:sz="0" w:space="0" w:color="auto"/>
        <w:bottom w:val="none" w:sz="0" w:space="0" w:color="auto"/>
        <w:right w:val="none" w:sz="0" w:space="0" w:color="auto"/>
      </w:divBdr>
    </w:div>
    <w:div w:id="774058850">
      <w:bodyDiv w:val="1"/>
      <w:marLeft w:val="0"/>
      <w:marRight w:val="0"/>
      <w:marTop w:val="0"/>
      <w:marBottom w:val="0"/>
      <w:divBdr>
        <w:top w:val="none" w:sz="0" w:space="0" w:color="auto"/>
        <w:left w:val="none" w:sz="0" w:space="0" w:color="auto"/>
        <w:bottom w:val="none" w:sz="0" w:space="0" w:color="auto"/>
        <w:right w:val="none" w:sz="0" w:space="0" w:color="auto"/>
      </w:divBdr>
    </w:div>
    <w:div w:id="774178828">
      <w:bodyDiv w:val="1"/>
      <w:marLeft w:val="0"/>
      <w:marRight w:val="0"/>
      <w:marTop w:val="0"/>
      <w:marBottom w:val="0"/>
      <w:divBdr>
        <w:top w:val="none" w:sz="0" w:space="0" w:color="auto"/>
        <w:left w:val="none" w:sz="0" w:space="0" w:color="auto"/>
        <w:bottom w:val="none" w:sz="0" w:space="0" w:color="auto"/>
        <w:right w:val="none" w:sz="0" w:space="0" w:color="auto"/>
      </w:divBdr>
    </w:div>
    <w:div w:id="774400617">
      <w:bodyDiv w:val="1"/>
      <w:marLeft w:val="0"/>
      <w:marRight w:val="0"/>
      <w:marTop w:val="0"/>
      <w:marBottom w:val="0"/>
      <w:divBdr>
        <w:top w:val="none" w:sz="0" w:space="0" w:color="auto"/>
        <w:left w:val="none" w:sz="0" w:space="0" w:color="auto"/>
        <w:bottom w:val="none" w:sz="0" w:space="0" w:color="auto"/>
        <w:right w:val="none" w:sz="0" w:space="0" w:color="auto"/>
      </w:divBdr>
    </w:div>
    <w:div w:id="776171115">
      <w:bodyDiv w:val="1"/>
      <w:marLeft w:val="0"/>
      <w:marRight w:val="0"/>
      <w:marTop w:val="0"/>
      <w:marBottom w:val="0"/>
      <w:divBdr>
        <w:top w:val="none" w:sz="0" w:space="0" w:color="auto"/>
        <w:left w:val="none" w:sz="0" w:space="0" w:color="auto"/>
        <w:bottom w:val="none" w:sz="0" w:space="0" w:color="auto"/>
        <w:right w:val="none" w:sz="0" w:space="0" w:color="auto"/>
      </w:divBdr>
    </w:div>
    <w:div w:id="776943331">
      <w:bodyDiv w:val="1"/>
      <w:marLeft w:val="0"/>
      <w:marRight w:val="0"/>
      <w:marTop w:val="0"/>
      <w:marBottom w:val="0"/>
      <w:divBdr>
        <w:top w:val="none" w:sz="0" w:space="0" w:color="auto"/>
        <w:left w:val="none" w:sz="0" w:space="0" w:color="auto"/>
        <w:bottom w:val="none" w:sz="0" w:space="0" w:color="auto"/>
        <w:right w:val="none" w:sz="0" w:space="0" w:color="auto"/>
      </w:divBdr>
    </w:div>
    <w:div w:id="776951557">
      <w:bodyDiv w:val="1"/>
      <w:marLeft w:val="0"/>
      <w:marRight w:val="0"/>
      <w:marTop w:val="0"/>
      <w:marBottom w:val="0"/>
      <w:divBdr>
        <w:top w:val="none" w:sz="0" w:space="0" w:color="auto"/>
        <w:left w:val="none" w:sz="0" w:space="0" w:color="auto"/>
        <w:bottom w:val="none" w:sz="0" w:space="0" w:color="auto"/>
        <w:right w:val="none" w:sz="0" w:space="0" w:color="auto"/>
      </w:divBdr>
    </w:div>
    <w:div w:id="779959473">
      <w:bodyDiv w:val="1"/>
      <w:marLeft w:val="0"/>
      <w:marRight w:val="0"/>
      <w:marTop w:val="0"/>
      <w:marBottom w:val="0"/>
      <w:divBdr>
        <w:top w:val="none" w:sz="0" w:space="0" w:color="auto"/>
        <w:left w:val="none" w:sz="0" w:space="0" w:color="auto"/>
        <w:bottom w:val="none" w:sz="0" w:space="0" w:color="auto"/>
        <w:right w:val="none" w:sz="0" w:space="0" w:color="auto"/>
      </w:divBdr>
      <w:divsChild>
        <w:div w:id="1478257322">
          <w:marLeft w:val="0"/>
          <w:marRight w:val="0"/>
          <w:marTop w:val="0"/>
          <w:marBottom w:val="0"/>
          <w:divBdr>
            <w:top w:val="none" w:sz="0" w:space="0" w:color="auto"/>
            <w:left w:val="none" w:sz="0" w:space="0" w:color="auto"/>
            <w:bottom w:val="none" w:sz="0" w:space="0" w:color="auto"/>
            <w:right w:val="none" w:sz="0" w:space="0" w:color="auto"/>
          </w:divBdr>
        </w:div>
      </w:divsChild>
    </w:div>
    <w:div w:id="783035272">
      <w:bodyDiv w:val="1"/>
      <w:marLeft w:val="0"/>
      <w:marRight w:val="0"/>
      <w:marTop w:val="0"/>
      <w:marBottom w:val="0"/>
      <w:divBdr>
        <w:top w:val="none" w:sz="0" w:space="0" w:color="auto"/>
        <w:left w:val="none" w:sz="0" w:space="0" w:color="auto"/>
        <w:bottom w:val="none" w:sz="0" w:space="0" w:color="auto"/>
        <w:right w:val="none" w:sz="0" w:space="0" w:color="auto"/>
      </w:divBdr>
      <w:divsChild>
        <w:div w:id="1153911790">
          <w:marLeft w:val="0"/>
          <w:marRight w:val="0"/>
          <w:marTop w:val="0"/>
          <w:marBottom w:val="0"/>
          <w:divBdr>
            <w:top w:val="none" w:sz="0" w:space="0" w:color="auto"/>
            <w:left w:val="none" w:sz="0" w:space="0" w:color="auto"/>
            <w:bottom w:val="none" w:sz="0" w:space="0" w:color="auto"/>
            <w:right w:val="none" w:sz="0" w:space="0" w:color="auto"/>
          </w:divBdr>
        </w:div>
        <w:div w:id="1443106084">
          <w:marLeft w:val="0"/>
          <w:marRight w:val="0"/>
          <w:marTop w:val="0"/>
          <w:marBottom w:val="0"/>
          <w:divBdr>
            <w:top w:val="none" w:sz="0" w:space="0" w:color="auto"/>
            <w:left w:val="none" w:sz="0" w:space="0" w:color="auto"/>
            <w:bottom w:val="none" w:sz="0" w:space="0" w:color="auto"/>
            <w:right w:val="none" w:sz="0" w:space="0" w:color="auto"/>
          </w:divBdr>
        </w:div>
      </w:divsChild>
    </w:div>
    <w:div w:id="783814856">
      <w:bodyDiv w:val="1"/>
      <w:marLeft w:val="0"/>
      <w:marRight w:val="0"/>
      <w:marTop w:val="0"/>
      <w:marBottom w:val="0"/>
      <w:divBdr>
        <w:top w:val="none" w:sz="0" w:space="0" w:color="auto"/>
        <w:left w:val="none" w:sz="0" w:space="0" w:color="auto"/>
        <w:bottom w:val="none" w:sz="0" w:space="0" w:color="auto"/>
        <w:right w:val="none" w:sz="0" w:space="0" w:color="auto"/>
      </w:divBdr>
    </w:div>
    <w:div w:id="785737232">
      <w:bodyDiv w:val="1"/>
      <w:marLeft w:val="0"/>
      <w:marRight w:val="0"/>
      <w:marTop w:val="0"/>
      <w:marBottom w:val="0"/>
      <w:divBdr>
        <w:top w:val="none" w:sz="0" w:space="0" w:color="auto"/>
        <w:left w:val="none" w:sz="0" w:space="0" w:color="auto"/>
        <w:bottom w:val="none" w:sz="0" w:space="0" w:color="auto"/>
        <w:right w:val="none" w:sz="0" w:space="0" w:color="auto"/>
      </w:divBdr>
    </w:div>
    <w:div w:id="785857163">
      <w:bodyDiv w:val="1"/>
      <w:marLeft w:val="0"/>
      <w:marRight w:val="0"/>
      <w:marTop w:val="0"/>
      <w:marBottom w:val="0"/>
      <w:divBdr>
        <w:top w:val="none" w:sz="0" w:space="0" w:color="auto"/>
        <w:left w:val="none" w:sz="0" w:space="0" w:color="auto"/>
        <w:bottom w:val="none" w:sz="0" w:space="0" w:color="auto"/>
        <w:right w:val="none" w:sz="0" w:space="0" w:color="auto"/>
      </w:divBdr>
    </w:div>
    <w:div w:id="787894617">
      <w:bodyDiv w:val="1"/>
      <w:marLeft w:val="0"/>
      <w:marRight w:val="0"/>
      <w:marTop w:val="0"/>
      <w:marBottom w:val="0"/>
      <w:divBdr>
        <w:top w:val="none" w:sz="0" w:space="0" w:color="auto"/>
        <w:left w:val="none" w:sz="0" w:space="0" w:color="auto"/>
        <w:bottom w:val="none" w:sz="0" w:space="0" w:color="auto"/>
        <w:right w:val="none" w:sz="0" w:space="0" w:color="auto"/>
      </w:divBdr>
    </w:div>
    <w:div w:id="791022929">
      <w:bodyDiv w:val="1"/>
      <w:marLeft w:val="0"/>
      <w:marRight w:val="0"/>
      <w:marTop w:val="0"/>
      <w:marBottom w:val="0"/>
      <w:divBdr>
        <w:top w:val="none" w:sz="0" w:space="0" w:color="auto"/>
        <w:left w:val="none" w:sz="0" w:space="0" w:color="auto"/>
        <w:bottom w:val="none" w:sz="0" w:space="0" w:color="auto"/>
        <w:right w:val="none" w:sz="0" w:space="0" w:color="auto"/>
      </w:divBdr>
    </w:div>
    <w:div w:id="791243792">
      <w:bodyDiv w:val="1"/>
      <w:marLeft w:val="0"/>
      <w:marRight w:val="0"/>
      <w:marTop w:val="0"/>
      <w:marBottom w:val="0"/>
      <w:divBdr>
        <w:top w:val="none" w:sz="0" w:space="0" w:color="auto"/>
        <w:left w:val="none" w:sz="0" w:space="0" w:color="auto"/>
        <w:bottom w:val="none" w:sz="0" w:space="0" w:color="auto"/>
        <w:right w:val="none" w:sz="0" w:space="0" w:color="auto"/>
      </w:divBdr>
    </w:div>
    <w:div w:id="791823001">
      <w:bodyDiv w:val="1"/>
      <w:marLeft w:val="0"/>
      <w:marRight w:val="0"/>
      <w:marTop w:val="0"/>
      <w:marBottom w:val="0"/>
      <w:divBdr>
        <w:top w:val="none" w:sz="0" w:space="0" w:color="auto"/>
        <w:left w:val="none" w:sz="0" w:space="0" w:color="auto"/>
        <w:bottom w:val="none" w:sz="0" w:space="0" w:color="auto"/>
        <w:right w:val="none" w:sz="0" w:space="0" w:color="auto"/>
      </w:divBdr>
    </w:div>
    <w:div w:id="792753206">
      <w:bodyDiv w:val="1"/>
      <w:marLeft w:val="0"/>
      <w:marRight w:val="0"/>
      <w:marTop w:val="0"/>
      <w:marBottom w:val="0"/>
      <w:divBdr>
        <w:top w:val="none" w:sz="0" w:space="0" w:color="auto"/>
        <w:left w:val="none" w:sz="0" w:space="0" w:color="auto"/>
        <w:bottom w:val="none" w:sz="0" w:space="0" w:color="auto"/>
        <w:right w:val="none" w:sz="0" w:space="0" w:color="auto"/>
      </w:divBdr>
    </w:div>
    <w:div w:id="793449716">
      <w:bodyDiv w:val="1"/>
      <w:marLeft w:val="0"/>
      <w:marRight w:val="0"/>
      <w:marTop w:val="0"/>
      <w:marBottom w:val="0"/>
      <w:divBdr>
        <w:top w:val="none" w:sz="0" w:space="0" w:color="auto"/>
        <w:left w:val="none" w:sz="0" w:space="0" w:color="auto"/>
        <w:bottom w:val="none" w:sz="0" w:space="0" w:color="auto"/>
        <w:right w:val="none" w:sz="0" w:space="0" w:color="auto"/>
      </w:divBdr>
    </w:div>
    <w:div w:id="793908353">
      <w:bodyDiv w:val="1"/>
      <w:marLeft w:val="0"/>
      <w:marRight w:val="0"/>
      <w:marTop w:val="0"/>
      <w:marBottom w:val="0"/>
      <w:divBdr>
        <w:top w:val="none" w:sz="0" w:space="0" w:color="auto"/>
        <w:left w:val="none" w:sz="0" w:space="0" w:color="auto"/>
        <w:bottom w:val="none" w:sz="0" w:space="0" w:color="auto"/>
        <w:right w:val="none" w:sz="0" w:space="0" w:color="auto"/>
      </w:divBdr>
    </w:div>
    <w:div w:id="793909225">
      <w:bodyDiv w:val="1"/>
      <w:marLeft w:val="0"/>
      <w:marRight w:val="0"/>
      <w:marTop w:val="0"/>
      <w:marBottom w:val="0"/>
      <w:divBdr>
        <w:top w:val="none" w:sz="0" w:space="0" w:color="auto"/>
        <w:left w:val="none" w:sz="0" w:space="0" w:color="auto"/>
        <w:bottom w:val="none" w:sz="0" w:space="0" w:color="auto"/>
        <w:right w:val="none" w:sz="0" w:space="0" w:color="auto"/>
      </w:divBdr>
    </w:div>
    <w:div w:id="796490522">
      <w:bodyDiv w:val="1"/>
      <w:marLeft w:val="0"/>
      <w:marRight w:val="0"/>
      <w:marTop w:val="0"/>
      <w:marBottom w:val="0"/>
      <w:divBdr>
        <w:top w:val="none" w:sz="0" w:space="0" w:color="auto"/>
        <w:left w:val="none" w:sz="0" w:space="0" w:color="auto"/>
        <w:bottom w:val="none" w:sz="0" w:space="0" w:color="auto"/>
        <w:right w:val="none" w:sz="0" w:space="0" w:color="auto"/>
      </w:divBdr>
    </w:div>
    <w:div w:id="797529535">
      <w:bodyDiv w:val="1"/>
      <w:marLeft w:val="0"/>
      <w:marRight w:val="0"/>
      <w:marTop w:val="0"/>
      <w:marBottom w:val="0"/>
      <w:divBdr>
        <w:top w:val="none" w:sz="0" w:space="0" w:color="auto"/>
        <w:left w:val="none" w:sz="0" w:space="0" w:color="auto"/>
        <w:bottom w:val="none" w:sz="0" w:space="0" w:color="auto"/>
        <w:right w:val="none" w:sz="0" w:space="0" w:color="auto"/>
      </w:divBdr>
    </w:div>
    <w:div w:id="801384026">
      <w:bodyDiv w:val="1"/>
      <w:marLeft w:val="0"/>
      <w:marRight w:val="0"/>
      <w:marTop w:val="0"/>
      <w:marBottom w:val="0"/>
      <w:divBdr>
        <w:top w:val="none" w:sz="0" w:space="0" w:color="auto"/>
        <w:left w:val="none" w:sz="0" w:space="0" w:color="auto"/>
        <w:bottom w:val="none" w:sz="0" w:space="0" w:color="auto"/>
        <w:right w:val="none" w:sz="0" w:space="0" w:color="auto"/>
      </w:divBdr>
    </w:div>
    <w:div w:id="801657240">
      <w:bodyDiv w:val="1"/>
      <w:marLeft w:val="0"/>
      <w:marRight w:val="0"/>
      <w:marTop w:val="0"/>
      <w:marBottom w:val="0"/>
      <w:divBdr>
        <w:top w:val="none" w:sz="0" w:space="0" w:color="auto"/>
        <w:left w:val="none" w:sz="0" w:space="0" w:color="auto"/>
        <w:bottom w:val="none" w:sz="0" w:space="0" w:color="auto"/>
        <w:right w:val="none" w:sz="0" w:space="0" w:color="auto"/>
      </w:divBdr>
    </w:div>
    <w:div w:id="805975967">
      <w:bodyDiv w:val="1"/>
      <w:marLeft w:val="0"/>
      <w:marRight w:val="0"/>
      <w:marTop w:val="0"/>
      <w:marBottom w:val="0"/>
      <w:divBdr>
        <w:top w:val="none" w:sz="0" w:space="0" w:color="auto"/>
        <w:left w:val="none" w:sz="0" w:space="0" w:color="auto"/>
        <w:bottom w:val="none" w:sz="0" w:space="0" w:color="auto"/>
        <w:right w:val="none" w:sz="0" w:space="0" w:color="auto"/>
      </w:divBdr>
    </w:div>
    <w:div w:id="806514391">
      <w:bodyDiv w:val="1"/>
      <w:marLeft w:val="0"/>
      <w:marRight w:val="0"/>
      <w:marTop w:val="0"/>
      <w:marBottom w:val="0"/>
      <w:divBdr>
        <w:top w:val="none" w:sz="0" w:space="0" w:color="auto"/>
        <w:left w:val="none" w:sz="0" w:space="0" w:color="auto"/>
        <w:bottom w:val="none" w:sz="0" w:space="0" w:color="auto"/>
        <w:right w:val="none" w:sz="0" w:space="0" w:color="auto"/>
      </w:divBdr>
    </w:div>
    <w:div w:id="809250272">
      <w:bodyDiv w:val="1"/>
      <w:marLeft w:val="0"/>
      <w:marRight w:val="0"/>
      <w:marTop w:val="0"/>
      <w:marBottom w:val="0"/>
      <w:divBdr>
        <w:top w:val="none" w:sz="0" w:space="0" w:color="auto"/>
        <w:left w:val="none" w:sz="0" w:space="0" w:color="auto"/>
        <w:bottom w:val="none" w:sz="0" w:space="0" w:color="auto"/>
        <w:right w:val="none" w:sz="0" w:space="0" w:color="auto"/>
      </w:divBdr>
    </w:div>
    <w:div w:id="813714562">
      <w:bodyDiv w:val="1"/>
      <w:marLeft w:val="0"/>
      <w:marRight w:val="0"/>
      <w:marTop w:val="0"/>
      <w:marBottom w:val="0"/>
      <w:divBdr>
        <w:top w:val="none" w:sz="0" w:space="0" w:color="auto"/>
        <w:left w:val="none" w:sz="0" w:space="0" w:color="auto"/>
        <w:bottom w:val="none" w:sz="0" w:space="0" w:color="auto"/>
        <w:right w:val="none" w:sz="0" w:space="0" w:color="auto"/>
      </w:divBdr>
    </w:div>
    <w:div w:id="815027730">
      <w:bodyDiv w:val="1"/>
      <w:marLeft w:val="0"/>
      <w:marRight w:val="0"/>
      <w:marTop w:val="0"/>
      <w:marBottom w:val="0"/>
      <w:divBdr>
        <w:top w:val="none" w:sz="0" w:space="0" w:color="auto"/>
        <w:left w:val="none" w:sz="0" w:space="0" w:color="auto"/>
        <w:bottom w:val="none" w:sz="0" w:space="0" w:color="auto"/>
        <w:right w:val="none" w:sz="0" w:space="0" w:color="auto"/>
      </w:divBdr>
    </w:div>
    <w:div w:id="816149391">
      <w:bodyDiv w:val="1"/>
      <w:marLeft w:val="0"/>
      <w:marRight w:val="0"/>
      <w:marTop w:val="0"/>
      <w:marBottom w:val="0"/>
      <w:divBdr>
        <w:top w:val="none" w:sz="0" w:space="0" w:color="auto"/>
        <w:left w:val="none" w:sz="0" w:space="0" w:color="auto"/>
        <w:bottom w:val="none" w:sz="0" w:space="0" w:color="auto"/>
        <w:right w:val="none" w:sz="0" w:space="0" w:color="auto"/>
      </w:divBdr>
    </w:div>
    <w:div w:id="816337279">
      <w:bodyDiv w:val="1"/>
      <w:marLeft w:val="0"/>
      <w:marRight w:val="0"/>
      <w:marTop w:val="0"/>
      <w:marBottom w:val="0"/>
      <w:divBdr>
        <w:top w:val="none" w:sz="0" w:space="0" w:color="auto"/>
        <w:left w:val="none" w:sz="0" w:space="0" w:color="auto"/>
        <w:bottom w:val="none" w:sz="0" w:space="0" w:color="auto"/>
        <w:right w:val="none" w:sz="0" w:space="0" w:color="auto"/>
      </w:divBdr>
    </w:div>
    <w:div w:id="819618685">
      <w:bodyDiv w:val="1"/>
      <w:marLeft w:val="0"/>
      <w:marRight w:val="0"/>
      <w:marTop w:val="0"/>
      <w:marBottom w:val="0"/>
      <w:divBdr>
        <w:top w:val="none" w:sz="0" w:space="0" w:color="auto"/>
        <w:left w:val="none" w:sz="0" w:space="0" w:color="auto"/>
        <w:bottom w:val="none" w:sz="0" w:space="0" w:color="auto"/>
        <w:right w:val="none" w:sz="0" w:space="0" w:color="auto"/>
      </w:divBdr>
    </w:div>
    <w:div w:id="819662701">
      <w:bodyDiv w:val="1"/>
      <w:marLeft w:val="0"/>
      <w:marRight w:val="0"/>
      <w:marTop w:val="0"/>
      <w:marBottom w:val="0"/>
      <w:divBdr>
        <w:top w:val="none" w:sz="0" w:space="0" w:color="auto"/>
        <w:left w:val="none" w:sz="0" w:space="0" w:color="auto"/>
        <w:bottom w:val="none" w:sz="0" w:space="0" w:color="auto"/>
        <w:right w:val="none" w:sz="0" w:space="0" w:color="auto"/>
      </w:divBdr>
    </w:div>
    <w:div w:id="820274368">
      <w:bodyDiv w:val="1"/>
      <w:marLeft w:val="0"/>
      <w:marRight w:val="0"/>
      <w:marTop w:val="0"/>
      <w:marBottom w:val="0"/>
      <w:divBdr>
        <w:top w:val="none" w:sz="0" w:space="0" w:color="auto"/>
        <w:left w:val="none" w:sz="0" w:space="0" w:color="auto"/>
        <w:bottom w:val="none" w:sz="0" w:space="0" w:color="auto"/>
        <w:right w:val="none" w:sz="0" w:space="0" w:color="auto"/>
      </w:divBdr>
    </w:div>
    <w:div w:id="820921505">
      <w:bodyDiv w:val="1"/>
      <w:marLeft w:val="0"/>
      <w:marRight w:val="0"/>
      <w:marTop w:val="0"/>
      <w:marBottom w:val="0"/>
      <w:divBdr>
        <w:top w:val="none" w:sz="0" w:space="0" w:color="auto"/>
        <w:left w:val="none" w:sz="0" w:space="0" w:color="auto"/>
        <w:bottom w:val="none" w:sz="0" w:space="0" w:color="auto"/>
        <w:right w:val="none" w:sz="0" w:space="0" w:color="auto"/>
      </w:divBdr>
    </w:div>
    <w:div w:id="825324232">
      <w:bodyDiv w:val="1"/>
      <w:marLeft w:val="0"/>
      <w:marRight w:val="0"/>
      <w:marTop w:val="0"/>
      <w:marBottom w:val="0"/>
      <w:divBdr>
        <w:top w:val="none" w:sz="0" w:space="0" w:color="auto"/>
        <w:left w:val="none" w:sz="0" w:space="0" w:color="auto"/>
        <w:bottom w:val="none" w:sz="0" w:space="0" w:color="auto"/>
        <w:right w:val="none" w:sz="0" w:space="0" w:color="auto"/>
      </w:divBdr>
    </w:div>
    <w:div w:id="826743752">
      <w:bodyDiv w:val="1"/>
      <w:marLeft w:val="0"/>
      <w:marRight w:val="0"/>
      <w:marTop w:val="0"/>
      <w:marBottom w:val="0"/>
      <w:divBdr>
        <w:top w:val="none" w:sz="0" w:space="0" w:color="auto"/>
        <w:left w:val="none" w:sz="0" w:space="0" w:color="auto"/>
        <w:bottom w:val="none" w:sz="0" w:space="0" w:color="auto"/>
        <w:right w:val="none" w:sz="0" w:space="0" w:color="auto"/>
      </w:divBdr>
    </w:div>
    <w:div w:id="828717401">
      <w:bodyDiv w:val="1"/>
      <w:marLeft w:val="0"/>
      <w:marRight w:val="0"/>
      <w:marTop w:val="0"/>
      <w:marBottom w:val="0"/>
      <w:divBdr>
        <w:top w:val="none" w:sz="0" w:space="0" w:color="auto"/>
        <w:left w:val="none" w:sz="0" w:space="0" w:color="auto"/>
        <w:bottom w:val="none" w:sz="0" w:space="0" w:color="auto"/>
        <w:right w:val="none" w:sz="0" w:space="0" w:color="auto"/>
      </w:divBdr>
    </w:div>
    <w:div w:id="831533290">
      <w:bodyDiv w:val="1"/>
      <w:marLeft w:val="0"/>
      <w:marRight w:val="0"/>
      <w:marTop w:val="0"/>
      <w:marBottom w:val="0"/>
      <w:divBdr>
        <w:top w:val="none" w:sz="0" w:space="0" w:color="auto"/>
        <w:left w:val="none" w:sz="0" w:space="0" w:color="auto"/>
        <w:bottom w:val="none" w:sz="0" w:space="0" w:color="auto"/>
        <w:right w:val="none" w:sz="0" w:space="0" w:color="auto"/>
      </w:divBdr>
    </w:div>
    <w:div w:id="834539670">
      <w:bodyDiv w:val="1"/>
      <w:marLeft w:val="0"/>
      <w:marRight w:val="0"/>
      <w:marTop w:val="0"/>
      <w:marBottom w:val="0"/>
      <w:divBdr>
        <w:top w:val="none" w:sz="0" w:space="0" w:color="auto"/>
        <w:left w:val="none" w:sz="0" w:space="0" w:color="auto"/>
        <w:bottom w:val="none" w:sz="0" w:space="0" w:color="auto"/>
        <w:right w:val="none" w:sz="0" w:space="0" w:color="auto"/>
      </w:divBdr>
    </w:div>
    <w:div w:id="837159796">
      <w:bodyDiv w:val="1"/>
      <w:marLeft w:val="0"/>
      <w:marRight w:val="0"/>
      <w:marTop w:val="0"/>
      <w:marBottom w:val="0"/>
      <w:divBdr>
        <w:top w:val="none" w:sz="0" w:space="0" w:color="auto"/>
        <w:left w:val="none" w:sz="0" w:space="0" w:color="auto"/>
        <w:bottom w:val="none" w:sz="0" w:space="0" w:color="auto"/>
        <w:right w:val="none" w:sz="0" w:space="0" w:color="auto"/>
      </w:divBdr>
    </w:div>
    <w:div w:id="838541138">
      <w:bodyDiv w:val="1"/>
      <w:marLeft w:val="0"/>
      <w:marRight w:val="0"/>
      <w:marTop w:val="0"/>
      <w:marBottom w:val="0"/>
      <w:divBdr>
        <w:top w:val="none" w:sz="0" w:space="0" w:color="auto"/>
        <w:left w:val="none" w:sz="0" w:space="0" w:color="auto"/>
        <w:bottom w:val="none" w:sz="0" w:space="0" w:color="auto"/>
        <w:right w:val="none" w:sz="0" w:space="0" w:color="auto"/>
      </w:divBdr>
    </w:div>
    <w:div w:id="838619403">
      <w:bodyDiv w:val="1"/>
      <w:marLeft w:val="0"/>
      <w:marRight w:val="0"/>
      <w:marTop w:val="0"/>
      <w:marBottom w:val="0"/>
      <w:divBdr>
        <w:top w:val="none" w:sz="0" w:space="0" w:color="auto"/>
        <w:left w:val="none" w:sz="0" w:space="0" w:color="auto"/>
        <w:bottom w:val="none" w:sz="0" w:space="0" w:color="auto"/>
        <w:right w:val="none" w:sz="0" w:space="0" w:color="auto"/>
      </w:divBdr>
    </w:div>
    <w:div w:id="839271933">
      <w:bodyDiv w:val="1"/>
      <w:marLeft w:val="0"/>
      <w:marRight w:val="0"/>
      <w:marTop w:val="0"/>
      <w:marBottom w:val="0"/>
      <w:divBdr>
        <w:top w:val="none" w:sz="0" w:space="0" w:color="auto"/>
        <w:left w:val="none" w:sz="0" w:space="0" w:color="auto"/>
        <w:bottom w:val="none" w:sz="0" w:space="0" w:color="auto"/>
        <w:right w:val="none" w:sz="0" w:space="0" w:color="auto"/>
      </w:divBdr>
      <w:divsChild>
        <w:div w:id="456879151">
          <w:marLeft w:val="0"/>
          <w:marRight w:val="0"/>
          <w:marTop w:val="0"/>
          <w:marBottom w:val="0"/>
          <w:divBdr>
            <w:top w:val="none" w:sz="0" w:space="0" w:color="auto"/>
            <w:left w:val="none" w:sz="0" w:space="0" w:color="auto"/>
            <w:bottom w:val="none" w:sz="0" w:space="0" w:color="auto"/>
            <w:right w:val="none" w:sz="0" w:space="0" w:color="auto"/>
          </w:divBdr>
        </w:div>
        <w:div w:id="1643264346">
          <w:marLeft w:val="0"/>
          <w:marRight w:val="0"/>
          <w:marTop w:val="0"/>
          <w:marBottom w:val="0"/>
          <w:divBdr>
            <w:top w:val="none" w:sz="0" w:space="0" w:color="auto"/>
            <w:left w:val="none" w:sz="0" w:space="0" w:color="auto"/>
            <w:bottom w:val="none" w:sz="0" w:space="0" w:color="auto"/>
            <w:right w:val="none" w:sz="0" w:space="0" w:color="auto"/>
          </w:divBdr>
        </w:div>
        <w:div w:id="1488396928">
          <w:marLeft w:val="0"/>
          <w:marRight w:val="0"/>
          <w:marTop w:val="0"/>
          <w:marBottom w:val="0"/>
          <w:divBdr>
            <w:top w:val="none" w:sz="0" w:space="0" w:color="auto"/>
            <w:left w:val="none" w:sz="0" w:space="0" w:color="auto"/>
            <w:bottom w:val="none" w:sz="0" w:space="0" w:color="auto"/>
            <w:right w:val="none" w:sz="0" w:space="0" w:color="auto"/>
          </w:divBdr>
        </w:div>
        <w:div w:id="413010391">
          <w:marLeft w:val="0"/>
          <w:marRight w:val="0"/>
          <w:marTop w:val="0"/>
          <w:marBottom w:val="0"/>
          <w:divBdr>
            <w:top w:val="none" w:sz="0" w:space="0" w:color="auto"/>
            <w:left w:val="none" w:sz="0" w:space="0" w:color="auto"/>
            <w:bottom w:val="none" w:sz="0" w:space="0" w:color="auto"/>
            <w:right w:val="none" w:sz="0" w:space="0" w:color="auto"/>
          </w:divBdr>
        </w:div>
        <w:div w:id="1990405220">
          <w:marLeft w:val="0"/>
          <w:marRight w:val="0"/>
          <w:marTop w:val="0"/>
          <w:marBottom w:val="0"/>
          <w:divBdr>
            <w:top w:val="none" w:sz="0" w:space="0" w:color="auto"/>
            <w:left w:val="none" w:sz="0" w:space="0" w:color="auto"/>
            <w:bottom w:val="none" w:sz="0" w:space="0" w:color="auto"/>
            <w:right w:val="none" w:sz="0" w:space="0" w:color="auto"/>
          </w:divBdr>
        </w:div>
        <w:div w:id="227766475">
          <w:marLeft w:val="0"/>
          <w:marRight w:val="0"/>
          <w:marTop w:val="0"/>
          <w:marBottom w:val="0"/>
          <w:divBdr>
            <w:top w:val="none" w:sz="0" w:space="0" w:color="auto"/>
            <w:left w:val="none" w:sz="0" w:space="0" w:color="auto"/>
            <w:bottom w:val="none" w:sz="0" w:space="0" w:color="auto"/>
            <w:right w:val="none" w:sz="0" w:space="0" w:color="auto"/>
          </w:divBdr>
        </w:div>
        <w:div w:id="1390226949">
          <w:marLeft w:val="0"/>
          <w:marRight w:val="0"/>
          <w:marTop w:val="0"/>
          <w:marBottom w:val="0"/>
          <w:divBdr>
            <w:top w:val="none" w:sz="0" w:space="0" w:color="auto"/>
            <w:left w:val="none" w:sz="0" w:space="0" w:color="auto"/>
            <w:bottom w:val="none" w:sz="0" w:space="0" w:color="auto"/>
            <w:right w:val="none" w:sz="0" w:space="0" w:color="auto"/>
          </w:divBdr>
        </w:div>
      </w:divsChild>
    </w:div>
    <w:div w:id="845168010">
      <w:bodyDiv w:val="1"/>
      <w:marLeft w:val="0"/>
      <w:marRight w:val="0"/>
      <w:marTop w:val="0"/>
      <w:marBottom w:val="0"/>
      <w:divBdr>
        <w:top w:val="none" w:sz="0" w:space="0" w:color="auto"/>
        <w:left w:val="none" w:sz="0" w:space="0" w:color="auto"/>
        <w:bottom w:val="none" w:sz="0" w:space="0" w:color="auto"/>
        <w:right w:val="none" w:sz="0" w:space="0" w:color="auto"/>
      </w:divBdr>
    </w:div>
    <w:div w:id="847520409">
      <w:bodyDiv w:val="1"/>
      <w:marLeft w:val="0"/>
      <w:marRight w:val="0"/>
      <w:marTop w:val="0"/>
      <w:marBottom w:val="0"/>
      <w:divBdr>
        <w:top w:val="none" w:sz="0" w:space="0" w:color="auto"/>
        <w:left w:val="none" w:sz="0" w:space="0" w:color="auto"/>
        <w:bottom w:val="none" w:sz="0" w:space="0" w:color="auto"/>
        <w:right w:val="none" w:sz="0" w:space="0" w:color="auto"/>
      </w:divBdr>
      <w:divsChild>
        <w:div w:id="848107728">
          <w:marLeft w:val="0"/>
          <w:marRight w:val="0"/>
          <w:marTop w:val="0"/>
          <w:marBottom w:val="0"/>
          <w:divBdr>
            <w:top w:val="none" w:sz="0" w:space="0" w:color="auto"/>
            <w:left w:val="none" w:sz="0" w:space="0" w:color="auto"/>
            <w:bottom w:val="none" w:sz="0" w:space="0" w:color="auto"/>
            <w:right w:val="none" w:sz="0" w:space="0" w:color="auto"/>
          </w:divBdr>
        </w:div>
        <w:div w:id="35935009">
          <w:marLeft w:val="0"/>
          <w:marRight w:val="0"/>
          <w:marTop w:val="0"/>
          <w:marBottom w:val="0"/>
          <w:divBdr>
            <w:top w:val="none" w:sz="0" w:space="0" w:color="auto"/>
            <w:left w:val="none" w:sz="0" w:space="0" w:color="auto"/>
            <w:bottom w:val="none" w:sz="0" w:space="0" w:color="auto"/>
            <w:right w:val="none" w:sz="0" w:space="0" w:color="auto"/>
          </w:divBdr>
        </w:div>
        <w:div w:id="978802345">
          <w:marLeft w:val="0"/>
          <w:marRight w:val="0"/>
          <w:marTop w:val="0"/>
          <w:marBottom w:val="0"/>
          <w:divBdr>
            <w:top w:val="none" w:sz="0" w:space="0" w:color="auto"/>
            <w:left w:val="none" w:sz="0" w:space="0" w:color="auto"/>
            <w:bottom w:val="none" w:sz="0" w:space="0" w:color="auto"/>
            <w:right w:val="none" w:sz="0" w:space="0" w:color="auto"/>
          </w:divBdr>
        </w:div>
        <w:div w:id="895169570">
          <w:marLeft w:val="0"/>
          <w:marRight w:val="0"/>
          <w:marTop w:val="0"/>
          <w:marBottom w:val="0"/>
          <w:divBdr>
            <w:top w:val="none" w:sz="0" w:space="0" w:color="auto"/>
            <w:left w:val="none" w:sz="0" w:space="0" w:color="auto"/>
            <w:bottom w:val="none" w:sz="0" w:space="0" w:color="auto"/>
            <w:right w:val="none" w:sz="0" w:space="0" w:color="auto"/>
          </w:divBdr>
        </w:div>
        <w:div w:id="461462622">
          <w:marLeft w:val="0"/>
          <w:marRight w:val="0"/>
          <w:marTop w:val="0"/>
          <w:marBottom w:val="0"/>
          <w:divBdr>
            <w:top w:val="none" w:sz="0" w:space="0" w:color="auto"/>
            <w:left w:val="none" w:sz="0" w:space="0" w:color="auto"/>
            <w:bottom w:val="none" w:sz="0" w:space="0" w:color="auto"/>
            <w:right w:val="none" w:sz="0" w:space="0" w:color="auto"/>
          </w:divBdr>
        </w:div>
        <w:div w:id="887305495">
          <w:marLeft w:val="0"/>
          <w:marRight w:val="0"/>
          <w:marTop w:val="0"/>
          <w:marBottom w:val="0"/>
          <w:divBdr>
            <w:top w:val="none" w:sz="0" w:space="0" w:color="auto"/>
            <w:left w:val="none" w:sz="0" w:space="0" w:color="auto"/>
            <w:bottom w:val="none" w:sz="0" w:space="0" w:color="auto"/>
            <w:right w:val="none" w:sz="0" w:space="0" w:color="auto"/>
          </w:divBdr>
        </w:div>
        <w:div w:id="1522546503">
          <w:marLeft w:val="0"/>
          <w:marRight w:val="0"/>
          <w:marTop w:val="0"/>
          <w:marBottom w:val="0"/>
          <w:divBdr>
            <w:top w:val="none" w:sz="0" w:space="0" w:color="auto"/>
            <w:left w:val="none" w:sz="0" w:space="0" w:color="auto"/>
            <w:bottom w:val="none" w:sz="0" w:space="0" w:color="auto"/>
            <w:right w:val="none" w:sz="0" w:space="0" w:color="auto"/>
          </w:divBdr>
        </w:div>
        <w:div w:id="939290803">
          <w:marLeft w:val="0"/>
          <w:marRight w:val="0"/>
          <w:marTop w:val="0"/>
          <w:marBottom w:val="0"/>
          <w:divBdr>
            <w:top w:val="none" w:sz="0" w:space="0" w:color="auto"/>
            <w:left w:val="none" w:sz="0" w:space="0" w:color="auto"/>
            <w:bottom w:val="none" w:sz="0" w:space="0" w:color="auto"/>
            <w:right w:val="none" w:sz="0" w:space="0" w:color="auto"/>
          </w:divBdr>
        </w:div>
        <w:div w:id="518935382">
          <w:marLeft w:val="0"/>
          <w:marRight w:val="0"/>
          <w:marTop w:val="0"/>
          <w:marBottom w:val="0"/>
          <w:divBdr>
            <w:top w:val="none" w:sz="0" w:space="0" w:color="auto"/>
            <w:left w:val="none" w:sz="0" w:space="0" w:color="auto"/>
            <w:bottom w:val="none" w:sz="0" w:space="0" w:color="auto"/>
            <w:right w:val="none" w:sz="0" w:space="0" w:color="auto"/>
          </w:divBdr>
        </w:div>
        <w:div w:id="741299007">
          <w:marLeft w:val="0"/>
          <w:marRight w:val="0"/>
          <w:marTop w:val="0"/>
          <w:marBottom w:val="0"/>
          <w:divBdr>
            <w:top w:val="none" w:sz="0" w:space="0" w:color="auto"/>
            <w:left w:val="none" w:sz="0" w:space="0" w:color="auto"/>
            <w:bottom w:val="none" w:sz="0" w:space="0" w:color="auto"/>
            <w:right w:val="none" w:sz="0" w:space="0" w:color="auto"/>
          </w:divBdr>
        </w:div>
        <w:div w:id="772284037">
          <w:marLeft w:val="0"/>
          <w:marRight w:val="0"/>
          <w:marTop w:val="0"/>
          <w:marBottom w:val="0"/>
          <w:divBdr>
            <w:top w:val="none" w:sz="0" w:space="0" w:color="auto"/>
            <w:left w:val="none" w:sz="0" w:space="0" w:color="auto"/>
            <w:bottom w:val="none" w:sz="0" w:space="0" w:color="auto"/>
            <w:right w:val="none" w:sz="0" w:space="0" w:color="auto"/>
          </w:divBdr>
        </w:div>
        <w:div w:id="1960336083">
          <w:marLeft w:val="0"/>
          <w:marRight w:val="0"/>
          <w:marTop w:val="0"/>
          <w:marBottom w:val="0"/>
          <w:divBdr>
            <w:top w:val="none" w:sz="0" w:space="0" w:color="auto"/>
            <w:left w:val="none" w:sz="0" w:space="0" w:color="auto"/>
            <w:bottom w:val="none" w:sz="0" w:space="0" w:color="auto"/>
            <w:right w:val="none" w:sz="0" w:space="0" w:color="auto"/>
          </w:divBdr>
        </w:div>
        <w:div w:id="67654928">
          <w:marLeft w:val="0"/>
          <w:marRight w:val="0"/>
          <w:marTop w:val="0"/>
          <w:marBottom w:val="0"/>
          <w:divBdr>
            <w:top w:val="none" w:sz="0" w:space="0" w:color="auto"/>
            <w:left w:val="none" w:sz="0" w:space="0" w:color="auto"/>
            <w:bottom w:val="none" w:sz="0" w:space="0" w:color="auto"/>
            <w:right w:val="none" w:sz="0" w:space="0" w:color="auto"/>
          </w:divBdr>
        </w:div>
      </w:divsChild>
    </w:div>
    <w:div w:id="851409165">
      <w:bodyDiv w:val="1"/>
      <w:marLeft w:val="0"/>
      <w:marRight w:val="0"/>
      <w:marTop w:val="0"/>
      <w:marBottom w:val="0"/>
      <w:divBdr>
        <w:top w:val="none" w:sz="0" w:space="0" w:color="auto"/>
        <w:left w:val="none" w:sz="0" w:space="0" w:color="auto"/>
        <w:bottom w:val="none" w:sz="0" w:space="0" w:color="auto"/>
        <w:right w:val="none" w:sz="0" w:space="0" w:color="auto"/>
      </w:divBdr>
    </w:div>
    <w:div w:id="852383857">
      <w:bodyDiv w:val="1"/>
      <w:marLeft w:val="0"/>
      <w:marRight w:val="0"/>
      <w:marTop w:val="0"/>
      <w:marBottom w:val="0"/>
      <w:divBdr>
        <w:top w:val="none" w:sz="0" w:space="0" w:color="auto"/>
        <w:left w:val="none" w:sz="0" w:space="0" w:color="auto"/>
        <w:bottom w:val="none" w:sz="0" w:space="0" w:color="auto"/>
        <w:right w:val="none" w:sz="0" w:space="0" w:color="auto"/>
      </w:divBdr>
    </w:div>
    <w:div w:id="854227285">
      <w:bodyDiv w:val="1"/>
      <w:marLeft w:val="0"/>
      <w:marRight w:val="0"/>
      <w:marTop w:val="0"/>
      <w:marBottom w:val="0"/>
      <w:divBdr>
        <w:top w:val="none" w:sz="0" w:space="0" w:color="auto"/>
        <w:left w:val="none" w:sz="0" w:space="0" w:color="auto"/>
        <w:bottom w:val="none" w:sz="0" w:space="0" w:color="auto"/>
        <w:right w:val="none" w:sz="0" w:space="0" w:color="auto"/>
      </w:divBdr>
    </w:div>
    <w:div w:id="854656006">
      <w:bodyDiv w:val="1"/>
      <w:marLeft w:val="0"/>
      <w:marRight w:val="0"/>
      <w:marTop w:val="0"/>
      <w:marBottom w:val="0"/>
      <w:divBdr>
        <w:top w:val="none" w:sz="0" w:space="0" w:color="auto"/>
        <w:left w:val="none" w:sz="0" w:space="0" w:color="auto"/>
        <w:bottom w:val="none" w:sz="0" w:space="0" w:color="auto"/>
        <w:right w:val="none" w:sz="0" w:space="0" w:color="auto"/>
      </w:divBdr>
    </w:div>
    <w:div w:id="855845363">
      <w:bodyDiv w:val="1"/>
      <w:marLeft w:val="0"/>
      <w:marRight w:val="0"/>
      <w:marTop w:val="0"/>
      <w:marBottom w:val="0"/>
      <w:divBdr>
        <w:top w:val="none" w:sz="0" w:space="0" w:color="auto"/>
        <w:left w:val="none" w:sz="0" w:space="0" w:color="auto"/>
        <w:bottom w:val="none" w:sz="0" w:space="0" w:color="auto"/>
        <w:right w:val="none" w:sz="0" w:space="0" w:color="auto"/>
      </w:divBdr>
    </w:div>
    <w:div w:id="856777587">
      <w:bodyDiv w:val="1"/>
      <w:marLeft w:val="0"/>
      <w:marRight w:val="0"/>
      <w:marTop w:val="0"/>
      <w:marBottom w:val="0"/>
      <w:divBdr>
        <w:top w:val="none" w:sz="0" w:space="0" w:color="auto"/>
        <w:left w:val="none" w:sz="0" w:space="0" w:color="auto"/>
        <w:bottom w:val="none" w:sz="0" w:space="0" w:color="auto"/>
        <w:right w:val="none" w:sz="0" w:space="0" w:color="auto"/>
      </w:divBdr>
    </w:div>
    <w:div w:id="858466042">
      <w:bodyDiv w:val="1"/>
      <w:marLeft w:val="0"/>
      <w:marRight w:val="0"/>
      <w:marTop w:val="0"/>
      <w:marBottom w:val="0"/>
      <w:divBdr>
        <w:top w:val="none" w:sz="0" w:space="0" w:color="auto"/>
        <w:left w:val="none" w:sz="0" w:space="0" w:color="auto"/>
        <w:bottom w:val="none" w:sz="0" w:space="0" w:color="auto"/>
        <w:right w:val="none" w:sz="0" w:space="0" w:color="auto"/>
      </w:divBdr>
    </w:div>
    <w:div w:id="862405435">
      <w:bodyDiv w:val="1"/>
      <w:marLeft w:val="0"/>
      <w:marRight w:val="0"/>
      <w:marTop w:val="0"/>
      <w:marBottom w:val="0"/>
      <w:divBdr>
        <w:top w:val="none" w:sz="0" w:space="0" w:color="auto"/>
        <w:left w:val="none" w:sz="0" w:space="0" w:color="auto"/>
        <w:bottom w:val="none" w:sz="0" w:space="0" w:color="auto"/>
        <w:right w:val="none" w:sz="0" w:space="0" w:color="auto"/>
      </w:divBdr>
    </w:div>
    <w:div w:id="864093894">
      <w:bodyDiv w:val="1"/>
      <w:marLeft w:val="0"/>
      <w:marRight w:val="0"/>
      <w:marTop w:val="0"/>
      <w:marBottom w:val="0"/>
      <w:divBdr>
        <w:top w:val="none" w:sz="0" w:space="0" w:color="auto"/>
        <w:left w:val="none" w:sz="0" w:space="0" w:color="auto"/>
        <w:bottom w:val="none" w:sz="0" w:space="0" w:color="auto"/>
        <w:right w:val="none" w:sz="0" w:space="0" w:color="auto"/>
      </w:divBdr>
    </w:div>
    <w:div w:id="865825302">
      <w:bodyDiv w:val="1"/>
      <w:marLeft w:val="0"/>
      <w:marRight w:val="0"/>
      <w:marTop w:val="0"/>
      <w:marBottom w:val="0"/>
      <w:divBdr>
        <w:top w:val="none" w:sz="0" w:space="0" w:color="auto"/>
        <w:left w:val="none" w:sz="0" w:space="0" w:color="auto"/>
        <w:bottom w:val="none" w:sz="0" w:space="0" w:color="auto"/>
        <w:right w:val="none" w:sz="0" w:space="0" w:color="auto"/>
      </w:divBdr>
    </w:div>
    <w:div w:id="866482024">
      <w:bodyDiv w:val="1"/>
      <w:marLeft w:val="0"/>
      <w:marRight w:val="0"/>
      <w:marTop w:val="0"/>
      <w:marBottom w:val="0"/>
      <w:divBdr>
        <w:top w:val="none" w:sz="0" w:space="0" w:color="auto"/>
        <w:left w:val="none" w:sz="0" w:space="0" w:color="auto"/>
        <w:bottom w:val="none" w:sz="0" w:space="0" w:color="auto"/>
        <w:right w:val="none" w:sz="0" w:space="0" w:color="auto"/>
      </w:divBdr>
    </w:div>
    <w:div w:id="874275786">
      <w:bodyDiv w:val="1"/>
      <w:marLeft w:val="0"/>
      <w:marRight w:val="0"/>
      <w:marTop w:val="0"/>
      <w:marBottom w:val="0"/>
      <w:divBdr>
        <w:top w:val="none" w:sz="0" w:space="0" w:color="auto"/>
        <w:left w:val="none" w:sz="0" w:space="0" w:color="auto"/>
        <w:bottom w:val="none" w:sz="0" w:space="0" w:color="auto"/>
        <w:right w:val="none" w:sz="0" w:space="0" w:color="auto"/>
      </w:divBdr>
    </w:div>
    <w:div w:id="876359017">
      <w:bodyDiv w:val="1"/>
      <w:marLeft w:val="0"/>
      <w:marRight w:val="0"/>
      <w:marTop w:val="0"/>
      <w:marBottom w:val="0"/>
      <w:divBdr>
        <w:top w:val="none" w:sz="0" w:space="0" w:color="auto"/>
        <w:left w:val="none" w:sz="0" w:space="0" w:color="auto"/>
        <w:bottom w:val="none" w:sz="0" w:space="0" w:color="auto"/>
        <w:right w:val="none" w:sz="0" w:space="0" w:color="auto"/>
      </w:divBdr>
    </w:div>
    <w:div w:id="877085615">
      <w:bodyDiv w:val="1"/>
      <w:marLeft w:val="0"/>
      <w:marRight w:val="0"/>
      <w:marTop w:val="0"/>
      <w:marBottom w:val="0"/>
      <w:divBdr>
        <w:top w:val="none" w:sz="0" w:space="0" w:color="auto"/>
        <w:left w:val="none" w:sz="0" w:space="0" w:color="auto"/>
        <w:bottom w:val="none" w:sz="0" w:space="0" w:color="auto"/>
        <w:right w:val="none" w:sz="0" w:space="0" w:color="auto"/>
      </w:divBdr>
    </w:div>
    <w:div w:id="880479211">
      <w:bodyDiv w:val="1"/>
      <w:marLeft w:val="0"/>
      <w:marRight w:val="0"/>
      <w:marTop w:val="0"/>
      <w:marBottom w:val="0"/>
      <w:divBdr>
        <w:top w:val="none" w:sz="0" w:space="0" w:color="auto"/>
        <w:left w:val="none" w:sz="0" w:space="0" w:color="auto"/>
        <w:bottom w:val="none" w:sz="0" w:space="0" w:color="auto"/>
        <w:right w:val="none" w:sz="0" w:space="0" w:color="auto"/>
      </w:divBdr>
      <w:divsChild>
        <w:div w:id="61873789">
          <w:marLeft w:val="0"/>
          <w:marRight w:val="0"/>
          <w:marTop w:val="75"/>
          <w:marBottom w:val="150"/>
          <w:divBdr>
            <w:top w:val="single" w:sz="6" w:space="0" w:color="D5DDC6"/>
            <w:left w:val="single" w:sz="6" w:space="0" w:color="D5DDC6"/>
            <w:bottom w:val="single" w:sz="6" w:space="0" w:color="D5DDC6"/>
            <w:right w:val="single" w:sz="6" w:space="0" w:color="D5DDC6"/>
          </w:divBdr>
        </w:div>
      </w:divsChild>
    </w:div>
    <w:div w:id="881288070">
      <w:bodyDiv w:val="1"/>
      <w:marLeft w:val="0"/>
      <w:marRight w:val="0"/>
      <w:marTop w:val="0"/>
      <w:marBottom w:val="0"/>
      <w:divBdr>
        <w:top w:val="none" w:sz="0" w:space="0" w:color="auto"/>
        <w:left w:val="none" w:sz="0" w:space="0" w:color="auto"/>
        <w:bottom w:val="none" w:sz="0" w:space="0" w:color="auto"/>
        <w:right w:val="none" w:sz="0" w:space="0" w:color="auto"/>
      </w:divBdr>
      <w:divsChild>
        <w:div w:id="403840550">
          <w:blockQuote w:val="1"/>
          <w:marLeft w:val="0"/>
          <w:marRight w:val="0"/>
          <w:marTop w:val="480"/>
          <w:marBottom w:val="480"/>
          <w:divBdr>
            <w:top w:val="none" w:sz="0" w:space="0" w:color="auto"/>
            <w:left w:val="none" w:sz="0" w:space="0" w:color="auto"/>
            <w:bottom w:val="none" w:sz="0" w:space="0" w:color="auto"/>
            <w:right w:val="none" w:sz="0" w:space="0" w:color="auto"/>
          </w:divBdr>
        </w:div>
      </w:divsChild>
    </w:div>
    <w:div w:id="882257043">
      <w:bodyDiv w:val="1"/>
      <w:marLeft w:val="0"/>
      <w:marRight w:val="0"/>
      <w:marTop w:val="0"/>
      <w:marBottom w:val="0"/>
      <w:divBdr>
        <w:top w:val="none" w:sz="0" w:space="0" w:color="auto"/>
        <w:left w:val="none" w:sz="0" w:space="0" w:color="auto"/>
        <w:bottom w:val="none" w:sz="0" w:space="0" w:color="auto"/>
        <w:right w:val="none" w:sz="0" w:space="0" w:color="auto"/>
      </w:divBdr>
    </w:div>
    <w:div w:id="882716182">
      <w:bodyDiv w:val="1"/>
      <w:marLeft w:val="0"/>
      <w:marRight w:val="0"/>
      <w:marTop w:val="0"/>
      <w:marBottom w:val="0"/>
      <w:divBdr>
        <w:top w:val="none" w:sz="0" w:space="0" w:color="auto"/>
        <w:left w:val="none" w:sz="0" w:space="0" w:color="auto"/>
        <w:bottom w:val="none" w:sz="0" w:space="0" w:color="auto"/>
        <w:right w:val="none" w:sz="0" w:space="0" w:color="auto"/>
      </w:divBdr>
    </w:div>
    <w:div w:id="882717549">
      <w:bodyDiv w:val="1"/>
      <w:marLeft w:val="0"/>
      <w:marRight w:val="0"/>
      <w:marTop w:val="0"/>
      <w:marBottom w:val="0"/>
      <w:divBdr>
        <w:top w:val="none" w:sz="0" w:space="0" w:color="auto"/>
        <w:left w:val="none" w:sz="0" w:space="0" w:color="auto"/>
        <w:bottom w:val="none" w:sz="0" w:space="0" w:color="auto"/>
        <w:right w:val="none" w:sz="0" w:space="0" w:color="auto"/>
      </w:divBdr>
    </w:div>
    <w:div w:id="886331010">
      <w:bodyDiv w:val="1"/>
      <w:marLeft w:val="0"/>
      <w:marRight w:val="0"/>
      <w:marTop w:val="0"/>
      <w:marBottom w:val="0"/>
      <w:divBdr>
        <w:top w:val="none" w:sz="0" w:space="0" w:color="auto"/>
        <w:left w:val="none" w:sz="0" w:space="0" w:color="auto"/>
        <w:bottom w:val="none" w:sz="0" w:space="0" w:color="auto"/>
        <w:right w:val="none" w:sz="0" w:space="0" w:color="auto"/>
      </w:divBdr>
    </w:div>
    <w:div w:id="886645784">
      <w:bodyDiv w:val="1"/>
      <w:marLeft w:val="0"/>
      <w:marRight w:val="0"/>
      <w:marTop w:val="0"/>
      <w:marBottom w:val="0"/>
      <w:divBdr>
        <w:top w:val="none" w:sz="0" w:space="0" w:color="auto"/>
        <w:left w:val="none" w:sz="0" w:space="0" w:color="auto"/>
        <w:bottom w:val="none" w:sz="0" w:space="0" w:color="auto"/>
        <w:right w:val="none" w:sz="0" w:space="0" w:color="auto"/>
      </w:divBdr>
    </w:div>
    <w:div w:id="888687275">
      <w:bodyDiv w:val="1"/>
      <w:marLeft w:val="0"/>
      <w:marRight w:val="0"/>
      <w:marTop w:val="0"/>
      <w:marBottom w:val="0"/>
      <w:divBdr>
        <w:top w:val="none" w:sz="0" w:space="0" w:color="auto"/>
        <w:left w:val="none" w:sz="0" w:space="0" w:color="auto"/>
        <w:bottom w:val="none" w:sz="0" w:space="0" w:color="auto"/>
        <w:right w:val="none" w:sz="0" w:space="0" w:color="auto"/>
      </w:divBdr>
    </w:div>
    <w:div w:id="892153736">
      <w:bodyDiv w:val="1"/>
      <w:marLeft w:val="0"/>
      <w:marRight w:val="0"/>
      <w:marTop w:val="0"/>
      <w:marBottom w:val="0"/>
      <w:divBdr>
        <w:top w:val="none" w:sz="0" w:space="0" w:color="auto"/>
        <w:left w:val="none" w:sz="0" w:space="0" w:color="auto"/>
        <w:bottom w:val="none" w:sz="0" w:space="0" w:color="auto"/>
        <w:right w:val="none" w:sz="0" w:space="0" w:color="auto"/>
      </w:divBdr>
    </w:div>
    <w:div w:id="896358375">
      <w:bodyDiv w:val="1"/>
      <w:marLeft w:val="0"/>
      <w:marRight w:val="0"/>
      <w:marTop w:val="0"/>
      <w:marBottom w:val="0"/>
      <w:divBdr>
        <w:top w:val="none" w:sz="0" w:space="0" w:color="auto"/>
        <w:left w:val="none" w:sz="0" w:space="0" w:color="auto"/>
        <w:bottom w:val="none" w:sz="0" w:space="0" w:color="auto"/>
        <w:right w:val="none" w:sz="0" w:space="0" w:color="auto"/>
      </w:divBdr>
    </w:div>
    <w:div w:id="900288094">
      <w:bodyDiv w:val="1"/>
      <w:marLeft w:val="0"/>
      <w:marRight w:val="0"/>
      <w:marTop w:val="0"/>
      <w:marBottom w:val="0"/>
      <w:divBdr>
        <w:top w:val="none" w:sz="0" w:space="0" w:color="auto"/>
        <w:left w:val="none" w:sz="0" w:space="0" w:color="auto"/>
        <w:bottom w:val="none" w:sz="0" w:space="0" w:color="auto"/>
        <w:right w:val="none" w:sz="0" w:space="0" w:color="auto"/>
      </w:divBdr>
    </w:div>
    <w:div w:id="901019102">
      <w:bodyDiv w:val="1"/>
      <w:marLeft w:val="0"/>
      <w:marRight w:val="0"/>
      <w:marTop w:val="0"/>
      <w:marBottom w:val="0"/>
      <w:divBdr>
        <w:top w:val="none" w:sz="0" w:space="0" w:color="auto"/>
        <w:left w:val="none" w:sz="0" w:space="0" w:color="auto"/>
        <w:bottom w:val="none" w:sz="0" w:space="0" w:color="auto"/>
        <w:right w:val="none" w:sz="0" w:space="0" w:color="auto"/>
      </w:divBdr>
    </w:div>
    <w:div w:id="902836711">
      <w:bodyDiv w:val="1"/>
      <w:marLeft w:val="0"/>
      <w:marRight w:val="0"/>
      <w:marTop w:val="0"/>
      <w:marBottom w:val="0"/>
      <w:divBdr>
        <w:top w:val="none" w:sz="0" w:space="0" w:color="auto"/>
        <w:left w:val="none" w:sz="0" w:space="0" w:color="auto"/>
        <w:bottom w:val="none" w:sz="0" w:space="0" w:color="auto"/>
        <w:right w:val="none" w:sz="0" w:space="0" w:color="auto"/>
      </w:divBdr>
    </w:div>
    <w:div w:id="902838742">
      <w:bodyDiv w:val="1"/>
      <w:marLeft w:val="0"/>
      <w:marRight w:val="0"/>
      <w:marTop w:val="0"/>
      <w:marBottom w:val="0"/>
      <w:divBdr>
        <w:top w:val="none" w:sz="0" w:space="0" w:color="auto"/>
        <w:left w:val="none" w:sz="0" w:space="0" w:color="auto"/>
        <w:bottom w:val="none" w:sz="0" w:space="0" w:color="auto"/>
        <w:right w:val="none" w:sz="0" w:space="0" w:color="auto"/>
      </w:divBdr>
    </w:div>
    <w:div w:id="903830448">
      <w:bodyDiv w:val="1"/>
      <w:marLeft w:val="0"/>
      <w:marRight w:val="0"/>
      <w:marTop w:val="0"/>
      <w:marBottom w:val="0"/>
      <w:divBdr>
        <w:top w:val="none" w:sz="0" w:space="0" w:color="auto"/>
        <w:left w:val="none" w:sz="0" w:space="0" w:color="auto"/>
        <w:bottom w:val="none" w:sz="0" w:space="0" w:color="auto"/>
        <w:right w:val="none" w:sz="0" w:space="0" w:color="auto"/>
      </w:divBdr>
    </w:div>
    <w:div w:id="904996946">
      <w:bodyDiv w:val="1"/>
      <w:marLeft w:val="0"/>
      <w:marRight w:val="0"/>
      <w:marTop w:val="0"/>
      <w:marBottom w:val="0"/>
      <w:divBdr>
        <w:top w:val="none" w:sz="0" w:space="0" w:color="auto"/>
        <w:left w:val="none" w:sz="0" w:space="0" w:color="auto"/>
        <w:bottom w:val="none" w:sz="0" w:space="0" w:color="auto"/>
        <w:right w:val="none" w:sz="0" w:space="0" w:color="auto"/>
      </w:divBdr>
    </w:div>
    <w:div w:id="907500955">
      <w:bodyDiv w:val="1"/>
      <w:marLeft w:val="0"/>
      <w:marRight w:val="0"/>
      <w:marTop w:val="0"/>
      <w:marBottom w:val="0"/>
      <w:divBdr>
        <w:top w:val="none" w:sz="0" w:space="0" w:color="auto"/>
        <w:left w:val="none" w:sz="0" w:space="0" w:color="auto"/>
        <w:bottom w:val="none" w:sz="0" w:space="0" w:color="auto"/>
        <w:right w:val="none" w:sz="0" w:space="0" w:color="auto"/>
      </w:divBdr>
    </w:div>
    <w:div w:id="907610346">
      <w:bodyDiv w:val="1"/>
      <w:marLeft w:val="0"/>
      <w:marRight w:val="0"/>
      <w:marTop w:val="0"/>
      <w:marBottom w:val="0"/>
      <w:divBdr>
        <w:top w:val="none" w:sz="0" w:space="0" w:color="auto"/>
        <w:left w:val="none" w:sz="0" w:space="0" w:color="auto"/>
        <w:bottom w:val="none" w:sz="0" w:space="0" w:color="auto"/>
        <w:right w:val="none" w:sz="0" w:space="0" w:color="auto"/>
      </w:divBdr>
    </w:div>
    <w:div w:id="908613753">
      <w:bodyDiv w:val="1"/>
      <w:marLeft w:val="0"/>
      <w:marRight w:val="0"/>
      <w:marTop w:val="0"/>
      <w:marBottom w:val="0"/>
      <w:divBdr>
        <w:top w:val="none" w:sz="0" w:space="0" w:color="auto"/>
        <w:left w:val="none" w:sz="0" w:space="0" w:color="auto"/>
        <w:bottom w:val="none" w:sz="0" w:space="0" w:color="auto"/>
        <w:right w:val="none" w:sz="0" w:space="0" w:color="auto"/>
      </w:divBdr>
    </w:div>
    <w:div w:id="908616492">
      <w:bodyDiv w:val="1"/>
      <w:marLeft w:val="0"/>
      <w:marRight w:val="0"/>
      <w:marTop w:val="0"/>
      <w:marBottom w:val="0"/>
      <w:divBdr>
        <w:top w:val="none" w:sz="0" w:space="0" w:color="auto"/>
        <w:left w:val="none" w:sz="0" w:space="0" w:color="auto"/>
        <w:bottom w:val="none" w:sz="0" w:space="0" w:color="auto"/>
        <w:right w:val="none" w:sz="0" w:space="0" w:color="auto"/>
      </w:divBdr>
    </w:div>
    <w:div w:id="908658482">
      <w:bodyDiv w:val="1"/>
      <w:marLeft w:val="0"/>
      <w:marRight w:val="0"/>
      <w:marTop w:val="0"/>
      <w:marBottom w:val="0"/>
      <w:divBdr>
        <w:top w:val="none" w:sz="0" w:space="0" w:color="auto"/>
        <w:left w:val="none" w:sz="0" w:space="0" w:color="auto"/>
        <w:bottom w:val="none" w:sz="0" w:space="0" w:color="auto"/>
        <w:right w:val="none" w:sz="0" w:space="0" w:color="auto"/>
      </w:divBdr>
    </w:div>
    <w:div w:id="910313571">
      <w:bodyDiv w:val="1"/>
      <w:marLeft w:val="0"/>
      <w:marRight w:val="0"/>
      <w:marTop w:val="0"/>
      <w:marBottom w:val="0"/>
      <w:divBdr>
        <w:top w:val="none" w:sz="0" w:space="0" w:color="auto"/>
        <w:left w:val="none" w:sz="0" w:space="0" w:color="auto"/>
        <w:bottom w:val="none" w:sz="0" w:space="0" w:color="auto"/>
        <w:right w:val="none" w:sz="0" w:space="0" w:color="auto"/>
      </w:divBdr>
    </w:div>
    <w:div w:id="910429364">
      <w:bodyDiv w:val="1"/>
      <w:marLeft w:val="0"/>
      <w:marRight w:val="0"/>
      <w:marTop w:val="0"/>
      <w:marBottom w:val="0"/>
      <w:divBdr>
        <w:top w:val="none" w:sz="0" w:space="0" w:color="auto"/>
        <w:left w:val="none" w:sz="0" w:space="0" w:color="auto"/>
        <w:bottom w:val="none" w:sz="0" w:space="0" w:color="auto"/>
        <w:right w:val="none" w:sz="0" w:space="0" w:color="auto"/>
      </w:divBdr>
    </w:div>
    <w:div w:id="915866334">
      <w:bodyDiv w:val="1"/>
      <w:marLeft w:val="0"/>
      <w:marRight w:val="0"/>
      <w:marTop w:val="0"/>
      <w:marBottom w:val="0"/>
      <w:divBdr>
        <w:top w:val="none" w:sz="0" w:space="0" w:color="auto"/>
        <w:left w:val="none" w:sz="0" w:space="0" w:color="auto"/>
        <w:bottom w:val="none" w:sz="0" w:space="0" w:color="auto"/>
        <w:right w:val="none" w:sz="0" w:space="0" w:color="auto"/>
      </w:divBdr>
    </w:div>
    <w:div w:id="917523177">
      <w:bodyDiv w:val="1"/>
      <w:marLeft w:val="0"/>
      <w:marRight w:val="0"/>
      <w:marTop w:val="0"/>
      <w:marBottom w:val="0"/>
      <w:divBdr>
        <w:top w:val="none" w:sz="0" w:space="0" w:color="auto"/>
        <w:left w:val="none" w:sz="0" w:space="0" w:color="auto"/>
        <w:bottom w:val="none" w:sz="0" w:space="0" w:color="auto"/>
        <w:right w:val="none" w:sz="0" w:space="0" w:color="auto"/>
      </w:divBdr>
    </w:div>
    <w:div w:id="919676702">
      <w:bodyDiv w:val="1"/>
      <w:marLeft w:val="0"/>
      <w:marRight w:val="0"/>
      <w:marTop w:val="0"/>
      <w:marBottom w:val="0"/>
      <w:divBdr>
        <w:top w:val="none" w:sz="0" w:space="0" w:color="auto"/>
        <w:left w:val="none" w:sz="0" w:space="0" w:color="auto"/>
        <w:bottom w:val="none" w:sz="0" w:space="0" w:color="auto"/>
        <w:right w:val="none" w:sz="0" w:space="0" w:color="auto"/>
      </w:divBdr>
      <w:divsChild>
        <w:div w:id="1991904729">
          <w:marLeft w:val="0"/>
          <w:marRight w:val="0"/>
          <w:marTop w:val="0"/>
          <w:marBottom w:val="0"/>
          <w:divBdr>
            <w:top w:val="none" w:sz="0" w:space="0" w:color="auto"/>
            <w:left w:val="none" w:sz="0" w:space="0" w:color="auto"/>
            <w:bottom w:val="none" w:sz="0" w:space="0" w:color="auto"/>
            <w:right w:val="none" w:sz="0" w:space="0" w:color="auto"/>
          </w:divBdr>
        </w:div>
      </w:divsChild>
    </w:div>
    <w:div w:id="921066575">
      <w:bodyDiv w:val="1"/>
      <w:marLeft w:val="0"/>
      <w:marRight w:val="0"/>
      <w:marTop w:val="0"/>
      <w:marBottom w:val="0"/>
      <w:divBdr>
        <w:top w:val="none" w:sz="0" w:space="0" w:color="auto"/>
        <w:left w:val="none" w:sz="0" w:space="0" w:color="auto"/>
        <w:bottom w:val="none" w:sz="0" w:space="0" w:color="auto"/>
        <w:right w:val="none" w:sz="0" w:space="0" w:color="auto"/>
      </w:divBdr>
    </w:div>
    <w:div w:id="931671474">
      <w:bodyDiv w:val="1"/>
      <w:marLeft w:val="0"/>
      <w:marRight w:val="0"/>
      <w:marTop w:val="0"/>
      <w:marBottom w:val="0"/>
      <w:divBdr>
        <w:top w:val="none" w:sz="0" w:space="0" w:color="auto"/>
        <w:left w:val="none" w:sz="0" w:space="0" w:color="auto"/>
        <w:bottom w:val="none" w:sz="0" w:space="0" w:color="auto"/>
        <w:right w:val="none" w:sz="0" w:space="0" w:color="auto"/>
      </w:divBdr>
    </w:div>
    <w:div w:id="932931486">
      <w:bodyDiv w:val="1"/>
      <w:marLeft w:val="0"/>
      <w:marRight w:val="0"/>
      <w:marTop w:val="0"/>
      <w:marBottom w:val="0"/>
      <w:divBdr>
        <w:top w:val="none" w:sz="0" w:space="0" w:color="auto"/>
        <w:left w:val="none" w:sz="0" w:space="0" w:color="auto"/>
        <w:bottom w:val="none" w:sz="0" w:space="0" w:color="auto"/>
        <w:right w:val="none" w:sz="0" w:space="0" w:color="auto"/>
      </w:divBdr>
    </w:div>
    <w:div w:id="936407350">
      <w:bodyDiv w:val="1"/>
      <w:marLeft w:val="0"/>
      <w:marRight w:val="0"/>
      <w:marTop w:val="0"/>
      <w:marBottom w:val="0"/>
      <w:divBdr>
        <w:top w:val="none" w:sz="0" w:space="0" w:color="auto"/>
        <w:left w:val="none" w:sz="0" w:space="0" w:color="auto"/>
        <w:bottom w:val="none" w:sz="0" w:space="0" w:color="auto"/>
        <w:right w:val="none" w:sz="0" w:space="0" w:color="auto"/>
      </w:divBdr>
    </w:div>
    <w:div w:id="936715174">
      <w:bodyDiv w:val="1"/>
      <w:marLeft w:val="0"/>
      <w:marRight w:val="0"/>
      <w:marTop w:val="0"/>
      <w:marBottom w:val="0"/>
      <w:divBdr>
        <w:top w:val="none" w:sz="0" w:space="0" w:color="auto"/>
        <w:left w:val="none" w:sz="0" w:space="0" w:color="auto"/>
        <w:bottom w:val="none" w:sz="0" w:space="0" w:color="auto"/>
        <w:right w:val="none" w:sz="0" w:space="0" w:color="auto"/>
      </w:divBdr>
    </w:div>
    <w:div w:id="939485236">
      <w:bodyDiv w:val="1"/>
      <w:marLeft w:val="0"/>
      <w:marRight w:val="0"/>
      <w:marTop w:val="0"/>
      <w:marBottom w:val="0"/>
      <w:divBdr>
        <w:top w:val="none" w:sz="0" w:space="0" w:color="auto"/>
        <w:left w:val="none" w:sz="0" w:space="0" w:color="auto"/>
        <w:bottom w:val="none" w:sz="0" w:space="0" w:color="auto"/>
        <w:right w:val="none" w:sz="0" w:space="0" w:color="auto"/>
      </w:divBdr>
    </w:div>
    <w:div w:id="941182790">
      <w:bodyDiv w:val="1"/>
      <w:marLeft w:val="0"/>
      <w:marRight w:val="0"/>
      <w:marTop w:val="0"/>
      <w:marBottom w:val="0"/>
      <w:divBdr>
        <w:top w:val="none" w:sz="0" w:space="0" w:color="auto"/>
        <w:left w:val="none" w:sz="0" w:space="0" w:color="auto"/>
        <w:bottom w:val="none" w:sz="0" w:space="0" w:color="auto"/>
        <w:right w:val="none" w:sz="0" w:space="0" w:color="auto"/>
      </w:divBdr>
    </w:div>
    <w:div w:id="943802994">
      <w:bodyDiv w:val="1"/>
      <w:marLeft w:val="0"/>
      <w:marRight w:val="0"/>
      <w:marTop w:val="0"/>
      <w:marBottom w:val="0"/>
      <w:divBdr>
        <w:top w:val="none" w:sz="0" w:space="0" w:color="auto"/>
        <w:left w:val="none" w:sz="0" w:space="0" w:color="auto"/>
        <w:bottom w:val="none" w:sz="0" w:space="0" w:color="auto"/>
        <w:right w:val="none" w:sz="0" w:space="0" w:color="auto"/>
      </w:divBdr>
    </w:div>
    <w:div w:id="947657208">
      <w:bodyDiv w:val="1"/>
      <w:marLeft w:val="0"/>
      <w:marRight w:val="0"/>
      <w:marTop w:val="0"/>
      <w:marBottom w:val="0"/>
      <w:divBdr>
        <w:top w:val="none" w:sz="0" w:space="0" w:color="auto"/>
        <w:left w:val="none" w:sz="0" w:space="0" w:color="auto"/>
        <w:bottom w:val="none" w:sz="0" w:space="0" w:color="auto"/>
        <w:right w:val="none" w:sz="0" w:space="0" w:color="auto"/>
      </w:divBdr>
      <w:divsChild>
        <w:div w:id="1796213466">
          <w:marLeft w:val="0"/>
          <w:marRight w:val="0"/>
          <w:marTop w:val="0"/>
          <w:marBottom w:val="0"/>
          <w:divBdr>
            <w:top w:val="none" w:sz="0" w:space="0" w:color="auto"/>
            <w:left w:val="none" w:sz="0" w:space="0" w:color="auto"/>
            <w:bottom w:val="none" w:sz="0" w:space="0" w:color="auto"/>
            <w:right w:val="none" w:sz="0" w:space="0" w:color="auto"/>
          </w:divBdr>
        </w:div>
        <w:div w:id="1539388018">
          <w:marLeft w:val="0"/>
          <w:marRight w:val="0"/>
          <w:marTop w:val="0"/>
          <w:marBottom w:val="0"/>
          <w:divBdr>
            <w:top w:val="none" w:sz="0" w:space="0" w:color="auto"/>
            <w:left w:val="none" w:sz="0" w:space="0" w:color="auto"/>
            <w:bottom w:val="none" w:sz="0" w:space="0" w:color="auto"/>
            <w:right w:val="none" w:sz="0" w:space="0" w:color="auto"/>
          </w:divBdr>
        </w:div>
      </w:divsChild>
    </w:div>
    <w:div w:id="953514505">
      <w:bodyDiv w:val="1"/>
      <w:marLeft w:val="0"/>
      <w:marRight w:val="0"/>
      <w:marTop w:val="0"/>
      <w:marBottom w:val="0"/>
      <w:divBdr>
        <w:top w:val="none" w:sz="0" w:space="0" w:color="auto"/>
        <w:left w:val="none" w:sz="0" w:space="0" w:color="auto"/>
        <w:bottom w:val="none" w:sz="0" w:space="0" w:color="auto"/>
        <w:right w:val="none" w:sz="0" w:space="0" w:color="auto"/>
      </w:divBdr>
    </w:div>
    <w:div w:id="953562018">
      <w:bodyDiv w:val="1"/>
      <w:marLeft w:val="0"/>
      <w:marRight w:val="0"/>
      <w:marTop w:val="0"/>
      <w:marBottom w:val="0"/>
      <w:divBdr>
        <w:top w:val="none" w:sz="0" w:space="0" w:color="auto"/>
        <w:left w:val="none" w:sz="0" w:space="0" w:color="auto"/>
        <w:bottom w:val="none" w:sz="0" w:space="0" w:color="auto"/>
        <w:right w:val="none" w:sz="0" w:space="0" w:color="auto"/>
      </w:divBdr>
    </w:div>
    <w:div w:id="953825914">
      <w:bodyDiv w:val="1"/>
      <w:marLeft w:val="0"/>
      <w:marRight w:val="0"/>
      <w:marTop w:val="0"/>
      <w:marBottom w:val="0"/>
      <w:divBdr>
        <w:top w:val="none" w:sz="0" w:space="0" w:color="auto"/>
        <w:left w:val="none" w:sz="0" w:space="0" w:color="auto"/>
        <w:bottom w:val="none" w:sz="0" w:space="0" w:color="auto"/>
        <w:right w:val="none" w:sz="0" w:space="0" w:color="auto"/>
      </w:divBdr>
    </w:div>
    <w:div w:id="955479790">
      <w:bodyDiv w:val="1"/>
      <w:marLeft w:val="0"/>
      <w:marRight w:val="0"/>
      <w:marTop w:val="0"/>
      <w:marBottom w:val="0"/>
      <w:divBdr>
        <w:top w:val="none" w:sz="0" w:space="0" w:color="auto"/>
        <w:left w:val="none" w:sz="0" w:space="0" w:color="auto"/>
        <w:bottom w:val="none" w:sz="0" w:space="0" w:color="auto"/>
        <w:right w:val="none" w:sz="0" w:space="0" w:color="auto"/>
      </w:divBdr>
    </w:div>
    <w:div w:id="958994720">
      <w:bodyDiv w:val="1"/>
      <w:marLeft w:val="0"/>
      <w:marRight w:val="0"/>
      <w:marTop w:val="0"/>
      <w:marBottom w:val="0"/>
      <w:divBdr>
        <w:top w:val="none" w:sz="0" w:space="0" w:color="auto"/>
        <w:left w:val="none" w:sz="0" w:space="0" w:color="auto"/>
        <w:bottom w:val="none" w:sz="0" w:space="0" w:color="auto"/>
        <w:right w:val="none" w:sz="0" w:space="0" w:color="auto"/>
      </w:divBdr>
    </w:div>
    <w:div w:id="961106830">
      <w:bodyDiv w:val="1"/>
      <w:marLeft w:val="0"/>
      <w:marRight w:val="0"/>
      <w:marTop w:val="0"/>
      <w:marBottom w:val="0"/>
      <w:divBdr>
        <w:top w:val="none" w:sz="0" w:space="0" w:color="auto"/>
        <w:left w:val="none" w:sz="0" w:space="0" w:color="auto"/>
        <w:bottom w:val="none" w:sz="0" w:space="0" w:color="auto"/>
        <w:right w:val="none" w:sz="0" w:space="0" w:color="auto"/>
      </w:divBdr>
    </w:div>
    <w:div w:id="965088054">
      <w:bodyDiv w:val="1"/>
      <w:marLeft w:val="0"/>
      <w:marRight w:val="0"/>
      <w:marTop w:val="0"/>
      <w:marBottom w:val="0"/>
      <w:divBdr>
        <w:top w:val="none" w:sz="0" w:space="0" w:color="auto"/>
        <w:left w:val="none" w:sz="0" w:space="0" w:color="auto"/>
        <w:bottom w:val="none" w:sz="0" w:space="0" w:color="auto"/>
        <w:right w:val="none" w:sz="0" w:space="0" w:color="auto"/>
      </w:divBdr>
    </w:div>
    <w:div w:id="965618662">
      <w:bodyDiv w:val="1"/>
      <w:marLeft w:val="0"/>
      <w:marRight w:val="0"/>
      <w:marTop w:val="0"/>
      <w:marBottom w:val="0"/>
      <w:divBdr>
        <w:top w:val="none" w:sz="0" w:space="0" w:color="auto"/>
        <w:left w:val="none" w:sz="0" w:space="0" w:color="auto"/>
        <w:bottom w:val="none" w:sz="0" w:space="0" w:color="auto"/>
        <w:right w:val="none" w:sz="0" w:space="0" w:color="auto"/>
      </w:divBdr>
    </w:div>
    <w:div w:id="965622155">
      <w:bodyDiv w:val="1"/>
      <w:marLeft w:val="0"/>
      <w:marRight w:val="0"/>
      <w:marTop w:val="0"/>
      <w:marBottom w:val="0"/>
      <w:divBdr>
        <w:top w:val="none" w:sz="0" w:space="0" w:color="auto"/>
        <w:left w:val="none" w:sz="0" w:space="0" w:color="auto"/>
        <w:bottom w:val="none" w:sz="0" w:space="0" w:color="auto"/>
        <w:right w:val="none" w:sz="0" w:space="0" w:color="auto"/>
      </w:divBdr>
    </w:div>
    <w:div w:id="973103843">
      <w:bodyDiv w:val="1"/>
      <w:marLeft w:val="0"/>
      <w:marRight w:val="0"/>
      <w:marTop w:val="0"/>
      <w:marBottom w:val="0"/>
      <w:divBdr>
        <w:top w:val="none" w:sz="0" w:space="0" w:color="auto"/>
        <w:left w:val="none" w:sz="0" w:space="0" w:color="auto"/>
        <w:bottom w:val="none" w:sz="0" w:space="0" w:color="auto"/>
        <w:right w:val="none" w:sz="0" w:space="0" w:color="auto"/>
      </w:divBdr>
    </w:div>
    <w:div w:id="973294918">
      <w:bodyDiv w:val="1"/>
      <w:marLeft w:val="0"/>
      <w:marRight w:val="0"/>
      <w:marTop w:val="0"/>
      <w:marBottom w:val="0"/>
      <w:divBdr>
        <w:top w:val="none" w:sz="0" w:space="0" w:color="auto"/>
        <w:left w:val="none" w:sz="0" w:space="0" w:color="auto"/>
        <w:bottom w:val="none" w:sz="0" w:space="0" w:color="auto"/>
        <w:right w:val="none" w:sz="0" w:space="0" w:color="auto"/>
      </w:divBdr>
      <w:divsChild>
        <w:div w:id="179899614">
          <w:marLeft w:val="0"/>
          <w:marRight w:val="0"/>
          <w:marTop w:val="0"/>
          <w:marBottom w:val="0"/>
          <w:divBdr>
            <w:top w:val="none" w:sz="0" w:space="0" w:color="auto"/>
            <w:left w:val="none" w:sz="0" w:space="0" w:color="auto"/>
            <w:bottom w:val="none" w:sz="0" w:space="0" w:color="auto"/>
            <w:right w:val="none" w:sz="0" w:space="0" w:color="auto"/>
          </w:divBdr>
          <w:divsChild>
            <w:div w:id="1013917909">
              <w:marLeft w:val="0"/>
              <w:marRight w:val="0"/>
              <w:marTop w:val="0"/>
              <w:marBottom w:val="0"/>
              <w:divBdr>
                <w:top w:val="none" w:sz="0" w:space="0" w:color="auto"/>
                <w:left w:val="none" w:sz="0" w:space="0" w:color="auto"/>
                <w:bottom w:val="none" w:sz="0" w:space="0" w:color="auto"/>
                <w:right w:val="none" w:sz="0" w:space="0" w:color="auto"/>
              </w:divBdr>
              <w:divsChild>
                <w:div w:id="1738743565">
                  <w:marLeft w:val="0"/>
                  <w:marRight w:val="0"/>
                  <w:marTop w:val="0"/>
                  <w:marBottom w:val="0"/>
                  <w:divBdr>
                    <w:top w:val="none" w:sz="0" w:space="0" w:color="auto"/>
                    <w:left w:val="none" w:sz="0" w:space="0" w:color="auto"/>
                    <w:bottom w:val="none" w:sz="0" w:space="0" w:color="auto"/>
                    <w:right w:val="none" w:sz="0" w:space="0" w:color="auto"/>
                  </w:divBdr>
                </w:div>
                <w:div w:id="1980452975">
                  <w:marLeft w:val="0"/>
                  <w:marRight w:val="0"/>
                  <w:marTop w:val="0"/>
                  <w:marBottom w:val="0"/>
                  <w:divBdr>
                    <w:top w:val="none" w:sz="0" w:space="0" w:color="auto"/>
                    <w:left w:val="none" w:sz="0" w:space="0" w:color="auto"/>
                    <w:bottom w:val="none" w:sz="0" w:space="0" w:color="auto"/>
                    <w:right w:val="none" w:sz="0" w:space="0" w:color="auto"/>
                  </w:divBdr>
                  <w:divsChild>
                    <w:div w:id="1487238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1916275">
          <w:marLeft w:val="0"/>
          <w:marRight w:val="0"/>
          <w:marTop w:val="0"/>
          <w:marBottom w:val="0"/>
          <w:divBdr>
            <w:top w:val="none" w:sz="0" w:space="0" w:color="auto"/>
            <w:left w:val="none" w:sz="0" w:space="0" w:color="auto"/>
            <w:bottom w:val="none" w:sz="0" w:space="0" w:color="auto"/>
            <w:right w:val="none" w:sz="0" w:space="0" w:color="auto"/>
          </w:divBdr>
          <w:divsChild>
            <w:div w:id="990061652">
              <w:marLeft w:val="0"/>
              <w:marRight w:val="0"/>
              <w:marTop w:val="0"/>
              <w:marBottom w:val="0"/>
              <w:divBdr>
                <w:top w:val="none" w:sz="0" w:space="0" w:color="auto"/>
                <w:left w:val="none" w:sz="0" w:space="0" w:color="auto"/>
                <w:bottom w:val="none" w:sz="0" w:space="0" w:color="auto"/>
                <w:right w:val="none" w:sz="0" w:space="0" w:color="auto"/>
              </w:divBdr>
              <w:divsChild>
                <w:div w:id="1981685304">
                  <w:marLeft w:val="0"/>
                  <w:marRight w:val="0"/>
                  <w:marTop w:val="0"/>
                  <w:marBottom w:val="0"/>
                  <w:divBdr>
                    <w:top w:val="none" w:sz="0" w:space="0" w:color="auto"/>
                    <w:left w:val="none" w:sz="0" w:space="0" w:color="auto"/>
                    <w:bottom w:val="none" w:sz="0" w:space="0" w:color="auto"/>
                    <w:right w:val="none" w:sz="0" w:space="0" w:color="auto"/>
                  </w:divBdr>
                </w:div>
                <w:div w:id="406346356">
                  <w:marLeft w:val="0"/>
                  <w:marRight w:val="0"/>
                  <w:marTop w:val="0"/>
                  <w:marBottom w:val="0"/>
                  <w:divBdr>
                    <w:top w:val="none" w:sz="0" w:space="0" w:color="auto"/>
                    <w:left w:val="none" w:sz="0" w:space="0" w:color="auto"/>
                    <w:bottom w:val="none" w:sz="0" w:space="0" w:color="auto"/>
                    <w:right w:val="none" w:sz="0" w:space="0" w:color="auto"/>
                  </w:divBdr>
                  <w:divsChild>
                    <w:div w:id="1394964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4870655">
      <w:bodyDiv w:val="1"/>
      <w:marLeft w:val="0"/>
      <w:marRight w:val="0"/>
      <w:marTop w:val="0"/>
      <w:marBottom w:val="0"/>
      <w:divBdr>
        <w:top w:val="none" w:sz="0" w:space="0" w:color="auto"/>
        <w:left w:val="none" w:sz="0" w:space="0" w:color="auto"/>
        <w:bottom w:val="none" w:sz="0" w:space="0" w:color="auto"/>
        <w:right w:val="none" w:sz="0" w:space="0" w:color="auto"/>
      </w:divBdr>
    </w:div>
    <w:div w:id="977613133">
      <w:bodyDiv w:val="1"/>
      <w:marLeft w:val="0"/>
      <w:marRight w:val="0"/>
      <w:marTop w:val="0"/>
      <w:marBottom w:val="0"/>
      <w:divBdr>
        <w:top w:val="none" w:sz="0" w:space="0" w:color="auto"/>
        <w:left w:val="none" w:sz="0" w:space="0" w:color="auto"/>
        <w:bottom w:val="none" w:sz="0" w:space="0" w:color="auto"/>
        <w:right w:val="none" w:sz="0" w:space="0" w:color="auto"/>
      </w:divBdr>
    </w:div>
    <w:div w:id="980312236">
      <w:bodyDiv w:val="1"/>
      <w:marLeft w:val="0"/>
      <w:marRight w:val="0"/>
      <w:marTop w:val="0"/>
      <w:marBottom w:val="0"/>
      <w:divBdr>
        <w:top w:val="none" w:sz="0" w:space="0" w:color="auto"/>
        <w:left w:val="none" w:sz="0" w:space="0" w:color="auto"/>
        <w:bottom w:val="none" w:sz="0" w:space="0" w:color="auto"/>
        <w:right w:val="none" w:sz="0" w:space="0" w:color="auto"/>
      </w:divBdr>
    </w:div>
    <w:div w:id="980813787">
      <w:bodyDiv w:val="1"/>
      <w:marLeft w:val="0"/>
      <w:marRight w:val="0"/>
      <w:marTop w:val="0"/>
      <w:marBottom w:val="0"/>
      <w:divBdr>
        <w:top w:val="none" w:sz="0" w:space="0" w:color="auto"/>
        <w:left w:val="none" w:sz="0" w:space="0" w:color="auto"/>
        <w:bottom w:val="none" w:sz="0" w:space="0" w:color="auto"/>
        <w:right w:val="none" w:sz="0" w:space="0" w:color="auto"/>
      </w:divBdr>
    </w:div>
    <w:div w:id="982470877">
      <w:bodyDiv w:val="1"/>
      <w:marLeft w:val="0"/>
      <w:marRight w:val="0"/>
      <w:marTop w:val="0"/>
      <w:marBottom w:val="0"/>
      <w:divBdr>
        <w:top w:val="none" w:sz="0" w:space="0" w:color="auto"/>
        <w:left w:val="none" w:sz="0" w:space="0" w:color="auto"/>
        <w:bottom w:val="none" w:sz="0" w:space="0" w:color="auto"/>
        <w:right w:val="none" w:sz="0" w:space="0" w:color="auto"/>
      </w:divBdr>
      <w:divsChild>
        <w:div w:id="1729917811">
          <w:blockQuote w:val="1"/>
          <w:marLeft w:val="0"/>
          <w:marRight w:val="0"/>
          <w:marTop w:val="480"/>
          <w:marBottom w:val="480"/>
          <w:divBdr>
            <w:top w:val="none" w:sz="0" w:space="0" w:color="auto"/>
            <w:left w:val="none" w:sz="0" w:space="0" w:color="auto"/>
            <w:bottom w:val="none" w:sz="0" w:space="0" w:color="auto"/>
            <w:right w:val="none" w:sz="0" w:space="0" w:color="auto"/>
          </w:divBdr>
        </w:div>
      </w:divsChild>
    </w:div>
    <w:div w:id="983579364">
      <w:bodyDiv w:val="1"/>
      <w:marLeft w:val="0"/>
      <w:marRight w:val="0"/>
      <w:marTop w:val="0"/>
      <w:marBottom w:val="0"/>
      <w:divBdr>
        <w:top w:val="none" w:sz="0" w:space="0" w:color="auto"/>
        <w:left w:val="none" w:sz="0" w:space="0" w:color="auto"/>
        <w:bottom w:val="none" w:sz="0" w:space="0" w:color="auto"/>
        <w:right w:val="none" w:sz="0" w:space="0" w:color="auto"/>
      </w:divBdr>
    </w:div>
    <w:div w:id="984621498">
      <w:bodyDiv w:val="1"/>
      <w:marLeft w:val="0"/>
      <w:marRight w:val="0"/>
      <w:marTop w:val="0"/>
      <w:marBottom w:val="0"/>
      <w:divBdr>
        <w:top w:val="none" w:sz="0" w:space="0" w:color="auto"/>
        <w:left w:val="none" w:sz="0" w:space="0" w:color="auto"/>
        <w:bottom w:val="none" w:sz="0" w:space="0" w:color="auto"/>
        <w:right w:val="none" w:sz="0" w:space="0" w:color="auto"/>
      </w:divBdr>
    </w:div>
    <w:div w:id="988053100">
      <w:bodyDiv w:val="1"/>
      <w:marLeft w:val="0"/>
      <w:marRight w:val="0"/>
      <w:marTop w:val="0"/>
      <w:marBottom w:val="0"/>
      <w:divBdr>
        <w:top w:val="none" w:sz="0" w:space="0" w:color="auto"/>
        <w:left w:val="none" w:sz="0" w:space="0" w:color="auto"/>
        <w:bottom w:val="none" w:sz="0" w:space="0" w:color="auto"/>
        <w:right w:val="none" w:sz="0" w:space="0" w:color="auto"/>
      </w:divBdr>
    </w:div>
    <w:div w:id="988705282">
      <w:bodyDiv w:val="1"/>
      <w:marLeft w:val="0"/>
      <w:marRight w:val="0"/>
      <w:marTop w:val="0"/>
      <w:marBottom w:val="0"/>
      <w:divBdr>
        <w:top w:val="none" w:sz="0" w:space="0" w:color="auto"/>
        <w:left w:val="none" w:sz="0" w:space="0" w:color="auto"/>
        <w:bottom w:val="none" w:sz="0" w:space="0" w:color="auto"/>
        <w:right w:val="none" w:sz="0" w:space="0" w:color="auto"/>
      </w:divBdr>
      <w:divsChild>
        <w:div w:id="1387797091">
          <w:marLeft w:val="0"/>
          <w:marRight w:val="0"/>
          <w:marTop w:val="0"/>
          <w:marBottom w:val="0"/>
          <w:divBdr>
            <w:top w:val="none" w:sz="0" w:space="0" w:color="auto"/>
            <w:left w:val="none" w:sz="0" w:space="0" w:color="auto"/>
            <w:bottom w:val="none" w:sz="0" w:space="0" w:color="auto"/>
            <w:right w:val="none" w:sz="0" w:space="0" w:color="auto"/>
          </w:divBdr>
        </w:div>
        <w:div w:id="1766924895">
          <w:marLeft w:val="0"/>
          <w:marRight w:val="0"/>
          <w:marTop w:val="0"/>
          <w:marBottom w:val="0"/>
          <w:divBdr>
            <w:top w:val="none" w:sz="0" w:space="0" w:color="auto"/>
            <w:left w:val="none" w:sz="0" w:space="0" w:color="auto"/>
            <w:bottom w:val="none" w:sz="0" w:space="0" w:color="auto"/>
            <w:right w:val="none" w:sz="0" w:space="0" w:color="auto"/>
          </w:divBdr>
        </w:div>
      </w:divsChild>
    </w:div>
    <w:div w:id="989947564">
      <w:bodyDiv w:val="1"/>
      <w:marLeft w:val="0"/>
      <w:marRight w:val="0"/>
      <w:marTop w:val="0"/>
      <w:marBottom w:val="0"/>
      <w:divBdr>
        <w:top w:val="none" w:sz="0" w:space="0" w:color="auto"/>
        <w:left w:val="none" w:sz="0" w:space="0" w:color="auto"/>
        <w:bottom w:val="none" w:sz="0" w:space="0" w:color="auto"/>
        <w:right w:val="none" w:sz="0" w:space="0" w:color="auto"/>
      </w:divBdr>
    </w:div>
    <w:div w:id="994063597">
      <w:bodyDiv w:val="1"/>
      <w:marLeft w:val="0"/>
      <w:marRight w:val="0"/>
      <w:marTop w:val="0"/>
      <w:marBottom w:val="0"/>
      <w:divBdr>
        <w:top w:val="none" w:sz="0" w:space="0" w:color="auto"/>
        <w:left w:val="none" w:sz="0" w:space="0" w:color="auto"/>
        <w:bottom w:val="none" w:sz="0" w:space="0" w:color="auto"/>
        <w:right w:val="none" w:sz="0" w:space="0" w:color="auto"/>
      </w:divBdr>
    </w:div>
    <w:div w:id="997490380">
      <w:bodyDiv w:val="1"/>
      <w:marLeft w:val="0"/>
      <w:marRight w:val="0"/>
      <w:marTop w:val="0"/>
      <w:marBottom w:val="0"/>
      <w:divBdr>
        <w:top w:val="none" w:sz="0" w:space="0" w:color="auto"/>
        <w:left w:val="none" w:sz="0" w:space="0" w:color="auto"/>
        <w:bottom w:val="none" w:sz="0" w:space="0" w:color="auto"/>
        <w:right w:val="none" w:sz="0" w:space="0" w:color="auto"/>
      </w:divBdr>
    </w:div>
    <w:div w:id="998926946">
      <w:bodyDiv w:val="1"/>
      <w:marLeft w:val="0"/>
      <w:marRight w:val="0"/>
      <w:marTop w:val="0"/>
      <w:marBottom w:val="0"/>
      <w:divBdr>
        <w:top w:val="none" w:sz="0" w:space="0" w:color="auto"/>
        <w:left w:val="none" w:sz="0" w:space="0" w:color="auto"/>
        <w:bottom w:val="none" w:sz="0" w:space="0" w:color="auto"/>
        <w:right w:val="none" w:sz="0" w:space="0" w:color="auto"/>
      </w:divBdr>
    </w:div>
    <w:div w:id="999505712">
      <w:bodyDiv w:val="1"/>
      <w:marLeft w:val="0"/>
      <w:marRight w:val="0"/>
      <w:marTop w:val="0"/>
      <w:marBottom w:val="0"/>
      <w:divBdr>
        <w:top w:val="none" w:sz="0" w:space="0" w:color="auto"/>
        <w:left w:val="none" w:sz="0" w:space="0" w:color="auto"/>
        <w:bottom w:val="none" w:sz="0" w:space="0" w:color="auto"/>
        <w:right w:val="none" w:sz="0" w:space="0" w:color="auto"/>
      </w:divBdr>
    </w:div>
    <w:div w:id="1002271860">
      <w:bodyDiv w:val="1"/>
      <w:marLeft w:val="0"/>
      <w:marRight w:val="0"/>
      <w:marTop w:val="0"/>
      <w:marBottom w:val="0"/>
      <w:divBdr>
        <w:top w:val="none" w:sz="0" w:space="0" w:color="auto"/>
        <w:left w:val="none" w:sz="0" w:space="0" w:color="auto"/>
        <w:bottom w:val="none" w:sz="0" w:space="0" w:color="auto"/>
        <w:right w:val="none" w:sz="0" w:space="0" w:color="auto"/>
      </w:divBdr>
    </w:div>
    <w:div w:id="1003703150">
      <w:bodyDiv w:val="1"/>
      <w:marLeft w:val="0"/>
      <w:marRight w:val="0"/>
      <w:marTop w:val="0"/>
      <w:marBottom w:val="0"/>
      <w:divBdr>
        <w:top w:val="none" w:sz="0" w:space="0" w:color="auto"/>
        <w:left w:val="none" w:sz="0" w:space="0" w:color="auto"/>
        <w:bottom w:val="none" w:sz="0" w:space="0" w:color="auto"/>
        <w:right w:val="none" w:sz="0" w:space="0" w:color="auto"/>
      </w:divBdr>
    </w:div>
    <w:div w:id="1009138048">
      <w:bodyDiv w:val="1"/>
      <w:marLeft w:val="0"/>
      <w:marRight w:val="0"/>
      <w:marTop w:val="0"/>
      <w:marBottom w:val="0"/>
      <w:divBdr>
        <w:top w:val="none" w:sz="0" w:space="0" w:color="auto"/>
        <w:left w:val="none" w:sz="0" w:space="0" w:color="auto"/>
        <w:bottom w:val="none" w:sz="0" w:space="0" w:color="auto"/>
        <w:right w:val="none" w:sz="0" w:space="0" w:color="auto"/>
      </w:divBdr>
      <w:divsChild>
        <w:div w:id="1265728495">
          <w:marLeft w:val="0"/>
          <w:marRight w:val="0"/>
          <w:marTop w:val="0"/>
          <w:marBottom w:val="0"/>
          <w:divBdr>
            <w:top w:val="none" w:sz="0" w:space="0" w:color="auto"/>
            <w:left w:val="none" w:sz="0" w:space="0" w:color="auto"/>
            <w:bottom w:val="none" w:sz="0" w:space="0" w:color="auto"/>
            <w:right w:val="none" w:sz="0" w:space="0" w:color="auto"/>
          </w:divBdr>
          <w:divsChild>
            <w:div w:id="1036657435">
              <w:marLeft w:val="0"/>
              <w:marRight w:val="0"/>
              <w:marTop w:val="0"/>
              <w:marBottom w:val="0"/>
              <w:divBdr>
                <w:top w:val="none" w:sz="0" w:space="0" w:color="auto"/>
                <w:left w:val="none" w:sz="0" w:space="0" w:color="auto"/>
                <w:bottom w:val="none" w:sz="0" w:space="0" w:color="auto"/>
                <w:right w:val="none" w:sz="0" w:space="0" w:color="auto"/>
              </w:divBdr>
              <w:divsChild>
                <w:div w:id="2122071620">
                  <w:marLeft w:val="0"/>
                  <w:marRight w:val="0"/>
                  <w:marTop w:val="0"/>
                  <w:marBottom w:val="0"/>
                  <w:divBdr>
                    <w:top w:val="none" w:sz="0" w:space="0" w:color="auto"/>
                    <w:left w:val="none" w:sz="0" w:space="0" w:color="auto"/>
                    <w:bottom w:val="none" w:sz="0" w:space="0" w:color="auto"/>
                    <w:right w:val="none" w:sz="0" w:space="0" w:color="auto"/>
                  </w:divBdr>
                </w:div>
                <w:div w:id="1432120989">
                  <w:marLeft w:val="0"/>
                  <w:marRight w:val="0"/>
                  <w:marTop w:val="0"/>
                  <w:marBottom w:val="0"/>
                  <w:divBdr>
                    <w:top w:val="none" w:sz="0" w:space="0" w:color="auto"/>
                    <w:left w:val="none" w:sz="0" w:space="0" w:color="auto"/>
                    <w:bottom w:val="none" w:sz="0" w:space="0" w:color="auto"/>
                    <w:right w:val="none" w:sz="0" w:space="0" w:color="auto"/>
                  </w:divBdr>
                  <w:divsChild>
                    <w:div w:id="1136874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3720269">
          <w:marLeft w:val="0"/>
          <w:marRight w:val="0"/>
          <w:marTop w:val="0"/>
          <w:marBottom w:val="0"/>
          <w:divBdr>
            <w:top w:val="none" w:sz="0" w:space="0" w:color="auto"/>
            <w:left w:val="none" w:sz="0" w:space="0" w:color="auto"/>
            <w:bottom w:val="none" w:sz="0" w:space="0" w:color="auto"/>
            <w:right w:val="none" w:sz="0" w:space="0" w:color="auto"/>
          </w:divBdr>
          <w:divsChild>
            <w:div w:id="198206540">
              <w:marLeft w:val="0"/>
              <w:marRight w:val="0"/>
              <w:marTop w:val="0"/>
              <w:marBottom w:val="0"/>
              <w:divBdr>
                <w:top w:val="none" w:sz="0" w:space="0" w:color="auto"/>
                <w:left w:val="none" w:sz="0" w:space="0" w:color="auto"/>
                <w:bottom w:val="none" w:sz="0" w:space="0" w:color="auto"/>
                <w:right w:val="none" w:sz="0" w:space="0" w:color="auto"/>
              </w:divBdr>
              <w:divsChild>
                <w:div w:id="1001129914">
                  <w:marLeft w:val="0"/>
                  <w:marRight w:val="0"/>
                  <w:marTop w:val="0"/>
                  <w:marBottom w:val="0"/>
                  <w:divBdr>
                    <w:top w:val="none" w:sz="0" w:space="0" w:color="auto"/>
                    <w:left w:val="none" w:sz="0" w:space="0" w:color="auto"/>
                    <w:bottom w:val="none" w:sz="0" w:space="0" w:color="auto"/>
                    <w:right w:val="none" w:sz="0" w:space="0" w:color="auto"/>
                  </w:divBdr>
                </w:div>
                <w:div w:id="859703313">
                  <w:marLeft w:val="0"/>
                  <w:marRight w:val="0"/>
                  <w:marTop w:val="0"/>
                  <w:marBottom w:val="0"/>
                  <w:divBdr>
                    <w:top w:val="none" w:sz="0" w:space="0" w:color="auto"/>
                    <w:left w:val="none" w:sz="0" w:space="0" w:color="auto"/>
                    <w:bottom w:val="none" w:sz="0" w:space="0" w:color="auto"/>
                    <w:right w:val="none" w:sz="0" w:space="0" w:color="auto"/>
                  </w:divBdr>
                  <w:divsChild>
                    <w:div w:id="2032105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0335511">
      <w:bodyDiv w:val="1"/>
      <w:marLeft w:val="0"/>
      <w:marRight w:val="0"/>
      <w:marTop w:val="0"/>
      <w:marBottom w:val="0"/>
      <w:divBdr>
        <w:top w:val="none" w:sz="0" w:space="0" w:color="auto"/>
        <w:left w:val="none" w:sz="0" w:space="0" w:color="auto"/>
        <w:bottom w:val="none" w:sz="0" w:space="0" w:color="auto"/>
        <w:right w:val="none" w:sz="0" w:space="0" w:color="auto"/>
      </w:divBdr>
    </w:div>
    <w:div w:id="1010908794">
      <w:bodyDiv w:val="1"/>
      <w:marLeft w:val="0"/>
      <w:marRight w:val="0"/>
      <w:marTop w:val="0"/>
      <w:marBottom w:val="0"/>
      <w:divBdr>
        <w:top w:val="none" w:sz="0" w:space="0" w:color="auto"/>
        <w:left w:val="none" w:sz="0" w:space="0" w:color="auto"/>
        <w:bottom w:val="none" w:sz="0" w:space="0" w:color="auto"/>
        <w:right w:val="none" w:sz="0" w:space="0" w:color="auto"/>
      </w:divBdr>
      <w:divsChild>
        <w:div w:id="1009797838">
          <w:marLeft w:val="0"/>
          <w:marRight w:val="0"/>
          <w:marTop w:val="75"/>
          <w:marBottom w:val="150"/>
          <w:divBdr>
            <w:top w:val="single" w:sz="6" w:space="0" w:color="D5DDC6"/>
            <w:left w:val="single" w:sz="6" w:space="0" w:color="D5DDC6"/>
            <w:bottom w:val="single" w:sz="6" w:space="0" w:color="D5DDC6"/>
            <w:right w:val="single" w:sz="6" w:space="0" w:color="D5DDC6"/>
          </w:divBdr>
        </w:div>
        <w:div w:id="927009092">
          <w:marLeft w:val="0"/>
          <w:marRight w:val="0"/>
          <w:marTop w:val="75"/>
          <w:marBottom w:val="150"/>
          <w:divBdr>
            <w:top w:val="single" w:sz="6" w:space="0" w:color="D5DDC6"/>
            <w:left w:val="single" w:sz="6" w:space="0" w:color="D5DDC6"/>
            <w:bottom w:val="single" w:sz="6" w:space="0" w:color="D5DDC6"/>
            <w:right w:val="single" w:sz="6" w:space="0" w:color="D5DDC6"/>
          </w:divBdr>
        </w:div>
        <w:div w:id="787940009">
          <w:marLeft w:val="0"/>
          <w:marRight w:val="0"/>
          <w:marTop w:val="75"/>
          <w:marBottom w:val="150"/>
          <w:divBdr>
            <w:top w:val="single" w:sz="6" w:space="0" w:color="D5DDC6"/>
            <w:left w:val="single" w:sz="6" w:space="0" w:color="D5DDC6"/>
            <w:bottom w:val="single" w:sz="6" w:space="0" w:color="D5DDC6"/>
            <w:right w:val="single" w:sz="6" w:space="0" w:color="D5DDC6"/>
          </w:divBdr>
        </w:div>
      </w:divsChild>
    </w:div>
    <w:div w:id="1014458455">
      <w:bodyDiv w:val="1"/>
      <w:marLeft w:val="0"/>
      <w:marRight w:val="0"/>
      <w:marTop w:val="0"/>
      <w:marBottom w:val="0"/>
      <w:divBdr>
        <w:top w:val="none" w:sz="0" w:space="0" w:color="auto"/>
        <w:left w:val="none" w:sz="0" w:space="0" w:color="auto"/>
        <w:bottom w:val="none" w:sz="0" w:space="0" w:color="auto"/>
        <w:right w:val="none" w:sz="0" w:space="0" w:color="auto"/>
      </w:divBdr>
    </w:div>
    <w:div w:id="1015569352">
      <w:bodyDiv w:val="1"/>
      <w:marLeft w:val="0"/>
      <w:marRight w:val="0"/>
      <w:marTop w:val="0"/>
      <w:marBottom w:val="0"/>
      <w:divBdr>
        <w:top w:val="none" w:sz="0" w:space="0" w:color="auto"/>
        <w:left w:val="none" w:sz="0" w:space="0" w:color="auto"/>
        <w:bottom w:val="none" w:sz="0" w:space="0" w:color="auto"/>
        <w:right w:val="none" w:sz="0" w:space="0" w:color="auto"/>
      </w:divBdr>
    </w:div>
    <w:div w:id="1015839156">
      <w:bodyDiv w:val="1"/>
      <w:marLeft w:val="0"/>
      <w:marRight w:val="0"/>
      <w:marTop w:val="0"/>
      <w:marBottom w:val="0"/>
      <w:divBdr>
        <w:top w:val="none" w:sz="0" w:space="0" w:color="auto"/>
        <w:left w:val="none" w:sz="0" w:space="0" w:color="auto"/>
        <w:bottom w:val="none" w:sz="0" w:space="0" w:color="auto"/>
        <w:right w:val="none" w:sz="0" w:space="0" w:color="auto"/>
      </w:divBdr>
    </w:div>
    <w:div w:id="1022126455">
      <w:bodyDiv w:val="1"/>
      <w:marLeft w:val="0"/>
      <w:marRight w:val="0"/>
      <w:marTop w:val="0"/>
      <w:marBottom w:val="0"/>
      <w:divBdr>
        <w:top w:val="none" w:sz="0" w:space="0" w:color="auto"/>
        <w:left w:val="none" w:sz="0" w:space="0" w:color="auto"/>
        <w:bottom w:val="none" w:sz="0" w:space="0" w:color="auto"/>
        <w:right w:val="none" w:sz="0" w:space="0" w:color="auto"/>
      </w:divBdr>
    </w:div>
    <w:div w:id="1022128679">
      <w:bodyDiv w:val="1"/>
      <w:marLeft w:val="0"/>
      <w:marRight w:val="0"/>
      <w:marTop w:val="0"/>
      <w:marBottom w:val="0"/>
      <w:divBdr>
        <w:top w:val="none" w:sz="0" w:space="0" w:color="auto"/>
        <w:left w:val="none" w:sz="0" w:space="0" w:color="auto"/>
        <w:bottom w:val="none" w:sz="0" w:space="0" w:color="auto"/>
        <w:right w:val="none" w:sz="0" w:space="0" w:color="auto"/>
      </w:divBdr>
    </w:div>
    <w:div w:id="1022780903">
      <w:bodyDiv w:val="1"/>
      <w:marLeft w:val="0"/>
      <w:marRight w:val="0"/>
      <w:marTop w:val="0"/>
      <w:marBottom w:val="0"/>
      <w:divBdr>
        <w:top w:val="none" w:sz="0" w:space="0" w:color="auto"/>
        <w:left w:val="none" w:sz="0" w:space="0" w:color="auto"/>
        <w:bottom w:val="none" w:sz="0" w:space="0" w:color="auto"/>
        <w:right w:val="none" w:sz="0" w:space="0" w:color="auto"/>
      </w:divBdr>
    </w:div>
    <w:div w:id="1024676376">
      <w:bodyDiv w:val="1"/>
      <w:marLeft w:val="0"/>
      <w:marRight w:val="0"/>
      <w:marTop w:val="0"/>
      <w:marBottom w:val="0"/>
      <w:divBdr>
        <w:top w:val="none" w:sz="0" w:space="0" w:color="auto"/>
        <w:left w:val="none" w:sz="0" w:space="0" w:color="auto"/>
        <w:bottom w:val="none" w:sz="0" w:space="0" w:color="auto"/>
        <w:right w:val="none" w:sz="0" w:space="0" w:color="auto"/>
      </w:divBdr>
    </w:div>
    <w:div w:id="1025325573">
      <w:bodyDiv w:val="1"/>
      <w:marLeft w:val="0"/>
      <w:marRight w:val="0"/>
      <w:marTop w:val="0"/>
      <w:marBottom w:val="0"/>
      <w:divBdr>
        <w:top w:val="none" w:sz="0" w:space="0" w:color="auto"/>
        <w:left w:val="none" w:sz="0" w:space="0" w:color="auto"/>
        <w:bottom w:val="none" w:sz="0" w:space="0" w:color="auto"/>
        <w:right w:val="none" w:sz="0" w:space="0" w:color="auto"/>
      </w:divBdr>
    </w:div>
    <w:div w:id="1025407170">
      <w:bodyDiv w:val="1"/>
      <w:marLeft w:val="0"/>
      <w:marRight w:val="0"/>
      <w:marTop w:val="0"/>
      <w:marBottom w:val="0"/>
      <w:divBdr>
        <w:top w:val="none" w:sz="0" w:space="0" w:color="auto"/>
        <w:left w:val="none" w:sz="0" w:space="0" w:color="auto"/>
        <w:bottom w:val="none" w:sz="0" w:space="0" w:color="auto"/>
        <w:right w:val="none" w:sz="0" w:space="0" w:color="auto"/>
      </w:divBdr>
    </w:div>
    <w:div w:id="1025442927">
      <w:bodyDiv w:val="1"/>
      <w:marLeft w:val="0"/>
      <w:marRight w:val="0"/>
      <w:marTop w:val="0"/>
      <w:marBottom w:val="0"/>
      <w:divBdr>
        <w:top w:val="none" w:sz="0" w:space="0" w:color="auto"/>
        <w:left w:val="none" w:sz="0" w:space="0" w:color="auto"/>
        <w:bottom w:val="none" w:sz="0" w:space="0" w:color="auto"/>
        <w:right w:val="none" w:sz="0" w:space="0" w:color="auto"/>
      </w:divBdr>
    </w:div>
    <w:div w:id="1034689812">
      <w:bodyDiv w:val="1"/>
      <w:marLeft w:val="0"/>
      <w:marRight w:val="0"/>
      <w:marTop w:val="0"/>
      <w:marBottom w:val="0"/>
      <w:divBdr>
        <w:top w:val="none" w:sz="0" w:space="0" w:color="auto"/>
        <w:left w:val="none" w:sz="0" w:space="0" w:color="auto"/>
        <w:bottom w:val="none" w:sz="0" w:space="0" w:color="auto"/>
        <w:right w:val="none" w:sz="0" w:space="0" w:color="auto"/>
      </w:divBdr>
    </w:div>
    <w:div w:id="1039820303">
      <w:bodyDiv w:val="1"/>
      <w:marLeft w:val="0"/>
      <w:marRight w:val="0"/>
      <w:marTop w:val="0"/>
      <w:marBottom w:val="0"/>
      <w:divBdr>
        <w:top w:val="none" w:sz="0" w:space="0" w:color="auto"/>
        <w:left w:val="none" w:sz="0" w:space="0" w:color="auto"/>
        <w:bottom w:val="none" w:sz="0" w:space="0" w:color="auto"/>
        <w:right w:val="none" w:sz="0" w:space="0" w:color="auto"/>
      </w:divBdr>
    </w:div>
    <w:div w:id="1046837188">
      <w:bodyDiv w:val="1"/>
      <w:marLeft w:val="0"/>
      <w:marRight w:val="0"/>
      <w:marTop w:val="0"/>
      <w:marBottom w:val="0"/>
      <w:divBdr>
        <w:top w:val="none" w:sz="0" w:space="0" w:color="auto"/>
        <w:left w:val="none" w:sz="0" w:space="0" w:color="auto"/>
        <w:bottom w:val="none" w:sz="0" w:space="0" w:color="auto"/>
        <w:right w:val="none" w:sz="0" w:space="0" w:color="auto"/>
      </w:divBdr>
    </w:div>
    <w:div w:id="1046950223">
      <w:bodyDiv w:val="1"/>
      <w:marLeft w:val="0"/>
      <w:marRight w:val="0"/>
      <w:marTop w:val="0"/>
      <w:marBottom w:val="0"/>
      <w:divBdr>
        <w:top w:val="none" w:sz="0" w:space="0" w:color="auto"/>
        <w:left w:val="none" w:sz="0" w:space="0" w:color="auto"/>
        <w:bottom w:val="none" w:sz="0" w:space="0" w:color="auto"/>
        <w:right w:val="none" w:sz="0" w:space="0" w:color="auto"/>
      </w:divBdr>
    </w:div>
    <w:div w:id="1054238215">
      <w:bodyDiv w:val="1"/>
      <w:marLeft w:val="0"/>
      <w:marRight w:val="0"/>
      <w:marTop w:val="0"/>
      <w:marBottom w:val="0"/>
      <w:divBdr>
        <w:top w:val="none" w:sz="0" w:space="0" w:color="auto"/>
        <w:left w:val="none" w:sz="0" w:space="0" w:color="auto"/>
        <w:bottom w:val="none" w:sz="0" w:space="0" w:color="auto"/>
        <w:right w:val="none" w:sz="0" w:space="0" w:color="auto"/>
      </w:divBdr>
    </w:div>
    <w:div w:id="1056394014">
      <w:bodyDiv w:val="1"/>
      <w:marLeft w:val="0"/>
      <w:marRight w:val="0"/>
      <w:marTop w:val="0"/>
      <w:marBottom w:val="0"/>
      <w:divBdr>
        <w:top w:val="none" w:sz="0" w:space="0" w:color="auto"/>
        <w:left w:val="none" w:sz="0" w:space="0" w:color="auto"/>
        <w:bottom w:val="none" w:sz="0" w:space="0" w:color="auto"/>
        <w:right w:val="none" w:sz="0" w:space="0" w:color="auto"/>
      </w:divBdr>
    </w:div>
    <w:div w:id="1059288035">
      <w:bodyDiv w:val="1"/>
      <w:marLeft w:val="0"/>
      <w:marRight w:val="0"/>
      <w:marTop w:val="0"/>
      <w:marBottom w:val="0"/>
      <w:divBdr>
        <w:top w:val="none" w:sz="0" w:space="0" w:color="auto"/>
        <w:left w:val="none" w:sz="0" w:space="0" w:color="auto"/>
        <w:bottom w:val="none" w:sz="0" w:space="0" w:color="auto"/>
        <w:right w:val="none" w:sz="0" w:space="0" w:color="auto"/>
      </w:divBdr>
    </w:div>
    <w:div w:id="1063068883">
      <w:bodyDiv w:val="1"/>
      <w:marLeft w:val="0"/>
      <w:marRight w:val="0"/>
      <w:marTop w:val="0"/>
      <w:marBottom w:val="0"/>
      <w:divBdr>
        <w:top w:val="none" w:sz="0" w:space="0" w:color="auto"/>
        <w:left w:val="none" w:sz="0" w:space="0" w:color="auto"/>
        <w:bottom w:val="none" w:sz="0" w:space="0" w:color="auto"/>
        <w:right w:val="none" w:sz="0" w:space="0" w:color="auto"/>
      </w:divBdr>
    </w:div>
    <w:div w:id="1065373410">
      <w:bodyDiv w:val="1"/>
      <w:marLeft w:val="0"/>
      <w:marRight w:val="0"/>
      <w:marTop w:val="0"/>
      <w:marBottom w:val="0"/>
      <w:divBdr>
        <w:top w:val="none" w:sz="0" w:space="0" w:color="auto"/>
        <w:left w:val="none" w:sz="0" w:space="0" w:color="auto"/>
        <w:bottom w:val="none" w:sz="0" w:space="0" w:color="auto"/>
        <w:right w:val="none" w:sz="0" w:space="0" w:color="auto"/>
      </w:divBdr>
    </w:div>
    <w:div w:id="1066685565">
      <w:bodyDiv w:val="1"/>
      <w:marLeft w:val="0"/>
      <w:marRight w:val="0"/>
      <w:marTop w:val="0"/>
      <w:marBottom w:val="0"/>
      <w:divBdr>
        <w:top w:val="none" w:sz="0" w:space="0" w:color="auto"/>
        <w:left w:val="none" w:sz="0" w:space="0" w:color="auto"/>
        <w:bottom w:val="none" w:sz="0" w:space="0" w:color="auto"/>
        <w:right w:val="none" w:sz="0" w:space="0" w:color="auto"/>
      </w:divBdr>
    </w:div>
    <w:div w:id="1069957212">
      <w:bodyDiv w:val="1"/>
      <w:marLeft w:val="0"/>
      <w:marRight w:val="0"/>
      <w:marTop w:val="0"/>
      <w:marBottom w:val="0"/>
      <w:divBdr>
        <w:top w:val="none" w:sz="0" w:space="0" w:color="auto"/>
        <w:left w:val="none" w:sz="0" w:space="0" w:color="auto"/>
        <w:bottom w:val="none" w:sz="0" w:space="0" w:color="auto"/>
        <w:right w:val="none" w:sz="0" w:space="0" w:color="auto"/>
      </w:divBdr>
    </w:div>
    <w:div w:id="1071931397">
      <w:bodyDiv w:val="1"/>
      <w:marLeft w:val="0"/>
      <w:marRight w:val="0"/>
      <w:marTop w:val="0"/>
      <w:marBottom w:val="0"/>
      <w:divBdr>
        <w:top w:val="none" w:sz="0" w:space="0" w:color="auto"/>
        <w:left w:val="none" w:sz="0" w:space="0" w:color="auto"/>
        <w:bottom w:val="none" w:sz="0" w:space="0" w:color="auto"/>
        <w:right w:val="none" w:sz="0" w:space="0" w:color="auto"/>
      </w:divBdr>
    </w:div>
    <w:div w:id="1074355351">
      <w:bodyDiv w:val="1"/>
      <w:marLeft w:val="0"/>
      <w:marRight w:val="0"/>
      <w:marTop w:val="0"/>
      <w:marBottom w:val="0"/>
      <w:divBdr>
        <w:top w:val="none" w:sz="0" w:space="0" w:color="auto"/>
        <w:left w:val="none" w:sz="0" w:space="0" w:color="auto"/>
        <w:bottom w:val="none" w:sz="0" w:space="0" w:color="auto"/>
        <w:right w:val="none" w:sz="0" w:space="0" w:color="auto"/>
      </w:divBdr>
    </w:div>
    <w:div w:id="1080062353">
      <w:bodyDiv w:val="1"/>
      <w:marLeft w:val="0"/>
      <w:marRight w:val="0"/>
      <w:marTop w:val="0"/>
      <w:marBottom w:val="0"/>
      <w:divBdr>
        <w:top w:val="none" w:sz="0" w:space="0" w:color="auto"/>
        <w:left w:val="none" w:sz="0" w:space="0" w:color="auto"/>
        <w:bottom w:val="none" w:sz="0" w:space="0" w:color="auto"/>
        <w:right w:val="none" w:sz="0" w:space="0" w:color="auto"/>
      </w:divBdr>
    </w:div>
    <w:div w:id="1081637139">
      <w:bodyDiv w:val="1"/>
      <w:marLeft w:val="0"/>
      <w:marRight w:val="0"/>
      <w:marTop w:val="0"/>
      <w:marBottom w:val="0"/>
      <w:divBdr>
        <w:top w:val="none" w:sz="0" w:space="0" w:color="auto"/>
        <w:left w:val="none" w:sz="0" w:space="0" w:color="auto"/>
        <w:bottom w:val="none" w:sz="0" w:space="0" w:color="auto"/>
        <w:right w:val="none" w:sz="0" w:space="0" w:color="auto"/>
      </w:divBdr>
    </w:div>
    <w:div w:id="1082409697">
      <w:bodyDiv w:val="1"/>
      <w:marLeft w:val="0"/>
      <w:marRight w:val="0"/>
      <w:marTop w:val="0"/>
      <w:marBottom w:val="0"/>
      <w:divBdr>
        <w:top w:val="none" w:sz="0" w:space="0" w:color="auto"/>
        <w:left w:val="none" w:sz="0" w:space="0" w:color="auto"/>
        <w:bottom w:val="none" w:sz="0" w:space="0" w:color="auto"/>
        <w:right w:val="none" w:sz="0" w:space="0" w:color="auto"/>
      </w:divBdr>
    </w:div>
    <w:div w:id="1083724503">
      <w:bodyDiv w:val="1"/>
      <w:marLeft w:val="0"/>
      <w:marRight w:val="0"/>
      <w:marTop w:val="0"/>
      <w:marBottom w:val="0"/>
      <w:divBdr>
        <w:top w:val="none" w:sz="0" w:space="0" w:color="auto"/>
        <w:left w:val="none" w:sz="0" w:space="0" w:color="auto"/>
        <w:bottom w:val="none" w:sz="0" w:space="0" w:color="auto"/>
        <w:right w:val="none" w:sz="0" w:space="0" w:color="auto"/>
      </w:divBdr>
    </w:div>
    <w:div w:id="1096563562">
      <w:bodyDiv w:val="1"/>
      <w:marLeft w:val="0"/>
      <w:marRight w:val="0"/>
      <w:marTop w:val="0"/>
      <w:marBottom w:val="0"/>
      <w:divBdr>
        <w:top w:val="none" w:sz="0" w:space="0" w:color="auto"/>
        <w:left w:val="none" w:sz="0" w:space="0" w:color="auto"/>
        <w:bottom w:val="none" w:sz="0" w:space="0" w:color="auto"/>
        <w:right w:val="none" w:sz="0" w:space="0" w:color="auto"/>
      </w:divBdr>
    </w:div>
    <w:div w:id="1102338621">
      <w:bodyDiv w:val="1"/>
      <w:marLeft w:val="0"/>
      <w:marRight w:val="0"/>
      <w:marTop w:val="0"/>
      <w:marBottom w:val="0"/>
      <w:divBdr>
        <w:top w:val="none" w:sz="0" w:space="0" w:color="auto"/>
        <w:left w:val="none" w:sz="0" w:space="0" w:color="auto"/>
        <w:bottom w:val="none" w:sz="0" w:space="0" w:color="auto"/>
        <w:right w:val="none" w:sz="0" w:space="0" w:color="auto"/>
      </w:divBdr>
    </w:div>
    <w:div w:id="1102578366">
      <w:bodyDiv w:val="1"/>
      <w:marLeft w:val="0"/>
      <w:marRight w:val="0"/>
      <w:marTop w:val="0"/>
      <w:marBottom w:val="0"/>
      <w:divBdr>
        <w:top w:val="none" w:sz="0" w:space="0" w:color="auto"/>
        <w:left w:val="none" w:sz="0" w:space="0" w:color="auto"/>
        <w:bottom w:val="none" w:sz="0" w:space="0" w:color="auto"/>
        <w:right w:val="none" w:sz="0" w:space="0" w:color="auto"/>
      </w:divBdr>
    </w:div>
    <w:div w:id="1103378687">
      <w:bodyDiv w:val="1"/>
      <w:marLeft w:val="0"/>
      <w:marRight w:val="0"/>
      <w:marTop w:val="0"/>
      <w:marBottom w:val="0"/>
      <w:divBdr>
        <w:top w:val="none" w:sz="0" w:space="0" w:color="auto"/>
        <w:left w:val="none" w:sz="0" w:space="0" w:color="auto"/>
        <w:bottom w:val="none" w:sz="0" w:space="0" w:color="auto"/>
        <w:right w:val="none" w:sz="0" w:space="0" w:color="auto"/>
      </w:divBdr>
    </w:div>
    <w:div w:id="1104156283">
      <w:bodyDiv w:val="1"/>
      <w:marLeft w:val="0"/>
      <w:marRight w:val="0"/>
      <w:marTop w:val="0"/>
      <w:marBottom w:val="0"/>
      <w:divBdr>
        <w:top w:val="none" w:sz="0" w:space="0" w:color="auto"/>
        <w:left w:val="none" w:sz="0" w:space="0" w:color="auto"/>
        <w:bottom w:val="none" w:sz="0" w:space="0" w:color="auto"/>
        <w:right w:val="none" w:sz="0" w:space="0" w:color="auto"/>
      </w:divBdr>
    </w:div>
    <w:div w:id="1107509409">
      <w:bodyDiv w:val="1"/>
      <w:marLeft w:val="0"/>
      <w:marRight w:val="0"/>
      <w:marTop w:val="0"/>
      <w:marBottom w:val="0"/>
      <w:divBdr>
        <w:top w:val="none" w:sz="0" w:space="0" w:color="auto"/>
        <w:left w:val="none" w:sz="0" w:space="0" w:color="auto"/>
        <w:bottom w:val="none" w:sz="0" w:space="0" w:color="auto"/>
        <w:right w:val="none" w:sz="0" w:space="0" w:color="auto"/>
      </w:divBdr>
    </w:div>
    <w:div w:id="1109083815">
      <w:bodyDiv w:val="1"/>
      <w:marLeft w:val="0"/>
      <w:marRight w:val="0"/>
      <w:marTop w:val="0"/>
      <w:marBottom w:val="0"/>
      <w:divBdr>
        <w:top w:val="none" w:sz="0" w:space="0" w:color="auto"/>
        <w:left w:val="none" w:sz="0" w:space="0" w:color="auto"/>
        <w:bottom w:val="none" w:sz="0" w:space="0" w:color="auto"/>
        <w:right w:val="none" w:sz="0" w:space="0" w:color="auto"/>
      </w:divBdr>
    </w:div>
    <w:div w:id="1110662991">
      <w:bodyDiv w:val="1"/>
      <w:marLeft w:val="0"/>
      <w:marRight w:val="0"/>
      <w:marTop w:val="0"/>
      <w:marBottom w:val="0"/>
      <w:divBdr>
        <w:top w:val="none" w:sz="0" w:space="0" w:color="auto"/>
        <w:left w:val="none" w:sz="0" w:space="0" w:color="auto"/>
        <w:bottom w:val="none" w:sz="0" w:space="0" w:color="auto"/>
        <w:right w:val="none" w:sz="0" w:space="0" w:color="auto"/>
      </w:divBdr>
    </w:div>
    <w:div w:id="1113741941">
      <w:bodyDiv w:val="1"/>
      <w:marLeft w:val="0"/>
      <w:marRight w:val="0"/>
      <w:marTop w:val="0"/>
      <w:marBottom w:val="0"/>
      <w:divBdr>
        <w:top w:val="none" w:sz="0" w:space="0" w:color="auto"/>
        <w:left w:val="none" w:sz="0" w:space="0" w:color="auto"/>
        <w:bottom w:val="none" w:sz="0" w:space="0" w:color="auto"/>
        <w:right w:val="none" w:sz="0" w:space="0" w:color="auto"/>
      </w:divBdr>
    </w:div>
    <w:div w:id="1116828877">
      <w:bodyDiv w:val="1"/>
      <w:marLeft w:val="0"/>
      <w:marRight w:val="0"/>
      <w:marTop w:val="0"/>
      <w:marBottom w:val="0"/>
      <w:divBdr>
        <w:top w:val="none" w:sz="0" w:space="0" w:color="auto"/>
        <w:left w:val="none" w:sz="0" w:space="0" w:color="auto"/>
        <w:bottom w:val="none" w:sz="0" w:space="0" w:color="auto"/>
        <w:right w:val="none" w:sz="0" w:space="0" w:color="auto"/>
      </w:divBdr>
    </w:div>
    <w:div w:id="1119761654">
      <w:bodyDiv w:val="1"/>
      <w:marLeft w:val="0"/>
      <w:marRight w:val="0"/>
      <w:marTop w:val="0"/>
      <w:marBottom w:val="0"/>
      <w:divBdr>
        <w:top w:val="none" w:sz="0" w:space="0" w:color="auto"/>
        <w:left w:val="none" w:sz="0" w:space="0" w:color="auto"/>
        <w:bottom w:val="none" w:sz="0" w:space="0" w:color="auto"/>
        <w:right w:val="none" w:sz="0" w:space="0" w:color="auto"/>
      </w:divBdr>
    </w:div>
    <w:div w:id="1121991327">
      <w:bodyDiv w:val="1"/>
      <w:marLeft w:val="0"/>
      <w:marRight w:val="0"/>
      <w:marTop w:val="0"/>
      <w:marBottom w:val="0"/>
      <w:divBdr>
        <w:top w:val="none" w:sz="0" w:space="0" w:color="auto"/>
        <w:left w:val="none" w:sz="0" w:space="0" w:color="auto"/>
        <w:bottom w:val="none" w:sz="0" w:space="0" w:color="auto"/>
        <w:right w:val="none" w:sz="0" w:space="0" w:color="auto"/>
      </w:divBdr>
      <w:divsChild>
        <w:div w:id="563611738">
          <w:marLeft w:val="0"/>
          <w:marRight w:val="0"/>
          <w:marTop w:val="0"/>
          <w:marBottom w:val="0"/>
          <w:divBdr>
            <w:top w:val="none" w:sz="0" w:space="0" w:color="auto"/>
            <w:left w:val="none" w:sz="0" w:space="0" w:color="auto"/>
            <w:bottom w:val="none" w:sz="0" w:space="0" w:color="auto"/>
            <w:right w:val="none" w:sz="0" w:space="0" w:color="auto"/>
          </w:divBdr>
        </w:div>
        <w:div w:id="2085100401">
          <w:marLeft w:val="0"/>
          <w:marRight w:val="0"/>
          <w:marTop w:val="0"/>
          <w:marBottom w:val="0"/>
          <w:divBdr>
            <w:top w:val="none" w:sz="0" w:space="0" w:color="auto"/>
            <w:left w:val="none" w:sz="0" w:space="0" w:color="auto"/>
            <w:bottom w:val="none" w:sz="0" w:space="0" w:color="auto"/>
            <w:right w:val="none" w:sz="0" w:space="0" w:color="auto"/>
          </w:divBdr>
        </w:div>
      </w:divsChild>
    </w:div>
    <w:div w:id="1123773470">
      <w:bodyDiv w:val="1"/>
      <w:marLeft w:val="0"/>
      <w:marRight w:val="0"/>
      <w:marTop w:val="0"/>
      <w:marBottom w:val="0"/>
      <w:divBdr>
        <w:top w:val="none" w:sz="0" w:space="0" w:color="auto"/>
        <w:left w:val="none" w:sz="0" w:space="0" w:color="auto"/>
        <w:bottom w:val="none" w:sz="0" w:space="0" w:color="auto"/>
        <w:right w:val="none" w:sz="0" w:space="0" w:color="auto"/>
      </w:divBdr>
    </w:div>
    <w:div w:id="1124881542">
      <w:bodyDiv w:val="1"/>
      <w:marLeft w:val="0"/>
      <w:marRight w:val="0"/>
      <w:marTop w:val="0"/>
      <w:marBottom w:val="0"/>
      <w:divBdr>
        <w:top w:val="none" w:sz="0" w:space="0" w:color="auto"/>
        <w:left w:val="none" w:sz="0" w:space="0" w:color="auto"/>
        <w:bottom w:val="none" w:sz="0" w:space="0" w:color="auto"/>
        <w:right w:val="none" w:sz="0" w:space="0" w:color="auto"/>
      </w:divBdr>
    </w:div>
    <w:div w:id="1128207131">
      <w:bodyDiv w:val="1"/>
      <w:marLeft w:val="0"/>
      <w:marRight w:val="0"/>
      <w:marTop w:val="0"/>
      <w:marBottom w:val="0"/>
      <w:divBdr>
        <w:top w:val="none" w:sz="0" w:space="0" w:color="auto"/>
        <w:left w:val="none" w:sz="0" w:space="0" w:color="auto"/>
        <w:bottom w:val="none" w:sz="0" w:space="0" w:color="auto"/>
        <w:right w:val="none" w:sz="0" w:space="0" w:color="auto"/>
      </w:divBdr>
    </w:div>
    <w:div w:id="1128627776">
      <w:bodyDiv w:val="1"/>
      <w:marLeft w:val="0"/>
      <w:marRight w:val="0"/>
      <w:marTop w:val="0"/>
      <w:marBottom w:val="0"/>
      <w:divBdr>
        <w:top w:val="none" w:sz="0" w:space="0" w:color="auto"/>
        <w:left w:val="none" w:sz="0" w:space="0" w:color="auto"/>
        <w:bottom w:val="none" w:sz="0" w:space="0" w:color="auto"/>
        <w:right w:val="none" w:sz="0" w:space="0" w:color="auto"/>
      </w:divBdr>
    </w:div>
    <w:div w:id="1129935194">
      <w:bodyDiv w:val="1"/>
      <w:marLeft w:val="0"/>
      <w:marRight w:val="0"/>
      <w:marTop w:val="0"/>
      <w:marBottom w:val="0"/>
      <w:divBdr>
        <w:top w:val="none" w:sz="0" w:space="0" w:color="auto"/>
        <w:left w:val="none" w:sz="0" w:space="0" w:color="auto"/>
        <w:bottom w:val="none" w:sz="0" w:space="0" w:color="auto"/>
        <w:right w:val="none" w:sz="0" w:space="0" w:color="auto"/>
      </w:divBdr>
    </w:div>
    <w:div w:id="1131049418">
      <w:bodyDiv w:val="1"/>
      <w:marLeft w:val="0"/>
      <w:marRight w:val="0"/>
      <w:marTop w:val="0"/>
      <w:marBottom w:val="0"/>
      <w:divBdr>
        <w:top w:val="none" w:sz="0" w:space="0" w:color="auto"/>
        <w:left w:val="none" w:sz="0" w:space="0" w:color="auto"/>
        <w:bottom w:val="none" w:sz="0" w:space="0" w:color="auto"/>
        <w:right w:val="none" w:sz="0" w:space="0" w:color="auto"/>
      </w:divBdr>
      <w:divsChild>
        <w:div w:id="986058245">
          <w:marLeft w:val="0"/>
          <w:marRight w:val="0"/>
          <w:marTop w:val="0"/>
          <w:marBottom w:val="0"/>
          <w:divBdr>
            <w:top w:val="none" w:sz="0" w:space="0" w:color="auto"/>
            <w:left w:val="none" w:sz="0" w:space="0" w:color="auto"/>
            <w:bottom w:val="none" w:sz="0" w:space="0" w:color="auto"/>
            <w:right w:val="none" w:sz="0" w:space="0" w:color="auto"/>
          </w:divBdr>
          <w:divsChild>
            <w:div w:id="489910448">
              <w:marLeft w:val="0"/>
              <w:marRight w:val="0"/>
              <w:marTop w:val="0"/>
              <w:marBottom w:val="0"/>
              <w:divBdr>
                <w:top w:val="none" w:sz="0" w:space="0" w:color="auto"/>
                <w:left w:val="none" w:sz="0" w:space="0" w:color="auto"/>
                <w:bottom w:val="none" w:sz="0" w:space="0" w:color="auto"/>
                <w:right w:val="none" w:sz="0" w:space="0" w:color="auto"/>
              </w:divBdr>
              <w:divsChild>
                <w:div w:id="1990330195">
                  <w:marLeft w:val="0"/>
                  <w:marRight w:val="0"/>
                  <w:marTop w:val="0"/>
                  <w:marBottom w:val="0"/>
                  <w:divBdr>
                    <w:top w:val="none" w:sz="0" w:space="0" w:color="auto"/>
                    <w:left w:val="none" w:sz="0" w:space="0" w:color="auto"/>
                    <w:bottom w:val="none" w:sz="0" w:space="0" w:color="auto"/>
                    <w:right w:val="none" w:sz="0" w:space="0" w:color="auto"/>
                  </w:divBdr>
                </w:div>
                <w:div w:id="829908487">
                  <w:marLeft w:val="0"/>
                  <w:marRight w:val="0"/>
                  <w:marTop w:val="0"/>
                  <w:marBottom w:val="0"/>
                  <w:divBdr>
                    <w:top w:val="none" w:sz="0" w:space="0" w:color="auto"/>
                    <w:left w:val="none" w:sz="0" w:space="0" w:color="auto"/>
                    <w:bottom w:val="none" w:sz="0" w:space="0" w:color="auto"/>
                    <w:right w:val="none" w:sz="0" w:space="0" w:color="auto"/>
                  </w:divBdr>
                  <w:divsChild>
                    <w:div w:id="2009014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5596089">
          <w:marLeft w:val="0"/>
          <w:marRight w:val="0"/>
          <w:marTop w:val="0"/>
          <w:marBottom w:val="0"/>
          <w:divBdr>
            <w:top w:val="none" w:sz="0" w:space="0" w:color="auto"/>
            <w:left w:val="none" w:sz="0" w:space="0" w:color="auto"/>
            <w:bottom w:val="none" w:sz="0" w:space="0" w:color="auto"/>
            <w:right w:val="none" w:sz="0" w:space="0" w:color="auto"/>
          </w:divBdr>
          <w:divsChild>
            <w:div w:id="1963994259">
              <w:marLeft w:val="0"/>
              <w:marRight w:val="0"/>
              <w:marTop w:val="0"/>
              <w:marBottom w:val="0"/>
              <w:divBdr>
                <w:top w:val="none" w:sz="0" w:space="0" w:color="auto"/>
                <w:left w:val="none" w:sz="0" w:space="0" w:color="auto"/>
                <w:bottom w:val="none" w:sz="0" w:space="0" w:color="auto"/>
                <w:right w:val="none" w:sz="0" w:space="0" w:color="auto"/>
              </w:divBdr>
              <w:divsChild>
                <w:div w:id="1897085080">
                  <w:marLeft w:val="0"/>
                  <w:marRight w:val="0"/>
                  <w:marTop w:val="0"/>
                  <w:marBottom w:val="0"/>
                  <w:divBdr>
                    <w:top w:val="none" w:sz="0" w:space="0" w:color="auto"/>
                    <w:left w:val="none" w:sz="0" w:space="0" w:color="auto"/>
                    <w:bottom w:val="none" w:sz="0" w:space="0" w:color="auto"/>
                    <w:right w:val="none" w:sz="0" w:space="0" w:color="auto"/>
                  </w:divBdr>
                </w:div>
                <w:div w:id="969632171">
                  <w:marLeft w:val="0"/>
                  <w:marRight w:val="0"/>
                  <w:marTop w:val="0"/>
                  <w:marBottom w:val="0"/>
                  <w:divBdr>
                    <w:top w:val="none" w:sz="0" w:space="0" w:color="auto"/>
                    <w:left w:val="none" w:sz="0" w:space="0" w:color="auto"/>
                    <w:bottom w:val="none" w:sz="0" w:space="0" w:color="auto"/>
                    <w:right w:val="none" w:sz="0" w:space="0" w:color="auto"/>
                  </w:divBdr>
                  <w:divsChild>
                    <w:div w:id="660230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2480016">
      <w:bodyDiv w:val="1"/>
      <w:marLeft w:val="0"/>
      <w:marRight w:val="0"/>
      <w:marTop w:val="0"/>
      <w:marBottom w:val="0"/>
      <w:divBdr>
        <w:top w:val="none" w:sz="0" w:space="0" w:color="auto"/>
        <w:left w:val="none" w:sz="0" w:space="0" w:color="auto"/>
        <w:bottom w:val="none" w:sz="0" w:space="0" w:color="auto"/>
        <w:right w:val="none" w:sz="0" w:space="0" w:color="auto"/>
      </w:divBdr>
      <w:divsChild>
        <w:div w:id="1609198121">
          <w:marLeft w:val="0"/>
          <w:marRight w:val="0"/>
          <w:marTop w:val="75"/>
          <w:marBottom w:val="150"/>
          <w:divBdr>
            <w:top w:val="single" w:sz="6" w:space="0" w:color="D5DDC6"/>
            <w:left w:val="single" w:sz="6" w:space="0" w:color="D5DDC6"/>
            <w:bottom w:val="single" w:sz="6" w:space="0" w:color="D5DDC6"/>
            <w:right w:val="single" w:sz="6" w:space="0" w:color="D5DDC6"/>
          </w:divBdr>
        </w:div>
        <w:div w:id="2001811595">
          <w:marLeft w:val="0"/>
          <w:marRight w:val="0"/>
          <w:marTop w:val="75"/>
          <w:marBottom w:val="150"/>
          <w:divBdr>
            <w:top w:val="single" w:sz="6" w:space="0" w:color="D5DDC6"/>
            <w:left w:val="single" w:sz="6" w:space="0" w:color="D5DDC6"/>
            <w:bottom w:val="single" w:sz="6" w:space="0" w:color="D5DDC6"/>
            <w:right w:val="single" w:sz="6" w:space="0" w:color="D5DDC6"/>
          </w:divBdr>
        </w:div>
        <w:div w:id="671298769">
          <w:marLeft w:val="0"/>
          <w:marRight w:val="0"/>
          <w:marTop w:val="75"/>
          <w:marBottom w:val="150"/>
          <w:divBdr>
            <w:top w:val="single" w:sz="6" w:space="0" w:color="D5DDC6"/>
            <w:left w:val="single" w:sz="6" w:space="0" w:color="D5DDC6"/>
            <w:bottom w:val="single" w:sz="6" w:space="0" w:color="D5DDC6"/>
            <w:right w:val="single" w:sz="6" w:space="0" w:color="D5DDC6"/>
          </w:divBdr>
        </w:div>
      </w:divsChild>
    </w:div>
    <w:div w:id="1141919468">
      <w:bodyDiv w:val="1"/>
      <w:marLeft w:val="0"/>
      <w:marRight w:val="0"/>
      <w:marTop w:val="0"/>
      <w:marBottom w:val="0"/>
      <w:divBdr>
        <w:top w:val="none" w:sz="0" w:space="0" w:color="auto"/>
        <w:left w:val="none" w:sz="0" w:space="0" w:color="auto"/>
        <w:bottom w:val="none" w:sz="0" w:space="0" w:color="auto"/>
        <w:right w:val="none" w:sz="0" w:space="0" w:color="auto"/>
      </w:divBdr>
    </w:div>
    <w:div w:id="1143157612">
      <w:bodyDiv w:val="1"/>
      <w:marLeft w:val="0"/>
      <w:marRight w:val="0"/>
      <w:marTop w:val="0"/>
      <w:marBottom w:val="0"/>
      <w:divBdr>
        <w:top w:val="none" w:sz="0" w:space="0" w:color="auto"/>
        <w:left w:val="none" w:sz="0" w:space="0" w:color="auto"/>
        <w:bottom w:val="none" w:sz="0" w:space="0" w:color="auto"/>
        <w:right w:val="none" w:sz="0" w:space="0" w:color="auto"/>
      </w:divBdr>
    </w:div>
    <w:div w:id="1144855082">
      <w:bodyDiv w:val="1"/>
      <w:marLeft w:val="0"/>
      <w:marRight w:val="0"/>
      <w:marTop w:val="0"/>
      <w:marBottom w:val="0"/>
      <w:divBdr>
        <w:top w:val="none" w:sz="0" w:space="0" w:color="auto"/>
        <w:left w:val="none" w:sz="0" w:space="0" w:color="auto"/>
        <w:bottom w:val="none" w:sz="0" w:space="0" w:color="auto"/>
        <w:right w:val="none" w:sz="0" w:space="0" w:color="auto"/>
      </w:divBdr>
    </w:div>
    <w:div w:id="1156068233">
      <w:bodyDiv w:val="1"/>
      <w:marLeft w:val="0"/>
      <w:marRight w:val="0"/>
      <w:marTop w:val="0"/>
      <w:marBottom w:val="0"/>
      <w:divBdr>
        <w:top w:val="none" w:sz="0" w:space="0" w:color="auto"/>
        <w:left w:val="none" w:sz="0" w:space="0" w:color="auto"/>
        <w:bottom w:val="none" w:sz="0" w:space="0" w:color="auto"/>
        <w:right w:val="none" w:sz="0" w:space="0" w:color="auto"/>
      </w:divBdr>
    </w:div>
    <w:div w:id="1164468494">
      <w:bodyDiv w:val="1"/>
      <w:marLeft w:val="0"/>
      <w:marRight w:val="0"/>
      <w:marTop w:val="0"/>
      <w:marBottom w:val="0"/>
      <w:divBdr>
        <w:top w:val="none" w:sz="0" w:space="0" w:color="auto"/>
        <w:left w:val="none" w:sz="0" w:space="0" w:color="auto"/>
        <w:bottom w:val="none" w:sz="0" w:space="0" w:color="auto"/>
        <w:right w:val="none" w:sz="0" w:space="0" w:color="auto"/>
      </w:divBdr>
    </w:div>
    <w:div w:id="1164590724">
      <w:bodyDiv w:val="1"/>
      <w:marLeft w:val="0"/>
      <w:marRight w:val="0"/>
      <w:marTop w:val="0"/>
      <w:marBottom w:val="0"/>
      <w:divBdr>
        <w:top w:val="none" w:sz="0" w:space="0" w:color="auto"/>
        <w:left w:val="none" w:sz="0" w:space="0" w:color="auto"/>
        <w:bottom w:val="none" w:sz="0" w:space="0" w:color="auto"/>
        <w:right w:val="none" w:sz="0" w:space="0" w:color="auto"/>
      </w:divBdr>
    </w:div>
    <w:div w:id="1165824814">
      <w:bodyDiv w:val="1"/>
      <w:marLeft w:val="0"/>
      <w:marRight w:val="0"/>
      <w:marTop w:val="0"/>
      <w:marBottom w:val="0"/>
      <w:divBdr>
        <w:top w:val="none" w:sz="0" w:space="0" w:color="auto"/>
        <w:left w:val="none" w:sz="0" w:space="0" w:color="auto"/>
        <w:bottom w:val="none" w:sz="0" w:space="0" w:color="auto"/>
        <w:right w:val="none" w:sz="0" w:space="0" w:color="auto"/>
      </w:divBdr>
      <w:divsChild>
        <w:div w:id="1807356691">
          <w:marLeft w:val="0"/>
          <w:marRight w:val="0"/>
          <w:marTop w:val="0"/>
          <w:marBottom w:val="0"/>
          <w:divBdr>
            <w:top w:val="none" w:sz="0" w:space="0" w:color="auto"/>
            <w:left w:val="none" w:sz="0" w:space="0" w:color="auto"/>
            <w:bottom w:val="none" w:sz="0" w:space="0" w:color="auto"/>
            <w:right w:val="none" w:sz="0" w:space="0" w:color="auto"/>
          </w:divBdr>
        </w:div>
      </w:divsChild>
    </w:div>
    <w:div w:id="1167817706">
      <w:bodyDiv w:val="1"/>
      <w:marLeft w:val="0"/>
      <w:marRight w:val="0"/>
      <w:marTop w:val="0"/>
      <w:marBottom w:val="0"/>
      <w:divBdr>
        <w:top w:val="none" w:sz="0" w:space="0" w:color="auto"/>
        <w:left w:val="none" w:sz="0" w:space="0" w:color="auto"/>
        <w:bottom w:val="none" w:sz="0" w:space="0" w:color="auto"/>
        <w:right w:val="none" w:sz="0" w:space="0" w:color="auto"/>
      </w:divBdr>
    </w:div>
    <w:div w:id="1167987032">
      <w:bodyDiv w:val="1"/>
      <w:marLeft w:val="0"/>
      <w:marRight w:val="0"/>
      <w:marTop w:val="0"/>
      <w:marBottom w:val="0"/>
      <w:divBdr>
        <w:top w:val="none" w:sz="0" w:space="0" w:color="auto"/>
        <w:left w:val="none" w:sz="0" w:space="0" w:color="auto"/>
        <w:bottom w:val="none" w:sz="0" w:space="0" w:color="auto"/>
        <w:right w:val="none" w:sz="0" w:space="0" w:color="auto"/>
      </w:divBdr>
    </w:div>
    <w:div w:id="1168711095">
      <w:bodyDiv w:val="1"/>
      <w:marLeft w:val="0"/>
      <w:marRight w:val="0"/>
      <w:marTop w:val="0"/>
      <w:marBottom w:val="0"/>
      <w:divBdr>
        <w:top w:val="none" w:sz="0" w:space="0" w:color="auto"/>
        <w:left w:val="none" w:sz="0" w:space="0" w:color="auto"/>
        <w:bottom w:val="none" w:sz="0" w:space="0" w:color="auto"/>
        <w:right w:val="none" w:sz="0" w:space="0" w:color="auto"/>
      </w:divBdr>
    </w:div>
    <w:div w:id="1169979484">
      <w:bodyDiv w:val="1"/>
      <w:marLeft w:val="0"/>
      <w:marRight w:val="0"/>
      <w:marTop w:val="0"/>
      <w:marBottom w:val="0"/>
      <w:divBdr>
        <w:top w:val="none" w:sz="0" w:space="0" w:color="auto"/>
        <w:left w:val="none" w:sz="0" w:space="0" w:color="auto"/>
        <w:bottom w:val="none" w:sz="0" w:space="0" w:color="auto"/>
        <w:right w:val="none" w:sz="0" w:space="0" w:color="auto"/>
      </w:divBdr>
    </w:div>
    <w:div w:id="1170947994">
      <w:bodyDiv w:val="1"/>
      <w:marLeft w:val="0"/>
      <w:marRight w:val="0"/>
      <w:marTop w:val="0"/>
      <w:marBottom w:val="0"/>
      <w:divBdr>
        <w:top w:val="none" w:sz="0" w:space="0" w:color="auto"/>
        <w:left w:val="none" w:sz="0" w:space="0" w:color="auto"/>
        <w:bottom w:val="none" w:sz="0" w:space="0" w:color="auto"/>
        <w:right w:val="none" w:sz="0" w:space="0" w:color="auto"/>
      </w:divBdr>
    </w:div>
    <w:div w:id="1176723770">
      <w:bodyDiv w:val="1"/>
      <w:marLeft w:val="0"/>
      <w:marRight w:val="0"/>
      <w:marTop w:val="0"/>
      <w:marBottom w:val="0"/>
      <w:divBdr>
        <w:top w:val="none" w:sz="0" w:space="0" w:color="auto"/>
        <w:left w:val="none" w:sz="0" w:space="0" w:color="auto"/>
        <w:bottom w:val="none" w:sz="0" w:space="0" w:color="auto"/>
        <w:right w:val="none" w:sz="0" w:space="0" w:color="auto"/>
      </w:divBdr>
    </w:div>
    <w:div w:id="1179542420">
      <w:bodyDiv w:val="1"/>
      <w:marLeft w:val="0"/>
      <w:marRight w:val="0"/>
      <w:marTop w:val="0"/>
      <w:marBottom w:val="0"/>
      <w:divBdr>
        <w:top w:val="none" w:sz="0" w:space="0" w:color="auto"/>
        <w:left w:val="none" w:sz="0" w:space="0" w:color="auto"/>
        <w:bottom w:val="none" w:sz="0" w:space="0" w:color="auto"/>
        <w:right w:val="none" w:sz="0" w:space="0" w:color="auto"/>
      </w:divBdr>
      <w:divsChild>
        <w:div w:id="2026321862">
          <w:marLeft w:val="0"/>
          <w:marRight w:val="0"/>
          <w:marTop w:val="0"/>
          <w:marBottom w:val="0"/>
          <w:divBdr>
            <w:top w:val="none" w:sz="0" w:space="0" w:color="auto"/>
            <w:left w:val="none" w:sz="0" w:space="0" w:color="auto"/>
            <w:bottom w:val="none" w:sz="0" w:space="0" w:color="auto"/>
            <w:right w:val="none" w:sz="0" w:space="0" w:color="auto"/>
          </w:divBdr>
          <w:divsChild>
            <w:div w:id="1839953528">
              <w:marLeft w:val="0"/>
              <w:marRight w:val="0"/>
              <w:marTop w:val="0"/>
              <w:marBottom w:val="0"/>
              <w:divBdr>
                <w:top w:val="none" w:sz="0" w:space="0" w:color="auto"/>
                <w:left w:val="none" w:sz="0" w:space="0" w:color="auto"/>
                <w:bottom w:val="none" w:sz="0" w:space="0" w:color="auto"/>
                <w:right w:val="none" w:sz="0" w:space="0" w:color="auto"/>
              </w:divBdr>
            </w:div>
            <w:div w:id="295381876">
              <w:marLeft w:val="0"/>
              <w:marRight w:val="0"/>
              <w:marTop w:val="0"/>
              <w:marBottom w:val="0"/>
              <w:divBdr>
                <w:top w:val="none" w:sz="0" w:space="0" w:color="auto"/>
                <w:left w:val="none" w:sz="0" w:space="0" w:color="auto"/>
                <w:bottom w:val="none" w:sz="0" w:space="0" w:color="auto"/>
                <w:right w:val="none" w:sz="0" w:space="0" w:color="auto"/>
              </w:divBdr>
            </w:div>
            <w:div w:id="302467222">
              <w:marLeft w:val="0"/>
              <w:marRight w:val="0"/>
              <w:marTop w:val="0"/>
              <w:marBottom w:val="0"/>
              <w:divBdr>
                <w:top w:val="none" w:sz="0" w:space="0" w:color="auto"/>
                <w:left w:val="none" w:sz="0" w:space="0" w:color="auto"/>
                <w:bottom w:val="none" w:sz="0" w:space="0" w:color="auto"/>
                <w:right w:val="none" w:sz="0" w:space="0" w:color="auto"/>
              </w:divBdr>
            </w:div>
            <w:div w:id="1189023807">
              <w:marLeft w:val="0"/>
              <w:marRight w:val="0"/>
              <w:marTop w:val="0"/>
              <w:marBottom w:val="0"/>
              <w:divBdr>
                <w:top w:val="none" w:sz="0" w:space="0" w:color="auto"/>
                <w:left w:val="none" w:sz="0" w:space="0" w:color="auto"/>
                <w:bottom w:val="none" w:sz="0" w:space="0" w:color="auto"/>
                <w:right w:val="none" w:sz="0" w:space="0" w:color="auto"/>
              </w:divBdr>
            </w:div>
            <w:div w:id="1570112571">
              <w:marLeft w:val="0"/>
              <w:marRight w:val="0"/>
              <w:marTop w:val="0"/>
              <w:marBottom w:val="0"/>
              <w:divBdr>
                <w:top w:val="none" w:sz="0" w:space="0" w:color="auto"/>
                <w:left w:val="none" w:sz="0" w:space="0" w:color="auto"/>
                <w:bottom w:val="none" w:sz="0" w:space="0" w:color="auto"/>
                <w:right w:val="none" w:sz="0" w:space="0" w:color="auto"/>
              </w:divBdr>
            </w:div>
            <w:div w:id="1508442635">
              <w:marLeft w:val="0"/>
              <w:marRight w:val="0"/>
              <w:marTop w:val="0"/>
              <w:marBottom w:val="0"/>
              <w:divBdr>
                <w:top w:val="none" w:sz="0" w:space="0" w:color="auto"/>
                <w:left w:val="none" w:sz="0" w:space="0" w:color="auto"/>
                <w:bottom w:val="none" w:sz="0" w:space="0" w:color="auto"/>
                <w:right w:val="none" w:sz="0" w:space="0" w:color="auto"/>
              </w:divBdr>
            </w:div>
            <w:div w:id="1869023990">
              <w:marLeft w:val="0"/>
              <w:marRight w:val="0"/>
              <w:marTop w:val="0"/>
              <w:marBottom w:val="0"/>
              <w:divBdr>
                <w:top w:val="none" w:sz="0" w:space="0" w:color="auto"/>
                <w:left w:val="none" w:sz="0" w:space="0" w:color="auto"/>
                <w:bottom w:val="none" w:sz="0" w:space="0" w:color="auto"/>
                <w:right w:val="none" w:sz="0" w:space="0" w:color="auto"/>
              </w:divBdr>
            </w:div>
            <w:div w:id="46300572">
              <w:marLeft w:val="0"/>
              <w:marRight w:val="0"/>
              <w:marTop w:val="0"/>
              <w:marBottom w:val="0"/>
              <w:divBdr>
                <w:top w:val="none" w:sz="0" w:space="0" w:color="auto"/>
                <w:left w:val="none" w:sz="0" w:space="0" w:color="auto"/>
                <w:bottom w:val="none" w:sz="0" w:space="0" w:color="auto"/>
                <w:right w:val="none" w:sz="0" w:space="0" w:color="auto"/>
              </w:divBdr>
            </w:div>
            <w:div w:id="168523393">
              <w:marLeft w:val="0"/>
              <w:marRight w:val="0"/>
              <w:marTop w:val="0"/>
              <w:marBottom w:val="0"/>
              <w:divBdr>
                <w:top w:val="none" w:sz="0" w:space="0" w:color="auto"/>
                <w:left w:val="none" w:sz="0" w:space="0" w:color="auto"/>
                <w:bottom w:val="none" w:sz="0" w:space="0" w:color="auto"/>
                <w:right w:val="none" w:sz="0" w:space="0" w:color="auto"/>
              </w:divBdr>
            </w:div>
            <w:div w:id="1576167811">
              <w:marLeft w:val="0"/>
              <w:marRight w:val="0"/>
              <w:marTop w:val="0"/>
              <w:marBottom w:val="0"/>
              <w:divBdr>
                <w:top w:val="none" w:sz="0" w:space="0" w:color="auto"/>
                <w:left w:val="none" w:sz="0" w:space="0" w:color="auto"/>
                <w:bottom w:val="none" w:sz="0" w:space="0" w:color="auto"/>
                <w:right w:val="none" w:sz="0" w:space="0" w:color="auto"/>
              </w:divBdr>
            </w:div>
            <w:div w:id="8455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739021">
      <w:bodyDiv w:val="1"/>
      <w:marLeft w:val="0"/>
      <w:marRight w:val="0"/>
      <w:marTop w:val="0"/>
      <w:marBottom w:val="0"/>
      <w:divBdr>
        <w:top w:val="none" w:sz="0" w:space="0" w:color="auto"/>
        <w:left w:val="none" w:sz="0" w:space="0" w:color="auto"/>
        <w:bottom w:val="none" w:sz="0" w:space="0" w:color="auto"/>
        <w:right w:val="none" w:sz="0" w:space="0" w:color="auto"/>
      </w:divBdr>
    </w:div>
    <w:div w:id="1183200982">
      <w:bodyDiv w:val="1"/>
      <w:marLeft w:val="0"/>
      <w:marRight w:val="0"/>
      <w:marTop w:val="0"/>
      <w:marBottom w:val="0"/>
      <w:divBdr>
        <w:top w:val="none" w:sz="0" w:space="0" w:color="auto"/>
        <w:left w:val="none" w:sz="0" w:space="0" w:color="auto"/>
        <w:bottom w:val="none" w:sz="0" w:space="0" w:color="auto"/>
        <w:right w:val="none" w:sz="0" w:space="0" w:color="auto"/>
      </w:divBdr>
    </w:div>
    <w:div w:id="1188255632">
      <w:bodyDiv w:val="1"/>
      <w:marLeft w:val="0"/>
      <w:marRight w:val="0"/>
      <w:marTop w:val="0"/>
      <w:marBottom w:val="0"/>
      <w:divBdr>
        <w:top w:val="none" w:sz="0" w:space="0" w:color="auto"/>
        <w:left w:val="none" w:sz="0" w:space="0" w:color="auto"/>
        <w:bottom w:val="none" w:sz="0" w:space="0" w:color="auto"/>
        <w:right w:val="none" w:sz="0" w:space="0" w:color="auto"/>
      </w:divBdr>
    </w:div>
    <w:div w:id="1188834708">
      <w:bodyDiv w:val="1"/>
      <w:marLeft w:val="0"/>
      <w:marRight w:val="0"/>
      <w:marTop w:val="0"/>
      <w:marBottom w:val="0"/>
      <w:divBdr>
        <w:top w:val="none" w:sz="0" w:space="0" w:color="auto"/>
        <w:left w:val="none" w:sz="0" w:space="0" w:color="auto"/>
        <w:bottom w:val="none" w:sz="0" w:space="0" w:color="auto"/>
        <w:right w:val="none" w:sz="0" w:space="0" w:color="auto"/>
      </w:divBdr>
    </w:div>
    <w:div w:id="1190073133">
      <w:bodyDiv w:val="1"/>
      <w:marLeft w:val="0"/>
      <w:marRight w:val="0"/>
      <w:marTop w:val="0"/>
      <w:marBottom w:val="0"/>
      <w:divBdr>
        <w:top w:val="none" w:sz="0" w:space="0" w:color="auto"/>
        <w:left w:val="none" w:sz="0" w:space="0" w:color="auto"/>
        <w:bottom w:val="none" w:sz="0" w:space="0" w:color="auto"/>
        <w:right w:val="none" w:sz="0" w:space="0" w:color="auto"/>
      </w:divBdr>
    </w:div>
    <w:div w:id="1190297153">
      <w:bodyDiv w:val="1"/>
      <w:marLeft w:val="0"/>
      <w:marRight w:val="0"/>
      <w:marTop w:val="0"/>
      <w:marBottom w:val="0"/>
      <w:divBdr>
        <w:top w:val="none" w:sz="0" w:space="0" w:color="auto"/>
        <w:left w:val="none" w:sz="0" w:space="0" w:color="auto"/>
        <w:bottom w:val="none" w:sz="0" w:space="0" w:color="auto"/>
        <w:right w:val="none" w:sz="0" w:space="0" w:color="auto"/>
      </w:divBdr>
    </w:div>
    <w:div w:id="1190989116">
      <w:bodyDiv w:val="1"/>
      <w:marLeft w:val="0"/>
      <w:marRight w:val="0"/>
      <w:marTop w:val="0"/>
      <w:marBottom w:val="0"/>
      <w:divBdr>
        <w:top w:val="none" w:sz="0" w:space="0" w:color="auto"/>
        <w:left w:val="none" w:sz="0" w:space="0" w:color="auto"/>
        <w:bottom w:val="none" w:sz="0" w:space="0" w:color="auto"/>
        <w:right w:val="none" w:sz="0" w:space="0" w:color="auto"/>
      </w:divBdr>
    </w:div>
    <w:div w:id="1191143081">
      <w:bodyDiv w:val="1"/>
      <w:marLeft w:val="0"/>
      <w:marRight w:val="0"/>
      <w:marTop w:val="0"/>
      <w:marBottom w:val="0"/>
      <w:divBdr>
        <w:top w:val="none" w:sz="0" w:space="0" w:color="auto"/>
        <w:left w:val="none" w:sz="0" w:space="0" w:color="auto"/>
        <w:bottom w:val="none" w:sz="0" w:space="0" w:color="auto"/>
        <w:right w:val="none" w:sz="0" w:space="0" w:color="auto"/>
      </w:divBdr>
    </w:div>
    <w:div w:id="1194227415">
      <w:bodyDiv w:val="1"/>
      <w:marLeft w:val="0"/>
      <w:marRight w:val="0"/>
      <w:marTop w:val="0"/>
      <w:marBottom w:val="0"/>
      <w:divBdr>
        <w:top w:val="none" w:sz="0" w:space="0" w:color="auto"/>
        <w:left w:val="none" w:sz="0" w:space="0" w:color="auto"/>
        <w:bottom w:val="none" w:sz="0" w:space="0" w:color="auto"/>
        <w:right w:val="none" w:sz="0" w:space="0" w:color="auto"/>
      </w:divBdr>
      <w:divsChild>
        <w:div w:id="1746026959">
          <w:marLeft w:val="0"/>
          <w:marRight w:val="0"/>
          <w:marTop w:val="75"/>
          <w:marBottom w:val="150"/>
          <w:divBdr>
            <w:top w:val="single" w:sz="6" w:space="0" w:color="D5DDC6"/>
            <w:left w:val="single" w:sz="6" w:space="0" w:color="D5DDC6"/>
            <w:bottom w:val="single" w:sz="6" w:space="0" w:color="D5DDC6"/>
            <w:right w:val="single" w:sz="6" w:space="0" w:color="D5DDC6"/>
          </w:divBdr>
        </w:div>
      </w:divsChild>
    </w:div>
    <w:div w:id="1195070807">
      <w:bodyDiv w:val="1"/>
      <w:marLeft w:val="0"/>
      <w:marRight w:val="0"/>
      <w:marTop w:val="0"/>
      <w:marBottom w:val="0"/>
      <w:divBdr>
        <w:top w:val="none" w:sz="0" w:space="0" w:color="auto"/>
        <w:left w:val="none" w:sz="0" w:space="0" w:color="auto"/>
        <w:bottom w:val="none" w:sz="0" w:space="0" w:color="auto"/>
        <w:right w:val="none" w:sz="0" w:space="0" w:color="auto"/>
      </w:divBdr>
    </w:div>
    <w:div w:id="1198735258">
      <w:bodyDiv w:val="1"/>
      <w:marLeft w:val="0"/>
      <w:marRight w:val="0"/>
      <w:marTop w:val="0"/>
      <w:marBottom w:val="0"/>
      <w:divBdr>
        <w:top w:val="none" w:sz="0" w:space="0" w:color="auto"/>
        <w:left w:val="none" w:sz="0" w:space="0" w:color="auto"/>
        <w:bottom w:val="none" w:sz="0" w:space="0" w:color="auto"/>
        <w:right w:val="none" w:sz="0" w:space="0" w:color="auto"/>
      </w:divBdr>
      <w:divsChild>
        <w:div w:id="2079327704">
          <w:marLeft w:val="0"/>
          <w:marRight w:val="0"/>
          <w:marTop w:val="0"/>
          <w:marBottom w:val="0"/>
          <w:divBdr>
            <w:top w:val="none" w:sz="0" w:space="0" w:color="auto"/>
            <w:left w:val="none" w:sz="0" w:space="0" w:color="auto"/>
            <w:bottom w:val="none" w:sz="0" w:space="0" w:color="auto"/>
            <w:right w:val="none" w:sz="0" w:space="0" w:color="auto"/>
          </w:divBdr>
        </w:div>
        <w:div w:id="845290669">
          <w:marLeft w:val="0"/>
          <w:marRight w:val="0"/>
          <w:marTop w:val="0"/>
          <w:marBottom w:val="0"/>
          <w:divBdr>
            <w:top w:val="none" w:sz="0" w:space="0" w:color="auto"/>
            <w:left w:val="none" w:sz="0" w:space="0" w:color="auto"/>
            <w:bottom w:val="none" w:sz="0" w:space="0" w:color="auto"/>
            <w:right w:val="none" w:sz="0" w:space="0" w:color="auto"/>
          </w:divBdr>
        </w:div>
        <w:div w:id="379863052">
          <w:marLeft w:val="0"/>
          <w:marRight w:val="0"/>
          <w:marTop w:val="0"/>
          <w:marBottom w:val="0"/>
          <w:divBdr>
            <w:top w:val="none" w:sz="0" w:space="0" w:color="auto"/>
            <w:left w:val="none" w:sz="0" w:space="0" w:color="auto"/>
            <w:bottom w:val="none" w:sz="0" w:space="0" w:color="auto"/>
            <w:right w:val="none" w:sz="0" w:space="0" w:color="auto"/>
          </w:divBdr>
        </w:div>
        <w:div w:id="464322772">
          <w:marLeft w:val="0"/>
          <w:marRight w:val="0"/>
          <w:marTop w:val="0"/>
          <w:marBottom w:val="0"/>
          <w:divBdr>
            <w:top w:val="none" w:sz="0" w:space="0" w:color="auto"/>
            <w:left w:val="none" w:sz="0" w:space="0" w:color="auto"/>
            <w:bottom w:val="none" w:sz="0" w:space="0" w:color="auto"/>
            <w:right w:val="none" w:sz="0" w:space="0" w:color="auto"/>
          </w:divBdr>
        </w:div>
        <w:div w:id="1364789066">
          <w:marLeft w:val="0"/>
          <w:marRight w:val="0"/>
          <w:marTop w:val="0"/>
          <w:marBottom w:val="0"/>
          <w:divBdr>
            <w:top w:val="none" w:sz="0" w:space="0" w:color="auto"/>
            <w:left w:val="none" w:sz="0" w:space="0" w:color="auto"/>
            <w:bottom w:val="none" w:sz="0" w:space="0" w:color="auto"/>
            <w:right w:val="none" w:sz="0" w:space="0" w:color="auto"/>
          </w:divBdr>
        </w:div>
        <w:div w:id="425618671">
          <w:marLeft w:val="0"/>
          <w:marRight w:val="0"/>
          <w:marTop w:val="0"/>
          <w:marBottom w:val="0"/>
          <w:divBdr>
            <w:top w:val="none" w:sz="0" w:space="0" w:color="auto"/>
            <w:left w:val="none" w:sz="0" w:space="0" w:color="auto"/>
            <w:bottom w:val="none" w:sz="0" w:space="0" w:color="auto"/>
            <w:right w:val="none" w:sz="0" w:space="0" w:color="auto"/>
          </w:divBdr>
        </w:div>
        <w:div w:id="947279746">
          <w:marLeft w:val="0"/>
          <w:marRight w:val="0"/>
          <w:marTop w:val="0"/>
          <w:marBottom w:val="0"/>
          <w:divBdr>
            <w:top w:val="none" w:sz="0" w:space="0" w:color="auto"/>
            <w:left w:val="none" w:sz="0" w:space="0" w:color="auto"/>
            <w:bottom w:val="none" w:sz="0" w:space="0" w:color="auto"/>
            <w:right w:val="none" w:sz="0" w:space="0" w:color="auto"/>
          </w:divBdr>
        </w:div>
        <w:div w:id="666639621">
          <w:marLeft w:val="0"/>
          <w:marRight w:val="0"/>
          <w:marTop w:val="0"/>
          <w:marBottom w:val="0"/>
          <w:divBdr>
            <w:top w:val="none" w:sz="0" w:space="0" w:color="auto"/>
            <w:left w:val="none" w:sz="0" w:space="0" w:color="auto"/>
            <w:bottom w:val="none" w:sz="0" w:space="0" w:color="auto"/>
            <w:right w:val="none" w:sz="0" w:space="0" w:color="auto"/>
          </w:divBdr>
        </w:div>
        <w:div w:id="1626892066">
          <w:marLeft w:val="0"/>
          <w:marRight w:val="0"/>
          <w:marTop w:val="0"/>
          <w:marBottom w:val="0"/>
          <w:divBdr>
            <w:top w:val="none" w:sz="0" w:space="0" w:color="auto"/>
            <w:left w:val="none" w:sz="0" w:space="0" w:color="auto"/>
            <w:bottom w:val="none" w:sz="0" w:space="0" w:color="auto"/>
            <w:right w:val="none" w:sz="0" w:space="0" w:color="auto"/>
          </w:divBdr>
        </w:div>
        <w:div w:id="965351228">
          <w:marLeft w:val="0"/>
          <w:marRight w:val="0"/>
          <w:marTop w:val="0"/>
          <w:marBottom w:val="0"/>
          <w:divBdr>
            <w:top w:val="none" w:sz="0" w:space="0" w:color="auto"/>
            <w:left w:val="none" w:sz="0" w:space="0" w:color="auto"/>
            <w:bottom w:val="none" w:sz="0" w:space="0" w:color="auto"/>
            <w:right w:val="none" w:sz="0" w:space="0" w:color="auto"/>
          </w:divBdr>
        </w:div>
        <w:div w:id="2021589501">
          <w:marLeft w:val="0"/>
          <w:marRight w:val="0"/>
          <w:marTop w:val="0"/>
          <w:marBottom w:val="0"/>
          <w:divBdr>
            <w:top w:val="none" w:sz="0" w:space="0" w:color="auto"/>
            <w:left w:val="none" w:sz="0" w:space="0" w:color="auto"/>
            <w:bottom w:val="none" w:sz="0" w:space="0" w:color="auto"/>
            <w:right w:val="none" w:sz="0" w:space="0" w:color="auto"/>
          </w:divBdr>
        </w:div>
        <w:div w:id="1236818621">
          <w:marLeft w:val="0"/>
          <w:marRight w:val="0"/>
          <w:marTop w:val="0"/>
          <w:marBottom w:val="0"/>
          <w:divBdr>
            <w:top w:val="none" w:sz="0" w:space="0" w:color="auto"/>
            <w:left w:val="none" w:sz="0" w:space="0" w:color="auto"/>
            <w:bottom w:val="none" w:sz="0" w:space="0" w:color="auto"/>
            <w:right w:val="none" w:sz="0" w:space="0" w:color="auto"/>
          </w:divBdr>
        </w:div>
        <w:div w:id="433674473">
          <w:marLeft w:val="0"/>
          <w:marRight w:val="0"/>
          <w:marTop w:val="0"/>
          <w:marBottom w:val="0"/>
          <w:divBdr>
            <w:top w:val="none" w:sz="0" w:space="0" w:color="auto"/>
            <w:left w:val="none" w:sz="0" w:space="0" w:color="auto"/>
            <w:bottom w:val="none" w:sz="0" w:space="0" w:color="auto"/>
            <w:right w:val="none" w:sz="0" w:space="0" w:color="auto"/>
          </w:divBdr>
        </w:div>
        <w:div w:id="338390355">
          <w:marLeft w:val="0"/>
          <w:marRight w:val="0"/>
          <w:marTop w:val="0"/>
          <w:marBottom w:val="0"/>
          <w:divBdr>
            <w:top w:val="none" w:sz="0" w:space="0" w:color="auto"/>
            <w:left w:val="none" w:sz="0" w:space="0" w:color="auto"/>
            <w:bottom w:val="none" w:sz="0" w:space="0" w:color="auto"/>
            <w:right w:val="none" w:sz="0" w:space="0" w:color="auto"/>
          </w:divBdr>
        </w:div>
      </w:divsChild>
    </w:div>
    <w:div w:id="1201630615">
      <w:bodyDiv w:val="1"/>
      <w:marLeft w:val="0"/>
      <w:marRight w:val="0"/>
      <w:marTop w:val="0"/>
      <w:marBottom w:val="0"/>
      <w:divBdr>
        <w:top w:val="none" w:sz="0" w:space="0" w:color="auto"/>
        <w:left w:val="none" w:sz="0" w:space="0" w:color="auto"/>
        <w:bottom w:val="none" w:sz="0" w:space="0" w:color="auto"/>
        <w:right w:val="none" w:sz="0" w:space="0" w:color="auto"/>
      </w:divBdr>
    </w:div>
    <w:div w:id="1204951302">
      <w:bodyDiv w:val="1"/>
      <w:marLeft w:val="0"/>
      <w:marRight w:val="0"/>
      <w:marTop w:val="0"/>
      <w:marBottom w:val="0"/>
      <w:divBdr>
        <w:top w:val="none" w:sz="0" w:space="0" w:color="auto"/>
        <w:left w:val="none" w:sz="0" w:space="0" w:color="auto"/>
        <w:bottom w:val="none" w:sz="0" w:space="0" w:color="auto"/>
        <w:right w:val="none" w:sz="0" w:space="0" w:color="auto"/>
      </w:divBdr>
    </w:div>
    <w:div w:id="1206789956">
      <w:bodyDiv w:val="1"/>
      <w:marLeft w:val="0"/>
      <w:marRight w:val="0"/>
      <w:marTop w:val="0"/>
      <w:marBottom w:val="0"/>
      <w:divBdr>
        <w:top w:val="none" w:sz="0" w:space="0" w:color="auto"/>
        <w:left w:val="none" w:sz="0" w:space="0" w:color="auto"/>
        <w:bottom w:val="none" w:sz="0" w:space="0" w:color="auto"/>
        <w:right w:val="none" w:sz="0" w:space="0" w:color="auto"/>
      </w:divBdr>
      <w:divsChild>
        <w:div w:id="534079979">
          <w:marLeft w:val="0"/>
          <w:marRight w:val="0"/>
          <w:marTop w:val="0"/>
          <w:marBottom w:val="0"/>
          <w:divBdr>
            <w:top w:val="none" w:sz="0" w:space="0" w:color="auto"/>
            <w:left w:val="none" w:sz="0" w:space="0" w:color="auto"/>
            <w:bottom w:val="none" w:sz="0" w:space="0" w:color="auto"/>
            <w:right w:val="none" w:sz="0" w:space="0" w:color="auto"/>
          </w:divBdr>
        </w:div>
        <w:div w:id="176042760">
          <w:marLeft w:val="0"/>
          <w:marRight w:val="0"/>
          <w:marTop w:val="0"/>
          <w:marBottom w:val="0"/>
          <w:divBdr>
            <w:top w:val="none" w:sz="0" w:space="0" w:color="auto"/>
            <w:left w:val="none" w:sz="0" w:space="0" w:color="auto"/>
            <w:bottom w:val="none" w:sz="0" w:space="0" w:color="auto"/>
            <w:right w:val="none" w:sz="0" w:space="0" w:color="auto"/>
          </w:divBdr>
        </w:div>
        <w:div w:id="1679230752">
          <w:marLeft w:val="0"/>
          <w:marRight w:val="0"/>
          <w:marTop w:val="0"/>
          <w:marBottom w:val="0"/>
          <w:divBdr>
            <w:top w:val="none" w:sz="0" w:space="0" w:color="auto"/>
            <w:left w:val="none" w:sz="0" w:space="0" w:color="auto"/>
            <w:bottom w:val="none" w:sz="0" w:space="0" w:color="auto"/>
            <w:right w:val="none" w:sz="0" w:space="0" w:color="auto"/>
          </w:divBdr>
        </w:div>
        <w:div w:id="1366563136">
          <w:marLeft w:val="0"/>
          <w:marRight w:val="0"/>
          <w:marTop w:val="0"/>
          <w:marBottom w:val="0"/>
          <w:divBdr>
            <w:top w:val="none" w:sz="0" w:space="0" w:color="auto"/>
            <w:left w:val="none" w:sz="0" w:space="0" w:color="auto"/>
            <w:bottom w:val="none" w:sz="0" w:space="0" w:color="auto"/>
            <w:right w:val="none" w:sz="0" w:space="0" w:color="auto"/>
          </w:divBdr>
        </w:div>
        <w:div w:id="1023094741">
          <w:marLeft w:val="0"/>
          <w:marRight w:val="0"/>
          <w:marTop w:val="0"/>
          <w:marBottom w:val="0"/>
          <w:divBdr>
            <w:top w:val="none" w:sz="0" w:space="0" w:color="auto"/>
            <w:left w:val="none" w:sz="0" w:space="0" w:color="auto"/>
            <w:bottom w:val="none" w:sz="0" w:space="0" w:color="auto"/>
            <w:right w:val="none" w:sz="0" w:space="0" w:color="auto"/>
          </w:divBdr>
        </w:div>
        <w:div w:id="414400622">
          <w:marLeft w:val="0"/>
          <w:marRight w:val="0"/>
          <w:marTop w:val="0"/>
          <w:marBottom w:val="0"/>
          <w:divBdr>
            <w:top w:val="none" w:sz="0" w:space="0" w:color="auto"/>
            <w:left w:val="none" w:sz="0" w:space="0" w:color="auto"/>
            <w:bottom w:val="none" w:sz="0" w:space="0" w:color="auto"/>
            <w:right w:val="none" w:sz="0" w:space="0" w:color="auto"/>
          </w:divBdr>
        </w:div>
        <w:div w:id="1581019794">
          <w:marLeft w:val="0"/>
          <w:marRight w:val="0"/>
          <w:marTop w:val="0"/>
          <w:marBottom w:val="0"/>
          <w:divBdr>
            <w:top w:val="none" w:sz="0" w:space="0" w:color="auto"/>
            <w:left w:val="none" w:sz="0" w:space="0" w:color="auto"/>
            <w:bottom w:val="none" w:sz="0" w:space="0" w:color="auto"/>
            <w:right w:val="none" w:sz="0" w:space="0" w:color="auto"/>
          </w:divBdr>
        </w:div>
        <w:div w:id="2144157809">
          <w:marLeft w:val="0"/>
          <w:marRight w:val="0"/>
          <w:marTop w:val="0"/>
          <w:marBottom w:val="0"/>
          <w:divBdr>
            <w:top w:val="none" w:sz="0" w:space="0" w:color="auto"/>
            <w:left w:val="none" w:sz="0" w:space="0" w:color="auto"/>
            <w:bottom w:val="none" w:sz="0" w:space="0" w:color="auto"/>
            <w:right w:val="none" w:sz="0" w:space="0" w:color="auto"/>
          </w:divBdr>
        </w:div>
        <w:div w:id="1427459135">
          <w:marLeft w:val="0"/>
          <w:marRight w:val="0"/>
          <w:marTop w:val="0"/>
          <w:marBottom w:val="0"/>
          <w:divBdr>
            <w:top w:val="none" w:sz="0" w:space="0" w:color="auto"/>
            <w:left w:val="none" w:sz="0" w:space="0" w:color="auto"/>
            <w:bottom w:val="none" w:sz="0" w:space="0" w:color="auto"/>
            <w:right w:val="none" w:sz="0" w:space="0" w:color="auto"/>
          </w:divBdr>
        </w:div>
        <w:div w:id="943460564">
          <w:marLeft w:val="0"/>
          <w:marRight w:val="0"/>
          <w:marTop w:val="0"/>
          <w:marBottom w:val="0"/>
          <w:divBdr>
            <w:top w:val="none" w:sz="0" w:space="0" w:color="auto"/>
            <w:left w:val="none" w:sz="0" w:space="0" w:color="auto"/>
            <w:bottom w:val="none" w:sz="0" w:space="0" w:color="auto"/>
            <w:right w:val="none" w:sz="0" w:space="0" w:color="auto"/>
          </w:divBdr>
        </w:div>
        <w:div w:id="530724920">
          <w:marLeft w:val="0"/>
          <w:marRight w:val="0"/>
          <w:marTop w:val="0"/>
          <w:marBottom w:val="0"/>
          <w:divBdr>
            <w:top w:val="none" w:sz="0" w:space="0" w:color="auto"/>
            <w:left w:val="none" w:sz="0" w:space="0" w:color="auto"/>
            <w:bottom w:val="none" w:sz="0" w:space="0" w:color="auto"/>
            <w:right w:val="none" w:sz="0" w:space="0" w:color="auto"/>
          </w:divBdr>
        </w:div>
        <w:div w:id="1470127478">
          <w:marLeft w:val="0"/>
          <w:marRight w:val="0"/>
          <w:marTop w:val="0"/>
          <w:marBottom w:val="0"/>
          <w:divBdr>
            <w:top w:val="none" w:sz="0" w:space="0" w:color="auto"/>
            <w:left w:val="none" w:sz="0" w:space="0" w:color="auto"/>
            <w:bottom w:val="none" w:sz="0" w:space="0" w:color="auto"/>
            <w:right w:val="none" w:sz="0" w:space="0" w:color="auto"/>
          </w:divBdr>
        </w:div>
        <w:div w:id="633829442">
          <w:marLeft w:val="0"/>
          <w:marRight w:val="0"/>
          <w:marTop w:val="0"/>
          <w:marBottom w:val="0"/>
          <w:divBdr>
            <w:top w:val="none" w:sz="0" w:space="0" w:color="auto"/>
            <w:left w:val="none" w:sz="0" w:space="0" w:color="auto"/>
            <w:bottom w:val="none" w:sz="0" w:space="0" w:color="auto"/>
            <w:right w:val="none" w:sz="0" w:space="0" w:color="auto"/>
          </w:divBdr>
        </w:div>
        <w:div w:id="927886848">
          <w:marLeft w:val="0"/>
          <w:marRight w:val="0"/>
          <w:marTop w:val="0"/>
          <w:marBottom w:val="0"/>
          <w:divBdr>
            <w:top w:val="none" w:sz="0" w:space="0" w:color="auto"/>
            <w:left w:val="none" w:sz="0" w:space="0" w:color="auto"/>
            <w:bottom w:val="none" w:sz="0" w:space="0" w:color="auto"/>
            <w:right w:val="none" w:sz="0" w:space="0" w:color="auto"/>
          </w:divBdr>
        </w:div>
      </w:divsChild>
    </w:div>
    <w:div w:id="1207375110">
      <w:bodyDiv w:val="1"/>
      <w:marLeft w:val="0"/>
      <w:marRight w:val="0"/>
      <w:marTop w:val="0"/>
      <w:marBottom w:val="0"/>
      <w:divBdr>
        <w:top w:val="none" w:sz="0" w:space="0" w:color="auto"/>
        <w:left w:val="none" w:sz="0" w:space="0" w:color="auto"/>
        <w:bottom w:val="none" w:sz="0" w:space="0" w:color="auto"/>
        <w:right w:val="none" w:sz="0" w:space="0" w:color="auto"/>
      </w:divBdr>
    </w:div>
    <w:div w:id="1208106991">
      <w:bodyDiv w:val="1"/>
      <w:marLeft w:val="0"/>
      <w:marRight w:val="0"/>
      <w:marTop w:val="0"/>
      <w:marBottom w:val="0"/>
      <w:divBdr>
        <w:top w:val="none" w:sz="0" w:space="0" w:color="auto"/>
        <w:left w:val="none" w:sz="0" w:space="0" w:color="auto"/>
        <w:bottom w:val="none" w:sz="0" w:space="0" w:color="auto"/>
        <w:right w:val="none" w:sz="0" w:space="0" w:color="auto"/>
      </w:divBdr>
    </w:div>
    <w:div w:id="1208834489">
      <w:bodyDiv w:val="1"/>
      <w:marLeft w:val="0"/>
      <w:marRight w:val="0"/>
      <w:marTop w:val="0"/>
      <w:marBottom w:val="0"/>
      <w:divBdr>
        <w:top w:val="none" w:sz="0" w:space="0" w:color="auto"/>
        <w:left w:val="none" w:sz="0" w:space="0" w:color="auto"/>
        <w:bottom w:val="none" w:sz="0" w:space="0" w:color="auto"/>
        <w:right w:val="none" w:sz="0" w:space="0" w:color="auto"/>
      </w:divBdr>
    </w:div>
    <w:div w:id="1211652538">
      <w:bodyDiv w:val="1"/>
      <w:marLeft w:val="0"/>
      <w:marRight w:val="0"/>
      <w:marTop w:val="0"/>
      <w:marBottom w:val="0"/>
      <w:divBdr>
        <w:top w:val="none" w:sz="0" w:space="0" w:color="auto"/>
        <w:left w:val="none" w:sz="0" w:space="0" w:color="auto"/>
        <w:bottom w:val="none" w:sz="0" w:space="0" w:color="auto"/>
        <w:right w:val="none" w:sz="0" w:space="0" w:color="auto"/>
      </w:divBdr>
      <w:divsChild>
        <w:div w:id="128979334">
          <w:marLeft w:val="0"/>
          <w:marRight w:val="0"/>
          <w:marTop w:val="0"/>
          <w:marBottom w:val="0"/>
          <w:divBdr>
            <w:top w:val="none" w:sz="0" w:space="0" w:color="auto"/>
            <w:left w:val="none" w:sz="0" w:space="0" w:color="auto"/>
            <w:bottom w:val="none" w:sz="0" w:space="0" w:color="auto"/>
            <w:right w:val="none" w:sz="0" w:space="0" w:color="auto"/>
          </w:divBdr>
        </w:div>
      </w:divsChild>
    </w:div>
    <w:div w:id="1211917284">
      <w:bodyDiv w:val="1"/>
      <w:marLeft w:val="0"/>
      <w:marRight w:val="0"/>
      <w:marTop w:val="0"/>
      <w:marBottom w:val="0"/>
      <w:divBdr>
        <w:top w:val="none" w:sz="0" w:space="0" w:color="auto"/>
        <w:left w:val="none" w:sz="0" w:space="0" w:color="auto"/>
        <w:bottom w:val="none" w:sz="0" w:space="0" w:color="auto"/>
        <w:right w:val="none" w:sz="0" w:space="0" w:color="auto"/>
      </w:divBdr>
    </w:div>
    <w:div w:id="1217855586">
      <w:bodyDiv w:val="1"/>
      <w:marLeft w:val="0"/>
      <w:marRight w:val="0"/>
      <w:marTop w:val="0"/>
      <w:marBottom w:val="0"/>
      <w:divBdr>
        <w:top w:val="none" w:sz="0" w:space="0" w:color="auto"/>
        <w:left w:val="none" w:sz="0" w:space="0" w:color="auto"/>
        <w:bottom w:val="none" w:sz="0" w:space="0" w:color="auto"/>
        <w:right w:val="none" w:sz="0" w:space="0" w:color="auto"/>
      </w:divBdr>
    </w:div>
    <w:div w:id="1220019441">
      <w:bodyDiv w:val="1"/>
      <w:marLeft w:val="0"/>
      <w:marRight w:val="0"/>
      <w:marTop w:val="0"/>
      <w:marBottom w:val="0"/>
      <w:divBdr>
        <w:top w:val="none" w:sz="0" w:space="0" w:color="auto"/>
        <w:left w:val="none" w:sz="0" w:space="0" w:color="auto"/>
        <w:bottom w:val="none" w:sz="0" w:space="0" w:color="auto"/>
        <w:right w:val="none" w:sz="0" w:space="0" w:color="auto"/>
      </w:divBdr>
    </w:div>
    <w:div w:id="1231383437">
      <w:bodyDiv w:val="1"/>
      <w:marLeft w:val="0"/>
      <w:marRight w:val="0"/>
      <w:marTop w:val="0"/>
      <w:marBottom w:val="0"/>
      <w:divBdr>
        <w:top w:val="none" w:sz="0" w:space="0" w:color="auto"/>
        <w:left w:val="none" w:sz="0" w:space="0" w:color="auto"/>
        <w:bottom w:val="none" w:sz="0" w:space="0" w:color="auto"/>
        <w:right w:val="none" w:sz="0" w:space="0" w:color="auto"/>
      </w:divBdr>
    </w:div>
    <w:div w:id="1233810345">
      <w:bodyDiv w:val="1"/>
      <w:marLeft w:val="0"/>
      <w:marRight w:val="0"/>
      <w:marTop w:val="0"/>
      <w:marBottom w:val="0"/>
      <w:divBdr>
        <w:top w:val="none" w:sz="0" w:space="0" w:color="auto"/>
        <w:left w:val="none" w:sz="0" w:space="0" w:color="auto"/>
        <w:bottom w:val="none" w:sz="0" w:space="0" w:color="auto"/>
        <w:right w:val="none" w:sz="0" w:space="0" w:color="auto"/>
      </w:divBdr>
    </w:div>
    <w:div w:id="1236627017">
      <w:bodyDiv w:val="1"/>
      <w:marLeft w:val="0"/>
      <w:marRight w:val="0"/>
      <w:marTop w:val="0"/>
      <w:marBottom w:val="0"/>
      <w:divBdr>
        <w:top w:val="none" w:sz="0" w:space="0" w:color="auto"/>
        <w:left w:val="none" w:sz="0" w:space="0" w:color="auto"/>
        <w:bottom w:val="none" w:sz="0" w:space="0" w:color="auto"/>
        <w:right w:val="none" w:sz="0" w:space="0" w:color="auto"/>
      </w:divBdr>
      <w:divsChild>
        <w:div w:id="74061891">
          <w:marLeft w:val="0"/>
          <w:marRight w:val="0"/>
          <w:marTop w:val="0"/>
          <w:marBottom w:val="0"/>
          <w:divBdr>
            <w:top w:val="none" w:sz="0" w:space="0" w:color="auto"/>
            <w:left w:val="none" w:sz="0" w:space="0" w:color="auto"/>
            <w:bottom w:val="none" w:sz="0" w:space="0" w:color="auto"/>
            <w:right w:val="none" w:sz="0" w:space="0" w:color="auto"/>
          </w:divBdr>
          <w:divsChild>
            <w:div w:id="689917400">
              <w:marLeft w:val="0"/>
              <w:marRight w:val="0"/>
              <w:marTop w:val="0"/>
              <w:marBottom w:val="0"/>
              <w:divBdr>
                <w:top w:val="none" w:sz="0" w:space="0" w:color="auto"/>
                <w:left w:val="none" w:sz="0" w:space="0" w:color="auto"/>
                <w:bottom w:val="none" w:sz="0" w:space="0" w:color="auto"/>
                <w:right w:val="none" w:sz="0" w:space="0" w:color="auto"/>
              </w:divBdr>
            </w:div>
            <w:div w:id="1694499449">
              <w:marLeft w:val="0"/>
              <w:marRight w:val="0"/>
              <w:marTop w:val="0"/>
              <w:marBottom w:val="0"/>
              <w:divBdr>
                <w:top w:val="none" w:sz="0" w:space="0" w:color="auto"/>
                <w:left w:val="none" w:sz="0" w:space="0" w:color="auto"/>
                <w:bottom w:val="none" w:sz="0" w:space="0" w:color="auto"/>
                <w:right w:val="none" w:sz="0" w:space="0" w:color="auto"/>
              </w:divBdr>
            </w:div>
            <w:div w:id="1407192328">
              <w:marLeft w:val="0"/>
              <w:marRight w:val="0"/>
              <w:marTop w:val="0"/>
              <w:marBottom w:val="0"/>
              <w:divBdr>
                <w:top w:val="none" w:sz="0" w:space="0" w:color="auto"/>
                <w:left w:val="none" w:sz="0" w:space="0" w:color="auto"/>
                <w:bottom w:val="none" w:sz="0" w:space="0" w:color="auto"/>
                <w:right w:val="none" w:sz="0" w:space="0" w:color="auto"/>
              </w:divBdr>
            </w:div>
            <w:div w:id="2021545731">
              <w:marLeft w:val="0"/>
              <w:marRight w:val="0"/>
              <w:marTop w:val="0"/>
              <w:marBottom w:val="0"/>
              <w:divBdr>
                <w:top w:val="none" w:sz="0" w:space="0" w:color="auto"/>
                <w:left w:val="none" w:sz="0" w:space="0" w:color="auto"/>
                <w:bottom w:val="none" w:sz="0" w:space="0" w:color="auto"/>
                <w:right w:val="none" w:sz="0" w:space="0" w:color="auto"/>
              </w:divBdr>
            </w:div>
            <w:div w:id="928737147">
              <w:marLeft w:val="0"/>
              <w:marRight w:val="0"/>
              <w:marTop w:val="0"/>
              <w:marBottom w:val="0"/>
              <w:divBdr>
                <w:top w:val="none" w:sz="0" w:space="0" w:color="auto"/>
                <w:left w:val="none" w:sz="0" w:space="0" w:color="auto"/>
                <w:bottom w:val="none" w:sz="0" w:space="0" w:color="auto"/>
                <w:right w:val="none" w:sz="0" w:space="0" w:color="auto"/>
              </w:divBdr>
            </w:div>
            <w:div w:id="216167981">
              <w:marLeft w:val="0"/>
              <w:marRight w:val="0"/>
              <w:marTop w:val="0"/>
              <w:marBottom w:val="0"/>
              <w:divBdr>
                <w:top w:val="none" w:sz="0" w:space="0" w:color="auto"/>
                <w:left w:val="none" w:sz="0" w:space="0" w:color="auto"/>
                <w:bottom w:val="none" w:sz="0" w:space="0" w:color="auto"/>
                <w:right w:val="none" w:sz="0" w:space="0" w:color="auto"/>
              </w:divBdr>
            </w:div>
            <w:div w:id="412043477">
              <w:marLeft w:val="0"/>
              <w:marRight w:val="0"/>
              <w:marTop w:val="0"/>
              <w:marBottom w:val="0"/>
              <w:divBdr>
                <w:top w:val="none" w:sz="0" w:space="0" w:color="auto"/>
                <w:left w:val="none" w:sz="0" w:space="0" w:color="auto"/>
                <w:bottom w:val="none" w:sz="0" w:space="0" w:color="auto"/>
                <w:right w:val="none" w:sz="0" w:space="0" w:color="auto"/>
              </w:divBdr>
              <w:divsChild>
                <w:div w:id="1427534276">
                  <w:marLeft w:val="0"/>
                  <w:marRight w:val="0"/>
                  <w:marTop w:val="0"/>
                  <w:marBottom w:val="0"/>
                  <w:divBdr>
                    <w:top w:val="none" w:sz="0" w:space="0" w:color="auto"/>
                    <w:left w:val="none" w:sz="0" w:space="0" w:color="auto"/>
                    <w:bottom w:val="none" w:sz="0" w:space="0" w:color="auto"/>
                    <w:right w:val="none" w:sz="0" w:space="0" w:color="auto"/>
                  </w:divBdr>
                </w:div>
                <w:div w:id="553858370">
                  <w:marLeft w:val="0"/>
                  <w:marRight w:val="0"/>
                  <w:marTop w:val="0"/>
                  <w:marBottom w:val="0"/>
                  <w:divBdr>
                    <w:top w:val="none" w:sz="0" w:space="0" w:color="auto"/>
                    <w:left w:val="none" w:sz="0" w:space="0" w:color="auto"/>
                    <w:bottom w:val="none" w:sz="0" w:space="0" w:color="auto"/>
                    <w:right w:val="none" w:sz="0" w:space="0" w:color="auto"/>
                  </w:divBdr>
                </w:div>
                <w:div w:id="1158112990">
                  <w:marLeft w:val="0"/>
                  <w:marRight w:val="0"/>
                  <w:marTop w:val="0"/>
                  <w:marBottom w:val="0"/>
                  <w:divBdr>
                    <w:top w:val="none" w:sz="0" w:space="0" w:color="auto"/>
                    <w:left w:val="none" w:sz="0" w:space="0" w:color="auto"/>
                    <w:bottom w:val="none" w:sz="0" w:space="0" w:color="auto"/>
                    <w:right w:val="none" w:sz="0" w:space="0" w:color="auto"/>
                  </w:divBdr>
                </w:div>
                <w:div w:id="2086217259">
                  <w:marLeft w:val="0"/>
                  <w:marRight w:val="0"/>
                  <w:marTop w:val="0"/>
                  <w:marBottom w:val="0"/>
                  <w:divBdr>
                    <w:top w:val="none" w:sz="0" w:space="0" w:color="auto"/>
                    <w:left w:val="none" w:sz="0" w:space="0" w:color="auto"/>
                    <w:bottom w:val="none" w:sz="0" w:space="0" w:color="auto"/>
                    <w:right w:val="none" w:sz="0" w:space="0" w:color="auto"/>
                  </w:divBdr>
                </w:div>
                <w:div w:id="1630893929">
                  <w:marLeft w:val="0"/>
                  <w:marRight w:val="0"/>
                  <w:marTop w:val="0"/>
                  <w:marBottom w:val="0"/>
                  <w:divBdr>
                    <w:top w:val="none" w:sz="0" w:space="0" w:color="auto"/>
                    <w:left w:val="none" w:sz="0" w:space="0" w:color="auto"/>
                    <w:bottom w:val="none" w:sz="0" w:space="0" w:color="auto"/>
                    <w:right w:val="none" w:sz="0" w:space="0" w:color="auto"/>
                  </w:divBdr>
                </w:div>
                <w:div w:id="593786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5648042">
      <w:bodyDiv w:val="1"/>
      <w:marLeft w:val="0"/>
      <w:marRight w:val="0"/>
      <w:marTop w:val="0"/>
      <w:marBottom w:val="0"/>
      <w:divBdr>
        <w:top w:val="none" w:sz="0" w:space="0" w:color="auto"/>
        <w:left w:val="none" w:sz="0" w:space="0" w:color="auto"/>
        <w:bottom w:val="none" w:sz="0" w:space="0" w:color="auto"/>
        <w:right w:val="none" w:sz="0" w:space="0" w:color="auto"/>
      </w:divBdr>
    </w:div>
    <w:div w:id="1245993487">
      <w:bodyDiv w:val="1"/>
      <w:marLeft w:val="0"/>
      <w:marRight w:val="0"/>
      <w:marTop w:val="0"/>
      <w:marBottom w:val="0"/>
      <w:divBdr>
        <w:top w:val="none" w:sz="0" w:space="0" w:color="auto"/>
        <w:left w:val="none" w:sz="0" w:space="0" w:color="auto"/>
        <w:bottom w:val="none" w:sz="0" w:space="0" w:color="auto"/>
        <w:right w:val="none" w:sz="0" w:space="0" w:color="auto"/>
      </w:divBdr>
    </w:div>
    <w:div w:id="1246182584">
      <w:bodyDiv w:val="1"/>
      <w:marLeft w:val="0"/>
      <w:marRight w:val="0"/>
      <w:marTop w:val="0"/>
      <w:marBottom w:val="0"/>
      <w:divBdr>
        <w:top w:val="none" w:sz="0" w:space="0" w:color="auto"/>
        <w:left w:val="none" w:sz="0" w:space="0" w:color="auto"/>
        <w:bottom w:val="none" w:sz="0" w:space="0" w:color="auto"/>
        <w:right w:val="none" w:sz="0" w:space="0" w:color="auto"/>
      </w:divBdr>
    </w:div>
    <w:div w:id="1247157062">
      <w:bodyDiv w:val="1"/>
      <w:marLeft w:val="0"/>
      <w:marRight w:val="0"/>
      <w:marTop w:val="0"/>
      <w:marBottom w:val="0"/>
      <w:divBdr>
        <w:top w:val="none" w:sz="0" w:space="0" w:color="auto"/>
        <w:left w:val="none" w:sz="0" w:space="0" w:color="auto"/>
        <w:bottom w:val="none" w:sz="0" w:space="0" w:color="auto"/>
        <w:right w:val="none" w:sz="0" w:space="0" w:color="auto"/>
      </w:divBdr>
      <w:divsChild>
        <w:div w:id="705788929">
          <w:marLeft w:val="0"/>
          <w:marRight w:val="0"/>
          <w:marTop w:val="0"/>
          <w:marBottom w:val="0"/>
          <w:divBdr>
            <w:top w:val="none" w:sz="0" w:space="0" w:color="auto"/>
            <w:left w:val="none" w:sz="0" w:space="0" w:color="auto"/>
            <w:bottom w:val="none" w:sz="0" w:space="0" w:color="auto"/>
            <w:right w:val="none" w:sz="0" w:space="0" w:color="auto"/>
          </w:divBdr>
          <w:divsChild>
            <w:div w:id="220797184">
              <w:marLeft w:val="0"/>
              <w:marRight w:val="0"/>
              <w:marTop w:val="0"/>
              <w:marBottom w:val="0"/>
              <w:divBdr>
                <w:top w:val="none" w:sz="0" w:space="0" w:color="auto"/>
                <w:left w:val="none" w:sz="0" w:space="0" w:color="auto"/>
                <w:bottom w:val="none" w:sz="0" w:space="0" w:color="auto"/>
                <w:right w:val="none" w:sz="0" w:space="0" w:color="auto"/>
              </w:divBdr>
              <w:divsChild>
                <w:div w:id="1433864991">
                  <w:marLeft w:val="0"/>
                  <w:marRight w:val="0"/>
                  <w:marTop w:val="0"/>
                  <w:marBottom w:val="0"/>
                  <w:divBdr>
                    <w:top w:val="none" w:sz="0" w:space="0" w:color="auto"/>
                    <w:left w:val="none" w:sz="0" w:space="0" w:color="auto"/>
                    <w:bottom w:val="none" w:sz="0" w:space="0" w:color="auto"/>
                    <w:right w:val="none" w:sz="0" w:space="0" w:color="auto"/>
                  </w:divBdr>
                  <w:divsChild>
                    <w:div w:id="1836339332">
                      <w:marLeft w:val="0"/>
                      <w:marRight w:val="0"/>
                      <w:marTop w:val="0"/>
                      <w:marBottom w:val="0"/>
                      <w:divBdr>
                        <w:top w:val="none" w:sz="0" w:space="0" w:color="auto"/>
                        <w:left w:val="none" w:sz="0" w:space="0" w:color="auto"/>
                        <w:bottom w:val="none" w:sz="0" w:space="0" w:color="auto"/>
                        <w:right w:val="none" w:sz="0" w:space="0" w:color="auto"/>
                      </w:divBdr>
                    </w:div>
                    <w:div w:id="2061398498">
                      <w:marLeft w:val="0"/>
                      <w:marRight w:val="0"/>
                      <w:marTop w:val="0"/>
                      <w:marBottom w:val="0"/>
                      <w:divBdr>
                        <w:top w:val="none" w:sz="0" w:space="0" w:color="auto"/>
                        <w:left w:val="none" w:sz="0" w:space="0" w:color="auto"/>
                        <w:bottom w:val="none" w:sz="0" w:space="0" w:color="auto"/>
                        <w:right w:val="none" w:sz="0" w:space="0" w:color="auto"/>
                      </w:divBdr>
                    </w:div>
                    <w:div w:id="133252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8291572">
          <w:marLeft w:val="0"/>
          <w:marRight w:val="0"/>
          <w:marTop w:val="0"/>
          <w:marBottom w:val="0"/>
          <w:divBdr>
            <w:top w:val="none" w:sz="0" w:space="0" w:color="auto"/>
            <w:left w:val="none" w:sz="0" w:space="0" w:color="auto"/>
            <w:bottom w:val="none" w:sz="0" w:space="0" w:color="auto"/>
            <w:right w:val="none" w:sz="0" w:space="0" w:color="auto"/>
          </w:divBdr>
          <w:divsChild>
            <w:div w:id="1444687634">
              <w:marLeft w:val="0"/>
              <w:marRight w:val="0"/>
              <w:marTop w:val="0"/>
              <w:marBottom w:val="0"/>
              <w:divBdr>
                <w:top w:val="none" w:sz="0" w:space="0" w:color="auto"/>
                <w:left w:val="none" w:sz="0" w:space="0" w:color="auto"/>
                <w:bottom w:val="none" w:sz="0" w:space="0" w:color="auto"/>
                <w:right w:val="none" w:sz="0" w:space="0" w:color="auto"/>
              </w:divBdr>
              <w:divsChild>
                <w:div w:id="1401321238">
                  <w:marLeft w:val="0"/>
                  <w:marRight w:val="0"/>
                  <w:marTop w:val="0"/>
                  <w:marBottom w:val="0"/>
                  <w:divBdr>
                    <w:top w:val="none" w:sz="0" w:space="0" w:color="auto"/>
                    <w:left w:val="none" w:sz="0" w:space="0" w:color="auto"/>
                    <w:bottom w:val="none" w:sz="0" w:space="0" w:color="auto"/>
                    <w:right w:val="none" w:sz="0" w:space="0" w:color="auto"/>
                  </w:divBdr>
                  <w:divsChild>
                    <w:div w:id="1455056642">
                      <w:marLeft w:val="0"/>
                      <w:marRight w:val="0"/>
                      <w:marTop w:val="0"/>
                      <w:marBottom w:val="0"/>
                      <w:divBdr>
                        <w:top w:val="none" w:sz="0" w:space="0" w:color="auto"/>
                        <w:left w:val="none" w:sz="0" w:space="0" w:color="auto"/>
                        <w:bottom w:val="none" w:sz="0" w:space="0" w:color="auto"/>
                        <w:right w:val="none" w:sz="0" w:space="0" w:color="auto"/>
                      </w:divBdr>
                    </w:div>
                    <w:div w:id="1873497154">
                      <w:marLeft w:val="0"/>
                      <w:marRight w:val="0"/>
                      <w:marTop w:val="0"/>
                      <w:marBottom w:val="0"/>
                      <w:divBdr>
                        <w:top w:val="none" w:sz="0" w:space="0" w:color="auto"/>
                        <w:left w:val="none" w:sz="0" w:space="0" w:color="auto"/>
                        <w:bottom w:val="none" w:sz="0" w:space="0" w:color="auto"/>
                        <w:right w:val="none" w:sz="0" w:space="0" w:color="auto"/>
                      </w:divBdr>
                    </w:div>
                    <w:div w:id="764349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8609100">
      <w:bodyDiv w:val="1"/>
      <w:marLeft w:val="0"/>
      <w:marRight w:val="0"/>
      <w:marTop w:val="0"/>
      <w:marBottom w:val="0"/>
      <w:divBdr>
        <w:top w:val="none" w:sz="0" w:space="0" w:color="auto"/>
        <w:left w:val="none" w:sz="0" w:space="0" w:color="auto"/>
        <w:bottom w:val="none" w:sz="0" w:space="0" w:color="auto"/>
        <w:right w:val="none" w:sz="0" w:space="0" w:color="auto"/>
      </w:divBdr>
    </w:div>
    <w:div w:id="1248810842">
      <w:bodyDiv w:val="1"/>
      <w:marLeft w:val="0"/>
      <w:marRight w:val="0"/>
      <w:marTop w:val="0"/>
      <w:marBottom w:val="0"/>
      <w:divBdr>
        <w:top w:val="none" w:sz="0" w:space="0" w:color="auto"/>
        <w:left w:val="none" w:sz="0" w:space="0" w:color="auto"/>
        <w:bottom w:val="none" w:sz="0" w:space="0" w:color="auto"/>
        <w:right w:val="none" w:sz="0" w:space="0" w:color="auto"/>
      </w:divBdr>
      <w:divsChild>
        <w:div w:id="2068256995">
          <w:marLeft w:val="0"/>
          <w:marRight w:val="300"/>
          <w:marTop w:val="300"/>
          <w:marBottom w:val="300"/>
          <w:divBdr>
            <w:top w:val="none" w:sz="0" w:space="0" w:color="auto"/>
            <w:left w:val="none" w:sz="0" w:space="0" w:color="auto"/>
            <w:bottom w:val="none" w:sz="0" w:space="0" w:color="auto"/>
            <w:right w:val="none" w:sz="0" w:space="0" w:color="auto"/>
          </w:divBdr>
        </w:div>
      </w:divsChild>
    </w:div>
    <w:div w:id="1253972728">
      <w:bodyDiv w:val="1"/>
      <w:marLeft w:val="0"/>
      <w:marRight w:val="0"/>
      <w:marTop w:val="0"/>
      <w:marBottom w:val="0"/>
      <w:divBdr>
        <w:top w:val="none" w:sz="0" w:space="0" w:color="auto"/>
        <w:left w:val="none" w:sz="0" w:space="0" w:color="auto"/>
        <w:bottom w:val="none" w:sz="0" w:space="0" w:color="auto"/>
        <w:right w:val="none" w:sz="0" w:space="0" w:color="auto"/>
      </w:divBdr>
    </w:div>
    <w:div w:id="1255625967">
      <w:bodyDiv w:val="1"/>
      <w:marLeft w:val="0"/>
      <w:marRight w:val="0"/>
      <w:marTop w:val="0"/>
      <w:marBottom w:val="0"/>
      <w:divBdr>
        <w:top w:val="none" w:sz="0" w:space="0" w:color="auto"/>
        <w:left w:val="none" w:sz="0" w:space="0" w:color="auto"/>
        <w:bottom w:val="none" w:sz="0" w:space="0" w:color="auto"/>
        <w:right w:val="none" w:sz="0" w:space="0" w:color="auto"/>
      </w:divBdr>
    </w:div>
    <w:div w:id="1256011482">
      <w:bodyDiv w:val="1"/>
      <w:marLeft w:val="0"/>
      <w:marRight w:val="0"/>
      <w:marTop w:val="0"/>
      <w:marBottom w:val="0"/>
      <w:divBdr>
        <w:top w:val="none" w:sz="0" w:space="0" w:color="auto"/>
        <w:left w:val="none" w:sz="0" w:space="0" w:color="auto"/>
        <w:bottom w:val="none" w:sz="0" w:space="0" w:color="auto"/>
        <w:right w:val="none" w:sz="0" w:space="0" w:color="auto"/>
      </w:divBdr>
    </w:div>
    <w:div w:id="1262297177">
      <w:bodyDiv w:val="1"/>
      <w:marLeft w:val="0"/>
      <w:marRight w:val="0"/>
      <w:marTop w:val="0"/>
      <w:marBottom w:val="0"/>
      <w:divBdr>
        <w:top w:val="none" w:sz="0" w:space="0" w:color="auto"/>
        <w:left w:val="none" w:sz="0" w:space="0" w:color="auto"/>
        <w:bottom w:val="none" w:sz="0" w:space="0" w:color="auto"/>
        <w:right w:val="none" w:sz="0" w:space="0" w:color="auto"/>
      </w:divBdr>
    </w:div>
    <w:div w:id="1263151144">
      <w:bodyDiv w:val="1"/>
      <w:marLeft w:val="0"/>
      <w:marRight w:val="0"/>
      <w:marTop w:val="0"/>
      <w:marBottom w:val="0"/>
      <w:divBdr>
        <w:top w:val="none" w:sz="0" w:space="0" w:color="auto"/>
        <w:left w:val="none" w:sz="0" w:space="0" w:color="auto"/>
        <w:bottom w:val="none" w:sz="0" w:space="0" w:color="auto"/>
        <w:right w:val="none" w:sz="0" w:space="0" w:color="auto"/>
      </w:divBdr>
    </w:div>
    <w:div w:id="1263562759">
      <w:bodyDiv w:val="1"/>
      <w:marLeft w:val="0"/>
      <w:marRight w:val="0"/>
      <w:marTop w:val="0"/>
      <w:marBottom w:val="0"/>
      <w:divBdr>
        <w:top w:val="none" w:sz="0" w:space="0" w:color="auto"/>
        <w:left w:val="none" w:sz="0" w:space="0" w:color="auto"/>
        <w:bottom w:val="none" w:sz="0" w:space="0" w:color="auto"/>
        <w:right w:val="none" w:sz="0" w:space="0" w:color="auto"/>
      </w:divBdr>
    </w:div>
    <w:div w:id="1266619530">
      <w:bodyDiv w:val="1"/>
      <w:marLeft w:val="0"/>
      <w:marRight w:val="0"/>
      <w:marTop w:val="0"/>
      <w:marBottom w:val="0"/>
      <w:divBdr>
        <w:top w:val="none" w:sz="0" w:space="0" w:color="auto"/>
        <w:left w:val="none" w:sz="0" w:space="0" w:color="auto"/>
        <w:bottom w:val="none" w:sz="0" w:space="0" w:color="auto"/>
        <w:right w:val="none" w:sz="0" w:space="0" w:color="auto"/>
      </w:divBdr>
    </w:div>
    <w:div w:id="1267270550">
      <w:bodyDiv w:val="1"/>
      <w:marLeft w:val="0"/>
      <w:marRight w:val="0"/>
      <w:marTop w:val="0"/>
      <w:marBottom w:val="0"/>
      <w:divBdr>
        <w:top w:val="none" w:sz="0" w:space="0" w:color="auto"/>
        <w:left w:val="none" w:sz="0" w:space="0" w:color="auto"/>
        <w:bottom w:val="none" w:sz="0" w:space="0" w:color="auto"/>
        <w:right w:val="none" w:sz="0" w:space="0" w:color="auto"/>
      </w:divBdr>
    </w:div>
    <w:div w:id="1267543508">
      <w:bodyDiv w:val="1"/>
      <w:marLeft w:val="0"/>
      <w:marRight w:val="0"/>
      <w:marTop w:val="0"/>
      <w:marBottom w:val="0"/>
      <w:divBdr>
        <w:top w:val="none" w:sz="0" w:space="0" w:color="auto"/>
        <w:left w:val="none" w:sz="0" w:space="0" w:color="auto"/>
        <w:bottom w:val="none" w:sz="0" w:space="0" w:color="auto"/>
        <w:right w:val="none" w:sz="0" w:space="0" w:color="auto"/>
      </w:divBdr>
    </w:div>
    <w:div w:id="1270553430">
      <w:bodyDiv w:val="1"/>
      <w:marLeft w:val="0"/>
      <w:marRight w:val="0"/>
      <w:marTop w:val="0"/>
      <w:marBottom w:val="0"/>
      <w:divBdr>
        <w:top w:val="none" w:sz="0" w:space="0" w:color="auto"/>
        <w:left w:val="none" w:sz="0" w:space="0" w:color="auto"/>
        <w:bottom w:val="none" w:sz="0" w:space="0" w:color="auto"/>
        <w:right w:val="none" w:sz="0" w:space="0" w:color="auto"/>
      </w:divBdr>
      <w:divsChild>
        <w:div w:id="1135367450">
          <w:marLeft w:val="0"/>
          <w:marRight w:val="0"/>
          <w:marTop w:val="0"/>
          <w:marBottom w:val="0"/>
          <w:divBdr>
            <w:top w:val="none" w:sz="0" w:space="0" w:color="auto"/>
            <w:left w:val="none" w:sz="0" w:space="0" w:color="auto"/>
            <w:bottom w:val="none" w:sz="0" w:space="0" w:color="auto"/>
            <w:right w:val="none" w:sz="0" w:space="0" w:color="auto"/>
          </w:divBdr>
        </w:div>
        <w:div w:id="1501581113">
          <w:marLeft w:val="0"/>
          <w:marRight w:val="0"/>
          <w:marTop w:val="0"/>
          <w:marBottom w:val="0"/>
          <w:divBdr>
            <w:top w:val="none" w:sz="0" w:space="0" w:color="auto"/>
            <w:left w:val="none" w:sz="0" w:space="0" w:color="auto"/>
            <w:bottom w:val="none" w:sz="0" w:space="0" w:color="auto"/>
            <w:right w:val="none" w:sz="0" w:space="0" w:color="auto"/>
          </w:divBdr>
        </w:div>
      </w:divsChild>
    </w:div>
    <w:div w:id="1274090834">
      <w:bodyDiv w:val="1"/>
      <w:marLeft w:val="0"/>
      <w:marRight w:val="0"/>
      <w:marTop w:val="0"/>
      <w:marBottom w:val="0"/>
      <w:divBdr>
        <w:top w:val="none" w:sz="0" w:space="0" w:color="auto"/>
        <w:left w:val="none" w:sz="0" w:space="0" w:color="auto"/>
        <w:bottom w:val="none" w:sz="0" w:space="0" w:color="auto"/>
        <w:right w:val="none" w:sz="0" w:space="0" w:color="auto"/>
      </w:divBdr>
    </w:div>
    <w:div w:id="1276905148">
      <w:bodyDiv w:val="1"/>
      <w:marLeft w:val="0"/>
      <w:marRight w:val="0"/>
      <w:marTop w:val="0"/>
      <w:marBottom w:val="0"/>
      <w:divBdr>
        <w:top w:val="none" w:sz="0" w:space="0" w:color="auto"/>
        <w:left w:val="none" w:sz="0" w:space="0" w:color="auto"/>
        <w:bottom w:val="none" w:sz="0" w:space="0" w:color="auto"/>
        <w:right w:val="none" w:sz="0" w:space="0" w:color="auto"/>
      </w:divBdr>
    </w:div>
    <w:div w:id="1277327524">
      <w:bodyDiv w:val="1"/>
      <w:marLeft w:val="0"/>
      <w:marRight w:val="0"/>
      <w:marTop w:val="0"/>
      <w:marBottom w:val="0"/>
      <w:divBdr>
        <w:top w:val="none" w:sz="0" w:space="0" w:color="auto"/>
        <w:left w:val="none" w:sz="0" w:space="0" w:color="auto"/>
        <w:bottom w:val="none" w:sz="0" w:space="0" w:color="auto"/>
        <w:right w:val="none" w:sz="0" w:space="0" w:color="auto"/>
      </w:divBdr>
    </w:div>
    <w:div w:id="1279067120">
      <w:bodyDiv w:val="1"/>
      <w:marLeft w:val="0"/>
      <w:marRight w:val="0"/>
      <w:marTop w:val="0"/>
      <w:marBottom w:val="0"/>
      <w:divBdr>
        <w:top w:val="none" w:sz="0" w:space="0" w:color="auto"/>
        <w:left w:val="none" w:sz="0" w:space="0" w:color="auto"/>
        <w:bottom w:val="none" w:sz="0" w:space="0" w:color="auto"/>
        <w:right w:val="none" w:sz="0" w:space="0" w:color="auto"/>
      </w:divBdr>
    </w:div>
    <w:div w:id="1281913519">
      <w:bodyDiv w:val="1"/>
      <w:marLeft w:val="0"/>
      <w:marRight w:val="0"/>
      <w:marTop w:val="0"/>
      <w:marBottom w:val="0"/>
      <w:divBdr>
        <w:top w:val="none" w:sz="0" w:space="0" w:color="auto"/>
        <w:left w:val="none" w:sz="0" w:space="0" w:color="auto"/>
        <w:bottom w:val="none" w:sz="0" w:space="0" w:color="auto"/>
        <w:right w:val="none" w:sz="0" w:space="0" w:color="auto"/>
      </w:divBdr>
    </w:div>
    <w:div w:id="1288314808">
      <w:bodyDiv w:val="1"/>
      <w:marLeft w:val="0"/>
      <w:marRight w:val="0"/>
      <w:marTop w:val="0"/>
      <w:marBottom w:val="0"/>
      <w:divBdr>
        <w:top w:val="none" w:sz="0" w:space="0" w:color="auto"/>
        <w:left w:val="none" w:sz="0" w:space="0" w:color="auto"/>
        <w:bottom w:val="none" w:sz="0" w:space="0" w:color="auto"/>
        <w:right w:val="none" w:sz="0" w:space="0" w:color="auto"/>
      </w:divBdr>
    </w:div>
    <w:div w:id="1295136221">
      <w:bodyDiv w:val="1"/>
      <w:marLeft w:val="0"/>
      <w:marRight w:val="0"/>
      <w:marTop w:val="0"/>
      <w:marBottom w:val="0"/>
      <w:divBdr>
        <w:top w:val="none" w:sz="0" w:space="0" w:color="auto"/>
        <w:left w:val="none" w:sz="0" w:space="0" w:color="auto"/>
        <w:bottom w:val="none" w:sz="0" w:space="0" w:color="auto"/>
        <w:right w:val="none" w:sz="0" w:space="0" w:color="auto"/>
      </w:divBdr>
    </w:div>
    <w:div w:id="1297032057">
      <w:bodyDiv w:val="1"/>
      <w:marLeft w:val="0"/>
      <w:marRight w:val="0"/>
      <w:marTop w:val="0"/>
      <w:marBottom w:val="0"/>
      <w:divBdr>
        <w:top w:val="none" w:sz="0" w:space="0" w:color="auto"/>
        <w:left w:val="none" w:sz="0" w:space="0" w:color="auto"/>
        <w:bottom w:val="none" w:sz="0" w:space="0" w:color="auto"/>
        <w:right w:val="none" w:sz="0" w:space="0" w:color="auto"/>
      </w:divBdr>
    </w:div>
    <w:div w:id="1297643997">
      <w:bodyDiv w:val="1"/>
      <w:marLeft w:val="0"/>
      <w:marRight w:val="0"/>
      <w:marTop w:val="0"/>
      <w:marBottom w:val="0"/>
      <w:divBdr>
        <w:top w:val="none" w:sz="0" w:space="0" w:color="auto"/>
        <w:left w:val="none" w:sz="0" w:space="0" w:color="auto"/>
        <w:bottom w:val="none" w:sz="0" w:space="0" w:color="auto"/>
        <w:right w:val="none" w:sz="0" w:space="0" w:color="auto"/>
      </w:divBdr>
    </w:div>
    <w:div w:id="1300498460">
      <w:bodyDiv w:val="1"/>
      <w:marLeft w:val="0"/>
      <w:marRight w:val="0"/>
      <w:marTop w:val="0"/>
      <w:marBottom w:val="0"/>
      <w:divBdr>
        <w:top w:val="none" w:sz="0" w:space="0" w:color="auto"/>
        <w:left w:val="none" w:sz="0" w:space="0" w:color="auto"/>
        <w:bottom w:val="none" w:sz="0" w:space="0" w:color="auto"/>
        <w:right w:val="none" w:sz="0" w:space="0" w:color="auto"/>
      </w:divBdr>
    </w:div>
    <w:div w:id="1301612281">
      <w:bodyDiv w:val="1"/>
      <w:marLeft w:val="0"/>
      <w:marRight w:val="0"/>
      <w:marTop w:val="0"/>
      <w:marBottom w:val="0"/>
      <w:divBdr>
        <w:top w:val="none" w:sz="0" w:space="0" w:color="auto"/>
        <w:left w:val="none" w:sz="0" w:space="0" w:color="auto"/>
        <w:bottom w:val="none" w:sz="0" w:space="0" w:color="auto"/>
        <w:right w:val="none" w:sz="0" w:space="0" w:color="auto"/>
      </w:divBdr>
    </w:div>
    <w:div w:id="1307467980">
      <w:bodyDiv w:val="1"/>
      <w:marLeft w:val="0"/>
      <w:marRight w:val="0"/>
      <w:marTop w:val="0"/>
      <w:marBottom w:val="0"/>
      <w:divBdr>
        <w:top w:val="none" w:sz="0" w:space="0" w:color="auto"/>
        <w:left w:val="none" w:sz="0" w:space="0" w:color="auto"/>
        <w:bottom w:val="none" w:sz="0" w:space="0" w:color="auto"/>
        <w:right w:val="none" w:sz="0" w:space="0" w:color="auto"/>
      </w:divBdr>
    </w:div>
    <w:div w:id="1307931731">
      <w:bodyDiv w:val="1"/>
      <w:marLeft w:val="0"/>
      <w:marRight w:val="0"/>
      <w:marTop w:val="0"/>
      <w:marBottom w:val="0"/>
      <w:divBdr>
        <w:top w:val="none" w:sz="0" w:space="0" w:color="auto"/>
        <w:left w:val="none" w:sz="0" w:space="0" w:color="auto"/>
        <w:bottom w:val="none" w:sz="0" w:space="0" w:color="auto"/>
        <w:right w:val="none" w:sz="0" w:space="0" w:color="auto"/>
      </w:divBdr>
      <w:divsChild>
        <w:div w:id="1755518185">
          <w:marLeft w:val="0"/>
          <w:marRight w:val="0"/>
          <w:marTop w:val="0"/>
          <w:marBottom w:val="0"/>
          <w:divBdr>
            <w:top w:val="none" w:sz="0" w:space="0" w:color="auto"/>
            <w:left w:val="none" w:sz="0" w:space="0" w:color="auto"/>
            <w:bottom w:val="none" w:sz="0" w:space="0" w:color="auto"/>
            <w:right w:val="none" w:sz="0" w:space="0" w:color="auto"/>
          </w:divBdr>
        </w:div>
        <w:div w:id="883642321">
          <w:marLeft w:val="0"/>
          <w:marRight w:val="0"/>
          <w:marTop w:val="0"/>
          <w:marBottom w:val="0"/>
          <w:divBdr>
            <w:top w:val="none" w:sz="0" w:space="0" w:color="auto"/>
            <w:left w:val="none" w:sz="0" w:space="0" w:color="auto"/>
            <w:bottom w:val="none" w:sz="0" w:space="0" w:color="auto"/>
            <w:right w:val="none" w:sz="0" w:space="0" w:color="auto"/>
          </w:divBdr>
        </w:div>
        <w:div w:id="669719687">
          <w:marLeft w:val="0"/>
          <w:marRight w:val="0"/>
          <w:marTop w:val="0"/>
          <w:marBottom w:val="0"/>
          <w:divBdr>
            <w:top w:val="none" w:sz="0" w:space="0" w:color="auto"/>
            <w:left w:val="none" w:sz="0" w:space="0" w:color="auto"/>
            <w:bottom w:val="none" w:sz="0" w:space="0" w:color="auto"/>
            <w:right w:val="none" w:sz="0" w:space="0" w:color="auto"/>
          </w:divBdr>
        </w:div>
        <w:div w:id="2031292662">
          <w:marLeft w:val="0"/>
          <w:marRight w:val="0"/>
          <w:marTop w:val="0"/>
          <w:marBottom w:val="0"/>
          <w:divBdr>
            <w:top w:val="none" w:sz="0" w:space="0" w:color="auto"/>
            <w:left w:val="none" w:sz="0" w:space="0" w:color="auto"/>
            <w:bottom w:val="none" w:sz="0" w:space="0" w:color="auto"/>
            <w:right w:val="none" w:sz="0" w:space="0" w:color="auto"/>
          </w:divBdr>
        </w:div>
        <w:div w:id="819884634">
          <w:marLeft w:val="0"/>
          <w:marRight w:val="0"/>
          <w:marTop w:val="0"/>
          <w:marBottom w:val="0"/>
          <w:divBdr>
            <w:top w:val="none" w:sz="0" w:space="0" w:color="auto"/>
            <w:left w:val="none" w:sz="0" w:space="0" w:color="auto"/>
            <w:bottom w:val="none" w:sz="0" w:space="0" w:color="auto"/>
            <w:right w:val="none" w:sz="0" w:space="0" w:color="auto"/>
          </w:divBdr>
        </w:div>
        <w:div w:id="80494515">
          <w:marLeft w:val="0"/>
          <w:marRight w:val="0"/>
          <w:marTop w:val="0"/>
          <w:marBottom w:val="0"/>
          <w:divBdr>
            <w:top w:val="none" w:sz="0" w:space="0" w:color="auto"/>
            <w:left w:val="none" w:sz="0" w:space="0" w:color="auto"/>
            <w:bottom w:val="none" w:sz="0" w:space="0" w:color="auto"/>
            <w:right w:val="none" w:sz="0" w:space="0" w:color="auto"/>
          </w:divBdr>
        </w:div>
        <w:div w:id="1351758984">
          <w:marLeft w:val="0"/>
          <w:marRight w:val="0"/>
          <w:marTop w:val="0"/>
          <w:marBottom w:val="0"/>
          <w:divBdr>
            <w:top w:val="none" w:sz="0" w:space="0" w:color="auto"/>
            <w:left w:val="none" w:sz="0" w:space="0" w:color="auto"/>
            <w:bottom w:val="none" w:sz="0" w:space="0" w:color="auto"/>
            <w:right w:val="none" w:sz="0" w:space="0" w:color="auto"/>
          </w:divBdr>
        </w:div>
        <w:div w:id="1648973690">
          <w:marLeft w:val="0"/>
          <w:marRight w:val="0"/>
          <w:marTop w:val="0"/>
          <w:marBottom w:val="0"/>
          <w:divBdr>
            <w:top w:val="none" w:sz="0" w:space="0" w:color="auto"/>
            <w:left w:val="none" w:sz="0" w:space="0" w:color="auto"/>
            <w:bottom w:val="none" w:sz="0" w:space="0" w:color="auto"/>
            <w:right w:val="none" w:sz="0" w:space="0" w:color="auto"/>
          </w:divBdr>
        </w:div>
        <w:div w:id="118573919">
          <w:marLeft w:val="0"/>
          <w:marRight w:val="0"/>
          <w:marTop w:val="0"/>
          <w:marBottom w:val="0"/>
          <w:divBdr>
            <w:top w:val="none" w:sz="0" w:space="0" w:color="auto"/>
            <w:left w:val="none" w:sz="0" w:space="0" w:color="auto"/>
            <w:bottom w:val="none" w:sz="0" w:space="0" w:color="auto"/>
            <w:right w:val="none" w:sz="0" w:space="0" w:color="auto"/>
          </w:divBdr>
        </w:div>
        <w:div w:id="244069678">
          <w:marLeft w:val="0"/>
          <w:marRight w:val="0"/>
          <w:marTop w:val="0"/>
          <w:marBottom w:val="0"/>
          <w:divBdr>
            <w:top w:val="none" w:sz="0" w:space="0" w:color="auto"/>
            <w:left w:val="none" w:sz="0" w:space="0" w:color="auto"/>
            <w:bottom w:val="none" w:sz="0" w:space="0" w:color="auto"/>
            <w:right w:val="none" w:sz="0" w:space="0" w:color="auto"/>
          </w:divBdr>
        </w:div>
        <w:div w:id="1127162424">
          <w:marLeft w:val="0"/>
          <w:marRight w:val="0"/>
          <w:marTop w:val="0"/>
          <w:marBottom w:val="0"/>
          <w:divBdr>
            <w:top w:val="none" w:sz="0" w:space="0" w:color="auto"/>
            <w:left w:val="none" w:sz="0" w:space="0" w:color="auto"/>
            <w:bottom w:val="none" w:sz="0" w:space="0" w:color="auto"/>
            <w:right w:val="none" w:sz="0" w:space="0" w:color="auto"/>
          </w:divBdr>
        </w:div>
      </w:divsChild>
    </w:div>
    <w:div w:id="1308389285">
      <w:bodyDiv w:val="1"/>
      <w:marLeft w:val="0"/>
      <w:marRight w:val="0"/>
      <w:marTop w:val="0"/>
      <w:marBottom w:val="0"/>
      <w:divBdr>
        <w:top w:val="none" w:sz="0" w:space="0" w:color="auto"/>
        <w:left w:val="none" w:sz="0" w:space="0" w:color="auto"/>
        <w:bottom w:val="none" w:sz="0" w:space="0" w:color="auto"/>
        <w:right w:val="none" w:sz="0" w:space="0" w:color="auto"/>
      </w:divBdr>
    </w:div>
    <w:div w:id="1309748604">
      <w:bodyDiv w:val="1"/>
      <w:marLeft w:val="0"/>
      <w:marRight w:val="0"/>
      <w:marTop w:val="0"/>
      <w:marBottom w:val="0"/>
      <w:divBdr>
        <w:top w:val="none" w:sz="0" w:space="0" w:color="auto"/>
        <w:left w:val="none" w:sz="0" w:space="0" w:color="auto"/>
        <w:bottom w:val="none" w:sz="0" w:space="0" w:color="auto"/>
        <w:right w:val="none" w:sz="0" w:space="0" w:color="auto"/>
      </w:divBdr>
    </w:div>
    <w:div w:id="1319652158">
      <w:bodyDiv w:val="1"/>
      <w:marLeft w:val="0"/>
      <w:marRight w:val="0"/>
      <w:marTop w:val="0"/>
      <w:marBottom w:val="0"/>
      <w:divBdr>
        <w:top w:val="none" w:sz="0" w:space="0" w:color="auto"/>
        <w:left w:val="none" w:sz="0" w:space="0" w:color="auto"/>
        <w:bottom w:val="none" w:sz="0" w:space="0" w:color="auto"/>
        <w:right w:val="none" w:sz="0" w:space="0" w:color="auto"/>
      </w:divBdr>
      <w:divsChild>
        <w:div w:id="657882226">
          <w:marLeft w:val="0"/>
          <w:marRight w:val="0"/>
          <w:marTop w:val="0"/>
          <w:marBottom w:val="0"/>
          <w:divBdr>
            <w:top w:val="none" w:sz="0" w:space="0" w:color="auto"/>
            <w:left w:val="none" w:sz="0" w:space="0" w:color="auto"/>
            <w:bottom w:val="none" w:sz="0" w:space="0" w:color="auto"/>
            <w:right w:val="none" w:sz="0" w:space="0" w:color="auto"/>
          </w:divBdr>
        </w:div>
      </w:divsChild>
    </w:div>
    <w:div w:id="1320034544">
      <w:bodyDiv w:val="1"/>
      <w:marLeft w:val="0"/>
      <w:marRight w:val="0"/>
      <w:marTop w:val="0"/>
      <w:marBottom w:val="0"/>
      <w:divBdr>
        <w:top w:val="none" w:sz="0" w:space="0" w:color="auto"/>
        <w:left w:val="none" w:sz="0" w:space="0" w:color="auto"/>
        <w:bottom w:val="none" w:sz="0" w:space="0" w:color="auto"/>
        <w:right w:val="none" w:sz="0" w:space="0" w:color="auto"/>
      </w:divBdr>
    </w:div>
    <w:div w:id="1325623827">
      <w:bodyDiv w:val="1"/>
      <w:marLeft w:val="0"/>
      <w:marRight w:val="0"/>
      <w:marTop w:val="0"/>
      <w:marBottom w:val="0"/>
      <w:divBdr>
        <w:top w:val="none" w:sz="0" w:space="0" w:color="auto"/>
        <w:left w:val="none" w:sz="0" w:space="0" w:color="auto"/>
        <w:bottom w:val="none" w:sz="0" w:space="0" w:color="auto"/>
        <w:right w:val="none" w:sz="0" w:space="0" w:color="auto"/>
      </w:divBdr>
    </w:div>
    <w:div w:id="1327199602">
      <w:bodyDiv w:val="1"/>
      <w:marLeft w:val="0"/>
      <w:marRight w:val="0"/>
      <w:marTop w:val="0"/>
      <w:marBottom w:val="0"/>
      <w:divBdr>
        <w:top w:val="none" w:sz="0" w:space="0" w:color="auto"/>
        <w:left w:val="none" w:sz="0" w:space="0" w:color="auto"/>
        <w:bottom w:val="none" w:sz="0" w:space="0" w:color="auto"/>
        <w:right w:val="none" w:sz="0" w:space="0" w:color="auto"/>
      </w:divBdr>
    </w:div>
    <w:div w:id="1331716574">
      <w:bodyDiv w:val="1"/>
      <w:marLeft w:val="0"/>
      <w:marRight w:val="0"/>
      <w:marTop w:val="0"/>
      <w:marBottom w:val="0"/>
      <w:divBdr>
        <w:top w:val="none" w:sz="0" w:space="0" w:color="auto"/>
        <w:left w:val="none" w:sz="0" w:space="0" w:color="auto"/>
        <w:bottom w:val="none" w:sz="0" w:space="0" w:color="auto"/>
        <w:right w:val="none" w:sz="0" w:space="0" w:color="auto"/>
      </w:divBdr>
      <w:divsChild>
        <w:div w:id="45839261">
          <w:marLeft w:val="0"/>
          <w:marRight w:val="0"/>
          <w:marTop w:val="180"/>
          <w:marBottom w:val="180"/>
          <w:divBdr>
            <w:top w:val="none" w:sz="0" w:space="0" w:color="auto"/>
            <w:left w:val="none" w:sz="0" w:space="0" w:color="auto"/>
            <w:bottom w:val="none" w:sz="0" w:space="0" w:color="auto"/>
            <w:right w:val="none" w:sz="0" w:space="0" w:color="auto"/>
          </w:divBdr>
        </w:div>
      </w:divsChild>
    </w:div>
    <w:div w:id="1334335243">
      <w:bodyDiv w:val="1"/>
      <w:marLeft w:val="0"/>
      <w:marRight w:val="0"/>
      <w:marTop w:val="0"/>
      <w:marBottom w:val="0"/>
      <w:divBdr>
        <w:top w:val="none" w:sz="0" w:space="0" w:color="auto"/>
        <w:left w:val="none" w:sz="0" w:space="0" w:color="auto"/>
        <w:bottom w:val="none" w:sz="0" w:space="0" w:color="auto"/>
        <w:right w:val="none" w:sz="0" w:space="0" w:color="auto"/>
      </w:divBdr>
    </w:div>
    <w:div w:id="1335378944">
      <w:bodyDiv w:val="1"/>
      <w:marLeft w:val="0"/>
      <w:marRight w:val="0"/>
      <w:marTop w:val="0"/>
      <w:marBottom w:val="0"/>
      <w:divBdr>
        <w:top w:val="none" w:sz="0" w:space="0" w:color="auto"/>
        <w:left w:val="none" w:sz="0" w:space="0" w:color="auto"/>
        <w:bottom w:val="none" w:sz="0" w:space="0" w:color="auto"/>
        <w:right w:val="none" w:sz="0" w:space="0" w:color="auto"/>
      </w:divBdr>
    </w:div>
    <w:div w:id="1338732506">
      <w:bodyDiv w:val="1"/>
      <w:marLeft w:val="0"/>
      <w:marRight w:val="0"/>
      <w:marTop w:val="0"/>
      <w:marBottom w:val="0"/>
      <w:divBdr>
        <w:top w:val="none" w:sz="0" w:space="0" w:color="auto"/>
        <w:left w:val="none" w:sz="0" w:space="0" w:color="auto"/>
        <w:bottom w:val="none" w:sz="0" w:space="0" w:color="auto"/>
        <w:right w:val="none" w:sz="0" w:space="0" w:color="auto"/>
      </w:divBdr>
    </w:div>
    <w:div w:id="1339772667">
      <w:bodyDiv w:val="1"/>
      <w:marLeft w:val="0"/>
      <w:marRight w:val="0"/>
      <w:marTop w:val="0"/>
      <w:marBottom w:val="0"/>
      <w:divBdr>
        <w:top w:val="none" w:sz="0" w:space="0" w:color="auto"/>
        <w:left w:val="none" w:sz="0" w:space="0" w:color="auto"/>
        <w:bottom w:val="none" w:sz="0" w:space="0" w:color="auto"/>
        <w:right w:val="none" w:sz="0" w:space="0" w:color="auto"/>
      </w:divBdr>
      <w:divsChild>
        <w:div w:id="1265922043">
          <w:marLeft w:val="0"/>
          <w:marRight w:val="0"/>
          <w:marTop w:val="180"/>
          <w:marBottom w:val="180"/>
          <w:divBdr>
            <w:top w:val="none" w:sz="0" w:space="0" w:color="auto"/>
            <w:left w:val="none" w:sz="0" w:space="0" w:color="auto"/>
            <w:bottom w:val="none" w:sz="0" w:space="0" w:color="auto"/>
            <w:right w:val="none" w:sz="0" w:space="0" w:color="auto"/>
          </w:divBdr>
          <w:divsChild>
            <w:div w:id="1535732874">
              <w:marLeft w:val="0"/>
              <w:marRight w:val="0"/>
              <w:marTop w:val="0"/>
              <w:marBottom w:val="0"/>
              <w:divBdr>
                <w:top w:val="none" w:sz="0" w:space="0" w:color="auto"/>
                <w:left w:val="none" w:sz="0" w:space="0" w:color="auto"/>
                <w:bottom w:val="none" w:sz="0" w:space="0" w:color="auto"/>
                <w:right w:val="none" w:sz="0" w:space="0" w:color="auto"/>
              </w:divBdr>
            </w:div>
            <w:div w:id="557714274">
              <w:marLeft w:val="0"/>
              <w:marRight w:val="0"/>
              <w:marTop w:val="0"/>
              <w:marBottom w:val="0"/>
              <w:divBdr>
                <w:top w:val="none" w:sz="0" w:space="0" w:color="auto"/>
                <w:left w:val="none" w:sz="0" w:space="0" w:color="auto"/>
                <w:bottom w:val="none" w:sz="0" w:space="0" w:color="auto"/>
                <w:right w:val="none" w:sz="0" w:space="0" w:color="auto"/>
              </w:divBdr>
            </w:div>
            <w:div w:id="1205287379">
              <w:marLeft w:val="0"/>
              <w:marRight w:val="0"/>
              <w:marTop w:val="0"/>
              <w:marBottom w:val="0"/>
              <w:divBdr>
                <w:top w:val="none" w:sz="0" w:space="0" w:color="auto"/>
                <w:left w:val="none" w:sz="0" w:space="0" w:color="auto"/>
                <w:bottom w:val="none" w:sz="0" w:space="0" w:color="auto"/>
                <w:right w:val="none" w:sz="0" w:space="0" w:color="auto"/>
              </w:divBdr>
            </w:div>
          </w:divsChild>
        </w:div>
        <w:div w:id="155732768">
          <w:marLeft w:val="0"/>
          <w:marRight w:val="0"/>
          <w:marTop w:val="180"/>
          <w:marBottom w:val="180"/>
          <w:divBdr>
            <w:top w:val="none" w:sz="0" w:space="0" w:color="auto"/>
            <w:left w:val="none" w:sz="0" w:space="0" w:color="auto"/>
            <w:bottom w:val="none" w:sz="0" w:space="0" w:color="auto"/>
            <w:right w:val="none" w:sz="0" w:space="0" w:color="auto"/>
          </w:divBdr>
          <w:divsChild>
            <w:div w:id="693188397">
              <w:marLeft w:val="0"/>
              <w:marRight w:val="0"/>
              <w:marTop w:val="0"/>
              <w:marBottom w:val="0"/>
              <w:divBdr>
                <w:top w:val="none" w:sz="0" w:space="0" w:color="auto"/>
                <w:left w:val="none" w:sz="0" w:space="0" w:color="auto"/>
                <w:bottom w:val="none" w:sz="0" w:space="0" w:color="auto"/>
                <w:right w:val="none" w:sz="0" w:space="0" w:color="auto"/>
              </w:divBdr>
            </w:div>
            <w:div w:id="1391616481">
              <w:marLeft w:val="0"/>
              <w:marRight w:val="0"/>
              <w:marTop w:val="0"/>
              <w:marBottom w:val="0"/>
              <w:divBdr>
                <w:top w:val="none" w:sz="0" w:space="0" w:color="auto"/>
                <w:left w:val="none" w:sz="0" w:space="0" w:color="auto"/>
                <w:bottom w:val="none" w:sz="0" w:space="0" w:color="auto"/>
                <w:right w:val="none" w:sz="0" w:space="0" w:color="auto"/>
              </w:divBdr>
            </w:div>
            <w:div w:id="745886268">
              <w:marLeft w:val="0"/>
              <w:marRight w:val="0"/>
              <w:marTop w:val="0"/>
              <w:marBottom w:val="0"/>
              <w:divBdr>
                <w:top w:val="none" w:sz="0" w:space="0" w:color="auto"/>
                <w:left w:val="none" w:sz="0" w:space="0" w:color="auto"/>
                <w:bottom w:val="none" w:sz="0" w:space="0" w:color="auto"/>
                <w:right w:val="none" w:sz="0" w:space="0" w:color="auto"/>
              </w:divBdr>
            </w:div>
          </w:divsChild>
        </w:div>
        <w:div w:id="396825743">
          <w:marLeft w:val="0"/>
          <w:marRight w:val="0"/>
          <w:marTop w:val="180"/>
          <w:marBottom w:val="180"/>
          <w:divBdr>
            <w:top w:val="none" w:sz="0" w:space="0" w:color="auto"/>
            <w:left w:val="none" w:sz="0" w:space="0" w:color="auto"/>
            <w:bottom w:val="none" w:sz="0" w:space="0" w:color="auto"/>
            <w:right w:val="none" w:sz="0" w:space="0" w:color="auto"/>
          </w:divBdr>
          <w:divsChild>
            <w:div w:id="575672788">
              <w:marLeft w:val="0"/>
              <w:marRight w:val="0"/>
              <w:marTop w:val="0"/>
              <w:marBottom w:val="0"/>
              <w:divBdr>
                <w:top w:val="none" w:sz="0" w:space="0" w:color="auto"/>
                <w:left w:val="none" w:sz="0" w:space="0" w:color="auto"/>
                <w:bottom w:val="none" w:sz="0" w:space="0" w:color="auto"/>
                <w:right w:val="none" w:sz="0" w:space="0" w:color="auto"/>
              </w:divBdr>
            </w:div>
            <w:div w:id="2084137947">
              <w:marLeft w:val="0"/>
              <w:marRight w:val="0"/>
              <w:marTop w:val="0"/>
              <w:marBottom w:val="0"/>
              <w:divBdr>
                <w:top w:val="none" w:sz="0" w:space="0" w:color="auto"/>
                <w:left w:val="none" w:sz="0" w:space="0" w:color="auto"/>
                <w:bottom w:val="none" w:sz="0" w:space="0" w:color="auto"/>
                <w:right w:val="none" w:sz="0" w:space="0" w:color="auto"/>
              </w:divBdr>
            </w:div>
            <w:div w:id="1664773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546476">
      <w:bodyDiv w:val="1"/>
      <w:marLeft w:val="0"/>
      <w:marRight w:val="0"/>
      <w:marTop w:val="0"/>
      <w:marBottom w:val="0"/>
      <w:divBdr>
        <w:top w:val="none" w:sz="0" w:space="0" w:color="auto"/>
        <w:left w:val="none" w:sz="0" w:space="0" w:color="auto"/>
        <w:bottom w:val="none" w:sz="0" w:space="0" w:color="auto"/>
        <w:right w:val="none" w:sz="0" w:space="0" w:color="auto"/>
      </w:divBdr>
    </w:div>
    <w:div w:id="1342782258">
      <w:bodyDiv w:val="1"/>
      <w:marLeft w:val="0"/>
      <w:marRight w:val="0"/>
      <w:marTop w:val="0"/>
      <w:marBottom w:val="0"/>
      <w:divBdr>
        <w:top w:val="none" w:sz="0" w:space="0" w:color="auto"/>
        <w:left w:val="none" w:sz="0" w:space="0" w:color="auto"/>
        <w:bottom w:val="none" w:sz="0" w:space="0" w:color="auto"/>
        <w:right w:val="none" w:sz="0" w:space="0" w:color="auto"/>
      </w:divBdr>
    </w:div>
    <w:div w:id="1343431531">
      <w:bodyDiv w:val="1"/>
      <w:marLeft w:val="0"/>
      <w:marRight w:val="0"/>
      <w:marTop w:val="0"/>
      <w:marBottom w:val="0"/>
      <w:divBdr>
        <w:top w:val="none" w:sz="0" w:space="0" w:color="auto"/>
        <w:left w:val="none" w:sz="0" w:space="0" w:color="auto"/>
        <w:bottom w:val="none" w:sz="0" w:space="0" w:color="auto"/>
        <w:right w:val="none" w:sz="0" w:space="0" w:color="auto"/>
      </w:divBdr>
    </w:div>
    <w:div w:id="1343971035">
      <w:bodyDiv w:val="1"/>
      <w:marLeft w:val="0"/>
      <w:marRight w:val="0"/>
      <w:marTop w:val="0"/>
      <w:marBottom w:val="0"/>
      <w:divBdr>
        <w:top w:val="none" w:sz="0" w:space="0" w:color="auto"/>
        <w:left w:val="none" w:sz="0" w:space="0" w:color="auto"/>
        <w:bottom w:val="none" w:sz="0" w:space="0" w:color="auto"/>
        <w:right w:val="none" w:sz="0" w:space="0" w:color="auto"/>
      </w:divBdr>
    </w:div>
    <w:div w:id="1345326028">
      <w:bodyDiv w:val="1"/>
      <w:marLeft w:val="0"/>
      <w:marRight w:val="0"/>
      <w:marTop w:val="0"/>
      <w:marBottom w:val="0"/>
      <w:divBdr>
        <w:top w:val="none" w:sz="0" w:space="0" w:color="auto"/>
        <w:left w:val="none" w:sz="0" w:space="0" w:color="auto"/>
        <w:bottom w:val="none" w:sz="0" w:space="0" w:color="auto"/>
        <w:right w:val="none" w:sz="0" w:space="0" w:color="auto"/>
      </w:divBdr>
    </w:div>
    <w:div w:id="1347945628">
      <w:bodyDiv w:val="1"/>
      <w:marLeft w:val="0"/>
      <w:marRight w:val="0"/>
      <w:marTop w:val="0"/>
      <w:marBottom w:val="0"/>
      <w:divBdr>
        <w:top w:val="none" w:sz="0" w:space="0" w:color="auto"/>
        <w:left w:val="none" w:sz="0" w:space="0" w:color="auto"/>
        <w:bottom w:val="none" w:sz="0" w:space="0" w:color="auto"/>
        <w:right w:val="none" w:sz="0" w:space="0" w:color="auto"/>
      </w:divBdr>
    </w:div>
    <w:div w:id="1355114085">
      <w:bodyDiv w:val="1"/>
      <w:marLeft w:val="0"/>
      <w:marRight w:val="0"/>
      <w:marTop w:val="0"/>
      <w:marBottom w:val="0"/>
      <w:divBdr>
        <w:top w:val="none" w:sz="0" w:space="0" w:color="auto"/>
        <w:left w:val="none" w:sz="0" w:space="0" w:color="auto"/>
        <w:bottom w:val="none" w:sz="0" w:space="0" w:color="auto"/>
        <w:right w:val="none" w:sz="0" w:space="0" w:color="auto"/>
      </w:divBdr>
    </w:div>
    <w:div w:id="1356275464">
      <w:bodyDiv w:val="1"/>
      <w:marLeft w:val="0"/>
      <w:marRight w:val="0"/>
      <w:marTop w:val="0"/>
      <w:marBottom w:val="0"/>
      <w:divBdr>
        <w:top w:val="none" w:sz="0" w:space="0" w:color="auto"/>
        <w:left w:val="none" w:sz="0" w:space="0" w:color="auto"/>
        <w:bottom w:val="none" w:sz="0" w:space="0" w:color="auto"/>
        <w:right w:val="none" w:sz="0" w:space="0" w:color="auto"/>
      </w:divBdr>
    </w:div>
    <w:div w:id="1365131189">
      <w:bodyDiv w:val="1"/>
      <w:marLeft w:val="0"/>
      <w:marRight w:val="0"/>
      <w:marTop w:val="0"/>
      <w:marBottom w:val="0"/>
      <w:divBdr>
        <w:top w:val="none" w:sz="0" w:space="0" w:color="auto"/>
        <w:left w:val="none" w:sz="0" w:space="0" w:color="auto"/>
        <w:bottom w:val="none" w:sz="0" w:space="0" w:color="auto"/>
        <w:right w:val="none" w:sz="0" w:space="0" w:color="auto"/>
      </w:divBdr>
    </w:div>
    <w:div w:id="1368289134">
      <w:bodyDiv w:val="1"/>
      <w:marLeft w:val="0"/>
      <w:marRight w:val="0"/>
      <w:marTop w:val="0"/>
      <w:marBottom w:val="0"/>
      <w:divBdr>
        <w:top w:val="none" w:sz="0" w:space="0" w:color="auto"/>
        <w:left w:val="none" w:sz="0" w:space="0" w:color="auto"/>
        <w:bottom w:val="none" w:sz="0" w:space="0" w:color="auto"/>
        <w:right w:val="none" w:sz="0" w:space="0" w:color="auto"/>
      </w:divBdr>
    </w:div>
    <w:div w:id="1368526302">
      <w:bodyDiv w:val="1"/>
      <w:marLeft w:val="0"/>
      <w:marRight w:val="0"/>
      <w:marTop w:val="0"/>
      <w:marBottom w:val="0"/>
      <w:divBdr>
        <w:top w:val="none" w:sz="0" w:space="0" w:color="auto"/>
        <w:left w:val="none" w:sz="0" w:space="0" w:color="auto"/>
        <w:bottom w:val="none" w:sz="0" w:space="0" w:color="auto"/>
        <w:right w:val="none" w:sz="0" w:space="0" w:color="auto"/>
      </w:divBdr>
    </w:div>
    <w:div w:id="1371298243">
      <w:bodyDiv w:val="1"/>
      <w:marLeft w:val="0"/>
      <w:marRight w:val="0"/>
      <w:marTop w:val="0"/>
      <w:marBottom w:val="0"/>
      <w:divBdr>
        <w:top w:val="none" w:sz="0" w:space="0" w:color="auto"/>
        <w:left w:val="none" w:sz="0" w:space="0" w:color="auto"/>
        <w:bottom w:val="none" w:sz="0" w:space="0" w:color="auto"/>
        <w:right w:val="none" w:sz="0" w:space="0" w:color="auto"/>
      </w:divBdr>
    </w:div>
    <w:div w:id="1373845911">
      <w:bodyDiv w:val="1"/>
      <w:marLeft w:val="0"/>
      <w:marRight w:val="0"/>
      <w:marTop w:val="0"/>
      <w:marBottom w:val="0"/>
      <w:divBdr>
        <w:top w:val="none" w:sz="0" w:space="0" w:color="auto"/>
        <w:left w:val="none" w:sz="0" w:space="0" w:color="auto"/>
        <w:bottom w:val="none" w:sz="0" w:space="0" w:color="auto"/>
        <w:right w:val="none" w:sz="0" w:space="0" w:color="auto"/>
      </w:divBdr>
    </w:div>
    <w:div w:id="1376734743">
      <w:bodyDiv w:val="1"/>
      <w:marLeft w:val="0"/>
      <w:marRight w:val="0"/>
      <w:marTop w:val="0"/>
      <w:marBottom w:val="0"/>
      <w:divBdr>
        <w:top w:val="none" w:sz="0" w:space="0" w:color="auto"/>
        <w:left w:val="none" w:sz="0" w:space="0" w:color="auto"/>
        <w:bottom w:val="none" w:sz="0" w:space="0" w:color="auto"/>
        <w:right w:val="none" w:sz="0" w:space="0" w:color="auto"/>
      </w:divBdr>
    </w:div>
    <w:div w:id="1381171810">
      <w:bodyDiv w:val="1"/>
      <w:marLeft w:val="0"/>
      <w:marRight w:val="0"/>
      <w:marTop w:val="0"/>
      <w:marBottom w:val="0"/>
      <w:divBdr>
        <w:top w:val="none" w:sz="0" w:space="0" w:color="auto"/>
        <w:left w:val="none" w:sz="0" w:space="0" w:color="auto"/>
        <w:bottom w:val="none" w:sz="0" w:space="0" w:color="auto"/>
        <w:right w:val="none" w:sz="0" w:space="0" w:color="auto"/>
      </w:divBdr>
    </w:div>
    <w:div w:id="1388727308">
      <w:bodyDiv w:val="1"/>
      <w:marLeft w:val="0"/>
      <w:marRight w:val="0"/>
      <w:marTop w:val="0"/>
      <w:marBottom w:val="0"/>
      <w:divBdr>
        <w:top w:val="none" w:sz="0" w:space="0" w:color="auto"/>
        <w:left w:val="none" w:sz="0" w:space="0" w:color="auto"/>
        <w:bottom w:val="none" w:sz="0" w:space="0" w:color="auto"/>
        <w:right w:val="none" w:sz="0" w:space="0" w:color="auto"/>
      </w:divBdr>
    </w:div>
    <w:div w:id="1391033538">
      <w:bodyDiv w:val="1"/>
      <w:marLeft w:val="0"/>
      <w:marRight w:val="0"/>
      <w:marTop w:val="0"/>
      <w:marBottom w:val="0"/>
      <w:divBdr>
        <w:top w:val="none" w:sz="0" w:space="0" w:color="auto"/>
        <w:left w:val="none" w:sz="0" w:space="0" w:color="auto"/>
        <w:bottom w:val="none" w:sz="0" w:space="0" w:color="auto"/>
        <w:right w:val="none" w:sz="0" w:space="0" w:color="auto"/>
      </w:divBdr>
    </w:div>
    <w:div w:id="1392388117">
      <w:bodyDiv w:val="1"/>
      <w:marLeft w:val="0"/>
      <w:marRight w:val="0"/>
      <w:marTop w:val="0"/>
      <w:marBottom w:val="0"/>
      <w:divBdr>
        <w:top w:val="none" w:sz="0" w:space="0" w:color="auto"/>
        <w:left w:val="none" w:sz="0" w:space="0" w:color="auto"/>
        <w:bottom w:val="none" w:sz="0" w:space="0" w:color="auto"/>
        <w:right w:val="none" w:sz="0" w:space="0" w:color="auto"/>
      </w:divBdr>
    </w:div>
    <w:div w:id="1393849048">
      <w:bodyDiv w:val="1"/>
      <w:marLeft w:val="0"/>
      <w:marRight w:val="0"/>
      <w:marTop w:val="0"/>
      <w:marBottom w:val="0"/>
      <w:divBdr>
        <w:top w:val="none" w:sz="0" w:space="0" w:color="auto"/>
        <w:left w:val="none" w:sz="0" w:space="0" w:color="auto"/>
        <w:bottom w:val="none" w:sz="0" w:space="0" w:color="auto"/>
        <w:right w:val="none" w:sz="0" w:space="0" w:color="auto"/>
      </w:divBdr>
    </w:div>
    <w:div w:id="1395160651">
      <w:bodyDiv w:val="1"/>
      <w:marLeft w:val="0"/>
      <w:marRight w:val="0"/>
      <w:marTop w:val="0"/>
      <w:marBottom w:val="0"/>
      <w:divBdr>
        <w:top w:val="none" w:sz="0" w:space="0" w:color="auto"/>
        <w:left w:val="none" w:sz="0" w:space="0" w:color="auto"/>
        <w:bottom w:val="none" w:sz="0" w:space="0" w:color="auto"/>
        <w:right w:val="none" w:sz="0" w:space="0" w:color="auto"/>
      </w:divBdr>
    </w:div>
    <w:div w:id="1401296372">
      <w:bodyDiv w:val="1"/>
      <w:marLeft w:val="0"/>
      <w:marRight w:val="0"/>
      <w:marTop w:val="0"/>
      <w:marBottom w:val="0"/>
      <w:divBdr>
        <w:top w:val="none" w:sz="0" w:space="0" w:color="auto"/>
        <w:left w:val="none" w:sz="0" w:space="0" w:color="auto"/>
        <w:bottom w:val="none" w:sz="0" w:space="0" w:color="auto"/>
        <w:right w:val="none" w:sz="0" w:space="0" w:color="auto"/>
      </w:divBdr>
    </w:div>
    <w:div w:id="1406145820">
      <w:bodyDiv w:val="1"/>
      <w:marLeft w:val="0"/>
      <w:marRight w:val="0"/>
      <w:marTop w:val="0"/>
      <w:marBottom w:val="0"/>
      <w:divBdr>
        <w:top w:val="none" w:sz="0" w:space="0" w:color="auto"/>
        <w:left w:val="none" w:sz="0" w:space="0" w:color="auto"/>
        <w:bottom w:val="none" w:sz="0" w:space="0" w:color="auto"/>
        <w:right w:val="none" w:sz="0" w:space="0" w:color="auto"/>
      </w:divBdr>
    </w:div>
    <w:div w:id="1409695103">
      <w:bodyDiv w:val="1"/>
      <w:marLeft w:val="0"/>
      <w:marRight w:val="0"/>
      <w:marTop w:val="0"/>
      <w:marBottom w:val="0"/>
      <w:divBdr>
        <w:top w:val="none" w:sz="0" w:space="0" w:color="auto"/>
        <w:left w:val="none" w:sz="0" w:space="0" w:color="auto"/>
        <w:bottom w:val="none" w:sz="0" w:space="0" w:color="auto"/>
        <w:right w:val="none" w:sz="0" w:space="0" w:color="auto"/>
      </w:divBdr>
    </w:div>
    <w:div w:id="1410467157">
      <w:bodyDiv w:val="1"/>
      <w:marLeft w:val="0"/>
      <w:marRight w:val="0"/>
      <w:marTop w:val="0"/>
      <w:marBottom w:val="0"/>
      <w:divBdr>
        <w:top w:val="none" w:sz="0" w:space="0" w:color="auto"/>
        <w:left w:val="none" w:sz="0" w:space="0" w:color="auto"/>
        <w:bottom w:val="none" w:sz="0" w:space="0" w:color="auto"/>
        <w:right w:val="none" w:sz="0" w:space="0" w:color="auto"/>
      </w:divBdr>
    </w:div>
    <w:div w:id="1414745017">
      <w:bodyDiv w:val="1"/>
      <w:marLeft w:val="0"/>
      <w:marRight w:val="0"/>
      <w:marTop w:val="0"/>
      <w:marBottom w:val="0"/>
      <w:divBdr>
        <w:top w:val="none" w:sz="0" w:space="0" w:color="auto"/>
        <w:left w:val="none" w:sz="0" w:space="0" w:color="auto"/>
        <w:bottom w:val="none" w:sz="0" w:space="0" w:color="auto"/>
        <w:right w:val="none" w:sz="0" w:space="0" w:color="auto"/>
      </w:divBdr>
    </w:div>
    <w:div w:id="1421176866">
      <w:bodyDiv w:val="1"/>
      <w:marLeft w:val="0"/>
      <w:marRight w:val="0"/>
      <w:marTop w:val="0"/>
      <w:marBottom w:val="0"/>
      <w:divBdr>
        <w:top w:val="none" w:sz="0" w:space="0" w:color="auto"/>
        <w:left w:val="none" w:sz="0" w:space="0" w:color="auto"/>
        <w:bottom w:val="none" w:sz="0" w:space="0" w:color="auto"/>
        <w:right w:val="none" w:sz="0" w:space="0" w:color="auto"/>
      </w:divBdr>
    </w:div>
    <w:div w:id="1422752357">
      <w:bodyDiv w:val="1"/>
      <w:marLeft w:val="0"/>
      <w:marRight w:val="0"/>
      <w:marTop w:val="0"/>
      <w:marBottom w:val="0"/>
      <w:divBdr>
        <w:top w:val="none" w:sz="0" w:space="0" w:color="auto"/>
        <w:left w:val="none" w:sz="0" w:space="0" w:color="auto"/>
        <w:bottom w:val="none" w:sz="0" w:space="0" w:color="auto"/>
        <w:right w:val="none" w:sz="0" w:space="0" w:color="auto"/>
      </w:divBdr>
    </w:div>
    <w:div w:id="1427265888">
      <w:bodyDiv w:val="1"/>
      <w:marLeft w:val="0"/>
      <w:marRight w:val="0"/>
      <w:marTop w:val="0"/>
      <w:marBottom w:val="0"/>
      <w:divBdr>
        <w:top w:val="none" w:sz="0" w:space="0" w:color="auto"/>
        <w:left w:val="none" w:sz="0" w:space="0" w:color="auto"/>
        <w:bottom w:val="none" w:sz="0" w:space="0" w:color="auto"/>
        <w:right w:val="none" w:sz="0" w:space="0" w:color="auto"/>
      </w:divBdr>
    </w:div>
    <w:div w:id="1428426103">
      <w:bodyDiv w:val="1"/>
      <w:marLeft w:val="0"/>
      <w:marRight w:val="0"/>
      <w:marTop w:val="0"/>
      <w:marBottom w:val="0"/>
      <w:divBdr>
        <w:top w:val="none" w:sz="0" w:space="0" w:color="auto"/>
        <w:left w:val="none" w:sz="0" w:space="0" w:color="auto"/>
        <w:bottom w:val="none" w:sz="0" w:space="0" w:color="auto"/>
        <w:right w:val="none" w:sz="0" w:space="0" w:color="auto"/>
      </w:divBdr>
    </w:div>
    <w:div w:id="1431774094">
      <w:bodyDiv w:val="1"/>
      <w:marLeft w:val="0"/>
      <w:marRight w:val="0"/>
      <w:marTop w:val="0"/>
      <w:marBottom w:val="0"/>
      <w:divBdr>
        <w:top w:val="none" w:sz="0" w:space="0" w:color="auto"/>
        <w:left w:val="none" w:sz="0" w:space="0" w:color="auto"/>
        <w:bottom w:val="none" w:sz="0" w:space="0" w:color="auto"/>
        <w:right w:val="none" w:sz="0" w:space="0" w:color="auto"/>
      </w:divBdr>
    </w:div>
    <w:div w:id="1432313035">
      <w:bodyDiv w:val="1"/>
      <w:marLeft w:val="0"/>
      <w:marRight w:val="0"/>
      <w:marTop w:val="0"/>
      <w:marBottom w:val="0"/>
      <w:divBdr>
        <w:top w:val="none" w:sz="0" w:space="0" w:color="auto"/>
        <w:left w:val="none" w:sz="0" w:space="0" w:color="auto"/>
        <w:bottom w:val="none" w:sz="0" w:space="0" w:color="auto"/>
        <w:right w:val="none" w:sz="0" w:space="0" w:color="auto"/>
      </w:divBdr>
    </w:div>
    <w:div w:id="1435053407">
      <w:bodyDiv w:val="1"/>
      <w:marLeft w:val="0"/>
      <w:marRight w:val="0"/>
      <w:marTop w:val="0"/>
      <w:marBottom w:val="0"/>
      <w:divBdr>
        <w:top w:val="none" w:sz="0" w:space="0" w:color="auto"/>
        <w:left w:val="none" w:sz="0" w:space="0" w:color="auto"/>
        <w:bottom w:val="none" w:sz="0" w:space="0" w:color="auto"/>
        <w:right w:val="none" w:sz="0" w:space="0" w:color="auto"/>
      </w:divBdr>
      <w:divsChild>
        <w:div w:id="1783455119">
          <w:marLeft w:val="0"/>
          <w:marRight w:val="0"/>
          <w:marTop w:val="0"/>
          <w:marBottom w:val="0"/>
          <w:divBdr>
            <w:top w:val="none" w:sz="0" w:space="0" w:color="auto"/>
            <w:left w:val="none" w:sz="0" w:space="0" w:color="auto"/>
            <w:bottom w:val="none" w:sz="0" w:space="0" w:color="auto"/>
            <w:right w:val="none" w:sz="0" w:space="0" w:color="auto"/>
          </w:divBdr>
        </w:div>
      </w:divsChild>
    </w:div>
    <w:div w:id="1437482627">
      <w:bodyDiv w:val="1"/>
      <w:marLeft w:val="0"/>
      <w:marRight w:val="0"/>
      <w:marTop w:val="0"/>
      <w:marBottom w:val="0"/>
      <w:divBdr>
        <w:top w:val="none" w:sz="0" w:space="0" w:color="auto"/>
        <w:left w:val="none" w:sz="0" w:space="0" w:color="auto"/>
        <w:bottom w:val="none" w:sz="0" w:space="0" w:color="auto"/>
        <w:right w:val="none" w:sz="0" w:space="0" w:color="auto"/>
      </w:divBdr>
    </w:div>
    <w:div w:id="1437562204">
      <w:bodyDiv w:val="1"/>
      <w:marLeft w:val="0"/>
      <w:marRight w:val="0"/>
      <w:marTop w:val="0"/>
      <w:marBottom w:val="0"/>
      <w:divBdr>
        <w:top w:val="none" w:sz="0" w:space="0" w:color="auto"/>
        <w:left w:val="none" w:sz="0" w:space="0" w:color="auto"/>
        <w:bottom w:val="none" w:sz="0" w:space="0" w:color="auto"/>
        <w:right w:val="none" w:sz="0" w:space="0" w:color="auto"/>
      </w:divBdr>
    </w:div>
    <w:div w:id="1442726972">
      <w:bodyDiv w:val="1"/>
      <w:marLeft w:val="0"/>
      <w:marRight w:val="0"/>
      <w:marTop w:val="0"/>
      <w:marBottom w:val="0"/>
      <w:divBdr>
        <w:top w:val="none" w:sz="0" w:space="0" w:color="auto"/>
        <w:left w:val="none" w:sz="0" w:space="0" w:color="auto"/>
        <w:bottom w:val="none" w:sz="0" w:space="0" w:color="auto"/>
        <w:right w:val="none" w:sz="0" w:space="0" w:color="auto"/>
      </w:divBdr>
    </w:div>
    <w:div w:id="1444618804">
      <w:bodyDiv w:val="1"/>
      <w:marLeft w:val="0"/>
      <w:marRight w:val="0"/>
      <w:marTop w:val="0"/>
      <w:marBottom w:val="0"/>
      <w:divBdr>
        <w:top w:val="none" w:sz="0" w:space="0" w:color="auto"/>
        <w:left w:val="none" w:sz="0" w:space="0" w:color="auto"/>
        <w:bottom w:val="none" w:sz="0" w:space="0" w:color="auto"/>
        <w:right w:val="none" w:sz="0" w:space="0" w:color="auto"/>
      </w:divBdr>
    </w:div>
    <w:div w:id="1445659166">
      <w:bodyDiv w:val="1"/>
      <w:marLeft w:val="0"/>
      <w:marRight w:val="0"/>
      <w:marTop w:val="0"/>
      <w:marBottom w:val="0"/>
      <w:divBdr>
        <w:top w:val="none" w:sz="0" w:space="0" w:color="auto"/>
        <w:left w:val="none" w:sz="0" w:space="0" w:color="auto"/>
        <w:bottom w:val="none" w:sz="0" w:space="0" w:color="auto"/>
        <w:right w:val="none" w:sz="0" w:space="0" w:color="auto"/>
      </w:divBdr>
    </w:div>
    <w:div w:id="1447045262">
      <w:bodyDiv w:val="1"/>
      <w:marLeft w:val="0"/>
      <w:marRight w:val="0"/>
      <w:marTop w:val="0"/>
      <w:marBottom w:val="0"/>
      <w:divBdr>
        <w:top w:val="none" w:sz="0" w:space="0" w:color="auto"/>
        <w:left w:val="none" w:sz="0" w:space="0" w:color="auto"/>
        <w:bottom w:val="none" w:sz="0" w:space="0" w:color="auto"/>
        <w:right w:val="none" w:sz="0" w:space="0" w:color="auto"/>
      </w:divBdr>
    </w:div>
    <w:div w:id="1450663923">
      <w:bodyDiv w:val="1"/>
      <w:marLeft w:val="0"/>
      <w:marRight w:val="0"/>
      <w:marTop w:val="0"/>
      <w:marBottom w:val="0"/>
      <w:divBdr>
        <w:top w:val="none" w:sz="0" w:space="0" w:color="auto"/>
        <w:left w:val="none" w:sz="0" w:space="0" w:color="auto"/>
        <w:bottom w:val="none" w:sz="0" w:space="0" w:color="auto"/>
        <w:right w:val="none" w:sz="0" w:space="0" w:color="auto"/>
      </w:divBdr>
    </w:div>
    <w:div w:id="1451514946">
      <w:bodyDiv w:val="1"/>
      <w:marLeft w:val="0"/>
      <w:marRight w:val="0"/>
      <w:marTop w:val="0"/>
      <w:marBottom w:val="0"/>
      <w:divBdr>
        <w:top w:val="none" w:sz="0" w:space="0" w:color="auto"/>
        <w:left w:val="none" w:sz="0" w:space="0" w:color="auto"/>
        <w:bottom w:val="none" w:sz="0" w:space="0" w:color="auto"/>
        <w:right w:val="none" w:sz="0" w:space="0" w:color="auto"/>
      </w:divBdr>
    </w:div>
    <w:div w:id="1457066396">
      <w:bodyDiv w:val="1"/>
      <w:marLeft w:val="0"/>
      <w:marRight w:val="0"/>
      <w:marTop w:val="0"/>
      <w:marBottom w:val="0"/>
      <w:divBdr>
        <w:top w:val="none" w:sz="0" w:space="0" w:color="auto"/>
        <w:left w:val="none" w:sz="0" w:space="0" w:color="auto"/>
        <w:bottom w:val="none" w:sz="0" w:space="0" w:color="auto"/>
        <w:right w:val="none" w:sz="0" w:space="0" w:color="auto"/>
      </w:divBdr>
    </w:div>
    <w:div w:id="1457261335">
      <w:bodyDiv w:val="1"/>
      <w:marLeft w:val="0"/>
      <w:marRight w:val="0"/>
      <w:marTop w:val="0"/>
      <w:marBottom w:val="0"/>
      <w:divBdr>
        <w:top w:val="none" w:sz="0" w:space="0" w:color="auto"/>
        <w:left w:val="none" w:sz="0" w:space="0" w:color="auto"/>
        <w:bottom w:val="none" w:sz="0" w:space="0" w:color="auto"/>
        <w:right w:val="none" w:sz="0" w:space="0" w:color="auto"/>
      </w:divBdr>
    </w:div>
    <w:div w:id="1465149667">
      <w:bodyDiv w:val="1"/>
      <w:marLeft w:val="0"/>
      <w:marRight w:val="0"/>
      <w:marTop w:val="0"/>
      <w:marBottom w:val="0"/>
      <w:divBdr>
        <w:top w:val="none" w:sz="0" w:space="0" w:color="auto"/>
        <w:left w:val="none" w:sz="0" w:space="0" w:color="auto"/>
        <w:bottom w:val="none" w:sz="0" w:space="0" w:color="auto"/>
        <w:right w:val="none" w:sz="0" w:space="0" w:color="auto"/>
      </w:divBdr>
      <w:divsChild>
        <w:div w:id="1875269832">
          <w:marLeft w:val="0"/>
          <w:marRight w:val="0"/>
          <w:marTop w:val="0"/>
          <w:marBottom w:val="0"/>
          <w:divBdr>
            <w:top w:val="none" w:sz="0" w:space="0" w:color="auto"/>
            <w:left w:val="none" w:sz="0" w:space="0" w:color="auto"/>
            <w:bottom w:val="none" w:sz="0" w:space="0" w:color="auto"/>
            <w:right w:val="none" w:sz="0" w:space="0" w:color="auto"/>
          </w:divBdr>
          <w:divsChild>
            <w:div w:id="25642182">
              <w:marLeft w:val="0"/>
              <w:marRight w:val="0"/>
              <w:marTop w:val="0"/>
              <w:marBottom w:val="0"/>
              <w:divBdr>
                <w:top w:val="none" w:sz="0" w:space="0" w:color="auto"/>
                <w:left w:val="none" w:sz="0" w:space="0" w:color="auto"/>
                <w:bottom w:val="none" w:sz="0" w:space="0" w:color="auto"/>
                <w:right w:val="none" w:sz="0" w:space="0" w:color="auto"/>
              </w:divBdr>
              <w:divsChild>
                <w:div w:id="1847164626">
                  <w:marLeft w:val="0"/>
                  <w:marRight w:val="0"/>
                  <w:marTop w:val="0"/>
                  <w:marBottom w:val="0"/>
                  <w:divBdr>
                    <w:top w:val="none" w:sz="0" w:space="0" w:color="auto"/>
                    <w:left w:val="none" w:sz="0" w:space="0" w:color="auto"/>
                    <w:bottom w:val="none" w:sz="0" w:space="0" w:color="auto"/>
                    <w:right w:val="none" w:sz="0" w:space="0" w:color="auto"/>
                  </w:divBdr>
                  <w:divsChild>
                    <w:div w:id="252935024">
                      <w:marLeft w:val="0"/>
                      <w:marRight w:val="0"/>
                      <w:marTop w:val="0"/>
                      <w:marBottom w:val="0"/>
                      <w:divBdr>
                        <w:top w:val="none" w:sz="0" w:space="0" w:color="auto"/>
                        <w:left w:val="none" w:sz="0" w:space="0" w:color="auto"/>
                        <w:bottom w:val="none" w:sz="0" w:space="0" w:color="auto"/>
                        <w:right w:val="none" w:sz="0" w:space="0" w:color="auto"/>
                      </w:divBdr>
                    </w:div>
                    <w:div w:id="722480940">
                      <w:marLeft w:val="0"/>
                      <w:marRight w:val="0"/>
                      <w:marTop w:val="0"/>
                      <w:marBottom w:val="0"/>
                      <w:divBdr>
                        <w:top w:val="none" w:sz="0" w:space="0" w:color="auto"/>
                        <w:left w:val="none" w:sz="0" w:space="0" w:color="auto"/>
                        <w:bottom w:val="none" w:sz="0" w:space="0" w:color="auto"/>
                        <w:right w:val="none" w:sz="0" w:space="0" w:color="auto"/>
                      </w:divBdr>
                    </w:div>
                    <w:div w:id="1031346364">
                      <w:marLeft w:val="0"/>
                      <w:marRight w:val="0"/>
                      <w:marTop w:val="0"/>
                      <w:marBottom w:val="0"/>
                      <w:divBdr>
                        <w:top w:val="none" w:sz="0" w:space="0" w:color="auto"/>
                        <w:left w:val="none" w:sz="0" w:space="0" w:color="auto"/>
                        <w:bottom w:val="none" w:sz="0" w:space="0" w:color="auto"/>
                        <w:right w:val="none" w:sz="0" w:space="0" w:color="auto"/>
                      </w:divBdr>
                    </w:div>
                    <w:div w:id="2031833178">
                      <w:marLeft w:val="0"/>
                      <w:marRight w:val="0"/>
                      <w:marTop w:val="0"/>
                      <w:marBottom w:val="0"/>
                      <w:divBdr>
                        <w:top w:val="none" w:sz="0" w:space="0" w:color="auto"/>
                        <w:left w:val="none" w:sz="0" w:space="0" w:color="auto"/>
                        <w:bottom w:val="none" w:sz="0" w:space="0" w:color="auto"/>
                        <w:right w:val="none" w:sz="0" w:space="0" w:color="auto"/>
                      </w:divBdr>
                    </w:div>
                    <w:div w:id="838428572">
                      <w:marLeft w:val="0"/>
                      <w:marRight w:val="0"/>
                      <w:marTop w:val="0"/>
                      <w:marBottom w:val="0"/>
                      <w:divBdr>
                        <w:top w:val="none" w:sz="0" w:space="0" w:color="auto"/>
                        <w:left w:val="none" w:sz="0" w:space="0" w:color="auto"/>
                        <w:bottom w:val="none" w:sz="0" w:space="0" w:color="auto"/>
                        <w:right w:val="none" w:sz="0" w:space="0" w:color="auto"/>
                      </w:divBdr>
                    </w:div>
                    <w:div w:id="1940866545">
                      <w:marLeft w:val="0"/>
                      <w:marRight w:val="0"/>
                      <w:marTop w:val="0"/>
                      <w:marBottom w:val="0"/>
                      <w:divBdr>
                        <w:top w:val="none" w:sz="0" w:space="0" w:color="auto"/>
                        <w:left w:val="none" w:sz="0" w:space="0" w:color="auto"/>
                        <w:bottom w:val="none" w:sz="0" w:space="0" w:color="auto"/>
                        <w:right w:val="none" w:sz="0" w:space="0" w:color="auto"/>
                      </w:divBdr>
                    </w:div>
                    <w:div w:id="1303317218">
                      <w:marLeft w:val="0"/>
                      <w:marRight w:val="0"/>
                      <w:marTop w:val="0"/>
                      <w:marBottom w:val="0"/>
                      <w:divBdr>
                        <w:top w:val="none" w:sz="0" w:space="0" w:color="auto"/>
                        <w:left w:val="none" w:sz="0" w:space="0" w:color="auto"/>
                        <w:bottom w:val="none" w:sz="0" w:space="0" w:color="auto"/>
                        <w:right w:val="none" w:sz="0" w:space="0" w:color="auto"/>
                      </w:divBdr>
                    </w:div>
                    <w:div w:id="2082828001">
                      <w:marLeft w:val="0"/>
                      <w:marRight w:val="0"/>
                      <w:marTop w:val="0"/>
                      <w:marBottom w:val="0"/>
                      <w:divBdr>
                        <w:top w:val="none" w:sz="0" w:space="0" w:color="auto"/>
                        <w:left w:val="none" w:sz="0" w:space="0" w:color="auto"/>
                        <w:bottom w:val="none" w:sz="0" w:space="0" w:color="auto"/>
                        <w:right w:val="none" w:sz="0" w:space="0" w:color="auto"/>
                      </w:divBdr>
                    </w:div>
                    <w:div w:id="1605259215">
                      <w:marLeft w:val="0"/>
                      <w:marRight w:val="0"/>
                      <w:marTop w:val="0"/>
                      <w:marBottom w:val="0"/>
                      <w:divBdr>
                        <w:top w:val="none" w:sz="0" w:space="0" w:color="auto"/>
                        <w:left w:val="none" w:sz="0" w:space="0" w:color="auto"/>
                        <w:bottom w:val="none" w:sz="0" w:space="0" w:color="auto"/>
                        <w:right w:val="none" w:sz="0" w:space="0" w:color="auto"/>
                      </w:divBdr>
                    </w:div>
                    <w:div w:id="1658075273">
                      <w:marLeft w:val="0"/>
                      <w:marRight w:val="0"/>
                      <w:marTop w:val="0"/>
                      <w:marBottom w:val="0"/>
                      <w:divBdr>
                        <w:top w:val="none" w:sz="0" w:space="0" w:color="auto"/>
                        <w:left w:val="none" w:sz="0" w:space="0" w:color="auto"/>
                        <w:bottom w:val="none" w:sz="0" w:space="0" w:color="auto"/>
                        <w:right w:val="none" w:sz="0" w:space="0" w:color="auto"/>
                      </w:divBdr>
                    </w:div>
                    <w:div w:id="14776350">
                      <w:marLeft w:val="0"/>
                      <w:marRight w:val="0"/>
                      <w:marTop w:val="0"/>
                      <w:marBottom w:val="0"/>
                      <w:divBdr>
                        <w:top w:val="none" w:sz="0" w:space="0" w:color="auto"/>
                        <w:left w:val="none" w:sz="0" w:space="0" w:color="auto"/>
                        <w:bottom w:val="none" w:sz="0" w:space="0" w:color="auto"/>
                        <w:right w:val="none" w:sz="0" w:space="0" w:color="auto"/>
                      </w:divBdr>
                    </w:div>
                    <w:div w:id="1024403949">
                      <w:marLeft w:val="0"/>
                      <w:marRight w:val="0"/>
                      <w:marTop w:val="0"/>
                      <w:marBottom w:val="0"/>
                      <w:divBdr>
                        <w:top w:val="none" w:sz="0" w:space="0" w:color="auto"/>
                        <w:left w:val="none" w:sz="0" w:space="0" w:color="auto"/>
                        <w:bottom w:val="none" w:sz="0" w:space="0" w:color="auto"/>
                        <w:right w:val="none" w:sz="0" w:space="0" w:color="auto"/>
                      </w:divBdr>
                    </w:div>
                    <w:div w:id="277758840">
                      <w:marLeft w:val="0"/>
                      <w:marRight w:val="0"/>
                      <w:marTop w:val="0"/>
                      <w:marBottom w:val="0"/>
                      <w:divBdr>
                        <w:top w:val="none" w:sz="0" w:space="0" w:color="auto"/>
                        <w:left w:val="none" w:sz="0" w:space="0" w:color="auto"/>
                        <w:bottom w:val="none" w:sz="0" w:space="0" w:color="auto"/>
                        <w:right w:val="none" w:sz="0" w:space="0" w:color="auto"/>
                      </w:divBdr>
                    </w:div>
                    <w:div w:id="1658922907">
                      <w:marLeft w:val="0"/>
                      <w:marRight w:val="0"/>
                      <w:marTop w:val="0"/>
                      <w:marBottom w:val="0"/>
                      <w:divBdr>
                        <w:top w:val="none" w:sz="0" w:space="0" w:color="auto"/>
                        <w:left w:val="none" w:sz="0" w:space="0" w:color="auto"/>
                        <w:bottom w:val="none" w:sz="0" w:space="0" w:color="auto"/>
                        <w:right w:val="none" w:sz="0" w:space="0" w:color="auto"/>
                      </w:divBdr>
                    </w:div>
                    <w:div w:id="124931578">
                      <w:marLeft w:val="0"/>
                      <w:marRight w:val="0"/>
                      <w:marTop w:val="0"/>
                      <w:marBottom w:val="0"/>
                      <w:divBdr>
                        <w:top w:val="none" w:sz="0" w:space="0" w:color="auto"/>
                        <w:left w:val="none" w:sz="0" w:space="0" w:color="auto"/>
                        <w:bottom w:val="none" w:sz="0" w:space="0" w:color="auto"/>
                        <w:right w:val="none" w:sz="0" w:space="0" w:color="auto"/>
                      </w:divBdr>
                    </w:div>
                    <w:div w:id="149906803">
                      <w:marLeft w:val="0"/>
                      <w:marRight w:val="0"/>
                      <w:marTop w:val="0"/>
                      <w:marBottom w:val="0"/>
                      <w:divBdr>
                        <w:top w:val="none" w:sz="0" w:space="0" w:color="auto"/>
                        <w:left w:val="none" w:sz="0" w:space="0" w:color="auto"/>
                        <w:bottom w:val="none" w:sz="0" w:space="0" w:color="auto"/>
                        <w:right w:val="none" w:sz="0" w:space="0" w:color="auto"/>
                      </w:divBdr>
                    </w:div>
                    <w:div w:id="640234527">
                      <w:marLeft w:val="0"/>
                      <w:marRight w:val="0"/>
                      <w:marTop w:val="0"/>
                      <w:marBottom w:val="0"/>
                      <w:divBdr>
                        <w:top w:val="none" w:sz="0" w:space="0" w:color="auto"/>
                        <w:left w:val="none" w:sz="0" w:space="0" w:color="auto"/>
                        <w:bottom w:val="none" w:sz="0" w:space="0" w:color="auto"/>
                        <w:right w:val="none" w:sz="0" w:space="0" w:color="auto"/>
                      </w:divBdr>
                    </w:div>
                    <w:div w:id="716470745">
                      <w:marLeft w:val="0"/>
                      <w:marRight w:val="0"/>
                      <w:marTop w:val="0"/>
                      <w:marBottom w:val="0"/>
                      <w:divBdr>
                        <w:top w:val="none" w:sz="0" w:space="0" w:color="auto"/>
                        <w:left w:val="none" w:sz="0" w:space="0" w:color="auto"/>
                        <w:bottom w:val="none" w:sz="0" w:space="0" w:color="auto"/>
                        <w:right w:val="none" w:sz="0" w:space="0" w:color="auto"/>
                      </w:divBdr>
                    </w:div>
                    <w:div w:id="779297173">
                      <w:marLeft w:val="0"/>
                      <w:marRight w:val="0"/>
                      <w:marTop w:val="0"/>
                      <w:marBottom w:val="0"/>
                      <w:divBdr>
                        <w:top w:val="none" w:sz="0" w:space="0" w:color="auto"/>
                        <w:left w:val="none" w:sz="0" w:space="0" w:color="auto"/>
                        <w:bottom w:val="none" w:sz="0" w:space="0" w:color="auto"/>
                        <w:right w:val="none" w:sz="0" w:space="0" w:color="auto"/>
                      </w:divBdr>
                    </w:div>
                    <w:div w:id="1921326622">
                      <w:marLeft w:val="0"/>
                      <w:marRight w:val="0"/>
                      <w:marTop w:val="0"/>
                      <w:marBottom w:val="0"/>
                      <w:divBdr>
                        <w:top w:val="none" w:sz="0" w:space="0" w:color="auto"/>
                        <w:left w:val="none" w:sz="0" w:space="0" w:color="auto"/>
                        <w:bottom w:val="none" w:sz="0" w:space="0" w:color="auto"/>
                        <w:right w:val="none" w:sz="0" w:space="0" w:color="auto"/>
                      </w:divBdr>
                    </w:div>
                    <w:div w:id="14691720">
                      <w:marLeft w:val="0"/>
                      <w:marRight w:val="0"/>
                      <w:marTop w:val="0"/>
                      <w:marBottom w:val="0"/>
                      <w:divBdr>
                        <w:top w:val="none" w:sz="0" w:space="0" w:color="auto"/>
                        <w:left w:val="none" w:sz="0" w:space="0" w:color="auto"/>
                        <w:bottom w:val="none" w:sz="0" w:space="0" w:color="auto"/>
                        <w:right w:val="none" w:sz="0" w:space="0" w:color="auto"/>
                      </w:divBdr>
                    </w:div>
                    <w:div w:id="1274248266">
                      <w:marLeft w:val="0"/>
                      <w:marRight w:val="0"/>
                      <w:marTop w:val="0"/>
                      <w:marBottom w:val="0"/>
                      <w:divBdr>
                        <w:top w:val="none" w:sz="0" w:space="0" w:color="auto"/>
                        <w:left w:val="none" w:sz="0" w:space="0" w:color="auto"/>
                        <w:bottom w:val="none" w:sz="0" w:space="0" w:color="auto"/>
                        <w:right w:val="none" w:sz="0" w:space="0" w:color="auto"/>
                      </w:divBdr>
                    </w:div>
                    <w:div w:id="1175916912">
                      <w:marLeft w:val="0"/>
                      <w:marRight w:val="0"/>
                      <w:marTop w:val="0"/>
                      <w:marBottom w:val="0"/>
                      <w:divBdr>
                        <w:top w:val="none" w:sz="0" w:space="0" w:color="auto"/>
                        <w:left w:val="none" w:sz="0" w:space="0" w:color="auto"/>
                        <w:bottom w:val="none" w:sz="0" w:space="0" w:color="auto"/>
                        <w:right w:val="none" w:sz="0" w:space="0" w:color="auto"/>
                      </w:divBdr>
                    </w:div>
                    <w:div w:id="357044613">
                      <w:marLeft w:val="0"/>
                      <w:marRight w:val="0"/>
                      <w:marTop w:val="0"/>
                      <w:marBottom w:val="0"/>
                      <w:divBdr>
                        <w:top w:val="none" w:sz="0" w:space="0" w:color="auto"/>
                        <w:left w:val="none" w:sz="0" w:space="0" w:color="auto"/>
                        <w:bottom w:val="none" w:sz="0" w:space="0" w:color="auto"/>
                        <w:right w:val="none" w:sz="0" w:space="0" w:color="auto"/>
                      </w:divBdr>
                    </w:div>
                    <w:div w:id="845436629">
                      <w:marLeft w:val="0"/>
                      <w:marRight w:val="0"/>
                      <w:marTop w:val="0"/>
                      <w:marBottom w:val="0"/>
                      <w:divBdr>
                        <w:top w:val="none" w:sz="0" w:space="0" w:color="auto"/>
                        <w:left w:val="none" w:sz="0" w:space="0" w:color="auto"/>
                        <w:bottom w:val="none" w:sz="0" w:space="0" w:color="auto"/>
                        <w:right w:val="none" w:sz="0" w:space="0" w:color="auto"/>
                      </w:divBdr>
                    </w:div>
                    <w:div w:id="1525054380">
                      <w:marLeft w:val="0"/>
                      <w:marRight w:val="0"/>
                      <w:marTop w:val="0"/>
                      <w:marBottom w:val="0"/>
                      <w:divBdr>
                        <w:top w:val="none" w:sz="0" w:space="0" w:color="auto"/>
                        <w:left w:val="none" w:sz="0" w:space="0" w:color="auto"/>
                        <w:bottom w:val="none" w:sz="0" w:space="0" w:color="auto"/>
                        <w:right w:val="none" w:sz="0" w:space="0" w:color="auto"/>
                      </w:divBdr>
                    </w:div>
                    <w:div w:id="814950437">
                      <w:marLeft w:val="0"/>
                      <w:marRight w:val="0"/>
                      <w:marTop w:val="0"/>
                      <w:marBottom w:val="0"/>
                      <w:divBdr>
                        <w:top w:val="none" w:sz="0" w:space="0" w:color="auto"/>
                        <w:left w:val="none" w:sz="0" w:space="0" w:color="auto"/>
                        <w:bottom w:val="none" w:sz="0" w:space="0" w:color="auto"/>
                        <w:right w:val="none" w:sz="0" w:space="0" w:color="auto"/>
                      </w:divBdr>
                    </w:div>
                    <w:div w:id="392852320">
                      <w:marLeft w:val="0"/>
                      <w:marRight w:val="0"/>
                      <w:marTop w:val="0"/>
                      <w:marBottom w:val="0"/>
                      <w:divBdr>
                        <w:top w:val="none" w:sz="0" w:space="0" w:color="auto"/>
                        <w:left w:val="none" w:sz="0" w:space="0" w:color="auto"/>
                        <w:bottom w:val="none" w:sz="0" w:space="0" w:color="auto"/>
                        <w:right w:val="none" w:sz="0" w:space="0" w:color="auto"/>
                      </w:divBdr>
                    </w:div>
                    <w:div w:id="1614290873">
                      <w:marLeft w:val="0"/>
                      <w:marRight w:val="0"/>
                      <w:marTop w:val="0"/>
                      <w:marBottom w:val="0"/>
                      <w:divBdr>
                        <w:top w:val="none" w:sz="0" w:space="0" w:color="auto"/>
                        <w:left w:val="none" w:sz="0" w:space="0" w:color="auto"/>
                        <w:bottom w:val="none" w:sz="0" w:space="0" w:color="auto"/>
                        <w:right w:val="none" w:sz="0" w:space="0" w:color="auto"/>
                      </w:divBdr>
                    </w:div>
                    <w:div w:id="431632058">
                      <w:marLeft w:val="0"/>
                      <w:marRight w:val="0"/>
                      <w:marTop w:val="0"/>
                      <w:marBottom w:val="0"/>
                      <w:divBdr>
                        <w:top w:val="none" w:sz="0" w:space="0" w:color="auto"/>
                        <w:left w:val="none" w:sz="0" w:space="0" w:color="auto"/>
                        <w:bottom w:val="none" w:sz="0" w:space="0" w:color="auto"/>
                        <w:right w:val="none" w:sz="0" w:space="0" w:color="auto"/>
                      </w:divBdr>
                    </w:div>
                    <w:div w:id="821703084">
                      <w:marLeft w:val="0"/>
                      <w:marRight w:val="0"/>
                      <w:marTop w:val="0"/>
                      <w:marBottom w:val="0"/>
                      <w:divBdr>
                        <w:top w:val="none" w:sz="0" w:space="0" w:color="auto"/>
                        <w:left w:val="none" w:sz="0" w:space="0" w:color="auto"/>
                        <w:bottom w:val="none" w:sz="0" w:space="0" w:color="auto"/>
                        <w:right w:val="none" w:sz="0" w:space="0" w:color="auto"/>
                      </w:divBdr>
                    </w:div>
                    <w:div w:id="633827739">
                      <w:marLeft w:val="0"/>
                      <w:marRight w:val="0"/>
                      <w:marTop w:val="0"/>
                      <w:marBottom w:val="0"/>
                      <w:divBdr>
                        <w:top w:val="none" w:sz="0" w:space="0" w:color="auto"/>
                        <w:left w:val="none" w:sz="0" w:space="0" w:color="auto"/>
                        <w:bottom w:val="none" w:sz="0" w:space="0" w:color="auto"/>
                        <w:right w:val="none" w:sz="0" w:space="0" w:color="auto"/>
                      </w:divBdr>
                    </w:div>
                    <w:div w:id="2005887836">
                      <w:marLeft w:val="0"/>
                      <w:marRight w:val="0"/>
                      <w:marTop w:val="0"/>
                      <w:marBottom w:val="0"/>
                      <w:divBdr>
                        <w:top w:val="none" w:sz="0" w:space="0" w:color="auto"/>
                        <w:left w:val="none" w:sz="0" w:space="0" w:color="auto"/>
                        <w:bottom w:val="none" w:sz="0" w:space="0" w:color="auto"/>
                        <w:right w:val="none" w:sz="0" w:space="0" w:color="auto"/>
                      </w:divBdr>
                    </w:div>
                    <w:div w:id="1608464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2849318">
          <w:marLeft w:val="0"/>
          <w:marRight w:val="0"/>
          <w:marTop w:val="0"/>
          <w:marBottom w:val="0"/>
          <w:divBdr>
            <w:top w:val="none" w:sz="0" w:space="0" w:color="auto"/>
            <w:left w:val="none" w:sz="0" w:space="0" w:color="auto"/>
            <w:bottom w:val="none" w:sz="0" w:space="0" w:color="auto"/>
            <w:right w:val="none" w:sz="0" w:space="0" w:color="auto"/>
          </w:divBdr>
          <w:divsChild>
            <w:div w:id="1827092472">
              <w:marLeft w:val="0"/>
              <w:marRight w:val="0"/>
              <w:marTop w:val="0"/>
              <w:marBottom w:val="0"/>
              <w:divBdr>
                <w:top w:val="none" w:sz="0" w:space="0" w:color="auto"/>
                <w:left w:val="none" w:sz="0" w:space="0" w:color="auto"/>
                <w:bottom w:val="none" w:sz="0" w:space="0" w:color="auto"/>
                <w:right w:val="none" w:sz="0" w:space="0" w:color="auto"/>
              </w:divBdr>
              <w:divsChild>
                <w:div w:id="1029799401">
                  <w:marLeft w:val="0"/>
                  <w:marRight w:val="0"/>
                  <w:marTop w:val="0"/>
                  <w:marBottom w:val="0"/>
                  <w:divBdr>
                    <w:top w:val="none" w:sz="0" w:space="0" w:color="auto"/>
                    <w:left w:val="none" w:sz="0" w:space="0" w:color="auto"/>
                    <w:bottom w:val="none" w:sz="0" w:space="0" w:color="auto"/>
                    <w:right w:val="none" w:sz="0" w:space="0" w:color="auto"/>
                  </w:divBdr>
                  <w:divsChild>
                    <w:div w:id="333338313">
                      <w:marLeft w:val="0"/>
                      <w:marRight w:val="0"/>
                      <w:marTop w:val="0"/>
                      <w:marBottom w:val="0"/>
                      <w:divBdr>
                        <w:top w:val="none" w:sz="0" w:space="0" w:color="auto"/>
                        <w:left w:val="none" w:sz="0" w:space="0" w:color="auto"/>
                        <w:bottom w:val="none" w:sz="0" w:space="0" w:color="auto"/>
                        <w:right w:val="none" w:sz="0" w:space="0" w:color="auto"/>
                      </w:divBdr>
                    </w:div>
                    <w:div w:id="1875998719">
                      <w:marLeft w:val="0"/>
                      <w:marRight w:val="0"/>
                      <w:marTop w:val="0"/>
                      <w:marBottom w:val="0"/>
                      <w:divBdr>
                        <w:top w:val="none" w:sz="0" w:space="0" w:color="auto"/>
                        <w:left w:val="none" w:sz="0" w:space="0" w:color="auto"/>
                        <w:bottom w:val="none" w:sz="0" w:space="0" w:color="auto"/>
                        <w:right w:val="none" w:sz="0" w:space="0" w:color="auto"/>
                      </w:divBdr>
                    </w:div>
                    <w:div w:id="451360864">
                      <w:marLeft w:val="0"/>
                      <w:marRight w:val="0"/>
                      <w:marTop w:val="0"/>
                      <w:marBottom w:val="0"/>
                      <w:divBdr>
                        <w:top w:val="none" w:sz="0" w:space="0" w:color="auto"/>
                        <w:left w:val="none" w:sz="0" w:space="0" w:color="auto"/>
                        <w:bottom w:val="none" w:sz="0" w:space="0" w:color="auto"/>
                        <w:right w:val="none" w:sz="0" w:space="0" w:color="auto"/>
                      </w:divBdr>
                    </w:div>
                    <w:div w:id="1514300152">
                      <w:marLeft w:val="0"/>
                      <w:marRight w:val="0"/>
                      <w:marTop w:val="0"/>
                      <w:marBottom w:val="0"/>
                      <w:divBdr>
                        <w:top w:val="none" w:sz="0" w:space="0" w:color="auto"/>
                        <w:left w:val="none" w:sz="0" w:space="0" w:color="auto"/>
                        <w:bottom w:val="none" w:sz="0" w:space="0" w:color="auto"/>
                        <w:right w:val="none" w:sz="0" w:space="0" w:color="auto"/>
                      </w:divBdr>
                    </w:div>
                    <w:div w:id="1829248050">
                      <w:marLeft w:val="0"/>
                      <w:marRight w:val="0"/>
                      <w:marTop w:val="0"/>
                      <w:marBottom w:val="0"/>
                      <w:divBdr>
                        <w:top w:val="none" w:sz="0" w:space="0" w:color="auto"/>
                        <w:left w:val="none" w:sz="0" w:space="0" w:color="auto"/>
                        <w:bottom w:val="none" w:sz="0" w:space="0" w:color="auto"/>
                        <w:right w:val="none" w:sz="0" w:space="0" w:color="auto"/>
                      </w:divBdr>
                    </w:div>
                    <w:div w:id="1276593352">
                      <w:marLeft w:val="0"/>
                      <w:marRight w:val="0"/>
                      <w:marTop w:val="0"/>
                      <w:marBottom w:val="0"/>
                      <w:divBdr>
                        <w:top w:val="none" w:sz="0" w:space="0" w:color="auto"/>
                        <w:left w:val="none" w:sz="0" w:space="0" w:color="auto"/>
                        <w:bottom w:val="none" w:sz="0" w:space="0" w:color="auto"/>
                        <w:right w:val="none" w:sz="0" w:space="0" w:color="auto"/>
                      </w:divBdr>
                    </w:div>
                    <w:div w:id="1286347237">
                      <w:marLeft w:val="0"/>
                      <w:marRight w:val="0"/>
                      <w:marTop w:val="0"/>
                      <w:marBottom w:val="0"/>
                      <w:divBdr>
                        <w:top w:val="none" w:sz="0" w:space="0" w:color="auto"/>
                        <w:left w:val="none" w:sz="0" w:space="0" w:color="auto"/>
                        <w:bottom w:val="none" w:sz="0" w:space="0" w:color="auto"/>
                        <w:right w:val="none" w:sz="0" w:space="0" w:color="auto"/>
                      </w:divBdr>
                    </w:div>
                    <w:div w:id="2069759888">
                      <w:marLeft w:val="0"/>
                      <w:marRight w:val="0"/>
                      <w:marTop w:val="0"/>
                      <w:marBottom w:val="0"/>
                      <w:divBdr>
                        <w:top w:val="none" w:sz="0" w:space="0" w:color="auto"/>
                        <w:left w:val="none" w:sz="0" w:space="0" w:color="auto"/>
                        <w:bottom w:val="none" w:sz="0" w:space="0" w:color="auto"/>
                        <w:right w:val="none" w:sz="0" w:space="0" w:color="auto"/>
                      </w:divBdr>
                    </w:div>
                    <w:div w:id="811096839">
                      <w:marLeft w:val="0"/>
                      <w:marRight w:val="0"/>
                      <w:marTop w:val="0"/>
                      <w:marBottom w:val="0"/>
                      <w:divBdr>
                        <w:top w:val="none" w:sz="0" w:space="0" w:color="auto"/>
                        <w:left w:val="none" w:sz="0" w:space="0" w:color="auto"/>
                        <w:bottom w:val="none" w:sz="0" w:space="0" w:color="auto"/>
                        <w:right w:val="none" w:sz="0" w:space="0" w:color="auto"/>
                      </w:divBdr>
                    </w:div>
                    <w:div w:id="819887447">
                      <w:marLeft w:val="0"/>
                      <w:marRight w:val="0"/>
                      <w:marTop w:val="0"/>
                      <w:marBottom w:val="0"/>
                      <w:divBdr>
                        <w:top w:val="none" w:sz="0" w:space="0" w:color="auto"/>
                        <w:left w:val="none" w:sz="0" w:space="0" w:color="auto"/>
                        <w:bottom w:val="none" w:sz="0" w:space="0" w:color="auto"/>
                        <w:right w:val="none" w:sz="0" w:space="0" w:color="auto"/>
                      </w:divBdr>
                    </w:div>
                    <w:div w:id="305401054">
                      <w:marLeft w:val="0"/>
                      <w:marRight w:val="0"/>
                      <w:marTop w:val="0"/>
                      <w:marBottom w:val="0"/>
                      <w:divBdr>
                        <w:top w:val="none" w:sz="0" w:space="0" w:color="auto"/>
                        <w:left w:val="none" w:sz="0" w:space="0" w:color="auto"/>
                        <w:bottom w:val="none" w:sz="0" w:space="0" w:color="auto"/>
                        <w:right w:val="none" w:sz="0" w:space="0" w:color="auto"/>
                      </w:divBdr>
                    </w:div>
                    <w:div w:id="521012921">
                      <w:marLeft w:val="0"/>
                      <w:marRight w:val="0"/>
                      <w:marTop w:val="0"/>
                      <w:marBottom w:val="0"/>
                      <w:divBdr>
                        <w:top w:val="none" w:sz="0" w:space="0" w:color="auto"/>
                        <w:left w:val="none" w:sz="0" w:space="0" w:color="auto"/>
                        <w:bottom w:val="none" w:sz="0" w:space="0" w:color="auto"/>
                        <w:right w:val="none" w:sz="0" w:space="0" w:color="auto"/>
                      </w:divBdr>
                    </w:div>
                    <w:div w:id="2031029034">
                      <w:marLeft w:val="0"/>
                      <w:marRight w:val="0"/>
                      <w:marTop w:val="0"/>
                      <w:marBottom w:val="0"/>
                      <w:divBdr>
                        <w:top w:val="none" w:sz="0" w:space="0" w:color="auto"/>
                        <w:left w:val="none" w:sz="0" w:space="0" w:color="auto"/>
                        <w:bottom w:val="none" w:sz="0" w:space="0" w:color="auto"/>
                        <w:right w:val="none" w:sz="0" w:space="0" w:color="auto"/>
                      </w:divBdr>
                    </w:div>
                    <w:div w:id="1392315330">
                      <w:marLeft w:val="0"/>
                      <w:marRight w:val="0"/>
                      <w:marTop w:val="0"/>
                      <w:marBottom w:val="0"/>
                      <w:divBdr>
                        <w:top w:val="none" w:sz="0" w:space="0" w:color="auto"/>
                        <w:left w:val="none" w:sz="0" w:space="0" w:color="auto"/>
                        <w:bottom w:val="none" w:sz="0" w:space="0" w:color="auto"/>
                        <w:right w:val="none" w:sz="0" w:space="0" w:color="auto"/>
                      </w:divBdr>
                    </w:div>
                    <w:div w:id="293755097">
                      <w:marLeft w:val="0"/>
                      <w:marRight w:val="0"/>
                      <w:marTop w:val="0"/>
                      <w:marBottom w:val="0"/>
                      <w:divBdr>
                        <w:top w:val="none" w:sz="0" w:space="0" w:color="auto"/>
                        <w:left w:val="none" w:sz="0" w:space="0" w:color="auto"/>
                        <w:bottom w:val="none" w:sz="0" w:space="0" w:color="auto"/>
                        <w:right w:val="none" w:sz="0" w:space="0" w:color="auto"/>
                      </w:divBdr>
                    </w:div>
                    <w:div w:id="788083916">
                      <w:marLeft w:val="0"/>
                      <w:marRight w:val="0"/>
                      <w:marTop w:val="0"/>
                      <w:marBottom w:val="0"/>
                      <w:divBdr>
                        <w:top w:val="none" w:sz="0" w:space="0" w:color="auto"/>
                        <w:left w:val="none" w:sz="0" w:space="0" w:color="auto"/>
                        <w:bottom w:val="none" w:sz="0" w:space="0" w:color="auto"/>
                        <w:right w:val="none" w:sz="0" w:space="0" w:color="auto"/>
                      </w:divBdr>
                    </w:div>
                    <w:div w:id="536741263">
                      <w:marLeft w:val="0"/>
                      <w:marRight w:val="0"/>
                      <w:marTop w:val="0"/>
                      <w:marBottom w:val="0"/>
                      <w:divBdr>
                        <w:top w:val="none" w:sz="0" w:space="0" w:color="auto"/>
                        <w:left w:val="none" w:sz="0" w:space="0" w:color="auto"/>
                        <w:bottom w:val="none" w:sz="0" w:space="0" w:color="auto"/>
                        <w:right w:val="none" w:sz="0" w:space="0" w:color="auto"/>
                      </w:divBdr>
                    </w:div>
                    <w:div w:id="1325432443">
                      <w:marLeft w:val="0"/>
                      <w:marRight w:val="0"/>
                      <w:marTop w:val="0"/>
                      <w:marBottom w:val="0"/>
                      <w:divBdr>
                        <w:top w:val="none" w:sz="0" w:space="0" w:color="auto"/>
                        <w:left w:val="none" w:sz="0" w:space="0" w:color="auto"/>
                        <w:bottom w:val="none" w:sz="0" w:space="0" w:color="auto"/>
                        <w:right w:val="none" w:sz="0" w:space="0" w:color="auto"/>
                      </w:divBdr>
                    </w:div>
                    <w:div w:id="1554388980">
                      <w:marLeft w:val="0"/>
                      <w:marRight w:val="0"/>
                      <w:marTop w:val="0"/>
                      <w:marBottom w:val="0"/>
                      <w:divBdr>
                        <w:top w:val="none" w:sz="0" w:space="0" w:color="auto"/>
                        <w:left w:val="none" w:sz="0" w:space="0" w:color="auto"/>
                        <w:bottom w:val="none" w:sz="0" w:space="0" w:color="auto"/>
                        <w:right w:val="none" w:sz="0" w:space="0" w:color="auto"/>
                      </w:divBdr>
                    </w:div>
                    <w:div w:id="1961254681">
                      <w:marLeft w:val="0"/>
                      <w:marRight w:val="0"/>
                      <w:marTop w:val="0"/>
                      <w:marBottom w:val="0"/>
                      <w:divBdr>
                        <w:top w:val="none" w:sz="0" w:space="0" w:color="auto"/>
                        <w:left w:val="none" w:sz="0" w:space="0" w:color="auto"/>
                        <w:bottom w:val="none" w:sz="0" w:space="0" w:color="auto"/>
                        <w:right w:val="none" w:sz="0" w:space="0" w:color="auto"/>
                      </w:divBdr>
                    </w:div>
                    <w:div w:id="1610549044">
                      <w:marLeft w:val="0"/>
                      <w:marRight w:val="0"/>
                      <w:marTop w:val="0"/>
                      <w:marBottom w:val="0"/>
                      <w:divBdr>
                        <w:top w:val="none" w:sz="0" w:space="0" w:color="auto"/>
                        <w:left w:val="none" w:sz="0" w:space="0" w:color="auto"/>
                        <w:bottom w:val="none" w:sz="0" w:space="0" w:color="auto"/>
                        <w:right w:val="none" w:sz="0" w:space="0" w:color="auto"/>
                      </w:divBdr>
                    </w:div>
                    <w:div w:id="1370686515">
                      <w:marLeft w:val="0"/>
                      <w:marRight w:val="0"/>
                      <w:marTop w:val="0"/>
                      <w:marBottom w:val="0"/>
                      <w:divBdr>
                        <w:top w:val="none" w:sz="0" w:space="0" w:color="auto"/>
                        <w:left w:val="none" w:sz="0" w:space="0" w:color="auto"/>
                        <w:bottom w:val="none" w:sz="0" w:space="0" w:color="auto"/>
                        <w:right w:val="none" w:sz="0" w:space="0" w:color="auto"/>
                      </w:divBdr>
                    </w:div>
                    <w:div w:id="880291880">
                      <w:marLeft w:val="0"/>
                      <w:marRight w:val="0"/>
                      <w:marTop w:val="0"/>
                      <w:marBottom w:val="0"/>
                      <w:divBdr>
                        <w:top w:val="none" w:sz="0" w:space="0" w:color="auto"/>
                        <w:left w:val="none" w:sz="0" w:space="0" w:color="auto"/>
                        <w:bottom w:val="none" w:sz="0" w:space="0" w:color="auto"/>
                        <w:right w:val="none" w:sz="0" w:space="0" w:color="auto"/>
                      </w:divBdr>
                    </w:div>
                    <w:div w:id="275530092">
                      <w:marLeft w:val="0"/>
                      <w:marRight w:val="0"/>
                      <w:marTop w:val="0"/>
                      <w:marBottom w:val="0"/>
                      <w:divBdr>
                        <w:top w:val="none" w:sz="0" w:space="0" w:color="auto"/>
                        <w:left w:val="none" w:sz="0" w:space="0" w:color="auto"/>
                        <w:bottom w:val="none" w:sz="0" w:space="0" w:color="auto"/>
                        <w:right w:val="none" w:sz="0" w:space="0" w:color="auto"/>
                      </w:divBdr>
                    </w:div>
                    <w:div w:id="1658337178">
                      <w:marLeft w:val="0"/>
                      <w:marRight w:val="0"/>
                      <w:marTop w:val="0"/>
                      <w:marBottom w:val="0"/>
                      <w:divBdr>
                        <w:top w:val="none" w:sz="0" w:space="0" w:color="auto"/>
                        <w:left w:val="none" w:sz="0" w:space="0" w:color="auto"/>
                        <w:bottom w:val="none" w:sz="0" w:space="0" w:color="auto"/>
                        <w:right w:val="none" w:sz="0" w:space="0" w:color="auto"/>
                      </w:divBdr>
                    </w:div>
                    <w:div w:id="348213727">
                      <w:marLeft w:val="0"/>
                      <w:marRight w:val="0"/>
                      <w:marTop w:val="0"/>
                      <w:marBottom w:val="0"/>
                      <w:divBdr>
                        <w:top w:val="none" w:sz="0" w:space="0" w:color="auto"/>
                        <w:left w:val="none" w:sz="0" w:space="0" w:color="auto"/>
                        <w:bottom w:val="none" w:sz="0" w:space="0" w:color="auto"/>
                        <w:right w:val="none" w:sz="0" w:space="0" w:color="auto"/>
                      </w:divBdr>
                    </w:div>
                    <w:div w:id="1945574398">
                      <w:marLeft w:val="0"/>
                      <w:marRight w:val="0"/>
                      <w:marTop w:val="0"/>
                      <w:marBottom w:val="0"/>
                      <w:divBdr>
                        <w:top w:val="none" w:sz="0" w:space="0" w:color="auto"/>
                        <w:left w:val="none" w:sz="0" w:space="0" w:color="auto"/>
                        <w:bottom w:val="none" w:sz="0" w:space="0" w:color="auto"/>
                        <w:right w:val="none" w:sz="0" w:space="0" w:color="auto"/>
                      </w:divBdr>
                    </w:div>
                    <w:div w:id="2032220380">
                      <w:marLeft w:val="0"/>
                      <w:marRight w:val="0"/>
                      <w:marTop w:val="0"/>
                      <w:marBottom w:val="0"/>
                      <w:divBdr>
                        <w:top w:val="none" w:sz="0" w:space="0" w:color="auto"/>
                        <w:left w:val="none" w:sz="0" w:space="0" w:color="auto"/>
                        <w:bottom w:val="none" w:sz="0" w:space="0" w:color="auto"/>
                        <w:right w:val="none" w:sz="0" w:space="0" w:color="auto"/>
                      </w:divBdr>
                    </w:div>
                    <w:div w:id="1988389691">
                      <w:marLeft w:val="0"/>
                      <w:marRight w:val="0"/>
                      <w:marTop w:val="0"/>
                      <w:marBottom w:val="0"/>
                      <w:divBdr>
                        <w:top w:val="none" w:sz="0" w:space="0" w:color="auto"/>
                        <w:left w:val="none" w:sz="0" w:space="0" w:color="auto"/>
                        <w:bottom w:val="none" w:sz="0" w:space="0" w:color="auto"/>
                        <w:right w:val="none" w:sz="0" w:space="0" w:color="auto"/>
                      </w:divBdr>
                    </w:div>
                    <w:div w:id="1300722147">
                      <w:marLeft w:val="0"/>
                      <w:marRight w:val="0"/>
                      <w:marTop w:val="0"/>
                      <w:marBottom w:val="0"/>
                      <w:divBdr>
                        <w:top w:val="none" w:sz="0" w:space="0" w:color="auto"/>
                        <w:left w:val="none" w:sz="0" w:space="0" w:color="auto"/>
                        <w:bottom w:val="none" w:sz="0" w:space="0" w:color="auto"/>
                        <w:right w:val="none" w:sz="0" w:space="0" w:color="auto"/>
                      </w:divBdr>
                    </w:div>
                    <w:div w:id="1056392473">
                      <w:marLeft w:val="0"/>
                      <w:marRight w:val="0"/>
                      <w:marTop w:val="0"/>
                      <w:marBottom w:val="0"/>
                      <w:divBdr>
                        <w:top w:val="none" w:sz="0" w:space="0" w:color="auto"/>
                        <w:left w:val="none" w:sz="0" w:space="0" w:color="auto"/>
                        <w:bottom w:val="none" w:sz="0" w:space="0" w:color="auto"/>
                        <w:right w:val="none" w:sz="0" w:space="0" w:color="auto"/>
                      </w:divBdr>
                    </w:div>
                    <w:div w:id="2060282009">
                      <w:marLeft w:val="0"/>
                      <w:marRight w:val="0"/>
                      <w:marTop w:val="0"/>
                      <w:marBottom w:val="0"/>
                      <w:divBdr>
                        <w:top w:val="none" w:sz="0" w:space="0" w:color="auto"/>
                        <w:left w:val="none" w:sz="0" w:space="0" w:color="auto"/>
                        <w:bottom w:val="none" w:sz="0" w:space="0" w:color="auto"/>
                        <w:right w:val="none" w:sz="0" w:space="0" w:color="auto"/>
                      </w:divBdr>
                    </w:div>
                    <w:div w:id="1515530999">
                      <w:marLeft w:val="0"/>
                      <w:marRight w:val="0"/>
                      <w:marTop w:val="0"/>
                      <w:marBottom w:val="0"/>
                      <w:divBdr>
                        <w:top w:val="none" w:sz="0" w:space="0" w:color="auto"/>
                        <w:left w:val="none" w:sz="0" w:space="0" w:color="auto"/>
                        <w:bottom w:val="none" w:sz="0" w:space="0" w:color="auto"/>
                        <w:right w:val="none" w:sz="0" w:space="0" w:color="auto"/>
                      </w:divBdr>
                    </w:div>
                    <w:div w:id="1450050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7624708">
      <w:bodyDiv w:val="1"/>
      <w:marLeft w:val="0"/>
      <w:marRight w:val="0"/>
      <w:marTop w:val="0"/>
      <w:marBottom w:val="0"/>
      <w:divBdr>
        <w:top w:val="none" w:sz="0" w:space="0" w:color="auto"/>
        <w:left w:val="none" w:sz="0" w:space="0" w:color="auto"/>
        <w:bottom w:val="none" w:sz="0" w:space="0" w:color="auto"/>
        <w:right w:val="none" w:sz="0" w:space="0" w:color="auto"/>
      </w:divBdr>
    </w:div>
    <w:div w:id="1481843834">
      <w:bodyDiv w:val="1"/>
      <w:marLeft w:val="0"/>
      <w:marRight w:val="0"/>
      <w:marTop w:val="0"/>
      <w:marBottom w:val="0"/>
      <w:divBdr>
        <w:top w:val="none" w:sz="0" w:space="0" w:color="auto"/>
        <w:left w:val="none" w:sz="0" w:space="0" w:color="auto"/>
        <w:bottom w:val="none" w:sz="0" w:space="0" w:color="auto"/>
        <w:right w:val="none" w:sz="0" w:space="0" w:color="auto"/>
      </w:divBdr>
    </w:div>
    <w:div w:id="1481844228">
      <w:bodyDiv w:val="1"/>
      <w:marLeft w:val="0"/>
      <w:marRight w:val="0"/>
      <w:marTop w:val="0"/>
      <w:marBottom w:val="0"/>
      <w:divBdr>
        <w:top w:val="none" w:sz="0" w:space="0" w:color="auto"/>
        <w:left w:val="none" w:sz="0" w:space="0" w:color="auto"/>
        <w:bottom w:val="none" w:sz="0" w:space="0" w:color="auto"/>
        <w:right w:val="none" w:sz="0" w:space="0" w:color="auto"/>
      </w:divBdr>
    </w:div>
    <w:div w:id="1482233432">
      <w:bodyDiv w:val="1"/>
      <w:marLeft w:val="0"/>
      <w:marRight w:val="0"/>
      <w:marTop w:val="0"/>
      <w:marBottom w:val="0"/>
      <w:divBdr>
        <w:top w:val="none" w:sz="0" w:space="0" w:color="auto"/>
        <w:left w:val="none" w:sz="0" w:space="0" w:color="auto"/>
        <w:bottom w:val="none" w:sz="0" w:space="0" w:color="auto"/>
        <w:right w:val="none" w:sz="0" w:space="0" w:color="auto"/>
      </w:divBdr>
    </w:div>
    <w:div w:id="1484656604">
      <w:bodyDiv w:val="1"/>
      <w:marLeft w:val="0"/>
      <w:marRight w:val="0"/>
      <w:marTop w:val="0"/>
      <w:marBottom w:val="0"/>
      <w:divBdr>
        <w:top w:val="none" w:sz="0" w:space="0" w:color="auto"/>
        <w:left w:val="none" w:sz="0" w:space="0" w:color="auto"/>
        <w:bottom w:val="none" w:sz="0" w:space="0" w:color="auto"/>
        <w:right w:val="none" w:sz="0" w:space="0" w:color="auto"/>
      </w:divBdr>
    </w:div>
    <w:div w:id="1485076694">
      <w:bodyDiv w:val="1"/>
      <w:marLeft w:val="0"/>
      <w:marRight w:val="0"/>
      <w:marTop w:val="0"/>
      <w:marBottom w:val="0"/>
      <w:divBdr>
        <w:top w:val="none" w:sz="0" w:space="0" w:color="auto"/>
        <w:left w:val="none" w:sz="0" w:space="0" w:color="auto"/>
        <w:bottom w:val="none" w:sz="0" w:space="0" w:color="auto"/>
        <w:right w:val="none" w:sz="0" w:space="0" w:color="auto"/>
      </w:divBdr>
    </w:div>
    <w:div w:id="1486553540">
      <w:bodyDiv w:val="1"/>
      <w:marLeft w:val="0"/>
      <w:marRight w:val="0"/>
      <w:marTop w:val="0"/>
      <w:marBottom w:val="0"/>
      <w:divBdr>
        <w:top w:val="none" w:sz="0" w:space="0" w:color="auto"/>
        <w:left w:val="none" w:sz="0" w:space="0" w:color="auto"/>
        <w:bottom w:val="none" w:sz="0" w:space="0" w:color="auto"/>
        <w:right w:val="none" w:sz="0" w:space="0" w:color="auto"/>
      </w:divBdr>
    </w:div>
    <w:div w:id="1486967960">
      <w:bodyDiv w:val="1"/>
      <w:marLeft w:val="0"/>
      <w:marRight w:val="0"/>
      <w:marTop w:val="0"/>
      <w:marBottom w:val="0"/>
      <w:divBdr>
        <w:top w:val="none" w:sz="0" w:space="0" w:color="auto"/>
        <w:left w:val="none" w:sz="0" w:space="0" w:color="auto"/>
        <w:bottom w:val="none" w:sz="0" w:space="0" w:color="auto"/>
        <w:right w:val="none" w:sz="0" w:space="0" w:color="auto"/>
      </w:divBdr>
    </w:div>
    <w:div w:id="1487699591">
      <w:bodyDiv w:val="1"/>
      <w:marLeft w:val="0"/>
      <w:marRight w:val="0"/>
      <w:marTop w:val="0"/>
      <w:marBottom w:val="0"/>
      <w:divBdr>
        <w:top w:val="none" w:sz="0" w:space="0" w:color="auto"/>
        <w:left w:val="none" w:sz="0" w:space="0" w:color="auto"/>
        <w:bottom w:val="none" w:sz="0" w:space="0" w:color="auto"/>
        <w:right w:val="none" w:sz="0" w:space="0" w:color="auto"/>
      </w:divBdr>
      <w:divsChild>
        <w:div w:id="1388142791">
          <w:marLeft w:val="0"/>
          <w:marRight w:val="0"/>
          <w:marTop w:val="0"/>
          <w:marBottom w:val="0"/>
          <w:divBdr>
            <w:top w:val="none" w:sz="0" w:space="0" w:color="auto"/>
            <w:left w:val="none" w:sz="0" w:space="0" w:color="auto"/>
            <w:bottom w:val="none" w:sz="0" w:space="0" w:color="auto"/>
            <w:right w:val="none" w:sz="0" w:space="0" w:color="auto"/>
          </w:divBdr>
        </w:div>
      </w:divsChild>
    </w:div>
    <w:div w:id="1488327094">
      <w:bodyDiv w:val="1"/>
      <w:marLeft w:val="0"/>
      <w:marRight w:val="0"/>
      <w:marTop w:val="0"/>
      <w:marBottom w:val="0"/>
      <w:divBdr>
        <w:top w:val="none" w:sz="0" w:space="0" w:color="auto"/>
        <w:left w:val="none" w:sz="0" w:space="0" w:color="auto"/>
        <w:bottom w:val="none" w:sz="0" w:space="0" w:color="auto"/>
        <w:right w:val="none" w:sz="0" w:space="0" w:color="auto"/>
      </w:divBdr>
    </w:div>
    <w:div w:id="1494030872">
      <w:bodyDiv w:val="1"/>
      <w:marLeft w:val="0"/>
      <w:marRight w:val="0"/>
      <w:marTop w:val="0"/>
      <w:marBottom w:val="0"/>
      <w:divBdr>
        <w:top w:val="none" w:sz="0" w:space="0" w:color="auto"/>
        <w:left w:val="none" w:sz="0" w:space="0" w:color="auto"/>
        <w:bottom w:val="none" w:sz="0" w:space="0" w:color="auto"/>
        <w:right w:val="none" w:sz="0" w:space="0" w:color="auto"/>
      </w:divBdr>
    </w:div>
    <w:div w:id="1495026673">
      <w:bodyDiv w:val="1"/>
      <w:marLeft w:val="0"/>
      <w:marRight w:val="0"/>
      <w:marTop w:val="0"/>
      <w:marBottom w:val="0"/>
      <w:divBdr>
        <w:top w:val="none" w:sz="0" w:space="0" w:color="auto"/>
        <w:left w:val="none" w:sz="0" w:space="0" w:color="auto"/>
        <w:bottom w:val="none" w:sz="0" w:space="0" w:color="auto"/>
        <w:right w:val="none" w:sz="0" w:space="0" w:color="auto"/>
      </w:divBdr>
    </w:div>
    <w:div w:id="1496142429">
      <w:bodyDiv w:val="1"/>
      <w:marLeft w:val="0"/>
      <w:marRight w:val="0"/>
      <w:marTop w:val="0"/>
      <w:marBottom w:val="0"/>
      <w:divBdr>
        <w:top w:val="none" w:sz="0" w:space="0" w:color="auto"/>
        <w:left w:val="none" w:sz="0" w:space="0" w:color="auto"/>
        <w:bottom w:val="none" w:sz="0" w:space="0" w:color="auto"/>
        <w:right w:val="none" w:sz="0" w:space="0" w:color="auto"/>
      </w:divBdr>
    </w:div>
    <w:div w:id="1496217972">
      <w:bodyDiv w:val="1"/>
      <w:marLeft w:val="0"/>
      <w:marRight w:val="0"/>
      <w:marTop w:val="0"/>
      <w:marBottom w:val="0"/>
      <w:divBdr>
        <w:top w:val="none" w:sz="0" w:space="0" w:color="auto"/>
        <w:left w:val="none" w:sz="0" w:space="0" w:color="auto"/>
        <w:bottom w:val="none" w:sz="0" w:space="0" w:color="auto"/>
        <w:right w:val="none" w:sz="0" w:space="0" w:color="auto"/>
      </w:divBdr>
      <w:divsChild>
        <w:div w:id="1111903219">
          <w:marLeft w:val="0"/>
          <w:marRight w:val="0"/>
          <w:marTop w:val="0"/>
          <w:marBottom w:val="0"/>
          <w:divBdr>
            <w:top w:val="none" w:sz="0" w:space="0" w:color="auto"/>
            <w:left w:val="none" w:sz="0" w:space="0" w:color="auto"/>
            <w:bottom w:val="none" w:sz="0" w:space="0" w:color="auto"/>
            <w:right w:val="none" w:sz="0" w:space="0" w:color="auto"/>
          </w:divBdr>
          <w:divsChild>
            <w:div w:id="2112778526">
              <w:marLeft w:val="0"/>
              <w:marRight w:val="0"/>
              <w:marTop w:val="0"/>
              <w:marBottom w:val="0"/>
              <w:divBdr>
                <w:top w:val="none" w:sz="0" w:space="0" w:color="auto"/>
                <w:left w:val="none" w:sz="0" w:space="0" w:color="auto"/>
                <w:bottom w:val="none" w:sz="0" w:space="0" w:color="auto"/>
                <w:right w:val="none" w:sz="0" w:space="0" w:color="auto"/>
              </w:divBdr>
            </w:div>
            <w:div w:id="905993190">
              <w:marLeft w:val="0"/>
              <w:marRight w:val="0"/>
              <w:marTop w:val="0"/>
              <w:marBottom w:val="0"/>
              <w:divBdr>
                <w:top w:val="none" w:sz="0" w:space="0" w:color="auto"/>
                <w:left w:val="none" w:sz="0" w:space="0" w:color="auto"/>
                <w:bottom w:val="none" w:sz="0" w:space="0" w:color="auto"/>
                <w:right w:val="none" w:sz="0" w:space="0" w:color="auto"/>
              </w:divBdr>
              <w:divsChild>
                <w:div w:id="1181503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8644041">
      <w:bodyDiv w:val="1"/>
      <w:marLeft w:val="0"/>
      <w:marRight w:val="0"/>
      <w:marTop w:val="0"/>
      <w:marBottom w:val="0"/>
      <w:divBdr>
        <w:top w:val="none" w:sz="0" w:space="0" w:color="auto"/>
        <w:left w:val="none" w:sz="0" w:space="0" w:color="auto"/>
        <w:bottom w:val="none" w:sz="0" w:space="0" w:color="auto"/>
        <w:right w:val="none" w:sz="0" w:space="0" w:color="auto"/>
      </w:divBdr>
      <w:divsChild>
        <w:div w:id="328171464">
          <w:marLeft w:val="0"/>
          <w:marRight w:val="300"/>
          <w:marTop w:val="300"/>
          <w:marBottom w:val="300"/>
          <w:divBdr>
            <w:top w:val="none" w:sz="0" w:space="0" w:color="auto"/>
            <w:left w:val="none" w:sz="0" w:space="0" w:color="auto"/>
            <w:bottom w:val="none" w:sz="0" w:space="0" w:color="auto"/>
            <w:right w:val="none" w:sz="0" w:space="0" w:color="auto"/>
          </w:divBdr>
        </w:div>
      </w:divsChild>
    </w:div>
    <w:div w:id="1500539158">
      <w:bodyDiv w:val="1"/>
      <w:marLeft w:val="0"/>
      <w:marRight w:val="0"/>
      <w:marTop w:val="0"/>
      <w:marBottom w:val="0"/>
      <w:divBdr>
        <w:top w:val="none" w:sz="0" w:space="0" w:color="auto"/>
        <w:left w:val="none" w:sz="0" w:space="0" w:color="auto"/>
        <w:bottom w:val="none" w:sz="0" w:space="0" w:color="auto"/>
        <w:right w:val="none" w:sz="0" w:space="0" w:color="auto"/>
      </w:divBdr>
      <w:divsChild>
        <w:div w:id="155269817">
          <w:blockQuote w:val="1"/>
          <w:marLeft w:val="720"/>
          <w:marRight w:val="720"/>
          <w:marTop w:val="100"/>
          <w:marBottom w:val="100"/>
          <w:divBdr>
            <w:top w:val="single" w:sz="6" w:space="0" w:color="D1D1E8"/>
            <w:left w:val="single" w:sz="6" w:space="0" w:color="D1D1E8"/>
            <w:bottom w:val="single" w:sz="6" w:space="0" w:color="D1D1E8"/>
            <w:right w:val="single" w:sz="6" w:space="0" w:color="D1D1E8"/>
          </w:divBdr>
        </w:div>
      </w:divsChild>
    </w:div>
    <w:div w:id="1507406166">
      <w:bodyDiv w:val="1"/>
      <w:marLeft w:val="0"/>
      <w:marRight w:val="0"/>
      <w:marTop w:val="0"/>
      <w:marBottom w:val="0"/>
      <w:divBdr>
        <w:top w:val="none" w:sz="0" w:space="0" w:color="auto"/>
        <w:left w:val="none" w:sz="0" w:space="0" w:color="auto"/>
        <w:bottom w:val="none" w:sz="0" w:space="0" w:color="auto"/>
        <w:right w:val="none" w:sz="0" w:space="0" w:color="auto"/>
      </w:divBdr>
    </w:div>
    <w:div w:id="1508859123">
      <w:bodyDiv w:val="1"/>
      <w:marLeft w:val="0"/>
      <w:marRight w:val="0"/>
      <w:marTop w:val="0"/>
      <w:marBottom w:val="0"/>
      <w:divBdr>
        <w:top w:val="none" w:sz="0" w:space="0" w:color="auto"/>
        <w:left w:val="none" w:sz="0" w:space="0" w:color="auto"/>
        <w:bottom w:val="none" w:sz="0" w:space="0" w:color="auto"/>
        <w:right w:val="none" w:sz="0" w:space="0" w:color="auto"/>
      </w:divBdr>
    </w:div>
    <w:div w:id="1511798176">
      <w:bodyDiv w:val="1"/>
      <w:marLeft w:val="0"/>
      <w:marRight w:val="0"/>
      <w:marTop w:val="0"/>
      <w:marBottom w:val="0"/>
      <w:divBdr>
        <w:top w:val="none" w:sz="0" w:space="0" w:color="auto"/>
        <w:left w:val="none" w:sz="0" w:space="0" w:color="auto"/>
        <w:bottom w:val="none" w:sz="0" w:space="0" w:color="auto"/>
        <w:right w:val="none" w:sz="0" w:space="0" w:color="auto"/>
      </w:divBdr>
    </w:div>
    <w:div w:id="1512723956">
      <w:bodyDiv w:val="1"/>
      <w:marLeft w:val="0"/>
      <w:marRight w:val="0"/>
      <w:marTop w:val="0"/>
      <w:marBottom w:val="0"/>
      <w:divBdr>
        <w:top w:val="none" w:sz="0" w:space="0" w:color="auto"/>
        <w:left w:val="none" w:sz="0" w:space="0" w:color="auto"/>
        <w:bottom w:val="none" w:sz="0" w:space="0" w:color="auto"/>
        <w:right w:val="none" w:sz="0" w:space="0" w:color="auto"/>
      </w:divBdr>
    </w:div>
    <w:div w:id="1516114522">
      <w:bodyDiv w:val="1"/>
      <w:marLeft w:val="0"/>
      <w:marRight w:val="0"/>
      <w:marTop w:val="0"/>
      <w:marBottom w:val="0"/>
      <w:divBdr>
        <w:top w:val="none" w:sz="0" w:space="0" w:color="auto"/>
        <w:left w:val="none" w:sz="0" w:space="0" w:color="auto"/>
        <w:bottom w:val="none" w:sz="0" w:space="0" w:color="auto"/>
        <w:right w:val="none" w:sz="0" w:space="0" w:color="auto"/>
      </w:divBdr>
    </w:div>
    <w:div w:id="1522086971">
      <w:bodyDiv w:val="1"/>
      <w:marLeft w:val="0"/>
      <w:marRight w:val="0"/>
      <w:marTop w:val="0"/>
      <w:marBottom w:val="0"/>
      <w:divBdr>
        <w:top w:val="none" w:sz="0" w:space="0" w:color="auto"/>
        <w:left w:val="none" w:sz="0" w:space="0" w:color="auto"/>
        <w:bottom w:val="none" w:sz="0" w:space="0" w:color="auto"/>
        <w:right w:val="none" w:sz="0" w:space="0" w:color="auto"/>
      </w:divBdr>
    </w:div>
    <w:div w:id="1522864976">
      <w:bodyDiv w:val="1"/>
      <w:marLeft w:val="0"/>
      <w:marRight w:val="0"/>
      <w:marTop w:val="0"/>
      <w:marBottom w:val="0"/>
      <w:divBdr>
        <w:top w:val="none" w:sz="0" w:space="0" w:color="auto"/>
        <w:left w:val="none" w:sz="0" w:space="0" w:color="auto"/>
        <w:bottom w:val="none" w:sz="0" w:space="0" w:color="auto"/>
        <w:right w:val="none" w:sz="0" w:space="0" w:color="auto"/>
      </w:divBdr>
    </w:div>
    <w:div w:id="1527136968">
      <w:bodyDiv w:val="1"/>
      <w:marLeft w:val="0"/>
      <w:marRight w:val="0"/>
      <w:marTop w:val="0"/>
      <w:marBottom w:val="0"/>
      <w:divBdr>
        <w:top w:val="none" w:sz="0" w:space="0" w:color="auto"/>
        <w:left w:val="none" w:sz="0" w:space="0" w:color="auto"/>
        <w:bottom w:val="none" w:sz="0" w:space="0" w:color="auto"/>
        <w:right w:val="none" w:sz="0" w:space="0" w:color="auto"/>
      </w:divBdr>
    </w:div>
    <w:div w:id="1535581053">
      <w:bodyDiv w:val="1"/>
      <w:marLeft w:val="0"/>
      <w:marRight w:val="0"/>
      <w:marTop w:val="0"/>
      <w:marBottom w:val="0"/>
      <w:divBdr>
        <w:top w:val="none" w:sz="0" w:space="0" w:color="auto"/>
        <w:left w:val="none" w:sz="0" w:space="0" w:color="auto"/>
        <w:bottom w:val="none" w:sz="0" w:space="0" w:color="auto"/>
        <w:right w:val="none" w:sz="0" w:space="0" w:color="auto"/>
      </w:divBdr>
    </w:div>
    <w:div w:id="1536111771">
      <w:bodyDiv w:val="1"/>
      <w:marLeft w:val="0"/>
      <w:marRight w:val="0"/>
      <w:marTop w:val="0"/>
      <w:marBottom w:val="0"/>
      <w:divBdr>
        <w:top w:val="none" w:sz="0" w:space="0" w:color="auto"/>
        <w:left w:val="none" w:sz="0" w:space="0" w:color="auto"/>
        <w:bottom w:val="none" w:sz="0" w:space="0" w:color="auto"/>
        <w:right w:val="none" w:sz="0" w:space="0" w:color="auto"/>
      </w:divBdr>
    </w:div>
    <w:div w:id="1539900317">
      <w:bodyDiv w:val="1"/>
      <w:marLeft w:val="0"/>
      <w:marRight w:val="0"/>
      <w:marTop w:val="0"/>
      <w:marBottom w:val="0"/>
      <w:divBdr>
        <w:top w:val="none" w:sz="0" w:space="0" w:color="auto"/>
        <w:left w:val="none" w:sz="0" w:space="0" w:color="auto"/>
        <w:bottom w:val="none" w:sz="0" w:space="0" w:color="auto"/>
        <w:right w:val="none" w:sz="0" w:space="0" w:color="auto"/>
      </w:divBdr>
    </w:div>
    <w:div w:id="1539900931">
      <w:bodyDiv w:val="1"/>
      <w:marLeft w:val="0"/>
      <w:marRight w:val="0"/>
      <w:marTop w:val="0"/>
      <w:marBottom w:val="0"/>
      <w:divBdr>
        <w:top w:val="none" w:sz="0" w:space="0" w:color="auto"/>
        <w:left w:val="none" w:sz="0" w:space="0" w:color="auto"/>
        <w:bottom w:val="none" w:sz="0" w:space="0" w:color="auto"/>
        <w:right w:val="none" w:sz="0" w:space="0" w:color="auto"/>
      </w:divBdr>
    </w:div>
    <w:div w:id="1544438280">
      <w:bodyDiv w:val="1"/>
      <w:marLeft w:val="0"/>
      <w:marRight w:val="0"/>
      <w:marTop w:val="0"/>
      <w:marBottom w:val="0"/>
      <w:divBdr>
        <w:top w:val="none" w:sz="0" w:space="0" w:color="auto"/>
        <w:left w:val="none" w:sz="0" w:space="0" w:color="auto"/>
        <w:bottom w:val="none" w:sz="0" w:space="0" w:color="auto"/>
        <w:right w:val="none" w:sz="0" w:space="0" w:color="auto"/>
      </w:divBdr>
      <w:divsChild>
        <w:div w:id="1841699837">
          <w:marLeft w:val="0"/>
          <w:marRight w:val="0"/>
          <w:marTop w:val="0"/>
          <w:marBottom w:val="0"/>
          <w:divBdr>
            <w:top w:val="none" w:sz="0" w:space="0" w:color="auto"/>
            <w:left w:val="none" w:sz="0" w:space="0" w:color="auto"/>
            <w:bottom w:val="none" w:sz="0" w:space="0" w:color="auto"/>
            <w:right w:val="none" w:sz="0" w:space="0" w:color="auto"/>
          </w:divBdr>
        </w:div>
      </w:divsChild>
    </w:div>
    <w:div w:id="1545172846">
      <w:bodyDiv w:val="1"/>
      <w:marLeft w:val="0"/>
      <w:marRight w:val="0"/>
      <w:marTop w:val="0"/>
      <w:marBottom w:val="0"/>
      <w:divBdr>
        <w:top w:val="none" w:sz="0" w:space="0" w:color="auto"/>
        <w:left w:val="none" w:sz="0" w:space="0" w:color="auto"/>
        <w:bottom w:val="none" w:sz="0" w:space="0" w:color="auto"/>
        <w:right w:val="none" w:sz="0" w:space="0" w:color="auto"/>
      </w:divBdr>
    </w:div>
    <w:div w:id="1550455561">
      <w:bodyDiv w:val="1"/>
      <w:marLeft w:val="0"/>
      <w:marRight w:val="0"/>
      <w:marTop w:val="0"/>
      <w:marBottom w:val="0"/>
      <w:divBdr>
        <w:top w:val="none" w:sz="0" w:space="0" w:color="auto"/>
        <w:left w:val="none" w:sz="0" w:space="0" w:color="auto"/>
        <w:bottom w:val="none" w:sz="0" w:space="0" w:color="auto"/>
        <w:right w:val="none" w:sz="0" w:space="0" w:color="auto"/>
      </w:divBdr>
    </w:div>
    <w:div w:id="1550603714">
      <w:bodyDiv w:val="1"/>
      <w:marLeft w:val="0"/>
      <w:marRight w:val="0"/>
      <w:marTop w:val="0"/>
      <w:marBottom w:val="0"/>
      <w:divBdr>
        <w:top w:val="none" w:sz="0" w:space="0" w:color="auto"/>
        <w:left w:val="none" w:sz="0" w:space="0" w:color="auto"/>
        <w:bottom w:val="none" w:sz="0" w:space="0" w:color="auto"/>
        <w:right w:val="none" w:sz="0" w:space="0" w:color="auto"/>
      </w:divBdr>
    </w:div>
    <w:div w:id="1552764454">
      <w:bodyDiv w:val="1"/>
      <w:marLeft w:val="0"/>
      <w:marRight w:val="0"/>
      <w:marTop w:val="0"/>
      <w:marBottom w:val="0"/>
      <w:divBdr>
        <w:top w:val="none" w:sz="0" w:space="0" w:color="auto"/>
        <w:left w:val="none" w:sz="0" w:space="0" w:color="auto"/>
        <w:bottom w:val="none" w:sz="0" w:space="0" w:color="auto"/>
        <w:right w:val="none" w:sz="0" w:space="0" w:color="auto"/>
      </w:divBdr>
    </w:div>
    <w:div w:id="1554851360">
      <w:bodyDiv w:val="1"/>
      <w:marLeft w:val="0"/>
      <w:marRight w:val="0"/>
      <w:marTop w:val="0"/>
      <w:marBottom w:val="0"/>
      <w:divBdr>
        <w:top w:val="none" w:sz="0" w:space="0" w:color="auto"/>
        <w:left w:val="none" w:sz="0" w:space="0" w:color="auto"/>
        <w:bottom w:val="none" w:sz="0" w:space="0" w:color="auto"/>
        <w:right w:val="none" w:sz="0" w:space="0" w:color="auto"/>
      </w:divBdr>
    </w:div>
    <w:div w:id="1556045555">
      <w:bodyDiv w:val="1"/>
      <w:marLeft w:val="0"/>
      <w:marRight w:val="0"/>
      <w:marTop w:val="0"/>
      <w:marBottom w:val="0"/>
      <w:divBdr>
        <w:top w:val="none" w:sz="0" w:space="0" w:color="auto"/>
        <w:left w:val="none" w:sz="0" w:space="0" w:color="auto"/>
        <w:bottom w:val="none" w:sz="0" w:space="0" w:color="auto"/>
        <w:right w:val="none" w:sz="0" w:space="0" w:color="auto"/>
      </w:divBdr>
    </w:div>
    <w:div w:id="1558318031">
      <w:bodyDiv w:val="1"/>
      <w:marLeft w:val="0"/>
      <w:marRight w:val="0"/>
      <w:marTop w:val="0"/>
      <w:marBottom w:val="0"/>
      <w:divBdr>
        <w:top w:val="none" w:sz="0" w:space="0" w:color="auto"/>
        <w:left w:val="none" w:sz="0" w:space="0" w:color="auto"/>
        <w:bottom w:val="none" w:sz="0" w:space="0" w:color="auto"/>
        <w:right w:val="none" w:sz="0" w:space="0" w:color="auto"/>
      </w:divBdr>
    </w:div>
    <w:div w:id="1561012818">
      <w:bodyDiv w:val="1"/>
      <w:marLeft w:val="0"/>
      <w:marRight w:val="0"/>
      <w:marTop w:val="0"/>
      <w:marBottom w:val="0"/>
      <w:divBdr>
        <w:top w:val="none" w:sz="0" w:space="0" w:color="auto"/>
        <w:left w:val="none" w:sz="0" w:space="0" w:color="auto"/>
        <w:bottom w:val="none" w:sz="0" w:space="0" w:color="auto"/>
        <w:right w:val="none" w:sz="0" w:space="0" w:color="auto"/>
      </w:divBdr>
    </w:div>
    <w:div w:id="1562401144">
      <w:bodyDiv w:val="1"/>
      <w:marLeft w:val="0"/>
      <w:marRight w:val="0"/>
      <w:marTop w:val="0"/>
      <w:marBottom w:val="0"/>
      <w:divBdr>
        <w:top w:val="none" w:sz="0" w:space="0" w:color="auto"/>
        <w:left w:val="none" w:sz="0" w:space="0" w:color="auto"/>
        <w:bottom w:val="none" w:sz="0" w:space="0" w:color="auto"/>
        <w:right w:val="none" w:sz="0" w:space="0" w:color="auto"/>
      </w:divBdr>
    </w:div>
    <w:div w:id="1567062541">
      <w:bodyDiv w:val="1"/>
      <w:marLeft w:val="0"/>
      <w:marRight w:val="0"/>
      <w:marTop w:val="0"/>
      <w:marBottom w:val="0"/>
      <w:divBdr>
        <w:top w:val="none" w:sz="0" w:space="0" w:color="auto"/>
        <w:left w:val="none" w:sz="0" w:space="0" w:color="auto"/>
        <w:bottom w:val="none" w:sz="0" w:space="0" w:color="auto"/>
        <w:right w:val="none" w:sz="0" w:space="0" w:color="auto"/>
      </w:divBdr>
    </w:div>
    <w:div w:id="1573589488">
      <w:bodyDiv w:val="1"/>
      <w:marLeft w:val="0"/>
      <w:marRight w:val="0"/>
      <w:marTop w:val="0"/>
      <w:marBottom w:val="0"/>
      <w:divBdr>
        <w:top w:val="none" w:sz="0" w:space="0" w:color="auto"/>
        <w:left w:val="none" w:sz="0" w:space="0" w:color="auto"/>
        <w:bottom w:val="none" w:sz="0" w:space="0" w:color="auto"/>
        <w:right w:val="none" w:sz="0" w:space="0" w:color="auto"/>
      </w:divBdr>
    </w:div>
    <w:div w:id="1575777494">
      <w:bodyDiv w:val="1"/>
      <w:marLeft w:val="0"/>
      <w:marRight w:val="0"/>
      <w:marTop w:val="0"/>
      <w:marBottom w:val="0"/>
      <w:divBdr>
        <w:top w:val="none" w:sz="0" w:space="0" w:color="auto"/>
        <w:left w:val="none" w:sz="0" w:space="0" w:color="auto"/>
        <w:bottom w:val="none" w:sz="0" w:space="0" w:color="auto"/>
        <w:right w:val="none" w:sz="0" w:space="0" w:color="auto"/>
      </w:divBdr>
    </w:div>
    <w:div w:id="1585803158">
      <w:bodyDiv w:val="1"/>
      <w:marLeft w:val="0"/>
      <w:marRight w:val="0"/>
      <w:marTop w:val="0"/>
      <w:marBottom w:val="0"/>
      <w:divBdr>
        <w:top w:val="none" w:sz="0" w:space="0" w:color="auto"/>
        <w:left w:val="none" w:sz="0" w:space="0" w:color="auto"/>
        <w:bottom w:val="none" w:sz="0" w:space="0" w:color="auto"/>
        <w:right w:val="none" w:sz="0" w:space="0" w:color="auto"/>
      </w:divBdr>
    </w:div>
    <w:div w:id="1590119629">
      <w:bodyDiv w:val="1"/>
      <w:marLeft w:val="0"/>
      <w:marRight w:val="0"/>
      <w:marTop w:val="0"/>
      <w:marBottom w:val="0"/>
      <w:divBdr>
        <w:top w:val="none" w:sz="0" w:space="0" w:color="auto"/>
        <w:left w:val="none" w:sz="0" w:space="0" w:color="auto"/>
        <w:bottom w:val="none" w:sz="0" w:space="0" w:color="auto"/>
        <w:right w:val="none" w:sz="0" w:space="0" w:color="auto"/>
      </w:divBdr>
    </w:div>
    <w:div w:id="1591159220">
      <w:bodyDiv w:val="1"/>
      <w:marLeft w:val="0"/>
      <w:marRight w:val="0"/>
      <w:marTop w:val="0"/>
      <w:marBottom w:val="0"/>
      <w:divBdr>
        <w:top w:val="none" w:sz="0" w:space="0" w:color="auto"/>
        <w:left w:val="none" w:sz="0" w:space="0" w:color="auto"/>
        <w:bottom w:val="none" w:sz="0" w:space="0" w:color="auto"/>
        <w:right w:val="none" w:sz="0" w:space="0" w:color="auto"/>
      </w:divBdr>
    </w:div>
    <w:div w:id="1595238947">
      <w:bodyDiv w:val="1"/>
      <w:marLeft w:val="0"/>
      <w:marRight w:val="0"/>
      <w:marTop w:val="0"/>
      <w:marBottom w:val="0"/>
      <w:divBdr>
        <w:top w:val="none" w:sz="0" w:space="0" w:color="auto"/>
        <w:left w:val="none" w:sz="0" w:space="0" w:color="auto"/>
        <w:bottom w:val="none" w:sz="0" w:space="0" w:color="auto"/>
        <w:right w:val="none" w:sz="0" w:space="0" w:color="auto"/>
      </w:divBdr>
    </w:div>
    <w:div w:id="1595433154">
      <w:bodyDiv w:val="1"/>
      <w:marLeft w:val="0"/>
      <w:marRight w:val="0"/>
      <w:marTop w:val="0"/>
      <w:marBottom w:val="0"/>
      <w:divBdr>
        <w:top w:val="none" w:sz="0" w:space="0" w:color="auto"/>
        <w:left w:val="none" w:sz="0" w:space="0" w:color="auto"/>
        <w:bottom w:val="none" w:sz="0" w:space="0" w:color="auto"/>
        <w:right w:val="none" w:sz="0" w:space="0" w:color="auto"/>
      </w:divBdr>
      <w:divsChild>
        <w:div w:id="150607200">
          <w:marLeft w:val="0"/>
          <w:marRight w:val="0"/>
          <w:marTop w:val="0"/>
          <w:marBottom w:val="0"/>
          <w:divBdr>
            <w:top w:val="none" w:sz="0" w:space="0" w:color="auto"/>
            <w:left w:val="none" w:sz="0" w:space="0" w:color="auto"/>
            <w:bottom w:val="none" w:sz="0" w:space="0" w:color="auto"/>
            <w:right w:val="none" w:sz="0" w:space="0" w:color="auto"/>
          </w:divBdr>
          <w:divsChild>
            <w:div w:id="1580670171">
              <w:marLeft w:val="0"/>
              <w:marRight w:val="0"/>
              <w:marTop w:val="0"/>
              <w:marBottom w:val="0"/>
              <w:divBdr>
                <w:top w:val="none" w:sz="0" w:space="0" w:color="auto"/>
                <w:left w:val="none" w:sz="0" w:space="0" w:color="auto"/>
                <w:bottom w:val="none" w:sz="0" w:space="0" w:color="auto"/>
                <w:right w:val="none" w:sz="0" w:space="0" w:color="auto"/>
              </w:divBdr>
              <w:divsChild>
                <w:div w:id="673066673">
                  <w:marLeft w:val="0"/>
                  <w:marRight w:val="0"/>
                  <w:marTop w:val="0"/>
                  <w:marBottom w:val="0"/>
                  <w:divBdr>
                    <w:top w:val="none" w:sz="0" w:space="0" w:color="auto"/>
                    <w:left w:val="none" w:sz="0" w:space="0" w:color="auto"/>
                    <w:bottom w:val="none" w:sz="0" w:space="0" w:color="auto"/>
                    <w:right w:val="none" w:sz="0" w:space="0" w:color="auto"/>
                  </w:divBdr>
                </w:div>
                <w:div w:id="636225577">
                  <w:marLeft w:val="0"/>
                  <w:marRight w:val="0"/>
                  <w:marTop w:val="0"/>
                  <w:marBottom w:val="0"/>
                  <w:divBdr>
                    <w:top w:val="none" w:sz="0" w:space="0" w:color="auto"/>
                    <w:left w:val="none" w:sz="0" w:space="0" w:color="auto"/>
                    <w:bottom w:val="none" w:sz="0" w:space="0" w:color="auto"/>
                    <w:right w:val="none" w:sz="0" w:space="0" w:color="auto"/>
                  </w:divBdr>
                  <w:divsChild>
                    <w:div w:id="1525820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1396521">
          <w:marLeft w:val="0"/>
          <w:marRight w:val="0"/>
          <w:marTop w:val="0"/>
          <w:marBottom w:val="0"/>
          <w:divBdr>
            <w:top w:val="none" w:sz="0" w:space="0" w:color="auto"/>
            <w:left w:val="none" w:sz="0" w:space="0" w:color="auto"/>
            <w:bottom w:val="none" w:sz="0" w:space="0" w:color="auto"/>
            <w:right w:val="none" w:sz="0" w:space="0" w:color="auto"/>
          </w:divBdr>
          <w:divsChild>
            <w:div w:id="14507700">
              <w:marLeft w:val="0"/>
              <w:marRight w:val="0"/>
              <w:marTop w:val="0"/>
              <w:marBottom w:val="0"/>
              <w:divBdr>
                <w:top w:val="none" w:sz="0" w:space="0" w:color="auto"/>
                <w:left w:val="none" w:sz="0" w:space="0" w:color="auto"/>
                <w:bottom w:val="none" w:sz="0" w:space="0" w:color="auto"/>
                <w:right w:val="none" w:sz="0" w:space="0" w:color="auto"/>
              </w:divBdr>
              <w:divsChild>
                <w:div w:id="1620139618">
                  <w:marLeft w:val="0"/>
                  <w:marRight w:val="0"/>
                  <w:marTop w:val="0"/>
                  <w:marBottom w:val="0"/>
                  <w:divBdr>
                    <w:top w:val="none" w:sz="0" w:space="0" w:color="auto"/>
                    <w:left w:val="none" w:sz="0" w:space="0" w:color="auto"/>
                    <w:bottom w:val="none" w:sz="0" w:space="0" w:color="auto"/>
                    <w:right w:val="none" w:sz="0" w:space="0" w:color="auto"/>
                  </w:divBdr>
                </w:div>
                <w:div w:id="687828709">
                  <w:marLeft w:val="0"/>
                  <w:marRight w:val="0"/>
                  <w:marTop w:val="0"/>
                  <w:marBottom w:val="0"/>
                  <w:divBdr>
                    <w:top w:val="none" w:sz="0" w:space="0" w:color="auto"/>
                    <w:left w:val="none" w:sz="0" w:space="0" w:color="auto"/>
                    <w:bottom w:val="none" w:sz="0" w:space="0" w:color="auto"/>
                    <w:right w:val="none" w:sz="0" w:space="0" w:color="auto"/>
                  </w:divBdr>
                  <w:divsChild>
                    <w:div w:id="2009209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1059531">
      <w:bodyDiv w:val="1"/>
      <w:marLeft w:val="0"/>
      <w:marRight w:val="0"/>
      <w:marTop w:val="0"/>
      <w:marBottom w:val="0"/>
      <w:divBdr>
        <w:top w:val="none" w:sz="0" w:space="0" w:color="auto"/>
        <w:left w:val="none" w:sz="0" w:space="0" w:color="auto"/>
        <w:bottom w:val="none" w:sz="0" w:space="0" w:color="auto"/>
        <w:right w:val="none" w:sz="0" w:space="0" w:color="auto"/>
      </w:divBdr>
    </w:div>
    <w:div w:id="1602564512">
      <w:bodyDiv w:val="1"/>
      <w:marLeft w:val="0"/>
      <w:marRight w:val="0"/>
      <w:marTop w:val="0"/>
      <w:marBottom w:val="0"/>
      <w:divBdr>
        <w:top w:val="none" w:sz="0" w:space="0" w:color="auto"/>
        <w:left w:val="none" w:sz="0" w:space="0" w:color="auto"/>
        <w:bottom w:val="none" w:sz="0" w:space="0" w:color="auto"/>
        <w:right w:val="none" w:sz="0" w:space="0" w:color="auto"/>
      </w:divBdr>
    </w:div>
    <w:div w:id="1606303671">
      <w:bodyDiv w:val="1"/>
      <w:marLeft w:val="0"/>
      <w:marRight w:val="0"/>
      <w:marTop w:val="0"/>
      <w:marBottom w:val="0"/>
      <w:divBdr>
        <w:top w:val="none" w:sz="0" w:space="0" w:color="auto"/>
        <w:left w:val="none" w:sz="0" w:space="0" w:color="auto"/>
        <w:bottom w:val="none" w:sz="0" w:space="0" w:color="auto"/>
        <w:right w:val="none" w:sz="0" w:space="0" w:color="auto"/>
      </w:divBdr>
    </w:div>
    <w:div w:id="1608389778">
      <w:bodyDiv w:val="1"/>
      <w:marLeft w:val="0"/>
      <w:marRight w:val="0"/>
      <w:marTop w:val="0"/>
      <w:marBottom w:val="0"/>
      <w:divBdr>
        <w:top w:val="none" w:sz="0" w:space="0" w:color="auto"/>
        <w:left w:val="none" w:sz="0" w:space="0" w:color="auto"/>
        <w:bottom w:val="none" w:sz="0" w:space="0" w:color="auto"/>
        <w:right w:val="none" w:sz="0" w:space="0" w:color="auto"/>
      </w:divBdr>
    </w:div>
    <w:div w:id="1609503649">
      <w:bodyDiv w:val="1"/>
      <w:marLeft w:val="0"/>
      <w:marRight w:val="0"/>
      <w:marTop w:val="0"/>
      <w:marBottom w:val="0"/>
      <w:divBdr>
        <w:top w:val="none" w:sz="0" w:space="0" w:color="auto"/>
        <w:left w:val="none" w:sz="0" w:space="0" w:color="auto"/>
        <w:bottom w:val="none" w:sz="0" w:space="0" w:color="auto"/>
        <w:right w:val="none" w:sz="0" w:space="0" w:color="auto"/>
      </w:divBdr>
    </w:div>
    <w:div w:id="1615407825">
      <w:bodyDiv w:val="1"/>
      <w:marLeft w:val="0"/>
      <w:marRight w:val="0"/>
      <w:marTop w:val="0"/>
      <w:marBottom w:val="0"/>
      <w:divBdr>
        <w:top w:val="none" w:sz="0" w:space="0" w:color="auto"/>
        <w:left w:val="none" w:sz="0" w:space="0" w:color="auto"/>
        <w:bottom w:val="none" w:sz="0" w:space="0" w:color="auto"/>
        <w:right w:val="none" w:sz="0" w:space="0" w:color="auto"/>
      </w:divBdr>
    </w:div>
    <w:div w:id="1616329485">
      <w:bodyDiv w:val="1"/>
      <w:marLeft w:val="0"/>
      <w:marRight w:val="0"/>
      <w:marTop w:val="0"/>
      <w:marBottom w:val="0"/>
      <w:divBdr>
        <w:top w:val="none" w:sz="0" w:space="0" w:color="auto"/>
        <w:left w:val="none" w:sz="0" w:space="0" w:color="auto"/>
        <w:bottom w:val="none" w:sz="0" w:space="0" w:color="auto"/>
        <w:right w:val="none" w:sz="0" w:space="0" w:color="auto"/>
      </w:divBdr>
    </w:div>
    <w:div w:id="1617180873">
      <w:bodyDiv w:val="1"/>
      <w:marLeft w:val="0"/>
      <w:marRight w:val="0"/>
      <w:marTop w:val="0"/>
      <w:marBottom w:val="0"/>
      <w:divBdr>
        <w:top w:val="none" w:sz="0" w:space="0" w:color="auto"/>
        <w:left w:val="none" w:sz="0" w:space="0" w:color="auto"/>
        <w:bottom w:val="none" w:sz="0" w:space="0" w:color="auto"/>
        <w:right w:val="none" w:sz="0" w:space="0" w:color="auto"/>
      </w:divBdr>
    </w:div>
    <w:div w:id="1617253210">
      <w:bodyDiv w:val="1"/>
      <w:marLeft w:val="0"/>
      <w:marRight w:val="0"/>
      <w:marTop w:val="0"/>
      <w:marBottom w:val="0"/>
      <w:divBdr>
        <w:top w:val="none" w:sz="0" w:space="0" w:color="auto"/>
        <w:left w:val="none" w:sz="0" w:space="0" w:color="auto"/>
        <w:bottom w:val="none" w:sz="0" w:space="0" w:color="auto"/>
        <w:right w:val="none" w:sz="0" w:space="0" w:color="auto"/>
      </w:divBdr>
    </w:div>
    <w:div w:id="1617520360">
      <w:bodyDiv w:val="1"/>
      <w:marLeft w:val="0"/>
      <w:marRight w:val="0"/>
      <w:marTop w:val="0"/>
      <w:marBottom w:val="0"/>
      <w:divBdr>
        <w:top w:val="none" w:sz="0" w:space="0" w:color="auto"/>
        <w:left w:val="none" w:sz="0" w:space="0" w:color="auto"/>
        <w:bottom w:val="none" w:sz="0" w:space="0" w:color="auto"/>
        <w:right w:val="none" w:sz="0" w:space="0" w:color="auto"/>
      </w:divBdr>
    </w:div>
    <w:div w:id="1618024807">
      <w:bodyDiv w:val="1"/>
      <w:marLeft w:val="0"/>
      <w:marRight w:val="0"/>
      <w:marTop w:val="0"/>
      <w:marBottom w:val="0"/>
      <w:divBdr>
        <w:top w:val="none" w:sz="0" w:space="0" w:color="auto"/>
        <w:left w:val="none" w:sz="0" w:space="0" w:color="auto"/>
        <w:bottom w:val="none" w:sz="0" w:space="0" w:color="auto"/>
        <w:right w:val="none" w:sz="0" w:space="0" w:color="auto"/>
      </w:divBdr>
    </w:div>
    <w:div w:id="1618372156">
      <w:bodyDiv w:val="1"/>
      <w:marLeft w:val="0"/>
      <w:marRight w:val="0"/>
      <w:marTop w:val="0"/>
      <w:marBottom w:val="0"/>
      <w:divBdr>
        <w:top w:val="none" w:sz="0" w:space="0" w:color="auto"/>
        <w:left w:val="none" w:sz="0" w:space="0" w:color="auto"/>
        <w:bottom w:val="none" w:sz="0" w:space="0" w:color="auto"/>
        <w:right w:val="none" w:sz="0" w:space="0" w:color="auto"/>
      </w:divBdr>
      <w:divsChild>
        <w:div w:id="1568221296">
          <w:marLeft w:val="0"/>
          <w:marRight w:val="0"/>
          <w:marTop w:val="0"/>
          <w:marBottom w:val="0"/>
          <w:divBdr>
            <w:top w:val="none" w:sz="0" w:space="0" w:color="auto"/>
            <w:left w:val="none" w:sz="0" w:space="0" w:color="auto"/>
            <w:bottom w:val="none" w:sz="0" w:space="0" w:color="auto"/>
            <w:right w:val="none" w:sz="0" w:space="0" w:color="auto"/>
          </w:divBdr>
          <w:divsChild>
            <w:div w:id="500513665">
              <w:marLeft w:val="0"/>
              <w:marRight w:val="0"/>
              <w:marTop w:val="0"/>
              <w:marBottom w:val="0"/>
              <w:divBdr>
                <w:top w:val="none" w:sz="0" w:space="0" w:color="auto"/>
                <w:left w:val="none" w:sz="0" w:space="0" w:color="auto"/>
                <w:bottom w:val="none" w:sz="0" w:space="0" w:color="auto"/>
                <w:right w:val="none" w:sz="0" w:space="0" w:color="auto"/>
              </w:divBdr>
              <w:divsChild>
                <w:div w:id="1664816582">
                  <w:marLeft w:val="0"/>
                  <w:marRight w:val="0"/>
                  <w:marTop w:val="0"/>
                  <w:marBottom w:val="0"/>
                  <w:divBdr>
                    <w:top w:val="none" w:sz="0" w:space="0" w:color="auto"/>
                    <w:left w:val="none" w:sz="0" w:space="0" w:color="auto"/>
                    <w:bottom w:val="none" w:sz="0" w:space="0" w:color="auto"/>
                    <w:right w:val="none" w:sz="0" w:space="0" w:color="auto"/>
                  </w:divBdr>
                  <w:divsChild>
                    <w:div w:id="1586843987">
                      <w:marLeft w:val="0"/>
                      <w:marRight w:val="0"/>
                      <w:marTop w:val="0"/>
                      <w:marBottom w:val="0"/>
                      <w:divBdr>
                        <w:top w:val="none" w:sz="0" w:space="0" w:color="auto"/>
                        <w:left w:val="none" w:sz="0" w:space="0" w:color="auto"/>
                        <w:bottom w:val="none" w:sz="0" w:space="0" w:color="auto"/>
                        <w:right w:val="none" w:sz="0" w:space="0" w:color="auto"/>
                      </w:divBdr>
                    </w:div>
                    <w:div w:id="118227591">
                      <w:marLeft w:val="0"/>
                      <w:marRight w:val="0"/>
                      <w:marTop w:val="0"/>
                      <w:marBottom w:val="0"/>
                      <w:divBdr>
                        <w:top w:val="none" w:sz="0" w:space="0" w:color="auto"/>
                        <w:left w:val="none" w:sz="0" w:space="0" w:color="auto"/>
                        <w:bottom w:val="none" w:sz="0" w:space="0" w:color="auto"/>
                        <w:right w:val="none" w:sz="0" w:space="0" w:color="auto"/>
                      </w:divBdr>
                    </w:div>
                    <w:div w:id="177044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9680248">
      <w:bodyDiv w:val="1"/>
      <w:marLeft w:val="0"/>
      <w:marRight w:val="0"/>
      <w:marTop w:val="0"/>
      <w:marBottom w:val="0"/>
      <w:divBdr>
        <w:top w:val="none" w:sz="0" w:space="0" w:color="auto"/>
        <w:left w:val="none" w:sz="0" w:space="0" w:color="auto"/>
        <w:bottom w:val="none" w:sz="0" w:space="0" w:color="auto"/>
        <w:right w:val="none" w:sz="0" w:space="0" w:color="auto"/>
      </w:divBdr>
    </w:div>
    <w:div w:id="1620840593">
      <w:bodyDiv w:val="1"/>
      <w:marLeft w:val="0"/>
      <w:marRight w:val="0"/>
      <w:marTop w:val="0"/>
      <w:marBottom w:val="0"/>
      <w:divBdr>
        <w:top w:val="none" w:sz="0" w:space="0" w:color="auto"/>
        <w:left w:val="none" w:sz="0" w:space="0" w:color="auto"/>
        <w:bottom w:val="none" w:sz="0" w:space="0" w:color="auto"/>
        <w:right w:val="none" w:sz="0" w:space="0" w:color="auto"/>
      </w:divBdr>
    </w:div>
    <w:div w:id="1623656613">
      <w:bodyDiv w:val="1"/>
      <w:marLeft w:val="0"/>
      <w:marRight w:val="0"/>
      <w:marTop w:val="0"/>
      <w:marBottom w:val="0"/>
      <w:divBdr>
        <w:top w:val="none" w:sz="0" w:space="0" w:color="auto"/>
        <w:left w:val="none" w:sz="0" w:space="0" w:color="auto"/>
        <w:bottom w:val="none" w:sz="0" w:space="0" w:color="auto"/>
        <w:right w:val="none" w:sz="0" w:space="0" w:color="auto"/>
      </w:divBdr>
    </w:div>
    <w:div w:id="1628658926">
      <w:bodyDiv w:val="1"/>
      <w:marLeft w:val="0"/>
      <w:marRight w:val="0"/>
      <w:marTop w:val="0"/>
      <w:marBottom w:val="0"/>
      <w:divBdr>
        <w:top w:val="none" w:sz="0" w:space="0" w:color="auto"/>
        <w:left w:val="none" w:sz="0" w:space="0" w:color="auto"/>
        <w:bottom w:val="none" w:sz="0" w:space="0" w:color="auto"/>
        <w:right w:val="none" w:sz="0" w:space="0" w:color="auto"/>
      </w:divBdr>
    </w:div>
    <w:div w:id="1629508400">
      <w:bodyDiv w:val="1"/>
      <w:marLeft w:val="0"/>
      <w:marRight w:val="0"/>
      <w:marTop w:val="0"/>
      <w:marBottom w:val="0"/>
      <w:divBdr>
        <w:top w:val="none" w:sz="0" w:space="0" w:color="auto"/>
        <w:left w:val="none" w:sz="0" w:space="0" w:color="auto"/>
        <w:bottom w:val="none" w:sz="0" w:space="0" w:color="auto"/>
        <w:right w:val="none" w:sz="0" w:space="0" w:color="auto"/>
      </w:divBdr>
    </w:div>
    <w:div w:id="1634170384">
      <w:bodyDiv w:val="1"/>
      <w:marLeft w:val="0"/>
      <w:marRight w:val="0"/>
      <w:marTop w:val="0"/>
      <w:marBottom w:val="0"/>
      <w:divBdr>
        <w:top w:val="none" w:sz="0" w:space="0" w:color="auto"/>
        <w:left w:val="none" w:sz="0" w:space="0" w:color="auto"/>
        <w:bottom w:val="none" w:sz="0" w:space="0" w:color="auto"/>
        <w:right w:val="none" w:sz="0" w:space="0" w:color="auto"/>
      </w:divBdr>
    </w:div>
    <w:div w:id="1635063693">
      <w:bodyDiv w:val="1"/>
      <w:marLeft w:val="0"/>
      <w:marRight w:val="0"/>
      <w:marTop w:val="0"/>
      <w:marBottom w:val="0"/>
      <w:divBdr>
        <w:top w:val="none" w:sz="0" w:space="0" w:color="auto"/>
        <w:left w:val="none" w:sz="0" w:space="0" w:color="auto"/>
        <w:bottom w:val="none" w:sz="0" w:space="0" w:color="auto"/>
        <w:right w:val="none" w:sz="0" w:space="0" w:color="auto"/>
      </w:divBdr>
    </w:div>
    <w:div w:id="1639454440">
      <w:bodyDiv w:val="1"/>
      <w:marLeft w:val="0"/>
      <w:marRight w:val="0"/>
      <w:marTop w:val="0"/>
      <w:marBottom w:val="0"/>
      <w:divBdr>
        <w:top w:val="none" w:sz="0" w:space="0" w:color="auto"/>
        <w:left w:val="none" w:sz="0" w:space="0" w:color="auto"/>
        <w:bottom w:val="none" w:sz="0" w:space="0" w:color="auto"/>
        <w:right w:val="none" w:sz="0" w:space="0" w:color="auto"/>
      </w:divBdr>
    </w:div>
    <w:div w:id="1644389657">
      <w:bodyDiv w:val="1"/>
      <w:marLeft w:val="0"/>
      <w:marRight w:val="0"/>
      <w:marTop w:val="0"/>
      <w:marBottom w:val="0"/>
      <w:divBdr>
        <w:top w:val="none" w:sz="0" w:space="0" w:color="auto"/>
        <w:left w:val="none" w:sz="0" w:space="0" w:color="auto"/>
        <w:bottom w:val="none" w:sz="0" w:space="0" w:color="auto"/>
        <w:right w:val="none" w:sz="0" w:space="0" w:color="auto"/>
      </w:divBdr>
    </w:div>
    <w:div w:id="1650985206">
      <w:bodyDiv w:val="1"/>
      <w:marLeft w:val="0"/>
      <w:marRight w:val="0"/>
      <w:marTop w:val="0"/>
      <w:marBottom w:val="0"/>
      <w:divBdr>
        <w:top w:val="none" w:sz="0" w:space="0" w:color="auto"/>
        <w:left w:val="none" w:sz="0" w:space="0" w:color="auto"/>
        <w:bottom w:val="none" w:sz="0" w:space="0" w:color="auto"/>
        <w:right w:val="none" w:sz="0" w:space="0" w:color="auto"/>
      </w:divBdr>
    </w:div>
    <w:div w:id="1659460633">
      <w:bodyDiv w:val="1"/>
      <w:marLeft w:val="0"/>
      <w:marRight w:val="0"/>
      <w:marTop w:val="0"/>
      <w:marBottom w:val="0"/>
      <w:divBdr>
        <w:top w:val="none" w:sz="0" w:space="0" w:color="auto"/>
        <w:left w:val="none" w:sz="0" w:space="0" w:color="auto"/>
        <w:bottom w:val="none" w:sz="0" w:space="0" w:color="auto"/>
        <w:right w:val="none" w:sz="0" w:space="0" w:color="auto"/>
      </w:divBdr>
    </w:div>
    <w:div w:id="1660380297">
      <w:bodyDiv w:val="1"/>
      <w:marLeft w:val="0"/>
      <w:marRight w:val="0"/>
      <w:marTop w:val="0"/>
      <w:marBottom w:val="0"/>
      <w:divBdr>
        <w:top w:val="none" w:sz="0" w:space="0" w:color="auto"/>
        <w:left w:val="none" w:sz="0" w:space="0" w:color="auto"/>
        <w:bottom w:val="none" w:sz="0" w:space="0" w:color="auto"/>
        <w:right w:val="none" w:sz="0" w:space="0" w:color="auto"/>
      </w:divBdr>
    </w:div>
    <w:div w:id="1662585604">
      <w:bodyDiv w:val="1"/>
      <w:marLeft w:val="0"/>
      <w:marRight w:val="0"/>
      <w:marTop w:val="0"/>
      <w:marBottom w:val="0"/>
      <w:divBdr>
        <w:top w:val="none" w:sz="0" w:space="0" w:color="auto"/>
        <w:left w:val="none" w:sz="0" w:space="0" w:color="auto"/>
        <w:bottom w:val="none" w:sz="0" w:space="0" w:color="auto"/>
        <w:right w:val="none" w:sz="0" w:space="0" w:color="auto"/>
      </w:divBdr>
    </w:div>
    <w:div w:id="1664820696">
      <w:bodyDiv w:val="1"/>
      <w:marLeft w:val="0"/>
      <w:marRight w:val="0"/>
      <w:marTop w:val="0"/>
      <w:marBottom w:val="0"/>
      <w:divBdr>
        <w:top w:val="none" w:sz="0" w:space="0" w:color="auto"/>
        <w:left w:val="none" w:sz="0" w:space="0" w:color="auto"/>
        <w:bottom w:val="none" w:sz="0" w:space="0" w:color="auto"/>
        <w:right w:val="none" w:sz="0" w:space="0" w:color="auto"/>
      </w:divBdr>
    </w:div>
    <w:div w:id="1668553752">
      <w:bodyDiv w:val="1"/>
      <w:marLeft w:val="0"/>
      <w:marRight w:val="0"/>
      <w:marTop w:val="0"/>
      <w:marBottom w:val="0"/>
      <w:divBdr>
        <w:top w:val="none" w:sz="0" w:space="0" w:color="auto"/>
        <w:left w:val="none" w:sz="0" w:space="0" w:color="auto"/>
        <w:bottom w:val="none" w:sz="0" w:space="0" w:color="auto"/>
        <w:right w:val="none" w:sz="0" w:space="0" w:color="auto"/>
      </w:divBdr>
    </w:div>
    <w:div w:id="1671367856">
      <w:bodyDiv w:val="1"/>
      <w:marLeft w:val="0"/>
      <w:marRight w:val="0"/>
      <w:marTop w:val="0"/>
      <w:marBottom w:val="0"/>
      <w:divBdr>
        <w:top w:val="none" w:sz="0" w:space="0" w:color="auto"/>
        <w:left w:val="none" w:sz="0" w:space="0" w:color="auto"/>
        <w:bottom w:val="none" w:sz="0" w:space="0" w:color="auto"/>
        <w:right w:val="none" w:sz="0" w:space="0" w:color="auto"/>
      </w:divBdr>
    </w:div>
    <w:div w:id="1672294383">
      <w:bodyDiv w:val="1"/>
      <w:marLeft w:val="0"/>
      <w:marRight w:val="0"/>
      <w:marTop w:val="0"/>
      <w:marBottom w:val="0"/>
      <w:divBdr>
        <w:top w:val="none" w:sz="0" w:space="0" w:color="auto"/>
        <w:left w:val="none" w:sz="0" w:space="0" w:color="auto"/>
        <w:bottom w:val="none" w:sz="0" w:space="0" w:color="auto"/>
        <w:right w:val="none" w:sz="0" w:space="0" w:color="auto"/>
      </w:divBdr>
    </w:div>
    <w:div w:id="1673796520">
      <w:bodyDiv w:val="1"/>
      <w:marLeft w:val="0"/>
      <w:marRight w:val="0"/>
      <w:marTop w:val="0"/>
      <w:marBottom w:val="0"/>
      <w:divBdr>
        <w:top w:val="none" w:sz="0" w:space="0" w:color="auto"/>
        <w:left w:val="none" w:sz="0" w:space="0" w:color="auto"/>
        <w:bottom w:val="none" w:sz="0" w:space="0" w:color="auto"/>
        <w:right w:val="none" w:sz="0" w:space="0" w:color="auto"/>
      </w:divBdr>
    </w:div>
    <w:div w:id="1674407003">
      <w:bodyDiv w:val="1"/>
      <w:marLeft w:val="0"/>
      <w:marRight w:val="0"/>
      <w:marTop w:val="0"/>
      <w:marBottom w:val="0"/>
      <w:divBdr>
        <w:top w:val="none" w:sz="0" w:space="0" w:color="auto"/>
        <w:left w:val="none" w:sz="0" w:space="0" w:color="auto"/>
        <w:bottom w:val="none" w:sz="0" w:space="0" w:color="auto"/>
        <w:right w:val="none" w:sz="0" w:space="0" w:color="auto"/>
      </w:divBdr>
    </w:div>
    <w:div w:id="1674524331">
      <w:bodyDiv w:val="1"/>
      <w:marLeft w:val="0"/>
      <w:marRight w:val="0"/>
      <w:marTop w:val="0"/>
      <w:marBottom w:val="0"/>
      <w:divBdr>
        <w:top w:val="none" w:sz="0" w:space="0" w:color="auto"/>
        <w:left w:val="none" w:sz="0" w:space="0" w:color="auto"/>
        <w:bottom w:val="none" w:sz="0" w:space="0" w:color="auto"/>
        <w:right w:val="none" w:sz="0" w:space="0" w:color="auto"/>
      </w:divBdr>
    </w:div>
    <w:div w:id="1675063425">
      <w:bodyDiv w:val="1"/>
      <w:marLeft w:val="0"/>
      <w:marRight w:val="0"/>
      <w:marTop w:val="0"/>
      <w:marBottom w:val="0"/>
      <w:divBdr>
        <w:top w:val="none" w:sz="0" w:space="0" w:color="auto"/>
        <w:left w:val="none" w:sz="0" w:space="0" w:color="auto"/>
        <w:bottom w:val="none" w:sz="0" w:space="0" w:color="auto"/>
        <w:right w:val="none" w:sz="0" w:space="0" w:color="auto"/>
      </w:divBdr>
    </w:div>
    <w:div w:id="1679037405">
      <w:bodyDiv w:val="1"/>
      <w:marLeft w:val="0"/>
      <w:marRight w:val="0"/>
      <w:marTop w:val="0"/>
      <w:marBottom w:val="0"/>
      <w:divBdr>
        <w:top w:val="none" w:sz="0" w:space="0" w:color="auto"/>
        <w:left w:val="none" w:sz="0" w:space="0" w:color="auto"/>
        <w:bottom w:val="none" w:sz="0" w:space="0" w:color="auto"/>
        <w:right w:val="none" w:sz="0" w:space="0" w:color="auto"/>
      </w:divBdr>
    </w:div>
    <w:div w:id="1681080929">
      <w:bodyDiv w:val="1"/>
      <w:marLeft w:val="0"/>
      <w:marRight w:val="0"/>
      <w:marTop w:val="0"/>
      <w:marBottom w:val="0"/>
      <w:divBdr>
        <w:top w:val="none" w:sz="0" w:space="0" w:color="auto"/>
        <w:left w:val="none" w:sz="0" w:space="0" w:color="auto"/>
        <w:bottom w:val="none" w:sz="0" w:space="0" w:color="auto"/>
        <w:right w:val="none" w:sz="0" w:space="0" w:color="auto"/>
      </w:divBdr>
    </w:div>
    <w:div w:id="1685595488">
      <w:bodyDiv w:val="1"/>
      <w:marLeft w:val="0"/>
      <w:marRight w:val="0"/>
      <w:marTop w:val="0"/>
      <w:marBottom w:val="0"/>
      <w:divBdr>
        <w:top w:val="none" w:sz="0" w:space="0" w:color="auto"/>
        <w:left w:val="none" w:sz="0" w:space="0" w:color="auto"/>
        <w:bottom w:val="none" w:sz="0" w:space="0" w:color="auto"/>
        <w:right w:val="none" w:sz="0" w:space="0" w:color="auto"/>
      </w:divBdr>
    </w:div>
    <w:div w:id="1688168463">
      <w:bodyDiv w:val="1"/>
      <w:marLeft w:val="0"/>
      <w:marRight w:val="0"/>
      <w:marTop w:val="0"/>
      <w:marBottom w:val="0"/>
      <w:divBdr>
        <w:top w:val="none" w:sz="0" w:space="0" w:color="auto"/>
        <w:left w:val="none" w:sz="0" w:space="0" w:color="auto"/>
        <w:bottom w:val="none" w:sz="0" w:space="0" w:color="auto"/>
        <w:right w:val="none" w:sz="0" w:space="0" w:color="auto"/>
      </w:divBdr>
    </w:div>
    <w:div w:id="1693527200">
      <w:bodyDiv w:val="1"/>
      <w:marLeft w:val="0"/>
      <w:marRight w:val="0"/>
      <w:marTop w:val="0"/>
      <w:marBottom w:val="0"/>
      <w:divBdr>
        <w:top w:val="none" w:sz="0" w:space="0" w:color="auto"/>
        <w:left w:val="none" w:sz="0" w:space="0" w:color="auto"/>
        <w:bottom w:val="none" w:sz="0" w:space="0" w:color="auto"/>
        <w:right w:val="none" w:sz="0" w:space="0" w:color="auto"/>
      </w:divBdr>
    </w:div>
    <w:div w:id="1693535238">
      <w:bodyDiv w:val="1"/>
      <w:marLeft w:val="0"/>
      <w:marRight w:val="0"/>
      <w:marTop w:val="0"/>
      <w:marBottom w:val="0"/>
      <w:divBdr>
        <w:top w:val="none" w:sz="0" w:space="0" w:color="auto"/>
        <w:left w:val="none" w:sz="0" w:space="0" w:color="auto"/>
        <w:bottom w:val="none" w:sz="0" w:space="0" w:color="auto"/>
        <w:right w:val="none" w:sz="0" w:space="0" w:color="auto"/>
      </w:divBdr>
    </w:div>
    <w:div w:id="1699042618">
      <w:bodyDiv w:val="1"/>
      <w:marLeft w:val="0"/>
      <w:marRight w:val="0"/>
      <w:marTop w:val="0"/>
      <w:marBottom w:val="0"/>
      <w:divBdr>
        <w:top w:val="none" w:sz="0" w:space="0" w:color="auto"/>
        <w:left w:val="none" w:sz="0" w:space="0" w:color="auto"/>
        <w:bottom w:val="none" w:sz="0" w:space="0" w:color="auto"/>
        <w:right w:val="none" w:sz="0" w:space="0" w:color="auto"/>
      </w:divBdr>
    </w:div>
    <w:div w:id="1699157881">
      <w:bodyDiv w:val="1"/>
      <w:marLeft w:val="0"/>
      <w:marRight w:val="0"/>
      <w:marTop w:val="0"/>
      <w:marBottom w:val="0"/>
      <w:divBdr>
        <w:top w:val="none" w:sz="0" w:space="0" w:color="auto"/>
        <w:left w:val="none" w:sz="0" w:space="0" w:color="auto"/>
        <w:bottom w:val="none" w:sz="0" w:space="0" w:color="auto"/>
        <w:right w:val="none" w:sz="0" w:space="0" w:color="auto"/>
      </w:divBdr>
    </w:div>
    <w:div w:id="1699894880">
      <w:bodyDiv w:val="1"/>
      <w:marLeft w:val="0"/>
      <w:marRight w:val="0"/>
      <w:marTop w:val="0"/>
      <w:marBottom w:val="0"/>
      <w:divBdr>
        <w:top w:val="none" w:sz="0" w:space="0" w:color="auto"/>
        <w:left w:val="none" w:sz="0" w:space="0" w:color="auto"/>
        <w:bottom w:val="none" w:sz="0" w:space="0" w:color="auto"/>
        <w:right w:val="none" w:sz="0" w:space="0" w:color="auto"/>
      </w:divBdr>
    </w:div>
    <w:div w:id="1700470206">
      <w:bodyDiv w:val="1"/>
      <w:marLeft w:val="0"/>
      <w:marRight w:val="0"/>
      <w:marTop w:val="0"/>
      <w:marBottom w:val="0"/>
      <w:divBdr>
        <w:top w:val="none" w:sz="0" w:space="0" w:color="auto"/>
        <w:left w:val="none" w:sz="0" w:space="0" w:color="auto"/>
        <w:bottom w:val="none" w:sz="0" w:space="0" w:color="auto"/>
        <w:right w:val="none" w:sz="0" w:space="0" w:color="auto"/>
      </w:divBdr>
    </w:div>
    <w:div w:id="1702128149">
      <w:bodyDiv w:val="1"/>
      <w:marLeft w:val="0"/>
      <w:marRight w:val="0"/>
      <w:marTop w:val="0"/>
      <w:marBottom w:val="0"/>
      <w:divBdr>
        <w:top w:val="none" w:sz="0" w:space="0" w:color="auto"/>
        <w:left w:val="none" w:sz="0" w:space="0" w:color="auto"/>
        <w:bottom w:val="none" w:sz="0" w:space="0" w:color="auto"/>
        <w:right w:val="none" w:sz="0" w:space="0" w:color="auto"/>
      </w:divBdr>
    </w:div>
    <w:div w:id="1702783222">
      <w:bodyDiv w:val="1"/>
      <w:marLeft w:val="0"/>
      <w:marRight w:val="0"/>
      <w:marTop w:val="0"/>
      <w:marBottom w:val="0"/>
      <w:divBdr>
        <w:top w:val="none" w:sz="0" w:space="0" w:color="auto"/>
        <w:left w:val="none" w:sz="0" w:space="0" w:color="auto"/>
        <w:bottom w:val="none" w:sz="0" w:space="0" w:color="auto"/>
        <w:right w:val="none" w:sz="0" w:space="0" w:color="auto"/>
      </w:divBdr>
      <w:divsChild>
        <w:div w:id="1136603352">
          <w:marLeft w:val="0"/>
          <w:marRight w:val="0"/>
          <w:marTop w:val="0"/>
          <w:marBottom w:val="0"/>
          <w:divBdr>
            <w:top w:val="none" w:sz="0" w:space="0" w:color="auto"/>
            <w:left w:val="none" w:sz="0" w:space="0" w:color="auto"/>
            <w:bottom w:val="none" w:sz="0" w:space="0" w:color="auto"/>
            <w:right w:val="none" w:sz="0" w:space="0" w:color="auto"/>
          </w:divBdr>
        </w:div>
      </w:divsChild>
    </w:div>
    <w:div w:id="1706565201">
      <w:bodyDiv w:val="1"/>
      <w:marLeft w:val="0"/>
      <w:marRight w:val="0"/>
      <w:marTop w:val="0"/>
      <w:marBottom w:val="0"/>
      <w:divBdr>
        <w:top w:val="none" w:sz="0" w:space="0" w:color="auto"/>
        <w:left w:val="none" w:sz="0" w:space="0" w:color="auto"/>
        <w:bottom w:val="none" w:sz="0" w:space="0" w:color="auto"/>
        <w:right w:val="none" w:sz="0" w:space="0" w:color="auto"/>
      </w:divBdr>
    </w:div>
    <w:div w:id="1708868798">
      <w:bodyDiv w:val="1"/>
      <w:marLeft w:val="0"/>
      <w:marRight w:val="0"/>
      <w:marTop w:val="0"/>
      <w:marBottom w:val="0"/>
      <w:divBdr>
        <w:top w:val="none" w:sz="0" w:space="0" w:color="auto"/>
        <w:left w:val="none" w:sz="0" w:space="0" w:color="auto"/>
        <w:bottom w:val="none" w:sz="0" w:space="0" w:color="auto"/>
        <w:right w:val="none" w:sz="0" w:space="0" w:color="auto"/>
      </w:divBdr>
    </w:div>
    <w:div w:id="1710915531">
      <w:bodyDiv w:val="1"/>
      <w:marLeft w:val="0"/>
      <w:marRight w:val="0"/>
      <w:marTop w:val="0"/>
      <w:marBottom w:val="0"/>
      <w:divBdr>
        <w:top w:val="none" w:sz="0" w:space="0" w:color="auto"/>
        <w:left w:val="none" w:sz="0" w:space="0" w:color="auto"/>
        <w:bottom w:val="none" w:sz="0" w:space="0" w:color="auto"/>
        <w:right w:val="none" w:sz="0" w:space="0" w:color="auto"/>
      </w:divBdr>
    </w:div>
    <w:div w:id="1711605990">
      <w:bodyDiv w:val="1"/>
      <w:marLeft w:val="0"/>
      <w:marRight w:val="0"/>
      <w:marTop w:val="0"/>
      <w:marBottom w:val="0"/>
      <w:divBdr>
        <w:top w:val="none" w:sz="0" w:space="0" w:color="auto"/>
        <w:left w:val="none" w:sz="0" w:space="0" w:color="auto"/>
        <w:bottom w:val="none" w:sz="0" w:space="0" w:color="auto"/>
        <w:right w:val="none" w:sz="0" w:space="0" w:color="auto"/>
      </w:divBdr>
    </w:div>
    <w:div w:id="1716853909">
      <w:bodyDiv w:val="1"/>
      <w:marLeft w:val="0"/>
      <w:marRight w:val="0"/>
      <w:marTop w:val="0"/>
      <w:marBottom w:val="0"/>
      <w:divBdr>
        <w:top w:val="none" w:sz="0" w:space="0" w:color="auto"/>
        <w:left w:val="none" w:sz="0" w:space="0" w:color="auto"/>
        <w:bottom w:val="none" w:sz="0" w:space="0" w:color="auto"/>
        <w:right w:val="none" w:sz="0" w:space="0" w:color="auto"/>
      </w:divBdr>
    </w:div>
    <w:div w:id="1718503436">
      <w:bodyDiv w:val="1"/>
      <w:marLeft w:val="0"/>
      <w:marRight w:val="0"/>
      <w:marTop w:val="0"/>
      <w:marBottom w:val="0"/>
      <w:divBdr>
        <w:top w:val="none" w:sz="0" w:space="0" w:color="auto"/>
        <w:left w:val="none" w:sz="0" w:space="0" w:color="auto"/>
        <w:bottom w:val="none" w:sz="0" w:space="0" w:color="auto"/>
        <w:right w:val="none" w:sz="0" w:space="0" w:color="auto"/>
      </w:divBdr>
    </w:div>
    <w:div w:id="1719696224">
      <w:bodyDiv w:val="1"/>
      <w:marLeft w:val="0"/>
      <w:marRight w:val="0"/>
      <w:marTop w:val="0"/>
      <w:marBottom w:val="0"/>
      <w:divBdr>
        <w:top w:val="none" w:sz="0" w:space="0" w:color="auto"/>
        <w:left w:val="none" w:sz="0" w:space="0" w:color="auto"/>
        <w:bottom w:val="none" w:sz="0" w:space="0" w:color="auto"/>
        <w:right w:val="none" w:sz="0" w:space="0" w:color="auto"/>
      </w:divBdr>
    </w:div>
    <w:div w:id="1721980219">
      <w:bodyDiv w:val="1"/>
      <w:marLeft w:val="0"/>
      <w:marRight w:val="0"/>
      <w:marTop w:val="0"/>
      <w:marBottom w:val="0"/>
      <w:divBdr>
        <w:top w:val="none" w:sz="0" w:space="0" w:color="auto"/>
        <w:left w:val="none" w:sz="0" w:space="0" w:color="auto"/>
        <w:bottom w:val="none" w:sz="0" w:space="0" w:color="auto"/>
        <w:right w:val="none" w:sz="0" w:space="0" w:color="auto"/>
      </w:divBdr>
    </w:div>
    <w:div w:id="1723089240">
      <w:bodyDiv w:val="1"/>
      <w:marLeft w:val="0"/>
      <w:marRight w:val="0"/>
      <w:marTop w:val="0"/>
      <w:marBottom w:val="0"/>
      <w:divBdr>
        <w:top w:val="none" w:sz="0" w:space="0" w:color="auto"/>
        <w:left w:val="none" w:sz="0" w:space="0" w:color="auto"/>
        <w:bottom w:val="none" w:sz="0" w:space="0" w:color="auto"/>
        <w:right w:val="none" w:sz="0" w:space="0" w:color="auto"/>
      </w:divBdr>
    </w:div>
    <w:div w:id="1723670601">
      <w:bodyDiv w:val="1"/>
      <w:marLeft w:val="0"/>
      <w:marRight w:val="0"/>
      <w:marTop w:val="0"/>
      <w:marBottom w:val="0"/>
      <w:divBdr>
        <w:top w:val="none" w:sz="0" w:space="0" w:color="auto"/>
        <w:left w:val="none" w:sz="0" w:space="0" w:color="auto"/>
        <w:bottom w:val="none" w:sz="0" w:space="0" w:color="auto"/>
        <w:right w:val="none" w:sz="0" w:space="0" w:color="auto"/>
      </w:divBdr>
    </w:div>
    <w:div w:id="1724282113">
      <w:bodyDiv w:val="1"/>
      <w:marLeft w:val="0"/>
      <w:marRight w:val="0"/>
      <w:marTop w:val="0"/>
      <w:marBottom w:val="0"/>
      <w:divBdr>
        <w:top w:val="none" w:sz="0" w:space="0" w:color="auto"/>
        <w:left w:val="none" w:sz="0" w:space="0" w:color="auto"/>
        <w:bottom w:val="none" w:sz="0" w:space="0" w:color="auto"/>
        <w:right w:val="none" w:sz="0" w:space="0" w:color="auto"/>
      </w:divBdr>
    </w:div>
    <w:div w:id="1725718275">
      <w:bodyDiv w:val="1"/>
      <w:marLeft w:val="0"/>
      <w:marRight w:val="0"/>
      <w:marTop w:val="0"/>
      <w:marBottom w:val="0"/>
      <w:divBdr>
        <w:top w:val="none" w:sz="0" w:space="0" w:color="auto"/>
        <w:left w:val="none" w:sz="0" w:space="0" w:color="auto"/>
        <w:bottom w:val="none" w:sz="0" w:space="0" w:color="auto"/>
        <w:right w:val="none" w:sz="0" w:space="0" w:color="auto"/>
      </w:divBdr>
      <w:divsChild>
        <w:div w:id="842739460">
          <w:marLeft w:val="0"/>
          <w:marRight w:val="0"/>
          <w:marTop w:val="0"/>
          <w:marBottom w:val="0"/>
          <w:divBdr>
            <w:top w:val="none" w:sz="0" w:space="0" w:color="auto"/>
            <w:left w:val="none" w:sz="0" w:space="0" w:color="auto"/>
            <w:bottom w:val="none" w:sz="0" w:space="0" w:color="auto"/>
            <w:right w:val="none" w:sz="0" w:space="0" w:color="auto"/>
          </w:divBdr>
        </w:div>
        <w:div w:id="985478902">
          <w:marLeft w:val="0"/>
          <w:marRight w:val="0"/>
          <w:marTop w:val="0"/>
          <w:marBottom w:val="0"/>
          <w:divBdr>
            <w:top w:val="none" w:sz="0" w:space="0" w:color="auto"/>
            <w:left w:val="none" w:sz="0" w:space="0" w:color="auto"/>
            <w:bottom w:val="none" w:sz="0" w:space="0" w:color="auto"/>
            <w:right w:val="none" w:sz="0" w:space="0" w:color="auto"/>
          </w:divBdr>
        </w:div>
      </w:divsChild>
    </w:div>
    <w:div w:id="1731886111">
      <w:bodyDiv w:val="1"/>
      <w:marLeft w:val="0"/>
      <w:marRight w:val="0"/>
      <w:marTop w:val="0"/>
      <w:marBottom w:val="0"/>
      <w:divBdr>
        <w:top w:val="none" w:sz="0" w:space="0" w:color="auto"/>
        <w:left w:val="none" w:sz="0" w:space="0" w:color="auto"/>
        <w:bottom w:val="none" w:sz="0" w:space="0" w:color="auto"/>
        <w:right w:val="none" w:sz="0" w:space="0" w:color="auto"/>
      </w:divBdr>
    </w:div>
    <w:div w:id="1736581345">
      <w:bodyDiv w:val="1"/>
      <w:marLeft w:val="0"/>
      <w:marRight w:val="0"/>
      <w:marTop w:val="0"/>
      <w:marBottom w:val="0"/>
      <w:divBdr>
        <w:top w:val="none" w:sz="0" w:space="0" w:color="auto"/>
        <w:left w:val="none" w:sz="0" w:space="0" w:color="auto"/>
        <w:bottom w:val="none" w:sz="0" w:space="0" w:color="auto"/>
        <w:right w:val="none" w:sz="0" w:space="0" w:color="auto"/>
      </w:divBdr>
    </w:div>
    <w:div w:id="1740395997">
      <w:bodyDiv w:val="1"/>
      <w:marLeft w:val="0"/>
      <w:marRight w:val="0"/>
      <w:marTop w:val="0"/>
      <w:marBottom w:val="0"/>
      <w:divBdr>
        <w:top w:val="none" w:sz="0" w:space="0" w:color="auto"/>
        <w:left w:val="none" w:sz="0" w:space="0" w:color="auto"/>
        <w:bottom w:val="none" w:sz="0" w:space="0" w:color="auto"/>
        <w:right w:val="none" w:sz="0" w:space="0" w:color="auto"/>
      </w:divBdr>
    </w:div>
    <w:div w:id="1745955172">
      <w:bodyDiv w:val="1"/>
      <w:marLeft w:val="0"/>
      <w:marRight w:val="0"/>
      <w:marTop w:val="0"/>
      <w:marBottom w:val="0"/>
      <w:divBdr>
        <w:top w:val="none" w:sz="0" w:space="0" w:color="auto"/>
        <w:left w:val="none" w:sz="0" w:space="0" w:color="auto"/>
        <w:bottom w:val="none" w:sz="0" w:space="0" w:color="auto"/>
        <w:right w:val="none" w:sz="0" w:space="0" w:color="auto"/>
      </w:divBdr>
    </w:div>
    <w:div w:id="1747914337">
      <w:bodyDiv w:val="1"/>
      <w:marLeft w:val="0"/>
      <w:marRight w:val="0"/>
      <w:marTop w:val="0"/>
      <w:marBottom w:val="0"/>
      <w:divBdr>
        <w:top w:val="none" w:sz="0" w:space="0" w:color="auto"/>
        <w:left w:val="none" w:sz="0" w:space="0" w:color="auto"/>
        <w:bottom w:val="none" w:sz="0" w:space="0" w:color="auto"/>
        <w:right w:val="none" w:sz="0" w:space="0" w:color="auto"/>
      </w:divBdr>
    </w:div>
    <w:div w:id="1748384644">
      <w:bodyDiv w:val="1"/>
      <w:marLeft w:val="0"/>
      <w:marRight w:val="0"/>
      <w:marTop w:val="0"/>
      <w:marBottom w:val="0"/>
      <w:divBdr>
        <w:top w:val="none" w:sz="0" w:space="0" w:color="auto"/>
        <w:left w:val="none" w:sz="0" w:space="0" w:color="auto"/>
        <w:bottom w:val="none" w:sz="0" w:space="0" w:color="auto"/>
        <w:right w:val="none" w:sz="0" w:space="0" w:color="auto"/>
      </w:divBdr>
    </w:div>
    <w:div w:id="1756130602">
      <w:bodyDiv w:val="1"/>
      <w:marLeft w:val="0"/>
      <w:marRight w:val="0"/>
      <w:marTop w:val="0"/>
      <w:marBottom w:val="0"/>
      <w:divBdr>
        <w:top w:val="none" w:sz="0" w:space="0" w:color="auto"/>
        <w:left w:val="none" w:sz="0" w:space="0" w:color="auto"/>
        <w:bottom w:val="none" w:sz="0" w:space="0" w:color="auto"/>
        <w:right w:val="none" w:sz="0" w:space="0" w:color="auto"/>
      </w:divBdr>
    </w:div>
    <w:div w:id="1756782325">
      <w:bodyDiv w:val="1"/>
      <w:marLeft w:val="0"/>
      <w:marRight w:val="0"/>
      <w:marTop w:val="0"/>
      <w:marBottom w:val="0"/>
      <w:divBdr>
        <w:top w:val="none" w:sz="0" w:space="0" w:color="auto"/>
        <w:left w:val="none" w:sz="0" w:space="0" w:color="auto"/>
        <w:bottom w:val="none" w:sz="0" w:space="0" w:color="auto"/>
        <w:right w:val="none" w:sz="0" w:space="0" w:color="auto"/>
      </w:divBdr>
    </w:div>
    <w:div w:id="1761220369">
      <w:bodyDiv w:val="1"/>
      <w:marLeft w:val="0"/>
      <w:marRight w:val="0"/>
      <w:marTop w:val="0"/>
      <w:marBottom w:val="0"/>
      <w:divBdr>
        <w:top w:val="none" w:sz="0" w:space="0" w:color="auto"/>
        <w:left w:val="none" w:sz="0" w:space="0" w:color="auto"/>
        <w:bottom w:val="none" w:sz="0" w:space="0" w:color="auto"/>
        <w:right w:val="none" w:sz="0" w:space="0" w:color="auto"/>
      </w:divBdr>
    </w:div>
    <w:div w:id="1765690414">
      <w:bodyDiv w:val="1"/>
      <w:marLeft w:val="0"/>
      <w:marRight w:val="0"/>
      <w:marTop w:val="0"/>
      <w:marBottom w:val="0"/>
      <w:divBdr>
        <w:top w:val="none" w:sz="0" w:space="0" w:color="auto"/>
        <w:left w:val="none" w:sz="0" w:space="0" w:color="auto"/>
        <w:bottom w:val="none" w:sz="0" w:space="0" w:color="auto"/>
        <w:right w:val="none" w:sz="0" w:space="0" w:color="auto"/>
      </w:divBdr>
    </w:div>
    <w:div w:id="1766685218">
      <w:bodyDiv w:val="1"/>
      <w:marLeft w:val="0"/>
      <w:marRight w:val="0"/>
      <w:marTop w:val="0"/>
      <w:marBottom w:val="0"/>
      <w:divBdr>
        <w:top w:val="none" w:sz="0" w:space="0" w:color="auto"/>
        <w:left w:val="none" w:sz="0" w:space="0" w:color="auto"/>
        <w:bottom w:val="none" w:sz="0" w:space="0" w:color="auto"/>
        <w:right w:val="none" w:sz="0" w:space="0" w:color="auto"/>
      </w:divBdr>
    </w:div>
    <w:div w:id="1766804960">
      <w:bodyDiv w:val="1"/>
      <w:marLeft w:val="0"/>
      <w:marRight w:val="0"/>
      <w:marTop w:val="0"/>
      <w:marBottom w:val="0"/>
      <w:divBdr>
        <w:top w:val="none" w:sz="0" w:space="0" w:color="auto"/>
        <w:left w:val="none" w:sz="0" w:space="0" w:color="auto"/>
        <w:bottom w:val="none" w:sz="0" w:space="0" w:color="auto"/>
        <w:right w:val="none" w:sz="0" w:space="0" w:color="auto"/>
      </w:divBdr>
    </w:div>
    <w:div w:id="1766923174">
      <w:bodyDiv w:val="1"/>
      <w:marLeft w:val="0"/>
      <w:marRight w:val="0"/>
      <w:marTop w:val="0"/>
      <w:marBottom w:val="0"/>
      <w:divBdr>
        <w:top w:val="none" w:sz="0" w:space="0" w:color="auto"/>
        <w:left w:val="none" w:sz="0" w:space="0" w:color="auto"/>
        <w:bottom w:val="none" w:sz="0" w:space="0" w:color="auto"/>
        <w:right w:val="none" w:sz="0" w:space="0" w:color="auto"/>
      </w:divBdr>
    </w:div>
    <w:div w:id="1767266314">
      <w:bodyDiv w:val="1"/>
      <w:marLeft w:val="0"/>
      <w:marRight w:val="0"/>
      <w:marTop w:val="0"/>
      <w:marBottom w:val="0"/>
      <w:divBdr>
        <w:top w:val="none" w:sz="0" w:space="0" w:color="auto"/>
        <w:left w:val="none" w:sz="0" w:space="0" w:color="auto"/>
        <w:bottom w:val="none" w:sz="0" w:space="0" w:color="auto"/>
        <w:right w:val="none" w:sz="0" w:space="0" w:color="auto"/>
      </w:divBdr>
    </w:div>
    <w:div w:id="1768892139">
      <w:bodyDiv w:val="1"/>
      <w:marLeft w:val="0"/>
      <w:marRight w:val="0"/>
      <w:marTop w:val="0"/>
      <w:marBottom w:val="0"/>
      <w:divBdr>
        <w:top w:val="none" w:sz="0" w:space="0" w:color="auto"/>
        <w:left w:val="none" w:sz="0" w:space="0" w:color="auto"/>
        <w:bottom w:val="none" w:sz="0" w:space="0" w:color="auto"/>
        <w:right w:val="none" w:sz="0" w:space="0" w:color="auto"/>
      </w:divBdr>
    </w:div>
    <w:div w:id="1777555174">
      <w:bodyDiv w:val="1"/>
      <w:marLeft w:val="0"/>
      <w:marRight w:val="0"/>
      <w:marTop w:val="0"/>
      <w:marBottom w:val="0"/>
      <w:divBdr>
        <w:top w:val="none" w:sz="0" w:space="0" w:color="auto"/>
        <w:left w:val="none" w:sz="0" w:space="0" w:color="auto"/>
        <w:bottom w:val="none" w:sz="0" w:space="0" w:color="auto"/>
        <w:right w:val="none" w:sz="0" w:space="0" w:color="auto"/>
      </w:divBdr>
    </w:div>
    <w:div w:id="1778210682">
      <w:bodyDiv w:val="1"/>
      <w:marLeft w:val="0"/>
      <w:marRight w:val="0"/>
      <w:marTop w:val="0"/>
      <w:marBottom w:val="0"/>
      <w:divBdr>
        <w:top w:val="none" w:sz="0" w:space="0" w:color="auto"/>
        <w:left w:val="none" w:sz="0" w:space="0" w:color="auto"/>
        <w:bottom w:val="none" w:sz="0" w:space="0" w:color="auto"/>
        <w:right w:val="none" w:sz="0" w:space="0" w:color="auto"/>
      </w:divBdr>
    </w:div>
    <w:div w:id="1778601970">
      <w:bodyDiv w:val="1"/>
      <w:marLeft w:val="0"/>
      <w:marRight w:val="0"/>
      <w:marTop w:val="0"/>
      <w:marBottom w:val="0"/>
      <w:divBdr>
        <w:top w:val="none" w:sz="0" w:space="0" w:color="auto"/>
        <w:left w:val="none" w:sz="0" w:space="0" w:color="auto"/>
        <w:bottom w:val="none" w:sz="0" w:space="0" w:color="auto"/>
        <w:right w:val="none" w:sz="0" w:space="0" w:color="auto"/>
      </w:divBdr>
    </w:div>
    <w:div w:id="1783962798">
      <w:bodyDiv w:val="1"/>
      <w:marLeft w:val="0"/>
      <w:marRight w:val="0"/>
      <w:marTop w:val="0"/>
      <w:marBottom w:val="0"/>
      <w:divBdr>
        <w:top w:val="none" w:sz="0" w:space="0" w:color="auto"/>
        <w:left w:val="none" w:sz="0" w:space="0" w:color="auto"/>
        <w:bottom w:val="none" w:sz="0" w:space="0" w:color="auto"/>
        <w:right w:val="none" w:sz="0" w:space="0" w:color="auto"/>
      </w:divBdr>
    </w:div>
    <w:div w:id="1784032626">
      <w:bodyDiv w:val="1"/>
      <w:marLeft w:val="0"/>
      <w:marRight w:val="0"/>
      <w:marTop w:val="0"/>
      <w:marBottom w:val="0"/>
      <w:divBdr>
        <w:top w:val="none" w:sz="0" w:space="0" w:color="auto"/>
        <w:left w:val="none" w:sz="0" w:space="0" w:color="auto"/>
        <w:bottom w:val="none" w:sz="0" w:space="0" w:color="auto"/>
        <w:right w:val="none" w:sz="0" w:space="0" w:color="auto"/>
      </w:divBdr>
    </w:div>
    <w:div w:id="1785882872">
      <w:bodyDiv w:val="1"/>
      <w:marLeft w:val="0"/>
      <w:marRight w:val="0"/>
      <w:marTop w:val="0"/>
      <w:marBottom w:val="0"/>
      <w:divBdr>
        <w:top w:val="none" w:sz="0" w:space="0" w:color="auto"/>
        <w:left w:val="none" w:sz="0" w:space="0" w:color="auto"/>
        <w:bottom w:val="none" w:sz="0" w:space="0" w:color="auto"/>
        <w:right w:val="none" w:sz="0" w:space="0" w:color="auto"/>
      </w:divBdr>
    </w:div>
    <w:div w:id="1795442426">
      <w:bodyDiv w:val="1"/>
      <w:marLeft w:val="0"/>
      <w:marRight w:val="0"/>
      <w:marTop w:val="0"/>
      <w:marBottom w:val="0"/>
      <w:divBdr>
        <w:top w:val="none" w:sz="0" w:space="0" w:color="auto"/>
        <w:left w:val="none" w:sz="0" w:space="0" w:color="auto"/>
        <w:bottom w:val="none" w:sz="0" w:space="0" w:color="auto"/>
        <w:right w:val="none" w:sz="0" w:space="0" w:color="auto"/>
      </w:divBdr>
    </w:div>
    <w:div w:id="1796212129">
      <w:bodyDiv w:val="1"/>
      <w:marLeft w:val="0"/>
      <w:marRight w:val="0"/>
      <w:marTop w:val="0"/>
      <w:marBottom w:val="0"/>
      <w:divBdr>
        <w:top w:val="none" w:sz="0" w:space="0" w:color="auto"/>
        <w:left w:val="none" w:sz="0" w:space="0" w:color="auto"/>
        <w:bottom w:val="none" w:sz="0" w:space="0" w:color="auto"/>
        <w:right w:val="none" w:sz="0" w:space="0" w:color="auto"/>
      </w:divBdr>
    </w:div>
    <w:div w:id="1798916768">
      <w:bodyDiv w:val="1"/>
      <w:marLeft w:val="0"/>
      <w:marRight w:val="0"/>
      <w:marTop w:val="0"/>
      <w:marBottom w:val="0"/>
      <w:divBdr>
        <w:top w:val="none" w:sz="0" w:space="0" w:color="auto"/>
        <w:left w:val="none" w:sz="0" w:space="0" w:color="auto"/>
        <w:bottom w:val="none" w:sz="0" w:space="0" w:color="auto"/>
        <w:right w:val="none" w:sz="0" w:space="0" w:color="auto"/>
      </w:divBdr>
    </w:div>
    <w:div w:id="1801027003">
      <w:bodyDiv w:val="1"/>
      <w:marLeft w:val="0"/>
      <w:marRight w:val="0"/>
      <w:marTop w:val="0"/>
      <w:marBottom w:val="0"/>
      <w:divBdr>
        <w:top w:val="none" w:sz="0" w:space="0" w:color="auto"/>
        <w:left w:val="none" w:sz="0" w:space="0" w:color="auto"/>
        <w:bottom w:val="none" w:sz="0" w:space="0" w:color="auto"/>
        <w:right w:val="none" w:sz="0" w:space="0" w:color="auto"/>
      </w:divBdr>
    </w:div>
    <w:div w:id="1806386280">
      <w:bodyDiv w:val="1"/>
      <w:marLeft w:val="0"/>
      <w:marRight w:val="0"/>
      <w:marTop w:val="0"/>
      <w:marBottom w:val="0"/>
      <w:divBdr>
        <w:top w:val="none" w:sz="0" w:space="0" w:color="auto"/>
        <w:left w:val="none" w:sz="0" w:space="0" w:color="auto"/>
        <w:bottom w:val="none" w:sz="0" w:space="0" w:color="auto"/>
        <w:right w:val="none" w:sz="0" w:space="0" w:color="auto"/>
      </w:divBdr>
    </w:div>
    <w:div w:id="1809283086">
      <w:bodyDiv w:val="1"/>
      <w:marLeft w:val="0"/>
      <w:marRight w:val="0"/>
      <w:marTop w:val="0"/>
      <w:marBottom w:val="0"/>
      <w:divBdr>
        <w:top w:val="none" w:sz="0" w:space="0" w:color="auto"/>
        <w:left w:val="none" w:sz="0" w:space="0" w:color="auto"/>
        <w:bottom w:val="none" w:sz="0" w:space="0" w:color="auto"/>
        <w:right w:val="none" w:sz="0" w:space="0" w:color="auto"/>
      </w:divBdr>
    </w:div>
    <w:div w:id="1810172264">
      <w:bodyDiv w:val="1"/>
      <w:marLeft w:val="0"/>
      <w:marRight w:val="0"/>
      <w:marTop w:val="0"/>
      <w:marBottom w:val="0"/>
      <w:divBdr>
        <w:top w:val="none" w:sz="0" w:space="0" w:color="auto"/>
        <w:left w:val="none" w:sz="0" w:space="0" w:color="auto"/>
        <w:bottom w:val="none" w:sz="0" w:space="0" w:color="auto"/>
        <w:right w:val="none" w:sz="0" w:space="0" w:color="auto"/>
      </w:divBdr>
    </w:div>
    <w:div w:id="1810782871">
      <w:bodyDiv w:val="1"/>
      <w:marLeft w:val="0"/>
      <w:marRight w:val="0"/>
      <w:marTop w:val="0"/>
      <w:marBottom w:val="0"/>
      <w:divBdr>
        <w:top w:val="none" w:sz="0" w:space="0" w:color="auto"/>
        <w:left w:val="none" w:sz="0" w:space="0" w:color="auto"/>
        <w:bottom w:val="none" w:sz="0" w:space="0" w:color="auto"/>
        <w:right w:val="none" w:sz="0" w:space="0" w:color="auto"/>
      </w:divBdr>
    </w:div>
    <w:div w:id="1812478883">
      <w:bodyDiv w:val="1"/>
      <w:marLeft w:val="0"/>
      <w:marRight w:val="0"/>
      <w:marTop w:val="0"/>
      <w:marBottom w:val="0"/>
      <w:divBdr>
        <w:top w:val="none" w:sz="0" w:space="0" w:color="auto"/>
        <w:left w:val="none" w:sz="0" w:space="0" w:color="auto"/>
        <w:bottom w:val="none" w:sz="0" w:space="0" w:color="auto"/>
        <w:right w:val="none" w:sz="0" w:space="0" w:color="auto"/>
      </w:divBdr>
    </w:div>
    <w:div w:id="1814178545">
      <w:bodyDiv w:val="1"/>
      <w:marLeft w:val="0"/>
      <w:marRight w:val="0"/>
      <w:marTop w:val="0"/>
      <w:marBottom w:val="0"/>
      <w:divBdr>
        <w:top w:val="none" w:sz="0" w:space="0" w:color="auto"/>
        <w:left w:val="none" w:sz="0" w:space="0" w:color="auto"/>
        <w:bottom w:val="none" w:sz="0" w:space="0" w:color="auto"/>
        <w:right w:val="none" w:sz="0" w:space="0" w:color="auto"/>
      </w:divBdr>
    </w:div>
    <w:div w:id="1815174799">
      <w:bodyDiv w:val="1"/>
      <w:marLeft w:val="0"/>
      <w:marRight w:val="0"/>
      <w:marTop w:val="0"/>
      <w:marBottom w:val="0"/>
      <w:divBdr>
        <w:top w:val="none" w:sz="0" w:space="0" w:color="auto"/>
        <w:left w:val="none" w:sz="0" w:space="0" w:color="auto"/>
        <w:bottom w:val="none" w:sz="0" w:space="0" w:color="auto"/>
        <w:right w:val="none" w:sz="0" w:space="0" w:color="auto"/>
      </w:divBdr>
    </w:div>
    <w:div w:id="1818719713">
      <w:bodyDiv w:val="1"/>
      <w:marLeft w:val="0"/>
      <w:marRight w:val="0"/>
      <w:marTop w:val="0"/>
      <w:marBottom w:val="0"/>
      <w:divBdr>
        <w:top w:val="none" w:sz="0" w:space="0" w:color="auto"/>
        <w:left w:val="none" w:sz="0" w:space="0" w:color="auto"/>
        <w:bottom w:val="none" w:sz="0" w:space="0" w:color="auto"/>
        <w:right w:val="none" w:sz="0" w:space="0" w:color="auto"/>
      </w:divBdr>
      <w:divsChild>
        <w:div w:id="721713984">
          <w:marLeft w:val="0"/>
          <w:marRight w:val="0"/>
          <w:marTop w:val="0"/>
          <w:marBottom w:val="0"/>
          <w:divBdr>
            <w:top w:val="none" w:sz="0" w:space="0" w:color="auto"/>
            <w:left w:val="none" w:sz="0" w:space="0" w:color="auto"/>
            <w:bottom w:val="none" w:sz="0" w:space="0" w:color="auto"/>
            <w:right w:val="none" w:sz="0" w:space="0" w:color="auto"/>
          </w:divBdr>
        </w:div>
      </w:divsChild>
    </w:div>
    <w:div w:id="1829054978">
      <w:bodyDiv w:val="1"/>
      <w:marLeft w:val="0"/>
      <w:marRight w:val="0"/>
      <w:marTop w:val="0"/>
      <w:marBottom w:val="0"/>
      <w:divBdr>
        <w:top w:val="none" w:sz="0" w:space="0" w:color="auto"/>
        <w:left w:val="none" w:sz="0" w:space="0" w:color="auto"/>
        <w:bottom w:val="none" w:sz="0" w:space="0" w:color="auto"/>
        <w:right w:val="none" w:sz="0" w:space="0" w:color="auto"/>
      </w:divBdr>
    </w:div>
    <w:div w:id="1832716045">
      <w:bodyDiv w:val="1"/>
      <w:marLeft w:val="0"/>
      <w:marRight w:val="0"/>
      <w:marTop w:val="0"/>
      <w:marBottom w:val="0"/>
      <w:divBdr>
        <w:top w:val="none" w:sz="0" w:space="0" w:color="auto"/>
        <w:left w:val="none" w:sz="0" w:space="0" w:color="auto"/>
        <w:bottom w:val="none" w:sz="0" w:space="0" w:color="auto"/>
        <w:right w:val="none" w:sz="0" w:space="0" w:color="auto"/>
      </w:divBdr>
    </w:div>
    <w:div w:id="1832941798">
      <w:bodyDiv w:val="1"/>
      <w:marLeft w:val="0"/>
      <w:marRight w:val="0"/>
      <w:marTop w:val="0"/>
      <w:marBottom w:val="0"/>
      <w:divBdr>
        <w:top w:val="none" w:sz="0" w:space="0" w:color="auto"/>
        <w:left w:val="none" w:sz="0" w:space="0" w:color="auto"/>
        <w:bottom w:val="none" w:sz="0" w:space="0" w:color="auto"/>
        <w:right w:val="none" w:sz="0" w:space="0" w:color="auto"/>
      </w:divBdr>
      <w:divsChild>
        <w:div w:id="1430852662">
          <w:marLeft w:val="0"/>
          <w:marRight w:val="0"/>
          <w:marTop w:val="0"/>
          <w:marBottom w:val="0"/>
          <w:divBdr>
            <w:top w:val="none" w:sz="0" w:space="0" w:color="auto"/>
            <w:left w:val="none" w:sz="0" w:space="0" w:color="auto"/>
            <w:bottom w:val="none" w:sz="0" w:space="0" w:color="auto"/>
            <w:right w:val="none" w:sz="0" w:space="0" w:color="auto"/>
          </w:divBdr>
        </w:div>
        <w:div w:id="1143159341">
          <w:marLeft w:val="0"/>
          <w:marRight w:val="0"/>
          <w:marTop w:val="0"/>
          <w:marBottom w:val="0"/>
          <w:divBdr>
            <w:top w:val="none" w:sz="0" w:space="0" w:color="auto"/>
            <w:left w:val="none" w:sz="0" w:space="0" w:color="auto"/>
            <w:bottom w:val="none" w:sz="0" w:space="0" w:color="auto"/>
            <w:right w:val="none" w:sz="0" w:space="0" w:color="auto"/>
          </w:divBdr>
        </w:div>
      </w:divsChild>
    </w:div>
    <w:div w:id="1835534325">
      <w:bodyDiv w:val="1"/>
      <w:marLeft w:val="0"/>
      <w:marRight w:val="0"/>
      <w:marTop w:val="0"/>
      <w:marBottom w:val="0"/>
      <w:divBdr>
        <w:top w:val="none" w:sz="0" w:space="0" w:color="auto"/>
        <w:left w:val="none" w:sz="0" w:space="0" w:color="auto"/>
        <w:bottom w:val="none" w:sz="0" w:space="0" w:color="auto"/>
        <w:right w:val="none" w:sz="0" w:space="0" w:color="auto"/>
      </w:divBdr>
    </w:div>
    <w:div w:id="1836022544">
      <w:bodyDiv w:val="1"/>
      <w:marLeft w:val="0"/>
      <w:marRight w:val="0"/>
      <w:marTop w:val="0"/>
      <w:marBottom w:val="0"/>
      <w:divBdr>
        <w:top w:val="none" w:sz="0" w:space="0" w:color="auto"/>
        <w:left w:val="none" w:sz="0" w:space="0" w:color="auto"/>
        <w:bottom w:val="none" w:sz="0" w:space="0" w:color="auto"/>
        <w:right w:val="none" w:sz="0" w:space="0" w:color="auto"/>
      </w:divBdr>
    </w:div>
    <w:div w:id="1838884629">
      <w:bodyDiv w:val="1"/>
      <w:marLeft w:val="0"/>
      <w:marRight w:val="0"/>
      <w:marTop w:val="0"/>
      <w:marBottom w:val="0"/>
      <w:divBdr>
        <w:top w:val="none" w:sz="0" w:space="0" w:color="auto"/>
        <w:left w:val="none" w:sz="0" w:space="0" w:color="auto"/>
        <w:bottom w:val="none" w:sz="0" w:space="0" w:color="auto"/>
        <w:right w:val="none" w:sz="0" w:space="0" w:color="auto"/>
      </w:divBdr>
    </w:div>
    <w:div w:id="1839539766">
      <w:bodyDiv w:val="1"/>
      <w:marLeft w:val="0"/>
      <w:marRight w:val="0"/>
      <w:marTop w:val="0"/>
      <w:marBottom w:val="0"/>
      <w:divBdr>
        <w:top w:val="none" w:sz="0" w:space="0" w:color="auto"/>
        <w:left w:val="none" w:sz="0" w:space="0" w:color="auto"/>
        <w:bottom w:val="none" w:sz="0" w:space="0" w:color="auto"/>
        <w:right w:val="none" w:sz="0" w:space="0" w:color="auto"/>
      </w:divBdr>
    </w:div>
    <w:div w:id="1842429740">
      <w:bodyDiv w:val="1"/>
      <w:marLeft w:val="0"/>
      <w:marRight w:val="0"/>
      <w:marTop w:val="0"/>
      <w:marBottom w:val="0"/>
      <w:divBdr>
        <w:top w:val="none" w:sz="0" w:space="0" w:color="auto"/>
        <w:left w:val="none" w:sz="0" w:space="0" w:color="auto"/>
        <w:bottom w:val="none" w:sz="0" w:space="0" w:color="auto"/>
        <w:right w:val="none" w:sz="0" w:space="0" w:color="auto"/>
      </w:divBdr>
    </w:div>
    <w:div w:id="1844855484">
      <w:bodyDiv w:val="1"/>
      <w:marLeft w:val="0"/>
      <w:marRight w:val="0"/>
      <w:marTop w:val="0"/>
      <w:marBottom w:val="0"/>
      <w:divBdr>
        <w:top w:val="none" w:sz="0" w:space="0" w:color="auto"/>
        <w:left w:val="none" w:sz="0" w:space="0" w:color="auto"/>
        <w:bottom w:val="none" w:sz="0" w:space="0" w:color="auto"/>
        <w:right w:val="none" w:sz="0" w:space="0" w:color="auto"/>
      </w:divBdr>
    </w:div>
    <w:div w:id="1846550501">
      <w:bodyDiv w:val="1"/>
      <w:marLeft w:val="0"/>
      <w:marRight w:val="0"/>
      <w:marTop w:val="0"/>
      <w:marBottom w:val="0"/>
      <w:divBdr>
        <w:top w:val="none" w:sz="0" w:space="0" w:color="auto"/>
        <w:left w:val="none" w:sz="0" w:space="0" w:color="auto"/>
        <w:bottom w:val="none" w:sz="0" w:space="0" w:color="auto"/>
        <w:right w:val="none" w:sz="0" w:space="0" w:color="auto"/>
      </w:divBdr>
    </w:div>
    <w:div w:id="1846628383">
      <w:bodyDiv w:val="1"/>
      <w:marLeft w:val="0"/>
      <w:marRight w:val="0"/>
      <w:marTop w:val="0"/>
      <w:marBottom w:val="0"/>
      <w:divBdr>
        <w:top w:val="none" w:sz="0" w:space="0" w:color="auto"/>
        <w:left w:val="none" w:sz="0" w:space="0" w:color="auto"/>
        <w:bottom w:val="none" w:sz="0" w:space="0" w:color="auto"/>
        <w:right w:val="none" w:sz="0" w:space="0" w:color="auto"/>
      </w:divBdr>
    </w:div>
    <w:div w:id="1849177370">
      <w:bodyDiv w:val="1"/>
      <w:marLeft w:val="0"/>
      <w:marRight w:val="0"/>
      <w:marTop w:val="0"/>
      <w:marBottom w:val="0"/>
      <w:divBdr>
        <w:top w:val="none" w:sz="0" w:space="0" w:color="auto"/>
        <w:left w:val="none" w:sz="0" w:space="0" w:color="auto"/>
        <w:bottom w:val="none" w:sz="0" w:space="0" w:color="auto"/>
        <w:right w:val="none" w:sz="0" w:space="0" w:color="auto"/>
      </w:divBdr>
    </w:div>
    <w:div w:id="1849560991">
      <w:bodyDiv w:val="1"/>
      <w:marLeft w:val="0"/>
      <w:marRight w:val="0"/>
      <w:marTop w:val="0"/>
      <w:marBottom w:val="0"/>
      <w:divBdr>
        <w:top w:val="none" w:sz="0" w:space="0" w:color="auto"/>
        <w:left w:val="none" w:sz="0" w:space="0" w:color="auto"/>
        <w:bottom w:val="none" w:sz="0" w:space="0" w:color="auto"/>
        <w:right w:val="none" w:sz="0" w:space="0" w:color="auto"/>
      </w:divBdr>
    </w:div>
    <w:div w:id="1851026346">
      <w:bodyDiv w:val="1"/>
      <w:marLeft w:val="0"/>
      <w:marRight w:val="0"/>
      <w:marTop w:val="0"/>
      <w:marBottom w:val="0"/>
      <w:divBdr>
        <w:top w:val="none" w:sz="0" w:space="0" w:color="auto"/>
        <w:left w:val="none" w:sz="0" w:space="0" w:color="auto"/>
        <w:bottom w:val="none" w:sz="0" w:space="0" w:color="auto"/>
        <w:right w:val="none" w:sz="0" w:space="0" w:color="auto"/>
      </w:divBdr>
    </w:div>
    <w:div w:id="1851413366">
      <w:bodyDiv w:val="1"/>
      <w:marLeft w:val="0"/>
      <w:marRight w:val="0"/>
      <w:marTop w:val="0"/>
      <w:marBottom w:val="0"/>
      <w:divBdr>
        <w:top w:val="none" w:sz="0" w:space="0" w:color="auto"/>
        <w:left w:val="none" w:sz="0" w:space="0" w:color="auto"/>
        <w:bottom w:val="none" w:sz="0" w:space="0" w:color="auto"/>
        <w:right w:val="none" w:sz="0" w:space="0" w:color="auto"/>
      </w:divBdr>
    </w:div>
    <w:div w:id="1852723672">
      <w:bodyDiv w:val="1"/>
      <w:marLeft w:val="0"/>
      <w:marRight w:val="0"/>
      <w:marTop w:val="0"/>
      <w:marBottom w:val="0"/>
      <w:divBdr>
        <w:top w:val="none" w:sz="0" w:space="0" w:color="auto"/>
        <w:left w:val="none" w:sz="0" w:space="0" w:color="auto"/>
        <w:bottom w:val="none" w:sz="0" w:space="0" w:color="auto"/>
        <w:right w:val="none" w:sz="0" w:space="0" w:color="auto"/>
      </w:divBdr>
    </w:div>
    <w:div w:id="1855874747">
      <w:bodyDiv w:val="1"/>
      <w:marLeft w:val="0"/>
      <w:marRight w:val="0"/>
      <w:marTop w:val="0"/>
      <w:marBottom w:val="0"/>
      <w:divBdr>
        <w:top w:val="none" w:sz="0" w:space="0" w:color="auto"/>
        <w:left w:val="none" w:sz="0" w:space="0" w:color="auto"/>
        <w:bottom w:val="none" w:sz="0" w:space="0" w:color="auto"/>
        <w:right w:val="none" w:sz="0" w:space="0" w:color="auto"/>
      </w:divBdr>
    </w:div>
    <w:div w:id="1856264647">
      <w:bodyDiv w:val="1"/>
      <w:marLeft w:val="0"/>
      <w:marRight w:val="0"/>
      <w:marTop w:val="0"/>
      <w:marBottom w:val="0"/>
      <w:divBdr>
        <w:top w:val="none" w:sz="0" w:space="0" w:color="auto"/>
        <w:left w:val="none" w:sz="0" w:space="0" w:color="auto"/>
        <w:bottom w:val="none" w:sz="0" w:space="0" w:color="auto"/>
        <w:right w:val="none" w:sz="0" w:space="0" w:color="auto"/>
      </w:divBdr>
    </w:div>
    <w:div w:id="1856269336">
      <w:bodyDiv w:val="1"/>
      <w:marLeft w:val="0"/>
      <w:marRight w:val="0"/>
      <w:marTop w:val="0"/>
      <w:marBottom w:val="0"/>
      <w:divBdr>
        <w:top w:val="none" w:sz="0" w:space="0" w:color="auto"/>
        <w:left w:val="none" w:sz="0" w:space="0" w:color="auto"/>
        <w:bottom w:val="none" w:sz="0" w:space="0" w:color="auto"/>
        <w:right w:val="none" w:sz="0" w:space="0" w:color="auto"/>
      </w:divBdr>
    </w:div>
    <w:div w:id="1856576872">
      <w:bodyDiv w:val="1"/>
      <w:marLeft w:val="0"/>
      <w:marRight w:val="0"/>
      <w:marTop w:val="0"/>
      <w:marBottom w:val="0"/>
      <w:divBdr>
        <w:top w:val="none" w:sz="0" w:space="0" w:color="auto"/>
        <w:left w:val="none" w:sz="0" w:space="0" w:color="auto"/>
        <w:bottom w:val="none" w:sz="0" w:space="0" w:color="auto"/>
        <w:right w:val="none" w:sz="0" w:space="0" w:color="auto"/>
      </w:divBdr>
    </w:div>
    <w:div w:id="1862013442">
      <w:bodyDiv w:val="1"/>
      <w:marLeft w:val="0"/>
      <w:marRight w:val="0"/>
      <w:marTop w:val="0"/>
      <w:marBottom w:val="0"/>
      <w:divBdr>
        <w:top w:val="none" w:sz="0" w:space="0" w:color="auto"/>
        <w:left w:val="none" w:sz="0" w:space="0" w:color="auto"/>
        <w:bottom w:val="none" w:sz="0" w:space="0" w:color="auto"/>
        <w:right w:val="none" w:sz="0" w:space="0" w:color="auto"/>
      </w:divBdr>
    </w:div>
    <w:div w:id="1862743757">
      <w:bodyDiv w:val="1"/>
      <w:marLeft w:val="0"/>
      <w:marRight w:val="0"/>
      <w:marTop w:val="0"/>
      <w:marBottom w:val="0"/>
      <w:divBdr>
        <w:top w:val="none" w:sz="0" w:space="0" w:color="auto"/>
        <w:left w:val="none" w:sz="0" w:space="0" w:color="auto"/>
        <w:bottom w:val="none" w:sz="0" w:space="0" w:color="auto"/>
        <w:right w:val="none" w:sz="0" w:space="0" w:color="auto"/>
      </w:divBdr>
    </w:div>
    <w:div w:id="1863127500">
      <w:bodyDiv w:val="1"/>
      <w:marLeft w:val="0"/>
      <w:marRight w:val="0"/>
      <w:marTop w:val="0"/>
      <w:marBottom w:val="0"/>
      <w:divBdr>
        <w:top w:val="none" w:sz="0" w:space="0" w:color="auto"/>
        <w:left w:val="none" w:sz="0" w:space="0" w:color="auto"/>
        <w:bottom w:val="none" w:sz="0" w:space="0" w:color="auto"/>
        <w:right w:val="none" w:sz="0" w:space="0" w:color="auto"/>
      </w:divBdr>
    </w:div>
    <w:div w:id="1866674153">
      <w:bodyDiv w:val="1"/>
      <w:marLeft w:val="0"/>
      <w:marRight w:val="0"/>
      <w:marTop w:val="0"/>
      <w:marBottom w:val="0"/>
      <w:divBdr>
        <w:top w:val="none" w:sz="0" w:space="0" w:color="auto"/>
        <w:left w:val="none" w:sz="0" w:space="0" w:color="auto"/>
        <w:bottom w:val="none" w:sz="0" w:space="0" w:color="auto"/>
        <w:right w:val="none" w:sz="0" w:space="0" w:color="auto"/>
      </w:divBdr>
    </w:div>
    <w:div w:id="1867019373">
      <w:bodyDiv w:val="1"/>
      <w:marLeft w:val="0"/>
      <w:marRight w:val="0"/>
      <w:marTop w:val="0"/>
      <w:marBottom w:val="0"/>
      <w:divBdr>
        <w:top w:val="none" w:sz="0" w:space="0" w:color="auto"/>
        <w:left w:val="none" w:sz="0" w:space="0" w:color="auto"/>
        <w:bottom w:val="none" w:sz="0" w:space="0" w:color="auto"/>
        <w:right w:val="none" w:sz="0" w:space="0" w:color="auto"/>
      </w:divBdr>
    </w:div>
    <w:div w:id="1878003412">
      <w:bodyDiv w:val="1"/>
      <w:marLeft w:val="0"/>
      <w:marRight w:val="0"/>
      <w:marTop w:val="0"/>
      <w:marBottom w:val="0"/>
      <w:divBdr>
        <w:top w:val="none" w:sz="0" w:space="0" w:color="auto"/>
        <w:left w:val="none" w:sz="0" w:space="0" w:color="auto"/>
        <w:bottom w:val="none" w:sz="0" w:space="0" w:color="auto"/>
        <w:right w:val="none" w:sz="0" w:space="0" w:color="auto"/>
      </w:divBdr>
    </w:div>
    <w:div w:id="1878353694">
      <w:bodyDiv w:val="1"/>
      <w:marLeft w:val="0"/>
      <w:marRight w:val="0"/>
      <w:marTop w:val="0"/>
      <w:marBottom w:val="0"/>
      <w:divBdr>
        <w:top w:val="none" w:sz="0" w:space="0" w:color="auto"/>
        <w:left w:val="none" w:sz="0" w:space="0" w:color="auto"/>
        <w:bottom w:val="none" w:sz="0" w:space="0" w:color="auto"/>
        <w:right w:val="none" w:sz="0" w:space="0" w:color="auto"/>
      </w:divBdr>
    </w:div>
    <w:div w:id="1878739524">
      <w:bodyDiv w:val="1"/>
      <w:marLeft w:val="0"/>
      <w:marRight w:val="0"/>
      <w:marTop w:val="0"/>
      <w:marBottom w:val="0"/>
      <w:divBdr>
        <w:top w:val="none" w:sz="0" w:space="0" w:color="auto"/>
        <w:left w:val="none" w:sz="0" w:space="0" w:color="auto"/>
        <w:bottom w:val="none" w:sz="0" w:space="0" w:color="auto"/>
        <w:right w:val="none" w:sz="0" w:space="0" w:color="auto"/>
      </w:divBdr>
    </w:div>
    <w:div w:id="1879932476">
      <w:bodyDiv w:val="1"/>
      <w:marLeft w:val="0"/>
      <w:marRight w:val="0"/>
      <w:marTop w:val="0"/>
      <w:marBottom w:val="0"/>
      <w:divBdr>
        <w:top w:val="none" w:sz="0" w:space="0" w:color="auto"/>
        <w:left w:val="none" w:sz="0" w:space="0" w:color="auto"/>
        <w:bottom w:val="none" w:sz="0" w:space="0" w:color="auto"/>
        <w:right w:val="none" w:sz="0" w:space="0" w:color="auto"/>
      </w:divBdr>
    </w:div>
    <w:div w:id="1880627861">
      <w:bodyDiv w:val="1"/>
      <w:marLeft w:val="0"/>
      <w:marRight w:val="0"/>
      <w:marTop w:val="0"/>
      <w:marBottom w:val="0"/>
      <w:divBdr>
        <w:top w:val="none" w:sz="0" w:space="0" w:color="auto"/>
        <w:left w:val="none" w:sz="0" w:space="0" w:color="auto"/>
        <w:bottom w:val="none" w:sz="0" w:space="0" w:color="auto"/>
        <w:right w:val="none" w:sz="0" w:space="0" w:color="auto"/>
      </w:divBdr>
      <w:divsChild>
        <w:div w:id="483359514">
          <w:marLeft w:val="0"/>
          <w:marRight w:val="0"/>
          <w:marTop w:val="75"/>
          <w:marBottom w:val="150"/>
          <w:divBdr>
            <w:top w:val="single" w:sz="6" w:space="0" w:color="D5DDC6"/>
            <w:left w:val="single" w:sz="6" w:space="0" w:color="D5DDC6"/>
            <w:bottom w:val="single" w:sz="6" w:space="0" w:color="D5DDC6"/>
            <w:right w:val="single" w:sz="6" w:space="0" w:color="D5DDC6"/>
          </w:divBdr>
        </w:div>
        <w:div w:id="1229917610">
          <w:marLeft w:val="0"/>
          <w:marRight w:val="0"/>
          <w:marTop w:val="75"/>
          <w:marBottom w:val="150"/>
          <w:divBdr>
            <w:top w:val="single" w:sz="6" w:space="0" w:color="D5DDC6"/>
            <w:left w:val="single" w:sz="6" w:space="0" w:color="D5DDC6"/>
            <w:bottom w:val="single" w:sz="6" w:space="0" w:color="D5DDC6"/>
            <w:right w:val="single" w:sz="6" w:space="0" w:color="D5DDC6"/>
          </w:divBdr>
        </w:div>
        <w:div w:id="557591051">
          <w:marLeft w:val="0"/>
          <w:marRight w:val="0"/>
          <w:marTop w:val="75"/>
          <w:marBottom w:val="150"/>
          <w:divBdr>
            <w:top w:val="single" w:sz="6" w:space="0" w:color="D5DDC6"/>
            <w:left w:val="single" w:sz="6" w:space="0" w:color="D5DDC6"/>
            <w:bottom w:val="single" w:sz="6" w:space="0" w:color="D5DDC6"/>
            <w:right w:val="single" w:sz="6" w:space="0" w:color="D5DDC6"/>
          </w:divBdr>
        </w:div>
        <w:div w:id="1780635360">
          <w:marLeft w:val="0"/>
          <w:marRight w:val="0"/>
          <w:marTop w:val="75"/>
          <w:marBottom w:val="150"/>
          <w:divBdr>
            <w:top w:val="single" w:sz="6" w:space="0" w:color="D5DDC6"/>
            <w:left w:val="single" w:sz="6" w:space="0" w:color="D5DDC6"/>
            <w:bottom w:val="single" w:sz="6" w:space="0" w:color="D5DDC6"/>
            <w:right w:val="single" w:sz="6" w:space="0" w:color="D5DDC6"/>
          </w:divBdr>
        </w:div>
      </w:divsChild>
    </w:div>
    <w:div w:id="1885940788">
      <w:bodyDiv w:val="1"/>
      <w:marLeft w:val="0"/>
      <w:marRight w:val="0"/>
      <w:marTop w:val="0"/>
      <w:marBottom w:val="0"/>
      <w:divBdr>
        <w:top w:val="none" w:sz="0" w:space="0" w:color="auto"/>
        <w:left w:val="none" w:sz="0" w:space="0" w:color="auto"/>
        <w:bottom w:val="none" w:sz="0" w:space="0" w:color="auto"/>
        <w:right w:val="none" w:sz="0" w:space="0" w:color="auto"/>
      </w:divBdr>
      <w:divsChild>
        <w:div w:id="1818060836">
          <w:marLeft w:val="0"/>
          <w:marRight w:val="0"/>
          <w:marTop w:val="0"/>
          <w:marBottom w:val="0"/>
          <w:divBdr>
            <w:top w:val="none" w:sz="0" w:space="0" w:color="auto"/>
            <w:left w:val="none" w:sz="0" w:space="0" w:color="auto"/>
            <w:bottom w:val="none" w:sz="0" w:space="0" w:color="auto"/>
            <w:right w:val="none" w:sz="0" w:space="0" w:color="auto"/>
          </w:divBdr>
        </w:div>
        <w:div w:id="1398281334">
          <w:marLeft w:val="0"/>
          <w:marRight w:val="0"/>
          <w:marTop w:val="0"/>
          <w:marBottom w:val="0"/>
          <w:divBdr>
            <w:top w:val="none" w:sz="0" w:space="0" w:color="auto"/>
            <w:left w:val="none" w:sz="0" w:space="0" w:color="auto"/>
            <w:bottom w:val="none" w:sz="0" w:space="0" w:color="auto"/>
            <w:right w:val="none" w:sz="0" w:space="0" w:color="auto"/>
          </w:divBdr>
        </w:div>
      </w:divsChild>
    </w:div>
    <w:div w:id="1886016344">
      <w:bodyDiv w:val="1"/>
      <w:marLeft w:val="0"/>
      <w:marRight w:val="0"/>
      <w:marTop w:val="0"/>
      <w:marBottom w:val="0"/>
      <w:divBdr>
        <w:top w:val="none" w:sz="0" w:space="0" w:color="auto"/>
        <w:left w:val="none" w:sz="0" w:space="0" w:color="auto"/>
        <w:bottom w:val="none" w:sz="0" w:space="0" w:color="auto"/>
        <w:right w:val="none" w:sz="0" w:space="0" w:color="auto"/>
      </w:divBdr>
    </w:div>
    <w:div w:id="1887256051">
      <w:bodyDiv w:val="1"/>
      <w:marLeft w:val="0"/>
      <w:marRight w:val="0"/>
      <w:marTop w:val="0"/>
      <w:marBottom w:val="0"/>
      <w:divBdr>
        <w:top w:val="none" w:sz="0" w:space="0" w:color="auto"/>
        <w:left w:val="none" w:sz="0" w:space="0" w:color="auto"/>
        <w:bottom w:val="none" w:sz="0" w:space="0" w:color="auto"/>
        <w:right w:val="none" w:sz="0" w:space="0" w:color="auto"/>
      </w:divBdr>
    </w:div>
    <w:div w:id="1889412318">
      <w:bodyDiv w:val="1"/>
      <w:marLeft w:val="0"/>
      <w:marRight w:val="0"/>
      <w:marTop w:val="0"/>
      <w:marBottom w:val="0"/>
      <w:divBdr>
        <w:top w:val="none" w:sz="0" w:space="0" w:color="auto"/>
        <w:left w:val="none" w:sz="0" w:space="0" w:color="auto"/>
        <w:bottom w:val="none" w:sz="0" w:space="0" w:color="auto"/>
        <w:right w:val="none" w:sz="0" w:space="0" w:color="auto"/>
      </w:divBdr>
    </w:div>
    <w:div w:id="1892879888">
      <w:bodyDiv w:val="1"/>
      <w:marLeft w:val="0"/>
      <w:marRight w:val="0"/>
      <w:marTop w:val="0"/>
      <w:marBottom w:val="0"/>
      <w:divBdr>
        <w:top w:val="none" w:sz="0" w:space="0" w:color="auto"/>
        <w:left w:val="none" w:sz="0" w:space="0" w:color="auto"/>
        <w:bottom w:val="none" w:sz="0" w:space="0" w:color="auto"/>
        <w:right w:val="none" w:sz="0" w:space="0" w:color="auto"/>
      </w:divBdr>
    </w:div>
    <w:div w:id="1893541293">
      <w:bodyDiv w:val="1"/>
      <w:marLeft w:val="0"/>
      <w:marRight w:val="0"/>
      <w:marTop w:val="0"/>
      <w:marBottom w:val="0"/>
      <w:divBdr>
        <w:top w:val="none" w:sz="0" w:space="0" w:color="auto"/>
        <w:left w:val="none" w:sz="0" w:space="0" w:color="auto"/>
        <w:bottom w:val="none" w:sz="0" w:space="0" w:color="auto"/>
        <w:right w:val="none" w:sz="0" w:space="0" w:color="auto"/>
      </w:divBdr>
    </w:div>
    <w:div w:id="1894003708">
      <w:bodyDiv w:val="1"/>
      <w:marLeft w:val="0"/>
      <w:marRight w:val="0"/>
      <w:marTop w:val="0"/>
      <w:marBottom w:val="0"/>
      <w:divBdr>
        <w:top w:val="none" w:sz="0" w:space="0" w:color="auto"/>
        <w:left w:val="none" w:sz="0" w:space="0" w:color="auto"/>
        <w:bottom w:val="none" w:sz="0" w:space="0" w:color="auto"/>
        <w:right w:val="none" w:sz="0" w:space="0" w:color="auto"/>
      </w:divBdr>
    </w:div>
    <w:div w:id="1897356127">
      <w:bodyDiv w:val="1"/>
      <w:marLeft w:val="0"/>
      <w:marRight w:val="0"/>
      <w:marTop w:val="0"/>
      <w:marBottom w:val="0"/>
      <w:divBdr>
        <w:top w:val="none" w:sz="0" w:space="0" w:color="auto"/>
        <w:left w:val="none" w:sz="0" w:space="0" w:color="auto"/>
        <w:bottom w:val="none" w:sz="0" w:space="0" w:color="auto"/>
        <w:right w:val="none" w:sz="0" w:space="0" w:color="auto"/>
      </w:divBdr>
    </w:div>
    <w:div w:id="1903325675">
      <w:bodyDiv w:val="1"/>
      <w:marLeft w:val="0"/>
      <w:marRight w:val="0"/>
      <w:marTop w:val="0"/>
      <w:marBottom w:val="0"/>
      <w:divBdr>
        <w:top w:val="none" w:sz="0" w:space="0" w:color="auto"/>
        <w:left w:val="none" w:sz="0" w:space="0" w:color="auto"/>
        <w:bottom w:val="none" w:sz="0" w:space="0" w:color="auto"/>
        <w:right w:val="none" w:sz="0" w:space="0" w:color="auto"/>
      </w:divBdr>
    </w:div>
    <w:div w:id="1905676462">
      <w:bodyDiv w:val="1"/>
      <w:marLeft w:val="0"/>
      <w:marRight w:val="0"/>
      <w:marTop w:val="0"/>
      <w:marBottom w:val="0"/>
      <w:divBdr>
        <w:top w:val="none" w:sz="0" w:space="0" w:color="auto"/>
        <w:left w:val="none" w:sz="0" w:space="0" w:color="auto"/>
        <w:bottom w:val="none" w:sz="0" w:space="0" w:color="auto"/>
        <w:right w:val="none" w:sz="0" w:space="0" w:color="auto"/>
      </w:divBdr>
    </w:div>
    <w:div w:id="1911113445">
      <w:bodyDiv w:val="1"/>
      <w:marLeft w:val="0"/>
      <w:marRight w:val="0"/>
      <w:marTop w:val="0"/>
      <w:marBottom w:val="0"/>
      <w:divBdr>
        <w:top w:val="none" w:sz="0" w:space="0" w:color="auto"/>
        <w:left w:val="none" w:sz="0" w:space="0" w:color="auto"/>
        <w:bottom w:val="none" w:sz="0" w:space="0" w:color="auto"/>
        <w:right w:val="none" w:sz="0" w:space="0" w:color="auto"/>
      </w:divBdr>
    </w:div>
    <w:div w:id="1911234450">
      <w:bodyDiv w:val="1"/>
      <w:marLeft w:val="0"/>
      <w:marRight w:val="0"/>
      <w:marTop w:val="0"/>
      <w:marBottom w:val="0"/>
      <w:divBdr>
        <w:top w:val="none" w:sz="0" w:space="0" w:color="auto"/>
        <w:left w:val="none" w:sz="0" w:space="0" w:color="auto"/>
        <w:bottom w:val="none" w:sz="0" w:space="0" w:color="auto"/>
        <w:right w:val="none" w:sz="0" w:space="0" w:color="auto"/>
      </w:divBdr>
    </w:div>
    <w:div w:id="1920796429">
      <w:bodyDiv w:val="1"/>
      <w:marLeft w:val="0"/>
      <w:marRight w:val="0"/>
      <w:marTop w:val="0"/>
      <w:marBottom w:val="0"/>
      <w:divBdr>
        <w:top w:val="none" w:sz="0" w:space="0" w:color="auto"/>
        <w:left w:val="none" w:sz="0" w:space="0" w:color="auto"/>
        <w:bottom w:val="none" w:sz="0" w:space="0" w:color="auto"/>
        <w:right w:val="none" w:sz="0" w:space="0" w:color="auto"/>
      </w:divBdr>
    </w:div>
    <w:div w:id="1927227804">
      <w:bodyDiv w:val="1"/>
      <w:marLeft w:val="0"/>
      <w:marRight w:val="0"/>
      <w:marTop w:val="0"/>
      <w:marBottom w:val="0"/>
      <w:divBdr>
        <w:top w:val="none" w:sz="0" w:space="0" w:color="auto"/>
        <w:left w:val="none" w:sz="0" w:space="0" w:color="auto"/>
        <w:bottom w:val="none" w:sz="0" w:space="0" w:color="auto"/>
        <w:right w:val="none" w:sz="0" w:space="0" w:color="auto"/>
      </w:divBdr>
    </w:div>
    <w:div w:id="1929077547">
      <w:bodyDiv w:val="1"/>
      <w:marLeft w:val="0"/>
      <w:marRight w:val="0"/>
      <w:marTop w:val="0"/>
      <w:marBottom w:val="0"/>
      <w:divBdr>
        <w:top w:val="none" w:sz="0" w:space="0" w:color="auto"/>
        <w:left w:val="none" w:sz="0" w:space="0" w:color="auto"/>
        <w:bottom w:val="none" w:sz="0" w:space="0" w:color="auto"/>
        <w:right w:val="none" w:sz="0" w:space="0" w:color="auto"/>
      </w:divBdr>
    </w:div>
    <w:div w:id="1931162928">
      <w:bodyDiv w:val="1"/>
      <w:marLeft w:val="0"/>
      <w:marRight w:val="0"/>
      <w:marTop w:val="0"/>
      <w:marBottom w:val="0"/>
      <w:divBdr>
        <w:top w:val="none" w:sz="0" w:space="0" w:color="auto"/>
        <w:left w:val="none" w:sz="0" w:space="0" w:color="auto"/>
        <w:bottom w:val="none" w:sz="0" w:space="0" w:color="auto"/>
        <w:right w:val="none" w:sz="0" w:space="0" w:color="auto"/>
      </w:divBdr>
    </w:div>
    <w:div w:id="1933200393">
      <w:bodyDiv w:val="1"/>
      <w:marLeft w:val="0"/>
      <w:marRight w:val="0"/>
      <w:marTop w:val="0"/>
      <w:marBottom w:val="0"/>
      <w:divBdr>
        <w:top w:val="none" w:sz="0" w:space="0" w:color="auto"/>
        <w:left w:val="none" w:sz="0" w:space="0" w:color="auto"/>
        <w:bottom w:val="none" w:sz="0" w:space="0" w:color="auto"/>
        <w:right w:val="none" w:sz="0" w:space="0" w:color="auto"/>
      </w:divBdr>
    </w:div>
    <w:div w:id="1933972694">
      <w:bodyDiv w:val="1"/>
      <w:marLeft w:val="0"/>
      <w:marRight w:val="0"/>
      <w:marTop w:val="0"/>
      <w:marBottom w:val="0"/>
      <w:divBdr>
        <w:top w:val="none" w:sz="0" w:space="0" w:color="auto"/>
        <w:left w:val="none" w:sz="0" w:space="0" w:color="auto"/>
        <w:bottom w:val="none" w:sz="0" w:space="0" w:color="auto"/>
        <w:right w:val="none" w:sz="0" w:space="0" w:color="auto"/>
      </w:divBdr>
    </w:div>
    <w:div w:id="1935742281">
      <w:bodyDiv w:val="1"/>
      <w:marLeft w:val="0"/>
      <w:marRight w:val="0"/>
      <w:marTop w:val="0"/>
      <w:marBottom w:val="0"/>
      <w:divBdr>
        <w:top w:val="none" w:sz="0" w:space="0" w:color="auto"/>
        <w:left w:val="none" w:sz="0" w:space="0" w:color="auto"/>
        <w:bottom w:val="none" w:sz="0" w:space="0" w:color="auto"/>
        <w:right w:val="none" w:sz="0" w:space="0" w:color="auto"/>
      </w:divBdr>
    </w:div>
    <w:div w:id="1936478273">
      <w:bodyDiv w:val="1"/>
      <w:marLeft w:val="0"/>
      <w:marRight w:val="0"/>
      <w:marTop w:val="0"/>
      <w:marBottom w:val="0"/>
      <w:divBdr>
        <w:top w:val="none" w:sz="0" w:space="0" w:color="auto"/>
        <w:left w:val="none" w:sz="0" w:space="0" w:color="auto"/>
        <w:bottom w:val="none" w:sz="0" w:space="0" w:color="auto"/>
        <w:right w:val="none" w:sz="0" w:space="0" w:color="auto"/>
      </w:divBdr>
    </w:div>
    <w:div w:id="1937713269">
      <w:bodyDiv w:val="1"/>
      <w:marLeft w:val="0"/>
      <w:marRight w:val="0"/>
      <w:marTop w:val="0"/>
      <w:marBottom w:val="0"/>
      <w:divBdr>
        <w:top w:val="none" w:sz="0" w:space="0" w:color="auto"/>
        <w:left w:val="none" w:sz="0" w:space="0" w:color="auto"/>
        <w:bottom w:val="none" w:sz="0" w:space="0" w:color="auto"/>
        <w:right w:val="none" w:sz="0" w:space="0" w:color="auto"/>
      </w:divBdr>
    </w:div>
    <w:div w:id="1944148715">
      <w:bodyDiv w:val="1"/>
      <w:marLeft w:val="0"/>
      <w:marRight w:val="0"/>
      <w:marTop w:val="0"/>
      <w:marBottom w:val="0"/>
      <w:divBdr>
        <w:top w:val="none" w:sz="0" w:space="0" w:color="auto"/>
        <w:left w:val="none" w:sz="0" w:space="0" w:color="auto"/>
        <w:bottom w:val="none" w:sz="0" w:space="0" w:color="auto"/>
        <w:right w:val="none" w:sz="0" w:space="0" w:color="auto"/>
      </w:divBdr>
    </w:div>
    <w:div w:id="1945838846">
      <w:bodyDiv w:val="1"/>
      <w:marLeft w:val="0"/>
      <w:marRight w:val="0"/>
      <w:marTop w:val="0"/>
      <w:marBottom w:val="0"/>
      <w:divBdr>
        <w:top w:val="none" w:sz="0" w:space="0" w:color="auto"/>
        <w:left w:val="none" w:sz="0" w:space="0" w:color="auto"/>
        <w:bottom w:val="none" w:sz="0" w:space="0" w:color="auto"/>
        <w:right w:val="none" w:sz="0" w:space="0" w:color="auto"/>
      </w:divBdr>
    </w:div>
    <w:div w:id="1946304610">
      <w:bodyDiv w:val="1"/>
      <w:marLeft w:val="0"/>
      <w:marRight w:val="0"/>
      <w:marTop w:val="0"/>
      <w:marBottom w:val="0"/>
      <w:divBdr>
        <w:top w:val="none" w:sz="0" w:space="0" w:color="auto"/>
        <w:left w:val="none" w:sz="0" w:space="0" w:color="auto"/>
        <w:bottom w:val="none" w:sz="0" w:space="0" w:color="auto"/>
        <w:right w:val="none" w:sz="0" w:space="0" w:color="auto"/>
      </w:divBdr>
    </w:div>
    <w:div w:id="1949072571">
      <w:bodyDiv w:val="1"/>
      <w:marLeft w:val="0"/>
      <w:marRight w:val="0"/>
      <w:marTop w:val="0"/>
      <w:marBottom w:val="0"/>
      <w:divBdr>
        <w:top w:val="none" w:sz="0" w:space="0" w:color="auto"/>
        <w:left w:val="none" w:sz="0" w:space="0" w:color="auto"/>
        <w:bottom w:val="none" w:sz="0" w:space="0" w:color="auto"/>
        <w:right w:val="none" w:sz="0" w:space="0" w:color="auto"/>
      </w:divBdr>
    </w:div>
    <w:div w:id="1957518920">
      <w:bodyDiv w:val="1"/>
      <w:marLeft w:val="0"/>
      <w:marRight w:val="0"/>
      <w:marTop w:val="0"/>
      <w:marBottom w:val="0"/>
      <w:divBdr>
        <w:top w:val="none" w:sz="0" w:space="0" w:color="auto"/>
        <w:left w:val="none" w:sz="0" w:space="0" w:color="auto"/>
        <w:bottom w:val="none" w:sz="0" w:space="0" w:color="auto"/>
        <w:right w:val="none" w:sz="0" w:space="0" w:color="auto"/>
      </w:divBdr>
    </w:div>
    <w:div w:id="1957902911">
      <w:bodyDiv w:val="1"/>
      <w:marLeft w:val="0"/>
      <w:marRight w:val="0"/>
      <w:marTop w:val="0"/>
      <w:marBottom w:val="0"/>
      <w:divBdr>
        <w:top w:val="none" w:sz="0" w:space="0" w:color="auto"/>
        <w:left w:val="none" w:sz="0" w:space="0" w:color="auto"/>
        <w:bottom w:val="none" w:sz="0" w:space="0" w:color="auto"/>
        <w:right w:val="none" w:sz="0" w:space="0" w:color="auto"/>
      </w:divBdr>
    </w:div>
    <w:div w:id="1958679371">
      <w:bodyDiv w:val="1"/>
      <w:marLeft w:val="0"/>
      <w:marRight w:val="0"/>
      <w:marTop w:val="0"/>
      <w:marBottom w:val="0"/>
      <w:divBdr>
        <w:top w:val="none" w:sz="0" w:space="0" w:color="auto"/>
        <w:left w:val="none" w:sz="0" w:space="0" w:color="auto"/>
        <w:bottom w:val="none" w:sz="0" w:space="0" w:color="auto"/>
        <w:right w:val="none" w:sz="0" w:space="0" w:color="auto"/>
      </w:divBdr>
    </w:div>
    <w:div w:id="1972054560">
      <w:bodyDiv w:val="1"/>
      <w:marLeft w:val="0"/>
      <w:marRight w:val="0"/>
      <w:marTop w:val="0"/>
      <w:marBottom w:val="0"/>
      <w:divBdr>
        <w:top w:val="none" w:sz="0" w:space="0" w:color="auto"/>
        <w:left w:val="none" w:sz="0" w:space="0" w:color="auto"/>
        <w:bottom w:val="none" w:sz="0" w:space="0" w:color="auto"/>
        <w:right w:val="none" w:sz="0" w:space="0" w:color="auto"/>
      </w:divBdr>
    </w:div>
    <w:div w:id="1974823593">
      <w:bodyDiv w:val="1"/>
      <w:marLeft w:val="0"/>
      <w:marRight w:val="0"/>
      <w:marTop w:val="0"/>
      <w:marBottom w:val="0"/>
      <w:divBdr>
        <w:top w:val="none" w:sz="0" w:space="0" w:color="auto"/>
        <w:left w:val="none" w:sz="0" w:space="0" w:color="auto"/>
        <w:bottom w:val="none" w:sz="0" w:space="0" w:color="auto"/>
        <w:right w:val="none" w:sz="0" w:space="0" w:color="auto"/>
      </w:divBdr>
    </w:div>
    <w:div w:id="1975602929">
      <w:bodyDiv w:val="1"/>
      <w:marLeft w:val="0"/>
      <w:marRight w:val="0"/>
      <w:marTop w:val="0"/>
      <w:marBottom w:val="0"/>
      <w:divBdr>
        <w:top w:val="none" w:sz="0" w:space="0" w:color="auto"/>
        <w:left w:val="none" w:sz="0" w:space="0" w:color="auto"/>
        <w:bottom w:val="none" w:sz="0" w:space="0" w:color="auto"/>
        <w:right w:val="none" w:sz="0" w:space="0" w:color="auto"/>
      </w:divBdr>
    </w:div>
    <w:div w:id="1980963306">
      <w:bodyDiv w:val="1"/>
      <w:marLeft w:val="0"/>
      <w:marRight w:val="0"/>
      <w:marTop w:val="0"/>
      <w:marBottom w:val="0"/>
      <w:divBdr>
        <w:top w:val="none" w:sz="0" w:space="0" w:color="auto"/>
        <w:left w:val="none" w:sz="0" w:space="0" w:color="auto"/>
        <w:bottom w:val="none" w:sz="0" w:space="0" w:color="auto"/>
        <w:right w:val="none" w:sz="0" w:space="0" w:color="auto"/>
      </w:divBdr>
    </w:div>
    <w:div w:id="1986465162">
      <w:bodyDiv w:val="1"/>
      <w:marLeft w:val="0"/>
      <w:marRight w:val="0"/>
      <w:marTop w:val="0"/>
      <w:marBottom w:val="0"/>
      <w:divBdr>
        <w:top w:val="none" w:sz="0" w:space="0" w:color="auto"/>
        <w:left w:val="none" w:sz="0" w:space="0" w:color="auto"/>
        <w:bottom w:val="none" w:sz="0" w:space="0" w:color="auto"/>
        <w:right w:val="none" w:sz="0" w:space="0" w:color="auto"/>
      </w:divBdr>
    </w:div>
    <w:div w:id="1987080815">
      <w:bodyDiv w:val="1"/>
      <w:marLeft w:val="0"/>
      <w:marRight w:val="0"/>
      <w:marTop w:val="0"/>
      <w:marBottom w:val="0"/>
      <w:divBdr>
        <w:top w:val="none" w:sz="0" w:space="0" w:color="auto"/>
        <w:left w:val="none" w:sz="0" w:space="0" w:color="auto"/>
        <w:bottom w:val="none" w:sz="0" w:space="0" w:color="auto"/>
        <w:right w:val="none" w:sz="0" w:space="0" w:color="auto"/>
      </w:divBdr>
    </w:div>
    <w:div w:id="1987591248">
      <w:bodyDiv w:val="1"/>
      <w:marLeft w:val="0"/>
      <w:marRight w:val="0"/>
      <w:marTop w:val="0"/>
      <w:marBottom w:val="0"/>
      <w:divBdr>
        <w:top w:val="none" w:sz="0" w:space="0" w:color="auto"/>
        <w:left w:val="none" w:sz="0" w:space="0" w:color="auto"/>
        <w:bottom w:val="none" w:sz="0" w:space="0" w:color="auto"/>
        <w:right w:val="none" w:sz="0" w:space="0" w:color="auto"/>
      </w:divBdr>
    </w:div>
    <w:div w:id="1988898950">
      <w:bodyDiv w:val="1"/>
      <w:marLeft w:val="0"/>
      <w:marRight w:val="0"/>
      <w:marTop w:val="0"/>
      <w:marBottom w:val="0"/>
      <w:divBdr>
        <w:top w:val="none" w:sz="0" w:space="0" w:color="auto"/>
        <w:left w:val="none" w:sz="0" w:space="0" w:color="auto"/>
        <w:bottom w:val="none" w:sz="0" w:space="0" w:color="auto"/>
        <w:right w:val="none" w:sz="0" w:space="0" w:color="auto"/>
      </w:divBdr>
    </w:div>
    <w:div w:id="1990016513">
      <w:bodyDiv w:val="1"/>
      <w:marLeft w:val="0"/>
      <w:marRight w:val="0"/>
      <w:marTop w:val="0"/>
      <w:marBottom w:val="0"/>
      <w:divBdr>
        <w:top w:val="none" w:sz="0" w:space="0" w:color="auto"/>
        <w:left w:val="none" w:sz="0" w:space="0" w:color="auto"/>
        <w:bottom w:val="none" w:sz="0" w:space="0" w:color="auto"/>
        <w:right w:val="none" w:sz="0" w:space="0" w:color="auto"/>
      </w:divBdr>
    </w:div>
    <w:div w:id="1990473048">
      <w:bodyDiv w:val="1"/>
      <w:marLeft w:val="0"/>
      <w:marRight w:val="0"/>
      <w:marTop w:val="0"/>
      <w:marBottom w:val="0"/>
      <w:divBdr>
        <w:top w:val="none" w:sz="0" w:space="0" w:color="auto"/>
        <w:left w:val="none" w:sz="0" w:space="0" w:color="auto"/>
        <w:bottom w:val="none" w:sz="0" w:space="0" w:color="auto"/>
        <w:right w:val="none" w:sz="0" w:space="0" w:color="auto"/>
      </w:divBdr>
    </w:div>
    <w:div w:id="1991248994">
      <w:bodyDiv w:val="1"/>
      <w:marLeft w:val="0"/>
      <w:marRight w:val="0"/>
      <w:marTop w:val="0"/>
      <w:marBottom w:val="0"/>
      <w:divBdr>
        <w:top w:val="none" w:sz="0" w:space="0" w:color="auto"/>
        <w:left w:val="none" w:sz="0" w:space="0" w:color="auto"/>
        <w:bottom w:val="none" w:sz="0" w:space="0" w:color="auto"/>
        <w:right w:val="none" w:sz="0" w:space="0" w:color="auto"/>
      </w:divBdr>
    </w:div>
    <w:div w:id="1991714472">
      <w:bodyDiv w:val="1"/>
      <w:marLeft w:val="0"/>
      <w:marRight w:val="0"/>
      <w:marTop w:val="0"/>
      <w:marBottom w:val="0"/>
      <w:divBdr>
        <w:top w:val="none" w:sz="0" w:space="0" w:color="auto"/>
        <w:left w:val="none" w:sz="0" w:space="0" w:color="auto"/>
        <w:bottom w:val="none" w:sz="0" w:space="0" w:color="auto"/>
        <w:right w:val="none" w:sz="0" w:space="0" w:color="auto"/>
      </w:divBdr>
    </w:div>
    <w:div w:id="1992322066">
      <w:bodyDiv w:val="1"/>
      <w:marLeft w:val="0"/>
      <w:marRight w:val="0"/>
      <w:marTop w:val="0"/>
      <w:marBottom w:val="0"/>
      <w:divBdr>
        <w:top w:val="none" w:sz="0" w:space="0" w:color="auto"/>
        <w:left w:val="none" w:sz="0" w:space="0" w:color="auto"/>
        <w:bottom w:val="none" w:sz="0" w:space="0" w:color="auto"/>
        <w:right w:val="none" w:sz="0" w:space="0" w:color="auto"/>
      </w:divBdr>
    </w:div>
    <w:div w:id="2002267144">
      <w:bodyDiv w:val="1"/>
      <w:marLeft w:val="0"/>
      <w:marRight w:val="0"/>
      <w:marTop w:val="0"/>
      <w:marBottom w:val="0"/>
      <w:divBdr>
        <w:top w:val="none" w:sz="0" w:space="0" w:color="auto"/>
        <w:left w:val="none" w:sz="0" w:space="0" w:color="auto"/>
        <w:bottom w:val="none" w:sz="0" w:space="0" w:color="auto"/>
        <w:right w:val="none" w:sz="0" w:space="0" w:color="auto"/>
      </w:divBdr>
    </w:div>
    <w:div w:id="2003390823">
      <w:bodyDiv w:val="1"/>
      <w:marLeft w:val="0"/>
      <w:marRight w:val="0"/>
      <w:marTop w:val="0"/>
      <w:marBottom w:val="0"/>
      <w:divBdr>
        <w:top w:val="none" w:sz="0" w:space="0" w:color="auto"/>
        <w:left w:val="none" w:sz="0" w:space="0" w:color="auto"/>
        <w:bottom w:val="none" w:sz="0" w:space="0" w:color="auto"/>
        <w:right w:val="none" w:sz="0" w:space="0" w:color="auto"/>
      </w:divBdr>
    </w:div>
    <w:div w:id="2003659718">
      <w:bodyDiv w:val="1"/>
      <w:marLeft w:val="0"/>
      <w:marRight w:val="0"/>
      <w:marTop w:val="0"/>
      <w:marBottom w:val="0"/>
      <w:divBdr>
        <w:top w:val="none" w:sz="0" w:space="0" w:color="auto"/>
        <w:left w:val="none" w:sz="0" w:space="0" w:color="auto"/>
        <w:bottom w:val="none" w:sz="0" w:space="0" w:color="auto"/>
        <w:right w:val="none" w:sz="0" w:space="0" w:color="auto"/>
      </w:divBdr>
      <w:divsChild>
        <w:div w:id="632294123">
          <w:blockQuote w:val="1"/>
          <w:marLeft w:val="720"/>
          <w:marRight w:val="720"/>
          <w:marTop w:val="100"/>
          <w:marBottom w:val="100"/>
          <w:divBdr>
            <w:top w:val="single" w:sz="6" w:space="0" w:color="D1D1E8"/>
            <w:left w:val="single" w:sz="6" w:space="0" w:color="D1D1E8"/>
            <w:bottom w:val="single" w:sz="6" w:space="0" w:color="D1D1E8"/>
            <w:right w:val="single" w:sz="6" w:space="0" w:color="D1D1E8"/>
          </w:divBdr>
        </w:div>
      </w:divsChild>
    </w:div>
    <w:div w:id="2006323501">
      <w:bodyDiv w:val="1"/>
      <w:marLeft w:val="0"/>
      <w:marRight w:val="0"/>
      <w:marTop w:val="0"/>
      <w:marBottom w:val="0"/>
      <w:divBdr>
        <w:top w:val="none" w:sz="0" w:space="0" w:color="auto"/>
        <w:left w:val="none" w:sz="0" w:space="0" w:color="auto"/>
        <w:bottom w:val="none" w:sz="0" w:space="0" w:color="auto"/>
        <w:right w:val="none" w:sz="0" w:space="0" w:color="auto"/>
      </w:divBdr>
    </w:div>
    <w:div w:id="2006977176">
      <w:bodyDiv w:val="1"/>
      <w:marLeft w:val="0"/>
      <w:marRight w:val="0"/>
      <w:marTop w:val="0"/>
      <w:marBottom w:val="0"/>
      <w:divBdr>
        <w:top w:val="none" w:sz="0" w:space="0" w:color="auto"/>
        <w:left w:val="none" w:sz="0" w:space="0" w:color="auto"/>
        <w:bottom w:val="none" w:sz="0" w:space="0" w:color="auto"/>
        <w:right w:val="none" w:sz="0" w:space="0" w:color="auto"/>
      </w:divBdr>
    </w:div>
    <w:div w:id="2008286548">
      <w:bodyDiv w:val="1"/>
      <w:marLeft w:val="0"/>
      <w:marRight w:val="0"/>
      <w:marTop w:val="0"/>
      <w:marBottom w:val="0"/>
      <w:divBdr>
        <w:top w:val="none" w:sz="0" w:space="0" w:color="auto"/>
        <w:left w:val="none" w:sz="0" w:space="0" w:color="auto"/>
        <w:bottom w:val="none" w:sz="0" w:space="0" w:color="auto"/>
        <w:right w:val="none" w:sz="0" w:space="0" w:color="auto"/>
      </w:divBdr>
    </w:div>
    <w:div w:id="2020502420">
      <w:bodyDiv w:val="1"/>
      <w:marLeft w:val="0"/>
      <w:marRight w:val="0"/>
      <w:marTop w:val="0"/>
      <w:marBottom w:val="0"/>
      <w:divBdr>
        <w:top w:val="none" w:sz="0" w:space="0" w:color="auto"/>
        <w:left w:val="none" w:sz="0" w:space="0" w:color="auto"/>
        <w:bottom w:val="none" w:sz="0" w:space="0" w:color="auto"/>
        <w:right w:val="none" w:sz="0" w:space="0" w:color="auto"/>
      </w:divBdr>
      <w:divsChild>
        <w:div w:id="795948522">
          <w:blockQuote w:val="1"/>
          <w:marLeft w:val="0"/>
          <w:marRight w:val="0"/>
          <w:marTop w:val="480"/>
          <w:marBottom w:val="480"/>
          <w:divBdr>
            <w:top w:val="none" w:sz="0" w:space="0" w:color="auto"/>
            <w:left w:val="none" w:sz="0" w:space="0" w:color="auto"/>
            <w:bottom w:val="none" w:sz="0" w:space="0" w:color="auto"/>
            <w:right w:val="none" w:sz="0" w:space="0" w:color="auto"/>
          </w:divBdr>
        </w:div>
      </w:divsChild>
    </w:div>
    <w:div w:id="2023505335">
      <w:bodyDiv w:val="1"/>
      <w:marLeft w:val="0"/>
      <w:marRight w:val="0"/>
      <w:marTop w:val="0"/>
      <w:marBottom w:val="0"/>
      <w:divBdr>
        <w:top w:val="none" w:sz="0" w:space="0" w:color="auto"/>
        <w:left w:val="none" w:sz="0" w:space="0" w:color="auto"/>
        <w:bottom w:val="none" w:sz="0" w:space="0" w:color="auto"/>
        <w:right w:val="none" w:sz="0" w:space="0" w:color="auto"/>
      </w:divBdr>
    </w:div>
    <w:div w:id="2023703852">
      <w:bodyDiv w:val="1"/>
      <w:marLeft w:val="0"/>
      <w:marRight w:val="0"/>
      <w:marTop w:val="0"/>
      <w:marBottom w:val="0"/>
      <w:divBdr>
        <w:top w:val="none" w:sz="0" w:space="0" w:color="auto"/>
        <w:left w:val="none" w:sz="0" w:space="0" w:color="auto"/>
        <w:bottom w:val="none" w:sz="0" w:space="0" w:color="auto"/>
        <w:right w:val="none" w:sz="0" w:space="0" w:color="auto"/>
      </w:divBdr>
    </w:div>
    <w:div w:id="2029981853">
      <w:bodyDiv w:val="1"/>
      <w:marLeft w:val="0"/>
      <w:marRight w:val="0"/>
      <w:marTop w:val="0"/>
      <w:marBottom w:val="0"/>
      <w:divBdr>
        <w:top w:val="none" w:sz="0" w:space="0" w:color="auto"/>
        <w:left w:val="none" w:sz="0" w:space="0" w:color="auto"/>
        <w:bottom w:val="none" w:sz="0" w:space="0" w:color="auto"/>
        <w:right w:val="none" w:sz="0" w:space="0" w:color="auto"/>
      </w:divBdr>
    </w:div>
    <w:div w:id="2035769093">
      <w:bodyDiv w:val="1"/>
      <w:marLeft w:val="0"/>
      <w:marRight w:val="0"/>
      <w:marTop w:val="0"/>
      <w:marBottom w:val="0"/>
      <w:divBdr>
        <w:top w:val="none" w:sz="0" w:space="0" w:color="auto"/>
        <w:left w:val="none" w:sz="0" w:space="0" w:color="auto"/>
        <w:bottom w:val="none" w:sz="0" w:space="0" w:color="auto"/>
        <w:right w:val="none" w:sz="0" w:space="0" w:color="auto"/>
      </w:divBdr>
    </w:div>
    <w:div w:id="2037268281">
      <w:bodyDiv w:val="1"/>
      <w:marLeft w:val="0"/>
      <w:marRight w:val="0"/>
      <w:marTop w:val="0"/>
      <w:marBottom w:val="0"/>
      <w:divBdr>
        <w:top w:val="none" w:sz="0" w:space="0" w:color="auto"/>
        <w:left w:val="none" w:sz="0" w:space="0" w:color="auto"/>
        <w:bottom w:val="none" w:sz="0" w:space="0" w:color="auto"/>
        <w:right w:val="none" w:sz="0" w:space="0" w:color="auto"/>
      </w:divBdr>
    </w:div>
    <w:div w:id="2041780424">
      <w:bodyDiv w:val="1"/>
      <w:marLeft w:val="0"/>
      <w:marRight w:val="0"/>
      <w:marTop w:val="0"/>
      <w:marBottom w:val="0"/>
      <w:divBdr>
        <w:top w:val="none" w:sz="0" w:space="0" w:color="auto"/>
        <w:left w:val="none" w:sz="0" w:space="0" w:color="auto"/>
        <w:bottom w:val="none" w:sz="0" w:space="0" w:color="auto"/>
        <w:right w:val="none" w:sz="0" w:space="0" w:color="auto"/>
      </w:divBdr>
    </w:div>
    <w:div w:id="2046978508">
      <w:bodyDiv w:val="1"/>
      <w:marLeft w:val="0"/>
      <w:marRight w:val="0"/>
      <w:marTop w:val="0"/>
      <w:marBottom w:val="0"/>
      <w:divBdr>
        <w:top w:val="none" w:sz="0" w:space="0" w:color="auto"/>
        <w:left w:val="none" w:sz="0" w:space="0" w:color="auto"/>
        <w:bottom w:val="none" w:sz="0" w:space="0" w:color="auto"/>
        <w:right w:val="none" w:sz="0" w:space="0" w:color="auto"/>
      </w:divBdr>
    </w:div>
    <w:div w:id="2049331045">
      <w:bodyDiv w:val="1"/>
      <w:marLeft w:val="0"/>
      <w:marRight w:val="0"/>
      <w:marTop w:val="0"/>
      <w:marBottom w:val="0"/>
      <w:divBdr>
        <w:top w:val="none" w:sz="0" w:space="0" w:color="auto"/>
        <w:left w:val="none" w:sz="0" w:space="0" w:color="auto"/>
        <w:bottom w:val="none" w:sz="0" w:space="0" w:color="auto"/>
        <w:right w:val="none" w:sz="0" w:space="0" w:color="auto"/>
      </w:divBdr>
    </w:div>
    <w:div w:id="2049908439">
      <w:bodyDiv w:val="1"/>
      <w:marLeft w:val="0"/>
      <w:marRight w:val="0"/>
      <w:marTop w:val="0"/>
      <w:marBottom w:val="0"/>
      <w:divBdr>
        <w:top w:val="none" w:sz="0" w:space="0" w:color="auto"/>
        <w:left w:val="none" w:sz="0" w:space="0" w:color="auto"/>
        <w:bottom w:val="none" w:sz="0" w:space="0" w:color="auto"/>
        <w:right w:val="none" w:sz="0" w:space="0" w:color="auto"/>
      </w:divBdr>
    </w:div>
    <w:div w:id="2055765273">
      <w:bodyDiv w:val="1"/>
      <w:marLeft w:val="0"/>
      <w:marRight w:val="0"/>
      <w:marTop w:val="0"/>
      <w:marBottom w:val="0"/>
      <w:divBdr>
        <w:top w:val="none" w:sz="0" w:space="0" w:color="auto"/>
        <w:left w:val="none" w:sz="0" w:space="0" w:color="auto"/>
        <w:bottom w:val="none" w:sz="0" w:space="0" w:color="auto"/>
        <w:right w:val="none" w:sz="0" w:space="0" w:color="auto"/>
      </w:divBdr>
    </w:div>
    <w:div w:id="2056275784">
      <w:bodyDiv w:val="1"/>
      <w:marLeft w:val="0"/>
      <w:marRight w:val="0"/>
      <w:marTop w:val="0"/>
      <w:marBottom w:val="0"/>
      <w:divBdr>
        <w:top w:val="none" w:sz="0" w:space="0" w:color="auto"/>
        <w:left w:val="none" w:sz="0" w:space="0" w:color="auto"/>
        <w:bottom w:val="none" w:sz="0" w:space="0" w:color="auto"/>
        <w:right w:val="none" w:sz="0" w:space="0" w:color="auto"/>
      </w:divBdr>
    </w:div>
    <w:div w:id="2058044926">
      <w:bodyDiv w:val="1"/>
      <w:marLeft w:val="0"/>
      <w:marRight w:val="0"/>
      <w:marTop w:val="0"/>
      <w:marBottom w:val="0"/>
      <w:divBdr>
        <w:top w:val="none" w:sz="0" w:space="0" w:color="auto"/>
        <w:left w:val="none" w:sz="0" w:space="0" w:color="auto"/>
        <w:bottom w:val="none" w:sz="0" w:space="0" w:color="auto"/>
        <w:right w:val="none" w:sz="0" w:space="0" w:color="auto"/>
      </w:divBdr>
    </w:div>
    <w:div w:id="2058238468">
      <w:bodyDiv w:val="1"/>
      <w:marLeft w:val="0"/>
      <w:marRight w:val="0"/>
      <w:marTop w:val="0"/>
      <w:marBottom w:val="0"/>
      <w:divBdr>
        <w:top w:val="none" w:sz="0" w:space="0" w:color="auto"/>
        <w:left w:val="none" w:sz="0" w:space="0" w:color="auto"/>
        <w:bottom w:val="none" w:sz="0" w:space="0" w:color="auto"/>
        <w:right w:val="none" w:sz="0" w:space="0" w:color="auto"/>
      </w:divBdr>
    </w:div>
    <w:div w:id="2061661865">
      <w:bodyDiv w:val="1"/>
      <w:marLeft w:val="0"/>
      <w:marRight w:val="0"/>
      <w:marTop w:val="0"/>
      <w:marBottom w:val="0"/>
      <w:divBdr>
        <w:top w:val="none" w:sz="0" w:space="0" w:color="auto"/>
        <w:left w:val="none" w:sz="0" w:space="0" w:color="auto"/>
        <w:bottom w:val="none" w:sz="0" w:space="0" w:color="auto"/>
        <w:right w:val="none" w:sz="0" w:space="0" w:color="auto"/>
      </w:divBdr>
    </w:div>
    <w:div w:id="2063819750">
      <w:bodyDiv w:val="1"/>
      <w:marLeft w:val="0"/>
      <w:marRight w:val="0"/>
      <w:marTop w:val="0"/>
      <w:marBottom w:val="0"/>
      <w:divBdr>
        <w:top w:val="none" w:sz="0" w:space="0" w:color="auto"/>
        <w:left w:val="none" w:sz="0" w:space="0" w:color="auto"/>
        <w:bottom w:val="none" w:sz="0" w:space="0" w:color="auto"/>
        <w:right w:val="none" w:sz="0" w:space="0" w:color="auto"/>
      </w:divBdr>
    </w:div>
    <w:div w:id="2067869568">
      <w:bodyDiv w:val="1"/>
      <w:marLeft w:val="0"/>
      <w:marRight w:val="0"/>
      <w:marTop w:val="0"/>
      <w:marBottom w:val="0"/>
      <w:divBdr>
        <w:top w:val="none" w:sz="0" w:space="0" w:color="auto"/>
        <w:left w:val="none" w:sz="0" w:space="0" w:color="auto"/>
        <w:bottom w:val="none" w:sz="0" w:space="0" w:color="auto"/>
        <w:right w:val="none" w:sz="0" w:space="0" w:color="auto"/>
      </w:divBdr>
    </w:div>
    <w:div w:id="2069453323">
      <w:bodyDiv w:val="1"/>
      <w:marLeft w:val="0"/>
      <w:marRight w:val="0"/>
      <w:marTop w:val="0"/>
      <w:marBottom w:val="0"/>
      <w:divBdr>
        <w:top w:val="none" w:sz="0" w:space="0" w:color="auto"/>
        <w:left w:val="none" w:sz="0" w:space="0" w:color="auto"/>
        <w:bottom w:val="none" w:sz="0" w:space="0" w:color="auto"/>
        <w:right w:val="none" w:sz="0" w:space="0" w:color="auto"/>
      </w:divBdr>
    </w:div>
    <w:div w:id="2069911125">
      <w:bodyDiv w:val="1"/>
      <w:marLeft w:val="0"/>
      <w:marRight w:val="0"/>
      <w:marTop w:val="0"/>
      <w:marBottom w:val="0"/>
      <w:divBdr>
        <w:top w:val="none" w:sz="0" w:space="0" w:color="auto"/>
        <w:left w:val="none" w:sz="0" w:space="0" w:color="auto"/>
        <w:bottom w:val="none" w:sz="0" w:space="0" w:color="auto"/>
        <w:right w:val="none" w:sz="0" w:space="0" w:color="auto"/>
      </w:divBdr>
    </w:div>
    <w:div w:id="2071028948">
      <w:bodyDiv w:val="1"/>
      <w:marLeft w:val="0"/>
      <w:marRight w:val="0"/>
      <w:marTop w:val="0"/>
      <w:marBottom w:val="0"/>
      <w:divBdr>
        <w:top w:val="none" w:sz="0" w:space="0" w:color="auto"/>
        <w:left w:val="none" w:sz="0" w:space="0" w:color="auto"/>
        <w:bottom w:val="none" w:sz="0" w:space="0" w:color="auto"/>
        <w:right w:val="none" w:sz="0" w:space="0" w:color="auto"/>
      </w:divBdr>
    </w:div>
    <w:div w:id="2071728873">
      <w:bodyDiv w:val="1"/>
      <w:marLeft w:val="0"/>
      <w:marRight w:val="0"/>
      <w:marTop w:val="0"/>
      <w:marBottom w:val="0"/>
      <w:divBdr>
        <w:top w:val="none" w:sz="0" w:space="0" w:color="auto"/>
        <w:left w:val="none" w:sz="0" w:space="0" w:color="auto"/>
        <w:bottom w:val="none" w:sz="0" w:space="0" w:color="auto"/>
        <w:right w:val="none" w:sz="0" w:space="0" w:color="auto"/>
      </w:divBdr>
    </w:div>
    <w:div w:id="2072732439">
      <w:bodyDiv w:val="1"/>
      <w:marLeft w:val="0"/>
      <w:marRight w:val="0"/>
      <w:marTop w:val="0"/>
      <w:marBottom w:val="0"/>
      <w:divBdr>
        <w:top w:val="none" w:sz="0" w:space="0" w:color="auto"/>
        <w:left w:val="none" w:sz="0" w:space="0" w:color="auto"/>
        <w:bottom w:val="none" w:sz="0" w:space="0" w:color="auto"/>
        <w:right w:val="none" w:sz="0" w:space="0" w:color="auto"/>
      </w:divBdr>
      <w:divsChild>
        <w:div w:id="852501049">
          <w:marLeft w:val="0"/>
          <w:marRight w:val="0"/>
          <w:marTop w:val="180"/>
          <w:marBottom w:val="180"/>
          <w:divBdr>
            <w:top w:val="none" w:sz="0" w:space="0" w:color="auto"/>
            <w:left w:val="none" w:sz="0" w:space="0" w:color="auto"/>
            <w:bottom w:val="none" w:sz="0" w:space="0" w:color="auto"/>
            <w:right w:val="none" w:sz="0" w:space="0" w:color="auto"/>
          </w:divBdr>
          <w:divsChild>
            <w:div w:id="246548059">
              <w:marLeft w:val="0"/>
              <w:marRight w:val="0"/>
              <w:marTop w:val="0"/>
              <w:marBottom w:val="0"/>
              <w:divBdr>
                <w:top w:val="none" w:sz="0" w:space="0" w:color="auto"/>
                <w:left w:val="none" w:sz="0" w:space="0" w:color="auto"/>
                <w:bottom w:val="none" w:sz="0" w:space="0" w:color="auto"/>
                <w:right w:val="none" w:sz="0" w:space="0" w:color="auto"/>
              </w:divBdr>
            </w:div>
            <w:div w:id="1328749111">
              <w:marLeft w:val="0"/>
              <w:marRight w:val="0"/>
              <w:marTop w:val="0"/>
              <w:marBottom w:val="0"/>
              <w:divBdr>
                <w:top w:val="none" w:sz="0" w:space="0" w:color="auto"/>
                <w:left w:val="none" w:sz="0" w:space="0" w:color="auto"/>
                <w:bottom w:val="none" w:sz="0" w:space="0" w:color="auto"/>
                <w:right w:val="none" w:sz="0" w:space="0" w:color="auto"/>
              </w:divBdr>
            </w:div>
            <w:div w:id="886143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114503">
      <w:bodyDiv w:val="1"/>
      <w:marLeft w:val="0"/>
      <w:marRight w:val="0"/>
      <w:marTop w:val="0"/>
      <w:marBottom w:val="0"/>
      <w:divBdr>
        <w:top w:val="none" w:sz="0" w:space="0" w:color="auto"/>
        <w:left w:val="none" w:sz="0" w:space="0" w:color="auto"/>
        <w:bottom w:val="none" w:sz="0" w:space="0" w:color="auto"/>
        <w:right w:val="none" w:sz="0" w:space="0" w:color="auto"/>
      </w:divBdr>
    </w:div>
    <w:div w:id="2076471838">
      <w:bodyDiv w:val="1"/>
      <w:marLeft w:val="0"/>
      <w:marRight w:val="0"/>
      <w:marTop w:val="0"/>
      <w:marBottom w:val="0"/>
      <w:divBdr>
        <w:top w:val="none" w:sz="0" w:space="0" w:color="auto"/>
        <w:left w:val="none" w:sz="0" w:space="0" w:color="auto"/>
        <w:bottom w:val="none" w:sz="0" w:space="0" w:color="auto"/>
        <w:right w:val="none" w:sz="0" w:space="0" w:color="auto"/>
      </w:divBdr>
    </w:div>
    <w:div w:id="2077165626">
      <w:bodyDiv w:val="1"/>
      <w:marLeft w:val="0"/>
      <w:marRight w:val="0"/>
      <w:marTop w:val="0"/>
      <w:marBottom w:val="0"/>
      <w:divBdr>
        <w:top w:val="none" w:sz="0" w:space="0" w:color="auto"/>
        <w:left w:val="none" w:sz="0" w:space="0" w:color="auto"/>
        <w:bottom w:val="none" w:sz="0" w:space="0" w:color="auto"/>
        <w:right w:val="none" w:sz="0" w:space="0" w:color="auto"/>
      </w:divBdr>
    </w:div>
    <w:div w:id="2081365138">
      <w:bodyDiv w:val="1"/>
      <w:marLeft w:val="0"/>
      <w:marRight w:val="0"/>
      <w:marTop w:val="0"/>
      <w:marBottom w:val="0"/>
      <w:divBdr>
        <w:top w:val="none" w:sz="0" w:space="0" w:color="auto"/>
        <w:left w:val="none" w:sz="0" w:space="0" w:color="auto"/>
        <w:bottom w:val="none" w:sz="0" w:space="0" w:color="auto"/>
        <w:right w:val="none" w:sz="0" w:space="0" w:color="auto"/>
      </w:divBdr>
    </w:div>
    <w:div w:id="2086607660">
      <w:bodyDiv w:val="1"/>
      <w:marLeft w:val="0"/>
      <w:marRight w:val="0"/>
      <w:marTop w:val="0"/>
      <w:marBottom w:val="0"/>
      <w:divBdr>
        <w:top w:val="none" w:sz="0" w:space="0" w:color="auto"/>
        <w:left w:val="none" w:sz="0" w:space="0" w:color="auto"/>
        <w:bottom w:val="none" w:sz="0" w:space="0" w:color="auto"/>
        <w:right w:val="none" w:sz="0" w:space="0" w:color="auto"/>
      </w:divBdr>
    </w:div>
    <w:div w:id="2089694639">
      <w:bodyDiv w:val="1"/>
      <w:marLeft w:val="0"/>
      <w:marRight w:val="0"/>
      <w:marTop w:val="0"/>
      <w:marBottom w:val="0"/>
      <w:divBdr>
        <w:top w:val="none" w:sz="0" w:space="0" w:color="auto"/>
        <w:left w:val="none" w:sz="0" w:space="0" w:color="auto"/>
        <w:bottom w:val="none" w:sz="0" w:space="0" w:color="auto"/>
        <w:right w:val="none" w:sz="0" w:space="0" w:color="auto"/>
      </w:divBdr>
    </w:div>
    <w:div w:id="2090804505">
      <w:bodyDiv w:val="1"/>
      <w:marLeft w:val="0"/>
      <w:marRight w:val="0"/>
      <w:marTop w:val="0"/>
      <w:marBottom w:val="0"/>
      <w:divBdr>
        <w:top w:val="none" w:sz="0" w:space="0" w:color="auto"/>
        <w:left w:val="none" w:sz="0" w:space="0" w:color="auto"/>
        <w:bottom w:val="none" w:sz="0" w:space="0" w:color="auto"/>
        <w:right w:val="none" w:sz="0" w:space="0" w:color="auto"/>
      </w:divBdr>
    </w:div>
    <w:div w:id="2092119720">
      <w:bodyDiv w:val="1"/>
      <w:marLeft w:val="0"/>
      <w:marRight w:val="0"/>
      <w:marTop w:val="0"/>
      <w:marBottom w:val="0"/>
      <w:divBdr>
        <w:top w:val="none" w:sz="0" w:space="0" w:color="auto"/>
        <w:left w:val="none" w:sz="0" w:space="0" w:color="auto"/>
        <w:bottom w:val="none" w:sz="0" w:space="0" w:color="auto"/>
        <w:right w:val="none" w:sz="0" w:space="0" w:color="auto"/>
      </w:divBdr>
    </w:div>
    <w:div w:id="2092770902">
      <w:bodyDiv w:val="1"/>
      <w:marLeft w:val="0"/>
      <w:marRight w:val="0"/>
      <w:marTop w:val="0"/>
      <w:marBottom w:val="0"/>
      <w:divBdr>
        <w:top w:val="none" w:sz="0" w:space="0" w:color="auto"/>
        <w:left w:val="none" w:sz="0" w:space="0" w:color="auto"/>
        <w:bottom w:val="none" w:sz="0" w:space="0" w:color="auto"/>
        <w:right w:val="none" w:sz="0" w:space="0" w:color="auto"/>
      </w:divBdr>
    </w:div>
    <w:div w:id="2098212101">
      <w:bodyDiv w:val="1"/>
      <w:marLeft w:val="0"/>
      <w:marRight w:val="0"/>
      <w:marTop w:val="0"/>
      <w:marBottom w:val="0"/>
      <w:divBdr>
        <w:top w:val="none" w:sz="0" w:space="0" w:color="auto"/>
        <w:left w:val="none" w:sz="0" w:space="0" w:color="auto"/>
        <w:bottom w:val="none" w:sz="0" w:space="0" w:color="auto"/>
        <w:right w:val="none" w:sz="0" w:space="0" w:color="auto"/>
      </w:divBdr>
    </w:div>
    <w:div w:id="2100053823">
      <w:bodyDiv w:val="1"/>
      <w:marLeft w:val="0"/>
      <w:marRight w:val="0"/>
      <w:marTop w:val="0"/>
      <w:marBottom w:val="0"/>
      <w:divBdr>
        <w:top w:val="none" w:sz="0" w:space="0" w:color="auto"/>
        <w:left w:val="none" w:sz="0" w:space="0" w:color="auto"/>
        <w:bottom w:val="none" w:sz="0" w:space="0" w:color="auto"/>
        <w:right w:val="none" w:sz="0" w:space="0" w:color="auto"/>
      </w:divBdr>
    </w:div>
    <w:div w:id="2100983100">
      <w:bodyDiv w:val="1"/>
      <w:marLeft w:val="0"/>
      <w:marRight w:val="0"/>
      <w:marTop w:val="0"/>
      <w:marBottom w:val="0"/>
      <w:divBdr>
        <w:top w:val="none" w:sz="0" w:space="0" w:color="auto"/>
        <w:left w:val="none" w:sz="0" w:space="0" w:color="auto"/>
        <w:bottom w:val="none" w:sz="0" w:space="0" w:color="auto"/>
        <w:right w:val="none" w:sz="0" w:space="0" w:color="auto"/>
      </w:divBdr>
    </w:div>
    <w:div w:id="2101019157">
      <w:bodyDiv w:val="1"/>
      <w:marLeft w:val="0"/>
      <w:marRight w:val="0"/>
      <w:marTop w:val="0"/>
      <w:marBottom w:val="0"/>
      <w:divBdr>
        <w:top w:val="none" w:sz="0" w:space="0" w:color="auto"/>
        <w:left w:val="none" w:sz="0" w:space="0" w:color="auto"/>
        <w:bottom w:val="none" w:sz="0" w:space="0" w:color="auto"/>
        <w:right w:val="none" w:sz="0" w:space="0" w:color="auto"/>
      </w:divBdr>
    </w:div>
    <w:div w:id="2106488737">
      <w:bodyDiv w:val="1"/>
      <w:marLeft w:val="0"/>
      <w:marRight w:val="0"/>
      <w:marTop w:val="0"/>
      <w:marBottom w:val="0"/>
      <w:divBdr>
        <w:top w:val="none" w:sz="0" w:space="0" w:color="auto"/>
        <w:left w:val="none" w:sz="0" w:space="0" w:color="auto"/>
        <w:bottom w:val="none" w:sz="0" w:space="0" w:color="auto"/>
        <w:right w:val="none" w:sz="0" w:space="0" w:color="auto"/>
      </w:divBdr>
    </w:div>
    <w:div w:id="2107114787">
      <w:bodyDiv w:val="1"/>
      <w:marLeft w:val="0"/>
      <w:marRight w:val="0"/>
      <w:marTop w:val="0"/>
      <w:marBottom w:val="0"/>
      <w:divBdr>
        <w:top w:val="none" w:sz="0" w:space="0" w:color="auto"/>
        <w:left w:val="none" w:sz="0" w:space="0" w:color="auto"/>
        <w:bottom w:val="none" w:sz="0" w:space="0" w:color="auto"/>
        <w:right w:val="none" w:sz="0" w:space="0" w:color="auto"/>
      </w:divBdr>
    </w:div>
    <w:div w:id="2117214211">
      <w:bodyDiv w:val="1"/>
      <w:marLeft w:val="0"/>
      <w:marRight w:val="0"/>
      <w:marTop w:val="0"/>
      <w:marBottom w:val="0"/>
      <w:divBdr>
        <w:top w:val="none" w:sz="0" w:space="0" w:color="auto"/>
        <w:left w:val="none" w:sz="0" w:space="0" w:color="auto"/>
        <w:bottom w:val="none" w:sz="0" w:space="0" w:color="auto"/>
        <w:right w:val="none" w:sz="0" w:space="0" w:color="auto"/>
      </w:divBdr>
    </w:div>
    <w:div w:id="2119057373">
      <w:bodyDiv w:val="1"/>
      <w:marLeft w:val="0"/>
      <w:marRight w:val="0"/>
      <w:marTop w:val="0"/>
      <w:marBottom w:val="0"/>
      <w:divBdr>
        <w:top w:val="none" w:sz="0" w:space="0" w:color="auto"/>
        <w:left w:val="none" w:sz="0" w:space="0" w:color="auto"/>
        <w:bottom w:val="none" w:sz="0" w:space="0" w:color="auto"/>
        <w:right w:val="none" w:sz="0" w:space="0" w:color="auto"/>
      </w:divBdr>
    </w:div>
    <w:div w:id="2132506715">
      <w:bodyDiv w:val="1"/>
      <w:marLeft w:val="0"/>
      <w:marRight w:val="0"/>
      <w:marTop w:val="0"/>
      <w:marBottom w:val="0"/>
      <w:divBdr>
        <w:top w:val="none" w:sz="0" w:space="0" w:color="auto"/>
        <w:left w:val="none" w:sz="0" w:space="0" w:color="auto"/>
        <w:bottom w:val="none" w:sz="0" w:space="0" w:color="auto"/>
        <w:right w:val="none" w:sz="0" w:space="0" w:color="auto"/>
      </w:divBdr>
    </w:div>
    <w:div w:id="2133937188">
      <w:bodyDiv w:val="1"/>
      <w:marLeft w:val="0"/>
      <w:marRight w:val="0"/>
      <w:marTop w:val="0"/>
      <w:marBottom w:val="0"/>
      <w:divBdr>
        <w:top w:val="none" w:sz="0" w:space="0" w:color="auto"/>
        <w:left w:val="none" w:sz="0" w:space="0" w:color="auto"/>
        <w:bottom w:val="none" w:sz="0" w:space="0" w:color="auto"/>
        <w:right w:val="none" w:sz="0" w:space="0" w:color="auto"/>
      </w:divBdr>
      <w:divsChild>
        <w:div w:id="1997877531">
          <w:marLeft w:val="0"/>
          <w:marRight w:val="0"/>
          <w:marTop w:val="0"/>
          <w:marBottom w:val="0"/>
          <w:divBdr>
            <w:top w:val="none" w:sz="0" w:space="0" w:color="auto"/>
            <w:left w:val="none" w:sz="0" w:space="0" w:color="auto"/>
            <w:bottom w:val="none" w:sz="0" w:space="0" w:color="auto"/>
            <w:right w:val="none" w:sz="0" w:space="0" w:color="auto"/>
          </w:divBdr>
        </w:div>
      </w:divsChild>
    </w:div>
    <w:div w:id="2134787085">
      <w:bodyDiv w:val="1"/>
      <w:marLeft w:val="0"/>
      <w:marRight w:val="0"/>
      <w:marTop w:val="0"/>
      <w:marBottom w:val="0"/>
      <w:divBdr>
        <w:top w:val="none" w:sz="0" w:space="0" w:color="auto"/>
        <w:left w:val="none" w:sz="0" w:space="0" w:color="auto"/>
        <w:bottom w:val="none" w:sz="0" w:space="0" w:color="auto"/>
        <w:right w:val="none" w:sz="0" w:space="0" w:color="auto"/>
      </w:divBdr>
    </w:div>
    <w:div w:id="2137944392">
      <w:bodyDiv w:val="1"/>
      <w:marLeft w:val="0"/>
      <w:marRight w:val="0"/>
      <w:marTop w:val="0"/>
      <w:marBottom w:val="0"/>
      <w:divBdr>
        <w:top w:val="none" w:sz="0" w:space="0" w:color="auto"/>
        <w:left w:val="none" w:sz="0" w:space="0" w:color="auto"/>
        <w:bottom w:val="none" w:sz="0" w:space="0" w:color="auto"/>
        <w:right w:val="none" w:sz="0" w:space="0" w:color="auto"/>
      </w:divBdr>
    </w:div>
    <w:div w:id="2143381217">
      <w:bodyDiv w:val="1"/>
      <w:marLeft w:val="0"/>
      <w:marRight w:val="0"/>
      <w:marTop w:val="0"/>
      <w:marBottom w:val="0"/>
      <w:divBdr>
        <w:top w:val="none" w:sz="0" w:space="0" w:color="auto"/>
        <w:left w:val="none" w:sz="0" w:space="0" w:color="auto"/>
        <w:bottom w:val="none" w:sz="0" w:space="0" w:color="auto"/>
        <w:right w:val="none" w:sz="0" w:space="0" w:color="auto"/>
      </w:divBdr>
      <w:divsChild>
        <w:div w:id="1504129938">
          <w:marLeft w:val="0"/>
          <w:marRight w:val="0"/>
          <w:marTop w:val="0"/>
          <w:marBottom w:val="120"/>
          <w:divBdr>
            <w:top w:val="single" w:sz="6" w:space="0" w:color="D5DDC6"/>
            <w:left w:val="single" w:sz="24" w:space="0" w:color="66BB55"/>
            <w:bottom w:val="single" w:sz="6" w:space="0" w:color="D5DDC6"/>
            <w:right w:val="single" w:sz="6" w:space="0" w:color="D5DDC6"/>
          </w:divBdr>
        </w:div>
      </w:divsChild>
    </w:div>
    <w:div w:id="2145653058">
      <w:bodyDiv w:val="1"/>
      <w:marLeft w:val="0"/>
      <w:marRight w:val="0"/>
      <w:marTop w:val="0"/>
      <w:marBottom w:val="0"/>
      <w:divBdr>
        <w:top w:val="none" w:sz="0" w:space="0" w:color="auto"/>
        <w:left w:val="none" w:sz="0" w:space="0" w:color="auto"/>
        <w:bottom w:val="none" w:sz="0" w:space="0" w:color="auto"/>
        <w:right w:val="none" w:sz="0" w:space="0" w:color="auto"/>
      </w:divBdr>
      <w:divsChild>
        <w:div w:id="62726664">
          <w:marLeft w:val="0"/>
          <w:marRight w:val="0"/>
          <w:marTop w:val="0"/>
          <w:marBottom w:val="0"/>
          <w:divBdr>
            <w:top w:val="none" w:sz="0" w:space="0" w:color="auto"/>
            <w:left w:val="none" w:sz="0" w:space="0" w:color="auto"/>
            <w:bottom w:val="none" w:sz="0" w:space="0" w:color="auto"/>
            <w:right w:val="none" w:sz="0" w:space="0" w:color="auto"/>
          </w:divBdr>
        </w:div>
        <w:div w:id="259535033">
          <w:marLeft w:val="0"/>
          <w:marRight w:val="0"/>
          <w:marTop w:val="0"/>
          <w:marBottom w:val="0"/>
          <w:divBdr>
            <w:top w:val="none" w:sz="0" w:space="0" w:color="auto"/>
            <w:left w:val="none" w:sz="0" w:space="0" w:color="auto"/>
            <w:bottom w:val="none" w:sz="0" w:space="0" w:color="auto"/>
            <w:right w:val="none" w:sz="0" w:space="0" w:color="auto"/>
          </w:divBdr>
        </w:div>
        <w:div w:id="1061059737">
          <w:marLeft w:val="0"/>
          <w:marRight w:val="0"/>
          <w:marTop w:val="0"/>
          <w:marBottom w:val="0"/>
          <w:divBdr>
            <w:top w:val="none" w:sz="0" w:space="0" w:color="auto"/>
            <w:left w:val="none" w:sz="0" w:space="0" w:color="auto"/>
            <w:bottom w:val="none" w:sz="0" w:space="0" w:color="auto"/>
            <w:right w:val="none" w:sz="0" w:space="0" w:color="auto"/>
          </w:divBdr>
        </w:div>
        <w:div w:id="957612262">
          <w:marLeft w:val="0"/>
          <w:marRight w:val="0"/>
          <w:marTop w:val="0"/>
          <w:marBottom w:val="0"/>
          <w:divBdr>
            <w:top w:val="none" w:sz="0" w:space="0" w:color="auto"/>
            <w:left w:val="none" w:sz="0" w:space="0" w:color="auto"/>
            <w:bottom w:val="none" w:sz="0" w:space="0" w:color="auto"/>
            <w:right w:val="none" w:sz="0" w:space="0" w:color="auto"/>
          </w:divBdr>
        </w:div>
        <w:div w:id="1877893126">
          <w:marLeft w:val="0"/>
          <w:marRight w:val="0"/>
          <w:marTop w:val="0"/>
          <w:marBottom w:val="0"/>
          <w:divBdr>
            <w:top w:val="none" w:sz="0" w:space="0" w:color="auto"/>
            <w:left w:val="none" w:sz="0" w:space="0" w:color="auto"/>
            <w:bottom w:val="none" w:sz="0" w:space="0" w:color="auto"/>
            <w:right w:val="none" w:sz="0" w:space="0" w:color="auto"/>
          </w:divBdr>
        </w:div>
        <w:div w:id="1908494911">
          <w:marLeft w:val="0"/>
          <w:marRight w:val="0"/>
          <w:marTop w:val="0"/>
          <w:marBottom w:val="0"/>
          <w:divBdr>
            <w:top w:val="none" w:sz="0" w:space="0" w:color="auto"/>
            <w:left w:val="none" w:sz="0" w:space="0" w:color="auto"/>
            <w:bottom w:val="none" w:sz="0" w:space="0" w:color="auto"/>
            <w:right w:val="none" w:sz="0" w:space="0" w:color="auto"/>
          </w:divBdr>
        </w:div>
        <w:div w:id="1833988617">
          <w:marLeft w:val="0"/>
          <w:marRight w:val="0"/>
          <w:marTop w:val="0"/>
          <w:marBottom w:val="0"/>
          <w:divBdr>
            <w:top w:val="none" w:sz="0" w:space="0" w:color="auto"/>
            <w:left w:val="none" w:sz="0" w:space="0" w:color="auto"/>
            <w:bottom w:val="none" w:sz="0" w:space="0" w:color="auto"/>
            <w:right w:val="none" w:sz="0" w:space="0" w:color="auto"/>
          </w:divBdr>
        </w:div>
        <w:div w:id="2120368318">
          <w:marLeft w:val="0"/>
          <w:marRight w:val="0"/>
          <w:marTop w:val="0"/>
          <w:marBottom w:val="0"/>
          <w:divBdr>
            <w:top w:val="none" w:sz="0" w:space="0" w:color="auto"/>
            <w:left w:val="none" w:sz="0" w:space="0" w:color="auto"/>
            <w:bottom w:val="none" w:sz="0" w:space="0" w:color="auto"/>
            <w:right w:val="none" w:sz="0" w:space="0" w:color="auto"/>
          </w:divBdr>
        </w:div>
        <w:div w:id="1719358322">
          <w:marLeft w:val="0"/>
          <w:marRight w:val="0"/>
          <w:marTop w:val="0"/>
          <w:marBottom w:val="0"/>
          <w:divBdr>
            <w:top w:val="none" w:sz="0" w:space="0" w:color="auto"/>
            <w:left w:val="none" w:sz="0" w:space="0" w:color="auto"/>
            <w:bottom w:val="none" w:sz="0" w:space="0" w:color="auto"/>
            <w:right w:val="none" w:sz="0" w:space="0" w:color="auto"/>
          </w:divBdr>
        </w:div>
        <w:div w:id="1490831553">
          <w:marLeft w:val="0"/>
          <w:marRight w:val="0"/>
          <w:marTop w:val="0"/>
          <w:marBottom w:val="0"/>
          <w:divBdr>
            <w:top w:val="none" w:sz="0" w:space="0" w:color="auto"/>
            <w:left w:val="none" w:sz="0" w:space="0" w:color="auto"/>
            <w:bottom w:val="none" w:sz="0" w:space="0" w:color="auto"/>
            <w:right w:val="none" w:sz="0" w:space="0" w:color="auto"/>
          </w:divBdr>
        </w:div>
        <w:div w:id="1050571498">
          <w:marLeft w:val="0"/>
          <w:marRight w:val="0"/>
          <w:marTop w:val="0"/>
          <w:marBottom w:val="0"/>
          <w:divBdr>
            <w:top w:val="none" w:sz="0" w:space="0" w:color="auto"/>
            <w:left w:val="none" w:sz="0" w:space="0" w:color="auto"/>
            <w:bottom w:val="none" w:sz="0" w:space="0" w:color="auto"/>
            <w:right w:val="none" w:sz="0" w:space="0" w:color="auto"/>
          </w:divBdr>
        </w:div>
        <w:div w:id="649868506">
          <w:marLeft w:val="0"/>
          <w:marRight w:val="0"/>
          <w:marTop w:val="0"/>
          <w:marBottom w:val="0"/>
          <w:divBdr>
            <w:top w:val="none" w:sz="0" w:space="0" w:color="auto"/>
            <w:left w:val="none" w:sz="0" w:space="0" w:color="auto"/>
            <w:bottom w:val="none" w:sz="0" w:space="0" w:color="auto"/>
            <w:right w:val="none" w:sz="0" w:space="0" w:color="auto"/>
          </w:divBdr>
        </w:div>
        <w:div w:id="819272065">
          <w:marLeft w:val="0"/>
          <w:marRight w:val="0"/>
          <w:marTop w:val="0"/>
          <w:marBottom w:val="0"/>
          <w:divBdr>
            <w:top w:val="none" w:sz="0" w:space="0" w:color="auto"/>
            <w:left w:val="none" w:sz="0" w:space="0" w:color="auto"/>
            <w:bottom w:val="none" w:sz="0" w:space="0" w:color="auto"/>
            <w:right w:val="none" w:sz="0" w:space="0" w:color="auto"/>
          </w:divBdr>
        </w:div>
        <w:div w:id="1832020614">
          <w:marLeft w:val="0"/>
          <w:marRight w:val="0"/>
          <w:marTop w:val="0"/>
          <w:marBottom w:val="0"/>
          <w:divBdr>
            <w:top w:val="none" w:sz="0" w:space="0" w:color="auto"/>
            <w:left w:val="none" w:sz="0" w:space="0" w:color="auto"/>
            <w:bottom w:val="none" w:sz="0" w:space="0" w:color="auto"/>
            <w:right w:val="none" w:sz="0" w:space="0" w:color="auto"/>
          </w:divBdr>
        </w:div>
      </w:divsChild>
    </w:div>
    <w:div w:id="21465020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howtodoinjava.com/design-patterns/structural/flyweight-design-pattern/" TargetMode="External"/><Relationship Id="rId299" Type="http://schemas.openxmlformats.org/officeDocument/2006/relationships/image" Target="media/image98.jpeg"/><Relationship Id="rId303" Type="http://schemas.openxmlformats.org/officeDocument/2006/relationships/hyperlink" Target="https://docs.mongodb.com/manual/reference/glossary/" TargetMode="External"/><Relationship Id="rId21" Type="http://schemas.openxmlformats.org/officeDocument/2006/relationships/hyperlink" Target="http://javarevisited.blogspot.sg/2013/04/10-abstract-class-and-interface-interview-question-java-answers.html" TargetMode="External"/><Relationship Id="rId42" Type="http://schemas.openxmlformats.org/officeDocument/2006/relationships/image" Target="media/image5.tmp"/><Relationship Id="rId63" Type="http://schemas.openxmlformats.org/officeDocument/2006/relationships/hyperlink" Target="http://javarevisited.blogspot.sg/2012/01/improve-performance-java-database.html" TargetMode="External"/><Relationship Id="rId84" Type="http://schemas.openxmlformats.org/officeDocument/2006/relationships/hyperlink" Target="https://www.geeksforgeeks.org/g-fact-48/" TargetMode="External"/><Relationship Id="rId138" Type="http://schemas.openxmlformats.org/officeDocument/2006/relationships/hyperlink" Target="http://java67.blogspot.sg/2012/12/how-constructor-chaining-works-in-java.html" TargetMode="External"/><Relationship Id="rId159" Type="http://schemas.openxmlformats.org/officeDocument/2006/relationships/image" Target="media/image45.png"/><Relationship Id="rId324" Type="http://schemas.openxmlformats.org/officeDocument/2006/relationships/hyperlink" Target="http://java67.blogspot.com/2012/09/top-10-java-design-pattern-interview-question-answer.html" TargetMode="External"/><Relationship Id="rId345" Type="http://schemas.openxmlformats.org/officeDocument/2006/relationships/footer" Target="footer1.xml"/><Relationship Id="rId170" Type="http://schemas.openxmlformats.org/officeDocument/2006/relationships/hyperlink" Target="http://java67.blogspot.com/2012/07/sort-list-ascending-descending-order-set-arraylist.html" TargetMode="External"/><Relationship Id="rId191" Type="http://schemas.openxmlformats.org/officeDocument/2006/relationships/image" Target="media/image60.png"/><Relationship Id="rId205" Type="http://schemas.openxmlformats.org/officeDocument/2006/relationships/hyperlink" Target="https://www.edureka.co/blog/sql-commands" TargetMode="External"/><Relationship Id="rId226" Type="http://schemas.openxmlformats.org/officeDocument/2006/relationships/image" Target="media/image74.png"/><Relationship Id="rId247" Type="http://schemas.openxmlformats.org/officeDocument/2006/relationships/image" Target="media/image85.emf"/><Relationship Id="rId107" Type="http://schemas.openxmlformats.org/officeDocument/2006/relationships/hyperlink" Target="https://howtodoinjava.com/design-patterns/creational/builder-pattern-in-java/" TargetMode="External"/><Relationship Id="rId268" Type="http://schemas.openxmlformats.org/officeDocument/2006/relationships/hyperlink" Target="https://www.journaldev.com/1487/adapter-design-pattern-java" TargetMode="External"/><Relationship Id="rId289" Type="http://schemas.openxmlformats.org/officeDocument/2006/relationships/hyperlink" Target="http://localhost:8788/" TargetMode="External"/><Relationship Id="rId11" Type="http://schemas.openxmlformats.org/officeDocument/2006/relationships/hyperlink" Target="http://www.java67.com/2014/07/21-frequently-asked-java-interview-questions-answers.html" TargetMode="External"/><Relationship Id="rId32" Type="http://schemas.openxmlformats.org/officeDocument/2006/relationships/hyperlink" Target="http://java67.blogspot.sg/2012/08/what-is-path-and-classpath-in-java-difference.html" TargetMode="External"/><Relationship Id="rId53" Type="http://schemas.openxmlformats.org/officeDocument/2006/relationships/image" Target="media/image15.png"/><Relationship Id="rId74" Type="http://schemas.openxmlformats.org/officeDocument/2006/relationships/image" Target="media/image24.png"/><Relationship Id="rId128" Type="http://schemas.openxmlformats.org/officeDocument/2006/relationships/hyperlink" Target="https://howtodoinjava.com/design-patterns/behavioral/visitor-design-pattern-example-tutorial/" TargetMode="External"/><Relationship Id="rId149" Type="http://schemas.openxmlformats.org/officeDocument/2006/relationships/hyperlink" Target="https://www.codejava.net/java-core/concurrency/understanding-deadlock-livelock-and-starvation-with-code-examples-in-java" TargetMode="External"/><Relationship Id="rId314" Type="http://schemas.openxmlformats.org/officeDocument/2006/relationships/hyperlink" Target="https://www.geeksforgeeks.org/clone-method-in-java-2/" TargetMode="External"/><Relationship Id="rId335" Type="http://schemas.openxmlformats.org/officeDocument/2006/relationships/hyperlink" Target="http://javarevisited.blogspot.sg/2014/08/socket-programming-networking-interview-questions-answers-Java.html" TargetMode="External"/><Relationship Id="rId5" Type="http://schemas.openxmlformats.org/officeDocument/2006/relationships/styles" Target="styles.xml"/><Relationship Id="rId95" Type="http://schemas.openxmlformats.org/officeDocument/2006/relationships/hyperlink" Target="http://www.java67.com/2012/09/java-program-to-convert-string-arraylist-to-string-array.html" TargetMode="External"/><Relationship Id="rId160" Type="http://schemas.openxmlformats.org/officeDocument/2006/relationships/image" Target="media/image46.png"/><Relationship Id="rId181" Type="http://schemas.openxmlformats.org/officeDocument/2006/relationships/hyperlink" Target="http://javarevisited.blogspot.sg/2015/04/how-to-remove-given-character-from.html" TargetMode="External"/><Relationship Id="rId216" Type="http://schemas.openxmlformats.org/officeDocument/2006/relationships/image" Target="media/image68.png"/><Relationship Id="rId237" Type="http://schemas.openxmlformats.org/officeDocument/2006/relationships/oleObject" Target="embeddings/oleObject5.bin"/><Relationship Id="rId258" Type="http://schemas.openxmlformats.org/officeDocument/2006/relationships/hyperlink" Target="https://www.soapui.org/" TargetMode="External"/><Relationship Id="rId279" Type="http://schemas.openxmlformats.org/officeDocument/2006/relationships/hyperlink" Target="http://javarevisited.blogspot.sg/2017/02/how-to-consume-json-from-restful-web-services-Spring-RESTTemplate-Example.html" TargetMode="External"/><Relationship Id="rId22" Type="http://schemas.openxmlformats.org/officeDocument/2006/relationships/hyperlink" Target="http://javarevisited.blogspot.sg/2013/08/10-equals-and-hashcode-interview.html" TargetMode="External"/><Relationship Id="rId43" Type="http://schemas.openxmlformats.org/officeDocument/2006/relationships/image" Target="media/image6.png"/><Relationship Id="rId64" Type="http://schemas.openxmlformats.org/officeDocument/2006/relationships/image" Target="media/image19.png"/><Relationship Id="rId118" Type="http://schemas.openxmlformats.org/officeDocument/2006/relationships/hyperlink" Target="https://howtodoinjava.com/design-patterns/structural/proxy-design-pattern/" TargetMode="External"/><Relationship Id="rId139" Type="http://schemas.openxmlformats.org/officeDocument/2006/relationships/hyperlink" Target="http://java67.blogspot.sg/2012/11/java-enum-example-with-constructor.html" TargetMode="External"/><Relationship Id="rId290" Type="http://schemas.openxmlformats.org/officeDocument/2006/relationships/hyperlink" Target="http://localhost:8099" TargetMode="External"/><Relationship Id="rId304" Type="http://schemas.openxmlformats.org/officeDocument/2006/relationships/hyperlink" Target="https://docs.mongodb.com/manual/reference/glossary/" TargetMode="External"/><Relationship Id="rId325" Type="http://schemas.openxmlformats.org/officeDocument/2006/relationships/hyperlink" Target="http://javarevisited.blogspot.sg/2011/11/struts-interview-questions-answer-j2ee.html" TargetMode="External"/><Relationship Id="rId346" Type="http://schemas.openxmlformats.org/officeDocument/2006/relationships/fontTable" Target="fontTable.xml"/><Relationship Id="rId85" Type="http://schemas.openxmlformats.org/officeDocument/2006/relationships/image" Target="media/image30.png"/><Relationship Id="rId150" Type="http://schemas.openxmlformats.org/officeDocument/2006/relationships/image" Target="media/image40.png"/><Relationship Id="rId171" Type="http://schemas.openxmlformats.org/officeDocument/2006/relationships/hyperlink" Target="http://java67.blogspot.com/2014/07/21-frequently-asked-java-interview-questions-answers.html" TargetMode="External"/><Relationship Id="rId192" Type="http://schemas.openxmlformats.org/officeDocument/2006/relationships/hyperlink" Target="https://www.edureka.co/blog/sql-joins-types" TargetMode="External"/><Relationship Id="rId206" Type="http://schemas.openxmlformats.org/officeDocument/2006/relationships/hyperlink" Target="https://www.edureka.co/blog/triggers-in-sql/" TargetMode="External"/><Relationship Id="rId227" Type="http://schemas.openxmlformats.org/officeDocument/2006/relationships/image" Target="media/image75.png"/><Relationship Id="rId248" Type="http://schemas.openxmlformats.org/officeDocument/2006/relationships/image" Target="media/image86.emf"/><Relationship Id="rId269" Type="http://schemas.openxmlformats.org/officeDocument/2006/relationships/hyperlink" Target="https://www.journaldev.com/1572/proxy-design-pattern" TargetMode="External"/><Relationship Id="rId12" Type="http://schemas.openxmlformats.org/officeDocument/2006/relationships/hyperlink" Target="http://www.java67.com/2015/12/top-30-oops-concept-interview-questions-answers-java.html" TargetMode="External"/><Relationship Id="rId33" Type="http://schemas.openxmlformats.org/officeDocument/2006/relationships/hyperlink" Target="http://en.wikipedia.org/wiki/HotSpot" TargetMode="External"/><Relationship Id="rId108" Type="http://schemas.openxmlformats.org/officeDocument/2006/relationships/hyperlink" Target="https://howtodoinjava.com/design-patterns/creational/prototype-design-pattern-in-java/" TargetMode="External"/><Relationship Id="rId129" Type="http://schemas.openxmlformats.org/officeDocument/2006/relationships/hyperlink" Target="https://www.geeksforgeeks.org/clone-method-in-java-2/" TargetMode="External"/><Relationship Id="rId280" Type="http://schemas.openxmlformats.org/officeDocument/2006/relationships/hyperlink" Target="http://www.java67.com/2014/12/strategy-pattern-in-java-with-example.html" TargetMode="External"/><Relationship Id="rId315" Type="http://schemas.openxmlformats.org/officeDocument/2006/relationships/image" Target="media/image100.png"/><Relationship Id="rId336" Type="http://schemas.openxmlformats.org/officeDocument/2006/relationships/hyperlink" Target="http://javarevisited.blogspot.sg/2013/05/10-xslt-or-xml-xsl-transformation-interview-questions-answers-java.html" TargetMode="External"/><Relationship Id="rId54" Type="http://schemas.openxmlformats.org/officeDocument/2006/relationships/hyperlink" Target="https://javapapers.com/java/types-of-java-garbage-collectors/" TargetMode="External"/><Relationship Id="rId75" Type="http://schemas.openxmlformats.org/officeDocument/2006/relationships/image" Target="media/image25.png"/><Relationship Id="rId96" Type="http://schemas.openxmlformats.org/officeDocument/2006/relationships/hyperlink" Target="http://javarevisited.blogspot.com/2012/03/difference-between-transient-and.html" TargetMode="External"/><Relationship Id="rId140" Type="http://schemas.openxmlformats.org/officeDocument/2006/relationships/hyperlink" Target="https://stackoverflow.com/questions/20662018/whats-difference-between-enums-and-final-variables" TargetMode="External"/><Relationship Id="rId161" Type="http://schemas.openxmlformats.org/officeDocument/2006/relationships/image" Target="media/image47.tmp"/><Relationship Id="rId182" Type="http://schemas.openxmlformats.org/officeDocument/2006/relationships/hyperlink" Target="https://javarevisited.blogspot.com/2015/08/how-to-find-all-permutations-of-string-java-example.html" TargetMode="External"/><Relationship Id="rId217" Type="http://schemas.openxmlformats.org/officeDocument/2006/relationships/image" Target="media/image69.png"/><Relationship Id="rId6" Type="http://schemas.openxmlformats.org/officeDocument/2006/relationships/settings" Target="settings.xml"/><Relationship Id="rId238" Type="http://schemas.openxmlformats.org/officeDocument/2006/relationships/image" Target="media/image81.emf"/><Relationship Id="rId259" Type="http://schemas.openxmlformats.org/officeDocument/2006/relationships/hyperlink" Target="https://www.journaldev.com/1827/java-design-patterns-example-tutorial" TargetMode="External"/><Relationship Id="rId23" Type="http://schemas.openxmlformats.org/officeDocument/2006/relationships/hyperlink" Target="http://www.java67.com/2013/07/15-java-enum-interview-questions-amswers-for-experienced-programmers.html" TargetMode="External"/><Relationship Id="rId119" Type="http://schemas.openxmlformats.org/officeDocument/2006/relationships/hyperlink" Target="https://howtodoinjava.com/design-patterns/behavioral/chain-of-responsibility-design-pattern/" TargetMode="External"/><Relationship Id="rId270" Type="http://schemas.openxmlformats.org/officeDocument/2006/relationships/hyperlink" Target="https://www.journaldev.com/1763/template-method-design-pattern-in-java" TargetMode="External"/><Relationship Id="rId291" Type="http://schemas.openxmlformats.org/officeDocument/2006/relationships/hyperlink" Target="http://127.0.0.1:9411/" TargetMode="External"/><Relationship Id="rId305" Type="http://schemas.openxmlformats.org/officeDocument/2006/relationships/hyperlink" Target="https://docs.mongodb.com/manual/reference/glossary/" TargetMode="External"/><Relationship Id="rId326" Type="http://schemas.openxmlformats.org/officeDocument/2006/relationships/hyperlink" Target="http://javarevisited.blogspot.sg/2011/09/servlet-interview-questions-answers.html" TargetMode="External"/><Relationship Id="rId347" Type="http://schemas.openxmlformats.org/officeDocument/2006/relationships/theme" Target="theme/theme1.xml"/><Relationship Id="rId44" Type="http://schemas.openxmlformats.org/officeDocument/2006/relationships/image" Target="media/image7.png"/><Relationship Id="rId65" Type="http://schemas.openxmlformats.org/officeDocument/2006/relationships/image" Target="media/image20.png"/><Relationship Id="rId86" Type="http://schemas.openxmlformats.org/officeDocument/2006/relationships/hyperlink" Target="http://javarevisited.blogspot.co.uk/2013/11/java-array-101-for-programmers-and.html" TargetMode="External"/><Relationship Id="rId130" Type="http://schemas.openxmlformats.org/officeDocument/2006/relationships/hyperlink" Target="http://javarevisited.blogspot.sg/2015/12/when-to-use-intern-method-of-string-in-java.html" TargetMode="External"/><Relationship Id="rId151" Type="http://schemas.openxmlformats.org/officeDocument/2006/relationships/hyperlink" Target="https://alidg.me/blog/2020/5/1/false-sharing" TargetMode="External"/><Relationship Id="rId172" Type="http://schemas.openxmlformats.org/officeDocument/2006/relationships/hyperlink" Target="http://java67.blogspot.com/2015/06/difference-between-synchronized-arraylist-and-copyOnWriteArrayList-java.html" TargetMode="External"/><Relationship Id="rId193" Type="http://schemas.openxmlformats.org/officeDocument/2006/relationships/hyperlink" Target="https://www.edureka.co/blog/primary-key-in-sql/" TargetMode="External"/><Relationship Id="rId207" Type="http://schemas.openxmlformats.org/officeDocument/2006/relationships/hyperlink" Target="https://www.edureka.co/blog/sql-commands" TargetMode="External"/><Relationship Id="rId228" Type="http://schemas.openxmlformats.org/officeDocument/2006/relationships/image" Target="media/image76.jpeg"/><Relationship Id="rId249" Type="http://schemas.openxmlformats.org/officeDocument/2006/relationships/image" Target="media/image87.emf"/><Relationship Id="rId13" Type="http://schemas.openxmlformats.org/officeDocument/2006/relationships/hyperlink" Target="http://javarevisited.blogspot.sg/2014/07/top-50-java-multithreading-interview-questions-answers.html" TargetMode="External"/><Relationship Id="rId109" Type="http://schemas.openxmlformats.org/officeDocument/2006/relationships/hyperlink" Target="https://howtodoinjava.com/design-patterns/creational/implementing-factory-design-pattern-in-java/" TargetMode="External"/><Relationship Id="rId260" Type="http://schemas.openxmlformats.org/officeDocument/2006/relationships/hyperlink" Target="https://docs.oracle.com/cd/E17904_01/web.1111/e13734/stateful.htm" TargetMode="External"/><Relationship Id="rId281" Type="http://schemas.openxmlformats.org/officeDocument/2006/relationships/hyperlink" Target="http://javarevisited.blogspot.sg/2017/08/difference-between-restcontroller-and-controller-annotations-spring-mvc-rest.html" TargetMode="External"/><Relationship Id="rId316" Type="http://schemas.openxmlformats.org/officeDocument/2006/relationships/hyperlink" Target="https://javarevisited.blogspot.com/2017/01/how-to-prepare-for-java-interviews.html" TargetMode="External"/><Relationship Id="rId337" Type="http://schemas.openxmlformats.org/officeDocument/2006/relationships/hyperlink" Target="http://javarevisited.blogspot.com/2013/03/top-15-data-structures-algorithm-interview-questions-answers-java-programming.html" TargetMode="External"/><Relationship Id="rId34" Type="http://schemas.openxmlformats.org/officeDocument/2006/relationships/hyperlink" Target="http://en.wikipedia.org/wiki/JRockit" TargetMode="External"/><Relationship Id="rId55" Type="http://schemas.openxmlformats.org/officeDocument/2006/relationships/hyperlink" Target="https://javapapers.com/java/types-of-java-garbage-collectors/" TargetMode="External"/><Relationship Id="rId76" Type="http://schemas.openxmlformats.org/officeDocument/2006/relationships/image" Target="media/image26.png"/><Relationship Id="rId97" Type="http://schemas.openxmlformats.org/officeDocument/2006/relationships/hyperlink" Target="http://www.java67.com/2012/08/5-thread-interview-questions-answers-in.html" TargetMode="External"/><Relationship Id="rId120" Type="http://schemas.openxmlformats.org/officeDocument/2006/relationships/hyperlink" Target="https://howtodoinjava.com/design-patterns/behavioral/command-pattern/" TargetMode="External"/><Relationship Id="rId141" Type="http://schemas.openxmlformats.org/officeDocument/2006/relationships/hyperlink" Target="https://www.geeksforgeeks.org/enum-in-java/" TargetMode="External"/><Relationship Id="rId7" Type="http://schemas.openxmlformats.org/officeDocument/2006/relationships/webSettings" Target="webSettings.xml"/><Relationship Id="rId162" Type="http://schemas.openxmlformats.org/officeDocument/2006/relationships/image" Target="media/image48.png"/><Relationship Id="rId183" Type="http://schemas.openxmlformats.org/officeDocument/2006/relationships/hyperlink" Target="http://javarevisited.blogspot.sg/2013/03/Anagram-how-to-check-if-two-string-are-anagrams-example-tutorial.html" TargetMode="External"/><Relationship Id="rId218" Type="http://schemas.openxmlformats.org/officeDocument/2006/relationships/image" Target="media/image70.png"/><Relationship Id="rId239" Type="http://schemas.openxmlformats.org/officeDocument/2006/relationships/oleObject" Target="embeddings/oleObject6.bin"/><Relationship Id="rId250" Type="http://schemas.openxmlformats.org/officeDocument/2006/relationships/image" Target="media/image88.emf"/><Relationship Id="rId271" Type="http://schemas.openxmlformats.org/officeDocument/2006/relationships/hyperlink" Target="http://www.java67.com/2017/06/what-is-use-of-dispatcherservlet-in-spring-mvc.html" TargetMode="External"/><Relationship Id="rId292" Type="http://schemas.openxmlformats.org/officeDocument/2006/relationships/hyperlink" Target="http://localhost:8051/" TargetMode="External"/><Relationship Id="rId306" Type="http://schemas.openxmlformats.org/officeDocument/2006/relationships/hyperlink" Target="https://docs.mongodb.com/manual/reference/glossary/" TargetMode="External"/><Relationship Id="rId24" Type="http://schemas.openxmlformats.org/officeDocument/2006/relationships/hyperlink" Target="https://www.javacodegeeks.com/2015/06/java-programming-tips-best-practices-beginners.html" TargetMode="External"/><Relationship Id="rId45" Type="http://schemas.openxmlformats.org/officeDocument/2006/relationships/image" Target="media/image8.png"/><Relationship Id="rId66" Type="http://schemas.openxmlformats.org/officeDocument/2006/relationships/hyperlink" Target="http://javarevisited.blogspot.sg/2011/05/top-10-tips-on-logging-in-java.html" TargetMode="External"/><Relationship Id="rId87" Type="http://schemas.openxmlformats.org/officeDocument/2006/relationships/hyperlink" Target="http://javarevisited.blogspot.sg/2014/05/exception-in-thread-main-arrayindexoutofboundsexception-java.html" TargetMode="External"/><Relationship Id="rId110" Type="http://schemas.openxmlformats.org/officeDocument/2006/relationships/hyperlink" Target="https://howtodoinjava.com/design-patterns/creational/abstract-factory-pattern-in-java/" TargetMode="External"/><Relationship Id="rId131" Type="http://schemas.openxmlformats.org/officeDocument/2006/relationships/hyperlink" Target="http://java67.blogspot.com/2014/08/difference-between-string-literal-and-new-String-object-Java.html" TargetMode="External"/><Relationship Id="rId327" Type="http://schemas.openxmlformats.org/officeDocument/2006/relationships/hyperlink" Target="http://javarevisited.blogspot.sg/2015/02/top-16-jquery-interview-questions.html" TargetMode="External"/><Relationship Id="rId152" Type="http://schemas.openxmlformats.org/officeDocument/2006/relationships/image" Target="media/image41.png"/><Relationship Id="rId173" Type="http://schemas.openxmlformats.org/officeDocument/2006/relationships/image" Target="media/image53.png"/><Relationship Id="rId194" Type="http://schemas.openxmlformats.org/officeDocument/2006/relationships/hyperlink" Target="https://www.edureka.co/blog/sql-constraints/" TargetMode="External"/><Relationship Id="rId208" Type="http://schemas.openxmlformats.org/officeDocument/2006/relationships/hyperlink" Target="https://www.edureka.co/blog/sql-auto-increment/" TargetMode="External"/><Relationship Id="rId229" Type="http://schemas.openxmlformats.org/officeDocument/2006/relationships/hyperlink" Target="https://www.youtube.com/watch?v=DGMXQwzyKDQ&amp;list=PLDF56A9385D44FB63&amp;index=23" TargetMode="External"/><Relationship Id="rId240" Type="http://schemas.openxmlformats.org/officeDocument/2006/relationships/image" Target="media/image82.png"/><Relationship Id="rId261" Type="http://schemas.openxmlformats.org/officeDocument/2006/relationships/hyperlink" Target="https://www.infoq.com/articles/rest-soap-when-to-use-each/" TargetMode="External"/><Relationship Id="rId14" Type="http://schemas.openxmlformats.org/officeDocument/2006/relationships/hyperlink" Target="http://www.java67.com/2018/03/top-50-core-java-interview-questions.html" TargetMode="External"/><Relationship Id="rId35" Type="http://schemas.openxmlformats.org/officeDocument/2006/relationships/hyperlink" Target="http://en.wikipedia.org/wiki/IBM_J9" TargetMode="External"/><Relationship Id="rId56" Type="http://schemas.openxmlformats.org/officeDocument/2006/relationships/hyperlink" Target="https://javapapers.com/java/types-of-java-garbage-collectors/" TargetMode="External"/><Relationship Id="rId77" Type="http://schemas.openxmlformats.org/officeDocument/2006/relationships/image" Target="media/image27.png"/><Relationship Id="rId100" Type="http://schemas.openxmlformats.org/officeDocument/2006/relationships/hyperlink" Target="http://www.java67.com/2015/06/20-java-arraylist-interview-questions.html" TargetMode="External"/><Relationship Id="rId282" Type="http://schemas.openxmlformats.org/officeDocument/2006/relationships/hyperlink" Target="http://javarevisited.blogspot.sg/2018/01/7-reasons-for-using-spring-to-develop-RESTful-web-service.html" TargetMode="External"/><Relationship Id="rId317" Type="http://schemas.openxmlformats.org/officeDocument/2006/relationships/hyperlink" Target="https://javarevisited.blogspot.sg/2015/10/133-java-interview-questions-answers-from-last-5-years.html" TargetMode="External"/><Relationship Id="rId338" Type="http://schemas.openxmlformats.org/officeDocument/2006/relationships/hyperlink" Target="http://java67.blogspot.com/2012/09/top-10-tricky-java-interview-questions-answers.html" TargetMode="External"/><Relationship Id="rId8" Type="http://schemas.openxmlformats.org/officeDocument/2006/relationships/footnotes" Target="footnotes.xml"/><Relationship Id="rId98" Type="http://schemas.openxmlformats.org/officeDocument/2006/relationships/hyperlink" Target="http://javarevisited.blogspot.com/2011/07/java-multi-threading-interview.html" TargetMode="External"/><Relationship Id="rId121" Type="http://schemas.openxmlformats.org/officeDocument/2006/relationships/hyperlink" Target="https://howtodoinjava.com/design-patterns/behavioral/iterator-design-pattern/" TargetMode="External"/><Relationship Id="rId142" Type="http://schemas.openxmlformats.org/officeDocument/2006/relationships/image" Target="media/image35.png"/><Relationship Id="rId163" Type="http://schemas.openxmlformats.org/officeDocument/2006/relationships/hyperlink" Target="https://www.callicoder.com/java-queue/" TargetMode="External"/><Relationship Id="rId184" Type="http://schemas.openxmlformats.org/officeDocument/2006/relationships/hyperlink" Target="https://javarevisited.blogspot.com/2011/06/top-programming-interview-questions.html" TargetMode="External"/><Relationship Id="rId219" Type="http://schemas.openxmlformats.org/officeDocument/2006/relationships/image" Target="media/image71.png"/><Relationship Id="rId230" Type="http://schemas.openxmlformats.org/officeDocument/2006/relationships/image" Target="media/image77.emf"/><Relationship Id="rId251" Type="http://schemas.openxmlformats.org/officeDocument/2006/relationships/hyperlink" Target="http://localhost:7777/ws/hello?wsdl" TargetMode="External"/><Relationship Id="rId25" Type="http://schemas.openxmlformats.org/officeDocument/2006/relationships/hyperlink" Target="https://howtodoinjava.com/java-best-practices/" TargetMode="External"/><Relationship Id="rId46" Type="http://schemas.openxmlformats.org/officeDocument/2006/relationships/image" Target="media/image9.png"/><Relationship Id="rId67" Type="http://schemas.openxmlformats.org/officeDocument/2006/relationships/hyperlink" Target="https://www.geeksforgeeks.org/g-fact-79/" TargetMode="External"/><Relationship Id="rId116" Type="http://schemas.openxmlformats.org/officeDocument/2006/relationships/hyperlink" Target="https://howtodoinjava.com/design-patterns/structural/facade-design-pattern/" TargetMode="External"/><Relationship Id="rId137" Type="http://schemas.openxmlformats.org/officeDocument/2006/relationships/hyperlink" Target="http://javarevisited.blogspot.com/2011/07/why-multiple-inheritances-are-not.html" TargetMode="External"/><Relationship Id="rId158" Type="http://schemas.openxmlformats.org/officeDocument/2006/relationships/image" Target="media/image44.png"/><Relationship Id="rId272" Type="http://schemas.openxmlformats.org/officeDocument/2006/relationships/hyperlink" Target="http://javarevisited.blogspot.sg/2017/09/dispatcherservlet-of-spring-mvc-10-points-to-remember.html" TargetMode="External"/><Relationship Id="rId293" Type="http://schemas.openxmlformats.org/officeDocument/2006/relationships/hyperlink" Target="http://localhost:8031/edc/" TargetMode="External"/><Relationship Id="rId302" Type="http://schemas.openxmlformats.org/officeDocument/2006/relationships/hyperlink" Target="https://www.simplilearn.com/tutorials/reactjs-tutorial/reactjs-interview-questions" TargetMode="External"/><Relationship Id="rId307" Type="http://schemas.openxmlformats.org/officeDocument/2006/relationships/hyperlink" Target="https://docs.mongodb.com/manual/reference/glossary/" TargetMode="External"/><Relationship Id="rId323" Type="http://schemas.openxmlformats.org/officeDocument/2006/relationships/hyperlink" Target="http://javarevisited.blogspot.sg/2011/09/spring-interview-questions-answers-j2ee.html" TargetMode="External"/><Relationship Id="rId328" Type="http://schemas.openxmlformats.org/officeDocument/2006/relationships/hyperlink" Target="http://javarevisited.blogspot.sg/2012/12/top-10-oracle-interview-questions-and-answers-database-sql.html" TargetMode="External"/><Relationship Id="rId344" Type="http://schemas.openxmlformats.org/officeDocument/2006/relationships/hyperlink" Target="http://www.thejavageek.com/core-java/" TargetMode="External"/><Relationship Id="rId20" Type="http://schemas.openxmlformats.org/officeDocument/2006/relationships/hyperlink" Target="https://howtodoinjava.com/best-practices/5-class-design-principles-solid-in-java/" TargetMode="External"/><Relationship Id="rId41" Type="http://schemas.openxmlformats.org/officeDocument/2006/relationships/hyperlink" Target="http://javarevisited.blogspot.sg/2011/12/jre-jvm-jdk-jit-in-java-programming.html" TargetMode="External"/><Relationship Id="rId62" Type="http://schemas.openxmlformats.org/officeDocument/2006/relationships/hyperlink" Target="https://javapapers.com/java/java-8-features/" TargetMode="External"/><Relationship Id="rId83" Type="http://schemas.openxmlformats.org/officeDocument/2006/relationships/hyperlink" Target="http://javarevisited.blogspot.sg/2012/07/auto-boxing-and-unboxing-in-java-be.html" TargetMode="External"/><Relationship Id="rId88" Type="http://schemas.openxmlformats.org/officeDocument/2006/relationships/hyperlink" Target="http://3.bp.blogspot.com/-iBZa-IVSj6Y/VbJXgPwIH-I/AAAAAAAADdY/NiyjIBK2y24/s1600/What+is+in+array.jpg" TargetMode="External"/><Relationship Id="rId111" Type="http://schemas.openxmlformats.org/officeDocument/2006/relationships/hyperlink" Target="https://howtodoinjava.com/design-patterns/singleton-design-pattern-in-java/" TargetMode="External"/><Relationship Id="rId132" Type="http://schemas.openxmlformats.org/officeDocument/2006/relationships/hyperlink" Target="http://www.java67.com/2014/12/string-to-date-example-in-java-multithreading.html" TargetMode="External"/><Relationship Id="rId153" Type="http://schemas.openxmlformats.org/officeDocument/2006/relationships/hyperlink" Target="https://javapapers.com/java/java-arrayblockingqueue/" TargetMode="External"/><Relationship Id="rId174" Type="http://schemas.openxmlformats.org/officeDocument/2006/relationships/image" Target="media/image54.png"/><Relationship Id="rId179" Type="http://schemas.openxmlformats.org/officeDocument/2006/relationships/hyperlink" Target="http://javarevisited.blogspot.com/2014/08/quicksort-sorting-algorithm-in-java-in-place-example.html" TargetMode="External"/><Relationship Id="rId195" Type="http://schemas.openxmlformats.org/officeDocument/2006/relationships/image" Target="media/image61.emf"/><Relationship Id="rId209" Type="http://schemas.openxmlformats.org/officeDocument/2006/relationships/hyperlink" Target="https://www.sqlservertutorial.net/sql-server-basics/sql-server-group-by/" TargetMode="External"/><Relationship Id="rId190" Type="http://schemas.openxmlformats.org/officeDocument/2006/relationships/hyperlink" Target="https://www.edureka.co/blog/dbms-tutorial/" TargetMode="External"/><Relationship Id="rId204" Type="http://schemas.openxmlformats.org/officeDocument/2006/relationships/hyperlink" Target="https://www.edureka.co/blog/normalization-in-sql/" TargetMode="External"/><Relationship Id="rId220" Type="http://schemas.openxmlformats.org/officeDocument/2006/relationships/hyperlink" Target="http://javarevisited.blogspot.com/2014/12/9-things-about-null-in-java.html" TargetMode="External"/><Relationship Id="rId225" Type="http://schemas.openxmlformats.org/officeDocument/2006/relationships/hyperlink" Target="https://www.janbasktraining.com/blog/sql-union-all-operators/" TargetMode="External"/><Relationship Id="rId241" Type="http://schemas.openxmlformats.org/officeDocument/2006/relationships/hyperlink" Target="http://localhost:8080/Servlets/hello" TargetMode="External"/><Relationship Id="rId246" Type="http://schemas.openxmlformats.org/officeDocument/2006/relationships/hyperlink" Target="https://www.edureka.co/blog/interview-questions/jsp-interview-questions/" TargetMode="External"/><Relationship Id="rId267" Type="http://schemas.openxmlformats.org/officeDocument/2006/relationships/hyperlink" Target="https://www.journaldev.com/1440/prototype-design-pattern-in-java" TargetMode="External"/><Relationship Id="rId288" Type="http://schemas.openxmlformats.org/officeDocument/2006/relationships/hyperlink" Target="http://localhost:8761/" TargetMode="External"/><Relationship Id="rId15" Type="http://schemas.openxmlformats.org/officeDocument/2006/relationships/hyperlink" Target="https://javarevisited.blogspot.com/2012/10/10-garbage-collection-interview-question-answer.html" TargetMode="External"/><Relationship Id="rId36" Type="http://schemas.openxmlformats.org/officeDocument/2006/relationships/hyperlink" Target="http://java67.blogspot.sg/2012/08/difference-between-abstraction-and-encapsulation-java-oops.html" TargetMode="External"/><Relationship Id="rId57" Type="http://schemas.openxmlformats.org/officeDocument/2006/relationships/hyperlink" Target="https://javapapers.com/java/types-of-java-garbage-collectors/" TargetMode="External"/><Relationship Id="rId106" Type="http://schemas.openxmlformats.org/officeDocument/2006/relationships/image" Target="media/image34.png"/><Relationship Id="rId127" Type="http://schemas.openxmlformats.org/officeDocument/2006/relationships/hyperlink" Target="https://howtodoinjava.com/design-patterns/behavioral/template-method-pattern/" TargetMode="External"/><Relationship Id="rId262" Type="http://schemas.openxmlformats.org/officeDocument/2006/relationships/image" Target="media/image91.png"/><Relationship Id="rId283" Type="http://schemas.openxmlformats.org/officeDocument/2006/relationships/hyperlink" Target="http://javarevisited.blogspot.sg/2013/07/how-ssl-https-and-certificates-works-in-java-web-application.html" TargetMode="External"/><Relationship Id="rId313" Type="http://schemas.openxmlformats.org/officeDocument/2006/relationships/hyperlink" Target="https://www.objectdb.com/java/jpa/query/jpql/from" TargetMode="External"/><Relationship Id="rId318" Type="http://schemas.openxmlformats.org/officeDocument/2006/relationships/hyperlink" Target="http://javarevisited.blogspot.com/2014/07/top-50-java-multithreading-interview-questions-answers.html" TargetMode="External"/><Relationship Id="rId339" Type="http://schemas.openxmlformats.org/officeDocument/2006/relationships/hyperlink" Target="http://java67.blogspot.com/2015/03/top-40-core-java-interview-questions-answers-telephonic-round.html" TargetMode="External"/><Relationship Id="rId10" Type="http://schemas.openxmlformats.org/officeDocument/2006/relationships/image" Target="media/image1.png"/><Relationship Id="rId31" Type="http://schemas.openxmlformats.org/officeDocument/2006/relationships/hyperlink" Target="https://docs.oracle.com/javase/7/docs/api/java/lang/ref/PhantomReference.html" TargetMode="External"/><Relationship Id="rId52" Type="http://schemas.openxmlformats.org/officeDocument/2006/relationships/image" Target="media/image14.png"/><Relationship Id="rId73" Type="http://schemas.openxmlformats.org/officeDocument/2006/relationships/image" Target="media/image23.png"/><Relationship Id="rId78" Type="http://schemas.openxmlformats.org/officeDocument/2006/relationships/image" Target="media/image28.png"/><Relationship Id="rId94" Type="http://schemas.openxmlformats.org/officeDocument/2006/relationships/hyperlink" Target="http://www.java67.com/2015/07/array-concepts-interview-questions-answers-java.html" TargetMode="External"/><Relationship Id="rId99" Type="http://schemas.openxmlformats.org/officeDocument/2006/relationships/hyperlink" Target="http://javarevisited.blogspot.sg/2013/03/reentrantlock-example-in-java-synchronized-difference-vs-lock.html" TargetMode="External"/><Relationship Id="rId101" Type="http://schemas.openxmlformats.org/officeDocument/2006/relationships/hyperlink" Target="http://javarevisited.blogspot.sg/2014/11/how-to-loop-hashmap-or-hashtable-in-jsp-example.html" TargetMode="External"/><Relationship Id="rId122" Type="http://schemas.openxmlformats.org/officeDocument/2006/relationships/hyperlink" Target="https://howtodoinjava.com/design-patterns/behavioral/mediator-pattern/" TargetMode="External"/><Relationship Id="rId143" Type="http://schemas.openxmlformats.org/officeDocument/2006/relationships/hyperlink" Target="http://javarevisited.blogspot.com/2011/08/increase-heap-size-maven-ant.html" TargetMode="External"/><Relationship Id="rId148" Type="http://schemas.openxmlformats.org/officeDocument/2006/relationships/image" Target="media/image39.png"/><Relationship Id="rId164" Type="http://schemas.openxmlformats.org/officeDocument/2006/relationships/image" Target="media/image49.jpeg"/><Relationship Id="rId169" Type="http://schemas.openxmlformats.org/officeDocument/2006/relationships/image" Target="media/image52.png"/><Relationship Id="rId185" Type="http://schemas.openxmlformats.org/officeDocument/2006/relationships/hyperlink" Target="https://javarevisited.blogspot.com/2017/07/top-50-java-programs-from-coding-Interviews.html" TargetMode="External"/><Relationship Id="rId334" Type="http://schemas.openxmlformats.org/officeDocument/2006/relationships/hyperlink" Target="http://javarevisited.blogspot.sg/2012/12/top-10-jdbc-interview-questions-answers.html" TargetMode="External"/><Relationship Id="rId4" Type="http://schemas.openxmlformats.org/officeDocument/2006/relationships/numbering" Target="numbering.xml"/><Relationship Id="rId9" Type="http://schemas.openxmlformats.org/officeDocument/2006/relationships/endnotes" Target="endnotes.xml"/><Relationship Id="rId180" Type="http://schemas.openxmlformats.org/officeDocument/2006/relationships/hyperlink" Target="http://www.java67.com/2015/06/how-to-check-is-string-is-palindrome-in.html" TargetMode="External"/><Relationship Id="rId210" Type="http://schemas.openxmlformats.org/officeDocument/2006/relationships/hyperlink" Target="https://www.sqlservertutorial.net/sql-server-window-functions/sql-server-row_number-function/" TargetMode="External"/><Relationship Id="rId215" Type="http://schemas.openxmlformats.org/officeDocument/2006/relationships/image" Target="media/image67.png"/><Relationship Id="rId236" Type="http://schemas.openxmlformats.org/officeDocument/2006/relationships/image" Target="media/image80.emf"/><Relationship Id="rId257" Type="http://schemas.openxmlformats.org/officeDocument/2006/relationships/hyperlink" Target="https://code.google.com/archive/p/rest-client/downloads" TargetMode="External"/><Relationship Id="rId278" Type="http://schemas.openxmlformats.org/officeDocument/2006/relationships/hyperlink" Target="http://javarevisited.blogspot.sg/2016/10/difference-between-put-and-post-in-restful-web-service.html" TargetMode="External"/><Relationship Id="rId26" Type="http://schemas.openxmlformats.org/officeDocument/2006/relationships/hyperlink" Target="https://javarevisited.blogspot.com/2017/01/how-to-prepare-for-java-interviews.html" TargetMode="External"/><Relationship Id="rId231" Type="http://schemas.openxmlformats.org/officeDocument/2006/relationships/oleObject" Target="embeddings/oleObject2.bin"/><Relationship Id="rId252" Type="http://schemas.openxmlformats.org/officeDocument/2006/relationships/image" Target="media/image89.tmp"/><Relationship Id="rId273" Type="http://schemas.openxmlformats.org/officeDocument/2006/relationships/hyperlink" Target="https://javarevisited.blogspot.com/2012/11/difference-between-beanfactory-vs-applicationcontext-spring-framework.html" TargetMode="External"/><Relationship Id="rId294" Type="http://schemas.openxmlformats.org/officeDocument/2006/relationships/hyperlink" Target="http://localhost:8041/mi/" TargetMode="External"/><Relationship Id="rId308" Type="http://schemas.openxmlformats.org/officeDocument/2006/relationships/hyperlink" Target="https://docs.mongodb.com/manual/reference/glossary/" TargetMode="External"/><Relationship Id="rId329" Type="http://schemas.openxmlformats.org/officeDocument/2006/relationships/hyperlink" Target="http://javarevisited.blogspot.sg/2011/10/jsp-interview-questions-answers-for.html" TargetMode="External"/><Relationship Id="rId47" Type="http://schemas.openxmlformats.org/officeDocument/2006/relationships/image" Target="media/image10.png"/><Relationship Id="rId68" Type="http://schemas.openxmlformats.org/officeDocument/2006/relationships/hyperlink" Target="https://www.javatpoint.com/java-tutorial" TargetMode="External"/><Relationship Id="rId89" Type="http://schemas.openxmlformats.org/officeDocument/2006/relationships/image" Target="media/image31.jpeg"/><Relationship Id="rId112" Type="http://schemas.openxmlformats.org/officeDocument/2006/relationships/hyperlink" Target="https://howtodoinjava.com/2014/05/10/adapter-design-pattern-in-java/" TargetMode="External"/><Relationship Id="rId133" Type="http://schemas.openxmlformats.org/officeDocument/2006/relationships/hyperlink" Target="http://javarevisited.blogspot.sg/2014/02/how-to-format-and-display-number-to.html" TargetMode="External"/><Relationship Id="rId154" Type="http://schemas.openxmlformats.org/officeDocument/2006/relationships/hyperlink" Target="https://howtodoinjava.com/java-5/java-executor-framework-tutorial-and-best-practices/" TargetMode="External"/><Relationship Id="rId175" Type="http://schemas.openxmlformats.org/officeDocument/2006/relationships/image" Target="media/image55.png"/><Relationship Id="rId340" Type="http://schemas.openxmlformats.org/officeDocument/2006/relationships/hyperlink" Target="https://www.pearsonfrank.com/blog/java-interview-questions/" TargetMode="External"/><Relationship Id="rId196" Type="http://schemas.openxmlformats.org/officeDocument/2006/relationships/oleObject" Target="embeddings/oleObject1.bin"/><Relationship Id="rId200" Type="http://schemas.openxmlformats.org/officeDocument/2006/relationships/image" Target="media/image63.png"/><Relationship Id="rId16" Type="http://schemas.openxmlformats.org/officeDocument/2006/relationships/hyperlink" Target="https://javarevisited.blogspot.com/2011/11/collection-interview-questions-answers.html" TargetMode="External"/><Relationship Id="rId221" Type="http://schemas.openxmlformats.org/officeDocument/2006/relationships/image" Target="media/image72.tmp"/><Relationship Id="rId242" Type="http://schemas.openxmlformats.org/officeDocument/2006/relationships/hyperlink" Target="http://javarevisited.blogspot.com/2010/10/what-is-deadlock-in-java-how-to-fix-it.html" TargetMode="External"/><Relationship Id="rId263" Type="http://schemas.openxmlformats.org/officeDocument/2006/relationships/image" Target="media/image92.png"/><Relationship Id="rId284" Type="http://schemas.openxmlformats.org/officeDocument/2006/relationships/hyperlink" Target="http://javarevisited.blogspot.sg/2018/01/how-to-enable-http-basic-authentication-spring-security-java-xml-configuration.html" TargetMode="External"/><Relationship Id="rId319" Type="http://schemas.openxmlformats.org/officeDocument/2006/relationships/hyperlink" Target="http://javarevisited.blogspot.com/2011/11/collection-interview-questions-answers.html" TargetMode="External"/><Relationship Id="rId37" Type="http://schemas.openxmlformats.org/officeDocument/2006/relationships/hyperlink" Target="http://java67.blogspot.sg/2012/08/what-is-inheritance-in-java-oops-programming-example.html" TargetMode="External"/><Relationship Id="rId58" Type="http://schemas.openxmlformats.org/officeDocument/2006/relationships/image" Target="media/image16.png"/><Relationship Id="rId79" Type="http://schemas.openxmlformats.org/officeDocument/2006/relationships/image" Target="media/image29.png"/><Relationship Id="rId102" Type="http://schemas.openxmlformats.org/officeDocument/2006/relationships/hyperlink" Target="https://www.journaldev.com/1827/java-design-patterns-example-tutorial" TargetMode="External"/><Relationship Id="rId123" Type="http://schemas.openxmlformats.org/officeDocument/2006/relationships/hyperlink" Target="https://howtodoinjava.com/design-patterns/behavioral/memento-design-pattern/" TargetMode="External"/><Relationship Id="rId144" Type="http://schemas.openxmlformats.org/officeDocument/2006/relationships/hyperlink" Target="https://netjs.blogspot.com/2016/06/busy-spinning-in-multi-threading.html" TargetMode="External"/><Relationship Id="rId330" Type="http://schemas.openxmlformats.org/officeDocument/2006/relationships/hyperlink" Target="http://javarevisited.blogspot.sg/2012/01/rest-web-services-framework-interview.html" TargetMode="External"/><Relationship Id="rId90" Type="http://schemas.openxmlformats.org/officeDocument/2006/relationships/hyperlink" Target="https://commons.apache.org/proper/commons-lang/" TargetMode="External"/><Relationship Id="rId165" Type="http://schemas.openxmlformats.org/officeDocument/2006/relationships/image" Target="media/image50.png"/><Relationship Id="rId186" Type="http://schemas.openxmlformats.org/officeDocument/2006/relationships/hyperlink" Target="https://javarevisited.blogspot.com/search/label/Coding%20Interview%20Question?max-results=100" TargetMode="External"/><Relationship Id="rId211" Type="http://schemas.openxmlformats.org/officeDocument/2006/relationships/hyperlink" Target="https://www.sqlservertutorial.net/sql-server-basics/sql-server-delete/" TargetMode="External"/><Relationship Id="rId232" Type="http://schemas.openxmlformats.org/officeDocument/2006/relationships/image" Target="media/image78.emf"/><Relationship Id="rId253" Type="http://schemas.openxmlformats.org/officeDocument/2006/relationships/hyperlink" Target="http://endpoint/" TargetMode="External"/><Relationship Id="rId274" Type="http://schemas.openxmlformats.org/officeDocument/2006/relationships/hyperlink" Target="https://javarevisited.blogspot.com/2017/08/difference-between-restcontroller-and-controller-annotations-spring-mvc-rest.html" TargetMode="External"/><Relationship Id="rId295" Type="http://schemas.openxmlformats.org/officeDocument/2006/relationships/image" Target="media/image94.png"/><Relationship Id="rId309" Type="http://schemas.openxmlformats.org/officeDocument/2006/relationships/hyperlink" Target="https://docs.mongodb.com/manual/reference/operator/aggregation/lookup/" TargetMode="External"/><Relationship Id="rId27" Type="http://schemas.openxmlformats.org/officeDocument/2006/relationships/image" Target="media/image2.png"/><Relationship Id="rId48" Type="http://schemas.openxmlformats.org/officeDocument/2006/relationships/image" Target="media/image11.png"/><Relationship Id="rId69" Type="http://schemas.openxmlformats.org/officeDocument/2006/relationships/hyperlink" Target="https://www.javatpoint.com/java-jre" TargetMode="External"/><Relationship Id="rId113" Type="http://schemas.openxmlformats.org/officeDocument/2006/relationships/hyperlink" Target="https://howtodoinjava.com/design-patterns/structural/bridge-design-pattern/" TargetMode="External"/><Relationship Id="rId134" Type="http://schemas.openxmlformats.org/officeDocument/2006/relationships/hyperlink" Target="http://www.java67.com/2014/10/how-to-pad-numbers-with-leading-zeroes-in-Java-example.html" TargetMode="External"/><Relationship Id="rId320" Type="http://schemas.openxmlformats.org/officeDocument/2006/relationships/hyperlink" Target="http://javarevisited.blogspot.com/2011/09/spring-interview-questions-answers-j2ee.html" TargetMode="External"/><Relationship Id="rId80" Type="http://schemas.openxmlformats.org/officeDocument/2006/relationships/hyperlink" Target="https://docs.oracle.com/javase/8/docs/api/java/util/concurrent/atomic/package-summary.html" TargetMode="External"/><Relationship Id="rId155" Type="http://schemas.openxmlformats.org/officeDocument/2006/relationships/hyperlink" Target="http://javarevisited.blogspot.com/2012/11/difference-between-final-finally-and-finalize-java.html" TargetMode="External"/><Relationship Id="rId176" Type="http://schemas.openxmlformats.org/officeDocument/2006/relationships/image" Target="media/image56.png"/><Relationship Id="rId197" Type="http://schemas.openxmlformats.org/officeDocument/2006/relationships/hyperlink" Target="https://www.edureka.co/blog/foreign-key-sql/" TargetMode="External"/><Relationship Id="rId341" Type="http://schemas.openxmlformats.org/officeDocument/2006/relationships/hyperlink" Target="https://howtodoinjava.com/java-interview-questions/" TargetMode="External"/><Relationship Id="rId201" Type="http://schemas.openxmlformats.org/officeDocument/2006/relationships/image" Target="media/image64.jpeg"/><Relationship Id="rId222" Type="http://schemas.openxmlformats.org/officeDocument/2006/relationships/image" Target="media/image73.png"/><Relationship Id="rId243" Type="http://schemas.openxmlformats.org/officeDocument/2006/relationships/hyperlink" Target="http://www.java67.com/2018/03/top-50-core-java-interview-questions.html" TargetMode="External"/><Relationship Id="rId264" Type="http://schemas.openxmlformats.org/officeDocument/2006/relationships/hyperlink" Target="http://javarevisited.blogspot.sg/2012/05/what-is-bean-scope-in-spring-mvc.html" TargetMode="External"/><Relationship Id="rId285" Type="http://schemas.openxmlformats.org/officeDocument/2006/relationships/image" Target="media/image93.png"/><Relationship Id="rId17" Type="http://schemas.openxmlformats.org/officeDocument/2006/relationships/hyperlink" Target="http://www.java67.com/2015/07/array-concepts-interview-questions-answers-java.html" TargetMode="External"/><Relationship Id="rId38" Type="http://schemas.openxmlformats.org/officeDocument/2006/relationships/hyperlink" Target="http://java67.blogspot.sg/2012/10/difference-between-polymorphism-overloading-overriding-java.html" TargetMode="External"/><Relationship Id="rId59" Type="http://schemas.openxmlformats.org/officeDocument/2006/relationships/image" Target="media/image17.png"/><Relationship Id="rId103" Type="http://schemas.openxmlformats.org/officeDocument/2006/relationships/hyperlink" Target="http://java67.blogspot.sg/2013/08/can-we-override-private-method-in-java-inner-class.html" TargetMode="External"/><Relationship Id="rId124" Type="http://schemas.openxmlformats.org/officeDocument/2006/relationships/hyperlink" Target="https://howtodoinjava.com/design-patterns/behavioral/observer-design-pattern/" TargetMode="External"/><Relationship Id="rId310" Type="http://schemas.openxmlformats.org/officeDocument/2006/relationships/hyperlink" Target="https://docs.mongodb.com/manual/reference/glossary/" TargetMode="External"/><Relationship Id="rId70" Type="http://schemas.openxmlformats.org/officeDocument/2006/relationships/hyperlink" Target="https://javarevisited.blogspot.com/2012/10/10-garbage-collection-interview-question-answer.html" TargetMode="External"/><Relationship Id="rId91" Type="http://schemas.openxmlformats.org/officeDocument/2006/relationships/hyperlink" Target="https://commons.apache.org/proper/commons-lang/apidocs/org/apache/commons/lang3/builder/EqualsBuilder.html" TargetMode="External"/><Relationship Id="rId145" Type="http://schemas.openxmlformats.org/officeDocument/2006/relationships/image" Target="media/image36.png"/><Relationship Id="rId166" Type="http://schemas.openxmlformats.org/officeDocument/2006/relationships/hyperlink" Target="https://stackoverflow.com/questions/12646404/concurrenthashmap-and-hashtable-in-java/31579480" TargetMode="External"/><Relationship Id="rId187" Type="http://schemas.openxmlformats.org/officeDocument/2006/relationships/image" Target="media/image57.png"/><Relationship Id="rId331" Type="http://schemas.openxmlformats.org/officeDocument/2006/relationships/hyperlink" Target="http://javarevisited.blogspot.sg/2012/03/top-10-ejb-interview-question-and.html" TargetMode="External"/><Relationship Id="rId1" Type="http://schemas.openxmlformats.org/officeDocument/2006/relationships/customXml" Target="../customXml/item1.xml"/><Relationship Id="rId212" Type="http://schemas.openxmlformats.org/officeDocument/2006/relationships/hyperlink" Target="https://www.interviewbit.com/mongodb-interview-questions/" TargetMode="External"/><Relationship Id="rId233" Type="http://schemas.openxmlformats.org/officeDocument/2006/relationships/oleObject" Target="embeddings/oleObject3.bin"/><Relationship Id="rId254" Type="http://schemas.openxmlformats.org/officeDocument/2006/relationships/hyperlink" Target="http://localhost:8080/JAXRS-Jersey-HelloWorld/rest/hellojersey" TargetMode="External"/><Relationship Id="rId28" Type="http://schemas.openxmlformats.org/officeDocument/2006/relationships/hyperlink" Target="http://javarevisited.blogspot.sg/2012/12/recursion-in-java-with-example-programming.html" TargetMode="External"/><Relationship Id="rId49" Type="http://schemas.openxmlformats.org/officeDocument/2006/relationships/image" Target="media/image12.png"/><Relationship Id="rId114" Type="http://schemas.openxmlformats.org/officeDocument/2006/relationships/hyperlink" Target="https://howtodoinjava.com/design-patterns/structural/composite-design-pattern/" TargetMode="External"/><Relationship Id="rId275" Type="http://schemas.openxmlformats.org/officeDocument/2006/relationships/hyperlink" Target="http://javarevisited.blogspot.com/2017/06/how-spring-mvc-framework-works-web-flow.html" TargetMode="External"/><Relationship Id="rId296" Type="http://schemas.openxmlformats.org/officeDocument/2006/relationships/image" Target="media/image95.jpeg"/><Relationship Id="rId300" Type="http://schemas.openxmlformats.org/officeDocument/2006/relationships/hyperlink" Target="https://www.java67.com/2018/12/top-5-spring-cloud-annotations-for-java.html" TargetMode="External"/><Relationship Id="rId60" Type="http://schemas.openxmlformats.org/officeDocument/2006/relationships/hyperlink" Target="https://www.youtube.com/watch?v=UnaNQgzw4zY" TargetMode="External"/><Relationship Id="rId81" Type="http://schemas.openxmlformats.org/officeDocument/2006/relationships/hyperlink" Target="https://en.wikipedia.org/wiki/IEEE_754" TargetMode="External"/><Relationship Id="rId135" Type="http://schemas.openxmlformats.org/officeDocument/2006/relationships/hyperlink" Target="https://docs.oracle.com/javase/7/docs/api/java/util/EnumSet.html" TargetMode="External"/><Relationship Id="rId156" Type="http://schemas.openxmlformats.org/officeDocument/2006/relationships/image" Target="media/image42.png"/><Relationship Id="rId177" Type="http://schemas.openxmlformats.org/officeDocument/2006/relationships/hyperlink" Target="http://www.java67.com/2014/09/insertion-sort-in-java-with-example.html" TargetMode="External"/><Relationship Id="rId198" Type="http://schemas.openxmlformats.org/officeDocument/2006/relationships/hyperlink" Target="https://www.edureka.co/blog/index-in-sql/" TargetMode="External"/><Relationship Id="rId321" Type="http://schemas.openxmlformats.org/officeDocument/2006/relationships/hyperlink" Target="http://java67.blogspot.com/2016/02/top-20-hibernate-interview-questions.html" TargetMode="External"/><Relationship Id="rId342" Type="http://schemas.openxmlformats.org/officeDocument/2006/relationships/hyperlink" Target="https://snowdream.github.io/115-Java-Interview-Questions-and-Answers/115-Java-Interview-Questions-and-Answers/en/exception.html" TargetMode="External"/><Relationship Id="rId202" Type="http://schemas.openxmlformats.org/officeDocument/2006/relationships/image" Target="media/image65.png"/><Relationship Id="rId223" Type="http://schemas.openxmlformats.org/officeDocument/2006/relationships/hyperlink" Target="http://www.mkyong.com/hibernate/inverse-true-example-and-explanation/" TargetMode="External"/><Relationship Id="rId244" Type="http://schemas.openxmlformats.org/officeDocument/2006/relationships/image" Target="media/image83.png"/><Relationship Id="rId18" Type="http://schemas.openxmlformats.org/officeDocument/2006/relationships/hyperlink" Target="http://www.java67.com/2018/06/top-35-java-string-interview-questions.html" TargetMode="External"/><Relationship Id="rId39" Type="http://schemas.openxmlformats.org/officeDocument/2006/relationships/hyperlink" Target="http://java67.blogspot.sg/2012/09/what-is-difference-between-interface-abstract-class-java.html" TargetMode="External"/><Relationship Id="rId265" Type="http://schemas.openxmlformats.org/officeDocument/2006/relationships/hyperlink" Target="http://javarevisited.blogspot.sg/2012/12/inversion-of-control-dependency-injection-design-pattern-spring-example-tutorial.html" TargetMode="External"/><Relationship Id="rId286" Type="http://schemas.openxmlformats.org/officeDocument/2006/relationships/hyperlink" Target="http://www.java67.com/2012/08/what-is-path-and-classpath-in-java-difference.html" TargetMode="External"/><Relationship Id="rId50" Type="http://schemas.openxmlformats.org/officeDocument/2006/relationships/image" Target="media/image13.png"/><Relationship Id="rId104" Type="http://schemas.openxmlformats.org/officeDocument/2006/relationships/hyperlink" Target="http://javarevisited.blogspot.com/2011/12/final-variable-method-class-java.html" TargetMode="External"/><Relationship Id="rId125" Type="http://schemas.openxmlformats.org/officeDocument/2006/relationships/hyperlink" Target="https://howtodoinjava.com/design-patterns/behavioral/state-design-pattern/" TargetMode="External"/><Relationship Id="rId146" Type="http://schemas.openxmlformats.org/officeDocument/2006/relationships/image" Target="media/image37.png"/><Relationship Id="rId167" Type="http://schemas.openxmlformats.org/officeDocument/2006/relationships/hyperlink" Target="http://www.java67.com/2014/07/21-frequently-asked-java-interview-questions-answers.html" TargetMode="External"/><Relationship Id="rId188" Type="http://schemas.openxmlformats.org/officeDocument/2006/relationships/image" Target="media/image58.png"/><Relationship Id="rId311" Type="http://schemas.openxmlformats.org/officeDocument/2006/relationships/hyperlink" Target="https://docs.mongodb.com/manual/reference/glossary/" TargetMode="External"/><Relationship Id="rId332" Type="http://schemas.openxmlformats.org/officeDocument/2006/relationships/hyperlink" Target="http://javarevisited.blogspot.sg/2014/03/top-10-websphere-mq-series-interview-questions-answers-active-rabbit.html" TargetMode="External"/><Relationship Id="rId71" Type="http://schemas.openxmlformats.org/officeDocument/2006/relationships/image" Target="media/image21.png"/><Relationship Id="rId92" Type="http://schemas.openxmlformats.org/officeDocument/2006/relationships/hyperlink" Target="https://commons.apache.org/proper/commons-lang/apidocs/org/apache/commons/lang3/builder/HashCodeBuilder.html" TargetMode="External"/><Relationship Id="rId213" Type="http://schemas.openxmlformats.org/officeDocument/2006/relationships/hyperlink" Target="https://github.com/smlcodes/jtutorials/blob/main/MongoDB%20Interview%20Questions.md" TargetMode="External"/><Relationship Id="rId234" Type="http://schemas.openxmlformats.org/officeDocument/2006/relationships/image" Target="media/image79.emf"/><Relationship Id="rId2" Type="http://schemas.openxmlformats.org/officeDocument/2006/relationships/customXml" Target="../customXml/item2.xml"/><Relationship Id="rId29" Type="http://schemas.openxmlformats.org/officeDocument/2006/relationships/image" Target="media/image3.png"/><Relationship Id="rId255" Type="http://schemas.openxmlformats.org/officeDocument/2006/relationships/hyperlink" Target="mailto:1.@Path" TargetMode="External"/><Relationship Id="rId276" Type="http://schemas.openxmlformats.org/officeDocument/2006/relationships/hyperlink" Target="https://javarevisited.blogspot.com/2012/05/what-is-bean-scope-in-spring-mvc.html" TargetMode="External"/><Relationship Id="rId297" Type="http://schemas.openxmlformats.org/officeDocument/2006/relationships/image" Target="media/image96.jpeg"/><Relationship Id="rId40" Type="http://schemas.openxmlformats.org/officeDocument/2006/relationships/image" Target="media/image4.png"/><Relationship Id="rId115" Type="http://schemas.openxmlformats.org/officeDocument/2006/relationships/hyperlink" Target="https://howtodoinjava.com/design-patterns/structural/decorator-design-pattern/" TargetMode="External"/><Relationship Id="rId136" Type="http://schemas.openxmlformats.org/officeDocument/2006/relationships/hyperlink" Target="https://docs.oracle.com/javase/7/docs/api/java/util/EnumMap.html" TargetMode="External"/><Relationship Id="rId157" Type="http://schemas.openxmlformats.org/officeDocument/2006/relationships/image" Target="media/image43.png"/><Relationship Id="rId178" Type="http://schemas.openxmlformats.org/officeDocument/2006/relationships/hyperlink" Target="http://javarevisited.blogspot.com/2014/08/bubble-sort-algorithm-in-java-with.html" TargetMode="External"/><Relationship Id="rId301" Type="http://schemas.openxmlformats.org/officeDocument/2006/relationships/image" Target="media/image99.png"/><Relationship Id="rId322" Type="http://schemas.openxmlformats.org/officeDocument/2006/relationships/hyperlink" Target="http://www.java67.com/2015/09/top-10-restful-web-service-interview-questions-answers.html" TargetMode="External"/><Relationship Id="rId343" Type="http://schemas.openxmlformats.org/officeDocument/2006/relationships/hyperlink" Target="https://javaconceptoftheday.com/" TargetMode="External"/><Relationship Id="rId61" Type="http://schemas.openxmlformats.org/officeDocument/2006/relationships/image" Target="media/image18.png"/><Relationship Id="rId82" Type="http://schemas.openxmlformats.org/officeDocument/2006/relationships/hyperlink" Target="https://docs.oracle.com/javase/7/docs/api/java/math/BigDecimal.html" TargetMode="External"/><Relationship Id="rId199" Type="http://schemas.openxmlformats.org/officeDocument/2006/relationships/image" Target="media/image62.jpeg"/><Relationship Id="rId203" Type="http://schemas.openxmlformats.org/officeDocument/2006/relationships/image" Target="media/image66.png"/><Relationship Id="rId19" Type="http://schemas.openxmlformats.org/officeDocument/2006/relationships/hyperlink" Target="http://www.java67.com/2012/09/top-10-java-design-pattern-interview-question-answer.html" TargetMode="External"/><Relationship Id="rId224" Type="http://schemas.openxmlformats.org/officeDocument/2006/relationships/hyperlink" Target="http://www.mkyong.com/hibernate/hibernate-cascade-example-save-update-delete-and-delete-orphan/" TargetMode="External"/><Relationship Id="rId245" Type="http://schemas.openxmlformats.org/officeDocument/2006/relationships/image" Target="media/image84.png"/><Relationship Id="rId266" Type="http://schemas.openxmlformats.org/officeDocument/2006/relationships/hyperlink" Target="https://www.journaldev.com/1392/factory-design-pattern-in-java" TargetMode="External"/><Relationship Id="rId287" Type="http://schemas.openxmlformats.org/officeDocument/2006/relationships/hyperlink" Target="https://roytuts.com/how-to-return-different-data-formats-json-xml-from-spring-rest-api/" TargetMode="External"/><Relationship Id="rId30" Type="http://schemas.openxmlformats.org/officeDocument/2006/relationships/hyperlink" Target="https://docs.oracle.com/javase/7/docs/api/java/lang/ref/SoftReference.html" TargetMode="External"/><Relationship Id="rId105" Type="http://schemas.openxmlformats.org/officeDocument/2006/relationships/image" Target="media/image33.png"/><Relationship Id="rId126" Type="http://schemas.openxmlformats.org/officeDocument/2006/relationships/hyperlink" Target="https://howtodoinjava.com/design-patterns/behavioral/strategy-design-pattern/" TargetMode="External"/><Relationship Id="rId147" Type="http://schemas.openxmlformats.org/officeDocument/2006/relationships/image" Target="media/image38.png"/><Relationship Id="rId168" Type="http://schemas.openxmlformats.org/officeDocument/2006/relationships/image" Target="media/image51.png"/><Relationship Id="rId312" Type="http://schemas.openxmlformats.org/officeDocument/2006/relationships/hyperlink" Target="https://docs.mongodb.com/manual/reference/sql-comparison/" TargetMode="External"/><Relationship Id="rId333" Type="http://schemas.openxmlformats.org/officeDocument/2006/relationships/hyperlink" Target="http://javarevisited.blogspot.sg/2013/05/10-hibernate-interview-questions-answers-java-j2ee-senior.html" TargetMode="External"/><Relationship Id="rId51" Type="http://schemas.openxmlformats.org/officeDocument/2006/relationships/hyperlink" Target="http://javarevisited.blogspot.sg/2011/11/hotspot-jvm-options-java-examples.html" TargetMode="External"/><Relationship Id="rId72" Type="http://schemas.openxmlformats.org/officeDocument/2006/relationships/image" Target="media/image22.png"/><Relationship Id="rId93" Type="http://schemas.openxmlformats.org/officeDocument/2006/relationships/image" Target="media/image32.png"/><Relationship Id="rId189" Type="http://schemas.openxmlformats.org/officeDocument/2006/relationships/image" Target="media/image59.png"/><Relationship Id="rId3" Type="http://schemas.openxmlformats.org/officeDocument/2006/relationships/customXml" Target="../customXml/item3.xml"/><Relationship Id="rId214" Type="http://schemas.openxmlformats.org/officeDocument/2006/relationships/hyperlink" Target="http://www.java67.com/2018/03/top-50-core-java-interview-questions.html" TargetMode="External"/><Relationship Id="rId235" Type="http://schemas.openxmlformats.org/officeDocument/2006/relationships/oleObject" Target="embeddings/oleObject4.bin"/><Relationship Id="rId256" Type="http://schemas.openxmlformats.org/officeDocument/2006/relationships/image" Target="media/image90.png"/><Relationship Id="rId277" Type="http://schemas.openxmlformats.org/officeDocument/2006/relationships/hyperlink" Target="http://javarevisited.blogspot.sg/2012/05/what-is-bean-scope-in-spring-mvc.html" TargetMode="External"/><Relationship Id="rId298" Type="http://schemas.openxmlformats.org/officeDocument/2006/relationships/image" Target="media/image97.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kaveti_S\AppData\Roaming\Microsoft\Templates\Client%20satisfaction%20survey%20report%20(Red%20design).dotx" TargetMode="External"/></Relationships>
</file>

<file path=word/theme/theme1.xml><?xml version="1.0" encoding="utf-8"?>
<a:theme xmlns:a="http://schemas.openxmlformats.org/drawingml/2006/main" name="Red Business Set">
  <a:themeElements>
    <a:clrScheme name="Business Invoice">
      <a:dk1>
        <a:sysClr val="windowText" lastClr="000000"/>
      </a:dk1>
      <a:lt1>
        <a:sysClr val="window" lastClr="FFFFFF"/>
      </a:lt1>
      <a:dk2>
        <a:srgbClr val="4C483D"/>
      </a:dk2>
      <a:lt2>
        <a:srgbClr val="E4E3E2"/>
      </a:lt2>
      <a:accent1>
        <a:srgbClr val="F24F4F"/>
      </a:accent1>
      <a:accent2>
        <a:srgbClr val="8DBB70"/>
      </a:accent2>
      <a:accent3>
        <a:srgbClr val="F0BB44"/>
      </a:accent3>
      <a:accent4>
        <a:srgbClr val="61ADBF"/>
      </a:accent4>
      <a:accent5>
        <a:srgbClr val="A3648B"/>
      </a:accent5>
      <a:accent6>
        <a:srgbClr val="F8943F"/>
      </a:accent6>
      <a:hlink>
        <a:srgbClr val="4C483D"/>
      </a:hlink>
      <a:folHlink>
        <a:srgbClr val="A3648B"/>
      </a:folHlink>
    </a:clrScheme>
    <a:fontScheme name="Business Invoice">
      <a:majorFont>
        <a:latin typeface="Century Gothic"/>
        <a:ea typeface=""/>
        <a:cs typeface=""/>
      </a:majorFont>
      <a:minorFont>
        <a:latin typeface="Garamond"/>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b:Sources xmlns:b="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2D53010-0FF8-448C-9025-17B08B4B7876}">
  <ds:schemaRefs>
    <ds:schemaRef ds:uri="http://schemas.microsoft.com/sharepoint/v3/contenttype/forms"/>
  </ds:schemaRefs>
</ds:datastoreItem>
</file>

<file path=customXml/itemProps3.xml><?xml version="1.0" encoding="utf-8"?>
<ds:datastoreItem xmlns:ds="http://schemas.openxmlformats.org/officeDocument/2006/customXml" ds:itemID="{64BE6583-3AA9-4852-B42D-251489DF1D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Client satisfaction survey report (Red design).dotx</Template>
  <TotalTime>5550</TotalTime>
  <Pages>206</Pages>
  <Words>55498</Words>
  <Characters>316339</Characters>
  <Application>Microsoft Office Word</Application>
  <DocSecurity>0</DocSecurity>
  <Lines>2636</Lines>
  <Paragraphs>742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371095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Kaveti Vs Satyanarayana</dc:creator>
  <cp:keywords/>
  <dc:description/>
  <cp:lastModifiedBy>Kaveti, Satya</cp:lastModifiedBy>
  <cp:revision>1563</cp:revision>
  <cp:lastPrinted>2019-03-02T12:24:00Z</cp:lastPrinted>
  <dcterms:created xsi:type="dcterms:W3CDTF">2018-08-01T06:35:00Z</dcterms:created>
  <dcterms:modified xsi:type="dcterms:W3CDTF">2022-03-23T11:17:00Z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TC039786259991</vt:lpwstr>
  </property>
</Properties>
</file>